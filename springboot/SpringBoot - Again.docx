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FC88B" w14:textId="622F9593" w:rsidR="00D64C9C" w:rsidRDefault="00D64C9C" w:rsidP="00D64C9C">
      <w:pPr>
        <w:spacing w:after="320"/>
        <w:rPr>
          <w:rFonts w:asciiTheme="majorHAnsi" w:eastAsiaTheme="majorEastAsia" w:hAnsiTheme="majorHAnsi" w:cstheme="majorBidi"/>
          <w:color w:val="F24F4F" w:themeColor="accent1"/>
          <w:sz w:val="36"/>
          <w:szCs w:val="36"/>
        </w:rPr>
      </w:pPr>
      <w:bookmarkStart w:id="0" w:name="_Toc493167921"/>
      <w:bookmarkStart w:id="1" w:name="_Toc472075003"/>
      <w:r w:rsidRPr="00AF72AD">
        <w:rPr>
          <w:noProof/>
        </w:rPr>
        <mc:AlternateContent>
          <mc:Choice Requires="wps">
            <w:drawing>
              <wp:anchor distT="0" distB="0" distL="114300" distR="114300" simplePos="0" relativeHeight="251667456" behindDoc="0" locked="0" layoutInCell="1" allowOverlap="1" wp14:anchorId="4A40A0E6" wp14:editId="69639ABF">
                <wp:simplePos x="0" y="0"/>
                <wp:positionH relativeFrom="margin">
                  <wp:align>right</wp:align>
                </wp:positionH>
                <wp:positionV relativeFrom="paragraph">
                  <wp:posOffset>1193800</wp:posOffset>
                </wp:positionV>
                <wp:extent cx="4929505" cy="1612900"/>
                <wp:effectExtent l="0" t="0" r="0" b="6350"/>
                <wp:wrapNone/>
                <wp:docPr id="227" name="Text Box 227"/>
                <wp:cNvGraphicFramePr/>
                <a:graphic xmlns:a="http://schemas.openxmlformats.org/drawingml/2006/main">
                  <a:graphicData uri="http://schemas.microsoft.com/office/word/2010/wordprocessingShape">
                    <wps:wsp>
                      <wps:cNvSpPr txBox="1"/>
                      <wps:spPr>
                        <a:xfrm>
                          <a:off x="0" y="0"/>
                          <a:ext cx="4929505" cy="1612900"/>
                        </a:xfrm>
                        <a:prstGeom prst="rect">
                          <a:avLst/>
                        </a:prstGeom>
                        <a:noFill/>
                        <a:ln>
                          <a:noFill/>
                        </a:ln>
                      </wps:spPr>
                      <wps:txbx>
                        <w:txbxContent>
                          <w:p w14:paraId="21F3A529" w14:textId="77777777" w:rsidR="00302080" w:rsidRPr="00D64C9C" w:rsidRDefault="00302080" w:rsidP="00D64C9C">
                            <w:pPr>
                              <w:spacing w:after="320"/>
                              <w:jc w:val="center"/>
                              <w:rPr>
                                <w:rFonts w:ascii="Brush Script MT" w:hAnsi="Brush Script MT"/>
                                <w:noProof/>
                                <w:color w:val="auto"/>
                                <w:sz w:val="160"/>
                                <w:szCs w:val="1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C9C">
                              <w:rPr>
                                <w:rFonts w:ascii="Brush Script MT" w:hAnsi="Brush Script MT"/>
                                <w:noProof/>
                                <w:color w:val="auto"/>
                                <w:sz w:val="160"/>
                                <w:szCs w:val="1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again</w:t>
                            </w:r>
                          </w:p>
                          <w:p w14:paraId="09F0BF32" w14:textId="77777777" w:rsidR="00302080" w:rsidRPr="00D64C9C" w:rsidRDefault="00302080">
                            <w:pPr>
                              <w:rPr>
                                <w:color w:val="auto"/>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A40A0E6" id="_x0000_t202" coordsize="21600,21600" o:spt="202" path="m,l,21600r21600,l21600,xe">
                <v:stroke joinstyle="miter"/>
                <v:path gradientshapeok="t" o:connecttype="rect"/>
              </v:shapetype>
              <v:shape id="Text Box 227" o:spid="_x0000_s1026" type="#_x0000_t202" style="position:absolute;margin-left:336.95pt;margin-top:94pt;width:388.15pt;height:127pt;z-index:251667456;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" filled="f" stroked="f">
                <v:textbox>
                  <w:txbxContent>
                    <w:p w14:paraId="21F3A529" w14:textId="77777777" w:rsidR="00302080" w:rsidRPr="00D64C9C" w:rsidRDefault="00302080" w:rsidP="00D64C9C">
                      <w:pPr>
                        <w:spacing w:after="320"/>
                        <w:jc w:val="center"/>
                        <w:rPr>
                          <w:rFonts w:ascii="Brush Script MT" w:hAnsi="Brush Script MT"/>
                          <w:noProof/>
                          <w:color w:val="auto"/>
                          <w:sz w:val="160"/>
                          <w:szCs w:val="1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C9C">
                        <w:rPr>
                          <w:rFonts w:ascii="Brush Script MT" w:hAnsi="Brush Script MT"/>
                          <w:noProof/>
                          <w:color w:val="auto"/>
                          <w:sz w:val="160"/>
                          <w:szCs w:val="1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again</w:t>
                      </w:r>
                    </w:p>
                    <w:p w14:paraId="09F0BF32" w14:textId="77777777" w:rsidR="00302080" w:rsidRPr="00D64C9C" w:rsidRDefault="00302080">
                      <w:pPr>
                        <w:rPr>
                          <w:color w:val="auto"/>
                        </w:rPr>
                      </w:pPr>
                    </w:p>
                  </w:txbxContent>
                </v:textbox>
                <w10:wrap anchorx="margin"/>
              </v:shape>
            </w:pict>
          </mc:Fallback>
        </mc:AlternateContent>
      </w:r>
      <w:r>
        <w:br w:type="page"/>
      </w:r>
      <w:r w:rsidRPr="00AF72AD">
        <w:rPr>
          <w:noProof/>
        </w:rPr>
        <mc:AlternateContent>
          <mc:Choice Requires="wps">
            <w:drawing>
              <wp:anchor distT="0" distB="0" distL="114300" distR="114300" simplePos="0" relativeHeight="251666432" behindDoc="0" locked="0" layoutInCell="1" allowOverlap="1" wp14:anchorId="62D43103" wp14:editId="01691969">
                <wp:simplePos x="0" y="0"/>
                <wp:positionH relativeFrom="margin">
                  <wp:posOffset>396240</wp:posOffset>
                </wp:positionH>
                <wp:positionV relativeFrom="paragraph">
                  <wp:posOffset>0</wp:posOffset>
                </wp:positionV>
                <wp:extent cx="1828800" cy="182880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7A03AA" w14:textId="1B697884" w:rsidR="00302080" w:rsidRPr="00D64C9C" w:rsidRDefault="00302080" w:rsidP="00D64C9C">
                            <w:pPr>
                              <w:spacing w:after="320"/>
                              <w:jc w:val="center"/>
                              <w:rPr>
                                <w:rFonts w:ascii="Bahnschrift Condensed" w:hAnsi="Bahnschrift Condensed"/>
                                <w:noProof/>
                                <w:sz w:val="180"/>
                                <w:szCs w:val="18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D64C9C">
                              <w:rPr>
                                <w:rFonts w:ascii="Bahnschrift Condensed" w:hAnsi="Bahnschrift Condensed"/>
                                <w:noProof/>
                                <w:color w:val="FFFFFF" w:themeColor="background1"/>
                                <w:sz w:val="240"/>
                                <w:szCs w:val="240"/>
                                <w:shd w:val="clear" w:color="auto" w:fill="00B05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Spring</w:t>
                            </w:r>
                            <w:r w:rsidRPr="00D64C9C">
                              <w:rPr>
                                <w:rFonts w:ascii="Bahnschrift Condensed" w:hAnsi="Bahnschrift Condensed"/>
                                <w:noProof/>
                                <w:color w:val="00B050"/>
                                <w:sz w:val="220"/>
                                <w:szCs w:val="220"/>
                                <w:shd w:val="clear" w:color="auto" w:fill="FFFFFF" w:themeFill="background1"/>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Boot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D43103" id="Text Box 226" o:spid="_x0000_s1027" type="#_x0000_t202" style="position:absolute;margin-left:31.2pt;margin-top:0;width:2in;height:2in;z-index:251666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" filled="f" stroked="f">
                <v:textbox style="mso-fit-shape-to-text:t">
                  <w:txbxContent>
                    <w:p w14:paraId="627A03AA" w14:textId="1B697884" w:rsidR="00302080" w:rsidRPr="00D64C9C" w:rsidRDefault="00302080" w:rsidP="00D64C9C">
                      <w:pPr>
                        <w:spacing w:after="320"/>
                        <w:jc w:val="center"/>
                        <w:rPr>
                          <w:rFonts w:ascii="Bahnschrift Condensed" w:hAnsi="Bahnschrift Condensed"/>
                          <w:noProof/>
                          <w:sz w:val="180"/>
                          <w:szCs w:val="18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D64C9C">
                        <w:rPr>
                          <w:rFonts w:ascii="Bahnschrift Condensed" w:hAnsi="Bahnschrift Condensed"/>
                          <w:noProof/>
                          <w:color w:val="FFFFFF" w:themeColor="background1"/>
                          <w:sz w:val="240"/>
                          <w:szCs w:val="240"/>
                          <w:shd w:val="clear" w:color="auto" w:fill="00B05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Spring</w:t>
                      </w:r>
                      <w:r w:rsidRPr="00D64C9C">
                        <w:rPr>
                          <w:rFonts w:ascii="Bahnschrift Condensed" w:hAnsi="Bahnschrift Condensed"/>
                          <w:noProof/>
                          <w:color w:val="00B050"/>
                          <w:sz w:val="220"/>
                          <w:szCs w:val="220"/>
                          <w:shd w:val="clear" w:color="auto" w:fill="FFFFFF" w:themeFill="background1"/>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Boot</w:t>
                      </w:r>
                    </w:p>
                  </w:txbxContent>
                </v:textbox>
                <w10:wrap anchorx="margin"/>
              </v:shape>
            </w:pict>
          </mc:Fallback>
        </mc:AlternateContent>
      </w:r>
      <w:r w:rsidRPr="00AF72AD">
        <w:rPr>
          <w:noProof/>
        </w:rPr>
        <mc:AlternateContent>
          <mc:Choice Requires="wps">
            <w:drawing>
              <wp:anchor distT="0" distB="0" distL="114300" distR="114300" simplePos="0" relativeHeight="251668480" behindDoc="0" locked="0" layoutInCell="1" allowOverlap="1" wp14:anchorId="3800720A" wp14:editId="0423B983">
                <wp:simplePos x="0" y="0"/>
                <wp:positionH relativeFrom="margin">
                  <wp:posOffset>3818890</wp:posOffset>
                </wp:positionH>
                <wp:positionV relativeFrom="paragraph">
                  <wp:posOffset>6964045</wp:posOffset>
                </wp:positionV>
                <wp:extent cx="4929505" cy="776941"/>
                <wp:effectExtent l="0" t="0" r="0" b="4445"/>
                <wp:wrapNone/>
                <wp:docPr id="231" name="Text Box 231"/>
                <wp:cNvGraphicFramePr/>
                <a:graphic xmlns:a="http://schemas.openxmlformats.org/drawingml/2006/main">
                  <a:graphicData uri="http://schemas.microsoft.com/office/word/2010/wordprocessingShape">
                    <wps:wsp>
                      <wps:cNvSpPr txBox="1"/>
                      <wps:spPr>
                        <a:xfrm>
                          <a:off x="0" y="0"/>
                          <a:ext cx="4929505" cy="776941"/>
                        </a:xfrm>
                        <a:prstGeom prst="rect">
                          <a:avLst/>
                        </a:prstGeom>
                        <a:noFill/>
                        <a:ln>
                          <a:noFill/>
                        </a:ln>
                      </wps:spPr>
                      <wps:txbx>
                        <w:txbxContent>
                          <w:p w14:paraId="4BF4FACA" w14:textId="77777777" w:rsidR="00302080" w:rsidRPr="00D64C9C" w:rsidRDefault="00302080" w:rsidP="00D64C9C">
                            <w:pPr>
                              <w:spacing w:after="320"/>
                              <w:jc w:val="center"/>
                              <w:rPr>
                                <w:rFonts w:ascii="Rage Italic" w:hAnsi="Rage Italic"/>
                                <w:b/>
                                <w:bCs/>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C9C">
                              <w:rPr>
                                <w:rFonts w:ascii="Rage Italic" w:hAnsi="Rage Italic"/>
                                <w:b/>
                                <w:bCs/>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Satya Kaveti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00720A" id="Text Box 231" o:spid="_x0000_s1028" type="#_x0000_t202" style="position:absolute;margin-left:300.7pt;margin-top:548.35pt;width:388.15pt;height:61.2pt;z-index:25166848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" filled="f" stroked="f">
                <v:textbox>
                  <w:txbxContent>
                    <w:p w14:paraId="4BF4FACA" w14:textId="77777777" w:rsidR="00302080" w:rsidRPr="00D64C9C" w:rsidRDefault="00302080" w:rsidP="00D64C9C">
                      <w:pPr>
                        <w:spacing w:after="320"/>
                        <w:jc w:val="center"/>
                        <w:rPr>
                          <w:rFonts w:ascii="Rage Italic" w:hAnsi="Rage Italic"/>
                          <w:b/>
                          <w:bCs/>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C9C">
                        <w:rPr>
                          <w:rFonts w:ascii="Rage Italic" w:hAnsi="Rage Italic"/>
                          <w:b/>
                          <w:bCs/>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Satya Kaveti</w:t>
                      </w:r>
                    </w:p>
                  </w:txbxContent>
                </v:textbox>
                <w10:wrap anchorx="margin"/>
              </v:shape>
            </w:pict>
          </mc:Fallback>
        </mc:AlternateContent>
      </w:r>
      <w:r w:rsidRPr="00AF72AD">
        <w:rPr>
          <w:noProof/>
        </w:rPr>
        <mc:AlternateContent>
          <mc:Choice Requires="wps">
            <w:drawing>
              <wp:anchor distT="0" distB="0" distL="114300" distR="114300" simplePos="0" relativeHeight="251669504" behindDoc="0" locked="0" layoutInCell="1" allowOverlap="1" wp14:anchorId="6990874B" wp14:editId="68A324A1">
                <wp:simplePos x="0" y="0"/>
                <wp:positionH relativeFrom="column">
                  <wp:posOffset>4399915</wp:posOffset>
                </wp:positionH>
                <wp:positionV relativeFrom="paragraph">
                  <wp:posOffset>6638925</wp:posOffset>
                </wp:positionV>
                <wp:extent cx="1828800" cy="182880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41082BA" w14:textId="77777777" w:rsidR="00302080" w:rsidRPr="007343D0" w:rsidRDefault="00302080" w:rsidP="00D64C9C">
                            <w:pPr>
                              <w:spacing w:after="320"/>
                              <w:jc w:val="center"/>
                              <w:rPr>
                                <w:rFonts w:ascii="Bahnschrift Light Condensed" w:hAnsi="Bahnschrift Light Condensed"/>
                                <w:noProof/>
                                <w:color w:val="auto"/>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43D0">
                              <w:rPr>
                                <w:rFonts w:ascii="Bahnschrift Light Condensed" w:hAnsi="Bahnschrift Light Condensed"/>
                                <w:noProof/>
                                <w:color w:val="auto"/>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Written B</w:t>
                            </w:r>
                            <w:r>
                              <w:rPr>
                                <w:rFonts w:ascii="Bahnschrift Light Condensed" w:hAnsi="Bahnschrift Light Condensed"/>
                                <w:noProof/>
                                <w:color w:val="auto"/>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90874B" id="Text Box 232" o:spid="_x0000_s1029" type="#_x0000_t202" style="position:absolute;margin-left:346.45pt;margin-top:522.75pt;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" filled="f" stroked="f">
                <v:textbox style="mso-fit-shape-to-text:t">
                  <w:txbxContent>
                    <w:p w14:paraId="641082BA" w14:textId="77777777" w:rsidR="00302080" w:rsidRPr="007343D0" w:rsidRDefault="00302080" w:rsidP="00D64C9C">
                      <w:pPr>
                        <w:spacing w:after="320"/>
                        <w:jc w:val="center"/>
                        <w:rPr>
                          <w:rFonts w:ascii="Bahnschrift Light Condensed" w:hAnsi="Bahnschrift Light Condensed"/>
                          <w:noProof/>
                          <w:color w:val="auto"/>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43D0">
                        <w:rPr>
                          <w:rFonts w:ascii="Bahnschrift Light Condensed" w:hAnsi="Bahnschrift Light Condensed"/>
                          <w:noProof/>
                          <w:color w:val="auto"/>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Written B</w:t>
                      </w:r>
                      <w:r>
                        <w:rPr>
                          <w:rFonts w:ascii="Bahnschrift Light Condensed" w:hAnsi="Bahnschrift Light Condensed"/>
                          <w:noProof/>
                          <w:color w:val="auto"/>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v:textbox>
              </v:shape>
            </w:pict>
          </mc:Fallback>
        </mc:AlternateContent>
      </w:r>
      <w:r w:rsidRPr="00AF72AD">
        <w:rPr>
          <w:noProof/>
        </w:rPr>
        <mc:AlternateContent>
          <mc:Choice Requires="wps">
            <w:drawing>
              <wp:anchor distT="0" distB="0" distL="114300" distR="114300" simplePos="0" relativeHeight="251670528" behindDoc="0" locked="0" layoutInCell="1" allowOverlap="1" wp14:anchorId="55C13344" wp14:editId="6FD89E6D">
                <wp:simplePos x="0" y="0"/>
                <wp:positionH relativeFrom="margin">
                  <wp:posOffset>0</wp:posOffset>
                </wp:positionH>
                <wp:positionV relativeFrom="paragraph">
                  <wp:posOffset>7327900</wp:posOffset>
                </wp:positionV>
                <wp:extent cx="1828800" cy="1828800"/>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38D11F9" w14:textId="77777777" w:rsidR="00302080" w:rsidRPr="00784F1E" w:rsidRDefault="00302080" w:rsidP="00D64C9C">
                            <w:pPr>
                              <w:spacing w:after="0"/>
                              <w:jc w:val="center"/>
                              <w:rPr>
                                <w:rFonts w:ascii="Bahnschrift Light Condensed" w:hAnsi="Bahnschrift Light Condensed"/>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4F1E">
                              <w:rPr>
                                <w:rFonts w:ascii="Bahnschrift Light Condensed" w:hAnsi="Bahnschrift Light Condensed"/>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Latest Revision</w:t>
                            </w:r>
                          </w:p>
                          <w:p w14:paraId="15F748EA" w14:textId="7A596EF1" w:rsidR="00302080" w:rsidRPr="00784F1E" w:rsidRDefault="00302080" w:rsidP="00D64C9C">
                            <w:pPr>
                              <w:spacing w:after="0"/>
                              <w:jc w:val="center"/>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784F1E">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Sep</w:t>
                            </w:r>
                            <w:r w:rsidRPr="00784F1E">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C13344" id="Text Box 224" o:spid="_x0000_s1030" type="#_x0000_t202" style="position:absolute;margin-left:0;margin-top:577pt;width:2in;height:2in;z-index:251670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" filled="f" stroked="f">
                <v:textbox style="mso-fit-shape-to-text:t">
                  <w:txbxContent>
                    <w:p w14:paraId="438D11F9" w14:textId="77777777" w:rsidR="00302080" w:rsidRPr="00784F1E" w:rsidRDefault="00302080" w:rsidP="00D64C9C">
                      <w:pPr>
                        <w:spacing w:after="0"/>
                        <w:jc w:val="center"/>
                        <w:rPr>
                          <w:rFonts w:ascii="Bahnschrift Light Condensed" w:hAnsi="Bahnschrift Light Condensed"/>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4F1E">
                        <w:rPr>
                          <w:rFonts w:ascii="Bahnschrift Light Condensed" w:hAnsi="Bahnschrift Light Condensed"/>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Latest Revision</w:t>
                      </w:r>
                    </w:p>
                    <w:p w14:paraId="15F748EA" w14:textId="7A596EF1" w:rsidR="00302080" w:rsidRPr="00784F1E" w:rsidRDefault="00302080" w:rsidP="00D64C9C">
                      <w:pPr>
                        <w:spacing w:after="0"/>
                        <w:jc w:val="center"/>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784F1E">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Sep</w:t>
                      </w:r>
                      <w:r w:rsidRPr="00784F1E">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-2021</w:t>
                      </w:r>
                    </w:p>
                  </w:txbxContent>
                </v:textbox>
                <w10:wrap anchorx="margin"/>
              </v:shape>
            </w:pict>
          </mc:Fallback>
        </mc:AlternateContent>
      </w:r>
    </w:p>
    <w:p w14:paraId="38C890C0" w14:textId="477831A7" w:rsidR="00460738" w:rsidRDefault="0042452B">
      <w:pPr>
        <w:pStyle w:val="TOC1"/>
        <w:tabs>
          <w:tab w:val="right" w:leader="dot" w:pos="9350"/>
        </w:tabs>
        <w:rPr>
          <w:b w:val="0"/>
          <w:bCs w:val="0"/>
          <w:caps w:val="0"/>
          <w:noProof/>
          <w:color w:val="auto"/>
          <w:sz w:val="22"/>
          <w:szCs w:val="22"/>
          <w:lang w:eastAsia="en-US"/>
        </w:rPr>
      </w:pPr>
      <w:r w:rsidRPr="004C181B">
        <w:rPr>
          <w:rFonts w:ascii="Consolas" w:hAnsi="Consolas"/>
        </w:rPr>
        <w:lastRenderedPageBreak/>
        <w:fldChar w:fldCharType="begin"/>
      </w:r>
      <w:r w:rsidRPr="004C181B">
        <w:rPr>
          <w:rFonts w:ascii="Consolas" w:hAnsi="Consolas"/>
        </w:rPr>
        <w:instrText xml:space="preserve"> TOC \o "1-2" \h \z \u </w:instrText>
      </w:r>
      <w:r w:rsidRPr="004C181B">
        <w:rPr>
          <w:rFonts w:ascii="Consolas" w:hAnsi="Consolas"/>
        </w:rPr>
        <w:fldChar w:fldCharType="separate"/>
      </w:r>
      <w:hyperlink w:anchor="_Toc98778481" w:history="1">
        <w:r w:rsidR="00460738" w:rsidRPr="004D4068">
          <w:rPr>
            <w:rStyle w:val="Hyperlink"/>
            <w:noProof/>
          </w:rPr>
          <w:t>1. Introduction</w:t>
        </w:r>
        <w:r w:rsidR="00460738">
          <w:rPr>
            <w:noProof/>
            <w:webHidden/>
          </w:rPr>
          <w:tab/>
        </w:r>
        <w:r w:rsidR="00460738">
          <w:rPr>
            <w:noProof/>
            <w:webHidden/>
          </w:rPr>
          <w:fldChar w:fldCharType="begin"/>
        </w:r>
        <w:r w:rsidR="00460738">
          <w:rPr>
            <w:noProof/>
            <w:webHidden/>
          </w:rPr>
          <w:instrText xml:space="preserve"> PAGEREF _Toc98778481 \h </w:instrText>
        </w:r>
        <w:r w:rsidR="00460738">
          <w:rPr>
            <w:noProof/>
            <w:webHidden/>
          </w:rPr>
        </w:r>
        <w:r w:rsidR="00460738">
          <w:rPr>
            <w:noProof/>
            <w:webHidden/>
          </w:rPr>
          <w:fldChar w:fldCharType="separate"/>
        </w:r>
        <w:r w:rsidR="00460738">
          <w:rPr>
            <w:noProof/>
            <w:webHidden/>
          </w:rPr>
          <w:t>4</w:t>
        </w:r>
        <w:r w:rsidR="00460738">
          <w:rPr>
            <w:noProof/>
            <w:webHidden/>
          </w:rPr>
          <w:fldChar w:fldCharType="end"/>
        </w:r>
      </w:hyperlink>
    </w:p>
    <w:p w14:paraId="0165E866" w14:textId="7A1FDEA6" w:rsidR="00460738" w:rsidRDefault="000B19C6">
      <w:pPr>
        <w:pStyle w:val="TOC2"/>
        <w:tabs>
          <w:tab w:val="right" w:leader="dot" w:pos="9350"/>
        </w:tabs>
        <w:rPr>
          <w:smallCaps w:val="0"/>
          <w:noProof/>
          <w:color w:val="auto"/>
          <w:sz w:val="22"/>
          <w:szCs w:val="22"/>
          <w:lang w:eastAsia="en-US"/>
        </w:rPr>
      </w:pPr>
      <w:hyperlink w:anchor="_Toc98778482" w:history="1">
        <w:r w:rsidR="00460738" w:rsidRPr="004D4068">
          <w:rPr>
            <w:rStyle w:val="Hyperlink"/>
            <w:noProof/>
          </w:rPr>
          <w:t>Creating Spring Boot Application</w:t>
        </w:r>
        <w:r w:rsidR="00460738">
          <w:rPr>
            <w:noProof/>
            <w:webHidden/>
          </w:rPr>
          <w:tab/>
        </w:r>
        <w:r w:rsidR="00460738">
          <w:rPr>
            <w:noProof/>
            <w:webHidden/>
          </w:rPr>
          <w:fldChar w:fldCharType="begin"/>
        </w:r>
        <w:r w:rsidR="00460738">
          <w:rPr>
            <w:noProof/>
            <w:webHidden/>
          </w:rPr>
          <w:instrText xml:space="preserve"> PAGEREF _Toc98778482 \h </w:instrText>
        </w:r>
        <w:r w:rsidR="00460738">
          <w:rPr>
            <w:noProof/>
            <w:webHidden/>
          </w:rPr>
        </w:r>
        <w:r w:rsidR="00460738">
          <w:rPr>
            <w:noProof/>
            <w:webHidden/>
          </w:rPr>
          <w:fldChar w:fldCharType="separate"/>
        </w:r>
        <w:r w:rsidR="00460738">
          <w:rPr>
            <w:noProof/>
            <w:webHidden/>
          </w:rPr>
          <w:t>5</w:t>
        </w:r>
        <w:r w:rsidR="00460738">
          <w:rPr>
            <w:noProof/>
            <w:webHidden/>
          </w:rPr>
          <w:fldChar w:fldCharType="end"/>
        </w:r>
      </w:hyperlink>
    </w:p>
    <w:p w14:paraId="3D9151F1" w14:textId="020EB151" w:rsidR="00460738" w:rsidRDefault="000B19C6">
      <w:pPr>
        <w:pStyle w:val="TOC1"/>
        <w:tabs>
          <w:tab w:val="right" w:leader="dot" w:pos="9350"/>
        </w:tabs>
        <w:rPr>
          <w:b w:val="0"/>
          <w:bCs w:val="0"/>
          <w:caps w:val="0"/>
          <w:noProof/>
          <w:color w:val="auto"/>
          <w:sz w:val="22"/>
          <w:szCs w:val="22"/>
          <w:lang w:eastAsia="en-US"/>
        </w:rPr>
      </w:pPr>
      <w:hyperlink w:anchor="_Toc98778483" w:history="1">
        <w:r w:rsidR="00460738" w:rsidRPr="004D4068">
          <w:rPr>
            <w:rStyle w:val="Hyperlink"/>
            <w:noProof/>
          </w:rPr>
          <w:t>2. Spring Boot Examples</w:t>
        </w:r>
        <w:r w:rsidR="00460738">
          <w:rPr>
            <w:noProof/>
            <w:webHidden/>
          </w:rPr>
          <w:tab/>
        </w:r>
        <w:r w:rsidR="00460738">
          <w:rPr>
            <w:noProof/>
            <w:webHidden/>
          </w:rPr>
          <w:fldChar w:fldCharType="begin"/>
        </w:r>
        <w:r w:rsidR="00460738">
          <w:rPr>
            <w:noProof/>
            <w:webHidden/>
          </w:rPr>
          <w:instrText xml:space="preserve"> PAGEREF _Toc98778483 \h </w:instrText>
        </w:r>
        <w:r w:rsidR="00460738">
          <w:rPr>
            <w:noProof/>
            <w:webHidden/>
          </w:rPr>
        </w:r>
        <w:r w:rsidR="00460738">
          <w:rPr>
            <w:noProof/>
            <w:webHidden/>
          </w:rPr>
          <w:fldChar w:fldCharType="separate"/>
        </w:r>
        <w:r w:rsidR="00460738">
          <w:rPr>
            <w:noProof/>
            <w:webHidden/>
          </w:rPr>
          <w:t>7</w:t>
        </w:r>
        <w:r w:rsidR="00460738">
          <w:rPr>
            <w:noProof/>
            <w:webHidden/>
          </w:rPr>
          <w:fldChar w:fldCharType="end"/>
        </w:r>
      </w:hyperlink>
    </w:p>
    <w:p w14:paraId="0B016FEF" w14:textId="24D97C25" w:rsidR="00460738" w:rsidRDefault="000B19C6">
      <w:pPr>
        <w:pStyle w:val="TOC2"/>
        <w:tabs>
          <w:tab w:val="right" w:leader="dot" w:pos="9350"/>
        </w:tabs>
        <w:rPr>
          <w:smallCaps w:val="0"/>
          <w:noProof/>
          <w:color w:val="auto"/>
          <w:sz w:val="22"/>
          <w:szCs w:val="22"/>
          <w:lang w:eastAsia="en-US"/>
        </w:rPr>
      </w:pPr>
      <w:hyperlink w:anchor="_Toc98778484" w:history="1">
        <w:r w:rsidR="00460738" w:rsidRPr="004D4068">
          <w:rPr>
            <w:rStyle w:val="Hyperlink"/>
            <w:noProof/>
          </w:rPr>
          <w:t>1.Spring Boot with maven and Eclipse Example</w:t>
        </w:r>
        <w:r w:rsidR="00460738">
          <w:rPr>
            <w:noProof/>
            <w:webHidden/>
          </w:rPr>
          <w:tab/>
        </w:r>
        <w:r w:rsidR="00460738">
          <w:rPr>
            <w:noProof/>
            <w:webHidden/>
          </w:rPr>
          <w:fldChar w:fldCharType="begin"/>
        </w:r>
        <w:r w:rsidR="00460738">
          <w:rPr>
            <w:noProof/>
            <w:webHidden/>
          </w:rPr>
          <w:instrText xml:space="preserve"> PAGEREF _Toc98778484 \h </w:instrText>
        </w:r>
        <w:r w:rsidR="00460738">
          <w:rPr>
            <w:noProof/>
            <w:webHidden/>
          </w:rPr>
        </w:r>
        <w:r w:rsidR="00460738">
          <w:rPr>
            <w:noProof/>
            <w:webHidden/>
          </w:rPr>
          <w:fldChar w:fldCharType="separate"/>
        </w:r>
        <w:r w:rsidR="00460738">
          <w:rPr>
            <w:noProof/>
            <w:webHidden/>
          </w:rPr>
          <w:t>7</w:t>
        </w:r>
        <w:r w:rsidR="00460738">
          <w:rPr>
            <w:noProof/>
            <w:webHidden/>
          </w:rPr>
          <w:fldChar w:fldCharType="end"/>
        </w:r>
      </w:hyperlink>
    </w:p>
    <w:p w14:paraId="512FD98C" w14:textId="51DF3BA2" w:rsidR="00460738" w:rsidRDefault="000B19C6">
      <w:pPr>
        <w:pStyle w:val="TOC2"/>
        <w:tabs>
          <w:tab w:val="right" w:leader="dot" w:pos="9350"/>
        </w:tabs>
        <w:rPr>
          <w:smallCaps w:val="0"/>
          <w:noProof/>
          <w:color w:val="auto"/>
          <w:sz w:val="22"/>
          <w:szCs w:val="22"/>
          <w:lang w:eastAsia="en-US"/>
        </w:rPr>
      </w:pPr>
      <w:hyperlink w:anchor="_Toc98778485" w:history="1">
        <w:r w:rsidR="00460738" w:rsidRPr="004D4068">
          <w:rPr>
            <w:rStyle w:val="Hyperlink"/>
            <w:noProof/>
          </w:rPr>
          <w:t>2.Spring Boot with Spring Initializr Example</w:t>
        </w:r>
        <w:r w:rsidR="00460738">
          <w:rPr>
            <w:noProof/>
            <w:webHidden/>
          </w:rPr>
          <w:tab/>
        </w:r>
        <w:r w:rsidR="00460738">
          <w:rPr>
            <w:noProof/>
            <w:webHidden/>
          </w:rPr>
          <w:fldChar w:fldCharType="begin"/>
        </w:r>
        <w:r w:rsidR="00460738">
          <w:rPr>
            <w:noProof/>
            <w:webHidden/>
          </w:rPr>
          <w:instrText xml:space="preserve"> PAGEREF _Toc98778485 \h </w:instrText>
        </w:r>
        <w:r w:rsidR="00460738">
          <w:rPr>
            <w:noProof/>
            <w:webHidden/>
          </w:rPr>
        </w:r>
        <w:r w:rsidR="00460738">
          <w:rPr>
            <w:noProof/>
            <w:webHidden/>
          </w:rPr>
          <w:fldChar w:fldCharType="separate"/>
        </w:r>
        <w:r w:rsidR="00460738">
          <w:rPr>
            <w:noProof/>
            <w:webHidden/>
          </w:rPr>
          <w:t>9</w:t>
        </w:r>
        <w:r w:rsidR="00460738">
          <w:rPr>
            <w:noProof/>
            <w:webHidden/>
          </w:rPr>
          <w:fldChar w:fldCharType="end"/>
        </w:r>
      </w:hyperlink>
    </w:p>
    <w:p w14:paraId="33B9B2C4" w14:textId="61A97371" w:rsidR="00460738" w:rsidRDefault="000B19C6">
      <w:pPr>
        <w:pStyle w:val="TOC1"/>
        <w:tabs>
          <w:tab w:val="right" w:leader="dot" w:pos="9350"/>
        </w:tabs>
        <w:rPr>
          <w:b w:val="0"/>
          <w:bCs w:val="0"/>
          <w:caps w:val="0"/>
          <w:noProof/>
          <w:color w:val="auto"/>
          <w:sz w:val="22"/>
          <w:szCs w:val="22"/>
          <w:lang w:eastAsia="en-US"/>
        </w:rPr>
      </w:pPr>
      <w:hyperlink w:anchor="_Toc98778486" w:history="1">
        <w:r w:rsidR="00460738" w:rsidRPr="004D4068">
          <w:rPr>
            <w:rStyle w:val="Hyperlink"/>
            <w:noProof/>
          </w:rPr>
          <w:t>3. Spring Boot –Configurations</w:t>
        </w:r>
        <w:r w:rsidR="00460738">
          <w:rPr>
            <w:noProof/>
            <w:webHidden/>
          </w:rPr>
          <w:tab/>
        </w:r>
        <w:r w:rsidR="00460738">
          <w:rPr>
            <w:noProof/>
            <w:webHidden/>
          </w:rPr>
          <w:fldChar w:fldCharType="begin"/>
        </w:r>
        <w:r w:rsidR="00460738">
          <w:rPr>
            <w:noProof/>
            <w:webHidden/>
          </w:rPr>
          <w:instrText xml:space="preserve"> PAGEREF _Toc98778486 \h </w:instrText>
        </w:r>
        <w:r w:rsidR="00460738">
          <w:rPr>
            <w:noProof/>
            <w:webHidden/>
          </w:rPr>
        </w:r>
        <w:r w:rsidR="00460738">
          <w:rPr>
            <w:noProof/>
            <w:webHidden/>
          </w:rPr>
          <w:fldChar w:fldCharType="separate"/>
        </w:r>
        <w:r w:rsidR="00460738">
          <w:rPr>
            <w:noProof/>
            <w:webHidden/>
          </w:rPr>
          <w:t>15</w:t>
        </w:r>
        <w:r w:rsidR="00460738">
          <w:rPr>
            <w:noProof/>
            <w:webHidden/>
          </w:rPr>
          <w:fldChar w:fldCharType="end"/>
        </w:r>
      </w:hyperlink>
    </w:p>
    <w:p w14:paraId="760BDA0C" w14:textId="29BF9D80" w:rsidR="00460738" w:rsidRDefault="000B19C6">
      <w:pPr>
        <w:pStyle w:val="TOC2"/>
        <w:tabs>
          <w:tab w:val="right" w:leader="dot" w:pos="9350"/>
        </w:tabs>
        <w:rPr>
          <w:smallCaps w:val="0"/>
          <w:noProof/>
          <w:color w:val="auto"/>
          <w:sz w:val="22"/>
          <w:szCs w:val="22"/>
          <w:lang w:eastAsia="en-US"/>
        </w:rPr>
      </w:pPr>
      <w:hyperlink w:anchor="_Toc98778487" w:history="1">
        <w:r w:rsidR="00460738" w:rsidRPr="004D4068">
          <w:rPr>
            <w:rStyle w:val="Hyperlink"/>
            <w:noProof/>
          </w:rPr>
          <w:t>How to change Spring Boot Banner Text</w:t>
        </w:r>
        <w:r w:rsidR="00460738">
          <w:rPr>
            <w:noProof/>
            <w:webHidden/>
          </w:rPr>
          <w:tab/>
        </w:r>
        <w:r w:rsidR="00460738">
          <w:rPr>
            <w:noProof/>
            <w:webHidden/>
          </w:rPr>
          <w:fldChar w:fldCharType="begin"/>
        </w:r>
        <w:r w:rsidR="00460738">
          <w:rPr>
            <w:noProof/>
            <w:webHidden/>
          </w:rPr>
          <w:instrText xml:space="preserve"> PAGEREF _Toc98778487 \h </w:instrText>
        </w:r>
        <w:r w:rsidR="00460738">
          <w:rPr>
            <w:noProof/>
            <w:webHidden/>
          </w:rPr>
        </w:r>
        <w:r w:rsidR="00460738">
          <w:rPr>
            <w:noProof/>
            <w:webHidden/>
          </w:rPr>
          <w:fldChar w:fldCharType="separate"/>
        </w:r>
        <w:r w:rsidR="00460738">
          <w:rPr>
            <w:noProof/>
            <w:webHidden/>
          </w:rPr>
          <w:t>15</w:t>
        </w:r>
        <w:r w:rsidR="00460738">
          <w:rPr>
            <w:noProof/>
            <w:webHidden/>
          </w:rPr>
          <w:fldChar w:fldCharType="end"/>
        </w:r>
      </w:hyperlink>
    </w:p>
    <w:p w14:paraId="3FB8FE30" w14:textId="2828269D" w:rsidR="00460738" w:rsidRDefault="000B19C6">
      <w:pPr>
        <w:pStyle w:val="TOC2"/>
        <w:tabs>
          <w:tab w:val="right" w:leader="dot" w:pos="9350"/>
        </w:tabs>
        <w:rPr>
          <w:smallCaps w:val="0"/>
          <w:noProof/>
          <w:color w:val="auto"/>
          <w:sz w:val="22"/>
          <w:szCs w:val="22"/>
          <w:lang w:eastAsia="en-US"/>
        </w:rPr>
      </w:pPr>
      <w:hyperlink w:anchor="_Toc98778488" w:history="1">
        <w:r w:rsidR="00460738" w:rsidRPr="004D4068">
          <w:rPr>
            <w:rStyle w:val="Hyperlink"/>
            <w:noProof/>
          </w:rPr>
          <w:t>application.properties</w:t>
        </w:r>
        <w:r w:rsidR="00460738">
          <w:rPr>
            <w:noProof/>
            <w:webHidden/>
          </w:rPr>
          <w:tab/>
        </w:r>
        <w:r w:rsidR="00460738">
          <w:rPr>
            <w:noProof/>
            <w:webHidden/>
          </w:rPr>
          <w:fldChar w:fldCharType="begin"/>
        </w:r>
        <w:r w:rsidR="00460738">
          <w:rPr>
            <w:noProof/>
            <w:webHidden/>
          </w:rPr>
          <w:instrText xml:space="preserve"> PAGEREF _Toc98778488 \h </w:instrText>
        </w:r>
        <w:r w:rsidR="00460738">
          <w:rPr>
            <w:noProof/>
            <w:webHidden/>
          </w:rPr>
        </w:r>
        <w:r w:rsidR="00460738">
          <w:rPr>
            <w:noProof/>
            <w:webHidden/>
          </w:rPr>
          <w:fldChar w:fldCharType="separate"/>
        </w:r>
        <w:r w:rsidR="00460738">
          <w:rPr>
            <w:noProof/>
            <w:webHidden/>
          </w:rPr>
          <w:t>15</w:t>
        </w:r>
        <w:r w:rsidR="00460738">
          <w:rPr>
            <w:noProof/>
            <w:webHidden/>
          </w:rPr>
          <w:fldChar w:fldCharType="end"/>
        </w:r>
      </w:hyperlink>
    </w:p>
    <w:p w14:paraId="36FC4CC8" w14:textId="7FD592EB" w:rsidR="00460738" w:rsidRDefault="000B19C6">
      <w:pPr>
        <w:pStyle w:val="TOC1"/>
        <w:tabs>
          <w:tab w:val="right" w:leader="dot" w:pos="9350"/>
        </w:tabs>
        <w:rPr>
          <w:b w:val="0"/>
          <w:bCs w:val="0"/>
          <w:caps w:val="0"/>
          <w:noProof/>
          <w:color w:val="auto"/>
          <w:sz w:val="22"/>
          <w:szCs w:val="22"/>
          <w:lang w:eastAsia="en-US"/>
        </w:rPr>
      </w:pPr>
      <w:hyperlink w:anchor="_Toc98778489" w:history="1">
        <w:r w:rsidR="00460738" w:rsidRPr="004D4068">
          <w:rPr>
            <w:rStyle w:val="Hyperlink"/>
            <w:noProof/>
          </w:rPr>
          <w:t>4. Spring Boot –MVC</w:t>
        </w:r>
        <w:r w:rsidR="00460738">
          <w:rPr>
            <w:noProof/>
            <w:webHidden/>
          </w:rPr>
          <w:tab/>
        </w:r>
        <w:r w:rsidR="00460738">
          <w:rPr>
            <w:noProof/>
            <w:webHidden/>
          </w:rPr>
          <w:fldChar w:fldCharType="begin"/>
        </w:r>
        <w:r w:rsidR="00460738">
          <w:rPr>
            <w:noProof/>
            <w:webHidden/>
          </w:rPr>
          <w:instrText xml:space="preserve"> PAGEREF _Toc98778489 \h </w:instrText>
        </w:r>
        <w:r w:rsidR="00460738">
          <w:rPr>
            <w:noProof/>
            <w:webHidden/>
          </w:rPr>
        </w:r>
        <w:r w:rsidR="00460738">
          <w:rPr>
            <w:noProof/>
            <w:webHidden/>
          </w:rPr>
          <w:fldChar w:fldCharType="separate"/>
        </w:r>
        <w:r w:rsidR="00460738">
          <w:rPr>
            <w:noProof/>
            <w:webHidden/>
          </w:rPr>
          <w:t>16</w:t>
        </w:r>
        <w:r w:rsidR="00460738">
          <w:rPr>
            <w:noProof/>
            <w:webHidden/>
          </w:rPr>
          <w:fldChar w:fldCharType="end"/>
        </w:r>
      </w:hyperlink>
    </w:p>
    <w:p w14:paraId="081A6A3A" w14:textId="3317FAAA" w:rsidR="00460738" w:rsidRDefault="000B19C6">
      <w:pPr>
        <w:pStyle w:val="TOC2"/>
        <w:tabs>
          <w:tab w:val="right" w:leader="dot" w:pos="9350"/>
        </w:tabs>
        <w:rPr>
          <w:smallCaps w:val="0"/>
          <w:noProof/>
          <w:color w:val="auto"/>
          <w:sz w:val="22"/>
          <w:szCs w:val="22"/>
          <w:lang w:eastAsia="en-US"/>
        </w:rPr>
      </w:pPr>
      <w:hyperlink w:anchor="_Toc98778490" w:history="1">
        <w:r w:rsidR="00460738" w:rsidRPr="004D4068">
          <w:rPr>
            <w:rStyle w:val="Hyperlink"/>
            <w:noProof/>
          </w:rPr>
          <w:t>Spring MVC Summary</w:t>
        </w:r>
        <w:r w:rsidR="00460738">
          <w:rPr>
            <w:noProof/>
            <w:webHidden/>
          </w:rPr>
          <w:tab/>
        </w:r>
        <w:r w:rsidR="00460738">
          <w:rPr>
            <w:noProof/>
            <w:webHidden/>
          </w:rPr>
          <w:fldChar w:fldCharType="begin"/>
        </w:r>
        <w:r w:rsidR="00460738">
          <w:rPr>
            <w:noProof/>
            <w:webHidden/>
          </w:rPr>
          <w:instrText xml:space="preserve"> PAGEREF _Toc98778490 \h </w:instrText>
        </w:r>
        <w:r w:rsidR="00460738">
          <w:rPr>
            <w:noProof/>
            <w:webHidden/>
          </w:rPr>
        </w:r>
        <w:r w:rsidR="00460738">
          <w:rPr>
            <w:noProof/>
            <w:webHidden/>
          </w:rPr>
          <w:fldChar w:fldCharType="separate"/>
        </w:r>
        <w:r w:rsidR="00460738">
          <w:rPr>
            <w:noProof/>
            <w:webHidden/>
          </w:rPr>
          <w:t>16</w:t>
        </w:r>
        <w:r w:rsidR="00460738">
          <w:rPr>
            <w:noProof/>
            <w:webHidden/>
          </w:rPr>
          <w:fldChar w:fldCharType="end"/>
        </w:r>
      </w:hyperlink>
    </w:p>
    <w:p w14:paraId="7869F72D" w14:textId="5B646701" w:rsidR="00460738" w:rsidRDefault="000B19C6">
      <w:pPr>
        <w:pStyle w:val="TOC2"/>
        <w:tabs>
          <w:tab w:val="right" w:leader="dot" w:pos="9350"/>
        </w:tabs>
        <w:rPr>
          <w:smallCaps w:val="0"/>
          <w:noProof/>
          <w:color w:val="auto"/>
          <w:sz w:val="22"/>
          <w:szCs w:val="22"/>
          <w:lang w:eastAsia="en-US"/>
        </w:rPr>
      </w:pPr>
      <w:hyperlink w:anchor="_Toc98778491" w:history="1">
        <w:r w:rsidR="00460738" w:rsidRPr="004D4068">
          <w:rPr>
            <w:rStyle w:val="Hyperlink"/>
            <w:noProof/>
          </w:rPr>
          <w:t>Spring Boot MVC Example – Using TheamLeaf</w:t>
        </w:r>
        <w:r w:rsidR="00460738">
          <w:rPr>
            <w:noProof/>
            <w:webHidden/>
          </w:rPr>
          <w:tab/>
        </w:r>
        <w:r w:rsidR="00460738">
          <w:rPr>
            <w:noProof/>
            <w:webHidden/>
          </w:rPr>
          <w:fldChar w:fldCharType="begin"/>
        </w:r>
        <w:r w:rsidR="00460738">
          <w:rPr>
            <w:noProof/>
            <w:webHidden/>
          </w:rPr>
          <w:instrText xml:space="preserve"> PAGEREF _Toc98778491 \h </w:instrText>
        </w:r>
        <w:r w:rsidR="00460738">
          <w:rPr>
            <w:noProof/>
            <w:webHidden/>
          </w:rPr>
        </w:r>
        <w:r w:rsidR="00460738">
          <w:rPr>
            <w:noProof/>
            <w:webHidden/>
          </w:rPr>
          <w:fldChar w:fldCharType="separate"/>
        </w:r>
        <w:r w:rsidR="00460738">
          <w:rPr>
            <w:noProof/>
            <w:webHidden/>
          </w:rPr>
          <w:t>18</w:t>
        </w:r>
        <w:r w:rsidR="00460738">
          <w:rPr>
            <w:noProof/>
            <w:webHidden/>
          </w:rPr>
          <w:fldChar w:fldCharType="end"/>
        </w:r>
      </w:hyperlink>
    </w:p>
    <w:p w14:paraId="143C7DD3" w14:textId="5B74FEB3" w:rsidR="00460738" w:rsidRDefault="000B19C6">
      <w:pPr>
        <w:pStyle w:val="TOC2"/>
        <w:tabs>
          <w:tab w:val="right" w:leader="dot" w:pos="9350"/>
        </w:tabs>
        <w:rPr>
          <w:smallCaps w:val="0"/>
          <w:noProof/>
          <w:color w:val="auto"/>
          <w:sz w:val="22"/>
          <w:szCs w:val="22"/>
          <w:lang w:eastAsia="en-US"/>
        </w:rPr>
      </w:pPr>
      <w:hyperlink w:anchor="_Toc98778492" w:history="1">
        <w:r w:rsidR="00460738" w:rsidRPr="004D4068">
          <w:rPr>
            <w:rStyle w:val="Hyperlink"/>
            <w:noProof/>
          </w:rPr>
          <w:t>SpringBoot – MVC using Standard JSP Pages</w:t>
        </w:r>
        <w:r w:rsidR="00460738">
          <w:rPr>
            <w:noProof/>
            <w:webHidden/>
          </w:rPr>
          <w:tab/>
        </w:r>
        <w:r w:rsidR="00460738">
          <w:rPr>
            <w:noProof/>
            <w:webHidden/>
          </w:rPr>
          <w:fldChar w:fldCharType="begin"/>
        </w:r>
        <w:r w:rsidR="00460738">
          <w:rPr>
            <w:noProof/>
            <w:webHidden/>
          </w:rPr>
          <w:instrText xml:space="preserve"> PAGEREF _Toc98778492 \h </w:instrText>
        </w:r>
        <w:r w:rsidR="00460738">
          <w:rPr>
            <w:noProof/>
            <w:webHidden/>
          </w:rPr>
        </w:r>
        <w:r w:rsidR="00460738">
          <w:rPr>
            <w:noProof/>
            <w:webHidden/>
          </w:rPr>
          <w:fldChar w:fldCharType="separate"/>
        </w:r>
        <w:r w:rsidR="00460738">
          <w:rPr>
            <w:noProof/>
            <w:webHidden/>
          </w:rPr>
          <w:t>24</w:t>
        </w:r>
        <w:r w:rsidR="00460738">
          <w:rPr>
            <w:noProof/>
            <w:webHidden/>
          </w:rPr>
          <w:fldChar w:fldCharType="end"/>
        </w:r>
      </w:hyperlink>
    </w:p>
    <w:p w14:paraId="6FB3C085" w14:textId="71136F08" w:rsidR="00460738" w:rsidRDefault="000B19C6">
      <w:pPr>
        <w:pStyle w:val="TOC2"/>
        <w:tabs>
          <w:tab w:val="right" w:leader="dot" w:pos="9350"/>
        </w:tabs>
        <w:rPr>
          <w:smallCaps w:val="0"/>
          <w:noProof/>
          <w:color w:val="auto"/>
          <w:sz w:val="22"/>
          <w:szCs w:val="22"/>
          <w:lang w:eastAsia="en-US"/>
        </w:rPr>
      </w:pPr>
      <w:hyperlink w:anchor="_Toc98778493" w:history="1">
        <w:r w:rsidR="00460738" w:rsidRPr="004D4068">
          <w:rPr>
            <w:rStyle w:val="Hyperlink"/>
            <w:noProof/>
          </w:rPr>
          <w:t>Spring Boot –RESTful Web Service Example</w:t>
        </w:r>
        <w:r w:rsidR="00460738">
          <w:rPr>
            <w:noProof/>
            <w:webHidden/>
          </w:rPr>
          <w:tab/>
        </w:r>
        <w:r w:rsidR="00460738">
          <w:rPr>
            <w:noProof/>
            <w:webHidden/>
          </w:rPr>
          <w:fldChar w:fldCharType="begin"/>
        </w:r>
        <w:r w:rsidR="00460738">
          <w:rPr>
            <w:noProof/>
            <w:webHidden/>
          </w:rPr>
          <w:instrText xml:space="preserve"> PAGEREF _Toc98778493 \h </w:instrText>
        </w:r>
        <w:r w:rsidR="00460738">
          <w:rPr>
            <w:noProof/>
            <w:webHidden/>
          </w:rPr>
        </w:r>
        <w:r w:rsidR="00460738">
          <w:rPr>
            <w:noProof/>
            <w:webHidden/>
          </w:rPr>
          <w:fldChar w:fldCharType="separate"/>
        </w:r>
        <w:r w:rsidR="00460738">
          <w:rPr>
            <w:noProof/>
            <w:webHidden/>
          </w:rPr>
          <w:t>27</w:t>
        </w:r>
        <w:r w:rsidR="00460738">
          <w:rPr>
            <w:noProof/>
            <w:webHidden/>
          </w:rPr>
          <w:fldChar w:fldCharType="end"/>
        </w:r>
      </w:hyperlink>
    </w:p>
    <w:p w14:paraId="5DEDA959" w14:textId="1C7EB882" w:rsidR="00460738" w:rsidRDefault="000B19C6">
      <w:pPr>
        <w:pStyle w:val="TOC2"/>
        <w:tabs>
          <w:tab w:val="right" w:leader="dot" w:pos="9350"/>
        </w:tabs>
        <w:rPr>
          <w:smallCaps w:val="0"/>
          <w:noProof/>
          <w:color w:val="auto"/>
          <w:sz w:val="22"/>
          <w:szCs w:val="22"/>
          <w:lang w:eastAsia="en-US"/>
        </w:rPr>
      </w:pPr>
      <w:hyperlink w:anchor="_Toc98778494" w:history="1">
        <w:r w:rsidR="00460738" w:rsidRPr="004D4068">
          <w:rPr>
            <w:rStyle w:val="Hyperlink"/>
            <w:noProof/>
          </w:rPr>
          <w:t>Spring Boot - Rest API exception handling (@ControllerAdvice)</w:t>
        </w:r>
        <w:r w:rsidR="00460738">
          <w:rPr>
            <w:noProof/>
            <w:webHidden/>
          </w:rPr>
          <w:tab/>
        </w:r>
        <w:r w:rsidR="00460738">
          <w:rPr>
            <w:noProof/>
            <w:webHidden/>
          </w:rPr>
          <w:fldChar w:fldCharType="begin"/>
        </w:r>
        <w:r w:rsidR="00460738">
          <w:rPr>
            <w:noProof/>
            <w:webHidden/>
          </w:rPr>
          <w:instrText xml:space="preserve"> PAGEREF _Toc98778494 \h </w:instrText>
        </w:r>
        <w:r w:rsidR="00460738">
          <w:rPr>
            <w:noProof/>
            <w:webHidden/>
          </w:rPr>
        </w:r>
        <w:r w:rsidR="00460738">
          <w:rPr>
            <w:noProof/>
            <w:webHidden/>
          </w:rPr>
          <w:fldChar w:fldCharType="separate"/>
        </w:r>
        <w:r w:rsidR="00460738">
          <w:rPr>
            <w:noProof/>
            <w:webHidden/>
          </w:rPr>
          <w:t>29</w:t>
        </w:r>
        <w:r w:rsidR="00460738">
          <w:rPr>
            <w:noProof/>
            <w:webHidden/>
          </w:rPr>
          <w:fldChar w:fldCharType="end"/>
        </w:r>
      </w:hyperlink>
    </w:p>
    <w:p w14:paraId="01869F11" w14:textId="28C89F1A" w:rsidR="00460738" w:rsidRDefault="000B19C6">
      <w:pPr>
        <w:pStyle w:val="TOC1"/>
        <w:tabs>
          <w:tab w:val="right" w:leader="dot" w:pos="9350"/>
        </w:tabs>
        <w:rPr>
          <w:b w:val="0"/>
          <w:bCs w:val="0"/>
          <w:caps w:val="0"/>
          <w:noProof/>
          <w:color w:val="auto"/>
          <w:sz w:val="22"/>
          <w:szCs w:val="22"/>
          <w:lang w:eastAsia="en-US"/>
        </w:rPr>
      </w:pPr>
      <w:hyperlink w:anchor="_Toc98778495" w:history="1">
        <w:r w:rsidR="00460738" w:rsidRPr="004D4068">
          <w:rPr>
            <w:rStyle w:val="Hyperlink"/>
            <w:noProof/>
          </w:rPr>
          <w:t>5. Spring Boot –Database</w:t>
        </w:r>
        <w:r w:rsidR="00460738">
          <w:rPr>
            <w:noProof/>
            <w:webHidden/>
          </w:rPr>
          <w:tab/>
        </w:r>
        <w:r w:rsidR="00460738">
          <w:rPr>
            <w:noProof/>
            <w:webHidden/>
          </w:rPr>
          <w:fldChar w:fldCharType="begin"/>
        </w:r>
        <w:r w:rsidR="00460738">
          <w:rPr>
            <w:noProof/>
            <w:webHidden/>
          </w:rPr>
          <w:instrText xml:space="preserve"> PAGEREF _Toc98778495 \h </w:instrText>
        </w:r>
        <w:r w:rsidR="00460738">
          <w:rPr>
            <w:noProof/>
            <w:webHidden/>
          </w:rPr>
        </w:r>
        <w:r w:rsidR="00460738">
          <w:rPr>
            <w:noProof/>
            <w:webHidden/>
          </w:rPr>
          <w:fldChar w:fldCharType="separate"/>
        </w:r>
        <w:r w:rsidR="00460738">
          <w:rPr>
            <w:noProof/>
            <w:webHidden/>
          </w:rPr>
          <w:t>32</w:t>
        </w:r>
        <w:r w:rsidR="00460738">
          <w:rPr>
            <w:noProof/>
            <w:webHidden/>
          </w:rPr>
          <w:fldChar w:fldCharType="end"/>
        </w:r>
      </w:hyperlink>
    </w:p>
    <w:p w14:paraId="2490F996" w14:textId="0DD15ED3" w:rsidR="00460738" w:rsidRDefault="000B19C6">
      <w:pPr>
        <w:pStyle w:val="TOC2"/>
        <w:tabs>
          <w:tab w:val="right" w:leader="dot" w:pos="9350"/>
        </w:tabs>
        <w:rPr>
          <w:smallCaps w:val="0"/>
          <w:noProof/>
          <w:color w:val="auto"/>
          <w:sz w:val="22"/>
          <w:szCs w:val="22"/>
          <w:lang w:eastAsia="en-US"/>
        </w:rPr>
      </w:pPr>
      <w:hyperlink w:anchor="_Toc98778496" w:history="1">
        <w:r w:rsidR="00460738" w:rsidRPr="004D4068">
          <w:rPr>
            <w:rStyle w:val="Hyperlink"/>
            <w:noProof/>
          </w:rPr>
          <w:t>Spring Boot –JDBC Example</w:t>
        </w:r>
        <w:r w:rsidR="00460738">
          <w:rPr>
            <w:noProof/>
            <w:webHidden/>
          </w:rPr>
          <w:tab/>
        </w:r>
        <w:r w:rsidR="00460738">
          <w:rPr>
            <w:noProof/>
            <w:webHidden/>
          </w:rPr>
          <w:fldChar w:fldCharType="begin"/>
        </w:r>
        <w:r w:rsidR="00460738">
          <w:rPr>
            <w:noProof/>
            <w:webHidden/>
          </w:rPr>
          <w:instrText xml:space="preserve"> PAGEREF _Toc98778496 \h </w:instrText>
        </w:r>
        <w:r w:rsidR="00460738">
          <w:rPr>
            <w:noProof/>
            <w:webHidden/>
          </w:rPr>
        </w:r>
        <w:r w:rsidR="00460738">
          <w:rPr>
            <w:noProof/>
            <w:webHidden/>
          </w:rPr>
          <w:fldChar w:fldCharType="separate"/>
        </w:r>
        <w:r w:rsidR="00460738">
          <w:rPr>
            <w:noProof/>
            <w:webHidden/>
          </w:rPr>
          <w:t>32</w:t>
        </w:r>
        <w:r w:rsidR="00460738">
          <w:rPr>
            <w:noProof/>
            <w:webHidden/>
          </w:rPr>
          <w:fldChar w:fldCharType="end"/>
        </w:r>
      </w:hyperlink>
    </w:p>
    <w:p w14:paraId="68C3C1FD" w14:textId="27EE1E0D" w:rsidR="00460738" w:rsidRDefault="000B19C6">
      <w:pPr>
        <w:pStyle w:val="TOC2"/>
        <w:tabs>
          <w:tab w:val="right" w:leader="dot" w:pos="9350"/>
        </w:tabs>
        <w:rPr>
          <w:smallCaps w:val="0"/>
          <w:noProof/>
          <w:color w:val="auto"/>
          <w:sz w:val="22"/>
          <w:szCs w:val="22"/>
          <w:lang w:eastAsia="en-US"/>
        </w:rPr>
      </w:pPr>
      <w:hyperlink w:anchor="_Toc98778497" w:history="1">
        <w:r w:rsidR="00460738" w:rsidRPr="004D4068">
          <w:rPr>
            <w:rStyle w:val="Hyperlink"/>
            <w:noProof/>
          </w:rPr>
          <w:t>Spring Boot –JPA Example</w:t>
        </w:r>
        <w:r w:rsidR="00460738">
          <w:rPr>
            <w:noProof/>
            <w:webHidden/>
          </w:rPr>
          <w:tab/>
        </w:r>
        <w:r w:rsidR="00460738">
          <w:rPr>
            <w:noProof/>
            <w:webHidden/>
          </w:rPr>
          <w:fldChar w:fldCharType="begin"/>
        </w:r>
        <w:r w:rsidR="00460738">
          <w:rPr>
            <w:noProof/>
            <w:webHidden/>
          </w:rPr>
          <w:instrText xml:space="preserve"> PAGEREF _Toc98778497 \h </w:instrText>
        </w:r>
        <w:r w:rsidR="00460738">
          <w:rPr>
            <w:noProof/>
            <w:webHidden/>
          </w:rPr>
        </w:r>
        <w:r w:rsidR="00460738">
          <w:rPr>
            <w:noProof/>
            <w:webHidden/>
          </w:rPr>
          <w:fldChar w:fldCharType="separate"/>
        </w:r>
        <w:r w:rsidR="00460738">
          <w:rPr>
            <w:noProof/>
            <w:webHidden/>
          </w:rPr>
          <w:t>35</w:t>
        </w:r>
        <w:r w:rsidR="00460738">
          <w:rPr>
            <w:noProof/>
            <w:webHidden/>
          </w:rPr>
          <w:fldChar w:fldCharType="end"/>
        </w:r>
      </w:hyperlink>
    </w:p>
    <w:p w14:paraId="38F5EBBA" w14:textId="799F2262" w:rsidR="00460738" w:rsidRDefault="000B19C6">
      <w:pPr>
        <w:pStyle w:val="TOC2"/>
        <w:tabs>
          <w:tab w:val="right" w:leader="dot" w:pos="9350"/>
        </w:tabs>
        <w:rPr>
          <w:smallCaps w:val="0"/>
          <w:noProof/>
          <w:color w:val="auto"/>
          <w:sz w:val="22"/>
          <w:szCs w:val="22"/>
          <w:lang w:eastAsia="en-US"/>
        </w:rPr>
      </w:pPr>
      <w:hyperlink w:anchor="_Toc98778498" w:history="1">
        <w:r w:rsidR="00460738" w:rsidRPr="004D4068">
          <w:rPr>
            <w:rStyle w:val="Hyperlink"/>
            <w:noProof/>
          </w:rPr>
          <w:t>JpaRepository</w:t>
        </w:r>
        <w:r w:rsidR="00460738">
          <w:rPr>
            <w:noProof/>
            <w:webHidden/>
          </w:rPr>
          <w:tab/>
        </w:r>
        <w:r w:rsidR="00460738">
          <w:rPr>
            <w:noProof/>
            <w:webHidden/>
          </w:rPr>
          <w:fldChar w:fldCharType="begin"/>
        </w:r>
        <w:r w:rsidR="00460738">
          <w:rPr>
            <w:noProof/>
            <w:webHidden/>
          </w:rPr>
          <w:instrText xml:space="preserve"> PAGEREF _Toc98778498 \h </w:instrText>
        </w:r>
        <w:r w:rsidR="00460738">
          <w:rPr>
            <w:noProof/>
            <w:webHidden/>
          </w:rPr>
        </w:r>
        <w:r w:rsidR="00460738">
          <w:rPr>
            <w:noProof/>
            <w:webHidden/>
          </w:rPr>
          <w:fldChar w:fldCharType="separate"/>
        </w:r>
        <w:r w:rsidR="00460738">
          <w:rPr>
            <w:noProof/>
            <w:webHidden/>
          </w:rPr>
          <w:t>40</w:t>
        </w:r>
        <w:r w:rsidR="00460738">
          <w:rPr>
            <w:noProof/>
            <w:webHidden/>
          </w:rPr>
          <w:fldChar w:fldCharType="end"/>
        </w:r>
      </w:hyperlink>
    </w:p>
    <w:p w14:paraId="4D611470" w14:textId="6E6A79ED" w:rsidR="00460738" w:rsidRDefault="000B19C6">
      <w:pPr>
        <w:pStyle w:val="TOC2"/>
        <w:tabs>
          <w:tab w:val="right" w:leader="dot" w:pos="9350"/>
        </w:tabs>
        <w:rPr>
          <w:smallCaps w:val="0"/>
          <w:noProof/>
          <w:color w:val="auto"/>
          <w:sz w:val="22"/>
          <w:szCs w:val="22"/>
          <w:lang w:eastAsia="en-US"/>
        </w:rPr>
      </w:pPr>
      <w:hyperlink w:anchor="_Toc98778499" w:history="1">
        <w:r w:rsidR="00460738" w:rsidRPr="004D4068">
          <w:rPr>
            <w:rStyle w:val="Hyperlink"/>
            <w:noProof/>
          </w:rPr>
          <w:t>Spring Boot –MongoDB REST Example</w:t>
        </w:r>
        <w:r w:rsidR="00460738">
          <w:rPr>
            <w:noProof/>
            <w:webHidden/>
          </w:rPr>
          <w:tab/>
        </w:r>
        <w:r w:rsidR="00460738">
          <w:rPr>
            <w:noProof/>
            <w:webHidden/>
          </w:rPr>
          <w:fldChar w:fldCharType="begin"/>
        </w:r>
        <w:r w:rsidR="00460738">
          <w:rPr>
            <w:noProof/>
            <w:webHidden/>
          </w:rPr>
          <w:instrText xml:space="preserve"> PAGEREF _Toc98778499 \h </w:instrText>
        </w:r>
        <w:r w:rsidR="00460738">
          <w:rPr>
            <w:noProof/>
            <w:webHidden/>
          </w:rPr>
        </w:r>
        <w:r w:rsidR="00460738">
          <w:rPr>
            <w:noProof/>
            <w:webHidden/>
          </w:rPr>
          <w:fldChar w:fldCharType="separate"/>
        </w:r>
        <w:r w:rsidR="00460738">
          <w:rPr>
            <w:noProof/>
            <w:webHidden/>
          </w:rPr>
          <w:t>43</w:t>
        </w:r>
        <w:r w:rsidR="00460738">
          <w:rPr>
            <w:noProof/>
            <w:webHidden/>
          </w:rPr>
          <w:fldChar w:fldCharType="end"/>
        </w:r>
      </w:hyperlink>
    </w:p>
    <w:p w14:paraId="2059ECAC" w14:textId="2FAAE5D4" w:rsidR="00460738" w:rsidRDefault="000B19C6">
      <w:pPr>
        <w:pStyle w:val="TOC1"/>
        <w:tabs>
          <w:tab w:val="right" w:leader="dot" w:pos="9350"/>
        </w:tabs>
        <w:rPr>
          <w:b w:val="0"/>
          <w:bCs w:val="0"/>
          <w:caps w:val="0"/>
          <w:noProof/>
          <w:color w:val="auto"/>
          <w:sz w:val="22"/>
          <w:szCs w:val="22"/>
          <w:lang w:eastAsia="en-US"/>
        </w:rPr>
      </w:pPr>
      <w:hyperlink w:anchor="_Toc98778500" w:history="1">
        <w:r w:rsidR="00460738" w:rsidRPr="004D4068">
          <w:rPr>
            <w:rStyle w:val="Hyperlink"/>
            <w:noProof/>
          </w:rPr>
          <w:t>6. SpringBoot - Security</w:t>
        </w:r>
        <w:r w:rsidR="00460738">
          <w:rPr>
            <w:noProof/>
            <w:webHidden/>
          </w:rPr>
          <w:tab/>
        </w:r>
        <w:r w:rsidR="00460738">
          <w:rPr>
            <w:noProof/>
            <w:webHidden/>
          </w:rPr>
          <w:fldChar w:fldCharType="begin"/>
        </w:r>
        <w:r w:rsidR="00460738">
          <w:rPr>
            <w:noProof/>
            <w:webHidden/>
          </w:rPr>
          <w:instrText xml:space="preserve"> PAGEREF _Toc98778500 \h </w:instrText>
        </w:r>
        <w:r w:rsidR="00460738">
          <w:rPr>
            <w:noProof/>
            <w:webHidden/>
          </w:rPr>
        </w:r>
        <w:r w:rsidR="00460738">
          <w:rPr>
            <w:noProof/>
            <w:webHidden/>
          </w:rPr>
          <w:fldChar w:fldCharType="separate"/>
        </w:r>
        <w:r w:rsidR="00460738">
          <w:rPr>
            <w:noProof/>
            <w:webHidden/>
          </w:rPr>
          <w:t>45</w:t>
        </w:r>
        <w:r w:rsidR="00460738">
          <w:rPr>
            <w:noProof/>
            <w:webHidden/>
          </w:rPr>
          <w:fldChar w:fldCharType="end"/>
        </w:r>
      </w:hyperlink>
    </w:p>
    <w:p w14:paraId="34D9501C" w14:textId="31138177" w:rsidR="00460738" w:rsidRDefault="000B19C6">
      <w:pPr>
        <w:pStyle w:val="TOC2"/>
        <w:tabs>
          <w:tab w:val="right" w:leader="dot" w:pos="9350"/>
        </w:tabs>
        <w:rPr>
          <w:smallCaps w:val="0"/>
          <w:noProof/>
          <w:color w:val="auto"/>
          <w:sz w:val="22"/>
          <w:szCs w:val="22"/>
          <w:lang w:eastAsia="en-US"/>
        </w:rPr>
      </w:pPr>
      <w:hyperlink w:anchor="_Toc98778501" w:history="1">
        <w:r w:rsidR="00460738" w:rsidRPr="004D4068">
          <w:rPr>
            <w:rStyle w:val="Hyperlink"/>
            <w:noProof/>
            <w:lang w:val="en"/>
          </w:rPr>
          <w:t>Spring Security Architecture</w:t>
        </w:r>
        <w:r w:rsidR="00460738">
          <w:rPr>
            <w:noProof/>
            <w:webHidden/>
          </w:rPr>
          <w:tab/>
        </w:r>
        <w:r w:rsidR="00460738">
          <w:rPr>
            <w:noProof/>
            <w:webHidden/>
          </w:rPr>
          <w:fldChar w:fldCharType="begin"/>
        </w:r>
        <w:r w:rsidR="00460738">
          <w:rPr>
            <w:noProof/>
            <w:webHidden/>
          </w:rPr>
          <w:instrText xml:space="preserve"> PAGEREF _Toc98778501 \h </w:instrText>
        </w:r>
        <w:r w:rsidR="00460738">
          <w:rPr>
            <w:noProof/>
            <w:webHidden/>
          </w:rPr>
        </w:r>
        <w:r w:rsidR="00460738">
          <w:rPr>
            <w:noProof/>
            <w:webHidden/>
          </w:rPr>
          <w:fldChar w:fldCharType="separate"/>
        </w:r>
        <w:r w:rsidR="00460738">
          <w:rPr>
            <w:noProof/>
            <w:webHidden/>
          </w:rPr>
          <w:t>45</w:t>
        </w:r>
        <w:r w:rsidR="00460738">
          <w:rPr>
            <w:noProof/>
            <w:webHidden/>
          </w:rPr>
          <w:fldChar w:fldCharType="end"/>
        </w:r>
      </w:hyperlink>
    </w:p>
    <w:p w14:paraId="0FE322E8" w14:textId="329CC6BE" w:rsidR="00460738" w:rsidRDefault="000B19C6">
      <w:pPr>
        <w:pStyle w:val="TOC2"/>
        <w:tabs>
          <w:tab w:val="right" w:leader="dot" w:pos="9350"/>
        </w:tabs>
        <w:rPr>
          <w:smallCaps w:val="0"/>
          <w:noProof/>
          <w:color w:val="auto"/>
          <w:sz w:val="22"/>
          <w:szCs w:val="22"/>
          <w:lang w:eastAsia="en-US"/>
        </w:rPr>
      </w:pPr>
      <w:hyperlink w:anchor="_Toc98778502" w:history="1">
        <w:r w:rsidR="00460738" w:rsidRPr="004D4068">
          <w:rPr>
            <w:rStyle w:val="Hyperlink"/>
            <w:noProof/>
          </w:rPr>
          <w:t>Spring Security Authentication Types</w:t>
        </w:r>
        <w:r w:rsidR="00460738">
          <w:rPr>
            <w:noProof/>
            <w:webHidden/>
          </w:rPr>
          <w:tab/>
        </w:r>
        <w:r w:rsidR="00460738">
          <w:rPr>
            <w:noProof/>
            <w:webHidden/>
          </w:rPr>
          <w:fldChar w:fldCharType="begin"/>
        </w:r>
        <w:r w:rsidR="00460738">
          <w:rPr>
            <w:noProof/>
            <w:webHidden/>
          </w:rPr>
          <w:instrText xml:space="preserve"> PAGEREF _Toc98778502 \h </w:instrText>
        </w:r>
        <w:r w:rsidR="00460738">
          <w:rPr>
            <w:noProof/>
            <w:webHidden/>
          </w:rPr>
        </w:r>
        <w:r w:rsidR="00460738">
          <w:rPr>
            <w:noProof/>
            <w:webHidden/>
          </w:rPr>
          <w:fldChar w:fldCharType="separate"/>
        </w:r>
        <w:r w:rsidR="00460738">
          <w:rPr>
            <w:noProof/>
            <w:webHidden/>
          </w:rPr>
          <w:t>50</w:t>
        </w:r>
        <w:r w:rsidR="00460738">
          <w:rPr>
            <w:noProof/>
            <w:webHidden/>
          </w:rPr>
          <w:fldChar w:fldCharType="end"/>
        </w:r>
      </w:hyperlink>
    </w:p>
    <w:p w14:paraId="17BEE4DE" w14:textId="0700DBE1" w:rsidR="00460738" w:rsidRDefault="000B19C6">
      <w:pPr>
        <w:pStyle w:val="TOC2"/>
        <w:tabs>
          <w:tab w:val="right" w:leader="dot" w:pos="9350"/>
        </w:tabs>
        <w:rPr>
          <w:smallCaps w:val="0"/>
          <w:noProof/>
          <w:color w:val="auto"/>
          <w:sz w:val="22"/>
          <w:szCs w:val="22"/>
          <w:lang w:eastAsia="en-US"/>
        </w:rPr>
      </w:pPr>
      <w:hyperlink w:anchor="_Toc98778503" w:history="1">
        <w:r w:rsidR="00460738" w:rsidRPr="004D4068">
          <w:rPr>
            <w:rStyle w:val="Hyperlink"/>
            <w:noProof/>
          </w:rPr>
          <w:t>1.Spring Security – Quick Start Example</w:t>
        </w:r>
        <w:r w:rsidR="00460738">
          <w:rPr>
            <w:noProof/>
            <w:webHidden/>
          </w:rPr>
          <w:tab/>
        </w:r>
        <w:r w:rsidR="00460738">
          <w:rPr>
            <w:noProof/>
            <w:webHidden/>
          </w:rPr>
          <w:fldChar w:fldCharType="begin"/>
        </w:r>
        <w:r w:rsidR="00460738">
          <w:rPr>
            <w:noProof/>
            <w:webHidden/>
          </w:rPr>
          <w:instrText xml:space="preserve"> PAGEREF _Toc98778503 \h </w:instrText>
        </w:r>
        <w:r w:rsidR="00460738">
          <w:rPr>
            <w:noProof/>
            <w:webHidden/>
          </w:rPr>
        </w:r>
        <w:r w:rsidR="00460738">
          <w:rPr>
            <w:noProof/>
            <w:webHidden/>
          </w:rPr>
          <w:fldChar w:fldCharType="separate"/>
        </w:r>
        <w:r w:rsidR="00460738">
          <w:rPr>
            <w:noProof/>
            <w:webHidden/>
          </w:rPr>
          <w:t>51</w:t>
        </w:r>
        <w:r w:rsidR="00460738">
          <w:rPr>
            <w:noProof/>
            <w:webHidden/>
          </w:rPr>
          <w:fldChar w:fldCharType="end"/>
        </w:r>
      </w:hyperlink>
    </w:p>
    <w:p w14:paraId="115ED02C" w14:textId="025789BD" w:rsidR="00460738" w:rsidRDefault="000B19C6">
      <w:pPr>
        <w:pStyle w:val="TOC2"/>
        <w:tabs>
          <w:tab w:val="right" w:leader="dot" w:pos="9350"/>
        </w:tabs>
        <w:rPr>
          <w:smallCaps w:val="0"/>
          <w:noProof/>
          <w:color w:val="auto"/>
          <w:sz w:val="22"/>
          <w:szCs w:val="22"/>
          <w:lang w:eastAsia="en-US"/>
        </w:rPr>
      </w:pPr>
      <w:hyperlink w:anchor="_Toc98778504" w:history="1">
        <w:r w:rsidR="00460738" w:rsidRPr="004D4068">
          <w:rPr>
            <w:rStyle w:val="Hyperlink"/>
            <w:noProof/>
          </w:rPr>
          <w:t>2.Spring Security – Basic &amp; In-Memory Authentication Example</w:t>
        </w:r>
        <w:r w:rsidR="00460738">
          <w:rPr>
            <w:noProof/>
            <w:webHidden/>
          </w:rPr>
          <w:tab/>
        </w:r>
        <w:r w:rsidR="00460738">
          <w:rPr>
            <w:noProof/>
            <w:webHidden/>
          </w:rPr>
          <w:fldChar w:fldCharType="begin"/>
        </w:r>
        <w:r w:rsidR="00460738">
          <w:rPr>
            <w:noProof/>
            <w:webHidden/>
          </w:rPr>
          <w:instrText xml:space="preserve"> PAGEREF _Toc98778504 \h </w:instrText>
        </w:r>
        <w:r w:rsidR="00460738">
          <w:rPr>
            <w:noProof/>
            <w:webHidden/>
          </w:rPr>
        </w:r>
        <w:r w:rsidR="00460738">
          <w:rPr>
            <w:noProof/>
            <w:webHidden/>
          </w:rPr>
          <w:fldChar w:fldCharType="separate"/>
        </w:r>
        <w:r w:rsidR="00460738">
          <w:rPr>
            <w:noProof/>
            <w:webHidden/>
          </w:rPr>
          <w:t>53</w:t>
        </w:r>
        <w:r w:rsidR="00460738">
          <w:rPr>
            <w:noProof/>
            <w:webHidden/>
          </w:rPr>
          <w:fldChar w:fldCharType="end"/>
        </w:r>
      </w:hyperlink>
    </w:p>
    <w:p w14:paraId="7D64F24F" w14:textId="2515376A" w:rsidR="00460738" w:rsidRDefault="000B19C6">
      <w:pPr>
        <w:pStyle w:val="TOC2"/>
        <w:tabs>
          <w:tab w:val="right" w:leader="dot" w:pos="9350"/>
        </w:tabs>
        <w:rPr>
          <w:smallCaps w:val="0"/>
          <w:noProof/>
          <w:color w:val="auto"/>
          <w:sz w:val="22"/>
          <w:szCs w:val="22"/>
          <w:lang w:eastAsia="en-US"/>
        </w:rPr>
      </w:pPr>
      <w:hyperlink w:anchor="_Toc98778505" w:history="1">
        <w:r w:rsidR="00460738" w:rsidRPr="004D4068">
          <w:rPr>
            <w:rStyle w:val="Hyperlink"/>
            <w:noProof/>
          </w:rPr>
          <w:t>3.Spring Security – Custom Login Form</w:t>
        </w:r>
        <w:r w:rsidR="00460738">
          <w:rPr>
            <w:noProof/>
            <w:webHidden/>
          </w:rPr>
          <w:tab/>
        </w:r>
        <w:r w:rsidR="00460738">
          <w:rPr>
            <w:noProof/>
            <w:webHidden/>
          </w:rPr>
          <w:fldChar w:fldCharType="begin"/>
        </w:r>
        <w:r w:rsidR="00460738">
          <w:rPr>
            <w:noProof/>
            <w:webHidden/>
          </w:rPr>
          <w:instrText xml:space="preserve"> PAGEREF _Toc98778505 \h </w:instrText>
        </w:r>
        <w:r w:rsidR="00460738">
          <w:rPr>
            <w:noProof/>
            <w:webHidden/>
          </w:rPr>
        </w:r>
        <w:r w:rsidR="00460738">
          <w:rPr>
            <w:noProof/>
            <w:webHidden/>
          </w:rPr>
          <w:fldChar w:fldCharType="separate"/>
        </w:r>
        <w:r w:rsidR="00460738">
          <w:rPr>
            <w:noProof/>
            <w:webHidden/>
          </w:rPr>
          <w:t>54</w:t>
        </w:r>
        <w:r w:rsidR="00460738">
          <w:rPr>
            <w:noProof/>
            <w:webHidden/>
          </w:rPr>
          <w:fldChar w:fldCharType="end"/>
        </w:r>
      </w:hyperlink>
    </w:p>
    <w:p w14:paraId="24B0C819" w14:textId="1C95B86E" w:rsidR="00460738" w:rsidRDefault="000B19C6">
      <w:pPr>
        <w:pStyle w:val="TOC2"/>
        <w:tabs>
          <w:tab w:val="right" w:leader="dot" w:pos="9350"/>
        </w:tabs>
        <w:rPr>
          <w:smallCaps w:val="0"/>
          <w:noProof/>
          <w:color w:val="auto"/>
          <w:sz w:val="22"/>
          <w:szCs w:val="22"/>
          <w:lang w:eastAsia="en-US"/>
        </w:rPr>
      </w:pPr>
      <w:hyperlink w:anchor="_Toc98778506" w:history="1">
        <w:r w:rsidR="00460738" w:rsidRPr="004D4068">
          <w:rPr>
            <w:rStyle w:val="Hyperlink"/>
            <w:noProof/>
          </w:rPr>
          <w:t>4.Spring Security – JDBC Authentication</w:t>
        </w:r>
        <w:r w:rsidR="00460738">
          <w:rPr>
            <w:noProof/>
            <w:webHidden/>
          </w:rPr>
          <w:tab/>
        </w:r>
        <w:r w:rsidR="00460738">
          <w:rPr>
            <w:noProof/>
            <w:webHidden/>
          </w:rPr>
          <w:fldChar w:fldCharType="begin"/>
        </w:r>
        <w:r w:rsidR="00460738">
          <w:rPr>
            <w:noProof/>
            <w:webHidden/>
          </w:rPr>
          <w:instrText xml:space="preserve"> PAGEREF _Toc98778506 \h </w:instrText>
        </w:r>
        <w:r w:rsidR="00460738">
          <w:rPr>
            <w:noProof/>
            <w:webHidden/>
          </w:rPr>
        </w:r>
        <w:r w:rsidR="00460738">
          <w:rPr>
            <w:noProof/>
            <w:webHidden/>
          </w:rPr>
          <w:fldChar w:fldCharType="separate"/>
        </w:r>
        <w:r w:rsidR="00460738">
          <w:rPr>
            <w:noProof/>
            <w:webHidden/>
          </w:rPr>
          <w:t>57</w:t>
        </w:r>
        <w:r w:rsidR="00460738">
          <w:rPr>
            <w:noProof/>
            <w:webHidden/>
          </w:rPr>
          <w:fldChar w:fldCharType="end"/>
        </w:r>
      </w:hyperlink>
    </w:p>
    <w:p w14:paraId="2CF92340" w14:textId="29AA4C7F" w:rsidR="00460738" w:rsidRDefault="000B19C6">
      <w:pPr>
        <w:pStyle w:val="TOC2"/>
        <w:tabs>
          <w:tab w:val="right" w:leader="dot" w:pos="9350"/>
        </w:tabs>
        <w:rPr>
          <w:smallCaps w:val="0"/>
          <w:noProof/>
          <w:color w:val="auto"/>
          <w:sz w:val="22"/>
          <w:szCs w:val="22"/>
          <w:lang w:eastAsia="en-US"/>
        </w:rPr>
      </w:pPr>
      <w:hyperlink w:anchor="_Toc98778507" w:history="1">
        <w:r w:rsidR="00460738" w:rsidRPr="004D4068">
          <w:rPr>
            <w:rStyle w:val="Hyperlink"/>
            <w:noProof/>
          </w:rPr>
          <w:t>5. Spring Security – LDAP Authentication</w:t>
        </w:r>
        <w:r w:rsidR="00460738">
          <w:rPr>
            <w:noProof/>
            <w:webHidden/>
          </w:rPr>
          <w:tab/>
        </w:r>
        <w:r w:rsidR="00460738">
          <w:rPr>
            <w:noProof/>
            <w:webHidden/>
          </w:rPr>
          <w:fldChar w:fldCharType="begin"/>
        </w:r>
        <w:r w:rsidR="00460738">
          <w:rPr>
            <w:noProof/>
            <w:webHidden/>
          </w:rPr>
          <w:instrText xml:space="preserve"> PAGEREF _Toc98778507 \h </w:instrText>
        </w:r>
        <w:r w:rsidR="00460738">
          <w:rPr>
            <w:noProof/>
            <w:webHidden/>
          </w:rPr>
        </w:r>
        <w:r w:rsidR="00460738">
          <w:rPr>
            <w:noProof/>
            <w:webHidden/>
          </w:rPr>
          <w:fldChar w:fldCharType="separate"/>
        </w:r>
        <w:r w:rsidR="00460738">
          <w:rPr>
            <w:noProof/>
            <w:webHidden/>
          </w:rPr>
          <w:t>58</w:t>
        </w:r>
        <w:r w:rsidR="00460738">
          <w:rPr>
            <w:noProof/>
            <w:webHidden/>
          </w:rPr>
          <w:fldChar w:fldCharType="end"/>
        </w:r>
      </w:hyperlink>
    </w:p>
    <w:p w14:paraId="6CCA229E" w14:textId="5EF515CE" w:rsidR="00460738" w:rsidRDefault="000B19C6">
      <w:pPr>
        <w:pStyle w:val="TOC2"/>
        <w:tabs>
          <w:tab w:val="right" w:leader="dot" w:pos="9350"/>
        </w:tabs>
        <w:rPr>
          <w:smallCaps w:val="0"/>
          <w:noProof/>
          <w:color w:val="auto"/>
          <w:sz w:val="22"/>
          <w:szCs w:val="22"/>
          <w:lang w:eastAsia="en-US"/>
        </w:rPr>
      </w:pPr>
      <w:hyperlink w:anchor="_Toc98778508" w:history="1">
        <w:r w:rsidR="00460738" w:rsidRPr="004D4068">
          <w:rPr>
            <w:rStyle w:val="Hyperlink"/>
            <w:noProof/>
          </w:rPr>
          <w:t>6. Spring Security – JWT Authentication</w:t>
        </w:r>
        <w:r w:rsidR="00460738">
          <w:rPr>
            <w:noProof/>
            <w:webHidden/>
          </w:rPr>
          <w:tab/>
        </w:r>
        <w:r w:rsidR="00460738">
          <w:rPr>
            <w:noProof/>
            <w:webHidden/>
          </w:rPr>
          <w:fldChar w:fldCharType="begin"/>
        </w:r>
        <w:r w:rsidR="00460738">
          <w:rPr>
            <w:noProof/>
            <w:webHidden/>
          </w:rPr>
          <w:instrText xml:space="preserve"> PAGEREF _Toc98778508 \h </w:instrText>
        </w:r>
        <w:r w:rsidR="00460738">
          <w:rPr>
            <w:noProof/>
            <w:webHidden/>
          </w:rPr>
        </w:r>
        <w:r w:rsidR="00460738">
          <w:rPr>
            <w:noProof/>
            <w:webHidden/>
          </w:rPr>
          <w:fldChar w:fldCharType="separate"/>
        </w:r>
        <w:r w:rsidR="00460738">
          <w:rPr>
            <w:noProof/>
            <w:webHidden/>
          </w:rPr>
          <w:t>62</w:t>
        </w:r>
        <w:r w:rsidR="00460738">
          <w:rPr>
            <w:noProof/>
            <w:webHidden/>
          </w:rPr>
          <w:fldChar w:fldCharType="end"/>
        </w:r>
      </w:hyperlink>
    </w:p>
    <w:p w14:paraId="219EF578" w14:textId="35D78EC2" w:rsidR="00460738" w:rsidRDefault="000B19C6">
      <w:pPr>
        <w:pStyle w:val="TOC2"/>
        <w:tabs>
          <w:tab w:val="right" w:leader="dot" w:pos="9350"/>
        </w:tabs>
        <w:rPr>
          <w:smallCaps w:val="0"/>
          <w:noProof/>
          <w:color w:val="auto"/>
          <w:sz w:val="22"/>
          <w:szCs w:val="22"/>
          <w:lang w:eastAsia="en-US"/>
        </w:rPr>
      </w:pPr>
      <w:hyperlink w:anchor="_Toc98778509" w:history="1">
        <w:r w:rsidR="00460738" w:rsidRPr="004D4068">
          <w:rPr>
            <w:rStyle w:val="Hyperlink"/>
            <w:noProof/>
          </w:rPr>
          <w:t>7. Spring Security – OAuth 2.0 SSO Authentication</w:t>
        </w:r>
        <w:r w:rsidR="00460738">
          <w:rPr>
            <w:noProof/>
            <w:webHidden/>
          </w:rPr>
          <w:tab/>
        </w:r>
        <w:r w:rsidR="00460738">
          <w:rPr>
            <w:noProof/>
            <w:webHidden/>
          </w:rPr>
          <w:fldChar w:fldCharType="begin"/>
        </w:r>
        <w:r w:rsidR="00460738">
          <w:rPr>
            <w:noProof/>
            <w:webHidden/>
          </w:rPr>
          <w:instrText xml:space="preserve"> PAGEREF _Toc98778509 \h </w:instrText>
        </w:r>
        <w:r w:rsidR="00460738">
          <w:rPr>
            <w:noProof/>
            <w:webHidden/>
          </w:rPr>
        </w:r>
        <w:r w:rsidR="00460738">
          <w:rPr>
            <w:noProof/>
            <w:webHidden/>
          </w:rPr>
          <w:fldChar w:fldCharType="separate"/>
        </w:r>
        <w:r w:rsidR="00460738">
          <w:rPr>
            <w:noProof/>
            <w:webHidden/>
          </w:rPr>
          <w:t>64</w:t>
        </w:r>
        <w:r w:rsidR="00460738">
          <w:rPr>
            <w:noProof/>
            <w:webHidden/>
          </w:rPr>
          <w:fldChar w:fldCharType="end"/>
        </w:r>
      </w:hyperlink>
    </w:p>
    <w:p w14:paraId="6A3BCFFD" w14:textId="6B40FC0F" w:rsidR="00460738" w:rsidRDefault="000B19C6">
      <w:pPr>
        <w:pStyle w:val="TOC2"/>
        <w:tabs>
          <w:tab w:val="right" w:leader="dot" w:pos="9350"/>
        </w:tabs>
        <w:rPr>
          <w:smallCaps w:val="0"/>
          <w:noProof/>
          <w:color w:val="auto"/>
          <w:sz w:val="22"/>
          <w:szCs w:val="22"/>
          <w:lang w:eastAsia="en-US"/>
        </w:rPr>
      </w:pPr>
      <w:hyperlink w:anchor="_Toc98778510" w:history="1">
        <w:r w:rsidR="00460738" w:rsidRPr="004D4068">
          <w:rPr>
            <w:rStyle w:val="Hyperlink"/>
            <w:noProof/>
          </w:rPr>
          <w:t>8. Spring Security – Summary</w:t>
        </w:r>
        <w:r w:rsidR="00460738">
          <w:rPr>
            <w:noProof/>
            <w:webHidden/>
          </w:rPr>
          <w:tab/>
        </w:r>
        <w:r w:rsidR="00460738">
          <w:rPr>
            <w:noProof/>
            <w:webHidden/>
          </w:rPr>
          <w:fldChar w:fldCharType="begin"/>
        </w:r>
        <w:r w:rsidR="00460738">
          <w:rPr>
            <w:noProof/>
            <w:webHidden/>
          </w:rPr>
          <w:instrText xml:space="preserve"> PAGEREF _Toc98778510 \h </w:instrText>
        </w:r>
        <w:r w:rsidR="00460738">
          <w:rPr>
            <w:noProof/>
            <w:webHidden/>
          </w:rPr>
        </w:r>
        <w:r w:rsidR="00460738">
          <w:rPr>
            <w:noProof/>
            <w:webHidden/>
          </w:rPr>
          <w:fldChar w:fldCharType="separate"/>
        </w:r>
        <w:r w:rsidR="00460738">
          <w:rPr>
            <w:noProof/>
            <w:webHidden/>
          </w:rPr>
          <w:t>68</w:t>
        </w:r>
        <w:r w:rsidR="00460738">
          <w:rPr>
            <w:noProof/>
            <w:webHidden/>
          </w:rPr>
          <w:fldChar w:fldCharType="end"/>
        </w:r>
      </w:hyperlink>
    </w:p>
    <w:p w14:paraId="13A6FD1F" w14:textId="3FDA2672" w:rsidR="00460738" w:rsidRDefault="000B19C6">
      <w:pPr>
        <w:pStyle w:val="TOC2"/>
        <w:tabs>
          <w:tab w:val="right" w:leader="dot" w:pos="9350"/>
        </w:tabs>
        <w:rPr>
          <w:smallCaps w:val="0"/>
          <w:noProof/>
          <w:color w:val="auto"/>
          <w:sz w:val="22"/>
          <w:szCs w:val="22"/>
          <w:lang w:eastAsia="en-US"/>
        </w:rPr>
      </w:pPr>
      <w:hyperlink w:anchor="_Toc98778511" w:history="1">
        <w:r w:rsidR="00460738" w:rsidRPr="004D4068">
          <w:rPr>
            <w:rStyle w:val="Hyperlink"/>
            <w:noProof/>
          </w:rPr>
          <w:t>9.Spring Security – Ref.</w:t>
        </w:r>
        <w:r w:rsidR="00460738">
          <w:rPr>
            <w:noProof/>
            <w:webHidden/>
          </w:rPr>
          <w:tab/>
        </w:r>
        <w:r w:rsidR="00460738">
          <w:rPr>
            <w:noProof/>
            <w:webHidden/>
          </w:rPr>
          <w:fldChar w:fldCharType="begin"/>
        </w:r>
        <w:r w:rsidR="00460738">
          <w:rPr>
            <w:noProof/>
            <w:webHidden/>
          </w:rPr>
          <w:instrText xml:space="preserve"> PAGEREF _Toc98778511 \h </w:instrText>
        </w:r>
        <w:r w:rsidR="00460738">
          <w:rPr>
            <w:noProof/>
            <w:webHidden/>
          </w:rPr>
        </w:r>
        <w:r w:rsidR="00460738">
          <w:rPr>
            <w:noProof/>
            <w:webHidden/>
          </w:rPr>
          <w:fldChar w:fldCharType="separate"/>
        </w:r>
        <w:r w:rsidR="00460738">
          <w:rPr>
            <w:noProof/>
            <w:webHidden/>
          </w:rPr>
          <w:t>68</w:t>
        </w:r>
        <w:r w:rsidR="00460738">
          <w:rPr>
            <w:noProof/>
            <w:webHidden/>
          </w:rPr>
          <w:fldChar w:fldCharType="end"/>
        </w:r>
      </w:hyperlink>
    </w:p>
    <w:p w14:paraId="08494A6F" w14:textId="382CDBF2" w:rsidR="00460738" w:rsidRDefault="000B19C6">
      <w:pPr>
        <w:pStyle w:val="TOC1"/>
        <w:tabs>
          <w:tab w:val="right" w:leader="dot" w:pos="9350"/>
        </w:tabs>
        <w:rPr>
          <w:b w:val="0"/>
          <w:bCs w:val="0"/>
          <w:caps w:val="0"/>
          <w:noProof/>
          <w:color w:val="auto"/>
          <w:sz w:val="22"/>
          <w:szCs w:val="22"/>
          <w:lang w:eastAsia="en-US"/>
        </w:rPr>
      </w:pPr>
      <w:hyperlink w:anchor="_Toc98778512" w:history="1">
        <w:r w:rsidR="00460738" w:rsidRPr="004D4068">
          <w:rPr>
            <w:rStyle w:val="Hyperlink"/>
            <w:noProof/>
          </w:rPr>
          <w:t>7. Spring Boot – Advanced</w:t>
        </w:r>
        <w:r w:rsidR="00460738">
          <w:rPr>
            <w:noProof/>
            <w:webHidden/>
          </w:rPr>
          <w:tab/>
        </w:r>
        <w:r w:rsidR="00460738">
          <w:rPr>
            <w:noProof/>
            <w:webHidden/>
          </w:rPr>
          <w:fldChar w:fldCharType="begin"/>
        </w:r>
        <w:r w:rsidR="00460738">
          <w:rPr>
            <w:noProof/>
            <w:webHidden/>
          </w:rPr>
          <w:instrText xml:space="preserve"> PAGEREF _Toc98778512 \h </w:instrText>
        </w:r>
        <w:r w:rsidR="00460738">
          <w:rPr>
            <w:noProof/>
            <w:webHidden/>
          </w:rPr>
        </w:r>
        <w:r w:rsidR="00460738">
          <w:rPr>
            <w:noProof/>
            <w:webHidden/>
          </w:rPr>
          <w:fldChar w:fldCharType="separate"/>
        </w:r>
        <w:r w:rsidR="00460738">
          <w:rPr>
            <w:noProof/>
            <w:webHidden/>
          </w:rPr>
          <w:t>69</w:t>
        </w:r>
        <w:r w:rsidR="00460738">
          <w:rPr>
            <w:noProof/>
            <w:webHidden/>
          </w:rPr>
          <w:fldChar w:fldCharType="end"/>
        </w:r>
      </w:hyperlink>
    </w:p>
    <w:p w14:paraId="7EB93254" w14:textId="23237D65" w:rsidR="00460738" w:rsidRDefault="000B19C6">
      <w:pPr>
        <w:pStyle w:val="TOC2"/>
        <w:tabs>
          <w:tab w:val="right" w:leader="dot" w:pos="9350"/>
        </w:tabs>
        <w:rPr>
          <w:smallCaps w:val="0"/>
          <w:noProof/>
          <w:color w:val="auto"/>
          <w:sz w:val="22"/>
          <w:szCs w:val="22"/>
          <w:lang w:eastAsia="en-US"/>
        </w:rPr>
      </w:pPr>
      <w:hyperlink w:anchor="_Toc98778513" w:history="1">
        <w:r w:rsidR="00460738" w:rsidRPr="004D4068">
          <w:rPr>
            <w:rStyle w:val="Hyperlink"/>
            <w:noProof/>
          </w:rPr>
          <w:t>Spring Boot – Logging</w:t>
        </w:r>
        <w:r w:rsidR="00460738">
          <w:rPr>
            <w:noProof/>
            <w:webHidden/>
          </w:rPr>
          <w:tab/>
        </w:r>
        <w:r w:rsidR="00460738">
          <w:rPr>
            <w:noProof/>
            <w:webHidden/>
          </w:rPr>
          <w:fldChar w:fldCharType="begin"/>
        </w:r>
        <w:r w:rsidR="00460738">
          <w:rPr>
            <w:noProof/>
            <w:webHidden/>
          </w:rPr>
          <w:instrText xml:space="preserve"> PAGEREF _Toc98778513 \h </w:instrText>
        </w:r>
        <w:r w:rsidR="00460738">
          <w:rPr>
            <w:noProof/>
            <w:webHidden/>
          </w:rPr>
        </w:r>
        <w:r w:rsidR="00460738">
          <w:rPr>
            <w:noProof/>
            <w:webHidden/>
          </w:rPr>
          <w:fldChar w:fldCharType="separate"/>
        </w:r>
        <w:r w:rsidR="00460738">
          <w:rPr>
            <w:noProof/>
            <w:webHidden/>
          </w:rPr>
          <w:t>69</w:t>
        </w:r>
        <w:r w:rsidR="00460738">
          <w:rPr>
            <w:noProof/>
            <w:webHidden/>
          </w:rPr>
          <w:fldChar w:fldCharType="end"/>
        </w:r>
      </w:hyperlink>
    </w:p>
    <w:p w14:paraId="21CCAE96" w14:textId="144A0669" w:rsidR="00460738" w:rsidRDefault="000B19C6">
      <w:pPr>
        <w:pStyle w:val="TOC2"/>
        <w:tabs>
          <w:tab w:val="right" w:leader="dot" w:pos="9350"/>
        </w:tabs>
        <w:rPr>
          <w:smallCaps w:val="0"/>
          <w:noProof/>
          <w:color w:val="auto"/>
          <w:sz w:val="22"/>
          <w:szCs w:val="22"/>
          <w:lang w:eastAsia="en-US"/>
        </w:rPr>
      </w:pPr>
      <w:hyperlink w:anchor="_Toc98778514" w:history="1">
        <w:r w:rsidR="00460738" w:rsidRPr="004D4068">
          <w:rPr>
            <w:rStyle w:val="Hyperlink"/>
            <w:noProof/>
          </w:rPr>
          <w:t>Switch Between Environmets</w:t>
        </w:r>
        <w:r w:rsidR="00460738">
          <w:rPr>
            <w:noProof/>
            <w:webHidden/>
          </w:rPr>
          <w:tab/>
        </w:r>
        <w:r w:rsidR="00460738">
          <w:rPr>
            <w:noProof/>
            <w:webHidden/>
          </w:rPr>
          <w:fldChar w:fldCharType="begin"/>
        </w:r>
        <w:r w:rsidR="00460738">
          <w:rPr>
            <w:noProof/>
            <w:webHidden/>
          </w:rPr>
          <w:instrText xml:space="preserve"> PAGEREF _Toc98778514 \h </w:instrText>
        </w:r>
        <w:r w:rsidR="00460738">
          <w:rPr>
            <w:noProof/>
            <w:webHidden/>
          </w:rPr>
        </w:r>
        <w:r w:rsidR="00460738">
          <w:rPr>
            <w:noProof/>
            <w:webHidden/>
          </w:rPr>
          <w:fldChar w:fldCharType="separate"/>
        </w:r>
        <w:r w:rsidR="00460738">
          <w:rPr>
            <w:noProof/>
            <w:webHidden/>
          </w:rPr>
          <w:t>69</w:t>
        </w:r>
        <w:r w:rsidR="00460738">
          <w:rPr>
            <w:noProof/>
            <w:webHidden/>
          </w:rPr>
          <w:fldChar w:fldCharType="end"/>
        </w:r>
      </w:hyperlink>
    </w:p>
    <w:p w14:paraId="445283E3" w14:textId="5BC484CA" w:rsidR="00460738" w:rsidRDefault="000B19C6">
      <w:pPr>
        <w:pStyle w:val="TOC2"/>
        <w:tabs>
          <w:tab w:val="right" w:leader="dot" w:pos="9350"/>
        </w:tabs>
        <w:rPr>
          <w:smallCaps w:val="0"/>
          <w:noProof/>
          <w:color w:val="auto"/>
          <w:sz w:val="22"/>
          <w:szCs w:val="22"/>
          <w:lang w:eastAsia="en-US"/>
        </w:rPr>
      </w:pPr>
      <w:hyperlink w:anchor="_Toc98778515" w:history="1">
        <w:r w:rsidR="00460738" w:rsidRPr="004D4068">
          <w:rPr>
            <w:rStyle w:val="Hyperlink"/>
            <w:noProof/>
          </w:rPr>
          <w:t>Spring Boot – Asynchronous Implenentation</w:t>
        </w:r>
        <w:r w:rsidR="00460738">
          <w:rPr>
            <w:noProof/>
            <w:webHidden/>
          </w:rPr>
          <w:tab/>
        </w:r>
        <w:r w:rsidR="00460738">
          <w:rPr>
            <w:noProof/>
            <w:webHidden/>
          </w:rPr>
          <w:fldChar w:fldCharType="begin"/>
        </w:r>
        <w:r w:rsidR="00460738">
          <w:rPr>
            <w:noProof/>
            <w:webHidden/>
          </w:rPr>
          <w:instrText xml:space="preserve"> PAGEREF _Toc98778515 \h </w:instrText>
        </w:r>
        <w:r w:rsidR="00460738">
          <w:rPr>
            <w:noProof/>
            <w:webHidden/>
          </w:rPr>
        </w:r>
        <w:r w:rsidR="00460738">
          <w:rPr>
            <w:noProof/>
            <w:webHidden/>
          </w:rPr>
          <w:fldChar w:fldCharType="separate"/>
        </w:r>
        <w:r w:rsidR="00460738">
          <w:rPr>
            <w:noProof/>
            <w:webHidden/>
          </w:rPr>
          <w:t>70</w:t>
        </w:r>
        <w:r w:rsidR="00460738">
          <w:rPr>
            <w:noProof/>
            <w:webHidden/>
          </w:rPr>
          <w:fldChar w:fldCharType="end"/>
        </w:r>
      </w:hyperlink>
    </w:p>
    <w:p w14:paraId="2C9A7BAD" w14:textId="5AD76ED7" w:rsidR="00460738" w:rsidRDefault="000B19C6">
      <w:pPr>
        <w:pStyle w:val="TOC2"/>
        <w:tabs>
          <w:tab w:val="right" w:leader="dot" w:pos="9350"/>
        </w:tabs>
        <w:rPr>
          <w:smallCaps w:val="0"/>
          <w:noProof/>
          <w:color w:val="auto"/>
          <w:sz w:val="22"/>
          <w:szCs w:val="22"/>
          <w:lang w:eastAsia="en-US"/>
        </w:rPr>
      </w:pPr>
      <w:hyperlink w:anchor="_Toc98778516" w:history="1">
        <w:r w:rsidR="00460738" w:rsidRPr="004D4068">
          <w:rPr>
            <w:rStyle w:val="Hyperlink"/>
            <w:noProof/>
          </w:rPr>
          <w:t>SpringBoot Reactive Web</w:t>
        </w:r>
        <w:r w:rsidR="00460738">
          <w:rPr>
            <w:noProof/>
            <w:webHidden/>
          </w:rPr>
          <w:tab/>
        </w:r>
        <w:r w:rsidR="00460738">
          <w:rPr>
            <w:noProof/>
            <w:webHidden/>
          </w:rPr>
          <w:fldChar w:fldCharType="begin"/>
        </w:r>
        <w:r w:rsidR="00460738">
          <w:rPr>
            <w:noProof/>
            <w:webHidden/>
          </w:rPr>
          <w:instrText xml:space="preserve"> PAGEREF _Toc98778516 \h </w:instrText>
        </w:r>
        <w:r w:rsidR="00460738">
          <w:rPr>
            <w:noProof/>
            <w:webHidden/>
          </w:rPr>
        </w:r>
        <w:r w:rsidR="00460738">
          <w:rPr>
            <w:noProof/>
            <w:webHidden/>
          </w:rPr>
          <w:fldChar w:fldCharType="separate"/>
        </w:r>
        <w:r w:rsidR="00460738">
          <w:rPr>
            <w:noProof/>
            <w:webHidden/>
          </w:rPr>
          <w:t>72</w:t>
        </w:r>
        <w:r w:rsidR="00460738">
          <w:rPr>
            <w:noProof/>
            <w:webHidden/>
          </w:rPr>
          <w:fldChar w:fldCharType="end"/>
        </w:r>
      </w:hyperlink>
    </w:p>
    <w:p w14:paraId="3D875804" w14:textId="3D8F3AB5" w:rsidR="00460738" w:rsidRDefault="000B19C6">
      <w:pPr>
        <w:pStyle w:val="TOC2"/>
        <w:tabs>
          <w:tab w:val="right" w:leader="dot" w:pos="9350"/>
        </w:tabs>
        <w:rPr>
          <w:smallCaps w:val="0"/>
          <w:noProof/>
          <w:color w:val="auto"/>
          <w:sz w:val="22"/>
          <w:szCs w:val="22"/>
          <w:lang w:eastAsia="en-US"/>
        </w:rPr>
      </w:pPr>
      <w:hyperlink w:anchor="_Toc98778517" w:history="1">
        <w:r w:rsidR="00460738" w:rsidRPr="004D4068">
          <w:rPr>
            <w:rStyle w:val="Hyperlink"/>
            <w:noProof/>
          </w:rPr>
          <w:t>Spring Boot - Devtools</w:t>
        </w:r>
        <w:r w:rsidR="00460738">
          <w:rPr>
            <w:noProof/>
            <w:webHidden/>
          </w:rPr>
          <w:tab/>
        </w:r>
        <w:r w:rsidR="00460738">
          <w:rPr>
            <w:noProof/>
            <w:webHidden/>
          </w:rPr>
          <w:fldChar w:fldCharType="begin"/>
        </w:r>
        <w:r w:rsidR="00460738">
          <w:rPr>
            <w:noProof/>
            <w:webHidden/>
          </w:rPr>
          <w:instrText xml:space="preserve"> PAGEREF _Toc98778517 \h </w:instrText>
        </w:r>
        <w:r w:rsidR="00460738">
          <w:rPr>
            <w:noProof/>
            <w:webHidden/>
          </w:rPr>
        </w:r>
        <w:r w:rsidR="00460738">
          <w:rPr>
            <w:noProof/>
            <w:webHidden/>
          </w:rPr>
          <w:fldChar w:fldCharType="separate"/>
        </w:r>
        <w:r w:rsidR="00460738">
          <w:rPr>
            <w:noProof/>
            <w:webHidden/>
          </w:rPr>
          <w:t>73</w:t>
        </w:r>
        <w:r w:rsidR="00460738">
          <w:rPr>
            <w:noProof/>
            <w:webHidden/>
          </w:rPr>
          <w:fldChar w:fldCharType="end"/>
        </w:r>
      </w:hyperlink>
    </w:p>
    <w:p w14:paraId="0C4865D3" w14:textId="2FBF1D6A" w:rsidR="00460738" w:rsidRDefault="000B19C6">
      <w:pPr>
        <w:pStyle w:val="TOC2"/>
        <w:tabs>
          <w:tab w:val="right" w:leader="dot" w:pos="9350"/>
        </w:tabs>
        <w:rPr>
          <w:smallCaps w:val="0"/>
          <w:noProof/>
          <w:color w:val="auto"/>
          <w:sz w:val="22"/>
          <w:szCs w:val="22"/>
          <w:lang w:eastAsia="en-US"/>
        </w:rPr>
      </w:pPr>
      <w:hyperlink w:anchor="_Toc98778518" w:history="1">
        <w:r w:rsidR="00460738" w:rsidRPr="004D4068">
          <w:rPr>
            <w:rStyle w:val="Hyperlink"/>
            <w:noProof/>
          </w:rPr>
          <w:t>SpringBoot Acuator -</w:t>
        </w:r>
        <w:r w:rsidR="00460738" w:rsidRPr="004D4068">
          <w:rPr>
            <w:rStyle w:val="Hyperlink"/>
            <w:rFonts w:ascii="Helvetica" w:eastAsia="Times New Roman" w:hAnsi="Helvetica" w:cs="Helvetica"/>
            <w:noProof/>
            <w:kern w:val="36"/>
            <w:lang w:eastAsia="en-US"/>
          </w:rPr>
          <w:t xml:space="preserve"> </w:t>
        </w:r>
        <w:r w:rsidR="00460738" w:rsidRPr="004D4068">
          <w:rPr>
            <w:rStyle w:val="Hyperlink"/>
            <w:noProof/>
          </w:rPr>
          <w:t>Health check, Auditing, Metrics, Monitoring</w:t>
        </w:r>
        <w:r w:rsidR="00460738">
          <w:rPr>
            <w:noProof/>
            <w:webHidden/>
          </w:rPr>
          <w:tab/>
        </w:r>
        <w:r w:rsidR="00460738">
          <w:rPr>
            <w:noProof/>
            <w:webHidden/>
          </w:rPr>
          <w:fldChar w:fldCharType="begin"/>
        </w:r>
        <w:r w:rsidR="00460738">
          <w:rPr>
            <w:noProof/>
            <w:webHidden/>
          </w:rPr>
          <w:instrText xml:space="preserve"> PAGEREF _Toc98778518 \h </w:instrText>
        </w:r>
        <w:r w:rsidR="00460738">
          <w:rPr>
            <w:noProof/>
            <w:webHidden/>
          </w:rPr>
        </w:r>
        <w:r w:rsidR="00460738">
          <w:rPr>
            <w:noProof/>
            <w:webHidden/>
          </w:rPr>
          <w:fldChar w:fldCharType="separate"/>
        </w:r>
        <w:r w:rsidR="00460738">
          <w:rPr>
            <w:noProof/>
            <w:webHidden/>
          </w:rPr>
          <w:t>73</w:t>
        </w:r>
        <w:r w:rsidR="00460738">
          <w:rPr>
            <w:noProof/>
            <w:webHidden/>
          </w:rPr>
          <w:fldChar w:fldCharType="end"/>
        </w:r>
      </w:hyperlink>
    </w:p>
    <w:p w14:paraId="5077175C" w14:textId="5153AF7F" w:rsidR="00460738" w:rsidRDefault="000B19C6">
      <w:pPr>
        <w:pStyle w:val="TOC2"/>
        <w:tabs>
          <w:tab w:val="right" w:leader="dot" w:pos="9350"/>
        </w:tabs>
        <w:rPr>
          <w:smallCaps w:val="0"/>
          <w:noProof/>
          <w:color w:val="auto"/>
          <w:sz w:val="22"/>
          <w:szCs w:val="22"/>
          <w:lang w:eastAsia="en-US"/>
        </w:rPr>
      </w:pPr>
      <w:hyperlink w:anchor="_Toc98778519" w:history="1">
        <w:r w:rsidR="00460738" w:rsidRPr="004D4068">
          <w:rPr>
            <w:rStyle w:val="Hyperlink"/>
            <w:noProof/>
          </w:rPr>
          <w:t>SpringBoot – Project Lombok</w:t>
        </w:r>
        <w:r w:rsidR="00460738">
          <w:rPr>
            <w:noProof/>
            <w:webHidden/>
          </w:rPr>
          <w:tab/>
        </w:r>
        <w:r w:rsidR="00460738">
          <w:rPr>
            <w:noProof/>
            <w:webHidden/>
          </w:rPr>
          <w:fldChar w:fldCharType="begin"/>
        </w:r>
        <w:r w:rsidR="00460738">
          <w:rPr>
            <w:noProof/>
            <w:webHidden/>
          </w:rPr>
          <w:instrText xml:space="preserve"> PAGEREF _Toc98778519 \h </w:instrText>
        </w:r>
        <w:r w:rsidR="00460738">
          <w:rPr>
            <w:noProof/>
            <w:webHidden/>
          </w:rPr>
        </w:r>
        <w:r w:rsidR="00460738">
          <w:rPr>
            <w:noProof/>
            <w:webHidden/>
          </w:rPr>
          <w:fldChar w:fldCharType="separate"/>
        </w:r>
        <w:r w:rsidR="00460738">
          <w:rPr>
            <w:noProof/>
            <w:webHidden/>
          </w:rPr>
          <w:t>77</w:t>
        </w:r>
        <w:r w:rsidR="00460738">
          <w:rPr>
            <w:noProof/>
            <w:webHidden/>
          </w:rPr>
          <w:fldChar w:fldCharType="end"/>
        </w:r>
      </w:hyperlink>
    </w:p>
    <w:p w14:paraId="03C7F7BF" w14:textId="24797CFC" w:rsidR="00460738" w:rsidRDefault="000B19C6">
      <w:pPr>
        <w:pStyle w:val="TOC2"/>
        <w:tabs>
          <w:tab w:val="right" w:leader="dot" w:pos="9350"/>
        </w:tabs>
        <w:rPr>
          <w:smallCaps w:val="0"/>
          <w:noProof/>
          <w:color w:val="auto"/>
          <w:sz w:val="22"/>
          <w:szCs w:val="22"/>
          <w:lang w:eastAsia="en-US"/>
        </w:rPr>
      </w:pPr>
      <w:hyperlink w:anchor="_Toc98778520" w:history="1">
        <w:r w:rsidR="00460738" w:rsidRPr="004D4068">
          <w:rPr>
            <w:rStyle w:val="Hyperlink"/>
            <w:noProof/>
          </w:rPr>
          <w:t>Spring Vault</w:t>
        </w:r>
        <w:r w:rsidR="00460738">
          <w:rPr>
            <w:noProof/>
            <w:webHidden/>
          </w:rPr>
          <w:tab/>
        </w:r>
        <w:r w:rsidR="00460738">
          <w:rPr>
            <w:noProof/>
            <w:webHidden/>
          </w:rPr>
          <w:fldChar w:fldCharType="begin"/>
        </w:r>
        <w:r w:rsidR="00460738">
          <w:rPr>
            <w:noProof/>
            <w:webHidden/>
          </w:rPr>
          <w:instrText xml:space="preserve"> PAGEREF _Toc98778520 \h </w:instrText>
        </w:r>
        <w:r w:rsidR="00460738">
          <w:rPr>
            <w:noProof/>
            <w:webHidden/>
          </w:rPr>
        </w:r>
        <w:r w:rsidR="00460738">
          <w:rPr>
            <w:noProof/>
            <w:webHidden/>
          </w:rPr>
          <w:fldChar w:fldCharType="separate"/>
        </w:r>
        <w:r w:rsidR="00460738">
          <w:rPr>
            <w:noProof/>
            <w:webHidden/>
          </w:rPr>
          <w:t>78</w:t>
        </w:r>
        <w:r w:rsidR="00460738">
          <w:rPr>
            <w:noProof/>
            <w:webHidden/>
          </w:rPr>
          <w:fldChar w:fldCharType="end"/>
        </w:r>
      </w:hyperlink>
    </w:p>
    <w:p w14:paraId="29780D44" w14:textId="43C02680" w:rsidR="00460738" w:rsidRDefault="000B19C6">
      <w:pPr>
        <w:pStyle w:val="TOC2"/>
        <w:tabs>
          <w:tab w:val="right" w:leader="dot" w:pos="9350"/>
        </w:tabs>
        <w:rPr>
          <w:smallCaps w:val="0"/>
          <w:noProof/>
          <w:color w:val="auto"/>
          <w:sz w:val="22"/>
          <w:szCs w:val="22"/>
          <w:lang w:eastAsia="en-US"/>
        </w:rPr>
      </w:pPr>
      <w:hyperlink w:anchor="_Toc98778521" w:history="1">
        <w:r w:rsidR="00460738" w:rsidRPr="004D4068">
          <w:rPr>
            <w:rStyle w:val="Hyperlink"/>
            <w:noProof/>
          </w:rPr>
          <w:t>Diffrence between @Component &amp; @Autowire</w:t>
        </w:r>
        <w:r w:rsidR="00460738">
          <w:rPr>
            <w:noProof/>
            <w:webHidden/>
          </w:rPr>
          <w:tab/>
        </w:r>
        <w:r w:rsidR="00460738">
          <w:rPr>
            <w:noProof/>
            <w:webHidden/>
          </w:rPr>
          <w:fldChar w:fldCharType="begin"/>
        </w:r>
        <w:r w:rsidR="00460738">
          <w:rPr>
            <w:noProof/>
            <w:webHidden/>
          </w:rPr>
          <w:instrText xml:space="preserve"> PAGEREF _Toc98778521 \h </w:instrText>
        </w:r>
        <w:r w:rsidR="00460738">
          <w:rPr>
            <w:noProof/>
            <w:webHidden/>
          </w:rPr>
        </w:r>
        <w:r w:rsidR="00460738">
          <w:rPr>
            <w:noProof/>
            <w:webHidden/>
          </w:rPr>
          <w:fldChar w:fldCharType="separate"/>
        </w:r>
        <w:r w:rsidR="00460738">
          <w:rPr>
            <w:noProof/>
            <w:webHidden/>
          </w:rPr>
          <w:t>78</w:t>
        </w:r>
        <w:r w:rsidR="00460738">
          <w:rPr>
            <w:noProof/>
            <w:webHidden/>
          </w:rPr>
          <w:fldChar w:fldCharType="end"/>
        </w:r>
      </w:hyperlink>
    </w:p>
    <w:p w14:paraId="7DA1A9FD" w14:textId="4874A636" w:rsidR="00460738" w:rsidRDefault="000B19C6">
      <w:pPr>
        <w:pStyle w:val="TOC2"/>
        <w:tabs>
          <w:tab w:val="right" w:leader="dot" w:pos="9350"/>
        </w:tabs>
        <w:rPr>
          <w:smallCaps w:val="0"/>
          <w:noProof/>
          <w:color w:val="auto"/>
          <w:sz w:val="22"/>
          <w:szCs w:val="22"/>
          <w:lang w:eastAsia="en-US"/>
        </w:rPr>
      </w:pPr>
      <w:hyperlink w:anchor="_Toc98778522" w:history="1">
        <w:r w:rsidR="00460738" w:rsidRPr="004D4068">
          <w:rPr>
            <w:rStyle w:val="Hyperlink"/>
            <w:noProof/>
          </w:rPr>
          <w:t>Diffrence beteen @ComponentScan &amp; @Enable AutoConfiguration</w:t>
        </w:r>
        <w:r w:rsidR="00460738">
          <w:rPr>
            <w:noProof/>
            <w:webHidden/>
          </w:rPr>
          <w:tab/>
        </w:r>
        <w:r w:rsidR="00460738">
          <w:rPr>
            <w:noProof/>
            <w:webHidden/>
          </w:rPr>
          <w:fldChar w:fldCharType="begin"/>
        </w:r>
        <w:r w:rsidR="00460738">
          <w:rPr>
            <w:noProof/>
            <w:webHidden/>
          </w:rPr>
          <w:instrText xml:space="preserve"> PAGEREF _Toc98778522 \h </w:instrText>
        </w:r>
        <w:r w:rsidR="00460738">
          <w:rPr>
            <w:noProof/>
            <w:webHidden/>
          </w:rPr>
        </w:r>
        <w:r w:rsidR="00460738">
          <w:rPr>
            <w:noProof/>
            <w:webHidden/>
          </w:rPr>
          <w:fldChar w:fldCharType="separate"/>
        </w:r>
        <w:r w:rsidR="00460738">
          <w:rPr>
            <w:noProof/>
            <w:webHidden/>
          </w:rPr>
          <w:t>78</w:t>
        </w:r>
        <w:r w:rsidR="00460738">
          <w:rPr>
            <w:noProof/>
            <w:webHidden/>
          </w:rPr>
          <w:fldChar w:fldCharType="end"/>
        </w:r>
      </w:hyperlink>
    </w:p>
    <w:p w14:paraId="3E034945" w14:textId="58DDF215" w:rsidR="00460738" w:rsidRDefault="000B19C6">
      <w:pPr>
        <w:pStyle w:val="TOC1"/>
        <w:tabs>
          <w:tab w:val="right" w:leader="dot" w:pos="9350"/>
        </w:tabs>
        <w:rPr>
          <w:b w:val="0"/>
          <w:bCs w:val="0"/>
          <w:caps w:val="0"/>
          <w:noProof/>
          <w:color w:val="auto"/>
          <w:sz w:val="22"/>
          <w:szCs w:val="22"/>
          <w:lang w:eastAsia="en-US"/>
        </w:rPr>
      </w:pPr>
      <w:hyperlink w:anchor="_Toc98778523" w:history="1">
        <w:r w:rsidR="00460738" w:rsidRPr="004D4068">
          <w:rPr>
            <w:rStyle w:val="Hyperlink"/>
            <w:noProof/>
          </w:rPr>
          <w:t>8. Spring Cloud – MicroServices</w:t>
        </w:r>
        <w:r w:rsidR="00460738">
          <w:rPr>
            <w:noProof/>
            <w:webHidden/>
          </w:rPr>
          <w:tab/>
        </w:r>
        <w:r w:rsidR="00460738">
          <w:rPr>
            <w:noProof/>
            <w:webHidden/>
          </w:rPr>
          <w:fldChar w:fldCharType="begin"/>
        </w:r>
        <w:r w:rsidR="00460738">
          <w:rPr>
            <w:noProof/>
            <w:webHidden/>
          </w:rPr>
          <w:instrText xml:space="preserve"> PAGEREF _Toc98778523 \h </w:instrText>
        </w:r>
        <w:r w:rsidR="00460738">
          <w:rPr>
            <w:noProof/>
            <w:webHidden/>
          </w:rPr>
        </w:r>
        <w:r w:rsidR="00460738">
          <w:rPr>
            <w:noProof/>
            <w:webHidden/>
          </w:rPr>
          <w:fldChar w:fldCharType="separate"/>
        </w:r>
        <w:r w:rsidR="00460738">
          <w:rPr>
            <w:noProof/>
            <w:webHidden/>
          </w:rPr>
          <w:t>80</w:t>
        </w:r>
        <w:r w:rsidR="00460738">
          <w:rPr>
            <w:noProof/>
            <w:webHidden/>
          </w:rPr>
          <w:fldChar w:fldCharType="end"/>
        </w:r>
      </w:hyperlink>
    </w:p>
    <w:p w14:paraId="1F1EA75F" w14:textId="7DD55A53" w:rsidR="00460738" w:rsidRDefault="000B19C6">
      <w:pPr>
        <w:pStyle w:val="TOC2"/>
        <w:tabs>
          <w:tab w:val="right" w:leader="dot" w:pos="9350"/>
        </w:tabs>
        <w:rPr>
          <w:smallCaps w:val="0"/>
          <w:noProof/>
          <w:color w:val="auto"/>
          <w:sz w:val="22"/>
          <w:szCs w:val="22"/>
          <w:lang w:eastAsia="en-US"/>
        </w:rPr>
      </w:pPr>
      <w:hyperlink w:anchor="_Toc98778524" w:history="1">
        <w:r w:rsidR="00460738" w:rsidRPr="004D4068">
          <w:rPr>
            <w:rStyle w:val="Hyperlink"/>
            <w:noProof/>
          </w:rPr>
          <w:t>1. SpringCloud – Example</w:t>
        </w:r>
        <w:r w:rsidR="00460738">
          <w:rPr>
            <w:noProof/>
            <w:webHidden/>
          </w:rPr>
          <w:tab/>
        </w:r>
        <w:r w:rsidR="00460738">
          <w:rPr>
            <w:noProof/>
            <w:webHidden/>
          </w:rPr>
          <w:fldChar w:fldCharType="begin"/>
        </w:r>
        <w:r w:rsidR="00460738">
          <w:rPr>
            <w:noProof/>
            <w:webHidden/>
          </w:rPr>
          <w:instrText xml:space="preserve"> PAGEREF _Toc98778524 \h </w:instrText>
        </w:r>
        <w:r w:rsidR="00460738">
          <w:rPr>
            <w:noProof/>
            <w:webHidden/>
          </w:rPr>
        </w:r>
        <w:r w:rsidR="00460738">
          <w:rPr>
            <w:noProof/>
            <w:webHidden/>
          </w:rPr>
          <w:fldChar w:fldCharType="separate"/>
        </w:r>
        <w:r w:rsidR="00460738">
          <w:rPr>
            <w:noProof/>
            <w:webHidden/>
          </w:rPr>
          <w:t>82</w:t>
        </w:r>
        <w:r w:rsidR="00460738">
          <w:rPr>
            <w:noProof/>
            <w:webHidden/>
          </w:rPr>
          <w:fldChar w:fldCharType="end"/>
        </w:r>
      </w:hyperlink>
    </w:p>
    <w:p w14:paraId="7607B00A" w14:textId="5F26DA78" w:rsidR="00460738" w:rsidRDefault="000B19C6">
      <w:pPr>
        <w:pStyle w:val="TOC2"/>
        <w:tabs>
          <w:tab w:val="right" w:leader="dot" w:pos="9350"/>
        </w:tabs>
        <w:rPr>
          <w:smallCaps w:val="0"/>
          <w:noProof/>
          <w:color w:val="auto"/>
          <w:sz w:val="22"/>
          <w:szCs w:val="22"/>
          <w:lang w:eastAsia="en-US"/>
        </w:rPr>
      </w:pPr>
      <w:hyperlink w:anchor="_Toc98778525" w:history="1">
        <w:r w:rsidR="00460738" w:rsidRPr="004D4068">
          <w:rPr>
            <w:rStyle w:val="Hyperlink"/>
            <w:noProof/>
          </w:rPr>
          <w:t>2. Spring Cloud Config Server – to Store our Properties</w:t>
        </w:r>
        <w:r w:rsidR="00460738">
          <w:rPr>
            <w:noProof/>
            <w:webHidden/>
          </w:rPr>
          <w:tab/>
        </w:r>
        <w:r w:rsidR="00460738">
          <w:rPr>
            <w:noProof/>
            <w:webHidden/>
          </w:rPr>
          <w:fldChar w:fldCharType="begin"/>
        </w:r>
        <w:r w:rsidR="00460738">
          <w:rPr>
            <w:noProof/>
            <w:webHidden/>
          </w:rPr>
          <w:instrText xml:space="preserve"> PAGEREF _Toc98778525 \h </w:instrText>
        </w:r>
        <w:r w:rsidR="00460738">
          <w:rPr>
            <w:noProof/>
            <w:webHidden/>
          </w:rPr>
        </w:r>
        <w:r w:rsidR="00460738">
          <w:rPr>
            <w:noProof/>
            <w:webHidden/>
          </w:rPr>
          <w:fldChar w:fldCharType="separate"/>
        </w:r>
        <w:r w:rsidR="00460738">
          <w:rPr>
            <w:noProof/>
            <w:webHidden/>
          </w:rPr>
          <w:t>86</w:t>
        </w:r>
        <w:r w:rsidR="00460738">
          <w:rPr>
            <w:noProof/>
            <w:webHidden/>
          </w:rPr>
          <w:fldChar w:fldCharType="end"/>
        </w:r>
      </w:hyperlink>
    </w:p>
    <w:p w14:paraId="1FF9693E" w14:textId="4B19014B" w:rsidR="00460738" w:rsidRDefault="000B19C6">
      <w:pPr>
        <w:pStyle w:val="TOC2"/>
        <w:tabs>
          <w:tab w:val="right" w:leader="dot" w:pos="9350"/>
        </w:tabs>
        <w:rPr>
          <w:smallCaps w:val="0"/>
          <w:noProof/>
          <w:color w:val="auto"/>
          <w:sz w:val="22"/>
          <w:szCs w:val="22"/>
          <w:lang w:eastAsia="en-US"/>
        </w:rPr>
      </w:pPr>
      <w:hyperlink w:anchor="_Toc98778526" w:history="1">
        <w:r w:rsidR="00460738" w:rsidRPr="004D4068">
          <w:rPr>
            <w:rStyle w:val="Hyperlink"/>
            <w:noProof/>
          </w:rPr>
          <w:t>2.Azure Key Valut</w:t>
        </w:r>
        <w:r w:rsidR="00460738">
          <w:rPr>
            <w:noProof/>
            <w:webHidden/>
          </w:rPr>
          <w:tab/>
        </w:r>
        <w:r w:rsidR="00460738">
          <w:rPr>
            <w:noProof/>
            <w:webHidden/>
          </w:rPr>
          <w:fldChar w:fldCharType="begin"/>
        </w:r>
        <w:r w:rsidR="00460738">
          <w:rPr>
            <w:noProof/>
            <w:webHidden/>
          </w:rPr>
          <w:instrText xml:space="preserve"> PAGEREF _Toc98778526 \h </w:instrText>
        </w:r>
        <w:r w:rsidR="00460738">
          <w:rPr>
            <w:noProof/>
            <w:webHidden/>
          </w:rPr>
        </w:r>
        <w:r w:rsidR="00460738">
          <w:rPr>
            <w:noProof/>
            <w:webHidden/>
          </w:rPr>
          <w:fldChar w:fldCharType="separate"/>
        </w:r>
        <w:r w:rsidR="00460738">
          <w:rPr>
            <w:noProof/>
            <w:webHidden/>
          </w:rPr>
          <w:t>89</w:t>
        </w:r>
        <w:r w:rsidR="00460738">
          <w:rPr>
            <w:noProof/>
            <w:webHidden/>
          </w:rPr>
          <w:fldChar w:fldCharType="end"/>
        </w:r>
      </w:hyperlink>
    </w:p>
    <w:p w14:paraId="3E4741DF" w14:textId="6CCB9628" w:rsidR="00460738" w:rsidRDefault="000B19C6">
      <w:pPr>
        <w:pStyle w:val="TOC2"/>
        <w:tabs>
          <w:tab w:val="right" w:leader="dot" w:pos="9350"/>
        </w:tabs>
        <w:rPr>
          <w:smallCaps w:val="0"/>
          <w:noProof/>
          <w:color w:val="auto"/>
          <w:sz w:val="22"/>
          <w:szCs w:val="22"/>
          <w:lang w:eastAsia="en-US"/>
        </w:rPr>
      </w:pPr>
      <w:hyperlink w:anchor="_Toc98778527" w:history="1">
        <w:r w:rsidR="00460738" w:rsidRPr="004D4068">
          <w:rPr>
            <w:rStyle w:val="Hyperlink"/>
            <w:noProof/>
          </w:rPr>
          <w:t>3. Spring Cloud Service Registry and Discovery</w:t>
        </w:r>
        <w:r w:rsidR="00460738">
          <w:rPr>
            <w:noProof/>
            <w:webHidden/>
          </w:rPr>
          <w:tab/>
        </w:r>
        <w:r w:rsidR="00460738">
          <w:rPr>
            <w:noProof/>
            <w:webHidden/>
          </w:rPr>
          <w:fldChar w:fldCharType="begin"/>
        </w:r>
        <w:r w:rsidR="00460738">
          <w:rPr>
            <w:noProof/>
            <w:webHidden/>
          </w:rPr>
          <w:instrText xml:space="preserve"> PAGEREF _Toc98778527 \h </w:instrText>
        </w:r>
        <w:r w:rsidR="00460738">
          <w:rPr>
            <w:noProof/>
            <w:webHidden/>
          </w:rPr>
        </w:r>
        <w:r w:rsidR="00460738">
          <w:rPr>
            <w:noProof/>
            <w:webHidden/>
          </w:rPr>
          <w:fldChar w:fldCharType="separate"/>
        </w:r>
        <w:r w:rsidR="00460738">
          <w:rPr>
            <w:noProof/>
            <w:webHidden/>
          </w:rPr>
          <w:t>91</w:t>
        </w:r>
        <w:r w:rsidR="00460738">
          <w:rPr>
            <w:noProof/>
            <w:webHidden/>
          </w:rPr>
          <w:fldChar w:fldCharType="end"/>
        </w:r>
      </w:hyperlink>
    </w:p>
    <w:p w14:paraId="4EB6D364" w14:textId="23274C7E" w:rsidR="00460738" w:rsidRDefault="000B19C6">
      <w:pPr>
        <w:pStyle w:val="TOC2"/>
        <w:tabs>
          <w:tab w:val="right" w:leader="dot" w:pos="9350"/>
        </w:tabs>
        <w:rPr>
          <w:smallCaps w:val="0"/>
          <w:noProof/>
          <w:color w:val="auto"/>
          <w:sz w:val="22"/>
          <w:szCs w:val="22"/>
          <w:lang w:eastAsia="en-US"/>
        </w:rPr>
      </w:pPr>
      <w:hyperlink w:anchor="_Toc98778528" w:history="1">
        <w:r w:rsidR="00460738" w:rsidRPr="004D4068">
          <w:rPr>
            <w:rStyle w:val="Hyperlink"/>
            <w:noProof/>
          </w:rPr>
          <w:t>4. Spring Cloud Load balancing</w:t>
        </w:r>
        <w:r w:rsidR="00460738">
          <w:rPr>
            <w:noProof/>
            <w:webHidden/>
          </w:rPr>
          <w:tab/>
        </w:r>
        <w:r w:rsidR="00460738">
          <w:rPr>
            <w:noProof/>
            <w:webHidden/>
          </w:rPr>
          <w:fldChar w:fldCharType="begin"/>
        </w:r>
        <w:r w:rsidR="00460738">
          <w:rPr>
            <w:noProof/>
            <w:webHidden/>
          </w:rPr>
          <w:instrText xml:space="preserve"> PAGEREF _Toc98778528 \h </w:instrText>
        </w:r>
        <w:r w:rsidR="00460738">
          <w:rPr>
            <w:noProof/>
            <w:webHidden/>
          </w:rPr>
        </w:r>
        <w:r w:rsidR="00460738">
          <w:rPr>
            <w:noProof/>
            <w:webHidden/>
          </w:rPr>
          <w:fldChar w:fldCharType="separate"/>
        </w:r>
        <w:r w:rsidR="00460738">
          <w:rPr>
            <w:noProof/>
            <w:webHidden/>
          </w:rPr>
          <w:t>93</w:t>
        </w:r>
        <w:r w:rsidR="00460738">
          <w:rPr>
            <w:noProof/>
            <w:webHidden/>
          </w:rPr>
          <w:fldChar w:fldCharType="end"/>
        </w:r>
      </w:hyperlink>
    </w:p>
    <w:p w14:paraId="56D872D3" w14:textId="49FFAAAA" w:rsidR="00460738" w:rsidRDefault="000B19C6">
      <w:pPr>
        <w:pStyle w:val="TOC2"/>
        <w:tabs>
          <w:tab w:val="right" w:leader="dot" w:pos="9350"/>
        </w:tabs>
        <w:rPr>
          <w:smallCaps w:val="0"/>
          <w:noProof/>
          <w:color w:val="auto"/>
          <w:sz w:val="22"/>
          <w:szCs w:val="22"/>
          <w:lang w:eastAsia="en-US"/>
        </w:rPr>
      </w:pPr>
      <w:hyperlink w:anchor="_Toc98778529" w:history="1">
        <w:r w:rsidR="00460738" w:rsidRPr="004D4068">
          <w:rPr>
            <w:rStyle w:val="Hyperlink"/>
            <w:noProof/>
          </w:rPr>
          <w:t>5. Spring Cloud Circuit Breaker using Netflix Hystrix</w:t>
        </w:r>
        <w:r w:rsidR="00460738">
          <w:rPr>
            <w:noProof/>
            <w:webHidden/>
          </w:rPr>
          <w:tab/>
        </w:r>
        <w:r w:rsidR="00460738">
          <w:rPr>
            <w:noProof/>
            <w:webHidden/>
          </w:rPr>
          <w:fldChar w:fldCharType="begin"/>
        </w:r>
        <w:r w:rsidR="00460738">
          <w:rPr>
            <w:noProof/>
            <w:webHidden/>
          </w:rPr>
          <w:instrText xml:space="preserve"> PAGEREF _Toc98778529 \h </w:instrText>
        </w:r>
        <w:r w:rsidR="00460738">
          <w:rPr>
            <w:noProof/>
            <w:webHidden/>
          </w:rPr>
        </w:r>
        <w:r w:rsidR="00460738">
          <w:rPr>
            <w:noProof/>
            <w:webHidden/>
          </w:rPr>
          <w:fldChar w:fldCharType="separate"/>
        </w:r>
        <w:r w:rsidR="00460738">
          <w:rPr>
            <w:noProof/>
            <w:webHidden/>
          </w:rPr>
          <w:t>94</w:t>
        </w:r>
        <w:r w:rsidR="00460738">
          <w:rPr>
            <w:noProof/>
            <w:webHidden/>
          </w:rPr>
          <w:fldChar w:fldCharType="end"/>
        </w:r>
      </w:hyperlink>
    </w:p>
    <w:p w14:paraId="48B9FE24" w14:textId="5BA55024" w:rsidR="00460738" w:rsidRDefault="000B19C6">
      <w:pPr>
        <w:pStyle w:val="TOC2"/>
        <w:tabs>
          <w:tab w:val="right" w:leader="dot" w:pos="9350"/>
        </w:tabs>
        <w:rPr>
          <w:smallCaps w:val="0"/>
          <w:noProof/>
          <w:color w:val="auto"/>
          <w:sz w:val="22"/>
          <w:szCs w:val="22"/>
          <w:lang w:eastAsia="en-US"/>
        </w:rPr>
      </w:pPr>
      <w:hyperlink w:anchor="_Toc98778530" w:history="1">
        <w:r w:rsidR="00460738" w:rsidRPr="004D4068">
          <w:rPr>
            <w:rStyle w:val="Hyperlink"/>
            <w:noProof/>
          </w:rPr>
          <w:t>6. Spring Cloud Zuul Proxy as API Gateway</w:t>
        </w:r>
        <w:r w:rsidR="00460738">
          <w:rPr>
            <w:noProof/>
            <w:webHidden/>
          </w:rPr>
          <w:tab/>
        </w:r>
        <w:r w:rsidR="00460738">
          <w:rPr>
            <w:noProof/>
            <w:webHidden/>
          </w:rPr>
          <w:fldChar w:fldCharType="begin"/>
        </w:r>
        <w:r w:rsidR="00460738">
          <w:rPr>
            <w:noProof/>
            <w:webHidden/>
          </w:rPr>
          <w:instrText xml:space="preserve"> PAGEREF _Toc98778530 \h </w:instrText>
        </w:r>
        <w:r w:rsidR="00460738">
          <w:rPr>
            <w:noProof/>
            <w:webHidden/>
          </w:rPr>
        </w:r>
        <w:r w:rsidR="00460738">
          <w:rPr>
            <w:noProof/>
            <w:webHidden/>
          </w:rPr>
          <w:fldChar w:fldCharType="separate"/>
        </w:r>
        <w:r w:rsidR="00460738">
          <w:rPr>
            <w:noProof/>
            <w:webHidden/>
          </w:rPr>
          <w:t>98</w:t>
        </w:r>
        <w:r w:rsidR="00460738">
          <w:rPr>
            <w:noProof/>
            <w:webHidden/>
          </w:rPr>
          <w:fldChar w:fldCharType="end"/>
        </w:r>
      </w:hyperlink>
    </w:p>
    <w:p w14:paraId="22577DBA" w14:textId="2C019F02" w:rsidR="00460738" w:rsidRDefault="000B19C6">
      <w:pPr>
        <w:pStyle w:val="TOC2"/>
        <w:tabs>
          <w:tab w:val="right" w:leader="dot" w:pos="9350"/>
        </w:tabs>
        <w:rPr>
          <w:smallCaps w:val="0"/>
          <w:noProof/>
          <w:color w:val="auto"/>
          <w:sz w:val="22"/>
          <w:szCs w:val="22"/>
          <w:lang w:eastAsia="en-US"/>
        </w:rPr>
      </w:pPr>
      <w:hyperlink w:anchor="_Toc98778531" w:history="1">
        <w:r w:rsidR="00460738" w:rsidRPr="004D4068">
          <w:rPr>
            <w:rStyle w:val="Hyperlink"/>
            <w:noProof/>
          </w:rPr>
          <w:t>7. Distributed Tracing with Spring Cloud Sleuth(Sluuth) and Zipkin</w:t>
        </w:r>
        <w:r w:rsidR="00460738">
          <w:rPr>
            <w:noProof/>
            <w:webHidden/>
          </w:rPr>
          <w:tab/>
        </w:r>
        <w:r w:rsidR="00460738">
          <w:rPr>
            <w:noProof/>
            <w:webHidden/>
          </w:rPr>
          <w:fldChar w:fldCharType="begin"/>
        </w:r>
        <w:r w:rsidR="00460738">
          <w:rPr>
            <w:noProof/>
            <w:webHidden/>
          </w:rPr>
          <w:instrText xml:space="preserve"> PAGEREF _Toc98778531 \h </w:instrText>
        </w:r>
        <w:r w:rsidR="00460738">
          <w:rPr>
            <w:noProof/>
            <w:webHidden/>
          </w:rPr>
        </w:r>
        <w:r w:rsidR="00460738">
          <w:rPr>
            <w:noProof/>
            <w:webHidden/>
          </w:rPr>
          <w:fldChar w:fldCharType="separate"/>
        </w:r>
        <w:r w:rsidR="00460738">
          <w:rPr>
            <w:noProof/>
            <w:webHidden/>
          </w:rPr>
          <w:t>102</w:t>
        </w:r>
        <w:r w:rsidR="00460738">
          <w:rPr>
            <w:noProof/>
            <w:webHidden/>
          </w:rPr>
          <w:fldChar w:fldCharType="end"/>
        </w:r>
      </w:hyperlink>
    </w:p>
    <w:p w14:paraId="117F0976" w14:textId="6E8C26F9" w:rsidR="00460738" w:rsidRDefault="000B19C6">
      <w:pPr>
        <w:pStyle w:val="TOC2"/>
        <w:tabs>
          <w:tab w:val="right" w:leader="dot" w:pos="9350"/>
        </w:tabs>
        <w:rPr>
          <w:smallCaps w:val="0"/>
          <w:noProof/>
          <w:color w:val="auto"/>
          <w:sz w:val="22"/>
          <w:szCs w:val="22"/>
          <w:lang w:eastAsia="en-US"/>
        </w:rPr>
      </w:pPr>
      <w:hyperlink w:anchor="_Toc98778532" w:history="1">
        <w:r w:rsidR="00460738" w:rsidRPr="004D4068">
          <w:rPr>
            <w:rStyle w:val="Hyperlink"/>
            <w:noProof/>
          </w:rPr>
          <w:t>8.Spring Cloud Streams – Kafka &amp; ZooKeper</w:t>
        </w:r>
        <w:r w:rsidR="00460738">
          <w:rPr>
            <w:noProof/>
            <w:webHidden/>
          </w:rPr>
          <w:tab/>
        </w:r>
        <w:r w:rsidR="00460738">
          <w:rPr>
            <w:noProof/>
            <w:webHidden/>
          </w:rPr>
          <w:fldChar w:fldCharType="begin"/>
        </w:r>
        <w:r w:rsidR="00460738">
          <w:rPr>
            <w:noProof/>
            <w:webHidden/>
          </w:rPr>
          <w:instrText xml:space="preserve"> PAGEREF _Toc98778532 \h </w:instrText>
        </w:r>
        <w:r w:rsidR="00460738">
          <w:rPr>
            <w:noProof/>
            <w:webHidden/>
          </w:rPr>
        </w:r>
        <w:r w:rsidR="00460738">
          <w:rPr>
            <w:noProof/>
            <w:webHidden/>
          </w:rPr>
          <w:fldChar w:fldCharType="separate"/>
        </w:r>
        <w:r w:rsidR="00460738">
          <w:rPr>
            <w:noProof/>
            <w:webHidden/>
          </w:rPr>
          <w:t>104</w:t>
        </w:r>
        <w:r w:rsidR="00460738">
          <w:rPr>
            <w:noProof/>
            <w:webHidden/>
          </w:rPr>
          <w:fldChar w:fldCharType="end"/>
        </w:r>
      </w:hyperlink>
    </w:p>
    <w:p w14:paraId="519AB2E2" w14:textId="69A2865A" w:rsidR="00460738" w:rsidRDefault="000B19C6">
      <w:pPr>
        <w:pStyle w:val="TOC2"/>
        <w:tabs>
          <w:tab w:val="right" w:leader="dot" w:pos="9350"/>
        </w:tabs>
        <w:rPr>
          <w:smallCaps w:val="0"/>
          <w:noProof/>
          <w:color w:val="auto"/>
          <w:sz w:val="22"/>
          <w:szCs w:val="22"/>
          <w:lang w:eastAsia="en-US"/>
        </w:rPr>
      </w:pPr>
      <w:hyperlink w:anchor="_Toc98778533" w:history="1">
        <w:r w:rsidR="00460738" w:rsidRPr="004D4068">
          <w:rPr>
            <w:rStyle w:val="Hyperlink"/>
            <w:noProof/>
          </w:rPr>
          <w:t>Summary of MicroServices</w:t>
        </w:r>
        <w:r w:rsidR="00460738">
          <w:rPr>
            <w:noProof/>
            <w:webHidden/>
          </w:rPr>
          <w:tab/>
        </w:r>
        <w:r w:rsidR="00460738">
          <w:rPr>
            <w:noProof/>
            <w:webHidden/>
          </w:rPr>
          <w:fldChar w:fldCharType="begin"/>
        </w:r>
        <w:r w:rsidR="00460738">
          <w:rPr>
            <w:noProof/>
            <w:webHidden/>
          </w:rPr>
          <w:instrText xml:space="preserve"> PAGEREF _Toc98778533 \h </w:instrText>
        </w:r>
        <w:r w:rsidR="00460738">
          <w:rPr>
            <w:noProof/>
            <w:webHidden/>
          </w:rPr>
        </w:r>
        <w:r w:rsidR="00460738">
          <w:rPr>
            <w:noProof/>
            <w:webHidden/>
          </w:rPr>
          <w:fldChar w:fldCharType="separate"/>
        </w:r>
        <w:r w:rsidR="00460738">
          <w:rPr>
            <w:noProof/>
            <w:webHidden/>
          </w:rPr>
          <w:t>110</w:t>
        </w:r>
        <w:r w:rsidR="00460738">
          <w:rPr>
            <w:noProof/>
            <w:webHidden/>
          </w:rPr>
          <w:fldChar w:fldCharType="end"/>
        </w:r>
      </w:hyperlink>
    </w:p>
    <w:p w14:paraId="36CD58BA" w14:textId="34AF9915" w:rsidR="00460738" w:rsidRDefault="000B19C6">
      <w:pPr>
        <w:pStyle w:val="TOC1"/>
        <w:tabs>
          <w:tab w:val="right" w:leader="dot" w:pos="9350"/>
        </w:tabs>
        <w:rPr>
          <w:b w:val="0"/>
          <w:bCs w:val="0"/>
          <w:caps w:val="0"/>
          <w:noProof/>
          <w:color w:val="auto"/>
          <w:sz w:val="22"/>
          <w:szCs w:val="22"/>
          <w:lang w:eastAsia="en-US"/>
        </w:rPr>
      </w:pPr>
      <w:hyperlink w:anchor="_Toc98778534" w:history="1">
        <w:r w:rsidR="00460738" w:rsidRPr="004D4068">
          <w:rPr>
            <w:rStyle w:val="Hyperlink"/>
            <w:noProof/>
          </w:rPr>
          <w:t>9. Spring Data Redis</w:t>
        </w:r>
        <w:r w:rsidR="00460738">
          <w:rPr>
            <w:noProof/>
            <w:webHidden/>
          </w:rPr>
          <w:tab/>
        </w:r>
        <w:r w:rsidR="00460738">
          <w:rPr>
            <w:noProof/>
            <w:webHidden/>
          </w:rPr>
          <w:fldChar w:fldCharType="begin"/>
        </w:r>
        <w:r w:rsidR="00460738">
          <w:rPr>
            <w:noProof/>
            <w:webHidden/>
          </w:rPr>
          <w:instrText xml:space="preserve"> PAGEREF _Toc98778534 \h </w:instrText>
        </w:r>
        <w:r w:rsidR="00460738">
          <w:rPr>
            <w:noProof/>
            <w:webHidden/>
          </w:rPr>
        </w:r>
        <w:r w:rsidR="00460738">
          <w:rPr>
            <w:noProof/>
            <w:webHidden/>
          </w:rPr>
          <w:fldChar w:fldCharType="separate"/>
        </w:r>
        <w:r w:rsidR="00460738">
          <w:rPr>
            <w:noProof/>
            <w:webHidden/>
          </w:rPr>
          <w:t>112</w:t>
        </w:r>
        <w:r w:rsidR="00460738">
          <w:rPr>
            <w:noProof/>
            <w:webHidden/>
          </w:rPr>
          <w:fldChar w:fldCharType="end"/>
        </w:r>
      </w:hyperlink>
    </w:p>
    <w:p w14:paraId="7ED19C20" w14:textId="16EF1CB3" w:rsidR="00460738" w:rsidRDefault="000B19C6">
      <w:pPr>
        <w:pStyle w:val="TOC1"/>
        <w:tabs>
          <w:tab w:val="right" w:leader="dot" w:pos="9350"/>
        </w:tabs>
        <w:rPr>
          <w:b w:val="0"/>
          <w:bCs w:val="0"/>
          <w:caps w:val="0"/>
          <w:noProof/>
          <w:color w:val="auto"/>
          <w:sz w:val="22"/>
          <w:szCs w:val="22"/>
          <w:lang w:eastAsia="en-US"/>
        </w:rPr>
      </w:pPr>
      <w:hyperlink w:anchor="_Toc98778535" w:history="1">
        <w:r w:rsidR="00460738" w:rsidRPr="004D4068">
          <w:rPr>
            <w:rStyle w:val="Hyperlink"/>
            <w:noProof/>
          </w:rPr>
          <w:t>10. SpringBoot – Swagger</w:t>
        </w:r>
        <w:r w:rsidR="00460738">
          <w:rPr>
            <w:noProof/>
            <w:webHidden/>
          </w:rPr>
          <w:tab/>
        </w:r>
        <w:r w:rsidR="00460738">
          <w:rPr>
            <w:noProof/>
            <w:webHidden/>
          </w:rPr>
          <w:fldChar w:fldCharType="begin"/>
        </w:r>
        <w:r w:rsidR="00460738">
          <w:rPr>
            <w:noProof/>
            <w:webHidden/>
          </w:rPr>
          <w:instrText xml:space="preserve"> PAGEREF _Toc98778535 \h </w:instrText>
        </w:r>
        <w:r w:rsidR="00460738">
          <w:rPr>
            <w:noProof/>
            <w:webHidden/>
          </w:rPr>
        </w:r>
        <w:r w:rsidR="00460738">
          <w:rPr>
            <w:noProof/>
            <w:webHidden/>
          </w:rPr>
          <w:fldChar w:fldCharType="separate"/>
        </w:r>
        <w:r w:rsidR="00460738">
          <w:rPr>
            <w:noProof/>
            <w:webHidden/>
          </w:rPr>
          <w:t>116</w:t>
        </w:r>
        <w:r w:rsidR="00460738">
          <w:rPr>
            <w:noProof/>
            <w:webHidden/>
          </w:rPr>
          <w:fldChar w:fldCharType="end"/>
        </w:r>
      </w:hyperlink>
    </w:p>
    <w:p w14:paraId="4A5F7F8B" w14:textId="6BD9E090" w:rsidR="00460738" w:rsidRDefault="000B19C6">
      <w:pPr>
        <w:pStyle w:val="TOC1"/>
        <w:tabs>
          <w:tab w:val="right" w:leader="dot" w:pos="9350"/>
        </w:tabs>
        <w:rPr>
          <w:b w:val="0"/>
          <w:bCs w:val="0"/>
          <w:caps w:val="0"/>
          <w:noProof/>
          <w:color w:val="auto"/>
          <w:sz w:val="22"/>
          <w:szCs w:val="22"/>
          <w:lang w:eastAsia="en-US"/>
        </w:rPr>
      </w:pPr>
      <w:hyperlink w:anchor="_Toc98778536" w:history="1">
        <w:r w:rsidR="00460738" w:rsidRPr="004D4068">
          <w:rPr>
            <w:rStyle w:val="Hyperlink"/>
            <w:noProof/>
          </w:rPr>
          <w:t>11. SpringBoot – Session Management</w:t>
        </w:r>
        <w:r w:rsidR="00460738">
          <w:rPr>
            <w:noProof/>
            <w:webHidden/>
          </w:rPr>
          <w:tab/>
        </w:r>
        <w:r w:rsidR="00460738">
          <w:rPr>
            <w:noProof/>
            <w:webHidden/>
          </w:rPr>
          <w:fldChar w:fldCharType="begin"/>
        </w:r>
        <w:r w:rsidR="00460738">
          <w:rPr>
            <w:noProof/>
            <w:webHidden/>
          </w:rPr>
          <w:instrText xml:space="preserve"> PAGEREF _Toc98778536 \h </w:instrText>
        </w:r>
        <w:r w:rsidR="00460738">
          <w:rPr>
            <w:noProof/>
            <w:webHidden/>
          </w:rPr>
        </w:r>
        <w:r w:rsidR="00460738">
          <w:rPr>
            <w:noProof/>
            <w:webHidden/>
          </w:rPr>
          <w:fldChar w:fldCharType="separate"/>
        </w:r>
        <w:r w:rsidR="00460738">
          <w:rPr>
            <w:noProof/>
            <w:webHidden/>
          </w:rPr>
          <w:t>118</w:t>
        </w:r>
        <w:r w:rsidR="00460738">
          <w:rPr>
            <w:noProof/>
            <w:webHidden/>
          </w:rPr>
          <w:fldChar w:fldCharType="end"/>
        </w:r>
      </w:hyperlink>
    </w:p>
    <w:p w14:paraId="4CACE484" w14:textId="4AD9D450" w:rsidR="00460738" w:rsidRDefault="000B19C6">
      <w:pPr>
        <w:pStyle w:val="TOC1"/>
        <w:tabs>
          <w:tab w:val="right" w:leader="dot" w:pos="9350"/>
        </w:tabs>
        <w:rPr>
          <w:b w:val="0"/>
          <w:bCs w:val="0"/>
          <w:caps w:val="0"/>
          <w:noProof/>
          <w:color w:val="auto"/>
          <w:sz w:val="22"/>
          <w:szCs w:val="22"/>
          <w:lang w:eastAsia="en-US"/>
        </w:rPr>
      </w:pPr>
      <w:hyperlink w:anchor="_Toc98778537" w:history="1">
        <w:r w:rsidR="00460738" w:rsidRPr="004D4068">
          <w:rPr>
            <w:rStyle w:val="Hyperlink"/>
            <w:noProof/>
          </w:rPr>
          <w:t>12. Types of Authentication</w:t>
        </w:r>
        <w:r w:rsidR="00460738">
          <w:rPr>
            <w:noProof/>
            <w:webHidden/>
          </w:rPr>
          <w:tab/>
        </w:r>
        <w:r w:rsidR="00460738">
          <w:rPr>
            <w:noProof/>
            <w:webHidden/>
          </w:rPr>
          <w:fldChar w:fldCharType="begin"/>
        </w:r>
        <w:r w:rsidR="00460738">
          <w:rPr>
            <w:noProof/>
            <w:webHidden/>
          </w:rPr>
          <w:instrText xml:space="preserve"> PAGEREF _Toc98778537 \h </w:instrText>
        </w:r>
        <w:r w:rsidR="00460738">
          <w:rPr>
            <w:noProof/>
            <w:webHidden/>
          </w:rPr>
        </w:r>
        <w:r w:rsidR="00460738">
          <w:rPr>
            <w:noProof/>
            <w:webHidden/>
          </w:rPr>
          <w:fldChar w:fldCharType="separate"/>
        </w:r>
        <w:r w:rsidR="00460738">
          <w:rPr>
            <w:noProof/>
            <w:webHidden/>
          </w:rPr>
          <w:t>121</w:t>
        </w:r>
        <w:r w:rsidR="00460738">
          <w:rPr>
            <w:noProof/>
            <w:webHidden/>
          </w:rPr>
          <w:fldChar w:fldCharType="end"/>
        </w:r>
      </w:hyperlink>
    </w:p>
    <w:p w14:paraId="1FC780CF" w14:textId="048A478E" w:rsidR="00460738" w:rsidRDefault="000B19C6">
      <w:pPr>
        <w:pStyle w:val="TOC2"/>
        <w:tabs>
          <w:tab w:val="right" w:leader="dot" w:pos="9350"/>
        </w:tabs>
        <w:rPr>
          <w:smallCaps w:val="0"/>
          <w:noProof/>
          <w:color w:val="auto"/>
          <w:sz w:val="22"/>
          <w:szCs w:val="22"/>
          <w:lang w:eastAsia="en-US"/>
        </w:rPr>
      </w:pPr>
      <w:hyperlink w:anchor="_Toc98778538" w:history="1">
        <w:r w:rsidR="00460738" w:rsidRPr="004D4068">
          <w:rPr>
            <w:rStyle w:val="Hyperlink"/>
            <w:noProof/>
          </w:rPr>
          <w:t>HTTP Basic Authentication</w:t>
        </w:r>
        <w:r w:rsidR="00460738">
          <w:rPr>
            <w:noProof/>
            <w:webHidden/>
          </w:rPr>
          <w:tab/>
        </w:r>
        <w:r w:rsidR="00460738">
          <w:rPr>
            <w:noProof/>
            <w:webHidden/>
          </w:rPr>
          <w:fldChar w:fldCharType="begin"/>
        </w:r>
        <w:r w:rsidR="00460738">
          <w:rPr>
            <w:noProof/>
            <w:webHidden/>
          </w:rPr>
          <w:instrText xml:space="preserve"> PAGEREF _Toc98778538 \h </w:instrText>
        </w:r>
        <w:r w:rsidR="00460738">
          <w:rPr>
            <w:noProof/>
            <w:webHidden/>
          </w:rPr>
        </w:r>
        <w:r w:rsidR="00460738">
          <w:rPr>
            <w:noProof/>
            <w:webHidden/>
          </w:rPr>
          <w:fldChar w:fldCharType="separate"/>
        </w:r>
        <w:r w:rsidR="00460738">
          <w:rPr>
            <w:noProof/>
            <w:webHidden/>
          </w:rPr>
          <w:t>121</w:t>
        </w:r>
        <w:r w:rsidR="00460738">
          <w:rPr>
            <w:noProof/>
            <w:webHidden/>
          </w:rPr>
          <w:fldChar w:fldCharType="end"/>
        </w:r>
      </w:hyperlink>
    </w:p>
    <w:p w14:paraId="43A54B68" w14:textId="17829DE4" w:rsidR="00460738" w:rsidRDefault="000B19C6">
      <w:pPr>
        <w:pStyle w:val="TOC2"/>
        <w:tabs>
          <w:tab w:val="right" w:leader="dot" w:pos="9350"/>
        </w:tabs>
        <w:rPr>
          <w:smallCaps w:val="0"/>
          <w:noProof/>
          <w:color w:val="auto"/>
          <w:sz w:val="22"/>
          <w:szCs w:val="22"/>
          <w:lang w:eastAsia="en-US"/>
        </w:rPr>
      </w:pPr>
      <w:hyperlink w:anchor="_Toc98778539" w:history="1">
        <w:r w:rsidR="00460738" w:rsidRPr="004D4068">
          <w:rPr>
            <w:rStyle w:val="Hyperlink"/>
            <w:noProof/>
          </w:rPr>
          <w:t>Digest authentication</w:t>
        </w:r>
        <w:r w:rsidR="00460738">
          <w:rPr>
            <w:noProof/>
            <w:webHidden/>
          </w:rPr>
          <w:tab/>
        </w:r>
        <w:r w:rsidR="00460738">
          <w:rPr>
            <w:noProof/>
            <w:webHidden/>
          </w:rPr>
          <w:fldChar w:fldCharType="begin"/>
        </w:r>
        <w:r w:rsidR="00460738">
          <w:rPr>
            <w:noProof/>
            <w:webHidden/>
          </w:rPr>
          <w:instrText xml:space="preserve"> PAGEREF _Toc98778539 \h </w:instrText>
        </w:r>
        <w:r w:rsidR="00460738">
          <w:rPr>
            <w:noProof/>
            <w:webHidden/>
          </w:rPr>
        </w:r>
        <w:r w:rsidR="00460738">
          <w:rPr>
            <w:noProof/>
            <w:webHidden/>
          </w:rPr>
          <w:fldChar w:fldCharType="separate"/>
        </w:r>
        <w:r w:rsidR="00460738">
          <w:rPr>
            <w:noProof/>
            <w:webHidden/>
          </w:rPr>
          <w:t>121</w:t>
        </w:r>
        <w:r w:rsidR="00460738">
          <w:rPr>
            <w:noProof/>
            <w:webHidden/>
          </w:rPr>
          <w:fldChar w:fldCharType="end"/>
        </w:r>
      </w:hyperlink>
    </w:p>
    <w:p w14:paraId="374AB630" w14:textId="19DCA465" w:rsidR="00460738" w:rsidRDefault="000B19C6">
      <w:pPr>
        <w:pStyle w:val="TOC2"/>
        <w:tabs>
          <w:tab w:val="right" w:leader="dot" w:pos="9350"/>
        </w:tabs>
        <w:rPr>
          <w:smallCaps w:val="0"/>
          <w:noProof/>
          <w:color w:val="auto"/>
          <w:sz w:val="22"/>
          <w:szCs w:val="22"/>
          <w:lang w:eastAsia="en-US"/>
        </w:rPr>
      </w:pPr>
      <w:hyperlink w:anchor="_Toc98778540" w:history="1">
        <w:r w:rsidR="00460738" w:rsidRPr="004D4068">
          <w:rPr>
            <w:rStyle w:val="Hyperlink"/>
            <w:noProof/>
          </w:rPr>
          <w:t>API Keys : for Developer Quickstart</w:t>
        </w:r>
        <w:r w:rsidR="00460738">
          <w:rPr>
            <w:noProof/>
            <w:webHidden/>
          </w:rPr>
          <w:tab/>
        </w:r>
        <w:r w:rsidR="00460738">
          <w:rPr>
            <w:noProof/>
            <w:webHidden/>
          </w:rPr>
          <w:fldChar w:fldCharType="begin"/>
        </w:r>
        <w:r w:rsidR="00460738">
          <w:rPr>
            <w:noProof/>
            <w:webHidden/>
          </w:rPr>
          <w:instrText xml:space="preserve"> PAGEREF _Toc98778540 \h </w:instrText>
        </w:r>
        <w:r w:rsidR="00460738">
          <w:rPr>
            <w:noProof/>
            <w:webHidden/>
          </w:rPr>
        </w:r>
        <w:r w:rsidR="00460738">
          <w:rPr>
            <w:noProof/>
            <w:webHidden/>
          </w:rPr>
          <w:fldChar w:fldCharType="separate"/>
        </w:r>
        <w:r w:rsidR="00460738">
          <w:rPr>
            <w:noProof/>
            <w:webHidden/>
          </w:rPr>
          <w:t>122</w:t>
        </w:r>
        <w:r w:rsidR="00460738">
          <w:rPr>
            <w:noProof/>
            <w:webHidden/>
          </w:rPr>
          <w:fldChar w:fldCharType="end"/>
        </w:r>
      </w:hyperlink>
    </w:p>
    <w:p w14:paraId="483C2E5F" w14:textId="3CAF8F16" w:rsidR="00460738" w:rsidRDefault="000B19C6">
      <w:pPr>
        <w:pStyle w:val="TOC2"/>
        <w:tabs>
          <w:tab w:val="right" w:leader="dot" w:pos="9350"/>
        </w:tabs>
        <w:rPr>
          <w:smallCaps w:val="0"/>
          <w:noProof/>
          <w:color w:val="auto"/>
          <w:sz w:val="22"/>
          <w:szCs w:val="22"/>
          <w:lang w:eastAsia="en-US"/>
        </w:rPr>
      </w:pPr>
      <w:hyperlink w:anchor="_Toc98778541" w:history="1">
        <w:r w:rsidR="00460738" w:rsidRPr="004D4068">
          <w:rPr>
            <w:rStyle w:val="Hyperlink"/>
            <w:noProof/>
          </w:rPr>
          <w:t>OAuth Tokens: Great for Accessing User Data</w:t>
        </w:r>
        <w:r w:rsidR="00460738">
          <w:rPr>
            <w:noProof/>
            <w:webHidden/>
          </w:rPr>
          <w:tab/>
        </w:r>
        <w:r w:rsidR="00460738">
          <w:rPr>
            <w:noProof/>
            <w:webHidden/>
          </w:rPr>
          <w:fldChar w:fldCharType="begin"/>
        </w:r>
        <w:r w:rsidR="00460738">
          <w:rPr>
            <w:noProof/>
            <w:webHidden/>
          </w:rPr>
          <w:instrText xml:space="preserve"> PAGEREF _Toc98778541 \h </w:instrText>
        </w:r>
        <w:r w:rsidR="00460738">
          <w:rPr>
            <w:noProof/>
            <w:webHidden/>
          </w:rPr>
        </w:r>
        <w:r w:rsidR="00460738">
          <w:rPr>
            <w:noProof/>
            <w:webHidden/>
          </w:rPr>
          <w:fldChar w:fldCharType="separate"/>
        </w:r>
        <w:r w:rsidR="00460738">
          <w:rPr>
            <w:noProof/>
            <w:webHidden/>
          </w:rPr>
          <w:t>123</w:t>
        </w:r>
        <w:r w:rsidR="00460738">
          <w:rPr>
            <w:noProof/>
            <w:webHidden/>
          </w:rPr>
          <w:fldChar w:fldCharType="end"/>
        </w:r>
      </w:hyperlink>
    </w:p>
    <w:p w14:paraId="47CBD1AC" w14:textId="51FB985C" w:rsidR="00460738" w:rsidRDefault="000B19C6">
      <w:pPr>
        <w:pStyle w:val="TOC2"/>
        <w:tabs>
          <w:tab w:val="right" w:leader="dot" w:pos="9350"/>
        </w:tabs>
        <w:rPr>
          <w:smallCaps w:val="0"/>
          <w:noProof/>
          <w:color w:val="auto"/>
          <w:sz w:val="22"/>
          <w:szCs w:val="22"/>
          <w:lang w:eastAsia="en-US"/>
        </w:rPr>
      </w:pPr>
      <w:hyperlink w:anchor="_Toc98778542" w:history="1">
        <w:r w:rsidR="00460738" w:rsidRPr="004D4068">
          <w:rPr>
            <w:rStyle w:val="Hyperlink"/>
            <w:noProof/>
          </w:rPr>
          <w:t>LDAP</w:t>
        </w:r>
        <w:r w:rsidR="00460738">
          <w:rPr>
            <w:noProof/>
            <w:webHidden/>
          </w:rPr>
          <w:tab/>
        </w:r>
        <w:r w:rsidR="00460738">
          <w:rPr>
            <w:noProof/>
            <w:webHidden/>
          </w:rPr>
          <w:fldChar w:fldCharType="begin"/>
        </w:r>
        <w:r w:rsidR="00460738">
          <w:rPr>
            <w:noProof/>
            <w:webHidden/>
          </w:rPr>
          <w:instrText xml:space="preserve"> PAGEREF _Toc98778542 \h </w:instrText>
        </w:r>
        <w:r w:rsidR="00460738">
          <w:rPr>
            <w:noProof/>
            <w:webHidden/>
          </w:rPr>
        </w:r>
        <w:r w:rsidR="00460738">
          <w:rPr>
            <w:noProof/>
            <w:webHidden/>
          </w:rPr>
          <w:fldChar w:fldCharType="separate"/>
        </w:r>
        <w:r w:rsidR="00460738">
          <w:rPr>
            <w:noProof/>
            <w:webHidden/>
          </w:rPr>
          <w:t>125</w:t>
        </w:r>
        <w:r w:rsidR="00460738">
          <w:rPr>
            <w:noProof/>
            <w:webHidden/>
          </w:rPr>
          <w:fldChar w:fldCharType="end"/>
        </w:r>
      </w:hyperlink>
    </w:p>
    <w:p w14:paraId="7137812F" w14:textId="6B36AFD3" w:rsidR="00460738" w:rsidRDefault="000B19C6">
      <w:pPr>
        <w:pStyle w:val="TOC2"/>
        <w:tabs>
          <w:tab w:val="right" w:leader="dot" w:pos="9350"/>
        </w:tabs>
        <w:rPr>
          <w:smallCaps w:val="0"/>
          <w:noProof/>
          <w:color w:val="auto"/>
          <w:sz w:val="22"/>
          <w:szCs w:val="22"/>
          <w:lang w:eastAsia="en-US"/>
        </w:rPr>
      </w:pPr>
      <w:hyperlink w:anchor="_Toc98778543" w:history="1">
        <w:r w:rsidR="00460738" w:rsidRPr="004D4068">
          <w:rPr>
            <w:rStyle w:val="Hyperlink"/>
            <w:noProof/>
          </w:rPr>
          <w:t>SSH – Only for LINUX Server / CommadLine(git) related Access</w:t>
        </w:r>
        <w:r w:rsidR="00460738">
          <w:rPr>
            <w:noProof/>
            <w:webHidden/>
          </w:rPr>
          <w:tab/>
        </w:r>
        <w:r w:rsidR="00460738">
          <w:rPr>
            <w:noProof/>
            <w:webHidden/>
          </w:rPr>
          <w:fldChar w:fldCharType="begin"/>
        </w:r>
        <w:r w:rsidR="00460738">
          <w:rPr>
            <w:noProof/>
            <w:webHidden/>
          </w:rPr>
          <w:instrText xml:space="preserve"> PAGEREF _Toc98778543 \h </w:instrText>
        </w:r>
        <w:r w:rsidR="00460738">
          <w:rPr>
            <w:noProof/>
            <w:webHidden/>
          </w:rPr>
        </w:r>
        <w:r w:rsidR="00460738">
          <w:rPr>
            <w:noProof/>
            <w:webHidden/>
          </w:rPr>
          <w:fldChar w:fldCharType="separate"/>
        </w:r>
        <w:r w:rsidR="00460738">
          <w:rPr>
            <w:noProof/>
            <w:webHidden/>
          </w:rPr>
          <w:t>126</w:t>
        </w:r>
        <w:r w:rsidR="00460738">
          <w:rPr>
            <w:noProof/>
            <w:webHidden/>
          </w:rPr>
          <w:fldChar w:fldCharType="end"/>
        </w:r>
      </w:hyperlink>
    </w:p>
    <w:p w14:paraId="7963CFC6" w14:textId="30D26F34" w:rsidR="00460738" w:rsidRDefault="000B19C6">
      <w:pPr>
        <w:pStyle w:val="TOC2"/>
        <w:tabs>
          <w:tab w:val="right" w:leader="dot" w:pos="9350"/>
        </w:tabs>
        <w:rPr>
          <w:smallCaps w:val="0"/>
          <w:noProof/>
          <w:color w:val="auto"/>
          <w:sz w:val="22"/>
          <w:szCs w:val="22"/>
          <w:lang w:eastAsia="en-US"/>
        </w:rPr>
      </w:pPr>
      <w:hyperlink w:anchor="_Toc98778544" w:history="1">
        <w:r w:rsidR="00460738" w:rsidRPr="004D4068">
          <w:rPr>
            <w:rStyle w:val="Hyperlink"/>
            <w:noProof/>
          </w:rPr>
          <w:t>Base64 – not Authentication</w:t>
        </w:r>
        <w:r w:rsidR="00460738">
          <w:rPr>
            <w:noProof/>
            <w:webHidden/>
          </w:rPr>
          <w:tab/>
        </w:r>
        <w:r w:rsidR="00460738">
          <w:rPr>
            <w:noProof/>
            <w:webHidden/>
          </w:rPr>
          <w:fldChar w:fldCharType="begin"/>
        </w:r>
        <w:r w:rsidR="00460738">
          <w:rPr>
            <w:noProof/>
            <w:webHidden/>
          </w:rPr>
          <w:instrText xml:space="preserve"> PAGEREF _Toc98778544 \h </w:instrText>
        </w:r>
        <w:r w:rsidR="00460738">
          <w:rPr>
            <w:noProof/>
            <w:webHidden/>
          </w:rPr>
        </w:r>
        <w:r w:rsidR="00460738">
          <w:rPr>
            <w:noProof/>
            <w:webHidden/>
          </w:rPr>
          <w:fldChar w:fldCharType="separate"/>
        </w:r>
        <w:r w:rsidR="00460738">
          <w:rPr>
            <w:noProof/>
            <w:webHidden/>
          </w:rPr>
          <w:t>127</w:t>
        </w:r>
        <w:r w:rsidR="00460738">
          <w:rPr>
            <w:noProof/>
            <w:webHidden/>
          </w:rPr>
          <w:fldChar w:fldCharType="end"/>
        </w:r>
      </w:hyperlink>
    </w:p>
    <w:p w14:paraId="0526C7C2" w14:textId="679ED660" w:rsidR="00460738" w:rsidRDefault="000B19C6">
      <w:pPr>
        <w:pStyle w:val="TOC1"/>
        <w:tabs>
          <w:tab w:val="right" w:leader="dot" w:pos="9350"/>
        </w:tabs>
        <w:rPr>
          <w:b w:val="0"/>
          <w:bCs w:val="0"/>
          <w:caps w:val="0"/>
          <w:noProof/>
          <w:color w:val="auto"/>
          <w:sz w:val="22"/>
          <w:szCs w:val="22"/>
          <w:lang w:eastAsia="en-US"/>
        </w:rPr>
      </w:pPr>
      <w:hyperlink w:anchor="_Toc98778545" w:history="1">
        <w:r w:rsidR="00460738" w:rsidRPr="004D4068">
          <w:rPr>
            <w:rStyle w:val="Hyperlink"/>
            <w:noProof/>
          </w:rPr>
          <w:t>References</w:t>
        </w:r>
        <w:r w:rsidR="00460738">
          <w:rPr>
            <w:noProof/>
            <w:webHidden/>
          </w:rPr>
          <w:tab/>
        </w:r>
        <w:r w:rsidR="00460738">
          <w:rPr>
            <w:noProof/>
            <w:webHidden/>
          </w:rPr>
          <w:fldChar w:fldCharType="begin"/>
        </w:r>
        <w:r w:rsidR="00460738">
          <w:rPr>
            <w:noProof/>
            <w:webHidden/>
          </w:rPr>
          <w:instrText xml:space="preserve"> PAGEREF _Toc98778545 \h </w:instrText>
        </w:r>
        <w:r w:rsidR="00460738">
          <w:rPr>
            <w:noProof/>
            <w:webHidden/>
          </w:rPr>
        </w:r>
        <w:r w:rsidR="00460738">
          <w:rPr>
            <w:noProof/>
            <w:webHidden/>
          </w:rPr>
          <w:fldChar w:fldCharType="separate"/>
        </w:r>
        <w:r w:rsidR="00460738">
          <w:rPr>
            <w:noProof/>
            <w:webHidden/>
          </w:rPr>
          <w:t>128</w:t>
        </w:r>
        <w:r w:rsidR="00460738">
          <w:rPr>
            <w:noProof/>
            <w:webHidden/>
          </w:rPr>
          <w:fldChar w:fldCharType="end"/>
        </w:r>
      </w:hyperlink>
    </w:p>
    <w:p w14:paraId="3BCA1573" w14:textId="55542E13" w:rsidR="00460738" w:rsidRDefault="000B19C6">
      <w:pPr>
        <w:pStyle w:val="TOC1"/>
        <w:tabs>
          <w:tab w:val="right" w:leader="dot" w:pos="9350"/>
        </w:tabs>
        <w:rPr>
          <w:b w:val="0"/>
          <w:bCs w:val="0"/>
          <w:caps w:val="0"/>
          <w:noProof/>
          <w:color w:val="auto"/>
          <w:sz w:val="22"/>
          <w:szCs w:val="22"/>
          <w:lang w:eastAsia="en-US"/>
        </w:rPr>
      </w:pPr>
      <w:hyperlink w:anchor="_Toc98778546" w:history="1">
        <w:r w:rsidR="00460738" w:rsidRPr="004D4068">
          <w:rPr>
            <w:rStyle w:val="Hyperlink"/>
            <w:noProof/>
          </w:rPr>
          <w:t>Errors &amp; Solutions</w:t>
        </w:r>
        <w:r w:rsidR="00460738">
          <w:rPr>
            <w:noProof/>
            <w:webHidden/>
          </w:rPr>
          <w:tab/>
        </w:r>
        <w:r w:rsidR="00460738">
          <w:rPr>
            <w:noProof/>
            <w:webHidden/>
          </w:rPr>
          <w:fldChar w:fldCharType="begin"/>
        </w:r>
        <w:r w:rsidR="00460738">
          <w:rPr>
            <w:noProof/>
            <w:webHidden/>
          </w:rPr>
          <w:instrText xml:space="preserve"> PAGEREF _Toc98778546 \h </w:instrText>
        </w:r>
        <w:r w:rsidR="00460738">
          <w:rPr>
            <w:noProof/>
            <w:webHidden/>
          </w:rPr>
        </w:r>
        <w:r w:rsidR="00460738">
          <w:rPr>
            <w:noProof/>
            <w:webHidden/>
          </w:rPr>
          <w:fldChar w:fldCharType="separate"/>
        </w:r>
        <w:r w:rsidR="00460738">
          <w:rPr>
            <w:noProof/>
            <w:webHidden/>
          </w:rPr>
          <w:t>129</w:t>
        </w:r>
        <w:r w:rsidR="00460738">
          <w:rPr>
            <w:noProof/>
            <w:webHidden/>
          </w:rPr>
          <w:fldChar w:fldCharType="end"/>
        </w:r>
      </w:hyperlink>
    </w:p>
    <w:p w14:paraId="52A5AA8D" w14:textId="6B7DDE14" w:rsidR="00460738" w:rsidRDefault="000B19C6">
      <w:pPr>
        <w:pStyle w:val="TOC1"/>
        <w:tabs>
          <w:tab w:val="right" w:leader="dot" w:pos="9350"/>
        </w:tabs>
        <w:rPr>
          <w:b w:val="0"/>
          <w:bCs w:val="0"/>
          <w:caps w:val="0"/>
          <w:noProof/>
          <w:color w:val="auto"/>
          <w:sz w:val="22"/>
          <w:szCs w:val="22"/>
          <w:lang w:eastAsia="en-US"/>
        </w:rPr>
      </w:pPr>
      <w:hyperlink w:anchor="_Toc98778547" w:history="1">
        <w:r w:rsidR="00460738" w:rsidRPr="004D4068">
          <w:rPr>
            <w:rStyle w:val="Hyperlink"/>
            <w:noProof/>
          </w:rPr>
          <w:t>React Application</w:t>
        </w:r>
        <w:r w:rsidR="00460738">
          <w:rPr>
            <w:noProof/>
            <w:webHidden/>
          </w:rPr>
          <w:tab/>
        </w:r>
        <w:r w:rsidR="00460738">
          <w:rPr>
            <w:noProof/>
            <w:webHidden/>
          </w:rPr>
          <w:fldChar w:fldCharType="begin"/>
        </w:r>
        <w:r w:rsidR="00460738">
          <w:rPr>
            <w:noProof/>
            <w:webHidden/>
          </w:rPr>
          <w:instrText xml:space="preserve"> PAGEREF _Toc98778547 \h </w:instrText>
        </w:r>
        <w:r w:rsidR="00460738">
          <w:rPr>
            <w:noProof/>
            <w:webHidden/>
          </w:rPr>
        </w:r>
        <w:r w:rsidR="00460738">
          <w:rPr>
            <w:noProof/>
            <w:webHidden/>
          </w:rPr>
          <w:fldChar w:fldCharType="separate"/>
        </w:r>
        <w:r w:rsidR="00460738">
          <w:rPr>
            <w:noProof/>
            <w:webHidden/>
          </w:rPr>
          <w:t>130</w:t>
        </w:r>
        <w:r w:rsidR="00460738">
          <w:rPr>
            <w:noProof/>
            <w:webHidden/>
          </w:rPr>
          <w:fldChar w:fldCharType="end"/>
        </w:r>
      </w:hyperlink>
    </w:p>
    <w:p w14:paraId="388CD1E4" w14:textId="296D320D" w:rsidR="00460738" w:rsidRDefault="000B19C6">
      <w:pPr>
        <w:pStyle w:val="TOC2"/>
        <w:tabs>
          <w:tab w:val="right" w:leader="dot" w:pos="9350"/>
        </w:tabs>
        <w:rPr>
          <w:smallCaps w:val="0"/>
          <w:noProof/>
          <w:color w:val="auto"/>
          <w:sz w:val="22"/>
          <w:szCs w:val="22"/>
          <w:lang w:eastAsia="en-US"/>
        </w:rPr>
      </w:pPr>
      <w:hyperlink w:anchor="_Toc98778548" w:history="1">
        <w:r w:rsidR="00460738" w:rsidRPr="004D4068">
          <w:rPr>
            <w:rStyle w:val="Hyperlink"/>
            <w:noProof/>
          </w:rPr>
          <w:t>Create React App &amp; Integrate Azure AD</w:t>
        </w:r>
        <w:r w:rsidR="00460738">
          <w:rPr>
            <w:noProof/>
            <w:webHidden/>
          </w:rPr>
          <w:tab/>
        </w:r>
        <w:r w:rsidR="00460738">
          <w:rPr>
            <w:noProof/>
            <w:webHidden/>
          </w:rPr>
          <w:fldChar w:fldCharType="begin"/>
        </w:r>
        <w:r w:rsidR="00460738">
          <w:rPr>
            <w:noProof/>
            <w:webHidden/>
          </w:rPr>
          <w:instrText xml:space="preserve"> PAGEREF _Toc98778548 \h </w:instrText>
        </w:r>
        <w:r w:rsidR="00460738">
          <w:rPr>
            <w:noProof/>
            <w:webHidden/>
          </w:rPr>
        </w:r>
        <w:r w:rsidR="00460738">
          <w:rPr>
            <w:noProof/>
            <w:webHidden/>
          </w:rPr>
          <w:fldChar w:fldCharType="separate"/>
        </w:r>
        <w:r w:rsidR="00460738">
          <w:rPr>
            <w:noProof/>
            <w:webHidden/>
          </w:rPr>
          <w:t>130</w:t>
        </w:r>
        <w:r w:rsidR="00460738">
          <w:rPr>
            <w:noProof/>
            <w:webHidden/>
          </w:rPr>
          <w:fldChar w:fldCharType="end"/>
        </w:r>
      </w:hyperlink>
    </w:p>
    <w:p w14:paraId="0D5CFC89" w14:textId="2BE79193" w:rsidR="00460738" w:rsidRDefault="000B19C6">
      <w:pPr>
        <w:pStyle w:val="TOC2"/>
        <w:tabs>
          <w:tab w:val="right" w:leader="dot" w:pos="9350"/>
        </w:tabs>
        <w:rPr>
          <w:smallCaps w:val="0"/>
          <w:noProof/>
          <w:color w:val="auto"/>
          <w:sz w:val="22"/>
          <w:szCs w:val="22"/>
          <w:lang w:eastAsia="en-US"/>
        </w:rPr>
      </w:pPr>
      <w:hyperlink w:anchor="_Toc98778549" w:history="1">
        <w:r w:rsidR="00460738" w:rsidRPr="004D4068">
          <w:rPr>
            <w:rStyle w:val="Hyperlink"/>
            <w:noProof/>
          </w:rPr>
          <w:t>Configure Roles &amp; Groups oin Azure AD</w:t>
        </w:r>
        <w:r w:rsidR="00460738">
          <w:rPr>
            <w:noProof/>
            <w:webHidden/>
          </w:rPr>
          <w:tab/>
        </w:r>
        <w:r w:rsidR="00460738">
          <w:rPr>
            <w:noProof/>
            <w:webHidden/>
          </w:rPr>
          <w:fldChar w:fldCharType="begin"/>
        </w:r>
        <w:r w:rsidR="00460738">
          <w:rPr>
            <w:noProof/>
            <w:webHidden/>
          </w:rPr>
          <w:instrText xml:space="preserve"> PAGEREF _Toc98778549 \h </w:instrText>
        </w:r>
        <w:r w:rsidR="00460738">
          <w:rPr>
            <w:noProof/>
            <w:webHidden/>
          </w:rPr>
        </w:r>
        <w:r w:rsidR="00460738">
          <w:rPr>
            <w:noProof/>
            <w:webHidden/>
          </w:rPr>
          <w:fldChar w:fldCharType="separate"/>
        </w:r>
        <w:r w:rsidR="00460738">
          <w:rPr>
            <w:noProof/>
            <w:webHidden/>
          </w:rPr>
          <w:t>131</w:t>
        </w:r>
        <w:r w:rsidR="00460738">
          <w:rPr>
            <w:noProof/>
            <w:webHidden/>
          </w:rPr>
          <w:fldChar w:fldCharType="end"/>
        </w:r>
      </w:hyperlink>
    </w:p>
    <w:p w14:paraId="4350CC0A" w14:textId="330395DF" w:rsidR="00460738" w:rsidRDefault="000B19C6">
      <w:pPr>
        <w:pStyle w:val="TOC2"/>
        <w:tabs>
          <w:tab w:val="right" w:leader="dot" w:pos="9350"/>
        </w:tabs>
        <w:rPr>
          <w:smallCaps w:val="0"/>
          <w:noProof/>
          <w:color w:val="auto"/>
          <w:sz w:val="22"/>
          <w:szCs w:val="22"/>
          <w:lang w:eastAsia="en-US"/>
        </w:rPr>
      </w:pPr>
      <w:hyperlink w:anchor="_Toc98778550" w:history="1">
        <w:r w:rsidR="00460738" w:rsidRPr="004D4068">
          <w:rPr>
            <w:rStyle w:val="Hyperlink"/>
            <w:noProof/>
          </w:rPr>
          <w:t>SpringBoot JWT Authentication</w:t>
        </w:r>
        <w:r w:rsidR="00460738">
          <w:rPr>
            <w:noProof/>
            <w:webHidden/>
          </w:rPr>
          <w:tab/>
        </w:r>
        <w:r w:rsidR="00460738">
          <w:rPr>
            <w:noProof/>
            <w:webHidden/>
          </w:rPr>
          <w:fldChar w:fldCharType="begin"/>
        </w:r>
        <w:r w:rsidR="00460738">
          <w:rPr>
            <w:noProof/>
            <w:webHidden/>
          </w:rPr>
          <w:instrText xml:space="preserve"> PAGEREF _Toc98778550 \h </w:instrText>
        </w:r>
        <w:r w:rsidR="00460738">
          <w:rPr>
            <w:noProof/>
            <w:webHidden/>
          </w:rPr>
        </w:r>
        <w:r w:rsidR="00460738">
          <w:rPr>
            <w:noProof/>
            <w:webHidden/>
          </w:rPr>
          <w:fldChar w:fldCharType="separate"/>
        </w:r>
        <w:r w:rsidR="00460738">
          <w:rPr>
            <w:noProof/>
            <w:webHidden/>
          </w:rPr>
          <w:t>132</w:t>
        </w:r>
        <w:r w:rsidR="00460738">
          <w:rPr>
            <w:noProof/>
            <w:webHidden/>
          </w:rPr>
          <w:fldChar w:fldCharType="end"/>
        </w:r>
      </w:hyperlink>
    </w:p>
    <w:p w14:paraId="0DB08549" w14:textId="61B1C6C5" w:rsidR="00460738" w:rsidRDefault="000B19C6">
      <w:pPr>
        <w:pStyle w:val="TOC2"/>
        <w:tabs>
          <w:tab w:val="right" w:leader="dot" w:pos="9350"/>
        </w:tabs>
        <w:rPr>
          <w:smallCaps w:val="0"/>
          <w:noProof/>
          <w:color w:val="auto"/>
          <w:sz w:val="22"/>
          <w:szCs w:val="22"/>
          <w:lang w:eastAsia="en-US"/>
        </w:rPr>
      </w:pPr>
      <w:hyperlink w:anchor="_Toc98778551" w:history="1">
        <w:r w:rsidR="00460738" w:rsidRPr="004D4068">
          <w:rPr>
            <w:rStyle w:val="Hyperlink"/>
            <w:noProof/>
          </w:rPr>
          <w:t>Ref.</w:t>
        </w:r>
        <w:r w:rsidR="00460738">
          <w:rPr>
            <w:noProof/>
            <w:webHidden/>
          </w:rPr>
          <w:tab/>
        </w:r>
        <w:r w:rsidR="00460738">
          <w:rPr>
            <w:noProof/>
            <w:webHidden/>
          </w:rPr>
          <w:fldChar w:fldCharType="begin"/>
        </w:r>
        <w:r w:rsidR="00460738">
          <w:rPr>
            <w:noProof/>
            <w:webHidden/>
          </w:rPr>
          <w:instrText xml:space="preserve"> PAGEREF _Toc98778551 \h </w:instrText>
        </w:r>
        <w:r w:rsidR="00460738">
          <w:rPr>
            <w:noProof/>
            <w:webHidden/>
          </w:rPr>
        </w:r>
        <w:r w:rsidR="00460738">
          <w:rPr>
            <w:noProof/>
            <w:webHidden/>
          </w:rPr>
          <w:fldChar w:fldCharType="separate"/>
        </w:r>
        <w:r w:rsidR="00460738">
          <w:rPr>
            <w:noProof/>
            <w:webHidden/>
          </w:rPr>
          <w:t>133</w:t>
        </w:r>
        <w:r w:rsidR="00460738">
          <w:rPr>
            <w:noProof/>
            <w:webHidden/>
          </w:rPr>
          <w:fldChar w:fldCharType="end"/>
        </w:r>
      </w:hyperlink>
    </w:p>
    <w:p w14:paraId="024D4A91" w14:textId="47F5F957" w:rsidR="00D64C9C" w:rsidRDefault="0042452B">
      <w:pPr>
        <w:spacing w:after="320"/>
      </w:pPr>
      <w:r w:rsidRPr="004C181B">
        <w:rPr>
          <w:rFonts w:ascii="Consolas" w:hAnsi="Consolas"/>
        </w:rPr>
        <w:fldChar w:fldCharType="end"/>
      </w:r>
    </w:p>
    <w:p w14:paraId="4D664859" w14:textId="77777777" w:rsidR="00F04222" w:rsidRDefault="00F04222" w:rsidP="00F04222"/>
    <w:p w14:paraId="67F268CE" w14:textId="77777777" w:rsidR="00F04222" w:rsidRDefault="00F04222" w:rsidP="00F04222"/>
    <w:p w14:paraId="59AB84F2" w14:textId="77777777" w:rsidR="00F04222" w:rsidRDefault="00F04222" w:rsidP="00F04222"/>
    <w:p w14:paraId="24181726" w14:textId="77777777" w:rsidR="00F04222" w:rsidRDefault="00F04222" w:rsidP="00F04222"/>
    <w:p w14:paraId="4B3CE179" w14:textId="6A39087D" w:rsidR="00F04222" w:rsidRDefault="00F04222" w:rsidP="00F04222"/>
    <w:p w14:paraId="2907983A" w14:textId="2367A35E" w:rsidR="00D76CB0" w:rsidRDefault="00D76CB0" w:rsidP="00F04222"/>
    <w:p w14:paraId="59F30CC3" w14:textId="5C3D76D8" w:rsidR="00D76CB0" w:rsidRDefault="00D76CB0" w:rsidP="00F04222"/>
    <w:p w14:paraId="3D052CC9" w14:textId="5C9AFB0F" w:rsidR="00D76CB0" w:rsidRDefault="00D76CB0" w:rsidP="00F04222"/>
    <w:p w14:paraId="409E6835" w14:textId="18109977" w:rsidR="00D95E4F" w:rsidRDefault="00D95E4F" w:rsidP="00F04222"/>
    <w:p w14:paraId="63B77F15" w14:textId="77777777" w:rsidR="00F04222" w:rsidRDefault="00F04222" w:rsidP="00F04222">
      <w:pPr>
        <w:pStyle w:val="Heading1"/>
      </w:pPr>
      <w:bookmarkStart w:id="2" w:name="_Toc98762596"/>
      <w:bookmarkStart w:id="3" w:name="_Toc98778481"/>
      <w:r>
        <w:lastRenderedPageBreak/>
        <w:t>1. Introduction</w:t>
      </w:r>
      <w:bookmarkEnd w:id="0"/>
      <w:bookmarkEnd w:id="2"/>
      <w:bookmarkEnd w:id="3"/>
    </w:p>
    <w:p w14:paraId="11933D98" w14:textId="77777777" w:rsidR="00F04222" w:rsidRPr="00DE4122" w:rsidRDefault="00F04222" w:rsidP="00F04222">
      <w:r w:rsidRPr="00977927">
        <w:t>Spring Boot makes it easy to create stand-alone, production-grade Spring based Applications that you can "just run".</w:t>
      </w:r>
    </w:p>
    <w:p w14:paraId="58AEB873" w14:textId="77777777" w:rsidR="00F04222" w:rsidRDefault="00F04222" w:rsidP="00D95E4F">
      <w:pPr>
        <w:pStyle w:val="Heading3"/>
        <w:spacing w:after="0"/>
      </w:pPr>
      <w:bookmarkStart w:id="4" w:name="_Toc98762597"/>
      <w:r>
        <w:t>Spring vs SpringBoot</w:t>
      </w:r>
      <w:bookmarkEnd w:id="4"/>
    </w:p>
    <w:p w14:paraId="41E6F183" w14:textId="7E85AC01" w:rsidR="00F04222" w:rsidRPr="00140965" w:rsidRDefault="00F04222" w:rsidP="00F04222">
      <w:r w:rsidRPr="009472ED">
        <w:rPr>
          <w:b/>
          <w:color w:val="00B050"/>
          <w:u w:val="single"/>
        </w:rPr>
        <w:t>Spring</w:t>
      </w:r>
      <w:r>
        <w:rPr>
          <w:b/>
          <w:u w:val="single"/>
        </w:rPr>
        <w:t>:</w:t>
      </w:r>
      <w:r w:rsidR="00835CF3">
        <w:t xml:space="preserve"> S</w:t>
      </w:r>
      <w:r>
        <w:t>pring started as a lightweight alternative to Java Enterprise Edition (J2EE).</w:t>
      </w:r>
      <w:r w:rsidRPr="00A52684">
        <w:t xml:space="preserve"> </w:t>
      </w:r>
      <w:r>
        <w:t>Spring offered a simpler approach to enterprise Java development</w:t>
      </w:r>
      <w:r w:rsidR="003A7375">
        <w:t xml:space="preserve"> – </w:t>
      </w:r>
      <w:r>
        <w:t>utilizing</w:t>
      </w:r>
      <w:r w:rsidR="003A7375">
        <w:t xml:space="preserve"> </w:t>
      </w:r>
      <w:r>
        <w:t>dependency injection and aspect-oriented programming to achieve the capabilities of EJB with plain old Java objects (POJOs).</w:t>
      </w:r>
    </w:p>
    <w:p w14:paraId="56C2463E" w14:textId="69249C45" w:rsidR="00F04222" w:rsidRDefault="00F04222" w:rsidP="00F04222">
      <w:pPr>
        <w:rPr>
          <w:b/>
          <w:color w:val="FF0000"/>
        </w:rPr>
      </w:pPr>
      <w:r>
        <w:t>But while spring was lightweight in terms of component code</w:t>
      </w:r>
      <w:r w:rsidRPr="00380635">
        <w:rPr>
          <w:b/>
        </w:rPr>
        <w:t>, it was heavyweight in terms of configuration</w:t>
      </w:r>
      <w:r>
        <w:t xml:space="preserve">. Initially, spring was configured with </w:t>
      </w:r>
      <w:r w:rsidRPr="00380635">
        <w:rPr>
          <w:b/>
        </w:rPr>
        <w:t>XML</w:t>
      </w:r>
      <w:r>
        <w:t xml:space="preserve"> </w:t>
      </w:r>
      <w:r w:rsidRPr="00380635">
        <w:rPr>
          <w:b/>
        </w:rPr>
        <w:t>&amp; Spring 2.5</w:t>
      </w:r>
      <w:r>
        <w:t xml:space="preserve"> introduced </w:t>
      </w:r>
      <w:r w:rsidRPr="00380635">
        <w:rPr>
          <w:b/>
        </w:rPr>
        <w:t>annotation-based component-scanning</w:t>
      </w:r>
      <w:r>
        <w:rPr>
          <w:b/>
        </w:rPr>
        <w:t xml:space="preserve">, </w:t>
      </w:r>
      <w:r w:rsidRPr="00864E99">
        <w:rPr>
          <w:b/>
          <w:color w:val="FF0000"/>
        </w:rPr>
        <w:t>even so, there was no escape from configuration</w:t>
      </w:r>
      <w:r>
        <w:rPr>
          <w:b/>
          <w:color w:val="FF0000"/>
        </w:rPr>
        <w:t>.</w:t>
      </w:r>
    </w:p>
    <w:p w14:paraId="3C8BF149" w14:textId="77777777" w:rsidR="003A7375" w:rsidRDefault="003A7375" w:rsidP="003A7375">
      <w:pPr>
        <w:spacing w:after="0" w:line="240" w:lineRule="auto"/>
        <w:rPr>
          <w:b/>
          <w:color w:val="FF0000"/>
          <w:u w:val="single"/>
        </w:rPr>
      </w:pPr>
    </w:p>
    <w:p w14:paraId="760D9A3A" w14:textId="363B496A" w:rsidR="00F04222" w:rsidRPr="00DB789F" w:rsidRDefault="00F04222" w:rsidP="00F04222">
      <w:pPr>
        <w:rPr>
          <w:b/>
        </w:rPr>
      </w:pPr>
      <w:r w:rsidRPr="00CB03FE">
        <w:rPr>
          <w:b/>
          <w:color w:val="00B050"/>
          <w:u w:val="single"/>
        </w:rPr>
        <w:t>Spring boot:</w:t>
      </w:r>
      <w:r w:rsidRPr="00CB03FE">
        <w:rPr>
          <w:b/>
          <w:color w:val="00B050"/>
        </w:rPr>
        <w:t xml:space="preserve"> </w:t>
      </w:r>
      <w:r>
        <w:t xml:space="preserve">project is just a regular spring project </w:t>
      </w:r>
      <w:r w:rsidR="00490D1D">
        <w:t>takes advantage</w:t>
      </w:r>
      <w:r>
        <w:t xml:space="preserve"> </w:t>
      </w:r>
      <w:r w:rsidR="00490D1D">
        <w:t xml:space="preserve">of </w:t>
      </w:r>
      <w:r>
        <w:t>Spring Boot starters and auto-configuration.</w:t>
      </w:r>
      <w:r w:rsidRPr="00FC1DCB">
        <w:t xml:space="preserve"> </w:t>
      </w:r>
      <w:r w:rsidRPr="00524B1D">
        <w:t>Spring Boot is not a framework, it is a way to eas</w:t>
      </w:r>
      <w:r w:rsidR="008B155D">
        <w:t>ily</w:t>
      </w:r>
      <w:r w:rsidRPr="00524B1D">
        <w:t xml:space="preserve"> create </w:t>
      </w:r>
      <w:r w:rsidRPr="00DB789F">
        <w:rPr>
          <w:b/>
        </w:rPr>
        <w:t>stand-alone application with minimal or zero configurations.</w:t>
      </w:r>
    </w:p>
    <w:p w14:paraId="02E29DE2" w14:textId="77777777" w:rsidR="00F04222" w:rsidRDefault="00F04222" w:rsidP="00F04222">
      <w:pPr>
        <w:spacing w:after="0"/>
      </w:pPr>
      <w:r>
        <w:t>Finally, Spring Boot is just spring. Spring projects would not have any XML configurations as part of it, everything will be handled by the project Spring Boot.</w:t>
      </w:r>
    </w:p>
    <w:p w14:paraId="4ACF8F7D" w14:textId="77777777" w:rsidR="00F04222" w:rsidRDefault="00F04222" w:rsidP="00F04222">
      <w:pPr>
        <w:spacing w:after="0"/>
        <w:jc w:val="center"/>
      </w:pPr>
      <w:r>
        <w:rPr>
          <w:noProof/>
          <w:lang w:eastAsia="en-US"/>
        </w:rPr>
        <w:drawing>
          <wp:inline distT="0" distB="0" distL="0" distR="0" wp14:anchorId="38B95A98" wp14:editId="31D22757">
            <wp:extent cx="2173741" cy="2320356"/>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29921" cy="2380325"/>
                    </a:xfrm>
                    <a:prstGeom prst="rect">
                      <a:avLst/>
                    </a:prstGeom>
                    <a:noFill/>
                    <a:ln>
                      <a:noFill/>
                    </a:ln>
                  </pic:spPr>
                </pic:pic>
              </a:graphicData>
            </a:graphic>
          </wp:inline>
        </w:drawing>
      </w:r>
    </w:p>
    <w:p w14:paraId="17C08495" w14:textId="77777777" w:rsidR="00F04222" w:rsidRDefault="00F04222" w:rsidP="00F04222">
      <w:pPr>
        <w:pStyle w:val="Qsns"/>
        <w:spacing w:after="0"/>
      </w:pPr>
      <w:r>
        <w:t>Spring Boot Features</w:t>
      </w:r>
    </w:p>
    <w:p w14:paraId="4FAB0E43" w14:textId="77777777" w:rsidR="00F04222" w:rsidRDefault="00F04222" w:rsidP="00F46707">
      <w:pPr>
        <w:pStyle w:val="ListParagraph"/>
        <w:numPr>
          <w:ilvl w:val="0"/>
          <w:numId w:val="10"/>
        </w:numPr>
      </w:pPr>
      <w:r>
        <w:t>Create stand-alone Spring applications</w:t>
      </w:r>
    </w:p>
    <w:p w14:paraId="704EFAC7" w14:textId="77777777" w:rsidR="00F04222" w:rsidRDefault="00F04222" w:rsidP="00F46707">
      <w:pPr>
        <w:pStyle w:val="ListParagraph"/>
        <w:numPr>
          <w:ilvl w:val="0"/>
          <w:numId w:val="10"/>
        </w:numPr>
      </w:pPr>
      <w:r>
        <w:t xml:space="preserve">Embed </w:t>
      </w:r>
      <w:r w:rsidRPr="00640D5C">
        <w:rPr>
          <w:b/>
        </w:rPr>
        <w:t>Tomcat, Jetty or Undertow directly</w:t>
      </w:r>
      <w:r>
        <w:t xml:space="preserve"> (no need to deploy WAR files)</w:t>
      </w:r>
    </w:p>
    <w:p w14:paraId="20F7875A" w14:textId="77777777" w:rsidR="00F04222" w:rsidRDefault="00F04222" w:rsidP="00F46707">
      <w:pPr>
        <w:pStyle w:val="ListParagraph"/>
        <w:numPr>
          <w:ilvl w:val="0"/>
          <w:numId w:val="10"/>
        </w:numPr>
      </w:pPr>
      <w:r>
        <w:t xml:space="preserve">Provide opinionated </w:t>
      </w:r>
      <w:r w:rsidRPr="00640D5C">
        <w:rPr>
          <w:b/>
        </w:rPr>
        <w:t>'starter' POMs to simplify your Maven configuration</w:t>
      </w:r>
    </w:p>
    <w:p w14:paraId="53104044" w14:textId="77777777" w:rsidR="00F04222" w:rsidRPr="00640D5C" w:rsidRDefault="00F04222" w:rsidP="00F46707">
      <w:pPr>
        <w:pStyle w:val="ListParagraph"/>
        <w:numPr>
          <w:ilvl w:val="0"/>
          <w:numId w:val="10"/>
        </w:numPr>
        <w:rPr>
          <w:b/>
        </w:rPr>
      </w:pPr>
      <w:r w:rsidRPr="00640D5C">
        <w:rPr>
          <w:b/>
        </w:rPr>
        <w:t>Automatically configure Spring whenever possible</w:t>
      </w:r>
    </w:p>
    <w:p w14:paraId="317E4FDD" w14:textId="77777777" w:rsidR="00F04222" w:rsidRDefault="00F04222" w:rsidP="00F46707">
      <w:pPr>
        <w:pStyle w:val="ListParagraph"/>
        <w:numPr>
          <w:ilvl w:val="0"/>
          <w:numId w:val="10"/>
        </w:numPr>
      </w:pPr>
      <w:r>
        <w:t>Provide production-ready features such as metrics, health checks and externalized configuration</w:t>
      </w:r>
    </w:p>
    <w:p w14:paraId="55CA9EFC" w14:textId="77777777" w:rsidR="00F04222" w:rsidRDefault="00F04222" w:rsidP="00F46707">
      <w:pPr>
        <w:pStyle w:val="ListParagraph"/>
        <w:numPr>
          <w:ilvl w:val="0"/>
          <w:numId w:val="10"/>
        </w:numPr>
      </w:pPr>
      <w:r>
        <w:t xml:space="preserve">Absolutely </w:t>
      </w:r>
      <w:r w:rsidRPr="006A5D1A">
        <w:rPr>
          <w:b/>
        </w:rPr>
        <w:t>no code generation and no requirement for XML configuration</w:t>
      </w:r>
    </w:p>
    <w:p w14:paraId="33CE2B9E" w14:textId="77777777" w:rsidR="000A4D58" w:rsidRDefault="000A4D58" w:rsidP="00F04222">
      <w:pPr>
        <w:spacing w:after="0"/>
      </w:pPr>
    </w:p>
    <w:p w14:paraId="5942113F" w14:textId="1F91B4B4" w:rsidR="00F04222" w:rsidRDefault="00F04222" w:rsidP="00F04222">
      <w:pPr>
        <w:spacing w:after="0"/>
      </w:pPr>
      <w:r>
        <w:t>We can develop two flavors of Spring-Based Applications using Spring Boot</w:t>
      </w:r>
    </w:p>
    <w:p w14:paraId="569C86B6" w14:textId="77777777" w:rsidR="00F04222" w:rsidRPr="00DE78E6" w:rsidRDefault="00F04222" w:rsidP="00F46707">
      <w:pPr>
        <w:pStyle w:val="ListParagraph"/>
        <w:numPr>
          <w:ilvl w:val="0"/>
          <w:numId w:val="12"/>
        </w:numPr>
        <w:rPr>
          <w:b/>
          <w:color w:val="FF0000"/>
        </w:rPr>
      </w:pPr>
      <w:r w:rsidRPr="00DE78E6">
        <w:rPr>
          <w:b/>
          <w:color w:val="FF0000"/>
        </w:rPr>
        <w:t>Java-Based Applications</w:t>
      </w:r>
    </w:p>
    <w:p w14:paraId="4DE8D260" w14:textId="77777777" w:rsidR="00F04222" w:rsidRPr="00DE78E6" w:rsidRDefault="00F04222" w:rsidP="00F46707">
      <w:pPr>
        <w:pStyle w:val="ListParagraph"/>
        <w:numPr>
          <w:ilvl w:val="0"/>
          <w:numId w:val="12"/>
        </w:numPr>
        <w:rPr>
          <w:b/>
          <w:color w:val="FF0000"/>
        </w:rPr>
      </w:pPr>
      <w:r w:rsidRPr="00DE78E6">
        <w:rPr>
          <w:b/>
          <w:color w:val="FF0000"/>
        </w:rPr>
        <w:t>Groovy Application</w:t>
      </w:r>
    </w:p>
    <w:p w14:paraId="77DB9A0B" w14:textId="77777777" w:rsidR="00F04222" w:rsidRDefault="00F04222" w:rsidP="00F04222">
      <w:r w:rsidRPr="00ED0214">
        <w:rPr>
          <w:b/>
        </w:rPr>
        <w:lastRenderedPageBreak/>
        <w:t>Groovy</w:t>
      </w:r>
      <w:r>
        <w:t xml:space="preserve"> is also JVM language almost similar to Java Language. We can combine both Groovy and Java into one Project. Because like Java files, </w:t>
      </w:r>
      <w:r w:rsidRPr="00ED0214">
        <w:rPr>
          <w:b/>
        </w:rPr>
        <w:t>Groovy files are finally compiled into *.class files</w:t>
      </w:r>
      <w:r>
        <w:t xml:space="preserve"> only. Both </w:t>
      </w:r>
      <w:r w:rsidRPr="00ED0214">
        <w:rPr>
          <w:b/>
        </w:rPr>
        <w:t>*.groovy and *.java files are converted to *.class file (Same byte code format).</w:t>
      </w:r>
    </w:p>
    <w:p w14:paraId="3EB18AC9" w14:textId="77777777" w:rsidR="00F04222" w:rsidRDefault="00F04222" w:rsidP="00F04222">
      <w:pPr>
        <w:jc w:val="center"/>
      </w:pPr>
      <w:r w:rsidRPr="00C8695E">
        <w:rPr>
          <w:noProof/>
          <w:lang w:eastAsia="en-US"/>
        </w:rPr>
        <w:drawing>
          <wp:inline distT="0" distB="0" distL="0" distR="0" wp14:anchorId="45DACF66" wp14:editId="58BFFD2B">
            <wp:extent cx="3941445" cy="1141914"/>
            <wp:effectExtent l="0" t="0" r="1905" b="1270"/>
            <wp:docPr id="42" name="Picture 42" descr="C:\Users\kaveti_s\Desktop\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veti_s\Desktop\tem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1445" cy="1141914"/>
                    </a:xfrm>
                    <a:prstGeom prst="rect">
                      <a:avLst/>
                    </a:prstGeom>
                    <a:noFill/>
                    <a:ln>
                      <a:noFill/>
                    </a:ln>
                  </pic:spPr>
                </pic:pic>
              </a:graphicData>
            </a:graphic>
          </wp:inline>
        </w:drawing>
      </w:r>
    </w:p>
    <w:p w14:paraId="3C262559" w14:textId="77777777" w:rsidR="00F04222" w:rsidRDefault="00F04222" w:rsidP="00F04222">
      <w:r>
        <w:t>Spring Boot Framework Programming model is inspired by Groovy Programming model. Spring Boot internally uses some Groovy based techniques and tools to provide default imports and configuration.</w:t>
      </w:r>
    </w:p>
    <w:p w14:paraId="1E73A97E" w14:textId="77777777" w:rsidR="00F04222" w:rsidRDefault="00F04222" w:rsidP="00F04222">
      <w:pPr>
        <w:spacing w:before="240" w:after="0"/>
      </w:pPr>
    </w:p>
    <w:p w14:paraId="5639F84D" w14:textId="77777777" w:rsidR="00F04222" w:rsidRPr="004E147A" w:rsidRDefault="00F04222" w:rsidP="00F04222">
      <w:pPr>
        <w:pStyle w:val="Heading2"/>
        <w:spacing w:after="0"/>
      </w:pPr>
      <w:bookmarkStart w:id="5" w:name="_Toc493167922"/>
      <w:bookmarkStart w:id="6" w:name="_Toc98762598"/>
      <w:bookmarkStart w:id="7" w:name="_Toc98778482"/>
      <w:r w:rsidRPr="004E147A">
        <w:t>Creating Spring Boot Application</w:t>
      </w:r>
      <w:bookmarkEnd w:id="5"/>
      <w:bookmarkEnd w:id="6"/>
      <w:bookmarkEnd w:id="7"/>
    </w:p>
    <w:p w14:paraId="08F77E4A" w14:textId="77777777" w:rsidR="00F04222" w:rsidRDefault="00F04222" w:rsidP="00F04222">
      <w:pPr>
        <w:spacing w:before="240" w:after="0"/>
      </w:pPr>
      <w:r>
        <w:t xml:space="preserve">To create Spring Boot based applications </w:t>
      </w:r>
      <w:r w:rsidRPr="00BA08CB">
        <w:t>The Spring Team (The Pivotal Team) has provided the following three approaches.</w:t>
      </w:r>
    </w:p>
    <w:p w14:paraId="19B487F8" w14:textId="77777777" w:rsidR="00F04222" w:rsidRDefault="00F04222" w:rsidP="00F46707">
      <w:pPr>
        <w:pStyle w:val="ListParagraph"/>
        <w:numPr>
          <w:ilvl w:val="0"/>
          <w:numId w:val="11"/>
        </w:numPr>
        <w:rPr>
          <w:b/>
          <w:i/>
        </w:rPr>
      </w:pPr>
      <w:r>
        <w:rPr>
          <w:b/>
          <w:i/>
        </w:rPr>
        <w:t>Using Maven</w:t>
      </w:r>
    </w:p>
    <w:p w14:paraId="3DD0F994" w14:textId="77777777" w:rsidR="00F04222" w:rsidRDefault="00F04222" w:rsidP="00F46707">
      <w:pPr>
        <w:pStyle w:val="ListParagraph"/>
        <w:numPr>
          <w:ilvl w:val="0"/>
          <w:numId w:val="11"/>
        </w:numPr>
        <w:spacing w:after="0"/>
        <w:rPr>
          <w:b/>
          <w:i/>
        </w:rPr>
      </w:pPr>
      <w:r w:rsidRPr="005269B5">
        <w:rPr>
          <w:b/>
          <w:i/>
        </w:rPr>
        <w:t>Using Spring Initializer (</w:t>
      </w:r>
      <w:hyperlink r:id="rId12" w:history="1">
        <w:r w:rsidRPr="005269B5">
          <w:rPr>
            <w:rStyle w:val="Hyperlink"/>
            <w:b/>
            <w:i/>
          </w:rPr>
          <w:t>http://start.spring.io/</w:t>
        </w:r>
      </w:hyperlink>
      <w:r>
        <w:rPr>
          <w:b/>
          <w:i/>
        </w:rPr>
        <w:t>)</w:t>
      </w:r>
    </w:p>
    <w:p w14:paraId="15037D5B" w14:textId="77777777" w:rsidR="00F04222" w:rsidRPr="005269B5" w:rsidRDefault="00F04222" w:rsidP="00F46707">
      <w:pPr>
        <w:pStyle w:val="ListParagraph"/>
        <w:numPr>
          <w:ilvl w:val="0"/>
          <w:numId w:val="11"/>
        </w:numPr>
        <w:rPr>
          <w:b/>
          <w:i/>
        </w:rPr>
      </w:pPr>
      <w:r w:rsidRPr="005269B5">
        <w:rPr>
          <w:b/>
          <w:i/>
        </w:rPr>
        <w:t>Using Spring STS IDE</w:t>
      </w:r>
    </w:p>
    <w:p w14:paraId="41ECD6B0" w14:textId="77777777" w:rsidR="00F04222" w:rsidRDefault="00F04222" w:rsidP="00F46707">
      <w:pPr>
        <w:pStyle w:val="ListParagraph"/>
        <w:numPr>
          <w:ilvl w:val="0"/>
          <w:numId w:val="11"/>
        </w:numPr>
        <w:rPr>
          <w:b/>
          <w:i/>
        </w:rPr>
      </w:pPr>
      <w:r w:rsidRPr="005269B5">
        <w:rPr>
          <w:b/>
          <w:i/>
        </w:rPr>
        <w:t>Using Spring Boot CLI Tool</w:t>
      </w:r>
    </w:p>
    <w:p w14:paraId="1153E4A9" w14:textId="77777777" w:rsidR="00F04222" w:rsidRDefault="00F04222" w:rsidP="006953CD">
      <w:pPr>
        <w:pStyle w:val="Heading3"/>
        <w:spacing w:after="0"/>
      </w:pPr>
      <w:bookmarkStart w:id="8" w:name="_Toc98762599"/>
      <w:r>
        <w:t>1. Spring Boot using Maven</w:t>
      </w:r>
      <w:bookmarkEnd w:id="8"/>
    </w:p>
    <w:p w14:paraId="5A77CFEE" w14:textId="77777777" w:rsidR="00F04222" w:rsidRDefault="00F04222" w:rsidP="004050C4">
      <w:pPr>
        <w:spacing w:after="0"/>
      </w:pPr>
      <w:r>
        <w:t>Add maven dependencies in pom.xml &amp; do maven build</w:t>
      </w:r>
    </w:p>
    <w:p w14:paraId="4170C191" w14:textId="77777777" w:rsidR="00F04222" w:rsidRDefault="00F04222" w:rsidP="00F04222">
      <w:pPr>
        <w:pStyle w:val="Output"/>
        <w:rPr>
          <w:color w:val="4C483D" w:themeColor="text2"/>
        </w:rPr>
      </w:pPr>
      <w:r>
        <w:rPr>
          <w:color w:val="008080"/>
        </w:rPr>
        <w:t>&lt;</w:t>
      </w:r>
      <w:r>
        <w:rPr>
          <w:color w:val="3F7F7F"/>
        </w:rPr>
        <w:t>project</w:t>
      </w:r>
      <w:r>
        <w:rPr>
          <w:color w:val="008080"/>
        </w:rPr>
        <w:t>&gt;</w:t>
      </w:r>
    </w:p>
    <w:p w14:paraId="1DBEA4EE" w14:textId="77777777" w:rsidR="00F04222" w:rsidRDefault="00F04222" w:rsidP="00F04222">
      <w:pPr>
        <w:pStyle w:val="Output"/>
        <w:rPr>
          <w:color w:val="4C483D" w:themeColor="text2"/>
        </w:rPr>
      </w:pPr>
      <w:r>
        <w:rPr>
          <w:color w:val="000000"/>
        </w:rPr>
        <w:tab/>
      </w:r>
      <w:r>
        <w:rPr>
          <w:color w:val="008080"/>
        </w:rPr>
        <w:t>&lt;</w:t>
      </w:r>
      <w:r>
        <w:rPr>
          <w:color w:val="3F7F7F"/>
        </w:rPr>
        <w:t>parent</w:t>
      </w:r>
      <w:r>
        <w:rPr>
          <w:color w:val="008080"/>
        </w:rPr>
        <w:t>&gt;</w:t>
      </w:r>
    </w:p>
    <w:p w14:paraId="35C9FC5A" w14:textId="77777777" w:rsidR="00F04222" w:rsidRDefault="00F04222" w:rsidP="00F04222">
      <w:pPr>
        <w:pStyle w:val="Output"/>
        <w:rPr>
          <w:color w:val="4C483D" w:themeColor="text2"/>
        </w:rPr>
      </w:pPr>
      <w:r>
        <w:rPr>
          <w:color w:val="000000"/>
        </w:rPr>
        <w:tab/>
      </w:r>
      <w:r>
        <w:rPr>
          <w:color w:val="000000"/>
        </w:rPr>
        <w:tab/>
      </w:r>
      <w:r>
        <w:rPr>
          <w:color w:val="008080"/>
        </w:rPr>
        <w:t>&lt;</w:t>
      </w:r>
      <w:r>
        <w:rPr>
          <w:color w:val="3F7F7F"/>
        </w:rPr>
        <w:t>groupId</w:t>
      </w:r>
      <w:r>
        <w:rPr>
          <w:color w:val="008080"/>
        </w:rPr>
        <w:t>&gt;</w:t>
      </w:r>
      <w:r>
        <w:rPr>
          <w:color w:val="000000"/>
        </w:rPr>
        <w:t>org.springframework.boot</w:t>
      </w:r>
      <w:r>
        <w:rPr>
          <w:color w:val="008080"/>
        </w:rPr>
        <w:t>&lt;/</w:t>
      </w:r>
      <w:r>
        <w:rPr>
          <w:color w:val="3F7F7F"/>
        </w:rPr>
        <w:t>groupId</w:t>
      </w:r>
      <w:r>
        <w:rPr>
          <w:color w:val="008080"/>
        </w:rPr>
        <w:t>&gt;</w:t>
      </w:r>
    </w:p>
    <w:p w14:paraId="20E2E3E3" w14:textId="77777777" w:rsidR="00F04222" w:rsidRDefault="00F04222" w:rsidP="00F04222">
      <w:pPr>
        <w:pStyle w:val="Output"/>
        <w:rPr>
          <w:color w:val="4C483D" w:themeColor="text2"/>
        </w:rPr>
      </w:pPr>
      <w:r>
        <w:rPr>
          <w:color w:val="000000"/>
        </w:rPr>
        <w:tab/>
      </w:r>
      <w:r>
        <w:rPr>
          <w:color w:val="000000"/>
        </w:rPr>
        <w:tab/>
      </w:r>
      <w:r>
        <w:rPr>
          <w:color w:val="008080"/>
        </w:rPr>
        <w:t>&lt;</w:t>
      </w:r>
      <w:r>
        <w:rPr>
          <w:color w:val="3F7F7F"/>
        </w:rPr>
        <w:t>artifactId</w:t>
      </w:r>
      <w:r>
        <w:rPr>
          <w:color w:val="008080"/>
        </w:rPr>
        <w:t>&gt;</w:t>
      </w:r>
      <w:r>
        <w:rPr>
          <w:color w:val="000000"/>
        </w:rPr>
        <w:t>spring-boot-starter-parent</w:t>
      </w:r>
      <w:r>
        <w:rPr>
          <w:color w:val="008080"/>
        </w:rPr>
        <w:t>&lt;/</w:t>
      </w:r>
      <w:r>
        <w:rPr>
          <w:color w:val="3F7F7F"/>
        </w:rPr>
        <w:t>artifactId</w:t>
      </w:r>
      <w:r>
        <w:rPr>
          <w:color w:val="008080"/>
        </w:rPr>
        <w:t>&gt;</w:t>
      </w:r>
    </w:p>
    <w:p w14:paraId="3B4D311D" w14:textId="77777777" w:rsidR="00F04222" w:rsidRDefault="00F04222" w:rsidP="00F04222">
      <w:pPr>
        <w:pStyle w:val="Output"/>
        <w:rPr>
          <w:color w:val="4C483D" w:themeColor="text2"/>
        </w:rPr>
      </w:pPr>
      <w:r>
        <w:rPr>
          <w:color w:val="000000"/>
        </w:rPr>
        <w:tab/>
      </w:r>
      <w:r>
        <w:rPr>
          <w:color w:val="000000"/>
        </w:rPr>
        <w:tab/>
      </w:r>
      <w:r>
        <w:rPr>
          <w:color w:val="008080"/>
        </w:rPr>
        <w:t>&lt;</w:t>
      </w:r>
      <w:r>
        <w:rPr>
          <w:color w:val="3F7F7F"/>
        </w:rPr>
        <w:t>version</w:t>
      </w:r>
      <w:r>
        <w:rPr>
          <w:color w:val="008080"/>
        </w:rPr>
        <w:t>&gt;</w:t>
      </w:r>
      <w:r>
        <w:rPr>
          <w:color w:val="000000"/>
        </w:rPr>
        <w:t>1.5.6.RELEASE</w:t>
      </w:r>
      <w:r>
        <w:rPr>
          <w:color w:val="008080"/>
        </w:rPr>
        <w:t>&lt;/</w:t>
      </w:r>
      <w:r>
        <w:rPr>
          <w:color w:val="3F7F7F"/>
        </w:rPr>
        <w:t>version</w:t>
      </w:r>
      <w:r>
        <w:rPr>
          <w:color w:val="008080"/>
        </w:rPr>
        <w:t>&gt;</w:t>
      </w:r>
    </w:p>
    <w:p w14:paraId="1B62017A" w14:textId="77777777" w:rsidR="00F04222" w:rsidRDefault="00F04222" w:rsidP="00F04222">
      <w:pPr>
        <w:pStyle w:val="Output"/>
        <w:rPr>
          <w:color w:val="4C483D" w:themeColor="text2"/>
        </w:rPr>
      </w:pPr>
      <w:r>
        <w:rPr>
          <w:color w:val="000000"/>
        </w:rPr>
        <w:tab/>
      </w:r>
      <w:r>
        <w:rPr>
          <w:color w:val="008080"/>
        </w:rPr>
        <w:t>&lt;/</w:t>
      </w:r>
      <w:r>
        <w:rPr>
          <w:color w:val="3F7F7F"/>
        </w:rPr>
        <w:t>parent</w:t>
      </w:r>
      <w:r>
        <w:rPr>
          <w:color w:val="008080"/>
        </w:rPr>
        <w:t>&gt;</w:t>
      </w:r>
    </w:p>
    <w:p w14:paraId="19DF53EE" w14:textId="77777777" w:rsidR="00F04222" w:rsidRDefault="00F04222" w:rsidP="00F04222">
      <w:pPr>
        <w:pStyle w:val="Output"/>
        <w:rPr>
          <w:color w:val="4C483D" w:themeColor="text2"/>
        </w:rPr>
      </w:pPr>
    </w:p>
    <w:p w14:paraId="27A38430" w14:textId="77777777" w:rsidR="00F04222" w:rsidRDefault="00F04222" w:rsidP="00F04222">
      <w:pPr>
        <w:pStyle w:val="Output"/>
        <w:rPr>
          <w:color w:val="4C483D" w:themeColor="text2"/>
        </w:rPr>
      </w:pPr>
      <w:r>
        <w:rPr>
          <w:color w:val="000000"/>
        </w:rPr>
        <w:tab/>
      </w:r>
      <w:r>
        <w:rPr>
          <w:color w:val="008080"/>
        </w:rPr>
        <w:t>&lt;</w:t>
      </w:r>
      <w:r>
        <w:rPr>
          <w:color w:val="3F7F7F"/>
        </w:rPr>
        <w:t>dependencies</w:t>
      </w:r>
      <w:r>
        <w:rPr>
          <w:color w:val="008080"/>
        </w:rPr>
        <w:t>&gt;</w:t>
      </w:r>
    </w:p>
    <w:p w14:paraId="4712FE27" w14:textId="77777777" w:rsidR="00F04222" w:rsidRDefault="00F04222" w:rsidP="00F04222">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14:paraId="3EACFA68" w14:textId="77777777" w:rsidR="00F04222" w:rsidRDefault="00F04222" w:rsidP="00F04222">
      <w:pPr>
        <w:pStyle w:val="Output"/>
        <w:rPr>
          <w:color w:val="4C483D" w:themeColor="text2"/>
        </w:rPr>
      </w:pPr>
      <w:r>
        <w:rPr>
          <w:color w:val="000000"/>
        </w:rPr>
        <w:tab/>
      </w:r>
      <w:r>
        <w:rPr>
          <w:color w:val="000000"/>
        </w:rPr>
        <w:tab/>
      </w:r>
      <w:r>
        <w:rPr>
          <w:color w:val="000000"/>
        </w:rPr>
        <w:tab/>
      </w:r>
      <w:r>
        <w:rPr>
          <w:color w:val="008080"/>
        </w:rPr>
        <w:t>&lt;</w:t>
      </w:r>
      <w:r>
        <w:rPr>
          <w:color w:val="3F7F7F"/>
        </w:rPr>
        <w:t>groupId</w:t>
      </w:r>
      <w:r>
        <w:rPr>
          <w:color w:val="008080"/>
        </w:rPr>
        <w:t>&gt;</w:t>
      </w:r>
      <w:r>
        <w:rPr>
          <w:color w:val="000000"/>
        </w:rPr>
        <w:t>org.springframework.boot</w:t>
      </w:r>
      <w:r>
        <w:rPr>
          <w:color w:val="008080"/>
        </w:rPr>
        <w:t>&lt;/</w:t>
      </w:r>
      <w:r>
        <w:rPr>
          <w:color w:val="3F7F7F"/>
        </w:rPr>
        <w:t>groupId</w:t>
      </w:r>
      <w:r>
        <w:rPr>
          <w:color w:val="008080"/>
        </w:rPr>
        <w:t>&gt;</w:t>
      </w:r>
    </w:p>
    <w:p w14:paraId="0D0F3243" w14:textId="77777777" w:rsidR="00F04222" w:rsidRDefault="00F04222" w:rsidP="00F04222">
      <w:pPr>
        <w:pStyle w:val="Output"/>
        <w:rPr>
          <w:color w:val="4C483D" w:themeColor="text2"/>
        </w:rPr>
      </w:pPr>
      <w:r>
        <w:rPr>
          <w:color w:val="000000"/>
        </w:rPr>
        <w:tab/>
      </w:r>
      <w:r>
        <w:rPr>
          <w:color w:val="000000"/>
        </w:rPr>
        <w:tab/>
      </w:r>
      <w:r>
        <w:rPr>
          <w:color w:val="000000"/>
        </w:rPr>
        <w:tab/>
      </w:r>
      <w:r>
        <w:rPr>
          <w:color w:val="008080"/>
        </w:rPr>
        <w:t>&lt;</w:t>
      </w:r>
      <w:r>
        <w:rPr>
          <w:color w:val="3F7F7F"/>
        </w:rPr>
        <w:t>artifactId</w:t>
      </w:r>
      <w:r>
        <w:rPr>
          <w:color w:val="008080"/>
        </w:rPr>
        <w:t>&gt;</w:t>
      </w:r>
      <w:r>
        <w:rPr>
          <w:color w:val="000000"/>
        </w:rPr>
        <w:t>spring-boot-starter-web</w:t>
      </w:r>
      <w:r>
        <w:rPr>
          <w:color w:val="008080"/>
        </w:rPr>
        <w:t>&lt;/</w:t>
      </w:r>
      <w:r>
        <w:rPr>
          <w:color w:val="3F7F7F"/>
        </w:rPr>
        <w:t>artifactId</w:t>
      </w:r>
      <w:r>
        <w:rPr>
          <w:color w:val="008080"/>
        </w:rPr>
        <w:t>&gt;</w:t>
      </w:r>
    </w:p>
    <w:p w14:paraId="1B07FCF3" w14:textId="77777777" w:rsidR="00F04222" w:rsidRDefault="00F04222" w:rsidP="00F04222">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14:paraId="1C7FAA21" w14:textId="77777777" w:rsidR="00F04222" w:rsidRDefault="00F04222" w:rsidP="00F04222">
      <w:pPr>
        <w:pStyle w:val="Output"/>
        <w:rPr>
          <w:color w:val="4C483D" w:themeColor="text2"/>
        </w:rPr>
      </w:pPr>
      <w:r>
        <w:rPr>
          <w:color w:val="000000"/>
        </w:rPr>
        <w:tab/>
      </w:r>
      <w:r>
        <w:rPr>
          <w:color w:val="008080"/>
        </w:rPr>
        <w:t>&lt;/</w:t>
      </w:r>
      <w:r>
        <w:rPr>
          <w:color w:val="3F7F7F"/>
        </w:rPr>
        <w:t>dependencies</w:t>
      </w:r>
      <w:r>
        <w:rPr>
          <w:color w:val="008080"/>
        </w:rPr>
        <w:t>&gt;</w:t>
      </w:r>
    </w:p>
    <w:p w14:paraId="09C363DE" w14:textId="77777777" w:rsidR="00F04222" w:rsidRDefault="00F04222" w:rsidP="00F04222">
      <w:pPr>
        <w:pStyle w:val="Output"/>
        <w:rPr>
          <w:color w:val="4C483D" w:themeColor="text2"/>
        </w:rPr>
      </w:pPr>
      <w:r>
        <w:rPr>
          <w:color w:val="000000"/>
        </w:rPr>
        <w:tab/>
      </w:r>
      <w:r>
        <w:rPr>
          <w:color w:val="008080"/>
        </w:rPr>
        <w:t>&lt;</w:t>
      </w:r>
      <w:r>
        <w:rPr>
          <w:color w:val="3F7F7F"/>
        </w:rPr>
        <w:t>properties</w:t>
      </w:r>
      <w:r>
        <w:rPr>
          <w:color w:val="008080"/>
        </w:rPr>
        <w:t>&gt;</w:t>
      </w:r>
    </w:p>
    <w:p w14:paraId="27DAE563" w14:textId="77777777" w:rsidR="00F04222" w:rsidRDefault="00F04222" w:rsidP="00F04222">
      <w:pPr>
        <w:pStyle w:val="Output"/>
        <w:rPr>
          <w:color w:val="4C483D" w:themeColor="text2"/>
        </w:rPr>
      </w:pPr>
      <w:r>
        <w:rPr>
          <w:color w:val="000000"/>
        </w:rPr>
        <w:tab/>
      </w:r>
      <w:r>
        <w:rPr>
          <w:color w:val="000000"/>
        </w:rPr>
        <w:tab/>
      </w:r>
      <w:r>
        <w:rPr>
          <w:color w:val="008080"/>
        </w:rPr>
        <w:t>&lt;</w:t>
      </w:r>
      <w:r>
        <w:rPr>
          <w:color w:val="3F7F7F"/>
        </w:rPr>
        <w:t>java.version</w:t>
      </w:r>
      <w:r>
        <w:rPr>
          <w:color w:val="008080"/>
        </w:rPr>
        <w:t>&gt;</w:t>
      </w:r>
      <w:r>
        <w:rPr>
          <w:color w:val="000000"/>
        </w:rPr>
        <w:t>1.8</w:t>
      </w:r>
      <w:r>
        <w:rPr>
          <w:color w:val="008080"/>
        </w:rPr>
        <w:t>&lt;/</w:t>
      </w:r>
      <w:r>
        <w:rPr>
          <w:color w:val="3F7F7F"/>
        </w:rPr>
        <w:t>java.version</w:t>
      </w:r>
      <w:r>
        <w:rPr>
          <w:color w:val="008080"/>
        </w:rPr>
        <w:t>&gt;</w:t>
      </w:r>
    </w:p>
    <w:p w14:paraId="4C632736" w14:textId="5F2D9640" w:rsidR="00F04222" w:rsidRDefault="00F04222" w:rsidP="00F04222">
      <w:pPr>
        <w:pStyle w:val="Output"/>
        <w:rPr>
          <w:color w:val="4C483D" w:themeColor="text2"/>
        </w:rPr>
      </w:pPr>
      <w:r>
        <w:rPr>
          <w:color w:val="000000"/>
        </w:rPr>
        <w:tab/>
      </w:r>
      <w:r>
        <w:rPr>
          <w:color w:val="008080"/>
        </w:rPr>
        <w:t>&lt;/</w:t>
      </w:r>
      <w:r>
        <w:rPr>
          <w:color w:val="3F7F7F"/>
        </w:rPr>
        <w:t>properties</w:t>
      </w:r>
      <w:r>
        <w:rPr>
          <w:color w:val="008080"/>
        </w:rPr>
        <w:t>&gt;</w:t>
      </w:r>
    </w:p>
    <w:p w14:paraId="12E42CDE" w14:textId="72EA0B8F" w:rsidR="00F04222" w:rsidRDefault="00F04222" w:rsidP="00F04222">
      <w:pPr>
        <w:pStyle w:val="Output"/>
        <w:rPr>
          <w:color w:val="008080"/>
        </w:rPr>
      </w:pPr>
      <w:r>
        <w:rPr>
          <w:color w:val="008080"/>
        </w:rPr>
        <w:t>&lt;/</w:t>
      </w:r>
      <w:r>
        <w:rPr>
          <w:color w:val="3F7F7F"/>
        </w:rPr>
        <w:t>project</w:t>
      </w:r>
      <w:r>
        <w:rPr>
          <w:color w:val="008080"/>
        </w:rPr>
        <w:t>&gt;</w:t>
      </w:r>
    </w:p>
    <w:p w14:paraId="17CA65E3" w14:textId="77777777" w:rsidR="006953CD" w:rsidRPr="006A322F" w:rsidRDefault="006953CD" w:rsidP="006953CD"/>
    <w:p w14:paraId="6E78DBCA" w14:textId="77777777" w:rsidR="00F04222" w:rsidRDefault="00F04222" w:rsidP="00115AD1">
      <w:pPr>
        <w:pStyle w:val="Heading30"/>
      </w:pPr>
      <w:bookmarkStart w:id="9" w:name="_Toc98762600"/>
      <w:r>
        <w:t>2.</w:t>
      </w:r>
      <w:r w:rsidRPr="007C7022">
        <w:t>Spring Initializer</w:t>
      </w:r>
      <w:bookmarkEnd w:id="9"/>
      <w:r w:rsidRPr="007C7022">
        <w:t xml:space="preserve"> </w:t>
      </w:r>
    </w:p>
    <w:p w14:paraId="2D94CE4B" w14:textId="77777777" w:rsidR="00F04222" w:rsidRPr="00AF4F8C" w:rsidRDefault="00F04222" w:rsidP="00F04222">
      <w:pPr>
        <w:spacing w:after="0"/>
        <w:ind w:firstLine="720"/>
      </w:pPr>
      <w:r w:rsidRPr="00AF4F8C">
        <w:t xml:space="preserve">Spring Initializer provides an extensible API to </w:t>
      </w:r>
      <w:r w:rsidRPr="00AF4F8C">
        <w:rPr>
          <w:b/>
        </w:rPr>
        <w:t>generate quick start projects</w:t>
      </w:r>
      <w:r w:rsidRPr="00AF4F8C">
        <w:t>. It also provides a configurable service: you can see our default instance at </w:t>
      </w:r>
      <w:hyperlink r:id="rId13" w:history="1">
        <w:r w:rsidRPr="00AF4F8C">
          <w:rPr>
            <w:rStyle w:val="Hyperlink"/>
            <w:b/>
            <w:color w:val="00B050"/>
          </w:rPr>
          <w:t>https://start.spring.io</w:t>
        </w:r>
      </w:hyperlink>
      <w:r w:rsidRPr="00AF4F8C">
        <w:rPr>
          <w:b/>
          <w:color w:val="00B050"/>
        </w:rPr>
        <w:t>.</w:t>
      </w:r>
      <w:r w:rsidRPr="00AF4F8C">
        <w:rPr>
          <w:color w:val="00B050"/>
        </w:rPr>
        <w:t xml:space="preserve"> </w:t>
      </w:r>
      <w:r w:rsidRPr="00AF4F8C">
        <w:t>It provides a simple web UI to configure the project to generate and endpoints that you can use via plain HTTP.</w:t>
      </w:r>
    </w:p>
    <w:p w14:paraId="40BADB1A" w14:textId="77777777" w:rsidR="00F04222" w:rsidRDefault="00F04222" w:rsidP="00F04222">
      <w:pPr>
        <w:spacing w:after="0"/>
      </w:pPr>
      <w:r>
        <w:rPr>
          <w:noProof/>
          <w:lang w:eastAsia="en-US"/>
        </w:rPr>
        <w:lastRenderedPageBreak/>
        <w:drawing>
          <wp:inline distT="0" distB="0" distL="0" distR="0" wp14:anchorId="77F02E64" wp14:editId="5430B886">
            <wp:extent cx="5398921" cy="2505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489C2E.tmp"/>
                    <pic:cNvPicPr/>
                  </pic:nvPicPr>
                  <pic:blipFill>
                    <a:blip r:embed="rId14">
                      <a:extLst>
                        <a:ext uri="{28A0092B-C50C-407E-A947-70E740481C1C}">
                          <a14:useLocalDpi xmlns:a14="http://schemas.microsoft.com/office/drawing/2010/main" val="0"/>
                        </a:ext>
                      </a:extLst>
                    </a:blip>
                    <a:stretch>
                      <a:fillRect/>
                    </a:stretch>
                  </pic:blipFill>
                  <pic:spPr>
                    <a:xfrm>
                      <a:off x="0" y="0"/>
                      <a:ext cx="5438024" cy="2523219"/>
                    </a:xfrm>
                    <a:prstGeom prst="rect">
                      <a:avLst/>
                    </a:prstGeom>
                  </pic:spPr>
                </pic:pic>
              </a:graphicData>
            </a:graphic>
          </wp:inline>
        </w:drawing>
      </w:r>
    </w:p>
    <w:p w14:paraId="5B7455B3" w14:textId="77777777" w:rsidR="00F04222" w:rsidRDefault="00F04222" w:rsidP="00F04222">
      <w:pPr>
        <w:spacing w:after="0"/>
        <w:rPr>
          <w:rStyle w:val="OutputChar"/>
          <w:b/>
          <w:sz w:val="20"/>
        </w:rPr>
      </w:pPr>
      <w:r>
        <w:t xml:space="preserve">It will generate the Artifact.zip file, extract it and run maven build: </w:t>
      </w:r>
      <w:r w:rsidRPr="00313011">
        <w:rPr>
          <w:rStyle w:val="OutputChar"/>
          <w:b/>
          <w:sz w:val="20"/>
        </w:rPr>
        <w:t>mvn clean install package</w:t>
      </w:r>
    </w:p>
    <w:p w14:paraId="1908AB64" w14:textId="77777777" w:rsidR="00F04222" w:rsidRDefault="00F04222" w:rsidP="00F04222">
      <w:pPr>
        <w:pStyle w:val="Output"/>
      </w:pPr>
      <w:r>
        <w:t>[INFO] --- spring-boot-maven-plugin:1.4.4.RELEASE:repackage (default) @ SpringBootDemo ---</w:t>
      </w:r>
    </w:p>
    <w:p w14:paraId="7CA3DC5D" w14:textId="77777777" w:rsidR="00F04222" w:rsidRDefault="00F04222" w:rsidP="00F04222">
      <w:pPr>
        <w:pStyle w:val="Output"/>
      </w:pPr>
      <w:r>
        <w:t>[INFO] ------------------------------------------------------------------------</w:t>
      </w:r>
    </w:p>
    <w:p w14:paraId="3549CF1A" w14:textId="77777777" w:rsidR="00F04222" w:rsidRDefault="00F04222" w:rsidP="00F04222">
      <w:pPr>
        <w:pStyle w:val="Output"/>
      </w:pPr>
      <w:r>
        <w:t>[INFO] BUILD SUCCESS</w:t>
      </w:r>
    </w:p>
    <w:p w14:paraId="6B9AE0E6" w14:textId="77777777" w:rsidR="00F04222" w:rsidRDefault="00F04222" w:rsidP="00F04222">
      <w:pPr>
        <w:pStyle w:val="Output"/>
      </w:pPr>
      <w:r>
        <w:t>[INFO] ------------------------------------------------------------------------</w:t>
      </w:r>
    </w:p>
    <w:p w14:paraId="2FB2CA32" w14:textId="77777777" w:rsidR="00F04222" w:rsidRDefault="00F04222" w:rsidP="00F04222">
      <w:pPr>
        <w:pStyle w:val="Output"/>
      </w:pPr>
      <w:r>
        <w:t>[INFO] Total time: 01:27 min</w:t>
      </w:r>
    </w:p>
    <w:p w14:paraId="7903B6B4" w14:textId="77777777" w:rsidR="00F04222" w:rsidRDefault="00F04222" w:rsidP="00F04222">
      <w:pPr>
        <w:pStyle w:val="Output"/>
      </w:pPr>
      <w:r>
        <w:t>[INFO] Finished at: 2017-01-30T18:55:21+05:30</w:t>
      </w:r>
    </w:p>
    <w:p w14:paraId="1E850FBA" w14:textId="77777777" w:rsidR="00F04222" w:rsidRDefault="00F04222" w:rsidP="00F04222">
      <w:pPr>
        <w:pStyle w:val="Output"/>
      </w:pPr>
      <w:r>
        <w:t>[INFO] Final Memory: 27M/160M</w:t>
      </w:r>
    </w:p>
    <w:p w14:paraId="71B9219E" w14:textId="77777777" w:rsidR="00F04222" w:rsidRDefault="00F04222" w:rsidP="00F04222">
      <w:pPr>
        <w:pStyle w:val="Output"/>
      </w:pPr>
      <w:r>
        <w:t>[INFO] ------------------------------------------------------------------------</w:t>
      </w:r>
    </w:p>
    <w:p w14:paraId="7DBD6035" w14:textId="77777777" w:rsidR="00F04222" w:rsidRDefault="00F04222" w:rsidP="00934F5F">
      <w:pPr>
        <w:pStyle w:val="Heading3"/>
        <w:spacing w:after="0"/>
      </w:pPr>
      <w:bookmarkStart w:id="10" w:name="_Toc98762601"/>
      <w:r>
        <w:t>3.</w:t>
      </w:r>
      <w:r w:rsidRPr="007C7022">
        <w:t>Spring STS IDE</w:t>
      </w:r>
      <w:bookmarkEnd w:id="10"/>
    </w:p>
    <w:p w14:paraId="6520C431" w14:textId="77777777" w:rsidR="00F04222" w:rsidRPr="00977927" w:rsidRDefault="00F04222" w:rsidP="00F04222">
      <w:pPr>
        <w:spacing w:after="0"/>
      </w:pPr>
      <w:r w:rsidRPr="004131E6">
        <w:t>The </w:t>
      </w:r>
      <w:r w:rsidRPr="004131E6">
        <w:rPr>
          <w:b/>
          <w:bCs/>
        </w:rPr>
        <w:t>Spring Tool Suite</w:t>
      </w:r>
      <w:r w:rsidRPr="004131E6">
        <w:t> is an Eclipse-based development environment that is customized for developing </w:t>
      </w:r>
      <w:r w:rsidRPr="004131E6">
        <w:rPr>
          <w:b/>
          <w:bCs/>
        </w:rPr>
        <w:t>spring</w:t>
      </w:r>
      <w:r w:rsidRPr="004131E6">
        <w:t> applications.</w:t>
      </w:r>
      <w:r w:rsidRPr="00DE216F">
        <w:t xml:space="preserve"> </w:t>
      </w:r>
      <w:r>
        <w:t xml:space="preserve">We can download it from </w:t>
      </w:r>
      <w:hyperlink r:id="rId15" w:history="1">
        <w:r w:rsidRPr="006F542A">
          <w:rPr>
            <w:rStyle w:val="Hyperlink"/>
            <w:b/>
            <w:color w:val="00B050"/>
          </w:rPr>
          <w:t>here</w:t>
        </w:r>
      </w:hyperlink>
      <w:r>
        <w:t>.</w:t>
      </w:r>
      <w:r>
        <w:rPr>
          <w:noProof/>
          <w:lang w:eastAsia="en-US"/>
        </w:rPr>
        <w:drawing>
          <wp:inline distT="0" distB="0" distL="0" distR="0" wp14:anchorId="6C23D2CE" wp14:editId="7F637128">
            <wp:extent cx="3062665" cy="2112411"/>
            <wp:effectExtent l="0" t="0" r="4445" b="2540"/>
            <wp:docPr id="44" name="Picture 44" descr="http://1.bp.blogspot.com/-e48a8bRr0UQ/UUL-jInTqqI/AAAAAAAAFNI/TeJtvnVjoQQ/s1600/sts_tut1_pic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1.bp.blogspot.com/-e48a8bRr0UQ/UUL-jInTqqI/AAAAAAAAFNI/TeJtvnVjoQQ/s1600/sts_tut1_pic_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65641" cy="2114463"/>
                    </a:xfrm>
                    <a:prstGeom prst="rect">
                      <a:avLst/>
                    </a:prstGeom>
                    <a:noFill/>
                    <a:ln>
                      <a:noFill/>
                    </a:ln>
                  </pic:spPr>
                </pic:pic>
              </a:graphicData>
            </a:graphic>
          </wp:inline>
        </w:drawing>
      </w:r>
      <w:r w:rsidRPr="00977927">
        <w:t xml:space="preserve"> </w:t>
      </w:r>
    </w:p>
    <w:p w14:paraId="35137E38" w14:textId="77777777" w:rsidR="00F04222" w:rsidRDefault="00F04222" w:rsidP="004F5F7F">
      <w:pPr>
        <w:pStyle w:val="Heading3"/>
        <w:spacing w:after="0"/>
      </w:pPr>
      <w:bookmarkStart w:id="11" w:name="_Toc98762602"/>
      <w:r>
        <w:t>4.</w:t>
      </w:r>
      <w:r w:rsidRPr="007C7022">
        <w:t>Spring Boot CLI Tool</w:t>
      </w:r>
      <w:bookmarkEnd w:id="11"/>
    </w:p>
    <w:p w14:paraId="47DDEBD5" w14:textId="77777777" w:rsidR="00F04222" w:rsidRPr="009D3917" w:rsidRDefault="00F04222" w:rsidP="00F04222">
      <w:r w:rsidRPr="00637545">
        <w:rPr>
          <w:b/>
        </w:rPr>
        <w:t>The Spring Boot CLI is a command line tool</w:t>
      </w:r>
      <w:r w:rsidRPr="009D3917">
        <w:t xml:space="preserve"> that can be used if you want to quickly prototype</w:t>
      </w:r>
      <w:r>
        <w:t xml:space="preserve"> (creates project Structure)</w:t>
      </w:r>
      <w:r w:rsidRPr="009D3917">
        <w:t xml:space="preserve"> with Spring. It allows you to run </w:t>
      </w:r>
      <w:hyperlink r:id="rId17" w:tgtFrame="_top" w:history="1">
        <w:r w:rsidRPr="009D3917">
          <w:rPr>
            <w:rStyle w:val="Hyperlink"/>
          </w:rPr>
          <w:t>Groovy</w:t>
        </w:r>
      </w:hyperlink>
      <w:r w:rsidRPr="009D3917">
        <w:t> scripts, which means that you have a familiar Java-like syntax, without so much boilerplate code.</w:t>
      </w:r>
    </w:p>
    <w:p w14:paraId="36E91A50" w14:textId="77777777" w:rsidR="00F04222" w:rsidRPr="003C786B" w:rsidRDefault="00F04222" w:rsidP="00F04222">
      <w:pPr>
        <w:spacing w:after="0"/>
      </w:pPr>
      <w:r w:rsidRPr="003C786B">
        <w:t>You can download the Spring CLI distribution from the Spring software repository:</w:t>
      </w:r>
    </w:p>
    <w:p w14:paraId="27A3369F" w14:textId="77777777" w:rsidR="00F04222" w:rsidRDefault="000B19C6" w:rsidP="00F46707">
      <w:pPr>
        <w:numPr>
          <w:ilvl w:val="0"/>
          <w:numId w:val="13"/>
        </w:numPr>
        <w:spacing w:after="0"/>
      </w:pPr>
      <w:hyperlink r:id="rId18" w:tgtFrame="_top" w:history="1">
        <w:r w:rsidR="00F04222" w:rsidRPr="003C786B">
          <w:rPr>
            <w:rStyle w:val="Hyperlink"/>
          </w:rPr>
          <w:t>spring-boot-cli-1.5.0.RELEASE-bin.zip</w:t>
        </w:r>
      </w:hyperlink>
    </w:p>
    <w:p w14:paraId="3B733725" w14:textId="77777777" w:rsidR="00F04222" w:rsidRDefault="000B19C6" w:rsidP="00F46707">
      <w:pPr>
        <w:numPr>
          <w:ilvl w:val="0"/>
          <w:numId w:val="13"/>
        </w:numPr>
      </w:pPr>
      <w:hyperlink r:id="rId19" w:tgtFrame="_top" w:history="1">
        <w:r w:rsidR="00F04222" w:rsidRPr="003C786B">
          <w:rPr>
            <w:rStyle w:val="Hyperlink"/>
          </w:rPr>
          <w:t>spring-boot-cli-1.5.0.RELEASE-bin.tar.gz</w:t>
        </w:r>
      </w:hyperlink>
    </w:p>
    <w:p w14:paraId="4E1767EC" w14:textId="77777777" w:rsidR="00F04222" w:rsidRPr="007C1ACD" w:rsidRDefault="00F04222" w:rsidP="00F04222">
      <w:pPr>
        <w:spacing w:after="0"/>
      </w:pPr>
      <w:r w:rsidRPr="007C1ACD">
        <w:rPr>
          <w:b/>
        </w:rPr>
        <w:lastRenderedPageBreak/>
        <w:t>SDKMAN! (The Software Development Kit Manager)</w:t>
      </w:r>
      <w:r w:rsidRPr="007C1ACD">
        <w:t xml:space="preserve"> can be used for managing multiple versions of various binary SDKs, including Groovy and the Spring Boot CLI. Get SDKMAN! from </w:t>
      </w:r>
      <w:hyperlink r:id="rId20" w:tgtFrame="_top" w:history="1">
        <w:r w:rsidRPr="007C1ACD">
          <w:rPr>
            <w:rStyle w:val="Hyperlink"/>
          </w:rPr>
          <w:t>sdkman.io</w:t>
        </w:r>
      </w:hyperlink>
      <w:r w:rsidRPr="007C1ACD">
        <w:t> and install Spring Boot with</w:t>
      </w:r>
    </w:p>
    <w:p w14:paraId="72FAAEA2" w14:textId="77777777" w:rsidR="00F04222" w:rsidRPr="00B44348" w:rsidRDefault="00F04222" w:rsidP="00F04222">
      <w:pPr>
        <w:pStyle w:val="Output"/>
        <w:rPr>
          <w:b/>
        </w:rPr>
      </w:pPr>
      <w:r w:rsidRPr="00B44348">
        <w:rPr>
          <w:b/>
        </w:rPr>
        <w:t>$ sdk install springboot</w:t>
      </w:r>
    </w:p>
    <w:p w14:paraId="160A7E41" w14:textId="77777777" w:rsidR="00F04222" w:rsidRPr="00B44348" w:rsidRDefault="00F04222" w:rsidP="00F04222">
      <w:pPr>
        <w:pStyle w:val="Output"/>
        <w:rPr>
          <w:b/>
        </w:rPr>
      </w:pPr>
      <w:r w:rsidRPr="00B44348">
        <w:rPr>
          <w:b/>
        </w:rPr>
        <w:t>$ spring --version</w:t>
      </w:r>
    </w:p>
    <w:p w14:paraId="2B9A51C4" w14:textId="77777777" w:rsidR="00F04222" w:rsidRPr="00B44348" w:rsidRDefault="00F04222" w:rsidP="00F04222">
      <w:pPr>
        <w:pStyle w:val="Output"/>
        <w:rPr>
          <w:b/>
        </w:rPr>
      </w:pPr>
      <w:r w:rsidRPr="00B44348">
        <w:rPr>
          <w:b/>
        </w:rPr>
        <w:t>Spring Boot v1.5.0.RELEASE</w:t>
      </w:r>
    </w:p>
    <w:p w14:paraId="5A3F90FC" w14:textId="77777777" w:rsidR="00F04222" w:rsidRDefault="00F04222" w:rsidP="00F04222">
      <w:pPr>
        <w:spacing w:after="0"/>
      </w:pPr>
    </w:p>
    <w:p w14:paraId="53AA0A02" w14:textId="77777777" w:rsidR="00F04222" w:rsidRDefault="00F04222" w:rsidP="00F04222">
      <w:pPr>
        <w:spacing w:after="0"/>
        <w:rPr>
          <w:rStyle w:val="OutputChar"/>
          <w:b/>
        </w:rPr>
      </w:pPr>
      <w:r>
        <w:t xml:space="preserve">A </w:t>
      </w:r>
      <w:r w:rsidRPr="00983859">
        <w:t xml:space="preserve">simple web application that you can use to test your installation. Create a file called </w:t>
      </w:r>
      <w:r>
        <w:rPr>
          <w:rStyle w:val="OutputChar"/>
          <w:b/>
        </w:rPr>
        <w:t>app.groovy as</w:t>
      </w:r>
    </w:p>
    <w:p w14:paraId="3D4ECF3C" w14:textId="77777777" w:rsidR="00F04222" w:rsidRPr="00B44348" w:rsidRDefault="00F04222" w:rsidP="00F04222">
      <w:pPr>
        <w:pStyle w:val="Output"/>
        <w:rPr>
          <w:b/>
          <w:lang w:eastAsia="en-US"/>
        </w:rPr>
      </w:pPr>
      <w:r w:rsidRPr="00B44348">
        <w:rPr>
          <w:b/>
          <w:lang w:eastAsia="en-US"/>
        </w:rPr>
        <w:t>$ spring run app.groovy</w:t>
      </w:r>
    </w:p>
    <w:p w14:paraId="137108D7" w14:textId="77777777" w:rsidR="00F04222" w:rsidRDefault="00F04222" w:rsidP="00F04222">
      <w:r w:rsidRPr="00983859">
        <w:t>It will take some time when you first run the application as dependencies are downloaded. Subsequent runs will be much quicker.</w:t>
      </w:r>
    </w:p>
    <w:p w14:paraId="1E5413BE" w14:textId="77777777" w:rsidR="00FB3BF8" w:rsidRPr="003C786B" w:rsidRDefault="00FB3BF8" w:rsidP="004F5F7F">
      <w:pPr>
        <w:spacing w:after="0"/>
      </w:pPr>
    </w:p>
    <w:p w14:paraId="5673507A" w14:textId="77777777" w:rsidR="00F04222" w:rsidRDefault="00F04222" w:rsidP="00F04222">
      <w:pPr>
        <w:pStyle w:val="Heading1"/>
      </w:pPr>
      <w:bookmarkStart w:id="12" w:name="_Toc493167923"/>
      <w:bookmarkStart w:id="13" w:name="_Toc98762603"/>
      <w:bookmarkStart w:id="14" w:name="_Toc98778483"/>
      <w:r>
        <w:t>2. Spring Boot Examples</w:t>
      </w:r>
      <w:bookmarkEnd w:id="12"/>
      <w:bookmarkEnd w:id="13"/>
      <w:bookmarkEnd w:id="14"/>
    </w:p>
    <w:p w14:paraId="20E343FF" w14:textId="77777777" w:rsidR="00F04222" w:rsidRPr="00977927" w:rsidRDefault="00F04222" w:rsidP="00F04222">
      <w:pPr>
        <w:pStyle w:val="Heading2"/>
      </w:pPr>
      <w:bookmarkStart w:id="15" w:name="_Toc493167924"/>
      <w:bookmarkStart w:id="16" w:name="_Toc98762604"/>
      <w:bookmarkStart w:id="17" w:name="_Toc98778484"/>
      <w:r>
        <w:t>1.Spring Boot with m</w:t>
      </w:r>
      <w:r w:rsidRPr="003D7B9E">
        <w:t>aven</w:t>
      </w:r>
      <w:r>
        <w:t xml:space="preserve"> and Eclipse Example</w:t>
      </w:r>
      <w:bookmarkEnd w:id="15"/>
      <w:bookmarkEnd w:id="16"/>
      <w:bookmarkEnd w:id="17"/>
    </w:p>
    <w:p w14:paraId="49B441C9" w14:textId="3CA51B6A" w:rsidR="00F04222" w:rsidRDefault="00F04222" w:rsidP="00F77ED7">
      <w:r>
        <w:t>1.</w:t>
      </w:r>
      <w:r w:rsidRPr="00977927">
        <w:rPr>
          <w:rFonts w:ascii="Verdana" w:hAnsi="Verdana"/>
          <w:color w:val="000000"/>
          <w:sz w:val="23"/>
          <w:szCs w:val="23"/>
          <w:shd w:val="clear" w:color="auto" w:fill="FFFFFF"/>
        </w:rPr>
        <w:t xml:space="preserve"> </w:t>
      </w:r>
      <w:r w:rsidRPr="00977927">
        <w:t>Open</w:t>
      </w:r>
      <w:r>
        <w:t xml:space="preserve"> Eclipse</w:t>
      </w:r>
      <w:r w:rsidRPr="00977927">
        <w:t xml:space="preserve"> &gt; File &gt; New &gt; Maven Project</w:t>
      </w:r>
    </w:p>
    <w:p w14:paraId="7877B4B1" w14:textId="77777777" w:rsidR="00F04222" w:rsidRDefault="00F04222" w:rsidP="00F04222">
      <w:pPr>
        <w:pStyle w:val="Howitworks"/>
        <w:spacing w:after="0"/>
      </w:pPr>
      <w:r>
        <w:t>4.</w:t>
      </w:r>
      <w:r w:rsidRPr="00262933">
        <w:rPr>
          <w:rFonts w:ascii="Verdana" w:hAnsi="Verdana"/>
          <w:color w:val="000000"/>
          <w:sz w:val="23"/>
          <w:szCs w:val="23"/>
          <w:shd w:val="clear" w:color="auto" w:fill="FFFFFF"/>
        </w:rPr>
        <w:t xml:space="preserve"> </w:t>
      </w:r>
      <w:r w:rsidRPr="00262933">
        <w:t xml:space="preserve">open </w:t>
      </w:r>
      <w:r w:rsidRPr="00824A68">
        <w:rPr>
          <w:color w:val="FFFF00"/>
        </w:rPr>
        <w:t>pom.xml</w:t>
      </w:r>
      <w:r>
        <w:t>, add Spring Boot dependencies</w:t>
      </w:r>
    </w:p>
    <w:p w14:paraId="235BE303" w14:textId="77777777" w:rsidR="00F04222" w:rsidRPr="00262933" w:rsidRDefault="00F04222" w:rsidP="00F04222">
      <w:pPr>
        <w:pStyle w:val="Output"/>
        <w:rPr>
          <w:color w:val="4C483D" w:themeColor="text2"/>
        </w:rPr>
      </w:pPr>
      <w:r w:rsidRPr="00262933">
        <w:rPr>
          <w:color w:val="008080"/>
        </w:rPr>
        <w:t>&lt;</w:t>
      </w:r>
      <w:r w:rsidRPr="00262933">
        <w:rPr>
          <w:color w:val="3F7F7F"/>
        </w:rPr>
        <w:t>project</w:t>
      </w:r>
      <w:r>
        <w:rPr>
          <w:color w:val="4C483D" w:themeColor="text2"/>
        </w:rPr>
        <w:t>&gt;</w:t>
      </w:r>
    </w:p>
    <w:p w14:paraId="1720B58C" w14:textId="77777777" w:rsidR="00F04222" w:rsidRPr="00262933" w:rsidRDefault="00F04222" w:rsidP="00F04222">
      <w:pPr>
        <w:pStyle w:val="Output"/>
        <w:rPr>
          <w:color w:val="4C483D" w:themeColor="text2"/>
        </w:rPr>
      </w:pPr>
      <w:r w:rsidRPr="00262933">
        <w:rPr>
          <w:color w:val="000000"/>
        </w:rPr>
        <w:tab/>
      </w:r>
      <w:r w:rsidRPr="00262933">
        <w:rPr>
          <w:color w:val="008080"/>
        </w:rPr>
        <w:t>&lt;</w:t>
      </w:r>
      <w:r w:rsidRPr="00262933">
        <w:rPr>
          <w:color w:val="3F7F7F"/>
        </w:rPr>
        <w:t>modelVersion</w:t>
      </w:r>
      <w:r w:rsidRPr="00262933">
        <w:rPr>
          <w:color w:val="008080"/>
        </w:rPr>
        <w:t>&gt;</w:t>
      </w:r>
      <w:r w:rsidRPr="00262933">
        <w:rPr>
          <w:color w:val="000000"/>
        </w:rPr>
        <w:t>4.0.0</w:t>
      </w:r>
      <w:r w:rsidRPr="00262933">
        <w:rPr>
          <w:color w:val="008080"/>
        </w:rPr>
        <w:t>&lt;/</w:t>
      </w:r>
      <w:r w:rsidRPr="00262933">
        <w:rPr>
          <w:color w:val="3F7F7F"/>
        </w:rPr>
        <w:t>modelVersion</w:t>
      </w:r>
      <w:r w:rsidRPr="00262933">
        <w:rPr>
          <w:color w:val="008080"/>
        </w:rPr>
        <w:t>&gt;</w:t>
      </w:r>
    </w:p>
    <w:p w14:paraId="5CE16BF6" w14:textId="77777777" w:rsidR="00F04222" w:rsidRPr="00262933" w:rsidRDefault="00F04222" w:rsidP="00F04222">
      <w:pPr>
        <w:pStyle w:val="Output"/>
        <w:rPr>
          <w:color w:val="4C483D" w:themeColor="text2"/>
        </w:rPr>
      </w:pPr>
      <w:r w:rsidRPr="00262933">
        <w:rPr>
          <w:color w:val="000000"/>
        </w:rPr>
        <w:tab/>
      </w:r>
      <w:r w:rsidRPr="00262933">
        <w:rPr>
          <w:color w:val="008080"/>
        </w:rPr>
        <w:t>&lt;</w:t>
      </w:r>
      <w:r w:rsidRPr="00262933">
        <w:rPr>
          <w:color w:val="3F7F7F"/>
        </w:rPr>
        <w:t>groupId</w:t>
      </w:r>
      <w:r w:rsidRPr="00262933">
        <w:rPr>
          <w:color w:val="008080"/>
        </w:rPr>
        <w:t>&gt;</w:t>
      </w:r>
      <w:r w:rsidRPr="00262933">
        <w:rPr>
          <w:color w:val="000000"/>
        </w:rPr>
        <w:t>com.smlcodes</w:t>
      </w:r>
      <w:r w:rsidRPr="00262933">
        <w:rPr>
          <w:color w:val="008080"/>
        </w:rPr>
        <w:t>&lt;/</w:t>
      </w:r>
      <w:r w:rsidRPr="00262933">
        <w:rPr>
          <w:color w:val="3F7F7F"/>
        </w:rPr>
        <w:t>groupId</w:t>
      </w:r>
      <w:r w:rsidRPr="00262933">
        <w:rPr>
          <w:color w:val="008080"/>
        </w:rPr>
        <w:t>&gt;</w:t>
      </w:r>
    </w:p>
    <w:p w14:paraId="4EF7ADBC" w14:textId="77777777" w:rsidR="00F04222" w:rsidRPr="00262933" w:rsidRDefault="00F04222" w:rsidP="00F04222">
      <w:pPr>
        <w:pStyle w:val="Output"/>
        <w:rPr>
          <w:color w:val="4C483D" w:themeColor="text2"/>
        </w:rPr>
      </w:pPr>
      <w:r w:rsidRPr="00262933">
        <w:rPr>
          <w:color w:val="000000"/>
        </w:rPr>
        <w:tab/>
      </w:r>
      <w:r w:rsidRPr="00262933">
        <w:rPr>
          <w:color w:val="008080"/>
        </w:rPr>
        <w:t>&lt;</w:t>
      </w:r>
      <w:r w:rsidRPr="00262933">
        <w:rPr>
          <w:color w:val="3F7F7F"/>
        </w:rPr>
        <w:t>artifactId</w:t>
      </w:r>
      <w:r w:rsidRPr="00262933">
        <w:rPr>
          <w:color w:val="008080"/>
        </w:rPr>
        <w:t>&gt;</w:t>
      </w:r>
      <w:r w:rsidRPr="00262933">
        <w:rPr>
          <w:color w:val="000000"/>
        </w:rPr>
        <w:t>SpringBootDemo</w:t>
      </w:r>
      <w:r w:rsidRPr="00262933">
        <w:rPr>
          <w:color w:val="008080"/>
        </w:rPr>
        <w:t>&lt;/</w:t>
      </w:r>
      <w:r w:rsidRPr="00262933">
        <w:rPr>
          <w:color w:val="3F7F7F"/>
        </w:rPr>
        <w:t>artifactId</w:t>
      </w:r>
      <w:r w:rsidRPr="00262933">
        <w:rPr>
          <w:color w:val="008080"/>
        </w:rPr>
        <w:t>&gt;</w:t>
      </w:r>
    </w:p>
    <w:p w14:paraId="0ED0D852" w14:textId="77777777" w:rsidR="00F04222" w:rsidRPr="00262933" w:rsidRDefault="00F04222" w:rsidP="00F04222">
      <w:pPr>
        <w:pStyle w:val="Output"/>
        <w:rPr>
          <w:color w:val="4C483D" w:themeColor="text2"/>
        </w:rPr>
      </w:pPr>
      <w:r w:rsidRPr="00262933">
        <w:rPr>
          <w:color w:val="000000"/>
        </w:rPr>
        <w:tab/>
      </w:r>
      <w:r w:rsidRPr="00262933">
        <w:rPr>
          <w:color w:val="008080"/>
        </w:rPr>
        <w:t>&lt;</w:t>
      </w:r>
      <w:r w:rsidRPr="00262933">
        <w:rPr>
          <w:color w:val="3F7F7F"/>
        </w:rPr>
        <w:t>version</w:t>
      </w:r>
      <w:r w:rsidRPr="00262933">
        <w:rPr>
          <w:color w:val="008080"/>
        </w:rPr>
        <w:t>&gt;</w:t>
      </w:r>
      <w:r w:rsidRPr="00262933">
        <w:rPr>
          <w:color w:val="000000"/>
        </w:rPr>
        <w:t>0.0.1-SNAPSHOT</w:t>
      </w:r>
      <w:r w:rsidRPr="00262933">
        <w:rPr>
          <w:color w:val="008080"/>
        </w:rPr>
        <w:t>&lt;/</w:t>
      </w:r>
      <w:r w:rsidRPr="00262933">
        <w:rPr>
          <w:color w:val="3F7F7F"/>
        </w:rPr>
        <w:t>version</w:t>
      </w:r>
      <w:r w:rsidRPr="00262933">
        <w:rPr>
          <w:color w:val="008080"/>
        </w:rPr>
        <w:t>&gt;</w:t>
      </w:r>
    </w:p>
    <w:p w14:paraId="7D077F27" w14:textId="77777777" w:rsidR="00F04222" w:rsidRPr="00262933" w:rsidRDefault="00F04222" w:rsidP="00F04222">
      <w:pPr>
        <w:pStyle w:val="Output"/>
        <w:rPr>
          <w:color w:val="4C483D" w:themeColor="text2"/>
        </w:rPr>
      </w:pPr>
      <w:r w:rsidRPr="00262933">
        <w:rPr>
          <w:color w:val="000000"/>
        </w:rPr>
        <w:tab/>
      </w:r>
      <w:r w:rsidRPr="00262933">
        <w:rPr>
          <w:color w:val="008080"/>
        </w:rPr>
        <w:t>&lt;</w:t>
      </w:r>
      <w:r w:rsidRPr="00262933">
        <w:rPr>
          <w:color w:val="3F7F7F"/>
        </w:rPr>
        <w:t>parent</w:t>
      </w:r>
      <w:r w:rsidRPr="00262933">
        <w:rPr>
          <w:color w:val="008080"/>
        </w:rPr>
        <w:t>&gt;</w:t>
      </w:r>
    </w:p>
    <w:p w14:paraId="23A5F24E" w14:textId="77777777" w:rsidR="00F04222" w:rsidRPr="00262933" w:rsidRDefault="00F04222" w:rsidP="00F04222">
      <w:pPr>
        <w:pStyle w:val="Output"/>
        <w:rPr>
          <w:color w:val="4C483D" w:themeColor="text2"/>
        </w:rPr>
      </w:pPr>
      <w:r w:rsidRPr="00262933">
        <w:rPr>
          <w:color w:val="000000"/>
        </w:rPr>
        <w:tab/>
      </w:r>
      <w:r w:rsidRPr="00262933">
        <w:rPr>
          <w:color w:val="000000"/>
        </w:rPr>
        <w:tab/>
      </w:r>
      <w:r w:rsidRPr="00262933">
        <w:rPr>
          <w:color w:val="008080"/>
        </w:rPr>
        <w:t>&lt;</w:t>
      </w:r>
      <w:r w:rsidRPr="00262933">
        <w:rPr>
          <w:color w:val="3F7F7F"/>
        </w:rPr>
        <w:t>groupId</w:t>
      </w:r>
      <w:r w:rsidRPr="00262933">
        <w:rPr>
          <w:color w:val="008080"/>
        </w:rPr>
        <w:t>&gt;</w:t>
      </w:r>
      <w:r w:rsidRPr="00262933">
        <w:rPr>
          <w:color w:val="000000"/>
        </w:rPr>
        <w:t>org.springframework.boot</w:t>
      </w:r>
      <w:r w:rsidRPr="00262933">
        <w:rPr>
          <w:color w:val="008080"/>
        </w:rPr>
        <w:t>&lt;/</w:t>
      </w:r>
      <w:r w:rsidRPr="00262933">
        <w:rPr>
          <w:color w:val="3F7F7F"/>
        </w:rPr>
        <w:t>groupId</w:t>
      </w:r>
      <w:r w:rsidRPr="00262933">
        <w:rPr>
          <w:color w:val="008080"/>
        </w:rPr>
        <w:t>&gt;</w:t>
      </w:r>
    </w:p>
    <w:p w14:paraId="304D6CFC" w14:textId="77777777" w:rsidR="00F04222" w:rsidRPr="00262933" w:rsidRDefault="00F04222" w:rsidP="00F04222">
      <w:pPr>
        <w:pStyle w:val="Output"/>
        <w:rPr>
          <w:color w:val="4C483D" w:themeColor="text2"/>
        </w:rPr>
      </w:pPr>
      <w:r w:rsidRPr="00262933">
        <w:rPr>
          <w:color w:val="000000"/>
        </w:rPr>
        <w:tab/>
      </w:r>
      <w:r w:rsidRPr="00262933">
        <w:rPr>
          <w:color w:val="000000"/>
        </w:rPr>
        <w:tab/>
      </w:r>
      <w:r w:rsidRPr="00262933">
        <w:rPr>
          <w:color w:val="008080"/>
        </w:rPr>
        <w:t>&lt;</w:t>
      </w:r>
      <w:r w:rsidRPr="00262933">
        <w:rPr>
          <w:color w:val="3F7F7F"/>
        </w:rPr>
        <w:t>artifactId</w:t>
      </w:r>
      <w:r w:rsidRPr="00262933">
        <w:rPr>
          <w:color w:val="008080"/>
        </w:rPr>
        <w:t>&gt;</w:t>
      </w:r>
      <w:r w:rsidRPr="00EB7CD4">
        <w:rPr>
          <w:b/>
          <w:color w:val="000000"/>
          <w:highlight w:val="red"/>
        </w:rPr>
        <w:t>spring-boot-starter-parent</w:t>
      </w:r>
      <w:r w:rsidRPr="00262933">
        <w:rPr>
          <w:color w:val="008080"/>
        </w:rPr>
        <w:t>&lt;/</w:t>
      </w:r>
      <w:r w:rsidRPr="00262933">
        <w:rPr>
          <w:color w:val="3F7F7F"/>
        </w:rPr>
        <w:t>artifactId</w:t>
      </w:r>
      <w:r w:rsidRPr="00262933">
        <w:rPr>
          <w:color w:val="008080"/>
        </w:rPr>
        <w:t>&gt;</w:t>
      </w:r>
    </w:p>
    <w:p w14:paraId="255AC070" w14:textId="77777777" w:rsidR="00F04222" w:rsidRPr="00262933" w:rsidRDefault="00F04222" w:rsidP="00F04222">
      <w:pPr>
        <w:pStyle w:val="Output"/>
        <w:rPr>
          <w:color w:val="4C483D" w:themeColor="text2"/>
        </w:rPr>
      </w:pPr>
      <w:r w:rsidRPr="00262933">
        <w:rPr>
          <w:color w:val="000000"/>
        </w:rPr>
        <w:tab/>
      </w:r>
      <w:r w:rsidRPr="00262933">
        <w:rPr>
          <w:color w:val="000000"/>
        </w:rPr>
        <w:tab/>
      </w:r>
      <w:r w:rsidRPr="00262933">
        <w:rPr>
          <w:color w:val="008080"/>
        </w:rPr>
        <w:t>&lt;</w:t>
      </w:r>
      <w:r w:rsidRPr="00262933">
        <w:rPr>
          <w:color w:val="3F7F7F"/>
        </w:rPr>
        <w:t>version</w:t>
      </w:r>
      <w:r w:rsidRPr="00262933">
        <w:rPr>
          <w:color w:val="008080"/>
        </w:rPr>
        <w:t>&gt;</w:t>
      </w:r>
      <w:r w:rsidRPr="00262933">
        <w:rPr>
          <w:color w:val="000000"/>
        </w:rPr>
        <w:t>1.5.6.RELEASE</w:t>
      </w:r>
      <w:r w:rsidRPr="00262933">
        <w:rPr>
          <w:color w:val="008080"/>
        </w:rPr>
        <w:t>&lt;/</w:t>
      </w:r>
      <w:r w:rsidRPr="00262933">
        <w:rPr>
          <w:color w:val="3F7F7F"/>
        </w:rPr>
        <w:t>version</w:t>
      </w:r>
      <w:r w:rsidRPr="00262933">
        <w:rPr>
          <w:color w:val="008080"/>
        </w:rPr>
        <w:t>&gt;</w:t>
      </w:r>
    </w:p>
    <w:p w14:paraId="259547B4" w14:textId="77777777" w:rsidR="00F04222" w:rsidRPr="00262933" w:rsidRDefault="00F04222" w:rsidP="00F04222">
      <w:pPr>
        <w:pStyle w:val="Output"/>
        <w:rPr>
          <w:color w:val="4C483D" w:themeColor="text2"/>
        </w:rPr>
      </w:pPr>
      <w:r w:rsidRPr="00262933">
        <w:rPr>
          <w:color w:val="000000"/>
        </w:rPr>
        <w:tab/>
      </w:r>
      <w:r w:rsidRPr="00262933">
        <w:rPr>
          <w:color w:val="008080"/>
        </w:rPr>
        <w:t>&lt;/</w:t>
      </w:r>
      <w:r w:rsidRPr="00262933">
        <w:rPr>
          <w:color w:val="3F7F7F"/>
        </w:rPr>
        <w:t>parent</w:t>
      </w:r>
      <w:r w:rsidRPr="00262933">
        <w:rPr>
          <w:color w:val="008080"/>
        </w:rPr>
        <w:t>&gt;</w:t>
      </w:r>
    </w:p>
    <w:p w14:paraId="6AEC9503" w14:textId="77777777" w:rsidR="00F04222" w:rsidRPr="00262933" w:rsidRDefault="00F04222" w:rsidP="00F04222">
      <w:pPr>
        <w:pStyle w:val="Output"/>
        <w:rPr>
          <w:color w:val="4C483D" w:themeColor="text2"/>
        </w:rPr>
      </w:pPr>
    </w:p>
    <w:p w14:paraId="111D7F04" w14:textId="77777777" w:rsidR="00F04222" w:rsidRPr="00262933" w:rsidRDefault="00F04222" w:rsidP="00F04222">
      <w:pPr>
        <w:pStyle w:val="Output"/>
        <w:rPr>
          <w:color w:val="4C483D" w:themeColor="text2"/>
        </w:rPr>
      </w:pPr>
      <w:r w:rsidRPr="00262933">
        <w:rPr>
          <w:color w:val="000000"/>
        </w:rPr>
        <w:tab/>
      </w:r>
      <w:r w:rsidRPr="00262933">
        <w:rPr>
          <w:color w:val="008080"/>
        </w:rPr>
        <w:t>&lt;</w:t>
      </w:r>
      <w:r w:rsidRPr="00262933">
        <w:rPr>
          <w:color w:val="3F7F7F"/>
        </w:rPr>
        <w:t>dependencies</w:t>
      </w:r>
      <w:r w:rsidRPr="00262933">
        <w:rPr>
          <w:color w:val="008080"/>
        </w:rPr>
        <w:t>&gt;</w:t>
      </w:r>
    </w:p>
    <w:p w14:paraId="339E77B9" w14:textId="77777777" w:rsidR="00F04222" w:rsidRPr="00262933" w:rsidRDefault="00F04222" w:rsidP="00F04222">
      <w:pPr>
        <w:pStyle w:val="Output"/>
        <w:rPr>
          <w:color w:val="4C483D" w:themeColor="text2"/>
        </w:rPr>
      </w:pPr>
      <w:r w:rsidRPr="00262933">
        <w:rPr>
          <w:color w:val="000000"/>
        </w:rPr>
        <w:tab/>
      </w:r>
      <w:r w:rsidRPr="00262933">
        <w:rPr>
          <w:color w:val="000000"/>
        </w:rPr>
        <w:tab/>
      </w:r>
      <w:r w:rsidRPr="00262933">
        <w:rPr>
          <w:color w:val="008080"/>
        </w:rPr>
        <w:t>&lt;</w:t>
      </w:r>
      <w:r w:rsidRPr="00262933">
        <w:rPr>
          <w:color w:val="3F7F7F"/>
        </w:rPr>
        <w:t>dependency</w:t>
      </w:r>
      <w:r w:rsidRPr="00262933">
        <w:rPr>
          <w:color w:val="008080"/>
        </w:rPr>
        <w:t>&gt;</w:t>
      </w:r>
    </w:p>
    <w:p w14:paraId="6163C1AE" w14:textId="77777777" w:rsidR="00F04222" w:rsidRPr="00262933" w:rsidRDefault="00F04222" w:rsidP="00F04222">
      <w:pPr>
        <w:pStyle w:val="Output"/>
        <w:rPr>
          <w:color w:val="4C483D" w:themeColor="text2"/>
        </w:rPr>
      </w:pPr>
      <w:r w:rsidRPr="00262933">
        <w:rPr>
          <w:color w:val="000000"/>
        </w:rPr>
        <w:tab/>
      </w:r>
      <w:r w:rsidRPr="00262933">
        <w:rPr>
          <w:color w:val="000000"/>
        </w:rPr>
        <w:tab/>
      </w:r>
      <w:r w:rsidRPr="00262933">
        <w:rPr>
          <w:color w:val="000000"/>
        </w:rPr>
        <w:tab/>
      </w:r>
      <w:r w:rsidRPr="00262933">
        <w:rPr>
          <w:color w:val="008080"/>
        </w:rPr>
        <w:t>&lt;</w:t>
      </w:r>
      <w:r w:rsidRPr="00262933">
        <w:rPr>
          <w:color w:val="3F7F7F"/>
        </w:rPr>
        <w:t>groupId</w:t>
      </w:r>
      <w:r w:rsidRPr="00262933">
        <w:rPr>
          <w:color w:val="008080"/>
        </w:rPr>
        <w:t>&gt;</w:t>
      </w:r>
      <w:r w:rsidRPr="00262933">
        <w:rPr>
          <w:color w:val="000000"/>
        </w:rPr>
        <w:t>org.springframework.boot</w:t>
      </w:r>
      <w:r w:rsidRPr="00262933">
        <w:rPr>
          <w:color w:val="008080"/>
        </w:rPr>
        <w:t>&lt;/</w:t>
      </w:r>
      <w:r w:rsidRPr="00262933">
        <w:rPr>
          <w:color w:val="3F7F7F"/>
        </w:rPr>
        <w:t>groupId</w:t>
      </w:r>
      <w:r w:rsidRPr="00262933">
        <w:rPr>
          <w:color w:val="008080"/>
        </w:rPr>
        <w:t>&gt;</w:t>
      </w:r>
    </w:p>
    <w:p w14:paraId="4B0A295F" w14:textId="77777777" w:rsidR="00F04222" w:rsidRPr="00262933" w:rsidRDefault="00F04222" w:rsidP="00F04222">
      <w:pPr>
        <w:pStyle w:val="Output"/>
        <w:rPr>
          <w:color w:val="4C483D" w:themeColor="text2"/>
        </w:rPr>
      </w:pPr>
      <w:r w:rsidRPr="00262933">
        <w:rPr>
          <w:color w:val="000000"/>
        </w:rPr>
        <w:tab/>
      </w:r>
      <w:r w:rsidRPr="00262933">
        <w:rPr>
          <w:color w:val="000000"/>
        </w:rPr>
        <w:tab/>
      </w:r>
      <w:r w:rsidRPr="00262933">
        <w:rPr>
          <w:color w:val="000000"/>
        </w:rPr>
        <w:tab/>
      </w:r>
      <w:r w:rsidRPr="00262933">
        <w:rPr>
          <w:color w:val="008080"/>
        </w:rPr>
        <w:t>&lt;</w:t>
      </w:r>
      <w:r w:rsidRPr="00262933">
        <w:rPr>
          <w:color w:val="3F7F7F"/>
        </w:rPr>
        <w:t>artifactId</w:t>
      </w:r>
      <w:r w:rsidRPr="00262933">
        <w:rPr>
          <w:color w:val="008080"/>
        </w:rPr>
        <w:t>&gt;</w:t>
      </w:r>
      <w:r w:rsidRPr="00EB7CD4">
        <w:rPr>
          <w:b/>
          <w:color w:val="000000"/>
          <w:highlight w:val="red"/>
        </w:rPr>
        <w:t>spring-boot-starter-web</w:t>
      </w:r>
      <w:r w:rsidRPr="00262933">
        <w:rPr>
          <w:color w:val="008080"/>
        </w:rPr>
        <w:t>&lt;/</w:t>
      </w:r>
      <w:r w:rsidRPr="00262933">
        <w:rPr>
          <w:color w:val="3F7F7F"/>
        </w:rPr>
        <w:t>artifactId</w:t>
      </w:r>
      <w:r w:rsidRPr="00262933">
        <w:rPr>
          <w:color w:val="008080"/>
        </w:rPr>
        <w:t>&gt;</w:t>
      </w:r>
    </w:p>
    <w:p w14:paraId="5FE1F056" w14:textId="77777777" w:rsidR="00F04222" w:rsidRPr="00262933" w:rsidRDefault="00F04222" w:rsidP="00F04222">
      <w:pPr>
        <w:pStyle w:val="Output"/>
        <w:rPr>
          <w:color w:val="4C483D" w:themeColor="text2"/>
        </w:rPr>
      </w:pPr>
      <w:r w:rsidRPr="00262933">
        <w:rPr>
          <w:color w:val="000000"/>
        </w:rPr>
        <w:tab/>
      </w:r>
      <w:r w:rsidRPr="00262933">
        <w:rPr>
          <w:color w:val="000000"/>
        </w:rPr>
        <w:tab/>
      </w:r>
      <w:r w:rsidRPr="00262933">
        <w:rPr>
          <w:color w:val="008080"/>
        </w:rPr>
        <w:t>&lt;/</w:t>
      </w:r>
      <w:r w:rsidRPr="00262933">
        <w:rPr>
          <w:color w:val="3F7F7F"/>
        </w:rPr>
        <w:t>dependency</w:t>
      </w:r>
      <w:r w:rsidRPr="00262933">
        <w:rPr>
          <w:color w:val="008080"/>
        </w:rPr>
        <w:t>&gt;</w:t>
      </w:r>
    </w:p>
    <w:p w14:paraId="79CDF060" w14:textId="77777777" w:rsidR="00F04222" w:rsidRPr="00262933" w:rsidRDefault="00F04222" w:rsidP="00F04222">
      <w:pPr>
        <w:pStyle w:val="Output"/>
        <w:rPr>
          <w:color w:val="4C483D" w:themeColor="text2"/>
        </w:rPr>
      </w:pPr>
      <w:r w:rsidRPr="00262933">
        <w:rPr>
          <w:color w:val="000000"/>
        </w:rPr>
        <w:tab/>
      </w:r>
      <w:r w:rsidRPr="00262933">
        <w:rPr>
          <w:color w:val="008080"/>
        </w:rPr>
        <w:t>&lt;/</w:t>
      </w:r>
      <w:r w:rsidRPr="00262933">
        <w:rPr>
          <w:color w:val="3F7F7F"/>
        </w:rPr>
        <w:t>dependencies</w:t>
      </w:r>
      <w:r w:rsidRPr="00262933">
        <w:rPr>
          <w:color w:val="008080"/>
        </w:rPr>
        <w:t>&gt;</w:t>
      </w:r>
    </w:p>
    <w:p w14:paraId="6C8B8A9C" w14:textId="77777777" w:rsidR="00F04222" w:rsidRPr="00262933" w:rsidRDefault="00F04222" w:rsidP="00F04222">
      <w:pPr>
        <w:pStyle w:val="Output"/>
        <w:rPr>
          <w:color w:val="4C483D" w:themeColor="text2"/>
        </w:rPr>
      </w:pPr>
    </w:p>
    <w:p w14:paraId="405166B4" w14:textId="77777777" w:rsidR="00F04222" w:rsidRPr="00262933" w:rsidRDefault="00F04222" w:rsidP="00F04222">
      <w:pPr>
        <w:pStyle w:val="Output"/>
        <w:rPr>
          <w:color w:val="4C483D" w:themeColor="text2"/>
        </w:rPr>
      </w:pPr>
      <w:r w:rsidRPr="00262933">
        <w:rPr>
          <w:color w:val="000000"/>
        </w:rPr>
        <w:tab/>
      </w:r>
      <w:r w:rsidRPr="00262933">
        <w:rPr>
          <w:color w:val="008080"/>
        </w:rPr>
        <w:t>&lt;</w:t>
      </w:r>
      <w:r w:rsidRPr="00262933">
        <w:rPr>
          <w:color w:val="3F7F7F"/>
        </w:rPr>
        <w:t>properties</w:t>
      </w:r>
      <w:r w:rsidRPr="00262933">
        <w:rPr>
          <w:color w:val="008080"/>
        </w:rPr>
        <w:t>&gt;</w:t>
      </w:r>
    </w:p>
    <w:p w14:paraId="0DDDCDC0" w14:textId="77777777" w:rsidR="00F04222" w:rsidRPr="00262933" w:rsidRDefault="00F04222" w:rsidP="00F04222">
      <w:pPr>
        <w:pStyle w:val="Output"/>
        <w:rPr>
          <w:color w:val="4C483D" w:themeColor="text2"/>
        </w:rPr>
      </w:pPr>
      <w:r w:rsidRPr="00262933">
        <w:rPr>
          <w:color w:val="000000"/>
        </w:rPr>
        <w:tab/>
      </w:r>
      <w:r w:rsidRPr="00262933">
        <w:rPr>
          <w:color w:val="000000"/>
        </w:rPr>
        <w:tab/>
      </w:r>
      <w:r w:rsidRPr="00262933">
        <w:rPr>
          <w:color w:val="008080"/>
        </w:rPr>
        <w:t>&lt;</w:t>
      </w:r>
      <w:r w:rsidRPr="00262933">
        <w:rPr>
          <w:color w:val="3F7F7F"/>
        </w:rPr>
        <w:t>java.version</w:t>
      </w:r>
      <w:r w:rsidRPr="00262933">
        <w:rPr>
          <w:color w:val="008080"/>
        </w:rPr>
        <w:t>&gt;</w:t>
      </w:r>
      <w:r w:rsidRPr="00EB7CD4">
        <w:rPr>
          <w:b/>
          <w:color w:val="000000"/>
          <w:highlight w:val="red"/>
        </w:rPr>
        <w:t>1.8</w:t>
      </w:r>
      <w:r w:rsidRPr="00262933">
        <w:rPr>
          <w:color w:val="008080"/>
        </w:rPr>
        <w:t>&lt;/</w:t>
      </w:r>
      <w:r w:rsidRPr="00262933">
        <w:rPr>
          <w:color w:val="3F7F7F"/>
        </w:rPr>
        <w:t>java.version</w:t>
      </w:r>
      <w:r w:rsidRPr="00262933">
        <w:rPr>
          <w:color w:val="008080"/>
        </w:rPr>
        <w:t>&gt;</w:t>
      </w:r>
    </w:p>
    <w:p w14:paraId="112B07BC" w14:textId="77777777" w:rsidR="00F04222" w:rsidRPr="00262933" w:rsidRDefault="00F04222" w:rsidP="00F04222">
      <w:pPr>
        <w:pStyle w:val="Output"/>
        <w:rPr>
          <w:color w:val="4C483D" w:themeColor="text2"/>
        </w:rPr>
      </w:pPr>
      <w:r w:rsidRPr="00262933">
        <w:rPr>
          <w:color w:val="000000"/>
        </w:rPr>
        <w:tab/>
      </w:r>
      <w:r w:rsidRPr="00262933">
        <w:rPr>
          <w:color w:val="008080"/>
        </w:rPr>
        <w:t>&lt;/</w:t>
      </w:r>
      <w:r w:rsidRPr="00262933">
        <w:rPr>
          <w:color w:val="3F7F7F"/>
        </w:rPr>
        <w:t>properties</w:t>
      </w:r>
      <w:r w:rsidRPr="00262933">
        <w:rPr>
          <w:color w:val="008080"/>
        </w:rPr>
        <w:t>&gt;</w:t>
      </w:r>
    </w:p>
    <w:p w14:paraId="3AD467A0" w14:textId="77777777" w:rsidR="00F04222" w:rsidRPr="00262933" w:rsidRDefault="00F04222" w:rsidP="00F04222">
      <w:pPr>
        <w:pStyle w:val="Output"/>
      </w:pPr>
      <w:r w:rsidRPr="00262933">
        <w:rPr>
          <w:color w:val="008080"/>
        </w:rPr>
        <w:t>&lt;/</w:t>
      </w:r>
      <w:r w:rsidRPr="00262933">
        <w:rPr>
          <w:color w:val="3F7F7F"/>
        </w:rPr>
        <w:t>project</w:t>
      </w:r>
      <w:r w:rsidRPr="00262933">
        <w:rPr>
          <w:color w:val="008080"/>
        </w:rPr>
        <w:t>&gt;</w:t>
      </w:r>
      <w:r w:rsidRPr="00262933">
        <w:t xml:space="preserve"> </w:t>
      </w:r>
    </w:p>
    <w:p w14:paraId="0198450A" w14:textId="77777777" w:rsidR="00F04222" w:rsidRDefault="00F04222" w:rsidP="00F46707">
      <w:pPr>
        <w:pStyle w:val="ListParagraph"/>
        <w:numPr>
          <w:ilvl w:val="0"/>
          <w:numId w:val="30"/>
        </w:numPr>
      </w:pPr>
      <w:r w:rsidRPr="0088464C">
        <w:rPr>
          <w:rStyle w:val="OutputChar"/>
          <w:b/>
          <w:color w:val="FF0000"/>
        </w:rPr>
        <w:t>spring-boot-starter-parent</w:t>
      </w:r>
      <w:r w:rsidRPr="0088464C">
        <w:rPr>
          <w:b/>
          <w:color w:val="FF0000"/>
        </w:rPr>
        <w:t>:</w:t>
      </w:r>
      <w:r w:rsidRPr="0088464C">
        <w:rPr>
          <w:b/>
        </w:rPr>
        <w:t xml:space="preserve">  </w:t>
      </w:r>
      <w:r w:rsidRPr="00EB7CD4">
        <w:t xml:space="preserve">is an existing project given by spring team which </w:t>
      </w:r>
      <w:r w:rsidRPr="0088464C">
        <w:rPr>
          <w:b/>
        </w:rPr>
        <w:t>contains Spring Boot supporting configuration data</w:t>
      </w:r>
      <w:r w:rsidRPr="00EB7CD4">
        <w:t xml:space="preserve"> (just configuration data, it won’t download any jars), we have added this in a </w:t>
      </w:r>
      <w:r w:rsidRPr="0088464C">
        <w:rPr>
          <w:b/>
        </w:rPr>
        <w:t>&lt;parent&gt;</w:t>
      </w:r>
      <w:r w:rsidRPr="00EB7CD4">
        <w:t xml:space="preserve"> tag means, we are instructing Maven to consider our SpringBootHelloWorld project as a child to it</w:t>
      </w:r>
    </w:p>
    <w:p w14:paraId="499D30ED" w14:textId="77777777" w:rsidR="00F04222" w:rsidRDefault="00F04222" w:rsidP="00F04222">
      <w:pPr>
        <w:pStyle w:val="ListParagraph"/>
        <w:ind w:left="360"/>
      </w:pPr>
    </w:p>
    <w:p w14:paraId="2E6AD8F4" w14:textId="2AC4CFED" w:rsidR="00F04222" w:rsidRDefault="00F04222" w:rsidP="00F46707">
      <w:pPr>
        <w:pStyle w:val="ListParagraph"/>
        <w:numPr>
          <w:ilvl w:val="0"/>
          <w:numId w:val="30"/>
        </w:numPr>
      </w:pPr>
      <w:r w:rsidRPr="0088464C">
        <w:rPr>
          <w:rStyle w:val="OutputChar"/>
          <w:b/>
          <w:color w:val="FF0000"/>
        </w:rPr>
        <w:t>spring-boot-starter-web</w:t>
      </w:r>
      <w:r w:rsidRPr="0088464C">
        <w:rPr>
          <w:color w:val="FF0000"/>
        </w:rPr>
        <w:t>:</w:t>
      </w:r>
      <w:r w:rsidRPr="00EB7CD4">
        <w:t xml:space="preserve"> Starter for building web, including RESTful, applications using Spring MVC. Uses Tomcat as the default embedded container</w:t>
      </w:r>
    </w:p>
    <w:p w14:paraId="7C0F772D" w14:textId="77777777" w:rsidR="00DB07D2" w:rsidRDefault="00DB07D2" w:rsidP="00DB07D2">
      <w:pPr>
        <w:pStyle w:val="ListParagraph"/>
      </w:pPr>
    </w:p>
    <w:p w14:paraId="5B6991E9" w14:textId="77777777" w:rsidR="00DB07D2" w:rsidRPr="00EB7CD4" w:rsidRDefault="00DB07D2" w:rsidP="00DB07D2">
      <w:pPr>
        <w:pStyle w:val="ListParagraph"/>
        <w:ind w:left="360"/>
      </w:pPr>
    </w:p>
    <w:p w14:paraId="4BF10874" w14:textId="77777777" w:rsidR="00F04222" w:rsidRDefault="00F04222" w:rsidP="00DD325E">
      <w:pPr>
        <w:pStyle w:val="Howitworks"/>
        <w:spacing w:after="0"/>
        <w:jc w:val="left"/>
      </w:pPr>
      <w:r>
        <w:lastRenderedPageBreak/>
        <w:t>5.</w:t>
      </w:r>
      <w:r w:rsidRPr="00B4457E">
        <w:t xml:space="preserve">Now right click on the </w:t>
      </w:r>
      <w:r w:rsidRPr="00FC1755">
        <w:t>application &gt; Maven &gt; Update Project</w:t>
      </w:r>
      <w:r w:rsidRPr="00B4457E">
        <w:t xml:space="preserve">, </w:t>
      </w:r>
    </w:p>
    <w:p w14:paraId="78DE185D" w14:textId="77777777" w:rsidR="00F04222" w:rsidRPr="00FC1755" w:rsidRDefault="00F04222" w:rsidP="00F04222">
      <w:pPr>
        <w:spacing w:after="0"/>
        <w:rPr>
          <w:b/>
          <w:bCs/>
        </w:rPr>
      </w:pPr>
      <w:r w:rsidRPr="00B4457E">
        <w:t>if you observe the directory structure of the project, it will create a new folder named “</w:t>
      </w:r>
      <w:r w:rsidRPr="00FC1755">
        <w:rPr>
          <w:i/>
          <w:iCs/>
        </w:rPr>
        <w:t>Maven Dependencies</w:t>
      </w:r>
      <w:r w:rsidRPr="00B4457E">
        <w:t>” which contains all supporting. jars to run the Spring Boot application and the Java version also changed to </w:t>
      </w:r>
      <w:r w:rsidRPr="00FC1755">
        <w:rPr>
          <w:b/>
          <w:bCs/>
        </w:rPr>
        <w:t>1.8.</w:t>
      </w:r>
    </w:p>
    <w:p w14:paraId="7B5999E6" w14:textId="77777777" w:rsidR="00F04222" w:rsidRDefault="00F04222" w:rsidP="00F04222">
      <w:pPr>
        <w:ind w:left="360"/>
      </w:pPr>
      <w:r w:rsidRPr="00FC175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FC1755">
        <w:rPr>
          <w:b/>
          <w:bCs/>
          <w:noProof/>
          <w:lang w:eastAsia="en-US"/>
        </w:rPr>
        <w:drawing>
          <wp:inline distT="0" distB="0" distL="0" distR="0" wp14:anchorId="33BF255D" wp14:editId="51EF0A7D">
            <wp:extent cx="2062417" cy="2347123"/>
            <wp:effectExtent l="0" t="0" r="0" b="0"/>
            <wp:docPr id="48" name="Picture 48"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sers\kaveti_s.ITLINFOSYS\Pictures\1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83367" cy="2370965"/>
                    </a:xfrm>
                    <a:prstGeom prst="rect">
                      <a:avLst/>
                    </a:prstGeom>
                    <a:noFill/>
                    <a:ln>
                      <a:noFill/>
                    </a:ln>
                  </pic:spPr>
                </pic:pic>
              </a:graphicData>
            </a:graphic>
          </wp:inline>
        </w:drawing>
      </w:r>
    </w:p>
    <w:p w14:paraId="3771FEF9" w14:textId="49AC103F" w:rsidR="00F04222" w:rsidRDefault="00F04222" w:rsidP="00F46707">
      <w:pPr>
        <w:pStyle w:val="ListParagraph"/>
        <w:numPr>
          <w:ilvl w:val="0"/>
          <w:numId w:val="14"/>
        </w:numPr>
      </w:pPr>
      <w:r>
        <w:t>if</w:t>
      </w:r>
      <w:r w:rsidRPr="00427C6F">
        <w:t xml:space="preserve"> you observe pom.xml</w:t>
      </w:r>
      <w:r>
        <w:t>,</w:t>
      </w:r>
      <w:r w:rsidRPr="00427C6F">
        <w:t xml:space="preserve"> </w:t>
      </w:r>
      <w:r>
        <w:t>we</w:t>
      </w:r>
      <w:r w:rsidRPr="00427C6F">
        <w:t xml:space="preserve"> haven’t included version number for </w:t>
      </w:r>
      <w:r w:rsidRPr="00427C6F">
        <w:rPr>
          <w:b/>
        </w:rPr>
        <w:t>spring-boot-starter-web</w:t>
      </w:r>
      <w:r w:rsidR="00911380">
        <w:rPr>
          <w:b/>
        </w:rPr>
        <w:t>.</w:t>
      </w:r>
      <w:r w:rsidRPr="00427C6F">
        <w:rPr>
          <w:b/>
        </w:rPr>
        <w:t xml:space="preserve"> </w:t>
      </w:r>
      <w:r w:rsidRPr="00427C6F">
        <w:t xml:space="preserve">but maven downloaded some jar files with </w:t>
      </w:r>
      <w:r w:rsidRPr="0088464C">
        <w:rPr>
          <w:b/>
        </w:rPr>
        <w:t>some version(s) related to spring-boot-starter-web</w:t>
      </w:r>
      <w:r w:rsidRPr="00427C6F">
        <w:t xml:space="preserve">, that’s because of Maven’s parent child relation. </w:t>
      </w:r>
    </w:p>
    <w:p w14:paraId="2B4F5805" w14:textId="77777777" w:rsidR="00F04222" w:rsidRDefault="00F04222" w:rsidP="00F04222">
      <w:pPr>
        <w:pStyle w:val="ListParagraph"/>
      </w:pPr>
    </w:p>
    <w:p w14:paraId="1DF08F2F" w14:textId="583DB499" w:rsidR="00F04222" w:rsidRDefault="00F04222" w:rsidP="00F46707">
      <w:pPr>
        <w:pStyle w:val="ListParagraph"/>
        <w:numPr>
          <w:ilvl w:val="0"/>
          <w:numId w:val="14"/>
        </w:numPr>
      </w:pPr>
      <w:r w:rsidRPr="00427C6F">
        <w:t xml:space="preserve">While adding spring boot parent project, </w:t>
      </w:r>
      <w:r>
        <w:t>we</w:t>
      </w:r>
      <w:r w:rsidRPr="00427C6F">
        <w:t xml:space="preserve"> included version as </w:t>
      </w:r>
      <w:r w:rsidRPr="00DD325E">
        <w:rPr>
          <w:rStyle w:val="BlueSyntaxChar"/>
        </w:rPr>
        <w:t xml:space="preserve">1.5.6.RELEASE, </w:t>
      </w:r>
      <w:r w:rsidRPr="00427C6F">
        <w:t xml:space="preserve">so again we no need to add version numbers for the dependencies.  As </w:t>
      </w:r>
      <w:r>
        <w:t>we know</w:t>
      </w:r>
      <w:r w:rsidRPr="00427C6F">
        <w:t xml:space="preserve"> spring-boot-starter-parent contains configuration meta data, this means, it knows which version of dependency need to be downloaded.  </w:t>
      </w:r>
      <w:r w:rsidR="00F629F0" w:rsidRPr="00427C6F">
        <w:t>So,</w:t>
      </w:r>
      <w:r w:rsidRPr="00427C6F">
        <w:t xml:space="preserve"> we no need to worry about dependencies versions., </w:t>
      </w:r>
      <w:r>
        <w:t>it</w:t>
      </w:r>
      <w:r w:rsidRPr="00427C6F">
        <w:t xml:space="preserve"> will save lot of our time</w:t>
      </w:r>
      <w:r>
        <w:t>.</w:t>
      </w:r>
    </w:p>
    <w:p w14:paraId="30844B64" w14:textId="77777777" w:rsidR="00F04222" w:rsidRPr="00824A68" w:rsidRDefault="00F04222" w:rsidP="00F04222">
      <w:pPr>
        <w:pStyle w:val="Howitworks"/>
        <w:spacing w:after="0"/>
        <w:rPr>
          <w:color w:val="FFFF00"/>
        </w:rPr>
      </w:pPr>
      <w:r>
        <w:t>6.create a java class with main() method, in a pakage.</w:t>
      </w:r>
      <w:r w:rsidRPr="00824A68">
        <w:rPr>
          <w:color w:val="FFFF00"/>
        </w:rPr>
        <w:t>com.smlcodes.app.SpringBootApp.java.</w:t>
      </w:r>
    </w:p>
    <w:p w14:paraId="5E4CFD30" w14:textId="77777777" w:rsidR="00F04222" w:rsidRDefault="00F04222" w:rsidP="00F04222">
      <w:pPr>
        <w:pStyle w:val="Output"/>
        <w:rPr>
          <w:color w:val="4C483D" w:themeColor="text2"/>
        </w:rPr>
      </w:pPr>
      <w:r>
        <w:rPr>
          <w:b/>
          <w:bCs/>
          <w:color w:val="7F0055"/>
        </w:rPr>
        <w:t>package</w:t>
      </w:r>
      <w:r>
        <w:t xml:space="preserve"> com.smlcodes.app;</w:t>
      </w:r>
    </w:p>
    <w:p w14:paraId="4A9A0DAD" w14:textId="77777777" w:rsidR="00F04222" w:rsidRDefault="00F04222" w:rsidP="00F04222">
      <w:pPr>
        <w:pStyle w:val="Output"/>
        <w:rPr>
          <w:color w:val="4C483D" w:themeColor="text2"/>
        </w:rPr>
      </w:pPr>
    </w:p>
    <w:p w14:paraId="130B8DA0" w14:textId="77777777" w:rsidR="00F04222" w:rsidRDefault="00F04222" w:rsidP="00F04222">
      <w:pPr>
        <w:pStyle w:val="Output"/>
        <w:rPr>
          <w:color w:val="4C483D" w:themeColor="text2"/>
        </w:rPr>
      </w:pPr>
      <w:r>
        <w:rPr>
          <w:b/>
          <w:bCs/>
          <w:color w:val="7F0055"/>
        </w:rPr>
        <w:t>import</w:t>
      </w:r>
      <w:r>
        <w:t xml:space="preserve"> org.springframework.boot.SpringApplication;</w:t>
      </w:r>
    </w:p>
    <w:p w14:paraId="3D44FC8E" w14:textId="77777777" w:rsidR="00F04222" w:rsidRDefault="00F04222" w:rsidP="00F04222">
      <w:pPr>
        <w:pStyle w:val="Output"/>
        <w:rPr>
          <w:color w:val="4C483D" w:themeColor="text2"/>
        </w:rPr>
      </w:pPr>
      <w:r>
        <w:rPr>
          <w:b/>
          <w:bCs/>
          <w:color w:val="7F0055"/>
        </w:rPr>
        <w:t>import</w:t>
      </w:r>
      <w:r>
        <w:t xml:space="preserve"> org.springframework.boot.autoconfigure.SpringBootApplication;</w:t>
      </w:r>
    </w:p>
    <w:p w14:paraId="1A99ADBA" w14:textId="77777777" w:rsidR="00F04222" w:rsidRDefault="00F04222" w:rsidP="00F04222">
      <w:pPr>
        <w:pStyle w:val="Output"/>
        <w:rPr>
          <w:color w:val="4C483D" w:themeColor="text2"/>
        </w:rPr>
      </w:pPr>
    </w:p>
    <w:p w14:paraId="14AA7FC1" w14:textId="77777777" w:rsidR="00F04222" w:rsidRDefault="00F04222" w:rsidP="00F04222">
      <w:pPr>
        <w:pStyle w:val="Output"/>
        <w:rPr>
          <w:color w:val="4C483D" w:themeColor="text2"/>
        </w:rPr>
      </w:pPr>
      <w:r>
        <w:rPr>
          <w:color w:val="646464"/>
        </w:rPr>
        <w:t>@SpringBootApplication</w:t>
      </w:r>
    </w:p>
    <w:p w14:paraId="6BF3D804" w14:textId="77777777"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SpringBootApp {</w:t>
      </w:r>
    </w:p>
    <w:p w14:paraId="04B3078B" w14:textId="77777777" w:rsidR="00F04222" w:rsidRDefault="00F04222" w:rsidP="00F04222">
      <w:pPr>
        <w:pStyle w:val="Output"/>
        <w:rPr>
          <w:color w:val="4C483D" w:themeColor="text2"/>
        </w:rPr>
      </w:pPr>
      <w:r>
        <w:tab/>
      </w: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14:paraId="63351D29" w14:textId="77777777" w:rsidR="00F04222" w:rsidRDefault="00F04222" w:rsidP="00F04222">
      <w:pPr>
        <w:pStyle w:val="Output"/>
        <w:rPr>
          <w:color w:val="4C483D" w:themeColor="text2"/>
        </w:rPr>
      </w:pPr>
      <w:r>
        <w:tab/>
      </w:r>
      <w:r>
        <w:tab/>
        <w:t>SpringApplication.</w:t>
      </w:r>
      <w:r>
        <w:rPr>
          <w:i/>
          <w:iCs/>
        </w:rPr>
        <w:t>run</w:t>
      </w:r>
      <w:r>
        <w:t>(SpringBootApp.</w:t>
      </w:r>
      <w:r>
        <w:rPr>
          <w:b/>
          <w:bCs/>
          <w:color w:val="7F0055"/>
        </w:rPr>
        <w:t>class</w:t>
      </w:r>
      <w:r>
        <w:t xml:space="preserve">, </w:t>
      </w:r>
      <w:r>
        <w:rPr>
          <w:color w:val="6A3E3E"/>
        </w:rPr>
        <w:t>args</w:t>
      </w:r>
      <w:r>
        <w:t>);</w:t>
      </w:r>
    </w:p>
    <w:p w14:paraId="07AC9A8B" w14:textId="77777777" w:rsidR="00F04222" w:rsidRDefault="00F04222" w:rsidP="00F04222">
      <w:pPr>
        <w:pStyle w:val="Output"/>
        <w:rPr>
          <w:color w:val="4C483D" w:themeColor="text2"/>
        </w:rPr>
      </w:pPr>
      <w:r>
        <w:tab/>
      </w:r>
      <w:r>
        <w:tab/>
        <w:t>System.</w:t>
      </w:r>
      <w:r>
        <w:rPr>
          <w:b/>
          <w:bCs/>
          <w:i/>
          <w:iCs/>
          <w:color w:val="0000C0"/>
        </w:rPr>
        <w:t>out</w:t>
      </w:r>
      <w:r>
        <w:t>.println(</w:t>
      </w:r>
      <w:r>
        <w:rPr>
          <w:color w:val="2A00FF"/>
        </w:rPr>
        <w:t>"****\n Hello, World \n ***"</w:t>
      </w:r>
      <w:r>
        <w:t>);</w:t>
      </w:r>
    </w:p>
    <w:p w14:paraId="03B18883" w14:textId="77777777" w:rsidR="00F04222" w:rsidRDefault="00F04222" w:rsidP="00F04222">
      <w:pPr>
        <w:pStyle w:val="Output"/>
        <w:rPr>
          <w:color w:val="4C483D" w:themeColor="text2"/>
        </w:rPr>
      </w:pPr>
      <w:r>
        <w:tab/>
        <w:t>}</w:t>
      </w:r>
    </w:p>
    <w:p w14:paraId="4CCEBE0A" w14:textId="77777777" w:rsidR="00F04222" w:rsidRDefault="00F04222" w:rsidP="00F04222">
      <w:pPr>
        <w:pStyle w:val="Output"/>
        <w:rPr>
          <w:color w:val="4C483D" w:themeColor="text2"/>
        </w:rPr>
      </w:pPr>
      <w:r>
        <w:t>}</w:t>
      </w:r>
    </w:p>
    <w:p w14:paraId="325D652B" w14:textId="77777777" w:rsidR="00F04222" w:rsidRPr="005608F5" w:rsidRDefault="00F04222" w:rsidP="00F46707">
      <w:pPr>
        <w:pStyle w:val="ListParagraph"/>
        <w:numPr>
          <w:ilvl w:val="0"/>
          <w:numId w:val="15"/>
        </w:numPr>
      </w:pPr>
      <w:r w:rsidRPr="00DD325E">
        <w:rPr>
          <w:rStyle w:val="0SyntaxPinkChar"/>
          <w:szCs w:val="18"/>
        </w:rPr>
        <w:t>@SpringBootApplication</w:t>
      </w:r>
      <w:r w:rsidRPr="00DD325E">
        <w:rPr>
          <w:sz w:val="18"/>
          <w:szCs w:val="18"/>
        </w:rPr>
        <w:t> </w:t>
      </w:r>
      <w:r w:rsidRPr="005608F5">
        <w:t>annotation, is the starting point for our Spring Boot application</w:t>
      </w:r>
    </w:p>
    <w:p w14:paraId="43FEECCD" w14:textId="556D3F53" w:rsidR="00F04222" w:rsidRDefault="00F04222" w:rsidP="00F46707">
      <w:pPr>
        <w:pStyle w:val="ListParagraph"/>
        <w:numPr>
          <w:ilvl w:val="0"/>
          <w:numId w:val="15"/>
        </w:numPr>
        <w:spacing w:after="0"/>
      </w:pPr>
      <w:r w:rsidRPr="00DD325E">
        <w:rPr>
          <w:rStyle w:val="BlueSyntaxChar"/>
        </w:rPr>
        <w:t>SpringApplication.run(</w:t>
      </w:r>
      <w:r w:rsidRPr="00DD325E">
        <w:rPr>
          <w:rStyle w:val="0SyntaxPinkChar"/>
        </w:rPr>
        <w:t>SpringBootApp</w:t>
      </w:r>
      <w:r w:rsidRPr="00DD325E">
        <w:rPr>
          <w:rStyle w:val="BlueSyntaxChar"/>
        </w:rPr>
        <w:t>.class, args);</w:t>
      </w:r>
      <w:r>
        <w:t xml:space="preserve"> it will </w:t>
      </w:r>
      <w:r w:rsidRPr="005608F5">
        <w:t>bootstrapping the application</w:t>
      </w:r>
    </w:p>
    <w:p w14:paraId="5B233635" w14:textId="77777777" w:rsidR="00DD325E" w:rsidRPr="005608F5" w:rsidRDefault="00DD325E" w:rsidP="00DD325E">
      <w:pPr>
        <w:pStyle w:val="ListParagraph"/>
        <w:spacing w:after="0"/>
        <w:ind w:left="360"/>
      </w:pPr>
    </w:p>
    <w:p w14:paraId="25CF4792" w14:textId="05F20ECB" w:rsidR="00F04222" w:rsidRPr="005608F5" w:rsidRDefault="00F04222" w:rsidP="00F04222">
      <w:pPr>
        <w:pStyle w:val="Qsns"/>
      </w:pPr>
      <w:r w:rsidRPr="005608F5">
        <w:t xml:space="preserve">remember, for every spring boot application we have to create a main class and that need to be </w:t>
      </w:r>
      <w:r w:rsidR="00D57F75" w:rsidRPr="005608F5">
        <w:t>annotated</w:t>
      </w:r>
      <w:r w:rsidRPr="005608F5">
        <w:t xml:space="preserve"> with @SpringBootApplication and bootstrap it </w:t>
      </w:r>
    </w:p>
    <w:p w14:paraId="1AC363CF" w14:textId="77777777" w:rsidR="00F04222" w:rsidRDefault="00F04222" w:rsidP="00F04222"/>
    <w:p w14:paraId="2D32F198" w14:textId="77777777" w:rsidR="00F04222" w:rsidRDefault="00F04222" w:rsidP="00F04222">
      <w:pPr>
        <w:pStyle w:val="Heading2"/>
      </w:pPr>
      <w:bookmarkStart w:id="18" w:name="_Toc493167925"/>
      <w:bookmarkStart w:id="19" w:name="_Toc98762605"/>
      <w:bookmarkStart w:id="20" w:name="_Toc98778485"/>
      <w:r>
        <w:lastRenderedPageBreak/>
        <w:t xml:space="preserve">2.Spring Boot with Spring </w:t>
      </w:r>
      <w:r w:rsidRPr="00D03235">
        <w:t>Initializr</w:t>
      </w:r>
      <w:r>
        <w:t xml:space="preserve"> Example</w:t>
      </w:r>
      <w:bookmarkEnd w:id="18"/>
      <w:bookmarkEnd w:id="19"/>
      <w:bookmarkEnd w:id="20"/>
    </w:p>
    <w:p w14:paraId="166B1D5A" w14:textId="77777777" w:rsidR="00F04222" w:rsidRDefault="00F04222" w:rsidP="00F04222">
      <w:r>
        <w:t>we are using Spring Initializer(</w:t>
      </w:r>
      <w:hyperlink r:id="rId22" w:history="1">
        <w:r w:rsidRPr="00AF4F8C">
          <w:rPr>
            <w:rStyle w:val="Hyperlink"/>
            <w:b/>
            <w:color w:val="00B050"/>
          </w:rPr>
          <w:t>https://start.spring.io</w:t>
        </w:r>
      </w:hyperlink>
      <w:r>
        <w:t xml:space="preserve">) to </w:t>
      </w:r>
      <w:r w:rsidRPr="00D43EEF">
        <w:t>create a template for spring boot application</w:t>
      </w:r>
    </w:p>
    <w:p w14:paraId="2651C3F6" w14:textId="77777777" w:rsidR="00F04222" w:rsidRDefault="00F04222" w:rsidP="00F04222">
      <w:pPr>
        <w:rPr>
          <w:b/>
        </w:rPr>
      </w:pPr>
      <w:r w:rsidRPr="00611E9B">
        <w:rPr>
          <w:b/>
        </w:rPr>
        <w:t xml:space="preserve">1. Go to </w:t>
      </w:r>
      <w:hyperlink r:id="rId23" w:history="1">
        <w:r w:rsidRPr="00611E9B">
          <w:rPr>
            <w:rStyle w:val="Hyperlink"/>
            <w:b/>
            <w:color w:val="00B050"/>
          </w:rPr>
          <w:t>https://start.spring.io</w:t>
        </w:r>
      </w:hyperlink>
      <w:r w:rsidRPr="00611E9B">
        <w:rPr>
          <w:b/>
        </w:rPr>
        <w:t xml:space="preserve"> , Choose Dependencies &amp; Generate Project</w:t>
      </w:r>
      <w:r>
        <w:rPr>
          <w:b/>
        </w:rPr>
        <w:t>. Here we are not selecting any dependencies because it is just a Hello world program</w:t>
      </w:r>
      <w:r>
        <w:rPr>
          <w:noProof/>
          <w:lang w:eastAsia="en-US"/>
        </w:rPr>
        <w:drawing>
          <wp:inline distT="0" distB="0" distL="0" distR="0" wp14:anchorId="4599DAA3" wp14:editId="4B6946A2">
            <wp:extent cx="4064555" cy="19080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84FFB1.tmp"/>
                    <pic:cNvPicPr/>
                  </pic:nvPicPr>
                  <pic:blipFill>
                    <a:blip r:embed="rId24">
                      <a:extLst>
                        <a:ext uri="{28A0092B-C50C-407E-A947-70E740481C1C}">
                          <a14:useLocalDpi xmlns:a14="http://schemas.microsoft.com/office/drawing/2010/main" val="0"/>
                        </a:ext>
                      </a:extLst>
                    </a:blip>
                    <a:stretch>
                      <a:fillRect/>
                    </a:stretch>
                  </pic:blipFill>
                  <pic:spPr>
                    <a:xfrm>
                      <a:off x="0" y="0"/>
                      <a:ext cx="4095993" cy="1922841"/>
                    </a:xfrm>
                    <a:prstGeom prst="rect">
                      <a:avLst/>
                    </a:prstGeom>
                  </pic:spPr>
                </pic:pic>
              </a:graphicData>
            </a:graphic>
          </wp:inline>
        </w:drawing>
      </w:r>
    </w:p>
    <w:p w14:paraId="29D78C09" w14:textId="77777777" w:rsidR="00F04222" w:rsidRDefault="00F04222" w:rsidP="00F04222">
      <w:pPr>
        <w:spacing w:after="0"/>
      </w:pPr>
    </w:p>
    <w:p w14:paraId="4D23FCAD" w14:textId="77777777" w:rsidR="00F04222" w:rsidRPr="00611E9B" w:rsidRDefault="00F04222" w:rsidP="00F04222">
      <w:pPr>
        <w:spacing w:after="0" w:line="240" w:lineRule="auto"/>
        <w:rPr>
          <w:b/>
        </w:rPr>
      </w:pPr>
      <w:r w:rsidRPr="00611E9B">
        <w:rPr>
          <w:b/>
        </w:rPr>
        <w:t>2. Open Eclipse, import</w:t>
      </w:r>
      <w:r w:rsidRPr="00611E9B">
        <w:rPr>
          <w:rFonts w:hint="eastAsia"/>
          <w:b/>
        </w:rPr>
        <w:t>→</w:t>
      </w:r>
      <w:r w:rsidRPr="00611E9B">
        <w:rPr>
          <w:b/>
        </w:rPr>
        <w:t xml:space="preserve"> Maven </w:t>
      </w:r>
      <w:r w:rsidRPr="00611E9B">
        <w:rPr>
          <w:rFonts w:hint="eastAsia"/>
          <w:b/>
        </w:rPr>
        <w:t>→</w:t>
      </w:r>
      <w:r w:rsidRPr="00611E9B">
        <w:rPr>
          <w:b/>
        </w:rPr>
        <w:t>Existing</w:t>
      </w:r>
      <w:r w:rsidRPr="00611E9B">
        <w:rPr>
          <w:rFonts w:hint="eastAsia"/>
          <w:b/>
        </w:rPr>
        <w:t xml:space="preserve"> Maven Projects </w:t>
      </w:r>
      <w:r w:rsidRPr="00611E9B">
        <w:rPr>
          <w:rFonts w:hint="eastAsia"/>
          <w:b/>
        </w:rPr>
        <w:t>→</w:t>
      </w:r>
      <w:r w:rsidRPr="00611E9B">
        <w:rPr>
          <w:rFonts w:hint="eastAsia"/>
          <w:b/>
        </w:rPr>
        <w:t xml:space="preserve"> </w:t>
      </w:r>
      <w:r w:rsidRPr="00611E9B">
        <w:rPr>
          <w:b/>
        </w:rPr>
        <w:t>Select</w:t>
      </w:r>
      <w:r w:rsidRPr="00611E9B">
        <w:rPr>
          <w:rFonts w:hint="eastAsia"/>
          <w:b/>
        </w:rPr>
        <w:t xml:space="preserve"> Project </w:t>
      </w:r>
      <w:r w:rsidRPr="00611E9B">
        <w:rPr>
          <w:rFonts w:hint="eastAsia"/>
          <w:b/>
        </w:rPr>
        <w:t>→</w:t>
      </w:r>
      <w:r w:rsidRPr="00611E9B">
        <w:rPr>
          <w:rFonts w:hint="eastAsia"/>
          <w:b/>
        </w:rPr>
        <w:t>Finish</w:t>
      </w:r>
    </w:p>
    <w:p w14:paraId="6549E28B" w14:textId="77777777" w:rsidR="00C072BA" w:rsidRDefault="00C072BA" w:rsidP="00F04222">
      <w:pPr>
        <w:spacing w:after="0"/>
        <w:rPr>
          <w:b/>
        </w:rPr>
      </w:pPr>
    </w:p>
    <w:p w14:paraId="1C6E5558" w14:textId="799BB3B3" w:rsidR="00F04222" w:rsidRPr="00A03F6E" w:rsidRDefault="00F04222" w:rsidP="00F04222">
      <w:pPr>
        <w:spacing w:after="0"/>
        <w:rPr>
          <w:b/>
        </w:rPr>
      </w:pPr>
      <w:r>
        <w:rPr>
          <w:b/>
        </w:rPr>
        <w:t>3</w:t>
      </w:r>
      <w:r w:rsidRPr="00A03F6E">
        <w:rPr>
          <w:b/>
        </w:rPr>
        <w:t>. The Project structure will be as follows if we open eclipse Package explorer</w:t>
      </w:r>
    </w:p>
    <w:p w14:paraId="4FCCD3A7" w14:textId="77777777" w:rsidR="00F04222" w:rsidRDefault="00F04222" w:rsidP="00F04222">
      <w:r>
        <w:rPr>
          <w:noProof/>
          <w:lang w:eastAsia="en-US"/>
        </w:rPr>
        <w:drawing>
          <wp:inline distT="0" distB="0" distL="0" distR="0" wp14:anchorId="4FA072FE" wp14:editId="5C27A40F">
            <wp:extent cx="2059455" cy="1786516"/>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845A4C.tmp"/>
                    <pic:cNvPicPr/>
                  </pic:nvPicPr>
                  <pic:blipFill>
                    <a:blip r:embed="rId25">
                      <a:extLst>
                        <a:ext uri="{28A0092B-C50C-407E-A947-70E740481C1C}">
                          <a14:useLocalDpi xmlns:a14="http://schemas.microsoft.com/office/drawing/2010/main" val="0"/>
                        </a:ext>
                      </a:extLst>
                    </a:blip>
                    <a:stretch>
                      <a:fillRect/>
                    </a:stretch>
                  </pic:blipFill>
                  <pic:spPr>
                    <a:xfrm>
                      <a:off x="0" y="0"/>
                      <a:ext cx="2111921" cy="1832029"/>
                    </a:xfrm>
                    <a:prstGeom prst="rect">
                      <a:avLst/>
                    </a:prstGeom>
                  </pic:spPr>
                </pic:pic>
              </a:graphicData>
            </a:graphic>
          </wp:inline>
        </w:drawing>
      </w:r>
    </w:p>
    <w:p w14:paraId="7FE0A0D4" w14:textId="77777777" w:rsidR="00F04222" w:rsidRPr="00752832" w:rsidRDefault="00F04222" w:rsidP="00F04222">
      <w:pPr>
        <w:spacing w:after="0"/>
        <w:rPr>
          <w:bCs/>
        </w:rPr>
      </w:pPr>
      <w:r>
        <w:rPr>
          <w:b/>
        </w:rPr>
        <w:t xml:space="preserve">4. </w:t>
      </w:r>
      <w:r w:rsidRPr="00752832">
        <w:rPr>
          <w:bCs/>
        </w:rPr>
        <w:t xml:space="preserve">If we open the </w:t>
      </w:r>
      <w:r w:rsidRPr="00752832">
        <w:rPr>
          <w:rStyle w:val="0SyntaxPinkChar"/>
        </w:rPr>
        <w:t>pom.xml</w:t>
      </w:r>
      <w:r w:rsidRPr="00752832">
        <w:rPr>
          <w:bCs/>
        </w:rPr>
        <w:t xml:space="preserve"> it contains only basic dependencies like</w:t>
      </w:r>
      <w:r>
        <w:rPr>
          <w:b/>
        </w:rPr>
        <w:t xml:space="preserve"> </w:t>
      </w:r>
      <w:r w:rsidRPr="00752832">
        <w:rPr>
          <w:rStyle w:val="BlueSyntaxChar"/>
        </w:rPr>
        <w:t>spring-boot-starter</w:t>
      </w:r>
      <w:r w:rsidRPr="004D5A73">
        <w:rPr>
          <w:b/>
          <w:sz w:val="24"/>
        </w:rPr>
        <w:t xml:space="preserve"> </w:t>
      </w:r>
      <w:r w:rsidRPr="00752832">
        <w:rPr>
          <w:bCs/>
        </w:rPr>
        <w:t>which allows start spring boot application</w:t>
      </w:r>
    </w:p>
    <w:p w14:paraId="6786EC2F" w14:textId="77777777" w:rsidR="00F04222" w:rsidRDefault="00F04222" w:rsidP="00F04222">
      <w:pPr>
        <w:pStyle w:val="Output"/>
        <w:rPr>
          <w:color w:val="4C483D" w:themeColor="text2"/>
        </w:rPr>
      </w:pPr>
      <w:r>
        <w:rPr>
          <w:color w:val="008080"/>
        </w:rPr>
        <w:t>&lt;</w:t>
      </w:r>
      <w:r>
        <w:t>dependencies</w:t>
      </w:r>
      <w:r>
        <w:rPr>
          <w:color w:val="008080"/>
        </w:rPr>
        <w:t>&gt;</w:t>
      </w:r>
    </w:p>
    <w:p w14:paraId="3E1FBAFD" w14:textId="77777777" w:rsidR="00F04222" w:rsidRDefault="00F04222" w:rsidP="00F04222">
      <w:pPr>
        <w:pStyle w:val="Output"/>
        <w:rPr>
          <w:color w:val="4C483D" w:themeColor="text2"/>
        </w:rPr>
      </w:pPr>
      <w:r>
        <w:rPr>
          <w:color w:val="000000"/>
        </w:rPr>
        <w:tab/>
      </w:r>
      <w:r>
        <w:rPr>
          <w:color w:val="000000"/>
        </w:rPr>
        <w:tab/>
      </w:r>
      <w:r>
        <w:rPr>
          <w:color w:val="008080"/>
        </w:rPr>
        <w:t>&lt;</w:t>
      </w:r>
      <w:r>
        <w:t>dependency</w:t>
      </w:r>
      <w:r>
        <w:rPr>
          <w:color w:val="008080"/>
        </w:rPr>
        <w:t>&gt;</w:t>
      </w:r>
    </w:p>
    <w:p w14:paraId="625555AC" w14:textId="77777777" w:rsidR="00F04222" w:rsidRDefault="00F04222" w:rsidP="00F04222">
      <w:pPr>
        <w:pStyle w:val="Output"/>
        <w:rPr>
          <w:color w:val="4C483D" w:themeColor="text2"/>
        </w:rPr>
      </w:pPr>
      <w:r>
        <w:rPr>
          <w:color w:val="000000"/>
        </w:rPr>
        <w:tab/>
      </w:r>
      <w:r>
        <w:rPr>
          <w:color w:val="000000"/>
        </w:rPr>
        <w:tab/>
      </w:r>
      <w:r>
        <w:rPr>
          <w:color w:val="000000"/>
        </w:rPr>
        <w:tab/>
      </w:r>
      <w:r>
        <w:rPr>
          <w:color w:val="008080"/>
        </w:rPr>
        <w:t>&lt;</w:t>
      </w:r>
      <w:r>
        <w:t>groupId</w:t>
      </w:r>
      <w:r>
        <w:rPr>
          <w:color w:val="008080"/>
        </w:rPr>
        <w:t>&gt;</w:t>
      </w:r>
      <w:r>
        <w:rPr>
          <w:color w:val="000000"/>
        </w:rPr>
        <w:t>org.springframework.boot</w:t>
      </w:r>
      <w:r>
        <w:rPr>
          <w:color w:val="008080"/>
        </w:rPr>
        <w:t>&lt;/</w:t>
      </w:r>
      <w:r>
        <w:t>groupId</w:t>
      </w:r>
      <w:r>
        <w:rPr>
          <w:color w:val="008080"/>
        </w:rPr>
        <w:t>&gt;</w:t>
      </w:r>
    </w:p>
    <w:p w14:paraId="7EC4988C" w14:textId="77777777" w:rsidR="00F04222" w:rsidRDefault="00F04222" w:rsidP="00F04222">
      <w:pPr>
        <w:pStyle w:val="Output"/>
        <w:rPr>
          <w:color w:val="4C483D" w:themeColor="text2"/>
        </w:rPr>
      </w:pPr>
      <w:r>
        <w:rPr>
          <w:color w:val="000000"/>
        </w:rPr>
        <w:tab/>
      </w:r>
      <w:r>
        <w:rPr>
          <w:color w:val="000000"/>
        </w:rPr>
        <w:tab/>
      </w:r>
      <w:r>
        <w:rPr>
          <w:color w:val="000000"/>
        </w:rPr>
        <w:tab/>
      </w:r>
      <w:r>
        <w:rPr>
          <w:color w:val="008080"/>
        </w:rPr>
        <w:t>&lt;</w:t>
      </w:r>
      <w:r>
        <w:t>artifactId</w:t>
      </w:r>
      <w:r>
        <w:rPr>
          <w:color w:val="008080"/>
        </w:rPr>
        <w:t>&gt;</w:t>
      </w:r>
      <w:r>
        <w:rPr>
          <w:color w:val="000000"/>
        </w:rPr>
        <w:t>spring-boot-starter</w:t>
      </w:r>
      <w:r>
        <w:rPr>
          <w:color w:val="008080"/>
        </w:rPr>
        <w:t>&lt;/</w:t>
      </w:r>
      <w:r>
        <w:t>artifactId</w:t>
      </w:r>
      <w:r>
        <w:rPr>
          <w:color w:val="008080"/>
        </w:rPr>
        <w:t>&gt;</w:t>
      </w:r>
    </w:p>
    <w:p w14:paraId="571D36BB" w14:textId="77777777" w:rsidR="00F04222" w:rsidRDefault="00F04222" w:rsidP="00F04222">
      <w:pPr>
        <w:pStyle w:val="Output"/>
        <w:rPr>
          <w:color w:val="4C483D" w:themeColor="text2"/>
        </w:rPr>
      </w:pPr>
      <w:r>
        <w:rPr>
          <w:color w:val="000000"/>
        </w:rPr>
        <w:tab/>
      </w:r>
      <w:r>
        <w:rPr>
          <w:color w:val="000000"/>
        </w:rPr>
        <w:tab/>
      </w:r>
      <w:r>
        <w:rPr>
          <w:color w:val="008080"/>
        </w:rPr>
        <w:t>&lt;/</w:t>
      </w:r>
      <w:r>
        <w:t>dependency</w:t>
      </w:r>
      <w:r>
        <w:rPr>
          <w:color w:val="008080"/>
        </w:rPr>
        <w:t>&gt;</w:t>
      </w:r>
    </w:p>
    <w:p w14:paraId="16C99826" w14:textId="77777777" w:rsidR="00F04222" w:rsidRDefault="00F04222" w:rsidP="00F04222">
      <w:pPr>
        <w:pStyle w:val="Output"/>
        <w:rPr>
          <w:color w:val="4C483D" w:themeColor="text2"/>
        </w:rPr>
      </w:pPr>
      <w:r>
        <w:rPr>
          <w:color w:val="000000"/>
        </w:rPr>
        <w:tab/>
      </w:r>
      <w:r>
        <w:rPr>
          <w:color w:val="000000"/>
        </w:rPr>
        <w:tab/>
      </w:r>
      <w:r>
        <w:rPr>
          <w:color w:val="008080"/>
        </w:rPr>
        <w:t>&lt;</w:t>
      </w:r>
      <w:r>
        <w:t>dependency</w:t>
      </w:r>
      <w:r>
        <w:rPr>
          <w:color w:val="008080"/>
        </w:rPr>
        <w:t>&gt;</w:t>
      </w:r>
    </w:p>
    <w:p w14:paraId="4EDEB914" w14:textId="77777777" w:rsidR="00F04222" w:rsidRDefault="00F04222" w:rsidP="00F04222">
      <w:pPr>
        <w:pStyle w:val="Output"/>
        <w:rPr>
          <w:color w:val="4C483D" w:themeColor="text2"/>
        </w:rPr>
      </w:pPr>
      <w:r>
        <w:rPr>
          <w:color w:val="000000"/>
        </w:rPr>
        <w:tab/>
      </w:r>
      <w:r>
        <w:rPr>
          <w:color w:val="000000"/>
        </w:rPr>
        <w:tab/>
      </w:r>
      <w:r>
        <w:rPr>
          <w:color w:val="000000"/>
        </w:rPr>
        <w:tab/>
      </w:r>
      <w:r>
        <w:rPr>
          <w:color w:val="008080"/>
        </w:rPr>
        <w:t>&lt;</w:t>
      </w:r>
      <w:r>
        <w:t>groupId</w:t>
      </w:r>
      <w:r>
        <w:rPr>
          <w:color w:val="008080"/>
        </w:rPr>
        <w:t>&gt;</w:t>
      </w:r>
      <w:r>
        <w:rPr>
          <w:color w:val="000000"/>
        </w:rPr>
        <w:t>org.springframework.boot</w:t>
      </w:r>
      <w:r>
        <w:rPr>
          <w:color w:val="008080"/>
        </w:rPr>
        <w:t>&lt;/</w:t>
      </w:r>
      <w:r>
        <w:t>groupId</w:t>
      </w:r>
      <w:r>
        <w:rPr>
          <w:color w:val="008080"/>
        </w:rPr>
        <w:t>&gt;</w:t>
      </w:r>
    </w:p>
    <w:p w14:paraId="516F14D9" w14:textId="77777777" w:rsidR="00F04222" w:rsidRDefault="00F04222" w:rsidP="00F04222">
      <w:pPr>
        <w:pStyle w:val="Output"/>
        <w:rPr>
          <w:color w:val="4C483D" w:themeColor="text2"/>
        </w:rPr>
      </w:pPr>
      <w:r>
        <w:rPr>
          <w:color w:val="000000"/>
        </w:rPr>
        <w:tab/>
      </w:r>
      <w:r>
        <w:rPr>
          <w:color w:val="000000"/>
        </w:rPr>
        <w:tab/>
      </w:r>
      <w:r>
        <w:rPr>
          <w:color w:val="000000"/>
        </w:rPr>
        <w:tab/>
      </w:r>
      <w:r>
        <w:rPr>
          <w:color w:val="008080"/>
        </w:rPr>
        <w:t>&lt;</w:t>
      </w:r>
      <w:r>
        <w:t>artifactId</w:t>
      </w:r>
      <w:r>
        <w:rPr>
          <w:color w:val="008080"/>
        </w:rPr>
        <w:t>&gt;</w:t>
      </w:r>
      <w:r>
        <w:rPr>
          <w:color w:val="000000"/>
        </w:rPr>
        <w:t>spring-boot-starter-test</w:t>
      </w:r>
      <w:r>
        <w:rPr>
          <w:color w:val="008080"/>
        </w:rPr>
        <w:t>&lt;/</w:t>
      </w:r>
      <w:r>
        <w:t>artifactId</w:t>
      </w:r>
      <w:r>
        <w:rPr>
          <w:color w:val="008080"/>
        </w:rPr>
        <w:t>&gt;</w:t>
      </w:r>
    </w:p>
    <w:p w14:paraId="2D7FA7D8" w14:textId="77777777" w:rsidR="00F04222" w:rsidRDefault="00F04222" w:rsidP="00F04222">
      <w:pPr>
        <w:pStyle w:val="Output"/>
        <w:rPr>
          <w:color w:val="4C483D" w:themeColor="text2"/>
        </w:rPr>
      </w:pPr>
      <w:r>
        <w:rPr>
          <w:color w:val="000000"/>
        </w:rPr>
        <w:tab/>
      </w:r>
      <w:r>
        <w:rPr>
          <w:color w:val="000000"/>
        </w:rPr>
        <w:tab/>
      </w:r>
      <w:r>
        <w:rPr>
          <w:color w:val="000000"/>
        </w:rPr>
        <w:tab/>
      </w:r>
      <w:r>
        <w:rPr>
          <w:color w:val="008080"/>
        </w:rPr>
        <w:t>&lt;</w:t>
      </w:r>
      <w:r>
        <w:t>scope</w:t>
      </w:r>
      <w:r>
        <w:rPr>
          <w:color w:val="008080"/>
        </w:rPr>
        <w:t>&gt;</w:t>
      </w:r>
      <w:r>
        <w:rPr>
          <w:color w:val="000000"/>
        </w:rPr>
        <w:t>test</w:t>
      </w:r>
      <w:r>
        <w:rPr>
          <w:color w:val="008080"/>
        </w:rPr>
        <w:t>&lt;/</w:t>
      </w:r>
      <w:r>
        <w:t>scope</w:t>
      </w:r>
      <w:r>
        <w:rPr>
          <w:color w:val="008080"/>
        </w:rPr>
        <w:t>&gt;</w:t>
      </w:r>
    </w:p>
    <w:p w14:paraId="1556C93C" w14:textId="77777777" w:rsidR="00F04222" w:rsidRDefault="00F04222" w:rsidP="00F04222">
      <w:pPr>
        <w:pStyle w:val="Output"/>
        <w:rPr>
          <w:color w:val="4C483D" w:themeColor="text2"/>
        </w:rPr>
      </w:pPr>
      <w:r>
        <w:rPr>
          <w:color w:val="000000"/>
        </w:rPr>
        <w:tab/>
      </w:r>
      <w:r>
        <w:rPr>
          <w:color w:val="000000"/>
        </w:rPr>
        <w:tab/>
      </w:r>
      <w:r>
        <w:rPr>
          <w:color w:val="008080"/>
        </w:rPr>
        <w:t>&lt;/</w:t>
      </w:r>
      <w:r>
        <w:t>dependency</w:t>
      </w:r>
      <w:r>
        <w:rPr>
          <w:color w:val="008080"/>
        </w:rPr>
        <w:t>&gt;</w:t>
      </w:r>
    </w:p>
    <w:p w14:paraId="3D72CC60" w14:textId="77777777" w:rsidR="00F04222" w:rsidRDefault="00F04222" w:rsidP="00F04222">
      <w:pPr>
        <w:pStyle w:val="Output"/>
      </w:pPr>
      <w:r>
        <w:rPr>
          <w:color w:val="008080"/>
        </w:rPr>
        <w:t>&lt;/</w:t>
      </w:r>
      <w:r>
        <w:t>dependencies</w:t>
      </w:r>
      <w:r>
        <w:rPr>
          <w:color w:val="008080"/>
        </w:rPr>
        <w:t>&gt;</w:t>
      </w:r>
    </w:p>
    <w:p w14:paraId="781766F3" w14:textId="77777777" w:rsidR="00F04222" w:rsidRDefault="00F04222" w:rsidP="00F04222">
      <w:pPr>
        <w:rPr>
          <w:b/>
        </w:rPr>
      </w:pPr>
    </w:p>
    <w:p w14:paraId="34D55D95" w14:textId="5FB6E168" w:rsidR="00F04222" w:rsidRDefault="00F04222" w:rsidP="00F04222">
      <w:pPr>
        <w:spacing w:after="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6E4B92">
        <w:rPr>
          <w:b/>
        </w:rPr>
        <w:t>5. Select Project, Right click Run as</w:t>
      </w:r>
      <w:r w:rsidRPr="006E4B92">
        <w:rPr>
          <w:rFonts w:hint="eastAsia"/>
          <w:b/>
        </w:rPr>
        <w:t>→</w:t>
      </w:r>
      <w:r w:rsidRPr="006E4B92">
        <w:rPr>
          <w:b/>
        </w:rPr>
        <w:t xml:space="preserve"> </w:t>
      </w:r>
      <w:r w:rsidRPr="006E4B92">
        <w:rPr>
          <w:rStyle w:val="OutputChar"/>
          <w:b/>
          <w:color w:val="FF0000"/>
          <w:sz w:val="20"/>
        </w:rPr>
        <w:t>maven install</w:t>
      </w:r>
      <w:r w:rsidRPr="006E4B92">
        <w:rPr>
          <w:b/>
          <w:color w:val="FF0000"/>
          <w:sz w:val="24"/>
        </w:rPr>
        <w:t xml:space="preserve"> </w:t>
      </w:r>
      <w:r w:rsidRPr="006E4B92">
        <w:rPr>
          <w:b/>
        </w:rPr>
        <w:t>to download and install the dependencies.</w:t>
      </w:r>
      <w:r w:rsidRPr="00DC7E4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873E6C8" w14:textId="77777777" w:rsidR="00F04222" w:rsidRDefault="00F04222" w:rsidP="00F0422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16975B4" w14:textId="77777777" w:rsidR="00F04222" w:rsidRDefault="00F04222" w:rsidP="00F0422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2F6CE264" w14:textId="77777777" w:rsidR="00F04222" w:rsidRPr="00B52CAB" w:rsidRDefault="00F04222" w:rsidP="00B52CAB">
      <w:pPr>
        <w:spacing w:after="0"/>
        <w:rPr>
          <w:bCs/>
        </w:rPr>
      </w:pPr>
      <w:r>
        <w:rPr>
          <w:b/>
        </w:rPr>
        <w:lastRenderedPageBreak/>
        <w:t>6.</w:t>
      </w:r>
      <w:r w:rsidRPr="00752832">
        <w:rPr>
          <w:bCs/>
        </w:rPr>
        <w:t xml:space="preserve">Spring boot generates the default java class which contains </w:t>
      </w:r>
      <w:r w:rsidRPr="00B52CAB">
        <w:rPr>
          <w:rStyle w:val="BlueSyntaxChar"/>
        </w:rPr>
        <w:t>main()</w:t>
      </w:r>
      <w:r w:rsidRPr="00752832">
        <w:rPr>
          <w:bCs/>
        </w:rPr>
        <w:t xml:space="preserve"> method. The main method calls the run method of SpringApplication</w:t>
      </w:r>
      <w:r>
        <w:rPr>
          <w:b/>
        </w:rPr>
        <w:t>.</w:t>
      </w:r>
      <w:r w:rsidRPr="00DB3862">
        <w:t xml:space="preserve"> </w:t>
      </w:r>
      <w:r w:rsidRPr="00744D77">
        <w:rPr>
          <w:rStyle w:val="HowitworksChar"/>
        </w:rPr>
        <w:t xml:space="preserve">SpringApplication.run(SpringBootHelloWorldApplication.class, args); </w:t>
      </w:r>
      <w:r w:rsidRPr="00B52CAB">
        <w:rPr>
          <w:bCs/>
        </w:rPr>
        <w:t xml:space="preserve">This run method bootstraps the application starting spring which will run the embedded Tomcat Server. Let’s add some helloworld message to print </w:t>
      </w:r>
    </w:p>
    <w:p w14:paraId="7F35D33E" w14:textId="77777777" w:rsidR="00F04222" w:rsidRDefault="00F04222" w:rsidP="00F04222">
      <w:pPr>
        <w:pStyle w:val="Output"/>
        <w:rPr>
          <w:color w:val="4C483D" w:themeColor="text2"/>
        </w:rPr>
      </w:pPr>
      <w:r>
        <w:rPr>
          <w:b/>
          <w:bCs/>
          <w:color w:val="7F0055"/>
        </w:rPr>
        <w:t>package</w:t>
      </w:r>
      <w:r>
        <w:t xml:space="preserve"> com.smlcodes;</w:t>
      </w:r>
    </w:p>
    <w:p w14:paraId="4EF5E536" w14:textId="77777777" w:rsidR="00F04222" w:rsidRDefault="00F04222" w:rsidP="00F04222">
      <w:pPr>
        <w:pStyle w:val="Output"/>
        <w:rPr>
          <w:color w:val="4C483D" w:themeColor="text2"/>
        </w:rPr>
      </w:pPr>
      <w:r>
        <w:rPr>
          <w:b/>
          <w:bCs/>
          <w:color w:val="7F0055"/>
        </w:rPr>
        <w:t>import</w:t>
      </w:r>
      <w:r>
        <w:t xml:space="preserve"> org.springframework.boot.SpringApplication;</w:t>
      </w:r>
    </w:p>
    <w:p w14:paraId="4A6733D7" w14:textId="77777777" w:rsidR="00F04222" w:rsidRDefault="00F04222" w:rsidP="00F04222">
      <w:pPr>
        <w:pStyle w:val="Output"/>
        <w:rPr>
          <w:color w:val="4C483D" w:themeColor="text2"/>
        </w:rPr>
      </w:pPr>
      <w:r>
        <w:rPr>
          <w:b/>
          <w:bCs/>
          <w:color w:val="7F0055"/>
        </w:rPr>
        <w:t>import</w:t>
      </w:r>
      <w:r>
        <w:t xml:space="preserve"> org.springframework.boot.autoconfigure.SpringBootApplication;</w:t>
      </w:r>
    </w:p>
    <w:p w14:paraId="743C962B" w14:textId="77777777" w:rsidR="00F04222" w:rsidRDefault="00F04222" w:rsidP="00F04222">
      <w:pPr>
        <w:pStyle w:val="Output"/>
        <w:rPr>
          <w:color w:val="4C483D" w:themeColor="text2"/>
        </w:rPr>
      </w:pPr>
    </w:p>
    <w:p w14:paraId="5359F25F" w14:textId="77777777" w:rsidR="00F04222" w:rsidRDefault="00F04222" w:rsidP="00F04222">
      <w:pPr>
        <w:pStyle w:val="Output"/>
        <w:rPr>
          <w:color w:val="4C483D" w:themeColor="text2"/>
        </w:rPr>
      </w:pPr>
      <w:r>
        <w:rPr>
          <w:color w:val="646464"/>
        </w:rPr>
        <w:t>@SpringBootApplication</w:t>
      </w:r>
    </w:p>
    <w:p w14:paraId="3CB3FF01" w14:textId="77777777"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SpringBootHelloWorldApplication {</w:t>
      </w:r>
    </w:p>
    <w:p w14:paraId="604A90B2" w14:textId="77777777" w:rsidR="00F04222" w:rsidRDefault="00F04222" w:rsidP="00F04222">
      <w:pPr>
        <w:pStyle w:val="Output"/>
        <w:rPr>
          <w:color w:val="4C483D" w:themeColor="text2"/>
        </w:rPr>
      </w:pPr>
      <w:r>
        <w:tab/>
      </w: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14:paraId="6CC7E9B5" w14:textId="19F016F2" w:rsidR="00F04222" w:rsidRDefault="00F04222" w:rsidP="002A53BC">
      <w:pPr>
        <w:pStyle w:val="Output"/>
        <w:rPr>
          <w:color w:val="4C483D" w:themeColor="text2"/>
        </w:rPr>
      </w:pPr>
      <w:r>
        <w:tab/>
      </w:r>
      <w:r>
        <w:tab/>
        <w:t>SpringApplication.</w:t>
      </w:r>
      <w:r>
        <w:rPr>
          <w:i/>
          <w:iCs/>
        </w:rPr>
        <w:t>run</w:t>
      </w:r>
      <w:r>
        <w:t>(SpringBootHelloWorldApplication.</w:t>
      </w:r>
      <w:r>
        <w:rPr>
          <w:b/>
          <w:bCs/>
          <w:color w:val="7F0055"/>
        </w:rPr>
        <w:t>class</w:t>
      </w:r>
      <w:r>
        <w:t xml:space="preserve">, </w:t>
      </w:r>
      <w:r>
        <w:rPr>
          <w:color w:val="6A3E3E"/>
        </w:rPr>
        <w:t>args</w:t>
      </w:r>
      <w:r>
        <w:t>);</w:t>
      </w:r>
    </w:p>
    <w:p w14:paraId="403DAC16" w14:textId="2AACFEE8" w:rsidR="00F04222" w:rsidRDefault="00F04222" w:rsidP="002A53BC">
      <w:pPr>
        <w:pStyle w:val="Output"/>
        <w:rPr>
          <w:color w:val="4C483D" w:themeColor="text2"/>
        </w:rPr>
      </w:pPr>
      <w:r>
        <w:tab/>
      </w:r>
      <w:r>
        <w:tab/>
        <w:t>System.</w:t>
      </w:r>
      <w:r>
        <w:rPr>
          <w:b/>
          <w:bCs/>
          <w:i/>
          <w:iCs/>
          <w:color w:val="0000C0"/>
        </w:rPr>
        <w:t>out</w:t>
      </w:r>
      <w:r>
        <w:t>.println(</w:t>
      </w:r>
      <w:r>
        <w:rPr>
          <w:color w:val="2A00FF"/>
        </w:rPr>
        <w:t>"Hello World, Spring Boot!!!!"</w:t>
      </w:r>
      <w:r>
        <w:t>);</w:t>
      </w:r>
      <w:r>
        <w:tab/>
      </w:r>
    </w:p>
    <w:p w14:paraId="18FF8E21" w14:textId="77777777" w:rsidR="00F04222" w:rsidRDefault="00F04222" w:rsidP="00F04222">
      <w:pPr>
        <w:pStyle w:val="Output"/>
        <w:rPr>
          <w:color w:val="4C483D" w:themeColor="text2"/>
        </w:rPr>
      </w:pPr>
      <w:r>
        <w:tab/>
        <w:t>}</w:t>
      </w:r>
    </w:p>
    <w:p w14:paraId="1EFC3C11" w14:textId="77777777" w:rsidR="00F04222" w:rsidRDefault="00F04222" w:rsidP="00F04222">
      <w:pPr>
        <w:pStyle w:val="Output"/>
        <w:rPr>
          <w:color w:val="4C483D" w:themeColor="text2"/>
        </w:rPr>
      </w:pPr>
      <w:r>
        <w:t>}</w:t>
      </w:r>
    </w:p>
    <w:p w14:paraId="5A0F35F1" w14:textId="77777777" w:rsidR="00B52CAB" w:rsidRDefault="00B52CAB" w:rsidP="00F04222">
      <w:pPr>
        <w:spacing w:after="0"/>
        <w:rPr>
          <w:b/>
        </w:rPr>
      </w:pPr>
    </w:p>
    <w:p w14:paraId="4D9914DE" w14:textId="2ED91BE0" w:rsidR="00F04222" w:rsidRDefault="00F04222" w:rsidP="00F04222">
      <w:pPr>
        <w:spacing w:after="0"/>
        <w:rPr>
          <w:color w:val="4C483D" w:themeColor="text2"/>
        </w:rPr>
      </w:pPr>
      <w:r>
        <w:rPr>
          <w:b/>
        </w:rPr>
        <w:t>7.</w:t>
      </w:r>
      <w:r w:rsidRPr="008427B9">
        <w:rPr>
          <w:color w:val="191919"/>
          <w:shd w:val="clear" w:color="auto" w:fill="FFFFFF"/>
        </w:rPr>
        <w:t xml:space="preserve"> </w:t>
      </w:r>
      <w:r w:rsidRPr="008427B9">
        <w:rPr>
          <w:b/>
        </w:rPr>
        <w:t xml:space="preserve">Select the </w:t>
      </w:r>
      <w:r>
        <w:rPr>
          <w:b/>
        </w:rPr>
        <w:t>Java file</w:t>
      </w:r>
      <w:r w:rsidRPr="008427B9">
        <w:rPr>
          <w:b/>
        </w:rPr>
        <w:t xml:space="preserve"> and right click </w:t>
      </w:r>
      <w:r w:rsidRPr="008427B9">
        <w:rPr>
          <w:b/>
          <w:bCs/>
        </w:rPr>
        <w:t xml:space="preserve">RunAs </w:t>
      </w:r>
      <w:r w:rsidRPr="006E4B92">
        <w:rPr>
          <w:rFonts w:hint="eastAsia"/>
          <w:b/>
        </w:rPr>
        <w:t>→</w:t>
      </w:r>
      <w:r w:rsidRPr="006E4B92">
        <w:rPr>
          <w:b/>
        </w:rPr>
        <w:t xml:space="preserve"> </w:t>
      </w:r>
      <w:r>
        <w:rPr>
          <w:rStyle w:val="OutputChar"/>
          <w:b/>
          <w:color w:val="FF0000"/>
          <w:sz w:val="20"/>
        </w:rPr>
        <w:t>Java Application</w:t>
      </w:r>
    </w:p>
    <w:p w14:paraId="04C26770" w14:textId="77777777" w:rsidR="00F04222" w:rsidRPr="00CA6DAC" w:rsidRDefault="00F04222" w:rsidP="00F04222">
      <w:pPr>
        <w:pStyle w:val="Output"/>
        <w:rPr>
          <w:color w:val="4C483D" w:themeColor="text2"/>
          <w:sz w:val="8"/>
          <w:szCs w:val="10"/>
        </w:rPr>
      </w:pPr>
      <w:r w:rsidRPr="00CA6DAC">
        <w:rPr>
          <w:sz w:val="8"/>
          <w:szCs w:val="10"/>
        </w:rPr>
        <w:t xml:space="preserve"> /\\ / ___'_ __ _ _(_)_ __  __ _ \ \ \ \</w:t>
      </w:r>
    </w:p>
    <w:p w14:paraId="3106DE8C" w14:textId="77777777" w:rsidR="00F04222" w:rsidRPr="00CA6DAC" w:rsidRDefault="00F04222" w:rsidP="00F04222">
      <w:pPr>
        <w:pStyle w:val="Output"/>
        <w:rPr>
          <w:color w:val="4C483D" w:themeColor="text2"/>
          <w:sz w:val="8"/>
          <w:szCs w:val="10"/>
        </w:rPr>
      </w:pPr>
      <w:r w:rsidRPr="00CA6DAC">
        <w:rPr>
          <w:sz w:val="8"/>
          <w:szCs w:val="10"/>
        </w:rPr>
        <w:t>( ( )\___ | '_ | '_| | '_ \/ _` | \ \ \ \</w:t>
      </w:r>
    </w:p>
    <w:p w14:paraId="6F9476CD" w14:textId="77777777" w:rsidR="00F04222" w:rsidRPr="00CA6DAC" w:rsidRDefault="00F04222" w:rsidP="00F04222">
      <w:pPr>
        <w:pStyle w:val="Output"/>
        <w:rPr>
          <w:color w:val="4C483D" w:themeColor="text2"/>
          <w:sz w:val="8"/>
          <w:szCs w:val="10"/>
        </w:rPr>
      </w:pPr>
      <w:r w:rsidRPr="00CA6DAC">
        <w:rPr>
          <w:sz w:val="8"/>
          <w:szCs w:val="10"/>
        </w:rPr>
        <w:t xml:space="preserve"> \\/  ___)| |_)| | | | | || (_| |  ) ) ) )</w:t>
      </w:r>
    </w:p>
    <w:p w14:paraId="2D9E7D6D" w14:textId="77777777" w:rsidR="00F04222" w:rsidRPr="00CA6DAC" w:rsidRDefault="00F04222" w:rsidP="00F04222">
      <w:pPr>
        <w:pStyle w:val="Output"/>
        <w:rPr>
          <w:color w:val="4C483D" w:themeColor="text2"/>
          <w:sz w:val="8"/>
          <w:szCs w:val="10"/>
        </w:rPr>
      </w:pPr>
      <w:r w:rsidRPr="00CA6DAC">
        <w:rPr>
          <w:sz w:val="8"/>
          <w:szCs w:val="10"/>
        </w:rPr>
        <w:t xml:space="preserve">  '  |____| .__|_| |_|_| |_\__, | / / / /</w:t>
      </w:r>
    </w:p>
    <w:p w14:paraId="343E8841" w14:textId="77777777" w:rsidR="00F04222" w:rsidRPr="00CA6DAC" w:rsidRDefault="00F04222" w:rsidP="00F04222">
      <w:pPr>
        <w:pStyle w:val="Output"/>
        <w:rPr>
          <w:color w:val="4C483D" w:themeColor="text2"/>
          <w:sz w:val="8"/>
          <w:szCs w:val="10"/>
        </w:rPr>
      </w:pPr>
      <w:r w:rsidRPr="00CA6DAC">
        <w:rPr>
          <w:sz w:val="8"/>
          <w:szCs w:val="10"/>
        </w:rPr>
        <w:t xml:space="preserve"> =========|_|==============|___/=/_/_/_/</w:t>
      </w:r>
    </w:p>
    <w:p w14:paraId="5DFDEE4B" w14:textId="77777777" w:rsidR="00F04222" w:rsidRPr="00B52CAB" w:rsidRDefault="00F04222" w:rsidP="00F04222">
      <w:pPr>
        <w:pStyle w:val="Output"/>
        <w:rPr>
          <w:color w:val="4C483D" w:themeColor="text2"/>
          <w:sz w:val="14"/>
          <w:szCs w:val="16"/>
        </w:rPr>
      </w:pPr>
      <w:r w:rsidRPr="00B52CAB">
        <w:rPr>
          <w:sz w:val="14"/>
          <w:szCs w:val="16"/>
        </w:rPr>
        <w:t xml:space="preserve"> :: Spring Boot ::        (v1.5.1.RELEASE)</w:t>
      </w:r>
    </w:p>
    <w:p w14:paraId="71AB946D" w14:textId="514B7B1E" w:rsidR="00B52CAB" w:rsidRDefault="00F04222" w:rsidP="00B52CAB">
      <w:pPr>
        <w:pStyle w:val="Output"/>
      </w:pPr>
      <w:r>
        <w:t xml:space="preserve">2017-01-31 11:05:32.745  INFO 29596 --- [           main] </w:t>
      </w:r>
    </w:p>
    <w:p w14:paraId="2918E0E7" w14:textId="47569481" w:rsidR="00F04222" w:rsidRPr="00EF4BF9" w:rsidRDefault="00F04222" w:rsidP="002A53BC">
      <w:pPr>
        <w:pStyle w:val="Output"/>
        <w:rPr>
          <w:b/>
          <w:color w:val="FF0000"/>
          <w:sz w:val="20"/>
        </w:rPr>
      </w:pPr>
      <w:r>
        <w:t>c.s.SpringBootHelloWorldApplication      : Started SpringBootHelloWorldApplication in 12.855 seconds (JVM running for 16.094)</w:t>
      </w:r>
      <w:r w:rsidR="002A53BC">
        <w:rPr>
          <w:color w:val="4C483D" w:themeColor="text2"/>
        </w:rPr>
        <w:t xml:space="preserve"> </w:t>
      </w:r>
    </w:p>
    <w:p w14:paraId="46E35734" w14:textId="168EB934" w:rsidR="00F04222" w:rsidRPr="00EF4BF9" w:rsidRDefault="00F04222" w:rsidP="002A53BC">
      <w:pPr>
        <w:pStyle w:val="Output"/>
        <w:rPr>
          <w:b/>
          <w:color w:val="FF0000"/>
          <w:sz w:val="20"/>
        </w:rPr>
      </w:pPr>
      <w:r w:rsidRPr="00EF4BF9">
        <w:rPr>
          <w:b/>
          <w:color w:val="FF0000"/>
          <w:sz w:val="20"/>
        </w:rPr>
        <w:t>Hello World, Spring Boot!!!!</w:t>
      </w:r>
      <w:r w:rsidR="002A53BC">
        <w:rPr>
          <w:b/>
          <w:color w:val="FF0000"/>
          <w:sz w:val="20"/>
        </w:rPr>
        <w:t xml:space="preserve"> </w:t>
      </w:r>
    </w:p>
    <w:p w14:paraId="1A953E89" w14:textId="77777777" w:rsidR="00F04222" w:rsidRDefault="00F04222" w:rsidP="00F04222">
      <w:pPr>
        <w:spacing w:after="0"/>
      </w:pPr>
    </w:p>
    <w:p w14:paraId="6A8CBCAC" w14:textId="77777777" w:rsidR="00F04222" w:rsidRDefault="00F04222" w:rsidP="00F04222">
      <w:pPr>
        <w:spacing w:after="0"/>
        <w:rPr>
          <w:b/>
          <w:bCs/>
        </w:rPr>
      </w:pPr>
      <w:r>
        <w:t>8.</w:t>
      </w:r>
      <w:r w:rsidRPr="00E6269B">
        <w:rPr>
          <w:color w:val="191919"/>
          <w:shd w:val="clear" w:color="auto" w:fill="FFFFFF"/>
        </w:rPr>
        <w:t xml:space="preserve"> </w:t>
      </w:r>
      <w:r>
        <w:t>We</w:t>
      </w:r>
      <w:r w:rsidRPr="00E6269B">
        <w:t xml:space="preserve"> can also run this application from the command line using the </w:t>
      </w:r>
      <w:r w:rsidRPr="00E6269B">
        <w:rPr>
          <w:b/>
        </w:rPr>
        <w:t>jar file that is generated</w:t>
      </w:r>
      <w:r w:rsidRPr="00E6269B">
        <w:t xml:space="preserve">. To get the jar file, select </w:t>
      </w:r>
      <w:r w:rsidRPr="00E6269B">
        <w:rPr>
          <w:b/>
          <w:bCs/>
        </w:rPr>
        <w:t>pom.xml</w:t>
      </w:r>
      <w:r w:rsidRPr="00E6269B">
        <w:t xml:space="preserve"> right </w:t>
      </w:r>
      <w:r w:rsidRPr="00892E79">
        <w:t>click</w:t>
      </w:r>
      <w:r w:rsidRPr="008427B9">
        <w:rPr>
          <w:b/>
        </w:rPr>
        <w:t> </w:t>
      </w:r>
      <w:r w:rsidRPr="008427B9">
        <w:rPr>
          <w:b/>
          <w:bCs/>
        </w:rPr>
        <w:t xml:space="preserve">RunAs </w:t>
      </w:r>
      <w:r w:rsidRPr="006E4B92">
        <w:rPr>
          <w:rFonts w:hint="eastAsia"/>
          <w:b/>
        </w:rPr>
        <w:t>→</w:t>
      </w:r>
      <w:r w:rsidRPr="006E4B92">
        <w:rPr>
          <w:b/>
        </w:rPr>
        <w:t xml:space="preserve"> </w:t>
      </w:r>
      <w:r>
        <w:rPr>
          <w:rStyle w:val="OutputChar"/>
          <w:b/>
          <w:color w:val="FF0000"/>
          <w:sz w:val="20"/>
        </w:rPr>
        <w:t>Maven Build (2</w:t>
      </w:r>
      <w:r w:rsidRPr="00E6269B">
        <w:rPr>
          <w:rStyle w:val="OutputChar"/>
          <w:b/>
          <w:color w:val="FF0000"/>
          <w:sz w:val="20"/>
          <w:vertAlign w:val="superscript"/>
        </w:rPr>
        <w:t>nd</w:t>
      </w:r>
      <w:r>
        <w:rPr>
          <w:rStyle w:val="OutputChar"/>
          <w:b/>
          <w:color w:val="FF0000"/>
          <w:sz w:val="20"/>
        </w:rPr>
        <w:t xml:space="preserve"> one)</w:t>
      </w:r>
      <w:r>
        <w:rPr>
          <w:b/>
          <w:bCs/>
        </w:rPr>
        <w:t>, goals=package, Apply &amp; Run</w:t>
      </w:r>
      <w:r w:rsidRPr="00892E79">
        <w:rPr>
          <w:rFonts w:ascii="Consolas" w:hAnsi="Consolas" w:cs="Consolas"/>
          <w:b/>
          <w:noProof/>
          <w:color w:val="FF0000"/>
          <w:shd w:val="solid" w:color="F2F2F2" w:themeColor="background1" w:themeShade="F2" w:fill="auto"/>
          <w:lang w:eastAsia="en-US"/>
        </w:rPr>
        <w:t xml:space="preserve"> </w:t>
      </w:r>
      <w:r>
        <w:rPr>
          <w:rFonts w:ascii="Consolas" w:hAnsi="Consolas" w:cs="Consolas"/>
          <w:b/>
          <w:noProof/>
          <w:color w:val="FF0000"/>
          <w:shd w:val="solid" w:color="F2F2F2" w:themeColor="background1" w:themeShade="F2" w:fill="auto"/>
          <w:lang w:eastAsia="en-US"/>
        </w:rPr>
        <w:drawing>
          <wp:inline distT="0" distB="0" distL="0" distR="0" wp14:anchorId="38D7D6C9" wp14:editId="1269DC8D">
            <wp:extent cx="3213614" cy="215477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84EA7E.tmp"/>
                    <pic:cNvPicPr/>
                  </pic:nvPicPr>
                  <pic:blipFill>
                    <a:blip r:embed="rId26">
                      <a:extLst>
                        <a:ext uri="{28A0092B-C50C-407E-A947-70E740481C1C}">
                          <a14:useLocalDpi xmlns:a14="http://schemas.microsoft.com/office/drawing/2010/main" val="0"/>
                        </a:ext>
                      </a:extLst>
                    </a:blip>
                    <a:stretch>
                      <a:fillRect/>
                    </a:stretch>
                  </pic:blipFill>
                  <pic:spPr>
                    <a:xfrm>
                      <a:off x="0" y="0"/>
                      <a:ext cx="3270342" cy="2192807"/>
                    </a:xfrm>
                    <a:prstGeom prst="rect">
                      <a:avLst/>
                    </a:prstGeom>
                  </pic:spPr>
                </pic:pic>
              </a:graphicData>
            </a:graphic>
          </wp:inline>
        </w:drawing>
      </w:r>
    </w:p>
    <w:p w14:paraId="342F0773" w14:textId="77777777" w:rsidR="00F04222" w:rsidRPr="00CA6DAC" w:rsidRDefault="00F04222" w:rsidP="00F04222">
      <w:pPr>
        <w:pStyle w:val="Output"/>
        <w:rPr>
          <w:color w:val="4C483D" w:themeColor="text2"/>
          <w:sz w:val="16"/>
          <w:szCs w:val="18"/>
        </w:rPr>
      </w:pPr>
      <w:r w:rsidRPr="00CA6DAC">
        <w:rPr>
          <w:sz w:val="16"/>
          <w:szCs w:val="18"/>
        </w:rPr>
        <w:t xml:space="preserve">[INFO] Scanning for projects                                                </w:t>
      </w:r>
    </w:p>
    <w:p w14:paraId="0B3D8F03" w14:textId="77777777" w:rsidR="00F04222" w:rsidRPr="00CA6DAC" w:rsidRDefault="00F04222" w:rsidP="00F04222">
      <w:pPr>
        <w:pStyle w:val="Output"/>
        <w:rPr>
          <w:color w:val="4C483D" w:themeColor="text2"/>
          <w:sz w:val="16"/>
          <w:szCs w:val="18"/>
        </w:rPr>
      </w:pPr>
      <w:r w:rsidRPr="00CA6DAC">
        <w:rPr>
          <w:sz w:val="16"/>
          <w:szCs w:val="18"/>
        </w:rPr>
        <w:t>[INFO] --------------------------------------------------------------------</w:t>
      </w:r>
    </w:p>
    <w:p w14:paraId="53A41D76" w14:textId="77777777" w:rsidR="00F04222" w:rsidRPr="00CA6DAC" w:rsidRDefault="00F04222" w:rsidP="00F04222">
      <w:pPr>
        <w:pStyle w:val="Output"/>
        <w:rPr>
          <w:color w:val="4C483D" w:themeColor="text2"/>
          <w:sz w:val="16"/>
          <w:szCs w:val="18"/>
        </w:rPr>
      </w:pPr>
      <w:r w:rsidRPr="00CA6DAC">
        <w:rPr>
          <w:sz w:val="16"/>
          <w:szCs w:val="18"/>
        </w:rPr>
        <w:t>[INFO] Building SpringBoot_HelloWorld 0.0.1-SNAPSHOT</w:t>
      </w:r>
    </w:p>
    <w:p w14:paraId="5A0B1A9F" w14:textId="77777777" w:rsidR="00F04222" w:rsidRPr="00CA6DAC" w:rsidRDefault="00F04222" w:rsidP="00F04222">
      <w:pPr>
        <w:pStyle w:val="Output"/>
        <w:rPr>
          <w:sz w:val="16"/>
          <w:szCs w:val="18"/>
        </w:rPr>
      </w:pPr>
      <w:r w:rsidRPr="00CA6DAC">
        <w:rPr>
          <w:sz w:val="16"/>
          <w:szCs w:val="18"/>
        </w:rPr>
        <w:t>[INFO] ----------------------------------------------------------------------</w:t>
      </w:r>
    </w:p>
    <w:p w14:paraId="77092F08" w14:textId="77777777" w:rsidR="00F04222" w:rsidRPr="00CA6DAC" w:rsidRDefault="00F04222" w:rsidP="00F04222">
      <w:pPr>
        <w:pStyle w:val="Output"/>
        <w:rPr>
          <w:b/>
          <w:color w:val="FF0000"/>
          <w:sz w:val="16"/>
          <w:szCs w:val="18"/>
        </w:rPr>
      </w:pPr>
      <w:r w:rsidRPr="00CA6DAC">
        <w:rPr>
          <w:b/>
          <w:color w:val="FF0000"/>
          <w:sz w:val="16"/>
          <w:szCs w:val="18"/>
        </w:rPr>
        <w:t>C:\Users\kaveti_s\Desktop\Downloads\SpringBoot_HelloWorld\SpringBoot_HelloWorld\target\SpringBoot_HelloWorld-0.0.1-SNAPSHOT.jar</w:t>
      </w:r>
    </w:p>
    <w:p w14:paraId="365E4DFA" w14:textId="77777777" w:rsidR="00F04222" w:rsidRPr="00CA6DAC" w:rsidRDefault="00F04222" w:rsidP="00F04222">
      <w:pPr>
        <w:pStyle w:val="Output"/>
        <w:rPr>
          <w:color w:val="4C483D" w:themeColor="text2"/>
          <w:sz w:val="16"/>
          <w:szCs w:val="18"/>
        </w:rPr>
      </w:pPr>
      <w:r w:rsidRPr="00CA6DAC">
        <w:rPr>
          <w:sz w:val="16"/>
          <w:szCs w:val="18"/>
        </w:rPr>
        <w:t xml:space="preserve">[INFO] --- spring-boot-maven-plugin:1.5.1.RELEASE:repackage (default) @ SpringBoot_HelloWorld </w:t>
      </w:r>
    </w:p>
    <w:p w14:paraId="5AE24443" w14:textId="77777777" w:rsidR="00F04222" w:rsidRPr="00CA6DAC" w:rsidRDefault="00F04222" w:rsidP="00F04222">
      <w:pPr>
        <w:pStyle w:val="Output"/>
        <w:rPr>
          <w:color w:val="4C483D" w:themeColor="text2"/>
          <w:sz w:val="16"/>
          <w:szCs w:val="18"/>
        </w:rPr>
      </w:pPr>
      <w:r w:rsidRPr="00CA6DAC">
        <w:rPr>
          <w:sz w:val="16"/>
          <w:szCs w:val="18"/>
        </w:rPr>
        <w:t>[INFO] -------------------------------------------------------------------</w:t>
      </w:r>
    </w:p>
    <w:p w14:paraId="3561B361" w14:textId="77777777" w:rsidR="00F04222" w:rsidRPr="00CA6DAC" w:rsidRDefault="00F04222" w:rsidP="00F04222">
      <w:pPr>
        <w:pStyle w:val="Output"/>
        <w:rPr>
          <w:color w:val="4C483D" w:themeColor="text2"/>
          <w:sz w:val="16"/>
          <w:szCs w:val="18"/>
        </w:rPr>
      </w:pPr>
      <w:r w:rsidRPr="00CA6DAC">
        <w:rPr>
          <w:sz w:val="16"/>
          <w:szCs w:val="18"/>
        </w:rPr>
        <w:t>[INFO] BUILD SUCCESS</w:t>
      </w:r>
    </w:p>
    <w:p w14:paraId="002B5F71" w14:textId="77777777" w:rsidR="00F04222" w:rsidRPr="00CA6DAC" w:rsidRDefault="00F04222" w:rsidP="00F04222">
      <w:pPr>
        <w:pStyle w:val="Output"/>
        <w:rPr>
          <w:color w:val="4C483D" w:themeColor="text2"/>
          <w:sz w:val="16"/>
          <w:szCs w:val="18"/>
        </w:rPr>
      </w:pPr>
      <w:r w:rsidRPr="00CA6DAC">
        <w:rPr>
          <w:sz w:val="16"/>
          <w:szCs w:val="18"/>
        </w:rPr>
        <w:t>[INFO] -------------------------------------------------------------------</w:t>
      </w:r>
    </w:p>
    <w:p w14:paraId="0080A618" w14:textId="77777777" w:rsidR="00CA6DAC" w:rsidRDefault="00CA6DAC" w:rsidP="00F04222">
      <w:pPr>
        <w:spacing w:after="0"/>
      </w:pPr>
    </w:p>
    <w:p w14:paraId="6318DE1A" w14:textId="2EE0C8B5" w:rsidR="00F04222" w:rsidRDefault="00F04222" w:rsidP="00F04222">
      <w:pPr>
        <w:spacing w:after="0"/>
      </w:pPr>
      <w:r>
        <w:t>9.</w:t>
      </w:r>
      <w:r w:rsidRPr="00F129F2">
        <w:rPr>
          <w:color w:val="191919"/>
          <w:shd w:val="clear" w:color="auto" w:fill="FFFFFF"/>
        </w:rPr>
        <w:t xml:space="preserve"> </w:t>
      </w:r>
      <w:r w:rsidRPr="00F129F2">
        <w:t>Open command line and go to the folder where your project is located. Next, move to the target folder and then type </w:t>
      </w:r>
      <w:r w:rsidRPr="00F129F2">
        <w:rPr>
          <w:b/>
          <w:bCs/>
        </w:rPr>
        <w:t>java -jar &lt;&lt;filename&gt;&gt;.jar</w:t>
      </w:r>
      <w:r w:rsidRPr="00F129F2">
        <w:t>.</w:t>
      </w:r>
    </w:p>
    <w:p w14:paraId="4C0D7F95" w14:textId="27BD0831" w:rsidR="00F04222" w:rsidRDefault="00F04222" w:rsidP="00F04222">
      <w:pPr>
        <w:pStyle w:val="Output"/>
        <w:rPr>
          <w:b/>
          <w:sz w:val="20"/>
        </w:rPr>
      </w:pPr>
      <w:r w:rsidRPr="002B2B5D">
        <w:rPr>
          <w:b/>
          <w:sz w:val="20"/>
        </w:rPr>
        <w:t>java -jar SpringBoot_HelloWorld-0.0.1-SNAPSHOT.jar</w:t>
      </w:r>
      <w:r w:rsidR="002A53BC">
        <w:rPr>
          <w:b/>
          <w:sz w:val="20"/>
        </w:rPr>
        <w:t xml:space="preserve"> –server.port=8081</w:t>
      </w:r>
    </w:p>
    <w:p w14:paraId="365E3533" w14:textId="77777777" w:rsidR="00F04222" w:rsidRDefault="00F04222" w:rsidP="00992782">
      <w:pPr>
        <w:pStyle w:val="Howitworks"/>
        <w:spacing w:after="0"/>
      </w:pPr>
      <w:r>
        <w:lastRenderedPageBreak/>
        <w:t>How it works internally</w:t>
      </w:r>
    </w:p>
    <w:p w14:paraId="572BA8D0" w14:textId="24296C4D" w:rsidR="00F04222" w:rsidRPr="004537C8" w:rsidRDefault="00F04222" w:rsidP="00F04222">
      <w:pPr>
        <w:rPr>
          <w:b/>
        </w:rPr>
      </w:pPr>
      <w:r>
        <w:t xml:space="preserve">1. we place the all the required </w:t>
      </w:r>
      <w:r w:rsidRPr="004537C8">
        <w:rPr>
          <w:b/>
          <w:color w:val="00B050"/>
        </w:rPr>
        <w:t xml:space="preserve">Spring boot starters in </w:t>
      </w:r>
      <w:r w:rsidRPr="00FF5731">
        <w:rPr>
          <w:rFonts w:ascii="Consolas" w:hAnsi="Consolas"/>
          <w:b/>
          <w:color w:val="CC3399"/>
        </w:rPr>
        <w:t>pom.xml</w:t>
      </w:r>
      <w:r w:rsidR="00B35BB1">
        <w:rPr>
          <w:rFonts w:ascii="Consolas" w:hAnsi="Consolas"/>
          <w:b/>
          <w:color w:val="CC3399"/>
        </w:rPr>
        <w:t>,</w:t>
      </w:r>
      <w:r w:rsidRPr="004537C8">
        <w:rPr>
          <w:color w:val="00B050"/>
        </w:rPr>
        <w:t xml:space="preserve"> </w:t>
      </w:r>
      <w:r>
        <w:t xml:space="preserve">which are requires for implementing Spring Boot application. on loading project, </w:t>
      </w:r>
      <w:r w:rsidR="00B52CAB">
        <w:t>all</w:t>
      </w:r>
      <w:r w:rsidRPr="004537C8">
        <w:rPr>
          <w:b/>
        </w:rPr>
        <w:t xml:space="preserve"> required starter dependencies are added automatically to the project</w:t>
      </w:r>
    </w:p>
    <w:p w14:paraId="40F811BF" w14:textId="77777777" w:rsidR="00F04222" w:rsidRDefault="00F04222" w:rsidP="00F04222">
      <w:r>
        <w:t xml:space="preserve">2. By running Spring Boot main class, at </w:t>
      </w:r>
      <w:r w:rsidRPr="004537C8">
        <w:rPr>
          <w:b/>
          <w:color w:val="00B050"/>
        </w:rPr>
        <w:t>@SpringBootApplication</w:t>
      </w:r>
      <w:r w:rsidRPr="004537C8">
        <w:rPr>
          <w:color w:val="00B050"/>
        </w:rPr>
        <w:t xml:space="preserve"> </w:t>
      </w:r>
      <w:r>
        <w:t xml:space="preserve">line it will do the </w:t>
      </w:r>
      <w:r w:rsidRPr="004537C8">
        <w:rPr>
          <w:b/>
          <w:color w:val="FF0000"/>
        </w:rPr>
        <w:t>Auto configuration</w:t>
      </w:r>
      <w:r w:rsidRPr="004537C8">
        <w:rPr>
          <w:color w:val="FF0000"/>
        </w:rPr>
        <w:t xml:space="preserve"> </w:t>
      </w:r>
      <w:r>
        <w:t xml:space="preserve">things, it </w:t>
      </w:r>
      <w:r w:rsidRPr="004537C8">
        <w:t>will automatically add all required annotations to Java Class ByteCode</w:t>
      </w:r>
      <w:r>
        <w:t>.</w:t>
      </w:r>
    </w:p>
    <w:p w14:paraId="04AD2260" w14:textId="6AAE6E99" w:rsidR="00F04222" w:rsidRDefault="00F04222" w:rsidP="00992782">
      <w:pPr>
        <w:spacing w:after="0"/>
      </w:pPr>
      <w:r>
        <w:t>3.On Executing main()</w:t>
      </w:r>
      <w:r w:rsidR="00C37135">
        <w:t xml:space="preserve"> </w:t>
      </w:r>
      <w:r w:rsidRPr="004537C8">
        <w:rPr>
          <w:b/>
          <w:color w:val="00B050"/>
        </w:rPr>
        <w:t>SpringApplication.run()</w:t>
      </w:r>
      <w:r w:rsidRPr="004537C8">
        <w:rPr>
          <w:color w:val="00B050"/>
        </w:rPr>
        <w:t xml:space="preserve"> </w:t>
      </w:r>
      <w:r w:rsidRPr="009F0007">
        <w:t>used to bootstrap and launch</w:t>
      </w:r>
      <w:r>
        <w:t xml:space="preserve">es </w:t>
      </w:r>
      <w:r w:rsidRPr="009F0007">
        <w:t>Spring</w:t>
      </w:r>
      <w:r>
        <w:t xml:space="preserve"> Boot</w:t>
      </w:r>
      <w:r w:rsidRPr="009F0007">
        <w:t xml:space="preserve"> application</w:t>
      </w:r>
      <w:r>
        <w:t>.</w:t>
      </w:r>
    </w:p>
    <w:p w14:paraId="1C16F6AC" w14:textId="77777777" w:rsidR="00992782" w:rsidRDefault="00992782" w:rsidP="00F04222"/>
    <w:p w14:paraId="010C7C58" w14:textId="77777777" w:rsidR="00F04222" w:rsidRDefault="00F04222" w:rsidP="00385EBB">
      <w:pPr>
        <w:pStyle w:val="Heading3"/>
        <w:spacing w:before="0" w:after="0"/>
      </w:pPr>
      <w:bookmarkStart w:id="21" w:name="_Toc98762606"/>
      <w:r>
        <w:t>1.Spring Boot Starters</w:t>
      </w:r>
      <w:bookmarkEnd w:id="21"/>
    </w:p>
    <w:p w14:paraId="3DE2DAB5" w14:textId="53113381" w:rsidR="00992782" w:rsidRDefault="00F04222" w:rsidP="00992782">
      <w:pPr>
        <w:spacing w:after="0"/>
      </w:pPr>
      <w:r w:rsidRPr="0064538E">
        <w:rPr>
          <w:b/>
        </w:rPr>
        <w:t>Spring boot Starte</w:t>
      </w:r>
      <w:r>
        <w:rPr>
          <w:b/>
        </w:rPr>
        <w:t>rs</w:t>
      </w:r>
      <w:r>
        <w:t xml:space="preserve"> are the</w:t>
      </w:r>
      <w:r w:rsidRPr="0064538E">
        <w:t xml:space="preserve"> one-stop-shop for all the Spring and related technology that </w:t>
      </w:r>
      <w:r>
        <w:t>we</w:t>
      </w:r>
      <w:r w:rsidRPr="0064538E">
        <w:t xml:space="preserve"> need</w:t>
      </w:r>
      <w:r w:rsidRPr="00833F5D">
        <w:rPr>
          <w:b/>
        </w:rPr>
        <w:t>.</w:t>
      </w:r>
      <w:r w:rsidRPr="00833F5D">
        <w:rPr>
          <w:rFonts w:ascii="Helvetica" w:hAnsi="Helvetica"/>
          <w:b/>
          <w:color w:val="333333"/>
          <w:sz w:val="27"/>
          <w:szCs w:val="27"/>
          <w:shd w:val="clear" w:color="auto" w:fill="FFFFFF"/>
        </w:rPr>
        <w:t xml:space="preserve"> </w:t>
      </w:r>
      <w:r w:rsidRPr="00833F5D">
        <w:rPr>
          <w:b/>
        </w:rPr>
        <w:t>For example</w:t>
      </w:r>
      <w:r w:rsidRPr="00833F5D">
        <w:t xml:space="preserve">, if you want to get started using </w:t>
      </w:r>
      <w:r w:rsidRPr="00833F5D">
        <w:rPr>
          <w:b/>
        </w:rPr>
        <w:t>Spring and JPA for database access</w:t>
      </w:r>
      <w:r w:rsidRPr="00833F5D">
        <w:t>, just include the </w:t>
      </w:r>
      <w:r w:rsidRPr="00833F5D">
        <w:rPr>
          <w:b/>
          <w:color w:val="FF0000"/>
        </w:rPr>
        <w:t>spring-boot-starter-data-jpa </w:t>
      </w:r>
      <w:r w:rsidRPr="00833F5D">
        <w:t>dependency in your project, and you are good to go</w:t>
      </w:r>
      <w:r>
        <w:t>.</w:t>
      </w:r>
    </w:p>
    <w:p w14:paraId="55F1B7CD" w14:textId="77777777" w:rsidR="00992782" w:rsidRDefault="00992782" w:rsidP="00992782">
      <w:pPr>
        <w:spacing w:after="0"/>
      </w:pPr>
    </w:p>
    <w:p w14:paraId="58B3640B" w14:textId="3E6408FB" w:rsidR="00F04222" w:rsidRDefault="00F04222" w:rsidP="00385EBB">
      <w:pPr>
        <w:spacing w:after="0"/>
      </w:pPr>
      <w:r w:rsidRPr="000A5C5D">
        <w:t>All </w:t>
      </w:r>
      <w:r w:rsidRPr="000A5C5D">
        <w:rPr>
          <w:b/>
          <w:bCs/>
        </w:rPr>
        <w:t>official</w:t>
      </w:r>
      <w:r w:rsidRPr="000A5C5D">
        <w:t> starters follow a similar naming pattern; </w:t>
      </w:r>
      <w:r w:rsidRPr="000A5C5D">
        <w:rPr>
          <w:b/>
          <w:color w:val="FF0000"/>
        </w:rPr>
        <w:t>spring-boot-starter-</w:t>
      </w:r>
      <w:r w:rsidR="00462E9A">
        <w:rPr>
          <w:b/>
          <w:color w:val="FF0000"/>
        </w:rPr>
        <w:t>&lt;module&gt;</w:t>
      </w:r>
      <w:r w:rsidRPr="000A5C5D">
        <w:rPr>
          <w:b/>
          <w:color w:val="FF0000"/>
        </w:rPr>
        <w:t>,</w:t>
      </w:r>
      <w:r w:rsidRPr="000A5C5D">
        <w:rPr>
          <w:color w:val="FF0000"/>
        </w:rPr>
        <w:t xml:space="preserve"> </w:t>
      </w:r>
      <w:r w:rsidRPr="000A5C5D">
        <w:t>where </w:t>
      </w:r>
      <w:r w:rsidR="00462E9A" w:rsidRPr="000A5C5D">
        <w:rPr>
          <w:b/>
          <w:color w:val="FF0000"/>
        </w:rPr>
        <w:t>-</w:t>
      </w:r>
      <w:r w:rsidR="00462E9A">
        <w:rPr>
          <w:b/>
          <w:color w:val="FF0000"/>
        </w:rPr>
        <w:t>&lt;module&gt;</w:t>
      </w:r>
      <w:r w:rsidRPr="000A5C5D">
        <w:rPr>
          <w:b/>
          <w:color w:val="FF0000"/>
        </w:rPr>
        <w:t> </w:t>
      </w:r>
      <w:r w:rsidRPr="000A5C5D">
        <w:t>is a particular type of application</w:t>
      </w:r>
      <w:r>
        <w:t>.</w:t>
      </w:r>
      <w:r w:rsidRPr="000A5C5D">
        <w:t xml:space="preserve"> The following </w:t>
      </w:r>
      <w:r>
        <w:t xml:space="preserve">are the some of the </w:t>
      </w:r>
      <w:r w:rsidRPr="000A5C5D">
        <w:t xml:space="preserve">application starters are provided by Spring Boot under the </w:t>
      </w:r>
      <w:r w:rsidRPr="000A5C5D">
        <w:rPr>
          <w:b/>
          <w:color w:val="FF0000"/>
        </w:rPr>
        <w:t>org.springframework.boot</w:t>
      </w:r>
      <w:r w:rsidRPr="000A5C5D">
        <w:rPr>
          <w:color w:val="FF0000"/>
        </w:rPr>
        <w:t xml:space="preserve"> </w:t>
      </w:r>
      <w:r w:rsidRPr="000A5C5D">
        <w:t>group</w:t>
      </w:r>
    </w:p>
    <w:tbl>
      <w:tblPr>
        <w:tblW w:w="9694"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Description w:val="Spring Boot application starters"/>
      </w:tblPr>
      <w:tblGrid>
        <w:gridCol w:w="3853"/>
        <w:gridCol w:w="5841"/>
      </w:tblGrid>
      <w:tr w:rsidR="00F04222" w14:paraId="578D2AA0" w14:textId="77777777" w:rsidTr="00087DB1">
        <w:trPr>
          <w:trHeight w:val="27"/>
          <w:tblHeader/>
        </w:trPr>
        <w:tc>
          <w:tcPr>
            <w:tcW w:w="3853" w:type="dxa"/>
            <w:tcBorders>
              <w:bottom w:val="single" w:sz="4" w:space="0" w:color="auto"/>
              <w:right w:val="single" w:sz="4" w:space="0" w:color="auto"/>
            </w:tcBorders>
            <w:shd w:val="clear" w:color="auto" w:fill="F2F2F2" w:themeFill="background1" w:themeFillShade="F2"/>
            <w:tcMar>
              <w:top w:w="90" w:type="dxa"/>
              <w:left w:w="195" w:type="dxa"/>
              <w:bottom w:w="90" w:type="dxa"/>
              <w:right w:w="195" w:type="dxa"/>
            </w:tcMar>
            <w:hideMark/>
          </w:tcPr>
          <w:p w14:paraId="7511E943" w14:textId="77777777" w:rsidR="00F04222" w:rsidRPr="003C7F98" w:rsidRDefault="00F04222" w:rsidP="00EC52AB">
            <w:pPr>
              <w:spacing w:after="0" w:line="240" w:lineRule="auto"/>
              <w:rPr>
                <w:rFonts w:cs="Segoe UI"/>
                <w:b/>
                <w:bCs/>
                <w:color w:val="auto"/>
              </w:rPr>
            </w:pPr>
            <w:r w:rsidRPr="003C7F98">
              <w:rPr>
                <w:rFonts w:cs="Segoe UI"/>
                <w:b/>
                <w:bCs/>
              </w:rPr>
              <w:t>Name</w:t>
            </w:r>
          </w:p>
        </w:tc>
        <w:tc>
          <w:tcPr>
            <w:tcW w:w="5841" w:type="dxa"/>
            <w:tcBorders>
              <w:bottom w:val="single" w:sz="4" w:space="0" w:color="auto"/>
              <w:right w:val="single" w:sz="4" w:space="0" w:color="auto"/>
            </w:tcBorders>
            <w:shd w:val="clear" w:color="auto" w:fill="F2F2F2" w:themeFill="background1" w:themeFillShade="F2"/>
            <w:tcMar>
              <w:top w:w="90" w:type="dxa"/>
              <w:left w:w="195" w:type="dxa"/>
              <w:bottom w:w="90" w:type="dxa"/>
              <w:right w:w="195" w:type="dxa"/>
            </w:tcMar>
            <w:hideMark/>
          </w:tcPr>
          <w:p w14:paraId="4B2EA56D" w14:textId="77777777" w:rsidR="00F04222" w:rsidRPr="003C7F98" w:rsidRDefault="00F04222" w:rsidP="00EC52AB">
            <w:pPr>
              <w:spacing w:after="0" w:line="240" w:lineRule="auto"/>
              <w:rPr>
                <w:rFonts w:cs="Segoe UI"/>
                <w:b/>
              </w:rPr>
            </w:pPr>
            <w:r w:rsidRPr="003C7F98">
              <w:rPr>
                <w:rFonts w:cs="Segoe UI"/>
                <w:b/>
              </w:rPr>
              <w:t>Description</w:t>
            </w:r>
          </w:p>
        </w:tc>
      </w:tr>
      <w:tr w:rsidR="00F04222" w14:paraId="0A20F95E" w14:textId="77777777" w:rsidTr="00087DB1">
        <w:trPr>
          <w:trHeight w:val="19"/>
        </w:trPr>
        <w:tc>
          <w:tcPr>
            <w:tcW w:w="3853" w:type="dxa"/>
            <w:tcBorders>
              <w:bottom w:val="single" w:sz="4" w:space="0" w:color="auto"/>
              <w:right w:val="single" w:sz="4" w:space="0" w:color="auto"/>
            </w:tcBorders>
            <w:shd w:val="clear" w:color="auto" w:fill="F8F8F8"/>
            <w:tcMar>
              <w:top w:w="90" w:type="dxa"/>
              <w:left w:w="105" w:type="dxa"/>
              <w:bottom w:w="90" w:type="dxa"/>
              <w:right w:w="105" w:type="dxa"/>
            </w:tcMar>
            <w:hideMark/>
          </w:tcPr>
          <w:p w14:paraId="5DA928C5" w14:textId="77777777" w:rsidR="00F04222" w:rsidRPr="003C7F98" w:rsidRDefault="00F04222" w:rsidP="00EC52AB">
            <w:pPr>
              <w:pStyle w:val="NormalWeb"/>
              <w:spacing w:before="0" w:beforeAutospacing="0" w:after="0" w:afterAutospacing="0"/>
              <w:rPr>
                <w:rFonts w:ascii="Consolas" w:hAnsi="Consolas" w:cs="Consolas"/>
                <w:sz w:val="18"/>
              </w:rPr>
            </w:pPr>
            <w:bookmarkStart w:id="22" w:name="spring-boot-starter-thymeleaf"/>
            <w:bookmarkStart w:id="23" w:name="spring-boot-starter-web-services"/>
            <w:bookmarkEnd w:id="22"/>
            <w:bookmarkEnd w:id="23"/>
            <w:r w:rsidRPr="00B52CAB">
              <w:rPr>
                <w:rStyle w:val="HTMLCode"/>
                <w:rFonts w:ascii="Consolas" w:hAnsi="Consolas" w:cs="Consolas"/>
                <w:color w:val="6D180B"/>
                <w:sz w:val="18"/>
                <w:bdr w:val="single" w:sz="6" w:space="1" w:color="CCCCCC" w:frame="1"/>
                <w:shd w:val="clear" w:color="auto" w:fill="F2F2F2"/>
              </w:rPr>
              <w:t>spring-boot-starter-</w:t>
            </w:r>
            <w:r w:rsidRPr="00B52CAB">
              <w:rPr>
                <w:rStyle w:val="HTMLCode"/>
                <w:rFonts w:ascii="Consolas" w:hAnsi="Consolas" w:cs="Consolas"/>
                <w:b/>
                <w:bCs/>
                <w:color w:val="6D180B"/>
                <w:sz w:val="18"/>
                <w:bdr w:val="single" w:sz="6" w:space="1" w:color="CCCCCC" w:frame="1"/>
                <w:shd w:val="clear" w:color="auto" w:fill="F2F2F2"/>
              </w:rPr>
              <w:t>web-services</w:t>
            </w:r>
          </w:p>
        </w:tc>
        <w:tc>
          <w:tcPr>
            <w:tcW w:w="5841" w:type="dxa"/>
            <w:tcBorders>
              <w:bottom w:val="single" w:sz="4" w:space="0" w:color="auto"/>
              <w:right w:val="single" w:sz="4" w:space="0" w:color="auto"/>
            </w:tcBorders>
            <w:shd w:val="clear" w:color="auto" w:fill="F8F8F8"/>
            <w:tcMar>
              <w:top w:w="90" w:type="dxa"/>
              <w:left w:w="105" w:type="dxa"/>
              <w:bottom w:w="90" w:type="dxa"/>
              <w:right w:w="105" w:type="dxa"/>
            </w:tcMar>
            <w:hideMark/>
          </w:tcPr>
          <w:p w14:paraId="3D8DF5F1" w14:textId="77777777" w:rsidR="00F04222" w:rsidRPr="00FD02C7" w:rsidRDefault="00F04222" w:rsidP="00EC52AB">
            <w:pPr>
              <w:pStyle w:val="NormalWeb"/>
              <w:spacing w:before="0" w:beforeAutospacing="0" w:after="0" w:afterAutospacing="0"/>
              <w:rPr>
                <w:rFonts w:ascii="Segoe UI" w:hAnsi="Segoe UI" w:cs="Segoe UI"/>
                <w:sz w:val="18"/>
                <w:szCs w:val="20"/>
              </w:rPr>
            </w:pPr>
            <w:r w:rsidRPr="00FD02C7">
              <w:rPr>
                <w:rFonts w:ascii="Segoe UI" w:hAnsi="Segoe UI" w:cs="Segoe UI"/>
                <w:sz w:val="18"/>
                <w:szCs w:val="20"/>
              </w:rPr>
              <w:t>Starter for using Spring Web Services</w:t>
            </w:r>
          </w:p>
        </w:tc>
      </w:tr>
      <w:tr w:rsidR="00F04222" w14:paraId="602C4830" w14:textId="77777777" w:rsidTr="00087DB1">
        <w:trPr>
          <w:trHeight w:val="37"/>
        </w:trPr>
        <w:tc>
          <w:tcPr>
            <w:tcW w:w="3853" w:type="dxa"/>
            <w:tcBorders>
              <w:bottom w:val="single" w:sz="4" w:space="0" w:color="auto"/>
              <w:right w:val="single" w:sz="4" w:space="0" w:color="auto"/>
            </w:tcBorders>
            <w:shd w:val="clear" w:color="auto" w:fill="FFFFFF"/>
            <w:tcMar>
              <w:top w:w="90" w:type="dxa"/>
              <w:left w:w="105" w:type="dxa"/>
              <w:bottom w:w="90" w:type="dxa"/>
              <w:right w:w="105" w:type="dxa"/>
            </w:tcMar>
            <w:hideMark/>
          </w:tcPr>
          <w:p w14:paraId="2E0B4452" w14:textId="77777777" w:rsidR="00F04222" w:rsidRPr="003C7F98" w:rsidRDefault="00F04222" w:rsidP="00EC52AB">
            <w:pPr>
              <w:pStyle w:val="NormalWeb"/>
              <w:spacing w:before="0" w:beforeAutospacing="0" w:after="0" w:afterAutospacing="0"/>
              <w:rPr>
                <w:rFonts w:ascii="Consolas" w:hAnsi="Consolas" w:cs="Consolas"/>
                <w:sz w:val="18"/>
              </w:rPr>
            </w:pPr>
            <w:bookmarkStart w:id="24" w:name="spring-boot-starter-mail"/>
            <w:bookmarkStart w:id="25" w:name="spring-boot-starter-data-redis"/>
            <w:bookmarkStart w:id="26" w:name="spring-boot-starter-web"/>
            <w:bookmarkEnd w:id="24"/>
            <w:bookmarkEnd w:id="25"/>
            <w:bookmarkEnd w:id="26"/>
            <w:r w:rsidRPr="003C7F98">
              <w:rPr>
                <w:rStyle w:val="HTMLCode"/>
                <w:rFonts w:ascii="Consolas" w:hAnsi="Consolas" w:cs="Consolas"/>
                <w:color w:val="6D180B"/>
                <w:sz w:val="18"/>
                <w:bdr w:val="single" w:sz="6" w:space="1" w:color="CCCCCC" w:frame="1"/>
                <w:shd w:val="clear" w:color="auto" w:fill="F2F2F2"/>
              </w:rPr>
              <w:t>spring-boot-starter-</w:t>
            </w:r>
            <w:r w:rsidRPr="00B52CAB">
              <w:rPr>
                <w:rStyle w:val="HTMLCode"/>
                <w:rFonts w:ascii="Consolas" w:hAnsi="Consolas" w:cs="Consolas"/>
                <w:b/>
                <w:bCs/>
                <w:color w:val="6D180B"/>
                <w:sz w:val="18"/>
                <w:bdr w:val="single" w:sz="6" w:space="1" w:color="CCCCCC" w:frame="1"/>
                <w:shd w:val="clear" w:color="auto" w:fill="F2F2F2"/>
              </w:rPr>
              <w:t>web</w:t>
            </w:r>
          </w:p>
        </w:tc>
        <w:tc>
          <w:tcPr>
            <w:tcW w:w="5841" w:type="dxa"/>
            <w:tcBorders>
              <w:bottom w:val="single" w:sz="4" w:space="0" w:color="auto"/>
              <w:right w:val="single" w:sz="4" w:space="0" w:color="auto"/>
            </w:tcBorders>
            <w:shd w:val="clear" w:color="auto" w:fill="FFFFFF"/>
            <w:tcMar>
              <w:top w:w="90" w:type="dxa"/>
              <w:left w:w="105" w:type="dxa"/>
              <w:bottom w:w="90" w:type="dxa"/>
              <w:right w:w="105" w:type="dxa"/>
            </w:tcMar>
            <w:hideMark/>
          </w:tcPr>
          <w:p w14:paraId="0148C7F9" w14:textId="77777777" w:rsidR="00F04222" w:rsidRPr="00FD02C7" w:rsidRDefault="00F04222" w:rsidP="00EC52AB">
            <w:pPr>
              <w:pStyle w:val="NormalWeb"/>
              <w:spacing w:before="0" w:beforeAutospacing="0" w:after="0" w:afterAutospacing="0"/>
              <w:rPr>
                <w:rFonts w:ascii="Segoe UI" w:hAnsi="Segoe UI" w:cs="Segoe UI"/>
                <w:sz w:val="18"/>
                <w:szCs w:val="20"/>
              </w:rPr>
            </w:pPr>
            <w:r w:rsidRPr="00FD02C7">
              <w:rPr>
                <w:rFonts w:ascii="Segoe UI" w:hAnsi="Segoe UI" w:cs="Segoe UI"/>
                <w:sz w:val="18"/>
                <w:szCs w:val="20"/>
              </w:rPr>
              <w:t>Starter for building web, including RESTful, applications using Spring MVC. Uses Tomcat as the default embedded container</w:t>
            </w:r>
          </w:p>
        </w:tc>
      </w:tr>
      <w:tr w:rsidR="00F04222" w14:paraId="7096183B" w14:textId="77777777" w:rsidTr="00087DB1">
        <w:trPr>
          <w:trHeight w:val="17"/>
        </w:trPr>
        <w:tc>
          <w:tcPr>
            <w:tcW w:w="3853" w:type="dxa"/>
            <w:tcBorders>
              <w:bottom w:val="single" w:sz="4" w:space="0" w:color="auto"/>
              <w:right w:val="single" w:sz="4" w:space="0" w:color="auto"/>
            </w:tcBorders>
            <w:shd w:val="clear" w:color="auto" w:fill="F8F8F8"/>
            <w:tcMar>
              <w:top w:w="90" w:type="dxa"/>
              <w:left w:w="105" w:type="dxa"/>
              <w:bottom w:w="90" w:type="dxa"/>
              <w:right w:w="105" w:type="dxa"/>
            </w:tcMar>
            <w:hideMark/>
          </w:tcPr>
          <w:p w14:paraId="1DDA4424" w14:textId="77777777" w:rsidR="00F04222" w:rsidRPr="003C7F98" w:rsidRDefault="00F04222" w:rsidP="00EC52AB">
            <w:pPr>
              <w:pStyle w:val="NormalWeb"/>
              <w:spacing w:before="0" w:beforeAutospacing="0" w:after="0" w:afterAutospacing="0"/>
              <w:rPr>
                <w:rFonts w:ascii="Consolas" w:hAnsi="Consolas" w:cs="Consolas"/>
                <w:sz w:val="18"/>
              </w:rPr>
            </w:pPr>
            <w:bookmarkStart w:id="27" w:name="spring-boot-starter-data-gemfire"/>
            <w:bookmarkStart w:id="28" w:name="spring-boot-starter-test"/>
            <w:bookmarkEnd w:id="27"/>
            <w:bookmarkEnd w:id="28"/>
            <w:r w:rsidRPr="003C7F98">
              <w:rPr>
                <w:rStyle w:val="HTMLCode"/>
                <w:rFonts w:ascii="Consolas" w:hAnsi="Consolas" w:cs="Consolas"/>
                <w:color w:val="6D180B"/>
                <w:sz w:val="18"/>
                <w:bdr w:val="single" w:sz="6" w:space="1" w:color="CCCCCC" w:frame="1"/>
                <w:shd w:val="clear" w:color="auto" w:fill="F2F2F2"/>
              </w:rPr>
              <w:t>spring-boot-starter-</w:t>
            </w:r>
            <w:r w:rsidRPr="00B52CAB">
              <w:rPr>
                <w:rStyle w:val="HTMLCode"/>
                <w:rFonts w:ascii="Consolas" w:hAnsi="Consolas" w:cs="Consolas"/>
                <w:b/>
                <w:bCs/>
                <w:color w:val="6D180B"/>
                <w:sz w:val="18"/>
                <w:bdr w:val="single" w:sz="6" w:space="1" w:color="CCCCCC" w:frame="1"/>
                <w:shd w:val="clear" w:color="auto" w:fill="F2F2F2"/>
              </w:rPr>
              <w:t>test</w:t>
            </w:r>
          </w:p>
        </w:tc>
        <w:tc>
          <w:tcPr>
            <w:tcW w:w="5841" w:type="dxa"/>
            <w:tcBorders>
              <w:bottom w:val="single" w:sz="4" w:space="0" w:color="auto"/>
              <w:right w:val="single" w:sz="4" w:space="0" w:color="auto"/>
            </w:tcBorders>
            <w:shd w:val="clear" w:color="auto" w:fill="F8F8F8"/>
            <w:tcMar>
              <w:top w:w="90" w:type="dxa"/>
              <w:left w:w="105" w:type="dxa"/>
              <w:bottom w:w="90" w:type="dxa"/>
              <w:right w:w="105" w:type="dxa"/>
            </w:tcMar>
            <w:hideMark/>
          </w:tcPr>
          <w:p w14:paraId="5974CAD4" w14:textId="77777777" w:rsidR="00F04222" w:rsidRPr="00FD02C7" w:rsidRDefault="00F04222" w:rsidP="00EC52AB">
            <w:pPr>
              <w:pStyle w:val="NormalWeb"/>
              <w:spacing w:before="0" w:beforeAutospacing="0" w:after="0" w:afterAutospacing="0"/>
              <w:rPr>
                <w:rFonts w:ascii="Segoe UI" w:hAnsi="Segoe UI" w:cs="Segoe UI"/>
                <w:sz w:val="18"/>
                <w:szCs w:val="20"/>
              </w:rPr>
            </w:pPr>
            <w:r w:rsidRPr="00FD02C7">
              <w:rPr>
                <w:rFonts w:ascii="Segoe UI" w:hAnsi="Segoe UI" w:cs="Segoe UI"/>
                <w:sz w:val="18"/>
                <w:szCs w:val="20"/>
              </w:rPr>
              <w:t>Starter for testing Spring Boot applications with libraries including JUnit, Hamcrest and Mockito</w:t>
            </w:r>
          </w:p>
        </w:tc>
      </w:tr>
      <w:tr w:rsidR="00F04222" w14:paraId="374ED6E2" w14:textId="77777777" w:rsidTr="00087DB1">
        <w:trPr>
          <w:trHeight w:val="19"/>
        </w:trPr>
        <w:tc>
          <w:tcPr>
            <w:tcW w:w="3853" w:type="dxa"/>
            <w:tcBorders>
              <w:bottom w:val="single" w:sz="4" w:space="0" w:color="auto"/>
              <w:right w:val="single" w:sz="4" w:space="0" w:color="auto"/>
            </w:tcBorders>
            <w:shd w:val="clear" w:color="auto" w:fill="FFFFFF"/>
            <w:tcMar>
              <w:top w:w="90" w:type="dxa"/>
              <w:left w:w="105" w:type="dxa"/>
              <w:bottom w:w="90" w:type="dxa"/>
              <w:right w:w="105" w:type="dxa"/>
            </w:tcMar>
            <w:hideMark/>
          </w:tcPr>
          <w:p w14:paraId="492C7AE1" w14:textId="77777777" w:rsidR="00F04222" w:rsidRPr="003C7F98" w:rsidRDefault="00F04222" w:rsidP="00EC52AB">
            <w:pPr>
              <w:pStyle w:val="NormalWeb"/>
              <w:spacing w:before="0" w:beforeAutospacing="0" w:after="0" w:afterAutospacing="0"/>
              <w:rPr>
                <w:rFonts w:ascii="Consolas" w:hAnsi="Consolas" w:cs="Consolas"/>
                <w:sz w:val="18"/>
              </w:rPr>
            </w:pPr>
            <w:bookmarkStart w:id="29" w:name="spring-boot-starter-jdbc"/>
            <w:bookmarkEnd w:id="29"/>
            <w:r w:rsidRPr="003C7F98">
              <w:rPr>
                <w:rStyle w:val="HTMLCode"/>
                <w:rFonts w:ascii="Consolas" w:hAnsi="Consolas" w:cs="Consolas"/>
                <w:color w:val="6D180B"/>
                <w:sz w:val="18"/>
                <w:bdr w:val="single" w:sz="6" w:space="1" w:color="CCCCCC" w:frame="1"/>
                <w:shd w:val="clear" w:color="auto" w:fill="F2F2F2"/>
              </w:rPr>
              <w:t>spring-boot-starter-</w:t>
            </w:r>
            <w:r w:rsidRPr="00B52CAB">
              <w:rPr>
                <w:rStyle w:val="HTMLCode"/>
                <w:rFonts w:ascii="Consolas" w:hAnsi="Consolas" w:cs="Consolas"/>
                <w:b/>
                <w:bCs/>
                <w:color w:val="6D180B"/>
                <w:sz w:val="18"/>
                <w:bdr w:val="single" w:sz="6" w:space="1" w:color="CCCCCC" w:frame="1"/>
                <w:shd w:val="clear" w:color="auto" w:fill="F2F2F2"/>
              </w:rPr>
              <w:t>jdbc</w:t>
            </w:r>
          </w:p>
        </w:tc>
        <w:tc>
          <w:tcPr>
            <w:tcW w:w="5841" w:type="dxa"/>
            <w:tcBorders>
              <w:bottom w:val="single" w:sz="4" w:space="0" w:color="auto"/>
              <w:right w:val="single" w:sz="4" w:space="0" w:color="auto"/>
            </w:tcBorders>
            <w:shd w:val="clear" w:color="auto" w:fill="FFFFFF"/>
            <w:tcMar>
              <w:top w:w="90" w:type="dxa"/>
              <w:left w:w="105" w:type="dxa"/>
              <w:bottom w:w="90" w:type="dxa"/>
              <w:right w:w="105" w:type="dxa"/>
            </w:tcMar>
            <w:hideMark/>
          </w:tcPr>
          <w:p w14:paraId="4A72F5DC" w14:textId="77777777" w:rsidR="00F04222" w:rsidRPr="00FD02C7" w:rsidRDefault="00F04222" w:rsidP="00EC52AB">
            <w:pPr>
              <w:pStyle w:val="NormalWeb"/>
              <w:spacing w:before="0" w:beforeAutospacing="0" w:after="0" w:afterAutospacing="0"/>
              <w:rPr>
                <w:rFonts w:ascii="Segoe UI" w:hAnsi="Segoe UI" w:cs="Segoe UI"/>
                <w:sz w:val="18"/>
                <w:szCs w:val="20"/>
              </w:rPr>
            </w:pPr>
            <w:r w:rsidRPr="00FD02C7">
              <w:rPr>
                <w:rFonts w:ascii="Segoe UI" w:hAnsi="Segoe UI" w:cs="Segoe UI"/>
                <w:sz w:val="18"/>
                <w:szCs w:val="20"/>
              </w:rPr>
              <w:t>Starter for using JDBC with the Tomcat JDBC connection pool</w:t>
            </w:r>
          </w:p>
        </w:tc>
      </w:tr>
      <w:tr w:rsidR="00F04222" w14:paraId="728855DB" w14:textId="77777777" w:rsidTr="00087DB1">
        <w:trPr>
          <w:trHeight w:val="19"/>
        </w:trPr>
        <w:tc>
          <w:tcPr>
            <w:tcW w:w="3853" w:type="dxa"/>
            <w:tcBorders>
              <w:bottom w:val="single" w:sz="4" w:space="0" w:color="auto"/>
              <w:right w:val="single" w:sz="4" w:space="0" w:color="auto"/>
            </w:tcBorders>
            <w:shd w:val="clear" w:color="auto" w:fill="FFFFFF"/>
            <w:tcMar>
              <w:top w:w="90" w:type="dxa"/>
              <w:left w:w="105" w:type="dxa"/>
              <w:bottom w:w="90" w:type="dxa"/>
              <w:right w:w="105" w:type="dxa"/>
            </w:tcMar>
            <w:hideMark/>
          </w:tcPr>
          <w:p w14:paraId="6CE91A30" w14:textId="77777777" w:rsidR="00F04222" w:rsidRPr="003C7F98" w:rsidRDefault="00F04222" w:rsidP="00EC52AB">
            <w:pPr>
              <w:pStyle w:val="NormalWeb"/>
              <w:spacing w:before="0" w:beforeAutospacing="0" w:after="0" w:afterAutospacing="0"/>
              <w:rPr>
                <w:rFonts w:ascii="Consolas" w:hAnsi="Consolas" w:cs="Consolas"/>
                <w:sz w:val="18"/>
              </w:rPr>
            </w:pPr>
            <w:bookmarkStart w:id="30" w:name="spring-boot-starter-mobile"/>
            <w:bookmarkStart w:id="31" w:name="spring-boot-starter-jersey"/>
            <w:bookmarkStart w:id="32" w:name="spring-boot-starter-data-neo4j"/>
            <w:bookmarkStart w:id="33" w:name="spring-boot-starter-data-ldap"/>
            <w:bookmarkStart w:id="34" w:name="spring-boot-starter-websocket"/>
            <w:bookmarkStart w:id="35" w:name="spring-boot-starter-aop"/>
            <w:bookmarkEnd w:id="30"/>
            <w:bookmarkEnd w:id="31"/>
            <w:bookmarkEnd w:id="32"/>
            <w:bookmarkEnd w:id="33"/>
            <w:bookmarkEnd w:id="34"/>
            <w:bookmarkEnd w:id="35"/>
            <w:r w:rsidRPr="003C7F98">
              <w:rPr>
                <w:rStyle w:val="HTMLCode"/>
                <w:rFonts w:ascii="Consolas" w:hAnsi="Consolas" w:cs="Consolas"/>
                <w:color w:val="6D180B"/>
                <w:sz w:val="18"/>
                <w:bdr w:val="single" w:sz="6" w:space="1" w:color="CCCCCC" w:frame="1"/>
                <w:shd w:val="clear" w:color="auto" w:fill="F2F2F2"/>
              </w:rPr>
              <w:t>spring-boot-starter-</w:t>
            </w:r>
            <w:r w:rsidRPr="00B52CAB">
              <w:rPr>
                <w:rStyle w:val="HTMLCode"/>
                <w:rFonts w:ascii="Consolas" w:hAnsi="Consolas" w:cs="Consolas"/>
                <w:b/>
                <w:bCs/>
                <w:color w:val="6D180B"/>
                <w:sz w:val="18"/>
                <w:bdr w:val="single" w:sz="6" w:space="1" w:color="CCCCCC" w:frame="1"/>
                <w:shd w:val="clear" w:color="auto" w:fill="F2F2F2"/>
              </w:rPr>
              <w:t>aop</w:t>
            </w:r>
          </w:p>
        </w:tc>
        <w:tc>
          <w:tcPr>
            <w:tcW w:w="5841" w:type="dxa"/>
            <w:tcBorders>
              <w:bottom w:val="single" w:sz="4" w:space="0" w:color="auto"/>
              <w:right w:val="single" w:sz="4" w:space="0" w:color="auto"/>
            </w:tcBorders>
            <w:shd w:val="clear" w:color="auto" w:fill="FFFFFF"/>
            <w:tcMar>
              <w:top w:w="90" w:type="dxa"/>
              <w:left w:w="105" w:type="dxa"/>
              <w:bottom w:w="90" w:type="dxa"/>
              <w:right w:w="105" w:type="dxa"/>
            </w:tcMar>
            <w:hideMark/>
          </w:tcPr>
          <w:p w14:paraId="459EA763" w14:textId="77777777" w:rsidR="00F04222" w:rsidRPr="00FD02C7" w:rsidRDefault="00F04222" w:rsidP="00EC52AB">
            <w:pPr>
              <w:pStyle w:val="NormalWeb"/>
              <w:spacing w:before="0" w:beforeAutospacing="0" w:after="0" w:afterAutospacing="0"/>
              <w:rPr>
                <w:rFonts w:ascii="Segoe UI" w:hAnsi="Segoe UI" w:cs="Segoe UI"/>
                <w:sz w:val="18"/>
                <w:szCs w:val="20"/>
              </w:rPr>
            </w:pPr>
            <w:r w:rsidRPr="00FD02C7">
              <w:rPr>
                <w:rFonts w:ascii="Segoe UI" w:hAnsi="Segoe UI" w:cs="Segoe UI"/>
                <w:sz w:val="18"/>
                <w:szCs w:val="20"/>
              </w:rPr>
              <w:t>Aspect-oriented programming with Spring AOP and AspectJ</w:t>
            </w:r>
          </w:p>
        </w:tc>
      </w:tr>
      <w:tr w:rsidR="00F04222" w14:paraId="3FE54451" w14:textId="77777777" w:rsidTr="00087DB1">
        <w:trPr>
          <w:trHeight w:val="19"/>
        </w:trPr>
        <w:tc>
          <w:tcPr>
            <w:tcW w:w="3853" w:type="dxa"/>
            <w:tcBorders>
              <w:bottom w:val="single" w:sz="4" w:space="0" w:color="auto"/>
              <w:right w:val="single" w:sz="4" w:space="0" w:color="auto"/>
            </w:tcBorders>
            <w:shd w:val="clear" w:color="auto" w:fill="F8F8F8"/>
            <w:tcMar>
              <w:top w:w="90" w:type="dxa"/>
              <w:left w:w="105" w:type="dxa"/>
              <w:bottom w:w="90" w:type="dxa"/>
              <w:right w:w="105" w:type="dxa"/>
            </w:tcMar>
            <w:hideMark/>
          </w:tcPr>
          <w:p w14:paraId="7352AB0A" w14:textId="77777777" w:rsidR="00F04222" w:rsidRPr="003C7F98" w:rsidRDefault="00F04222" w:rsidP="00EC52AB">
            <w:pPr>
              <w:pStyle w:val="NormalWeb"/>
              <w:spacing w:before="0" w:beforeAutospacing="0" w:after="0" w:afterAutospacing="0"/>
              <w:rPr>
                <w:rFonts w:ascii="Consolas" w:hAnsi="Consolas" w:cs="Consolas"/>
                <w:sz w:val="18"/>
              </w:rPr>
            </w:pPr>
            <w:bookmarkStart w:id="36" w:name="spring-boot-starter-amqp"/>
            <w:bookmarkStart w:id="37" w:name="spring-boot-starter-security"/>
            <w:bookmarkEnd w:id="36"/>
            <w:bookmarkEnd w:id="37"/>
            <w:r w:rsidRPr="003C7F98">
              <w:rPr>
                <w:rStyle w:val="HTMLCode"/>
                <w:rFonts w:ascii="Consolas" w:hAnsi="Consolas" w:cs="Consolas"/>
                <w:color w:val="6D180B"/>
                <w:sz w:val="18"/>
                <w:bdr w:val="single" w:sz="6" w:space="1" w:color="CCCCCC" w:frame="1"/>
                <w:shd w:val="clear" w:color="auto" w:fill="F2F2F2"/>
              </w:rPr>
              <w:t>spring-boot-starter-</w:t>
            </w:r>
            <w:r w:rsidRPr="00B52CAB">
              <w:rPr>
                <w:rStyle w:val="HTMLCode"/>
                <w:rFonts w:ascii="Consolas" w:hAnsi="Consolas" w:cs="Consolas"/>
                <w:b/>
                <w:bCs/>
                <w:color w:val="6D180B"/>
                <w:sz w:val="18"/>
                <w:bdr w:val="single" w:sz="6" w:space="1" w:color="CCCCCC" w:frame="1"/>
                <w:shd w:val="clear" w:color="auto" w:fill="F2F2F2"/>
              </w:rPr>
              <w:t>security</w:t>
            </w:r>
          </w:p>
        </w:tc>
        <w:tc>
          <w:tcPr>
            <w:tcW w:w="5841" w:type="dxa"/>
            <w:tcBorders>
              <w:bottom w:val="single" w:sz="4" w:space="0" w:color="auto"/>
              <w:right w:val="single" w:sz="4" w:space="0" w:color="auto"/>
            </w:tcBorders>
            <w:shd w:val="clear" w:color="auto" w:fill="F8F8F8"/>
            <w:tcMar>
              <w:top w:w="90" w:type="dxa"/>
              <w:left w:w="105" w:type="dxa"/>
              <w:bottom w:w="90" w:type="dxa"/>
              <w:right w:w="105" w:type="dxa"/>
            </w:tcMar>
            <w:hideMark/>
          </w:tcPr>
          <w:p w14:paraId="4578A1D5" w14:textId="77777777" w:rsidR="00F04222" w:rsidRPr="00FD02C7" w:rsidRDefault="00F04222" w:rsidP="00EC52AB">
            <w:pPr>
              <w:pStyle w:val="NormalWeb"/>
              <w:spacing w:before="0" w:beforeAutospacing="0" w:after="0" w:afterAutospacing="0"/>
              <w:rPr>
                <w:rFonts w:ascii="Segoe UI" w:hAnsi="Segoe UI" w:cs="Segoe UI"/>
                <w:sz w:val="18"/>
                <w:szCs w:val="20"/>
              </w:rPr>
            </w:pPr>
            <w:r w:rsidRPr="00FD02C7">
              <w:rPr>
                <w:rFonts w:ascii="Segoe UI" w:hAnsi="Segoe UI" w:cs="Segoe UI"/>
                <w:sz w:val="18"/>
                <w:szCs w:val="20"/>
              </w:rPr>
              <w:t>Starter for using Spring Security</w:t>
            </w:r>
          </w:p>
        </w:tc>
      </w:tr>
      <w:tr w:rsidR="00F04222" w14:paraId="41E40C5F" w14:textId="77777777" w:rsidTr="00087DB1">
        <w:trPr>
          <w:trHeight w:val="15"/>
        </w:trPr>
        <w:tc>
          <w:tcPr>
            <w:tcW w:w="3853" w:type="dxa"/>
            <w:tcBorders>
              <w:bottom w:val="single" w:sz="4" w:space="0" w:color="auto"/>
              <w:right w:val="single" w:sz="4" w:space="0" w:color="auto"/>
            </w:tcBorders>
            <w:shd w:val="clear" w:color="auto" w:fill="F8F8F8"/>
            <w:tcMar>
              <w:top w:w="90" w:type="dxa"/>
              <w:left w:w="105" w:type="dxa"/>
              <w:bottom w:w="90" w:type="dxa"/>
              <w:right w:w="105" w:type="dxa"/>
            </w:tcMar>
            <w:hideMark/>
          </w:tcPr>
          <w:p w14:paraId="597AAC65" w14:textId="77777777" w:rsidR="00F04222" w:rsidRPr="003C7F98" w:rsidRDefault="00F04222" w:rsidP="00EC52AB">
            <w:pPr>
              <w:pStyle w:val="NormalWeb"/>
              <w:spacing w:before="0" w:beforeAutospacing="0" w:after="0" w:afterAutospacing="0"/>
              <w:rPr>
                <w:rFonts w:ascii="Consolas" w:hAnsi="Consolas" w:cs="Consolas"/>
                <w:sz w:val="18"/>
              </w:rPr>
            </w:pPr>
            <w:bookmarkStart w:id="38" w:name="spring-boot-starter-mustache"/>
            <w:bookmarkStart w:id="39" w:name="spring-boot-starter-data-jpa"/>
            <w:bookmarkEnd w:id="38"/>
            <w:bookmarkEnd w:id="39"/>
            <w:r w:rsidRPr="003C7F98">
              <w:rPr>
                <w:rStyle w:val="HTMLCode"/>
                <w:rFonts w:ascii="Consolas" w:hAnsi="Consolas" w:cs="Consolas"/>
                <w:color w:val="6D180B"/>
                <w:sz w:val="18"/>
                <w:bdr w:val="single" w:sz="6" w:space="1" w:color="CCCCCC" w:frame="1"/>
                <w:shd w:val="clear" w:color="auto" w:fill="F2F2F2"/>
              </w:rPr>
              <w:t>spring-boot-starter-data-</w:t>
            </w:r>
            <w:r w:rsidRPr="00B52CAB">
              <w:rPr>
                <w:rStyle w:val="HTMLCode"/>
                <w:rFonts w:ascii="Consolas" w:hAnsi="Consolas" w:cs="Consolas"/>
                <w:b/>
                <w:bCs/>
                <w:color w:val="6D180B"/>
                <w:sz w:val="18"/>
                <w:bdr w:val="single" w:sz="6" w:space="1" w:color="CCCCCC" w:frame="1"/>
                <w:shd w:val="clear" w:color="auto" w:fill="F2F2F2"/>
              </w:rPr>
              <w:t>jpa</w:t>
            </w:r>
          </w:p>
        </w:tc>
        <w:tc>
          <w:tcPr>
            <w:tcW w:w="5841" w:type="dxa"/>
            <w:tcBorders>
              <w:bottom w:val="single" w:sz="4" w:space="0" w:color="auto"/>
              <w:right w:val="single" w:sz="4" w:space="0" w:color="auto"/>
            </w:tcBorders>
            <w:shd w:val="clear" w:color="auto" w:fill="F8F8F8"/>
            <w:tcMar>
              <w:top w:w="90" w:type="dxa"/>
              <w:left w:w="105" w:type="dxa"/>
              <w:bottom w:w="90" w:type="dxa"/>
              <w:right w:w="105" w:type="dxa"/>
            </w:tcMar>
            <w:hideMark/>
          </w:tcPr>
          <w:p w14:paraId="523477C8" w14:textId="77777777" w:rsidR="00F04222" w:rsidRPr="00FD02C7" w:rsidRDefault="00F04222" w:rsidP="00EC52AB">
            <w:pPr>
              <w:pStyle w:val="NormalWeb"/>
              <w:spacing w:before="0" w:beforeAutospacing="0" w:after="0" w:afterAutospacing="0"/>
              <w:rPr>
                <w:rFonts w:ascii="Segoe UI" w:hAnsi="Segoe UI" w:cs="Segoe UI"/>
                <w:sz w:val="18"/>
                <w:szCs w:val="20"/>
              </w:rPr>
            </w:pPr>
            <w:r w:rsidRPr="00FD02C7">
              <w:rPr>
                <w:rFonts w:ascii="Segoe UI" w:hAnsi="Segoe UI" w:cs="Segoe UI"/>
                <w:sz w:val="18"/>
                <w:szCs w:val="20"/>
              </w:rPr>
              <w:t>Starter for using Spring Data JPA with Hibernate</w:t>
            </w:r>
          </w:p>
        </w:tc>
      </w:tr>
      <w:tr w:rsidR="00F04222" w14:paraId="2C61040A" w14:textId="77777777" w:rsidTr="00087DB1">
        <w:trPr>
          <w:trHeight w:val="3"/>
        </w:trPr>
        <w:tc>
          <w:tcPr>
            <w:tcW w:w="3853" w:type="dxa"/>
            <w:tcBorders>
              <w:bottom w:val="single" w:sz="4" w:space="0" w:color="auto"/>
              <w:right w:val="single" w:sz="4" w:space="0" w:color="auto"/>
            </w:tcBorders>
            <w:shd w:val="clear" w:color="auto" w:fill="FFFFFF"/>
            <w:tcMar>
              <w:top w:w="90" w:type="dxa"/>
              <w:left w:w="105" w:type="dxa"/>
              <w:bottom w:w="90" w:type="dxa"/>
              <w:right w:w="105" w:type="dxa"/>
            </w:tcMar>
            <w:hideMark/>
          </w:tcPr>
          <w:p w14:paraId="64BB74BF" w14:textId="77777777" w:rsidR="00F04222" w:rsidRPr="003C7F98" w:rsidRDefault="00F04222" w:rsidP="00EC52AB">
            <w:pPr>
              <w:pStyle w:val="NormalWeb"/>
              <w:spacing w:before="0" w:beforeAutospacing="0" w:after="0" w:afterAutospacing="0"/>
              <w:rPr>
                <w:rFonts w:ascii="Consolas" w:hAnsi="Consolas" w:cs="Consolas"/>
                <w:sz w:val="18"/>
              </w:rPr>
            </w:pPr>
            <w:bookmarkStart w:id="40" w:name="spring-boot-starter"/>
            <w:bookmarkEnd w:id="40"/>
            <w:r w:rsidRPr="003C7F98">
              <w:rPr>
                <w:rStyle w:val="HTMLCode"/>
                <w:rFonts w:ascii="Consolas" w:hAnsi="Consolas" w:cs="Consolas"/>
                <w:color w:val="6D180B"/>
                <w:sz w:val="18"/>
                <w:bdr w:val="single" w:sz="6" w:space="1" w:color="CCCCCC" w:frame="1"/>
                <w:shd w:val="clear" w:color="auto" w:fill="F2F2F2"/>
              </w:rPr>
              <w:t>spring-boot-starter</w:t>
            </w:r>
          </w:p>
        </w:tc>
        <w:tc>
          <w:tcPr>
            <w:tcW w:w="5841" w:type="dxa"/>
            <w:tcBorders>
              <w:bottom w:val="single" w:sz="4" w:space="0" w:color="auto"/>
              <w:right w:val="single" w:sz="4" w:space="0" w:color="auto"/>
            </w:tcBorders>
            <w:shd w:val="clear" w:color="auto" w:fill="FFFFFF"/>
            <w:tcMar>
              <w:top w:w="90" w:type="dxa"/>
              <w:left w:w="105" w:type="dxa"/>
              <w:bottom w:w="90" w:type="dxa"/>
              <w:right w:w="105" w:type="dxa"/>
            </w:tcMar>
            <w:hideMark/>
          </w:tcPr>
          <w:p w14:paraId="067AB43C" w14:textId="0FC50940" w:rsidR="00F04222" w:rsidRPr="00FD02C7" w:rsidRDefault="00F04222" w:rsidP="00EC52AB">
            <w:pPr>
              <w:pStyle w:val="NormalWeb"/>
              <w:spacing w:before="0" w:beforeAutospacing="0" w:after="0" w:afterAutospacing="0"/>
              <w:rPr>
                <w:rFonts w:ascii="Segoe UI" w:hAnsi="Segoe UI" w:cs="Segoe UI"/>
                <w:sz w:val="18"/>
                <w:szCs w:val="20"/>
              </w:rPr>
            </w:pPr>
            <w:r w:rsidRPr="00FD02C7">
              <w:rPr>
                <w:rFonts w:ascii="Segoe UI" w:hAnsi="Segoe UI" w:cs="Segoe UI"/>
                <w:sz w:val="18"/>
                <w:szCs w:val="20"/>
              </w:rPr>
              <w:t xml:space="preserve">Core starter, including auto-configuration support, </w:t>
            </w:r>
            <w:r w:rsidR="00087DB1" w:rsidRPr="00FD02C7">
              <w:rPr>
                <w:rFonts w:ascii="Segoe UI" w:hAnsi="Segoe UI" w:cs="Segoe UI"/>
                <w:sz w:val="18"/>
                <w:szCs w:val="20"/>
              </w:rPr>
              <w:t>logging, YML</w:t>
            </w:r>
          </w:p>
        </w:tc>
      </w:tr>
    </w:tbl>
    <w:p w14:paraId="76D4316A" w14:textId="77777777" w:rsidR="00CD16A5" w:rsidRDefault="00CD16A5" w:rsidP="00F04222">
      <w:pPr>
        <w:spacing w:after="0"/>
      </w:pPr>
      <w:bookmarkStart w:id="41" w:name="spring-boot-starter-groovy-templates"/>
      <w:bookmarkStart w:id="42" w:name="spring-boot-starter-batch"/>
      <w:bookmarkStart w:id="43" w:name="spring-boot-starter-social-linkedin"/>
      <w:bookmarkEnd w:id="41"/>
      <w:bookmarkEnd w:id="42"/>
      <w:bookmarkEnd w:id="43"/>
    </w:p>
    <w:p w14:paraId="04B9CBFC" w14:textId="77777777" w:rsidR="00F04222" w:rsidRDefault="00F04222" w:rsidP="00F04222">
      <w:pPr>
        <w:spacing w:after="0" w:line="240" w:lineRule="auto"/>
      </w:pPr>
      <w:r>
        <w:t xml:space="preserve">In above Example we used </w:t>
      </w:r>
      <w:r w:rsidRPr="003C7F98">
        <w:rPr>
          <w:rStyle w:val="HTMLCode"/>
          <w:rFonts w:ascii="Consolas" w:eastAsiaTheme="minorEastAsia" w:hAnsi="Consolas" w:cs="Consolas"/>
          <w:color w:val="6D180B"/>
          <w:sz w:val="18"/>
          <w:szCs w:val="24"/>
          <w:bdr w:val="single" w:sz="6" w:space="1" w:color="CCCCCC" w:frame="1"/>
          <w:shd w:val="clear" w:color="auto" w:fill="F2F2F2"/>
        </w:rPr>
        <w:t>spring-boot-starter</w:t>
      </w:r>
      <w:r>
        <w:rPr>
          <w:rStyle w:val="HTMLCode"/>
          <w:rFonts w:ascii="Consolas" w:eastAsiaTheme="minorEastAsia" w:hAnsi="Consolas" w:cs="Consolas"/>
          <w:color w:val="6D180B"/>
          <w:sz w:val="18"/>
          <w:szCs w:val="24"/>
          <w:bdr w:val="single" w:sz="6" w:space="1" w:color="CCCCCC" w:frame="1"/>
          <w:shd w:val="clear" w:color="auto" w:fill="F2F2F2"/>
        </w:rPr>
        <w:t xml:space="preserve"> &amp; </w:t>
      </w:r>
      <w:r w:rsidRPr="003C7F98">
        <w:rPr>
          <w:rStyle w:val="HTMLCode"/>
          <w:rFonts w:ascii="Consolas" w:eastAsiaTheme="minorEastAsia" w:hAnsi="Consolas" w:cs="Consolas"/>
          <w:color w:val="6D180B"/>
          <w:sz w:val="18"/>
          <w:szCs w:val="24"/>
          <w:bdr w:val="single" w:sz="6" w:space="1" w:color="CCCCCC" w:frame="1"/>
          <w:shd w:val="clear" w:color="auto" w:fill="F2F2F2"/>
        </w:rPr>
        <w:t>spring-boot-starter-test</w:t>
      </w:r>
      <w:r>
        <w:rPr>
          <w:rStyle w:val="HTMLCode"/>
          <w:rFonts w:ascii="Consolas" w:eastAsiaTheme="minorEastAsia" w:hAnsi="Consolas" w:cs="Consolas"/>
          <w:color w:val="6D180B"/>
          <w:sz w:val="18"/>
          <w:szCs w:val="24"/>
          <w:bdr w:val="single" w:sz="6" w:space="1" w:color="CCCCCC" w:frame="1"/>
          <w:shd w:val="clear" w:color="auto" w:fill="F2F2F2"/>
        </w:rPr>
        <w:t xml:space="preserve"> </w:t>
      </w:r>
      <w:r>
        <w:t>Starters which are configure in pom.xml</w:t>
      </w:r>
    </w:p>
    <w:p w14:paraId="66D34754" w14:textId="77777777" w:rsidR="00F04222" w:rsidRPr="005C756B" w:rsidRDefault="00F04222" w:rsidP="00F04222">
      <w:pPr>
        <w:pStyle w:val="Output"/>
        <w:rPr>
          <w:color w:val="4C483D" w:themeColor="text2"/>
        </w:rPr>
      </w:pPr>
      <w:r w:rsidRPr="005C756B">
        <w:rPr>
          <w:color w:val="008080"/>
        </w:rPr>
        <w:t>&lt;</w:t>
      </w:r>
      <w:r w:rsidRPr="005C756B">
        <w:t>dependencies</w:t>
      </w:r>
      <w:r w:rsidRPr="005C756B">
        <w:rPr>
          <w:color w:val="008080"/>
        </w:rPr>
        <w:t>&gt;</w:t>
      </w:r>
    </w:p>
    <w:p w14:paraId="526457FA" w14:textId="77777777" w:rsidR="00F04222" w:rsidRPr="005C756B" w:rsidRDefault="00F04222" w:rsidP="00F04222">
      <w:pPr>
        <w:pStyle w:val="Output"/>
        <w:rPr>
          <w:color w:val="4C483D" w:themeColor="text2"/>
        </w:rPr>
      </w:pPr>
      <w:r w:rsidRPr="005C756B">
        <w:rPr>
          <w:color w:val="000000"/>
        </w:rPr>
        <w:tab/>
      </w:r>
      <w:r w:rsidRPr="005C756B">
        <w:rPr>
          <w:color w:val="000000"/>
        </w:rPr>
        <w:tab/>
      </w:r>
      <w:r w:rsidRPr="005C756B">
        <w:rPr>
          <w:color w:val="008080"/>
        </w:rPr>
        <w:t>&lt;</w:t>
      </w:r>
      <w:r w:rsidRPr="005C756B">
        <w:t>dependency</w:t>
      </w:r>
      <w:r w:rsidRPr="005C756B">
        <w:rPr>
          <w:color w:val="008080"/>
        </w:rPr>
        <w:t>&gt;</w:t>
      </w:r>
    </w:p>
    <w:p w14:paraId="6E8FF253" w14:textId="77777777" w:rsidR="00F04222" w:rsidRPr="005C756B" w:rsidRDefault="00F04222" w:rsidP="00F04222">
      <w:pPr>
        <w:pStyle w:val="Output"/>
        <w:rPr>
          <w:color w:val="4C483D" w:themeColor="text2"/>
        </w:rPr>
      </w:pPr>
      <w:r w:rsidRPr="005C756B">
        <w:rPr>
          <w:color w:val="000000"/>
        </w:rPr>
        <w:tab/>
      </w:r>
      <w:r w:rsidRPr="005C756B">
        <w:rPr>
          <w:color w:val="000000"/>
        </w:rPr>
        <w:tab/>
      </w:r>
      <w:r w:rsidRPr="005C756B">
        <w:rPr>
          <w:color w:val="000000"/>
        </w:rPr>
        <w:tab/>
      </w:r>
      <w:r w:rsidRPr="005C756B">
        <w:rPr>
          <w:color w:val="008080"/>
        </w:rPr>
        <w:t>&lt;</w:t>
      </w:r>
      <w:r w:rsidRPr="005C756B">
        <w:t>groupId</w:t>
      </w:r>
      <w:r w:rsidRPr="005C756B">
        <w:rPr>
          <w:color w:val="008080"/>
        </w:rPr>
        <w:t>&gt;</w:t>
      </w:r>
      <w:r w:rsidRPr="005C756B">
        <w:rPr>
          <w:color w:val="000000"/>
        </w:rPr>
        <w:t>org.springframework.boot</w:t>
      </w:r>
      <w:r w:rsidRPr="005C756B">
        <w:rPr>
          <w:color w:val="008080"/>
        </w:rPr>
        <w:t>&lt;/</w:t>
      </w:r>
      <w:r w:rsidRPr="005C756B">
        <w:t>groupId</w:t>
      </w:r>
      <w:r w:rsidRPr="005C756B">
        <w:rPr>
          <w:color w:val="008080"/>
        </w:rPr>
        <w:t>&gt;</w:t>
      </w:r>
    </w:p>
    <w:p w14:paraId="2350588F" w14:textId="77777777" w:rsidR="00F04222" w:rsidRPr="005C756B" w:rsidRDefault="00F04222" w:rsidP="00F04222">
      <w:pPr>
        <w:pStyle w:val="Output"/>
        <w:rPr>
          <w:color w:val="4C483D" w:themeColor="text2"/>
        </w:rPr>
      </w:pPr>
      <w:r w:rsidRPr="005C756B">
        <w:rPr>
          <w:color w:val="000000"/>
        </w:rPr>
        <w:tab/>
      </w:r>
      <w:r w:rsidRPr="005C756B">
        <w:rPr>
          <w:color w:val="000000"/>
        </w:rPr>
        <w:tab/>
      </w:r>
      <w:r w:rsidRPr="005C756B">
        <w:rPr>
          <w:color w:val="000000"/>
        </w:rPr>
        <w:tab/>
      </w:r>
      <w:r w:rsidRPr="005C756B">
        <w:rPr>
          <w:color w:val="008080"/>
        </w:rPr>
        <w:t>&lt;</w:t>
      </w:r>
      <w:r w:rsidRPr="005C756B">
        <w:t>artifactId</w:t>
      </w:r>
      <w:r w:rsidRPr="005C756B">
        <w:rPr>
          <w:color w:val="008080"/>
        </w:rPr>
        <w:t>&gt;</w:t>
      </w:r>
      <w:r w:rsidRPr="005C756B">
        <w:rPr>
          <w:color w:val="000000"/>
        </w:rPr>
        <w:t>spring-boot-starter</w:t>
      </w:r>
      <w:r w:rsidRPr="005C756B">
        <w:rPr>
          <w:color w:val="008080"/>
        </w:rPr>
        <w:t>&lt;/</w:t>
      </w:r>
      <w:r w:rsidRPr="005C756B">
        <w:t>artifactId</w:t>
      </w:r>
      <w:r w:rsidRPr="005C756B">
        <w:rPr>
          <w:color w:val="008080"/>
        </w:rPr>
        <w:t>&gt;</w:t>
      </w:r>
    </w:p>
    <w:p w14:paraId="5C6229E8" w14:textId="77777777" w:rsidR="00F04222" w:rsidRPr="005C756B" w:rsidRDefault="00F04222" w:rsidP="00F04222">
      <w:pPr>
        <w:pStyle w:val="Output"/>
        <w:rPr>
          <w:color w:val="4C483D" w:themeColor="text2"/>
        </w:rPr>
      </w:pPr>
      <w:r w:rsidRPr="005C756B">
        <w:rPr>
          <w:color w:val="000000"/>
        </w:rPr>
        <w:tab/>
      </w:r>
      <w:r w:rsidRPr="005C756B">
        <w:rPr>
          <w:color w:val="000000"/>
        </w:rPr>
        <w:tab/>
      </w:r>
      <w:r w:rsidRPr="005C756B">
        <w:rPr>
          <w:color w:val="008080"/>
        </w:rPr>
        <w:t>&lt;/</w:t>
      </w:r>
      <w:r w:rsidRPr="005C756B">
        <w:t>dependency</w:t>
      </w:r>
      <w:r w:rsidRPr="005C756B">
        <w:rPr>
          <w:color w:val="008080"/>
        </w:rPr>
        <w:t>&gt;</w:t>
      </w:r>
    </w:p>
    <w:p w14:paraId="3CEE9FD1" w14:textId="77777777" w:rsidR="00F04222" w:rsidRPr="005C756B" w:rsidRDefault="00F04222" w:rsidP="00F04222">
      <w:pPr>
        <w:pStyle w:val="Output"/>
        <w:rPr>
          <w:color w:val="4C483D" w:themeColor="text2"/>
        </w:rPr>
      </w:pPr>
      <w:r w:rsidRPr="005C756B">
        <w:rPr>
          <w:color w:val="000000"/>
        </w:rPr>
        <w:tab/>
      </w:r>
      <w:r w:rsidRPr="005C756B">
        <w:rPr>
          <w:color w:val="000000"/>
        </w:rPr>
        <w:tab/>
      </w:r>
      <w:r w:rsidRPr="005C756B">
        <w:rPr>
          <w:color w:val="008080"/>
        </w:rPr>
        <w:t>&lt;</w:t>
      </w:r>
      <w:r w:rsidRPr="005C756B">
        <w:t>dependency</w:t>
      </w:r>
      <w:r w:rsidRPr="005C756B">
        <w:rPr>
          <w:color w:val="008080"/>
        </w:rPr>
        <w:t>&gt;</w:t>
      </w:r>
    </w:p>
    <w:p w14:paraId="2975FC67" w14:textId="77777777" w:rsidR="00F04222" w:rsidRPr="005C756B" w:rsidRDefault="00F04222" w:rsidP="00F04222">
      <w:pPr>
        <w:pStyle w:val="Output"/>
        <w:rPr>
          <w:color w:val="4C483D" w:themeColor="text2"/>
        </w:rPr>
      </w:pPr>
      <w:r w:rsidRPr="005C756B">
        <w:rPr>
          <w:color w:val="000000"/>
        </w:rPr>
        <w:tab/>
      </w:r>
      <w:r w:rsidRPr="005C756B">
        <w:rPr>
          <w:color w:val="000000"/>
        </w:rPr>
        <w:tab/>
      </w:r>
      <w:r w:rsidRPr="005C756B">
        <w:rPr>
          <w:color w:val="000000"/>
        </w:rPr>
        <w:tab/>
      </w:r>
      <w:r w:rsidRPr="005C756B">
        <w:rPr>
          <w:color w:val="008080"/>
        </w:rPr>
        <w:t>&lt;</w:t>
      </w:r>
      <w:r w:rsidRPr="005C756B">
        <w:t>groupId</w:t>
      </w:r>
      <w:r w:rsidRPr="005C756B">
        <w:rPr>
          <w:color w:val="008080"/>
        </w:rPr>
        <w:t>&gt;</w:t>
      </w:r>
      <w:r w:rsidRPr="005C756B">
        <w:rPr>
          <w:color w:val="000000"/>
        </w:rPr>
        <w:t>org.springframework.boot</w:t>
      </w:r>
      <w:r w:rsidRPr="005C756B">
        <w:rPr>
          <w:color w:val="008080"/>
        </w:rPr>
        <w:t>&lt;/</w:t>
      </w:r>
      <w:r w:rsidRPr="005C756B">
        <w:t>groupId</w:t>
      </w:r>
      <w:r w:rsidRPr="005C756B">
        <w:rPr>
          <w:color w:val="008080"/>
        </w:rPr>
        <w:t>&gt;</w:t>
      </w:r>
    </w:p>
    <w:p w14:paraId="2E60CF57" w14:textId="77777777" w:rsidR="00F04222" w:rsidRPr="005C756B" w:rsidRDefault="00F04222" w:rsidP="00F04222">
      <w:pPr>
        <w:pStyle w:val="Output"/>
        <w:rPr>
          <w:color w:val="4C483D" w:themeColor="text2"/>
        </w:rPr>
      </w:pPr>
      <w:r w:rsidRPr="005C756B">
        <w:rPr>
          <w:color w:val="000000"/>
        </w:rPr>
        <w:tab/>
      </w:r>
      <w:r w:rsidRPr="005C756B">
        <w:rPr>
          <w:color w:val="000000"/>
        </w:rPr>
        <w:tab/>
      </w:r>
      <w:r w:rsidRPr="005C756B">
        <w:rPr>
          <w:color w:val="000000"/>
        </w:rPr>
        <w:tab/>
      </w:r>
      <w:r w:rsidRPr="005C756B">
        <w:rPr>
          <w:color w:val="008080"/>
        </w:rPr>
        <w:t>&lt;</w:t>
      </w:r>
      <w:r w:rsidRPr="005C756B">
        <w:t>artifactId</w:t>
      </w:r>
      <w:r w:rsidRPr="005C756B">
        <w:rPr>
          <w:color w:val="008080"/>
        </w:rPr>
        <w:t>&gt;</w:t>
      </w:r>
      <w:r w:rsidRPr="005C756B">
        <w:rPr>
          <w:color w:val="000000"/>
        </w:rPr>
        <w:t>spring-boot-starter-test</w:t>
      </w:r>
      <w:r w:rsidRPr="005C756B">
        <w:rPr>
          <w:color w:val="008080"/>
        </w:rPr>
        <w:t>&lt;/</w:t>
      </w:r>
      <w:r w:rsidRPr="005C756B">
        <w:t>artifactId</w:t>
      </w:r>
      <w:r w:rsidRPr="005C756B">
        <w:rPr>
          <w:color w:val="008080"/>
        </w:rPr>
        <w:t>&gt;</w:t>
      </w:r>
    </w:p>
    <w:p w14:paraId="52FF00DD" w14:textId="77777777" w:rsidR="00F04222" w:rsidRPr="005C756B" w:rsidRDefault="00F04222" w:rsidP="00F04222">
      <w:pPr>
        <w:pStyle w:val="Output"/>
        <w:rPr>
          <w:color w:val="4C483D" w:themeColor="text2"/>
        </w:rPr>
      </w:pPr>
      <w:r w:rsidRPr="005C756B">
        <w:rPr>
          <w:color w:val="000000"/>
        </w:rPr>
        <w:tab/>
      </w:r>
      <w:r w:rsidRPr="005C756B">
        <w:rPr>
          <w:color w:val="000000"/>
        </w:rPr>
        <w:tab/>
      </w:r>
      <w:r w:rsidRPr="005C756B">
        <w:rPr>
          <w:color w:val="000000"/>
        </w:rPr>
        <w:tab/>
      </w:r>
      <w:r w:rsidRPr="005C756B">
        <w:rPr>
          <w:color w:val="008080"/>
        </w:rPr>
        <w:t>&lt;</w:t>
      </w:r>
      <w:r w:rsidRPr="005C756B">
        <w:t>scope</w:t>
      </w:r>
      <w:r w:rsidRPr="005C756B">
        <w:rPr>
          <w:color w:val="008080"/>
        </w:rPr>
        <w:t>&gt;</w:t>
      </w:r>
      <w:r w:rsidRPr="005C756B">
        <w:rPr>
          <w:color w:val="000000"/>
        </w:rPr>
        <w:t>test</w:t>
      </w:r>
      <w:r w:rsidRPr="005C756B">
        <w:rPr>
          <w:color w:val="008080"/>
        </w:rPr>
        <w:t>&lt;/</w:t>
      </w:r>
      <w:r w:rsidRPr="005C756B">
        <w:t>scope</w:t>
      </w:r>
      <w:r w:rsidRPr="005C756B">
        <w:rPr>
          <w:color w:val="008080"/>
        </w:rPr>
        <w:t>&gt;</w:t>
      </w:r>
    </w:p>
    <w:p w14:paraId="1BD10A56" w14:textId="77777777" w:rsidR="00F04222" w:rsidRPr="005C756B" w:rsidRDefault="00F04222" w:rsidP="00F04222">
      <w:pPr>
        <w:pStyle w:val="Output"/>
        <w:rPr>
          <w:color w:val="008080"/>
        </w:rPr>
      </w:pPr>
      <w:r w:rsidRPr="005C756B">
        <w:rPr>
          <w:color w:val="000000"/>
        </w:rPr>
        <w:tab/>
      </w:r>
      <w:r w:rsidRPr="005C756B">
        <w:rPr>
          <w:color w:val="000000"/>
        </w:rPr>
        <w:tab/>
      </w:r>
      <w:r w:rsidRPr="005C756B">
        <w:rPr>
          <w:color w:val="008080"/>
        </w:rPr>
        <w:t>&lt;/</w:t>
      </w:r>
      <w:r w:rsidRPr="005C756B">
        <w:t>dependency</w:t>
      </w:r>
      <w:r w:rsidRPr="005C756B">
        <w:rPr>
          <w:color w:val="008080"/>
        </w:rPr>
        <w:t>&gt;</w:t>
      </w:r>
    </w:p>
    <w:p w14:paraId="3D8635DF" w14:textId="7FB8C152" w:rsidR="00F04222" w:rsidRPr="005C756B" w:rsidRDefault="00F04222" w:rsidP="00F04222">
      <w:pPr>
        <w:pStyle w:val="Output"/>
        <w:rPr>
          <w:color w:val="008080"/>
        </w:rPr>
      </w:pPr>
      <w:r w:rsidRPr="005C756B">
        <w:rPr>
          <w:color w:val="008080"/>
        </w:rPr>
        <w:t>&lt;/</w:t>
      </w:r>
      <w:r w:rsidRPr="005C756B">
        <w:t>dependencies</w:t>
      </w:r>
      <w:r w:rsidRPr="005C756B">
        <w:rPr>
          <w:color w:val="008080"/>
        </w:rPr>
        <w:t>&gt;</w:t>
      </w:r>
    </w:p>
    <w:p w14:paraId="48702F7D" w14:textId="77777777" w:rsidR="00F04222" w:rsidRDefault="00F04222" w:rsidP="005C756B">
      <w:pPr>
        <w:pStyle w:val="Heading3"/>
        <w:spacing w:after="0"/>
      </w:pPr>
      <w:bookmarkStart w:id="44" w:name="_Toc98762607"/>
      <w:r>
        <w:lastRenderedPageBreak/>
        <w:t>2.</w:t>
      </w:r>
      <w:r w:rsidRPr="004758E1">
        <w:t>@SpringBootApplication</w:t>
      </w:r>
      <w:r>
        <w:t xml:space="preserve"> Annotation</w:t>
      </w:r>
      <w:bookmarkEnd w:id="44"/>
    </w:p>
    <w:p w14:paraId="12DAACE6" w14:textId="00A62B15" w:rsidR="00F04222" w:rsidRDefault="00F04222" w:rsidP="00F04222">
      <w:r w:rsidRPr="00F968BF">
        <w:t xml:space="preserve">This annotation marks the class as a </w:t>
      </w:r>
      <w:r w:rsidR="00B63FF8">
        <w:t>S</w:t>
      </w:r>
      <w:r w:rsidRPr="00F968BF">
        <w:t>pring</w:t>
      </w:r>
      <w:r w:rsidR="00B63FF8">
        <w:t xml:space="preserve"> Configuration class – which configures </w:t>
      </w:r>
      <w:r w:rsidR="005C756B">
        <w:t xml:space="preserve">the application </w:t>
      </w:r>
      <w:r w:rsidRPr="00F968BF">
        <w:t>bean</w:t>
      </w:r>
      <w:r w:rsidR="005C756B">
        <w:t>s</w:t>
      </w:r>
      <w:r w:rsidRPr="00F968BF">
        <w:t>,</w:t>
      </w:r>
      <w:r w:rsidR="005C756B">
        <w:t xml:space="preserve"> external beans</w:t>
      </w:r>
      <w:r w:rsidRPr="00F968BF">
        <w:t xml:space="preserve"> </w:t>
      </w:r>
      <w:r w:rsidR="005C756B">
        <w:t xml:space="preserve">by </w:t>
      </w:r>
      <w:r w:rsidRPr="00F968BF">
        <w:t xml:space="preserve">adding </w:t>
      </w:r>
      <w:r w:rsidR="005C756B" w:rsidRPr="00F968BF">
        <w:t xml:space="preserve">jar </w:t>
      </w:r>
      <w:r w:rsidRPr="00F968BF">
        <w:t xml:space="preserve">dependencies and also scans the other packages for spring beans. </w:t>
      </w:r>
    </w:p>
    <w:p w14:paraId="6A27A8E7" w14:textId="77777777" w:rsidR="00F04222" w:rsidRDefault="00F04222" w:rsidP="005C756B">
      <w:pPr>
        <w:spacing w:after="0"/>
      </w:pPr>
      <w:r w:rsidRPr="00202548">
        <w:t xml:space="preserve">Spring Boot developers always have their main class annotated with </w:t>
      </w:r>
      <w:r w:rsidRPr="00FD24CD">
        <w:rPr>
          <w:rFonts w:ascii="Consolas" w:hAnsi="Consolas"/>
          <w:b/>
          <w:iCs/>
          <w:color w:val="CC0099"/>
        </w:rPr>
        <w:t>@Configuration, @EnableAutoConfiguration and @ComponentScan</w:t>
      </w:r>
      <w:r w:rsidRPr="00202548">
        <w:rPr>
          <w:b/>
          <w:i/>
        </w:rPr>
        <w:t>.</w:t>
      </w:r>
      <w:r w:rsidRPr="00202548">
        <w:t xml:space="preserve"> </w:t>
      </w:r>
    </w:p>
    <w:p w14:paraId="0E878C59" w14:textId="6D55C686" w:rsidR="00F04222" w:rsidRDefault="00F04222" w:rsidP="00F46707">
      <w:pPr>
        <w:pStyle w:val="ListParagraph"/>
        <w:numPr>
          <w:ilvl w:val="0"/>
          <w:numId w:val="16"/>
        </w:numPr>
      </w:pPr>
      <w:r w:rsidRPr="006C1762">
        <w:rPr>
          <w:b/>
          <w:bCs/>
        </w:rPr>
        <w:t>@Configuration</w:t>
      </w:r>
      <w:r w:rsidRPr="00275F57">
        <w:t> </w:t>
      </w:r>
      <w:r>
        <w:tab/>
      </w:r>
      <w:r>
        <w:tab/>
      </w:r>
      <w:r w:rsidRPr="00275F57">
        <w:t xml:space="preserve">– Specifies this class as a </w:t>
      </w:r>
      <w:r w:rsidR="005C756B">
        <w:t>S</w:t>
      </w:r>
      <w:r w:rsidRPr="00275F57">
        <w:t>pring</w:t>
      </w:r>
      <w:r w:rsidR="005C756B">
        <w:t>Configuration class</w:t>
      </w:r>
    </w:p>
    <w:p w14:paraId="011FF16D" w14:textId="77777777" w:rsidR="00F04222" w:rsidRDefault="00F04222" w:rsidP="00F46707">
      <w:pPr>
        <w:pStyle w:val="ListParagraph"/>
        <w:numPr>
          <w:ilvl w:val="0"/>
          <w:numId w:val="16"/>
        </w:numPr>
      </w:pPr>
      <w:r w:rsidRPr="00275F57">
        <w:rPr>
          <w:b/>
          <w:bCs/>
        </w:rPr>
        <w:t>@EnableAutoConfiguration</w:t>
      </w:r>
      <w:r w:rsidRPr="00275F57">
        <w:t> </w:t>
      </w:r>
      <w:r>
        <w:tab/>
      </w:r>
      <w:r w:rsidRPr="00275F57">
        <w:t xml:space="preserve">– </w:t>
      </w:r>
    </w:p>
    <w:p w14:paraId="099CEC75" w14:textId="77777777" w:rsidR="00F04222" w:rsidRDefault="00F04222" w:rsidP="00F46707">
      <w:pPr>
        <w:pStyle w:val="ListParagraph"/>
        <w:numPr>
          <w:ilvl w:val="1"/>
          <w:numId w:val="16"/>
        </w:numPr>
      </w:pPr>
      <w:r w:rsidRPr="0057475F">
        <w:t xml:space="preserve">Spring Boot auto-configuration attempts to automatically configure your Spring application based on the jar dependencies that you have added. </w:t>
      </w:r>
    </w:p>
    <w:p w14:paraId="64280B89" w14:textId="77777777" w:rsidR="00F04222" w:rsidRDefault="00F04222" w:rsidP="00F46707">
      <w:pPr>
        <w:pStyle w:val="ListParagraph"/>
        <w:numPr>
          <w:ilvl w:val="1"/>
          <w:numId w:val="16"/>
        </w:numPr>
      </w:pPr>
      <w:r w:rsidRPr="0057475F">
        <w:t>For example, if HSQLDB is on your classpath, and you have not manually configured any database connection beans, then Spring Boot auto-configures an in-memory database</w:t>
      </w:r>
    </w:p>
    <w:p w14:paraId="6F4F6819" w14:textId="28DA5DE1" w:rsidR="00F04222" w:rsidRPr="00045032" w:rsidRDefault="00F04222" w:rsidP="00F46707">
      <w:pPr>
        <w:pStyle w:val="ListParagraph"/>
        <w:numPr>
          <w:ilvl w:val="1"/>
          <w:numId w:val="16"/>
        </w:numPr>
        <w:rPr>
          <w:rStyle w:val="OutputChar"/>
        </w:rPr>
      </w:pPr>
      <w:r>
        <w:t>We can dis</w:t>
      </w:r>
      <w:r w:rsidR="004E18A8">
        <w:t>a</w:t>
      </w:r>
      <w:r>
        <w:t xml:space="preserve">ble AutoConfiguration specific files by  </w:t>
      </w:r>
      <w:r w:rsidRPr="00045032">
        <w:rPr>
          <w:rStyle w:val="OutputChar"/>
        </w:rPr>
        <w:t>@EnableAutoConfiguration(exclude={DataSourceAutoConfiguration.class})</w:t>
      </w:r>
    </w:p>
    <w:p w14:paraId="095FF094" w14:textId="77777777" w:rsidR="00F04222" w:rsidRDefault="00F04222" w:rsidP="00F46707">
      <w:pPr>
        <w:pStyle w:val="ListParagraph"/>
        <w:numPr>
          <w:ilvl w:val="0"/>
          <w:numId w:val="16"/>
        </w:numPr>
      </w:pPr>
      <w:r w:rsidRPr="00275F57">
        <w:rPr>
          <w:b/>
          <w:bCs/>
        </w:rPr>
        <w:t>@ComponentScan </w:t>
      </w:r>
      <w:r>
        <w:rPr>
          <w:b/>
          <w:bCs/>
        </w:rPr>
        <w:tab/>
      </w:r>
      <w:r>
        <w:rPr>
          <w:b/>
          <w:bCs/>
        </w:rPr>
        <w:tab/>
      </w:r>
      <w:r w:rsidRPr="00275F57">
        <w:t>– is to scan other packages for spring beans.</w:t>
      </w:r>
    </w:p>
    <w:p w14:paraId="409D12AA" w14:textId="77777777" w:rsidR="00F04222" w:rsidRDefault="00F04222" w:rsidP="00F46707">
      <w:pPr>
        <w:pStyle w:val="ListParagraph"/>
        <w:numPr>
          <w:ilvl w:val="0"/>
          <w:numId w:val="16"/>
        </w:numPr>
      </w:pPr>
      <w:r w:rsidRPr="00841105">
        <w:rPr>
          <w:rStyle w:val="OutputChar"/>
          <w:b/>
          <w:sz w:val="22"/>
        </w:rPr>
        <w:t>@Import</w:t>
      </w:r>
      <w:r w:rsidRPr="00841105">
        <w:rPr>
          <w:sz w:val="28"/>
        </w:rPr>
        <w:tab/>
      </w:r>
      <w:r w:rsidRPr="00841105">
        <w:rPr>
          <w:sz w:val="28"/>
        </w:rPr>
        <w:tab/>
      </w:r>
      <w:r>
        <w:rPr>
          <w:sz w:val="28"/>
        </w:rPr>
        <w:tab/>
      </w:r>
      <w:r w:rsidRPr="00841105">
        <w:rPr>
          <w:sz w:val="28"/>
        </w:rPr>
        <w:t>-</w:t>
      </w:r>
      <w:r w:rsidRPr="00C71056">
        <w:t xml:space="preserve"> used to import additional configuration classes</w:t>
      </w:r>
    </w:p>
    <w:p w14:paraId="64E1E6BC" w14:textId="77777777" w:rsidR="00F04222" w:rsidRDefault="00F04222" w:rsidP="00F46707">
      <w:pPr>
        <w:pStyle w:val="ListParagraph"/>
        <w:numPr>
          <w:ilvl w:val="0"/>
          <w:numId w:val="16"/>
        </w:numPr>
      </w:pPr>
      <w:r w:rsidRPr="00841105">
        <w:rPr>
          <w:rStyle w:val="OutputChar"/>
          <w:b/>
          <w:sz w:val="22"/>
        </w:rPr>
        <w:t>@ImportResource</w:t>
      </w:r>
      <w:r w:rsidRPr="00841105">
        <w:rPr>
          <w:rStyle w:val="OutputChar"/>
          <w:b/>
          <w:sz w:val="22"/>
        </w:rPr>
        <w:tab/>
      </w:r>
      <w:r>
        <w:rPr>
          <w:rStyle w:val="OutputChar"/>
          <w:b/>
          <w:sz w:val="22"/>
        </w:rPr>
        <w:tab/>
      </w:r>
      <w:r w:rsidRPr="00841105">
        <w:rPr>
          <w:rStyle w:val="OutputChar"/>
          <w:b/>
          <w:sz w:val="22"/>
        </w:rPr>
        <w:t>-</w:t>
      </w:r>
      <w:r w:rsidRPr="00841105">
        <w:t>annotation to load XML configuration files</w:t>
      </w:r>
    </w:p>
    <w:p w14:paraId="3E4E8F08" w14:textId="77777777" w:rsidR="00F04222" w:rsidRPr="006C1762" w:rsidRDefault="00F04222" w:rsidP="00F04222">
      <w:pPr>
        <w:pStyle w:val="Output"/>
        <w:rPr>
          <w:lang w:eastAsia="en-US"/>
        </w:rPr>
      </w:pPr>
      <w:r w:rsidRPr="006C1762">
        <w:rPr>
          <w:i/>
          <w:iCs/>
          <w:color w:val="808080"/>
          <w:lang w:eastAsia="en-US"/>
        </w:rPr>
        <w:t>@Configuration</w:t>
      </w:r>
    </w:p>
    <w:p w14:paraId="66D1FA93" w14:textId="77777777" w:rsidR="00F04222" w:rsidRPr="006C1762" w:rsidRDefault="00F04222" w:rsidP="00F04222">
      <w:pPr>
        <w:pStyle w:val="Output"/>
        <w:rPr>
          <w:lang w:eastAsia="en-US"/>
        </w:rPr>
      </w:pPr>
      <w:r w:rsidRPr="006C1762">
        <w:rPr>
          <w:i/>
          <w:iCs/>
          <w:color w:val="808080"/>
          <w:lang w:eastAsia="en-US"/>
        </w:rPr>
        <w:t>@EnableAutoConfiguration</w:t>
      </w:r>
    </w:p>
    <w:p w14:paraId="2086BCFC" w14:textId="77777777" w:rsidR="00F04222" w:rsidRPr="006C1762" w:rsidRDefault="00F04222" w:rsidP="00F04222">
      <w:pPr>
        <w:pStyle w:val="Output"/>
        <w:rPr>
          <w:lang w:eastAsia="en-US"/>
        </w:rPr>
      </w:pPr>
      <w:r w:rsidRPr="006C1762">
        <w:rPr>
          <w:i/>
          <w:iCs/>
          <w:color w:val="808080"/>
          <w:lang w:eastAsia="en-US"/>
        </w:rPr>
        <w:t>@ComponentScan</w:t>
      </w:r>
    </w:p>
    <w:p w14:paraId="6C0CD261" w14:textId="77777777" w:rsidR="00F04222" w:rsidRPr="006C1762" w:rsidRDefault="00F04222" w:rsidP="00F04222">
      <w:pPr>
        <w:pStyle w:val="Output"/>
        <w:rPr>
          <w:lang w:eastAsia="en-US"/>
        </w:rPr>
      </w:pPr>
      <w:r w:rsidRPr="006C1762">
        <w:rPr>
          <w:b/>
          <w:bCs/>
          <w:color w:val="7F0055"/>
          <w:lang w:eastAsia="en-US"/>
        </w:rPr>
        <w:t>public</w:t>
      </w:r>
      <w:r w:rsidRPr="006C1762">
        <w:rPr>
          <w:lang w:eastAsia="en-US"/>
        </w:rPr>
        <w:t xml:space="preserve"> </w:t>
      </w:r>
      <w:r w:rsidRPr="006C1762">
        <w:rPr>
          <w:b/>
          <w:bCs/>
          <w:color w:val="7F0055"/>
          <w:lang w:eastAsia="en-US"/>
        </w:rPr>
        <w:t>class</w:t>
      </w:r>
      <w:r w:rsidRPr="006C1762">
        <w:rPr>
          <w:lang w:eastAsia="en-US"/>
        </w:rPr>
        <w:t xml:space="preserve"> Application {</w:t>
      </w:r>
    </w:p>
    <w:p w14:paraId="42EFD457" w14:textId="77777777" w:rsidR="00F04222" w:rsidRPr="006C1762" w:rsidRDefault="00F04222" w:rsidP="00F04222">
      <w:pPr>
        <w:pStyle w:val="Output"/>
        <w:rPr>
          <w:lang w:eastAsia="en-US"/>
        </w:rPr>
      </w:pPr>
      <w:r w:rsidRPr="006C1762">
        <w:rPr>
          <w:lang w:eastAsia="en-US"/>
        </w:rPr>
        <w:t xml:space="preserve">    </w:t>
      </w:r>
      <w:r w:rsidRPr="006C1762">
        <w:rPr>
          <w:b/>
          <w:bCs/>
          <w:color w:val="7F0055"/>
          <w:lang w:eastAsia="en-US"/>
        </w:rPr>
        <w:t>public</w:t>
      </w:r>
      <w:r w:rsidRPr="006C1762">
        <w:rPr>
          <w:lang w:eastAsia="en-US"/>
        </w:rPr>
        <w:t xml:space="preserve"> </w:t>
      </w:r>
      <w:r w:rsidRPr="006C1762">
        <w:rPr>
          <w:b/>
          <w:bCs/>
          <w:color w:val="7F0055"/>
          <w:lang w:eastAsia="en-US"/>
        </w:rPr>
        <w:t>static</w:t>
      </w:r>
      <w:r w:rsidRPr="006C1762">
        <w:rPr>
          <w:lang w:eastAsia="en-US"/>
        </w:rPr>
        <w:t xml:space="preserve"> </w:t>
      </w:r>
      <w:r w:rsidRPr="006C1762">
        <w:rPr>
          <w:b/>
          <w:bCs/>
          <w:color w:val="7F0055"/>
          <w:lang w:eastAsia="en-US"/>
        </w:rPr>
        <w:t>void</w:t>
      </w:r>
      <w:r w:rsidRPr="006C1762">
        <w:rPr>
          <w:lang w:eastAsia="en-US"/>
        </w:rPr>
        <w:t xml:space="preserve"> main(String[] args) {</w:t>
      </w:r>
    </w:p>
    <w:p w14:paraId="05B1E640" w14:textId="77777777" w:rsidR="00F04222" w:rsidRPr="006C1762" w:rsidRDefault="00F04222" w:rsidP="00F04222">
      <w:pPr>
        <w:pStyle w:val="Output"/>
        <w:rPr>
          <w:lang w:eastAsia="en-US"/>
        </w:rPr>
      </w:pPr>
      <w:r w:rsidRPr="006C1762">
        <w:rPr>
          <w:lang w:eastAsia="en-US"/>
        </w:rPr>
        <w:t xml:space="preserve">        SpringApplication.run(Application.</w:t>
      </w:r>
      <w:r w:rsidRPr="006C1762">
        <w:rPr>
          <w:b/>
          <w:bCs/>
          <w:color w:val="7F0055"/>
          <w:lang w:eastAsia="en-US"/>
        </w:rPr>
        <w:t>class</w:t>
      </w:r>
      <w:r w:rsidRPr="006C1762">
        <w:rPr>
          <w:lang w:eastAsia="en-US"/>
        </w:rPr>
        <w:t>, args);</w:t>
      </w:r>
    </w:p>
    <w:p w14:paraId="14DAD428" w14:textId="77777777" w:rsidR="00F04222" w:rsidRPr="006C1762" w:rsidRDefault="00F04222" w:rsidP="00F04222">
      <w:pPr>
        <w:pStyle w:val="Output"/>
        <w:rPr>
          <w:lang w:eastAsia="en-US"/>
        </w:rPr>
      </w:pPr>
      <w:r w:rsidRPr="006C1762">
        <w:rPr>
          <w:lang w:eastAsia="en-US"/>
        </w:rPr>
        <w:t xml:space="preserve">    }</w:t>
      </w:r>
    </w:p>
    <w:p w14:paraId="2A09D122" w14:textId="77777777" w:rsidR="00F04222" w:rsidRPr="006C1762" w:rsidRDefault="00F04222" w:rsidP="00F04222">
      <w:pPr>
        <w:pStyle w:val="Output"/>
        <w:rPr>
          <w:lang w:eastAsia="en-US"/>
        </w:rPr>
      </w:pPr>
      <w:r w:rsidRPr="006C1762">
        <w:rPr>
          <w:lang w:eastAsia="en-US"/>
        </w:rPr>
        <w:t>}</w:t>
      </w:r>
    </w:p>
    <w:p w14:paraId="55A8CD95" w14:textId="406F0244" w:rsidR="00F04222" w:rsidRDefault="00F04222" w:rsidP="00464A7A">
      <w:pPr>
        <w:spacing w:after="0"/>
      </w:pPr>
      <w:r w:rsidRPr="00202548">
        <w:t xml:space="preserve">Since these annotations are so frequently used together Spring Boot provides a convenient </w:t>
      </w:r>
      <w:r>
        <w:rPr>
          <w:b/>
          <w:color w:val="FF0000"/>
        </w:rPr>
        <w:t xml:space="preserve">@SpringBootApplication </w:t>
      </w:r>
      <w:r w:rsidRPr="00202548">
        <w:t>as</w:t>
      </w:r>
      <w:r>
        <w:t xml:space="preserve"> an </w:t>
      </w:r>
      <w:r w:rsidRPr="00202548">
        <w:t>alternative.</w:t>
      </w:r>
      <w:r w:rsidRPr="0070216A">
        <w:t xml:space="preserve"> The @SpringBootApplication annotation </w:t>
      </w:r>
      <w:r w:rsidRPr="0070216A">
        <w:rPr>
          <w:b/>
        </w:rPr>
        <w:t xml:space="preserve">is equivalent to using </w:t>
      </w:r>
      <w:r w:rsidRPr="005C756B">
        <w:rPr>
          <w:rStyle w:val="0SyntaxPinkChar"/>
        </w:rPr>
        <w:t>@Configuration, @EnableAutoConfiguration and @ComponentScan</w:t>
      </w:r>
      <w:r w:rsidRPr="0070216A">
        <w:t xml:space="preserve"> with their default attributes</w:t>
      </w:r>
      <w:r>
        <w:t xml:space="preserve">. </w:t>
      </w:r>
    </w:p>
    <w:p w14:paraId="47E3AADD" w14:textId="77777777" w:rsidR="00F04222" w:rsidRPr="00897834" w:rsidRDefault="00F04222" w:rsidP="00F04222">
      <w:pPr>
        <w:pStyle w:val="Howitworks"/>
      </w:pPr>
      <w:r w:rsidRPr="00897834">
        <w:t>@SpringBootApplication = @Configuration + @ComponentScan + @EnableAutoConfiration.</w:t>
      </w:r>
    </w:p>
    <w:p w14:paraId="41B15ED2" w14:textId="77777777" w:rsidR="000B24A8" w:rsidRDefault="000B24A8" w:rsidP="00617D1D">
      <w:pPr>
        <w:spacing w:after="0"/>
      </w:pPr>
    </w:p>
    <w:p w14:paraId="041EC30B" w14:textId="01AF6B3B" w:rsidR="00F04222" w:rsidRDefault="00F04222" w:rsidP="00617D1D">
      <w:pPr>
        <w:spacing w:after="0"/>
      </w:pPr>
      <w:r>
        <w:t>The original @SpringBootApplication annotation class is defined as below</w:t>
      </w:r>
    </w:p>
    <w:p w14:paraId="2B2D3FE9" w14:textId="77777777" w:rsidR="00F04222" w:rsidRPr="001E6681" w:rsidRDefault="00F04222" w:rsidP="00F04222">
      <w:pPr>
        <w:pStyle w:val="Output"/>
        <w:rPr>
          <w:color w:val="4C483D" w:themeColor="text2"/>
        </w:rPr>
      </w:pPr>
      <w:r w:rsidRPr="001E6681">
        <w:rPr>
          <w:b/>
          <w:bCs/>
          <w:color w:val="7F0055"/>
        </w:rPr>
        <w:t>package</w:t>
      </w:r>
      <w:r w:rsidRPr="001E6681">
        <w:t xml:space="preserve"> org.springframework.boot.autoconfigure; </w:t>
      </w:r>
      <w:r w:rsidRPr="001E6681">
        <w:rPr>
          <w:color w:val="646464"/>
        </w:rPr>
        <w:t>@</w:t>
      </w:r>
      <w:r w:rsidRPr="001E6681">
        <w:t>Target(ElementType.TYPE)</w:t>
      </w:r>
    </w:p>
    <w:p w14:paraId="01F988FE" w14:textId="77777777" w:rsidR="00F04222" w:rsidRPr="001E6681" w:rsidRDefault="00F04222" w:rsidP="00F04222">
      <w:pPr>
        <w:pStyle w:val="Output"/>
        <w:rPr>
          <w:color w:val="4C483D" w:themeColor="text2"/>
        </w:rPr>
      </w:pPr>
      <w:r w:rsidRPr="001E6681">
        <w:rPr>
          <w:color w:val="646464"/>
        </w:rPr>
        <w:t>@</w:t>
      </w:r>
      <w:r w:rsidRPr="001E6681">
        <w:t>Retention(RetentionPolicy.RUNTIME)</w:t>
      </w:r>
    </w:p>
    <w:p w14:paraId="5D09265A" w14:textId="77777777" w:rsidR="00F04222" w:rsidRPr="001E6681" w:rsidRDefault="00F04222" w:rsidP="00F04222">
      <w:pPr>
        <w:pStyle w:val="Output"/>
        <w:rPr>
          <w:color w:val="4C483D" w:themeColor="text2"/>
        </w:rPr>
      </w:pPr>
      <w:r w:rsidRPr="001E6681">
        <w:rPr>
          <w:color w:val="646464"/>
        </w:rPr>
        <w:t>@</w:t>
      </w:r>
      <w:r w:rsidRPr="001E6681">
        <w:t>Documented</w:t>
      </w:r>
    </w:p>
    <w:p w14:paraId="43113FBC" w14:textId="77777777" w:rsidR="00F04222" w:rsidRPr="001E6681" w:rsidRDefault="00F04222" w:rsidP="00F04222">
      <w:pPr>
        <w:pStyle w:val="Output"/>
        <w:rPr>
          <w:color w:val="4C483D" w:themeColor="text2"/>
        </w:rPr>
      </w:pPr>
      <w:r w:rsidRPr="001E6681">
        <w:rPr>
          <w:color w:val="646464"/>
        </w:rPr>
        <w:t>@</w:t>
      </w:r>
      <w:r w:rsidRPr="001E6681">
        <w:t>Inherited</w:t>
      </w:r>
    </w:p>
    <w:p w14:paraId="07C6F581" w14:textId="77777777" w:rsidR="00F04222" w:rsidRPr="001E6681" w:rsidRDefault="00F04222" w:rsidP="00F04222">
      <w:pPr>
        <w:pStyle w:val="Output"/>
        <w:rPr>
          <w:color w:val="4C483D" w:themeColor="text2"/>
        </w:rPr>
      </w:pPr>
      <w:r w:rsidRPr="001E6681">
        <w:rPr>
          <w:color w:val="646464"/>
        </w:rPr>
        <w:t>@</w:t>
      </w:r>
      <w:r w:rsidRPr="001E6681">
        <w:t>Configuration</w:t>
      </w:r>
    </w:p>
    <w:p w14:paraId="76C5000B" w14:textId="77777777" w:rsidR="00F04222" w:rsidRPr="001E6681" w:rsidRDefault="00F04222" w:rsidP="00F04222">
      <w:pPr>
        <w:pStyle w:val="Output"/>
        <w:rPr>
          <w:color w:val="4C483D" w:themeColor="text2"/>
        </w:rPr>
      </w:pPr>
      <w:r w:rsidRPr="001E6681">
        <w:rPr>
          <w:color w:val="646464"/>
        </w:rPr>
        <w:t>@</w:t>
      </w:r>
      <w:r w:rsidRPr="001E6681">
        <w:t>EnableAutoConfiguration</w:t>
      </w:r>
    </w:p>
    <w:p w14:paraId="7E9FB04F" w14:textId="77777777" w:rsidR="00F04222" w:rsidRPr="001E6681" w:rsidRDefault="00F04222" w:rsidP="00F04222">
      <w:pPr>
        <w:pStyle w:val="Output"/>
        <w:rPr>
          <w:color w:val="4C483D" w:themeColor="text2"/>
        </w:rPr>
      </w:pPr>
      <w:r w:rsidRPr="001E6681">
        <w:rPr>
          <w:color w:val="646464"/>
        </w:rPr>
        <w:t>@</w:t>
      </w:r>
      <w:r w:rsidRPr="001E6681">
        <w:t>ComponentScan</w:t>
      </w:r>
    </w:p>
    <w:p w14:paraId="4F3BD2E4" w14:textId="77777777" w:rsidR="00F04222" w:rsidRPr="001E6681" w:rsidRDefault="00F04222" w:rsidP="00F04222">
      <w:pPr>
        <w:pStyle w:val="Output"/>
        <w:rPr>
          <w:color w:val="4C483D" w:themeColor="text2"/>
        </w:rPr>
      </w:pPr>
      <w:r w:rsidRPr="001E6681">
        <w:rPr>
          <w:b/>
          <w:bCs/>
          <w:color w:val="7F0055"/>
        </w:rPr>
        <w:t>public</w:t>
      </w:r>
      <w:r w:rsidRPr="001E6681">
        <w:t xml:space="preserve"> </w:t>
      </w:r>
      <w:r w:rsidRPr="001E6681">
        <w:rPr>
          <w:b/>
          <w:bCs/>
          <w:color w:val="7F0055"/>
        </w:rPr>
        <w:t>@interface</w:t>
      </w:r>
      <w:r w:rsidRPr="001E6681">
        <w:t xml:space="preserve"> </w:t>
      </w:r>
      <w:r w:rsidRPr="001E6681">
        <w:rPr>
          <w:color w:val="646464"/>
        </w:rPr>
        <w:t>SpringBootApplication</w:t>
      </w:r>
      <w:r w:rsidRPr="001E6681">
        <w:t xml:space="preserve"> {</w:t>
      </w:r>
    </w:p>
    <w:p w14:paraId="451648F9" w14:textId="77777777" w:rsidR="00F04222" w:rsidRPr="001E6681" w:rsidRDefault="00F04222" w:rsidP="00F04222">
      <w:pPr>
        <w:pStyle w:val="Output"/>
      </w:pPr>
      <w:r w:rsidRPr="001E6681">
        <w:tab/>
        <w:t xml:space="preserve">Class&lt;?&gt;[] exclude() </w:t>
      </w:r>
      <w:r w:rsidRPr="001E6681">
        <w:rPr>
          <w:b/>
          <w:bCs/>
          <w:color w:val="7F0055"/>
        </w:rPr>
        <w:t>default</w:t>
      </w:r>
      <w:r w:rsidRPr="001E6681">
        <w:t xml:space="preserve"> {};</w:t>
      </w:r>
    </w:p>
    <w:p w14:paraId="02FA51A0" w14:textId="77777777" w:rsidR="00F04222" w:rsidRPr="001E6681" w:rsidRDefault="00F04222" w:rsidP="00F04222">
      <w:pPr>
        <w:pStyle w:val="Output"/>
        <w:rPr>
          <w:color w:val="4C483D" w:themeColor="text2"/>
        </w:rPr>
      </w:pPr>
    </w:p>
    <w:p w14:paraId="581A2072" w14:textId="77777777" w:rsidR="00F04222" w:rsidRPr="001E6681" w:rsidRDefault="00F04222" w:rsidP="00F04222">
      <w:pPr>
        <w:pStyle w:val="Output"/>
        <w:rPr>
          <w:color w:val="4C483D" w:themeColor="text2"/>
        </w:rPr>
      </w:pPr>
      <w:r w:rsidRPr="001E6681">
        <w:tab/>
        <w:t>String[] excludeName()</w:t>
      </w:r>
      <w:r w:rsidRPr="001E6681">
        <w:rPr>
          <w:b/>
          <w:bCs/>
          <w:color w:val="7F0055"/>
        </w:rPr>
        <w:t>default</w:t>
      </w:r>
      <w:r w:rsidRPr="001E6681">
        <w:t>{};</w:t>
      </w:r>
    </w:p>
    <w:p w14:paraId="7D5B8D87" w14:textId="77777777" w:rsidR="00F04222" w:rsidRPr="001E6681" w:rsidRDefault="00F04222" w:rsidP="00F04222">
      <w:pPr>
        <w:pStyle w:val="Output"/>
        <w:rPr>
          <w:color w:val="4C483D" w:themeColor="text2"/>
        </w:rPr>
      </w:pPr>
    </w:p>
    <w:p w14:paraId="3C517C43" w14:textId="77777777" w:rsidR="00F04222" w:rsidRPr="001E6681" w:rsidRDefault="00F04222" w:rsidP="00F04222">
      <w:pPr>
        <w:pStyle w:val="Output"/>
        <w:rPr>
          <w:color w:val="4C483D" w:themeColor="text2"/>
        </w:rPr>
      </w:pPr>
      <w:r w:rsidRPr="001E6681">
        <w:tab/>
      </w:r>
      <w:r w:rsidRPr="001E6681">
        <w:rPr>
          <w:color w:val="646464"/>
        </w:rPr>
        <w:t>@</w:t>
      </w:r>
      <w:r w:rsidRPr="001E6681">
        <w:t>AliasFor(annotation = ComponentScan.</w:t>
      </w:r>
      <w:r w:rsidRPr="001E6681">
        <w:rPr>
          <w:b/>
          <w:bCs/>
          <w:color w:val="7F0055"/>
        </w:rPr>
        <w:t>class</w:t>
      </w:r>
      <w:r w:rsidRPr="001E6681">
        <w:t xml:space="preserve">, attribute = </w:t>
      </w:r>
      <w:r w:rsidRPr="001E6681">
        <w:rPr>
          <w:color w:val="2A00FF"/>
        </w:rPr>
        <w:t>"basePackages"</w:t>
      </w:r>
      <w:r w:rsidRPr="001E6681">
        <w:t>)</w:t>
      </w:r>
    </w:p>
    <w:p w14:paraId="1D18F8DF" w14:textId="77777777" w:rsidR="00F04222" w:rsidRPr="001E6681" w:rsidRDefault="00F04222" w:rsidP="00F04222">
      <w:pPr>
        <w:pStyle w:val="Output"/>
        <w:rPr>
          <w:color w:val="4C483D" w:themeColor="text2"/>
        </w:rPr>
      </w:pPr>
      <w:r w:rsidRPr="001E6681">
        <w:tab/>
        <w:t xml:space="preserve">String[] scanBasePackages() </w:t>
      </w:r>
      <w:r w:rsidRPr="001E6681">
        <w:rPr>
          <w:b/>
          <w:bCs/>
          <w:color w:val="7F0055"/>
        </w:rPr>
        <w:t>default</w:t>
      </w:r>
      <w:r w:rsidRPr="001E6681">
        <w:t xml:space="preserve"> {};</w:t>
      </w:r>
    </w:p>
    <w:p w14:paraId="62105761" w14:textId="77777777" w:rsidR="00F04222" w:rsidRPr="001E6681" w:rsidRDefault="00F04222" w:rsidP="00F04222">
      <w:pPr>
        <w:pStyle w:val="Output"/>
        <w:rPr>
          <w:color w:val="4C483D" w:themeColor="text2"/>
        </w:rPr>
      </w:pPr>
    </w:p>
    <w:p w14:paraId="27F5124F" w14:textId="77777777" w:rsidR="00F04222" w:rsidRPr="001E6681" w:rsidRDefault="00F04222" w:rsidP="00F04222">
      <w:pPr>
        <w:pStyle w:val="Output"/>
        <w:rPr>
          <w:color w:val="4C483D" w:themeColor="text2"/>
        </w:rPr>
      </w:pPr>
      <w:r w:rsidRPr="001E6681">
        <w:tab/>
      </w:r>
      <w:r w:rsidRPr="001E6681">
        <w:rPr>
          <w:color w:val="646464"/>
        </w:rPr>
        <w:t>@</w:t>
      </w:r>
      <w:r w:rsidRPr="001E6681">
        <w:t>AliasFor(annotation = ComponentScan.</w:t>
      </w:r>
      <w:r w:rsidRPr="001E6681">
        <w:rPr>
          <w:b/>
          <w:bCs/>
          <w:color w:val="7F0055"/>
        </w:rPr>
        <w:t>class</w:t>
      </w:r>
      <w:r w:rsidRPr="001E6681">
        <w:t xml:space="preserve">, attribute = </w:t>
      </w:r>
      <w:r w:rsidRPr="001E6681">
        <w:rPr>
          <w:color w:val="2A00FF"/>
        </w:rPr>
        <w:t>"basePackageClasses"</w:t>
      </w:r>
      <w:r w:rsidRPr="001E6681">
        <w:t>)</w:t>
      </w:r>
    </w:p>
    <w:p w14:paraId="7FCC3404" w14:textId="77777777" w:rsidR="00F04222" w:rsidRPr="001E6681" w:rsidRDefault="00F04222" w:rsidP="00F04222">
      <w:pPr>
        <w:pStyle w:val="Output"/>
        <w:rPr>
          <w:color w:val="4C483D" w:themeColor="text2"/>
        </w:rPr>
      </w:pPr>
      <w:r w:rsidRPr="001E6681">
        <w:tab/>
        <w:t>Class&lt;?&gt;[] scanBasePackageClasses()</w:t>
      </w:r>
      <w:r w:rsidRPr="001E6681">
        <w:rPr>
          <w:b/>
          <w:bCs/>
          <w:color w:val="7F0055"/>
        </w:rPr>
        <w:t>default</w:t>
      </w:r>
      <w:r w:rsidRPr="001E6681">
        <w:t>{};</w:t>
      </w:r>
    </w:p>
    <w:p w14:paraId="57F47D0E" w14:textId="77777777" w:rsidR="00F04222" w:rsidRDefault="00F04222" w:rsidP="00F04222">
      <w:pPr>
        <w:pStyle w:val="Output"/>
      </w:pPr>
      <w:r w:rsidRPr="001E6681">
        <w:t>}</w:t>
      </w:r>
    </w:p>
    <w:p w14:paraId="2806C472" w14:textId="77777777" w:rsidR="00101F2A" w:rsidRPr="001E6681" w:rsidRDefault="00101F2A" w:rsidP="00F04222"/>
    <w:p w14:paraId="7BB7CE86" w14:textId="77777777" w:rsidR="00F04222" w:rsidRDefault="00F04222" w:rsidP="0078522D">
      <w:pPr>
        <w:pStyle w:val="Heading3"/>
        <w:spacing w:after="0"/>
      </w:pPr>
      <w:bookmarkStart w:id="45" w:name="_Toc98762608"/>
      <w:r>
        <w:lastRenderedPageBreak/>
        <w:t>3 SpringApplication Class</w:t>
      </w:r>
      <w:bookmarkEnd w:id="45"/>
    </w:p>
    <w:p w14:paraId="1700E37C" w14:textId="77777777" w:rsidR="00576707" w:rsidRDefault="00F04222" w:rsidP="00F04222">
      <w:pPr>
        <w:spacing w:after="0"/>
      </w:pPr>
      <w:r>
        <w:t xml:space="preserve">SpringApplication class is </w:t>
      </w:r>
      <w:r w:rsidRPr="009F0007">
        <w:t xml:space="preserve">used to bootstrap and launch a Spring application from a Java main method. </w:t>
      </w:r>
    </w:p>
    <w:p w14:paraId="557AD826" w14:textId="56FBDAAC" w:rsidR="00F04222" w:rsidRPr="009F0007" w:rsidRDefault="00F04222" w:rsidP="00F04222">
      <w:pPr>
        <w:spacing w:after="0"/>
      </w:pPr>
      <w:r w:rsidRPr="009F0007">
        <w:t>By default, class will perform the following steps to bootstrap your application:</w:t>
      </w:r>
    </w:p>
    <w:p w14:paraId="64C3122E" w14:textId="7F191FEE" w:rsidR="00F04222" w:rsidRPr="009F0007" w:rsidRDefault="00F04222" w:rsidP="00F46707">
      <w:pPr>
        <w:pStyle w:val="ListParagraph"/>
        <w:numPr>
          <w:ilvl w:val="0"/>
          <w:numId w:val="17"/>
        </w:numPr>
        <w:spacing w:after="0" w:line="360" w:lineRule="auto"/>
      </w:pPr>
      <w:r w:rsidRPr="009F0007">
        <w:t>Create an appropriate </w:t>
      </w:r>
      <w:hyperlink r:id="rId27" w:tooltip="class or interface in org.springframework.context" w:history="1">
        <w:r w:rsidRPr="009F0007">
          <w:rPr>
            <w:rStyle w:val="Hyperlink"/>
          </w:rPr>
          <w:t>ApplicationContext</w:t>
        </w:r>
      </w:hyperlink>
      <w:r w:rsidRPr="009F0007">
        <w:t> instance (</w:t>
      </w:r>
      <w:r w:rsidR="008E6792" w:rsidRPr="008E6792">
        <w:rPr>
          <w:rStyle w:val="BlueSyntaxChar"/>
        </w:rPr>
        <w:t>BeanFactory / ApplicationContext</w:t>
      </w:r>
      <w:r w:rsidRPr="009F0007">
        <w:t>)</w:t>
      </w:r>
    </w:p>
    <w:p w14:paraId="2A9D4987" w14:textId="09CE2A5C" w:rsidR="00F04222" w:rsidRDefault="00F04222" w:rsidP="002001F1">
      <w:pPr>
        <w:pStyle w:val="ListParagraph"/>
        <w:numPr>
          <w:ilvl w:val="0"/>
          <w:numId w:val="17"/>
        </w:numPr>
        <w:spacing w:after="0" w:line="240" w:lineRule="auto"/>
      </w:pPr>
      <w:r w:rsidRPr="009F0007">
        <w:t>Register a </w:t>
      </w:r>
      <w:hyperlink r:id="rId28" w:tooltip="class or interface in org.springframework.core.env" w:history="1">
        <w:r w:rsidRPr="009F0007">
          <w:rPr>
            <w:rStyle w:val="Hyperlink"/>
          </w:rPr>
          <w:t>CommandLinePropertySource</w:t>
        </w:r>
      </w:hyperlink>
      <w:r w:rsidRPr="009F0007">
        <w:t> to expose command line arguments as Spring properties</w:t>
      </w:r>
      <w:r w:rsidR="00EC10D2">
        <w:t xml:space="preserve">( </w:t>
      </w:r>
      <w:r w:rsidR="00EC10D2" w:rsidRPr="002001F1">
        <w:rPr>
          <w:rStyle w:val="BlueSyntaxChar"/>
        </w:rPr>
        <w:t>--server.port = 9090</w:t>
      </w:r>
      <w:r w:rsidR="00EC10D2">
        <w:t>)</w:t>
      </w:r>
    </w:p>
    <w:p w14:paraId="453BCF3B" w14:textId="77777777" w:rsidR="002001F1" w:rsidRPr="009F0007" w:rsidRDefault="002001F1" w:rsidP="002001F1">
      <w:pPr>
        <w:pStyle w:val="ListParagraph"/>
        <w:spacing w:after="0" w:line="240" w:lineRule="auto"/>
      </w:pPr>
    </w:p>
    <w:p w14:paraId="6F1A7936" w14:textId="77777777" w:rsidR="00F04222" w:rsidRPr="009F0007" w:rsidRDefault="00F04222" w:rsidP="00F46707">
      <w:pPr>
        <w:pStyle w:val="ListParagraph"/>
        <w:numPr>
          <w:ilvl w:val="0"/>
          <w:numId w:val="17"/>
        </w:numPr>
        <w:spacing w:after="0" w:line="360" w:lineRule="auto"/>
      </w:pPr>
      <w:r w:rsidRPr="009F0007">
        <w:t>Refresh the application context, loading all singleton beans</w:t>
      </w:r>
    </w:p>
    <w:p w14:paraId="30AAB001" w14:textId="01AF3252" w:rsidR="00576707" w:rsidRDefault="00F04222" w:rsidP="00F46707">
      <w:pPr>
        <w:pStyle w:val="ListParagraph"/>
        <w:numPr>
          <w:ilvl w:val="0"/>
          <w:numId w:val="17"/>
        </w:numPr>
        <w:spacing w:after="0" w:line="240" w:lineRule="auto"/>
      </w:pPr>
      <w:r w:rsidRPr="009F0007">
        <w:t>Trigger any </w:t>
      </w:r>
      <w:hyperlink r:id="rId29" w:tooltip="interface in org.springframework.boot" w:history="1">
        <w:r w:rsidRPr="009F0007">
          <w:rPr>
            <w:rStyle w:val="Hyperlink"/>
          </w:rPr>
          <w:t>CommandLineRunner</w:t>
        </w:r>
      </w:hyperlink>
      <w:r w:rsidRPr="009F0007">
        <w:t> beans</w:t>
      </w:r>
      <w:r w:rsidR="00754357">
        <w:t>.</w:t>
      </w:r>
    </w:p>
    <w:p w14:paraId="392A1D26" w14:textId="77777777" w:rsidR="001C1EB7" w:rsidRDefault="001C1EB7" w:rsidP="001C1EB7">
      <w:pPr>
        <w:pStyle w:val="ListParagraph"/>
        <w:spacing w:after="0" w:line="360" w:lineRule="auto"/>
      </w:pPr>
    </w:p>
    <w:p w14:paraId="1F04E124" w14:textId="1823CE36" w:rsidR="00F04222" w:rsidRDefault="00F04222" w:rsidP="0005005A">
      <w:pPr>
        <w:spacing w:after="0"/>
      </w:pPr>
      <w:r w:rsidRPr="009F0007">
        <w:t>In most circumstances the static </w:t>
      </w:r>
      <w:hyperlink r:id="rId30" w:anchor="run-java.lang.Object-java.lang.String...-" w:history="1">
        <w:r w:rsidRPr="008E6792">
          <w:rPr>
            <w:rStyle w:val="BlueSyntaxChar"/>
          </w:rPr>
          <w:t>run(Object, String[])</w:t>
        </w:r>
      </w:hyperlink>
      <w:r w:rsidRPr="009F0007">
        <w:t> method can be called directly from your main method to bootstrap your application:</w:t>
      </w:r>
    </w:p>
    <w:p w14:paraId="193DF45A" w14:textId="77777777" w:rsidR="00F04222" w:rsidRPr="00E121D9" w:rsidRDefault="00F04222" w:rsidP="00F04222">
      <w:pPr>
        <w:pStyle w:val="Output"/>
        <w:rPr>
          <w:lang w:eastAsia="en-US"/>
        </w:rPr>
      </w:pPr>
      <w:r w:rsidRPr="00E121D9">
        <w:rPr>
          <w:b/>
          <w:bCs/>
          <w:color w:val="7F0055"/>
          <w:lang w:eastAsia="en-US"/>
        </w:rPr>
        <w:t>public</w:t>
      </w:r>
      <w:r w:rsidRPr="00E121D9">
        <w:rPr>
          <w:lang w:eastAsia="en-US"/>
        </w:rPr>
        <w:t xml:space="preserve"> </w:t>
      </w:r>
      <w:r w:rsidRPr="00E121D9">
        <w:rPr>
          <w:b/>
          <w:bCs/>
          <w:color w:val="7F0055"/>
          <w:lang w:eastAsia="en-US"/>
        </w:rPr>
        <w:t>static</w:t>
      </w:r>
      <w:r w:rsidRPr="00E121D9">
        <w:rPr>
          <w:lang w:eastAsia="en-US"/>
        </w:rPr>
        <w:t xml:space="preserve"> </w:t>
      </w:r>
      <w:r w:rsidRPr="00E121D9">
        <w:rPr>
          <w:b/>
          <w:bCs/>
          <w:color w:val="7F0055"/>
          <w:lang w:eastAsia="en-US"/>
        </w:rPr>
        <w:t>void</w:t>
      </w:r>
      <w:r w:rsidRPr="00E121D9">
        <w:rPr>
          <w:lang w:eastAsia="en-US"/>
        </w:rPr>
        <w:t xml:space="preserve"> main(String[] args) {</w:t>
      </w:r>
    </w:p>
    <w:p w14:paraId="78D3E51A" w14:textId="77777777" w:rsidR="00F04222" w:rsidRPr="00E121D9" w:rsidRDefault="00F04222" w:rsidP="00F04222">
      <w:pPr>
        <w:pStyle w:val="Output"/>
        <w:rPr>
          <w:lang w:eastAsia="en-US"/>
        </w:rPr>
      </w:pPr>
      <w:r w:rsidRPr="00E121D9">
        <w:rPr>
          <w:lang w:eastAsia="en-US"/>
        </w:rPr>
        <w:t xml:space="preserve">    SpringApplication.run(MySpringConfiguration.</w:t>
      </w:r>
      <w:r w:rsidRPr="00E121D9">
        <w:rPr>
          <w:b/>
          <w:bCs/>
          <w:color w:val="7F0055"/>
          <w:lang w:eastAsia="en-US"/>
        </w:rPr>
        <w:t>class</w:t>
      </w:r>
      <w:r w:rsidRPr="00E121D9">
        <w:rPr>
          <w:lang w:eastAsia="en-US"/>
        </w:rPr>
        <w:t>, args);</w:t>
      </w:r>
    </w:p>
    <w:p w14:paraId="7409106D" w14:textId="49AC8302" w:rsidR="00F04222" w:rsidRDefault="00F04222" w:rsidP="00F04222">
      <w:pPr>
        <w:pStyle w:val="Output"/>
        <w:rPr>
          <w:lang w:eastAsia="en-US"/>
        </w:rPr>
      </w:pPr>
      <w:r w:rsidRPr="00E121D9">
        <w:rPr>
          <w:lang w:eastAsia="en-US"/>
        </w:rPr>
        <w:t>}</w:t>
      </w:r>
    </w:p>
    <w:p w14:paraId="52A0E585" w14:textId="6347187C" w:rsidR="00B06BA9" w:rsidRDefault="00B06BA9" w:rsidP="00B06BA9">
      <w:pPr>
        <w:rPr>
          <w:rStyle w:val="Hyperlink"/>
          <w:b/>
          <w:color w:val="0070C0"/>
        </w:rPr>
      </w:pPr>
    </w:p>
    <w:p w14:paraId="1AC81AB7" w14:textId="77777777" w:rsidR="00F04222" w:rsidRPr="00B06BA9" w:rsidRDefault="00F04222" w:rsidP="0078522D">
      <w:pPr>
        <w:pStyle w:val="Heading30"/>
        <w:rPr>
          <w:rStyle w:val="Hyperlink"/>
          <w:color w:val="000000" w:themeColor="text1"/>
        </w:rPr>
      </w:pPr>
      <w:bookmarkStart w:id="46" w:name="_Toc98762609"/>
      <w:r w:rsidRPr="00B06BA9">
        <w:rPr>
          <w:rStyle w:val="Hyperlink"/>
          <w:color w:val="000000" w:themeColor="text1"/>
        </w:rPr>
        <w:t>4. Embaded Servlet containers</w:t>
      </w:r>
      <w:bookmarkEnd w:id="46"/>
      <w:r w:rsidRPr="00B06BA9">
        <w:rPr>
          <w:rStyle w:val="Hyperlink"/>
          <w:color w:val="000000" w:themeColor="text1"/>
        </w:rPr>
        <w:t xml:space="preserve"> </w:t>
      </w:r>
    </w:p>
    <w:p w14:paraId="09B58E5D" w14:textId="69C7483D" w:rsidR="00F04222" w:rsidRPr="0080725A" w:rsidRDefault="00F04222" w:rsidP="00F04222">
      <w:pPr>
        <w:spacing w:after="0"/>
        <w:rPr>
          <w:lang w:eastAsia="en-US"/>
        </w:rPr>
      </w:pPr>
      <w:r w:rsidRPr="0080725A">
        <w:rPr>
          <w:lang w:eastAsia="en-US"/>
        </w:rPr>
        <w:t>The following embedded servlet containe</w:t>
      </w:r>
      <w:r>
        <w:rPr>
          <w:lang w:eastAsia="en-US"/>
        </w:rPr>
        <w:t xml:space="preserve">rs are supported out of the </w:t>
      </w:r>
      <w:r w:rsidR="0005005A">
        <w:rPr>
          <w:lang w:eastAsia="en-US"/>
        </w:rPr>
        <w:t>box. By</w:t>
      </w:r>
      <w:r>
        <w:rPr>
          <w:lang w:eastAsia="en-US"/>
        </w:rPr>
        <w:t xml:space="preserve"> </w:t>
      </w:r>
      <w:r w:rsidR="00364CBB">
        <w:rPr>
          <w:lang w:eastAsia="en-US"/>
        </w:rPr>
        <w:t>default,</w:t>
      </w:r>
      <w:r>
        <w:rPr>
          <w:lang w:eastAsia="en-US"/>
        </w:rPr>
        <w:t xml:space="preserve"> we will get Tomcat</w:t>
      </w:r>
    </w:p>
    <w:tbl>
      <w:tblPr>
        <w:tblW w:w="8629"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854"/>
        <w:gridCol w:w="3091"/>
        <w:gridCol w:w="2684"/>
      </w:tblGrid>
      <w:tr w:rsidR="00F04222" w:rsidRPr="0080725A" w14:paraId="0E41A902" w14:textId="77777777" w:rsidTr="00EC52AB">
        <w:trPr>
          <w:trHeight w:val="126"/>
          <w:tblHeader/>
        </w:trPr>
        <w:tc>
          <w:tcPr>
            <w:tcW w:w="0" w:type="auto"/>
            <w:tcBorders>
              <w:bottom w:val="single" w:sz="4" w:space="0" w:color="auto"/>
              <w:right w:val="single" w:sz="4" w:space="0" w:color="auto"/>
            </w:tcBorders>
            <w:shd w:val="clear" w:color="auto" w:fill="E4E3E2" w:themeFill="background2"/>
            <w:tcMar>
              <w:top w:w="90" w:type="dxa"/>
              <w:left w:w="195" w:type="dxa"/>
              <w:bottom w:w="90" w:type="dxa"/>
              <w:right w:w="195" w:type="dxa"/>
            </w:tcMar>
            <w:hideMark/>
          </w:tcPr>
          <w:p w14:paraId="15233BE3" w14:textId="77777777" w:rsidR="00F04222" w:rsidRPr="0080725A" w:rsidRDefault="00F04222" w:rsidP="00EC52AB">
            <w:pPr>
              <w:spacing w:after="0" w:line="240" w:lineRule="auto"/>
              <w:rPr>
                <w:b/>
                <w:lang w:eastAsia="en-US"/>
              </w:rPr>
            </w:pPr>
            <w:r w:rsidRPr="0080725A">
              <w:rPr>
                <w:b/>
                <w:lang w:eastAsia="en-US"/>
              </w:rPr>
              <w:t>Name</w:t>
            </w:r>
          </w:p>
        </w:tc>
        <w:tc>
          <w:tcPr>
            <w:tcW w:w="0" w:type="auto"/>
            <w:tcBorders>
              <w:bottom w:val="single" w:sz="4" w:space="0" w:color="auto"/>
              <w:right w:val="single" w:sz="4" w:space="0" w:color="auto"/>
            </w:tcBorders>
            <w:shd w:val="clear" w:color="auto" w:fill="E4E3E2" w:themeFill="background2"/>
            <w:tcMar>
              <w:top w:w="90" w:type="dxa"/>
              <w:left w:w="195" w:type="dxa"/>
              <w:bottom w:w="90" w:type="dxa"/>
              <w:right w:w="195" w:type="dxa"/>
            </w:tcMar>
            <w:hideMark/>
          </w:tcPr>
          <w:p w14:paraId="03BD2C7D" w14:textId="77777777" w:rsidR="00F04222" w:rsidRPr="0080725A" w:rsidRDefault="00F04222" w:rsidP="00EC52AB">
            <w:pPr>
              <w:spacing w:after="0" w:line="240" w:lineRule="auto"/>
              <w:rPr>
                <w:b/>
                <w:lang w:eastAsia="en-US"/>
              </w:rPr>
            </w:pPr>
            <w:r w:rsidRPr="0080725A">
              <w:rPr>
                <w:b/>
                <w:lang w:eastAsia="en-US"/>
              </w:rPr>
              <w:t>Servlet Version</w:t>
            </w:r>
          </w:p>
        </w:tc>
        <w:tc>
          <w:tcPr>
            <w:tcW w:w="0" w:type="auto"/>
            <w:tcBorders>
              <w:bottom w:val="single" w:sz="4" w:space="0" w:color="auto"/>
            </w:tcBorders>
            <w:shd w:val="clear" w:color="auto" w:fill="E4E3E2" w:themeFill="background2"/>
            <w:tcMar>
              <w:top w:w="90" w:type="dxa"/>
              <w:left w:w="195" w:type="dxa"/>
              <w:bottom w:w="90" w:type="dxa"/>
              <w:right w:w="195" w:type="dxa"/>
            </w:tcMar>
            <w:hideMark/>
          </w:tcPr>
          <w:p w14:paraId="0B6073A8" w14:textId="77777777" w:rsidR="00F04222" w:rsidRPr="0080725A" w:rsidRDefault="00F04222" w:rsidP="00EC52AB">
            <w:pPr>
              <w:spacing w:after="0" w:line="240" w:lineRule="auto"/>
              <w:rPr>
                <w:b/>
                <w:lang w:eastAsia="en-US"/>
              </w:rPr>
            </w:pPr>
            <w:r w:rsidRPr="0080725A">
              <w:rPr>
                <w:b/>
                <w:lang w:eastAsia="en-US"/>
              </w:rPr>
              <w:t>Java Version</w:t>
            </w:r>
          </w:p>
        </w:tc>
      </w:tr>
      <w:tr w:rsidR="00F04222" w:rsidRPr="0080725A" w14:paraId="14243137" w14:textId="77777777" w:rsidTr="00EC52AB">
        <w:trPr>
          <w:trHeight w:val="254"/>
        </w:trPr>
        <w:tc>
          <w:tcPr>
            <w:tcW w:w="0" w:type="auto"/>
            <w:tcBorders>
              <w:bottom w:val="single" w:sz="4" w:space="0" w:color="auto"/>
              <w:right w:val="single" w:sz="4" w:space="0" w:color="auto"/>
            </w:tcBorders>
            <w:tcMar>
              <w:top w:w="90" w:type="dxa"/>
              <w:left w:w="195" w:type="dxa"/>
              <w:bottom w:w="90" w:type="dxa"/>
              <w:right w:w="195" w:type="dxa"/>
            </w:tcMar>
            <w:hideMark/>
          </w:tcPr>
          <w:p w14:paraId="07FD7551" w14:textId="77777777" w:rsidR="00F04222" w:rsidRPr="0080725A" w:rsidRDefault="00F04222" w:rsidP="00EC52AB">
            <w:pPr>
              <w:spacing w:after="0" w:line="240" w:lineRule="auto"/>
              <w:rPr>
                <w:b/>
                <w:lang w:eastAsia="en-US"/>
              </w:rPr>
            </w:pPr>
            <w:r w:rsidRPr="0080725A">
              <w:rPr>
                <w:b/>
                <w:lang w:eastAsia="en-US"/>
              </w:rPr>
              <w:t>Tomcat 8</w:t>
            </w:r>
          </w:p>
        </w:tc>
        <w:tc>
          <w:tcPr>
            <w:tcW w:w="0" w:type="auto"/>
            <w:tcBorders>
              <w:bottom w:val="single" w:sz="4" w:space="0" w:color="auto"/>
              <w:right w:val="single" w:sz="4" w:space="0" w:color="auto"/>
            </w:tcBorders>
            <w:tcMar>
              <w:top w:w="90" w:type="dxa"/>
              <w:left w:w="195" w:type="dxa"/>
              <w:bottom w:w="90" w:type="dxa"/>
              <w:right w:w="195" w:type="dxa"/>
            </w:tcMar>
            <w:hideMark/>
          </w:tcPr>
          <w:p w14:paraId="218A51C2" w14:textId="77777777" w:rsidR="00F04222" w:rsidRPr="0080725A" w:rsidRDefault="00F04222" w:rsidP="00EC52AB">
            <w:pPr>
              <w:spacing w:after="0" w:line="240" w:lineRule="auto"/>
              <w:rPr>
                <w:lang w:eastAsia="en-US"/>
              </w:rPr>
            </w:pPr>
            <w:r w:rsidRPr="0080725A">
              <w:rPr>
                <w:lang w:eastAsia="en-US"/>
              </w:rPr>
              <w:t>3.1</w:t>
            </w:r>
          </w:p>
        </w:tc>
        <w:tc>
          <w:tcPr>
            <w:tcW w:w="0" w:type="auto"/>
            <w:tcBorders>
              <w:bottom w:val="single" w:sz="4" w:space="0" w:color="auto"/>
            </w:tcBorders>
            <w:tcMar>
              <w:top w:w="90" w:type="dxa"/>
              <w:left w:w="195" w:type="dxa"/>
              <w:bottom w:w="90" w:type="dxa"/>
              <w:right w:w="195" w:type="dxa"/>
            </w:tcMar>
            <w:hideMark/>
          </w:tcPr>
          <w:p w14:paraId="526F5532" w14:textId="77777777" w:rsidR="00F04222" w:rsidRPr="0080725A" w:rsidRDefault="00F04222" w:rsidP="00EC52AB">
            <w:pPr>
              <w:spacing w:after="0" w:line="240" w:lineRule="auto"/>
              <w:rPr>
                <w:lang w:eastAsia="en-US"/>
              </w:rPr>
            </w:pPr>
            <w:r w:rsidRPr="0080725A">
              <w:rPr>
                <w:lang w:eastAsia="en-US"/>
              </w:rPr>
              <w:t>Java 7+</w:t>
            </w:r>
          </w:p>
        </w:tc>
      </w:tr>
      <w:tr w:rsidR="00F04222" w:rsidRPr="0080725A" w14:paraId="2C1EC124" w14:textId="77777777" w:rsidTr="00EC52AB">
        <w:trPr>
          <w:trHeight w:val="254"/>
        </w:trPr>
        <w:tc>
          <w:tcPr>
            <w:tcW w:w="0" w:type="auto"/>
            <w:tcBorders>
              <w:bottom w:val="single" w:sz="4" w:space="0" w:color="auto"/>
              <w:right w:val="single" w:sz="4" w:space="0" w:color="auto"/>
            </w:tcBorders>
            <w:shd w:val="clear" w:color="auto" w:fill="F8F8F8"/>
            <w:tcMar>
              <w:top w:w="90" w:type="dxa"/>
              <w:left w:w="195" w:type="dxa"/>
              <w:bottom w:w="90" w:type="dxa"/>
              <w:right w:w="195" w:type="dxa"/>
            </w:tcMar>
            <w:hideMark/>
          </w:tcPr>
          <w:p w14:paraId="4B80BA7C" w14:textId="77777777" w:rsidR="00F04222" w:rsidRPr="0080725A" w:rsidRDefault="00F04222" w:rsidP="00EC52AB">
            <w:pPr>
              <w:spacing w:after="0" w:line="240" w:lineRule="auto"/>
              <w:rPr>
                <w:b/>
                <w:lang w:eastAsia="en-US"/>
              </w:rPr>
            </w:pPr>
            <w:r w:rsidRPr="0080725A">
              <w:rPr>
                <w:b/>
                <w:lang w:eastAsia="en-US"/>
              </w:rPr>
              <w:t>Tomcat 7</w:t>
            </w:r>
          </w:p>
        </w:tc>
        <w:tc>
          <w:tcPr>
            <w:tcW w:w="0" w:type="auto"/>
            <w:tcBorders>
              <w:bottom w:val="single" w:sz="4" w:space="0" w:color="auto"/>
              <w:right w:val="single" w:sz="4" w:space="0" w:color="auto"/>
            </w:tcBorders>
            <w:shd w:val="clear" w:color="auto" w:fill="F8F8F8"/>
            <w:tcMar>
              <w:top w:w="90" w:type="dxa"/>
              <w:left w:w="195" w:type="dxa"/>
              <w:bottom w:w="90" w:type="dxa"/>
              <w:right w:w="195" w:type="dxa"/>
            </w:tcMar>
            <w:hideMark/>
          </w:tcPr>
          <w:p w14:paraId="247F0708" w14:textId="77777777" w:rsidR="00F04222" w:rsidRPr="0080725A" w:rsidRDefault="00F04222" w:rsidP="00EC52AB">
            <w:pPr>
              <w:spacing w:after="0" w:line="240" w:lineRule="auto"/>
              <w:rPr>
                <w:lang w:eastAsia="en-US"/>
              </w:rPr>
            </w:pPr>
            <w:r w:rsidRPr="0080725A">
              <w:rPr>
                <w:lang w:eastAsia="en-US"/>
              </w:rPr>
              <w:t>3.0</w:t>
            </w:r>
          </w:p>
        </w:tc>
        <w:tc>
          <w:tcPr>
            <w:tcW w:w="0" w:type="auto"/>
            <w:tcBorders>
              <w:bottom w:val="single" w:sz="4" w:space="0" w:color="auto"/>
            </w:tcBorders>
            <w:shd w:val="clear" w:color="auto" w:fill="F8F8F8"/>
            <w:tcMar>
              <w:top w:w="90" w:type="dxa"/>
              <w:left w:w="195" w:type="dxa"/>
              <w:bottom w:w="90" w:type="dxa"/>
              <w:right w:w="195" w:type="dxa"/>
            </w:tcMar>
            <w:hideMark/>
          </w:tcPr>
          <w:p w14:paraId="383D8B88" w14:textId="77777777" w:rsidR="00F04222" w:rsidRPr="0080725A" w:rsidRDefault="00F04222" w:rsidP="00EC52AB">
            <w:pPr>
              <w:spacing w:after="0" w:line="240" w:lineRule="auto"/>
              <w:rPr>
                <w:lang w:eastAsia="en-US"/>
              </w:rPr>
            </w:pPr>
            <w:r w:rsidRPr="0080725A">
              <w:rPr>
                <w:lang w:eastAsia="en-US"/>
              </w:rPr>
              <w:t>Java 6+</w:t>
            </w:r>
          </w:p>
        </w:tc>
      </w:tr>
      <w:tr w:rsidR="00F04222" w:rsidRPr="0080725A" w14:paraId="33871B15" w14:textId="77777777" w:rsidTr="00EC52AB">
        <w:trPr>
          <w:trHeight w:val="254"/>
        </w:trPr>
        <w:tc>
          <w:tcPr>
            <w:tcW w:w="0" w:type="auto"/>
            <w:tcBorders>
              <w:bottom w:val="single" w:sz="4" w:space="0" w:color="auto"/>
              <w:right w:val="single" w:sz="4" w:space="0" w:color="auto"/>
            </w:tcBorders>
            <w:tcMar>
              <w:top w:w="90" w:type="dxa"/>
              <w:left w:w="195" w:type="dxa"/>
              <w:bottom w:w="90" w:type="dxa"/>
              <w:right w:w="195" w:type="dxa"/>
            </w:tcMar>
            <w:hideMark/>
          </w:tcPr>
          <w:p w14:paraId="32E448A9" w14:textId="77777777" w:rsidR="00F04222" w:rsidRPr="0080725A" w:rsidRDefault="00F04222" w:rsidP="00EC52AB">
            <w:pPr>
              <w:spacing w:after="0" w:line="240" w:lineRule="auto"/>
              <w:rPr>
                <w:b/>
                <w:lang w:eastAsia="en-US"/>
              </w:rPr>
            </w:pPr>
            <w:r w:rsidRPr="0080725A">
              <w:rPr>
                <w:b/>
                <w:lang w:eastAsia="en-US"/>
              </w:rPr>
              <w:t>Jetty 9.3</w:t>
            </w:r>
          </w:p>
        </w:tc>
        <w:tc>
          <w:tcPr>
            <w:tcW w:w="0" w:type="auto"/>
            <w:tcBorders>
              <w:bottom w:val="single" w:sz="4" w:space="0" w:color="auto"/>
              <w:right w:val="single" w:sz="4" w:space="0" w:color="auto"/>
            </w:tcBorders>
            <w:tcMar>
              <w:top w:w="90" w:type="dxa"/>
              <w:left w:w="195" w:type="dxa"/>
              <w:bottom w:w="90" w:type="dxa"/>
              <w:right w:w="195" w:type="dxa"/>
            </w:tcMar>
            <w:hideMark/>
          </w:tcPr>
          <w:p w14:paraId="7AC45947" w14:textId="77777777" w:rsidR="00F04222" w:rsidRPr="0080725A" w:rsidRDefault="00F04222" w:rsidP="00EC52AB">
            <w:pPr>
              <w:spacing w:after="0" w:line="240" w:lineRule="auto"/>
              <w:rPr>
                <w:lang w:eastAsia="en-US"/>
              </w:rPr>
            </w:pPr>
            <w:r w:rsidRPr="0080725A">
              <w:rPr>
                <w:lang w:eastAsia="en-US"/>
              </w:rPr>
              <w:t>3.1</w:t>
            </w:r>
          </w:p>
        </w:tc>
        <w:tc>
          <w:tcPr>
            <w:tcW w:w="0" w:type="auto"/>
            <w:tcBorders>
              <w:bottom w:val="single" w:sz="4" w:space="0" w:color="auto"/>
            </w:tcBorders>
            <w:tcMar>
              <w:top w:w="90" w:type="dxa"/>
              <w:left w:w="195" w:type="dxa"/>
              <w:bottom w:w="90" w:type="dxa"/>
              <w:right w:w="195" w:type="dxa"/>
            </w:tcMar>
            <w:hideMark/>
          </w:tcPr>
          <w:p w14:paraId="59A1E97C" w14:textId="77777777" w:rsidR="00F04222" w:rsidRPr="0080725A" w:rsidRDefault="00F04222" w:rsidP="00EC52AB">
            <w:pPr>
              <w:spacing w:after="0" w:line="240" w:lineRule="auto"/>
              <w:rPr>
                <w:lang w:eastAsia="en-US"/>
              </w:rPr>
            </w:pPr>
            <w:r w:rsidRPr="0080725A">
              <w:rPr>
                <w:lang w:eastAsia="en-US"/>
              </w:rPr>
              <w:t>Java 8+</w:t>
            </w:r>
          </w:p>
        </w:tc>
      </w:tr>
      <w:tr w:rsidR="00F04222" w:rsidRPr="0080725A" w14:paraId="3CCCA372" w14:textId="77777777" w:rsidTr="00EC52AB">
        <w:trPr>
          <w:trHeight w:val="254"/>
        </w:trPr>
        <w:tc>
          <w:tcPr>
            <w:tcW w:w="0" w:type="auto"/>
            <w:tcBorders>
              <w:bottom w:val="single" w:sz="4" w:space="0" w:color="auto"/>
              <w:right w:val="single" w:sz="4" w:space="0" w:color="auto"/>
            </w:tcBorders>
            <w:shd w:val="clear" w:color="auto" w:fill="F8F8F8"/>
            <w:tcMar>
              <w:top w:w="90" w:type="dxa"/>
              <w:left w:w="195" w:type="dxa"/>
              <w:bottom w:w="90" w:type="dxa"/>
              <w:right w:w="195" w:type="dxa"/>
            </w:tcMar>
            <w:hideMark/>
          </w:tcPr>
          <w:p w14:paraId="6126B0B8" w14:textId="77777777" w:rsidR="00F04222" w:rsidRPr="0080725A" w:rsidRDefault="00F04222" w:rsidP="00EC52AB">
            <w:pPr>
              <w:spacing w:after="0" w:line="240" w:lineRule="auto"/>
              <w:rPr>
                <w:b/>
                <w:lang w:eastAsia="en-US"/>
              </w:rPr>
            </w:pPr>
            <w:r w:rsidRPr="0080725A">
              <w:rPr>
                <w:b/>
                <w:lang w:eastAsia="en-US"/>
              </w:rPr>
              <w:t>Jetty 9.2</w:t>
            </w:r>
          </w:p>
        </w:tc>
        <w:tc>
          <w:tcPr>
            <w:tcW w:w="0" w:type="auto"/>
            <w:tcBorders>
              <w:bottom w:val="single" w:sz="4" w:space="0" w:color="auto"/>
              <w:right w:val="single" w:sz="4" w:space="0" w:color="auto"/>
            </w:tcBorders>
            <w:shd w:val="clear" w:color="auto" w:fill="F8F8F8"/>
            <w:tcMar>
              <w:top w:w="90" w:type="dxa"/>
              <w:left w:w="195" w:type="dxa"/>
              <w:bottom w:w="90" w:type="dxa"/>
              <w:right w:w="195" w:type="dxa"/>
            </w:tcMar>
            <w:hideMark/>
          </w:tcPr>
          <w:p w14:paraId="2456769C" w14:textId="77777777" w:rsidR="00F04222" w:rsidRPr="0080725A" w:rsidRDefault="00F04222" w:rsidP="00EC52AB">
            <w:pPr>
              <w:spacing w:after="0" w:line="240" w:lineRule="auto"/>
              <w:rPr>
                <w:lang w:eastAsia="en-US"/>
              </w:rPr>
            </w:pPr>
            <w:r w:rsidRPr="0080725A">
              <w:rPr>
                <w:lang w:eastAsia="en-US"/>
              </w:rPr>
              <w:t>3.1</w:t>
            </w:r>
          </w:p>
        </w:tc>
        <w:tc>
          <w:tcPr>
            <w:tcW w:w="0" w:type="auto"/>
            <w:tcBorders>
              <w:bottom w:val="single" w:sz="4" w:space="0" w:color="auto"/>
            </w:tcBorders>
            <w:shd w:val="clear" w:color="auto" w:fill="F8F8F8"/>
            <w:tcMar>
              <w:top w:w="90" w:type="dxa"/>
              <w:left w:w="195" w:type="dxa"/>
              <w:bottom w:w="90" w:type="dxa"/>
              <w:right w:w="195" w:type="dxa"/>
            </w:tcMar>
            <w:hideMark/>
          </w:tcPr>
          <w:p w14:paraId="24110A80" w14:textId="77777777" w:rsidR="00F04222" w:rsidRPr="0080725A" w:rsidRDefault="00F04222" w:rsidP="00EC52AB">
            <w:pPr>
              <w:spacing w:after="0" w:line="240" w:lineRule="auto"/>
              <w:rPr>
                <w:lang w:eastAsia="en-US"/>
              </w:rPr>
            </w:pPr>
            <w:r w:rsidRPr="0080725A">
              <w:rPr>
                <w:lang w:eastAsia="en-US"/>
              </w:rPr>
              <w:t>Java 7+</w:t>
            </w:r>
          </w:p>
        </w:tc>
      </w:tr>
      <w:tr w:rsidR="00F04222" w:rsidRPr="0080725A" w14:paraId="5A57B7BD" w14:textId="77777777" w:rsidTr="00EC52AB">
        <w:trPr>
          <w:trHeight w:val="236"/>
        </w:trPr>
        <w:tc>
          <w:tcPr>
            <w:tcW w:w="0" w:type="auto"/>
            <w:tcBorders>
              <w:right w:val="single" w:sz="4" w:space="0" w:color="auto"/>
            </w:tcBorders>
            <w:shd w:val="clear" w:color="auto" w:fill="F8F8F8"/>
            <w:tcMar>
              <w:top w:w="90" w:type="dxa"/>
              <w:left w:w="195" w:type="dxa"/>
              <w:bottom w:w="90" w:type="dxa"/>
              <w:right w:w="195" w:type="dxa"/>
            </w:tcMar>
            <w:hideMark/>
          </w:tcPr>
          <w:p w14:paraId="4D4F8028" w14:textId="77777777" w:rsidR="00F04222" w:rsidRPr="0080725A" w:rsidRDefault="00F04222" w:rsidP="00EC52AB">
            <w:pPr>
              <w:spacing w:after="0" w:line="240" w:lineRule="auto"/>
              <w:rPr>
                <w:b/>
                <w:lang w:eastAsia="en-US"/>
              </w:rPr>
            </w:pPr>
            <w:r w:rsidRPr="0080725A">
              <w:rPr>
                <w:b/>
                <w:lang w:eastAsia="en-US"/>
              </w:rPr>
              <w:t>Undertow 1.3</w:t>
            </w:r>
          </w:p>
        </w:tc>
        <w:tc>
          <w:tcPr>
            <w:tcW w:w="0" w:type="auto"/>
            <w:tcBorders>
              <w:right w:val="single" w:sz="4" w:space="0" w:color="auto"/>
            </w:tcBorders>
            <w:shd w:val="clear" w:color="auto" w:fill="F8F8F8"/>
            <w:tcMar>
              <w:top w:w="90" w:type="dxa"/>
              <w:left w:w="195" w:type="dxa"/>
              <w:bottom w:w="90" w:type="dxa"/>
              <w:right w:w="195" w:type="dxa"/>
            </w:tcMar>
            <w:hideMark/>
          </w:tcPr>
          <w:p w14:paraId="7DF44C87" w14:textId="77777777" w:rsidR="00F04222" w:rsidRPr="0080725A" w:rsidRDefault="00F04222" w:rsidP="00EC52AB">
            <w:pPr>
              <w:spacing w:after="0" w:line="240" w:lineRule="auto"/>
              <w:rPr>
                <w:lang w:eastAsia="en-US"/>
              </w:rPr>
            </w:pPr>
            <w:r w:rsidRPr="0080725A">
              <w:rPr>
                <w:lang w:eastAsia="en-US"/>
              </w:rPr>
              <w:t>3.1</w:t>
            </w:r>
          </w:p>
        </w:tc>
        <w:tc>
          <w:tcPr>
            <w:tcW w:w="0" w:type="auto"/>
            <w:shd w:val="clear" w:color="auto" w:fill="F8F8F8"/>
            <w:tcMar>
              <w:top w:w="90" w:type="dxa"/>
              <w:left w:w="195" w:type="dxa"/>
              <w:bottom w:w="90" w:type="dxa"/>
              <w:right w:w="195" w:type="dxa"/>
            </w:tcMar>
            <w:hideMark/>
          </w:tcPr>
          <w:p w14:paraId="2028DA9F" w14:textId="77777777" w:rsidR="00F04222" w:rsidRPr="0080725A" w:rsidRDefault="00F04222" w:rsidP="00EC52AB">
            <w:pPr>
              <w:spacing w:after="0" w:line="240" w:lineRule="auto"/>
              <w:rPr>
                <w:lang w:eastAsia="en-US"/>
              </w:rPr>
            </w:pPr>
            <w:r w:rsidRPr="0080725A">
              <w:rPr>
                <w:lang w:eastAsia="en-US"/>
              </w:rPr>
              <w:t>Java 7+</w:t>
            </w:r>
          </w:p>
        </w:tc>
      </w:tr>
    </w:tbl>
    <w:p w14:paraId="36739900" w14:textId="28A46F83" w:rsidR="000B24A8" w:rsidRDefault="000B24A8" w:rsidP="000B24A8">
      <w:pPr>
        <w:rPr>
          <w:rStyle w:val="Hyperlink"/>
          <w:color w:val="000000" w:themeColor="text1"/>
        </w:rPr>
      </w:pPr>
    </w:p>
    <w:p w14:paraId="4756B601" w14:textId="558E96A3" w:rsidR="005D23A0" w:rsidRDefault="005D23A0" w:rsidP="00644705">
      <w:pPr>
        <w:spacing w:after="0"/>
      </w:pPr>
      <w:r w:rsidRPr="005D23A0">
        <w:t xml:space="preserve">Actually, Spring boot by default comes up with the embedded </w:t>
      </w:r>
      <w:r>
        <w:t xml:space="preserve">tomcat </w:t>
      </w:r>
      <w:r w:rsidRPr="005D23A0">
        <w:t>server once we add “</w:t>
      </w:r>
      <w:r w:rsidRPr="005D23A0">
        <w:rPr>
          <w:b/>
          <w:bCs/>
        </w:rPr>
        <w:t>spring-boot-starter-web</w:t>
      </w:r>
      <w:r w:rsidRPr="005D23A0">
        <w:t>” dependency.</w:t>
      </w:r>
      <w:r w:rsidRPr="005D23A0">
        <w:rPr>
          <w:rFonts w:ascii="Tahoma" w:hAnsi="Tahoma" w:cs="Tahoma"/>
          <w:color w:val="333333"/>
          <w:sz w:val="23"/>
          <w:szCs w:val="23"/>
          <w:shd w:val="clear" w:color="auto" w:fill="FFFFFF"/>
        </w:rPr>
        <w:t xml:space="preserve"> </w:t>
      </w:r>
      <w:r w:rsidRPr="005D23A0">
        <w:t>To exclude tomcat from spring boot, just need to add an additional block to the Spring Boot Starter dependency.</w:t>
      </w:r>
    </w:p>
    <w:p w14:paraId="41C2AD17" w14:textId="77777777" w:rsidR="005D23A0" w:rsidRPr="005D23A0" w:rsidRDefault="005D23A0" w:rsidP="005D23A0">
      <w:pPr>
        <w:pStyle w:val="Output"/>
      </w:pPr>
      <w:r w:rsidRPr="005D23A0">
        <w:t>&lt;dependency&gt;</w:t>
      </w:r>
    </w:p>
    <w:p w14:paraId="64770FEA" w14:textId="77777777" w:rsidR="005D23A0" w:rsidRPr="005D23A0" w:rsidRDefault="005D23A0" w:rsidP="005D23A0">
      <w:pPr>
        <w:pStyle w:val="Output"/>
      </w:pPr>
      <w:r w:rsidRPr="005D23A0">
        <w:t>    &lt;groupId&gt;org.springframework.boot&lt;/groupId&gt;</w:t>
      </w:r>
    </w:p>
    <w:p w14:paraId="46AA6590" w14:textId="77777777" w:rsidR="005D23A0" w:rsidRPr="005D23A0" w:rsidRDefault="005D23A0" w:rsidP="005D23A0">
      <w:pPr>
        <w:pStyle w:val="Output"/>
      </w:pPr>
      <w:r w:rsidRPr="005D23A0">
        <w:t>    &lt;artifactId&gt;spring-boot-starter-web&lt;/artifactId&gt;</w:t>
      </w:r>
    </w:p>
    <w:p w14:paraId="12073230" w14:textId="77777777" w:rsidR="005D23A0" w:rsidRPr="005D23A0" w:rsidRDefault="005D23A0" w:rsidP="005D23A0">
      <w:pPr>
        <w:pStyle w:val="Output"/>
        <w:rPr>
          <w:highlight w:val="yellow"/>
        </w:rPr>
      </w:pPr>
      <w:r w:rsidRPr="005D23A0">
        <w:t>    </w:t>
      </w:r>
      <w:r w:rsidRPr="005D23A0">
        <w:rPr>
          <w:highlight w:val="yellow"/>
        </w:rPr>
        <w:t>&lt;exclusions&gt;</w:t>
      </w:r>
    </w:p>
    <w:p w14:paraId="391D0BFE" w14:textId="77777777" w:rsidR="005D23A0" w:rsidRPr="005D23A0" w:rsidRDefault="005D23A0" w:rsidP="005D23A0">
      <w:pPr>
        <w:pStyle w:val="Output"/>
        <w:rPr>
          <w:highlight w:val="yellow"/>
        </w:rPr>
      </w:pPr>
      <w:r w:rsidRPr="005D23A0">
        <w:rPr>
          <w:highlight w:val="yellow"/>
        </w:rPr>
        <w:t>        &lt;exclusion&gt;</w:t>
      </w:r>
    </w:p>
    <w:p w14:paraId="2A61DDBA" w14:textId="77777777" w:rsidR="005D23A0" w:rsidRPr="005D23A0" w:rsidRDefault="005D23A0" w:rsidP="005D23A0">
      <w:pPr>
        <w:pStyle w:val="Output"/>
        <w:rPr>
          <w:highlight w:val="yellow"/>
        </w:rPr>
      </w:pPr>
      <w:r w:rsidRPr="005D23A0">
        <w:rPr>
          <w:highlight w:val="yellow"/>
        </w:rPr>
        <w:t>            &lt;groupId&gt;org.springframework.boot&lt;/groupId&gt;</w:t>
      </w:r>
    </w:p>
    <w:p w14:paraId="0783E2DE" w14:textId="77777777" w:rsidR="005D23A0" w:rsidRPr="005D23A0" w:rsidRDefault="005D23A0" w:rsidP="005D23A0">
      <w:pPr>
        <w:pStyle w:val="Output"/>
        <w:rPr>
          <w:highlight w:val="yellow"/>
        </w:rPr>
      </w:pPr>
      <w:r w:rsidRPr="005D23A0">
        <w:rPr>
          <w:highlight w:val="yellow"/>
        </w:rPr>
        <w:t>            &lt;artifactId&gt;spring-boot-starter-tomcat&lt;/artifactId&gt;</w:t>
      </w:r>
    </w:p>
    <w:p w14:paraId="69A31E43" w14:textId="77777777" w:rsidR="005D23A0" w:rsidRPr="005D23A0" w:rsidRDefault="005D23A0" w:rsidP="005D23A0">
      <w:pPr>
        <w:pStyle w:val="Output"/>
        <w:rPr>
          <w:highlight w:val="yellow"/>
        </w:rPr>
      </w:pPr>
      <w:r w:rsidRPr="005D23A0">
        <w:rPr>
          <w:highlight w:val="yellow"/>
        </w:rPr>
        <w:t>        &lt;/exclusion&gt;</w:t>
      </w:r>
    </w:p>
    <w:p w14:paraId="31CCD259" w14:textId="77777777" w:rsidR="005D23A0" w:rsidRPr="005D23A0" w:rsidRDefault="005D23A0" w:rsidP="005D23A0">
      <w:pPr>
        <w:pStyle w:val="Output"/>
      </w:pPr>
      <w:r w:rsidRPr="005D23A0">
        <w:rPr>
          <w:highlight w:val="yellow"/>
        </w:rPr>
        <w:t>    &lt;/exclusions&gt;</w:t>
      </w:r>
    </w:p>
    <w:p w14:paraId="19AE6A4A" w14:textId="77777777" w:rsidR="005D23A0" w:rsidRPr="005D23A0" w:rsidRDefault="005D23A0" w:rsidP="005D23A0">
      <w:pPr>
        <w:pStyle w:val="Output"/>
      </w:pPr>
      <w:r w:rsidRPr="005D23A0">
        <w:t>&lt;/dependency&gt;</w:t>
      </w:r>
    </w:p>
    <w:p w14:paraId="5A35CF9E" w14:textId="7C2CAC4B" w:rsidR="005D23A0" w:rsidRDefault="005D23A0" w:rsidP="005D23A0">
      <w:pPr>
        <w:rPr>
          <w:rStyle w:val="Hyperlink"/>
          <w:color w:val="000000" w:themeColor="text1"/>
          <w:u w:val="none"/>
        </w:rPr>
      </w:pPr>
    </w:p>
    <w:p w14:paraId="58DAC536" w14:textId="775A3FD2" w:rsidR="00026500" w:rsidRPr="005D23A0" w:rsidRDefault="00026500" w:rsidP="00026500">
      <w:pPr>
        <w:spacing w:after="0"/>
        <w:rPr>
          <w:rStyle w:val="Hyperlink"/>
          <w:color w:val="000000" w:themeColor="text1"/>
          <w:u w:val="none"/>
        </w:rPr>
      </w:pPr>
      <w:r w:rsidRPr="00026500">
        <w:t xml:space="preserve">When declaring the </w:t>
      </w:r>
      <w:r w:rsidRPr="00644705">
        <w:rPr>
          <w:rStyle w:val="BlueSyntaxChar"/>
        </w:rPr>
        <w:t>@SpringBootApplication</w:t>
      </w:r>
      <w:r w:rsidRPr="00026500">
        <w:t xml:space="preserve"> annotation, there is a way to exclude all servers and do consider the spring boot application like the web.</w:t>
      </w:r>
    </w:p>
    <w:p w14:paraId="2BCAFEE3" w14:textId="168184F8" w:rsidR="005D23A0" w:rsidRDefault="00026500" w:rsidP="00026500">
      <w:pPr>
        <w:pStyle w:val="Output"/>
        <w:rPr>
          <w:rStyle w:val="Hyperlink"/>
          <w:color w:val="000000" w:themeColor="text1"/>
          <w:u w:val="none"/>
        </w:rPr>
      </w:pPr>
      <w:r w:rsidRPr="00026500">
        <w:rPr>
          <w:rStyle w:val="Hyperlink"/>
          <w:color w:val="000000" w:themeColor="text1"/>
          <w:u w:val="none"/>
        </w:rPr>
        <w:lastRenderedPageBreak/>
        <w:t>@SpringBootApplication(exclude = {</w:t>
      </w:r>
      <w:r w:rsidRPr="00026500">
        <w:rPr>
          <w:rStyle w:val="0SyntaxPinkChar"/>
        </w:rPr>
        <w:t>EmbeddedServletContainerAutoConfiguration</w:t>
      </w:r>
      <w:r w:rsidRPr="00026500">
        <w:rPr>
          <w:rStyle w:val="Hyperlink"/>
          <w:color w:val="000000" w:themeColor="text1"/>
          <w:u w:val="none"/>
        </w:rPr>
        <w:t>.</w:t>
      </w:r>
      <w:r w:rsidRPr="00026500">
        <w:rPr>
          <w:rStyle w:val="BlueSyntaxChar"/>
        </w:rPr>
        <w:t>class</w:t>
      </w:r>
      <w:r w:rsidRPr="00026500">
        <w:rPr>
          <w:rStyle w:val="Hyperlink"/>
          <w:color w:val="000000" w:themeColor="text1"/>
          <w:u w:val="none"/>
        </w:rPr>
        <w:t xml:space="preserve">, </w:t>
      </w:r>
      <w:r w:rsidRPr="00026500">
        <w:rPr>
          <w:rStyle w:val="0SyntaxPinkChar"/>
        </w:rPr>
        <w:t>WebMvcAutoConfiguration</w:t>
      </w:r>
      <w:r w:rsidRPr="00026500">
        <w:rPr>
          <w:rStyle w:val="Hyperlink"/>
          <w:color w:val="000000" w:themeColor="text1"/>
          <w:u w:val="none"/>
        </w:rPr>
        <w:t>.</w:t>
      </w:r>
      <w:r w:rsidRPr="00026500">
        <w:rPr>
          <w:rStyle w:val="BlueSyntaxChar"/>
        </w:rPr>
        <w:t>class</w:t>
      </w:r>
      <w:r w:rsidRPr="00026500">
        <w:rPr>
          <w:rStyle w:val="Hyperlink"/>
          <w:color w:val="000000" w:themeColor="text1"/>
          <w:u w:val="none"/>
        </w:rPr>
        <w:t>})</w:t>
      </w:r>
    </w:p>
    <w:p w14:paraId="01D6E475" w14:textId="67427231" w:rsidR="00026500" w:rsidRDefault="00026500" w:rsidP="00026500">
      <w:pPr>
        <w:rPr>
          <w:rStyle w:val="Hyperlink"/>
          <w:color w:val="000000" w:themeColor="text1"/>
          <w:u w:val="none"/>
        </w:rPr>
      </w:pPr>
    </w:p>
    <w:p w14:paraId="2FAE828E" w14:textId="7D515C25" w:rsidR="00026500" w:rsidRDefault="00026500" w:rsidP="00026500">
      <w:pPr>
        <w:spacing w:after="0"/>
      </w:pPr>
      <w:r>
        <w:rPr>
          <w:rStyle w:val="Hyperlink"/>
          <w:color w:val="000000" w:themeColor="text1"/>
          <w:u w:val="none"/>
        </w:rPr>
        <w:t xml:space="preserve">To </w:t>
      </w:r>
      <w:r w:rsidRPr="00026500">
        <w:t xml:space="preserve">Add Jetty Server </w:t>
      </w:r>
      <w:r>
        <w:t xml:space="preserve">or other server </w:t>
      </w:r>
      <w:r w:rsidRPr="00026500">
        <w:t>in Spring Boot</w:t>
      </w:r>
    </w:p>
    <w:p w14:paraId="0302BEAD" w14:textId="77777777" w:rsidR="00026500" w:rsidRDefault="00026500" w:rsidP="00026500">
      <w:pPr>
        <w:pStyle w:val="SyntaxHiglate"/>
      </w:pPr>
      <w:r>
        <w:t>&lt;dependency&gt;</w:t>
      </w:r>
    </w:p>
    <w:p w14:paraId="1B59A188" w14:textId="77777777" w:rsidR="00026500" w:rsidRDefault="00026500" w:rsidP="00026500">
      <w:pPr>
        <w:pStyle w:val="SyntaxHiglate"/>
      </w:pPr>
      <w:r>
        <w:t xml:space="preserve">    &lt;groupId&gt;org.springframework.boot&lt;/groupId&gt;</w:t>
      </w:r>
    </w:p>
    <w:p w14:paraId="5896981A" w14:textId="77777777" w:rsidR="00026500" w:rsidRDefault="00026500" w:rsidP="00026500">
      <w:pPr>
        <w:pStyle w:val="SyntaxHiglate"/>
      </w:pPr>
      <w:r>
        <w:t xml:space="preserve">    &lt;artifactId&gt;spring-boot-starter-jetty&lt;/artifactId&gt;</w:t>
      </w:r>
    </w:p>
    <w:p w14:paraId="3549026F" w14:textId="2456090B" w:rsidR="00026500" w:rsidRPr="00026500" w:rsidRDefault="00026500" w:rsidP="00026500">
      <w:pPr>
        <w:pStyle w:val="SyntaxHiglate"/>
        <w:rPr>
          <w:rFonts w:ascii="Segoe UI" w:hAnsi="Segoe UI"/>
          <w:color w:val="000000" w:themeColor="text1"/>
          <w:sz w:val="20"/>
        </w:rPr>
      </w:pPr>
      <w:r>
        <w:t>&lt;/dependency&gt;</w:t>
      </w:r>
    </w:p>
    <w:p w14:paraId="7B23B0B1" w14:textId="54D33D14" w:rsidR="00026500" w:rsidRPr="00026500" w:rsidRDefault="00026500" w:rsidP="00026500">
      <w:pPr>
        <w:rPr>
          <w:rStyle w:val="Hyperlink"/>
          <w:color w:val="000000" w:themeColor="text1"/>
          <w:u w:val="none"/>
        </w:rPr>
      </w:pPr>
    </w:p>
    <w:p w14:paraId="5079C0F4" w14:textId="4C8F7475" w:rsidR="00F04222" w:rsidRPr="00A301EB" w:rsidRDefault="00F04222" w:rsidP="0078522D">
      <w:pPr>
        <w:pStyle w:val="Heading30"/>
        <w:rPr>
          <w:rStyle w:val="Hyperlink"/>
          <w:color w:val="000000" w:themeColor="text1"/>
        </w:rPr>
      </w:pPr>
      <w:bookmarkStart w:id="47" w:name="_Toc98762610"/>
      <w:r w:rsidRPr="00A301EB">
        <w:rPr>
          <w:rStyle w:val="Hyperlink"/>
          <w:color w:val="000000" w:themeColor="text1"/>
        </w:rPr>
        <w:t>5.Spring Boot Profiles (@Profile Annotation)</w:t>
      </w:r>
      <w:bookmarkEnd w:id="47"/>
    </w:p>
    <w:p w14:paraId="69EC3DCF" w14:textId="77777777" w:rsidR="00F04222" w:rsidRPr="004104EC" w:rsidRDefault="00F04222" w:rsidP="005C756B">
      <w:pPr>
        <w:spacing w:after="0"/>
      </w:pPr>
      <w:r w:rsidRPr="0030527A">
        <w:t>Spring Profiles provide a way to segregate parts of your application configuration and make it only available in certain environments. Any </w:t>
      </w:r>
      <w:r w:rsidRPr="0030527A">
        <w:rPr>
          <w:b/>
        </w:rPr>
        <w:t>@Component or @Configuration</w:t>
      </w:r>
      <w:r>
        <w:rPr>
          <w:b/>
        </w:rPr>
        <w:t xml:space="preserve"> </w:t>
      </w:r>
      <w:r w:rsidRPr="0030527A">
        <w:rPr>
          <w:b/>
        </w:rPr>
        <w:t>can</w:t>
      </w:r>
      <w:r w:rsidRPr="0030527A">
        <w:t xml:space="preserve"> be marked with </w:t>
      </w:r>
      <w:r w:rsidRPr="0030527A">
        <w:rPr>
          <w:b/>
          <w:color w:val="FF0000"/>
        </w:rPr>
        <w:t>@Profile</w:t>
      </w:r>
      <w:r w:rsidRPr="0030527A">
        <w:rPr>
          <w:color w:val="FF0000"/>
        </w:rPr>
        <w:t> </w:t>
      </w:r>
      <w:r w:rsidRPr="0030527A">
        <w:t>to limit when it is loaded</w:t>
      </w:r>
    </w:p>
    <w:p w14:paraId="270C20FE" w14:textId="77777777" w:rsidR="00F04222" w:rsidRPr="00E139A1" w:rsidRDefault="00F04222" w:rsidP="00F04222">
      <w:pPr>
        <w:pStyle w:val="Output"/>
        <w:rPr>
          <w:color w:val="000000"/>
          <w:lang w:eastAsia="en-US"/>
        </w:rPr>
      </w:pPr>
      <w:r w:rsidRPr="00E139A1">
        <w:rPr>
          <w:lang w:eastAsia="en-US"/>
        </w:rPr>
        <w:t>@Configuration</w:t>
      </w:r>
    </w:p>
    <w:p w14:paraId="175A6E3E" w14:textId="77777777" w:rsidR="00F04222" w:rsidRPr="00E139A1" w:rsidRDefault="00F04222" w:rsidP="00F04222">
      <w:pPr>
        <w:pStyle w:val="Output"/>
        <w:rPr>
          <w:color w:val="000000"/>
          <w:lang w:eastAsia="en-US"/>
        </w:rPr>
      </w:pPr>
      <w:r w:rsidRPr="00E139A1">
        <w:rPr>
          <w:lang w:eastAsia="en-US"/>
        </w:rPr>
        <w:t>@Profile("production")</w:t>
      </w:r>
    </w:p>
    <w:p w14:paraId="62338751" w14:textId="11B362E6" w:rsidR="00F04222" w:rsidRPr="00E139A1" w:rsidRDefault="00F04222" w:rsidP="00F04222">
      <w:pPr>
        <w:pStyle w:val="Output"/>
        <w:rPr>
          <w:color w:val="000000"/>
          <w:lang w:eastAsia="en-US"/>
        </w:rPr>
      </w:pPr>
      <w:r w:rsidRPr="00E139A1">
        <w:rPr>
          <w:b/>
          <w:bCs/>
          <w:color w:val="7F0055"/>
          <w:lang w:eastAsia="en-US"/>
        </w:rPr>
        <w:t>public</w:t>
      </w:r>
      <w:r w:rsidRPr="00E139A1">
        <w:rPr>
          <w:color w:val="000000"/>
          <w:lang w:eastAsia="en-US"/>
        </w:rPr>
        <w:t xml:space="preserve"> </w:t>
      </w:r>
      <w:r w:rsidRPr="00E139A1">
        <w:rPr>
          <w:b/>
          <w:bCs/>
          <w:color w:val="7F0055"/>
          <w:lang w:eastAsia="en-US"/>
        </w:rPr>
        <w:t>class</w:t>
      </w:r>
      <w:r w:rsidRPr="00E139A1">
        <w:rPr>
          <w:color w:val="000000"/>
          <w:lang w:eastAsia="en-US"/>
        </w:rPr>
        <w:t xml:space="preserve"> ProductionConfiguration {</w:t>
      </w:r>
    </w:p>
    <w:p w14:paraId="0737DD1D" w14:textId="29E5D045" w:rsidR="00F04222" w:rsidRPr="00E139A1" w:rsidRDefault="00F04222" w:rsidP="00F04222">
      <w:pPr>
        <w:pStyle w:val="Output"/>
        <w:rPr>
          <w:color w:val="000000"/>
          <w:lang w:eastAsia="en-US"/>
        </w:rPr>
      </w:pPr>
      <w:r w:rsidRPr="00E139A1">
        <w:rPr>
          <w:color w:val="000000"/>
          <w:lang w:eastAsia="en-US"/>
        </w:rPr>
        <w:t xml:space="preserve">    </w:t>
      </w:r>
      <w:r w:rsidRPr="00E139A1">
        <w:rPr>
          <w:color w:val="3F5F5F"/>
          <w:lang w:eastAsia="en-US"/>
        </w:rPr>
        <w:t>// ...</w:t>
      </w:r>
    </w:p>
    <w:p w14:paraId="052A5D1B" w14:textId="77777777" w:rsidR="00F04222" w:rsidRPr="00E139A1" w:rsidRDefault="00F04222" w:rsidP="00F04222">
      <w:pPr>
        <w:pStyle w:val="Output"/>
        <w:rPr>
          <w:color w:val="000000"/>
          <w:lang w:eastAsia="en-US"/>
        </w:rPr>
      </w:pPr>
      <w:r w:rsidRPr="00E139A1">
        <w:rPr>
          <w:color w:val="000000"/>
          <w:lang w:eastAsia="en-US"/>
        </w:rPr>
        <w:t>}</w:t>
      </w:r>
    </w:p>
    <w:p w14:paraId="454297CB" w14:textId="4A0F77C3" w:rsidR="00F04222" w:rsidRDefault="00F04222" w:rsidP="00F04222">
      <w:pPr>
        <w:rPr>
          <w:b/>
          <w:color w:val="FF0000"/>
        </w:rPr>
      </w:pPr>
      <w:r w:rsidRPr="00880DF2">
        <w:rPr>
          <w:color w:val="auto"/>
        </w:rPr>
        <w:t>In the normal Spring way, you can use a </w:t>
      </w:r>
      <w:r w:rsidRPr="00880DF2">
        <w:rPr>
          <w:b/>
          <w:color w:val="auto"/>
        </w:rPr>
        <w:t>spring.profiles.active</w:t>
      </w:r>
      <w:r w:rsidRPr="00880DF2">
        <w:rPr>
          <w:color w:val="auto"/>
        </w:rPr>
        <w:t> Environment property to specify which profiles are active. You can specify the property in any of the usual ways, for example you could include it in your </w:t>
      </w:r>
      <w:r w:rsidRPr="00880DF2">
        <w:rPr>
          <w:b/>
          <w:color w:val="00B050"/>
        </w:rPr>
        <w:t>application.properties</w:t>
      </w:r>
      <w:r w:rsidRPr="00880DF2">
        <w:rPr>
          <w:color w:val="auto"/>
        </w:rPr>
        <w:t>:</w:t>
      </w:r>
      <w:r w:rsidRPr="00880DF2">
        <w:rPr>
          <w:b/>
          <w:color w:val="FF0000"/>
        </w:rPr>
        <w:t>spring.profiles.active=dev,hsqldb</w:t>
      </w:r>
      <w:r>
        <w:rPr>
          <w:b/>
          <w:color w:val="FF0000"/>
        </w:rPr>
        <w:t xml:space="preserve"> </w:t>
      </w:r>
      <w:r w:rsidRPr="00880DF2">
        <w:rPr>
          <w:color w:val="auto"/>
        </w:rPr>
        <w:t xml:space="preserve">or specify on the command line using the </w:t>
      </w:r>
      <w:r w:rsidRPr="00880DF2">
        <w:rPr>
          <w:b/>
          <w:color w:val="FF0000"/>
        </w:rPr>
        <w:t>switch --spring.profiles.active=dev,hsqldb.</w:t>
      </w:r>
    </w:p>
    <w:p w14:paraId="1C16128F" w14:textId="37259DCF" w:rsidR="00F04222" w:rsidRPr="00026C74" w:rsidRDefault="00F04222" w:rsidP="009C1E29">
      <w:pPr>
        <w:pStyle w:val="Heading3"/>
        <w:spacing w:after="0"/>
      </w:pPr>
      <w:bookmarkStart w:id="48" w:name="_Toc98762611"/>
      <w:r>
        <w:t>6.</w:t>
      </w:r>
      <w:r w:rsidRPr="00026C74">
        <w:t>Spring Boot Actuator</w:t>
      </w:r>
      <w:bookmarkEnd w:id="48"/>
    </w:p>
    <w:p w14:paraId="15D2C700" w14:textId="77777777" w:rsidR="00F04222" w:rsidRPr="00026C74" w:rsidRDefault="00F04222" w:rsidP="00F04222">
      <w:pPr>
        <w:rPr>
          <w:b/>
        </w:rPr>
      </w:pPr>
      <w:r w:rsidRPr="00026C74">
        <w:t xml:space="preserve">Spring Boot provides actuator to monitor and manage our application. Actuator is a tool which has HTTP endpoints. </w:t>
      </w:r>
      <w:r w:rsidRPr="00026C74">
        <w:rPr>
          <w:b/>
        </w:rPr>
        <w:t>when application is pushed to production, you can choose to manage and monitor your application using HTTP endpoints.</w:t>
      </w:r>
    </w:p>
    <w:p w14:paraId="522916AD" w14:textId="77777777" w:rsidR="00F04222" w:rsidRPr="00026C74" w:rsidRDefault="00F04222" w:rsidP="00F04222">
      <w:pPr>
        <w:spacing w:after="0"/>
        <w:rPr>
          <w:lang w:eastAsia="en-US"/>
        </w:rPr>
      </w:pPr>
      <w:r w:rsidRPr="00026C74">
        <w:rPr>
          <w:lang w:eastAsia="en-US"/>
        </w:rPr>
        <w:t xml:space="preserve">To get production-ready features, we should use spring-boot-actuator module. We can enable this feature by adding it to the </w:t>
      </w:r>
      <w:r w:rsidRPr="00026C74">
        <w:rPr>
          <w:b/>
          <w:lang w:eastAsia="en-US"/>
        </w:rPr>
        <w:t>pom.xml</w:t>
      </w:r>
      <w:r w:rsidRPr="00026C74">
        <w:rPr>
          <w:lang w:eastAsia="en-US"/>
        </w:rPr>
        <w:t xml:space="preserve"> file.</w:t>
      </w:r>
    </w:p>
    <w:p w14:paraId="0D57D639" w14:textId="77777777" w:rsidR="00F04222" w:rsidRPr="00026C74" w:rsidRDefault="00F04222" w:rsidP="00F04222">
      <w:pPr>
        <w:pStyle w:val="Output"/>
        <w:rPr>
          <w:color w:val="000000"/>
          <w:lang w:eastAsia="en-US"/>
        </w:rPr>
      </w:pPr>
      <w:r w:rsidRPr="00026C74">
        <w:rPr>
          <w:bdr w:val="none" w:sz="0" w:space="0" w:color="auto" w:frame="1"/>
          <w:lang w:eastAsia="en-US"/>
        </w:rPr>
        <w:t>&lt;dependencies&gt;</w:t>
      </w:r>
      <w:r w:rsidRPr="00026C74">
        <w:rPr>
          <w:color w:val="000000"/>
          <w:bdr w:val="none" w:sz="0" w:space="0" w:color="auto" w:frame="1"/>
          <w:lang w:eastAsia="en-US"/>
        </w:rPr>
        <w:t>  </w:t>
      </w:r>
    </w:p>
    <w:p w14:paraId="7DC20758" w14:textId="77777777" w:rsidR="00F04222" w:rsidRPr="00026C74" w:rsidRDefault="00F04222" w:rsidP="00F04222">
      <w:pPr>
        <w:pStyle w:val="Output"/>
        <w:rPr>
          <w:color w:val="000000"/>
          <w:lang w:eastAsia="en-US"/>
        </w:rPr>
      </w:pPr>
      <w:r w:rsidRPr="00026C74">
        <w:rPr>
          <w:color w:val="000000"/>
          <w:bdr w:val="none" w:sz="0" w:space="0" w:color="auto" w:frame="1"/>
          <w:lang w:eastAsia="en-US"/>
        </w:rPr>
        <w:t>    </w:t>
      </w:r>
      <w:r w:rsidRPr="00026C74">
        <w:rPr>
          <w:bdr w:val="none" w:sz="0" w:space="0" w:color="auto" w:frame="1"/>
          <w:lang w:eastAsia="en-US"/>
        </w:rPr>
        <w:t>&lt;dependency&gt;</w:t>
      </w:r>
      <w:r w:rsidRPr="00026C74">
        <w:rPr>
          <w:color w:val="000000"/>
          <w:bdr w:val="none" w:sz="0" w:space="0" w:color="auto" w:frame="1"/>
          <w:lang w:eastAsia="en-US"/>
        </w:rPr>
        <w:t>  </w:t>
      </w:r>
    </w:p>
    <w:p w14:paraId="17A0B57B" w14:textId="77777777" w:rsidR="00F04222" w:rsidRPr="00026C74" w:rsidRDefault="00F04222" w:rsidP="00F04222">
      <w:pPr>
        <w:pStyle w:val="Output"/>
        <w:rPr>
          <w:color w:val="000000"/>
          <w:lang w:eastAsia="en-US"/>
        </w:rPr>
      </w:pPr>
      <w:r w:rsidRPr="00026C74">
        <w:rPr>
          <w:color w:val="000000"/>
          <w:bdr w:val="none" w:sz="0" w:space="0" w:color="auto" w:frame="1"/>
          <w:lang w:eastAsia="en-US"/>
        </w:rPr>
        <w:t>        </w:t>
      </w:r>
      <w:r w:rsidRPr="00026C74">
        <w:rPr>
          <w:bdr w:val="none" w:sz="0" w:space="0" w:color="auto" w:frame="1"/>
          <w:lang w:eastAsia="en-US"/>
        </w:rPr>
        <w:t>&lt;groupId&gt;</w:t>
      </w:r>
      <w:r w:rsidRPr="00026C74">
        <w:rPr>
          <w:color w:val="000000"/>
          <w:bdr w:val="none" w:sz="0" w:space="0" w:color="auto" w:frame="1"/>
          <w:lang w:eastAsia="en-US"/>
        </w:rPr>
        <w:t>org.springframework.boot</w:t>
      </w:r>
      <w:r w:rsidRPr="00026C74">
        <w:rPr>
          <w:bdr w:val="none" w:sz="0" w:space="0" w:color="auto" w:frame="1"/>
          <w:lang w:eastAsia="en-US"/>
        </w:rPr>
        <w:t>&lt;/groupId&gt;</w:t>
      </w:r>
      <w:r w:rsidRPr="00026C74">
        <w:rPr>
          <w:color w:val="000000"/>
          <w:bdr w:val="none" w:sz="0" w:space="0" w:color="auto" w:frame="1"/>
          <w:lang w:eastAsia="en-US"/>
        </w:rPr>
        <w:t>  </w:t>
      </w:r>
    </w:p>
    <w:p w14:paraId="0B5EE290" w14:textId="77777777" w:rsidR="00F04222" w:rsidRPr="00026C74" w:rsidRDefault="00F04222" w:rsidP="00F04222">
      <w:pPr>
        <w:pStyle w:val="Output"/>
        <w:rPr>
          <w:color w:val="000000"/>
          <w:lang w:eastAsia="en-US"/>
        </w:rPr>
      </w:pPr>
      <w:r w:rsidRPr="00026C74">
        <w:rPr>
          <w:color w:val="000000"/>
          <w:bdr w:val="none" w:sz="0" w:space="0" w:color="auto" w:frame="1"/>
          <w:lang w:eastAsia="en-US"/>
        </w:rPr>
        <w:t>        </w:t>
      </w:r>
      <w:r w:rsidRPr="00026C74">
        <w:rPr>
          <w:bdr w:val="none" w:sz="0" w:space="0" w:color="auto" w:frame="1"/>
          <w:lang w:eastAsia="en-US"/>
        </w:rPr>
        <w:t>&lt;artifactId&gt;</w:t>
      </w:r>
      <w:r w:rsidRPr="00026C74">
        <w:rPr>
          <w:color w:val="000000"/>
          <w:bdr w:val="none" w:sz="0" w:space="0" w:color="auto" w:frame="1"/>
          <w:lang w:eastAsia="en-US"/>
        </w:rPr>
        <w:t>spring-boot-starter-actuator</w:t>
      </w:r>
      <w:r w:rsidRPr="00026C74">
        <w:rPr>
          <w:bdr w:val="none" w:sz="0" w:space="0" w:color="auto" w:frame="1"/>
          <w:lang w:eastAsia="en-US"/>
        </w:rPr>
        <w:t>&lt;/artifactId&gt;</w:t>
      </w:r>
      <w:r w:rsidRPr="00026C74">
        <w:rPr>
          <w:color w:val="000000"/>
          <w:bdr w:val="none" w:sz="0" w:space="0" w:color="auto" w:frame="1"/>
          <w:lang w:eastAsia="en-US"/>
        </w:rPr>
        <w:t>  </w:t>
      </w:r>
    </w:p>
    <w:p w14:paraId="52266E9A" w14:textId="77777777" w:rsidR="00F04222" w:rsidRPr="00026C74" w:rsidRDefault="00F04222" w:rsidP="00F04222">
      <w:pPr>
        <w:pStyle w:val="Output"/>
        <w:rPr>
          <w:color w:val="000000"/>
          <w:lang w:eastAsia="en-US"/>
        </w:rPr>
      </w:pPr>
      <w:r w:rsidRPr="00026C74">
        <w:rPr>
          <w:color w:val="000000"/>
          <w:bdr w:val="none" w:sz="0" w:space="0" w:color="auto" w:frame="1"/>
          <w:lang w:eastAsia="en-US"/>
        </w:rPr>
        <w:t>    </w:t>
      </w:r>
      <w:r w:rsidRPr="00026C74">
        <w:rPr>
          <w:bdr w:val="none" w:sz="0" w:space="0" w:color="auto" w:frame="1"/>
          <w:lang w:eastAsia="en-US"/>
        </w:rPr>
        <w:t>&lt;/dependency&gt;</w:t>
      </w:r>
      <w:r w:rsidRPr="00026C74">
        <w:rPr>
          <w:color w:val="000000"/>
          <w:bdr w:val="none" w:sz="0" w:space="0" w:color="auto" w:frame="1"/>
          <w:lang w:eastAsia="en-US"/>
        </w:rPr>
        <w:t>  </w:t>
      </w:r>
    </w:p>
    <w:p w14:paraId="276DDDF1" w14:textId="2D18A03B" w:rsidR="00F04222" w:rsidRDefault="00F04222" w:rsidP="00F04222">
      <w:pPr>
        <w:pStyle w:val="Output"/>
        <w:rPr>
          <w:color w:val="000000"/>
          <w:bdr w:val="none" w:sz="0" w:space="0" w:color="auto" w:frame="1"/>
          <w:lang w:eastAsia="en-US"/>
        </w:rPr>
      </w:pPr>
      <w:r w:rsidRPr="00026C74">
        <w:rPr>
          <w:bdr w:val="none" w:sz="0" w:space="0" w:color="auto" w:frame="1"/>
          <w:lang w:eastAsia="en-US"/>
        </w:rPr>
        <w:t>&lt;/dependencies&gt;</w:t>
      </w:r>
      <w:r w:rsidRPr="00026C74">
        <w:rPr>
          <w:color w:val="000000"/>
          <w:bdr w:val="none" w:sz="0" w:space="0" w:color="auto" w:frame="1"/>
          <w:lang w:eastAsia="en-US"/>
        </w:rPr>
        <w:t>  </w:t>
      </w:r>
    </w:p>
    <w:p w14:paraId="24C7D0E7" w14:textId="2278A16C" w:rsidR="00960277" w:rsidRDefault="00960277" w:rsidP="00960277">
      <w:pPr>
        <w:rPr>
          <w:lang w:eastAsia="en-US"/>
        </w:rPr>
      </w:pPr>
    </w:p>
    <w:p w14:paraId="08D58434" w14:textId="023D7BD0" w:rsidR="00446828" w:rsidRDefault="00446828" w:rsidP="00960277">
      <w:pPr>
        <w:rPr>
          <w:lang w:eastAsia="en-US"/>
        </w:rPr>
      </w:pPr>
    </w:p>
    <w:p w14:paraId="0BC38187" w14:textId="3EDE9C38" w:rsidR="00446828" w:rsidRDefault="00446828" w:rsidP="00960277">
      <w:pPr>
        <w:rPr>
          <w:lang w:eastAsia="en-US"/>
        </w:rPr>
      </w:pPr>
    </w:p>
    <w:p w14:paraId="7D1BE77B" w14:textId="77777777" w:rsidR="00446828" w:rsidRDefault="00446828" w:rsidP="00960277">
      <w:pPr>
        <w:rPr>
          <w:lang w:eastAsia="en-US"/>
        </w:rPr>
      </w:pPr>
    </w:p>
    <w:p w14:paraId="3CE831C8" w14:textId="77777777" w:rsidR="00F04222" w:rsidRDefault="00F04222" w:rsidP="00F04222">
      <w:pPr>
        <w:pStyle w:val="Heading1"/>
      </w:pPr>
      <w:bookmarkStart w:id="49" w:name="_Toc493167926"/>
      <w:bookmarkStart w:id="50" w:name="_Toc98762612"/>
      <w:bookmarkStart w:id="51" w:name="_Toc98778486"/>
      <w:r>
        <w:lastRenderedPageBreak/>
        <w:t>3. Spring Boot –Configurations</w:t>
      </w:r>
      <w:bookmarkEnd w:id="49"/>
      <w:bookmarkEnd w:id="50"/>
      <w:bookmarkEnd w:id="51"/>
      <w:r>
        <w:t xml:space="preserve"> </w:t>
      </w:r>
    </w:p>
    <w:p w14:paraId="32CA8738" w14:textId="77777777" w:rsidR="00F04222" w:rsidRPr="007929F2" w:rsidRDefault="00F04222" w:rsidP="00F04222">
      <w:pPr>
        <w:pStyle w:val="Heading2"/>
      </w:pPr>
      <w:bookmarkStart w:id="52" w:name="_Toc493167927"/>
      <w:bookmarkStart w:id="53" w:name="_Toc98762613"/>
      <w:bookmarkStart w:id="54" w:name="_Toc98778487"/>
      <w:r w:rsidRPr="000A1C2F">
        <w:t>How to change Spring Boot</w:t>
      </w:r>
      <w:r>
        <w:t xml:space="preserve"> Banner Text</w:t>
      </w:r>
      <w:bookmarkEnd w:id="52"/>
      <w:bookmarkEnd w:id="53"/>
      <w:bookmarkEnd w:id="54"/>
    </w:p>
    <w:p w14:paraId="1EB246B6" w14:textId="77777777" w:rsidR="00F04222" w:rsidRDefault="00F04222" w:rsidP="004F5F7F">
      <w:r w:rsidRPr="00D12C08">
        <w:t xml:space="preserve">The banner that is printed on startup can be changed by adding a </w:t>
      </w:r>
      <w:r w:rsidRPr="00D12C08">
        <w:rPr>
          <w:b/>
          <w:color w:val="00B050"/>
        </w:rPr>
        <w:t>banner.txt</w:t>
      </w:r>
      <w:r w:rsidRPr="00D12C08">
        <w:rPr>
          <w:color w:val="00B050"/>
        </w:rPr>
        <w:t xml:space="preserve"> </w:t>
      </w:r>
      <w:r w:rsidRPr="00D12C08">
        <w:t xml:space="preserve">file to </w:t>
      </w:r>
      <w:r w:rsidRPr="0026591B">
        <w:rPr>
          <w:b/>
        </w:rPr>
        <w:t>src\main\resources</w:t>
      </w:r>
      <w:r>
        <w:t xml:space="preserve"> folder or </w:t>
      </w:r>
      <w:r w:rsidRPr="00D12C08">
        <w:t xml:space="preserve">your classpath, or by setting </w:t>
      </w:r>
      <w:r w:rsidRPr="00D12C08">
        <w:rPr>
          <w:b/>
        </w:rPr>
        <w:t>banner.location</w:t>
      </w:r>
      <w:r w:rsidRPr="00D12C08">
        <w:t xml:space="preserve"> to the location of such a file. </w:t>
      </w:r>
    </w:p>
    <w:p w14:paraId="384F8604" w14:textId="77777777" w:rsidR="00F04222" w:rsidRDefault="00F04222" w:rsidP="004F5423">
      <w:pPr>
        <w:spacing w:after="0"/>
      </w:pPr>
      <w:r w:rsidRPr="00D12C08">
        <w:t xml:space="preserve">You can also add a </w:t>
      </w:r>
      <w:r w:rsidRPr="00FF61F6">
        <w:rPr>
          <w:b/>
        </w:rPr>
        <w:t>banner.gif, banner.jpg or banner.png image file to your classpath</w:t>
      </w:r>
      <w:r w:rsidRPr="00D12C08">
        <w:t xml:space="preserve">, or set a </w:t>
      </w:r>
      <w:r w:rsidRPr="00FF61F6">
        <w:rPr>
          <w:b/>
        </w:rPr>
        <w:t>banner.image.location property</w:t>
      </w:r>
      <w:r w:rsidRPr="00D12C08">
        <w:t>. Images will be converted into an ASCII art representation and printed above any text banner.</w:t>
      </w:r>
    </w:p>
    <w:p w14:paraId="5DD50F62" w14:textId="77777777" w:rsidR="00F04222" w:rsidRPr="004414A4" w:rsidRDefault="00F04222" w:rsidP="00F04222">
      <w:pPr>
        <w:pStyle w:val="Output"/>
        <w:ind w:left="720"/>
        <w:rPr>
          <w:b/>
          <w:color w:val="00B050"/>
        </w:rPr>
      </w:pPr>
      <w:r w:rsidRPr="004414A4">
        <w:rPr>
          <w:b/>
          <w:color w:val="00B050"/>
        </w:rPr>
        <w:t>//Default Banner</w:t>
      </w:r>
    </w:p>
    <w:p w14:paraId="51BC0AD3" w14:textId="77777777" w:rsidR="00F04222" w:rsidRPr="00B422F2" w:rsidRDefault="00F04222" w:rsidP="00F04222">
      <w:pPr>
        <w:pStyle w:val="Output"/>
        <w:ind w:left="720"/>
        <w:rPr>
          <w:color w:val="4C483D" w:themeColor="text2"/>
          <w:sz w:val="10"/>
          <w:szCs w:val="12"/>
        </w:rPr>
      </w:pPr>
      <w:r w:rsidRPr="00B422F2">
        <w:rPr>
          <w:sz w:val="10"/>
          <w:szCs w:val="12"/>
        </w:rPr>
        <w:t>.   ____          _            __ _ _</w:t>
      </w:r>
    </w:p>
    <w:p w14:paraId="35F833E5" w14:textId="77777777" w:rsidR="00F04222" w:rsidRPr="00B422F2" w:rsidRDefault="00F04222" w:rsidP="00F04222">
      <w:pPr>
        <w:pStyle w:val="Output"/>
        <w:ind w:left="720"/>
        <w:rPr>
          <w:color w:val="4C483D" w:themeColor="text2"/>
          <w:sz w:val="10"/>
          <w:szCs w:val="12"/>
        </w:rPr>
      </w:pPr>
      <w:r w:rsidRPr="00B422F2">
        <w:rPr>
          <w:sz w:val="10"/>
          <w:szCs w:val="12"/>
        </w:rPr>
        <w:t xml:space="preserve"> /\\ / ___'_ __ _ _(_)_ __  __ _ \ \ \ \</w:t>
      </w:r>
    </w:p>
    <w:p w14:paraId="0DEB999B" w14:textId="77777777" w:rsidR="00F04222" w:rsidRPr="00B422F2" w:rsidRDefault="00F04222" w:rsidP="00F04222">
      <w:pPr>
        <w:pStyle w:val="Output"/>
        <w:ind w:left="720"/>
        <w:rPr>
          <w:color w:val="4C483D" w:themeColor="text2"/>
          <w:sz w:val="10"/>
          <w:szCs w:val="12"/>
        </w:rPr>
      </w:pPr>
      <w:r w:rsidRPr="00B422F2">
        <w:rPr>
          <w:sz w:val="10"/>
          <w:szCs w:val="12"/>
        </w:rPr>
        <w:t>( ( )\___ | '_ | '_| | '_ \/ _` | \ \ \ \</w:t>
      </w:r>
    </w:p>
    <w:p w14:paraId="227098BE" w14:textId="77777777" w:rsidR="00F04222" w:rsidRPr="00B422F2" w:rsidRDefault="00F04222" w:rsidP="00F04222">
      <w:pPr>
        <w:pStyle w:val="Output"/>
        <w:ind w:left="720"/>
        <w:rPr>
          <w:color w:val="4C483D" w:themeColor="text2"/>
          <w:sz w:val="10"/>
          <w:szCs w:val="12"/>
        </w:rPr>
      </w:pPr>
      <w:r w:rsidRPr="00B422F2">
        <w:rPr>
          <w:sz w:val="10"/>
          <w:szCs w:val="12"/>
        </w:rPr>
        <w:t xml:space="preserve"> \\/  ___)| |_)| | | | | || (_| |  ) ) ) )</w:t>
      </w:r>
    </w:p>
    <w:p w14:paraId="54A064CC" w14:textId="77777777" w:rsidR="00F04222" w:rsidRPr="00B422F2" w:rsidRDefault="00F04222" w:rsidP="00F04222">
      <w:pPr>
        <w:pStyle w:val="Output"/>
        <w:ind w:left="720"/>
        <w:rPr>
          <w:color w:val="4C483D" w:themeColor="text2"/>
          <w:sz w:val="10"/>
          <w:szCs w:val="12"/>
        </w:rPr>
      </w:pPr>
      <w:r w:rsidRPr="00B422F2">
        <w:rPr>
          <w:sz w:val="10"/>
          <w:szCs w:val="12"/>
        </w:rPr>
        <w:t xml:space="preserve">  '  |____| .__|_| |_|_| |_\__, | / / / /</w:t>
      </w:r>
    </w:p>
    <w:p w14:paraId="2847D3A8" w14:textId="77777777" w:rsidR="00F04222" w:rsidRPr="00B422F2" w:rsidRDefault="00F04222" w:rsidP="00F04222">
      <w:pPr>
        <w:pStyle w:val="Output"/>
        <w:ind w:left="720"/>
        <w:rPr>
          <w:color w:val="4C483D" w:themeColor="text2"/>
          <w:sz w:val="10"/>
          <w:szCs w:val="12"/>
        </w:rPr>
      </w:pPr>
      <w:r w:rsidRPr="00B422F2">
        <w:rPr>
          <w:sz w:val="10"/>
          <w:szCs w:val="12"/>
        </w:rPr>
        <w:t xml:space="preserve"> =========|_|==============|___/=/_/_/_/</w:t>
      </w:r>
    </w:p>
    <w:p w14:paraId="668F9CEF" w14:textId="77777777" w:rsidR="00F04222" w:rsidRPr="00B422F2" w:rsidRDefault="00F04222" w:rsidP="00F04222">
      <w:pPr>
        <w:pStyle w:val="Output"/>
        <w:ind w:left="720"/>
        <w:rPr>
          <w:sz w:val="10"/>
          <w:szCs w:val="12"/>
        </w:rPr>
      </w:pPr>
      <w:r w:rsidRPr="00B422F2">
        <w:rPr>
          <w:sz w:val="10"/>
          <w:szCs w:val="12"/>
        </w:rPr>
        <w:t xml:space="preserve"> :: Spring Boot ::        (v1.5.1.RELEASE)</w:t>
      </w:r>
    </w:p>
    <w:p w14:paraId="2E8472EA" w14:textId="77777777" w:rsidR="00F04222" w:rsidRPr="002158D7" w:rsidRDefault="00F04222" w:rsidP="00F04222">
      <w:pPr>
        <w:pStyle w:val="Output"/>
        <w:ind w:left="720"/>
        <w:rPr>
          <w:sz w:val="14"/>
        </w:rPr>
      </w:pPr>
      <w:r w:rsidRPr="002158D7">
        <w:rPr>
          <w:sz w:val="14"/>
        </w:rPr>
        <w:t xml:space="preserve">2017-02-01 14:07:22.957  INFO 72716 --- [           main] c.s.SpringBootHelloWorldApplication     </w:t>
      </w:r>
    </w:p>
    <w:p w14:paraId="70400B21" w14:textId="77777777" w:rsidR="00F04222" w:rsidRDefault="00F04222" w:rsidP="00F46707">
      <w:pPr>
        <w:pStyle w:val="ListParagraph"/>
        <w:numPr>
          <w:ilvl w:val="0"/>
          <w:numId w:val="27"/>
        </w:numPr>
      </w:pPr>
      <w:r>
        <w:t>Go to any ANCII Text generator</w:t>
      </w:r>
      <w:hyperlink r:id="rId31" w:history="1">
        <w:r w:rsidRPr="0032619C">
          <w:t xml:space="preserve"> website</w:t>
        </w:r>
      </w:hyperlink>
      <w:r>
        <w:t xml:space="preserve"> &amp; generate your logo. for ex:</w:t>
      </w:r>
      <w:r w:rsidRPr="0032619C">
        <w:t xml:space="preserve"> </w:t>
      </w:r>
      <w:hyperlink r:id="rId32" w:history="1">
        <w:r w:rsidRPr="0032619C">
          <w:rPr>
            <w:rStyle w:val="Hyperlink"/>
            <w:b/>
            <w:color w:val="0070C0"/>
          </w:rPr>
          <w:t>http://patorjk.com/</w:t>
        </w:r>
      </w:hyperlink>
    </w:p>
    <w:p w14:paraId="63F7D95D" w14:textId="77777777" w:rsidR="00F04222" w:rsidRPr="00143220" w:rsidRDefault="00F04222" w:rsidP="00F46707">
      <w:pPr>
        <w:pStyle w:val="ListParagraph"/>
        <w:numPr>
          <w:ilvl w:val="0"/>
          <w:numId w:val="27"/>
        </w:numPr>
      </w:pPr>
      <w:r>
        <w:t xml:space="preserve">Create </w:t>
      </w:r>
      <w:r w:rsidRPr="00A011E5">
        <w:rPr>
          <w:rStyle w:val="BlueSyntaxChar"/>
        </w:rPr>
        <w:t>banner.txt</w:t>
      </w:r>
      <w:r>
        <w:t xml:space="preserve"> under </w:t>
      </w:r>
      <w:r w:rsidRPr="00143220">
        <w:rPr>
          <w:b/>
        </w:rPr>
        <w:t>Proj_Home\src\main\resources</w:t>
      </w:r>
      <w:r>
        <w:rPr>
          <w:b/>
        </w:rPr>
        <w:t>, paste the logo text</w:t>
      </w:r>
    </w:p>
    <w:p w14:paraId="365A9FAD" w14:textId="77777777" w:rsidR="00F04222" w:rsidRDefault="00F04222" w:rsidP="00F46707">
      <w:pPr>
        <w:pStyle w:val="ListParagraph"/>
        <w:numPr>
          <w:ilvl w:val="0"/>
          <w:numId w:val="27"/>
        </w:numPr>
        <w:spacing w:after="0"/>
      </w:pPr>
      <w:r>
        <w:rPr>
          <w:b/>
        </w:rPr>
        <w:t xml:space="preserve">Refresh </w:t>
      </w:r>
      <w:r w:rsidRPr="00143220">
        <w:t>the project &amp; run Spring Boot Application</w:t>
      </w:r>
      <w:r>
        <w:t>.the banner will change as below</w:t>
      </w:r>
    </w:p>
    <w:p w14:paraId="4DAC6FFC" w14:textId="77777777" w:rsidR="00F04222" w:rsidRPr="00874E44" w:rsidRDefault="00F04222" w:rsidP="00F04222">
      <w:pPr>
        <w:pStyle w:val="Output"/>
        <w:ind w:left="720"/>
        <w:rPr>
          <w:color w:val="4C483D" w:themeColor="text2"/>
          <w:sz w:val="2"/>
          <w:szCs w:val="2"/>
        </w:rPr>
      </w:pPr>
      <w:r w:rsidRPr="00874E44">
        <w:rPr>
          <w:sz w:val="2"/>
          <w:szCs w:val="2"/>
        </w:rPr>
        <w:t>██████╗███╗   ███╗██╗      ██████╗ ██████╗ ██████╗ ███████╗███████╗</w:t>
      </w:r>
    </w:p>
    <w:p w14:paraId="6B5102F7" w14:textId="77777777" w:rsidR="00F04222" w:rsidRPr="00874E44" w:rsidRDefault="00F04222" w:rsidP="00F04222">
      <w:pPr>
        <w:pStyle w:val="Output"/>
        <w:ind w:left="720"/>
        <w:rPr>
          <w:color w:val="4C483D" w:themeColor="text2"/>
          <w:sz w:val="2"/>
          <w:szCs w:val="2"/>
        </w:rPr>
      </w:pPr>
      <w:r w:rsidRPr="00874E44">
        <w:rPr>
          <w:sz w:val="2"/>
          <w:szCs w:val="2"/>
        </w:rPr>
        <w:t>██╔════╝████╗ ████║██║     ██╔════╝██╔═══██╗██╔══██╗██╔════╝██╔════╝</w:t>
      </w:r>
    </w:p>
    <w:p w14:paraId="1DEBB791" w14:textId="77777777" w:rsidR="00F04222" w:rsidRPr="00874E44" w:rsidRDefault="00F04222" w:rsidP="00F04222">
      <w:pPr>
        <w:pStyle w:val="Output"/>
        <w:ind w:left="720"/>
        <w:rPr>
          <w:color w:val="4C483D" w:themeColor="text2"/>
          <w:sz w:val="2"/>
          <w:szCs w:val="2"/>
        </w:rPr>
      </w:pPr>
      <w:r w:rsidRPr="00874E44">
        <w:rPr>
          <w:sz w:val="2"/>
          <w:szCs w:val="2"/>
        </w:rPr>
        <w:t>███████╗██╔████╔██║██║     ██║     ██║   ██║██║  ██║█████╗  ███████╗</w:t>
      </w:r>
    </w:p>
    <w:p w14:paraId="76EDF6A3" w14:textId="77777777" w:rsidR="00F04222" w:rsidRPr="00874E44" w:rsidRDefault="00F04222" w:rsidP="00F04222">
      <w:pPr>
        <w:pStyle w:val="Output"/>
        <w:ind w:left="720"/>
        <w:rPr>
          <w:color w:val="4C483D" w:themeColor="text2"/>
          <w:sz w:val="2"/>
          <w:szCs w:val="2"/>
        </w:rPr>
      </w:pPr>
      <w:r w:rsidRPr="00874E44">
        <w:rPr>
          <w:sz w:val="2"/>
          <w:szCs w:val="2"/>
        </w:rPr>
        <w:t>╚════██║██║╚██╔╝██║██║     ██║     ██║   ██║██║  ██║██╔══╝  ╚════██║</w:t>
      </w:r>
    </w:p>
    <w:p w14:paraId="221BB790" w14:textId="77777777" w:rsidR="00F04222" w:rsidRPr="00874E44" w:rsidRDefault="00F04222" w:rsidP="00F04222">
      <w:pPr>
        <w:pStyle w:val="Output"/>
        <w:ind w:left="720"/>
        <w:rPr>
          <w:color w:val="4C483D" w:themeColor="text2"/>
          <w:sz w:val="2"/>
          <w:szCs w:val="2"/>
        </w:rPr>
      </w:pPr>
      <w:r w:rsidRPr="00874E44">
        <w:rPr>
          <w:sz w:val="2"/>
          <w:szCs w:val="2"/>
        </w:rPr>
        <w:t>███████║██║ ╚═╝ ██║███████╗╚██████╗╚██████╔╝██████╔╝███████╗███████║</w:t>
      </w:r>
    </w:p>
    <w:p w14:paraId="1C5DDBF7" w14:textId="77777777" w:rsidR="00F04222" w:rsidRPr="00874E44" w:rsidRDefault="00F04222" w:rsidP="00F04222">
      <w:pPr>
        <w:pStyle w:val="Output"/>
        <w:ind w:left="720"/>
        <w:rPr>
          <w:sz w:val="2"/>
          <w:szCs w:val="2"/>
        </w:rPr>
      </w:pPr>
      <w:r w:rsidRPr="00874E44">
        <w:rPr>
          <w:sz w:val="2"/>
          <w:szCs w:val="2"/>
        </w:rPr>
        <w:t>╚══════╝╚═╝     ╚═╝╚══════╝ ╚═════╝ ╚═════╝ ╚═════╝ ╚══════╝╚══════╝</w:t>
      </w:r>
    </w:p>
    <w:p w14:paraId="57CC659A" w14:textId="5F151E77" w:rsidR="00F04222" w:rsidRDefault="00F04222" w:rsidP="00F04222">
      <w:pPr>
        <w:pStyle w:val="Output"/>
        <w:ind w:left="720"/>
        <w:rPr>
          <w:sz w:val="12"/>
          <w:szCs w:val="14"/>
        </w:rPr>
      </w:pPr>
      <w:r w:rsidRPr="001D7700">
        <w:rPr>
          <w:sz w:val="12"/>
          <w:szCs w:val="14"/>
        </w:rPr>
        <w:t xml:space="preserve">2017-02-01 14:07:22.957  INFO 72716 --- [           main] c.s.SpringBootHelloWorldApplication     </w:t>
      </w:r>
    </w:p>
    <w:p w14:paraId="483EAFBE" w14:textId="77777777" w:rsidR="00C84EF5" w:rsidRPr="001D7700" w:rsidRDefault="00C84EF5" w:rsidP="00C84EF5"/>
    <w:p w14:paraId="639A4798" w14:textId="77777777" w:rsidR="00F04222" w:rsidRPr="0081000F" w:rsidRDefault="00F04222" w:rsidP="00F04222">
      <w:pPr>
        <w:pStyle w:val="Heading2"/>
      </w:pPr>
      <w:bookmarkStart w:id="55" w:name="_Toc493167928"/>
      <w:bookmarkStart w:id="56" w:name="_Toc98762614"/>
      <w:bookmarkStart w:id="57" w:name="_Toc98778488"/>
      <w:r>
        <w:t>a</w:t>
      </w:r>
      <w:r w:rsidRPr="0081000F">
        <w:t>pplication</w:t>
      </w:r>
      <w:r>
        <w:t>.properties</w:t>
      </w:r>
      <w:bookmarkEnd w:id="55"/>
      <w:bookmarkEnd w:id="56"/>
      <w:bookmarkEnd w:id="57"/>
    </w:p>
    <w:p w14:paraId="30B972A7" w14:textId="77777777" w:rsidR="00F04222" w:rsidRDefault="00F04222" w:rsidP="00F04222">
      <w:pPr>
        <w:spacing w:after="0"/>
      </w:pPr>
      <w:r>
        <w:t xml:space="preserve">Spring Boot </w:t>
      </w:r>
      <w:r w:rsidRPr="00DB4F9C">
        <w:t>provides a very neat way to load properties for an application</w:t>
      </w:r>
      <w:r>
        <w:t xml:space="preserve">. we can define properties in </w:t>
      </w:r>
      <w:r w:rsidRPr="00D31994">
        <w:rPr>
          <w:b/>
          <w:color w:val="00B050"/>
        </w:rPr>
        <w:t>application.properties</w:t>
      </w:r>
      <w:r>
        <w:rPr>
          <w:b/>
          <w:color w:val="00B050"/>
        </w:rPr>
        <w:t xml:space="preserve"> </w:t>
      </w:r>
      <w:r>
        <w:t>(</w:t>
      </w:r>
      <w:r w:rsidRPr="00D31994">
        <w:rPr>
          <w:rStyle w:val="OutputChar"/>
          <w:b/>
        </w:rPr>
        <w:t>PROJ_HOME\src\main\resources\application.properties)</w:t>
      </w:r>
      <w:r w:rsidRPr="00D31994">
        <w:t xml:space="preserve"> file the following way</w:t>
      </w:r>
    </w:p>
    <w:p w14:paraId="557041BD" w14:textId="77777777" w:rsidR="00F04222" w:rsidRDefault="00F04222" w:rsidP="00F04222">
      <w:pPr>
        <w:pStyle w:val="Output"/>
        <w:rPr>
          <w:color w:val="4C483D" w:themeColor="text2"/>
        </w:rPr>
      </w:pPr>
      <w:r>
        <w:rPr>
          <w:color w:val="000000"/>
        </w:rPr>
        <w:t>db.name=</w:t>
      </w:r>
      <w:r>
        <w:t>smlcodesdb</w:t>
      </w:r>
    </w:p>
    <w:p w14:paraId="4E96DE07" w14:textId="77777777" w:rsidR="00F04222" w:rsidRDefault="00F04222" w:rsidP="00F04222">
      <w:pPr>
        <w:pStyle w:val="Output"/>
        <w:rPr>
          <w:color w:val="4C483D" w:themeColor="text2"/>
        </w:rPr>
      </w:pPr>
      <w:r>
        <w:rPr>
          <w:color w:val="000000"/>
        </w:rPr>
        <w:t>db.username=</w:t>
      </w:r>
      <w:r>
        <w:t>smlcodes</w:t>
      </w:r>
    </w:p>
    <w:p w14:paraId="0CD0A1BD" w14:textId="77777777" w:rsidR="00F04222" w:rsidRDefault="00F04222" w:rsidP="00F04222">
      <w:pPr>
        <w:pStyle w:val="Output"/>
      </w:pPr>
      <w:r>
        <w:rPr>
          <w:color w:val="000000"/>
        </w:rPr>
        <w:t>db.password=</w:t>
      </w:r>
      <w:r>
        <w:t>wEB20R1XPJtg9</w:t>
      </w:r>
    </w:p>
    <w:p w14:paraId="1B5C1EE5" w14:textId="77777777" w:rsidR="00C23DF9" w:rsidRDefault="00C23DF9" w:rsidP="00F04222">
      <w:pPr>
        <w:spacing w:after="0"/>
      </w:pPr>
    </w:p>
    <w:p w14:paraId="48B902A8" w14:textId="77777777" w:rsidR="00F04222" w:rsidRDefault="00F04222" w:rsidP="004F5423">
      <w:pPr>
        <w:spacing w:after="0" w:line="240" w:lineRule="auto"/>
      </w:pPr>
      <w:r>
        <w:t>In</w:t>
      </w:r>
      <w:r w:rsidRPr="00D31994">
        <w:t xml:space="preserve"> traditional Spring application would have loaded up the </w:t>
      </w:r>
      <w:r>
        <w:t>properties in the following way</w:t>
      </w:r>
    </w:p>
    <w:p w14:paraId="7CA7D34D" w14:textId="77777777" w:rsidR="00F04222" w:rsidRPr="00793F0D" w:rsidRDefault="00F04222" w:rsidP="00F04222">
      <w:pPr>
        <w:pStyle w:val="Output"/>
        <w:rPr>
          <w:color w:val="000000"/>
          <w:lang w:eastAsia="en-US"/>
        </w:rPr>
      </w:pPr>
      <w:r w:rsidRPr="00793F0D">
        <w:rPr>
          <w:color w:val="770088"/>
          <w:lang w:eastAsia="en-US"/>
        </w:rPr>
        <w:t>public</w:t>
      </w:r>
      <w:r w:rsidRPr="00793F0D">
        <w:rPr>
          <w:color w:val="000000"/>
          <w:lang w:eastAsia="en-US"/>
        </w:rPr>
        <w:t xml:space="preserve"> </w:t>
      </w:r>
      <w:r w:rsidRPr="00793F0D">
        <w:rPr>
          <w:color w:val="770088"/>
          <w:lang w:eastAsia="en-US"/>
        </w:rPr>
        <w:t>class</w:t>
      </w:r>
      <w:r w:rsidRPr="00793F0D">
        <w:rPr>
          <w:color w:val="000000"/>
          <w:lang w:eastAsia="en-US"/>
        </w:rPr>
        <w:t xml:space="preserve"> </w:t>
      </w:r>
      <w:r>
        <w:rPr>
          <w:lang w:eastAsia="en-US"/>
        </w:rPr>
        <w:t>SmlcodesPropTest</w:t>
      </w:r>
      <w:r w:rsidRPr="00793F0D">
        <w:rPr>
          <w:color w:val="000000"/>
          <w:lang w:eastAsia="en-US"/>
        </w:rPr>
        <w:t xml:space="preserve"> {</w:t>
      </w:r>
    </w:p>
    <w:p w14:paraId="4D621CDE" w14:textId="77777777" w:rsidR="00F04222" w:rsidRPr="00793F0D" w:rsidRDefault="00F04222" w:rsidP="00F04222">
      <w:pPr>
        <w:pStyle w:val="Output"/>
        <w:rPr>
          <w:color w:val="000000"/>
          <w:lang w:eastAsia="en-US"/>
        </w:rPr>
      </w:pPr>
      <w:r w:rsidRPr="00793F0D">
        <w:rPr>
          <w:color w:val="000000"/>
          <w:lang w:eastAsia="en-US"/>
        </w:rPr>
        <w:t xml:space="preserve">    </w:t>
      </w:r>
      <w:r w:rsidRPr="00793F0D">
        <w:rPr>
          <w:color w:val="555555"/>
          <w:lang w:eastAsia="en-US"/>
        </w:rPr>
        <w:t>@Value</w:t>
      </w:r>
      <w:r w:rsidRPr="00793F0D">
        <w:rPr>
          <w:color w:val="000000"/>
          <w:lang w:eastAsia="en-US"/>
        </w:rPr>
        <w:t>(</w:t>
      </w:r>
      <w:r w:rsidRPr="00793F0D">
        <w:rPr>
          <w:color w:val="AA1111"/>
          <w:lang w:eastAsia="en-US"/>
        </w:rPr>
        <w:t>"$</w:t>
      </w:r>
      <w:r>
        <w:rPr>
          <w:color w:val="AA1111"/>
          <w:lang w:eastAsia="en-US"/>
        </w:rPr>
        <w:t>{db.name</w:t>
      </w:r>
      <w:r w:rsidRPr="00793F0D">
        <w:rPr>
          <w:color w:val="AA1111"/>
          <w:lang w:eastAsia="en-US"/>
        </w:rPr>
        <w:t>}"</w:t>
      </w:r>
      <w:r w:rsidRPr="00793F0D">
        <w:rPr>
          <w:color w:val="000000"/>
          <w:lang w:eastAsia="en-US"/>
        </w:rPr>
        <w:t>)</w:t>
      </w:r>
      <w:r>
        <w:rPr>
          <w:color w:val="000000"/>
          <w:lang w:eastAsia="en-US"/>
        </w:rPr>
        <w:t xml:space="preserve"> //dbname is KEY here</w:t>
      </w:r>
    </w:p>
    <w:p w14:paraId="47FA6011" w14:textId="77777777" w:rsidR="00F04222" w:rsidRDefault="00F04222" w:rsidP="00F04222">
      <w:pPr>
        <w:pStyle w:val="Output"/>
        <w:rPr>
          <w:color w:val="000000"/>
          <w:lang w:eastAsia="en-US"/>
        </w:rPr>
      </w:pPr>
      <w:r w:rsidRPr="00793F0D">
        <w:rPr>
          <w:color w:val="000000"/>
          <w:lang w:eastAsia="en-US"/>
        </w:rPr>
        <w:t xml:space="preserve">    </w:t>
      </w:r>
      <w:r w:rsidRPr="00793F0D">
        <w:rPr>
          <w:color w:val="770088"/>
          <w:lang w:eastAsia="en-US"/>
        </w:rPr>
        <w:t>private</w:t>
      </w:r>
      <w:r w:rsidRPr="00793F0D">
        <w:rPr>
          <w:color w:val="000000"/>
          <w:lang w:eastAsia="en-US"/>
        </w:rPr>
        <w:t xml:space="preserve"> </w:t>
      </w:r>
      <w:r w:rsidRPr="00793F0D">
        <w:rPr>
          <w:color w:val="008855"/>
          <w:lang w:eastAsia="en-US"/>
        </w:rPr>
        <w:t>String</w:t>
      </w:r>
      <w:r w:rsidRPr="00793F0D">
        <w:rPr>
          <w:color w:val="000000"/>
          <w:lang w:eastAsia="en-US"/>
        </w:rPr>
        <w:t xml:space="preserve"> </w:t>
      </w:r>
      <w:r>
        <w:rPr>
          <w:color w:val="AA1111"/>
          <w:lang w:eastAsia="en-US"/>
        </w:rPr>
        <w:t>dbname</w:t>
      </w:r>
      <w:r w:rsidRPr="00793F0D">
        <w:rPr>
          <w:color w:val="000000"/>
          <w:lang w:eastAsia="en-US"/>
        </w:rPr>
        <w:t>;</w:t>
      </w:r>
    </w:p>
    <w:p w14:paraId="6B4449D5" w14:textId="77777777" w:rsidR="00F04222" w:rsidRPr="00793F0D" w:rsidRDefault="00F04222" w:rsidP="00F04222">
      <w:pPr>
        <w:pStyle w:val="Output"/>
        <w:rPr>
          <w:color w:val="000000"/>
          <w:lang w:eastAsia="en-US"/>
        </w:rPr>
      </w:pPr>
    </w:p>
    <w:p w14:paraId="35D17288" w14:textId="77777777" w:rsidR="00F04222" w:rsidRPr="00793F0D" w:rsidRDefault="00F04222" w:rsidP="00F04222">
      <w:pPr>
        <w:pStyle w:val="Output"/>
        <w:rPr>
          <w:color w:val="000000"/>
          <w:lang w:eastAsia="en-US"/>
        </w:rPr>
      </w:pPr>
      <w:r w:rsidRPr="00793F0D">
        <w:rPr>
          <w:color w:val="000000"/>
          <w:lang w:eastAsia="en-US"/>
        </w:rPr>
        <w:t xml:space="preserve">    </w:t>
      </w:r>
      <w:r w:rsidRPr="00793F0D">
        <w:rPr>
          <w:color w:val="555555"/>
          <w:lang w:eastAsia="en-US"/>
        </w:rPr>
        <w:t>@Value</w:t>
      </w:r>
      <w:r w:rsidRPr="00793F0D">
        <w:rPr>
          <w:color w:val="000000"/>
          <w:lang w:eastAsia="en-US"/>
        </w:rPr>
        <w:t>(</w:t>
      </w:r>
      <w:r w:rsidRPr="00793F0D">
        <w:rPr>
          <w:color w:val="AA1111"/>
          <w:lang w:eastAsia="en-US"/>
        </w:rPr>
        <w:t>"${</w:t>
      </w:r>
      <w:r>
        <w:rPr>
          <w:color w:val="AA1111"/>
          <w:lang w:eastAsia="en-US"/>
        </w:rPr>
        <w:t>db</w:t>
      </w:r>
      <w:r w:rsidRPr="00500DC0">
        <w:rPr>
          <w:color w:val="AA1111"/>
          <w:lang w:eastAsia="en-US"/>
        </w:rPr>
        <w:t>.</w:t>
      </w:r>
      <w:r w:rsidRPr="0052182E">
        <w:t xml:space="preserve"> </w:t>
      </w:r>
      <w:r w:rsidRPr="0052182E">
        <w:rPr>
          <w:color w:val="AA1111"/>
          <w:lang w:eastAsia="en-US"/>
        </w:rPr>
        <w:t xml:space="preserve">username </w:t>
      </w:r>
      <w:r w:rsidRPr="00793F0D">
        <w:rPr>
          <w:color w:val="AA1111"/>
          <w:lang w:eastAsia="en-US"/>
        </w:rPr>
        <w:t>}"</w:t>
      </w:r>
      <w:r w:rsidRPr="00793F0D">
        <w:rPr>
          <w:color w:val="000000"/>
          <w:lang w:eastAsia="en-US"/>
        </w:rPr>
        <w:t>)</w:t>
      </w:r>
    </w:p>
    <w:p w14:paraId="3F239283" w14:textId="77777777" w:rsidR="00F04222" w:rsidRDefault="00F04222" w:rsidP="00F04222">
      <w:pPr>
        <w:pStyle w:val="Output"/>
      </w:pPr>
      <w:r w:rsidRPr="00793F0D">
        <w:rPr>
          <w:color w:val="000000"/>
          <w:lang w:eastAsia="en-US"/>
        </w:rPr>
        <w:t xml:space="preserve">    </w:t>
      </w:r>
      <w:r w:rsidRPr="00793F0D">
        <w:rPr>
          <w:color w:val="770088"/>
          <w:lang w:eastAsia="en-US"/>
        </w:rPr>
        <w:t>private</w:t>
      </w:r>
      <w:r w:rsidRPr="00793F0D">
        <w:rPr>
          <w:color w:val="000000"/>
          <w:lang w:eastAsia="en-US"/>
        </w:rPr>
        <w:t xml:space="preserve"> </w:t>
      </w:r>
      <w:r w:rsidRPr="00793F0D">
        <w:rPr>
          <w:color w:val="008855"/>
          <w:lang w:eastAsia="en-US"/>
        </w:rPr>
        <w:t>String</w:t>
      </w:r>
      <w:r w:rsidRPr="00793F0D">
        <w:rPr>
          <w:color w:val="000000"/>
          <w:lang w:eastAsia="en-US"/>
        </w:rPr>
        <w:t xml:space="preserve"> </w:t>
      </w:r>
      <w:r>
        <w:rPr>
          <w:color w:val="000000"/>
        </w:rPr>
        <w:t>server_port</w:t>
      </w:r>
      <w:r w:rsidRPr="00793F0D">
        <w:rPr>
          <w:color w:val="000000"/>
          <w:lang w:eastAsia="en-US"/>
        </w:rPr>
        <w:t>;</w:t>
      </w:r>
    </w:p>
    <w:p w14:paraId="698815D8" w14:textId="77777777" w:rsidR="00363D1D" w:rsidRDefault="00363D1D" w:rsidP="00F04222">
      <w:pPr>
        <w:spacing w:after="0"/>
      </w:pPr>
    </w:p>
    <w:p w14:paraId="52B893E4" w14:textId="09859E8A" w:rsidR="00F04222" w:rsidRDefault="00F04222" w:rsidP="004F5423">
      <w:pPr>
        <w:spacing w:after="0" w:line="240" w:lineRule="auto"/>
      </w:pPr>
      <w:r>
        <w:t xml:space="preserve">In </w:t>
      </w:r>
      <w:r w:rsidRPr="00B92831">
        <w:t xml:space="preserve">Spring </w:t>
      </w:r>
      <w:r w:rsidR="00F41E62" w:rsidRPr="00B92831">
        <w:t>boot,</w:t>
      </w:r>
      <w:r w:rsidRPr="00B92831">
        <w:t xml:space="preserve"> </w:t>
      </w:r>
      <w:r>
        <w:t xml:space="preserve">it takes </w:t>
      </w:r>
      <w:r w:rsidRPr="004F5423">
        <w:rPr>
          <w:rStyle w:val="0SyntaxPinkChar"/>
        </w:rPr>
        <w:t>application.properties</w:t>
      </w:r>
      <w:r w:rsidRPr="00F41E62">
        <w:rPr>
          <w:color w:val="CC0099"/>
        </w:rPr>
        <w:t xml:space="preserve"> </w:t>
      </w:r>
      <w:r>
        <w:t>file</w:t>
      </w:r>
      <w:r w:rsidRPr="00B92831">
        <w:t xml:space="preserve"> to define a bean</w:t>
      </w:r>
      <w:r w:rsidR="00F17C92">
        <w:t xml:space="preserve"> - </w:t>
      </w:r>
      <w:r w:rsidRPr="00B92831">
        <w:t xml:space="preserve">that can hold all the </w:t>
      </w:r>
      <w:r>
        <w:t>related properties in following way</w:t>
      </w:r>
    </w:p>
    <w:p w14:paraId="0E0E65AD" w14:textId="77777777" w:rsidR="00F04222" w:rsidRDefault="00F04222" w:rsidP="00F04222">
      <w:pPr>
        <w:pStyle w:val="Output"/>
        <w:rPr>
          <w:color w:val="4C483D" w:themeColor="text2"/>
        </w:rPr>
      </w:pPr>
      <w:r>
        <w:t>@ConfigurationProperties</w:t>
      </w:r>
      <w:r>
        <w:rPr>
          <w:color w:val="000000"/>
        </w:rPr>
        <w:t xml:space="preserve">(prefix = </w:t>
      </w:r>
      <w:r>
        <w:rPr>
          <w:color w:val="2A00FF"/>
        </w:rPr>
        <w:t>"db"</w:t>
      </w:r>
      <w:r>
        <w:rPr>
          <w:color w:val="000000"/>
        </w:rPr>
        <w:t>)</w:t>
      </w:r>
    </w:p>
    <w:p w14:paraId="595F5B23" w14:textId="77777777" w:rsidR="00F04222" w:rsidRDefault="00F04222" w:rsidP="00F04222">
      <w:pPr>
        <w:pStyle w:val="Output"/>
        <w:rPr>
          <w:color w:val="4C483D" w:themeColor="text2"/>
        </w:rPr>
      </w:pPr>
      <w:r>
        <w:t>@Component</w:t>
      </w:r>
    </w:p>
    <w:p w14:paraId="3A383DE2" w14:textId="77777777" w:rsidR="00F04222" w:rsidRDefault="00F04222" w:rsidP="00F04222">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r>
        <w:rPr>
          <w:color w:val="000000"/>
          <w:highlight w:val="lightGray"/>
        </w:rPr>
        <w:t>DBConfig</w:t>
      </w:r>
      <w:r>
        <w:rPr>
          <w:color w:val="000000"/>
        </w:rPr>
        <w:t xml:space="preserve"> {</w:t>
      </w:r>
    </w:p>
    <w:p w14:paraId="1AAADDB9" w14:textId="77777777" w:rsidR="00F04222" w:rsidRDefault="00F04222" w:rsidP="00F04222">
      <w:pPr>
        <w:pStyle w:val="Output"/>
        <w:rPr>
          <w:color w:val="4C483D" w:themeColor="text2"/>
        </w:rPr>
      </w:pPr>
    </w:p>
    <w:p w14:paraId="2808B4C9"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String </w:t>
      </w:r>
      <w:r>
        <w:rPr>
          <w:color w:val="0000C0"/>
        </w:rPr>
        <w:t>dbname</w:t>
      </w:r>
      <w:r>
        <w:rPr>
          <w:color w:val="000000"/>
        </w:rPr>
        <w:t>;</w:t>
      </w:r>
    </w:p>
    <w:p w14:paraId="710C4DCC"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String </w:t>
      </w:r>
      <w:r>
        <w:rPr>
          <w:color w:val="0000C0"/>
        </w:rPr>
        <w:t>username</w:t>
      </w:r>
      <w:r>
        <w:rPr>
          <w:color w:val="000000"/>
        </w:rPr>
        <w:t>;</w:t>
      </w:r>
    </w:p>
    <w:p w14:paraId="00116F98"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String </w:t>
      </w:r>
      <w:r>
        <w:rPr>
          <w:color w:val="0000C0"/>
        </w:rPr>
        <w:t>password</w:t>
      </w:r>
      <w:r>
        <w:rPr>
          <w:color w:val="000000"/>
        </w:rPr>
        <w:t>;</w:t>
      </w:r>
    </w:p>
    <w:p w14:paraId="37F2BDA9" w14:textId="77777777" w:rsidR="00F04222" w:rsidRDefault="00F04222" w:rsidP="00F04222">
      <w:pPr>
        <w:pStyle w:val="Output"/>
        <w:rPr>
          <w:color w:val="4C483D" w:themeColor="text2"/>
        </w:rPr>
      </w:pPr>
      <w:r>
        <w:rPr>
          <w:color w:val="000000"/>
        </w:rPr>
        <w:tab/>
      </w:r>
    </w:p>
    <w:p w14:paraId="7662D303"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String getDbname() {</w:t>
      </w:r>
    </w:p>
    <w:p w14:paraId="484600AB" w14:textId="77777777" w:rsidR="00F04222" w:rsidRDefault="00F04222" w:rsidP="00F04222">
      <w:pPr>
        <w:pStyle w:val="Output"/>
        <w:rPr>
          <w:color w:val="4C483D" w:themeColor="text2"/>
        </w:rPr>
      </w:pPr>
      <w:r>
        <w:rPr>
          <w:color w:val="000000"/>
        </w:rPr>
        <w:tab/>
      </w:r>
      <w:r>
        <w:rPr>
          <w:color w:val="000000"/>
        </w:rPr>
        <w:tab/>
      </w:r>
      <w:r>
        <w:rPr>
          <w:b/>
          <w:bCs/>
          <w:color w:val="7F0055"/>
        </w:rPr>
        <w:t>return</w:t>
      </w:r>
      <w:r>
        <w:rPr>
          <w:color w:val="000000"/>
        </w:rPr>
        <w:t xml:space="preserve"> </w:t>
      </w:r>
      <w:r>
        <w:rPr>
          <w:color w:val="0000C0"/>
        </w:rPr>
        <w:t>dbname</w:t>
      </w:r>
      <w:r>
        <w:rPr>
          <w:color w:val="000000"/>
        </w:rPr>
        <w:t>;</w:t>
      </w:r>
    </w:p>
    <w:p w14:paraId="40946D39" w14:textId="77777777" w:rsidR="00F04222" w:rsidRDefault="00F04222" w:rsidP="00F04222">
      <w:pPr>
        <w:pStyle w:val="Output"/>
        <w:rPr>
          <w:color w:val="4C483D" w:themeColor="text2"/>
        </w:rPr>
      </w:pPr>
      <w:r>
        <w:rPr>
          <w:color w:val="000000"/>
        </w:rPr>
        <w:tab/>
        <w:t>}</w:t>
      </w:r>
    </w:p>
    <w:p w14:paraId="192EFA07"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w:t>
      </w:r>
      <w:r>
        <w:rPr>
          <w:b/>
          <w:bCs/>
          <w:color w:val="7F0055"/>
        </w:rPr>
        <w:t>void</w:t>
      </w:r>
      <w:r>
        <w:rPr>
          <w:color w:val="000000"/>
        </w:rPr>
        <w:t xml:space="preserve"> setDbname(String </w:t>
      </w:r>
      <w:r>
        <w:rPr>
          <w:color w:val="6A3E3E"/>
        </w:rPr>
        <w:t>dbname</w:t>
      </w:r>
      <w:r>
        <w:rPr>
          <w:color w:val="000000"/>
        </w:rPr>
        <w:t>) {</w:t>
      </w:r>
    </w:p>
    <w:p w14:paraId="3A3A9B9C" w14:textId="77777777" w:rsidR="00F04222" w:rsidRDefault="00F04222" w:rsidP="00F04222">
      <w:pPr>
        <w:pStyle w:val="Output"/>
        <w:rPr>
          <w:color w:val="4C483D" w:themeColor="text2"/>
        </w:rPr>
      </w:pPr>
      <w:r>
        <w:rPr>
          <w:color w:val="000000"/>
        </w:rPr>
        <w:tab/>
      </w:r>
      <w:r>
        <w:rPr>
          <w:color w:val="000000"/>
        </w:rPr>
        <w:tab/>
      </w:r>
      <w:r>
        <w:rPr>
          <w:b/>
          <w:bCs/>
          <w:color w:val="7F0055"/>
        </w:rPr>
        <w:t>this</w:t>
      </w:r>
      <w:r>
        <w:rPr>
          <w:color w:val="000000"/>
        </w:rPr>
        <w:t>.</w:t>
      </w:r>
      <w:r>
        <w:rPr>
          <w:color w:val="0000C0"/>
        </w:rPr>
        <w:t>dbname</w:t>
      </w:r>
      <w:r>
        <w:rPr>
          <w:color w:val="000000"/>
        </w:rPr>
        <w:t xml:space="preserve"> = </w:t>
      </w:r>
      <w:r>
        <w:rPr>
          <w:color w:val="6A3E3E"/>
        </w:rPr>
        <w:t>dbname</w:t>
      </w:r>
      <w:r>
        <w:rPr>
          <w:color w:val="000000"/>
        </w:rPr>
        <w:t>;</w:t>
      </w:r>
    </w:p>
    <w:p w14:paraId="75708AEE" w14:textId="77777777" w:rsidR="00F04222" w:rsidRDefault="00F04222" w:rsidP="00F04222">
      <w:pPr>
        <w:pStyle w:val="Output"/>
        <w:rPr>
          <w:color w:val="4C483D" w:themeColor="text2"/>
        </w:rPr>
      </w:pPr>
      <w:r>
        <w:rPr>
          <w:color w:val="000000"/>
        </w:rPr>
        <w:lastRenderedPageBreak/>
        <w:tab/>
        <w:t>}</w:t>
      </w:r>
    </w:p>
    <w:p w14:paraId="798ED5CD"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String getUsername() {</w:t>
      </w:r>
    </w:p>
    <w:p w14:paraId="77AD17B9" w14:textId="77777777" w:rsidR="00F04222" w:rsidRDefault="00F04222" w:rsidP="00F04222">
      <w:pPr>
        <w:pStyle w:val="Output"/>
        <w:rPr>
          <w:color w:val="4C483D" w:themeColor="text2"/>
        </w:rPr>
      </w:pPr>
      <w:r>
        <w:rPr>
          <w:color w:val="000000"/>
        </w:rPr>
        <w:tab/>
      </w:r>
      <w:r>
        <w:rPr>
          <w:color w:val="000000"/>
        </w:rPr>
        <w:tab/>
      </w:r>
      <w:r>
        <w:rPr>
          <w:b/>
          <w:bCs/>
          <w:color w:val="7F0055"/>
        </w:rPr>
        <w:t>return</w:t>
      </w:r>
      <w:r>
        <w:rPr>
          <w:color w:val="000000"/>
        </w:rPr>
        <w:t xml:space="preserve"> </w:t>
      </w:r>
      <w:r>
        <w:rPr>
          <w:color w:val="0000C0"/>
        </w:rPr>
        <w:t>username</w:t>
      </w:r>
      <w:r>
        <w:rPr>
          <w:color w:val="000000"/>
        </w:rPr>
        <w:t>;</w:t>
      </w:r>
    </w:p>
    <w:p w14:paraId="467416F5" w14:textId="77777777" w:rsidR="00F04222" w:rsidRDefault="00F04222" w:rsidP="00F04222">
      <w:pPr>
        <w:pStyle w:val="Output"/>
        <w:rPr>
          <w:color w:val="4C483D" w:themeColor="text2"/>
        </w:rPr>
      </w:pPr>
      <w:r>
        <w:rPr>
          <w:color w:val="000000"/>
        </w:rPr>
        <w:tab/>
        <w:t>}</w:t>
      </w:r>
    </w:p>
    <w:p w14:paraId="6EA18D7E"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w:t>
      </w:r>
      <w:r>
        <w:rPr>
          <w:b/>
          <w:bCs/>
          <w:color w:val="7F0055"/>
        </w:rPr>
        <w:t>void</w:t>
      </w:r>
      <w:r>
        <w:rPr>
          <w:color w:val="000000"/>
        </w:rPr>
        <w:t xml:space="preserve"> setUsername(String </w:t>
      </w:r>
      <w:r>
        <w:rPr>
          <w:color w:val="6A3E3E"/>
        </w:rPr>
        <w:t>username</w:t>
      </w:r>
      <w:r>
        <w:rPr>
          <w:color w:val="000000"/>
        </w:rPr>
        <w:t>) {</w:t>
      </w:r>
    </w:p>
    <w:p w14:paraId="46BE0878" w14:textId="77777777" w:rsidR="00F04222" w:rsidRDefault="00F04222" w:rsidP="00F04222">
      <w:pPr>
        <w:pStyle w:val="Output"/>
        <w:rPr>
          <w:color w:val="4C483D" w:themeColor="text2"/>
        </w:rPr>
      </w:pPr>
      <w:r>
        <w:rPr>
          <w:color w:val="000000"/>
        </w:rPr>
        <w:tab/>
      </w:r>
      <w:r>
        <w:rPr>
          <w:color w:val="000000"/>
        </w:rPr>
        <w:tab/>
      </w:r>
      <w:r>
        <w:rPr>
          <w:b/>
          <w:bCs/>
          <w:color w:val="7F0055"/>
        </w:rPr>
        <w:t>this</w:t>
      </w:r>
      <w:r>
        <w:rPr>
          <w:color w:val="000000"/>
        </w:rPr>
        <w:t>.</w:t>
      </w:r>
      <w:r>
        <w:rPr>
          <w:color w:val="0000C0"/>
        </w:rPr>
        <w:t>username</w:t>
      </w:r>
      <w:r>
        <w:rPr>
          <w:color w:val="000000"/>
        </w:rPr>
        <w:t xml:space="preserve"> = </w:t>
      </w:r>
      <w:r>
        <w:rPr>
          <w:color w:val="6A3E3E"/>
        </w:rPr>
        <w:t>username</w:t>
      </w:r>
      <w:r>
        <w:rPr>
          <w:color w:val="000000"/>
        </w:rPr>
        <w:t>;</w:t>
      </w:r>
    </w:p>
    <w:p w14:paraId="0357BA71" w14:textId="77777777" w:rsidR="00F04222" w:rsidRDefault="00F04222" w:rsidP="00F04222">
      <w:pPr>
        <w:pStyle w:val="Output"/>
        <w:rPr>
          <w:color w:val="4C483D" w:themeColor="text2"/>
        </w:rPr>
      </w:pPr>
      <w:r>
        <w:rPr>
          <w:color w:val="000000"/>
        </w:rPr>
        <w:tab/>
        <w:t>}</w:t>
      </w:r>
    </w:p>
    <w:p w14:paraId="5798222B"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String getPassword() {</w:t>
      </w:r>
    </w:p>
    <w:p w14:paraId="0263B067" w14:textId="77777777" w:rsidR="00F04222" w:rsidRDefault="00F04222" w:rsidP="00F04222">
      <w:pPr>
        <w:pStyle w:val="Output"/>
        <w:rPr>
          <w:color w:val="4C483D" w:themeColor="text2"/>
        </w:rPr>
      </w:pPr>
      <w:r>
        <w:rPr>
          <w:color w:val="000000"/>
        </w:rPr>
        <w:tab/>
      </w:r>
      <w:r>
        <w:rPr>
          <w:color w:val="000000"/>
        </w:rPr>
        <w:tab/>
      </w:r>
      <w:r>
        <w:rPr>
          <w:b/>
          <w:bCs/>
          <w:color w:val="7F0055"/>
        </w:rPr>
        <w:t>return</w:t>
      </w:r>
      <w:r>
        <w:rPr>
          <w:color w:val="000000"/>
        </w:rPr>
        <w:t xml:space="preserve"> </w:t>
      </w:r>
      <w:r>
        <w:rPr>
          <w:color w:val="0000C0"/>
        </w:rPr>
        <w:t>password</w:t>
      </w:r>
      <w:r>
        <w:rPr>
          <w:color w:val="000000"/>
        </w:rPr>
        <w:t>;</w:t>
      </w:r>
    </w:p>
    <w:p w14:paraId="45731EA8" w14:textId="77777777" w:rsidR="00F04222" w:rsidRDefault="00F04222" w:rsidP="00F04222">
      <w:pPr>
        <w:pStyle w:val="Output"/>
        <w:rPr>
          <w:color w:val="4C483D" w:themeColor="text2"/>
        </w:rPr>
      </w:pPr>
      <w:r>
        <w:rPr>
          <w:color w:val="000000"/>
        </w:rPr>
        <w:tab/>
        <w:t>}</w:t>
      </w:r>
    </w:p>
    <w:p w14:paraId="6C6BF88F"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w:t>
      </w:r>
      <w:r>
        <w:rPr>
          <w:b/>
          <w:bCs/>
          <w:color w:val="7F0055"/>
        </w:rPr>
        <w:t>void</w:t>
      </w:r>
      <w:r>
        <w:rPr>
          <w:color w:val="000000"/>
        </w:rPr>
        <w:t xml:space="preserve"> setPassword(String </w:t>
      </w:r>
      <w:r>
        <w:rPr>
          <w:color w:val="6A3E3E"/>
        </w:rPr>
        <w:t>password</w:t>
      </w:r>
      <w:r>
        <w:rPr>
          <w:color w:val="000000"/>
        </w:rPr>
        <w:t>) {</w:t>
      </w:r>
    </w:p>
    <w:p w14:paraId="052B7B84" w14:textId="77777777" w:rsidR="00F04222" w:rsidRDefault="00F04222" w:rsidP="00F04222">
      <w:pPr>
        <w:pStyle w:val="Output"/>
        <w:rPr>
          <w:color w:val="4C483D" w:themeColor="text2"/>
        </w:rPr>
      </w:pPr>
      <w:r>
        <w:rPr>
          <w:color w:val="000000"/>
        </w:rPr>
        <w:tab/>
      </w:r>
      <w:r>
        <w:rPr>
          <w:color w:val="000000"/>
        </w:rPr>
        <w:tab/>
      </w:r>
      <w:r>
        <w:rPr>
          <w:b/>
          <w:bCs/>
          <w:color w:val="7F0055"/>
        </w:rPr>
        <w:t>this</w:t>
      </w:r>
      <w:r>
        <w:rPr>
          <w:color w:val="000000"/>
        </w:rPr>
        <w:t>.</w:t>
      </w:r>
      <w:r>
        <w:rPr>
          <w:color w:val="0000C0"/>
        </w:rPr>
        <w:t>password</w:t>
      </w:r>
      <w:r>
        <w:rPr>
          <w:color w:val="000000"/>
        </w:rPr>
        <w:t xml:space="preserve"> = </w:t>
      </w:r>
      <w:r>
        <w:rPr>
          <w:color w:val="6A3E3E"/>
        </w:rPr>
        <w:t>password</w:t>
      </w:r>
      <w:r>
        <w:rPr>
          <w:color w:val="000000"/>
        </w:rPr>
        <w:t>;</w:t>
      </w:r>
    </w:p>
    <w:p w14:paraId="702E2A47" w14:textId="77777777" w:rsidR="00F04222" w:rsidRDefault="00F04222" w:rsidP="00F04222">
      <w:pPr>
        <w:pStyle w:val="Output"/>
        <w:rPr>
          <w:color w:val="4C483D" w:themeColor="text2"/>
        </w:rPr>
      </w:pPr>
      <w:r>
        <w:rPr>
          <w:color w:val="000000"/>
        </w:rPr>
        <w:tab/>
        <w:t>}</w:t>
      </w:r>
    </w:p>
    <w:p w14:paraId="3618CFE4" w14:textId="77777777" w:rsidR="00F04222" w:rsidRDefault="00F04222" w:rsidP="00F04222">
      <w:pPr>
        <w:pStyle w:val="Output"/>
        <w:rPr>
          <w:color w:val="4C483D" w:themeColor="text2"/>
        </w:rPr>
      </w:pPr>
      <w:r>
        <w:rPr>
          <w:color w:val="000000"/>
        </w:rPr>
        <w:tab/>
      </w:r>
    </w:p>
    <w:p w14:paraId="70EC3F75" w14:textId="77777777" w:rsidR="00F04222" w:rsidRDefault="00F04222" w:rsidP="00F04222">
      <w:pPr>
        <w:pStyle w:val="Output"/>
      </w:pPr>
      <w:r>
        <w:rPr>
          <w:color w:val="000000"/>
        </w:rPr>
        <w:t>}</w:t>
      </w:r>
    </w:p>
    <w:p w14:paraId="49194E91" w14:textId="77777777" w:rsidR="004F5423" w:rsidRDefault="004F5423" w:rsidP="001D7700">
      <w:pPr>
        <w:spacing w:after="0"/>
        <w:rPr>
          <w:b/>
          <w:color w:val="FF0000"/>
        </w:rPr>
      </w:pPr>
    </w:p>
    <w:p w14:paraId="109585EB" w14:textId="0F1F9163" w:rsidR="00F04222" w:rsidRDefault="00F04222" w:rsidP="001D7700">
      <w:pPr>
        <w:spacing w:after="0"/>
      </w:pPr>
      <w:r w:rsidRPr="001A0D3A">
        <w:rPr>
          <w:b/>
          <w:color w:val="FF0000"/>
        </w:rPr>
        <w:t>@ConfigurationProperties</w:t>
      </w:r>
      <w:r w:rsidRPr="001A0D3A">
        <w:rPr>
          <w:color w:val="FF0000"/>
        </w:rPr>
        <w:t xml:space="preserve"> </w:t>
      </w:r>
      <w:r>
        <w:t xml:space="preserve">is used </w:t>
      </w:r>
      <w:r w:rsidRPr="00E209EA">
        <w:t>to bind and validate some external Properties</w:t>
      </w:r>
      <w:r>
        <w:t xml:space="preserve">. If we want to validate before going to use, we have to place </w:t>
      </w:r>
      <w:r w:rsidRPr="0070056F">
        <w:rPr>
          <w:b/>
          <w:color w:val="FF0000"/>
        </w:rPr>
        <w:t>@</w:t>
      </w:r>
      <w:r w:rsidRPr="0070056F">
        <w:rPr>
          <w:b/>
          <w:color w:val="FF0000"/>
          <w:lang w:eastAsia="en-US"/>
        </w:rPr>
        <w:t>Validated</w:t>
      </w:r>
      <w:r w:rsidRPr="0070056F">
        <w:rPr>
          <w:color w:val="FF0000"/>
        </w:rPr>
        <w:t xml:space="preserve"> </w:t>
      </w:r>
      <w:r>
        <w:t>&amp; place type of validation on the filed</w:t>
      </w:r>
    </w:p>
    <w:p w14:paraId="533F3EC5" w14:textId="77777777" w:rsidR="00F04222" w:rsidRPr="0070056F" w:rsidRDefault="00F04222" w:rsidP="00F04222">
      <w:pPr>
        <w:pStyle w:val="Output"/>
        <w:rPr>
          <w:color w:val="000000"/>
          <w:lang w:eastAsia="en-US"/>
        </w:rPr>
      </w:pPr>
      <w:r w:rsidRPr="0070056F">
        <w:rPr>
          <w:lang w:eastAsia="en-US"/>
        </w:rPr>
        <w:t>@ConfigurationProperties(prefix="foo")</w:t>
      </w:r>
    </w:p>
    <w:p w14:paraId="3C57E076" w14:textId="77777777" w:rsidR="00F04222" w:rsidRPr="0070056F" w:rsidRDefault="00F04222" w:rsidP="00F04222">
      <w:pPr>
        <w:pStyle w:val="Output"/>
        <w:rPr>
          <w:color w:val="000000"/>
          <w:lang w:eastAsia="en-US"/>
        </w:rPr>
      </w:pPr>
      <w:r w:rsidRPr="0070056F">
        <w:rPr>
          <w:lang w:eastAsia="en-US"/>
        </w:rPr>
        <w:t>@Validated</w:t>
      </w:r>
    </w:p>
    <w:p w14:paraId="5DA626BF" w14:textId="1BF98E81" w:rsidR="00F04222" w:rsidRPr="0070056F" w:rsidRDefault="00F04222" w:rsidP="00F04222">
      <w:pPr>
        <w:pStyle w:val="Output"/>
        <w:rPr>
          <w:color w:val="000000"/>
          <w:lang w:eastAsia="en-US"/>
        </w:rPr>
      </w:pPr>
      <w:r w:rsidRPr="0070056F">
        <w:rPr>
          <w:b/>
          <w:bCs/>
          <w:color w:val="7F0055"/>
          <w:lang w:eastAsia="en-US"/>
        </w:rPr>
        <w:t>public</w:t>
      </w:r>
      <w:r w:rsidRPr="0070056F">
        <w:rPr>
          <w:color w:val="000000"/>
          <w:lang w:eastAsia="en-US"/>
        </w:rPr>
        <w:t xml:space="preserve"> </w:t>
      </w:r>
      <w:r w:rsidRPr="0070056F">
        <w:rPr>
          <w:b/>
          <w:bCs/>
          <w:color w:val="7F0055"/>
          <w:lang w:eastAsia="en-US"/>
        </w:rPr>
        <w:t>class</w:t>
      </w:r>
      <w:r w:rsidRPr="0070056F">
        <w:rPr>
          <w:color w:val="000000"/>
          <w:lang w:eastAsia="en-US"/>
        </w:rPr>
        <w:t xml:space="preserve"> FooProperties {</w:t>
      </w:r>
    </w:p>
    <w:p w14:paraId="4A294940" w14:textId="77777777" w:rsidR="00F04222" w:rsidRPr="0070056F" w:rsidRDefault="00F04222" w:rsidP="00F04222">
      <w:pPr>
        <w:pStyle w:val="Output"/>
        <w:rPr>
          <w:color w:val="000000"/>
          <w:lang w:eastAsia="en-US"/>
        </w:rPr>
      </w:pPr>
      <w:r w:rsidRPr="0070056F">
        <w:rPr>
          <w:color w:val="000000"/>
          <w:lang w:eastAsia="en-US"/>
        </w:rPr>
        <w:t xml:space="preserve">    </w:t>
      </w:r>
      <w:r w:rsidRPr="0070056F">
        <w:rPr>
          <w:lang w:eastAsia="en-US"/>
        </w:rPr>
        <w:t>@NotNull</w:t>
      </w:r>
    </w:p>
    <w:p w14:paraId="2CEBEA40" w14:textId="77777777" w:rsidR="00F04222" w:rsidRPr="0070056F" w:rsidRDefault="00F04222" w:rsidP="00F04222">
      <w:pPr>
        <w:pStyle w:val="Output"/>
        <w:rPr>
          <w:color w:val="000000"/>
          <w:lang w:eastAsia="en-US"/>
        </w:rPr>
      </w:pPr>
      <w:r w:rsidRPr="0070056F">
        <w:rPr>
          <w:color w:val="000000"/>
          <w:lang w:eastAsia="en-US"/>
        </w:rPr>
        <w:t xml:space="preserve">    </w:t>
      </w:r>
      <w:r w:rsidRPr="0070056F">
        <w:rPr>
          <w:b/>
          <w:bCs/>
          <w:color w:val="7F0055"/>
          <w:lang w:eastAsia="en-US"/>
        </w:rPr>
        <w:t>private</w:t>
      </w:r>
      <w:r w:rsidRPr="0070056F">
        <w:rPr>
          <w:color w:val="000000"/>
          <w:lang w:eastAsia="en-US"/>
        </w:rPr>
        <w:t xml:space="preserve"> InetAddress remoteAddress;</w:t>
      </w:r>
    </w:p>
    <w:p w14:paraId="71867675" w14:textId="77777777" w:rsidR="00F04222" w:rsidRPr="0070056F" w:rsidRDefault="00F04222" w:rsidP="00F04222">
      <w:pPr>
        <w:pStyle w:val="Output"/>
        <w:rPr>
          <w:color w:val="000000"/>
          <w:lang w:eastAsia="en-US"/>
        </w:rPr>
      </w:pPr>
      <w:r w:rsidRPr="0070056F">
        <w:rPr>
          <w:color w:val="000000"/>
          <w:lang w:eastAsia="en-US"/>
        </w:rPr>
        <w:t xml:space="preserve">    </w:t>
      </w:r>
      <w:r w:rsidRPr="0070056F">
        <w:rPr>
          <w:color w:val="3F5F5F"/>
          <w:lang w:eastAsia="en-US"/>
        </w:rPr>
        <w:t>// ... getters and setters</w:t>
      </w:r>
    </w:p>
    <w:p w14:paraId="4E7B6535" w14:textId="77777777" w:rsidR="00F04222" w:rsidRDefault="00F04222" w:rsidP="00F04222">
      <w:pPr>
        <w:pStyle w:val="Output"/>
        <w:rPr>
          <w:lang w:eastAsia="en-US"/>
        </w:rPr>
      </w:pPr>
      <w:r w:rsidRPr="0070056F">
        <w:rPr>
          <w:color w:val="000000"/>
          <w:lang w:eastAsia="en-US"/>
        </w:rPr>
        <w:t>}</w:t>
      </w:r>
    </w:p>
    <w:p w14:paraId="39934246" w14:textId="616242E1" w:rsidR="00C22456" w:rsidRDefault="00C22456" w:rsidP="00F04222">
      <w:pPr>
        <w:rPr>
          <w:lang w:eastAsia="en-US"/>
        </w:rPr>
      </w:pPr>
    </w:p>
    <w:p w14:paraId="1C196C0C" w14:textId="77777777" w:rsidR="00F04222" w:rsidRDefault="00F04222" w:rsidP="00F04222">
      <w:pPr>
        <w:pStyle w:val="Heading1"/>
        <w:spacing w:after="0"/>
      </w:pPr>
      <w:bookmarkStart w:id="58" w:name="_Toc493167929"/>
      <w:bookmarkStart w:id="59" w:name="_Toc98762615"/>
      <w:bookmarkStart w:id="60" w:name="_Toc98778489"/>
      <w:r>
        <w:t>4. Spring Boot –MVC</w:t>
      </w:r>
      <w:bookmarkEnd w:id="58"/>
      <w:bookmarkEnd w:id="59"/>
      <w:bookmarkEnd w:id="60"/>
      <w:r>
        <w:t xml:space="preserve"> </w:t>
      </w:r>
    </w:p>
    <w:p w14:paraId="1652CB20" w14:textId="77777777" w:rsidR="00F04222" w:rsidRDefault="00F04222" w:rsidP="008806D6">
      <w:pPr>
        <w:spacing w:after="0"/>
      </w:pPr>
      <w:r>
        <w:t xml:space="preserve">In old </w:t>
      </w:r>
      <w:r w:rsidRPr="00EA40BE">
        <w:t xml:space="preserve">Spring MVC lets you create special </w:t>
      </w:r>
      <w:r w:rsidRPr="00EA40BE">
        <w:rPr>
          <w:b/>
          <w:color w:val="0070C0"/>
        </w:rPr>
        <w:t>@Controller</w:t>
      </w:r>
      <w:r w:rsidRPr="00EA40BE">
        <w:rPr>
          <w:color w:val="0070C0"/>
        </w:rPr>
        <w:t xml:space="preserve"> </w:t>
      </w:r>
      <w:r w:rsidRPr="00EA40BE">
        <w:t xml:space="preserve">or </w:t>
      </w:r>
      <w:r w:rsidRPr="00EA40BE">
        <w:rPr>
          <w:b/>
          <w:color w:val="0070C0"/>
        </w:rPr>
        <w:t>@RestController</w:t>
      </w:r>
      <w:r w:rsidRPr="00EA40BE">
        <w:rPr>
          <w:color w:val="0070C0"/>
        </w:rPr>
        <w:t xml:space="preserve"> </w:t>
      </w:r>
      <w:r w:rsidRPr="00EA40BE">
        <w:t xml:space="preserve">beans to handle incoming HTTP requests. Methods in your controller are mapped to HTTP using </w:t>
      </w:r>
      <w:r w:rsidRPr="00EA40BE">
        <w:rPr>
          <w:b/>
          <w:color w:val="0070C0"/>
        </w:rPr>
        <w:t>@RequestMapping</w:t>
      </w:r>
      <w:r w:rsidRPr="00EA40BE">
        <w:rPr>
          <w:color w:val="0070C0"/>
        </w:rPr>
        <w:t xml:space="preserve"> </w:t>
      </w:r>
      <w:r w:rsidRPr="00EA40BE">
        <w:t>annotations.</w:t>
      </w:r>
    </w:p>
    <w:p w14:paraId="06D4F417" w14:textId="6AADCD05" w:rsidR="002C3BE5" w:rsidRPr="00740DFE" w:rsidRDefault="002C3BE5" w:rsidP="00CA1056">
      <w:pPr>
        <w:pStyle w:val="Heading2"/>
        <w:spacing w:after="0"/>
      </w:pPr>
      <w:bookmarkStart w:id="61" w:name="_Toc493155336"/>
      <w:bookmarkStart w:id="62" w:name="_Toc72164015"/>
      <w:bookmarkStart w:id="63" w:name="_Toc82705395"/>
      <w:bookmarkStart w:id="64" w:name="_Toc98762616"/>
      <w:bookmarkStart w:id="65" w:name="_Toc98778490"/>
      <w:r w:rsidRPr="00740DFE">
        <w:t xml:space="preserve">Spring MVC </w:t>
      </w:r>
      <w:bookmarkEnd w:id="61"/>
      <w:bookmarkEnd w:id="62"/>
      <w:bookmarkEnd w:id="63"/>
      <w:r>
        <w:t>Summary</w:t>
      </w:r>
      <w:bookmarkEnd w:id="64"/>
      <w:bookmarkEnd w:id="65"/>
    </w:p>
    <w:p w14:paraId="289F20BE" w14:textId="77777777" w:rsidR="002C3BE5" w:rsidRPr="00112E14" w:rsidRDefault="002C3BE5" w:rsidP="00CA1056">
      <w:pPr>
        <w:pStyle w:val="Heading3"/>
        <w:spacing w:before="0" w:after="0"/>
      </w:pPr>
      <w:bookmarkStart w:id="66" w:name="_Toc72164006"/>
      <w:bookmarkStart w:id="67" w:name="_Toc98762617"/>
      <w:r>
        <w:t>Spring MVC</w:t>
      </w:r>
      <w:bookmarkEnd w:id="66"/>
      <w:bookmarkEnd w:id="67"/>
      <w:r>
        <w:t xml:space="preserve"> </w:t>
      </w:r>
    </w:p>
    <w:tbl>
      <w:tblPr>
        <w:tblStyle w:val="TableGrid"/>
        <w:tblW w:w="0" w:type="auto"/>
        <w:tblLook w:val="04A0" w:firstRow="1" w:lastRow="0" w:firstColumn="1" w:lastColumn="0" w:noHBand="0" w:noVBand="1"/>
      </w:tblPr>
      <w:tblGrid>
        <w:gridCol w:w="9350"/>
      </w:tblGrid>
      <w:tr w:rsidR="002C3BE5" w14:paraId="5A8DFE39" w14:textId="77777777" w:rsidTr="004E3D15">
        <w:tc>
          <w:tcPr>
            <w:tcW w:w="9350" w:type="dxa"/>
          </w:tcPr>
          <w:p w14:paraId="7BB7F063" w14:textId="77777777" w:rsidR="002C3BE5" w:rsidRDefault="002C3BE5" w:rsidP="004E3D15">
            <w:pPr>
              <w:pStyle w:val="Output"/>
              <w:spacing w:line="360" w:lineRule="auto"/>
            </w:pPr>
            <w:r w:rsidRPr="00630D2B">
              <w:t>@Controller</w:t>
            </w:r>
            <w:r w:rsidRPr="00630D2B">
              <w:tab/>
            </w:r>
          </w:p>
        </w:tc>
      </w:tr>
      <w:tr w:rsidR="002C3BE5" w14:paraId="11D52B19" w14:textId="77777777" w:rsidTr="004E3D15">
        <w:tc>
          <w:tcPr>
            <w:tcW w:w="9350" w:type="dxa"/>
          </w:tcPr>
          <w:p w14:paraId="145EBF14" w14:textId="77777777" w:rsidR="002C3BE5" w:rsidRDefault="002C3BE5" w:rsidP="004E3D15">
            <w:pPr>
              <w:pStyle w:val="Output"/>
              <w:spacing w:line="360" w:lineRule="auto"/>
            </w:pPr>
            <w:r w:rsidRPr="00630D2B">
              <w:t>@RequestMapping("student")</w:t>
            </w:r>
          </w:p>
        </w:tc>
      </w:tr>
      <w:tr w:rsidR="002C3BE5" w14:paraId="27E2621A" w14:textId="77777777" w:rsidTr="004E3D15">
        <w:tc>
          <w:tcPr>
            <w:tcW w:w="9350" w:type="dxa"/>
          </w:tcPr>
          <w:p w14:paraId="39E326D7" w14:textId="77777777" w:rsidR="002C3BE5" w:rsidRPr="00630D2B" w:rsidRDefault="002C3BE5" w:rsidP="004E3D15">
            <w:pPr>
              <w:pStyle w:val="Output"/>
              <w:rPr>
                <w:b/>
              </w:rPr>
            </w:pPr>
            <w:r w:rsidRPr="00630D2B">
              <w:t>@RequestMapping(value = "/add" method=RequestMethod.GET)</w:t>
            </w:r>
          </w:p>
          <w:p w14:paraId="5A55C7E4" w14:textId="77777777" w:rsidR="002C3BE5" w:rsidRDefault="002C3BE5" w:rsidP="004E3D15">
            <w:pPr>
              <w:pStyle w:val="Output"/>
            </w:pPr>
            <w:r w:rsidRPr="00630D2B">
              <w:t xml:space="preserve">@RequestMapping(value = "/add" method=RequestMethod.POST)   </w:t>
            </w:r>
            <w:r>
              <w:rPr>
                <w:bCs/>
              </w:rPr>
              <w:t xml:space="preserve"> </w:t>
            </w:r>
            <w:r w:rsidRPr="00630D2B">
              <w:t xml:space="preserve">    </w:t>
            </w:r>
          </w:p>
        </w:tc>
      </w:tr>
      <w:tr w:rsidR="002C3BE5" w14:paraId="6B1355F4" w14:textId="77777777" w:rsidTr="004E3D15">
        <w:tc>
          <w:tcPr>
            <w:tcW w:w="9350" w:type="dxa"/>
          </w:tcPr>
          <w:p w14:paraId="32DA44FB" w14:textId="77777777" w:rsidR="002C3BE5" w:rsidRPr="00630D2B" w:rsidRDefault="002C3BE5" w:rsidP="004E3D15">
            <w:pPr>
              <w:pStyle w:val="Output"/>
              <w:rPr>
                <w:b/>
                <w:color w:val="FF0000"/>
              </w:rPr>
            </w:pPr>
            <w:r w:rsidRPr="00630D2B">
              <w:rPr>
                <w:color w:val="FF0000"/>
              </w:rPr>
              <w:t>/student/fetch/100/satya</w:t>
            </w:r>
          </w:p>
          <w:p w14:paraId="7A951A3C" w14:textId="77777777" w:rsidR="002C3BE5" w:rsidRDefault="002C3BE5" w:rsidP="004E3D15">
            <w:pPr>
              <w:pStyle w:val="Output"/>
            </w:pPr>
            <w:r>
              <w:t>@RequestMapping(value="/fetch/{sno}/{name}")</w:t>
            </w:r>
          </w:p>
          <w:p w14:paraId="451C73D2" w14:textId="77777777" w:rsidR="002C3BE5" w:rsidRDefault="002C3BE5" w:rsidP="004E3D15">
            <w:pPr>
              <w:pStyle w:val="Output"/>
            </w:pPr>
            <w:r w:rsidRPr="00630D2B">
              <w:t>public String getInfo(@PathVariable("sno") String sno, (</w:t>
            </w:r>
            <w:r w:rsidRPr="0090326F">
              <w:rPr>
                <w:rStyle w:val="BlueSyntaxChar"/>
              </w:rPr>
              <w:t>@PathVariable</w:t>
            </w:r>
            <w:r w:rsidRPr="00630D2B">
              <w:t>("sno") String n ) {</w:t>
            </w:r>
            <w:r>
              <w:t xml:space="preserve"> </w:t>
            </w:r>
          </w:p>
          <w:p w14:paraId="6F941B39" w14:textId="77777777" w:rsidR="002C3BE5" w:rsidRDefault="002C3BE5" w:rsidP="004E3D15">
            <w:pPr>
              <w:pStyle w:val="Output"/>
            </w:pPr>
            <w:r>
              <w:t>}</w:t>
            </w:r>
          </w:p>
          <w:p w14:paraId="1FE5550B" w14:textId="77777777" w:rsidR="002C3BE5" w:rsidRDefault="002C3BE5" w:rsidP="004E3D15">
            <w:pPr>
              <w:pStyle w:val="Output"/>
              <w:rPr>
                <w:b/>
                <w:color w:val="FF0000"/>
              </w:rPr>
            </w:pPr>
          </w:p>
          <w:p w14:paraId="3BFC39DF" w14:textId="77777777" w:rsidR="002C3BE5" w:rsidRPr="00630D2B" w:rsidRDefault="002C3BE5" w:rsidP="004E3D15">
            <w:pPr>
              <w:pStyle w:val="Output"/>
              <w:rPr>
                <w:b/>
                <w:color w:val="FF0000"/>
              </w:rPr>
            </w:pPr>
            <w:r w:rsidRPr="00630D2B">
              <w:rPr>
                <w:color w:val="FF0000"/>
              </w:rPr>
              <w:t>/student/fetch? sno=100&amp;name=satya</w:t>
            </w:r>
          </w:p>
          <w:p w14:paraId="564506AA" w14:textId="77777777" w:rsidR="002C3BE5" w:rsidRDefault="002C3BE5" w:rsidP="004E3D15">
            <w:pPr>
              <w:pStyle w:val="Output"/>
            </w:pPr>
            <w:r>
              <w:t>@RequestMapping(value="/fetch")</w:t>
            </w:r>
          </w:p>
          <w:p w14:paraId="311D7BC1" w14:textId="77777777" w:rsidR="002C3BE5" w:rsidRDefault="002C3BE5" w:rsidP="004E3D15">
            <w:pPr>
              <w:pStyle w:val="Output"/>
            </w:pPr>
            <w:r>
              <w:t>public String getBoth</w:t>
            </w:r>
            <w:r w:rsidRPr="00630D2B">
              <w:t xml:space="preserve">(@RequestParam("id") String id, </w:t>
            </w:r>
            <w:r w:rsidRPr="0090326F">
              <w:rPr>
                <w:rStyle w:val="BlueSyntaxChar"/>
              </w:rPr>
              <w:t>@RequestParam</w:t>
            </w:r>
            <w:r w:rsidRPr="00630D2B">
              <w:t>("name") String n</w:t>
            </w:r>
            <w:r>
              <w:t>) {</w:t>
            </w:r>
          </w:p>
          <w:p w14:paraId="53216657" w14:textId="77777777" w:rsidR="002C3BE5" w:rsidRDefault="002C3BE5" w:rsidP="004E3D15">
            <w:pPr>
              <w:pStyle w:val="Output"/>
            </w:pPr>
            <w:r>
              <w:t>}</w:t>
            </w:r>
          </w:p>
          <w:p w14:paraId="435FFF88" w14:textId="77777777" w:rsidR="002C3BE5" w:rsidRDefault="002C3BE5" w:rsidP="004E3D15">
            <w:pPr>
              <w:pStyle w:val="Output"/>
            </w:pPr>
          </w:p>
          <w:p w14:paraId="54DADBC6" w14:textId="77777777" w:rsidR="002C3BE5" w:rsidRPr="00112E14" w:rsidRDefault="002C3BE5" w:rsidP="004E3D15">
            <w:pPr>
              <w:pStyle w:val="Output"/>
              <w:rPr>
                <w:b/>
                <w:color w:val="FF0000"/>
              </w:rPr>
            </w:pPr>
            <w:r w:rsidRPr="00112E14">
              <w:rPr>
                <w:color w:val="FF0000"/>
              </w:rPr>
              <w:t>//Form Data</w:t>
            </w:r>
          </w:p>
          <w:p w14:paraId="6B2E0CD3" w14:textId="77777777" w:rsidR="002C3BE5" w:rsidRDefault="002C3BE5" w:rsidP="004E3D15">
            <w:pPr>
              <w:pStyle w:val="Output"/>
            </w:pPr>
            <w:r>
              <w:t>@RequestMapping(value = "/addEmployee", method = RequestMethod.POST)</w:t>
            </w:r>
          </w:p>
          <w:p w14:paraId="60AEE8F2" w14:textId="77777777" w:rsidR="002C3BE5" w:rsidRDefault="002C3BE5" w:rsidP="004E3D15">
            <w:pPr>
              <w:pStyle w:val="Output"/>
            </w:pPr>
            <w:r>
              <w:t xml:space="preserve">    </w:t>
            </w:r>
            <w:r w:rsidRPr="00630D2B">
              <w:t xml:space="preserve">public String submit( </w:t>
            </w:r>
            <w:r w:rsidRPr="0090326F">
              <w:rPr>
                <w:rStyle w:val="BlueSyntaxChar"/>
              </w:rPr>
              <w:t>@ModelAttribute</w:t>
            </w:r>
            <w:r w:rsidRPr="00630D2B">
              <w:t>("employee") Employee employee )</w:t>
            </w:r>
            <w:r>
              <w:t xml:space="preserve"> {</w:t>
            </w:r>
          </w:p>
          <w:p w14:paraId="312B7424" w14:textId="77777777" w:rsidR="002C3BE5" w:rsidRDefault="002C3BE5" w:rsidP="004E3D15">
            <w:pPr>
              <w:pStyle w:val="Output"/>
            </w:pPr>
            <w:r>
              <w:t>}</w:t>
            </w:r>
          </w:p>
        </w:tc>
      </w:tr>
    </w:tbl>
    <w:p w14:paraId="5FD5596A" w14:textId="77777777" w:rsidR="002C3BE5" w:rsidRDefault="002C3BE5" w:rsidP="00EE42EA">
      <w:pPr>
        <w:pStyle w:val="Heading3"/>
        <w:spacing w:after="0" w:line="240" w:lineRule="auto"/>
      </w:pPr>
      <w:bookmarkStart w:id="68" w:name="_Toc72164007"/>
      <w:bookmarkStart w:id="69" w:name="_Toc98762618"/>
      <w:r>
        <w:lastRenderedPageBreak/>
        <w:t>WebServices</w:t>
      </w:r>
      <w:bookmarkEnd w:id="68"/>
      <w:bookmarkEnd w:id="69"/>
    </w:p>
    <w:tbl>
      <w:tblPr>
        <w:tblStyle w:val="TableGrid"/>
        <w:tblW w:w="0" w:type="auto"/>
        <w:tblLook w:val="04A0" w:firstRow="1" w:lastRow="0" w:firstColumn="1" w:lastColumn="0" w:noHBand="0" w:noVBand="1"/>
      </w:tblPr>
      <w:tblGrid>
        <w:gridCol w:w="9350"/>
      </w:tblGrid>
      <w:tr w:rsidR="002C3BE5" w14:paraId="63F76EFB" w14:textId="77777777" w:rsidTr="004E3D15">
        <w:tc>
          <w:tcPr>
            <w:tcW w:w="9350" w:type="dxa"/>
          </w:tcPr>
          <w:p w14:paraId="16D42761" w14:textId="77777777" w:rsidR="002C3BE5" w:rsidRDefault="002C3BE5" w:rsidP="004E3D15">
            <w:pPr>
              <w:pStyle w:val="Output"/>
            </w:pPr>
            <w:r w:rsidRPr="00630D2B">
              <w:t>@Path("/student")</w:t>
            </w:r>
          </w:p>
        </w:tc>
      </w:tr>
      <w:tr w:rsidR="002C3BE5" w14:paraId="62C89DD7" w14:textId="77777777" w:rsidTr="004E3D15">
        <w:tc>
          <w:tcPr>
            <w:tcW w:w="9350" w:type="dxa"/>
          </w:tcPr>
          <w:p w14:paraId="26697C9C" w14:textId="77777777" w:rsidR="002C3BE5" w:rsidRDefault="002C3BE5" w:rsidP="004E3D15">
            <w:pPr>
              <w:pStyle w:val="Output"/>
            </w:pPr>
            <w:r>
              <w:t>/student/add</w:t>
            </w:r>
          </w:p>
          <w:p w14:paraId="37DE35F4" w14:textId="77777777" w:rsidR="002C3BE5" w:rsidRDefault="002C3BE5" w:rsidP="004E3D15">
            <w:pPr>
              <w:pStyle w:val="Output"/>
            </w:pPr>
            <w:r>
              <w:t>@Path("/add")</w:t>
            </w:r>
          </w:p>
        </w:tc>
      </w:tr>
      <w:tr w:rsidR="002C3BE5" w14:paraId="205A2C9D" w14:textId="77777777" w:rsidTr="004E3D15">
        <w:tc>
          <w:tcPr>
            <w:tcW w:w="9350" w:type="dxa"/>
          </w:tcPr>
          <w:p w14:paraId="455C36E5" w14:textId="77777777" w:rsidR="002C3BE5" w:rsidRDefault="002C3BE5" w:rsidP="004E3D15">
            <w:pPr>
              <w:pStyle w:val="Output"/>
            </w:pPr>
            <w:r>
              <w:t>@GET</w:t>
            </w:r>
          </w:p>
          <w:p w14:paraId="7DB2B758" w14:textId="77777777" w:rsidR="002C3BE5" w:rsidRDefault="002C3BE5" w:rsidP="004E3D15">
            <w:pPr>
              <w:pStyle w:val="Output"/>
            </w:pPr>
            <w:r>
              <w:tab/>
              <w:t>@Path("/usa")</w:t>
            </w:r>
          </w:p>
          <w:p w14:paraId="4C30A819" w14:textId="77777777" w:rsidR="002C3BE5" w:rsidRDefault="002C3BE5" w:rsidP="004E3D15">
            <w:pPr>
              <w:pStyle w:val="Output"/>
            </w:pPr>
            <w:r>
              <w:tab/>
              <w:t>@Produces("text/html")</w:t>
            </w:r>
          </w:p>
          <w:p w14:paraId="01ADAE1D" w14:textId="77777777" w:rsidR="002C3BE5" w:rsidRDefault="002C3BE5" w:rsidP="004E3D15">
            <w:pPr>
              <w:pStyle w:val="Output"/>
            </w:pPr>
          </w:p>
          <w:p w14:paraId="7EFD38A4" w14:textId="77777777" w:rsidR="002C3BE5" w:rsidRDefault="002C3BE5" w:rsidP="004E3D15">
            <w:pPr>
              <w:pStyle w:val="Output"/>
            </w:pPr>
            <w:r>
              <w:t>@POST</w:t>
            </w:r>
          </w:p>
          <w:p w14:paraId="5372EEEE" w14:textId="77777777" w:rsidR="002C3BE5" w:rsidRDefault="002C3BE5" w:rsidP="004E3D15">
            <w:pPr>
              <w:pStyle w:val="Output"/>
            </w:pPr>
            <w:r>
              <w:tab/>
              <w:t>@Path("/usa")</w:t>
            </w:r>
          </w:p>
          <w:p w14:paraId="7B44FAE5" w14:textId="77777777" w:rsidR="002C3BE5" w:rsidRDefault="002C3BE5" w:rsidP="004E3D15">
            <w:pPr>
              <w:pStyle w:val="Output"/>
            </w:pPr>
            <w:r>
              <w:tab/>
              <w:t>@Produces("text/html")</w:t>
            </w:r>
          </w:p>
        </w:tc>
      </w:tr>
      <w:tr w:rsidR="002C3BE5" w14:paraId="23DC7373" w14:textId="77777777" w:rsidTr="004E3D15">
        <w:tc>
          <w:tcPr>
            <w:tcW w:w="9350" w:type="dxa"/>
          </w:tcPr>
          <w:p w14:paraId="3E6E3B9B" w14:textId="77777777" w:rsidR="002C3BE5" w:rsidRPr="00630D2B" w:rsidRDefault="002C3BE5" w:rsidP="004E3D15">
            <w:pPr>
              <w:pStyle w:val="Output"/>
              <w:rPr>
                <w:b/>
                <w:color w:val="FF0000"/>
              </w:rPr>
            </w:pPr>
            <w:r w:rsidRPr="00630D2B">
              <w:rPr>
                <w:color w:val="FF0000"/>
              </w:rPr>
              <w:t>@Path("{rollno}/{name}/{address}")</w:t>
            </w:r>
          </w:p>
          <w:p w14:paraId="25F18878" w14:textId="77777777" w:rsidR="002C3BE5" w:rsidRDefault="002C3BE5" w:rsidP="004E3D15">
            <w:pPr>
              <w:pStyle w:val="Output"/>
            </w:pPr>
            <w:r>
              <w:t>@Produces("text/html")</w:t>
            </w:r>
          </w:p>
          <w:p w14:paraId="3E0D314B" w14:textId="77777777" w:rsidR="002C3BE5" w:rsidRPr="00630D2B" w:rsidRDefault="002C3BE5" w:rsidP="004E3D15">
            <w:pPr>
              <w:pStyle w:val="Output"/>
              <w:rPr>
                <w:b/>
              </w:rPr>
            </w:pPr>
            <w:r>
              <w:t>public Response get</w:t>
            </w:r>
            <w:r w:rsidRPr="00630D2B">
              <w:t>(@PathParam("rollno") String rollno,@PathParam("name") String name,</w:t>
            </w:r>
          </w:p>
          <w:p w14:paraId="1B28F1F3" w14:textId="77777777" w:rsidR="002C3BE5" w:rsidRDefault="002C3BE5" w:rsidP="004E3D15">
            <w:pPr>
              <w:pStyle w:val="Output"/>
            </w:pPr>
            <w:r w:rsidRPr="00630D2B">
              <w:tab/>
            </w:r>
            <w:r w:rsidRPr="00630D2B">
              <w:tab/>
            </w:r>
            <w:r w:rsidRPr="00630D2B">
              <w:tab/>
            </w:r>
            <w:r w:rsidRPr="00630D2B">
              <w:tab/>
            </w:r>
            <w:r w:rsidRPr="00630D2B">
              <w:tab/>
              <w:t>@PathParam("address") String address</w:t>
            </w:r>
            <w:r>
              <w:t>) {</w:t>
            </w:r>
            <w:r>
              <w:tab/>
              <w:t>}</w:t>
            </w:r>
          </w:p>
          <w:p w14:paraId="0CD6B9BE" w14:textId="77777777" w:rsidR="002C3BE5" w:rsidRDefault="002C3BE5" w:rsidP="004E3D15">
            <w:pPr>
              <w:pStyle w:val="Output"/>
            </w:pPr>
          </w:p>
          <w:p w14:paraId="24A065EC" w14:textId="77777777" w:rsidR="002C3BE5" w:rsidRPr="00630D2B" w:rsidRDefault="002C3BE5" w:rsidP="004E3D15">
            <w:pPr>
              <w:pStyle w:val="Output"/>
              <w:rPr>
                <w:b/>
                <w:color w:val="FF0000"/>
              </w:rPr>
            </w:pPr>
            <w:r w:rsidRPr="00630D2B">
              <w:rPr>
                <w:color w:val="FF0000"/>
              </w:rPr>
              <w:t>students?rollno=1218&amp;name=SATYA KAVETI&amp;address=VIJAYAWADA</w:t>
            </w:r>
          </w:p>
          <w:p w14:paraId="3872D58B" w14:textId="77777777" w:rsidR="002C3BE5" w:rsidRDefault="002C3BE5" w:rsidP="004E3D15">
            <w:pPr>
              <w:pStyle w:val="Output"/>
            </w:pPr>
            <w:r>
              <w:t>@GET</w:t>
            </w:r>
          </w:p>
          <w:p w14:paraId="287701ED" w14:textId="77777777" w:rsidR="002C3BE5" w:rsidRDefault="002C3BE5" w:rsidP="004E3D15">
            <w:pPr>
              <w:pStyle w:val="Output"/>
            </w:pPr>
            <w:r>
              <w:t>@Produces("text/html")</w:t>
            </w:r>
          </w:p>
          <w:p w14:paraId="78919F0F" w14:textId="77777777" w:rsidR="002C3BE5" w:rsidRPr="00112E14" w:rsidRDefault="002C3BE5" w:rsidP="004E3D15">
            <w:pPr>
              <w:pStyle w:val="Output"/>
              <w:rPr>
                <w:b/>
              </w:rPr>
            </w:pPr>
            <w:r>
              <w:t xml:space="preserve">public Response get </w:t>
            </w:r>
            <w:r w:rsidRPr="00112E14">
              <w:t>(@QueryParam("rollno") String rollno,@QueryParam("name") String name,</w:t>
            </w:r>
          </w:p>
          <w:p w14:paraId="05900AF9" w14:textId="77777777" w:rsidR="002C3BE5" w:rsidRDefault="002C3BE5" w:rsidP="004E3D15">
            <w:pPr>
              <w:pStyle w:val="Output"/>
            </w:pPr>
            <w:r w:rsidRPr="00112E14">
              <w:tab/>
            </w:r>
            <w:r w:rsidRPr="00112E14">
              <w:tab/>
            </w:r>
            <w:r w:rsidRPr="00112E14">
              <w:tab/>
            </w:r>
            <w:r w:rsidRPr="00112E14">
              <w:tab/>
            </w:r>
            <w:r w:rsidRPr="00112E14">
              <w:tab/>
              <w:t>@QueryParam("address") String address</w:t>
            </w:r>
            <w:r>
              <w:t>) {</w:t>
            </w:r>
            <w:r>
              <w:tab/>
              <w:t>}</w:t>
            </w:r>
          </w:p>
          <w:p w14:paraId="0201A423" w14:textId="77777777" w:rsidR="002C3BE5" w:rsidRPr="00630D2B" w:rsidRDefault="002C3BE5" w:rsidP="004E3D15">
            <w:pPr>
              <w:pStyle w:val="Output"/>
              <w:rPr>
                <w:b/>
                <w:color w:val="FF0000"/>
              </w:rPr>
            </w:pPr>
            <w:r w:rsidRPr="00630D2B">
              <w:rPr>
                <w:color w:val="FF0000"/>
              </w:rPr>
              <w:t>//DefaultValue</w:t>
            </w:r>
          </w:p>
          <w:p w14:paraId="1402969A" w14:textId="77777777" w:rsidR="002C3BE5" w:rsidRDefault="002C3BE5" w:rsidP="004E3D15">
            <w:pPr>
              <w:pStyle w:val="Output"/>
            </w:pPr>
            <w:r>
              <w:t>@GET</w:t>
            </w:r>
          </w:p>
          <w:p w14:paraId="42585B27" w14:textId="77777777" w:rsidR="002C3BE5" w:rsidRDefault="002C3BE5" w:rsidP="004E3D15">
            <w:pPr>
              <w:pStyle w:val="Output"/>
            </w:pPr>
            <w:r>
              <w:t>@Produces("text/html")</w:t>
            </w:r>
          </w:p>
          <w:p w14:paraId="52ADC367" w14:textId="77777777" w:rsidR="002C3BE5" w:rsidRDefault="002C3BE5" w:rsidP="004E3D15">
            <w:pPr>
              <w:pStyle w:val="Output"/>
            </w:pPr>
            <w:r>
              <w:t>public Response getResultByPassingValue(@DefaultValue("1000") @QueryParam("rollno") String rollno,</w:t>
            </w:r>
            <w:r>
              <w:tab/>
              <w:t>@DefaultValue("XXXX") @QueryParam("name") String name,</w:t>
            </w:r>
          </w:p>
          <w:p w14:paraId="6F2E3742" w14:textId="77777777" w:rsidR="002C3BE5" w:rsidRDefault="002C3BE5" w:rsidP="004E3D15">
            <w:pPr>
              <w:pStyle w:val="Output"/>
            </w:pPr>
            <w:r>
              <w:tab/>
            </w:r>
            <w:r>
              <w:tab/>
            </w:r>
            <w:r>
              <w:tab/>
              <w:t>@DefaultValue("XXXX") @QueryParam("address") String address) {</w:t>
            </w:r>
          </w:p>
          <w:p w14:paraId="5B0ACDF2" w14:textId="77777777" w:rsidR="002C3BE5" w:rsidRDefault="002C3BE5" w:rsidP="004E3D15">
            <w:pPr>
              <w:pStyle w:val="Output"/>
            </w:pPr>
          </w:p>
          <w:p w14:paraId="488B9734" w14:textId="77777777" w:rsidR="002C3BE5" w:rsidRPr="00630D2B" w:rsidRDefault="002C3BE5" w:rsidP="004E3D15">
            <w:pPr>
              <w:pStyle w:val="Output"/>
              <w:rPr>
                <w:b/>
                <w:color w:val="FF0000"/>
              </w:rPr>
            </w:pPr>
            <w:r w:rsidRPr="00630D2B">
              <w:rPr>
                <w:color w:val="FF0000"/>
              </w:rPr>
              <w:t>customers;custNo=100;custName=Satya</w:t>
            </w:r>
          </w:p>
          <w:p w14:paraId="2E347B03" w14:textId="77777777" w:rsidR="002C3BE5" w:rsidRDefault="002C3BE5" w:rsidP="004E3D15">
            <w:pPr>
              <w:pStyle w:val="Output"/>
            </w:pPr>
            <w:r>
              <w:t>@GET</w:t>
            </w:r>
          </w:p>
          <w:p w14:paraId="2E5FE2C1" w14:textId="77777777" w:rsidR="002C3BE5" w:rsidRDefault="002C3BE5" w:rsidP="004E3D15">
            <w:pPr>
              <w:pStyle w:val="Output"/>
            </w:pPr>
            <w:r>
              <w:t>@Produces("text/html")</w:t>
            </w:r>
          </w:p>
          <w:p w14:paraId="2F8AD696" w14:textId="77777777" w:rsidR="002C3BE5" w:rsidRDefault="002C3BE5" w:rsidP="004E3D15">
            <w:pPr>
              <w:pStyle w:val="Output"/>
            </w:pPr>
            <w:r>
              <w:t>public Response getResultByPassingValue(</w:t>
            </w:r>
          </w:p>
          <w:p w14:paraId="7C57157A" w14:textId="77777777" w:rsidR="002C3BE5" w:rsidRPr="00112E14" w:rsidRDefault="002C3BE5" w:rsidP="004E3D15">
            <w:pPr>
              <w:pStyle w:val="Output"/>
              <w:rPr>
                <w:b/>
              </w:rPr>
            </w:pPr>
            <w:r>
              <w:tab/>
            </w:r>
            <w:r>
              <w:tab/>
            </w:r>
            <w:r>
              <w:tab/>
            </w:r>
            <w:r w:rsidRPr="00112E14">
              <w:t>@MatrixParam("rollno") String rollno,</w:t>
            </w:r>
          </w:p>
          <w:p w14:paraId="33DFD31F" w14:textId="77777777" w:rsidR="002C3BE5" w:rsidRPr="00112E14" w:rsidRDefault="002C3BE5" w:rsidP="004E3D15">
            <w:pPr>
              <w:pStyle w:val="Output"/>
              <w:rPr>
                <w:b/>
              </w:rPr>
            </w:pPr>
            <w:r w:rsidRPr="00112E14">
              <w:tab/>
            </w:r>
            <w:r w:rsidRPr="00112E14">
              <w:tab/>
            </w:r>
            <w:r w:rsidRPr="00112E14">
              <w:tab/>
              <w:t>@MatrixParam("name") String name,</w:t>
            </w:r>
          </w:p>
          <w:p w14:paraId="2CB31205" w14:textId="77777777" w:rsidR="002C3BE5" w:rsidRDefault="002C3BE5" w:rsidP="004E3D15">
            <w:pPr>
              <w:pStyle w:val="Output"/>
            </w:pPr>
            <w:r w:rsidRPr="00112E14">
              <w:tab/>
            </w:r>
            <w:r w:rsidRPr="00112E14">
              <w:tab/>
            </w:r>
            <w:r w:rsidRPr="00112E14">
              <w:tab/>
              <w:t>@MatrixParam("address") String address</w:t>
            </w:r>
            <w:r>
              <w:t>) {}</w:t>
            </w:r>
          </w:p>
          <w:p w14:paraId="6CC727C6" w14:textId="77777777" w:rsidR="002C3BE5" w:rsidRDefault="002C3BE5" w:rsidP="004E3D15">
            <w:pPr>
              <w:pStyle w:val="Output"/>
            </w:pPr>
          </w:p>
          <w:p w14:paraId="2F4DCE97" w14:textId="77777777" w:rsidR="002C3BE5" w:rsidRPr="00630D2B" w:rsidRDefault="002C3BE5" w:rsidP="004E3D15">
            <w:pPr>
              <w:pStyle w:val="Output"/>
              <w:rPr>
                <w:b/>
                <w:color w:val="FF0000"/>
              </w:rPr>
            </w:pPr>
            <w:r w:rsidRPr="00630D2B">
              <w:rPr>
                <w:color w:val="FF0000"/>
              </w:rPr>
              <w:t>//Form</w:t>
            </w:r>
          </w:p>
          <w:p w14:paraId="56FB53D7" w14:textId="77777777" w:rsidR="002C3BE5" w:rsidRDefault="002C3BE5" w:rsidP="004E3D15">
            <w:pPr>
              <w:pStyle w:val="Output"/>
            </w:pPr>
            <w:r>
              <w:t>@POST</w:t>
            </w:r>
          </w:p>
          <w:p w14:paraId="02CC48E9" w14:textId="77777777" w:rsidR="002C3BE5" w:rsidRDefault="002C3BE5" w:rsidP="004E3D15">
            <w:pPr>
              <w:pStyle w:val="Output"/>
            </w:pPr>
            <w:r>
              <w:t>@Path("/registerStudent")</w:t>
            </w:r>
          </w:p>
          <w:p w14:paraId="7215B209" w14:textId="77777777" w:rsidR="002C3BE5" w:rsidRDefault="002C3BE5" w:rsidP="004E3D15">
            <w:pPr>
              <w:pStyle w:val="Output"/>
            </w:pPr>
            <w:r>
              <w:t>@Produces("text/html")</w:t>
            </w:r>
          </w:p>
          <w:p w14:paraId="455C0798" w14:textId="77777777" w:rsidR="002C3BE5" w:rsidRDefault="002C3BE5" w:rsidP="004E3D15">
            <w:pPr>
              <w:pStyle w:val="Output"/>
            </w:pPr>
            <w:r>
              <w:t>public Response getResultByPassingValue(</w:t>
            </w:r>
          </w:p>
          <w:p w14:paraId="769C3A97" w14:textId="77777777" w:rsidR="002C3BE5" w:rsidRPr="00112E14" w:rsidRDefault="002C3BE5" w:rsidP="004E3D15">
            <w:pPr>
              <w:pStyle w:val="Output"/>
              <w:rPr>
                <w:b/>
              </w:rPr>
            </w:pPr>
            <w:r>
              <w:tab/>
            </w:r>
            <w:r>
              <w:tab/>
            </w:r>
            <w:r w:rsidRPr="00112E14">
              <w:t>@FormParam("rollno") String rollno,</w:t>
            </w:r>
          </w:p>
          <w:p w14:paraId="6280B408" w14:textId="77777777" w:rsidR="002C3BE5" w:rsidRPr="00112E14" w:rsidRDefault="002C3BE5" w:rsidP="004E3D15">
            <w:pPr>
              <w:pStyle w:val="Output"/>
              <w:rPr>
                <w:b/>
              </w:rPr>
            </w:pPr>
            <w:r w:rsidRPr="00112E14">
              <w:tab/>
            </w:r>
            <w:r w:rsidRPr="00112E14">
              <w:tab/>
              <w:t>@FormParam("name") String name,</w:t>
            </w:r>
          </w:p>
          <w:p w14:paraId="2DD7973B" w14:textId="1165091A" w:rsidR="002C3BE5" w:rsidRDefault="002C3BE5" w:rsidP="004E3D15">
            <w:pPr>
              <w:pStyle w:val="Output"/>
            </w:pPr>
            <w:r w:rsidRPr="00112E14">
              <w:tab/>
            </w:r>
            <w:r w:rsidRPr="00112E14">
              <w:tab/>
              <w:t>@FormParam("address") String address)</w:t>
            </w:r>
            <w:r>
              <w:t xml:space="preserve"> {}</w:t>
            </w:r>
          </w:p>
          <w:p w14:paraId="42D185AE" w14:textId="77777777" w:rsidR="002C3BE5" w:rsidRDefault="002C3BE5" w:rsidP="004E3D15">
            <w:pPr>
              <w:pStyle w:val="Output"/>
              <w:rPr>
                <w:b/>
                <w:color w:val="FF0000"/>
              </w:rPr>
            </w:pPr>
          </w:p>
          <w:p w14:paraId="7B02367B" w14:textId="77777777" w:rsidR="002C3BE5" w:rsidRPr="00112E14" w:rsidRDefault="002C3BE5" w:rsidP="004E3D15">
            <w:pPr>
              <w:pStyle w:val="Output"/>
              <w:rPr>
                <w:b/>
              </w:rPr>
            </w:pPr>
            <w:r w:rsidRPr="00630D2B">
              <w:rPr>
                <w:color w:val="FF0000"/>
              </w:rPr>
              <w:t>//</w:t>
            </w:r>
            <w:r>
              <w:t xml:space="preserve"> </w:t>
            </w:r>
            <w:r w:rsidRPr="00112E14">
              <w:rPr>
                <w:color w:val="FF0000"/>
              </w:rPr>
              <w:t>HeaderParam</w:t>
            </w:r>
          </w:p>
          <w:p w14:paraId="1EF0F775" w14:textId="77777777" w:rsidR="002C3BE5" w:rsidRDefault="002C3BE5" w:rsidP="004E3D15">
            <w:pPr>
              <w:pStyle w:val="Output"/>
            </w:pPr>
            <w:r>
              <w:t>@GET</w:t>
            </w:r>
          </w:p>
          <w:p w14:paraId="1D521734" w14:textId="77777777" w:rsidR="002C3BE5" w:rsidRDefault="002C3BE5" w:rsidP="004E3D15">
            <w:pPr>
              <w:pStyle w:val="Output"/>
            </w:pPr>
            <w:r>
              <w:tab/>
              <w:t>@Path("/headerparam")</w:t>
            </w:r>
          </w:p>
          <w:p w14:paraId="7150D53E" w14:textId="77777777" w:rsidR="002C3BE5" w:rsidRDefault="002C3BE5" w:rsidP="004E3D15">
            <w:pPr>
              <w:pStyle w:val="Output"/>
            </w:pPr>
            <w:r>
              <w:tab/>
              <w:t>public Response getHeader(</w:t>
            </w:r>
          </w:p>
          <w:p w14:paraId="4511A3EF" w14:textId="77777777" w:rsidR="002C3BE5" w:rsidRDefault="002C3BE5" w:rsidP="004E3D15">
            <w:pPr>
              <w:pStyle w:val="Output"/>
            </w:pPr>
            <w:r>
              <w:tab/>
            </w:r>
            <w:r>
              <w:tab/>
              <w:t>@HeaderParam("user-agent") String userAgent,</w:t>
            </w:r>
          </w:p>
          <w:p w14:paraId="50CADDC4" w14:textId="77777777" w:rsidR="002C3BE5" w:rsidRDefault="002C3BE5" w:rsidP="004E3D15">
            <w:pPr>
              <w:pStyle w:val="Output"/>
            </w:pPr>
            <w:r>
              <w:tab/>
            </w:r>
            <w:r>
              <w:tab/>
              <w:t>@HeaderParam("Accept") String accept,</w:t>
            </w:r>
          </w:p>
          <w:p w14:paraId="11AA8F28" w14:textId="77777777" w:rsidR="002C3BE5" w:rsidRDefault="002C3BE5" w:rsidP="004E3D15">
            <w:pPr>
              <w:pStyle w:val="Output"/>
            </w:pPr>
            <w:r>
              <w:t xml:space="preserve">                @HeaderParam("Accept-Encoding") String encoding,</w:t>
            </w:r>
          </w:p>
          <w:p w14:paraId="5742BB09" w14:textId="77777777" w:rsidR="002C3BE5" w:rsidRDefault="002C3BE5" w:rsidP="004E3D15">
            <w:pPr>
              <w:pStyle w:val="Output"/>
            </w:pPr>
            <w:r>
              <w:t xml:space="preserve">                @HeaderParam("Accept-Language") String lang) {</w:t>
            </w:r>
          </w:p>
          <w:p w14:paraId="360E2961" w14:textId="77777777" w:rsidR="002C3BE5" w:rsidRPr="00112E14" w:rsidRDefault="002C3BE5" w:rsidP="004E3D15">
            <w:pPr>
              <w:pStyle w:val="Output"/>
              <w:rPr>
                <w:b/>
                <w:color w:val="FF0000"/>
              </w:rPr>
            </w:pPr>
            <w:r w:rsidRPr="00112E14">
              <w:rPr>
                <w:color w:val="FF0000"/>
              </w:rPr>
              <w:t>//Context</w:t>
            </w:r>
          </w:p>
          <w:p w14:paraId="5856314C" w14:textId="77777777" w:rsidR="002C3BE5" w:rsidRDefault="002C3BE5" w:rsidP="004E3D15">
            <w:pPr>
              <w:pStyle w:val="Output"/>
            </w:pPr>
            <w:r>
              <w:t>@Path("Context ")</w:t>
            </w:r>
          </w:p>
          <w:p w14:paraId="7DAE2040" w14:textId="77777777" w:rsidR="002C3BE5" w:rsidRDefault="002C3BE5" w:rsidP="004E3D15">
            <w:pPr>
              <w:pStyle w:val="Output"/>
            </w:pPr>
            <w:r>
              <w:tab/>
              <w:t xml:space="preserve">public Response getHttpheaders(@Context HttpHeaders headers){        </w:t>
            </w:r>
          </w:p>
          <w:p w14:paraId="1C1829D1" w14:textId="77777777" w:rsidR="002C3BE5" w:rsidRDefault="002C3BE5" w:rsidP="004E3D15">
            <w:pPr>
              <w:pStyle w:val="Output"/>
            </w:pPr>
            <w:r>
              <w:tab/>
            </w:r>
            <w:r>
              <w:tab/>
              <w:t>String output = "&lt;h1&gt;@@Context Example - HTTP headers&lt;/h1&gt;";</w:t>
            </w:r>
          </w:p>
          <w:p w14:paraId="6609066C" w14:textId="77777777" w:rsidR="002C3BE5" w:rsidRDefault="002C3BE5" w:rsidP="004E3D15">
            <w:pPr>
              <w:pStyle w:val="Output"/>
            </w:pPr>
            <w:r>
              <w:tab/>
            </w:r>
            <w:r>
              <w:tab/>
              <w:t xml:space="preserve"> output =  output+"&lt;br&gt;ALL headers -- "+ headers.getRequestHeaders().toString();        </w:t>
            </w:r>
          </w:p>
          <w:p w14:paraId="034852BA" w14:textId="77777777" w:rsidR="002C3BE5" w:rsidRDefault="002C3BE5" w:rsidP="004E3D15">
            <w:pPr>
              <w:pStyle w:val="Output"/>
            </w:pPr>
            <w:r>
              <w:tab/>
            </w:r>
            <w:r>
              <w:tab/>
              <w:t xml:space="preserve"> output =  output+"&lt;br&gt;All Cookies -- "+ headers.getCookies().values();</w:t>
            </w:r>
          </w:p>
          <w:p w14:paraId="089A55DB" w14:textId="77777777" w:rsidR="002C3BE5" w:rsidRDefault="002C3BE5" w:rsidP="004E3D15">
            <w:pPr>
              <w:pStyle w:val="Output"/>
            </w:pPr>
            <w:r>
              <w:tab/>
            </w:r>
            <w:r>
              <w:tab/>
              <w:t xml:space="preserve"> return Response.status(200).entity(output).build();</w:t>
            </w:r>
          </w:p>
        </w:tc>
      </w:tr>
    </w:tbl>
    <w:p w14:paraId="219A75B2" w14:textId="77777777" w:rsidR="002C3BE5" w:rsidRDefault="002C3BE5" w:rsidP="004E3D15">
      <w:pPr>
        <w:pStyle w:val="Heading3"/>
        <w:spacing w:line="240" w:lineRule="auto"/>
      </w:pPr>
      <w:bookmarkStart w:id="70" w:name="_Toc72164008"/>
      <w:bookmarkStart w:id="71" w:name="_Toc98762619"/>
      <w:r>
        <w:lastRenderedPageBreak/>
        <w:t>Spring 4</w:t>
      </w:r>
      <w:bookmarkEnd w:id="70"/>
      <w:bookmarkEnd w:id="71"/>
      <w:r>
        <w:t xml:space="preserve"> </w:t>
      </w:r>
    </w:p>
    <w:p w14:paraId="723EC463" w14:textId="6E4193AD" w:rsidR="00814111" w:rsidRDefault="00814111" w:rsidP="0090326F">
      <w:r>
        <w:t xml:space="preserve">Spring4–Introduced GetMapping/PostMapping/XXXMapping in place of </w:t>
      </w:r>
      <w:r w:rsidRPr="0090326F">
        <w:rPr>
          <w:rStyle w:val="BlueSyntaxChar"/>
        </w:rPr>
        <w:t>RequestMethod.POST/RequestMethod.GET</w:t>
      </w:r>
      <w:r>
        <w:rPr>
          <w:b/>
          <w:bCs/>
          <w:color w:val="3333FF"/>
        </w:rPr>
        <w:t xml:space="preserve"> etc.</w:t>
      </w:r>
    </w:p>
    <w:p w14:paraId="3DA1E137" w14:textId="4DDEAA79" w:rsidR="002C3BE5" w:rsidRPr="0090326F" w:rsidRDefault="002C3BE5" w:rsidP="0090326F">
      <w:pPr>
        <w:spacing w:after="0"/>
        <w:rPr>
          <w:rStyle w:val="0SyntaxPinkChar"/>
        </w:rPr>
      </w:pPr>
      <w:r w:rsidRPr="009A5937">
        <w:t xml:space="preserve">Sprin3 </w:t>
      </w:r>
      <w:r w:rsidRPr="0090326F">
        <w:rPr>
          <w:rStyle w:val="0SyntaxPinkChar"/>
        </w:rPr>
        <w:t>-@RequestMapping(value="/user/create", method=RequestMethod.POST)</w:t>
      </w:r>
    </w:p>
    <w:p w14:paraId="0649D3A0" w14:textId="77777777" w:rsidR="002C3BE5" w:rsidRPr="009A5937" w:rsidRDefault="002C3BE5" w:rsidP="002C3BE5">
      <w:pPr>
        <w:pStyle w:val="Output"/>
      </w:pPr>
      <w:r w:rsidRPr="009A5937">
        <w:t>Spring4 -</w:t>
      </w:r>
    </w:p>
    <w:p w14:paraId="59485007" w14:textId="77777777" w:rsidR="002C3BE5" w:rsidRPr="009A5937" w:rsidRDefault="002C3BE5" w:rsidP="002C3BE5">
      <w:pPr>
        <w:pStyle w:val="Output"/>
      </w:pPr>
      <w:r w:rsidRPr="0090326F">
        <w:rPr>
          <w:rStyle w:val="BlueSyntaxChar"/>
        </w:rPr>
        <w:t>@GetMapping</w:t>
      </w:r>
      <w:r w:rsidRPr="009A5937">
        <w:t>("/students/{sno}")</w:t>
      </w:r>
    </w:p>
    <w:p w14:paraId="46331182" w14:textId="77777777" w:rsidR="002C3BE5" w:rsidRPr="009A5937" w:rsidRDefault="002C3BE5" w:rsidP="002C3BE5">
      <w:pPr>
        <w:pStyle w:val="Output"/>
      </w:pPr>
      <w:r w:rsidRPr="009A5937">
        <w:tab/>
        <w:t>public ResponseEntity getStudent(</w:t>
      </w:r>
      <w:r w:rsidRPr="0090326F">
        <w:rPr>
          <w:rStyle w:val="0SyntaxPinkChar"/>
        </w:rPr>
        <w:t>@PathVariable</w:t>
      </w:r>
      <w:r w:rsidRPr="009A5937">
        <w:t>("sno") int sno) {</w:t>
      </w:r>
    </w:p>
    <w:p w14:paraId="30337075" w14:textId="77777777" w:rsidR="002C3BE5" w:rsidRPr="009A5937" w:rsidRDefault="002C3BE5" w:rsidP="002C3BE5">
      <w:pPr>
        <w:pStyle w:val="Output"/>
      </w:pPr>
      <w:r w:rsidRPr="009A5937">
        <w:t>}</w:t>
      </w:r>
    </w:p>
    <w:p w14:paraId="406E163D" w14:textId="77777777" w:rsidR="002C3BE5" w:rsidRPr="009A5937" w:rsidRDefault="002C3BE5" w:rsidP="002C3BE5">
      <w:pPr>
        <w:pStyle w:val="Output"/>
      </w:pPr>
    </w:p>
    <w:p w14:paraId="5A5804EA" w14:textId="77777777" w:rsidR="002C3BE5" w:rsidRPr="009A5937" w:rsidRDefault="002C3BE5" w:rsidP="002C3BE5">
      <w:pPr>
        <w:pStyle w:val="Output"/>
      </w:pPr>
      <w:r w:rsidRPr="0090326F">
        <w:rPr>
          <w:rStyle w:val="BlueSyntaxChar"/>
        </w:rPr>
        <w:t>@PostMapping</w:t>
      </w:r>
      <w:r w:rsidRPr="009A5937">
        <w:t>(value = "/students")</w:t>
      </w:r>
    </w:p>
    <w:p w14:paraId="7DC16E47" w14:textId="77777777" w:rsidR="002C3BE5" w:rsidRPr="009A5937" w:rsidRDefault="002C3BE5" w:rsidP="002C3BE5">
      <w:pPr>
        <w:pStyle w:val="Output"/>
      </w:pPr>
      <w:r w:rsidRPr="009A5937">
        <w:tab/>
        <w:t>public ResponseEntity createStudent(</w:t>
      </w:r>
      <w:r w:rsidRPr="0090326F">
        <w:rPr>
          <w:rStyle w:val="0SyntaxPinkChar"/>
        </w:rPr>
        <w:t>@RequestBody</w:t>
      </w:r>
      <w:r w:rsidRPr="009A5937">
        <w:t xml:space="preserve"> Student student) {</w:t>
      </w:r>
    </w:p>
    <w:p w14:paraId="00B0A1DE" w14:textId="77777777" w:rsidR="002C3BE5" w:rsidRPr="009A5937" w:rsidRDefault="002C3BE5" w:rsidP="002C3BE5">
      <w:pPr>
        <w:pStyle w:val="Output"/>
      </w:pPr>
      <w:r w:rsidRPr="009A5937">
        <w:t>}</w:t>
      </w:r>
    </w:p>
    <w:p w14:paraId="133E6FBB" w14:textId="77777777" w:rsidR="002C3BE5" w:rsidRPr="009A5937" w:rsidRDefault="002C3BE5" w:rsidP="002C3BE5">
      <w:pPr>
        <w:pStyle w:val="Output"/>
      </w:pPr>
    </w:p>
    <w:p w14:paraId="5D51279C" w14:textId="77777777" w:rsidR="002C3BE5" w:rsidRPr="009A5937" w:rsidRDefault="002C3BE5" w:rsidP="002C3BE5">
      <w:pPr>
        <w:pStyle w:val="Output"/>
      </w:pPr>
      <w:r w:rsidRPr="0090326F">
        <w:rPr>
          <w:rStyle w:val="BlueSyntaxChar"/>
        </w:rPr>
        <w:t>@DeleteMapping</w:t>
      </w:r>
      <w:r w:rsidRPr="009A5937">
        <w:t>("/students/{sno}")</w:t>
      </w:r>
    </w:p>
    <w:p w14:paraId="0D696660" w14:textId="77777777" w:rsidR="002C3BE5" w:rsidRPr="009A5937" w:rsidRDefault="002C3BE5" w:rsidP="002C3BE5">
      <w:pPr>
        <w:pStyle w:val="Output"/>
      </w:pPr>
      <w:r w:rsidRPr="009A5937">
        <w:tab/>
        <w:t>public ResponseEntity deleteStudent(</w:t>
      </w:r>
      <w:r w:rsidRPr="0090326F">
        <w:rPr>
          <w:rStyle w:val="0SyntaxPinkChar"/>
        </w:rPr>
        <w:t>@PathVariable</w:t>
      </w:r>
      <w:r w:rsidRPr="009A5937">
        <w:t xml:space="preserve"> int sno) {</w:t>
      </w:r>
    </w:p>
    <w:p w14:paraId="1F8932D0" w14:textId="77777777" w:rsidR="002C3BE5" w:rsidRPr="009A5937" w:rsidRDefault="002C3BE5" w:rsidP="002C3BE5">
      <w:pPr>
        <w:pStyle w:val="Output"/>
      </w:pPr>
      <w:r w:rsidRPr="009A5937">
        <w:t>}</w:t>
      </w:r>
    </w:p>
    <w:p w14:paraId="6D6F2968" w14:textId="77777777" w:rsidR="002C3BE5" w:rsidRPr="009A5937" w:rsidRDefault="002C3BE5" w:rsidP="002C3BE5">
      <w:pPr>
        <w:pStyle w:val="Output"/>
      </w:pPr>
    </w:p>
    <w:p w14:paraId="5C945E6F" w14:textId="77777777" w:rsidR="002C3BE5" w:rsidRPr="009A5937" w:rsidRDefault="002C3BE5" w:rsidP="002C3BE5">
      <w:pPr>
        <w:pStyle w:val="Output"/>
      </w:pPr>
      <w:r w:rsidRPr="009A5937">
        <w:t>public ResponseEntity&lt;Student&gt; createUser(@RequestBody User user, UriComponentsBuilder ub){</w:t>
      </w:r>
    </w:p>
    <w:p w14:paraId="42F7B8A4" w14:textId="77777777" w:rsidR="002C3BE5" w:rsidRDefault="002C3BE5" w:rsidP="002C3BE5">
      <w:pPr>
        <w:pStyle w:val="Output"/>
      </w:pPr>
      <w:r w:rsidRPr="009A5937">
        <w:t>}</w:t>
      </w:r>
    </w:p>
    <w:p w14:paraId="6359CB31" w14:textId="77777777" w:rsidR="002C3BE5" w:rsidRDefault="002C3BE5" w:rsidP="00704631"/>
    <w:p w14:paraId="01473809" w14:textId="77777777" w:rsidR="00F04222" w:rsidRPr="00024B0B" w:rsidRDefault="00F04222" w:rsidP="00F04222">
      <w:pPr>
        <w:shd w:val="clear" w:color="auto" w:fill="FFFFFF"/>
        <w:spacing w:before="225" w:after="0" w:line="240" w:lineRule="auto"/>
        <w:rPr>
          <w:rFonts w:ascii="Helvetica" w:eastAsia="Times New Roman" w:hAnsi="Helvetica" w:cs="Helvetica"/>
          <w:color w:val="333333"/>
          <w:sz w:val="27"/>
          <w:szCs w:val="27"/>
          <w:lang w:eastAsia="en-US"/>
        </w:rPr>
      </w:pPr>
      <w:r>
        <w:rPr>
          <w:lang w:eastAsia="en-US"/>
        </w:rPr>
        <w:t xml:space="preserve">SpringMVC </w:t>
      </w:r>
      <w:r w:rsidRPr="00024B0B">
        <w:rPr>
          <w:lang w:eastAsia="en-US"/>
        </w:rPr>
        <w:t>example </w:t>
      </w:r>
      <w:r w:rsidRPr="00024B0B">
        <w:rPr>
          <w:b/>
          <w:color w:val="0070C0"/>
          <w:lang w:eastAsia="en-US"/>
        </w:rPr>
        <w:t>@RestController</w:t>
      </w:r>
      <w:r w:rsidRPr="00024B0B">
        <w:rPr>
          <w:color w:val="0070C0"/>
          <w:lang w:eastAsia="en-US"/>
        </w:rPr>
        <w:t> </w:t>
      </w:r>
      <w:r w:rsidRPr="00024B0B">
        <w:rPr>
          <w:lang w:eastAsia="en-US"/>
        </w:rPr>
        <w:t>to serve JSON data</w:t>
      </w:r>
    </w:p>
    <w:p w14:paraId="243D6798" w14:textId="77777777" w:rsidR="00F04222" w:rsidRPr="00024B0B" w:rsidRDefault="00F04222" w:rsidP="00F04222">
      <w:pPr>
        <w:pStyle w:val="Output"/>
        <w:rPr>
          <w:color w:val="000000"/>
          <w:lang w:eastAsia="en-US"/>
        </w:rPr>
      </w:pPr>
      <w:r w:rsidRPr="00024B0B">
        <w:rPr>
          <w:lang w:eastAsia="en-US"/>
        </w:rPr>
        <w:t>@RestController</w:t>
      </w:r>
    </w:p>
    <w:p w14:paraId="62BC0025" w14:textId="77777777" w:rsidR="00F04222" w:rsidRPr="00024B0B" w:rsidRDefault="00F04222" w:rsidP="00F04222">
      <w:pPr>
        <w:pStyle w:val="Output"/>
        <w:rPr>
          <w:color w:val="000000"/>
          <w:lang w:eastAsia="en-US"/>
        </w:rPr>
      </w:pPr>
      <w:r w:rsidRPr="00024B0B">
        <w:rPr>
          <w:lang w:eastAsia="en-US"/>
        </w:rPr>
        <w:t>@RequestMapping(value="/users")</w:t>
      </w:r>
    </w:p>
    <w:p w14:paraId="615E6D2F" w14:textId="77777777" w:rsidR="00F04222" w:rsidRPr="00024B0B" w:rsidRDefault="00F04222" w:rsidP="00F04222">
      <w:pPr>
        <w:pStyle w:val="Output"/>
        <w:rPr>
          <w:color w:val="000000"/>
          <w:lang w:eastAsia="en-US"/>
        </w:rPr>
      </w:pPr>
      <w:r w:rsidRPr="00024B0B">
        <w:rPr>
          <w:b/>
          <w:bCs/>
          <w:color w:val="7F0055"/>
          <w:lang w:eastAsia="en-US"/>
        </w:rPr>
        <w:t>public</w:t>
      </w:r>
      <w:r w:rsidRPr="00024B0B">
        <w:rPr>
          <w:color w:val="000000"/>
          <w:lang w:eastAsia="en-US"/>
        </w:rPr>
        <w:t xml:space="preserve"> </w:t>
      </w:r>
      <w:r w:rsidRPr="00024B0B">
        <w:rPr>
          <w:b/>
          <w:bCs/>
          <w:color w:val="7F0055"/>
          <w:lang w:eastAsia="en-US"/>
        </w:rPr>
        <w:t>class</w:t>
      </w:r>
      <w:r>
        <w:rPr>
          <w:color w:val="000000"/>
          <w:lang w:eastAsia="en-US"/>
        </w:rPr>
        <w:t xml:space="preserve"> SmlCodes</w:t>
      </w:r>
      <w:r w:rsidRPr="00024B0B">
        <w:rPr>
          <w:color w:val="000000"/>
          <w:lang w:eastAsia="en-US"/>
        </w:rPr>
        <w:t>RestController {</w:t>
      </w:r>
    </w:p>
    <w:p w14:paraId="7E8F8F38" w14:textId="77777777" w:rsidR="00F04222" w:rsidRPr="00024B0B" w:rsidRDefault="00F04222" w:rsidP="00F04222">
      <w:pPr>
        <w:pStyle w:val="Output"/>
        <w:rPr>
          <w:color w:val="000000"/>
          <w:lang w:eastAsia="en-US"/>
        </w:rPr>
      </w:pPr>
    </w:p>
    <w:p w14:paraId="64764DCE" w14:textId="77777777" w:rsidR="00F04222" w:rsidRPr="00024B0B" w:rsidRDefault="00F04222" w:rsidP="00F04222">
      <w:pPr>
        <w:pStyle w:val="Output"/>
        <w:rPr>
          <w:color w:val="000000"/>
          <w:lang w:eastAsia="en-US"/>
        </w:rPr>
      </w:pPr>
      <w:r w:rsidRPr="00024B0B">
        <w:rPr>
          <w:color w:val="000000"/>
          <w:lang w:eastAsia="en-US"/>
        </w:rPr>
        <w:t xml:space="preserve">    </w:t>
      </w:r>
      <w:r w:rsidRPr="00024B0B">
        <w:rPr>
          <w:lang w:eastAsia="en-US"/>
        </w:rPr>
        <w:t>@RequestMapping(value="/{user}", method=RequestMethod.GET)</w:t>
      </w:r>
    </w:p>
    <w:p w14:paraId="2993B86C" w14:textId="77777777" w:rsidR="00F04222" w:rsidRPr="00024B0B" w:rsidRDefault="00F04222" w:rsidP="00F04222">
      <w:pPr>
        <w:pStyle w:val="Output"/>
        <w:rPr>
          <w:color w:val="000000"/>
          <w:lang w:eastAsia="en-US"/>
        </w:rPr>
      </w:pPr>
      <w:r w:rsidRPr="00024B0B">
        <w:rPr>
          <w:color w:val="000000"/>
          <w:lang w:eastAsia="en-US"/>
        </w:rPr>
        <w:t xml:space="preserve">    </w:t>
      </w:r>
      <w:r w:rsidRPr="00024B0B">
        <w:rPr>
          <w:b/>
          <w:bCs/>
          <w:color w:val="7F0055"/>
          <w:lang w:eastAsia="en-US"/>
        </w:rPr>
        <w:t>public</w:t>
      </w:r>
      <w:r w:rsidRPr="00024B0B">
        <w:rPr>
          <w:color w:val="000000"/>
          <w:lang w:eastAsia="en-US"/>
        </w:rPr>
        <w:t xml:space="preserve"> User getUser(</w:t>
      </w:r>
      <w:r w:rsidRPr="00024B0B">
        <w:rPr>
          <w:lang w:eastAsia="en-US"/>
        </w:rPr>
        <w:t>@PathVariable</w:t>
      </w:r>
      <w:r w:rsidRPr="00024B0B">
        <w:rPr>
          <w:color w:val="000000"/>
          <w:lang w:eastAsia="en-US"/>
        </w:rPr>
        <w:t xml:space="preserve"> Long user) {</w:t>
      </w:r>
    </w:p>
    <w:p w14:paraId="2316BFE2" w14:textId="77777777" w:rsidR="00F04222" w:rsidRPr="00024B0B" w:rsidRDefault="00F04222" w:rsidP="00F04222">
      <w:pPr>
        <w:pStyle w:val="Output"/>
        <w:rPr>
          <w:color w:val="000000"/>
          <w:lang w:eastAsia="en-US"/>
        </w:rPr>
      </w:pPr>
      <w:r w:rsidRPr="00024B0B">
        <w:rPr>
          <w:color w:val="000000"/>
          <w:lang w:eastAsia="en-US"/>
        </w:rPr>
        <w:t xml:space="preserve">        </w:t>
      </w:r>
      <w:r w:rsidRPr="00024B0B">
        <w:rPr>
          <w:color w:val="3F5F5F"/>
          <w:lang w:eastAsia="en-US"/>
        </w:rPr>
        <w:t>// ...</w:t>
      </w:r>
    </w:p>
    <w:p w14:paraId="3ACC00DE" w14:textId="77777777" w:rsidR="00F04222" w:rsidRPr="00024B0B" w:rsidRDefault="00F04222" w:rsidP="00F04222">
      <w:pPr>
        <w:pStyle w:val="Output"/>
        <w:rPr>
          <w:color w:val="000000"/>
          <w:lang w:eastAsia="en-US"/>
        </w:rPr>
      </w:pPr>
      <w:r w:rsidRPr="00024B0B">
        <w:rPr>
          <w:color w:val="000000"/>
          <w:lang w:eastAsia="en-US"/>
        </w:rPr>
        <w:t xml:space="preserve">    }</w:t>
      </w:r>
    </w:p>
    <w:p w14:paraId="3F4A0E3A" w14:textId="77777777" w:rsidR="00F04222" w:rsidRPr="00024B0B" w:rsidRDefault="00F04222" w:rsidP="00F04222">
      <w:pPr>
        <w:pStyle w:val="Output"/>
        <w:rPr>
          <w:color w:val="000000"/>
          <w:lang w:eastAsia="en-US"/>
        </w:rPr>
      </w:pPr>
    </w:p>
    <w:p w14:paraId="1710AF26" w14:textId="77777777" w:rsidR="00F04222" w:rsidRPr="00024B0B" w:rsidRDefault="00F04222" w:rsidP="00F04222">
      <w:pPr>
        <w:pStyle w:val="Output"/>
        <w:rPr>
          <w:color w:val="000000"/>
          <w:lang w:eastAsia="en-US"/>
        </w:rPr>
      </w:pPr>
      <w:r w:rsidRPr="00024B0B">
        <w:rPr>
          <w:color w:val="000000"/>
          <w:lang w:eastAsia="en-US"/>
        </w:rPr>
        <w:t xml:space="preserve">    </w:t>
      </w:r>
      <w:r w:rsidRPr="00024B0B">
        <w:rPr>
          <w:lang w:eastAsia="en-US"/>
        </w:rPr>
        <w:t>@RequestMapping(value="/{user}/customers", method=RequestMethod.GET)</w:t>
      </w:r>
    </w:p>
    <w:p w14:paraId="761C03BE" w14:textId="77777777" w:rsidR="00F04222" w:rsidRPr="00024B0B" w:rsidRDefault="00F04222" w:rsidP="00F04222">
      <w:pPr>
        <w:pStyle w:val="Output"/>
        <w:rPr>
          <w:color w:val="000000"/>
          <w:lang w:eastAsia="en-US"/>
        </w:rPr>
      </w:pPr>
      <w:r w:rsidRPr="00024B0B">
        <w:rPr>
          <w:color w:val="000000"/>
          <w:lang w:eastAsia="en-US"/>
        </w:rPr>
        <w:t xml:space="preserve">    List&lt;Customer&gt; getUserCustomers(</w:t>
      </w:r>
      <w:r w:rsidRPr="00024B0B">
        <w:rPr>
          <w:lang w:eastAsia="en-US"/>
        </w:rPr>
        <w:t>@PathVariable</w:t>
      </w:r>
      <w:r w:rsidRPr="00024B0B">
        <w:rPr>
          <w:color w:val="000000"/>
          <w:lang w:eastAsia="en-US"/>
        </w:rPr>
        <w:t xml:space="preserve"> Long user) {</w:t>
      </w:r>
    </w:p>
    <w:p w14:paraId="2BC8800B" w14:textId="77777777" w:rsidR="00F04222" w:rsidRPr="00024B0B" w:rsidRDefault="00F04222" w:rsidP="00F04222">
      <w:pPr>
        <w:pStyle w:val="Output"/>
        <w:rPr>
          <w:color w:val="000000"/>
          <w:lang w:eastAsia="en-US"/>
        </w:rPr>
      </w:pPr>
      <w:r w:rsidRPr="00024B0B">
        <w:rPr>
          <w:color w:val="000000"/>
          <w:lang w:eastAsia="en-US"/>
        </w:rPr>
        <w:t xml:space="preserve">        </w:t>
      </w:r>
      <w:r w:rsidRPr="00024B0B">
        <w:rPr>
          <w:color w:val="3F5F5F"/>
          <w:lang w:eastAsia="en-US"/>
        </w:rPr>
        <w:t>// ...</w:t>
      </w:r>
    </w:p>
    <w:p w14:paraId="45E4EEC0" w14:textId="77777777" w:rsidR="00F04222" w:rsidRPr="00024B0B" w:rsidRDefault="00F04222" w:rsidP="00F04222">
      <w:pPr>
        <w:pStyle w:val="Output"/>
        <w:rPr>
          <w:color w:val="000000"/>
          <w:lang w:eastAsia="en-US"/>
        </w:rPr>
      </w:pPr>
      <w:r w:rsidRPr="00024B0B">
        <w:rPr>
          <w:color w:val="000000"/>
          <w:lang w:eastAsia="en-US"/>
        </w:rPr>
        <w:t xml:space="preserve">    }</w:t>
      </w:r>
    </w:p>
    <w:p w14:paraId="7AA823E6" w14:textId="77777777" w:rsidR="00F04222" w:rsidRPr="00024B0B" w:rsidRDefault="00F04222" w:rsidP="00F04222">
      <w:pPr>
        <w:pStyle w:val="Output"/>
        <w:rPr>
          <w:color w:val="000000"/>
          <w:lang w:eastAsia="en-US"/>
        </w:rPr>
      </w:pPr>
    </w:p>
    <w:p w14:paraId="1F761AD4" w14:textId="77777777" w:rsidR="00F04222" w:rsidRPr="00024B0B" w:rsidRDefault="00F04222" w:rsidP="00F04222">
      <w:pPr>
        <w:pStyle w:val="Output"/>
        <w:rPr>
          <w:color w:val="000000"/>
          <w:lang w:eastAsia="en-US"/>
        </w:rPr>
      </w:pPr>
      <w:r w:rsidRPr="00024B0B">
        <w:rPr>
          <w:color w:val="000000"/>
          <w:lang w:eastAsia="en-US"/>
        </w:rPr>
        <w:t xml:space="preserve">    </w:t>
      </w:r>
      <w:r w:rsidRPr="00024B0B">
        <w:rPr>
          <w:lang w:eastAsia="en-US"/>
        </w:rPr>
        <w:t>@RequestMapping(value="/{user}", method=RequestMethod.DELETE)</w:t>
      </w:r>
    </w:p>
    <w:p w14:paraId="10EFFCA1" w14:textId="77777777" w:rsidR="00F04222" w:rsidRPr="00024B0B" w:rsidRDefault="00F04222" w:rsidP="00F04222">
      <w:pPr>
        <w:pStyle w:val="Output"/>
        <w:rPr>
          <w:color w:val="000000"/>
          <w:lang w:eastAsia="en-US"/>
        </w:rPr>
      </w:pPr>
      <w:r w:rsidRPr="00024B0B">
        <w:rPr>
          <w:color w:val="000000"/>
          <w:lang w:eastAsia="en-US"/>
        </w:rPr>
        <w:t xml:space="preserve">    </w:t>
      </w:r>
      <w:r w:rsidRPr="00024B0B">
        <w:rPr>
          <w:b/>
          <w:bCs/>
          <w:color w:val="7F0055"/>
          <w:lang w:eastAsia="en-US"/>
        </w:rPr>
        <w:t>public</w:t>
      </w:r>
      <w:r w:rsidRPr="00024B0B">
        <w:rPr>
          <w:color w:val="000000"/>
          <w:lang w:eastAsia="en-US"/>
        </w:rPr>
        <w:t xml:space="preserve"> User deleteUser(</w:t>
      </w:r>
      <w:r w:rsidRPr="00024B0B">
        <w:rPr>
          <w:lang w:eastAsia="en-US"/>
        </w:rPr>
        <w:t>@PathVariable</w:t>
      </w:r>
      <w:r w:rsidRPr="00024B0B">
        <w:rPr>
          <w:color w:val="000000"/>
          <w:lang w:eastAsia="en-US"/>
        </w:rPr>
        <w:t xml:space="preserve"> Long user) {</w:t>
      </w:r>
    </w:p>
    <w:p w14:paraId="61BB5626" w14:textId="77777777" w:rsidR="00F04222" w:rsidRPr="00024B0B" w:rsidRDefault="00F04222" w:rsidP="00F04222">
      <w:pPr>
        <w:pStyle w:val="Output"/>
        <w:rPr>
          <w:color w:val="000000"/>
          <w:lang w:eastAsia="en-US"/>
        </w:rPr>
      </w:pPr>
      <w:r w:rsidRPr="00024B0B">
        <w:rPr>
          <w:color w:val="000000"/>
          <w:lang w:eastAsia="en-US"/>
        </w:rPr>
        <w:t xml:space="preserve">        </w:t>
      </w:r>
      <w:r w:rsidRPr="00024B0B">
        <w:rPr>
          <w:color w:val="3F5F5F"/>
          <w:lang w:eastAsia="en-US"/>
        </w:rPr>
        <w:t>// ...</w:t>
      </w:r>
    </w:p>
    <w:p w14:paraId="660D1121" w14:textId="2DC510EE" w:rsidR="00F04222" w:rsidRPr="00024B0B" w:rsidRDefault="00F04222" w:rsidP="00F04222">
      <w:pPr>
        <w:pStyle w:val="Output"/>
        <w:rPr>
          <w:color w:val="000000"/>
          <w:lang w:eastAsia="en-US"/>
        </w:rPr>
      </w:pPr>
      <w:r w:rsidRPr="00024B0B">
        <w:rPr>
          <w:color w:val="000000"/>
          <w:lang w:eastAsia="en-US"/>
        </w:rPr>
        <w:t xml:space="preserve">    }</w:t>
      </w:r>
    </w:p>
    <w:p w14:paraId="1E570904" w14:textId="77777777" w:rsidR="00F04222" w:rsidRPr="00024B0B" w:rsidRDefault="00F04222" w:rsidP="00F04222">
      <w:pPr>
        <w:pStyle w:val="Output"/>
        <w:rPr>
          <w:color w:val="000000"/>
          <w:lang w:eastAsia="en-US"/>
        </w:rPr>
      </w:pPr>
      <w:r w:rsidRPr="00024B0B">
        <w:rPr>
          <w:color w:val="000000"/>
          <w:lang w:eastAsia="en-US"/>
        </w:rPr>
        <w:t>}</w:t>
      </w:r>
    </w:p>
    <w:p w14:paraId="29232D6B" w14:textId="7790B424" w:rsidR="004457D6" w:rsidRDefault="004457D6" w:rsidP="00F04222"/>
    <w:p w14:paraId="055BC29E" w14:textId="77777777" w:rsidR="00674BF6" w:rsidRDefault="00674BF6" w:rsidP="00F04222"/>
    <w:p w14:paraId="3367C7B6" w14:textId="2C45CC7D" w:rsidR="00F04222" w:rsidRDefault="00F04222" w:rsidP="00F04222">
      <w:pPr>
        <w:pStyle w:val="Heading2"/>
      </w:pPr>
      <w:bookmarkStart w:id="72" w:name="_Toc493167930"/>
      <w:bookmarkStart w:id="73" w:name="_Toc98762620"/>
      <w:bookmarkStart w:id="74" w:name="_Toc98778491"/>
      <w:r>
        <w:t>Spring Boot MVC Example</w:t>
      </w:r>
      <w:bookmarkEnd w:id="72"/>
      <w:r w:rsidR="00027910">
        <w:t xml:space="preserve"> – Using TheamLeaf</w:t>
      </w:r>
      <w:bookmarkEnd w:id="73"/>
      <w:bookmarkEnd w:id="74"/>
    </w:p>
    <w:p w14:paraId="0CC2ADE1" w14:textId="77777777" w:rsidR="00674BF6" w:rsidRPr="00674BF6" w:rsidRDefault="00674BF6" w:rsidP="00674BF6"/>
    <w:p w14:paraId="008AACB8" w14:textId="77777777" w:rsidR="00DE5E1D" w:rsidRDefault="00DE5E1D" w:rsidP="00DE5E1D">
      <w:pPr>
        <w:spacing w:after="0"/>
        <w:rPr>
          <w:rFonts w:ascii="Century Gothic" w:hAnsi="Century Gothic"/>
          <w:b/>
          <w:bCs/>
          <w:iCs/>
          <w:sz w:val="28"/>
          <w:szCs w:val="24"/>
          <w:u w:val="single"/>
        </w:rPr>
      </w:pPr>
      <w:r w:rsidRPr="00270E78">
        <w:rPr>
          <w:rFonts w:ascii="Century Gothic" w:hAnsi="Century Gothic"/>
          <w:b/>
          <w:bCs/>
          <w:iCs/>
          <w:sz w:val="28"/>
          <w:szCs w:val="24"/>
          <w:u w:val="single"/>
        </w:rPr>
        <w:t>Thymeleaf</w:t>
      </w:r>
      <w:r>
        <w:rPr>
          <w:rFonts w:ascii="Century Gothic" w:hAnsi="Century Gothic"/>
          <w:b/>
          <w:bCs/>
          <w:iCs/>
          <w:sz w:val="28"/>
          <w:szCs w:val="24"/>
          <w:u w:val="single"/>
        </w:rPr>
        <w:t xml:space="preserve"> Quick Tutorial</w:t>
      </w:r>
    </w:p>
    <w:p w14:paraId="6310B6A1" w14:textId="77777777" w:rsidR="00DE5E1D" w:rsidRDefault="00DE5E1D" w:rsidP="00DE5E1D">
      <w:r w:rsidRPr="006328A5">
        <w:rPr>
          <w:b/>
          <w:bCs/>
        </w:rPr>
        <w:t>Thymeleaf</w:t>
      </w:r>
      <w:r w:rsidRPr="006328A5">
        <w:t> is a modern server-side Java template engine for both web and standalone environments.</w:t>
      </w:r>
    </w:p>
    <w:p w14:paraId="133B29A4" w14:textId="77777777" w:rsidR="00DE5E1D" w:rsidRDefault="00DE5E1D" w:rsidP="00DE5E1D">
      <w:pPr>
        <w:spacing w:after="0"/>
      </w:pPr>
      <w:r>
        <w:t xml:space="preserve">We can use Thymeleaf directly in </w:t>
      </w:r>
      <w:r w:rsidRPr="00345E47">
        <w:rPr>
          <w:rStyle w:val="BlueSyntaxChar"/>
        </w:rPr>
        <w:t>.html</w:t>
      </w:r>
      <w:r>
        <w:t xml:space="preserve"> files. By just placing below line to activate Thymeleaf in our HTML.</w:t>
      </w:r>
    </w:p>
    <w:p w14:paraId="5FB92DC7" w14:textId="77777777" w:rsidR="00DE5E1D" w:rsidRPr="006328A5" w:rsidRDefault="00DE5E1D" w:rsidP="00E74666">
      <w:pPr>
        <w:pStyle w:val="syntax"/>
        <w:rPr>
          <w:color w:val="000000"/>
        </w:rPr>
      </w:pPr>
      <w:r w:rsidRPr="006328A5">
        <w:rPr>
          <w:rStyle w:val="tag"/>
          <w:rFonts w:cs="Segoe UI"/>
          <w:bCs/>
          <w:color w:val="006699"/>
          <w:bdr w:val="none" w:sz="0" w:space="0" w:color="auto" w:frame="1"/>
        </w:rPr>
        <w:t>&lt;</w:t>
      </w:r>
      <w:r w:rsidRPr="006328A5">
        <w:rPr>
          <w:rStyle w:val="tag-name"/>
          <w:rFonts w:cs="Segoe UI"/>
          <w:bCs/>
          <w:color w:val="006699"/>
          <w:bdr w:val="none" w:sz="0" w:space="0" w:color="auto" w:frame="1"/>
        </w:rPr>
        <w:t>html</w:t>
      </w:r>
      <w:r w:rsidRPr="006328A5">
        <w:rPr>
          <w:color w:val="000000"/>
          <w:bdr w:val="none" w:sz="0" w:space="0" w:color="auto" w:frame="1"/>
        </w:rPr>
        <w:t> </w:t>
      </w:r>
      <w:r w:rsidRPr="006328A5">
        <w:rPr>
          <w:rStyle w:val="attribute"/>
          <w:rFonts w:cs="Segoe UI"/>
          <w:color w:val="FF0000"/>
          <w:bdr w:val="none" w:sz="0" w:space="0" w:color="auto" w:frame="1"/>
        </w:rPr>
        <w:t>lang</w:t>
      </w:r>
      <w:r w:rsidRPr="006328A5">
        <w:rPr>
          <w:color w:val="000000"/>
          <w:bdr w:val="none" w:sz="0" w:space="0" w:color="auto" w:frame="1"/>
        </w:rPr>
        <w:t>=</w:t>
      </w:r>
      <w:r w:rsidRPr="006328A5">
        <w:rPr>
          <w:rStyle w:val="attribute-value"/>
          <w:rFonts w:cs="Segoe UI"/>
          <w:color w:val="0000FF"/>
          <w:bdr w:val="none" w:sz="0" w:space="0" w:color="auto" w:frame="1"/>
        </w:rPr>
        <w:t>"en"</w:t>
      </w:r>
      <w:r w:rsidRPr="006328A5">
        <w:rPr>
          <w:color w:val="000000"/>
          <w:bdr w:val="none" w:sz="0" w:space="0" w:color="auto" w:frame="1"/>
        </w:rPr>
        <w:t> </w:t>
      </w:r>
      <w:r w:rsidRPr="006328A5">
        <w:rPr>
          <w:rStyle w:val="attribute"/>
          <w:rFonts w:cs="Segoe UI"/>
          <w:color w:val="FF0000"/>
          <w:bdr w:val="none" w:sz="0" w:space="0" w:color="auto" w:frame="1"/>
        </w:rPr>
        <w:t>xmlns:th</w:t>
      </w:r>
      <w:r w:rsidRPr="006328A5">
        <w:rPr>
          <w:color w:val="000000"/>
          <w:bdr w:val="none" w:sz="0" w:space="0" w:color="auto" w:frame="1"/>
        </w:rPr>
        <w:t>=</w:t>
      </w:r>
      <w:r w:rsidRPr="006328A5">
        <w:rPr>
          <w:rStyle w:val="attribute-value"/>
          <w:rFonts w:cs="Segoe UI"/>
          <w:color w:val="0000FF"/>
          <w:bdr w:val="none" w:sz="0" w:space="0" w:color="auto" w:frame="1"/>
        </w:rPr>
        <w:t>"http://www.thymeleaf.org"</w:t>
      </w:r>
      <w:r w:rsidRPr="006328A5">
        <w:rPr>
          <w:rStyle w:val="tag"/>
          <w:rFonts w:cs="Segoe UI"/>
          <w:bCs/>
          <w:color w:val="006699"/>
          <w:bdr w:val="none" w:sz="0" w:space="0" w:color="auto" w:frame="1"/>
        </w:rPr>
        <w:t>&gt;</w:t>
      </w:r>
      <w:r w:rsidRPr="006328A5">
        <w:rPr>
          <w:color w:val="000000"/>
          <w:bdr w:val="none" w:sz="0" w:space="0" w:color="auto" w:frame="1"/>
        </w:rPr>
        <w:t>  </w:t>
      </w:r>
    </w:p>
    <w:p w14:paraId="674AFF54" w14:textId="77777777" w:rsidR="00AC54D2" w:rsidRDefault="00AC54D2" w:rsidP="00281B23">
      <w:pPr>
        <w:spacing w:after="0" w:line="240" w:lineRule="auto"/>
      </w:pPr>
    </w:p>
    <w:p w14:paraId="229B3C8A" w14:textId="37843DFE" w:rsidR="00DE5E1D" w:rsidRDefault="00DE5E1D" w:rsidP="00DE5E1D">
      <w:pPr>
        <w:spacing w:after="0"/>
      </w:pPr>
      <w:r>
        <w:lastRenderedPageBreak/>
        <w:t xml:space="preserve">If you want to use Thymleaf elements in our program, we have use </w:t>
      </w:r>
      <w:r w:rsidRPr="003131FA">
        <w:rPr>
          <w:rStyle w:val="0SyntaxPinkChar"/>
        </w:rPr>
        <w:t>th:&lt;element&gt;</w:t>
      </w:r>
      <w:r>
        <w:rPr>
          <w:rFonts w:cs="Segoe UI"/>
          <w:color w:val="FF0000"/>
        </w:rPr>
        <w:t xml:space="preserve"> </w:t>
      </w:r>
      <w:r>
        <w:t>Tag in our HTML Tags</w:t>
      </w:r>
    </w:p>
    <w:p w14:paraId="386E419D" w14:textId="77777777" w:rsidR="00DE5E1D" w:rsidRPr="00674BF6"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6"/>
          <w:szCs w:val="16"/>
          <w:lang w:eastAsia="en-US"/>
        </w:rPr>
      </w:pPr>
      <w:r w:rsidRPr="00674BF6">
        <w:rPr>
          <w:rFonts w:ascii="Consolas" w:eastAsia="Times New Roman" w:hAnsi="Consolas" w:cs="Courier New"/>
          <w:color w:val="B9BDB6"/>
          <w:sz w:val="16"/>
          <w:szCs w:val="16"/>
          <w:lang w:eastAsia="en-US"/>
        </w:rPr>
        <w:t>&lt;</w:t>
      </w:r>
      <w:r w:rsidRPr="00674BF6">
        <w:rPr>
          <w:rFonts w:ascii="Consolas" w:eastAsia="Times New Roman" w:hAnsi="Consolas" w:cs="Courier New"/>
          <w:color w:val="8BD1FF"/>
          <w:sz w:val="16"/>
          <w:szCs w:val="16"/>
          <w:lang w:eastAsia="en-US"/>
        </w:rPr>
        <w:t>table</w:t>
      </w:r>
      <w:r w:rsidRPr="00674BF6">
        <w:rPr>
          <w:rFonts w:ascii="Consolas" w:eastAsia="Times New Roman" w:hAnsi="Consolas" w:cs="Courier New"/>
          <w:color w:val="B9BDB6"/>
          <w:sz w:val="16"/>
          <w:szCs w:val="16"/>
          <w:lang w:eastAsia="en-US"/>
        </w:rPr>
        <w:t>&gt;</w:t>
      </w:r>
    </w:p>
    <w:p w14:paraId="78D808D0" w14:textId="77777777" w:rsidR="00DE5E1D" w:rsidRPr="00674BF6"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6"/>
          <w:szCs w:val="16"/>
          <w:lang w:eastAsia="en-US"/>
        </w:rPr>
      </w:pPr>
      <w:r w:rsidRPr="00674BF6">
        <w:rPr>
          <w:rFonts w:ascii="Consolas" w:eastAsia="Times New Roman" w:hAnsi="Consolas" w:cs="Courier New"/>
          <w:color w:val="B9BDB6"/>
          <w:sz w:val="16"/>
          <w:szCs w:val="16"/>
          <w:lang w:eastAsia="en-US"/>
        </w:rPr>
        <w:t xml:space="preserve">  &lt;</w:t>
      </w:r>
      <w:r w:rsidRPr="00674BF6">
        <w:rPr>
          <w:rFonts w:ascii="Consolas" w:eastAsia="Times New Roman" w:hAnsi="Consolas" w:cs="Courier New"/>
          <w:color w:val="8BD1FF"/>
          <w:sz w:val="16"/>
          <w:szCs w:val="16"/>
          <w:lang w:eastAsia="en-US"/>
        </w:rPr>
        <w:t>thead</w:t>
      </w:r>
      <w:r w:rsidRPr="00674BF6">
        <w:rPr>
          <w:rFonts w:ascii="Consolas" w:eastAsia="Times New Roman" w:hAnsi="Consolas" w:cs="Courier New"/>
          <w:color w:val="B9BDB6"/>
          <w:sz w:val="16"/>
          <w:szCs w:val="16"/>
          <w:lang w:eastAsia="en-US"/>
        </w:rPr>
        <w:t>&gt;</w:t>
      </w:r>
    </w:p>
    <w:p w14:paraId="12D6F92B" w14:textId="77777777" w:rsidR="00DE5E1D" w:rsidRPr="00674BF6"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6"/>
          <w:szCs w:val="16"/>
          <w:lang w:eastAsia="en-US"/>
        </w:rPr>
      </w:pPr>
      <w:r w:rsidRPr="00674BF6">
        <w:rPr>
          <w:rFonts w:ascii="Consolas" w:eastAsia="Times New Roman" w:hAnsi="Consolas" w:cs="Courier New"/>
          <w:color w:val="B9BDB6"/>
          <w:sz w:val="16"/>
          <w:szCs w:val="16"/>
          <w:lang w:eastAsia="en-US"/>
        </w:rPr>
        <w:t xml:space="preserve">    &lt;</w:t>
      </w:r>
      <w:r w:rsidRPr="00674BF6">
        <w:rPr>
          <w:rFonts w:ascii="Consolas" w:eastAsia="Times New Roman" w:hAnsi="Consolas" w:cs="Courier New"/>
          <w:color w:val="8BD1FF"/>
          <w:sz w:val="16"/>
          <w:szCs w:val="16"/>
          <w:lang w:eastAsia="en-US"/>
        </w:rPr>
        <w:t>tr</w:t>
      </w:r>
      <w:r w:rsidRPr="00674BF6">
        <w:rPr>
          <w:rFonts w:ascii="Consolas" w:eastAsia="Times New Roman" w:hAnsi="Consolas" w:cs="Courier New"/>
          <w:color w:val="B9BDB6"/>
          <w:sz w:val="16"/>
          <w:szCs w:val="16"/>
          <w:lang w:eastAsia="en-US"/>
        </w:rPr>
        <w:t>&gt;</w:t>
      </w:r>
    </w:p>
    <w:p w14:paraId="5C21A5C9" w14:textId="77777777" w:rsidR="00DE5E1D" w:rsidRPr="00674BF6"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6"/>
          <w:szCs w:val="16"/>
          <w:lang w:eastAsia="en-US"/>
        </w:rPr>
      </w:pPr>
      <w:r w:rsidRPr="00674BF6">
        <w:rPr>
          <w:rFonts w:ascii="Consolas" w:eastAsia="Times New Roman" w:hAnsi="Consolas" w:cs="Courier New"/>
          <w:color w:val="B9BDB6"/>
          <w:sz w:val="16"/>
          <w:szCs w:val="16"/>
          <w:lang w:eastAsia="en-US"/>
        </w:rPr>
        <w:t xml:space="preserve">      &lt;</w:t>
      </w:r>
      <w:r w:rsidRPr="00674BF6">
        <w:rPr>
          <w:rFonts w:ascii="Consolas" w:eastAsia="Times New Roman" w:hAnsi="Consolas" w:cs="Courier New"/>
          <w:color w:val="8BD1FF"/>
          <w:sz w:val="16"/>
          <w:szCs w:val="16"/>
          <w:lang w:eastAsia="en-US"/>
        </w:rPr>
        <w:t xml:space="preserve">th </w:t>
      </w:r>
      <w:r w:rsidRPr="00674BF6">
        <w:rPr>
          <w:rFonts w:ascii="Consolas" w:eastAsia="Times New Roman" w:hAnsi="Consolas" w:cs="Courier New"/>
          <w:color w:val="E0E8FF"/>
          <w:sz w:val="16"/>
          <w:szCs w:val="16"/>
          <w:lang w:eastAsia="en-US"/>
        </w:rPr>
        <w:t>th:text</w:t>
      </w:r>
      <w:r w:rsidRPr="00674BF6">
        <w:rPr>
          <w:rFonts w:ascii="Consolas" w:eastAsia="Times New Roman" w:hAnsi="Consolas" w:cs="Courier New"/>
          <w:color w:val="B9BDB6"/>
          <w:sz w:val="16"/>
          <w:szCs w:val="16"/>
          <w:lang w:eastAsia="en-US"/>
        </w:rPr>
        <w:t>="</w:t>
      </w:r>
      <w:r w:rsidRPr="00674BF6">
        <w:rPr>
          <w:rFonts w:ascii="Consolas" w:eastAsia="Times New Roman" w:hAnsi="Consolas" w:cs="Courier New"/>
          <w:color w:val="99CC33"/>
          <w:sz w:val="16"/>
          <w:szCs w:val="16"/>
          <w:lang w:eastAsia="en-US"/>
        </w:rPr>
        <w:t>#{msgs.headers.name}</w:t>
      </w:r>
      <w:r w:rsidRPr="00674BF6">
        <w:rPr>
          <w:rFonts w:ascii="Consolas" w:eastAsia="Times New Roman" w:hAnsi="Consolas" w:cs="Courier New"/>
          <w:color w:val="B9BDB6"/>
          <w:sz w:val="16"/>
          <w:szCs w:val="16"/>
          <w:lang w:eastAsia="en-US"/>
        </w:rPr>
        <w:t>"&gt;Name&lt;/</w:t>
      </w:r>
      <w:r w:rsidRPr="00674BF6">
        <w:rPr>
          <w:rFonts w:ascii="Consolas" w:eastAsia="Times New Roman" w:hAnsi="Consolas" w:cs="Courier New"/>
          <w:color w:val="8BD1FF"/>
          <w:sz w:val="16"/>
          <w:szCs w:val="16"/>
          <w:lang w:eastAsia="en-US"/>
        </w:rPr>
        <w:t>th</w:t>
      </w:r>
      <w:r w:rsidRPr="00674BF6">
        <w:rPr>
          <w:rFonts w:ascii="Consolas" w:eastAsia="Times New Roman" w:hAnsi="Consolas" w:cs="Courier New"/>
          <w:color w:val="B9BDB6"/>
          <w:sz w:val="16"/>
          <w:szCs w:val="16"/>
          <w:lang w:eastAsia="en-US"/>
        </w:rPr>
        <w:t>&gt;</w:t>
      </w:r>
    </w:p>
    <w:p w14:paraId="11E1EE95" w14:textId="77777777" w:rsidR="00DE5E1D" w:rsidRPr="00674BF6"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6"/>
          <w:szCs w:val="16"/>
          <w:lang w:eastAsia="en-US"/>
        </w:rPr>
      </w:pPr>
      <w:r w:rsidRPr="00674BF6">
        <w:rPr>
          <w:rFonts w:ascii="Consolas" w:eastAsia="Times New Roman" w:hAnsi="Consolas" w:cs="Courier New"/>
          <w:color w:val="B9BDB6"/>
          <w:sz w:val="16"/>
          <w:szCs w:val="16"/>
          <w:lang w:eastAsia="en-US"/>
        </w:rPr>
        <w:t xml:space="preserve">      &lt;</w:t>
      </w:r>
      <w:r w:rsidRPr="00674BF6">
        <w:rPr>
          <w:rFonts w:ascii="Consolas" w:eastAsia="Times New Roman" w:hAnsi="Consolas" w:cs="Courier New"/>
          <w:color w:val="8BD1FF"/>
          <w:sz w:val="16"/>
          <w:szCs w:val="16"/>
          <w:lang w:eastAsia="en-US"/>
        </w:rPr>
        <w:t xml:space="preserve">th </w:t>
      </w:r>
      <w:r w:rsidRPr="00674BF6">
        <w:rPr>
          <w:rFonts w:ascii="Consolas" w:eastAsia="Times New Roman" w:hAnsi="Consolas" w:cs="Courier New"/>
          <w:color w:val="E0E8FF"/>
          <w:sz w:val="16"/>
          <w:szCs w:val="16"/>
          <w:lang w:eastAsia="en-US"/>
        </w:rPr>
        <w:t>th:text</w:t>
      </w:r>
      <w:r w:rsidRPr="00674BF6">
        <w:rPr>
          <w:rFonts w:ascii="Consolas" w:eastAsia="Times New Roman" w:hAnsi="Consolas" w:cs="Courier New"/>
          <w:color w:val="B9BDB6"/>
          <w:sz w:val="16"/>
          <w:szCs w:val="16"/>
          <w:lang w:eastAsia="en-US"/>
        </w:rPr>
        <w:t>="</w:t>
      </w:r>
      <w:r w:rsidRPr="00674BF6">
        <w:rPr>
          <w:rFonts w:ascii="Consolas" w:eastAsia="Times New Roman" w:hAnsi="Consolas" w:cs="Courier New"/>
          <w:color w:val="99CC33"/>
          <w:sz w:val="16"/>
          <w:szCs w:val="16"/>
          <w:lang w:eastAsia="en-US"/>
        </w:rPr>
        <w:t>#{msgs.headers.price}</w:t>
      </w:r>
      <w:r w:rsidRPr="00674BF6">
        <w:rPr>
          <w:rFonts w:ascii="Consolas" w:eastAsia="Times New Roman" w:hAnsi="Consolas" w:cs="Courier New"/>
          <w:color w:val="B9BDB6"/>
          <w:sz w:val="16"/>
          <w:szCs w:val="16"/>
          <w:lang w:eastAsia="en-US"/>
        </w:rPr>
        <w:t>"&gt;Price&lt;/</w:t>
      </w:r>
      <w:r w:rsidRPr="00674BF6">
        <w:rPr>
          <w:rFonts w:ascii="Consolas" w:eastAsia="Times New Roman" w:hAnsi="Consolas" w:cs="Courier New"/>
          <w:color w:val="8BD1FF"/>
          <w:sz w:val="16"/>
          <w:szCs w:val="16"/>
          <w:lang w:eastAsia="en-US"/>
        </w:rPr>
        <w:t>th</w:t>
      </w:r>
      <w:r w:rsidRPr="00674BF6">
        <w:rPr>
          <w:rFonts w:ascii="Consolas" w:eastAsia="Times New Roman" w:hAnsi="Consolas" w:cs="Courier New"/>
          <w:color w:val="B9BDB6"/>
          <w:sz w:val="16"/>
          <w:szCs w:val="16"/>
          <w:lang w:eastAsia="en-US"/>
        </w:rPr>
        <w:t>&gt;</w:t>
      </w:r>
    </w:p>
    <w:p w14:paraId="238A8673" w14:textId="77777777" w:rsidR="00DE5E1D" w:rsidRPr="00674BF6"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6"/>
          <w:szCs w:val="16"/>
          <w:lang w:eastAsia="en-US"/>
        </w:rPr>
      </w:pPr>
      <w:r w:rsidRPr="00674BF6">
        <w:rPr>
          <w:rFonts w:ascii="Consolas" w:eastAsia="Times New Roman" w:hAnsi="Consolas" w:cs="Courier New"/>
          <w:color w:val="B9BDB6"/>
          <w:sz w:val="16"/>
          <w:szCs w:val="16"/>
          <w:lang w:eastAsia="en-US"/>
        </w:rPr>
        <w:t xml:space="preserve">    &lt;/</w:t>
      </w:r>
      <w:r w:rsidRPr="00674BF6">
        <w:rPr>
          <w:rFonts w:ascii="Consolas" w:eastAsia="Times New Roman" w:hAnsi="Consolas" w:cs="Courier New"/>
          <w:color w:val="8BD1FF"/>
          <w:sz w:val="16"/>
          <w:szCs w:val="16"/>
          <w:lang w:eastAsia="en-US"/>
        </w:rPr>
        <w:t>tr</w:t>
      </w:r>
      <w:r w:rsidRPr="00674BF6">
        <w:rPr>
          <w:rFonts w:ascii="Consolas" w:eastAsia="Times New Roman" w:hAnsi="Consolas" w:cs="Courier New"/>
          <w:color w:val="B9BDB6"/>
          <w:sz w:val="16"/>
          <w:szCs w:val="16"/>
          <w:lang w:eastAsia="en-US"/>
        </w:rPr>
        <w:t>&gt;</w:t>
      </w:r>
    </w:p>
    <w:p w14:paraId="1454A5B9" w14:textId="77777777" w:rsidR="00DE5E1D" w:rsidRPr="00674BF6"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6"/>
          <w:szCs w:val="16"/>
          <w:lang w:eastAsia="en-US"/>
        </w:rPr>
      </w:pPr>
      <w:r w:rsidRPr="00674BF6">
        <w:rPr>
          <w:rFonts w:ascii="Consolas" w:eastAsia="Times New Roman" w:hAnsi="Consolas" w:cs="Courier New"/>
          <w:color w:val="B9BDB6"/>
          <w:sz w:val="16"/>
          <w:szCs w:val="16"/>
          <w:lang w:eastAsia="en-US"/>
        </w:rPr>
        <w:t xml:space="preserve">  &lt;/</w:t>
      </w:r>
      <w:r w:rsidRPr="00674BF6">
        <w:rPr>
          <w:rFonts w:ascii="Consolas" w:eastAsia="Times New Roman" w:hAnsi="Consolas" w:cs="Courier New"/>
          <w:color w:val="8BD1FF"/>
          <w:sz w:val="16"/>
          <w:szCs w:val="16"/>
          <w:lang w:eastAsia="en-US"/>
        </w:rPr>
        <w:t>thead</w:t>
      </w:r>
      <w:r w:rsidRPr="00674BF6">
        <w:rPr>
          <w:rFonts w:ascii="Consolas" w:eastAsia="Times New Roman" w:hAnsi="Consolas" w:cs="Courier New"/>
          <w:color w:val="B9BDB6"/>
          <w:sz w:val="16"/>
          <w:szCs w:val="16"/>
          <w:lang w:eastAsia="en-US"/>
        </w:rPr>
        <w:t>&gt;</w:t>
      </w:r>
    </w:p>
    <w:p w14:paraId="0E6669AD" w14:textId="77777777" w:rsidR="00DE5E1D" w:rsidRPr="00674BF6"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6"/>
          <w:szCs w:val="16"/>
          <w:lang w:eastAsia="en-US"/>
        </w:rPr>
      </w:pPr>
      <w:r w:rsidRPr="00674BF6">
        <w:rPr>
          <w:rFonts w:ascii="Consolas" w:eastAsia="Times New Roman" w:hAnsi="Consolas" w:cs="Courier New"/>
          <w:color w:val="B9BDB6"/>
          <w:sz w:val="16"/>
          <w:szCs w:val="16"/>
          <w:lang w:eastAsia="en-US"/>
        </w:rPr>
        <w:t xml:space="preserve">  &lt;</w:t>
      </w:r>
      <w:r w:rsidRPr="00674BF6">
        <w:rPr>
          <w:rFonts w:ascii="Consolas" w:eastAsia="Times New Roman" w:hAnsi="Consolas" w:cs="Courier New"/>
          <w:color w:val="8BD1FF"/>
          <w:sz w:val="16"/>
          <w:szCs w:val="16"/>
          <w:lang w:eastAsia="en-US"/>
        </w:rPr>
        <w:t>tbody</w:t>
      </w:r>
      <w:r w:rsidRPr="00674BF6">
        <w:rPr>
          <w:rFonts w:ascii="Consolas" w:eastAsia="Times New Roman" w:hAnsi="Consolas" w:cs="Courier New"/>
          <w:color w:val="B9BDB6"/>
          <w:sz w:val="16"/>
          <w:szCs w:val="16"/>
          <w:lang w:eastAsia="en-US"/>
        </w:rPr>
        <w:t>&gt;</w:t>
      </w:r>
    </w:p>
    <w:p w14:paraId="09F0BF8F" w14:textId="77777777" w:rsidR="00DE5E1D" w:rsidRPr="00674BF6"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6"/>
          <w:szCs w:val="16"/>
          <w:lang w:eastAsia="en-US"/>
        </w:rPr>
      </w:pPr>
      <w:r w:rsidRPr="00674BF6">
        <w:rPr>
          <w:rFonts w:ascii="Consolas" w:eastAsia="Times New Roman" w:hAnsi="Consolas" w:cs="Courier New"/>
          <w:color w:val="B9BDB6"/>
          <w:sz w:val="16"/>
          <w:szCs w:val="16"/>
          <w:lang w:eastAsia="en-US"/>
        </w:rPr>
        <w:t xml:space="preserve">    &lt;</w:t>
      </w:r>
      <w:r w:rsidRPr="00674BF6">
        <w:rPr>
          <w:rFonts w:ascii="Consolas" w:eastAsia="Times New Roman" w:hAnsi="Consolas" w:cs="Courier New"/>
          <w:color w:val="8BD1FF"/>
          <w:sz w:val="16"/>
          <w:szCs w:val="16"/>
          <w:lang w:eastAsia="en-US"/>
        </w:rPr>
        <w:t xml:space="preserve">tr </w:t>
      </w:r>
      <w:r w:rsidRPr="00674BF6">
        <w:rPr>
          <w:rFonts w:ascii="Consolas" w:eastAsia="Times New Roman" w:hAnsi="Consolas" w:cs="Courier New"/>
          <w:color w:val="E0E8FF"/>
          <w:sz w:val="16"/>
          <w:szCs w:val="16"/>
          <w:lang w:eastAsia="en-US"/>
        </w:rPr>
        <w:t>th:each</w:t>
      </w:r>
      <w:r w:rsidRPr="00674BF6">
        <w:rPr>
          <w:rFonts w:ascii="Consolas" w:eastAsia="Times New Roman" w:hAnsi="Consolas" w:cs="Courier New"/>
          <w:color w:val="B9BDB6"/>
          <w:sz w:val="16"/>
          <w:szCs w:val="16"/>
          <w:lang w:eastAsia="en-US"/>
        </w:rPr>
        <w:t>="</w:t>
      </w:r>
      <w:r w:rsidRPr="00674BF6">
        <w:rPr>
          <w:rFonts w:ascii="Consolas" w:eastAsia="Times New Roman" w:hAnsi="Consolas" w:cs="Courier New"/>
          <w:color w:val="99CC33"/>
          <w:sz w:val="16"/>
          <w:szCs w:val="16"/>
          <w:lang w:eastAsia="en-US"/>
        </w:rPr>
        <w:t>prod: ${allProducts}</w:t>
      </w:r>
      <w:r w:rsidRPr="00674BF6">
        <w:rPr>
          <w:rFonts w:ascii="Consolas" w:eastAsia="Times New Roman" w:hAnsi="Consolas" w:cs="Courier New"/>
          <w:color w:val="B9BDB6"/>
          <w:sz w:val="16"/>
          <w:szCs w:val="16"/>
          <w:lang w:eastAsia="en-US"/>
        </w:rPr>
        <w:t>"&gt;</w:t>
      </w:r>
    </w:p>
    <w:p w14:paraId="73F17CC8" w14:textId="77777777" w:rsidR="00DE5E1D" w:rsidRPr="00674BF6"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6"/>
          <w:szCs w:val="16"/>
          <w:lang w:eastAsia="en-US"/>
        </w:rPr>
      </w:pPr>
      <w:r w:rsidRPr="00674BF6">
        <w:rPr>
          <w:rFonts w:ascii="Consolas" w:eastAsia="Times New Roman" w:hAnsi="Consolas" w:cs="Courier New"/>
          <w:color w:val="B9BDB6"/>
          <w:sz w:val="16"/>
          <w:szCs w:val="16"/>
          <w:lang w:eastAsia="en-US"/>
        </w:rPr>
        <w:t xml:space="preserve">      &lt;</w:t>
      </w:r>
      <w:r w:rsidRPr="00674BF6">
        <w:rPr>
          <w:rFonts w:ascii="Consolas" w:eastAsia="Times New Roman" w:hAnsi="Consolas" w:cs="Courier New"/>
          <w:color w:val="8BD1FF"/>
          <w:sz w:val="16"/>
          <w:szCs w:val="16"/>
          <w:lang w:eastAsia="en-US"/>
        </w:rPr>
        <w:t xml:space="preserve">td </w:t>
      </w:r>
      <w:r w:rsidRPr="00674BF6">
        <w:rPr>
          <w:rFonts w:ascii="Consolas" w:eastAsia="Times New Roman" w:hAnsi="Consolas" w:cs="Courier New"/>
          <w:color w:val="E0E8FF"/>
          <w:sz w:val="16"/>
          <w:szCs w:val="16"/>
          <w:lang w:eastAsia="en-US"/>
        </w:rPr>
        <w:t>th:text</w:t>
      </w:r>
      <w:r w:rsidRPr="00674BF6">
        <w:rPr>
          <w:rFonts w:ascii="Consolas" w:eastAsia="Times New Roman" w:hAnsi="Consolas" w:cs="Courier New"/>
          <w:color w:val="B9BDB6"/>
          <w:sz w:val="16"/>
          <w:szCs w:val="16"/>
          <w:lang w:eastAsia="en-US"/>
        </w:rPr>
        <w:t>="</w:t>
      </w:r>
      <w:r w:rsidRPr="00674BF6">
        <w:rPr>
          <w:rFonts w:ascii="Consolas" w:eastAsia="Times New Roman" w:hAnsi="Consolas" w:cs="Courier New"/>
          <w:color w:val="99CC33"/>
          <w:sz w:val="16"/>
          <w:szCs w:val="16"/>
          <w:lang w:eastAsia="en-US"/>
        </w:rPr>
        <w:t>${prod.name}</w:t>
      </w:r>
      <w:r w:rsidRPr="00674BF6">
        <w:rPr>
          <w:rFonts w:ascii="Consolas" w:eastAsia="Times New Roman" w:hAnsi="Consolas" w:cs="Courier New"/>
          <w:color w:val="B9BDB6"/>
          <w:sz w:val="16"/>
          <w:szCs w:val="16"/>
          <w:lang w:eastAsia="en-US"/>
        </w:rPr>
        <w:t>"&gt;Oranges&lt;/</w:t>
      </w:r>
      <w:r w:rsidRPr="00674BF6">
        <w:rPr>
          <w:rFonts w:ascii="Consolas" w:eastAsia="Times New Roman" w:hAnsi="Consolas" w:cs="Courier New"/>
          <w:color w:val="8BD1FF"/>
          <w:sz w:val="16"/>
          <w:szCs w:val="16"/>
          <w:lang w:eastAsia="en-US"/>
        </w:rPr>
        <w:t>td</w:t>
      </w:r>
      <w:r w:rsidRPr="00674BF6">
        <w:rPr>
          <w:rFonts w:ascii="Consolas" w:eastAsia="Times New Roman" w:hAnsi="Consolas" w:cs="Courier New"/>
          <w:color w:val="B9BDB6"/>
          <w:sz w:val="16"/>
          <w:szCs w:val="16"/>
          <w:lang w:eastAsia="en-US"/>
        </w:rPr>
        <w:t>&gt;</w:t>
      </w:r>
    </w:p>
    <w:p w14:paraId="124CE877" w14:textId="77777777" w:rsidR="00DE5E1D" w:rsidRPr="00674BF6"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6"/>
          <w:szCs w:val="16"/>
          <w:lang w:eastAsia="en-US"/>
        </w:rPr>
      </w:pPr>
      <w:r w:rsidRPr="00674BF6">
        <w:rPr>
          <w:rFonts w:ascii="Consolas" w:eastAsia="Times New Roman" w:hAnsi="Consolas" w:cs="Courier New"/>
          <w:color w:val="B9BDB6"/>
          <w:sz w:val="16"/>
          <w:szCs w:val="16"/>
          <w:lang w:eastAsia="en-US"/>
        </w:rPr>
        <w:t xml:space="preserve">      &lt;</w:t>
      </w:r>
      <w:r w:rsidRPr="00674BF6">
        <w:rPr>
          <w:rFonts w:ascii="Consolas" w:eastAsia="Times New Roman" w:hAnsi="Consolas" w:cs="Courier New"/>
          <w:color w:val="8BD1FF"/>
          <w:sz w:val="16"/>
          <w:szCs w:val="16"/>
          <w:lang w:eastAsia="en-US"/>
        </w:rPr>
        <w:t xml:space="preserve">td </w:t>
      </w:r>
      <w:r w:rsidRPr="00674BF6">
        <w:rPr>
          <w:rFonts w:ascii="Consolas" w:eastAsia="Times New Roman" w:hAnsi="Consolas" w:cs="Courier New"/>
          <w:color w:val="E0E8FF"/>
          <w:sz w:val="16"/>
          <w:szCs w:val="16"/>
          <w:lang w:eastAsia="en-US"/>
        </w:rPr>
        <w:t>th:text</w:t>
      </w:r>
      <w:r w:rsidRPr="00674BF6">
        <w:rPr>
          <w:rFonts w:ascii="Consolas" w:eastAsia="Times New Roman" w:hAnsi="Consolas" w:cs="Courier New"/>
          <w:color w:val="B9BDB6"/>
          <w:sz w:val="16"/>
          <w:szCs w:val="16"/>
          <w:lang w:eastAsia="en-US"/>
        </w:rPr>
        <w:t>="</w:t>
      </w:r>
      <w:r w:rsidRPr="00674BF6">
        <w:rPr>
          <w:rFonts w:ascii="Consolas" w:eastAsia="Times New Roman" w:hAnsi="Consolas" w:cs="Courier New"/>
          <w:color w:val="99CC33"/>
          <w:sz w:val="16"/>
          <w:szCs w:val="16"/>
          <w:lang w:eastAsia="en-US"/>
        </w:rPr>
        <w:t>${#numbers.formatDecimal(prod.price, 1, 2)}</w:t>
      </w:r>
      <w:r w:rsidRPr="00674BF6">
        <w:rPr>
          <w:rFonts w:ascii="Consolas" w:eastAsia="Times New Roman" w:hAnsi="Consolas" w:cs="Courier New"/>
          <w:color w:val="B9BDB6"/>
          <w:sz w:val="16"/>
          <w:szCs w:val="16"/>
          <w:lang w:eastAsia="en-US"/>
        </w:rPr>
        <w:t>"&gt;0.99&lt;/</w:t>
      </w:r>
      <w:r w:rsidRPr="00674BF6">
        <w:rPr>
          <w:rFonts w:ascii="Consolas" w:eastAsia="Times New Roman" w:hAnsi="Consolas" w:cs="Courier New"/>
          <w:color w:val="8BD1FF"/>
          <w:sz w:val="16"/>
          <w:szCs w:val="16"/>
          <w:lang w:eastAsia="en-US"/>
        </w:rPr>
        <w:t>td</w:t>
      </w:r>
      <w:r w:rsidRPr="00674BF6">
        <w:rPr>
          <w:rFonts w:ascii="Consolas" w:eastAsia="Times New Roman" w:hAnsi="Consolas" w:cs="Courier New"/>
          <w:color w:val="B9BDB6"/>
          <w:sz w:val="16"/>
          <w:szCs w:val="16"/>
          <w:lang w:eastAsia="en-US"/>
        </w:rPr>
        <w:t>&gt;</w:t>
      </w:r>
    </w:p>
    <w:p w14:paraId="2B7ECE9C" w14:textId="77777777" w:rsidR="00DE5E1D" w:rsidRPr="00674BF6"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6"/>
          <w:szCs w:val="16"/>
          <w:lang w:eastAsia="en-US"/>
        </w:rPr>
      </w:pPr>
      <w:r w:rsidRPr="00674BF6">
        <w:rPr>
          <w:rFonts w:ascii="Consolas" w:eastAsia="Times New Roman" w:hAnsi="Consolas" w:cs="Courier New"/>
          <w:color w:val="B9BDB6"/>
          <w:sz w:val="16"/>
          <w:szCs w:val="16"/>
          <w:lang w:eastAsia="en-US"/>
        </w:rPr>
        <w:t xml:space="preserve">    &lt;/</w:t>
      </w:r>
      <w:r w:rsidRPr="00674BF6">
        <w:rPr>
          <w:rFonts w:ascii="Consolas" w:eastAsia="Times New Roman" w:hAnsi="Consolas" w:cs="Courier New"/>
          <w:color w:val="8BD1FF"/>
          <w:sz w:val="16"/>
          <w:szCs w:val="16"/>
          <w:lang w:eastAsia="en-US"/>
        </w:rPr>
        <w:t>tr</w:t>
      </w:r>
      <w:r w:rsidRPr="00674BF6">
        <w:rPr>
          <w:rFonts w:ascii="Consolas" w:eastAsia="Times New Roman" w:hAnsi="Consolas" w:cs="Courier New"/>
          <w:color w:val="B9BDB6"/>
          <w:sz w:val="16"/>
          <w:szCs w:val="16"/>
          <w:lang w:eastAsia="en-US"/>
        </w:rPr>
        <w:t>&gt;</w:t>
      </w:r>
    </w:p>
    <w:p w14:paraId="3AC9050C" w14:textId="77777777" w:rsidR="00DE5E1D" w:rsidRPr="00674BF6"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6"/>
          <w:szCs w:val="16"/>
          <w:lang w:eastAsia="en-US"/>
        </w:rPr>
      </w:pPr>
      <w:r w:rsidRPr="00674BF6">
        <w:rPr>
          <w:rFonts w:ascii="Consolas" w:eastAsia="Times New Roman" w:hAnsi="Consolas" w:cs="Courier New"/>
          <w:color w:val="B9BDB6"/>
          <w:sz w:val="16"/>
          <w:szCs w:val="16"/>
          <w:lang w:eastAsia="en-US"/>
        </w:rPr>
        <w:t xml:space="preserve">  &lt;/</w:t>
      </w:r>
      <w:r w:rsidRPr="00674BF6">
        <w:rPr>
          <w:rFonts w:ascii="Consolas" w:eastAsia="Times New Roman" w:hAnsi="Consolas" w:cs="Courier New"/>
          <w:color w:val="8BD1FF"/>
          <w:sz w:val="16"/>
          <w:szCs w:val="16"/>
          <w:lang w:eastAsia="en-US"/>
        </w:rPr>
        <w:t>tbody</w:t>
      </w:r>
      <w:r w:rsidRPr="00674BF6">
        <w:rPr>
          <w:rFonts w:ascii="Consolas" w:eastAsia="Times New Roman" w:hAnsi="Consolas" w:cs="Courier New"/>
          <w:color w:val="B9BDB6"/>
          <w:sz w:val="16"/>
          <w:szCs w:val="16"/>
          <w:lang w:eastAsia="en-US"/>
        </w:rPr>
        <w:t>&gt;</w:t>
      </w:r>
    </w:p>
    <w:p w14:paraId="4CD3770C" w14:textId="77777777" w:rsidR="00DE5E1D" w:rsidRPr="00674BF6"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6"/>
          <w:szCs w:val="16"/>
          <w:lang w:eastAsia="en-US"/>
        </w:rPr>
      </w:pPr>
      <w:r w:rsidRPr="00674BF6">
        <w:rPr>
          <w:rFonts w:ascii="Consolas" w:eastAsia="Times New Roman" w:hAnsi="Consolas" w:cs="Courier New"/>
          <w:color w:val="B9BDB6"/>
          <w:sz w:val="16"/>
          <w:szCs w:val="16"/>
          <w:lang w:eastAsia="en-US"/>
        </w:rPr>
        <w:t>&lt;/</w:t>
      </w:r>
      <w:r w:rsidRPr="00674BF6">
        <w:rPr>
          <w:rFonts w:ascii="Consolas" w:eastAsia="Times New Roman" w:hAnsi="Consolas" w:cs="Courier New"/>
          <w:color w:val="8BD1FF"/>
          <w:sz w:val="16"/>
          <w:szCs w:val="16"/>
          <w:lang w:eastAsia="en-US"/>
        </w:rPr>
        <w:t>table</w:t>
      </w:r>
      <w:r w:rsidRPr="00674BF6">
        <w:rPr>
          <w:rFonts w:ascii="Consolas" w:eastAsia="Times New Roman" w:hAnsi="Consolas" w:cs="Courier New"/>
          <w:color w:val="B9BDB6"/>
          <w:sz w:val="16"/>
          <w:szCs w:val="16"/>
          <w:lang w:eastAsia="en-US"/>
        </w:rPr>
        <w:t>&gt;</w:t>
      </w:r>
    </w:p>
    <w:p w14:paraId="1582B56D" w14:textId="77777777" w:rsidR="00443BDC" w:rsidRDefault="00443BDC" w:rsidP="00281B23">
      <w:pPr>
        <w:spacing w:after="0" w:line="240" w:lineRule="auto"/>
      </w:pPr>
    </w:p>
    <w:p w14:paraId="585DF722" w14:textId="42320F53" w:rsidR="00DE5E1D" w:rsidRPr="007B794C" w:rsidRDefault="00DE5E1D" w:rsidP="00DE5E1D">
      <w:pPr>
        <w:spacing w:after="0"/>
      </w:pPr>
      <w:r>
        <w:t xml:space="preserve">We need add </w:t>
      </w:r>
      <w:r w:rsidRPr="007B794C">
        <w:rPr>
          <w:b/>
          <w:bCs/>
        </w:rPr>
        <w:t>spring-boot-starter-thymeleaf</w:t>
      </w:r>
      <w:r w:rsidRPr="007B794C">
        <w:t> dependency in our application's pom.xml file</w:t>
      </w:r>
      <w:r>
        <w:t xml:space="preserve"> to use Thymeleaf in our Application</w:t>
      </w:r>
    </w:p>
    <w:p w14:paraId="27DEC731" w14:textId="77777777" w:rsidR="00DE5E1D" w:rsidRPr="00674BF6" w:rsidRDefault="00DE5E1D" w:rsidP="00281B23">
      <w:pPr>
        <w:pStyle w:val="syntax"/>
        <w:ind w:left="0"/>
        <w:rPr>
          <w:sz w:val="16"/>
          <w:szCs w:val="18"/>
        </w:rPr>
      </w:pPr>
      <w:r w:rsidRPr="00674BF6">
        <w:rPr>
          <w:sz w:val="16"/>
          <w:szCs w:val="18"/>
        </w:rPr>
        <w:t>&lt;dependency&gt;  </w:t>
      </w:r>
    </w:p>
    <w:p w14:paraId="288C7599" w14:textId="77777777" w:rsidR="00DE5E1D" w:rsidRPr="00674BF6" w:rsidRDefault="00DE5E1D" w:rsidP="00674BF6">
      <w:pPr>
        <w:pStyle w:val="syntax"/>
        <w:ind w:left="0" w:firstLine="720"/>
        <w:rPr>
          <w:sz w:val="16"/>
          <w:szCs w:val="18"/>
        </w:rPr>
      </w:pPr>
      <w:r w:rsidRPr="00674BF6">
        <w:rPr>
          <w:sz w:val="16"/>
          <w:szCs w:val="18"/>
        </w:rPr>
        <w:t>&lt;groupId&gt;org.springframework.boot&lt;/groupId&gt;  </w:t>
      </w:r>
    </w:p>
    <w:p w14:paraId="2F883D68" w14:textId="77777777" w:rsidR="00DE5E1D" w:rsidRPr="00674BF6" w:rsidRDefault="00DE5E1D" w:rsidP="00674BF6">
      <w:pPr>
        <w:pStyle w:val="syntax"/>
        <w:ind w:left="0" w:firstLine="720"/>
        <w:rPr>
          <w:sz w:val="16"/>
          <w:szCs w:val="18"/>
        </w:rPr>
      </w:pPr>
      <w:r w:rsidRPr="00674BF6">
        <w:rPr>
          <w:sz w:val="16"/>
          <w:szCs w:val="18"/>
        </w:rPr>
        <w:t>&lt;artifactId&gt;spring-boot-starter-thymeleaf&lt;/artifactId&gt;  </w:t>
      </w:r>
    </w:p>
    <w:p w14:paraId="18A89BEB" w14:textId="77777777" w:rsidR="00DE5E1D" w:rsidRPr="00674BF6" w:rsidRDefault="00DE5E1D" w:rsidP="00281B23">
      <w:pPr>
        <w:pStyle w:val="syntax"/>
        <w:ind w:left="0"/>
        <w:rPr>
          <w:sz w:val="16"/>
          <w:szCs w:val="18"/>
        </w:rPr>
      </w:pPr>
      <w:r w:rsidRPr="00674BF6">
        <w:rPr>
          <w:sz w:val="16"/>
          <w:szCs w:val="18"/>
        </w:rPr>
        <w:t>&lt;/dependency&gt;  </w:t>
      </w:r>
    </w:p>
    <w:p w14:paraId="177257BF" w14:textId="77777777" w:rsidR="00DE5E1D" w:rsidRDefault="00DE5E1D" w:rsidP="00DE5E1D"/>
    <w:p w14:paraId="40B53F35" w14:textId="3CED665B" w:rsidR="004808F5" w:rsidRDefault="004808F5" w:rsidP="004808F5">
      <w:pPr>
        <w:pStyle w:val="Qsns"/>
        <w:spacing w:after="0"/>
      </w:pPr>
      <w:r>
        <w:t>Example</w:t>
      </w:r>
      <w:r w:rsidR="00BC39E7">
        <w:t xml:space="preserve"> – Employee CURD operations</w:t>
      </w:r>
    </w:p>
    <w:p w14:paraId="00BC4F3E" w14:textId="46E0540D" w:rsidR="00F05A8B" w:rsidRDefault="00302AA7" w:rsidP="00F05A8B">
      <w:pPr>
        <w:spacing w:after="0"/>
      </w:pPr>
      <w:r>
        <w:t xml:space="preserve">Create </w:t>
      </w:r>
      <w:r w:rsidR="003131FA">
        <w:t>Project:</w:t>
      </w:r>
      <w:r w:rsidR="00FD5FF7">
        <w:t xml:space="preserve"> </w:t>
      </w:r>
      <w:hyperlink r:id="rId33" w:history="1">
        <w:r w:rsidR="00FD5FF7" w:rsidRPr="00252904">
          <w:rPr>
            <w:rStyle w:val="Hyperlink"/>
          </w:rPr>
          <w:t>Ref</w:t>
        </w:r>
      </w:hyperlink>
      <w:r w:rsidR="00FD5FF7" w:rsidRPr="00252904">
        <w:t xml:space="preserve"> :</w:t>
      </w:r>
    </w:p>
    <w:p w14:paraId="3A58CC19" w14:textId="73BC4E24" w:rsidR="00610A22" w:rsidRDefault="00302AA7" w:rsidP="00281B23">
      <w:pPr>
        <w:spacing w:after="0" w:line="240" w:lineRule="auto"/>
      </w:pPr>
      <w:r w:rsidRPr="00302AA7">
        <w:rPr>
          <w:noProof/>
        </w:rPr>
        <w:t xml:space="preserve"> </w:t>
      </w:r>
      <w:r w:rsidR="00662F83">
        <w:rPr>
          <w:noProof/>
        </w:rPr>
        <w:drawing>
          <wp:inline distT="0" distB="0" distL="0" distR="0" wp14:anchorId="1A0EA70D" wp14:editId="4C2974AB">
            <wp:extent cx="2481680" cy="9388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11330" cy="950066"/>
                    </a:xfrm>
                    <a:prstGeom prst="rect">
                      <a:avLst/>
                    </a:prstGeom>
                  </pic:spPr>
                </pic:pic>
              </a:graphicData>
            </a:graphic>
          </wp:inline>
        </w:drawing>
      </w:r>
    </w:p>
    <w:p w14:paraId="5CFC750F" w14:textId="11B138D5" w:rsidR="00F04222" w:rsidRDefault="007B1CA6" w:rsidP="00F04222">
      <w:pPr>
        <w:spacing w:after="0"/>
      </w:pPr>
      <w:r>
        <w:t xml:space="preserve">Build with maven &amp; Open </w:t>
      </w:r>
      <w:r w:rsidR="00BC39E7">
        <w:t>Ec</w:t>
      </w:r>
      <w:r w:rsidR="003131FA">
        <w:t>l</w:t>
      </w:r>
      <w:r w:rsidR="00BC39E7">
        <w:t>ipse. If</w:t>
      </w:r>
      <w:r w:rsidR="00F04222">
        <w:t xml:space="preserve"> we see the Folder Structre </w:t>
      </w:r>
    </w:p>
    <w:p w14:paraId="5C23B64F" w14:textId="250861AE" w:rsidR="00F04222" w:rsidRPr="00EC4910" w:rsidRDefault="00027910" w:rsidP="00F46707">
      <w:pPr>
        <w:pStyle w:val="ListParagraph"/>
        <w:numPr>
          <w:ilvl w:val="0"/>
          <w:numId w:val="20"/>
        </w:numPr>
      </w:pPr>
      <w:r>
        <w:rPr>
          <w:b/>
        </w:rPr>
        <w:t>All static content like CSS, JS files will</w:t>
      </w:r>
      <w:r w:rsidR="00F04222">
        <w:t xml:space="preserve"> be placed unter </w:t>
      </w:r>
      <w:r w:rsidR="00F04222" w:rsidRPr="00EC4910">
        <w:rPr>
          <w:rFonts w:hint="eastAsia"/>
          <w:b/>
        </w:rPr>
        <w:t>→</w:t>
      </w:r>
      <w:r w:rsidR="00F04222" w:rsidRPr="003131FA">
        <w:rPr>
          <w:rStyle w:val="BlueSyntaxChar"/>
        </w:rPr>
        <w:t>resources\static\</w:t>
      </w:r>
      <w:r w:rsidR="00F04222" w:rsidRPr="00EC4910">
        <w:rPr>
          <w:b/>
        </w:rPr>
        <w:t xml:space="preserve"> </w:t>
      </w:r>
    </w:p>
    <w:p w14:paraId="6115EA2F" w14:textId="4C11BB2E" w:rsidR="00F04222" w:rsidRPr="00027910" w:rsidRDefault="00F04222" w:rsidP="00F46707">
      <w:pPr>
        <w:pStyle w:val="ListParagraph"/>
        <w:numPr>
          <w:ilvl w:val="0"/>
          <w:numId w:val="20"/>
        </w:numPr>
      </w:pPr>
      <w:r w:rsidRPr="00384B54">
        <w:rPr>
          <w:b/>
        </w:rPr>
        <w:t>all the result pages</w:t>
      </w:r>
      <w:r>
        <w:t xml:space="preserve"> must be placed under</w:t>
      </w:r>
      <w:r w:rsidRPr="00EC4910">
        <w:rPr>
          <w:rFonts w:hint="eastAsia"/>
          <w:b/>
        </w:rPr>
        <w:t>→</w:t>
      </w:r>
      <w:r w:rsidRPr="003131FA">
        <w:rPr>
          <w:rStyle w:val="BlueSyntaxChar"/>
        </w:rPr>
        <w:t>resources\templates\</w:t>
      </w:r>
    </w:p>
    <w:p w14:paraId="5F46A95A" w14:textId="67428224" w:rsidR="00027910" w:rsidRDefault="00027910" w:rsidP="00027910">
      <w:r>
        <w:t>This type of floder structure we will use in TheamLeaf based UI.</w:t>
      </w:r>
    </w:p>
    <w:p w14:paraId="740A0A8D" w14:textId="73656C93" w:rsidR="00D41598" w:rsidRDefault="00D41598" w:rsidP="00E7091E">
      <w:pPr>
        <w:pStyle w:val="Heading4"/>
        <w:spacing w:after="0"/>
      </w:pPr>
      <w:r>
        <w:t>Static Content</w:t>
      </w:r>
    </w:p>
    <w:p w14:paraId="35B48B6F" w14:textId="21D27E94" w:rsidR="007B794C" w:rsidRDefault="00997DD5" w:rsidP="00C87DE5">
      <w:r w:rsidRPr="00997DD5">
        <w:t>By default, Spring Boot serves static content from a directory called </w:t>
      </w:r>
      <w:r w:rsidRPr="00997DD5">
        <w:rPr>
          <w:rStyle w:val="0SyntaxPinkChar"/>
        </w:rPr>
        <w:t>/static</w:t>
      </w:r>
      <w:r>
        <w:t xml:space="preserve">. </w:t>
      </w:r>
      <w:r w:rsidRPr="00997DD5">
        <w:t>You can also customize the static resource locations by using the </w:t>
      </w:r>
      <w:r w:rsidRPr="003131FA">
        <w:rPr>
          <w:rStyle w:val="BlueSyntaxChar"/>
        </w:rPr>
        <w:t>spring.web.resources.static-locations</w:t>
      </w:r>
      <w:r w:rsidRPr="00997DD5">
        <w:t> property</w:t>
      </w:r>
      <w:r>
        <w:t xml:space="preserve"> in </w:t>
      </w:r>
      <w:r w:rsidRPr="00997DD5">
        <w:rPr>
          <w:rStyle w:val="0SyntaxPinkChar"/>
        </w:rPr>
        <w:t>applications.proerties</w:t>
      </w:r>
      <w:r>
        <w:t xml:space="preserve"> file</w:t>
      </w:r>
      <w:r w:rsidR="00C87DE5">
        <w:t>.</w:t>
      </w:r>
    </w:p>
    <w:p w14:paraId="29E063FD" w14:textId="0036D04B" w:rsidR="00D41598" w:rsidRDefault="00D41598" w:rsidP="00D867D8">
      <w:pPr>
        <w:pStyle w:val="Heading4"/>
        <w:spacing w:after="0"/>
      </w:pPr>
      <w:r>
        <w:t>Template Content (Template Engines)</w:t>
      </w:r>
    </w:p>
    <w:p w14:paraId="51E179C1" w14:textId="47CDBC0A" w:rsidR="0077219B" w:rsidRPr="00B24C96" w:rsidRDefault="0077219B" w:rsidP="00AC54D2">
      <w:pPr>
        <w:spacing w:after="0"/>
        <w:rPr>
          <w:rStyle w:val="0SyntaxPinkChar"/>
        </w:rPr>
      </w:pPr>
      <w:r w:rsidRPr="0077219B">
        <w:t xml:space="preserve">Spring MVC supports a variety of templating technologies, including </w:t>
      </w:r>
      <w:r w:rsidRPr="00B24C96">
        <w:rPr>
          <w:b/>
          <w:bCs/>
        </w:rPr>
        <w:t>Thymeleaf, FreeMarker, and JSPs</w:t>
      </w:r>
      <w:r>
        <w:t>.</w:t>
      </w:r>
      <w:r w:rsidR="00B24C96" w:rsidRPr="00B24C96">
        <w:rPr>
          <w:rFonts w:cs="Segoe UI"/>
          <w:color w:val="191E1E"/>
          <w:spacing w:val="-1"/>
          <w:shd w:val="clear" w:color="auto" w:fill="FFFFFF"/>
        </w:rPr>
        <w:t xml:space="preserve"> </w:t>
      </w:r>
      <w:r w:rsidR="005C7707">
        <w:t>If</w:t>
      </w:r>
      <w:r w:rsidR="00B24C96" w:rsidRPr="00B24C96">
        <w:t xml:space="preserve"> you use one of these templating engines with the default configuration, your templates are picked up automatically from </w:t>
      </w:r>
      <w:r w:rsidR="00B24C96" w:rsidRPr="00B24C96">
        <w:rPr>
          <w:rStyle w:val="0SyntaxPinkChar"/>
        </w:rPr>
        <w:t>src/main/resources/templates</w:t>
      </w:r>
    </w:p>
    <w:p w14:paraId="7ACF7E73" w14:textId="41ECFFE7" w:rsidR="00997DD5" w:rsidRDefault="00997DD5" w:rsidP="000F7385">
      <w:pPr>
        <w:spacing w:after="0"/>
      </w:pPr>
    </w:p>
    <w:p w14:paraId="3C220866" w14:textId="3CB6637B" w:rsidR="000F7385" w:rsidRDefault="005B3FB0" w:rsidP="007C7B7B">
      <w:pPr>
        <w:pStyle w:val="Qsns"/>
        <w:spacing w:after="0"/>
      </w:pPr>
      <w:r>
        <w:t xml:space="preserve">1. </w:t>
      </w:r>
      <w:r w:rsidR="00F05A8B">
        <w:t>application.properties</w:t>
      </w:r>
      <w:r w:rsidR="00C0533F">
        <w:t xml:space="preserve"> </w:t>
      </w:r>
      <w:r w:rsidR="00C0533F" w:rsidRPr="00C0533F">
        <w:rPr>
          <w:color w:val="FFFF00"/>
        </w:rPr>
        <w:t>(DB Properties)</w:t>
      </w:r>
    </w:p>
    <w:p w14:paraId="325D0AEC" w14:textId="77777777" w:rsidR="00F05A8B" w:rsidRPr="00C51E0D" w:rsidRDefault="00F05A8B" w:rsidP="00710617">
      <w:pPr>
        <w:pStyle w:val="Output"/>
        <w:rPr>
          <w:rStyle w:val="BlueSyntaxChar"/>
        </w:rPr>
      </w:pPr>
      <w:r>
        <w:rPr>
          <w:color w:val="000000"/>
        </w:rPr>
        <w:t>spring.datasource.url=</w:t>
      </w:r>
      <w:r w:rsidRPr="00C51E0D">
        <w:rPr>
          <w:rStyle w:val="BlueSyntaxChar"/>
        </w:rPr>
        <w:t>jdbc:mysql://localhost:3306/webapp?useSSL=false</w:t>
      </w:r>
    </w:p>
    <w:p w14:paraId="3678C68B" w14:textId="77777777" w:rsidR="00F05A8B" w:rsidRDefault="00F05A8B" w:rsidP="00710617">
      <w:pPr>
        <w:pStyle w:val="Output"/>
        <w:rPr>
          <w:color w:val="4C483D" w:themeColor="text2"/>
        </w:rPr>
      </w:pPr>
      <w:r>
        <w:rPr>
          <w:color w:val="000000"/>
        </w:rPr>
        <w:t>spring.datasource.username=</w:t>
      </w:r>
      <w:r w:rsidRPr="00C51E0D">
        <w:rPr>
          <w:rStyle w:val="BlueSyntaxChar"/>
        </w:rPr>
        <w:t>root</w:t>
      </w:r>
    </w:p>
    <w:p w14:paraId="712C499B" w14:textId="6D6DB184" w:rsidR="00C51E0D" w:rsidRDefault="00F05A8B" w:rsidP="00710617">
      <w:pPr>
        <w:pStyle w:val="Output"/>
        <w:rPr>
          <w:color w:val="4C483D" w:themeColor="text2"/>
        </w:rPr>
      </w:pPr>
      <w:r>
        <w:rPr>
          <w:color w:val="000000"/>
        </w:rPr>
        <w:t>spring.datasource.password=</w:t>
      </w:r>
      <w:r w:rsidRPr="00C51E0D">
        <w:rPr>
          <w:rStyle w:val="BlueSyntaxChar"/>
        </w:rPr>
        <w:t>root</w:t>
      </w:r>
    </w:p>
    <w:p w14:paraId="1D28D811" w14:textId="77777777" w:rsidR="00F05A8B" w:rsidRPr="00C51E0D" w:rsidRDefault="00F05A8B" w:rsidP="00710617">
      <w:pPr>
        <w:pStyle w:val="Output"/>
        <w:rPr>
          <w:rStyle w:val="BlueSyntaxChar"/>
        </w:rPr>
      </w:pPr>
      <w:r>
        <w:rPr>
          <w:color w:val="000000"/>
        </w:rPr>
        <w:t xml:space="preserve">spring.jpa.properties.hibernate.dialect = </w:t>
      </w:r>
      <w:r w:rsidRPr="00C51E0D">
        <w:rPr>
          <w:rStyle w:val="BlueSyntaxChar"/>
        </w:rPr>
        <w:t>org.hibernate.dialect.MySQL5InnoDBDialect</w:t>
      </w:r>
    </w:p>
    <w:p w14:paraId="67E43AE1" w14:textId="42F5BFF8" w:rsidR="00F04222" w:rsidRDefault="00F05A8B" w:rsidP="00710617">
      <w:pPr>
        <w:pStyle w:val="Output"/>
      </w:pPr>
      <w:r>
        <w:rPr>
          <w:color w:val="000000"/>
        </w:rPr>
        <w:t xml:space="preserve">spring.jpa.hibernate.ddl-auto = </w:t>
      </w:r>
      <w:r w:rsidRPr="00C51E0D">
        <w:rPr>
          <w:rStyle w:val="BlueSyntaxChar"/>
        </w:rPr>
        <w:t>update</w:t>
      </w:r>
    </w:p>
    <w:p w14:paraId="4BF802FA" w14:textId="1F970EDD" w:rsidR="00F04222" w:rsidRDefault="00F04222" w:rsidP="005B3FB0">
      <w:pPr>
        <w:pStyle w:val="Qsns"/>
        <w:spacing w:after="0"/>
        <w:rPr>
          <w:rFonts w:ascii="Courier New" w:hAnsi="Courier New" w:cs="Courier New"/>
          <w:color w:val="4C483D" w:themeColor="text2"/>
        </w:rPr>
      </w:pPr>
      <w:r>
        <w:lastRenderedPageBreak/>
        <w:t>2</w:t>
      </w:r>
      <w:r w:rsidRPr="00F05A1A">
        <w:t>.</w:t>
      </w:r>
      <w:r>
        <w:t xml:space="preserve"> </w:t>
      </w:r>
      <w:r w:rsidR="00D65D96" w:rsidRPr="005B3FB0">
        <w:rPr>
          <w:color w:val="FFFF00"/>
        </w:rPr>
        <w:t>Employee</w:t>
      </w:r>
      <w:r w:rsidR="003E4DC4" w:rsidRPr="005B3FB0">
        <w:rPr>
          <w:color w:val="FFFF00"/>
        </w:rPr>
        <w:t>.java</w:t>
      </w:r>
      <w:r w:rsidR="00D65D96" w:rsidRPr="005B3FB0">
        <w:rPr>
          <w:color w:val="FFFF00"/>
        </w:rPr>
        <w:t xml:space="preserve"> </w:t>
      </w:r>
      <w:r w:rsidR="00D65D96">
        <w:t>entity class to map with Employee Table</w:t>
      </w:r>
    </w:p>
    <w:p w14:paraId="1A7322C5" w14:textId="5FFFA4FE" w:rsidR="003E4DC4" w:rsidRDefault="003E4DC4" w:rsidP="003E4DC4">
      <w:pPr>
        <w:pStyle w:val="Output"/>
        <w:rPr>
          <w:color w:val="4C483D" w:themeColor="text2"/>
        </w:rPr>
      </w:pPr>
      <w:r>
        <w:rPr>
          <w:b/>
          <w:bCs/>
          <w:color w:val="7F0055"/>
        </w:rPr>
        <w:t>package</w:t>
      </w:r>
      <w:r>
        <w:t xml:space="preserve"> springboot;</w:t>
      </w:r>
    </w:p>
    <w:p w14:paraId="081F75FB" w14:textId="77777777" w:rsidR="00646EC3" w:rsidRDefault="00646EC3" w:rsidP="003E4DC4">
      <w:pPr>
        <w:pStyle w:val="Output"/>
        <w:rPr>
          <w:color w:val="646464"/>
        </w:rPr>
      </w:pPr>
    </w:p>
    <w:p w14:paraId="5C372D65" w14:textId="421DB116" w:rsidR="003E4DC4" w:rsidRDefault="003E4DC4" w:rsidP="003E4DC4">
      <w:pPr>
        <w:pStyle w:val="Output"/>
        <w:rPr>
          <w:color w:val="4C483D" w:themeColor="text2"/>
        </w:rPr>
      </w:pPr>
      <w:r>
        <w:rPr>
          <w:color w:val="646464"/>
        </w:rPr>
        <w:t>@Entity</w:t>
      </w:r>
    </w:p>
    <w:p w14:paraId="4BD56112" w14:textId="77777777" w:rsidR="003E4DC4" w:rsidRDefault="003E4DC4" w:rsidP="003E4DC4">
      <w:pPr>
        <w:pStyle w:val="Output"/>
        <w:rPr>
          <w:color w:val="4C483D" w:themeColor="text2"/>
        </w:rPr>
      </w:pPr>
      <w:r>
        <w:rPr>
          <w:color w:val="646464"/>
        </w:rPr>
        <w:t>@Table</w:t>
      </w:r>
      <w:r>
        <w:t xml:space="preserve">(name = </w:t>
      </w:r>
      <w:r>
        <w:rPr>
          <w:color w:val="2A00FF"/>
        </w:rPr>
        <w:t>"employee"</w:t>
      </w:r>
      <w:r>
        <w:t>)</w:t>
      </w:r>
    </w:p>
    <w:p w14:paraId="53F9CBA0" w14:textId="77777777" w:rsidR="003E4DC4" w:rsidRDefault="003E4DC4" w:rsidP="003E4DC4">
      <w:pPr>
        <w:pStyle w:val="Output"/>
        <w:rPr>
          <w:color w:val="4C483D" w:themeColor="text2"/>
        </w:rPr>
      </w:pPr>
      <w:r>
        <w:rPr>
          <w:b/>
          <w:bCs/>
          <w:color w:val="7F0055"/>
        </w:rPr>
        <w:t>public</w:t>
      </w:r>
      <w:r>
        <w:t xml:space="preserve"> </w:t>
      </w:r>
      <w:r>
        <w:rPr>
          <w:b/>
          <w:bCs/>
          <w:color w:val="7F0055"/>
        </w:rPr>
        <w:t>class</w:t>
      </w:r>
      <w:r>
        <w:t xml:space="preserve"> Employee {</w:t>
      </w:r>
    </w:p>
    <w:p w14:paraId="31059C08" w14:textId="77777777" w:rsidR="003E4DC4" w:rsidRDefault="003E4DC4" w:rsidP="003E4DC4">
      <w:pPr>
        <w:pStyle w:val="Output"/>
        <w:rPr>
          <w:color w:val="4C483D" w:themeColor="text2"/>
        </w:rPr>
      </w:pPr>
    </w:p>
    <w:p w14:paraId="3F3FAFC1" w14:textId="77777777" w:rsidR="003E4DC4" w:rsidRDefault="003E4DC4" w:rsidP="003E4DC4">
      <w:pPr>
        <w:pStyle w:val="Output"/>
        <w:rPr>
          <w:color w:val="4C483D" w:themeColor="text2"/>
        </w:rPr>
      </w:pPr>
      <w:r>
        <w:tab/>
      </w:r>
      <w:r>
        <w:rPr>
          <w:color w:val="646464"/>
        </w:rPr>
        <w:t>@Id</w:t>
      </w:r>
    </w:p>
    <w:p w14:paraId="09465895" w14:textId="77777777" w:rsidR="003E4DC4" w:rsidRDefault="003E4DC4" w:rsidP="003E4DC4">
      <w:pPr>
        <w:pStyle w:val="Output"/>
        <w:rPr>
          <w:color w:val="4C483D" w:themeColor="text2"/>
        </w:rPr>
      </w:pPr>
      <w:r>
        <w:tab/>
      </w:r>
      <w:r>
        <w:rPr>
          <w:color w:val="646464"/>
        </w:rPr>
        <w:t>@GeneratedValue</w:t>
      </w:r>
      <w:r>
        <w:t>(strategy = GenerationType.</w:t>
      </w:r>
      <w:r>
        <w:rPr>
          <w:b/>
          <w:bCs/>
          <w:i/>
          <w:iCs/>
          <w:color w:val="0000C0"/>
        </w:rPr>
        <w:t>IDENTITY</w:t>
      </w:r>
      <w:r>
        <w:t>)</w:t>
      </w:r>
    </w:p>
    <w:p w14:paraId="6AC0FAF5" w14:textId="77777777" w:rsidR="003E4DC4" w:rsidRDefault="003E4DC4" w:rsidP="003E4DC4">
      <w:pPr>
        <w:pStyle w:val="Output"/>
        <w:rPr>
          <w:color w:val="4C483D" w:themeColor="text2"/>
        </w:rPr>
      </w:pPr>
      <w:r>
        <w:tab/>
      </w:r>
      <w:r>
        <w:rPr>
          <w:b/>
          <w:bCs/>
          <w:color w:val="7F0055"/>
        </w:rPr>
        <w:t>private</w:t>
      </w:r>
      <w:r>
        <w:t xml:space="preserve"> Long </w:t>
      </w:r>
      <w:r>
        <w:rPr>
          <w:color w:val="0000C0"/>
        </w:rPr>
        <w:t>id</w:t>
      </w:r>
      <w:r>
        <w:t>;</w:t>
      </w:r>
    </w:p>
    <w:p w14:paraId="08687701" w14:textId="77777777" w:rsidR="003E4DC4" w:rsidRDefault="003E4DC4" w:rsidP="003E4DC4">
      <w:pPr>
        <w:pStyle w:val="Output"/>
        <w:rPr>
          <w:color w:val="4C483D" w:themeColor="text2"/>
        </w:rPr>
      </w:pPr>
    </w:p>
    <w:p w14:paraId="2AAA075B" w14:textId="77777777" w:rsidR="003E4DC4" w:rsidRDefault="003E4DC4" w:rsidP="003E4DC4">
      <w:pPr>
        <w:pStyle w:val="Output"/>
        <w:rPr>
          <w:color w:val="4C483D" w:themeColor="text2"/>
        </w:rPr>
      </w:pPr>
      <w:r>
        <w:tab/>
      </w:r>
      <w:r>
        <w:rPr>
          <w:color w:val="646464"/>
        </w:rPr>
        <w:t>@Column</w:t>
      </w:r>
    </w:p>
    <w:p w14:paraId="57E8E50E" w14:textId="77777777" w:rsidR="003E4DC4" w:rsidRDefault="003E4DC4" w:rsidP="003E4DC4">
      <w:pPr>
        <w:pStyle w:val="Output"/>
        <w:rPr>
          <w:color w:val="4C483D" w:themeColor="text2"/>
        </w:rPr>
      </w:pPr>
      <w:r>
        <w:tab/>
      </w:r>
      <w:r>
        <w:rPr>
          <w:b/>
          <w:bCs/>
          <w:color w:val="7F0055"/>
        </w:rPr>
        <w:t>private</w:t>
      </w:r>
      <w:r>
        <w:t xml:space="preserve"> String </w:t>
      </w:r>
      <w:r>
        <w:rPr>
          <w:color w:val="0000C0"/>
        </w:rPr>
        <w:t>name</w:t>
      </w:r>
      <w:r>
        <w:t>;</w:t>
      </w:r>
    </w:p>
    <w:p w14:paraId="1CA8305E" w14:textId="77777777" w:rsidR="003E4DC4" w:rsidRDefault="003E4DC4" w:rsidP="003E4DC4">
      <w:pPr>
        <w:pStyle w:val="Output"/>
        <w:rPr>
          <w:color w:val="4C483D" w:themeColor="text2"/>
        </w:rPr>
      </w:pPr>
    </w:p>
    <w:p w14:paraId="7B54374C" w14:textId="77777777" w:rsidR="003E4DC4" w:rsidRDefault="003E4DC4" w:rsidP="003E4DC4">
      <w:pPr>
        <w:pStyle w:val="Output"/>
        <w:rPr>
          <w:color w:val="4C483D" w:themeColor="text2"/>
        </w:rPr>
      </w:pPr>
      <w:r>
        <w:tab/>
      </w:r>
      <w:r>
        <w:rPr>
          <w:color w:val="646464"/>
        </w:rPr>
        <w:t>@Column</w:t>
      </w:r>
    </w:p>
    <w:p w14:paraId="68DA64CE" w14:textId="77777777" w:rsidR="003E4DC4" w:rsidRDefault="003E4DC4" w:rsidP="003E4DC4">
      <w:pPr>
        <w:pStyle w:val="Output"/>
        <w:rPr>
          <w:color w:val="4C483D" w:themeColor="text2"/>
        </w:rPr>
      </w:pPr>
      <w:r>
        <w:tab/>
      </w:r>
      <w:r>
        <w:rPr>
          <w:b/>
          <w:bCs/>
          <w:color w:val="7F0055"/>
        </w:rPr>
        <w:t>private</w:t>
      </w:r>
      <w:r>
        <w:t xml:space="preserve"> String </w:t>
      </w:r>
      <w:r>
        <w:rPr>
          <w:color w:val="0000C0"/>
        </w:rPr>
        <w:t>address</w:t>
      </w:r>
      <w:r>
        <w:t>;</w:t>
      </w:r>
    </w:p>
    <w:p w14:paraId="1D5A18F7" w14:textId="77777777" w:rsidR="003E4DC4" w:rsidRDefault="003E4DC4" w:rsidP="003E4DC4">
      <w:pPr>
        <w:pStyle w:val="Output"/>
        <w:rPr>
          <w:color w:val="4C483D" w:themeColor="text2"/>
        </w:rPr>
      </w:pPr>
    </w:p>
    <w:p w14:paraId="247C8550" w14:textId="77777777" w:rsidR="003E4DC4" w:rsidRDefault="003E4DC4" w:rsidP="003E4DC4">
      <w:pPr>
        <w:pStyle w:val="Output"/>
        <w:rPr>
          <w:color w:val="4C483D" w:themeColor="text2"/>
        </w:rPr>
      </w:pPr>
      <w:r>
        <w:tab/>
      </w:r>
      <w:r>
        <w:rPr>
          <w:color w:val="646464"/>
        </w:rPr>
        <w:t>@Column</w:t>
      </w:r>
    </w:p>
    <w:p w14:paraId="58130FC6" w14:textId="77777777" w:rsidR="003E4DC4" w:rsidRDefault="003E4DC4" w:rsidP="003E4DC4">
      <w:pPr>
        <w:pStyle w:val="Output"/>
        <w:rPr>
          <w:color w:val="4C483D" w:themeColor="text2"/>
        </w:rPr>
      </w:pPr>
      <w:r>
        <w:tab/>
      </w:r>
      <w:r>
        <w:rPr>
          <w:b/>
          <w:bCs/>
          <w:color w:val="7F0055"/>
        </w:rPr>
        <w:t>private</w:t>
      </w:r>
      <w:r>
        <w:t xml:space="preserve"> Double </w:t>
      </w:r>
      <w:r>
        <w:rPr>
          <w:color w:val="0000C0"/>
        </w:rPr>
        <w:t>salary</w:t>
      </w:r>
      <w:r>
        <w:t>;</w:t>
      </w:r>
    </w:p>
    <w:p w14:paraId="6E51043B" w14:textId="65E46699" w:rsidR="003E4DC4" w:rsidRDefault="003E4DC4" w:rsidP="003E4DC4">
      <w:pPr>
        <w:pStyle w:val="Output"/>
        <w:rPr>
          <w:color w:val="4C483D" w:themeColor="text2"/>
        </w:rPr>
      </w:pPr>
      <w:r>
        <w:rPr>
          <w:color w:val="4C483D" w:themeColor="text2"/>
        </w:rPr>
        <w:tab/>
      </w:r>
    </w:p>
    <w:p w14:paraId="0640D7BF" w14:textId="55AABD0D" w:rsidR="003E4DC4" w:rsidRPr="00573B19" w:rsidRDefault="003E4DC4" w:rsidP="003E4DC4">
      <w:pPr>
        <w:pStyle w:val="Output"/>
        <w:rPr>
          <w:b/>
          <w:bCs/>
          <w:color w:val="FF0000"/>
        </w:rPr>
      </w:pPr>
      <w:r w:rsidRPr="00573B19">
        <w:rPr>
          <w:b/>
          <w:bCs/>
          <w:color w:val="FF0000"/>
        </w:rPr>
        <w:tab/>
      </w:r>
      <w:r w:rsidRPr="00573B19">
        <w:rPr>
          <w:b/>
          <w:bCs/>
          <w:color w:val="FF0000"/>
          <w:highlight w:val="yellow"/>
        </w:rPr>
        <w:t>//Setters &amp; Getters</w:t>
      </w:r>
      <w:r w:rsidRPr="00573B19">
        <w:rPr>
          <w:b/>
          <w:bCs/>
          <w:color w:val="FF0000"/>
        </w:rPr>
        <w:t xml:space="preserve"> </w:t>
      </w:r>
    </w:p>
    <w:p w14:paraId="351C3B74" w14:textId="77777777" w:rsidR="003E4DC4" w:rsidRDefault="003E4DC4" w:rsidP="003E4DC4">
      <w:pPr>
        <w:pStyle w:val="Output"/>
        <w:rPr>
          <w:color w:val="4C483D" w:themeColor="text2"/>
        </w:rPr>
      </w:pPr>
      <w:r>
        <w:t>}</w:t>
      </w:r>
    </w:p>
    <w:p w14:paraId="1672C432" w14:textId="4BDD7167" w:rsidR="003E4DC4" w:rsidRDefault="003E4DC4" w:rsidP="00860301"/>
    <w:p w14:paraId="095461F3" w14:textId="6812AC1F" w:rsidR="003E4DC4" w:rsidRDefault="001B4B17" w:rsidP="0081019D">
      <w:pPr>
        <w:pStyle w:val="Qsns"/>
        <w:spacing w:after="0"/>
      </w:pPr>
      <w:r>
        <w:t>3.</w:t>
      </w:r>
      <w:r w:rsidRPr="001B4B17">
        <w:t xml:space="preserve"> </w:t>
      </w:r>
      <w:r w:rsidRPr="005F502D">
        <w:rPr>
          <w:color w:val="FFFF00"/>
        </w:rPr>
        <w:t xml:space="preserve">EmployeeRepository.java </w:t>
      </w:r>
      <w:r>
        <w:t xml:space="preserve">– for </w:t>
      </w:r>
      <w:r w:rsidR="005F502D">
        <w:t xml:space="preserve">performing </w:t>
      </w:r>
      <w:r>
        <w:t>CURD Operations on DB</w:t>
      </w:r>
    </w:p>
    <w:p w14:paraId="16CDFF21" w14:textId="77777777" w:rsidR="0081019D" w:rsidRDefault="0081019D" w:rsidP="003131FA">
      <w:pPr>
        <w:pStyle w:val="syntax"/>
        <w:ind w:left="0"/>
        <w:rPr>
          <w:color w:val="4C483D" w:themeColor="text2"/>
        </w:rPr>
      </w:pPr>
      <w:r>
        <w:rPr>
          <w:b/>
          <w:bCs/>
          <w:color w:val="7F0055"/>
        </w:rPr>
        <w:t>package</w:t>
      </w:r>
      <w:r>
        <w:t xml:space="preserve"> springboot.repository;</w:t>
      </w:r>
    </w:p>
    <w:p w14:paraId="5CA78098" w14:textId="77777777" w:rsidR="0081019D" w:rsidRDefault="0081019D" w:rsidP="003131FA">
      <w:pPr>
        <w:pStyle w:val="syntax"/>
        <w:ind w:left="0"/>
        <w:rPr>
          <w:color w:val="4C483D" w:themeColor="text2"/>
        </w:rPr>
      </w:pPr>
      <w:r>
        <w:t>@Repository</w:t>
      </w:r>
    </w:p>
    <w:p w14:paraId="491EE4CB" w14:textId="3C950A47" w:rsidR="0081019D" w:rsidRDefault="0081019D" w:rsidP="003131FA">
      <w:pPr>
        <w:pStyle w:val="syntax"/>
        <w:ind w:left="0"/>
      </w:pPr>
      <w:r>
        <w:rPr>
          <w:b/>
          <w:bCs/>
          <w:color w:val="7F0055"/>
        </w:rPr>
        <w:t>public</w:t>
      </w:r>
      <w:r>
        <w:t xml:space="preserve"> </w:t>
      </w:r>
      <w:r>
        <w:rPr>
          <w:b/>
          <w:bCs/>
          <w:color w:val="7F0055"/>
        </w:rPr>
        <w:t>interface</w:t>
      </w:r>
      <w:r>
        <w:t xml:space="preserve"> </w:t>
      </w:r>
      <w:r>
        <w:rPr>
          <w:shd w:val="clear" w:color="auto" w:fill="D4D4D4"/>
        </w:rPr>
        <w:t>EmployeeRepository</w:t>
      </w:r>
      <w:r>
        <w:t xml:space="preserve"> </w:t>
      </w:r>
      <w:r>
        <w:rPr>
          <w:b/>
          <w:bCs/>
          <w:color w:val="7F0055"/>
        </w:rPr>
        <w:t>extends</w:t>
      </w:r>
      <w:r>
        <w:t xml:space="preserve"> JpaRepository&lt;Employee, Long&gt; {</w:t>
      </w:r>
    </w:p>
    <w:p w14:paraId="35D66F2B" w14:textId="080BC183" w:rsidR="0081019D" w:rsidRDefault="0081019D" w:rsidP="003131FA">
      <w:pPr>
        <w:pStyle w:val="syntax"/>
        <w:ind w:left="0"/>
      </w:pPr>
      <w:r>
        <w:t>}</w:t>
      </w:r>
    </w:p>
    <w:p w14:paraId="460B7F41" w14:textId="77777777" w:rsidR="00646EC3" w:rsidRDefault="00646EC3" w:rsidP="00646EC3"/>
    <w:p w14:paraId="1841EFA5" w14:textId="7B807696" w:rsidR="00FD0D07" w:rsidRDefault="00FD0D07" w:rsidP="00FD0D07">
      <w:pPr>
        <w:pStyle w:val="Qsns"/>
        <w:spacing w:after="0"/>
      </w:pPr>
      <w:r>
        <w:t>4.</w:t>
      </w:r>
      <w:r w:rsidRPr="001B4B17">
        <w:t xml:space="preserve"> </w:t>
      </w:r>
      <w:r w:rsidRPr="00FD0D07">
        <w:rPr>
          <w:color w:val="FFFF00"/>
        </w:rPr>
        <w:t>EmployeeService</w:t>
      </w:r>
      <w:r w:rsidRPr="005F502D">
        <w:rPr>
          <w:color w:val="FFFF00"/>
        </w:rPr>
        <w:t xml:space="preserve">.java </w:t>
      </w:r>
      <w:r>
        <w:t xml:space="preserve">– Service Layer </w:t>
      </w:r>
    </w:p>
    <w:p w14:paraId="5C92EDF0" w14:textId="77777777" w:rsidR="00FD0D07" w:rsidRDefault="00FD0D07" w:rsidP="00FD0D07">
      <w:pPr>
        <w:pStyle w:val="Output"/>
        <w:rPr>
          <w:color w:val="4C483D" w:themeColor="text2"/>
        </w:rPr>
      </w:pPr>
      <w:r>
        <w:rPr>
          <w:b/>
          <w:bCs/>
          <w:color w:val="7F0055"/>
        </w:rPr>
        <w:t>public</w:t>
      </w:r>
      <w:r>
        <w:t xml:space="preserve"> </w:t>
      </w:r>
      <w:r>
        <w:rPr>
          <w:b/>
          <w:bCs/>
          <w:color w:val="7F0055"/>
        </w:rPr>
        <w:t>interface</w:t>
      </w:r>
      <w:r>
        <w:t xml:space="preserve"> EmployeeService {</w:t>
      </w:r>
    </w:p>
    <w:p w14:paraId="0BBF0202" w14:textId="77777777" w:rsidR="00FD0D07" w:rsidRDefault="00FD0D07" w:rsidP="00FD0D07">
      <w:pPr>
        <w:pStyle w:val="Output"/>
        <w:rPr>
          <w:color w:val="4C483D" w:themeColor="text2"/>
        </w:rPr>
      </w:pPr>
      <w:r>
        <w:tab/>
        <w:t>List&lt;Employee&gt; getAllEmployees();</w:t>
      </w:r>
    </w:p>
    <w:p w14:paraId="39BCB6D5" w14:textId="77777777" w:rsidR="00FD0D07" w:rsidRDefault="00FD0D07" w:rsidP="00FD0D07">
      <w:pPr>
        <w:pStyle w:val="Output"/>
        <w:rPr>
          <w:color w:val="4C483D" w:themeColor="text2"/>
        </w:rPr>
      </w:pPr>
    </w:p>
    <w:p w14:paraId="17BED463" w14:textId="77777777" w:rsidR="00FD0D07" w:rsidRDefault="00FD0D07" w:rsidP="00FD0D07">
      <w:pPr>
        <w:pStyle w:val="Output"/>
        <w:rPr>
          <w:color w:val="4C483D" w:themeColor="text2"/>
        </w:rPr>
      </w:pPr>
      <w:r>
        <w:tab/>
      </w:r>
      <w:r>
        <w:rPr>
          <w:b/>
          <w:bCs/>
          <w:color w:val="7F0055"/>
        </w:rPr>
        <w:t>void</w:t>
      </w:r>
      <w:r>
        <w:t xml:space="preserve"> saveEmployee(Employee </w:t>
      </w:r>
      <w:r>
        <w:rPr>
          <w:color w:val="6A3E3E"/>
        </w:rPr>
        <w:t>employee</w:t>
      </w:r>
      <w:r>
        <w:t>);</w:t>
      </w:r>
    </w:p>
    <w:p w14:paraId="0EE686A0" w14:textId="77777777" w:rsidR="00FD0D07" w:rsidRDefault="00FD0D07" w:rsidP="00FD0D07">
      <w:pPr>
        <w:pStyle w:val="Output"/>
        <w:rPr>
          <w:color w:val="4C483D" w:themeColor="text2"/>
        </w:rPr>
      </w:pPr>
    </w:p>
    <w:p w14:paraId="3CC7657E" w14:textId="77777777" w:rsidR="00FD0D07" w:rsidRDefault="00FD0D07" w:rsidP="00FD0D07">
      <w:pPr>
        <w:pStyle w:val="Output"/>
        <w:rPr>
          <w:color w:val="4C483D" w:themeColor="text2"/>
        </w:rPr>
      </w:pPr>
      <w:r>
        <w:tab/>
        <w:t>Employee getEmployeeById(</w:t>
      </w:r>
      <w:r>
        <w:rPr>
          <w:b/>
          <w:bCs/>
          <w:color w:val="7F0055"/>
        </w:rPr>
        <w:t>long</w:t>
      </w:r>
      <w:r>
        <w:t xml:space="preserve"> </w:t>
      </w:r>
      <w:r>
        <w:rPr>
          <w:color w:val="6A3E3E"/>
        </w:rPr>
        <w:t>id</w:t>
      </w:r>
      <w:r>
        <w:t>);</w:t>
      </w:r>
    </w:p>
    <w:p w14:paraId="488D638C" w14:textId="77777777" w:rsidR="00FD0D07" w:rsidRDefault="00FD0D07" w:rsidP="00FD0D07">
      <w:pPr>
        <w:pStyle w:val="Output"/>
        <w:rPr>
          <w:color w:val="4C483D" w:themeColor="text2"/>
        </w:rPr>
      </w:pPr>
    </w:p>
    <w:p w14:paraId="7330C45A" w14:textId="77777777" w:rsidR="00FD0D07" w:rsidRDefault="00FD0D07" w:rsidP="00FD0D07">
      <w:pPr>
        <w:pStyle w:val="Output"/>
        <w:rPr>
          <w:color w:val="4C483D" w:themeColor="text2"/>
        </w:rPr>
      </w:pPr>
      <w:r>
        <w:tab/>
      </w:r>
      <w:r>
        <w:rPr>
          <w:b/>
          <w:bCs/>
          <w:color w:val="7F0055"/>
        </w:rPr>
        <w:t>void</w:t>
      </w:r>
      <w:r>
        <w:t xml:space="preserve"> deleteEmployeeById(</w:t>
      </w:r>
      <w:r>
        <w:rPr>
          <w:b/>
          <w:bCs/>
          <w:color w:val="7F0055"/>
        </w:rPr>
        <w:t>long</w:t>
      </w:r>
      <w:r>
        <w:t xml:space="preserve"> </w:t>
      </w:r>
      <w:r>
        <w:rPr>
          <w:color w:val="6A3E3E"/>
        </w:rPr>
        <w:t>id</w:t>
      </w:r>
      <w:r>
        <w:t>);</w:t>
      </w:r>
    </w:p>
    <w:p w14:paraId="44E187A3" w14:textId="30E9B060" w:rsidR="003E4DC4" w:rsidRDefault="00FD0D07" w:rsidP="00FD0D07">
      <w:pPr>
        <w:pStyle w:val="Output"/>
      </w:pPr>
      <w:r>
        <w:t>}</w:t>
      </w:r>
    </w:p>
    <w:p w14:paraId="50268625" w14:textId="3DE9C2F1" w:rsidR="003E4DC4" w:rsidRDefault="003E4DC4" w:rsidP="00AB6871">
      <w:pPr>
        <w:spacing w:after="0"/>
      </w:pPr>
    </w:p>
    <w:p w14:paraId="676FA1EA" w14:textId="5B332521" w:rsidR="00B75852" w:rsidRDefault="00B75852" w:rsidP="00B75852">
      <w:pPr>
        <w:pStyle w:val="Qsns"/>
        <w:spacing w:after="0"/>
      </w:pPr>
      <w:r w:rsidRPr="00FD0D07">
        <w:rPr>
          <w:color w:val="FFFF00"/>
        </w:rPr>
        <w:t>EmployeeService</w:t>
      </w:r>
      <w:r>
        <w:rPr>
          <w:color w:val="FFFF00"/>
        </w:rPr>
        <w:t>Impl</w:t>
      </w:r>
      <w:r w:rsidRPr="005F502D">
        <w:rPr>
          <w:color w:val="FFFF00"/>
        </w:rPr>
        <w:t xml:space="preserve">.java </w:t>
      </w:r>
      <w:r>
        <w:t>– Service Layer Implenetation</w:t>
      </w:r>
    </w:p>
    <w:p w14:paraId="07943692" w14:textId="77777777" w:rsidR="00B75852" w:rsidRDefault="00B75852" w:rsidP="00B75852">
      <w:pPr>
        <w:pStyle w:val="Output"/>
        <w:rPr>
          <w:color w:val="4C483D" w:themeColor="text2"/>
        </w:rPr>
      </w:pPr>
      <w:r>
        <w:rPr>
          <w:color w:val="646464"/>
        </w:rPr>
        <w:t>@Service</w:t>
      </w:r>
    </w:p>
    <w:p w14:paraId="5BFE385C" w14:textId="77777777" w:rsidR="00B75852" w:rsidRDefault="00B75852" w:rsidP="00B75852">
      <w:pPr>
        <w:pStyle w:val="Output"/>
        <w:rPr>
          <w:color w:val="4C483D" w:themeColor="text2"/>
        </w:rPr>
      </w:pPr>
      <w:r>
        <w:rPr>
          <w:b/>
          <w:bCs/>
          <w:color w:val="7F0055"/>
        </w:rPr>
        <w:t>public</w:t>
      </w:r>
      <w:r>
        <w:t xml:space="preserve"> </w:t>
      </w:r>
      <w:r>
        <w:rPr>
          <w:b/>
          <w:bCs/>
          <w:color w:val="7F0055"/>
        </w:rPr>
        <w:t>class</w:t>
      </w:r>
      <w:r>
        <w:t xml:space="preserve"> EmployeeServiceImpl </w:t>
      </w:r>
      <w:r>
        <w:rPr>
          <w:b/>
          <w:bCs/>
          <w:color w:val="7F0055"/>
        </w:rPr>
        <w:t>implements</w:t>
      </w:r>
      <w:r>
        <w:t xml:space="preserve"> EmployeeService {</w:t>
      </w:r>
    </w:p>
    <w:p w14:paraId="42C4F98A" w14:textId="77777777" w:rsidR="00B75852" w:rsidRDefault="00B75852" w:rsidP="00B75852">
      <w:pPr>
        <w:pStyle w:val="Output"/>
        <w:rPr>
          <w:color w:val="4C483D" w:themeColor="text2"/>
        </w:rPr>
      </w:pPr>
    </w:p>
    <w:p w14:paraId="19A5EDFD" w14:textId="77777777" w:rsidR="00B75852" w:rsidRDefault="00B75852" w:rsidP="00B75852">
      <w:pPr>
        <w:pStyle w:val="Output"/>
        <w:rPr>
          <w:color w:val="4C483D" w:themeColor="text2"/>
        </w:rPr>
      </w:pPr>
      <w:r>
        <w:tab/>
      </w:r>
      <w:r>
        <w:rPr>
          <w:color w:val="646464"/>
        </w:rPr>
        <w:t>@Autowired</w:t>
      </w:r>
    </w:p>
    <w:p w14:paraId="0DA7C7FF" w14:textId="77777777" w:rsidR="00B75852" w:rsidRDefault="00B75852" w:rsidP="00B75852">
      <w:pPr>
        <w:pStyle w:val="Output"/>
        <w:rPr>
          <w:color w:val="4C483D" w:themeColor="text2"/>
        </w:rPr>
      </w:pPr>
      <w:r>
        <w:tab/>
        <w:t xml:space="preserve">EmployeeRepository </w:t>
      </w:r>
      <w:r>
        <w:rPr>
          <w:color w:val="0000C0"/>
        </w:rPr>
        <w:t>repository</w:t>
      </w:r>
      <w:r>
        <w:t>;</w:t>
      </w:r>
    </w:p>
    <w:p w14:paraId="78B0473E" w14:textId="77777777" w:rsidR="00B75852" w:rsidRDefault="00B75852" w:rsidP="00B75852">
      <w:pPr>
        <w:pStyle w:val="Output"/>
        <w:rPr>
          <w:color w:val="4C483D" w:themeColor="text2"/>
        </w:rPr>
      </w:pPr>
    </w:p>
    <w:p w14:paraId="1DAA0BEA" w14:textId="77777777" w:rsidR="00B75852" w:rsidRDefault="00B75852" w:rsidP="00B75852">
      <w:pPr>
        <w:pStyle w:val="Output"/>
        <w:rPr>
          <w:color w:val="4C483D" w:themeColor="text2"/>
        </w:rPr>
      </w:pPr>
      <w:r>
        <w:tab/>
      </w:r>
      <w:r>
        <w:rPr>
          <w:color w:val="646464"/>
        </w:rPr>
        <w:t>@Override</w:t>
      </w:r>
    </w:p>
    <w:p w14:paraId="1C27BE3D" w14:textId="39FDE19F" w:rsidR="00B75852" w:rsidRDefault="00B75852" w:rsidP="00646EC3">
      <w:pPr>
        <w:pStyle w:val="Output"/>
        <w:rPr>
          <w:color w:val="4C483D" w:themeColor="text2"/>
        </w:rPr>
      </w:pPr>
      <w:r>
        <w:tab/>
      </w:r>
      <w:r>
        <w:rPr>
          <w:b/>
          <w:bCs/>
          <w:color w:val="7F0055"/>
        </w:rPr>
        <w:t>public</w:t>
      </w:r>
      <w:r>
        <w:t xml:space="preserve"> List&lt;Employee&gt; getAllEmployees() {</w:t>
      </w:r>
    </w:p>
    <w:p w14:paraId="3BB9EDAC" w14:textId="77777777" w:rsidR="00B75852" w:rsidRDefault="00B75852" w:rsidP="00B75852">
      <w:pPr>
        <w:pStyle w:val="Output"/>
        <w:rPr>
          <w:color w:val="4C483D" w:themeColor="text2"/>
        </w:rPr>
      </w:pPr>
      <w:r>
        <w:tab/>
      </w:r>
      <w:r>
        <w:tab/>
      </w:r>
      <w:r>
        <w:rPr>
          <w:b/>
          <w:bCs/>
          <w:color w:val="7F0055"/>
        </w:rPr>
        <w:t>return</w:t>
      </w:r>
      <w:r>
        <w:t xml:space="preserve"> </w:t>
      </w:r>
      <w:r>
        <w:rPr>
          <w:color w:val="0000C0"/>
        </w:rPr>
        <w:t>repository</w:t>
      </w:r>
      <w:r>
        <w:t>.findAll();</w:t>
      </w:r>
    </w:p>
    <w:p w14:paraId="66DFAC35" w14:textId="77777777" w:rsidR="00B75852" w:rsidRDefault="00B75852" w:rsidP="00B75852">
      <w:pPr>
        <w:pStyle w:val="Output"/>
        <w:rPr>
          <w:color w:val="4C483D" w:themeColor="text2"/>
        </w:rPr>
      </w:pPr>
      <w:r>
        <w:tab/>
        <w:t>}</w:t>
      </w:r>
    </w:p>
    <w:p w14:paraId="2DDE6D75" w14:textId="77777777" w:rsidR="00B75852" w:rsidRDefault="00B75852" w:rsidP="00B75852">
      <w:pPr>
        <w:pStyle w:val="Output"/>
        <w:rPr>
          <w:color w:val="4C483D" w:themeColor="text2"/>
        </w:rPr>
      </w:pPr>
    </w:p>
    <w:p w14:paraId="4919F32D" w14:textId="77777777" w:rsidR="00B75852" w:rsidRDefault="00B75852" w:rsidP="00B75852">
      <w:pPr>
        <w:pStyle w:val="Output"/>
        <w:rPr>
          <w:color w:val="4C483D" w:themeColor="text2"/>
        </w:rPr>
      </w:pPr>
      <w:r>
        <w:tab/>
      </w:r>
      <w:r>
        <w:rPr>
          <w:color w:val="646464"/>
        </w:rPr>
        <w:t>@Override</w:t>
      </w:r>
    </w:p>
    <w:p w14:paraId="3477C6E3" w14:textId="5BC55685" w:rsidR="00B75852" w:rsidRDefault="00B75852" w:rsidP="00646EC3">
      <w:pPr>
        <w:pStyle w:val="Output"/>
        <w:rPr>
          <w:color w:val="4C483D" w:themeColor="text2"/>
        </w:rPr>
      </w:pPr>
      <w:r>
        <w:tab/>
      </w:r>
      <w:r>
        <w:rPr>
          <w:b/>
          <w:bCs/>
          <w:color w:val="7F0055"/>
        </w:rPr>
        <w:t>public</w:t>
      </w:r>
      <w:r>
        <w:t xml:space="preserve"> </w:t>
      </w:r>
      <w:r>
        <w:rPr>
          <w:b/>
          <w:bCs/>
          <w:color w:val="7F0055"/>
        </w:rPr>
        <w:t>void</w:t>
      </w:r>
      <w:r>
        <w:t xml:space="preserve"> saveEmployee(Employee </w:t>
      </w:r>
      <w:r>
        <w:rPr>
          <w:color w:val="6A3E3E"/>
        </w:rPr>
        <w:t>employee</w:t>
      </w:r>
      <w:r>
        <w:t>) {</w:t>
      </w:r>
    </w:p>
    <w:p w14:paraId="7215BE37" w14:textId="77777777" w:rsidR="00B75852" w:rsidRDefault="00B75852" w:rsidP="00B75852">
      <w:pPr>
        <w:pStyle w:val="Output"/>
        <w:rPr>
          <w:color w:val="4C483D" w:themeColor="text2"/>
        </w:rPr>
      </w:pPr>
      <w:r>
        <w:tab/>
      </w:r>
      <w:r>
        <w:tab/>
        <w:t xml:space="preserve">Employee </w:t>
      </w:r>
      <w:r>
        <w:rPr>
          <w:color w:val="6A3E3E"/>
        </w:rPr>
        <w:t>e</w:t>
      </w:r>
      <w:r>
        <w:t xml:space="preserve"> = </w:t>
      </w:r>
      <w:r>
        <w:rPr>
          <w:color w:val="0000C0"/>
        </w:rPr>
        <w:t>repository</w:t>
      </w:r>
      <w:r>
        <w:t>.save(</w:t>
      </w:r>
      <w:r>
        <w:rPr>
          <w:color w:val="6A3E3E"/>
        </w:rPr>
        <w:t>employee</w:t>
      </w:r>
      <w:r>
        <w:t>);</w:t>
      </w:r>
    </w:p>
    <w:p w14:paraId="7943C8D1" w14:textId="5498FF44" w:rsidR="00B75852" w:rsidRDefault="00B75852" w:rsidP="00B75852">
      <w:pPr>
        <w:pStyle w:val="Output"/>
        <w:rPr>
          <w:color w:val="4C483D" w:themeColor="text2"/>
        </w:rPr>
      </w:pPr>
      <w:r>
        <w:tab/>
      </w:r>
      <w:r>
        <w:tab/>
        <w:t>System.</w:t>
      </w:r>
      <w:r>
        <w:rPr>
          <w:b/>
          <w:bCs/>
          <w:i/>
          <w:iCs/>
          <w:color w:val="0000C0"/>
        </w:rPr>
        <w:t>out</w:t>
      </w:r>
      <w:r>
        <w:t>.println(</w:t>
      </w:r>
      <w:r>
        <w:rPr>
          <w:color w:val="2A00FF"/>
        </w:rPr>
        <w:t>" Employee Data Saved : "</w:t>
      </w:r>
      <w:r>
        <w:t xml:space="preserve"> + </w:t>
      </w:r>
      <w:r>
        <w:rPr>
          <w:color w:val="6A3E3E"/>
        </w:rPr>
        <w:t>e</w:t>
      </w:r>
      <w:r>
        <w:t>);</w:t>
      </w:r>
    </w:p>
    <w:p w14:paraId="387C02BF" w14:textId="77777777" w:rsidR="00B75852" w:rsidRDefault="00B75852" w:rsidP="00B75852">
      <w:pPr>
        <w:pStyle w:val="Output"/>
        <w:rPr>
          <w:color w:val="4C483D" w:themeColor="text2"/>
        </w:rPr>
      </w:pPr>
      <w:r>
        <w:tab/>
        <w:t>}</w:t>
      </w:r>
    </w:p>
    <w:p w14:paraId="088226F1" w14:textId="77777777" w:rsidR="00B75852" w:rsidRDefault="00B75852" w:rsidP="00B75852">
      <w:pPr>
        <w:pStyle w:val="Output"/>
        <w:rPr>
          <w:color w:val="4C483D" w:themeColor="text2"/>
        </w:rPr>
      </w:pPr>
    </w:p>
    <w:p w14:paraId="041C9EF5" w14:textId="77777777" w:rsidR="00B75852" w:rsidRDefault="00B75852" w:rsidP="00B75852">
      <w:pPr>
        <w:pStyle w:val="Output"/>
        <w:rPr>
          <w:color w:val="4C483D" w:themeColor="text2"/>
        </w:rPr>
      </w:pPr>
      <w:r>
        <w:tab/>
      </w:r>
      <w:r>
        <w:rPr>
          <w:color w:val="646464"/>
        </w:rPr>
        <w:t>@Override</w:t>
      </w:r>
    </w:p>
    <w:p w14:paraId="590AC158" w14:textId="77777777" w:rsidR="00B75852" w:rsidRDefault="00B75852" w:rsidP="00B75852">
      <w:pPr>
        <w:pStyle w:val="Output"/>
        <w:rPr>
          <w:color w:val="4C483D" w:themeColor="text2"/>
        </w:rPr>
      </w:pPr>
      <w:r>
        <w:tab/>
      </w:r>
      <w:r>
        <w:rPr>
          <w:b/>
          <w:bCs/>
          <w:color w:val="7F0055"/>
        </w:rPr>
        <w:t>public</w:t>
      </w:r>
      <w:r>
        <w:t xml:space="preserve"> Employee getEmployeeById(</w:t>
      </w:r>
      <w:r>
        <w:rPr>
          <w:b/>
          <w:bCs/>
          <w:color w:val="7F0055"/>
        </w:rPr>
        <w:t>long</w:t>
      </w:r>
      <w:r>
        <w:t xml:space="preserve"> </w:t>
      </w:r>
      <w:r>
        <w:rPr>
          <w:color w:val="6A3E3E"/>
        </w:rPr>
        <w:t>id</w:t>
      </w:r>
      <w:r>
        <w:t>) {</w:t>
      </w:r>
    </w:p>
    <w:p w14:paraId="0CA82A7C" w14:textId="77777777" w:rsidR="00B75852" w:rsidRDefault="00B75852" w:rsidP="00B75852">
      <w:pPr>
        <w:pStyle w:val="Output"/>
        <w:rPr>
          <w:color w:val="4C483D" w:themeColor="text2"/>
        </w:rPr>
      </w:pPr>
      <w:r>
        <w:tab/>
      </w:r>
      <w:r>
        <w:tab/>
        <w:t xml:space="preserve">Employee </w:t>
      </w:r>
      <w:r>
        <w:rPr>
          <w:color w:val="6A3E3E"/>
        </w:rPr>
        <w:t>e</w:t>
      </w:r>
      <w:r>
        <w:t xml:space="preserve"> = </w:t>
      </w:r>
      <w:r>
        <w:rPr>
          <w:color w:val="0000C0"/>
        </w:rPr>
        <w:t>repository</w:t>
      </w:r>
      <w:r>
        <w:t>.getById(</w:t>
      </w:r>
      <w:r>
        <w:rPr>
          <w:color w:val="6A3E3E"/>
        </w:rPr>
        <w:t>id</w:t>
      </w:r>
      <w:r>
        <w:t>);</w:t>
      </w:r>
    </w:p>
    <w:p w14:paraId="2A727E89" w14:textId="77777777" w:rsidR="00B75852" w:rsidRDefault="00B75852" w:rsidP="00B75852">
      <w:pPr>
        <w:pStyle w:val="Output"/>
        <w:rPr>
          <w:color w:val="4C483D" w:themeColor="text2"/>
        </w:rPr>
      </w:pPr>
      <w:r>
        <w:tab/>
      </w:r>
      <w:r>
        <w:tab/>
        <w:t>System.</w:t>
      </w:r>
      <w:r>
        <w:rPr>
          <w:b/>
          <w:bCs/>
          <w:i/>
          <w:iCs/>
          <w:color w:val="0000C0"/>
        </w:rPr>
        <w:t>out</w:t>
      </w:r>
      <w:r>
        <w:t>.println(</w:t>
      </w:r>
      <w:r>
        <w:rPr>
          <w:color w:val="2A00FF"/>
        </w:rPr>
        <w:t>"Employee getEmployeeById : "</w:t>
      </w:r>
      <w:r>
        <w:t xml:space="preserve"> + </w:t>
      </w:r>
      <w:r>
        <w:rPr>
          <w:color w:val="6A3E3E"/>
        </w:rPr>
        <w:t>e</w:t>
      </w:r>
      <w:r>
        <w:t>);</w:t>
      </w:r>
    </w:p>
    <w:p w14:paraId="056D1D0C" w14:textId="77777777" w:rsidR="00B75852" w:rsidRDefault="00B75852" w:rsidP="00B75852">
      <w:pPr>
        <w:pStyle w:val="Output"/>
        <w:rPr>
          <w:color w:val="4C483D" w:themeColor="text2"/>
        </w:rPr>
      </w:pPr>
      <w:r>
        <w:tab/>
      </w:r>
      <w:r>
        <w:tab/>
      </w:r>
      <w:r>
        <w:rPr>
          <w:b/>
          <w:bCs/>
          <w:color w:val="7F0055"/>
        </w:rPr>
        <w:t>return</w:t>
      </w:r>
      <w:r>
        <w:t xml:space="preserve"> </w:t>
      </w:r>
      <w:r>
        <w:rPr>
          <w:color w:val="6A3E3E"/>
        </w:rPr>
        <w:t>e</w:t>
      </w:r>
      <w:r>
        <w:t>;</w:t>
      </w:r>
    </w:p>
    <w:p w14:paraId="46000F94" w14:textId="77777777" w:rsidR="00B75852" w:rsidRDefault="00B75852" w:rsidP="00B75852">
      <w:pPr>
        <w:pStyle w:val="Output"/>
        <w:rPr>
          <w:color w:val="4C483D" w:themeColor="text2"/>
        </w:rPr>
      </w:pPr>
      <w:r>
        <w:tab/>
        <w:t>}</w:t>
      </w:r>
    </w:p>
    <w:p w14:paraId="0B627FC7" w14:textId="77777777" w:rsidR="00B75852" w:rsidRDefault="00B75852" w:rsidP="00B75852">
      <w:pPr>
        <w:pStyle w:val="Output"/>
        <w:rPr>
          <w:color w:val="4C483D" w:themeColor="text2"/>
        </w:rPr>
      </w:pPr>
    </w:p>
    <w:p w14:paraId="5CCCB50E" w14:textId="77777777" w:rsidR="00B75852" w:rsidRDefault="00B75852" w:rsidP="00B75852">
      <w:pPr>
        <w:pStyle w:val="Output"/>
        <w:rPr>
          <w:color w:val="4C483D" w:themeColor="text2"/>
        </w:rPr>
      </w:pPr>
      <w:r>
        <w:tab/>
      </w:r>
      <w:r>
        <w:rPr>
          <w:color w:val="646464"/>
        </w:rPr>
        <w:t>@Override</w:t>
      </w:r>
    </w:p>
    <w:p w14:paraId="344ACA08" w14:textId="77777777" w:rsidR="00B75852" w:rsidRDefault="00B75852" w:rsidP="00B75852">
      <w:pPr>
        <w:pStyle w:val="Output"/>
        <w:rPr>
          <w:color w:val="4C483D" w:themeColor="text2"/>
        </w:rPr>
      </w:pPr>
      <w:r>
        <w:tab/>
      </w:r>
      <w:r>
        <w:rPr>
          <w:b/>
          <w:bCs/>
          <w:color w:val="7F0055"/>
        </w:rPr>
        <w:t>public</w:t>
      </w:r>
      <w:r>
        <w:t xml:space="preserve"> </w:t>
      </w:r>
      <w:r>
        <w:rPr>
          <w:b/>
          <w:bCs/>
          <w:color w:val="7F0055"/>
        </w:rPr>
        <w:t>void</w:t>
      </w:r>
      <w:r>
        <w:t xml:space="preserve"> deleteEmployeeById(</w:t>
      </w:r>
      <w:r>
        <w:rPr>
          <w:b/>
          <w:bCs/>
          <w:color w:val="7F0055"/>
        </w:rPr>
        <w:t>long</w:t>
      </w:r>
      <w:r>
        <w:t xml:space="preserve"> </w:t>
      </w:r>
      <w:r>
        <w:rPr>
          <w:color w:val="6A3E3E"/>
        </w:rPr>
        <w:t>id</w:t>
      </w:r>
      <w:r>
        <w:t>) {</w:t>
      </w:r>
    </w:p>
    <w:p w14:paraId="3435569F" w14:textId="77777777" w:rsidR="00B75852" w:rsidRDefault="00B75852" w:rsidP="00B75852">
      <w:pPr>
        <w:pStyle w:val="Output"/>
        <w:rPr>
          <w:color w:val="4C483D" w:themeColor="text2"/>
        </w:rPr>
      </w:pPr>
      <w:r>
        <w:tab/>
      </w:r>
      <w:r>
        <w:tab/>
        <w:t xml:space="preserve">Employee </w:t>
      </w:r>
      <w:r>
        <w:rPr>
          <w:color w:val="6A3E3E"/>
        </w:rPr>
        <w:t>e</w:t>
      </w:r>
      <w:r>
        <w:t xml:space="preserve"> = </w:t>
      </w:r>
      <w:r>
        <w:rPr>
          <w:color w:val="0000C0"/>
        </w:rPr>
        <w:t>repository</w:t>
      </w:r>
      <w:r>
        <w:t>.getById(</w:t>
      </w:r>
      <w:r>
        <w:rPr>
          <w:color w:val="6A3E3E"/>
        </w:rPr>
        <w:t>id</w:t>
      </w:r>
      <w:r>
        <w:t>);</w:t>
      </w:r>
    </w:p>
    <w:p w14:paraId="7D48D0B3" w14:textId="77777777" w:rsidR="00B75852" w:rsidRDefault="00B75852" w:rsidP="00B75852">
      <w:pPr>
        <w:pStyle w:val="Output"/>
        <w:rPr>
          <w:color w:val="4C483D" w:themeColor="text2"/>
        </w:rPr>
      </w:pPr>
      <w:r>
        <w:tab/>
      </w:r>
      <w:r>
        <w:tab/>
      </w:r>
      <w:r>
        <w:rPr>
          <w:color w:val="0000C0"/>
        </w:rPr>
        <w:t>repository</w:t>
      </w:r>
      <w:r>
        <w:t>.delete(</w:t>
      </w:r>
      <w:r>
        <w:rPr>
          <w:color w:val="6A3E3E"/>
        </w:rPr>
        <w:t>e</w:t>
      </w:r>
      <w:r>
        <w:t>);</w:t>
      </w:r>
    </w:p>
    <w:p w14:paraId="2F2DBC1E" w14:textId="7F9BDC73" w:rsidR="00B75852" w:rsidRDefault="00B75852" w:rsidP="00B75852">
      <w:pPr>
        <w:pStyle w:val="Output"/>
        <w:rPr>
          <w:color w:val="4C483D" w:themeColor="text2"/>
        </w:rPr>
      </w:pPr>
      <w:r>
        <w:tab/>
      </w:r>
      <w:r>
        <w:tab/>
        <w:t>System.</w:t>
      </w:r>
      <w:r>
        <w:rPr>
          <w:b/>
          <w:bCs/>
          <w:i/>
          <w:iCs/>
          <w:color w:val="0000C0"/>
        </w:rPr>
        <w:t>out</w:t>
      </w:r>
      <w:r>
        <w:t>.println(</w:t>
      </w:r>
      <w:r>
        <w:rPr>
          <w:color w:val="2A00FF"/>
        </w:rPr>
        <w:t>"Employee Deleted : "</w:t>
      </w:r>
      <w:r>
        <w:t>);</w:t>
      </w:r>
    </w:p>
    <w:p w14:paraId="08968CC4" w14:textId="77777777" w:rsidR="00B75852" w:rsidRDefault="00B75852" w:rsidP="00B75852">
      <w:pPr>
        <w:pStyle w:val="Output"/>
        <w:rPr>
          <w:color w:val="4C483D" w:themeColor="text2"/>
        </w:rPr>
      </w:pPr>
      <w:r>
        <w:tab/>
        <w:t>}</w:t>
      </w:r>
    </w:p>
    <w:p w14:paraId="12A2E1B8" w14:textId="77777777" w:rsidR="00B75852" w:rsidRDefault="00B75852" w:rsidP="00B75852">
      <w:pPr>
        <w:pStyle w:val="Output"/>
        <w:rPr>
          <w:color w:val="4C483D" w:themeColor="text2"/>
        </w:rPr>
      </w:pPr>
      <w:r>
        <w:t>}</w:t>
      </w:r>
    </w:p>
    <w:p w14:paraId="58BE8227" w14:textId="281DC31E" w:rsidR="009472AE" w:rsidRDefault="009472AE" w:rsidP="00860301">
      <w:r>
        <w:t>So far Good. Now come to actual Thymeleaf changes</w:t>
      </w:r>
      <w:r w:rsidR="00BC1383">
        <w:t>.</w:t>
      </w:r>
    </w:p>
    <w:p w14:paraId="0DDB7136" w14:textId="43173BA1" w:rsidR="00DD3795" w:rsidRPr="00DD3795" w:rsidRDefault="00DD3795" w:rsidP="00DD3795">
      <w:pPr>
        <w:pStyle w:val="Heading30"/>
      </w:pPr>
      <w:bookmarkStart w:id="75" w:name="_Toc98762621"/>
      <w:r>
        <w:t>Model Interface</w:t>
      </w:r>
      <w:bookmarkEnd w:id="75"/>
    </w:p>
    <w:p w14:paraId="3692CB48" w14:textId="77777777" w:rsidR="00DD3795" w:rsidRPr="00DD3795" w:rsidRDefault="00DD3795" w:rsidP="00DD3795">
      <w:r w:rsidRPr="00DD3795">
        <w:t xml:space="preserve">Java-5-specific interface that defines a holder for </w:t>
      </w:r>
      <w:r w:rsidRPr="00DD3795">
        <w:rPr>
          <w:b/>
          <w:bCs/>
        </w:rPr>
        <w:t>model attributes</w:t>
      </w:r>
      <w:r w:rsidRPr="00DD3795">
        <w:t xml:space="preserve">. Primarily designed for adding attributes to the model. Allows for accessing the overall model as a </w:t>
      </w:r>
      <w:r w:rsidRPr="00DD3795">
        <w:rPr>
          <w:rStyle w:val="0SyntaxPinkChar"/>
        </w:rPr>
        <w:t>java.util.Map</w:t>
      </w:r>
      <w:r w:rsidRPr="00DD3795">
        <w:t>.</w:t>
      </w:r>
    </w:p>
    <w:p w14:paraId="486D9C44" w14:textId="5946601D" w:rsidR="003E4DC4" w:rsidRDefault="005F1E51" w:rsidP="00237D58">
      <w:pPr>
        <w:pStyle w:val="Howitworks"/>
        <w:spacing w:after="0"/>
      </w:pPr>
      <w:r>
        <w:t>Display Homepage</w:t>
      </w:r>
    </w:p>
    <w:p w14:paraId="09E1DF12" w14:textId="59EE08AA" w:rsidR="003E4DC4" w:rsidRDefault="00B23D07" w:rsidP="00BF4217">
      <w:pPr>
        <w:spacing w:after="0"/>
        <w:rPr>
          <w:rFonts w:cs="Segoe UI"/>
          <w:color w:val="24292E"/>
          <w:shd w:val="clear" w:color="auto" w:fill="FFFFFF"/>
        </w:rPr>
      </w:pPr>
      <w:r>
        <w:rPr>
          <w:rFonts w:cs="Segoe UI"/>
          <w:color w:val="24292E"/>
          <w:shd w:val="clear" w:color="auto" w:fill="FFFFFF"/>
        </w:rPr>
        <w:t>1.</w:t>
      </w:r>
      <w:r w:rsidR="002827EA">
        <w:rPr>
          <w:rFonts w:cs="Segoe UI"/>
          <w:color w:val="24292E"/>
          <w:shd w:val="clear" w:color="auto" w:fill="FFFFFF"/>
        </w:rPr>
        <w:t>Create </w:t>
      </w:r>
      <w:r w:rsidR="002827EA">
        <w:rPr>
          <w:rFonts w:ascii="Consolas" w:hAnsi="Consolas"/>
          <w:i/>
          <w:iCs/>
          <w:color w:val="D73A49"/>
          <w:sz w:val="22"/>
          <w:szCs w:val="22"/>
        </w:rPr>
        <w:t>index.html</w:t>
      </w:r>
      <w:r w:rsidR="002827EA">
        <w:rPr>
          <w:rFonts w:cs="Segoe UI"/>
          <w:color w:val="24292E"/>
          <w:shd w:val="clear" w:color="auto" w:fill="FFFFFF"/>
        </w:rPr>
        <w:t xml:space="preserve"> thymeleaf template under </w:t>
      </w:r>
      <w:r w:rsidR="002827EA" w:rsidRPr="00F46740">
        <w:rPr>
          <w:rStyle w:val="BlueSyntaxChar"/>
        </w:rPr>
        <w:t>"resources/templates"</w:t>
      </w:r>
      <w:r w:rsidR="002827EA">
        <w:rPr>
          <w:rFonts w:cs="Segoe UI"/>
          <w:color w:val="24292E"/>
          <w:shd w:val="clear" w:color="auto" w:fill="FFFFFF"/>
        </w:rPr>
        <w:t xml:space="preserve"> folder and add </w:t>
      </w:r>
      <w:r w:rsidR="00620D94">
        <w:rPr>
          <w:rFonts w:cs="Segoe UI"/>
          <w:color w:val="24292E"/>
          <w:shd w:val="clear" w:color="auto" w:fill="FFFFFF"/>
        </w:rPr>
        <w:t>below code.</w:t>
      </w:r>
    </w:p>
    <w:p w14:paraId="7C2646E6" w14:textId="77777777" w:rsidR="0031434E" w:rsidRPr="003B3BB5"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3B3BB5">
        <w:rPr>
          <w:rFonts w:ascii="Consolas" w:hAnsi="Consolas" w:cs="Consolas"/>
          <w:color w:val="008080"/>
          <w:sz w:val="18"/>
          <w:szCs w:val="18"/>
        </w:rPr>
        <w:t>&lt;</w:t>
      </w:r>
      <w:r w:rsidRPr="003B3BB5">
        <w:rPr>
          <w:rFonts w:ascii="Consolas" w:hAnsi="Consolas" w:cs="Consolas"/>
          <w:color w:val="3F7F7F"/>
          <w:sz w:val="18"/>
          <w:szCs w:val="18"/>
        </w:rPr>
        <w:t>html</w:t>
      </w:r>
      <w:r w:rsidRPr="003B3BB5">
        <w:rPr>
          <w:rFonts w:ascii="Consolas" w:hAnsi="Consolas" w:cs="Consolas"/>
          <w:color w:val="4C483D" w:themeColor="text2"/>
          <w:sz w:val="18"/>
          <w:szCs w:val="18"/>
        </w:rPr>
        <w:t xml:space="preserve"> </w:t>
      </w:r>
      <w:r w:rsidRPr="003B3BB5">
        <w:rPr>
          <w:rFonts w:ascii="Consolas" w:hAnsi="Consolas" w:cs="Consolas"/>
          <w:color w:val="7F007F"/>
          <w:sz w:val="18"/>
          <w:szCs w:val="18"/>
        </w:rPr>
        <w:t>lang</w:t>
      </w:r>
      <w:r w:rsidRPr="003B3BB5">
        <w:rPr>
          <w:rFonts w:ascii="Consolas" w:hAnsi="Consolas" w:cs="Consolas"/>
          <w:color w:val="000000"/>
          <w:sz w:val="18"/>
          <w:szCs w:val="18"/>
        </w:rPr>
        <w:t>=</w:t>
      </w:r>
      <w:r w:rsidRPr="003B3BB5">
        <w:rPr>
          <w:rFonts w:ascii="Consolas" w:hAnsi="Consolas" w:cs="Consolas"/>
          <w:i/>
          <w:iCs/>
          <w:color w:val="2A00FF"/>
          <w:sz w:val="18"/>
          <w:szCs w:val="18"/>
        </w:rPr>
        <w:t>"en"</w:t>
      </w:r>
      <w:r w:rsidRPr="003B3BB5">
        <w:rPr>
          <w:rFonts w:ascii="Consolas" w:hAnsi="Consolas" w:cs="Consolas"/>
          <w:color w:val="4C483D" w:themeColor="text2"/>
          <w:sz w:val="18"/>
          <w:szCs w:val="18"/>
        </w:rPr>
        <w:t xml:space="preserve"> </w:t>
      </w:r>
      <w:r w:rsidRPr="003B3BB5">
        <w:rPr>
          <w:rFonts w:ascii="Consolas" w:hAnsi="Consolas" w:cs="Consolas"/>
          <w:color w:val="7F007F"/>
          <w:sz w:val="18"/>
          <w:szCs w:val="18"/>
        </w:rPr>
        <w:t>xmlns:th</w:t>
      </w:r>
      <w:r w:rsidRPr="003B3BB5">
        <w:rPr>
          <w:rFonts w:ascii="Consolas" w:hAnsi="Consolas" w:cs="Consolas"/>
          <w:color w:val="000000"/>
          <w:sz w:val="18"/>
          <w:szCs w:val="18"/>
        </w:rPr>
        <w:t>=</w:t>
      </w:r>
      <w:r w:rsidRPr="003B3BB5">
        <w:rPr>
          <w:rFonts w:ascii="Consolas" w:hAnsi="Consolas" w:cs="Consolas"/>
          <w:i/>
          <w:iCs/>
          <w:color w:val="2A00FF"/>
          <w:sz w:val="18"/>
          <w:szCs w:val="18"/>
        </w:rPr>
        <w:t>"http://www.thymeleaf.org"</w:t>
      </w:r>
      <w:r w:rsidRPr="003B3BB5">
        <w:rPr>
          <w:rFonts w:ascii="Consolas" w:hAnsi="Consolas" w:cs="Consolas"/>
          <w:color w:val="008080"/>
          <w:sz w:val="18"/>
          <w:szCs w:val="18"/>
        </w:rPr>
        <w:t>&gt;</w:t>
      </w:r>
    </w:p>
    <w:p w14:paraId="31A6F031" w14:textId="74108412" w:rsidR="0031434E" w:rsidRPr="003B3BB5" w:rsidRDefault="0031434E" w:rsidP="0069352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3B3BB5">
        <w:rPr>
          <w:rFonts w:ascii="Consolas" w:hAnsi="Consolas" w:cs="Consolas"/>
          <w:color w:val="008080"/>
          <w:sz w:val="18"/>
          <w:szCs w:val="18"/>
        </w:rPr>
        <w:t>&lt;</w:t>
      </w:r>
      <w:r w:rsidRPr="003B3BB5">
        <w:rPr>
          <w:rFonts w:ascii="Consolas" w:hAnsi="Consolas" w:cs="Consolas"/>
          <w:color w:val="3F7F7F"/>
          <w:sz w:val="18"/>
          <w:szCs w:val="18"/>
        </w:rPr>
        <w:t>head</w:t>
      </w:r>
      <w:r w:rsidRPr="003B3BB5">
        <w:rPr>
          <w:rFonts w:ascii="Consolas" w:hAnsi="Consolas" w:cs="Consolas"/>
          <w:color w:val="008080"/>
          <w:sz w:val="18"/>
          <w:szCs w:val="18"/>
        </w:rPr>
        <w:t>&gt;</w:t>
      </w:r>
      <w:r w:rsidR="003121B2" w:rsidRPr="003B3BB5">
        <w:rPr>
          <w:rFonts w:ascii="Consolas" w:hAnsi="Consolas" w:cs="Consolas"/>
          <w:color w:val="008080"/>
          <w:sz w:val="18"/>
          <w:szCs w:val="18"/>
        </w:rPr>
        <w:t xml:space="preserve"> </w:t>
      </w:r>
    </w:p>
    <w:p w14:paraId="37C7F302" w14:textId="1749FFE3" w:rsidR="0031434E" w:rsidRPr="003B3BB5"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3B3BB5">
        <w:rPr>
          <w:rFonts w:ascii="Consolas" w:hAnsi="Consolas" w:cs="Consolas"/>
          <w:color w:val="008080"/>
          <w:sz w:val="18"/>
          <w:szCs w:val="18"/>
        </w:rPr>
        <w:t>&lt;</w:t>
      </w:r>
      <w:r w:rsidRPr="003B3BB5">
        <w:rPr>
          <w:rFonts w:ascii="Consolas" w:hAnsi="Consolas" w:cs="Consolas"/>
          <w:color w:val="3F7F7F"/>
          <w:sz w:val="18"/>
          <w:szCs w:val="18"/>
        </w:rPr>
        <w:t>link</w:t>
      </w:r>
      <w:r w:rsidRPr="003B3BB5">
        <w:rPr>
          <w:rFonts w:ascii="Consolas" w:hAnsi="Consolas" w:cs="Consolas"/>
          <w:color w:val="4C483D" w:themeColor="text2"/>
          <w:sz w:val="18"/>
          <w:szCs w:val="18"/>
        </w:rPr>
        <w:t xml:space="preserve"> </w:t>
      </w:r>
      <w:r w:rsidRPr="003B3BB5">
        <w:rPr>
          <w:rFonts w:ascii="Consolas" w:hAnsi="Consolas" w:cs="Consolas"/>
          <w:color w:val="7F007F"/>
          <w:sz w:val="18"/>
          <w:szCs w:val="18"/>
        </w:rPr>
        <w:t>rel</w:t>
      </w:r>
      <w:r w:rsidRPr="003B3BB5">
        <w:rPr>
          <w:rFonts w:ascii="Consolas" w:hAnsi="Consolas" w:cs="Consolas"/>
          <w:color w:val="000000"/>
          <w:sz w:val="18"/>
          <w:szCs w:val="18"/>
        </w:rPr>
        <w:t>=</w:t>
      </w:r>
      <w:r w:rsidRPr="003B3BB5">
        <w:rPr>
          <w:rFonts w:ascii="Consolas" w:hAnsi="Consolas" w:cs="Consolas"/>
          <w:i/>
          <w:iCs/>
          <w:color w:val="2A00FF"/>
          <w:sz w:val="18"/>
          <w:szCs w:val="18"/>
        </w:rPr>
        <w:t>"stylesheet"</w:t>
      </w:r>
      <w:r w:rsidRPr="003B3BB5">
        <w:rPr>
          <w:rFonts w:ascii="Consolas" w:hAnsi="Consolas" w:cs="Consolas"/>
          <w:color w:val="4C483D" w:themeColor="text2"/>
          <w:sz w:val="18"/>
          <w:szCs w:val="18"/>
        </w:rPr>
        <w:t xml:space="preserve"> </w:t>
      </w:r>
      <w:r w:rsidRPr="003B3BB5">
        <w:rPr>
          <w:rFonts w:ascii="Consolas" w:hAnsi="Consolas" w:cs="Consolas"/>
          <w:color w:val="7F007F"/>
          <w:sz w:val="18"/>
          <w:szCs w:val="18"/>
        </w:rPr>
        <w:t>href</w:t>
      </w:r>
      <w:r w:rsidRPr="003B3BB5">
        <w:rPr>
          <w:rFonts w:ascii="Consolas" w:hAnsi="Consolas" w:cs="Consolas"/>
          <w:color w:val="000000"/>
          <w:sz w:val="18"/>
          <w:szCs w:val="18"/>
        </w:rPr>
        <w:t>=</w:t>
      </w:r>
      <w:hyperlink r:id="rId35" w:history="1">
        <w:r w:rsidR="00AC2D34" w:rsidRPr="003B3BB5">
          <w:rPr>
            <w:rStyle w:val="Hyperlink"/>
            <w:rFonts w:ascii="Consolas" w:hAnsi="Consolas" w:cs="Consolas"/>
            <w:i/>
            <w:iCs/>
            <w:sz w:val="18"/>
            <w:szCs w:val="18"/>
          </w:rPr>
          <w:t>https://stackpath.bootstrapcdn.com/bootstrap/4.1.3/css/bootstrap.min.css</w:t>
        </w:r>
      </w:hyperlink>
      <w:r w:rsidR="00AC2D34" w:rsidRPr="003B3BB5">
        <w:rPr>
          <w:rFonts w:ascii="Consolas" w:hAnsi="Consolas" w:cs="Consolas"/>
          <w:i/>
          <w:iCs/>
          <w:color w:val="2A00FF"/>
          <w:sz w:val="18"/>
          <w:szCs w:val="18"/>
        </w:rPr>
        <w:t>&gt;</w:t>
      </w:r>
    </w:p>
    <w:p w14:paraId="35FB924F" w14:textId="42E83AFD" w:rsidR="0031434E" w:rsidRPr="003B3BB5"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8080"/>
          <w:sz w:val="18"/>
          <w:szCs w:val="18"/>
        </w:rPr>
      </w:pPr>
      <w:r w:rsidRPr="003B3BB5">
        <w:rPr>
          <w:rFonts w:ascii="Consolas" w:hAnsi="Consolas" w:cs="Consolas"/>
          <w:color w:val="008080"/>
          <w:sz w:val="18"/>
          <w:szCs w:val="18"/>
        </w:rPr>
        <w:t>&lt;/</w:t>
      </w:r>
      <w:r w:rsidRPr="003B3BB5">
        <w:rPr>
          <w:rFonts w:ascii="Consolas" w:hAnsi="Consolas" w:cs="Consolas"/>
          <w:color w:val="3F7F7F"/>
          <w:sz w:val="18"/>
          <w:szCs w:val="18"/>
        </w:rPr>
        <w:t>head</w:t>
      </w:r>
      <w:r w:rsidRPr="003B3BB5">
        <w:rPr>
          <w:rFonts w:ascii="Consolas" w:hAnsi="Consolas" w:cs="Consolas"/>
          <w:color w:val="008080"/>
          <w:sz w:val="18"/>
          <w:szCs w:val="18"/>
        </w:rPr>
        <w:t>&gt;</w:t>
      </w:r>
    </w:p>
    <w:p w14:paraId="622BD3CD" w14:textId="77777777" w:rsidR="00C15A19" w:rsidRPr="003B3BB5" w:rsidRDefault="00C15A19"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p>
    <w:p w14:paraId="26B766C2" w14:textId="3CAC2153" w:rsidR="0031434E" w:rsidRPr="003B3BB5"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3B3BB5">
        <w:rPr>
          <w:rFonts w:ascii="Consolas" w:hAnsi="Consolas" w:cs="Consolas"/>
          <w:color w:val="008080"/>
          <w:sz w:val="18"/>
          <w:szCs w:val="18"/>
        </w:rPr>
        <w:t>&lt;</w:t>
      </w:r>
      <w:r w:rsidRPr="003B3BB5">
        <w:rPr>
          <w:rFonts w:ascii="Consolas" w:hAnsi="Consolas" w:cs="Consolas"/>
          <w:color w:val="3F7F7F"/>
          <w:sz w:val="18"/>
          <w:szCs w:val="18"/>
        </w:rPr>
        <w:t>body</w:t>
      </w:r>
      <w:r w:rsidRPr="003B3BB5">
        <w:rPr>
          <w:rFonts w:ascii="Consolas" w:hAnsi="Consolas" w:cs="Consolas"/>
          <w:color w:val="008080"/>
          <w:sz w:val="18"/>
          <w:szCs w:val="18"/>
        </w:rPr>
        <w:t>&gt;</w:t>
      </w:r>
    </w:p>
    <w:p w14:paraId="64EDE2F0" w14:textId="77777777" w:rsidR="0031434E" w:rsidRPr="003B3BB5"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3B3BB5">
        <w:rPr>
          <w:rFonts w:ascii="Consolas" w:hAnsi="Consolas" w:cs="Consolas"/>
          <w:color w:val="000000"/>
          <w:sz w:val="18"/>
          <w:szCs w:val="18"/>
        </w:rPr>
        <w:t xml:space="preserve"> </w:t>
      </w:r>
      <w:r w:rsidRPr="003B3BB5">
        <w:rPr>
          <w:rFonts w:ascii="Consolas" w:hAnsi="Consolas" w:cs="Consolas"/>
          <w:color w:val="008080"/>
          <w:sz w:val="18"/>
          <w:szCs w:val="18"/>
        </w:rPr>
        <w:t>&lt;</w:t>
      </w:r>
      <w:r w:rsidRPr="003B3BB5">
        <w:rPr>
          <w:rFonts w:ascii="Consolas" w:hAnsi="Consolas" w:cs="Consolas"/>
          <w:color w:val="3F7F7F"/>
          <w:sz w:val="18"/>
          <w:szCs w:val="18"/>
        </w:rPr>
        <w:t>div</w:t>
      </w:r>
      <w:r w:rsidRPr="003B3BB5">
        <w:rPr>
          <w:rFonts w:ascii="Consolas" w:hAnsi="Consolas" w:cs="Consolas"/>
          <w:color w:val="4C483D" w:themeColor="text2"/>
          <w:sz w:val="18"/>
          <w:szCs w:val="18"/>
        </w:rPr>
        <w:t xml:space="preserve"> </w:t>
      </w:r>
      <w:r w:rsidRPr="003B3BB5">
        <w:rPr>
          <w:rFonts w:ascii="Consolas" w:hAnsi="Consolas" w:cs="Consolas"/>
          <w:color w:val="7F007F"/>
          <w:sz w:val="18"/>
          <w:szCs w:val="18"/>
        </w:rPr>
        <w:t>class</w:t>
      </w:r>
      <w:r w:rsidRPr="003B3BB5">
        <w:rPr>
          <w:rFonts w:ascii="Consolas" w:hAnsi="Consolas" w:cs="Consolas"/>
          <w:color w:val="000000"/>
          <w:sz w:val="18"/>
          <w:szCs w:val="18"/>
        </w:rPr>
        <w:t>=</w:t>
      </w:r>
      <w:r w:rsidRPr="003B3BB5">
        <w:rPr>
          <w:rFonts w:ascii="Consolas" w:hAnsi="Consolas" w:cs="Consolas"/>
          <w:i/>
          <w:iCs/>
          <w:color w:val="2A00FF"/>
          <w:sz w:val="18"/>
          <w:szCs w:val="18"/>
        </w:rPr>
        <w:t>"container my-2"</w:t>
      </w:r>
      <w:r w:rsidRPr="003B3BB5">
        <w:rPr>
          <w:rFonts w:ascii="Consolas" w:hAnsi="Consolas" w:cs="Consolas"/>
          <w:color w:val="008080"/>
          <w:sz w:val="18"/>
          <w:szCs w:val="18"/>
        </w:rPr>
        <w:t>&gt;</w:t>
      </w:r>
    </w:p>
    <w:p w14:paraId="3819D596" w14:textId="2CEB967D" w:rsidR="0031434E" w:rsidRPr="003B3BB5"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3B3BB5">
        <w:rPr>
          <w:rFonts w:ascii="Consolas" w:hAnsi="Consolas" w:cs="Consolas"/>
          <w:color w:val="000000"/>
          <w:sz w:val="18"/>
          <w:szCs w:val="18"/>
        </w:rPr>
        <w:t xml:space="preserve"> </w:t>
      </w:r>
      <w:r w:rsidRPr="003B3BB5">
        <w:rPr>
          <w:rFonts w:ascii="Consolas" w:hAnsi="Consolas" w:cs="Consolas"/>
          <w:color w:val="008080"/>
          <w:sz w:val="18"/>
          <w:szCs w:val="18"/>
        </w:rPr>
        <w:t>&lt;</w:t>
      </w:r>
      <w:r w:rsidRPr="003B3BB5">
        <w:rPr>
          <w:rFonts w:ascii="Consolas" w:hAnsi="Consolas" w:cs="Consolas"/>
          <w:color w:val="3F7F7F"/>
          <w:sz w:val="18"/>
          <w:szCs w:val="18"/>
        </w:rPr>
        <w:t>h1</w:t>
      </w:r>
      <w:r w:rsidRPr="003B3BB5">
        <w:rPr>
          <w:rFonts w:ascii="Consolas" w:hAnsi="Consolas" w:cs="Consolas"/>
          <w:color w:val="008080"/>
          <w:sz w:val="18"/>
          <w:szCs w:val="18"/>
        </w:rPr>
        <w:t>&gt;</w:t>
      </w:r>
      <w:r w:rsidRPr="003B3BB5">
        <w:rPr>
          <w:rFonts w:ascii="Consolas" w:hAnsi="Consolas" w:cs="Consolas"/>
          <w:color w:val="000000"/>
          <w:sz w:val="18"/>
          <w:szCs w:val="18"/>
        </w:rPr>
        <w:t>ThemeLeaf - EmployeeApp</w:t>
      </w:r>
      <w:r w:rsidRPr="003B3BB5">
        <w:rPr>
          <w:rFonts w:ascii="Consolas" w:hAnsi="Consolas" w:cs="Consolas"/>
          <w:color w:val="2A00FF"/>
          <w:sz w:val="18"/>
          <w:szCs w:val="18"/>
        </w:rPr>
        <w:t>&amp;trade;</w:t>
      </w:r>
      <w:r w:rsidRPr="003B3BB5">
        <w:rPr>
          <w:rFonts w:ascii="Consolas" w:hAnsi="Consolas" w:cs="Consolas"/>
          <w:color w:val="008080"/>
          <w:sz w:val="18"/>
          <w:szCs w:val="18"/>
        </w:rPr>
        <w:t>&lt;/</w:t>
      </w:r>
      <w:r w:rsidRPr="003B3BB5">
        <w:rPr>
          <w:rFonts w:ascii="Consolas" w:hAnsi="Consolas" w:cs="Consolas"/>
          <w:color w:val="3F7F7F"/>
          <w:sz w:val="18"/>
          <w:szCs w:val="18"/>
        </w:rPr>
        <w:t>h1</w:t>
      </w:r>
      <w:r w:rsidRPr="003B3BB5">
        <w:rPr>
          <w:rFonts w:ascii="Consolas" w:hAnsi="Consolas" w:cs="Consolas"/>
          <w:color w:val="008080"/>
          <w:sz w:val="18"/>
          <w:szCs w:val="18"/>
        </w:rPr>
        <w:t>&gt;</w:t>
      </w:r>
      <w:r w:rsidRPr="003B3BB5">
        <w:rPr>
          <w:rFonts w:ascii="Consolas" w:hAnsi="Consolas" w:cs="Consolas"/>
          <w:color w:val="000000"/>
          <w:sz w:val="18"/>
          <w:szCs w:val="18"/>
        </w:rPr>
        <w:t xml:space="preserve"> </w:t>
      </w:r>
    </w:p>
    <w:p w14:paraId="5223A7EB" w14:textId="77777777" w:rsidR="0031434E" w:rsidRPr="003B3BB5"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3B3BB5">
        <w:rPr>
          <w:rFonts w:ascii="Consolas" w:hAnsi="Consolas" w:cs="Consolas"/>
          <w:color w:val="008080"/>
          <w:sz w:val="18"/>
          <w:szCs w:val="18"/>
        </w:rPr>
        <w:t>&lt;</w:t>
      </w:r>
      <w:r w:rsidRPr="003B3BB5">
        <w:rPr>
          <w:rFonts w:ascii="Consolas" w:hAnsi="Consolas" w:cs="Consolas"/>
          <w:color w:val="3F7F7F"/>
          <w:sz w:val="18"/>
          <w:szCs w:val="18"/>
        </w:rPr>
        <w:t>div</w:t>
      </w:r>
      <w:r w:rsidRPr="003B3BB5">
        <w:rPr>
          <w:rFonts w:ascii="Consolas" w:hAnsi="Consolas" w:cs="Consolas"/>
          <w:color w:val="4C483D" w:themeColor="text2"/>
          <w:sz w:val="18"/>
          <w:szCs w:val="18"/>
        </w:rPr>
        <w:t xml:space="preserve"> </w:t>
      </w:r>
      <w:r w:rsidRPr="003B3BB5">
        <w:rPr>
          <w:rFonts w:ascii="Consolas" w:hAnsi="Consolas" w:cs="Consolas"/>
          <w:color w:val="7F007F"/>
          <w:sz w:val="18"/>
          <w:szCs w:val="18"/>
        </w:rPr>
        <w:t>class</w:t>
      </w:r>
      <w:r w:rsidRPr="003B3BB5">
        <w:rPr>
          <w:rFonts w:ascii="Consolas" w:hAnsi="Consolas" w:cs="Consolas"/>
          <w:color w:val="000000"/>
          <w:sz w:val="18"/>
          <w:szCs w:val="18"/>
        </w:rPr>
        <w:t>=</w:t>
      </w:r>
      <w:r w:rsidRPr="003B3BB5">
        <w:rPr>
          <w:rFonts w:ascii="Consolas" w:hAnsi="Consolas" w:cs="Consolas"/>
          <w:i/>
          <w:iCs/>
          <w:color w:val="2A00FF"/>
          <w:sz w:val="18"/>
          <w:szCs w:val="18"/>
        </w:rPr>
        <w:t>"list-group"</w:t>
      </w:r>
      <w:r w:rsidRPr="003B3BB5">
        <w:rPr>
          <w:rFonts w:ascii="Consolas" w:hAnsi="Consolas" w:cs="Consolas"/>
          <w:color w:val="008080"/>
          <w:sz w:val="18"/>
          <w:szCs w:val="18"/>
        </w:rPr>
        <w:t>&gt;</w:t>
      </w:r>
    </w:p>
    <w:p w14:paraId="3CEDC6B3" w14:textId="2E11BA24" w:rsidR="0031434E" w:rsidRPr="003B3BB5"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3B3BB5">
        <w:rPr>
          <w:rFonts w:ascii="Consolas" w:hAnsi="Consolas" w:cs="Consolas"/>
          <w:color w:val="000000"/>
          <w:sz w:val="18"/>
          <w:szCs w:val="18"/>
        </w:rPr>
        <w:t xml:space="preserve">  </w:t>
      </w:r>
      <w:r w:rsidRPr="003B3BB5">
        <w:rPr>
          <w:rFonts w:ascii="Consolas" w:hAnsi="Consolas" w:cs="Consolas"/>
          <w:color w:val="008080"/>
          <w:sz w:val="18"/>
          <w:szCs w:val="18"/>
        </w:rPr>
        <w:t>&lt;</w:t>
      </w:r>
      <w:r w:rsidRPr="003B3BB5">
        <w:rPr>
          <w:rFonts w:ascii="Consolas" w:hAnsi="Consolas" w:cs="Consolas"/>
          <w:color w:val="3F7F7F"/>
          <w:sz w:val="18"/>
          <w:szCs w:val="18"/>
        </w:rPr>
        <w:t>a</w:t>
      </w:r>
      <w:r w:rsidRPr="003B3BB5">
        <w:rPr>
          <w:rFonts w:ascii="Consolas" w:hAnsi="Consolas" w:cs="Consolas"/>
          <w:color w:val="4C483D" w:themeColor="text2"/>
          <w:sz w:val="18"/>
          <w:szCs w:val="18"/>
        </w:rPr>
        <w:t xml:space="preserve"> </w:t>
      </w:r>
      <w:r w:rsidRPr="003B3BB5">
        <w:rPr>
          <w:rFonts w:ascii="Consolas" w:hAnsi="Consolas" w:cs="Consolas"/>
          <w:color w:val="7F007F"/>
          <w:sz w:val="18"/>
          <w:szCs w:val="18"/>
        </w:rPr>
        <w:t>href</w:t>
      </w:r>
      <w:r w:rsidRPr="003B3BB5">
        <w:rPr>
          <w:rFonts w:ascii="Consolas" w:hAnsi="Consolas" w:cs="Consolas"/>
          <w:color w:val="000000"/>
          <w:sz w:val="18"/>
          <w:szCs w:val="18"/>
        </w:rPr>
        <w:t>=</w:t>
      </w:r>
      <w:r w:rsidRPr="003B3BB5">
        <w:rPr>
          <w:rFonts w:ascii="Consolas" w:hAnsi="Consolas" w:cs="Consolas"/>
          <w:i/>
          <w:iCs/>
          <w:color w:val="2A00FF"/>
          <w:sz w:val="18"/>
          <w:szCs w:val="18"/>
        </w:rPr>
        <w:t>"#"</w:t>
      </w:r>
      <w:r w:rsidRPr="003B3BB5">
        <w:rPr>
          <w:rFonts w:ascii="Consolas" w:hAnsi="Consolas" w:cs="Consolas"/>
          <w:color w:val="4C483D" w:themeColor="text2"/>
          <w:sz w:val="18"/>
          <w:szCs w:val="18"/>
        </w:rPr>
        <w:t xml:space="preserve"> </w:t>
      </w:r>
      <w:r w:rsidRPr="003B3BB5">
        <w:rPr>
          <w:rFonts w:ascii="Consolas" w:hAnsi="Consolas" w:cs="Consolas"/>
          <w:color w:val="7F007F"/>
          <w:sz w:val="18"/>
          <w:szCs w:val="18"/>
        </w:rPr>
        <w:t>class</w:t>
      </w:r>
      <w:r w:rsidRPr="003B3BB5">
        <w:rPr>
          <w:rFonts w:ascii="Consolas" w:hAnsi="Consolas" w:cs="Consolas"/>
          <w:color w:val="000000"/>
          <w:sz w:val="18"/>
          <w:szCs w:val="18"/>
        </w:rPr>
        <w:t>=</w:t>
      </w:r>
      <w:r w:rsidRPr="003B3BB5">
        <w:rPr>
          <w:rFonts w:ascii="Consolas" w:hAnsi="Consolas" w:cs="Consolas"/>
          <w:i/>
          <w:iCs/>
          <w:color w:val="2A00FF"/>
          <w:sz w:val="18"/>
          <w:szCs w:val="18"/>
        </w:rPr>
        <w:t>"list-group-item list-group-item-action"</w:t>
      </w:r>
      <w:r w:rsidRPr="003B3BB5">
        <w:rPr>
          <w:rFonts w:ascii="Consolas" w:hAnsi="Consolas" w:cs="Consolas"/>
          <w:color w:val="008080"/>
          <w:sz w:val="18"/>
          <w:szCs w:val="18"/>
        </w:rPr>
        <w:t>&gt;</w:t>
      </w:r>
      <w:r w:rsidRPr="003B3BB5">
        <w:rPr>
          <w:rFonts w:ascii="Consolas" w:hAnsi="Consolas" w:cs="Consolas"/>
          <w:color w:val="000000"/>
          <w:sz w:val="18"/>
          <w:szCs w:val="18"/>
        </w:rPr>
        <w:t>All Employees</w:t>
      </w:r>
      <w:r w:rsidRPr="003B3BB5">
        <w:rPr>
          <w:rFonts w:ascii="Consolas" w:hAnsi="Consolas" w:cs="Consolas"/>
          <w:color w:val="008080"/>
          <w:sz w:val="18"/>
          <w:szCs w:val="18"/>
        </w:rPr>
        <w:t>&lt;/</w:t>
      </w:r>
      <w:r w:rsidRPr="003B3BB5">
        <w:rPr>
          <w:rFonts w:ascii="Consolas" w:hAnsi="Consolas" w:cs="Consolas"/>
          <w:color w:val="3F7F7F"/>
          <w:sz w:val="18"/>
          <w:szCs w:val="18"/>
        </w:rPr>
        <w:t>a</w:t>
      </w:r>
      <w:r w:rsidRPr="003B3BB5">
        <w:rPr>
          <w:rFonts w:ascii="Consolas" w:hAnsi="Consolas" w:cs="Consolas"/>
          <w:color w:val="008080"/>
          <w:sz w:val="18"/>
          <w:szCs w:val="18"/>
        </w:rPr>
        <w:t>&gt;</w:t>
      </w:r>
    </w:p>
    <w:p w14:paraId="08ECA330" w14:textId="77777777" w:rsidR="0031434E" w:rsidRPr="003B3BB5"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3B3BB5">
        <w:rPr>
          <w:rFonts w:ascii="Consolas" w:hAnsi="Consolas" w:cs="Consolas"/>
          <w:color w:val="000000"/>
          <w:sz w:val="18"/>
          <w:szCs w:val="18"/>
        </w:rPr>
        <w:t xml:space="preserve">  </w:t>
      </w:r>
      <w:r w:rsidRPr="003B3BB5">
        <w:rPr>
          <w:rFonts w:ascii="Consolas" w:hAnsi="Consolas" w:cs="Consolas"/>
          <w:color w:val="008080"/>
          <w:sz w:val="18"/>
          <w:szCs w:val="18"/>
        </w:rPr>
        <w:t>&lt;</w:t>
      </w:r>
      <w:r w:rsidRPr="003B3BB5">
        <w:rPr>
          <w:rFonts w:ascii="Consolas" w:hAnsi="Consolas" w:cs="Consolas"/>
          <w:color w:val="3F7F7F"/>
          <w:sz w:val="18"/>
          <w:szCs w:val="18"/>
        </w:rPr>
        <w:t>a</w:t>
      </w:r>
      <w:r w:rsidRPr="003B3BB5">
        <w:rPr>
          <w:rFonts w:ascii="Consolas" w:hAnsi="Consolas" w:cs="Consolas"/>
          <w:color w:val="4C483D" w:themeColor="text2"/>
          <w:sz w:val="18"/>
          <w:szCs w:val="18"/>
        </w:rPr>
        <w:t xml:space="preserve"> </w:t>
      </w:r>
      <w:r w:rsidRPr="003B3BB5">
        <w:rPr>
          <w:rFonts w:ascii="Consolas" w:hAnsi="Consolas" w:cs="Consolas"/>
          <w:color w:val="7F007F"/>
          <w:sz w:val="18"/>
          <w:szCs w:val="18"/>
        </w:rPr>
        <w:t>href</w:t>
      </w:r>
      <w:r w:rsidRPr="003B3BB5">
        <w:rPr>
          <w:rFonts w:ascii="Consolas" w:hAnsi="Consolas" w:cs="Consolas"/>
          <w:color w:val="000000"/>
          <w:sz w:val="18"/>
          <w:szCs w:val="18"/>
        </w:rPr>
        <w:t>=</w:t>
      </w:r>
      <w:r w:rsidRPr="003B3BB5">
        <w:rPr>
          <w:rFonts w:ascii="Consolas" w:hAnsi="Consolas" w:cs="Consolas"/>
          <w:i/>
          <w:iCs/>
          <w:color w:val="2A00FF"/>
          <w:sz w:val="18"/>
          <w:szCs w:val="18"/>
        </w:rPr>
        <w:t>"#"</w:t>
      </w:r>
      <w:r w:rsidRPr="003B3BB5">
        <w:rPr>
          <w:rFonts w:ascii="Consolas" w:hAnsi="Consolas" w:cs="Consolas"/>
          <w:color w:val="4C483D" w:themeColor="text2"/>
          <w:sz w:val="18"/>
          <w:szCs w:val="18"/>
        </w:rPr>
        <w:t xml:space="preserve"> </w:t>
      </w:r>
      <w:r w:rsidRPr="003B3BB5">
        <w:rPr>
          <w:rFonts w:ascii="Consolas" w:hAnsi="Consolas" w:cs="Consolas"/>
          <w:color w:val="7F007F"/>
          <w:sz w:val="18"/>
          <w:szCs w:val="18"/>
        </w:rPr>
        <w:t>class</w:t>
      </w:r>
      <w:r w:rsidRPr="003B3BB5">
        <w:rPr>
          <w:rFonts w:ascii="Consolas" w:hAnsi="Consolas" w:cs="Consolas"/>
          <w:color w:val="000000"/>
          <w:sz w:val="18"/>
          <w:szCs w:val="18"/>
        </w:rPr>
        <w:t>=</w:t>
      </w:r>
      <w:r w:rsidRPr="003B3BB5">
        <w:rPr>
          <w:rFonts w:ascii="Consolas" w:hAnsi="Consolas" w:cs="Consolas"/>
          <w:i/>
          <w:iCs/>
          <w:color w:val="2A00FF"/>
          <w:sz w:val="18"/>
          <w:szCs w:val="18"/>
        </w:rPr>
        <w:t>"list-group-item list-group-item-action"</w:t>
      </w:r>
      <w:r w:rsidRPr="003B3BB5">
        <w:rPr>
          <w:rFonts w:ascii="Consolas" w:hAnsi="Consolas" w:cs="Consolas"/>
          <w:color w:val="008080"/>
          <w:sz w:val="18"/>
          <w:szCs w:val="18"/>
        </w:rPr>
        <w:t>&gt;</w:t>
      </w:r>
      <w:r w:rsidRPr="003B3BB5">
        <w:rPr>
          <w:rFonts w:ascii="Consolas" w:hAnsi="Consolas" w:cs="Consolas"/>
          <w:color w:val="000000"/>
          <w:sz w:val="18"/>
          <w:szCs w:val="18"/>
        </w:rPr>
        <w:t>Add Employee</w:t>
      </w:r>
      <w:r w:rsidRPr="003B3BB5">
        <w:rPr>
          <w:rFonts w:ascii="Consolas" w:hAnsi="Consolas" w:cs="Consolas"/>
          <w:color w:val="008080"/>
          <w:sz w:val="18"/>
          <w:szCs w:val="18"/>
        </w:rPr>
        <w:t>&lt;/</w:t>
      </w:r>
      <w:r w:rsidRPr="003B3BB5">
        <w:rPr>
          <w:rFonts w:ascii="Consolas" w:hAnsi="Consolas" w:cs="Consolas"/>
          <w:color w:val="3F7F7F"/>
          <w:sz w:val="18"/>
          <w:szCs w:val="18"/>
        </w:rPr>
        <w:t>a</w:t>
      </w:r>
      <w:r w:rsidRPr="003B3BB5">
        <w:rPr>
          <w:rFonts w:ascii="Consolas" w:hAnsi="Consolas" w:cs="Consolas"/>
          <w:color w:val="008080"/>
          <w:sz w:val="18"/>
          <w:szCs w:val="18"/>
        </w:rPr>
        <w:t>&gt;</w:t>
      </w:r>
    </w:p>
    <w:p w14:paraId="57864314" w14:textId="328752FB" w:rsidR="00C15A19" w:rsidRPr="003B3BB5"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8080"/>
          <w:sz w:val="18"/>
          <w:szCs w:val="18"/>
        </w:rPr>
      </w:pPr>
      <w:r w:rsidRPr="003B3BB5">
        <w:rPr>
          <w:rFonts w:ascii="Consolas" w:hAnsi="Consolas" w:cs="Consolas"/>
          <w:color w:val="008080"/>
          <w:sz w:val="18"/>
          <w:szCs w:val="18"/>
        </w:rPr>
        <w:t>&lt;/</w:t>
      </w:r>
      <w:r w:rsidRPr="003B3BB5">
        <w:rPr>
          <w:rFonts w:ascii="Consolas" w:hAnsi="Consolas" w:cs="Consolas"/>
          <w:color w:val="3F7F7F"/>
          <w:sz w:val="18"/>
          <w:szCs w:val="18"/>
        </w:rPr>
        <w:t>div</w:t>
      </w:r>
      <w:r w:rsidRPr="003B3BB5">
        <w:rPr>
          <w:rFonts w:ascii="Consolas" w:hAnsi="Consolas" w:cs="Consolas"/>
          <w:color w:val="008080"/>
          <w:sz w:val="18"/>
          <w:szCs w:val="18"/>
        </w:rPr>
        <w:t>&gt;</w:t>
      </w:r>
    </w:p>
    <w:p w14:paraId="164B71E7" w14:textId="4E275F77" w:rsidR="0031434E" w:rsidRPr="003B3BB5"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3B3BB5">
        <w:rPr>
          <w:rFonts w:ascii="Consolas" w:hAnsi="Consolas" w:cs="Consolas"/>
          <w:color w:val="008080"/>
          <w:sz w:val="18"/>
          <w:szCs w:val="18"/>
        </w:rPr>
        <w:t>&lt;/</w:t>
      </w:r>
      <w:r w:rsidRPr="003B3BB5">
        <w:rPr>
          <w:rFonts w:ascii="Consolas" w:hAnsi="Consolas" w:cs="Consolas"/>
          <w:color w:val="3F7F7F"/>
          <w:sz w:val="18"/>
          <w:szCs w:val="18"/>
        </w:rPr>
        <w:t>div</w:t>
      </w:r>
      <w:r w:rsidRPr="003B3BB5">
        <w:rPr>
          <w:rFonts w:ascii="Consolas" w:hAnsi="Consolas" w:cs="Consolas"/>
          <w:color w:val="008080"/>
          <w:sz w:val="18"/>
          <w:szCs w:val="18"/>
        </w:rPr>
        <w:t>&gt;</w:t>
      </w:r>
    </w:p>
    <w:p w14:paraId="675D5F24" w14:textId="77777777" w:rsidR="0031434E" w:rsidRPr="003B3BB5"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3B3BB5">
        <w:rPr>
          <w:rFonts w:ascii="Consolas" w:hAnsi="Consolas" w:cs="Consolas"/>
          <w:color w:val="008080"/>
          <w:sz w:val="18"/>
          <w:szCs w:val="18"/>
        </w:rPr>
        <w:t>&lt;/</w:t>
      </w:r>
      <w:r w:rsidRPr="003B3BB5">
        <w:rPr>
          <w:rFonts w:ascii="Consolas" w:hAnsi="Consolas" w:cs="Consolas"/>
          <w:color w:val="3F7F7F"/>
          <w:sz w:val="18"/>
          <w:szCs w:val="18"/>
        </w:rPr>
        <w:t>body</w:t>
      </w:r>
      <w:r w:rsidRPr="003B3BB5">
        <w:rPr>
          <w:rFonts w:ascii="Consolas" w:hAnsi="Consolas" w:cs="Consolas"/>
          <w:color w:val="008080"/>
          <w:sz w:val="18"/>
          <w:szCs w:val="18"/>
        </w:rPr>
        <w:t>&gt;</w:t>
      </w:r>
    </w:p>
    <w:p w14:paraId="0AC1FBC8" w14:textId="0417D913" w:rsidR="0031434E" w:rsidRPr="003B3BB5" w:rsidRDefault="0031434E" w:rsidP="000E1C7D">
      <w:pPr>
        <w:pBdr>
          <w:top w:val="single" w:sz="4" w:space="1" w:color="auto"/>
          <w:left w:val="single" w:sz="4" w:space="4" w:color="auto"/>
          <w:bottom w:val="single" w:sz="4" w:space="1" w:color="auto"/>
          <w:right w:val="single" w:sz="4" w:space="4" w:color="auto"/>
        </w:pBdr>
        <w:shd w:val="clear" w:color="auto" w:fill="F2F2F2" w:themeFill="background1" w:themeFillShade="F2"/>
        <w:spacing w:line="240" w:lineRule="auto"/>
        <w:rPr>
          <w:sz w:val="18"/>
          <w:szCs w:val="18"/>
        </w:rPr>
      </w:pPr>
      <w:r w:rsidRPr="003B3BB5">
        <w:rPr>
          <w:rFonts w:ascii="Consolas" w:hAnsi="Consolas" w:cs="Consolas"/>
          <w:color w:val="008080"/>
          <w:sz w:val="18"/>
          <w:szCs w:val="18"/>
        </w:rPr>
        <w:t>&lt;/</w:t>
      </w:r>
      <w:r w:rsidRPr="003B3BB5">
        <w:rPr>
          <w:rFonts w:ascii="Consolas" w:hAnsi="Consolas" w:cs="Consolas"/>
          <w:color w:val="3F7F7F"/>
          <w:sz w:val="18"/>
          <w:szCs w:val="18"/>
        </w:rPr>
        <w:t>html</w:t>
      </w:r>
      <w:r w:rsidRPr="003B3BB5">
        <w:rPr>
          <w:rFonts w:ascii="Consolas" w:hAnsi="Consolas" w:cs="Consolas"/>
          <w:color w:val="008080"/>
          <w:sz w:val="18"/>
          <w:szCs w:val="18"/>
        </w:rPr>
        <w:t>&gt;</w:t>
      </w:r>
    </w:p>
    <w:p w14:paraId="00C8E279" w14:textId="1BC9998E" w:rsidR="00BF1F7D" w:rsidRDefault="00BF5AC4" w:rsidP="00C117F3">
      <w:pPr>
        <w:spacing w:after="0"/>
      </w:pPr>
      <w:r>
        <w:rPr>
          <w:rFonts w:cs="Segoe UI"/>
          <w:color w:val="24292E"/>
          <w:shd w:val="clear" w:color="auto" w:fill="FFFFFF"/>
        </w:rPr>
        <w:t xml:space="preserve">2. </w:t>
      </w:r>
      <w:r w:rsidR="00BF1F7D">
        <w:rPr>
          <w:rFonts w:cs="Segoe UI"/>
          <w:color w:val="24292E"/>
          <w:shd w:val="clear" w:color="auto" w:fill="FFFFFF"/>
        </w:rPr>
        <w:t>Create a </w:t>
      </w:r>
      <w:r w:rsidR="00AD6459" w:rsidRPr="000D051F">
        <w:rPr>
          <w:rStyle w:val="0SyntaxPinkChar"/>
        </w:rPr>
        <w:t>EmployeeController</w:t>
      </w:r>
      <w:r w:rsidR="00AD6459" w:rsidRPr="00AD6459">
        <w:rPr>
          <w:rFonts w:ascii="Consolas" w:hAnsi="Consolas"/>
          <w:i/>
          <w:iCs/>
          <w:color w:val="D73A49"/>
          <w:sz w:val="22"/>
          <w:szCs w:val="22"/>
        </w:rPr>
        <w:t xml:space="preserve"> </w:t>
      </w:r>
      <w:r w:rsidR="00C021ED">
        <w:rPr>
          <w:rFonts w:cs="Segoe UI"/>
          <w:color w:val="24292E"/>
          <w:shd w:val="clear" w:color="auto" w:fill="FFFFFF"/>
        </w:rPr>
        <w:t>class,</w:t>
      </w:r>
      <w:r w:rsidR="00BF1F7D">
        <w:rPr>
          <w:rFonts w:cs="Segoe UI"/>
          <w:color w:val="24292E"/>
          <w:shd w:val="clear" w:color="auto" w:fill="FFFFFF"/>
        </w:rPr>
        <w:t xml:space="preserve"> and add method to display homepage</w:t>
      </w:r>
    </w:p>
    <w:p w14:paraId="2EE7C9BE" w14:textId="77777777" w:rsidR="00C117F3" w:rsidRPr="004A2D9A"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4A2D9A">
        <w:rPr>
          <w:rFonts w:ascii="Consolas" w:hAnsi="Consolas" w:cs="Consolas"/>
          <w:color w:val="646464"/>
          <w:sz w:val="18"/>
          <w:szCs w:val="18"/>
        </w:rPr>
        <w:t>@Controller</w:t>
      </w:r>
    </w:p>
    <w:p w14:paraId="0368A5DC" w14:textId="5C1A008B" w:rsidR="00C117F3" w:rsidRPr="004A2D9A"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4A2D9A">
        <w:rPr>
          <w:rFonts w:ascii="Consolas" w:hAnsi="Consolas" w:cs="Consolas"/>
          <w:b/>
          <w:bCs/>
          <w:color w:val="7F0055"/>
          <w:sz w:val="18"/>
          <w:szCs w:val="18"/>
        </w:rPr>
        <w:t>public</w:t>
      </w:r>
      <w:r w:rsidRPr="004A2D9A">
        <w:rPr>
          <w:rFonts w:ascii="Consolas" w:hAnsi="Consolas" w:cs="Consolas"/>
          <w:color w:val="000000"/>
          <w:sz w:val="18"/>
          <w:szCs w:val="18"/>
        </w:rPr>
        <w:t xml:space="preserve"> </w:t>
      </w:r>
      <w:r w:rsidRPr="004A2D9A">
        <w:rPr>
          <w:rFonts w:ascii="Consolas" w:hAnsi="Consolas" w:cs="Consolas"/>
          <w:b/>
          <w:bCs/>
          <w:color w:val="7F0055"/>
          <w:sz w:val="18"/>
          <w:szCs w:val="18"/>
        </w:rPr>
        <w:t>class</w:t>
      </w:r>
      <w:r w:rsidRPr="004A2D9A">
        <w:rPr>
          <w:rFonts w:ascii="Consolas" w:hAnsi="Consolas" w:cs="Consolas"/>
          <w:color w:val="000000"/>
          <w:sz w:val="18"/>
          <w:szCs w:val="18"/>
        </w:rPr>
        <w:t xml:space="preserve"> EmployeeController {</w:t>
      </w:r>
    </w:p>
    <w:p w14:paraId="60AFA922" w14:textId="77777777" w:rsidR="00C117F3" w:rsidRPr="004A2D9A"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4A2D9A">
        <w:rPr>
          <w:rFonts w:ascii="Consolas" w:hAnsi="Consolas" w:cs="Consolas"/>
          <w:color w:val="000000"/>
          <w:sz w:val="18"/>
          <w:szCs w:val="18"/>
        </w:rPr>
        <w:tab/>
      </w:r>
      <w:r w:rsidRPr="004A2D9A">
        <w:rPr>
          <w:rFonts w:ascii="Consolas" w:hAnsi="Consolas" w:cs="Consolas"/>
          <w:color w:val="646464"/>
          <w:sz w:val="18"/>
          <w:szCs w:val="18"/>
        </w:rPr>
        <w:t>@Autowired</w:t>
      </w:r>
    </w:p>
    <w:p w14:paraId="4DF870BE" w14:textId="77777777" w:rsidR="00C117F3" w:rsidRPr="004A2D9A"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4A2D9A">
        <w:rPr>
          <w:rFonts w:ascii="Consolas" w:hAnsi="Consolas" w:cs="Consolas"/>
          <w:color w:val="000000"/>
          <w:sz w:val="18"/>
          <w:szCs w:val="18"/>
        </w:rPr>
        <w:tab/>
      </w:r>
      <w:r w:rsidRPr="004A2D9A">
        <w:rPr>
          <w:rFonts w:ascii="Consolas" w:hAnsi="Consolas" w:cs="Consolas"/>
          <w:b/>
          <w:bCs/>
          <w:color w:val="7F0055"/>
          <w:sz w:val="18"/>
          <w:szCs w:val="18"/>
        </w:rPr>
        <w:t>private</w:t>
      </w:r>
      <w:r w:rsidRPr="004A2D9A">
        <w:rPr>
          <w:rFonts w:ascii="Consolas" w:hAnsi="Consolas" w:cs="Consolas"/>
          <w:color w:val="000000"/>
          <w:sz w:val="18"/>
          <w:szCs w:val="18"/>
        </w:rPr>
        <w:t xml:space="preserve"> EmployeeService </w:t>
      </w:r>
      <w:r w:rsidRPr="004A2D9A">
        <w:rPr>
          <w:rFonts w:ascii="Consolas" w:hAnsi="Consolas" w:cs="Consolas"/>
          <w:color w:val="0000C0"/>
          <w:sz w:val="18"/>
          <w:szCs w:val="18"/>
          <w:u w:val="single"/>
        </w:rPr>
        <w:t>employeeService</w:t>
      </w:r>
      <w:r w:rsidRPr="004A2D9A">
        <w:rPr>
          <w:rFonts w:ascii="Consolas" w:hAnsi="Consolas" w:cs="Consolas"/>
          <w:color w:val="000000"/>
          <w:sz w:val="18"/>
          <w:szCs w:val="18"/>
        </w:rPr>
        <w:t>;</w:t>
      </w:r>
    </w:p>
    <w:p w14:paraId="4F09F85F" w14:textId="77777777" w:rsidR="00C117F3" w:rsidRPr="004A2D9A"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p>
    <w:p w14:paraId="4C8A3C10" w14:textId="77777777" w:rsidR="00C117F3" w:rsidRPr="004A2D9A"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4A2D9A">
        <w:rPr>
          <w:rFonts w:ascii="Consolas" w:hAnsi="Consolas" w:cs="Consolas"/>
          <w:color w:val="000000"/>
          <w:sz w:val="18"/>
          <w:szCs w:val="18"/>
        </w:rPr>
        <w:tab/>
      </w:r>
      <w:r w:rsidRPr="004A2D9A">
        <w:rPr>
          <w:rFonts w:ascii="Consolas" w:hAnsi="Consolas" w:cs="Consolas"/>
          <w:color w:val="646464"/>
          <w:sz w:val="18"/>
          <w:szCs w:val="18"/>
        </w:rPr>
        <w:t>@GetMapping</w:t>
      </w:r>
      <w:r w:rsidRPr="004A2D9A">
        <w:rPr>
          <w:rFonts w:ascii="Consolas" w:hAnsi="Consolas" w:cs="Consolas"/>
          <w:color w:val="000000"/>
          <w:sz w:val="18"/>
          <w:szCs w:val="18"/>
        </w:rPr>
        <w:t>(</w:t>
      </w:r>
      <w:r w:rsidRPr="004A2D9A">
        <w:rPr>
          <w:rFonts w:ascii="Consolas" w:hAnsi="Consolas" w:cs="Consolas"/>
          <w:color w:val="2A00FF"/>
          <w:sz w:val="18"/>
          <w:szCs w:val="18"/>
        </w:rPr>
        <w:t>"/"</w:t>
      </w:r>
      <w:r w:rsidRPr="004A2D9A">
        <w:rPr>
          <w:rFonts w:ascii="Consolas" w:hAnsi="Consolas" w:cs="Consolas"/>
          <w:color w:val="000000"/>
          <w:sz w:val="18"/>
          <w:szCs w:val="18"/>
        </w:rPr>
        <w:t>)</w:t>
      </w:r>
    </w:p>
    <w:p w14:paraId="6E2F0CB3" w14:textId="77777777" w:rsidR="00C117F3" w:rsidRPr="004A2D9A"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4A2D9A">
        <w:rPr>
          <w:rFonts w:ascii="Consolas" w:hAnsi="Consolas" w:cs="Consolas"/>
          <w:color w:val="000000"/>
          <w:sz w:val="18"/>
          <w:szCs w:val="18"/>
        </w:rPr>
        <w:tab/>
      </w:r>
      <w:r w:rsidRPr="004A2D9A">
        <w:rPr>
          <w:rFonts w:ascii="Consolas" w:hAnsi="Consolas" w:cs="Consolas"/>
          <w:b/>
          <w:bCs/>
          <w:color w:val="7F0055"/>
          <w:sz w:val="18"/>
          <w:szCs w:val="18"/>
        </w:rPr>
        <w:t>public</w:t>
      </w:r>
      <w:r w:rsidRPr="004A2D9A">
        <w:rPr>
          <w:rFonts w:ascii="Consolas" w:hAnsi="Consolas" w:cs="Consolas"/>
          <w:color w:val="000000"/>
          <w:sz w:val="18"/>
          <w:szCs w:val="18"/>
        </w:rPr>
        <w:t xml:space="preserve"> String viewHomePage(Model </w:t>
      </w:r>
      <w:r w:rsidRPr="004A2D9A">
        <w:rPr>
          <w:rFonts w:ascii="Consolas" w:hAnsi="Consolas" w:cs="Consolas"/>
          <w:color w:val="6A3E3E"/>
          <w:sz w:val="18"/>
          <w:szCs w:val="18"/>
        </w:rPr>
        <w:t>model</w:t>
      </w:r>
      <w:r w:rsidRPr="004A2D9A">
        <w:rPr>
          <w:rFonts w:ascii="Consolas" w:hAnsi="Consolas" w:cs="Consolas"/>
          <w:color w:val="000000"/>
          <w:sz w:val="18"/>
          <w:szCs w:val="18"/>
        </w:rPr>
        <w:t>) {</w:t>
      </w:r>
    </w:p>
    <w:p w14:paraId="1E071588" w14:textId="77777777" w:rsidR="00C117F3" w:rsidRPr="004A2D9A"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4A2D9A">
        <w:rPr>
          <w:rFonts w:ascii="Consolas" w:hAnsi="Consolas" w:cs="Consolas"/>
          <w:color w:val="000000"/>
          <w:sz w:val="18"/>
          <w:szCs w:val="18"/>
        </w:rPr>
        <w:tab/>
      </w:r>
      <w:r w:rsidRPr="004A2D9A">
        <w:rPr>
          <w:rFonts w:ascii="Consolas" w:hAnsi="Consolas" w:cs="Consolas"/>
          <w:color w:val="000000"/>
          <w:sz w:val="18"/>
          <w:szCs w:val="18"/>
        </w:rPr>
        <w:tab/>
        <w:t>System.</w:t>
      </w:r>
      <w:r w:rsidRPr="004A2D9A">
        <w:rPr>
          <w:rFonts w:ascii="Consolas" w:hAnsi="Consolas" w:cs="Consolas"/>
          <w:b/>
          <w:bCs/>
          <w:i/>
          <w:iCs/>
          <w:color w:val="0000C0"/>
          <w:sz w:val="18"/>
          <w:szCs w:val="18"/>
        </w:rPr>
        <w:t>out</w:t>
      </w:r>
      <w:r w:rsidRPr="004A2D9A">
        <w:rPr>
          <w:rFonts w:ascii="Consolas" w:hAnsi="Consolas" w:cs="Consolas"/>
          <w:color w:val="000000"/>
          <w:sz w:val="18"/>
          <w:szCs w:val="18"/>
        </w:rPr>
        <w:t>.println(</w:t>
      </w:r>
      <w:r w:rsidRPr="004A2D9A">
        <w:rPr>
          <w:rFonts w:ascii="Consolas" w:hAnsi="Consolas" w:cs="Consolas"/>
          <w:color w:val="2A00FF"/>
          <w:sz w:val="18"/>
          <w:szCs w:val="18"/>
        </w:rPr>
        <w:t>"Calling Home Page...."</w:t>
      </w:r>
      <w:r w:rsidRPr="004A2D9A">
        <w:rPr>
          <w:rFonts w:ascii="Consolas" w:hAnsi="Consolas" w:cs="Consolas"/>
          <w:color w:val="000000"/>
          <w:sz w:val="18"/>
          <w:szCs w:val="18"/>
        </w:rPr>
        <w:t>);</w:t>
      </w:r>
    </w:p>
    <w:p w14:paraId="10D1C878" w14:textId="77777777" w:rsidR="00C117F3" w:rsidRPr="004A2D9A"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4A2D9A">
        <w:rPr>
          <w:rFonts w:ascii="Consolas" w:hAnsi="Consolas" w:cs="Consolas"/>
          <w:color w:val="000000"/>
          <w:sz w:val="18"/>
          <w:szCs w:val="18"/>
        </w:rPr>
        <w:tab/>
      </w:r>
      <w:r w:rsidRPr="004A2D9A">
        <w:rPr>
          <w:rFonts w:ascii="Consolas" w:hAnsi="Consolas" w:cs="Consolas"/>
          <w:color w:val="000000"/>
          <w:sz w:val="18"/>
          <w:szCs w:val="18"/>
        </w:rPr>
        <w:tab/>
      </w:r>
      <w:r w:rsidRPr="004A2D9A">
        <w:rPr>
          <w:rFonts w:ascii="Consolas" w:hAnsi="Consolas" w:cs="Consolas"/>
          <w:b/>
          <w:bCs/>
          <w:color w:val="7F0055"/>
          <w:sz w:val="18"/>
          <w:szCs w:val="18"/>
        </w:rPr>
        <w:t>return</w:t>
      </w:r>
      <w:r w:rsidRPr="004A2D9A">
        <w:rPr>
          <w:rFonts w:ascii="Consolas" w:hAnsi="Consolas" w:cs="Consolas"/>
          <w:color w:val="000000"/>
          <w:sz w:val="18"/>
          <w:szCs w:val="18"/>
        </w:rPr>
        <w:t xml:space="preserve"> </w:t>
      </w:r>
      <w:r w:rsidRPr="004A2D9A">
        <w:rPr>
          <w:rFonts w:ascii="Consolas" w:hAnsi="Consolas" w:cs="Consolas"/>
          <w:color w:val="2A00FF"/>
          <w:sz w:val="18"/>
          <w:szCs w:val="18"/>
        </w:rPr>
        <w:t>"index"</w:t>
      </w:r>
      <w:r w:rsidRPr="004A2D9A">
        <w:rPr>
          <w:rFonts w:ascii="Consolas" w:hAnsi="Consolas" w:cs="Consolas"/>
          <w:color w:val="000000"/>
          <w:sz w:val="18"/>
          <w:szCs w:val="18"/>
        </w:rPr>
        <w:t>;</w:t>
      </w:r>
    </w:p>
    <w:p w14:paraId="2005CE11" w14:textId="77777777" w:rsidR="00524CC6" w:rsidRPr="004A2D9A"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sz w:val="18"/>
          <w:szCs w:val="18"/>
        </w:rPr>
      </w:pPr>
      <w:r w:rsidRPr="004A2D9A">
        <w:rPr>
          <w:rFonts w:ascii="Consolas" w:hAnsi="Consolas" w:cs="Consolas"/>
          <w:color w:val="000000"/>
          <w:sz w:val="18"/>
          <w:szCs w:val="18"/>
        </w:rPr>
        <w:tab/>
        <w:t>}</w:t>
      </w:r>
    </w:p>
    <w:p w14:paraId="4F98CA34" w14:textId="7C1A824D" w:rsidR="00C117F3" w:rsidRPr="004A2D9A"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4A2D9A">
        <w:rPr>
          <w:rFonts w:ascii="Consolas" w:hAnsi="Consolas" w:cs="Consolas"/>
          <w:color w:val="000000"/>
          <w:sz w:val="18"/>
          <w:szCs w:val="18"/>
        </w:rPr>
        <w:t>}</w:t>
      </w:r>
    </w:p>
    <w:p w14:paraId="2D46AB26" w14:textId="6933A88A" w:rsidR="003E4DC4" w:rsidRDefault="003E4DC4" w:rsidP="004A43CA">
      <w:pPr>
        <w:spacing w:after="0"/>
      </w:pPr>
    </w:p>
    <w:p w14:paraId="16808925" w14:textId="77777777" w:rsidR="00524CC6" w:rsidRDefault="00C54E45" w:rsidP="001E5A1D">
      <w:pPr>
        <w:spacing w:after="0"/>
      </w:pPr>
      <w:r>
        <w:t>Now Run mian class &amp; open Browser</w:t>
      </w:r>
    </w:p>
    <w:p w14:paraId="4AADA415" w14:textId="77777777" w:rsidR="00AC2D34" w:rsidRDefault="00C54E45" w:rsidP="00AC2D34">
      <w:pPr>
        <w:spacing w:after="0"/>
      </w:pPr>
      <w:r>
        <w:lastRenderedPageBreak/>
        <w:t xml:space="preserve"> </w:t>
      </w:r>
      <w:r w:rsidR="00AF03BE">
        <w:rPr>
          <w:noProof/>
        </w:rPr>
        <w:drawing>
          <wp:inline distT="0" distB="0" distL="0" distR="0" wp14:anchorId="64F1791A" wp14:editId="3BC595EB">
            <wp:extent cx="3223118" cy="2087792"/>
            <wp:effectExtent l="0" t="0" r="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1612" cy="2132160"/>
                    </a:xfrm>
                    <a:prstGeom prst="rect">
                      <a:avLst/>
                    </a:prstGeom>
                  </pic:spPr>
                </pic:pic>
              </a:graphicData>
            </a:graphic>
          </wp:inline>
        </w:drawing>
      </w:r>
    </w:p>
    <w:p w14:paraId="2A3E23AE" w14:textId="55A58A0B" w:rsidR="004A43CA" w:rsidRDefault="004A43CA" w:rsidP="00AC2D34">
      <w:r>
        <w:t xml:space="preserve">To make our application more stylish, </w:t>
      </w:r>
      <w:r w:rsidRPr="00D841C8">
        <w:t>add </w:t>
      </w:r>
      <w:r w:rsidRPr="00D841C8">
        <w:rPr>
          <w:b/>
          <w:bCs/>
        </w:rPr>
        <w:t>CSS</w:t>
      </w:r>
      <w:r w:rsidRPr="00D841C8">
        <w:t> and </w:t>
      </w:r>
      <w:r w:rsidRPr="00D841C8">
        <w:rPr>
          <w:b/>
          <w:bCs/>
        </w:rPr>
        <w:t>JS</w:t>
      </w:r>
      <w:r w:rsidRPr="00D841C8">
        <w:t xml:space="preserve"> files in </w:t>
      </w:r>
      <w:r w:rsidRPr="00D841C8">
        <w:rPr>
          <w:b/>
          <w:bCs/>
        </w:rPr>
        <w:t>src/main/resources/static</w:t>
      </w:r>
      <w:r w:rsidRPr="00D841C8">
        <w:t> folder.</w:t>
      </w:r>
    </w:p>
    <w:p w14:paraId="4A905A1E" w14:textId="22846B46" w:rsidR="00305431" w:rsidRDefault="00305431" w:rsidP="00305431">
      <w:pPr>
        <w:spacing w:after="0"/>
        <w:rPr>
          <w:b/>
          <w:bCs/>
        </w:rPr>
      </w:pPr>
      <w:r>
        <w:t xml:space="preserve">You can see Complete code </w:t>
      </w:r>
      <w:hyperlink r:id="rId37" w:history="1">
        <w:r w:rsidRPr="005108F7">
          <w:rPr>
            <w:rStyle w:val="Hyperlink"/>
            <w:b/>
            <w:bCs/>
            <w:color w:val="0000FF"/>
          </w:rPr>
          <w:t>Example here</w:t>
        </w:r>
      </w:hyperlink>
      <w:r w:rsidR="00F85E89">
        <w:rPr>
          <w:b/>
          <w:bCs/>
        </w:rPr>
        <w:t xml:space="preserve"> (</w:t>
      </w:r>
      <w:hyperlink r:id="rId38" w:history="1">
        <w:r w:rsidR="00F85E89" w:rsidRPr="005108F7">
          <w:rPr>
            <w:rStyle w:val="Hyperlink"/>
            <w:b/>
            <w:bCs/>
          </w:rPr>
          <w:t>Code Ref</w:t>
        </w:r>
      </w:hyperlink>
      <w:r w:rsidR="00F85E89">
        <w:rPr>
          <w:b/>
          <w:bCs/>
        </w:rPr>
        <w:t>.)</w:t>
      </w:r>
    </w:p>
    <w:p w14:paraId="3C27D5F0" w14:textId="0AD3B81E" w:rsidR="00305431" w:rsidRDefault="000B19C6" w:rsidP="00F04222">
      <w:pPr>
        <w:spacing w:after="0"/>
      </w:pPr>
      <w:hyperlink r:id="rId39" w:history="1">
        <w:r w:rsidR="009B774A" w:rsidRPr="008971E2">
          <w:rPr>
            <w:rStyle w:val="Hyperlink"/>
          </w:rPr>
          <w:t>https://gitlab.com/satyacodes/books-sync-github_new/-/tree/main/Codes/SpringBoot-Thymeleaf</w:t>
        </w:r>
      </w:hyperlink>
    </w:p>
    <w:p w14:paraId="3DF41702" w14:textId="77777777" w:rsidR="009B774A" w:rsidRDefault="009B774A" w:rsidP="00F04222">
      <w:pPr>
        <w:spacing w:after="0"/>
      </w:pPr>
    </w:p>
    <w:p w14:paraId="1E7B3DA0" w14:textId="433E85CC" w:rsidR="001B419D" w:rsidRPr="001B419D" w:rsidRDefault="001B419D" w:rsidP="00AC2D34">
      <w:pPr>
        <w:pStyle w:val="Qsns"/>
        <w:spacing w:after="0"/>
      </w:pPr>
      <w:r>
        <w:t xml:space="preserve">If you got this </w:t>
      </w:r>
      <w:r w:rsidR="00702408">
        <w:t>Error:</w:t>
      </w:r>
      <w:r>
        <w:t xml:space="preserve"> </w:t>
      </w:r>
      <w:r w:rsidRPr="00120944">
        <w:rPr>
          <w:color w:val="FFFF00"/>
        </w:rPr>
        <w:t>Whitelabel Error page (type=Not Found, status=404)</w:t>
      </w:r>
    </w:p>
    <w:p w14:paraId="09CA70CC" w14:textId="18A36B4F" w:rsidR="00F04222" w:rsidRDefault="00C74015" w:rsidP="00F04222">
      <w:pPr>
        <w:spacing w:after="0"/>
      </w:pPr>
      <w:r>
        <w:t xml:space="preserve">Move your SpringBoot main class </w:t>
      </w:r>
      <w:r w:rsidR="0088434D">
        <w:t>from</w:t>
      </w:r>
      <w:r>
        <w:t xml:space="preserve"> sub package to Root package, example</w:t>
      </w:r>
      <w:r w:rsidR="0088434D">
        <w:t xml:space="preserve"> from</w:t>
      </w:r>
      <w:r>
        <w:t xml:space="preserve"> </w:t>
      </w:r>
      <w:r w:rsidRPr="00C74015">
        <w:rPr>
          <w:b/>
          <w:bCs/>
        </w:rPr>
        <w:t>spring.app</w:t>
      </w:r>
      <w:r>
        <w:t xml:space="preserve"> package to </w:t>
      </w:r>
      <w:r w:rsidRPr="00C74015">
        <w:rPr>
          <w:b/>
          <w:bCs/>
        </w:rPr>
        <w:t>spring</w:t>
      </w:r>
      <w:r>
        <w:t xml:space="preserve"> package</w:t>
      </w:r>
    </w:p>
    <w:p w14:paraId="1406AC3A" w14:textId="77777777" w:rsidR="00D66134" w:rsidRPr="00D66134" w:rsidRDefault="00D66134" w:rsidP="00D66134">
      <w:pPr>
        <w:pStyle w:val="syntax"/>
        <w:ind w:left="0"/>
        <w:rPr>
          <w:color w:val="4C483D" w:themeColor="text2"/>
          <w:sz w:val="16"/>
          <w:szCs w:val="16"/>
        </w:rPr>
      </w:pPr>
      <w:r w:rsidRPr="00D66134">
        <w:rPr>
          <w:color w:val="646464"/>
          <w:sz w:val="16"/>
          <w:szCs w:val="16"/>
        </w:rPr>
        <w:t>@Controller</w:t>
      </w:r>
    </w:p>
    <w:p w14:paraId="5F09DB73" w14:textId="77777777" w:rsidR="00D66134" w:rsidRPr="00D66134" w:rsidRDefault="00D66134" w:rsidP="00D66134">
      <w:pPr>
        <w:pStyle w:val="syntax"/>
        <w:ind w:left="0"/>
        <w:rPr>
          <w:color w:val="4C483D" w:themeColor="text2"/>
          <w:sz w:val="16"/>
          <w:szCs w:val="16"/>
        </w:rPr>
      </w:pPr>
      <w:r w:rsidRPr="00D66134">
        <w:rPr>
          <w:b/>
          <w:bCs/>
          <w:color w:val="7F0055"/>
          <w:sz w:val="16"/>
          <w:szCs w:val="16"/>
        </w:rPr>
        <w:t>public</w:t>
      </w:r>
      <w:r w:rsidRPr="00D66134">
        <w:rPr>
          <w:sz w:val="16"/>
          <w:szCs w:val="16"/>
        </w:rPr>
        <w:t xml:space="preserve"> </w:t>
      </w:r>
      <w:r w:rsidRPr="00D66134">
        <w:rPr>
          <w:b/>
          <w:bCs/>
          <w:color w:val="7F0055"/>
          <w:sz w:val="16"/>
          <w:szCs w:val="16"/>
        </w:rPr>
        <w:t>class</w:t>
      </w:r>
      <w:r w:rsidRPr="00D66134">
        <w:rPr>
          <w:sz w:val="16"/>
          <w:szCs w:val="16"/>
        </w:rPr>
        <w:t xml:space="preserve"> EmployeeController {</w:t>
      </w:r>
    </w:p>
    <w:p w14:paraId="1834B554" w14:textId="77777777" w:rsidR="00D66134" w:rsidRPr="00D66134" w:rsidRDefault="00D66134" w:rsidP="00D66134">
      <w:pPr>
        <w:pStyle w:val="syntax"/>
        <w:ind w:left="0"/>
        <w:rPr>
          <w:color w:val="4C483D" w:themeColor="text2"/>
          <w:sz w:val="16"/>
          <w:szCs w:val="16"/>
        </w:rPr>
      </w:pPr>
    </w:p>
    <w:p w14:paraId="391D163B"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color w:val="646464"/>
          <w:sz w:val="16"/>
          <w:szCs w:val="16"/>
        </w:rPr>
        <w:t>@Autowired</w:t>
      </w:r>
    </w:p>
    <w:p w14:paraId="2BEAB08C"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b/>
          <w:bCs/>
          <w:color w:val="7F0055"/>
          <w:sz w:val="16"/>
          <w:szCs w:val="16"/>
        </w:rPr>
        <w:t>private</w:t>
      </w:r>
      <w:r w:rsidRPr="00D66134">
        <w:rPr>
          <w:sz w:val="16"/>
          <w:szCs w:val="16"/>
        </w:rPr>
        <w:t xml:space="preserve"> EmployeeService </w:t>
      </w:r>
      <w:r w:rsidRPr="00D66134">
        <w:rPr>
          <w:color w:val="0000C0"/>
          <w:sz w:val="16"/>
          <w:szCs w:val="16"/>
        </w:rPr>
        <w:t>employeeService</w:t>
      </w:r>
      <w:r w:rsidRPr="00D66134">
        <w:rPr>
          <w:sz w:val="16"/>
          <w:szCs w:val="16"/>
        </w:rPr>
        <w:t>;</w:t>
      </w:r>
    </w:p>
    <w:p w14:paraId="6583BFE7" w14:textId="77777777" w:rsidR="00D66134" w:rsidRPr="00D66134" w:rsidRDefault="00D66134" w:rsidP="00D66134">
      <w:pPr>
        <w:pStyle w:val="syntax"/>
        <w:ind w:left="0"/>
        <w:rPr>
          <w:color w:val="4C483D" w:themeColor="text2"/>
          <w:sz w:val="16"/>
          <w:szCs w:val="16"/>
        </w:rPr>
      </w:pPr>
    </w:p>
    <w:p w14:paraId="0A65E0FB"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color w:val="646464"/>
          <w:sz w:val="16"/>
          <w:szCs w:val="16"/>
        </w:rPr>
        <w:t>@GetMapping</w:t>
      </w:r>
      <w:r w:rsidRPr="00D66134">
        <w:rPr>
          <w:sz w:val="16"/>
          <w:szCs w:val="16"/>
        </w:rPr>
        <w:t>(</w:t>
      </w:r>
      <w:r w:rsidRPr="00D66134">
        <w:rPr>
          <w:color w:val="2A00FF"/>
          <w:sz w:val="16"/>
          <w:szCs w:val="16"/>
        </w:rPr>
        <w:t>"/"</w:t>
      </w:r>
      <w:r w:rsidRPr="00D66134">
        <w:rPr>
          <w:sz w:val="16"/>
          <w:szCs w:val="16"/>
        </w:rPr>
        <w:t>)</w:t>
      </w:r>
    </w:p>
    <w:p w14:paraId="0174AB6B"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b/>
          <w:bCs/>
          <w:color w:val="7F0055"/>
          <w:sz w:val="16"/>
          <w:szCs w:val="16"/>
        </w:rPr>
        <w:t>public</w:t>
      </w:r>
      <w:r w:rsidRPr="00D66134">
        <w:rPr>
          <w:sz w:val="16"/>
          <w:szCs w:val="16"/>
        </w:rPr>
        <w:t xml:space="preserve"> String viewHomePage(Model </w:t>
      </w:r>
      <w:r w:rsidRPr="00D66134">
        <w:rPr>
          <w:color w:val="6A3E3E"/>
          <w:sz w:val="16"/>
          <w:szCs w:val="16"/>
        </w:rPr>
        <w:t>model</w:t>
      </w:r>
      <w:r w:rsidRPr="00D66134">
        <w:rPr>
          <w:sz w:val="16"/>
          <w:szCs w:val="16"/>
        </w:rPr>
        <w:t>) {</w:t>
      </w:r>
    </w:p>
    <w:p w14:paraId="73E0DE1E"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t>System.</w:t>
      </w:r>
      <w:r w:rsidRPr="00D66134">
        <w:rPr>
          <w:b/>
          <w:bCs/>
          <w:i/>
          <w:iCs/>
          <w:color w:val="0000C0"/>
          <w:sz w:val="16"/>
          <w:szCs w:val="16"/>
        </w:rPr>
        <w:t>out</w:t>
      </w:r>
      <w:r w:rsidRPr="00D66134">
        <w:rPr>
          <w:sz w:val="16"/>
          <w:szCs w:val="16"/>
        </w:rPr>
        <w:t>.println(</w:t>
      </w:r>
      <w:r w:rsidRPr="00D66134">
        <w:rPr>
          <w:color w:val="2A00FF"/>
          <w:sz w:val="16"/>
          <w:szCs w:val="16"/>
        </w:rPr>
        <w:t>"Calling Home Page...."</w:t>
      </w:r>
      <w:r w:rsidRPr="00D66134">
        <w:rPr>
          <w:sz w:val="16"/>
          <w:szCs w:val="16"/>
        </w:rPr>
        <w:t>);</w:t>
      </w:r>
    </w:p>
    <w:p w14:paraId="14B61239"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r w:rsidRPr="00D66134">
        <w:rPr>
          <w:b/>
          <w:bCs/>
          <w:color w:val="7F0055"/>
          <w:sz w:val="16"/>
          <w:szCs w:val="16"/>
        </w:rPr>
        <w:t>return</w:t>
      </w:r>
      <w:r w:rsidRPr="00D66134">
        <w:rPr>
          <w:sz w:val="16"/>
          <w:szCs w:val="16"/>
        </w:rPr>
        <w:t xml:space="preserve"> </w:t>
      </w:r>
      <w:r w:rsidRPr="00D66134">
        <w:rPr>
          <w:color w:val="2A00FF"/>
          <w:sz w:val="16"/>
          <w:szCs w:val="16"/>
        </w:rPr>
        <w:t>"index"</w:t>
      </w:r>
      <w:r w:rsidRPr="00D66134">
        <w:rPr>
          <w:sz w:val="16"/>
          <w:szCs w:val="16"/>
        </w:rPr>
        <w:t>;</w:t>
      </w:r>
    </w:p>
    <w:p w14:paraId="27E5D453" w14:textId="77777777" w:rsidR="00D66134" w:rsidRPr="00D66134" w:rsidRDefault="00D66134" w:rsidP="00D66134">
      <w:pPr>
        <w:pStyle w:val="syntax"/>
        <w:ind w:left="0"/>
        <w:rPr>
          <w:color w:val="4C483D" w:themeColor="text2"/>
          <w:sz w:val="16"/>
          <w:szCs w:val="16"/>
        </w:rPr>
      </w:pPr>
      <w:r w:rsidRPr="00D66134">
        <w:rPr>
          <w:sz w:val="16"/>
          <w:szCs w:val="16"/>
        </w:rPr>
        <w:tab/>
        <w:t>}</w:t>
      </w:r>
    </w:p>
    <w:p w14:paraId="370F2FCC" w14:textId="77777777" w:rsidR="00D66134" w:rsidRPr="00D66134" w:rsidRDefault="00D66134" w:rsidP="00D66134">
      <w:pPr>
        <w:pStyle w:val="syntax"/>
        <w:ind w:left="0"/>
        <w:rPr>
          <w:color w:val="4C483D" w:themeColor="text2"/>
          <w:sz w:val="16"/>
          <w:szCs w:val="16"/>
        </w:rPr>
      </w:pPr>
    </w:p>
    <w:p w14:paraId="5CA96F10"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color w:val="3F7F5F"/>
          <w:sz w:val="16"/>
          <w:szCs w:val="16"/>
        </w:rPr>
        <w:t>// display list of employees</w:t>
      </w:r>
    </w:p>
    <w:p w14:paraId="6B169D5D"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color w:val="646464"/>
          <w:sz w:val="16"/>
          <w:szCs w:val="16"/>
        </w:rPr>
        <w:t>@GetMapping</w:t>
      </w:r>
      <w:r w:rsidRPr="00D66134">
        <w:rPr>
          <w:sz w:val="16"/>
          <w:szCs w:val="16"/>
        </w:rPr>
        <w:t>(</w:t>
      </w:r>
      <w:r w:rsidRPr="00D66134">
        <w:rPr>
          <w:color w:val="2A00FF"/>
          <w:sz w:val="16"/>
          <w:szCs w:val="16"/>
        </w:rPr>
        <w:t>"/all"</w:t>
      </w:r>
      <w:r w:rsidRPr="00D66134">
        <w:rPr>
          <w:sz w:val="16"/>
          <w:szCs w:val="16"/>
        </w:rPr>
        <w:t>)</w:t>
      </w:r>
    </w:p>
    <w:p w14:paraId="5D9FEFD8"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b/>
          <w:bCs/>
          <w:color w:val="7F0055"/>
          <w:sz w:val="16"/>
          <w:szCs w:val="16"/>
        </w:rPr>
        <w:t>public</w:t>
      </w:r>
      <w:r w:rsidRPr="00D66134">
        <w:rPr>
          <w:sz w:val="16"/>
          <w:szCs w:val="16"/>
        </w:rPr>
        <w:t xml:space="preserve"> String listEmployees(Model </w:t>
      </w:r>
      <w:r w:rsidRPr="00D66134">
        <w:rPr>
          <w:color w:val="6A3E3E"/>
          <w:sz w:val="16"/>
          <w:szCs w:val="16"/>
        </w:rPr>
        <w:t>model</w:t>
      </w:r>
      <w:r w:rsidRPr="00D66134">
        <w:rPr>
          <w:sz w:val="16"/>
          <w:szCs w:val="16"/>
        </w:rPr>
        <w:t>) {</w:t>
      </w:r>
    </w:p>
    <w:p w14:paraId="5BC1236F"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r w:rsidRPr="00D66134">
        <w:rPr>
          <w:color w:val="6A3E3E"/>
          <w:sz w:val="16"/>
          <w:szCs w:val="16"/>
        </w:rPr>
        <w:t>model</w:t>
      </w:r>
      <w:r w:rsidRPr="00D66134">
        <w:rPr>
          <w:sz w:val="16"/>
          <w:szCs w:val="16"/>
        </w:rPr>
        <w:t>.addAttribute(</w:t>
      </w:r>
      <w:r w:rsidRPr="00D66134">
        <w:rPr>
          <w:color w:val="2A00FF"/>
          <w:sz w:val="16"/>
          <w:szCs w:val="16"/>
        </w:rPr>
        <w:t>"listEmployees"</w:t>
      </w:r>
      <w:r w:rsidRPr="00D66134">
        <w:rPr>
          <w:sz w:val="16"/>
          <w:szCs w:val="16"/>
        </w:rPr>
        <w:t xml:space="preserve">, </w:t>
      </w:r>
      <w:r w:rsidRPr="00D66134">
        <w:rPr>
          <w:color w:val="0000C0"/>
          <w:sz w:val="16"/>
          <w:szCs w:val="16"/>
        </w:rPr>
        <w:t>employeeService</w:t>
      </w:r>
      <w:r w:rsidRPr="00D66134">
        <w:rPr>
          <w:sz w:val="16"/>
          <w:szCs w:val="16"/>
        </w:rPr>
        <w:t>.getAllEmployees());</w:t>
      </w:r>
    </w:p>
    <w:p w14:paraId="1B793DBB"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r w:rsidRPr="00D66134">
        <w:rPr>
          <w:b/>
          <w:bCs/>
          <w:color w:val="7F0055"/>
          <w:sz w:val="16"/>
          <w:szCs w:val="16"/>
        </w:rPr>
        <w:t>return</w:t>
      </w:r>
      <w:r w:rsidRPr="00D66134">
        <w:rPr>
          <w:sz w:val="16"/>
          <w:szCs w:val="16"/>
        </w:rPr>
        <w:t xml:space="preserve"> </w:t>
      </w:r>
      <w:r w:rsidRPr="00D66134">
        <w:rPr>
          <w:color w:val="2A00FF"/>
          <w:sz w:val="16"/>
          <w:szCs w:val="16"/>
        </w:rPr>
        <w:t>"listEmployees"</w:t>
      </w:r>
      <w:r w:rsidRPr="00D66134">
        <w:rPr>
          <w:sz w:val="16"/>
          <w:szCs w:val="16"/>
        </w:rPr>
        <w:t>;</w:t>
      </w:r>
    </w:p>
    <w:p w14:paraId="1541F1B3" w14:textId="77777777" w:rsidR="00D66134" w:rsidRPr="00D66134" w:rsidRDefault="00D66134" w:rsidP="00D66134">
      <w:pPr>
        <w:pStyle w:val="syntax"/>
        <w:ind w:left="0"/>
        <w:rPr>
          <w:color w:val="4C483D" w:themeColor="text2"/>
          <w:sz w:val="16"/>
          <w:szCs w:val="16"/>
        </w:rPr>
      </w:pPr>
      <w:r w:rsidRPr="00D66134">
        <w:rPr>
          <w:sz w:val="16"/>
          <w:szCs w:val="16"/>
        </w:rPr>
        <w:tab/>
        <w:t>}</w:t>
      </w:r>
    </w:p>
    <w:p w14:paraId="1DE20D70" w14:textId="77777777" w:rsidR="00D66134" w:rsidRPr="00D66134" w:rsidRDefault="00D66134" w:rsidP="00D66134">
      <w:pPr>
        <w:pStyle w:val="syntax"/>
        <w:ind w:left="0"/>
        <w:rPr>
          <w:color w:val="4C483D" w:themeColor="text2"/>
          <w:sz w:val="16"/>
          <w:szCs w:val="16"/>
        </w:rPr>
      </w:pPr>
    </w:p>
    <w:p w14:paraId="042A3804"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color w:val="3F7F5F"/>
          <w:sz w:val="16"/>
          <w:szCs w:val="16"/>
        </w:rPr>
        <w:t>// display list of employees</w:t>
      </w:r>
    </w:p>
    <w:p w14:paraId="62B39903"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color w:val="646464"/>
          <w:sz w:val="16"/>
          <w:szCs w:val="16"/>
        </w:rPr>
        <w:t>@GetMapping</w:t>
      </w:r>
      <w:r w:rsidRPr="00D66134">
        <w:rPr>
          <w:sz w:val="16"/>
          <w:szCs w:val="16"/>
        </w:rPr>
        <w:t>(</w:t>
      </w:r>
      <w:r w:rsidRPr="00D66134">
        <w:rPr>
          <w:color w:val="2A00FF"/>
          <w:sz w:val="16"/>
          <w:szCs w:val="16"/>
        </w:rPr>
        <w:t>"/addEmployee"</w:t>
      </w:r>
      <w:r w:rsidRPr="00D66134">
        <w:rPr>
          <w:sz w:val="16"/>
          <w:szCs w:val="16"/>
        </w:rPr>
        <w:t>)</w:t>
      </w:r>
    </w:p>
    <w:p w14:paraId="1F0204B3"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b/>
          <w:bCs/>
          <w:color w:val="7F0055"/>
          <w:sz w:val="16"/>
          <w:szCs w:val="16"/>
        </w:rPr>
        <w:t>public</w:t>
      </w:r>
      <w:r w:rsidRPr="00D66134">
        <w:rPr>
          <w:sz w:val="16"/>
          <w:szCs w:val="16"/>
        </w:rPr>
        <w:t xml:space="preserve"> String addEmployee(Model </w:t>
      </w:r>
      <w:r w:rsidRPr="00D66134">
        <w:rPr>
          <w:color w:val="6A3E3E"/>
          <w:sz w:val="16"/>
          <w:szCs w:val="16"/>
        </w:rPr>
        <w:t>model</w:t>
      </w:r>
      <w:r w:rsidRPr="00D66134">
        <w:rPr>
          <w:sz w:val="16"/>
          <w:szCs w:val="16"/>
        </w:rPr>
        <w:t>) {</w:t>
      </w:r>
    </w:p>
    <w:p w14:paraId="2B7AFD21"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r w:rsidRPr="00D66134">
        <w:rPr>
          <w:color w:val="3F7F5F"/>
          <w:sz w:val="16"/>
          <w:szCs w:val="16"/>
        </w:rPr>
        <w:t>// create model attribute to bind form data</w:t>
      </w:r>
    </w:p>
    <w:p w14:paraId="284D9403"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t xml:space="preserve">Employee </w:t>
      </w:r>
      <w:r w:rsidRPr="00D66134">
        <w:rPr>
          <w:color w:val="6A3E3E"/>
          <w:sz w:val="16"/>
          <w:szCs w:val="16"/>
        </w:rPr>
        <w:t>employee</w:t>
      </w:r>
      <w:r w:rsidRPr="00D66134">
        <w:rPr>
          <w:sz w:val="16"/>
          <w:szCs w:val="16"/>
        </w:rPr>
        <w:t xml:space="preserve"> = </w:t>
      </w:r>
      <w:r w:rsidRPr="00D66134">
        <w:rPr>
          <w:b/>
          <w:bCs/>
          <w:color w:val="7F0055"/>
          <w:sz w:val="16"/>
          <w:szCs w:val="16"/>
        </w:rPr>
        <w:t>new</w:t>
      </w:r>
      <w:r w:rsidRPr="00D66134">
        <w:rPr>
          <w:sz w:val="16"/>
          <w:szCs w:val="16"/>
        </w:rPr>
        <w:t xml:space="preserve"> Employee();</w:t>
      </w:r>
    </w:p>
    <w:p w14:paraId="4333F355" w14:textId="0116CD4A" w:rsidR="00D66134" w:rsidRDefault="00D66134" w:rsidP="00D66134">
      <w:pPr>
        <w:pStyle w:val="syntax"/>
        <w:ind w:left="0"/>
        <w:rPr>
          <w:sz w:val="16"/>
          <w:szCs w:val="16"/>
        </w:rPr>
      </w:pPr>
      <w:r w:rsidRPr="00D66134">
        <w:rPr>
          <w:sz w:val="16"/>
          <w:szCs w:val="16"/>
        </w:rPr>
        <w:tab/>
      </w:r>
      <w:r w:rsidRPr="00D66134">
        <w:rPr>
          <w:sz w:val="16"/>
          <w:szCs w:val="16"/>
        </w:rPr>
        <w:tab/>
      </w:r>
      <w:r w:rsidRPr="00DD3795">
        <w:rPr>
          <w:color w:val="6A3E3E"/>
          <w:sz w:val="16"/>
          <w:szCs w:val="16"/>
          <w:highlight w:val="yellow"/>
        </w:rPr>
        <w:t>model</w:t>
      </w:r>
      <w:r w:rsidRPr="00DD3795">
        <w:rPr>
          <w:sz w:val="16"/>
          <w:szCs w:val="16"/>
          <w:highlight w:val="yellow"/>
        </w:rPr>
        <w:t>.addAttribute(</w:t>
      </w:r>
      <w:r w:rsidRPr="00DD3795">
        <w:rPr>
          <w:color w:val="2A00FF"/>
          <w:sz w:val="16"/>
          <w:szCs w:val="16"/>
          <w:highlight w:val="yellow"/>
        </w:rPr>
        <w:t>"employee"</w:t>
      </w:r>
      <w:r w:rsidRPr="00DD3795">
        <w:rPr>
          <w:sz w:val="16"/>
          <w:szCs w:val="16"/>
          <w:highlight w:val="yellow"/>
        </w:rPr>
        <w:t xml:space="preserve">, </w:t>
      </w:r>
      <w:r w:rsidRPr="00DD3795">
        <w:rPr>
          <w:color w:val="6A3E3E"/>
          <w:sz w:val="16"/>
          <w:szCs w:val="16"/>
          <w:highlight w:val="yellow"/>
        </w:rPr>
        <w:t>employee</w:t>
      </w:r>
      <w:r w:rsidRPr="00DD3795">
        <w:rPr>
          <w:sz w:val="16"/>
          <w:szCs w:val="16"/>
          <w:highlight w:val="yellow"/>
        </w:rPr>
        <w:t>);</w:t>
      </w:r>
    </w:p>
    <w:p w14:paraId="62CE2F20" w14:textId="0F46BFF9" w:rsidR="00EA08AD" w:rsidRDefault="00EA08AD" w:rsidP="00D66134">
      <w:pPr>
        <w:pStyle w:val="syntax"/>
        <w:ind w:left="0"/>
        <w:rPr>
          <w:sz w:val="16"/>
          <w:szCs w:val="16"/>
        </w:rPr>
      </w:pPr>
      <w:r w:rsidRPr="00EA08AD">
        <w:rPr>
          <w:color w:val="FF0000"/>
          <w:sz w:val="16"/>
          <w:szCs w:val="16"/>
        </w:rPr>
        <w:t>//An error happened during template parsing (template: "class path resource [templates/add.html]")</w:t>
      </w:r>
    </w:p>
    <w:p w14:paraId="3B0ADF38" w14:textId="6B56EEDF"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r w:rsidRPr="00D66134">
        <w:rPr>
          <w:b/>
          <w:bCs/>
          <w:color w:val="7F0055"/>
          <w:sz w:val="16"/>
          <w:szCs w:val="16"/>
        </w:rPr>
        <w:t>return</w:t>
      </w:r>
      <w:r w:rsidRPr="00D66134">
        <w:rPr>
          <w:sz w:val="16"/>
          <w:szCs w:val="16"/>
        </w:rPr>
        <w:t xml:space="preserve"> </w:t>
      </w:r>
      <w:r w:rsidRPr="00D66134">
        <w:rPr>
          <w:color w:val="2A00FF"/>
          <w:sz w:val="16"/>
          <w:szCs w:val="16"/>
        </w:rPr>
        <w:t>"addEmployee"</w:t>
      </w:r>
      <w:r w:rsidRPr="00D66134">
        <w:rPr>
          <w:sz w:val="16"/>
          <w:szCs w:val="16"/>
        </w:rPr>
        <w:t>;</w:t>
      </w:r>
    </w:p>
    <w:p w14:paraId="2B222AEE" w14:textId="77777777" w:rsidR="00D66134" w:rsidRPr="00D66134" w:rsidRDefault="00D66134" w:rsidP="00D66134">
      <w:pPr>
        <w:pStyle w:val="syntax"/>
        <w:ind w:left="0"/>
        <w:rPr>
          <w:color w:val="4C483D" w:themeColor="text2"/>
          <w:sz w:val="16"/>
          <w:szCs w:val="16"/>
        </w:rPr>
      </w:pPr>
      <w:r w:rsidRPr="00D66134">
        <w:rPr>
          <w:sz w:val="16"/>
          <w:szCs w:val="16"/>
        </w:rPr>
        <w:tab/>
        <w:t>}</w:t>
      </w:r>
    </w:p>
    <w:p w14:paraId="58D5C028" w14:textId="77777777" w:rsidR="00D66134" w:rsidRPr="00D66134" w:rsidRDefault="00D66134" w:rsidP="00D66134">
      <w:pPr>
        <w:pStyle w:val="syntax"/>
        <w:ind w:left="0"/>
        <w:rPr>
          <w:color w:val="4C483D" w:themeColor="text2"/>
          <w:sz w:val="16"/>
          <w:szCs w:val="16"/>
        </w:rPr>
      </w:pPr>
    </w:p>
    <w:p w14:paraId="1B399440"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color w:val="646464"/>
          <w:sz w:val="16"/>
          <w:szCs w:val="16"/>
        </w:rPr>
        <w:t>@PostMapping</w:t>
      </w:r>
      <w:r w:rsidRPr="00D66134">
        <w:rPr>
          <w:sz w:val="16"/>
          <w:szCs w:val="16"/>
        </w:rPr>
        <w:t>(</w:t>
      </w:r>
      <w:r w:rsidRPr="00D66134">
        <w:rPr>
          <w:color w:val="2A00FF"/>
          <w:sz w:val="16"/>
          <w:szCs w:val="16"/>
        </w:rPr>
        <w:t>"/saveEmployee"</w:t>
      </w:r>
      <w:r w:rsidRPr="00D66134">
        <w:rPr>
          <w:sz w:val="16"/>
          <w:szCs w:val="16"/>
        </w:rPr>
        <w:t>)</w:t>
      </w:r>
    </w:p>
    <w:p w14:paraId="0AF92D4D"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b/>
          <w:bCs/>
          <w:color w:val="7F0055"/>
          <w:sz w:val="16"/>
          <w:szCs w:val="16"/>
        </w:rPr>
        <w:t>public</w:t>
      </w:r>
      <w:r w:rsidRPr="00D66134">
        <w:rPr>
          <w:sz w:val="16"/>
          <w:szCs w:val="16"/>
        </w:rPr>
        <w:t xml:space="preserve"> String saveEmployee(</w:t>
      </w:r>
      <w:r w:rsidRPr="00D66134">
        <w:rPr>
          <w:color w:val="646464"/>
          <w:sz w:val="16"/>
          <w:szCs w:val="16"/>
        </w:rPr>
        <w:t>@ModelAttribute</w:t>
      </w:r>
      <w:r w:rsidRPr="00D66134">
        <w:rPr>
          <w:sz w:val="16"/>
          <w:szCs w:val="16"/>
        </w:rPr>
        <w:t>(</w:t>
      </w:r>
      <w:r w:rsidRPr="00D66134">
        <w:rPr>
          <w:color w:val="2A00FF"/>
          <w:sz w:val="16"/>
          <w:szCs w:val="16"/>
        </w:rPr>
        <w:t>"employee"</w:t>
      </w:r>
      <w:r w:rsidRPr="00D66134">
        <w:rPr>
          <w:sz w:val="16"/>
          <w:szCs w:val="16"/>
        </w:rPr>
        <w:t xml:space="preserve">) Employee </w:t>
      </w:r>
      <w:r w:rsidRPr="00D66134">
        <w:rPr>
          <w:color w:val="6A3E3E"/>
          <w:sz w:val="16"/>
          <w:szCs w:val="16"/>
        </w:rPr>
        <w:t>employee</w:t>
      </w:r>
      <w:r w:rsidRPr="00D66134">
        <w:rPr>
          <w:sz w:val="16"/>
          <w:szCs w:val="16"/>
        </w:rPr>
        <w:t>) {</w:t>
      </w:r>
    </w:p>
    <w:p w14:paraId="144B927B"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r w:rsidRPr="00D66134">
        <w:rPr>
          <w:color w:val="3F7F5F"/>
          <w:sz w:val="16"/>
          <w:szCs w:val="16"/>
        </w:rPr>
        <w:t>// save employee to database</w:t>
      </w:r>
    </w:p>
    <w:p w14:paraId="323F324E"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r w:rsidRPr="00D66134">
        <w:rPr>
          <w:color w:val="0000C0"/>
          <w:sz w:val="16"/>
          <w:szCs w:val="16"/>
        </w:rPr>
        <w:t>employeeService</w:t>
      </w:r>
      <w:r w:rsidRPr="00D66134">
        <w:rPr>
          <w:sz w:val="16"/>
          <w:szCs w:val="16"/>
        </w:rPr>
        <w:t>.saveEmployee(</w:t>
      </w:r>
      <w:r w:rsidRPr="00D66134">
        <w:rPr>
          <w:color w:val="6A3E3E"/>
          <w:sz w:val="16"/>
          <w:szCs w:val="16"/>
        </w:rPr>
        <w:t>employee</w:t>
      </w:r>
      <w:r w:rsidRPr="00D66134">
        <w:rPr>
          <w:sz w:val="16"/>
          <w:szCs w:val="16"/>
        </w:rPr>
        <w:t>);</w:t>
      </w:r>
    </w:p>
    <w:p w14:paraId="3D79A7F6"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r w:rsidRPr="00D66134">
        <w:rPr>
          <w:b/>
          <w:bCs/>
          <w:color w:val="7F0055"/>
          <w:sz w:val="16"/>
          <w:szCs w:val="16"/>
        </w:rPr>
        <w:t>return</w:t>
      </w:r>
      <w:r w:rsidRPr="00D66134">
        <w:rPr>
          <w:sz w:val="16"/>
          <w:szCs w:val="16"/>
        </w:rPr>
        <w:t xml:space="preserve"> </w:t>
      </w:r>
      <w:r w:rsidRPr="00D66134">
        <w:rPr>
          <w:color w:val="2A00FF"/>
          <w:sz w:val="16"/>
          <w:szCs w:val="16"/>
        </w:rPr>
        <w:t>"redirect:/all"</w:t>
      </w:r>
      <w:r w:rsidRPr="00D66134">
        <w:rPr>
          <w:sz w:val="16"/>
          <w:szCs w:val="16"/>
        </w:rPr>
        <w:t>;</w:t>
      </w:r>
    </w:p>
    <w:p w14:paraId="7F2D6919" w14:textId="77777777" w:rsidR="00D66134" w:rsidRPr="00D66134" w:rsidRDefault="00D66134" w:rsidP="00D66134">
      <w:pPr>
        <w:pStyle w:val="syntax"/>
        <w:ind w:left="0"/>
        <w:rPr>
          <w:color w:val="4C483D" w:themeColor="text2"/>
          <w:sz w:val="16"/>
          <w:szCs w:val="16"/>
        </w:rPr>
      </w:pPr>
      <w:r w:rsidRPr="00D66134">
        <w:rPr>
          <w:sz w:val="16"/>
          <w:szCs w:val="16"/>
        </w:rPr>
        <w:tab/>
        <w:t>}</w:t>
      </w:r>
    </w:p>
    <w:p w14:paraId="0C25D108" w14:textId="77777777" w:rsidR="00D66134" w:rsidRPr="00D66134" w:rsidRDefault="00D66134" w:rsidP="00D66134">
      <w:pPr>
        <w:pStyle w:val="syntax"/>
        <w:ind w:left="0"/>
        <w:rPr>
          <w:color w:val="4C483D" w:themeColor="text2"/>
          <w:sz w:val="16"/>
          <w:szCs w:val="16"/>
        </w:rPr>
      </w:pPr>
    </w:p>
    <w:p w14:paraId="21D0D795"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color w:val="646464"/>
          <w:sz w:val="16"/>
          <w:szCs w:val="16"/>
        </w:rPr>
        <w:t>@GetMapping</w:t>
      </w:r>
      <w:r w:rsidRPr="00D66134">
        <w:rPr>
          <w:sz w:val="16"/>
          <w:szCs w:val="16"/>
        </w:rPr>
        <w:t>(</w:t>
      </w:r>
      <w:r w:rsidRPr="00D66134">
        <w:rPr>
          <w:color w:val="2A00FF"/>
          <w:sz w:val="16"/>
          <w:szCs w:val="16"/>
        </w:rPr>
        <w:t>"/showEditForm/{id}"</w:t>
      </w:r>
      <w:r w:rsidRPr="00D66134">
        <w:rPr>
          <w:sz w:val="16"/>
          <w:szCs w:val="16"/>
        </w:rPr>
        <w:t>)</w:t>
      </w:r>
    </w:p>
    <w:p w14:paraId="63EB2107"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b/>
          <w:bCs/>
          <w:color w:val="7F0055"/>
          <w:sz w:val="16"/>
          <w:szCs w:val="16"/>
        </w:rPr>
        <w:t>public</w:t>
      </w:r>
      <w:r w:rsidRPr="00D66134">
        <w:rPr>
          <w:sz w:val="16"/>
          <w:szCs w:val="16"/>
        </w:rPr>
        <w:t xml:space="preserve"> String showEditForm(</w:t>
      </w:r>
      <w:r w:rsidRPr="00D66134">
        <w:rPr>
          <w:color w:val="646464"/>
          <w:sz w:val="16"/>
          <w:szCs w:val="16"/>
        </w:rPr>
        <w:t>@PathVariable</w:t>
      </w:r>
      <w:r w:rsidRPr="00D66134">
        <w:rPr>
          <w:sz w:val="16"/>
          <w:szCs w:val="16"/>
        </w:rPr>
        <w:t xml:space="preserve">(value = </w:t>
      </w:r>
      <w:r w:rsidRPr="00D66134">
        <w:rPr>
          <w:color w:val="2A00FF"/>
          <w:sz w:val="16"/>
          <w:szCs w:val="16"/>
        </w:rPr>
        <w:t>"id"</w:t>
      </w:r>
      <w:r w:rsidRPr="00D66134">
        <w:rPr>
          <w:sz w:val="16"/>
          <w:szCs w:val="16"/>
        </w:rPr>
        <w:t xml:space="preserve">) </w:t>
      </w:r>
      <w:r w:rsidRPr="00D66134">
        <w:rPr>
          <w:b/>
          <w:bCs/>
          <w:color w:val="7F0055"/>
          <w:sz w:val="16"/>
          <w:szCs w:val="16"/>
        </w:rPr>
        <w:t>long</w:t>
      </w:r>
      <w:r w:rsidRPr="00D66134">
        <w:rPr>
          <w:sz w:val="16"/>
          <w:szCs w:val="16"/>
        </w:rPr>
        <w:t xml:space="preserve"> </w:t>
      </w:r>
      <w:r w:rsidRPr="00D66134">
        <w:rPr>
          <w:color w:val="6A3E3E"/>
          <w:sz w:val="16"/>
          <w:szCs w:val="16"/>
        </w:rPr>
        <w:t>id</w:t>
      </w:r>
      <w:r w:rsidRPr="00D66134">
        <w:rPr>
          <w:sz w:val="16"/>
          <w:szCs w:val="16"/>
        </w:rPr>
        <w:t xml:space="preserve">, Model </w:t>
      </w:r>
      <w:r w:rsidRPr="00D66134">
        <w:rPr>
          <w:color w:val="6A3E3E"/>
          <w:sz w:val="16"/>
          <w:szCs w:val="16"/>
        </w:rPr>
        <w:t>model</w:t>
      </w:r>
      <w:r w:rsidRPr="00D66134">
        <w:rPr>
          <w:sz w:val="16"/>
          <w:szCs w:val="16"/>
        </w:rPr>
        <w:t>) {</w:t>
      </w:r>
    </w:p>
    <w:p w14:paraId="4E5F08B2" w14:textId="77777777" w:rsidR="00D66134" w:rsidRPr="00D66134" w:rsidRDefault="00D66134" w:rsidP="00D66134">
      <w:pPr>
        <w:pStyle w:val="syntax"/>
        <w:ind w:left="0"/>
        <w:rPr>
          <w:color w:val="4C483D" w:themeColor="text2"/>
          <w:sz w:val="16"/>
          <w:szCs w:val="16"/>
        </w:rPr>
      </w:pPr>
    </w:p>
    <w:p w14:paraId="2EDD77DF"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r w:rsidRPr="00D66134">
        <w:rPr>
          <w:color w:val="3F7F5F"/>
          <w:sz w:val="16"/>
          <w:szCs w:val="16"/>
        </w:rPr>
        <w:t>// get employee from the service</w:t>
      </w:r>
    </w:p>
    <w:p w14:paraId="014C6C60"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t xml:space="preserve">Employee </w:t>
      </w:r>
      <w:r w:rsidRPr="00D66134">
        <w:rPr>
          <w:color w:val="6A3E3E"/>
          <w:sz w:val="16"/>
          <w:szCs w:val="16"/>
        </w:rPr>
        <w:t>employee</w:t>
      </w:r>
      <w:r w:rsidRPr="00D66134">
        <w:rPr>
          <w:sz w:val="16"/>
          <w:szCs w:val="16"/>
        </w:rPr>
        <w:t xml:space="preserve"> = </w:t>
      </w:r>
      <w:r w:rsidRPr="00D66134">
        <w:rPr>
          <w:color w:val="0000C0"/>
          <w:sz w:val="16"/>
          <w:szCs w:val="16"/>
        </w:rPr>
        <w:t>employeeService</w:t>
      </w:r>
      <w:r w:rsidRPr="00D66134">
        <w:rPr>
          <w:sz w:val="16"/>
          <w:szCs w:val="16"/>
        </w:rPr>
        <w:t>.getEmployeeById(</w:t>
      </w:r>
      <w:r w:rsidRPr="00D66134">
        <w:rPr>
          <w:color w:val="6A3E3E"/>
          <w:sz w:val="16"/>
          <w:szCs w:val="16"/>
        </w:rPr>
        <w:t>id</w:t>
      </w:r>
      <w:r w:rsidRPr="00D66134">
        <w:rPr>
          <w:sz w:val="16"/>
          <w:szCs w:val="16"/>
        </w:rPr>
        <w:t>);</w:t>
      </w:r>
    </w:p>
    <w:p w14:paraId="7B6B5577" w14:textId="2FCA003A"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r w:rsidRPr="00D66134">
        <w:rPr>
          <w:color w:val="6A3E3E"/>
          <w:sz w:val="16"/>
          <w:szCs w:val="16"/>
        </w:rPr>
        <w:t>employee</w:t>
      </w:r>
      <w:r w:rsidRPr="00D66134">
        <w:rPr>
          <w:sz w:val="16"/>
          <w:szCs w:val="16"/>
        </w:rPr>
        <w:t>.setId(</w:t>
      </w:r>
      <w:r w:rsidRPr="00D66134">
        <w:rPr>
          <w:color w:val="6A3E3E"/>
          <w:sz w:val="16"/>
          <w:szCs w:val="16"/>
        </w:rPr>
        <w:t>id</w:t>
      </w:r>
      <w:r w:rsidRPr="00D66134">
        <w:rPr>
          <w:sz w:val="16"/>
          <w:szCs w:val="16"/>
        </w:rPr>
        <w:t>);</w:t>
      </w:r>
    </w:p>
    <w:p w14:paraId="5FBAA1C0" w14:textId="77777777" w:rsidR="00D66134" w:rsidRPr="00D66134" w:rsidRDefault="00D66134" w:rsidP="00D66134">
      <w:pPr>
        <w:pStyle w:val="syntax"/>
        <w:ind w:left="0"/>
        <w:rPr>
          <w:color w:val="4C483D" w:themeColor="text2"/>
          <w:sz w:val="16"/>
          <w:szCs w:val="16"/>
        </w:rPr>
      </w:pPr>
      <w:r w:rsidRPr="00D66134">
        <w:rPr>
          <w:sz w:val="16"/>
          <w:szCs w:val="16"/>
        </w:rPr>
        <w:lastRenderedPageBreak/>
        <w:tab/>
      </w:r>
      <w:r w:rsidRPr="00D66134">
        <w:rPr>
          <w:sz w:val="16"/>
          <w:szCs w:val="16"/>
        </w:rPr>
        <w:tab/>
      </w:r>
      <w:r w:rsidRPr="00D66134">
        <w:rPr>
          <w:color w:val="3F7F5F"/>
          <w:sz w:val="16"/>
          <w:szCs w:val="16"/>
        </w:rPr>
        <w:t>// set employee as a model attribute to pre-populate the form</w:t>
      </w:r>
    </w:p>
    <w:p w14:paraId="15DC35C5"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r w:rsidRPr="00D66134">
        <w:rPr>
          <w:color w:val="6A3E3E"/>
          <w:sz w:val="16"/>
          <w:szCs w:val="16"/>
        </w:rPr>
        <w:t>model</w:t>
      </w:r>
      <w:r w:rsidRPr="00D66134">
        <w:rPr>
          <w:sz w:val="16"/>
          <w:szCs w:val="16"/>
        </w:rPr>
        <w:t>.addAttribute(</w:t>
      </w:r>
      <w:r w:rsidRPr="00D66134">
        <w:rPr>
          <w:color w:val="2A00FF"/>
          <w:sz w:val="16"/>
          <w:szCs w:val="16"/>
        </w:rPr>
        <w:t>"employee"</w:t>
      </w:r>
      <w:r w:rsidRPr="00D66134">
        <w:rPr>
          <w:sz w:val="16"/>
          <w:szCs w:val="16"/>
        </w:rPr>
        <w:t xml:space="preserve">, </w:t>
      </w:r>
      <w:r w:rsidRPr="00D66134">
        <w:rPr>
          <w:color w:val="6A3E3E"/>
          <w:sz w:val="16"/>
          <w:szCs w:val="16"/>
        </w:rPr>
        <w:t>employee</w:t>
      </w:r>
      <w:r w:rsidRPr="00D66134">
        <w:rPr>
          <w:sz w:val="16"/>
          <w:szCs w:val="16"/>
        </w:rPr>
        <w:t>);</w:t>
      </w:r>
    </w:p>
    <w:p w14:paraId="3C077313"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r w:rsidRPr="00D66134">
        <w:rPr>
          <w:b/>
          <w:bCs/>
          <w:color w:val="7F0055"/>
          <w:sz w:val="16"/>
          <w:szCs w:val="16"/>
        </w:rPr>
        <w:t>return</w:t>
      </w:r>
      <w:r w:rsidRPr="00D66134">
        <w:rPr>
          <w:sz w:val="16"/>
          <w:szCs w:val="16"/>
        </w:rPr>
        <w:t xml:space="preserve"> </w:t>
      </w:r>
      <w:r w:rsidRPr="00D66134">
        <w:rPr>
          <w:color w:val="2A00FF"/>
          <w:sz w:val="16"/>
          <w:szCs w:val="16"/>
        </w:rPr>
        <w:t>"editEmployeeForm"</w:t>
      </w:r>
      <w:r w:rsidRPr="00D66134">
        <w:rPr>
          <w:sz w:val="16"/>
          <w:szCs w:val="16"/>
        </w:rPr>
        <w:t>;</w:t>
      </w:r>
    </w:p>
    <w:p w14:paraId="04D675B3" w14:textId="77777777" w:rsidR="00D66134" w:rsidRPr="00D66134" w:rsidRDefault="00D66134" w:rsidP="00D66134">
      <w:pPr>
        <w:pStyle w:val="syntax"/>
        <w:ind w:left="0"/>
        <w:rPr>
          <w:color w:val="4C483D" w:themeColor="text2"/>
          <w:sz w:val="16"/>
          <w:szCs w:val="16"/>
        </w:rPr>
      </w:pPr>
      <w:r w:rsidRPr="00D66134">
        <w:rPr>
          <w:sz w:val="16"/>
          <w:szCs w:val="16"/>
        </w:rPr>
        <w:tab/>
        <w:t>}</w:t>
      </w:r>
    </w:p>
    <w:p w14:paraId="326E06AE" w14:textId="77777777" w:rsidR="00D66134" w:rsidRPr="00D66134" w:rsidRDefault="00D66134" w:rsidP="00D66134">
      <w:pPr>
        <w:pStyle w:val="syntax"/>
        <w:ind w:left="0"/>
        <w:rPr>
          <w:color w:val="4C483D" w:themeColor="text2"/>
          <w:sz w:val="16"/>
          <w:szCs w:val="16"/>
        </w:rPr>
      </w:pPr>
    </w:p>
    <w:p w14:paraId="420312F5"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color w:val="646464"/>
          <w:sz w:val="16"/>
          <w:szCs w:val="16"/>
        </w:rPr>
        <w:t>@GetMapping</w:t>
      </w:r>
      <w:r w:rsidRPr="00D66134">
        <w:rPr>
          <w:sz w:val="16"/>
          <w:szCs w:val="16"/>
        </w:rPr>
        <w:t>(</w:t>
      </w:r>
      <w:r w:rsidRPr="00D66134">
        <w:rPr>
          <w:color w:val="2A00FF"/>
          <w:sz w:val="16"/>
          <w:szCs w:val="16"/>
        </w:rPr>
        <w:t>"/viewEmployee/{id}"</w:t>
      </w:r>
      <w:r w:rsidRPr="00D66134">
        <w:rPr>
          <w:sz w:val="16"/>
          <w:szCs w:val="16"/>
        </w:rPr>
        <w:t>)</w:t>
      </w:r>
    </w:p>
    <w:p w14:paraId="0AFB215E"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b/>
          <w:bCs/>
          <w:color w:val="7F0055"/>
          <w:sz w:val="16"/>
          <w:szCs w:val="16"/>
        </w:rPr>
        <w:t>public</w:t>
      </w:r>
      <w:r w:rsidRPr="00D66134">
        <w:rPr>
          <w:sz w:val="16"/>
          <w:szCs w:val="16"/>
        </w:rPr>
        <w:t xml:space="preserve"> String viewEmployee(</w:t>
      </w:r>
      <w:r w:rsidRPr="00D66134">
        <w:rPr>
          <w:color w:val="646464"/>
          <w:sz w:val="16"/>
          <w:szCs w:val="16"/>
        </w:rPr>
        <w:t>@PathVariable</w:t>
      </w:r>
      <w:r w:rsidRPr="00D66134">
        <w:rPr>
          <w:sz w:val="16"/>
          <w:szCs w:val="16"/>
        </w:rPr>
        <w:t xml:space="preserve">(value = </w:t>
      </w:r>
      <w:r w:rsidRPr="00D66134">
        <w:rPr>
          <w:color w:val="2A00FF"/>
          <w:sz w:val="16"/>
          <w:szCs w:val="16"/>
        </w:rPr>
        <w:t>"id"</w:t>
      </w:r>
      <w:r w:rsidRPr="00D66134">
        <w:rPr>
          <w:sz w:val="16"/>
          <w:szCs w:val="16"/>
        </w:rPr>
        <w:t xml:space="preserve">) </w:t>
      </w:r>
      <w:r w:rsidRPr="00D66134">
        <w:rPr>
          <w:b/>
          <w:bCs/>
          <w:color w:val="7F0055"/>
          <w:sz w:val="16"/>
          <w:szCs w:val="16"/>
        </w:rPr>
        <w:t>long</w:t>
      </w:r>
      <w:r w:rsidRPr="00D66134">
        <w:rPr>
          <w:sz w:val="16"/>
          <w:szCs w:val="16"/>
        </w:rPr>
        <w:t xml:space="preserve"> </w:t>
      </w:r>
      <w:r w:rsidRPr="00D66134">
        <w:rPr>
          <w:color w:val="6A3E3E"/>
          <w:sz w:val="16"/>
          <w:szCs w:val="16"/>
        </w:rPr>
        <w:t>id</w:t>
      </w:r>
      <w:r w:rsidRPr="00D66134">
        <w:rPr>
          <w:sz w:val="16"/>
          <w:szCs w:val="16"/>
        </w:rPr>
        <w:t xml:space="preserve">, Model </w:t>
      </w:r>
      <w:r w:rsidRPr="00D66134">
        <w:rPr>
          <w:color w:val="6A3E3E"/>
          <w:sz w:val="16"/>
          <w:szCs w:val="16"/>
        </w:rPr>
        <w:t>model</w:t>
      </w:r>
      <w:r w:rsidRPr="00D66134">
        <w:rPr>
          <w:sz w:val="16"/>
          <w:szCs w:val="16"/>
        </w:rPr>
        <w:t>) {</w:t>
      </w:r>
    </w:p>
    <w:p w14:paraId="5F3BB6E3" w14:textId="77777777" w:rsidR="00D66134" w:rsidRPr="00D66134" w:rsidRDefault="00D66134" w:rsidP="00D66134">
      <w:pPr>
        <w:pStyle w:val="syntax"/>
        <w:ind w:left="0"/>
        <w:rPr>
          <w:color w:val="4C483D" w:themeColor="text2"/>
          <w:sz w:val="16"/>
          <w:szCs w:val="16"/>
        </w:rPr>
      </w:pPr>
    </w:p>
    <w:p w14:paraId="10E414F5"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r w:rsidRPr="00D66134">
        <w:rPr>
          <w:color w:val="3F7F5F"/>
          <w:sz w:val="16"/>
          <w:szCs w:val="16"/>
        </w:rPr>
        <w:t>// get employee from the service</w:t>
      </w:r>
    </w:p>
    <w:p w14:paraId="1904C376"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t xml:space="preserve">Employee </w:t>
      </w:r>
      <w:r w:rsidRPr="00D66134">
        <w:rPr>
          <w:color w:val="6A3E3E"/>
          <w:sz w:val="16"/>
          <w:szCs w:val="16"/>
        </w:rPr>
        <w:t>employee</w:t>
      </w:r>
      <w:r w:rsidRPr="00D66134">
        <w:rPr>
          <w:sz w:val="16"/>
          <w:szCs w:val="16"/>
        </w:rPr>
        <w:t xml:space="preserve"> = </w:t>
      </w:r>
      <w:r w:rsidRPr="00D66134">
        <w:rPr>
          <w:color w:val="0000C0"/>
          <w:sz w:val="16"/>
          <w:szCs w:val="16"/>
        </w:rPr>
        <w:t>employeeService</w:t>
      </w:r>
      <w:r w:rsidRPr="00D66134">
        <w:rPr>
          <w:sz w:val="16"/>
          <w:szCs w:val="16"/>
        </w:rPr>
        <w:t>.getEmployeeById(</w:t>
      </w:r>
      <w:r w:rsidRPr="00D66134">
        <w:rPr>
          <w:color w:val="6A3E3E"/>
          <w:sz w:val="16"/>
          <w:szCs w:val="16"/>
        </w:rPr>
        <w:t>id</w:t>
      </w:r>
      <w:r w:rsidRPr="00D66134">
        <w:rPr>
          <w:sz w:val="16"/>
          <w:szCs w:val="16"/>
        </w:rPr>
        <w:t>);</w:t>
      </w:r>
    </w:p>
    <w:p w14:paraId="66CB5224" w14:textId="77777777" w:rsidR="00D66134" w:rsidRPr="00D66134" w:rsidRDefault="00D66134" w:rsidP="00D66134">
      <w:pPr>
        <w:pStyle w:val="syntax"/>
        <w:ind w:left="0"/>
        <w:rPr>
          <w:color w:val="4C483D" w:themeColor="text2"/>
          <w:sz w:val="16"/>
          <w:szCs w:val="16"/>
        </w:rPr>
      </w:pPr>
    </w:p>
    <w:p w14:paraId="211B2BD6"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r w:rsidRPr="00D66134">
        <w:rPr>
          <w:color w:val="3F7F5F"/>
          <w:sz w:val="16"/>
          <w:szCs w:val="16"/>
        </w:rPr>
        <w:t>// set employee as a model attribute to pre-populate the form</w:t>
      </w:r>
    </w:p>
    <w:p w14:paraId="2A6D74C7"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r w:rsidRPr="00D66134">
        <w:rPr>
          <w:color w:val="6A3E3E"/>
          <w:sz w:val="16"/>
          <w:szCs w:val="16"/>
        </w:rPr>
        <w:t>model</w:t>
      </w:r>
      <w:r w:rsidRPr="00D66134">
        <w:rPr>
          <w:sz w:val="16"/>
          <w:szCs w:val="16"/>
        </w:rPr>
        <w:t>.addAttribute(</w:t>
      </w:r>
      <w:r w:rsidRPr="00D66134">
        <w:rPr>
          <w:color w:val="2A00FF"/>
          <w:sz w:val="16"/>
          <w:szCs w:val="16"/>
        </w:rPr>
        <w:t>"employee"</w:t>
      </w:r>
      <w:r w:rsidRPr="00D66134">
        <w:rPr>
          <w:sz w:val="16"/>
          <w:szCs w:val="16"/>
        </w:rPr>
        <w:t xml:space="preserve">, </w:t>
      </w:r>
      <w:r w:rsidRPr="00D66134">
        <w:rPr>
          <w:color w:val="6A3E3E"/>
          <w:sz w:val="16"/>
          <w:szCs w:val="16"/>
        </w:rPr>
        <w:t>employee</w:t>
      </w:r>
      <w:r w:rsidRPr="00D66134">
        <w:rPr>
          <w:sz w:val="16"/>
          <w:szCs w:val="16"/>
        </w:rPr>
        <w:t>);</w:t>
      </w:r>
    </w:p>
    <w:p w14:paraId="4425CD6F"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t>System.</w:t>
      </w:r>
      <w:r w:rsidRPr="00D66134">
        <w:rPr>
          <w:b/>
          <w:bCs/>
          <w:i/>
          <w:iCs/>
          <w:color w:val="0000C0"/>
          <w:sz w:val="16"/>
          <w:szCs w:val="16"/>
        </w:rPr>
        <w:t>out</w:t>
      </w:r>
      <w:r w:rsidRPr="00D66134">
        <w:rPr>
          <w:sz w:val="16"/>
          <w:szCs w:val="16"/>
        </w:rPr>
        <w:t>.println(</w:t>
      </w:r>
      <w:r w:rsidRPr="00D66134">
        <w:rPr>
          <w:color w:val="2A00FF"/>
          <w:sz w:val="16"/>
          <w:szCs w:val="16"/>
        </w:rPr>
        <w:t>"viewEmployee : "</w:t>
      </w:r>
      <w:r w:rsidRPr="00D66134">
        <w:rPr>
          <w:sz w:val="16"/>
          <w:szCs w:val="16"/>
        </w:rPr>
        <w:t xml:space="preserve"> + </w:t>
      </w:r>
      <w:r w:rsidRPr="00D66134">
        <w:rPr>
          <w:color w:val="6A3E3E"/>
          <w:sz w:val="16"/>
          <w:szCs w:val="16"/>
        </w:rPr>
        <w:t>employee</w:t>
      </w:r>
      <w:r w:rsidRPr="00D66134">
        <w:rPr>
          <w:sz w:val="16"/>
          <w:szCs w:val="16"/>
        </w:rPr>
        <w:t>);</w:t>
      </w:r>
    </w:p>
    <w:p w14:paraId="7946FEAD"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r w:rsidRPr="00D66134">
        <w:rPr>
          <w:b/>
          <w:bCs/>
          <w:color w:val="7F0055"/>
          <w:sz w:val="16"/>
          <w:szCs w:val="16"/>
        </w:rPr>
        <w:t>return</w:t>
      </w:r>
      <w:r w:rsidRPr="00D66134">
        <w:rPr>
          <w:sz w:val="16"/>
          <w:szCs w:val="16"/>
        </w:rPr>
        <w:t xml:space="preserve"> </w:t>
      </w:r>
      <w:r w:rsidRPr="00D66134">
        <w:rPr>
          <w:color w:val="2A00FF"/>
          <w:sz w:val="16"/>
          <w:szCs w:val="16"/>
        </w:rPr>
        <w:t>"viewEmployee"</w:t>
      </w:r>
      <w:r w:rsidRPr="00D66134">
        <w:rPr>
          <w:sz w:val="16"/>
          <w:szCs w:val="16"/>
        </w:rPr>
        <w:t>;</w:t>
      </w:r>
    </w:p>
    <w:p w14:paraId="33A52D82" w14:textId="77777777" w:rsidR="00D66134" w:rsidRPr="00D66134" w:rsidRDefault="00D66134" w:rsidP="00D66134">
      <w:pPr>
        <w:pStyle w:val="syntax"/>
        <w:ind w:left="0"/>
        <w:rPr>
          <w:color w:val="4C483D" w:themeColor="text2"/>
          <w:sz w:val="16"/>
          <w:szCs w:val="16"/>
        </w:rPr>
      </w:pPr>
      <w:r w:rsidRPr="00D66134">
        <w:rPr>
          <w:sz w:val="16"/>
          <w:szCs w:val="16"/>
        </w:rPr>
        <w:tab/>
        <w:t>}</w:t>
      </w:r>
    </w:p>
    <w:p w14:paraId="62CF950A" w14:textId="77777777" w:rsidR="00D66134" w:rsidRPr="00D66134" w:rsidRDefault="00D66134" w:rsidP="00D66134">
      <w:pPr>
        <w:pStyle w:val="syntax"/>
        <w:ind w:left="0"/>
        <w:rPr>
          <w:color w:val="4C483D" w:themeColor="text2"/>
          <w:sz w:val="16"/>
          <w:szCs w:val="16"/>
        </w:rPr>
      </w:pPr>
    </w:p>
    <w:p w14:paraId="50957F0B"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color w:val="646464"/>
          <w:sz w:val="16"/>
          <w:szCs w:val="16"/>
        </w:rPr>
        <w:t>@GetMapping</w:t>
      </w:r>
      <w:r w:rsidRPr="00D66134">
        <w:rPr>
          <w:sz w:val="16"/>
          <w:szCs w:val="16"/>
        </w:rPr>
        <w:t>(</w:t>
      </w:r>
      <w:r w:rsidRPr="00D66134">
        <w:rPr>
          <w:color w:val="2A00FF"/>
          <w:sz w:val="16"/>
          <w:szCs w:val="16"/>
        </w:rPr>
        <w:t>"/deleteEmployee/{id}"</w:t>
      </w:r>
      <w:r w:rsidRPr="00D66134">
        <w:rPr>
          <w:sz w:val="16"/>
          <w:szCs w:val="16"/>
        </w:rPr>
        <w:t>)</w:t>
      </w:r>
    </w:p>
    <w:p w14:paraId="7AAB4634" w14:textId="73778E6E" w:rsidR="00D66134" w:rsidRPr="00D66134" w:rsidRDefault="00D66134" w:rsidP="00D66134">
      <w:pPr>
        <w:pStyle w:val="syntax"/>
        <w:ind w:left="0"/>
        <w:rPr>
          <w:color w:val="4C483D" w:themeColor="text2"/>
          <w:sz w:val="16"/>
          <w:szCs w:val="16"/>
        </w:rPr>
      </w:pPr>
      <w:r w:rsidRPr="00D66134">
        <w:rPr>
          <w:sz w:val="16"/>
          <w:szCs w:val="16"/>
        </w:rPr>
        <w:tab/>
      </w:r>
      <w:r w:rsidRPr="00D66134">
        <w:rPr>
          <w:b/>
          <w:bCs/>
          <w:color w:val="7F0055"/>
          <w:sz w:val="16"/>
          <w:szCs w:val="16"/>
        </w:rPr>
        <w:t>public</w:t>
      </w:r>
      <w:r w:rsidRPr="00D66134">
        <w:rPr>
          <w:sz w:val="16"/>
          <w:szCs w:val="16"/>
        </w:rPr>
        <w:t xml:space="preserve"> String deleteEmployee(</w:t>
      </w:r>
      <w:r w:rsidRPr="00D66134">
        <w:rPr>
          <w:color w:val="646464"/>
          <w:sz w:val="16"/>
          <w:szCs w:val="16"/>
        </w:rPr>
        <w:t>@PathVariable</w:t>
      </w:r>
      <w:r w:rsidRPr="00D66134">
        <w:rPr>
          <w:sz w:val="16"/>
          <w:szCs w:val="16"/>
        </w:rPr>
        <w:t xml:space="preserve">(value = </w:t>
      </w:r>
      <w:r w:rsidRPr="00D66134">
        <w:rPr>
          <w:color w:val="2A00FF"/>
          <w:sz w:val="16"/>
          <w:szCs w:val="16"/>
        </w:rPr>
        <w:t>"id"</w:t>
      </w:r>
      <w:r w:rsidRPr="00D66134">
        <w:rPr>
          <w:sz w:val="16"/>
          <w:szCs w:val="16"/>
        </w:rPr>
        <w:t xml:space="preserve">) </w:t>
      </w:r>
      <w:r w:rsidRPr="00D66134">
        <w:rPr>
          <w:b/>
          <w:bCs/>
          <w:color w:val="7F0055"/>
          <w:sz w:val="16"/>
          <w:szCs w:val="16"/>
        </w:rPr>
        <w:t>long</w:t>
      </w:r>
      <w:r w:rsidRPr="00D66134">
        <w:rPr>
          <w:sz w:val="16"/>
          <w:szCs w:val="16"/>
        </w:rPr>
        <w:t xml:space="preserve"> </w:t>
      </w:r>
      <w:r w:rsidRPr="00D66134">
        <w:rPr>
          <w:color w:val="6A3E3E"/>
          <w:sz w:val="16"/>
          <w:szCs w:val="16"/>
        </w:rPr>
        <w:t>id</w:t>
      </w:r>
      <w:r w:rsidRPr="00D66134">
        <w:rPr>
          <w:sz w:val="16"/>
          <w:szCs w:val="16"/>
        </w:rPr>
        <w:t>) {</w:t>
      </w:r>
    </w:p>
    <w:p w14:paraId="17B14456"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r w:rsidRPr="00D66134">
        <w:rPr>
          <w:color w:val="3F7F5F"/>
          <w:sz w:val="16"/>
          <w:szCs w:val="16"/>
        </w:rPr>
        <w:t>// call delete employee method</w:t>
      </w:r>
    </w:p>
    <w:p w14:paraId="06974C12"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r w:rsidRPr="00D66134">
        <w:rPr>
          <w:b/>
          <w:bCs/>
          <w:color w:val="7F0055"/>
          <w:sz w:val="16"/>
          <w:szCs w:val="16"/>
        </w:rPr>
        <w:t>this</w:t>
      </w:r>
      <w:r w:rsidRPr="00D66134">
        <w:rPr>
          <w:sz w:val="16"/>
          <w:szCs w:val="16"/>
        </w:rPr>
        <w:t>.</w:t>
      </w:r>
      <w:r w:rsidRPr="00D66134">
        <w:rPr>
          <w:color w:val="0000C0"/>
          <w:sz w:val="16"/>
          <w:szCs w:val="16"/>
        </w:rPr>
        <w:t>employeeService</w:t>
      </w:r>
      <w:r w:rsidRPr="00D66134">
        <w:rPr>
          <w:sz w:val="16"/>
          <w:szCs w:val="16"/>
        </w:rPr>
        <w:t>.deleteEmployeeById(</w:t>
      </w:r>
      <w:r w:rsidRPr="00D66134">
        <w:rPr>
          <w:color w:val="6A3E3E"/>
          <w:sz w:val="16"/>
          <w:szCs w:val="16"/>
        </w:rPr>
        <w:t>id</w:t>
      </w:r>
      <w:r w:rsidRPr="00D66134">
        <w:rPr>
          <w:sz w:val="16"/>
          <w:szCs w:val="16"/>
        </w:rPr>
        <w:t>);</w:t>
      </w:r>
    </w:p>
    <w:p w14:paraId="754E042F" w14:textId="77777777" w:rsidR="00D66134" w:rsidRPr="00D66134" w:rsidRDefault="00D66134" w:rsidP="00D66134">
      <w:pPr>
        <w:pStyle w:val="syntax"/>
        <w:ind w:left="0"/>
        <w:rPr>
          <w:color w:val="4C483D" w:themeColor="text2"/>
          <w:sz w:val="16"/>
          <w:szCs w:val="16"/>
        </w:rPr>
      </w:pPr>
      <w:r w:rsidRPr="00D66134">
        <w:rPr>
          <w:sz w:val="16"/>
          <w:szCs w:val="16"/>
        </w:rPr>
        <w:tab/>
      </w:r>
      <w:r w:rsidRPr="00D66134">
        <w:rPr>
          <w:sz w:val="16"/>
          <w:szCs w:val="16"/>
        </w:rPr>
        <w:tab/>
      </w:r>
      <w:r w:rsidRPr="00D66134">
        <w:rPr>
          <w:b/>
          <w:bCs/>
          <w:color w:val="7F0055"/>
          <w:sz w:val="16"/>
          <w:szCs w:val="16"/>
        </w:rPr>
        <w:t>return</w:t>
      </w:r>
      <w:r w:rsidRPr="00D66134">
        <w:rPr>
          <w:sz w:val="16"/>
          <w:szCs w:val="16"/>
        </w:rPr>
        <w:t xml:space="preserve"> </w:t>
      </w:r>
      <w:r w:rsidRPr="00D66134">
        <w:rPr>
          <w:color w:val="2A00FF"/>
          <w:sz w:val="16"/>
          <w:szCs w:val="16"/>
        </w:rPr>
        <w:t>"redirect:/all"</w:t>
      </w:r>
      <w:r w:rsidRPr="00D66134">
        <w:rPr>
          <w:sz w:val="16"/>
          <w:szCs w:val="16"/>
        </w:rPr>
        <w:t>;</w:t>
      </w:r>
    </w:p>
    <w:p w14:paraId="4D038160" w14:textId="77777777" w:rsidR="00D66134" w:rsidRPr="00D66134" w:rsidRDefault="00D66134" w:rsidP="00D66134">
      <w:pPr>
        <w:pStyle w:val="syntax"/>
        <w:ind w:left="0"/>
        <w:rPr>
          <w:color w:val="4C483D" w:themeColor="text2"/>
          <w:sz w:val="16"/>
          <w:szCs w:val="16"/>
        </w:rPr>
      </w:pPr>
      <w:r w:rsidRPr="00D66134">
        <w:rPr>
          <w:sz w:val="16"/>
          <w:szCs w:val="16"/>
        </w:rPr>
        <w:tab/>
        <w:t>}</w:t>
      </w:r>
    </w:p>
    <w:p w14:paraId="1A8714EC" w14:textId="77777777" w:rsidR="00D66134" w:rsidRPr="00D66134" w:rsidRDefault="00D66134" w:rsidP="00D66134">
      <w:pPr>
        <w:pStyle w:val="syntax"/>
        <w:ind w:left="0"/>
        <w:rPr>
          <w:color w:val="4C483D" w:themeColor="text2"/>
          <w:sz w:val="16"/>
          <w:szCs w:val="16"/>
        </w:rPr>
      </w:pPr>
    </w:p>
    <w:p w14:paraId="7FC7E5D0" w14:textId="742A4F90" w:rsidR="00A64FCA" w:rsidRPr="008B56B4" w:rsidRDefault="00D66134" w:rsidP="008B56B4">
      <w:pPr>
        <w:pStyle w:val="syntax"/>
        <w:ind w:left="0"/>
        <w:rPr>
          <w:color w:val="4C483D" w:themeColor="text2"/>
          <w:sz w:val="16"/>
          <w:szCs w:val="16"/>
        </w:rPr>
      </w:pPr>
      <w:r w:rsidRPr="00D66134">
        <w:rPr>
          <w:sz w:val="16"/>
          <w:szCs w:val="16"/>
        </w:rPr>
        <w:t>}</w:t>
      </w:r>
    </w:p>
    <w:p w14:paraId="019881D6" w14:textId="77777777" w:rsidR="00A64FCA" w:rsidRPr="00A64FCA" w:rsidRDefault="00A64FCA" w:rsidP="00A64FCA">
      <w:pPr>
        <w:pStyle w:val="Output"/>
        <w:rPr>
          <w:color w:val="4C483D" w:themeColor="text2"/>
          <w:sz w:val="16"/>
          <w:szCs w:val="18"/>
        </w:rPr>
      </w:pPr>
      <w:r w:rsidRPr="00A64FCA">
        <w:rPr>
          <w:sz w:val="16"/>
          <w:szCs w:val="18"/>
        </w:rPr>
        <w:t>&lt;!-- index.html --&gt;</w:t>
      </w:r>
    </w:p>
    <w:p w14:paraId="52B99B66" w14:textId="77777777" w:rsidR="00A64FCA" w:rsidRPr="00A64FCA" w:rsidRDefault="00A64FCA" w:rsidP="00A64FCA">
      <w:pPr>
        <w:pStyle w:val="Output"/>
        <w:rPr>
          <w:color w:val="4C483D" w:themeColor="text2"/>
          <w:sz w:val="16"/>
          <w:szCs w:val="18"/>
        </w:rPr>
      </w:pPr>
      <w:r w:rsidRPr="00A64FCA">
        <w:rPr>
          <w:color w:val="000000"/>
          <w:sz w:val="16"/>
          <w:szCs w:val="18"/>
        </w:rPr>
        <w:t xml:space="preserve">  </w:t>
      </w:r>
      <w:r w:rsidRPr="00A64FCA">
        <w:rPr>
          <w:color w:val="008080"/>
          <w:sz w:val="16"/>
          <w:szCs w:val="18"/>
        </w:rPr>
        <w:t>&lt;</w:t>
      </w:r>
      <w:r w:rsidRPr="00A64FCA">
        <w:rPr>
          <w:color w:val="3F7F7F"/>
          <w:sz w:val="16"/>
          <w:szCs w:val="18"/>
        </w:rPr>
        <w:t>a</w:t>
      </w:r>
      <w:r w:rsidRPr="00A64FCA">
        <w:rPr>
          <w:color w:val="4C483D" w:themeColor="text2"/>
          <w:sz w:val="16"/>
          <w:szCs w:val="18"/>
        </w:rPr>
        <w:t xml:space="preserve"> </w:t>
      </w:r>
      <w:r w:rsidRPr="00A64FCA">
        <w:rPr>
          <w:color w:val="7F007F"/>
          <w:sz w:val="16"/>
          <w:szCs w:val="18"/>
        </w:rPr>
        <w:t>href</w:t>
      </w:r>
      <w:r w:rsidRPr="00A64FCA">
        <w:rPr>
          <w:color w:val="000000"/>
          <w:sz w:val="16"/>
          <w:szCs w:val="18"/>
        </w:rPr>
        <w:t>=</w:t>
      </w:r>
      <w:r w:rsidRPr="00A64FCA">
        <w:rPr>
          <w:i/>
          <w:iCs/>
          <w:color w:val="2A00FF"/>
          <w:sz w:val="16"/>
          <w:szCs w:val="18"/>
        </w:rPr>
        <w:t>"all"</w:t>
      </w:r>
      <w:r w:rsidRPr="00A64FCA">
        <w:rPr>
          <w:color w:val="4C483D" w:themeColor="text2"/>
          <w:sz w:val="16"/>
          <w:szCs w:val="18"/>
        </w:rPr>
        <w:t xml:space="preserve"> </w:t>
      </w:r>
      <w:r w:rsidRPr="00A64FCA">
        <w:rPr>
          <w:color w:val="7F007F"/>
          <w:sz w:val="16"/>
          <w:szCs w:val="18"/>
        </w:rPr>
        <w:t>class</w:t>
      </w:r>
      <w:r w:rsidRPr="00A64FCA">
        <w:rPr>
          <w:color w:val="000000"/>
          <w:sz w:val="16"/>
          <w:szCs w:val="18"/>
        </w:rPr>
        <w:t>=</w:t>
      </w:r>
      <w:r w:rsidRPr="00A64FCA">
        <w:rPr>
          <w:i/>
          <w:iCs/>
          <w:color w:val="2A00FF"/>
          <w:sz w:val="16"/>
          <w:szCs w:val="18"/>
        </w:rPr>
        <w:t>"list-group-item list-group-item-action active"</w:t>
      </w:r>
      <w:r w:rsidRPr="00A64FCA">
        <w:rPr>
          <w:color w:val="008080"/>
          <w:sz w:val="16"/>
          <w:szCs w:val="18"/>
        </w:rPr>
        <w:t>&gt;</w:t>
      </w:r>
      <w:r w:rsidRPr="00A64FCA">
        <w:rPr>
          <w:color w:val="000000"/>
          <w:sz w:val="16"/>
          <w:szCs w:val="18"/>
        </w:rPr>
        <w:t xml:space="preserve"> All Employees</w:t>
      </w:r>
      <w:r w:rsidRPr="00A64FCA">
        <w:rPr>
          <w:color w:val="008080"/>
          <w:sz w:val="16"/>
          <w:szCs w:val="18"/>
        </w:rPr>
        <w:t>&lt;/</w:t>
      </w:r>
      <w:r w:rsidRPr="00A64FCA">
        <w:rPr>
          <w:color w:val="3F7F7F"/>
          <w:sz w:val="16"/>
          <w:szCs w:val="18"/>
        </w:rPr>
        <w:t>a</w:t>
      </w:r>
      <w:r w:rsidRPr="00A64FCA">
        <w:rPr>
          <w:color w:val="008080"/>
          <w:sz w:val="16"/>
          <w:szCs w:val="18"/>
        </w:rPr>
        <w:t>&gt;</w:t>
      </w:r>
    </w:p>
    <w:p w14:paraId="10EF4FE7" w14:textId="3099C91E" w:rsidR="00A64FCA" w:rsidRDefault="00A64FCA" w:rsidP="00A64FCA">
      <w:pPr>
        <w:pStyle w:val="Output"/>
        <w:rPr>
          <w:color w:val="3F5FBF"/>
          <w:sz w:val="14"/>
          <w:szCs w:val="16"/>
        </w:rPr>
      </w:pPr>
      <w:r w:rsidRPr="00A64FCA">
        <w:rPr>
          <w:color w:val="000000"/>
          <w:sz w:val="16"/>
          <w:szCs w:val="18"/>
        </w:rPr>
        <w:t xml:space="preserve">  </w:t>
      </w:r>
      <w:r w:rsidRPr="00A64FCA">
        <w:rPr>
          <w:color w:val="008080"/>
          <w:sz w:val="16"/>
          <w:szCs w:val="18"/>
        </w:rPr>
        <w:t>&lt;</w:t>
      </w:r>
      <w:r w:rsidRPr="00A64FCA">
        <w:rPr>
          <w:color w:val="3F7F7F"/>
          <w:sz w:val="16"/>
          <w:szCs w:val="18"/>
        </w:rPr>
        <w:t>a</w:t>
      </w:r>
      <w:r w:rsidRPr="00A64FCA">
        <w:rPr>
          <w:color w:val="4C483D" w:themeColor="text2"/>
          <w:sz w:val="16"/>
          <w:szCs w:val="18"/>
        </w:rPr>
        <w:t xml:space="preserve"> </w:t>
      </w:r>
      <w:r w:rsidRPr="00A64FCA">
        <w:rPr>
          <w:color w:val="7F007F"/>
          <w:sz w:val="16"/>
          <w:szCs w:val="18"/>
        </w:rPr>
        <w:t>href</w:t>
      </w:r>
      <w:r w:rsidRPr="00A64FCA">
        <w:rPr>
          <w:color w:val="000000"/>
          <w:sz w:val="16"/>
          <w:szCs w:val="18"/>
        </w:rPr>
        <w:t>=</w:t>
      </w:r>
      <w:r w:rsidRPr="00A64FCA">
        <w:rPr>
          <w:i/>
          <w:iCs/>
          <w:color w:val="2A00FF"/>
          <w:sz w:val="16"/>
          <w:szCs w:val="18"/>
        </w:rPr>
        <w:t>"addEmployee"</w:t>
      </w:r>
      <w:r w:rsidRPr="00A64FCA">
        <w:rPr>
          <w:color w:val="4C483D" w:themeColor="text2"/>
          <w:sz w:val="16"/>
          <w:szCs w:val="18"/>
        </w:rPr>
        <w:t xml:space="preserve"> </w:t>
      </w:r>
      <w:r w:rsidRPr="00A64FCA">
        <w:rPr>
          <w:color w:val="7F007F"/>
          <w:sz w:val="16"/>
          <w:szCs w:val="18"/>
        </w:rPr>
        <w:t>class</w:t>
      </w:r>
      <w:r w:rsidRPr="00A64FCA">
        <w:rPr>
          <w:color w:val="000000"/>
          <w:sz w:val="16"/>
          <w:szCs w:val="18"/>
        </w:rPr>
        <w:t>=</w:t>
      </w:r>
      <w:r w:rsidRPr="00A64FCA">
        <w:rPr>
          <w:i/>
          <w:iCs/>
          <w:color w:val="2A00FF"/>
          <w:sz w:val="16"/>
          <w:szCs w:val="18"/>
        </w:rPr>
        <w:t>"list-group-item list-group-item-action"</w:t>
      </w:r>
      <w:r w:rsidRPr="00A64FCA">
        <w:rPr>
          <w:color w:val="008080"/>
          <w:sz w:val="16"/>
          <w:szCs w:val="18"/>
        </w:rPr>
        <w:t>&gt;</w:t>
      </w:r>
      <w:r w:rsidRPr="00A64FCA">
        <w:rPr>
          <w:color w:val="000000"/>
          <w:sz w:val="16"/>
          <w:szCs w:val="18"/>
        </w:rPr>
        <w:t>Add Employee</w:t>
      </w:r>
      <w:r w:rsidRPr="00A64FCA">
        <w:rPr>
          <w:color w:val="008080"/>
          <w:sz w:val="16"/>
          <w:szCs w:val="18"/>
        </w:rPr>
        <w:t>&lt;/</w:t>
      </w:r>
      <w:r w:rsidRPr="00A64FCA">
        <w:rPr>
          <w:color w:val="3F7F7F"/>
          <w:sz w:val="16"/>
          <w:szCs w:val="18"/>
        </w:rPr>
        <w:t>a</w:t>
      </w:r>
      <w:r w:rsidRPr="00A64FCA">
        <w:rPr>
          <w:color w:val="008080"/>
          <w:sz w:val="16"/>
          <w:szCs w:val="18"/>
        </w:rPr>
        <w:t>&gt;</w:t>
      </w:r>
    </w:p>
    <w:p w14:paraId="09633C08" w14:textId="47D9152D" w:rsidR="00A64FCA" w:rsidRPr="00A64FCA" w:rsidRDefault="00A64FCA" w:rsidP="00A64FCA">
      <w:pPr>
        <w:pStyle w:val="syntax"/>
        <w:ind w:left="0"/>
        <w:rPr>
          <w:sz w:val="14"/>
          <w:szCs w:val="16"/>
        </w:rPr>
      </w:pPr>
      <w:r w:rsidRPr="00A64FCA">
        <w:rPr>
          <w:color w:val="3F5FBF"/>
          <w:sz w:val="14"/>
          <w:szCs w:val="16"/>
        </w:rPr>
        <w:t>&lt;!-- addEmployee --&gt;</w:t>
      </w:r>
    </w:p>
    <w:p w14:paraId="3F02A412" w14:textId="77777777" w:rsidR="00A64FCA" w:rsidRPr="00A64FCA" w:rsidRDefault="00A64FCA" w:rsidP="00A64FCA">
      <w:pPr>
        <w:pStyle w:val="syntax"/>
        <w:ind w:left="0"/>
        <w:rPr>
          <w:sz w:val="14"/>
          <w:szCs w:val="16"/>
        </w:rPr>
      </w:pPr>
      <w:r w:rsidRPr="00A64FCA">
        <w:rPr>
          <w:color w:val="008080"/>
          <w:sz w:val="14"/>
          <w:szCs w:val="16"/>
        </w:rPr>
        <w:t>&lt;</w:t>
      </w:r>
      <w:r w:rsidRPr="00A64FCA">
        <w:rPr>
          <w:color w:val="3F7F7F"/>
          <w:sz w:val="14"/>
          <w:szCs w:val="16"/>
        </w:rPr>
        <w:t>form</w:t>
      </w:r>
      <w:r w:rsidRPr="00A64FCA">
        <w:rPr>
          <w:sz w:val="14"/>
          <w:szCs w:val="16"/>
        </w:rPr>
        <w:t xml:space="preserve"> </w:t>
      </w:r>
      <w:r w:rsidRPr="00A64FCA">
        <w:rPr>
          <w:color w:val="7F007F"/>
          <w:sz w:val="14"/>
          <w:szCs w:val="16"/>
        </w:rPr>
        <w:t>action</w:t>
      </w:r>
      <w:r w:rsidRPr="00A64FCA">
        <w:rPr>
          <w:color w:val="000000"/>
          <w:sz w:val="14"/>
          <w:szCs w:val="16"/>
        </w:rPr>
        <w:t>=</w:t>
      </w:r>
      <w:r w:rsidRPr="00A64FCA">
        <w:rPr>
          <w:i/>
          <w:iCs/>
          <w:color w:val="2A00FF"/>
          <w:sz w:val="14"/>
          <w:szCs w:val="16"/>
        </w:rPr>
        <w:t>"#"</w:t>
      </w:r>
      <w:r w:rsidRPr="00A64FCA">
        <w:rPr>
          <w:sz w:val="14"/>
          <w:szCs w:val="16"/>
        </w:rPr>
        <w:t xml:space="preserve"> </w:t>
      </w:r>
      <w:r w:rsidRPr="00A64FCA">
        <w:rPr>
          <w:color w:val="7F007F"/>
          <w:sz w:val="14"/>
          <w:szCs w:val="16"/>
        </w:rPr>
        <w:t>th:action</w:t>
      </w:r>
      <w:r w:rsidRPr="00A64FCA">
        <w:rPr>
          <w:color w:val="000000"/>
          <w:sz w:val="14"/>
          <w:szCs w:val="16"/>
        </w:rPr>
        <w:t>=</w:t>
      </w:r>
      <w:r w:rsidRPr="00A64FCA">
        <w:rPr>
          <w:i/>
          <w:iCs/>
          <w:color w:val="2A00FF"/>
          <w:sz w:val="14"/>
          <w:szCs w:val="16"/>
        </w:rPr>
        <w:t>"@{/saveEmployee}"</w:t>
      </w:r>
      <w:r w:rsidRPr="00A64FCA">
        <w:rPr>
          <w:sz w:val="14"/>
          <w:szCs w:val="16"/>
        </w:rPr>
        <w:t xml:space="preserve"> </w:t>
      </w:r>
      <w:r w:rsidRPr="00A64FCA">
        <w:rPr>
          <w:color w:val="7F007F"/>
          <w:sz w:val="14"/>
          <w:szCs w:val="16"/>
        </w:rPr>
        <w:t>th:object</w:t>
      </w:r>
      <w:r w:rsidRPr="00A64FCA">
        <w:rPr>
          <w:color w:val="000000"/>
          <w:sz w:val="14"/>
          <w:szCs w:val="16"/>
        </w:rPr>
        <w:t>=</w:t>
      </w:r>
      <w:r w:rsidRPr="00A64FCA">
        <w:rPr>
          <w:i/>
          <w:iCs/>
          <w:color w:val="2A00FF"/>
          <w:sz w:val="14"/>
          <w:szCs w:val="16"/>
        </w:rPr>
        <w:t>"${employee}"</w:t>
      </w:r>
      <w:r w:rsidRPr="00A64FCA">
        <w:rPr>
          <w:sz w:val="14"/>
          <w:szCs w:val="16"/>
        </w:rPr>
        <w:t xml:space="preserve"> </w:t>
      </w:r>
      <w:r w:rsidRPr="00A64FCA">
        <w:rPr>
          <w:color w:val="7F007F"/>
          <w:sz w:val="14"/>
          <w:szCs w:val="16"/>
        </w:rPr>
        <w:t>method</w:t>
      </w:r>
      <w:r w:rsidRPr="00A64FCA">
        <w:rPr>
          <w:color w:val="000000"/>
          <w:sz w:val="14"/>
          <w:szCs w:val="16"/>
        </w:rPr>
        <w:t>=</w:t>
      </w:r>
      <w:r w:rsidRPr="00A64FCA">
        <w:rPr>
          <w:i/>
          <w:iCs/>
          <w:color w:val="2A00FF"/>
          <w:sz w:val="14"/>
          <w:szCs w:val="16"/>
        </w:rPr>
        <w:t>"POST"</w:t>
      </w:r>
      <w:r w:rsidRPr="00A64FCA">
        <w:rPr>
          <w:color w:val="008080"/>
          <w:sz w:val="14"/>
          <w:szCs w:val="16"/>
        </w:rPr>
        <w:t>&gt;</w:t>
      </w:r>
    </w:p>
    <w:p w14:paraId="635D23F9"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input</w:t>
      </w:r>
      <w:r w:rsidRPr="00A64FCA">
        <w:rPr>
          <w:sz w:val="14"/>
          <w:szCs w:val="16"/>
        </w:rPr>
        <w:t xml:space="preserve"> </w:t>
      </w:r>
      <w:r w:rsidRPr="00A64FCA">
        <w:rPr>
          <w:color w:val="7F007F"/>
          <w:sz w:val="14"/>
          <w:szCs w:val="16"/>
        </w:rPr>
        <w:t>type</w:t>
      </w:r>
      <w:r w:rsidRPr="00A64FCA">
        <w:rPr>
          <w:color w:val="000000"/>
          <w:sz w:val="14"/>
          <w:szCs w:val="16"/>
        </w:rPr>
        <w:t>=</w:t>
      </w:r>
      <w:r w:rsidRPr="00A64FCA">
        <w:rPr>
          <w:i/>
          <w:iCs/>
          <w:color w:val="2A00FF"/>
          <w:sz w:val="14"/>
          <w:szCs w:val="16"/>
        </w:rPr>
        <w:t>"text"</w:t>
      </w:r>
      <w:r w:rsidRPr="00A64FCA">
        <w:rPr>
          <w:sz w:val="14"/>
          <w:szCs w:val="16"/>
        </w:rPr>
        <w:t xml:space="preserve"> </w:t>
      </w:r>
      <w:r w:rsidRPr="00A64FCA">
        <w:rPr>
          <w:color w:val="7F007F"/>
          <w:sz w:val="14"/>
          <w:szCs w:val="16"/>
        </w:rPr>
        <w:t>th:field</w:t>
      </w:r>
      <w:r w:rsidRPr="00A64FCA">
        <w:rPr>
          <w:color w:val="000000"/>
          <w:sz w:val="14"/>
          <w:szCs w:val="16"/>
        </w:rPr>
        <w:t>=</w:t>
      </w:r>
      <w:r w:rsidRPr="00A64FCA">
        <w:rPr>
          <w:i/>
          <w:iCs/>
          <w:color w:val="2A00FF"/>
          <w:sz w:val="14"/>
          <w:szCs w:val="16"/>
        </w:rPr>
        <w:t>"*{name}"</w:t>
      </w:r>
      <w:r w:rsidRPr="00A64FCA">
        <w:rPr>
          <w:sz w:val="14"/>
          <w:szCs w:val="16"/>
        </w:rPr>
        <w:t xml:space="preserve"> </w:t>
      </w:r>
      <w:r w:rsidRPr="00A64FCA">
        <w:rPr>
          <w:color w:val="7F007F"/>
          <w:sz w:val="14"/>
          <w:szCs w:val="16"/>
        </w:rPr>
        <w:t>placeholder</w:t>
      </w:r>
      <w:r w:rsidRPr="00A64FCA">
        <w:rPr>
          <w:color w:val="000000"/>
          <w:sz w:val="14"/>
          <w:szCs w:val="16"/>
        </w:rPr>
        <w:t>=</w:t>
      </w:r>
      <w:r w:rsidRPr="00A64FCA">
        <w:rPr>
          <w:i/>
          <w:iCs/>
          <w:color w:val="2A00FF"/>
          <w:sz w:val="14"/>
          <w:szCs w:val="16"/>
        </w:rPr>
        <w:t>"Employee Name"</w:t>
      </w:r>
      <w:r w:rsidRPr="00A64FCA">
        <w:rPr>
          <w:sz w:val="14"/>
          <w:szCs w:val="16"/>
        </w:rPr>
        <w:t xml:space="preserve"> </w:t>
      </w:r>
      <w:r w:rsidRPr="00A64FCA">
        <w:rPr>
          <w:color w:val="7F007F"/>
          <w:sz w:val="14"/>
          <w:szCs w:val="16"/>
        </w:rPr>
        <w:t>class</w:t>
      </w:r>
      <w:r w:rsidRPr="00A64FCA">
        <w:rPr>
          <w:color w:val="000000"/>
          <w:sz w:val="14"/>
          <w:szCs w:val="16"/>
        </w:rPr>
        <w:t>=</w:t>
      </w:r>
      <w:r w:rsidRPr="00A64FCA">
        <w:rPr>
          <w:i/>
          <w:iCs/>
          <w:color w:val="2A00FF"/>
          <w:sz w:val="14"/>
          <w:szCs w:val="16"/>
        </w:rPr>
        <w:t>"form-control mb-4 col-4"</w:t>
      </w:r>
      <w:r w:rsidRPr="00A64FCA">
        <w:rPr>
          <w:color w:val="008080"/>
          <w:sz w:val="14"/>
          <w:szCs w:val="16"/>
        </w:rPr>
        <w:t>&gt;</w:t>
      </w:r>
    </w:p>
    <w:p w14:paraId="0739F4B5"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input</w:t>
      </w:r>
      <w:r w:rsidRPr="00A64FCA">
        <w:rPr>
          <w:sz w:val="14"/>
          <w:szCs w:val="16"/>
        </w:rPr>
        <w:t xml:space="preserve"> </w:t>
      </w:r>
      <w:r w:rsidRPr="00A64FCA">
        <w:rPr>
          <w:color w:val="7F007F"/>
          <w:sz w:val="14"/>
          <w:szCs w:val="16"/>
        </w:rPr>
        <w:t>type</w:t>
      </w:r>
      <w:r w:rsidRPr="00A64FCA">
        <w:rPr>
          <w:color w:val="000000"/>
          <w:sz w:val="14"/>
          <w:szCs w:val="16"/>
        </w:rPr>
        <w:t>=</w:t>
      </w:r>
      <w:r w:rsidRPr="00A64FCA">
        <w:rPr>
          <w:i/>
          <w:iCs/>
          <w:color w:val="2A00FF"/>
          <w:sz w:val="14"/>
          <w:szCs w:val="16"/>
        </w:rPr>
        <w:t>"text"</w:t>
      </w:r>
      <w:r w:rsidRPr="00A64FCA">
        <w:rPr>
          <w:sz w:val="14"/>
          <w:szCs w:val="16"/>
        </w:rPr>
        <w:t xml:space="preserve"> </w:t>
      </w:r>
      <w:r w:rsidRPr="00A64FCA">
        <w:rPr>
          <w:color w:val="7F007F"/>
          <w:sz w:val="14"/>
          <w:szCs w:val="16"/>
        </w:rPr>
        <w:t>th:field</w:t>
      </w:r>
      <w:r w:rsidRPr="00A64FCA">
        <w:rPr>
          <w:color w:val="000000"/>
          <w:sz w:val="14"/>
          <w:szCs w:val="16"/>
        </w:rPr>
        <w:t>=</w:t>
      </w:r>
      <w:r w:rsidRPr="00A64FCA">
        <w:rPr>
          <w:i/>
          <w:iCs/>
          <w:color w:val="2A00FF"/>
          <w:sz w:val="14"/>
          <w:szCs w:val="16"/>
        </w:rPr>
        <w:t>"*{address}"</w:t>
      </w:r>
      <w:r w:rsidRPr="00A64FCA">
        <w:rPr>
          <w:sz w:val="14"/>
          <w:szCs w:val="16"/>
        </w:rPr>
        <w:t xml:space="preserve"> </w:t>
      </w:r>
      <w:r w:rsidRPr="00A64FCA">
        <w:rPr>
          <w:color w:val="7F007F"/>
          <w:sz w:val="14"/>
          <w:szCs w:val="16"/>
        </w:rPr>
        <w:t>placeholder</w:t>
      </w:r>
      <w:r w:rsidRPr="00A64FCA">
        <w:rPr>
          <w:color w:val="000000"/>
          <w:sz w:val="14"/>
          <w:szCs w:val="16"/>
        </w:rPr>
        <w:t>=</w:t>
      </w:r>
      <w:r w:rsidRPr="00A64FCA">
        <w:rPr>
          <w:i/>
          <w:iCs/>
          <w:color w:val="2A00FF"/>
          <w:sz w:val="14"/>
          <w:szCs w:val="16"/>
        </w:rPr>
        <w:t>"Employee Adress"</w:t>
      </w:r>
      <w:r w:rsidRPr="00A64FCA">
        <w:rPr>
          <w:sz w:val="14"/>
          <w:szCs w:val="16"/>
        </w:rPr>
        <w:t xml:space="preserve"> </w:t>
      </w:r>
      <w:r w:rsidRPr="00A64FCA">
        <w:rPr>
          <w:color w:val="7F007F"/>
          <w:sz w:val="14"/>
          <w:szCs w:val="16"/>
        </w:rPr>
        <w:t>class</w:t>
      </w:r>
      <w:r w:rsidRPr="00A64FCA">
        <w:rPr>
          <w:color w:val="000000"/>
          <w:sz w:val="14"/>
          <w:szCs w:val="16"/>
        </w:rPr>
        <w:t>=</w:t>
      </w:r>
      <w:r w:rsidRPr="00A64FCA">
        <w:rPr>
          <w:i/>
          <w:iCs/>
          <w:color w:val="2A00FF"/>
          <w:sz w:val="14"/>
          <w:szCs w:val="16"/>
        </w:rPr>
        <w:t>"form-control mb-4 col-4"</w:t>
      </w:r>
      <w:r w:rsidRPr="00A64FCA">
        <w:rPr>
          <w:color w:val="008080"/>
          <w:sz w:val="14"/>
          <w:szCs w:val="16"/>
        </w:rPr>
        <w:t>&gt;</w:t>
      </w:r>
    </w:p>
    <w:p w14:paraId="556D70C9"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input</w:t>
      </w:r>
      <w:r w:rsidRPr="00A64FCA">
        <w:rPr>
          <w:sz w:val="14"/>
          <w:szCs w:val="16"/>
        </w:rPr>
        <w:t xml:space="preserve"> </w:t>
      </w:r>
      <w:r w:rsidRPr="00A64FCA">
        <w:rPr>
          <w:color w:val="7F007F"/>
          <w:sz w:val="14"/>
          <w:szCs w:val="16"/>
        </w:rPr>
        <w:t>type</w:t>
      </w:r>
      <w:r w:rsidRPr="00A64FCA">
        <w:rPr>
          <w:color w:val="000000"/>
          <w:sz w:val="14"/>
          <w:szCs w:val="16"/>
        </w:rPr>
        <w:t>=</w:t>
      </w:r>
      <w:r w:rsidRPr="00A64FCA">
        <w:rPr>
          <w:i/>
          <w:iCs/>
          <w:color w:val="2A00FF"/>
          <w:sz w:val="14"/>
          <w:szCs w:val="16"/>
        </w:rPr>
        <w:t>"text"</w:t>
      </w:r>
      <w:r w:rsidRPr="00A64FCA">
        <w:rPr>
          <w:sz w:val="14"/>
          <w:szCs w:val="16"/>
        </w:rPr>
        <w:t xml:space="preserve"> </w:t>
      </w:r>
      <w:r w:rsidRPr="00A64FCA">
        <w:rPr>
          <w:color w:val="7F007F"/>
          <w:sz w:val="14"/>
          <w:szCs w:val="16"/>
        </w:rPr>
        <w:t>th:field</w:t>
      </w:r>
      <w:r w:rsidRPr="00A64FCA">
        <w:rPr>
          <w:color w:val="000000"/>
          <w:sz w:val="14"/>
          <w:szCs w:val="16"/>
        </w:rPr>
        <w:t>=</w:t>
      </w:r>
      <w:r w:rsidRPr="00A64FCA">
        <w:rPr>
          <w:i/>
          <w:iCs/>
          <w:color w:val="2A00FF"/>
          <w:sz w:val="14"/>
          <w:szCs w:val="16"/>
        </w:rPr>
        <w:t>"*{salary}"</w:t>
      </w:r>
      <w:r w:rsidRPr="00A64FCA">
        <w:rPr>
          <w:sz w:val="14"/>
          <w:szCs w:val="16"/>
        </w:rPr>
        <w:t xml:space="preserve"> </w:t>
      </w:r>
      <w:r w:rsidRPr="00A64FCA">
        <w:rPr>
          <w:color w:val="7F007F"/>
          <w:sz w:val="14"/>
          <w:szCs w:val="16"/>
        </w:rPr>
        <w:t>placeholder</w:t>
      </w:r>
      <w:r w:rsidRPr="00A64FCA">
        <w:rPr>
          <w:color w:val="000000"/>
          <w:sz w:val="14"/>
          <w:szCs w:val="16"/>
        </w:rPr>
        <w:t>=</w:t>
      </w:r>
      <w:r w:rsidRPr="00A64FCA">
        <w:rPr>
          <w:i/>
          <w:iCs/>
          <w:color w:val="2A00FF"/>
          <w:sz w:val="14"/>
          <w:szCs w:val="16"/>
        </w:rPr>
        <w:t>"Employee Salary"</w:t>
      </w:r>
      <w:r w:rsidRPr="00A64FCA">
        <w:rPr>
          <w:sz w:val="14"/>
          <w:szCs w:val="16"/>
        </w:rPr>
        <w:t xml:space="preserve"> </w:t>
      </w:r>
      <w:r w:rsidRPr="00A64FCA">
        <w:rPr>
          <w:color w:val="7F007F"/>
          <w:sz w:val="14"/>
          <w:szCs w:val="16"/>
        </w:rPr>
        <w:t>class</w:t>
      </w:r>
      <w:r w:rsidRPr="00A64FCA">
        <w:rPr>
          <w:color w:val="000000"/>
          <w:sz w:val="14"/>
          <w:szCs w:val="16"/>
        </w:rPr>
        <w:t>=</w:t>
      </w:r>
      <w:r w:rsidRPr="00A64FCA">
        <w:rPr>
          <w:i/>
          <w:iCs/>
          <w:color w:val="2A00FF"/>
          <w:sz w:val="14"/>
          <w:szCs w:val="16"/>
        </w:rPr>
        <w:t>"form-control mb-4 col-4"</w:t>
      </w:r>
      <w:r w:rsidRPr="00A64FCA">
        <w:rPr>
          <w:color w:val="008080"/>
          <w:sz w:val="14"/>
          <w:szCs w:val="16"/>
        </w:rPr>
        <w:t>&gt;</w:t>
      </w:r>
    </w:p>
    <w:p w14:paraId="628CAF3A"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button</w:t>
      </w:r>
      <w:r w:rsidRPr="00A64FCA">
        <w:rPr>
          <w:sz w:val="14"/>
          <w:szCs w:val="16"/>
        </w:rPr>
        <w:t xml:space="preserve"> </w:t>
      </w:r>
      <w:r w:rsidRPr="00A64FCA">
        <w:rPr>
          <w:color w:val="7F007F"/>
          <w:sz w:val="14"/>
          <w:szCs w:val="16"/>
        </w:rPr>
        <w:t>type</w:t>
      </w:r>
      <w:r w:rsidRPr="00A64FCA">
        <w:rPr>
          <w:color w:val="000000"/>
          <w:sz w:val="14"/>
          <w:szCs w:val="16"/>
        </w:rPr>
        <w:t>=</w:t>
      </w:r>
      <w:r w:rsidRPr="00A64FCA">
        <w:rPr>
          <w:i/>
          <w:iCs/>
          <w:color w:val="2A00FF"/>
          <w:sz w:val="14"/>
          <w:szCs w:val="16"/>
        </w:rPr>
        <w:t>"submit"</w:t>
      </w:r>
      <w:r w:rsidRPr="00A64FCA">
        <w:rPr>
          <w:sz w:val="14"/>
          <w:szCs w:val="16"/>
        </w:rPr>
        <w:t xml:space="preserve"> </w:t>
      </w:r>
      <w:r w:rsidRPr="00A64FCA">
        <w:rPr>
          <w:color w:val="7F007F"/>
          <w:sz w:val="14"/>
          <w:szCs w:val="16"/>
        </w:rPr>
        <w:t>class</w:t>
      </w:r>
      <w:r w:rsidRPr="00A64FCA">
        <w:rPr>
          <w:color w:val="000000"/>
          <w:sz w:val="14"/>
          <w:szCs w:val="16"/>
        </w:rPr>
        <w:t>=</w:t>
      </w:r>
      <w:r w:rsidRPr="00A64FCA">
        <w:rPr>
          <w:i/>
          <w:iCs/>
          <w:color w:val="2A00FF"/>
          <w:sz w:val="14"/>
          <w:szCs w:val="16"/>
        </w:rPr>
        <w:t>"btn btn-info"</w:t>
      </w:r>
      <w:r w:rsidRPr="00A64FCA">
        <w:rPr>
          <w:color w:val="008080"/>
          <w:sz w:val="14"/>
          <w:szCs w:val="16"/>
        </w:rPr>
        <w:t>&gt;</w:t>
      </w:r>
      <w:r w:rsidRPr="00A64FCA">
        <w:rPr>
          <w:color w:val="000000"/>
          <w:sz w:val="14"/>
          <w:szCs w:val="16"/>
        </w:rPr>
        <w:t>Save</w:t>
      </w:r>
      <w:r w:rsidRPr="00A64FCA">
        <w:rPr>
          <w:color w:val="008080"/>
          <w:sz w:val="14"/>
          <w:szCs w:val="16"/>
        </w:rPr>
        <w:t>&lt;/</w:t>
      </w:r>
      <w:r w:rsidRPr="00A64FCA">
        <w:rPr>
          <w:color w:val="3F7F7F"/>
          <w:sz w:val="14"/>
          <w:szCs w:val="16"/>
        </w:rPr>
        <w:t>button</w:t>
      </w:r>
      <w:r w:rsidRPr="00A64FCA">
        <w:rPr>
          <w:color w:val="008080"/>
          <w:sz w:val="14"/>
          <w:szCs w:val="16"/>
        </w:rPr>
        <w:t>&gt;</w:t>
      </w:r>
      <w:r w:rsidRPr="00A64FCA">
        <w:rPr>
          <w:color w:val="000000"/>
          <w:sz w:val="14"/>
          <w:szCs w:val="16"/>
        </w:rPr>
        <w:tab/>
        <w:t xml:space="preserve"> </w:t>
      </w:r>
    </w:p>
    <w:p w14:paraId="4A2B269A" w14:textId="77777777" w:rsidR="00A64FCA" w:rsidRPr="00A64FCA" w:rsidRDefault="00A64FCA" w:rsidP="00A64FCA">
      <w:pPr>
        <w:pStyle w:val="syntax"/>
        <w:ind w:left="0"/>
        <w:rPr>
          <w:sz w:val="14"/>
          <w:szCs w:val="16"/>
        </w:rPr>
      </w:pPr>
      <w:r w:rsidRPr="00A64FCA">
        <w:rPr>
          <w:color w:val="008080"/>
          <w:sz w:val="14"/>
          <w:szCs w:val="16"/>
        </w:rPr>
        <w:t>&lt;/</w:t>
      </w:r>
      <w:r w:rsidRPr="00A64FCA">
        <w:rPr>
          <w:color w:val="3F7F7F"/>
          <w:sz w:val="14"/>
          <w:szCs w:val="16"/>
        </w:rPr>
        <w:t>form</w:t>
      </w:r>
      <w:r w:rsidRPr="00A64FCA">
        <w:rPr>
          <w:color w:val="008080"/>
          <w:sz w:val="14"/>
          <w:szCs w:val="16"/>
        </w:rPr>
        <w:t>&gt;</w:t>
      </w:r>
    </w:p>
    <w:p w14:paraId="7474B650" w14:textId="77777777" w:rsidR="00A64FCA" w:rsidRPr="00A64FCA" w:rsidRDefault="00A64FCA" w:rsidP="00A64FCA">
      <w:pPr>
        <w:pStyle w:val="syntax"/>
        <w:ind w:left="0"/>
        <w:rPr>
          <w:sz w:val="14"/>
          <w:szCs w:val="16"/>
        </w:rPr>
      </w:pPr>
    </w:p>
    <w:p w14:paraId="3C830922" w14:textId="77777777" w:rsidR="00A64FCA" w:rsidRPr="00A64FCA" w:rsidRDefault="00A64FCA" w:rsidP="00A64FCA">
      <w:pPr>
        <w:pStyle w:val="syntax"/>
        <w:ind w:left="0"/>
        <w:rPr>
          <w:sz w:val="14"/>
          <w:szCs w:val="16"/>
        </w:rPr>
      </w:pPr>
      <w:r w:rsidRPr="00A64FCA">
        <w:rPr>
          <w:color w:val="3F5FBF"/>
          <w:sz w:val="14"/>
          <w:szCs w:val="16"/>
        </w:rPr>
        <w:t>&lt;!-- editEmployee --&gt;</w:t>
      </w:r>
    </w:p>
    <w:p w14:paraId="0A0230C0" w14:textId="77777777" w:rsidR="00A64FCA" w:rsidRPr="00A64FCA" w:rsidRDefault="00A64FCA" w:rsidP="00A64FCA">
      <w:pPr>
        <w:pStyle w:val="syntax"/>
        <w:ind w:left="0"/>
        <w:rPr>
          <w:sz w:val="14"/>
          <w:szCs w:val="16"/>
        </w:rPr>
      </w:pPr>
      <w:r w:rsidRPr="00A64FCA">
        <w:rPr>
          <w:color w:val="008080"/>
          <w:sz w:val="14"/>
          <w:szCs w:val="16"/>
        </w:rPr>
        <w:t>&lt;</w:t>
      </w:r>
      <w:r w:rsidRPr="00A64FCA">
        <w:rPr>
          <w:color w:val="3F7F7F"/>
          <w:sz w:val="14"/>
          <w:szCs w:val="16"/>
        </w:rPr>
        <w:t>form</w:t>
      </w:r>
      <w:r w:rsidRPr="00A64FCA">
        <w:rPr>
          <w:sz w:val="14"/>
          <w:szCs w:val="16"/>
        </w:rPr>
        <w:t xml:space="preserve"> </w:t>
      </w:r>
      <w:r w:rsidRPr="00A64FCA">
        <w:rPr>
          <w:color w:val="7F007F"/>
          <w:sz w:val="14"/>
          <w:szCs w:val="16"/>
        </w:rPr>
        <w:t>action</w:t>
      </w:r>
      <w:r w:rsidRPr="00A64FCA">
        <w:rPr>
          <w:color w:val="000000"/>
          <w:sz w:val="14"/>
          <w:szCs w:val="16"/>
        </w:rPr>
        <w:t>=</w:t>
      </w:r>
      <w:r w:rsidRPr="00A64FCA">
        <w:rPr>
          <w:i/>
          <w:iCs/>
          <w:color w:val="2A00FF"/>
          <w:sz w:val="14"/>
          <w:szCs w:val="16"/>
        </w:rPr>
        <w:t>"#"</w:t>
      </w:r>
      <w:r w:rsidRPr="00A64FCA">
        <w:rPr>
          <w:sz w:val="14"/>
          <w:szCs w:val="16"/>
        </w:rPr>
        <w:t xml:space="preserve"> </w:t>
      </w:r>
      <w:r w:rsidRPr="00A64FCA">
        <w:rPr>
          <w:color w:val="7F007F"/>
          <w:sz w:val="14"/>
          <w:szCs w:val="16"/>
        </w:rPr>
        <w:t>th:action</w:t>
      </w:r>
      <w:r w:rsidRPr="00A64FCA">
        <w:rPr>
          <w:color w:val="000000"/>
          <w:sz w:val="14"/>
          <w:szCs w:val="16"/>
        </w:rPr>
        <w:t>=</w:t>
      </w:r>
      <w:r w:rsidRPr="00A64FCA">
        <w:rPr>
          <w:i/>
          <w:iCs/>
          <w:color w:val="2A00FF"/>
          <w:sz w:val="14"/>
          <w:szCs w:val="16"/>
        </w:rPr>
        <w:t>"@{/saveEmployee}"</w:t>
      </w:r>
      <w:r w:rsidRPr="00A64FCA">
        <w:rPr>
          <w:sz w:val="14"/>
          <w:szCs w:val="16"/>
        </w:rPr>
        <w:t xml:space="preserve"> </w:t>
      </w:r>
      <w:r w:rsidRPr="00A64FCA">
        <w:rPr>
          <w:color w:val="7F007F"/>
          <w:sz w:val="14"/>
          <w:szCs w:val="16"/>
        </w:rPr>
        <w:t>th:object</w:t>
      </w:r>
      <w:r w:rsidRPr="00A64FCA">
        <w:rPr>
          <w:color w:val="000000"/>
          <w:sz w:val="14"/>
          <w:szCs w:val="16"/>
        </w:rPr>
        <w:t>=</w:t>
      </w:r>
      <w:r w:rsidRPr="00A64FCA">
        <w:rPr>
          <w:i/>
          <w:iCs/>
          <w:color w:val="2A00FF"/>
          <w:sz w:val="14"/>
          <w:szCs w:val="16"/>
        </w:rPr>
        <w:t>"${employee}"</w:t>
      </w:r>
      <w:r w:rsidRPr="00A64FCA">
        <w:rPr>
          <w:sz w:val="14"/>
          <w:szCs w:val="16"/>
        </w:rPr>
        <w:tab/>
      </w:r>
      <w:r w:rsidRPr="00A64FCA">
        <w:rPr>
          <w:color w:val="7F007F"/>
          <w:sz w:val="14"/>
          <w:szCs w:val="16"/>
        </w:rPr>
        <w:t>method</w:t>
      </w:r>
      <w:r w:rsidRPr="00A64FCA">
        <w:rPr>
          <w:color w:val="000000"/>
          <w:sz w:val="14"/>
          <w:szCs w:val="16"/>
        </w:rPr>
        <w:t>=</w:t>
      </w:r>
      <w:r w:rsidRPr="00A64FCA">
        <w:rPr>
          <w:i/>
          <w:iCs/>
          <w:color w:val="2A00FF"/>
          <w:sz w:val="14"/>
          <w:szCs w:val="16"/>
        </w:rPr>
        <w:t>"POST"</w:t>
      </w:r>
      <w:r w:rsidRPr="00A64FCA">
        <w:rPr>
          <w:color w:val="008080"/>
          <w:sz w:val="14"/>
          <w:szCs w:val="16"/>
        </w:rPr>
        <w:t>&gt;</w:t>
      </w:r>
    </w:p>
    <w:p w14:paraId="1114EF99"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input</w:t>
      </w:r>
      <w:r w:rsidRPr="00A64FCA">
        <w:rPr>
          <w:sz w:val="14"/>
          <w:szCs w:val="16"/>
        </w:rPr>
        <w:t xml:space="preserve"> </w:t>
      </w:r>
      <w:r w:rsidRPr="00A64FCA">
        <w:rPr>
          <w:color w:val="7F007F"/>
          <w:sz w:val="14"/>
          <w:szCs w:val="16"/>
        </w:rPr>
        <w:t>type</w:t>
      </w:r>
      <w:r w:rsidRPr="00A64FCA">
        <w:rPr>
          <w:color w:val="000000"/>
          <w:sz w:val="14"/>
          <w:szCs w:val="16"/>
        </w:rPr>
        <w:t>=</w:t>
      </w:r>
      <w:r w:rsidRPr="00A64FCA">
        <w:rPr>
          <w:i/>
          <w:iCs/>
          <w:color w:val="2A00FF"/>
          <w:sz w:val="14"/>
          <w:szCs w:val="16"/>
        </w:rPr>
        <w:t>"text"</w:t>
      </w:r>
      <w:r w:rsidRPr="00A64FCA">
        <w:rPr>
          <w:sz w:val="14"/>
          <w:szCs w:val="16"/>
        </w:rPr>
        <w:t xml:space="preserve"> </w:t>
      </w:r>
      <w:r w:rsidRPr="00A64FCA">
        <w:rPr>
          <w:color w:val="7F007F"/>
          <w:sz w:val="14"/>
          <w:szCs w:val="16"/>
        </w:rPr>
        <w:t>th:field</w:t>
      </w:r>
      <w:r w:rsidRPr="00A64FCA">
        <w:rPr>
          <w:color w:val="000000"/>
          <w:sz w:val="14"/>
          <w:szCs w:val="16"/>
        </w:rPr>
        <w:t>=</w:t>
      </w:r>
      <w:r w:rsidRPr="00A64FCA">
        <w:rPr>
          <w:i/>
          <w:iCs/>
          <w:color w:val="2A00FF"/>
          <w:sz w:val="14"/>
          <w:szCs w:val="16"/>
        </w:rPr>
        <w:t>"*{id}"</w:t>
      </w:r>
      <w:r w:rsidRPr="00A64FCA">
        <w:rPr>
          <w:sz w:val="14"/>
          <w:szCs w:val="16"/>
        </w:rPr>
        <w:t xml:space="preserve"> </w:t>
      </w:r>
      <w:r w:rsidRPr="00A64FCA">
        <w:rPr>
          <w:color w:val="7F007F"/>
          <w:sz w:val="14"/>
          <w:szCs w:val="16"/>
        </w:rPr>
        <w:t>class</w:t>
      </w:r>
      <w:r w:rsidRPr="00A64FCA">
        <w:rPr>
          <w:color w:val="000000"/>
          <w:sz w:val="14"/>
          <w:szCs w:val="16"/>
        </w:rPr>
        <w:t>=</w:t>
      </w:r>
      <w:r w:rsidRPr="00A64FCA">
        <w:rPr>
          <w:i/>
          <w:iCs/>
          <w:color w:val="2A00FF"/>
          <w:sz w:val="14"/>
          <w:szCs w:val="16"/>
        </w:rPr>
        <w:t>"form-control mb-4 col-4"</w:t>
      </w:r>
      <w:r w:rsidRPr="00A64FCA">
        <w:rPr>
          <w:color w:val="008080"/>
          <w:sz w:val="14"/>
          <w:szCs w:val="16"/>
        </w:rPr>
        <w:t>&gt;</w:t>
      </w:r>
    </w:p>
    <w:p w14:paraId="6B387CBF"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input</w:t>
      </w:r>
      <w:r w:rsidRPr="00A64FCA">
        <w:rPr>
          <w:sz w:val="14"/>
          <w:szCs w:val="16"/>
        </w:rPr>
        <w:t xml:space="preserve"> </w:t>
      </w:r>
      <w:r w:rsidRPr="00A64FCA">
        <w:rPr>
          <w:color w:val="7F007F"/>
          <w:sz w:val="14"/>
          <w:szCs w:val="16"/>
        </w:rPr>
        <w:t>type</w:t>
      </w:r>
      <w:r w:rsidRPr="00A64FCA">
        <w:rPr>
          <w:color w:val="000000"/>
          <w:sz w:val="14"/>
          <w:szCs w:val="16"/>
        </w:rPr>
        <w:t>=</w:t>
      </w:r>
      <w:r w:rsidRPr="00A64FCA">
        <w:rPr>
          <w:i/>
          <w:iCs/>
          <w:color w:val="2A00FF"/>
          <w:sz w:val="14"/>
          <w:szCs w:val="16"/>
        </w:rPr>
        <w:t>"text"</w:t>
      </w:r>
      <w:r w:rsidRPr="00A64FCA">
        <w:rPr>
          <w:sz w:val="14"/>
          <w:szCs w:val="16"/>
        </w:rPr>
        <w:t xml:space="preserve"> </w:t>
      </w:r>
      <w:r w:rsidRPr="00A64FCA">
        <w:rPr>
          <w:color w:val="7F007F"/>
          <w:sz w:val="14"/>
          <w:szCs w:val="16"/>
        </w:rPr>
        <w:t>th:field</w:t>
      </w:r>
      <w:r w:rsidRPr="00A64FCA">
        <w:rPr>
          <w:color w:val="000000"/>
          <w:sz w:val="14"/>
          <w:szCs w:val="16"/>
        </w:rPr>
        <w:t>=</w:t>
      </w:r>
      <w:r w:rsidRPr="00A64FCA">
        <w:rPr>
          <w:i/>
          <w:iCs/>
          <w:color w:val="2A00FF"/>
          <w:sz w:val="14"/>
          <w:szCs w:val="16"/>
        </w:rPr>
        <w:t>"*{name}"</w:t>
      </w:r>
      <w:r w:rsidRPr="00A64FCA">
        <w:rPr>
          <w:sz w:val="14"/>
          <w:szCs w:val="16"/>
        </w:rPr>
        <w:t xml:space="preserve"> </w:t>
      </w:r>
      <w:r w:rsidRPr="00A64FCA">
        <w:rPr>
          <w:color w:val="7F007F"/>
          <w:sz w:val="14"/>
          <w:szCs w:val="16"/>
        </w:rPr>
        <w:t>placeholder</w:t>
      </w:r>
      <w:r w:rsidRPr="00A64FCA">
        <w:rPr>
          <w:color w:val="000000"/>
          <w:sz w:val="14"/>
          <w:szCs w:val="16"/>
        </w:rPr>
        <w:t>=</w:t>
      </w:r>
      <w:r w:rsidRPr="00A64FCA">
        <w:rPr>
          <w:i/>
          <w:iCs/>
          <w:color w:val="2A00FF"/>
          <w:sz w:val="14"/>
          <w:szCs w:val="16"/>
        </w:rPr>
        <w:t>"Employee Name"</w:t>
      </w:r>
      <w:r w:rsidRPr="00A64FCA">
        <w:rPr>
          <w:sz w:val="14"/>
          <w:szCs w:val="16"/>
        </w:rPr>
        <w:t xml:space="preserve"> </w:t>
      </w:r>
      <w:r w:rsidRPr="00A64FCA">
        <w:rPr>
          <w:color w:val="7F007F"/>
          <w:sz w:val="14"/>
          <w:szCs w:val="16"/>
        </w:rPr>
        <w:t>class</w:t>
      </w:r>
      <w:r w:rsidRPr="00A64FCA">
        <w:rPr>
          <w:color w:val="000000"/>
          <w:sz w:val="14"/>
          <w:szCs w:val="16"/>
        </w:rPr>
        <w:t>=</w:t>
      </w:r>
      <w:r w:rsidRPr="00A64FCA">
        <w:rPr>
          <w:i/>
          <w:iCs/>
          <w:color w:val="2A00FF"/>
          <w:sz w:val="14"/>
          <w:szCs w:val="16"/>
        </w:rPr>
        <w:t>"form-control mb-4 col-4"</w:t>
      </w:r>
      <w:r w:rsidRPr="00A64FCA">
        <w:rPr>
          <w:color w:val="008080"/>
          <w:sz w:val="14"/>
          <w:szCs w:val="16"/>
        </w:rPr>
        <w:t>&gt;</w:t>
      </w:r>
    </w:p>
    <w:p w14:paraId="7116A61E"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input</w:t>
      </w:r>
      <w:r w:rsidRPr="00A64FCA">
        <w:rPr>
          <w:sz w:val="14"/>
          <w:szCs w:val="16"/>
        </w:rPr>
        <w:t xml:space="preserve"> </w:t>
      </w:r>
      <w:r w:rsidRPr="00A64FCA">
        <w:rPr>
          <w:color w:val="7F007F"/>
          <w:sz w:val="14"/>
          <w:szCs w:val="16"/>
        </w:rPr>
        <w:t>type</w:t>
      </w:r>
      <w:r w:rsidRPr="00A64FCA">
        <w:rPr>
          <w:color w:val="000000"/>
          <w:sz w:val="14"/>
          <w:szCs w:val="16"/>
        </w:rPr>
        <w:t>=</w:t>
      </w:r>
      <w:r w:rsidRPr="00A64FCA">
        <w:rPr>
          <w:i/>
          <w:iCs/>
          <w:color w:val="2A00FF"/>
          <w:sz w:val="14"/>
          <w:szCs w:val="16"/>
        </w:rPr>
        <w:t>"text"</w:t>
      </w:r>
      <w:r w:rsidRPr="00A64FCA">
        <w:rPr>
          <w:sz w:val="14"/>
          <w:szCs w:val="16"/>
        </w:rPr>
        <w:t xml:space="preserve"> </w:t>
      </w:r>
      <w:r w:rsidRPr="00A64FCA">
        <w:rPr>
          <w:color w:val="7F007F"/>
          <w:sz w:val="14"/>
          <w:szCs w:val="16"/>
        </w:rPr>
        <w:t>th:field</w:t>
      </w:r>
      <w:r w:rsidRPr="00A64FCA">
        <w:rPr>
          <w:color w:val="000000"/>
          <w:sz w:val="14"/>
          <w:szCs w:val="16"/>
        </w:rPr>
        <w:t>=</w:t>
      </w:r>
      <w:r w:rsidRPr="00A64FCA">
        <w:rPr>
          <w:i/>
          <w:iCs/>
          <w:color w:val="2A00FF"/>
          <w:sz w:val="14"/>
          <w:szCs w:val="16"/>
        </w:rPr>
        <w:t>"*{address}"</w:t>
      </w:r>
      <w:r w:rsidRPr="00A64FCA">
        <w:rPr>
          <w:sz w:val="14"/>
          <w:szCs w:val="16"/>
        </w:rPr>
        <w:t xml:space="preserve"> </w:t>
      </w:r>
      <w:r w:rsidRPr="00A64FCA">
        <w:rPr>
          <w:color w:val="7F007F"/>
          <w:sz w:val="14"/>
          <w:szCs w:val="16"/>
        </w:rPr>
        <w:t>placeholder</w:t>
      </w:r>
      <w:r w:rsidRPr="00A64FCA">
        <w:rPr>
          <w:color w:val="000000"/>
          <w:sz w:val="14"/>
          <w:szCs w:val="16"/>
        </w:rPr>
        <w:t>=</w:t>
      </w:r>
      <w:r w:rsidRPr="00A64FCA">
        <w:rPr>
          <w:i/>
          <w:iCs/>
          <w:color w:val="2A00FF"/>
          <w:sz w:val="14"/>
          <w:szCs w:val="16"/>
        </w:rPr>
        <w:t>"Employee Adress"</w:t>
      </w:r>
      <w:r w:rsidRPr="00A64FCA">
        <w:rPr>
          <w:sz w:val="14"/>
          <w:szCs w:val="16"/>
        </w:rPr>
        <w:t xml:space="preserve"> </w:t>
      </w:r>
      <w:r w:rsidRPr="00A64FCA">
        <w:rPr>
          <w:color w:val="7F007F"/>
          <w:sz w:val="14"/>
          <w:szCs w:val="16"/>
        </w:rPr>
        <w:t>class</w:t>
      </w:r>
      <w:r w:rsidRPr="00A64FCA">
        <w:rPr>
          <w:color w:val="000000"/>
          <w:sz w:val="14"/>
          <w:szCs w:val="16"/>
        </w:rPr>
        <w:t>=</w:t>
      </w:r>
      <w:r w:rsidRPr="00A64FCA">
        <w:rPr>
          <w:i/>
          <w:iCs/>
          <w:color w:val="2A00FF"/>
          <w:sz w:val="14"/>
          <w:szCs w:val="16"/>
        </w:rPr>
        <w:t>"form-control mb-4 col-4"</w:t>
      </w:r>
      <w:r w:rsidRPr="00A64FCA">
        <w:rPr>
          <w:color w:val="008080"/>
          <w:sz w:val="14"/>
          <w:szCs w:val="16"/>
        </w:rPr>
        <w:t>&gt;</w:t>
      </w:r>
    </w:p>
    <w:p w14:paraId="0CEFBB1F"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input</w:t>
      </w:r>
      <w:r w:rsidRPr="00A64FCA">
        <w:rPr>
          <w:sz w:val="14"/>
          <w:szCs w:val="16"/>
        </w:rPr>
        <w:t xml:space="preserve"> </w:t>
      </w:r>
      <w:r w:rsidRPr="00A64FCA">
        <w:rPr>
          <w:color w:val="7F007F"/>
          <w:sz w:val="14"/>
          <w:szCs w:val="16"/>
        </w:rPr>
        <w:t>type</w:t>
      </w:r>
      <w:r w:rsidRPr="00A64FCA">
        <w:rPr>
          <w:color w:val="000000"/>
          <w:sz w:val="14"/>
          <w:szCs w:val="16"/>
        </w:rPr>
        <w:t>=</w:t>
      </w:r>
      <w:r w:rsidRPr="00A64FCA">
        <w:rPr>
          <w:i/>
          <w:iCs/>
          <w:color w:val="2A00FF"/>
          <w:sz w:val="14"/>
          <w:szCs w:val="16"/>
        </w:rPr>
        <w:t>"text"</w:t>
      </w:r>
      <w:r w:rsidRPr="00A64FCA">
        <w:rPr>
          <w:sz w:val="14"/>
          <w:szCs w:val="16"/>
        </w:rPr>
        <w:t xml:space="preserve"> </w:t>
      </w:r>
      <w:r w:rsidRPr="00A64FCA">
        <w:rPr>
          <w:color w:val="7F007F"/>
          <w:sz w:val="14"/>
          <w:szCs w:val="16"/>
        </w:rPr>
        <w:t>th:field</w:t>
      </w:r>
      <w:r w:rsidRPr="00A64FCA">
        <w:rPr>
          <w:color w:val="000000"/>
          <w:sz w:val="14"/>
          <w:szCs w:val="16"/>
        </w:rPr>
        <w:t>=</w:t>
      </w:r>
      <w:r w:rsidRPr="00A64FCA">
        <w:rPr>
          <w:i/>
          <w:iCs/>
          <w:color w:val="2A00FF"/>
          <w:sz w:val="14"/>
          <w:szCs w:val="16"/>
        </w:rPr>
        <w:t>"*{salary}"</w:t>
      </w:r>
      <w:r w:rsidRPr="00A64FCA">
        <w:rPr>
          <w:sz w:val="14"/>
          <w:szCs w:val="16"/>
        </w:rPr>
        <w:t xml:space="preserve"> </w:t>
      </w:r>
      <w:r w:rsidRPr="00A64FCA">
        <w:rPr>
          <w:color w:val="7F007F"/>
          <w:sz w:val="14"/>
          <w:szCs w:val="16"/>
        </w:rPr>
        <w:t>placeholder</w:t>
      </w:r>
      <w:r w:rsidRPr="00A64FCA">
        <w:rPr>
          <w:color w:val="000000"/>
          <w:sz w:val="14"/>
          <w:szCs w:val="16"/>
        </w:rPr>
        <w:t>=</w:t>
      </w:r>
      <w:r w:rsidRPr="00A64FCA">
        <w:rPr>
          <w:i/>
          <w:iCs/>
          <w:color w:val="2A00FF"/>
          <w:sz w:val="14"/>
          <w:szCs w:val="16"/>
        </w:rPr>
        <w:t>"Employee Salary"</w:t>
      </w:r>
      <w:r w:rsidRPr="00A64FCA">
        <w:rPr>
          <w:sz w:val="14"/>
          <w:szCs w:val="16"/>
        </w:rPr>
        <w:t xml:space="preserve"> </w:t>
      </w:r>
      <w:r w:rsidRPr="00A64FCA">
        <w:rPr>
          <w:color w:val="7F007F"/>
          <w:sz w:val="14"/>
          <w:szCs w:val="16"/>
        </w:rPr>
        <w:t>class</w:t>
      </w:r>
      <w:r w:rsidRPr="00A64FCA">
        <w:rPr>
          <w:color w:val="000000"/>
          <w:sz w:val="14"/>
          <w:szCs w:val="16"/>
        </w:rPr>
        <w:t>=</w:t>
      </w:r>
      <w:r w:rsidRPr="00A64FCA">
        <w:rPr>
          <w:i/>
          <w:iCs/>
          <w:color w:val="2A00FF"/>
          <w:sz w:val="14"/>
          <w:szCs w:val="16"/>
        </w:rPr>
        <w:t>"form-control mb-4 col-4"</w:t>
      </w:r>
      <w:r w:rsidRPr="00A64FCA">
        <w:rPr>
          <w:color w:val="008080"/>
          <w:sz w:val="14"/>
          <w:szCs w:val="16"/>
        </w:rPr>
        <w:t>&gt;</w:t>
      </w:r>
    </w:p>
    <w:p w14:paraId="63EA4F3A"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button</w:t>
      </w:r>
      <w:r w:rsidRPr="00A64FCA">
        <w:rPr>
          <w:sz w:val="14"/>
          <w:szCs w:val="16"/>
        </w:rPr>
        <w:t xml:space="preserve"> </w:t>
      </w:r>
      <w:r w:rsidRPr="00A64FCA">
        <w:rPr>
          <w:color w:val="7F007F"/>
          <w:sz w:val="14"/>
          <w:szCs w:val="16"/>
        </w:rPr>
        <w:t>type</w:t>
      </w:r>
      <w:r w:rsidRPr="00A64FCA">
        <w:rPr>
          <w:color w:val="000000"/>
          <w:sz w:val="14"/>
          <w:szCs w:val="16"/>
        </w:rPr>
        <w:t>=</w:t>
      </w:r>
      <w:r w:rsidRPr="00A64FCA">
        <w:rPr>
          <w:i/>
          <w:iCs/>
          <w:color w:val="2A00FF"/>
          <w:sz w:val="14"/>
          <w:szCs w:val="16"/>
        </w:rPr>
        <w:t>"submit"</w:t>
      </w:r>
      <w:r w:rsidRPr="00A64FCA">
        <w:rPr>
          <w:sz w:val="14"/>
          <w:szCs w:val="16"/>
        </w:rPr>
        <w:t xml:space="preserve"> </w:t>
      </w:r>
      <w:r w:rsidRPr="00A64FCA">
        <w:rPr>
          <w:color w:val="7F007F"/>
          <w:sz w:val="14"/>
          <w:szCs w:val="16"/>
        </w:rPr>
        <w:t>class</w:t>
      </w:r>
      <w:r w:rsidRPr="00A64FCA">
        <w:rPr>
          <w:color w:val="000000"/>
          <w:sz w:val="14"/>
          <w:szCs w:val="16"/>
        </w:rPr>
        <w:t>=</w:t>
      </w:r>
      <w:r w:rsidRPr="00A64FCA">
        <w:rPr>
          <w:i/>
          <w:iCs/>
          <w:color w:val="2A00FF"/>
          <w:sz w:val="14"/>
          <w:szCs w:val="16"/>
        </w:rPr>
        <w:t>"btn btn-info"</w:t>
      </w:r>
      <w:r w:rsidRPr="00A64FCA">
        <w:rPr>
          <w:color w:val="008080"/>
          <w:sz w:val="14"/>
          <w:szCs w:val="16"/>
        </w:rPr>
        <w:t>&gt;</w:t>
      </w:r>
      <w:r w:rsidRPr="00A64FCA">
        <w:rPr>
          <w:color w:val="000000"/>
          <w:sz w:val="14"/>
          <w:szCs w:val="16"/>
        </w:rPr>
        <w:t>Save</w:t>
      </w:r>
      <w:r w:rsidRPr="00A64FCA">
        <w:rPr>
          <w:color w:val="008080"/>
          <w:sz w:val="14"/>
          <w:szCs w:val="16"/>
        </w:rPr>
        <w:t>&lt;/</w:t>
      </w:r>
      <w:r w:rsidRPr="00A64FCA">
        <w:rPr>
          <w:color w:val="3F7F7F"/>
          <w:sz w:val="14"/>
          <w:szCs w:val="16"/>
        </w:rPr>
        <w:t>button</w:t>
      </w:r>
      <w:r w:rsidRPr="00A64FCA">
        <w:rPr>
          <w:color w:val="008080"/>
          <w:sz w:val="14"/>
          <w:szCs w:val="16"/>
        </w:rPr>
        <w:t>&gt;</w:t>
      </w:r>
      <w:r w:rsidRPr="00A64FCA">
        <w:rPr>
          <w:color w:val="000000"/>
          <w:sz w:val="14"/>
          <w:szCs w:val="16"/>
        </w:rPr>
        <w:t xml:space="preserve"> </w:t>
      </w:r>
    </w:p>
    <w:p w14:paraId="2EEE6267" w14:textId="77777777" w:rsidR="00A64FCA" w:rsidRPr="00A64FCA" w:rsidRDefault="00A64FCA" w:rsidP="00A64FCA">
      <w:pPr>
        <w:pStyle w:val="syntax"/>
        <w:ind w:left="0"/>
        <w:rPr>
          <w:sz w:val="14"/>
          <w:szCs w:val="16"/>
        </w:rPr>
      </w:pPr>
      <w:r w:rsidRPr="00A64FCA">
        <w:rPr>
          <w:color w:val="008080"/>
          <w:sz w:val="14"/>
          <w:szCs w:val="16"/>
        </w:rPr>
        <w:t>&lt;/</w:t>
      </w:r>
      <w:r w:rsidRPr="00A64FCA">
        <w:rPr>
          <w:color w:val="3F7F7F"/>
          <w:sz w:val="14"/>
          <w:szCs w:val="16"/>
        </w:rPr>
        <w:t>form</w:t>
      </w:r>
      <w:r w:rsidRPr="00A64FCA">
        <w:rPr>
          <w:color w:val="008080"/>
          <w:sz w:val="14"/>
          <w:szCs w:val="16"/>
        </w:rPr>
        <w:t>&gt;</w:t>
      </w:r>
    </w:p>
    <w:p w14:paraId="0A41C657" w14:textId="77777777" w:rsidR="00A64FCA" w:rsidRPr="00A64FCA" w:rsidRDefault="00A64FCA" w:rsidP="00A64FCA">
      <w:pPr>
        <w:pStyle w:val="syntax"/>
        <w:ind w:left="0"/>
        <w:rPr>
          <w:sz w:val="14"/>
          <w:szCs w:val="16"/>
        </w:rPr>
      </w:pPr>
    </w:p>
    <w:p w14:paraId="18629E92" w14:textId="77777777" w:rsidR="00A64FCA" w:rsidRPr="00A64FCA" w:rsidRDefault="00A64FCA" w:rsidP="00A64FCA">
      <w:pPr>
        <w:pStyle w:val="syntax"/>
        <w:ind w:left="0"/>
        <w:rPr>
          <w:sz w:val="14"/>
          <w:szCs w:val="16"/>
        </w:rPr>
      </w:pPr>
      <w:r w:rsidRPr="00A64FCA">
        <w:rPr>
          <w:color w:val="3F5FBF"/>
          <w:sz w:val="14"/>
          <w:szCs w:val="16"/>
        </w:rPr>
        <w:t>&lt;!-- viewEmployee --&gt;</w:t>
      </w:r>
    </w:p>
    <w:p w14:paraId="1A6A0BE7" w14:textId="77777777" w:rsidR="00A64FCA" w:rsidRPr="00A64FCA" w:rsidRDefault="00A64FCA" w:rsidP="00A64FCA">
      <w:pPr>
        <w:pStyle w:val="syntax"/>
        <w:ind w:left="0"/>
        <w:rPr>
          <w:sz w:val="14"/>
          <w:szCs w:val="16"/>
        </w:rPr>
      </w:pPr>
      <w:r w:rsidRPr="00A64FCA">
        <w:rPr>
          <w:color w:val="000000"/>
          <w:sz w:val="14"/>
          <w:szCs w:val="16"/>
        </w:rPr>
        <w:t xml:space="preserve">ID : </w:t>
      </w:r>
      <w:r w:rsidRPr="00A64FCA">
        <w:rPr>
          <w:color w:val="008080"/>
          <w:sz w:val="14"/>
          <w:szCs w:val="16"/>
        </w:rPr>
        <w:t>&lt;</w:t>
      </w:r>
      <w:r w:rsidRPr="00A64FCA">
        <w:rPr>
          <w:color w:val="3F7F7F"/>
          <w:sz w:val="14"/>
          <w:szCs w:val="16"/>
        </w:rPr>
        <w:t>span</w:t>
      </w:r>
      <w:r w:rsidRPr="00A64FCA">
        <w:rPr>
          <w:color w:val="000000"/>
          <w:sz w:val="14"/>
          <w:szCs w:val="16"/>
        </w:rPr>
        <w:t xml:space="preserve"> </w:t>
      </w:r>
      <w:r w:rsidRPr="00A64FCA">
        <w:rPr>
          <w:color w:val="7F007F"/>
          <w:sz w:val="14"/>
          <w:szCs w:val="16"/>
        </w:rPr>
        <w:t>th:text</w:t>
      </w:r>
      <w:r w:rsidRPr="00A64FCA">
        <w:rPr>
          <w:color w:val="000000"/>
          <w:sz w:val="14"/>
          <w:szCs w:val="16"/>
        </w:rPr>
        <w:t>=</w:t>
      </w:r>
      <w:r w:rsidRPr="00A64FCA">
        <w:rPr>
          <w:i/>
          <w:iCs/>
          <w:color w:val="2A00FF"/>
          <w:sz w:val="14"/>
          <w:szCs w:val="16"/>
        </w:rPr>
        <w:t>"${employee.id}"</w:t>
      </w:r>
      <w:r w:rsidRPr="00A64FCA">
        <w:rPr>
          <w:color w:val="008080"/>
          <w:sz w:val="14"/>
          <w:szCs w:val="16"/>
        </w:rPr>
        <w:t>&gt;</w:t>
      </w:r>
    </w:p>
    <w:p w14:paraId="71574D9E" w14:textId="77777777" w:rsidR="00A64FCA" w:rsidRPr="00A64FCA" w:rsidRDefault="00A64FCA" w:rsidP="00A64FCA">
      <w:pPr>
        <w:pStyle w:val="syntax"/>
        <w:ind w:left="0"/>
        <w:rPr>
          <w:sz w:val="14"/>
          <w:szCs w:val="16"/>
        </w:rPr>
      </w:pPr>
      <w:r w:rsidRPr="00A64FCA">
        <w:rPr>
          <w:color w:val="000000"/>
          <w:sz w:val="14"/>
          <w:szCs w:val="16"/>
        </w:rPr>
        <w:t xml:space="preserve">NAME : </w:t>
      </w:r>
      <w:r w:rsidRPr="00A64FCA">
        <w:rPr>
          <w:color w:val="008080"/>
          <w:sz w:val="14"/>
          <w:szCs w:val="16"/>
        </w:rPr>
        <w:t>&lt;</w:t>
      </w:r>
      <w:r w:rsidRPr="00A64FCA">
        <w:rPr>
          <w:color w:val="3F7F7F"/>
          <w:sz w:val="14"/>
          <w:szCs w:val="16"/>
        </w:rPr>
        <w:t>span</w:t>
      </w:r>
      <w:r w:rsidRPr="00A64FCA">
        <w:rPr>
          <w:sz w:val="14"/>
          <w:szCs w:val="16"/>
        </w:rPr>
        <w:t xml:space="preserve"> </w:t>
      </w:r>
      <w:r w:rsidRPr="00A64FCA">
        <w:rPr>
          <w:color w:val="7F007F"/>
          <w:sz w:val="14"/>
          <w:szCs w:val="16"/>
        </w:rPr>
        <w:t>th:text</w:t>
      </w:r>
      <w:r w:rsidRPr="00A64FCA">
        <w:rPr>
          <w:color w:val="000000"/>
          <w:sz w:val="14"/>
          <w:szCs w:val="16"/>
        </w:rPr>
        <w:t>=</w:t>
      </w:r>
      <w:r w:rsidRPr="00A64FCA">
        <w:rPr>
          <w:i/>
          <w:iCs/>
          <w:color w:val="2A00FF"/>
          <w:sz w:val="14"/>
          <w:szCs w:val="16"/>
        </w:rPr>
        <w:t>"${employee.name}"</w:t>
      </w:r>
      <w:r w:rsidRPr="00A64FCA">
        <w:rPr>
          <w:color w:val="008080"/>
          <w:sz w:val="14"/>
          <w:szCs w:val="16"/>
        </w:rPr>
        <w:t>&gt;&lt;/</w:t>
      </w:r>
      <w:r w:rsidRPr="00A64FCA">
        <w:rPr>
          <w:color w:val="3F7F7F"/>
          <w:sz w:val="14"/>
          <w:szCs w:val="16"/>
        </w:rPr>
        <w:t>span</w:t>
      </w:r>
      <w:r w:rsidRPr="00A64FCA">
        <w:rPr>
          <w:color w:val="008080"/>
          <w:sz w:val="14"/>
          <w:szCs w:val="16"/>
        </w:rPr>
        <w:t>&gt;</w:t>
      </w:r>
    </w:p>
    <w:p w14:paraId="3D49A926" w14:textId="77777777" w:rsidR="00A64FCA" w:rsidRPr="00A64FCA" w:rsidRDefault="00A64FCA" w:rsidP="00A64FCA">
      <w:pPr>
        <w:pStyle w:val="syntax"/>
        <w:ind w:left="0"/>
        <w:rPr>
          <w:sz w:val="14"/>
          <w:szCs w:val="16"/>
        </w:rPr>
      </w:pPr>
      <w:r w:rsidRPr="00A64FCA">
        <w:rPr>
          <w:color w:val="000000"/>
          <w:sz w:val="14"/>
          <w:szCs w:val="16"/>
        </w:rPr>
        <w:t xml:space="preserve">ADDRESS : </w:t>
      </w:r>
      <w:r w:rsidRPr="00A64FCA">
        <w:rPr>
          <w:color w:val="008080"/>
          <w:sz w:val="14"/>
          <w:szCs w:val="16"/>
        </w:rPr>
        <w:t>&lt;</w:t>
      </w:r>
      <w:r w:rsidRPr="00A64FCA">
        <w:rPr>
          <w:color w:val="3F7F7F"/>
          <w:sz w:val="14"/>
          <w:szCs w:val="16"/>
        </w:rPr>
        <w:t>span</w:t>
      </w:r>
      <w:r w:rsidRPr="00A64FCA">
        <w:rPr>
          <w:color w:val="000000"/>
          <w:sz w:val="14"/>
          <w:szCs w:val="16"/>
        </w:rPr>
        <w:t xml:space="preserve"> </w:t>
      </w:r>
      <w:r w:rsidRPr="00A64FCA">
        <w:rPr>
          <w:color w:val="7F007F"/>
          <w:sz w:val="14"/>
          <w:szCs w:val="16"/>
        </w:rPr>
        <w:t>th:text</w:t>
      </w:r>
      <w:r w:rsidRPr="00A64FCA">
        <w:rPr>
          <w:color w:val="000000"/>
          <w:sz w:val="14"/>
          <w:szCs w:val="16"/>
        </w:rPr>
        <w:t>=</w:t>
      </w:r>
      <w:r w:rsidRPr="00A64FCA">
        <w:rPr>
          <w:i/>
          <w:iCs/>
          <w:color w:val="2A00FF"/>
          <w:sz w:val="14"/>
          <w:szCs w:val="16"/>
        </w:rPr>
        <w:t>"${employee.address}"</w:t>
      </w:r>
      <w:r w:rsidRPr="00A64FCA">
        <w:rPr>
          <w:color w:val="008080"/>
          <w:sz w:val="14"/>
          <w:szCs w:val="16"/>
        </w:rPr>
        <w:t>&gt;</w:t>
      </w:r>
    </w:p>
    <w:p w14:paraId="4DEAEF4B" w14:textId="77777777" w:rsidR="00A64FCA" w:rsidRPr="00A64FCA" w:rsidRDefault="00A64FCA" w:rsidP="00A64FCA">
      <w:pPr>
        <w:pStyle w:val="syntax"/>
        <w:ind w:left="0"/>
        <w:rPr>
          <w:sz w:val="14"/>
          <w:szCs w:val="16"/>
        </w:rPr>
      </w:pPr>
      <w:r w:rsidRPr="00A64FCA">
        <w:rPr>
          <w:color w:val="000000"/>
          <w:sz w:val="14"/>
          <w:szCs w:val="16"/>
        </w:rPr>
        <w:t xml:space="preserve">SALARY : </w:t>
      </w:r>
      <w:r w:rsidRPr="00A64FCA">
        <w:rPr>
          <w:color w:val="008080"/>
          <w:sz w:val="14"/>
          <w:szCs w:val="16"/>
        </w:rPr>
        <w:t>&lt;</w:t>
      </w:r>
      <w:r w:rsidRPr="00A64FCA">
        <w:rPr>
          <w:color w:val="3F7F7F"/>
          <w:sz w:val="14"/>
          <w:szCs w:val="16"/>
        </w:rPr>
        <w:t>span</w:t>
      </w:r>
      <w:r w:rsidRPr="00A64FCA">
        <w:rPr>
          <w:color w:val="000000"/>
          <w:sz w:val="14"/>
          <w:szCs w:val="16"/>
        </w:rPr>
        <w:t xml:space="preserve"> </w:t>
      </w:r>
      <w:r w:rsidRPr="00A64FCA">
        <w:rPr>
          <w:color w:val="7F007F"/>
          <w:sz w:val="14"/>
          <w:szCs w:val="16"/>
        </w:rPr>
        <w:t>th:text</w:t>
      </w:r>
      <w:r w:rsidRPr="00A64FCA">
        <w:rPr>
          <w:color w:val="000000"/>
          <w:sz w:val="14"/>
          <w:szCs w:val="16"/>
        </w:rPr>
        <w:t>=</w:t>
      </w:r>
      <w:r w:rsidRPr="00A64FCA">
        <w:rPr>
          <w:i/>
          <w:iCs/>
          <w:color w:val="2A00FF"/>
          <w:sz w:val="14"/>
          <w:szCs w:val="16"/>
        </w:rPr>
        <w:t>"${employee.salary}"</w:t>
      </w:r>
      <w:r w:rsidRPr="00A64FCA">
        <w:rPr>
          <w:color w:val="008080"/>
          <w:sz w:val="14"/>
          <w:szCs w:val="16"/>
        </w:rPr>
        <w:t>&gt;</w:t>
      </w:r>
    </w:p>
    <w:p w14:paraId="48EAFDF1" w14:textId="77777777" w:rsidR="00A64FCA" w:rsidRPr="00A64FCA" w:rsidRDefault="00A64FCA" w:rsidP="00A64FCA">
      <w:pPr>
        <w:pStyle w:val="syntax"/>
        <w:ind w:left="0"/>
        <w:rPr>
          <w:sz w:val="14"/>
          <w:szCs w:val="16"/>
        </w:rPr>
      </w:pPr>
      <w:r w:rsidRPr="00A64FCA">
        <w:rPr>
          <w:color w:val="008080"/>
          <w:sz w:val="14"/>
          <w:szCs w:val="16"/>
        </w:rPr>
        <w:t>&lt;</w:t>
      </w:r>
      <w:r w:rsidRPr="00A64FCA">
        <w:rPr>
          <w:color w:val="3F7F7F"/>
          <w:sz w:val="14"/>
          <w:szCs w:val="16"/>
        </w:rPr>
        <w:t>a</w:t>
      </w:r>
      <w:r w:rsidRPr="00A64FCA">
        <w:rPr>
          <w:sz w:val="14"/>
          <w:szCs w:val="16"/>
        </w:rPr>
        <w:t xml:space="preserve"> </w:t>
      </w:r>
      <w:r w:rsidRPr="00A64FCA">
        <w:rPr>
          <w:color w:val="7F007F"/>
          <w:sz w:val="14"/>
          <w:szCs w:val="16"/>
        </w:rPr>
        <w:t>th:href</w:t>
      </w:r>
      <w:r w:rsidRPr="00A64FCA">
        <w:rPr>
          <w:color w:val="000000"/>
          <w:sz w:val="14"/>
          <w:szCs w:val="16"/>
        </w:rPr>
        <w:t>=</w:t>
      </w:r>
      <w:r w:rsidRPr="00A64FCA">
        <w:rPr>
          <w:i/>
          <w:iCs/>
          <w:color w:val="2A00FF"/>
          <w:sz w:val="14"/>
          <w:szCs w:val="16"/>
        </w:rPr>
        <w:t>"@{/all}"</w:t>
      </w:r>
      <w:r w:rsidRPr="00A64FCA">
        <w:rPr>
          <w:color w:val="008080"/>
          <w:sz w:val="14"/>
          <w:szCs w:val="16"/>
        </w:rPr>
        <w:t>&gt;</w:t>
      </w:r>
      <w:r w:rsidRPr="00A64FCA">
        <w:rPr>
          <w:color w:val="000000"/>
          <w:sz w:val="14"/>
          <w:szCs w:val="16"/>
        </w:rPr>
        <w:t xml:space="preserve"> Back to Employee List</w:t>
      </w:r>
      <w:r w:rsidRPr="00A64FCA">
        <w:rPr>
          <w:color w:val="008080"/>
          <w:sz w:val="14"/>
          <w:szCs w:val="16"/>
        </w:rPr>
        <w:t>&lt;/</w:t>
      </w:r>
      <w:r w:rsidRPr="00A64FCA">
        <w:rPr>
          <w:color w:val="3F7F7F"/>
          <w:sz w:val="14"/>
          <w:szCs w:val="16"/>
        </w:rPr>
        <w:t>a</w:t>
      </w:r>
      <w:r w:rsidRPr="00A64FCA">
        <w:rPr>
          <w:color w:val="008080"/>
          <w:sz w:val="14"/>
          <w:szCs w:val="16"/>
        </w:rPr>
        <w:t>&gt;</w:t>
      </w:r>
    </w:p>
    <w:p w14:paraId="7A1CDD64" w14:textId="77777777" w:rsidR="00A64FCA" w:rsidRPr="00A64FCA" w:rsidRDefault="00A64FCA" w:rsidP="00A64FCA">
      <w:pPr>
        <w:pStyle w:val="syntax"/>
        <w:ind w:left="0"/>
        <w:rPr>
          <w:sz w:val="14"/>
          <w:szCs w:val="16"/>
        </w:rPr>
      </w:pPr>
    </w:p>
    <w:p w14:paraId="4066332C" w14:textId="77777777" w:rsidR="00A64FCA" w:rsidRPr="00A64FCA" w:rsidRDefault="00A64FCA" w:rsidP="00A64FCA">
      <w:pPr>
        <w:pStyle w:val="syntax"/>
        <w:ind w:left="0"/>
        <w:rPr>
          <w:sz w:val="14"/>
          <w:szCs w:val="16"/>
        </w:rPr>
      </w:pPr>
    </w:p>
    <w:p w14:paraId="2BC603EA" w14:textId="77777777" w:rsidR="00A64FCA" w:rsidRPr="00A64FCA" w:rsidRDefault="00A64FCA" w:rsidP="00A64FCA">
      <w:pPr>
        <w:pStyle w:val="syntax"/>
        <w:ind w:left="0"/>
        <w:rPr>
          <w:sz w:val="14"/>
          <w:szCs w:val="16"/>
        </w:rPr>
      </w:pPr>
      <w:r w:rsidRPr="00A64FCA">
        <w:rPr>
          <w:color w:val="3F5FBF"/>
          <w:sz w:val="14"/>
          <w:szCs w:val="16"/>
        </w:rPr>
        <w:t>&lt;!-- listEmployees --&gt;</w:t>
      </w:r>
    </w:p>
    <w:p w14:paraId="6690F52F" w14:textId="77777777" w:rsidR="00A64FCA" w:rsidRPr="00A64FCA" w:rsidRDefault="00A64FCA" w:rsidP="00A64FCA">
      <w:pPr>
        <w:pStyle w:val="syntax"/>
        <w:ind w:left="0"/>
        <w:rPr>
          <w:sz w:val="14"/>
          <w:szCs w:val="16"/>
        </w:rPr>
      </w:pPr>
      <w:r w:rsidRPr="00A64FCA">
        <w:rPr>
          <w:color w:val="008080"/>
          <w:sz w:val="14"/>
          <w:szCs w:val="16"/>
        </w:rPr>
        <w:t>&lt;</w:t>
      </w:r>
      <w:r w:rsidRPr="00A64FCA">
        <w:rPr>
          <w:color w:val="3F7F7F"/>
          <w:sz w:val="14"/>
          <w:szCs w:val="16"/>
        </w:rPr>
        <w:t>table</w:t>
      </w:r>
      <w:r w:rsidRPr="00A64FCA">
        <w:rPr>
          <w:color w:val="000000"/>
          <w:sz w:val="14"/>
          <w:szCs w:val="16"/>
        </w:rPr>
        <w:t xml:space="preserve"> </w:t>
      </w:r>
      <w:r w:rsidRPr="00A64FCA">
        <w:rPr>
          <w:color w:val="7F007F"/>
          <w:sz w:val="14"/>
          <w:szCs w:val="16"/>
        </w:rPr>
        <w:t>border</w:t>
      </w:r>
      <w:r w:rsidRPr="00A64FCA">
        <w:rPr>
          <w:color w:val="000000"/>
          <w:sz w:val="14"/>
          <w:szCs w:val="16"/>
        </w:rPr>
        <w:t>=</w:t>
      </w:r>
      <w:r w:rsidRPr="00A64FCA">
        <w:rPr>
          <w:i/>
          <w:iCs/>
          <w:color w:val="2A00FF"/>
          <w:sz w:val="14"/>
          <w:szCs w:val="16"/>
        </w:rPr>
        <w:t>"1"</w:t>
      </w:r>
      <w:r w:rsidRPr="00A64FCA">
        <w:rPr>
          <w:color w:val="000000"/>
          <w:sz w:val="14"/>
          <w:szCs w:val="16"/>
        </w:rPr>
        <w:t xml:space="preserve"> </w:t>
      </w:r>
      <w:r w:rsidRPr="00A64FCA">
        <w:rPr>
          <w:color w:val="7F007F"/>
          <w:sz w:val="14"/>
          <w:szCs w:val="16"/>
        </w:rPr>
        <w:t>class</w:t>
      </w:r>
      <w:r w:rsidRPr="00A64FCA">
        <w:rPr>
          <w:color w:val="000000"/>
          <w:sz w:val="14"/>
          <w:szCs w:val="16"/>
        </w:rPr>
        <w:t>=</w:t>
      </w:r>
      <w:r w:rsidRPr="00A64FCA">
        <w:rPr>
          <w:i/>
          <w:iCs/>
          <w:color w:val="2A00FF"/>
          <w:sz w:val="14"/>
          <w:szCs w:val="16"/>
        </w:rPr>
        <w:t>"table table-striped table-responsive-md"</w:t>
      </w:r>
      <w:r w:rsidRPr="00A64FCA">
        <w:rPr>
          <w:color w:val="008080"/>
          <w:sz w:val="14"/>
          <w:szCs w:val="16"/>
        </w:rPr>
        <w:t>&gt;</w:t>
      </w:r>
    </w:p>
    <w:p w14:paraId="621AE95C"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thead</w:t>
      </w:r>
      <w:r w:rsidRPr="00A64FCA">
        <w:rPr>
          <w:color w:val="008080"/>
          <w:sz w:val="14"/>
          <w:szCs w:val="16"/>
        </w:rPr>
        <w:t>&gt;</w:t>
      </w:r>
    </w:p>
    <w:p w14:paraId="3D774DBB" w14:textId="77777777" w:rsidR="00A64FCA" w:rsidRPr="00A64FCA" w:rsidRDefault="00A64FCA" w:rsidP="00A64FCA">
      <w:pPr>
        <w:pStyle w:val="syntax"/>
        <w:ind w:left="0"/>
        <w:rPr>
          <w:sz w:val="14"/>
          <w:szCs w:val="16"/>
        </w:rPr>
      </w:pPr>
      <w:r w:rsidRPr="00A64FCA">
        <w:rPr>
          <w:color w:val="008080"/>
          <w:sz w:val="14"/>
          <w:szCs w:val="16"/>
        </w:rPr>
        <w:t>&lt;</w:t>
      </w:r>
      <w:r w:rsidRPr="00A64FCA">
        <w:rPr>
          <w:color w:val="3F7F7F"/>
          <w:sz w:val="14"/>
          <w:szCs w:val="16"/>
        </w:rPr>
        <w:t>tr</w:t>
      </w:r>
      <w:r w:rsidRPr="00A64FCA">
        <w:rPr>
          <w:color w:val="008080"/>
          <w:sz w:val="14"/>
          <w:szCs w:val="16"/>
        </w:rPr>
        <w:t>&gt;</w:t>
      </w:r>
    </w:p>
    <w:p w14:paraId="24EDDA93"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th</w:t>
      </w:r>
      <w:r w:rsidRPr="00A64FCA">
        <w:rPr>
          <w:color w:val="008080"/>
          <w:sz w:val="14"/>
          <w:szCs w:val="16"/>
        </w:rPr>
        <w:t>&gt;</w:t>
      </w:r>
      <w:r w:rsidRPr="00A64FCA">
        <w:rPr>
          <w:color w:val="000000"/>
          <w:sz w:val="14"/>
          <w:szCs w:val="16"/>
        </w:rPr>
        <w:t># Emp. ID</w:t>
      </w:r>
      <w:r w:rsidRPr="00A64FCA">
        <w:rPr>
          <w:color w:val="008080"/>
          <w:sz w:val="14"/>
          <w:szCs w:val="16"/>
        </w:rPr>
        <w:t>&lt;/</w:t>
      </w:r>
      <w:r w:rsidRPr="00A64FCA">
        <w:rPr>
          <w:color w:val="3F7F7F"/>
          <w:sz w:val="14"/>
          <w:szCs w:val="16"/>
        </w:rPr>
        <w:t>th</w:t>
      </w:r>
      <w:r w:rsidRPr="00A64FCA">
        <w:rPr>
          <w:color w:val="008080"/>
          <w:sz w:val="14"/>
          <w:szCs w:val="16"/>
        </w:rPr>
        <w:t>&gt;</w:t>
      </w:r>
      <w:r w:rsidRPr="00A64FCA">
        <w:rPr>
          <w:color w:val="000000"/>
          <w:sz w:val="14"/>
          <w:szCs w:val="16"/>
        </w:rPr>
        <w:t xml:space="preserve"> </w:t>
      </w:r>
    </w:p>
    <w:p w14:paraId="53E6F27F"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th</w:t>
      </w:r>
      <w:r w:rsidRPr="00A64FCA">
        <w:rPr>
          <w:color w:val="008080"/>
          <w:sz w:val="14"/>
          <w:szCs w:val="16"/>
        </w:rPr>
        <w:t>&gt;</w:t>
      </w:r>
      <w:r w:rsidRPr="00A64FCA">
        <w:rPr>
          <w:color w:val="000000"/>
          <w:sz w:val="14"/>
          <w:szCs w:val="16"/>
        </w:rPr>
        <w:t xml:space="preserve">Name </w:t>
      </w:r>
      <w:r w:rsidRPr="00A64FCA">
        <w:rPr>
          <w:color w:val="008080"/>
          <w:sz w:val="14"/>
          <w:szCs w:val="16"/>
        </w:rPr>
        <w:t>&lt;/</w:t>
      </w:r>
      <w:r w:rsidRPr="00A64FCA">
        <w:rPr>
          <w:color w:val="3F7F7F"/>
          <w:sz w:val="14"/>
          <w:szCs w:val="16"/>
        </w:rPr>
        <w:t>th</w:t>
      </w:r>
      <w:r w:rsidRPr="00A64FCA">
        <w:rPr>
          <w:color w:val="008080"/>
          <w:sz w:val="14"/>
          <w:szCs w:val="16"/>
        </w:rPr>
        <w:t>&gt;</w:t>
      </w:r>
      <w:r w:rsidRPr="00A64FCA">
        <w:rPr>
          <w:color w:val="000000"/>
          <w:sz w:val="14"/>
          <w:szCs w:val="16"/>
        </w:rPr>
        <w:t xml:space="preserve"> </w:t>
      </w:r>
    </w:p>
    <w:p w14:paraId="5DF1DBB6"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th</w:t>
      </w:r>
      <w:r w:rsidRPr="00A64FCA">
        <w:rPr>
          <w:color w:val="008080"/>
          <w:sz w:val="14"/>
          <w:szCs w:val="16"/>
        </w:rPr>
        <w:t>&gt;</w:t>
      </w:r>
      <w:r w:rsidRPr="00A64FCA">
        <w:rPr>
          <w:color w:val="000000"/>
          <w:sz w:val="14"/>
          <w:szCs w:val="16"/>
        </w:rPr>
        <w:t xml:space="preserve">Address </w:t>
      </w:r>
      <w:r w:rsidRPr="00A64FCA">
        <w:rPr>
          <w:color w:val="008080"/>
          <w:sz w:val="14"/>
          <w:szCs w:val="16"/>
        </w:rPr>
        <w:t>&lt;/</w:t>
      </w:r>
      <w:r w:rsidRPr="00A64FCA">
        <w:rPr>
          <w:color w:val="3F7F7F"/>
          <w:sz w:val="14"/>
          <w:szCs w:val="16"/>
        </w:rPr>
        <w:t>th</w:t>
      </w:r>
      <w:r w:rsidRPr="00A64FCA">
        <w:rPr>
          <w:color w:val="008080"/>
          <w:sz w:val="14"/>
          <w:szCs w:val="16"/>
        </w:rPr>
        <w:t>&gt;</w:t>
      </w:r>
      <w:r w:rsidRPr="00A64FCA">
        <w:rPr>
          <w:color w:val="000000"/>
          <w:sz w:val="14"/>
          <w:szCs w:val="16"/>
        </w:rPr>
        <w:t xml:space="preserve"> </w:t>
      </w:r>
    </w:p>
    <w:p w14:paraId="2286AC56"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th</w:t>
      </w:r>
      <w:r w:rsidRPr="00A64FCA">
        <w:rPr>
          <w:color w:val="008080"/>
          <w:sz w:val="14"/>
          <w:szCs w:val="16"/>
        </w:rPr>
        <w:t>&gt;</w:t>
      </w:r>
      <w:r w:rsidRPr="00A64FCA">
        <w:rPr>
          <w:color w:val="000000"/>
          <w:sz w:val="14"/>
          <w:szCs w:val="16"/>
        </w:rPr>
        <w:t xml:space="preserve">Salary </w:t>
      </w:r>
      <w:r w:rsidRPr="00A64FCA">
        <w:rPr>
          <w:color w:val="008080"/>
          <w:sz w:val="14"/>
          <w:szCs w:val="16"/>
        </w:rPr>
        <w:t>&lt;/</w:t>
      </w:r>
      <w:r w:rsidRPr="00A64FCA">
        <w:rPr>
          <w:color w:val="3F7F7F"/>
          <w:sz w:val="14"/>
          <w:szCs w:val="16"/>
        </w:rPr>
        <w:t>th</w:t>
      </w:r>
      <w:r w:rsidRPr="00A64FCA">
        <w:rPr>
          <w:color w:val="008080"/>
          <w:sz w:val="14"/>
          <w:szCs w:val="16"/>
        </w:rPr>
        <w:t>&gt;</w:t>
      </w:r>
      <w:r w:rsidRPr="00A64FCA">
        <w:rPr>
          <w:color w:val="000000"/>
          <w:sz w:val="14"/>
          <w:szCs w:val="16"/>
        </w:rPr>
        <w:t xml:space="preserve"> </w:t>
      </w:r>
    </w:p>
    <w:p w14:paraId="238E2334"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th</w:t>
      </w:r>
      <w:r w:rsidRPr="00A64FCA">
        <w:rPr>
          <w:color w:val="008080"/>
          <w:sz w:val="14"/>
          <w:szCs w:val="16"/>
        </w:rPr>
        <w:t>&gt;</w:t>
      </w:r>
      <w:r w:rsidRPr="00A64FCA">
        <w:rPr>
          <w:color w:val="000000"/>
          <w:sz w:val="14"/>
          <w:szCs w:val="16"/>
        </w:rPr>
        <w:t xml:space="preserve">Actions </w:t>
      </w:r>
      <w:r w:rsidRPr="00A64FCA">
        <w:rPr>
          <w:color w:val="008080"/>
          <w:sz w:val="14"/>
          <w:szCs w:val="16"/>
        </w:rPr>
        <w:t>&lt;/</w:t>
      </w:r>
      <w:r w:rsidRPr="00A64FCA">
        <w:rPr>
          <w:color w:val="3F7F7F"/>
          <w:sz w:val="14"/>
          <w:szCs w:val="16"/>
        </w:rPr>
        <w:t>th</w:t>
      </w:r>
      <w:r w:rsidRPr="00A64FCA">
        <w:rPr>
          <w:color w:val="008080"/>
          <w:sz w:val="14"/>
          <w:szCs w:val="16"/>
        </w:rPr>
        <w:t>&gt;</w:t>
      </w:r>
      <w:r w:rsidRPr="00A64FCA">
        <w:rPr>
          <w:color w:val="000000"/>
          <w:sz w:val="14"/>
          <w:szCs w:val="16"/>
        </w:rPr>
        <w:t xml:space="preserve"> </w:t>
      </w:r>
    </w:p>
    <w:p w14:paraId="1EE95211" w14:textId="77777777" w:rsidR="00A64FCA" w:rsidRPr="00A64FCA" w:rsidRDefault="00A64FCA" w:rsidP="00A64FCA">
      <w:pPr>
        <w:pStyle w:val="syntax"/>
        <w:ind w:left="0"/>
        <w:rPr>
          <w:sz w:val="14"/>
          <w:szCs w:val="16"/>
        </w:rPr>
      </w:pPr>
      <w:r w:rsidRPr="00A64FCA">
        <w:rPr>
          <w:color w:val="008080"/>
          <w:sz w:val="14"/>
          <w:szCs w:val="16"/>
        </w:rPr>
        <w:t>&lt;/</w:t>
      </w:r>
      <w:r w:rsidRPr="00A64FCA">
        <w:rPr>
          <w:color w:val="3F7F7F"/>
          <w:sz w:val="14"/>
          <w:szCs w:val="16"/>
        </w:rPr>
        <w:t>tr</w:t>
      </w:r>
      <w:r w:rsidRPr="00A64FCA">
        <w:rPr>
          <w:color w:val="008080"/>
          <w:sz w:val="14"/>
          <w:szCs w:val="16"/>
        </w:rPr>
        <w:t>&gt;</w:t>
      </w:r>
    </w:p>
    <w:p w14:paraId="77FE1749"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thead</w:t>
      </w:r>
      <w:r w:rsidRPr="00A64FCA">
        <w:rPr>
          <w:color w:val="008080"/>
          <w:sz w:val="14"/>
          <w:szCs w:val="16"/>
        </w:rPr>
        <w:t>&gt;</w:t>
      </w:r>
    </w:p>
    <w:p w14:paraId="69D045CD"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tbody</w:t>
      </w:r>
      <w:r w:rsidRPr="00A64FCA">
        <w:rPr>
          <w:color w:val="008080"/>
          <w:sz w:val="14"/>
          <w:szCs w:val="16"/>
        </w:rPr>
        <w:t>&gt;</w:t>
      </w:r>
    </w:p>
    <w:p w14:paraId="7612B418" w14:textId="77777777" w:rsidR="00A64FCA" w:rsidRPr="00A64FCA" w:rsidRDefault="00A64FCA" w:rsidP="00A64FCA">
      <w:pPr>
        <w:pStyle w:val="syntax"/>
        <w:ind w:left="0"/>
        <w:rPr>
          <w:sz w:val="14"/>
          <w:szCs w:val="16"/>
        </w:rPr>
      </w:pPr>
      <w:r w:rsidRPr="00A64FCA">
        <w:rPr>
          <w:color w:val="008080"/>
          <w:sz w:val="14"/>
          <w:szCs w:val="16"/>
        </w:rPr>
        <w:t>&lt;</w:t>
      </w:r>
      <w:r w:rsidRPr="00A64FCA">
        <w:rPr>
          <w:color w:val="3F7F7F"/>
          <w:sz w:val="14"/>
          <w:szCs w:val="16"/>
        </w:rPr>
        <w:t>tr</w:t>
      </w:r>
      <w:r w:rsidRPr="00A64FCA">
        <w:rPr>
          <w:sz w:val="14"/>
          <w:szCs w:val="16"/>
        </w:rPr>
        <w:t xml:space="preserve"> </w:t>
      </w:r>
      <w:r w:rsidRPr="00A64FCA">
        <w:rPr>
          <w:color w:val="7F007F"/>
          <w:sz w:val="14"/>
          <w:szCs w:val="16"/>
        </w:rPr>
        <w:t>th:each</w:t>
      </w:r>
      <w:r w:rsidRPr="00A64FCA">
        <w:rPr>
          <w:color w:val="000000"/>
          <w:sz w:val="14"/>
          <w:szCs w:val="16"/>
        </w:rPr>
        <w:t>=</w:t>
      </w:r>
      <w:r w:rsidRPr="00A64FCA">
        <w:rPr>
          <w:i/>
          <w:iCs/>
          <w:color w:val="2A00FF"/>
          <w:sz w:val="14"/>
          <w:szCs w:val="16"/>
        </w:rPr>
        <w:t>"employee : ${listEmployees}"</w:t>
      </w:r>
      <w:r w:rsidRPr="00A64FCA">
        <w:rPr>
          <w:color w:val="008080"/>
          <w:sz w:val="14"/>
          <w:szCs w:val="16"/>
        </w:rPr>
        <w:t>&gt;</w:t>
      </w:r>
    </w:p>
    <w:p w14:paraId="4693E8C4"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td</w:t>
      </w:r>
      <w:r w:rsidRPr="00A64FCA">
        <w:rPr>
          <w:sz w:val="14"/>
          <w:szCs w:val="16"/>
        </w:rPr>
        <w:t xml:space="preserve"> </w:t>
      </w:r>
      <w:r w:rsidRPr="00A64FCA">
        <w:rPr>
          <w:color w:val="7F007F"/>
          <w:sz w:val="14"/>
          <w:szCs w:val="16"/>
        </w:rPr>
        <w:t>th:text</w:t>
      </w:r>
      <w:r w:rsidRPr="00A64FCA">
        <w:rPr>
          <w:color w:val="000000"/>
          <w:sz w:val="14"/>
          <w:szCs w:val="16"/>
        </w:rPr>
        <w:t>=</w:t>
      </w:r>
      <w:r w:rsidRPr="00A64FCA">
        <w:rPr>
          <w:i/>
          <w:iCs/>
          <w:color w:val="2A00FF"/>
          <w:sz w:val="14"/>
          <w:szCs w:val="16"/>
        </w:rPr>
        <w:t>"${employee.id}"</w:t>
      </w:r>
      <w:r w:rsidRPr="00A64FCA">
        <w:rPr>
          <w:color w:val="008080"/>
          <w:sz w:val="14"/>
          <w:szCs w:val="16"/>
        </w:rPr>
        <w:t>&gt;&lt;/</w:t>
      </w:r>
      <w:r w:rsidRPr="00A64FCA">
        <w:rPr>
          <w:color w:val="3F7F7F"/>
          <w:sz w:val="14"/>
          <w:szCs w:val="16"/>
        </w:rPr>
        <w:t>td</w:t>
      </w:r>
      <w:r w:rsidRPr="00A64FCA">
        <w:rPr>
          <w:color w:val="008080"/>
          <w:sz w:val="14"/>
          <w:szCs w:val="16"/>
        </w:rPr>
        <w:t>&gt;</w:t>
      </w:r>
    </w:p>
    <w:p w14:paraId="33557E59"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td</w:t>
      </w:r>
      <w:r w:rsidRPr="00A64FCA">
        <w:rPr>
          <w:sz w:val="14"/>
          <w:szCs w:val="16"/>
        </w:rPr>
        <w:t xml:space="preserve"> </w:t>
      </w:r>
      <w:r w:rsidRPr="00A64FCA">
        <w:rPr>
          <w:color w:val="7F007F"/>
          <w:sz w:val="14"/>
          <w:szCs w:val="16"/>
        </w:rPr>
        <w:t>th:text</w:t>
      </w:r>
      <w:r w:rsidRPr="00A64FCA">
        <w:rPr>
          <w:color w:val="000000"/>
          <w:sz w:val="14"/>
          <w:szCs w:val="16"/>
        </w:rPr>
        <w:t>=</w:t>
      </w:r>
      <w:r w:rsidRPr="00A64FCA">
        <w:rPr>
          <w:i/>
          <w:iCs/>
          <w:color w:val="2A00FF"/>
          <w:sz w:val="14"/>
          <w:szCs w:val="16"/>
        </w:rPr>
        <w:t>"${employee.name}"</w:t>
      </w:r>
      <w:r w:rsidRPr="00A64FCA">
        <w:rPr>
          <w:color w:val="008080"/>
          <w:sz w:val="14"/>
          <w:szCs w:val="16"/>
        </w:rPr>
        <w:t>&gt;&lt;/</w:t>
      </w:r>
      <w:r w:rsidRPr="00A64FCA">
        <w:rPr>
          <w:color w:val="3F7F7F"/>
          <w:sz w:val="14"/>
          <w:szCs w:val="16"/>
        </w:rPr>
        <w:t>td</w:t>
      </w:r>
      <w:r w:rsidRPr="00A64FCA">
        <w:rPr>
          <w:color w:val="008080"/>
          <w:sz w:val="14"/>
          <w:szCs w:val="16"/>
        </w:rPr>
        <w:t>&gt;</w:t>
      </w:r>
    </w:p>
    <w:p w14:paraId="71DCD952"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td</w:t>
      </w:r>
      <w:r w:rsidRPr="00A64FCA">
        <w:rPr>
          <w:sz w:val="14"/>
          <w:szCs w:val="16"/>
        </w:rPr>
        <w:t xml:space="preserve"> </w:t>
      </w:r>
      <w:r w:rsidRPr="00A64FCA">
        <w:rPr>
          <w:color w:val="7F007F"/>
          <w:sz w:val="14"/>
          <w:szCs w:val="16"/>
        </w:rPr>
        <w:t>th:text</w:t>
      </w:r>
      <w:r w:rsidRPr="00A64FCA">
        <w:rPr>
          <w:color w:val="000000"/>
          <w:sz w:val="14"/>
          <w:szCs w:val="16"/>
        </w:rPr>
        <w:t>=</w:t>
      </w:r>
      <w:r w:rsidRPr="00A64FCA">
        <w:rPr>
          <w:i/>
          <w:iCs/>
          <w:color w:val="2A00FF"/>
          <w:sz w:val="14"/>
          <w:szCs w:val="16"/>
        </w:rPr>
        <w:t>"${employee.address}"</w:t>
      </w:r>
      <w:r w:rsidRPr="00A64FCA">
        <w:rPr>
          <w:color w:val="008080"/>
          <w:sz w:val="14"/>
          <w:szCs w:val="16"/>
        </w:rPr>
        <w:t>&gt;&lt;/</w:t>
      </w:r>
      <w:r w:rsidRPr="00A64FCA">
        <w:rPr>
          <w:color w:val="3F7F7F"/>
          <w:sz w:val="14"/>
          <w:szCs w:val="16"/>
        </w:rPr>
        <w:t>td</w:t>
      </w:r>
      <w:r w:rsidRPr="00A64FCA">
        <w:rPr>
          <w:color w:val="008080"/>
          <w:sz w:val="14"/>
          <w:szCs w:val="16"/>
        </w:rPr>
        <w:t>&gt;</w:t>
      </w:r>
    </w:p>
    <w:p w14:paraId="408A1972"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td</w:t>
      </w:r>
      <w:r w:rsidRPr="00A64FCA">
        <w:rPr>
          <w:sz w:val="14"/>
          <w:szCs w:val="16"/>
        </w:rPr>
        <w:t xml:space="preserve"> </w:t>
      </w:r>
      <w:r w:rsidRPr="00A64FCA">
        <w:rPr>
          <w:color w:val="7F007F"/>
          <w:sz w:val="14"/>
          <w:szCs w:val="16"/>
        </w:rPr>
        <w:t>th:text</w:t>
      </w:r>
      <w:r w:rsidRPr="00A64FCA">
        <w:rPr>
          <w:color w:val="000000"/>
          <w:sz w:val="14"/>
          <w:szCs w:val="16"/>
        </w:rPr>
        <w:t>=</w:t>
      </w:r>
      <w:r w:rsidRPr="00A64FCA">
        <w:rPr>
          <w:i/>
          <w:iCs/>
          <w:color w:val="2A00FF"/>
          <w:sz w:val="14"/>
          <w:szCs w:val="16"/>
        </w:rPr>
        <w:t>"${employee.salary}"</w:t>
      </w:r>
      <w:r w:rsidRPr="00A64FCA">
        <w:rPr>
          <w:color w:val="008080"/>
          <w:sz w:val="14"/>
          <w:szCs w:val="16"/>
        </w:rPr>
        <w:t>&gt;&lt;/</w:t>
      </w:r>
      <w:r w:rsidRPr="00A64FCA">
        <w:rPr>
          <w:color w:val="3F7F7F"/>
          <w:sz w:val="14"/>
          <w:szCs w:val="16"/>
        </w:rPr>
        <w:t>td</w:t>
      </w:r>
      <w:r w:rsidRPr="00A64FCA">
        <w:rPr>
          <w:color w:val="008080"/>
          <w:sz w:val="14"/>
          <w:szCs w:val="16"/>
        </w:rPr>
        <w:t>&gt;</w:t>
      </w:r>
    </w:p>
    <w:p w14:paraId="0CFF1198"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td</w:t>
      </w:r>
      <w:r w:rsidRPr="00A64FCA">
        <w:rPr>
          <w:color w:val="008080"/>
          <w:sz w:val="14"/>
          <w:szCs w:val="16"/>
        </w:rPr>
        <w:t>&gt;</w:t>
      </w:r>
    </w:p>
    <w:p w14:paraId="3052AC44" w14:textId="429BFD44"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a</w:t>
      </w:r>
      <w:r w:rsidRPr="00A64FCA">
        <w:rPr>
          <w:sz w:val="14"/>
          <w:szCs w:val="16"/>
        </w:rPr>
        <w:t xml:space="preserve"> </w:t>
      </w:r>
      <w:r w:rsidRPr="00A64FCA">
        <w:rPr>
          <w:color w:val="7F007F"/>
          <w:sz w:val="14"/>
          <w:szCs w:val="16"/>
        </w:rPr>
        <w:t>th:href</w:t>
      </w:r>
      <w:r w:rsidRPr="00A64FCA">
        <w:rPr>
          <w:color w:val="000000"/>
          <w:sz w:val="14"/>
          <w:szCs w:val="16"/>
        </w:rPr>
        <w:t>=</w:t>
      </w:r>
      <w:r w:rsidRPr="00A64FCA">
        <w:rPr>
          <w:i/>
          <w:iCs/>
          <w:color w:val="2A00FF"/>
          <w:sz w:val="14"/>
          <w:szCs w:val="16"/>
        </w:rPr>
        <w:t>"@{/viewEmployee/{id}(id=${employee.id})}"</w:t>
      </w:r>
      <w:r w:rsidRPr="00A64FCA">
        <w:rPr>
          <w:sz w:val="14"/>
          <w:szCs w:val="16"/>
        </w:rPr>
        <w:t xml:space="preserve"> </w:t>
      </w:r>
      <w:r w:rsidRPr="00A64FCA">
        <w:rPr>
          <w:color w:val="7F007F"/>
          <w:sz w:val="14"/>
          <w:szCs w:val="16"/>
        </w:rPr>
        <w:t>class</w:t>
      </w:r>
      <w:r w:rsidRPr="00A64FCA">
        <w:rPr>
          <w:color w:val="000000"/>
          <w:sz w:val="14"/>
          <w:szCs w:val="16"/>
        </w:rPr>
        <w:t>=</w:t>
      </w:r>
      <w:r w:rsidRPr="00A64FCA">
        <w:rPr>
          <w:i/>
          <w:iCs/>
          <w:color w:val="2A00FF"/>
          <w:sz w:val="14"/>
          <w:szCs w:val="16"/>
        </w:rPr>
        <w:t>"btn btn-primary"</w:t>
      </w:r>
      <w:r w:rsidRPr="00A64FCA">
        <w:rPr>
          <w:color w:val="008080"/>
          <w:sz w:val="14"/>
          <w:szCs w:val="16"/>
        </w:rPr>
        <w:t>&gt;</w:t>
      </w:r>
      <w:r w:rsidR="00E80A0E" w:rsidRPr="00E80A0E">
        <w:rPr>
          <w:b/>
          <w:bCs/>
          <w:color w:val="0D0D0D" w:themeColor="text1" w:themeTint="F2"/>
          <w:sz w:val="14"/>
          <w:szCs w:val="16"/>
        </w:rPr>
        <w:t>View</w:t>
      </w:r>
      <w:r w:rsidRPr="00E80A0E">
        <w:rPr>
          <w:color w:val="0D0D0D" w:themeColor="text1" w:themeTint="F2"/>
          <w:sz w:val="14"/>
          <w:szCs w:val="16"/>
        </w:rPr>
        <w:t xml:space="preserve"> </w:t>
      </w:r>
      <w:r w:rsidRPr="00A64FCA">
        <w:rPr>
          <w:color w:val="008080"/>
          <w:sz w:val="14"/>
          <w:szCs w:val="16"/>
        </w:rPr>
        <w:t>&lt;</w:t>
      </w:r>
      <w:r w:rsidRPr="00A64FCA">
        <w:rPr>
          <w:color w:val="3F7F7F"/>
          <w:sz w:val="14"/>
          <w:szCs w:val="16"/>
        </w:rPr>
        <w:t>span</w:t>
      </w:r>
      <w:r w:rsidRPr="00A64FCA">
        <w:rPr>
          <w:color w:val="008080"/>
          <w:sz w:val="14"/>
          <w:szCs w:val="16"/>
        </w:rPr>
        <w:t>&gt;</w:t>
      </w:r>
      <w:r w:rsidRPr="00A64FCA">
        <w:rPr>
          <w:color w:val="2A00FF"/>
          <w:sz w:val="14"/>
          <w:szCs w:val="16"/>
        </w:rPr>
        <w:t>&amp;nbsp;</w:t>
      </w:r>
      <w:r w:rsidRPr="00A64FCA">
        <w:rPr>
          <w:color w:val="008080"/>
          <w:sz w:val="14"/>
          <w:szCs w:val="16"/>
        </w:rPr>
        <w:t>&lt;/</w:t>
      </w:r>
      <w:r w:rsidRPr="00A64FCA">
        <w:rPr>
          <w:color w:val="3F7F7F"/>
          <w:sz w:val="14"/>
          <w:szCs w:val="16"/>
        </w:rPr>
        <w:t>span</w:t>
      </w:r>
      <w:r w:rsidRPr="00A64FCA">
        <w:rPr>
          <w:color w:val="008080"/>
          <w:sz w:val="14"/>
          <w:szCs w:val="16"/>
        </w:rPr>
        <w:t>&gt;</w:t>
      </w:r>
    </w:p>
    <w:p w14:paraId="6EA78172" w14:textId="68537603" w:rsidR="00A64FCA" w:rsidRPr="00A64FCA" w:rsidRDefault="00A64FCA" w:rsidP="00A64FCA">
      <w:pPr>
        <w:pStyle w:val="syntax"/>
        <w:ind w:left="0"/>
        <w:rPr>
          <w:sz w:val="14"/>
          <w:szCs w:val="16"/>
        </w:rPr>
      </w:pPr>
      <w:r w:rsidRPr="00A64FCA">
        <w:rPr>
          <w:color w:val="000000"/>
          <w:sz w:val="14"/>
          <w:szCs w:val="16"/>
        </w:rPr>
        <w:t xml:space="preserve">    </w:t>
      </w:r>
      <w:r w:rsidRPr="00A64FCA">
        <w:rPr>
          <w:color w:val="000000"/>
          <w:sz w:val="14"/>
          <w:szCs w:val="16"/>
        </w:rPr>
        <w:tab/>
      </w:r>
      <w:r w:rsidRPr="00A64FCA">
        <w:rPr>
          <w:color w:val="008080"/>
          <w:sz w:val="14"/>
          <w:szCs w:val="16"/>
        </w:rPr>
        <w:t>&lt;</w:t>
      </w:r>
      <w:r w:rsidRPr="00A64FCA">
        <w:rPr>
          <w:color w:val="3F7F7F"/>
          <w:sz w:val="14"/>
          <w:szCs w:val="16"/>
        </w:rPr>
        <w:t>a</w:t>
      </w:r>
      <w:r w:rsidRPr="00A64FCA">
        <w:rPr>
          <w:sz w:val="14"/>
          <w:szCs w:val="16"/>
        </w:rPr>
        <w:t xml:space="preserve"> </w:t>
      </w:r>
      <w:r w:rsidRPr="00A64FCA">
        <w:rPr>
          <w:color w:val="7F007F"/>
          <w:sz w:val="14"/>
          <w:szCs w:val="16"/>
        </w:rPr>
        <w:t>th:href</w:t>
      </w:r>
      <w:r w:rsidRPr="00A64FCA">
        <w:rPr>
          <w:color w:val="000000"/>
          <w:sz w:val="14"/>
          <w:szCs w:val="16"/>
        </w:rPr>
        <w:t>=</w:t>
      </w:r>
      <w:r w:rsidRPr="00A64FCA">
        <w:rPr>
          <w:i/>
          <w:iCs/>
          <w:color w:val="2A00FF"/>
          <w:sz w:val="14"/>
          <w:szCs w:val="16"/>
        </w:rPr>
        <w:t>"@{/showEditForm/{id}(id=${employee.id})}"</w:t>
      </w:r>
      <w:r w:rsidRPr="00A64FCA">
        <w:rPr>
          <w:sz w:val="14"/>
          <w:szCs w:val="16"/>
        </w:rPr>
        <w:t xml:space="preserve"> </w:t>
      </w:r>
      <w:r w:rsidRPr="00A64FCA">
        <w:rPr>
          <w:color w:val="7F007F"/>
          <w:sz w:val="14"/>
          <w:szCs w:val="16"/>
        </w:rPr>
        <w:t>class</w:t>
      </w:r>
      <w:r w:rsidRPr="00A64FCA">
        <w:rPr>
          <w:color w:val="000000"/>
          <w:sz w:val="14"/>
          <w:szCs w:val="16"/>
        </w:rPr>
        <w:t>=</w:t>
      </w:r>
      <w:r w:rsidRPr="00A64FCA">
        <w:rPr>
          <w:i/>
          <w:iCs/>
          <w:color w:val="2A00FF"/>
          <w:sz w:val="14"/>
          <w:szCs w:val="16"/>
        </w:rPr>
        <w:t>"btn btn-warning</w:t>
      </w:r>
      <w:r>
        <w:rPr>
          <w:i/>
          <w:iCs/>
          <w:color w:val="2A00FF"/>
          <w:sz w:val="14"/>
          <w:szCs w:val="16"/>
        </w:rPr>
        <w:t>”&gt;</w:t>
      </w:r>
      <w:r w:rsidRPr="00A64FCA">
        <w:rPr>
          <w:color w:val="000000"/>
          <w:sz w:val="14"/>
          <w:szCs w:val="16"/>
        </w:rPr>
        <w:t xml:space="preserve"> </w:t>
      </w:r>
      <w:r w:rsidR="00E80A0E" w:rsidRPr="00E80A0E">
        <w:rPr>
          <w:b/>
          <w:bCs/>
          <w:color w:val="000000"/>
          <w:sz w:val="14"/>
          <w:szCs w:val="16"/>
        </w:rPr>
        <w:t>EDIT</w:t>
      </w:r>
      <w:r w:rsidRPr="00A64FCA">
        <w:rPr>
          <w:color w:val="008080"/>
          <w:sz w:val="14"/>
          <w:szCs w:val="16"/>
        </w:rPr>
        <w:t>&lt;/</w:t>
      </w:r>
      <w:r w:rsidRPr="00A64FCA">
        <w:rPr>
          <w:color w:val="3F7F7F"/>
          <w:sz w:val="14"/>
          <w:szCs w:val="16"/>
        </w:rPr>
        <w:t>a</w:t>
      </w:r>
      <w:r w:rsidRPr="00A64FCA">
        <w:rPr>
          <w:color w:val="008080"/>
          <w:sz w:val="14"/>
          <w:szCs w:val="16"/>
        </w:rPr>
        <w:t>&gt;</w:t>
      </w:r>
      <w:r w:rsidRPr="00A64FCA">
        <w:rPr>
          <w:color w:val="000000"/>
          <w:sz w:val="14"/>
          <w:szCs w:val="16"/>
        </w:rPr>
        <w:t xml:space="preserve"> </w:t>
      </w:r>
      <w:r w:rsidRPr="00A64FCA">
        <w:rPr>
          <w:color w:val="008080"/>
          <w:sz w:val="14"/>
          <w:szCs w:val="16"/>
        </w:rPr>
        <w:t>&lt;</w:t>
      </w:r>
      <w:r w:rsidRPr="00A64FCA">
        <w:rPr>
          <w:color w:val="3F7F7F"/>
          <w:sz w:val="14"/>
          <w:szCs w:val="16"/>
        </w:rPr>
        <w:t>span</w:t>
      </w:r>
      <w:r w:rsidRPr="00A64FCA">
        <w:rPr>
          <w:color w:val="008080"/>
          <w:sz w:val="14"/>
          <w:szCs w:val="16"/>
        </w:rPr>
        <w:t>&gt;</w:t>
      </w:r>
      <w:r w:rsidRPr="00A64FCA">
        <w:rPr>
          <w:color w:val="2A00FF"/>
          <w:sz w:val="14"/>
          <w:szCs w:val="16"/>
        </w:rPr>
        <w:t>&amp;nbsp;</w:t>
      </w:r>
      <w:r w:rsidRPr="00A64FCA">
        <w:rPr>
          <w:color w:val="008080"/>
          <w:sz w:val="14"/>
          <w:szCs w:val="16"/>
        </w:rPr>
        <w:t>&lt;/</w:t>
      </w:r>
      <w:r w:rsidRPr="00A64FCA">
        <w:rPr>
          <w:color w:val="3F7F7F"/>
          <w:sz w:val="14"/>
          <w:szCs w:val="16"/>
        </w:rPr>
        <w:t>span</w:t>
      </w:r>
      <w:r w:rsidRPr="00A64FCA">
        <w:rPr>
          <w:color w:val="008080"/>
          <w:sz w:val="14"/>
          <w:szCs w:val="16"/>
        </w:rPr>
        <w:t>&gt;</w:t>
      </w:r>
    </w:p>
    <w:p w14:paraId="2B1DDCF7" w14:textId="67569A67" w:rsidR="00A64FCA" w:rsidRPr="00A64FCA" w:rsidRDefault="00A64FCA" w:rsidP="00A64FCA">
      <w:pPr>
        <w:pStyle w:val="syntax"/>
        <w:ind w:left="0"/>
        <w:rPr>
          <w:sz w:val="14"/>
          <w:szCs w:val="16"/>
        </w:rPr>
      </w:pPr>
      <w:r w:rsidRPr="00A64FCA">
        <w:rPr>
          <w:color w:val="000000"/>
          <w:sz w:val="14"/>
          <w:szCs w:val="16"/>
        </w:rPr>
        <w:t xml:space="preserve">    </w:t>
      </w:r>
      <w:r w:rsidRPr="00A64FCA">
        <w:rPr>
          <w:color w:val="000000"/>
          <w:sz w:val="14"/>
          <w:szCs w:val="16"/>
        </w:rPr>
        <w:tab/>
      </w:r>
      <w:r w:rsidRPr="00A64FCA">
        <w:rPr>
          <w:color w:val="008080"/>
          <w:sz w:val="14"/>
          <w:szCs w:val="16"/>
        </w:rPr>
        <w:t>&lt;</w:t>
      </w:r>
      <w:r w:rsidRPr="00A64FCA">
        <w:rPr>
          <w:color w:val="3F7F7F"/>
          <w:sz w:val="14"/>
          <w:szCs w:val="16"/>
        </w:rPr>
        <w:t>a</w:t>
      </w:r>
      <w:r w:rsidRPr="00A64FCA">
        <w:rPr>
          <w:sz w:val="14"/>
          <w:szCs w:val="16"/>
        </w:rPr>
        <w:t xml:space="preserve"> </w:t>
      </w:r>
      <w:r w:rsidRPr="00A64FCA">
        <w:rPr>
          <w:color w:val="7F007F"/>
          <w:sz w:val="14"/>
          <w:szCs w:val="16"/>
        </w:rPr>
        <w:t>th:href</w:t>
      </w:r>
      <w:r w:rsidRPr="00A64FCA">
        <w:rPr>
          <w:color w:val="000000"/>
          <w:sz w:val="14"/>
          <w:szCs w:val="16"/>
        </w:rPr>
        <w:t>=</w:t>
      </w:r>
      <w:r w:rsidRPr="00A64FCA">
        <w:rPr>
          <w:i/>
          <w:iCs/>
          <w:color w:val="2A00FF"/>
          <w:sz w:val="14"/>
          <w:szCs w:val="16"/>
        </w:rPr>
        <w:t>"@{/deleteEmployee/{id}(id=${employee.id})}"</w:t>
      </w:r>
      <w:r w:rsidRPr="00A64FCA">
        <w:rPr>
          <w:sz w:val="14"/>
          <w:szCs w:val="16"/>
        </w:rPr>
        <w:t xml:space="preserve">  </w:t>
      </w:r>
      <w:r w:rsidRPr="00A64FCA">
        <w:rPr>
          <w:color w:val="7F007F"/>
          <w:sz w:val="14"/>
          <w:szCs w:val="16"/>
        </w:rPr>
        <w:t>class</w:t>
      </w:r>
      <w:r w:rsidRPr="00A64FCA">
        <w:rPr>
          <w:color w:val="000000"/>
          <w:sz w:val="14"/>
          <w:szCs w:val="16"/>
        </w:rPr>
        <w:t>=</w:t>
      </w:r>
      <w:r w:rsidRPr="00A64FCA">
        <w:rPr>
          <w:i/>
          <w:iCs/>
          <w:color w:val="2A00FF"/>
          <w:sz w:val="14"/>
          <w:szCs w:val="16"/>
        </w:rPr>
        <w:t>"btn btn-danger"</w:t>
      </w:r>
      <w:r w:rsidRPr="00A64FCA">
        <w:rPr>
          <w:color w:val="008080"/>
          <w:sz w:val="14"/>
          <w:szCs w:val="16"/>
        </w:rPr>
        <w:t>&gt;</w:t>
      </w:r>
      <w:r w:rsidRPr="00E80A0E">
        <w:rPr>
          <w:b/>
          <w:bCs/>
          <w:color w:val="0D0D0D" w:themeColor="text1" w:themeTint="F2"/>
          <w:sz w:val="14"/>
          <w:szCs w:val="16"/>
        </w:rPr>
        <w:t>Delete</w:t>
      </w:r>
      <w:r w:rsidRPr="00A64FCA">
        <w:rPr>
          <w:color w:val="008080"/>
          <w:sz w:val="14"/>
          <w:szCs w:val="16"/>
        </w:rPr>
        <w:t>&lt;/</w:t>
      </w:r>
      <w:r w:rsidRPr="00A64FCA">
        <w:rPr>
          <w:color w:val="3F7F7F"/>
          <w:sz w:val="14"/>
          <w:szCs w:val="16"/>
        </w:rPr>
        <w:t>a</w:t>
      </w:r>
      <w:r w:rsidRPr="00A64FCA">
        <w:rPr>
          <w:color w:val="008080"/>
          <w:sz w:val="14"/>
          <w:szCs w:val="16"/>
        </w:rPr>
        <w:t>&gt;</w:t>
      </w:r>
    </w:p>
    <w:p w14:paraId="33B2AE99" w14:textId="77777777" w:rsidR="00A64FCA" w:rsidRPr="00A64FCA" w:rsidRDefault="00A64FCA" w:rsidP="00A64FCA">
      <w:pPr>
        <w:pStyle w:val="syntax"/>
        <w:ind w:left="0"/>
        <w:rPr>
          <w:sz w:val="14"/>
          <w:szCs w:val="16"/>
        </w:rPr>
      </w:pPr>
      <w:r w:rsidRPr="00A64FCA">
        <w:rPr>
          <w:color w:val="000000"/>
          <w:sz w:val="14"/>
          <w:szCs w:val="16"/>
        </w:rPr>
        <w:t xml:space="preserve">    </w:t>
      </w:r>
      <w:r w:rsidRPr="00A64FCA">
        <w:rPr>
          <w:color w:val="008080"/>
          <w:sz w:val="14"/>
          <w:szCs w:val="16"/>
        </w:rPr>
        <w:t>&lt;/</w:t>
      </w:r>
      <w:r w:rsidRPr="00A64FCA">
        <w:rPr>
          <w:color w:val="3F7F7F"/>
          <w:sz w:val="14"/>
          <w:szCs w:val="16"/>
        </w:rPr>
        <w:t>td</w:t>
      </w:r>
      <w:r w:rsidRPr="00A64FCA">
        <w:rPr>
          <w:color w:val="008080"/>
          <w:sz w:val="14"/>
          <w:szCs w:val="16"/>
        </w:rPr>
        <w:t>&gt;</w:t>
      </w:r>
    </w:p>
    <w:p w14:paraId="68E0E644" w14:textId="77777777" w:rsidR="00A64FCA" w:rsidRPr="00A64FCA" w:rsidRDefault="00A64FCA" w:rsidP="00A64FCA">
      <w:pPr>
        <w:pStyle w:val="syntax"/>
        <w:ind w:left="0"/>
        <w:rPr>
          <w:sz w:val="14"/>
          <w:szCs w:val="16"/>
        </w:rPr>
      </w:pPr>
      <w:r w:rsidRPr="00A64FCA">
        <w:rPr>
          <w:color w:val="008080"/>
          <w:sz w:val="14"/>
          <w:szCs w:val="16"/>
        </w:rPr>
        <w:t>&lt;/</w:t>
      </w:r>
      <w:r w:rsidRPr="00A64FCA">
        <w:rPr>
          <w:color w:val="3F7F7F"/>
          <w:sz w:val="14"/>
          <w:szCs w:val="16"/>
        </w:rPr>
        <w:t>tr</w:t>
      </w:r>
      <w:r w:rsidRPr="00A64FCA">
        <w:rPr>
          <w:color w:val="008080"/>
          <w:sz w:val="14"/>
          <w:szCs w:val="16"/>
        </w:rPr>
        <w:t>&gt;</w:t>
      </w:r>
    </w:p>
    <w:p w14:paraId="16EEB1DF" w14:textId="77777777" w:rsidR="00A64FCA" w:rsidRPr="00A64FCA" w:rsidRDefault="00A64FCA" w:rsidP="00A64FCA">
      <w:pPr>
        <w:pStyle w:val="syntax"/>
        <w:ind w:left="0"/>
        <w:rPr>
          <w:sz w:val="14"/>
          <w:szCs w:val="16"/>
        </w:rPr>
      </w:pPr>
      <w:r w:rsidRPr="00A64FCA">
        <w:rPr>
          <w:color w:val="000000"/>
          <w:sz w:val="14"/>
          <w:szCs w:val="16"/>
        </w:rPr>
        <w:tab/>
      </w:r>
      <w:r w:rsidRPr="00A64FCA">
        <w:rPr>
          <w:color w:val="008080"/>
          <w:sz w:val="14"/>
          <w:szCs w:val="16"/>
        </w:rPr>
        <w:t>&lt;/</w:t>
      </w:r>
      <w:r w:rsidRPr="00A64FCA">
        <w:rPr>
          <w:color w:val="3F7F7F"/>
          <w:sz w:val="14"/>
          <w:szCs w:val="16"/>
        </w:rPr>
        <w:t>tbody</w:t>
      </w:r>
      <w:r w:rsidRPr="00A64FCA">
        <w:rPr>
          <w:color w:val="008080"/>
          <w:sz w:val="14"/>
          <w:szCs w:val="16"/>
        </w:rPr>
        <w:t>&gt;</w:t>
      </w:r>
    </w:p>
    <w:p w14:paraId="0A8408D4" w14:textId="5E2A7274" w:rsidR="00A64FCA" w:rsidRPr="00A64FCA" w:rsidRDefault="00A64FCA" w:rsidP="00A64FCA">
      <w:pPr>
        <w:pStyle w:val="syntax"/>
        <w:ind w:left="0"/>
        <w:rPr>
          <w:sz w:val="14"/>
          <w:szCs w:val="16"/>
        </w:rPr>
      </w:pPr>
      <w:r w:rsidRPr="00A64FCA">
        <w:rPr>
          <w:color w:val="008080"/>
          <w:sz w:val="14"/>
          <w:szCs w:val="16"/>
        </w:rPr>
        <w:t>&lt;/</w:t>
      </w:r>
      <w:r w:rsidRPr="00A64FCA">
        <w:rPr>
          <w:color w:val="3F7F7F"/>
          <w:sz w:val="14"/>
          <w:szCs w:val="16"/>
        </w:rPr>
        <w:t>table</w:t>
      </w:r>
      <w:r w:rsidRPr="00A64FCA">
        <w:rPr>
          <w:color w:val="008080"/>
          <w:sz w:val="14"/>
          <w:szCs w:val="16"/>
        </w:rPr>
        <w:t>&gt;</w:t>
      </w:r>
    </w:p>
    <w:p w14:paraId="028FACAD" w14:textId="5F06950E" w:rsidR="00BC435D" w:rsidRDefault="00BC435D" w:rsidP="00BC435D">
      <w:pPr>
        <w:pStyle w:val="Heading2"/>
      </w:pPr>
      <w:bookmarkStart w:id="76" w:name="_Toc98762622"/>
      <w:bookmarkStart w:id="77" w:name="_Toc98778492"/>
      <w:r>
        <w:lastRenderedPageBreak/>
        <w:t>SpringBoot – MVC using Standard JSP Pages</w:t>
      </w:r>
      <w:bookmarkEnd w:id="76"/>
      <w:bookmarkEnd w:id="77"/>
    </w:p>
    <w:p w14:paraId="6F84115E" w14:textId="70C578F3" w:rsidR="00BC435D" w:rsidRDefault="00E255D9" w:rsidP="00910490">
      <w:pPr>
        <w:spacing w:after="0"/>
        <w:rPr>
          <w:bCs/>
        </w:rPr>
      </w:pPr>
      <w:r>
        <w:rPr>
          <w:bCs/>
        </w:rPr>
        <w:t>Add this extra dependency in pom.xml to work with jsp pages</w:t>
      </w:r>
    </w:p>
    <w:p w14:paraId="5F7F6DE6" w14:textId="1D9DB04D" w:rsidR="00275E91" w:rsidRPr="008B56B4" w:rsidRDefault="00275E91" w:rsidP="00E80A0E">
      <w:pPr>
        <w:pStyle w:val="syntax"/>
        <w:ind w:left="0"/>
        <w:rPr>
          <w:color w:val="4C483D" w:themeColor="text2"/>
          <w:sz w:val="14"/>
          <w:szCs w:val="14"/>
        </w:rPr>
      </w:pPr>
      <w:r w:rsidRPr="008B56B4">
        <w:rPr>
          <w:color w:val="000000"/>
          <w:sz w:val="14"/>
          <w:szCs w:val="14"/>
        </w:rPr>
        <w:tab/>
      </w:r>
      <w:r w:rsidRPr="008B56B4">
        <w:rPr>
          <w:sz w:val="14"/>
          <w:szCs w:val="14"/>
        </w:rPr>
        <w:t>&lt;!-- JSTL --&gt;</w:t>
      </w:r>
    </w:p>
    <w:p w14:paraId="36A7F5C9" w14:textId="77777777" w:rsidR="00275E91" w:rsidRPr="008B56B4" w:rsidRDefault="00275E91" w:rsidP="00E80A0E">
      <w:pPr>
        <w:pStyle w:val="syntax"/>
        <w:ind w:left="0"/>
        <w:rPr>
          <w:color w:val="4C483D" w:themeColor="text2"/>
          <w:sz w:val="14"/>
          <w:szCs w:val="14"/>
        </w:rPr>
      </w:pPr>
      <w:r w:rsidRPr="008B56B4">
        <w:rPr>
          <w:color w:val="000000"/>
          <w:sz w:val="14"/>
          <w:szCs w:val="14"/>
        </w:rPr>
        <w:t xml:space="preserve">        </w:t>
      </w:r>
      <w:r w:rsidRPr="008B56B4">
        <w:rPr>
          <w:color w:val="008080"/>
          <w:sz w:val="14"/>
          <w:szCs w:val="14"/>
        </w:rPr>
        <w:t>&lt;</w:t>
      </w:r>
      <w:r w:rsidRPr="008B56B4">
        <w:rPr>
          <w:sz w:val="14"/>
          <w:szCs w:val="14"/>
        </w:rPr>
        <w:t>dependency</w:t>
      </w:r>
      <w:r w:rsidRPr="008B56B4">
        <w:rPr>
          <w:color w:val="008080"/>
          <w:sz w:val="14"/>
          <w:szCs w:val="14"/>
        </w:rPr>
        <w:t>&gt;</w:t>
      </w:r>
    </w:p>
    <w:p w14:paraId="648CE2B4" w14:textId="77777777" w:rsidR="00275E91" w:rsidRPr="008B56B4" w:rsidRDefault="00275E91" w:rsidP="00E80A0E">
      <w:pPr>
        <w:pStyle w:val="syntax"/>
        <w:ind w:left="0"/>
        <w:rPr>
          <w:color w:val="4C483D" w:themeColor="text2"/>
          <w:sz w:val="14"/>
          <w:szCs w:val="14"/>
        </w:rPr>
      </w:pPr>
      <w:r w:rsidRPr="008B56B4">
        <w:rPr>
          <w:sz w:val="14"/>
          <w:szCs w:val="14"/>
        </w:rPr>
        <w:t xml:space="preserve">            </w:t>
      </w:r>
      <w:r w:rsidRPr="008B56B4">
        <w:rPr>
          <w:color w:val="008080"/>
          <w:sz w:val="14"/>
          <w:szCs w:val="14"/>
        </w:rPr>
        <w:t>&lt;</w:t>
      </w:r>
      <w:r w:rsidRPr="008B56B4">
        <w:rPr>
          <w:color w:val="3F7F7F"/>
          <w:sz w:val="14"/>
          <w:szCs w:val="14"/>
        </w:rPr>
        <w:t>groupId</w:t>
      </w:r>
      <w:r w:rsidRPr="008B56B4">
        <w:rPr>
          <w:color w:val="008080"/>
          <w:sz w:val="14"/>
          <w:szCs w:val="14"/>
        </w:rPr>
        <w:t>&gt;</w:t>
      </w:r>
      <w:r w:rsidRPr="008B56B4">
        <w:rPr>
          <w:sz w:val="14"/>
          <w:szCs w:val="14"/>
        </w:rPr>
        <w:t>javax.servlet</w:t>
      </w:r>
      <w:r w:rsidRPr="008B56B4">
        <w:rPr>
          <w:color w:val="008080"/>
          <w:sz w:val="14"/>
          <w:szCs w:val="14"/>
        </w:rPr>
        <w:t>&lt;/</w:t>
      </w:r>
      <w:r w:rsidRPr="008B56B4">
        <w:rPr>
          <w:color w:val="3F7F7F"/>
          <w:sz w:val="14"/>
          <w:szCs w:val="14"/>
        </w:rPr>
        <w:t>groupId</w:t>
      </w:r>
      <w:r w:rsidRPr="008B56B4">
        <w:rPr>
          <w:color w:val="008080"/>
          <w:sz w:val="14"/>
          <w:szCs w:val="14"/>
        </w:rPr>
        <w:t>&gt;</w:t>
      </w:r>
    </w:p>
    <w:p w14:paraId="0BE2068F" w14:textId="77777777" w:rsidR="00275E91" w:rsidRPr="008B56B4" w:rsidRDefault="00275E91" w:rsidP="00E80A0E">
      <w:pPr>
        <w:pStyle w:val="syntax"/>
        <w:ind w:left="0"/>
        <w:rPr>
          <w:color w:val="4C483D" w:themeColor="text2"/>
          <w:sz w:val="14"/>
          <w:szCs w:val="14"/>
        </w:rPr>
      </w:pPr>
      <w:r w:rsidRPr="008B56B4">
        <w:rPr>
          <w:color w:val="000000"/>
          <w:sz w:val="14"/>
          <w:szCs w:val="14"/>
        </w:rPr>
        <w:t xml:space="preserve">            </w:t>
      </w:r>
      <w:r w:rsidRPr="008B56B4">
        <w:rPr>
          <w:color w:val="008080"/>
          <w:sz w:val="14"/>
          <w:szCs w:val="14"/>
        </w:rPr>
        <w:t>&lt;</w:t>
      </w:r>
      <w:r w:rsidRPr="008B56B4">
        <w:rPr>
          <w:sz w:val="14"/>
          <w:szCs w:val="14"/>
        </w:rPr>
        <w:t>artifactId</w:t>
      </w:r>
      <w:r w:rsidRPr="008B56B4">
        <w:rPr>
          <w:color w:val="008080"/>
          <w:sz w:val="14"/>
          <w:szCs w:val="14"/>
        </w:rPr>
        <w:t>&gt;</w:t>
      </w:r>
      <w:r w:rsidRPr="008B56B4">
        <w:rPr>
          <w:color w:val="000000"/>
          <w:sz w:val="14"/>
          <w:szCs w:val="14"/>
        </w:rPr>
        <w:t>jstl</w:t>
      </w:r>
      <w:r w:rsidRPr="008B56B4">
        <w:rPr>
          <w:color w:val="008080"/>
          <w:sz w:val="14"/>
          <w:szCs w:val="14"/>
        </w:rPr>
        <w:t>&lt;/</w:t>
      </w:r>
      <w:r w:rsidRPr="008B56B4">
        <w:rPr>
          <w:sz w:val="14"/>
          <w:szCs w:val="14"/>
        </w:rPr>
        <w:t>artifactId</w:t>
      </w:r>
      <w:r w:rsidRPr="008B56B4">
        <w:rPr>
          <w:color w:val="008080"/>
          <w:sz w:val="14"/>
          <w:szCs w:val="14"/>
        </w:rPr>
        <w:t>&gt;</w:t>
      </w:r>
    </w:p>
    <w:p w14:paraId="35592E3E" w14:textId="509FACC3" w:rsidR="00275E91" w:rsidRPr="008B56B4" w:rsidRDefault="00275E91" w:rsidP="00E80A0E">
      <w:pPr>
        <w:pStyle w:val="syntax"/>
        <w:ind w:left="0"/>
        <w:rPr>
          <w:color w:val="4C483D" w:themeColor="text2"/>
          <w:sz w:val="14"/>
          <w:szCs w:val="14"/>
        </w:rPr>
      </w:pPr>
      <w:r w:rsidRPr="008B56B4">
        <w:rPr>
          <w:sz w:val="14"/>
          <w:szCs w:val="14"/>
        </w:rPr>
        <w:t xml:space="preserve">        </w:t>
      </w:r>
      <w:r w:rsidRPr="008B56B4">
        <w:rPr>
          <w:color w:val="008080"/>
          <w:sz w:val="14"/>
          <w:szCs w:val="14"/>
        </w:rPr>
        <w:t>&lt;/</w:t>
      </w:r>
      <w:r w:rsidRPr="008B56B4">
        <w:rPr>
          <w:color w:val="3F7F7F"/>
          <w:sz w:val="14"/>
          <w:szCs w:val="14"/>
        </w:rPr>
        <w:t>dependency</w:t>
      </w:r>
      <w:r w:rsidRPr="008B56B4">
        <w:rPr>
          <w:color w:val="008080"/>
          <w:sz w:val="14"/>
          <w:szCs w:val="14"/>
        </w:rPr>
        <w:t>&gt;</w:t>
      </w:r>
      <w:r w:rsidRPr="008B56B4">
        <w:rPr>
          <w:sz w:val="14"/>
          <w:szCs w:val="14"/>
        </w:rPr>
        <w:t xml:space="preserve">        </w:t>
      </w:r>
    </w:p>
    <w:p w14:paraId="394FDA5D" w14:textId="3E53E13B" w:rsidR="00275E91" w:rsidRPr="008B56B4" w:rsidRDefault="00275E91" w:rsidP="00E80A0E">
      <w:pPr>
        <w:pStyle w:val="syntax"/>
        <w:ind w:left="0"/>
        <w:rPr>
          <w:color w:val="4C483D" w:themeColor="text2"/>
          <w:sz w:val="14"/>
          <w:szCs w:val="14"/>
        </w:rPr>
      </w:pPr>
      <w:r w:rsidRPr="008B56B4">
        <w:rPr>
          <w:color w:val="000000"/>
          <w:sz w:val="14"/>
          <w:szCs w:val="14"/>
        </w:rPr>
        <w:t xml:space="preserve">        </w:t>
      </w:r>
      <w:r w:rsidRPr="008B56B4">
        <w:rPr>
          <w:sz w:val="14"/>
          <w:szCs w:val="14"/>
        </w:rPr>
        <w:t xml:space="preserve">&lt;!-- </w:t>
      </w:r>
      <w:r w:rsidRPr="008B56B4">
        <w:rPr>
          <w:sz w:val="14"/>
          <w:szCs w:val="14"/>
          <w:u w:val="single"/>
        </w:rPr>
        <w:t>Tomcat</w:t>
      </w:r>
      <w:r w:rsidRPr="008B56B4">
        <w:rPr>
          <w:sz w:val="14"/>
          <w:szCs w:val="14"/>
        </w:rPr>
        <w:t xml:space="preserve"> Embed --&gt;</w:t>
      </w:r>
    </w:p>
    <w:p w14:paraId="4778F375" w14:textId="77777777" w:rsidR="00275E91" w:rsidRPr="008B56B4" w:rsidRDefault="00275E91" w:rsidP="00E80A0E">
      <w:pPr>
        <w:pStyle w:val="syntax"/>
        <w:ind w:left="0"/>
        <w:rPr>
          <w:color w:val="4C483D" w:themeColor="text2"/>
          <w:sz w:val="14"/>
          <w:szCs w:val="14"/>
        </w:rPr>
      </w:pPr>
      <w:r w:rsidRPr="008B56B4">
        <w:rPr>
          <w:color w:val="000000"/>
          <w:sz w:val="14"/>
          <w:szCs w:val="14"/>
        </w:rPr>
        <w:t xml:space="preserve">        </w:t>
      </w:r>
      <w:r w:rsidRPr="008B56B4">
        <w:rPr>
          <w:color w:val="008080"/>
          <w:sz w:val="14"/>
          <w:szCs w:val="14"/>
        </w:rPr>
        <w:t>&lt;</w:t>
      </w:r>
      <w:r w:rsidRPr="008B56B4">
        <w:rPr>
          <w:sz w:val="14"/>
          <w:szCs w:val="14"/>
        </w:rPr>
        <w:t>dependency</w:t>
      </w:r>
      <w:r w:rsidRPr="008B56B4">
        <w:rPr>
          <w:color w:val="008080"/>
          <w:sz w:val="14"/>
          <w:szCs w:val="14"/>
        </w:rPr>
        <w:t>&gt;</w:t>
      </w:r>
    </w:p>
    <w:p w14:paraId="0620A8E6" w14:textId="77777777" w:rsidR="00275E91" w:rsidRPr="008B56B4" w:rsidRDefault="00275E91" w:rsidP="00E80A0E">
      <w:pPr>
        <w:pStyle w:val="syntax"/>
        <w:ind w:left="0"/>
        <w:rPr>
          <w:color w:val="4C483D" w:themeColor="text2"/>
          <w:sz w:val="14"/>
          <w:szCs w:val="14"/>
        </w:rPr>
      </w:pPr>
      <w:r w:rsidRPr="008B56B4">
        <w:rPr>
          <w:sz w:val="14"/>
          <w:szCs w:val="14"/>
        </w:rPr>
        <w:t xml:space="preserve">            </w:t>
      </w:r>
      <w:r w:rsidRPr="008B56B4">
        <w:rPr>
          <w:color w:val="008080"/>
          <w:sz w:val="14"/>
          <w:szCs w:val="14"/>
        </w:rPr>
        <w:t>&lt;</w:t>
      </w:r>
      <w:r w:rsidRPr="008B56B4">
        <w:rPr>
          <w:color w:val="3F7F7F"/>
          <w:sz w:val="14"/>
          <w:szCs w:val="14"/>
        </w:rPr>
        <w:t>groupId</w:t>
      </w:r>
      <w:r w:rsidRPr="008B56B4">
        <w:rPr>
          <w:color w:val="008080"/>
          <w:sz w:val="14"/>
          <w:szCs w:val="14"/>
        </w:rPr>
        <w:t>&gt;</w:t>
      </w:r>
      <w:r w:rsidRPr="008B56B4">
        <w:rPr>
          <w:sz w:val="14"/>
          <w:szCs w:val="14"/>
        </w:rPr>
        <w:t>org.springframework.boot</w:t>
      </w:r>
      <w:r w:rsidRPr="008B56B4">
        <w:rPr>
          <w:color w:val="008080"/>
          <w:sz w:val="14"/>
          <w:szCs w:val="14"/>
        </w:rPr>
        <w:t>&lt;/</w:t>
      </w:r>
      <w:r w:rsidRPr="008B56B4">
        <w:rPr>
          <w:color w:val="3F7F7F"/>
          <w:sz w:val="14"/>
          <w:szCs w:val="14"/>
        </w:rPr>
        <w:t>groupId</w:t>
      </w:r>
      <w:r w:rsidRPr="008B56B4">
        <w:rPr>
          <w:color w:val="008080"/>
          <w:sz w:val="14"/>
          <w:szCs w:val="14"/>
        </w:rPr>
        <w:t>&gt;</w:t>
      </w:r>
    </w:p>
    <w:p w14:paraId="2DFC276B" w14:textId="77777777" w:rsidR="00275E91" w:rsidRPr="008B56B4" w:rsidRDefault="00275E91" w:rsidP="00E80A0E">
      <w:pPr>
        <w:pStyle w:val="syntax"/>
        <w:ind w:left="0"/>
        <w:rPr>
          <w:color w:val="4C483D" w:themeColor="text2"/>
          <w:sz w:val="14"/>
          <w:szCs w:val="14"/>
        </w:rPr>
      </w:pPr>
      <w:r w:rsidRPr="008B56B4">
        <w:rPr>
          <w:sz w:val="14"/>
          <w:szCs w:val="14"/>
        </w:rPr>
        <w:t xml:space="preserve">            </w:t>
      </w:r>
      <w:r w:rsidRPr="008B56B4">
        <w:rPr>
          <w:color w:val="008080"/>
          <w:sz w:val="14"/>
          <w:szCs w:val="14"/>
        </w:rPr>
        <w:t>&lt;</w:t>
      </w:r>
      <w:r w:rsidRPr="008B56B4">
        <w:rPr>
          <w:color w:val="3F7F7F"/>
          <w:sz w:val="14"/>
          <w:szCs w:val="14"/>
        </w:rPr>
        <w:t>artifactId</w:t>
      </w:r>
      <w:r w:rsidRPr="008B56B4">
        <w:rPr>
          <w:color w:val="008080"/>
          <w:sz w:val="14"/>
          <w:szCs w:val="14"/>
        </w:rPr>
        <w:t>&gt;</w:t>
      </w:r>
      <w:r w:rsidRPr="008B56B4">
        <w:rPr>
          <w:sz w:val="14"/>
          <w:szCs w:val="14"/>
        </w:rPr>
        <w:t>spring-boot-starter-tomcat</w:t>
      </w:r>
      <w:r w:rsidRPr="008B56B4">
        <w:rPr>
          <w:color w:val="008080"/>
          <w:sz w:val="14"/>
          <w:szCs w:val="14"/>
        </w:rPr>
        <w:t>&lt;/</w:t>
      </w:r>
      <w:r w:rsidRPr="008B56B4">
        <w:rPr>
          <w:color w:val="3F7F7F"/>
          <w:sz w:val="14"/>
          <w:szCs w:val="14"/>
        </w:rPr>
        <w:t>artifactId</w:t>
      </w:r>
      <w:r w:rsidRPr="008B56B4">
        <w:rPr>
          <w:color w:val="008080"/>
          <w:sz w:val="14"/>
          <w:szCs w:val="14"/>
        </w:rPr>
        <w:t>&gt;</w:t>
      </w:r>
      <w:r w:rsidRPr="008B56B4">
        <w:rPr>
          <w:sz w:val="14"/>
          <w:szCs w:val="14"/>
        </w:rPr>
        <w:t xml:space="preserve">           </w:t>
      </w:r>
    </w:p>
    <w:p w14:paraId="18DB691B" w14:textId="18B3A3E3" w:rsidR="00275E91" w:rsidRPr="008B56B4" w:rsidRDefault="00275E91" w:rsidP="00E80A0E">
      <w:pPr>
        <w:pStyle w:val="syntax"/>
        <w:ind w:left="0"/>
        <w:rPr>
          <w:color w:val="4C483D" w:themeColor="text2"/>
          <w:sz w:val="14"/>
          <w:szCs w:val="14"/>
        </w:rPr>
      </w:pPr>
      <w:r w:rsidRPr="008B56B4">
        <w:rPr>
          <w:sz w:val="14"/>
          <w:szCs w:val="14"/>
        </w:rPr>
        <w:t xml:space="preserve">        </w:t>
      </w:r>
      <w:r w:rsidRPr="008B56B4">
        <w:rPr>
          <w:color w:val="008080"/>
          <w:sz w:val="14"/>
          <w:szCs w:val="14"/>
        </w:rPr>
        <w:t>&lt;/</w:t>
      </w:r>
      <w:r w:rsidRPr="008B56B4">
        <w:rPr>
          <w:color w:val="3F7F7F"/>
          <w:sz w:val="14"/>
          <w:szCs w:val="14"/>
        </w:rPr>
        <w:t>dependency</w:t>
      </w:r>
      <w:r w:rsidRPr="008B56B4">
        <w:rPr>
          <w:color w:val="008080"/>
          <w:sz w:val="14"/>
          <w:szCs w:val="14"/>
        </w:rPr>
        <w:t>&gt;</w:t>
      </w:r>
      <w:r w:rsidRPr="008B56B4">
        <w:rPr>
          <w:sz w:val="14"/>
          <w:szCs w:val="14"/>
        </w:rPr>
        <w:t xml:space="preserve">        </w:t>
      </w:r>
    </w:p>
    <w:p w14:paraId="345BEB54" w14:textId="64C475C8" w:rsidR="00275E91" w:rsidRPr="008B56B4" w:rsidRDefault="00275E91" w:rsidP="00E80A0E">
      <w:pPr>
        <w:pStyle w:val="syntax"/>
        <w:ind w:left="0"/>
        <w:rPr>
          <w:color w:val="4C483D" w:themeColor="text2"/>
          <w:sz w:val="14"/>
          <w:szCs w:val="14"/>
        </w:rPr>
      </w:pPr>
      <w:r w:rsidRPr="008B56B4">
        <w:rPr>
          <w:color w:val="000000"/>
          <w:sz w:val="14"/>
          <w:szCs w:val="14"/>
        </w:rPr>
        <w:t xml:space="preserve">      </w:t>
      </w:r>
      <w:r w:rsidRPr="008B56B4">
        <w:rPr>
          <w:color w:val="000000"/>
          <w:sz w:val="14"/>
          <w:szCs w:val="14"/>
        </w:rPr>
        <w:tab/>
      </w:r>
      <w:r w:rsidRPr="008B56B4">
        <w:rPr>
          <w:color w:val="008080"/>
          <w:sz w:val="14"/>
          <w:szCs w:val="14"/>
        </w:rPr>
        <w:t>&lt;</w:t>
      </w:r>
      <w:r w:rsidRPr="008B56B4">
        <w:rPr>
          <w:sz w:val="14"/>
          <w:szCs w:val="14"/>
        </w:rPr>
        <w:t>dependency</w:t>
      </w:r>
      <w:r w:rsidRPr="008B56B4">
        <w:rPr>
          <w:color w:val="008080"/>
          <w:sz w:val="14"/>
          <w:szCs w:val="14"/>
        </w:rPr>
        <w:t>&gt;</w:t>
      </w:r>
    </w:p>
    <w:p w14:paraId="455FCA09" w14:textId="5183E8D0" w:rsidR="00275E91" w:rsidRPr="008B56B4" w:rsidRDefault="00275E91" w:rsidP="00E80A0E">
      <w:pPr>
        <w:pStyle w:val="syntax"/>
        <w:ind w:left="0"/>
        <w:rPr>
          <w:color w:val="4C483D" w:themeColor="text2"/>
          <w:sz w:val="14"/>
          <w:szCs w:val="14"/>
        </w:rPr>
      </w:pPr>
      <w:r w:rsidRPr="008B56B4">
        <w:rPr>
          <w:sz w:val="14"/>
          <w:szCs w:val="14"/>
        </w:rPr>
        <w:t xml:space="preserve">            </w:t>
      </w:r>
      <w:r w:rsidRPr="008B56B4">
        <w:rPr>
          <w:color w:val="008080"/>
          <w:sz w:val="14"/>
          <w:szCs w:val="14"/>
        </w:rPr>
        <w:t>&lt;</w:t>
      </w:r>
      <w:r w:rsidRPr="008B56B4">
        <w:rPr>
          <w:color w:val="3F7F7F"/>
          <w:sz w:val="14"/>
          <w:szCs w:val="14"/>
        </w:rPr>
        <w:t>groupId</w:t>
      </w:r>
      <w:r w:rsidRPr="008B56B4">
        <w:rPr>
          <w:color w:val="008080"/>
          <w:sz w:val="14"/>
          <w:szCs w:val="14"/>
        </w:rPr>
        <w:t>&gt;</w:t>
      </w:r>
      <w:r w:rsidRPr="008B56B4">
        <w:rPr>
          <w:sz w:val="14"/>
          <w:szCs w:val="14"/>
        </w:rPr>
        <w:t>org.apache.tomcat.embed</w:t>
      </w:r>
      <w:r w:rsidRPr="008B56B4">
        <w:rPr>
          <w:color w:val="008080"/>
          <w:sz w:val="14"/>
          <w:szCs w:val="14"/>
        </w:rPr>
        <w:t>&lt;/</w:t>
      </w:r>
      <w:r w:rsidRPr="008B56B4">
        <w:rPr>
          <w:color w:val="3F7F7F"/>
          <w:sz w:val="14"/>
          <w:szCs w:val="14"/>
        </w:rPr>
        <w:t>groupId</w:t>
      </w:r>
      <w:r w:rsidRPr="008B56B4">
        <w:rPr>
          <w:color w:val="008080"/>
          <w:sz w:val="14"/>
          <w:szCs w:val="14"/>
        </w:rPr>
        <w:t>&gt;</w:t>
      </w:r>
    </w:p>
    <w:p w14:paraId="06D690EB" w14:textId="7FBF426B" w:rsidR="00275E91" w:rsidRPr="008B56B4" w:rsidRDefault="00275E91" w:rsidP="00E80A0E">
      <w:pPr>
        <w:pStyle w:val="syntax"/>
        <w:ind w:left="0"/>
        <w:rPr>
          <w:color w:val="4C483D" w:themeColor="text2"/>
          <w:sz w:val="14"/>
          <w:szCs w:val="14"/>
        </w:rPr>
      </w:pPr>
      <w:r w:rsidRPr="008B56B4">
        <w:rPr>
          <w:sz w:val="14"/>
          <w:szCs w:val="14"/>
        </w:rPr>
        <w:t xml:space="preserve">            </w:t>
      </w:r>
      <w:r w:rsidRPr="008B56B4">
        <w:rPr>
          <w:color w:val="008080"/>
          <w:sz w:val="14"/>
          <w:szCs w:val="14"/>
        </w:rPr>
        <w:t>&lt;</w:t>
      </w:r>
      <w:r w:rsidRPr="008B56B4">
        <w:rPr>
          <w:color w:val="3F7F7F"/>
          <w:sz w:val="14"/>
          <w:szCs w:val="14"/>
        </w:rPr>
        <w:t>artifactId</w:t>
      </w:r>
      <w:r w:rsidRPr="008B56B4">
        <w:rPr>
          <w:color w:val="008080"/>
          <w:sz w:val="14"/>
          <w:szCs w:val="14"/>
        </w:rPr>
        <w:t>&gt;</w:t>
      </w:r>
      <w:r w:rsidRPr="008B56B4">
        <w:rPr>
          <w:sz w:val="14"/>
          <w:szCs w:val="14"/>
        </w:rPr>
        <w:t>tomcat-embed-jasper</w:t>
      </w:r>
      <w:r w:rsidRPr="008B56B4">
        <w:rPr>
          <w:color w:val="008080"/>
          <w:sz w:val="14"/>
          <w:szCs w:val="14"/>
        </w:rPr>
        <w:t>&lt;/</w:t>
      </w:r>
      <w:r w:rsidRPr="008B56B4">
        <w:rPr>
          <w:color w:val="3F7F7F"/>
          <w:sz w:val="14"/>
          <w:szCs w:val="14"/>
        </w:rPr>
        <w:t>artifactId</w:t>
      </w:r>
      <w:r w:rsidRPr="008B56B4">
        <w:rPr>
          <w:color w:val="008080"/>
          <w:sz w:val="14"/>
          <w:szCs w:val="14"/>
        </w:rPr>
        <w:t>&gt;</w:t>
      </w:r>
      <w:r w:rsidRPr="008B56B4">
        <w:rPr>
          <w:sz w:val="14"/>
          <w:szCs w:val="14"/>
        </w:rPr>
        <w:t xml:space="preserve">      </w:t>
      </w:r>
    </w:p>
    <w:p w14:paraId="4CE221FB" w14:textId="3EA2F649" w:rsidR="00275E91" w:rsidRPr="008B56B4" w:rsidRDefault="00275E91" w:rsidP="00E80A0E">
      <w:pPr>
        <w:pStyle w:val="syntax"/>
        <w:ind w:left="0"/>
        <w:rPr>
          <w:color w:val="4C483D" w:themeColor="text2"/>
          <w:sz w:val="14"/>
          <w:szCs w:val="14"/>
        </w:rPr>
      </w:pPr>
      <w:r w:rsidRPr="008B56B4">
        <w:rPr>
          <w:sz w:val="14"/>
          <w:szCs w:val="14"/>
        </w:rPr>
        <w:t xml:space="preserve">    </w:t>
      </w:r>
      <w:r w:rsidRPr="008B56B4">
        <w:rPr>
          <w:sz w:val="14"/>
          <w:szCs w:val="14"/>
        </w:rPr>
        <w:tab/>
      </w:r>
      <w:r w:rsidRPr="008B56B4">
        <w:rPr>
          <w:color w:val="008080"/>
          <w:sz w:val="14"/>
          <w:szCs w:val="14"/>
        </w:rPr>
        <w:t>&lt;/</w:t>
      </w:r>
      <w:r w:rsidRPr="008B56B4">
        <w:rPr>
          <w:color w:val="3F7F7F"/>
          <w:sz w:val="14"/>
          <w:szCs w:val="14"/>
        </w:rPr>
        <w:t>dependency</w:t>
      </w:r>
      <w:r w:rsidRPr="008B56B4">
        <w:rPr>
          <w:color w:val="008080"/>
          <w:sz w:val="14"/>
          <w:szCs w:val="14"/>
        </w:rPr>
        <w:t>&gt;</w:t>
      </w:r>
      <w:r w:rsidRPr="008B56B4">
        <w:rPr>
          <w:sz w:val="14"/>
          <w:szCs w:val="14"/>
        </w:rPr>
        <w:t xml:space="preserve">        </w:t>
      </w:r>
    </w:p>
    <w:p w14:paraId="1A3E79DF" w14:textId="77777777" w:rsidR="00275E91" w:rsidRPr="008B56B4" w:rsidRDefault="00275E91" w:rsidP="00E80A0E">
      <w:pPr>
        <w:pStyle w:val="syntax"/>
        <w:ind w:left="0"/>
        <w:rPr>
          <w:color w:val="4C483D" w:themeColor="text2"/>
          <w:sz w:val="14"/>
          <w:szCs w:val="14"/>
        </w:rPr>
      </w:pPr>
      <w:r w:rsidRPr="008B56B4">
        <w:rPr>
          <w:color w:val="000000"/>
          <w:sz w:val="14"/>
          <w:szCs w:val="14"/>
        </w:rPr>
        <w:t xml:space="preserve">        </w:t>
      </w:r>
      <w:r w:rsidRPr="008B56B4">
        <w:rPr>
          <w:sz w:val="14"/>
          <w:szCs w:val="14"/>
        </w:rPr>
        <w:t>&lt;!-- Optional, test for static content, bootstrap CSS--&gt;</w:t>
      </w:r>
    </w:p>
    <w:p w14:paraId="69D611C3" w14:textId="77777777" w:rsidR="00275E91" w:rsidRPr="008B56B4" w:rsidRDefault="00275E91" w:rsidP="00E80A0E">
      <w:pPr>
        <w:pStyle w:val="syntax"/>
        <w:ind w:left="0"/>
        <w:rPr>
          <w:color w:val="4C483D" w:themeColor="text2"/>
          <w:sz w:val="14"/>
          <w:szCs w:val="14"/>
        </w:rPr>
      </w:pPr>
      <w:r w:rsidRPr="008B56B4">
        <w:rPr>
          <w:color w:val="000000"/>
          <w:sz w:val="14"/>
          <w:szCs w:val="14"/>
        </w:rPr>
        <w:t xml:space="preserve">        </w:t>
      </w:r>
      <w:r w:rsidRPr="008B56B4">
        <w:rPr>
          <w:color w:val="008080"/>
          <w:sz w:val="14"/>
          <w:szCs w:val="14"/>
        </w:rPr>
        <w:t>&lt;</w:t>
      </w:r>
      <w:r w:rsidRPr="008B56B4">
        <w:rPr>
          <w:sz w:val="14"/>
          <w:szCs w:val="14"/>
        </w:rPr>
        <w:t>dependency</w:t>
      </w:r>
      <w:r w:rsidRPr="008B56B4">
        <w:rPr>
          <w:color w:val="008080"/>
          <w:sz w:val="14"/>
          <w:szCs w:val="14"/>
        </w:rPr>
        <w:t>&gt;</w:t>
      </w:r>
    </w:p>
    <w:p w14:paraId="5474570E" w14:textId="77777777" w:rsidR="00275E91" w:rsidRPr="008B56B4" w:rsidRDefault="00275E91" w:rsidP="00E80A0E">
      <w:pPr>
        <w:pStyle w:val="syntax"/>
        <w:ind w:left="0"/>
        <w:rPr>
          <w:color w:val="4C483D" w:themeColor="text2"/>
          <w:sz w:val="14"/>
          <w:szCs w:val="14"/>
        </w:rPr>
      </w:pPr>
      <w:r w:rsidRPr="008B56B4">
        <w:rPr>
          <w:sz w:val="14"/>
          <w:szCs w:val="14"/>
        </w:rPr>
        <w:t xml:space="preserve">            </w:t>
      </w:r>
      <w:r w:rsidRPr="008B56B4">
        <w:rPr>
          <w:color w:val="008080"/>
          <w:sz w:val="14"/>
          <w:szCs w:val="14"/>
        </w:rPr>
        <w:t>&lt;</w:t>
      </w:r>
      <w:r w:rsidRPr="008B56B4">
        <w:rPr>
          <w:color w:val="3F7F7F"/>
          <w:sz w:val="14"/>
          <w:szCs w:val="14"/>
        </w:rPr>
        <w:t>groupId</w:t>
      </w:r>
      <w:r w:rsidRPr="008B56B4">
        <w:rPr>
          <w:color w:val="008080"/>
          <w:sz w:val="14"/>
          <w:szCs w:val="14"/>
        </w:rPr>
        <w:t>&gt;</w:t>
      </w:r>
      <w:r w:rsidRPr="008B56B4">
        <w:rPr>
          <w:sz w:val="14"/>
          <w:szCs w:val="14"/>
        </w:rPr>
        <w:t>org.webjars</w:t>
      </w:r>
      <w:r w:rsidRPr="008B56B4">
        <w:rPr>
          <w:color w:val="008080"/>
          <w:sz w:val="14"/>
          <w:szCs w:val="14"/>
        </w:rPr>
        <w:t>&lt;/</w:t>
      </w:r>
      <w:r w:rsidRPr="008B56B4">
        <w:rPr>
          <w:color w:val="3F7F7F"/>
          <w:sz w:val="14"/>
          <w:szCs w:val="14"/>
        </w:rPr>
        <w:t>groupId</w:t>
      </w:r>
      <w:r w:rsidRPr="008B56B4">
        <w:rPr>
          <w:color w:val="008080"/>
          <w:sz w:val="14"/>
          <w:szCs w:val="14"/>
        </w:rPr>
        <w:t>&gt;</w:t>
      </w:r>
    </w:p>
    <w:p w14:paraId="0E3C9F89" w14:textId="77777777" w:rsidR="00275E91" w:rsidRPr="008B56B4" w:rsidRDefault="00275E91" w:rsidP="00E80A0E">
      <w:pPr>
        <w:pStyle w:val="syntax"/>
        <w:ind w:left="0"/>
        <w:rPr>
          <w:color w:val="4C483D" w:themeColor="text2"/>
          <w:sz w:val="14"/>
          <w:szCs w:val="14"/>
        </w:rPr>
      </w:pPr>
      <w:r w:rsidRPr="008B56B4">
        <w:rPr>
          <w:sz w:val="14"/>
          <w:szCs w:val="14"/>
        </w:rPr>
        <w:t xml:space="preserve">            </w:t>
      </w:r>
      <w:r w:rsidRPr="008B56B4">
        <w:rPr>
          <w:color w:val="008080"/>
          <w:sz w:val="14"/>
          <w:szCs w:val="14"/>
        </w:rPr>
        <w:t>&lt;</w:t>
      </w:r>
      <w:r w:rsidRPr="008B56B4">
        <w:rPr>
          <w:color w:val="3F7F7F"/>
          <w:sz w:val="14"/>
          <w:szCs w:val="14"/>
        </w:rPr>
        <w:t>artifactId</w:t>
      </w:r>
      <w:r w:rsidRPr="008B56B4">
        <w:rPr>
          <w:color w:val="008080"/>
          <w:sz w:val="14"/>
          <w:szCs w:val="14"/>
        </w:rPr>
        <w:t>&gt;</w:t>
      </w:r>
      <w:r w:rsidRPr="008B56B4">
        <w:rPr>
          <w:sz w:val="14"/>
          <w:szCs w:val="14"/>
        </w:rPr>
        <w:t>bootstrap</w:t>
      </w:r>
      <w:r w:rsidRPr="008B56B4">
        <w:rPr>
          <w:color w:val="008080"/>
          <w:sz w:val="14"/>
          <w:szCs w:val="14"/>
        </w:rPr>
        <w:t>&lt;/</w:t>
      </w:r>
      <w:r w:rsidRPr="008B56B4">
        <w:rPr>
          <w:color w:val="3F7F7F"/>
          <w:sz w:val="14"/>
          <w:szCs w:val="14"/>
        </w:rPr>
        <w:t>artifactId</w:t>
      </w:r>
      <w:r w:rsidRPr="008B56B4">
        <w:rPr>
          <w:color w:val="008080"/>
          <w:sz w:val="14"/>
          <w:szCs w:val="14"/>
        </w:rPr>
        <w:t>&gt;</w:t>
      </w:r>
    </w:p>
    <w:p w14:paraId="46C11061" w14:textId="77777777" w:rsidR="00275E91" w:rsidRPr="008B56B4" w:rsidRDefault="00275E91" w:rsidP="00E80A0E">
      <w:pPr>
        <w:pStyle w:val="syntax"/>
        <w:ind w:left="0"/>
        <w:rPr>
          <w:color w:val="4C483D" w:themeColor="text2"/>
          <w:sz w:val="14"/>
          <w:szCs w:val="14"/>
        </w:rPr>
      </w:pPr>
      <w:r w:rsidRPr="008B56B4">
        <w:rPr>
          <w:sz w:val="14"/>
          <w:szCs w:val="14"/>
        </w:rPr>
        <w:t xml:space="preserve">            </w:t>
      </w:r>
      <w:r w:rsidRPr="008B56B4">
        <w:rPr>
          <w:color w:val="008080"/>
          <w:sz w:val="14"/>
          <w:szCs w:val="14"/>
        </w:rPr>
        <w:t>&lt;</w:t>
      </w:r>
      <w:r w:rsidRPr="008B56B4">
        <w:rPr>
          <w:color w:val="3F7F7F"/>
          <w:sz w:val="14"/>
          <w:szCs w:val="14"/>
        </w:rPr>
        <w:t>version</w:t>
      </w:r>
      <w:r w:rsidRPr="008B56B4">
        <w:rPr>
          <w:color w:val="008080"/>
          <w:sz w:val="14"/>
          <w:szCs w:val="14"/>
        </w:rPr>
        <w:t>&gt;</w:t>
      </w:r>
      <w:r w:rsidRPr="008B56B4">
        <w:rPr>
          <w:sz w:val="14"/>
          <w:szCs w:val="14"/>
        </w:rPr>
        <w:t>3.3.7</w:t>
      </w:r>
      <w:r w:rsidRPr="008B56B4">
        <w:rPr>
          <w:color w:val="008080"/>
          <w:sz w:val="14"/>
          <w:szCs w:val="14"/>
        </w:rPr>
        <w:t>&lt;/</w:t>
      </w:r>
      <w:r w:rsidRPr="008B56B4">
        <w:rPr>
          <w:color w:val="3F7F7F"/>
          <w:sz w:val="14"/>
          <w:szCs w:val="14"/>
        </w:rPr>
        <w:t>version</w:t>
      </w:r>
      <w:r w:rsidRPr="008B56B4">
        <w:rPr>
          <w:color w:val="008080"/>
          <w:sz w:val="14"/>
          <w:szCs w:val="14"/>
        </w:rPr>
        <w:t>&gt;</w:t>
      </w:r>
    </w:p>
    <w:p w14:paraId="5A129AB7" w14:textId="779E2942" w:rsidR="00BC435D" w:rsidRPr="008B56B4" w:rsidRDefault="00275E91" w:rsidP="00E80A0E">
      <w:pPr>
        <w:pStyle w:val="syntax"/>
        <w:ind w:left="0"/>
        <w:rPr>
          <w:sz w:val="14"/>
          <w:szCs w:val="14"/>
        </w:rPr>
      </w:pPr>
      <w:r w:rsidRPr="008B56B4">
        <w:rPr>
          <w:color w:val="000000"/>
          <w:sz w:val="14"/>
          <w:szCs w:val="14"/>
        </w:rPr>
        <w:t xml:space="preserve">        </w:t>
      </w:r>
      <w:r w:rsidRPr="008B56B4">
        <w:rPr>
          <w:color w:val="008080"/>
          <w:sz w:val="14"/>
          <w:szCs w:val="14"/>
        </w:rPr>
        <w:t>&lt;/</w:t>
      </w:r>
      <w:r w:rsidRPr="008B56B4">
        <w:rPr>
          <w:sz w:val="14"/>
          <w:szCs w:val="14"/>
        </w:rPr>
        <w:t>dependency</w:t>
      </w:r>
      <w:r w:rsidRPr="008B56B4">
        <w:rPr>
          <w:color w:val="008080"/>
          <w:sz w:val="14"/>
          <w:szCs w:val="14"/>
        </w:rPr>
        <w:t>&gt;</w:t>
      </w:r>
    </w:p>
    <w:p w14:paraId="00A45637" w14:textId="7299E13A" w:rsidR="0058630C" w:rsidRPr="0058630C" w:rsidRDefault="0058630C" w:rsidP="00A00E7F">
      <w:pPr>
        <w:pStyle w:val="Heading4"/>
        <w:spacing w:after="0"/>
      </w:pPr>
      <w:r w:rsidRPr="0058630C">
        <w:t xml:space="preserve">CSS, </w:t>
      </w:r>
      <w:r w:rsidR="00EC2580" w:rsidRPr="0058630C">
        <w:t>JS,</w:t>
      </w:r>
      <w:r w:rsidRPr="0058630C">
        <w:t xml:space="preserve"> assets related files</w:t>
      </w:r>
    </w:p>
    <w:p w14:paraId="700F9ED0" w14:textId="07F9A9A5" w:rsidR="0058630C" w:rsidRDefault="0058630C" w:rsidP="0058630C">
      <w:pPr>
        <w:spacing w:after="0"/>
        <w:rPr>
          <w:bCs/>
        </w:rPr>
      </w:pPr>
      <w:r>
        <w:rPr>
          <w:bCs/>
        </w:rPr>
        <w:t xml:space="preserve">In old Spring, to use static files, we need configure those folders paths in </w:t>
      </w:r>
      <w:r w:rsidRPr="009F7B98">
        <w:rPr>
          <w:rStyle w:val="0SyntaxPinkChar"/>
        </w:rPr>
        <w:t>SpringConfig.xml</w:t>
      </w:r>
      <w:r>
        <w:rPr>
          <w:bCs/>
        </w:rPr>
        <w:t xml:space="preserve"> file</w:t>
      </w:r>
    </w:p>
    <w:p w14:paraId="775B9560" w14:textId="16BA5410" w:rsidR="0058630C" w:rsidRDefault="0058630C" w:rsidP="00E74666">
      <w:pPr>
        <w:pStyle w:val="syntax"/>
        <w:rPr>
          <w:color w:val="4C483D" w:themeColor="text2"/>
        </w:rPr>
      </w:pPr>
      <w:r>
        <w:rPr>
          <w:color w:val="000000"/>
        </w:rPr>
        <w:tab/>
      </w:r>
      <w:r>
        <w:t xml:space="preserve">&lt;!-- OLD Spring - These for Static images, </w:t>
      </w:r>
      <w:r>
        <w:rPr>
          <w:u w:val="single"/>
        </w:rPr>
        <w:t>css</w:t>
      </w:r>
      <w:r>
        <w:t xml:space="preserve"> calls in </w:t>
      </w:r>
      <w:r>
        <w:rPr>
          <w:u w:val="single"/>
        </w:rPr>
        <w:t>jsp</w:t>
      </w:r>
      <w:r>
        <w:t xml:space="preserve"> pages --&gt;</w:t>
      </w:r>
    </w:p>
    <w:p w14:paraId="0F7E68F5" w14:textId="77777777" w:rsidR="0058630C" w:rsidRDefault="0058630C" w:rsidP="00E74666">
      <w:pPr>
        <w:pStyle w:val="syntax"/>
        <w:rPr>
          <w:color w:val="4C483D" w:themeColor="text2"/>
        </w:rPr>
      </w:pPr>
      <w:r>
        <w:rPr>
          <w:color w:val="000000"/>
        </w:rPr>
        <w:tab/>
      </w:r>
      <w:r>
        <w:rPr>
          <w:color w:val="008080"/>
        </w:rPr>
        <w:t>&lt;</w:t>
      </w:r>
      <w:r>
        <w:t>mvc:annotation-driven</w:t>
      </w:r>
      <w:r>
        <w:rPr>
          <w:color w:val="4C483D" w:themeColor="text2"/>
        </w:rPr>
        <w:t xml:space="preserve"> </w:t>
      </w:r>
      <w:r>
        <w:rPr>
          <w:color w:val="008080"/>
        </w:rPr>
        <w:t>/&gt;</w:t>
      </w:r>
    </w:p>
    <w:p w14:paraId="7F8D33D3" w14:textId="77777777" w:rsidR="0058630C" w:rsidRDefault="0058630C" w:rsidP="00E74666">
      <w:pPr>
        <w:pStyle w:val="syntax"/>
        <w:rPr>
          <w:color w:val="4C483D" w:themeColor="text2"/>
        </w:rPr>
      </w:pPr>
      <w:r>
        <w:rPr>
          <w:color w:val="000000"/>
        </w:rPr>
        <w:tab/>
      </w:r>
      <w:r>
        <w:rPr>
          <w:color w:val="008080"/>
        </w:rPr>
        <w:t>&lt;</w:t>
      </w:r>
      <w:r>
        <w:rPr>
          <w:color w:val="3F7F7F"/>
        </w:rPr>
        <w:t>mvc:resources</w:t>
      </w:r>
      <w:r>
        <w:rPr>
          <w:color w:val="4C483D" w:themeColor="text2"/>
        </w:rPr>
        <w:t xml:space="preserve"> </w:t>
      </w:r>
      <w:r>
        <w:rPr>
          <w:color w:val="7F007F"/>
        </w:rPr>
        <w:t>mapping</w:t>
      </w:r>
      <w:r>
        <w:rPr>
          <w:color w:val="000000"/>
        </w:rPr>
        <w:t>=</w:t>
      </w:r>
      <w:r>
        <w:rPr>
          <w:i/>
          <w:iCs/>
        </w:rPr>
        <w:t>"/assets/*"</w:t>
      </w:r>
      <w:r>
        <w:rPr>
          <w:color w:val="4C483D" w:themeColor="text2"/>
        </w:rPr>
        <w:t xml:space="preserve"> </w:t>
      </w:r>
      <w:r>
        <w:rPr>
          <w:color w:val="7F007F"/>
        </w:rPr>
        <w:t>location</w:t>
      </w:r>
      <w:r>
        <w:rPr>
          <w:color w:val="000000"/>
        </w:rPr>
        <w:t>=</w:t>
      </w:r>
      <w:r>
        <w:rPr>
          <w:i/>
          <w:iCs/>
        </w:rPr>
        <w:t>"/assets/"</w:t>
      </w:r>
      <w:r>
        <w:rPr>
          <w:color w:val="4C483D" w:themeColor="text2"/>
        </w:rPr>
        <w:t xml:space="preserve"> </w:t>
      </w:r>
      <w:r>
        <w:rPr>
          <w:color w:val="008080"/>
        </w:rPr>
        <w:t>/&gt;</w:t>
      </w:r>
    </w:p>
    <w:p w14:paraId="670A2807" w14:textId="77777777" w:rsidR="0058630C" w:rsidRDefault="0058630C" w:rsidP="00E74666">
      <w:pPr>
        <w:pStyle w:val="syntax"/>
        <w:rPr>
          <w:color w:val="4C483D" w:themeColor="text2"/>
        </w:rPr>
      </w:pPr>
      <w:r>
        <w:rPr>
          <w:color w:val="000000"/>
        </w:rPr>
        <w:tab/>
      </w:r>
      <w:r>
        <w:rPr>
          <w:color w:val="008080"/>
        </w:rPr>
        <w:t>&lt;</w:t>
      </w:r>
      <w:r>
        <w:rPr>
          <w:color w:val="3F7F7F"/>
        </w:rPr>
        <w:t>mvc:resources</w:t>
      </w:r>
      <w:r>
        <w:rPr>
          <w:color w:val="4C483D" w:themeColor="text2"/>
        </w:rPr>
        <w:t xml:space="preserve"> </w:t>
      </w:r>
      <w:r>
        <w:t>mapping</w:t>
      </w:r>
      <w:r>
        <w:rPr>
          <w:color w:val="000000"/>
        </w:rPr>
        <w:t>=</w:t>
      </w:r>
      <w:r>
        <w:rPr>
          <w:i/>
          <w:iCs/>
          <w:color w:val="2A00FF"/>
        </w:rPr>
        <w:t>"/js/*"</w:t>
      </w:r>
      <w:r>
        <w:rPr>
          <w:color w:val="4C483D" w:themeColor="text2"/>
        </w:rPr>
        <w:t xml:space="preserve"> </w:t>
      </w:r>
      <w:r>
        <w:t>location</w:t>
      </w:r>
      <w:r>
        <w:rPr>
          <w:color w:val="000000"/>
        </w:rPr>
        <w:t>=</w:t>
      </w:r>
      <w:r>
        <w:rPr>
          <w:i/>
          <w:iCs/>
          <w:color w:val="2A00FF"/>
        </w:rPr>
        <w:t>"/js/"</w:t>
      </w:r>
      <w:r>
        <w:rPr>
          <w:color w:val="4C483D" w:themeColor="text2"/>
        </w:rPr>
        <w:t xml:space="preserve"> </w:t>
      </w:r>
      <w:r>
        <w:rPr>
          <w:color w:val="008080"/>
        </w:rPr>
        <w:t>/&gt;</w:t>
      </w:r>
    </w:p>
    <w:p w14:paraId="0FEDDA83" w14:textId="0BAE707C" w:rsidR="0058630C" w:rsidRPr="0058630C" w:rsidRDefault="0058630C" w:rsidP="00E74666">
      <w:pPr>
        <w:pStyle w:val="syntax"/>
        <w:rPr>
          <w:bCs/>
        </w:rPr>
      </w:pPr>
      <w:r>
        <w:rPr>
          <w:color w:val="000000"/>
        </w:rPr>
        <w:tab/>
      </w:r>
      <w:r>
        <w:rPr>
          <w:color w:val="008080"/>
        </w:rPr>
        <w:t>&lt;</w:t>
      </w:r>
      <w:r>
        <w:rPr>
          <w:color w:val="3F7F7F"/>
        </w:rPr>
        <w:t>mvc:resources</w:t>
      </w:r>
      <w:r>
        <w:rPr>
          <w:color w:val="4C483D" w:themeColor="text2"/>
        </w:rPr>
        <w:t xml:space="preserve"> </w:t>
      </w:r>
      <w:r>
        <w:rPr>
          <w:color w:val="7F007F"/>
        </w:rPr>
        <w:t>mapping</w:t>
      </w:r>
      <w:r>
        <w:rPr>
          <w:color w:val="000000"/>
        </w:rPr>
        <w:t>=</w:t>
      </w:r>
      <w:r>
        <w:rPr>
          <w:i/>
          <w:iCs/>
        </w:rPr>
        <w:t>"/css/*"</w:t>
      </w:r>
      <w:r>
        <w:rPr>
          <w:color w:val="4C483D" w:themeColor="text2"/>
        </w:rPr>
        <w:t xml:space="preserve"> </w:t>
      </w:r>
      <w:r>
        <w:rPr>
          <w:color w:val="7F007F"/>
        </w:rPr>
        <w:t>location</w:t>
      </w:r>
      <w:r>
        <w:rPr>
          <w:color w:val="000000"/>
        </w:rPr>
        <w:t>=</w:t>
      </w:r>
      <w:r>
        <w:rPr>
          <w:i/>
          <w:iCs/>
        </w:rPr>
        <w:t>"/css/"</w:t>
      </w:r>
      <w:r>
        <w:rPr>
          <w:color w:val="4C483D" w:themeColor="text2"/>
        </w:rPr>
        <w:t xml:space="preserve"> </w:t>
      </w:r>
      <w:r>
        <w:rPr>
          <w:color w:val="008080"/>
        </w:rPr>
        <w:t>/&gt;</w:t>
      </w:r>
    </w:p>
    <w:p w14:paraId="006E05B0" w14:textId="451D6DCC" w:rsidR="00BC435D" w:rsidRDefault="000827C7" w:rsidP="007E6A17">
      <w:pPr>
        <w:spacing w:after="0"/>
      </w:pPr>
      <w:r>
        <w:rPr>
          <w:bCs/>
        </w:rPr>
        <w:t xml:space="preserve">But in </w:t>
      </w:r>
      <w:r w:rsidRPr="000827C7">
        <w:rPr>
          <w:bCs/>
        </w:rPr>
        <w:t>Spring Boot, no need to declare the resource mapping like </w:t>
      </w:r>
      <w:r w:rsidR="009A58EA">
        <w:rPr>
          <w:bCs/>
        </w:rPr>
        <w:t>above.</w:t>
      </w:r>
      <w:r w:rsidR="009A58EA" w:rsidRPr="000827C7">
        <w:rPr>
          <w:bCs/>
        </w:rPr>
        <w:t xml:space="preserve"> The</w:t>
      </w:r>
      <w:r w:rsidRPr="000827C7">
        <w:rPr>
          <w:bCs/>
        </w:rPr>
        <w:t xml:space="preserve"> resource mapping </w:t>
      </w:r>
      <w:r w:rsidR="009A58EA">
        <w:rPr>
          <w:bCs/>
        </w:rPr>
        <w:t xml:space="preserve">will </w:t>
      </w:r>
      <w:r w:rsidR="009A58EA" w:rsidRPr="000827C7">
        <w:rPr>
          <w:bCs/>
        </w:rPr>
        <w:t>handle</w:t>
      </w:r>
      <w:r w:rsidRPr="000827C7">
        <w:rPr>
          <w:bCs/>
        </w:rPr>
        <w:t xml:space="preserve"> automatically</w:t>
      </w:r>
      <w:r w:rsidR="00404189">
        <w:rPr>
          <w:bCs/>
        </w:rPr>
        <w:t xml:space="preserve">. We need to place </w:t>
      </w:r>
      <w:r w:rsidR="00404189" w:rsidRPr="00404189">
        <w:t>CSS or Javascript, in</w:t>
      </w:r>
      <w:r w:rsidR="00404189">
        <w:rPr>
          <w:rFonts w:ascii="Arial" w:hAnsi="Arial" w:cs="Arial"/>
          <w:color w:val="212529"/>
          <w:shd w:val="clear" w:color="auto" w:fill="FFFFFF"/>
        </w:rPr>
        <w:t> </w:t>
      </w:r>
      <w:r w:rsidR="00404189" w:rsidRPr="009F7B98">
        <w:rPr>
          <w:rStyle w:val="BlueSyntaxChar"/>
        </w:rPr>
        <w:t>/src/main/resources/static</w:t>
      </w:r>
      <w:r w:rsidR="009A58EA" w:rsidRPr="009F7B98">
        <w:rPr>
          <w:rStyle w:val="BlueSyntaxChar"/>
        </w:rPr>
        <w:t>/</w:t>
      </w:r>
      <w:r w:rsidR="009A58EA" w:rsidRPr="009A58EA">
        <w:t xml:space="preserve"> </w:t>
      </w:r>
      <w:r w:rsidR="00404189" w:rsidRPr="009A58EA">
        <w:t>folder</w:t>
      </w:r>
      <w:r w:rsidR="00702408">
        <w:t>.</w:t>
      </w:r>
    </w:p>
    <w:p w14:paraId="150A0F84" w14:textId="77777777" w:rsidR="00702408" w:rsidRDefault="00702408" w:rsidP="00F04222"/>
    <w:p w14:paraId="500F75D5" w14:textId="1C0DBC50" w:rsidR="007F72B4" w:rsidRDefault="007F72B4" w:rsidP="00702408">
      <w:pPr>
        <w:pStyle w:val="Heading4"/>
        <w:spacing w:after="0"/>
      </w:pPr>
      <w:r>
        <w:t>JSP Files</w:t>
      </w:r>
    </w:p>
    <w:p w14:paraId="363228A8" w14:textId="680F7F04" w:rsidR="00BE35AC" w:rsidRDefault="00BE35AC" w:rsidP="00BE35AC">
      <w:pPr>
        <w:spacing w:after="0"/>
      </w:pPr>
      <w:r w:rsidRPr="00BE35AC">
        <w:t xml:space="preserve">JSP view files would be created inside </w:t>
      </w:r>
      <w:r w:rsidR="00CA31E0" w:rsidRPr="00CA31E0">
        <w:rPr>
          <w:b/>
          <w:bCs/>
        </w:rPr>
        <w:t>src/main/resources/META-INF/resources/WEB-INF/jsp</w:t>
      </w:r>
      <w:r w:rsidR="00034EC4">
        <w:rPr>
          <w:b/>
          <w:bCs/>
        </w:rPr>
        <w:t>/</w:t>
      </w:r>
      <w:r w:rsidR="00B077FD">
        <w:rPr>
          <w:b/>
          <w:bCs/>
        </w:rPr>
        <w:t xml:space="preserve">. </w:t>
      </w:r>
      <w:r>
        <w:t xml:space="preserve">If you want use css, js files which are placed in static folder, </w:t>
      </w:r>
      <w:r w:rsidR="00713C0F">
        <w:t xml:space="preserve">just </w:t>
      </w:r>
      <w:r w:rsidR="00713C0F" w:rsidRPr="00BE35AC">
        <w:t>link</w:t>
      </w:r>
      <w:r w:rsidRPr="00BE35AC">
        <w:t xml:space="preserve"> into JSP view via </w:t>
      </w:r>
    </w:p>
    <w:p w14:paraId="2EB9CD12" w14:textId="0A3F371E" w:rsidR="00BE35AC" w:rsidRDefault="00BE35AC" w:rsidP="00E74666">
      <w:pPr>
        <w:pStyle w:val="syntax"/>
      </w:pPr>
      <w:r w:rsidRPr="00BE35AC">
        <w:t>&lt;link href</w:t>
      </w:r>
      <w:r w:rsidRPr="00BE35AC">
        <w:rPr>
          <w:color w:val="CC0099"/>
        </w:rPr>
        <w:t>="/css/main.css</w:t>
      </w:r>
      <w:r w:rsidRPr="00BE35AC">
        <w:t>" rel="stylesheet"&gt;</w:t>
      </w:r>
    </w:p>
    <w:p w14:paraId="04AB3E84" w14:textId="77777777" w:rsidR="00995DBA" w:rsidRDefault="00995DBA" w:rsidP="00D96470">
      <w:pPr>
        <w:spacing w:after="0"/>
        <w:rPr>
          <w:bCs/>
        </w:rPr>
      </w:pPr>
    </w:p>
    <w:p w14:paraId="28248A7A" w14:textId="681A0EA2" w:rsidR="00214F58" w:rsidRDefault="00214F58" w:rsidP="00D96470">
      <w:pPr>
        <w:spacing w:after="0"/>
        <w:rPr>
          <w:bCs/>
        </w:rPr>
      </w:pPr>
      <w:r w:rsidRPr="00214F58">
        <w:rPr>
          <w:bCs/>
        </w:rPr>
        <w:t>To resolve </w:t>
      </w:r>
      <w:r w:rsidRPr="00214F58">
        <w:rPr>
          <w:b/>
          <w:bCs/>
        </w:rPr>
        <w:t>JSP</w:t>
      </w:r>
      <w:r w:rsidRPr="00214F58">
        <w:rPr>
          <w:bCs/>
        </w:rPr>
        <w:t> </w:t>
      </w:r>
      <w:r w:rsidR="00562882" w:rsidRPr="00214F58">
        <w:rPr>
          <w:bCs/>
        </w:rPr>
        <w:t>file’s</w:t>
      </w:r>
      <w:r w:rsidRPr="00214F58">
        <w:rPr>
          <w:bCs/>
        </w:rPr>
        <w:t xml:space="preserve"> location, you can have two approaches.</w:t>
      </w:r>
    </w:p>
    <w:p w14:paraId="738B8CA7" w14:textId="3DDC8B03" w:rsidR="00214F58" w:rsidRDefault="00214F58" w:rsidP="00F46707">
      <w:pPr>
        <w:pStyle w:val="ListParagraph"/>
        <w:numPr>
          <w:ilvl w:val="0"/>
          <w:numId w:val="36"/>
        </w:numPr>
        <w:rPr>
          <w:rStyle w:val="0SyntaxPinkChar"/>
        </w:rPr>
      </w:pPr>
      <w:r>
        <w:rPr>
          <w:bCs/>
        </w:rPr>
        <w:t>U</w:t>
      </w:r>
      <w:r w:rsidRPr="00214F58">
        <w:rPr>
          <w:bCs/>
        </w:rPr>
        <w:t xml:space="preserve">sing </w:t>
      </w:r>
      <w:r w:rsidRPr="00E24DC7">
        <w:rPr>
          <w:rStyle w:val="0SyntaxPinkChar"/>
        </w:rPr>
        <w:t>application.properties</w:t>
      </w:r>
    </w:p>
    <w:p w14:paraId="2FB50258" w14:textId="181DC0BE" w:rsidR="00214F58" w:rsidRDefault="00214F58" w:rsidP="00F46707">
      <w:pPr>
        <w:pStyle w:val="ListParagraph"/>
        <w:numPr>
          <w:ilvl w:val="0"/>
          <w:numId w:val="36"/>
        </w:numPr>
        <w:rPr>
          <w:rStyle w:val="0SyntaxPinkChar"/>
        </w:rPr>
      </w:pPr>
      <w:r w:rsidRPr="00214F58">
        <w:rPr>
          <w:bCs/>
        </w:rPr>
        <w:t xml:space="preserve">Using </w:t>
      </w:r>
      <w:r w:rsidRPr="00214F58">
        <w:rPr>
          <w:rStyle w:val="0SyntaxPinkChar"/>
        </w:rPr>
        <w:t>Java configuration</w:t>
      </w:r>
    </w:p>
    <w:p w14:paraId="487803E0" w14:textId="77777777" w:rsidR="00BD7B75" w:rsidRDefault="00BD7B75" w:rsidP="00BD7B75">
      <w:pPr>
        <w:spacing w:after="0"/>
        <w:rPr>
          <w:rStyle w:val="0SyntaxPinkChar"/>
        </w:rPr>
      </w:pPr>
    </w:p>
    <w:p w14:paraId="647EFCBE" w14:textId="5BF8FDA2" w:rsidR="00214F58" w:rsidRPr="00214F58" w:rsidRDefault="00214F58" w:rsidP="008C1132">
      <w:pPr>
        <w:spacing w:after="0" w:line="240" w:lineRule="auto"/>
        <w:rPr>
          <w:b/>
          <w:u w:val="single"/>
        </w:rPr>
      </w:pPr>
      <w:r w:rsidRPr="00214F58">
        <w:rPr>
          <w:b/>
          <w:u w:val="single"/>
        </w:rPr>
        <w:t xml:space="preserve">1.Using </w:t>
      </w:r>
      <w:r w:rsidRPr="00214F58">
        <w:rPr>
          <w:rStyle w:val="0SyntaxPinkChar"/>
          <w:b w:val="0"/>
          <w:u w:val="single"/>
        </w:rPr>
        <w:t>application.properties</w:t>
      </w:r>
      <w:r w:rsidR="00D96470">
        <w:rPr>
          <w:rStyle w:val="0SyntaxPinkChar"/>
          <w:b w:val="0"/>
          <w:u w:val="single"/>
        </w:rPr>
        <w:t xml:space="preserve"> (Recommnded)</w:t>
      </w:r>
    </w:p>
    <w:p w14:paraId="2CA76D04" w14:textId="5E824EFC" w:rsidR="00E24DC7" w:rsidRDefault="00E24DC7" w:rsidP="00E24DC7">
      <w:pPr>
        <w:spacing w:after="0"/>
        <w:rPr>
          <w:rStyle w:val="0SyntaxPinkChar"/>
        </w:rPr>
      </w:pPr>
      <w:r>
        <w:rPr>
          <w:bCs/>
        </w:rPr>
        <w:t xml:space="preserve">To Tell Spring, where JSP files located - we need to place those details in </w:t>
      </w:r>
      <w:r w:rsidRPr="00E24DC7">
        <w:rPr>
          <w:rStyle w:val="0SyntaxPinkChar"/>
        </w:rPr>
        <w:t>application.properties</w:t>
      </w:r>
    </w:p>
    <w:p w14:paraId="2BF9BB9A" w14:textId="619A4C80" w:rsidR="00E24DC7" w:rsidRPr="00E24DC7" w:rsidRDefault="00E24DC7" w:rsidP="00E74666">
      <w:pPr>
        <w:pStyle w:val="syntax"/>
        <w:rPr>
          <w:rStyle w:val="0SyntaxPinkChar"/>
        </w:rPr>
      </w:pPr>
      <w:r w:rsidRPr="00E24DC7">
        <w:rPr>
          <w:rStyle w:val="0SyntaxPinkChar"/>
          <w:color w:val="0D0D0D" w:themeColor="text1" w:themeTint="F2"/>
        </w:rPr>
        <w:t xml:space="preserve">spring.mvc.view.prefix: </w:t>
      </w:r>
      <w:r w:rsidRPr="00E24DC7">
        <w:rPr>
          <w:rStyle w:val="0SyntaxPinkChar"/>
        </w:rPr>
        <w:t>/WEB-INF/</w:t>
      </w:r>
      <w:r w:rsidR="00C10859">
        <w:rPr>
          <w:rStyle w:val="0SyntaxPinkChar"/>
        </w:rPr>
        <w:t>jsp</w:t>
      </w:r>
      <w:r w:rsidRPr="00E24DC7">
        <w:rPr>
          <w:rStyle w:val="0SyntaxPinkChar"/>
        </w:rPr>
        <w:t xml:space="preserve">/  </w:t>
      </w:r>
    </w:p>
    <w:p w14:paraId="481CF509" w14:textId="4F45F97B" w:rsidR="00E24DC7" w:rsidRDefault="00E24DC7" w:rsidP="00E74666">
      <w:pPr>
        <w:pStyle w:val="syntax"/>
        <w:rPr>
          <w:rStyle w:val="0SyntaxPinkChar"/>
        </w:rPr>
      </w:pPr>
      <w:r w:rsidRPr="00E24DC7">
        <w:rPr>
          <w:rStyle w:val="0SyntaxPinkChar"/>
          <w:color w:val="0D0D0D" w:themeColor="text1" w:themeTint="F2"/>
        </w:rPr>
        <w:t xml:space="preserve">spring.mvc.view.suffix: </w:t>
      </w:r>
      <w:r w:rsidRPr="00E24DC7">
        <w:rPr>
          <w:rStyle w:val="0SyntaxPinkChar"/>
        </w:rPr>
        <w:t>.jsp</w:t>
      </w:r>
    </w:p>
    <w:p w14:paraId="79D6E30D" w14:textId="5CD6EEAF" w:rsidR="00822F0E" w:rsidRDefault="00822F0E" w:rsidP="00214F58">
      <w:pPr>
        <w:spacing w:after="0"/>
        <w:rPr>
          <w:b/>
          <w:u w:val="single"/>
        </w:rPr>
      </w:pPr>
    </w:p>
    <w:p w14:paraId="749CF57F" w14:textId="5BAC3E17" w:rsidR="00214F58" w:rsidRPr="00214F58" w:rsidRDefault="00214F58" w:rsidP="008C1132">
      <w:pPr>
        <w:spacing w:after="0" w:line="240" w:lineRule="auto"/>
        <w:rPr>
          <w:rStyle w:val="0SyntaxPinkChar"/>
          <w:b w:val="0"/>
          <w:u w:val="single"/>
        </w:rPr>
      </w:pPr>
      <w:r w:rsidRPr="00214F58">
        <w:rPr>
          <w:b/>
          <w:u w:val="single"/>
        </w:rPr>
        <w:t xml:space="preserve">2. Using </w:t>
      </w:r>
      <w:r w:rsidRPr="00214F58">
        <w:rPr>
          <w:rStyle w:val="0SyntaxPinkChar"/>
          <w:b w:val="0"/>
          <w:u w:val="single"/>
        </w:rPr>
        <w:t>Java configuration</w:t>
      </w:r>
    </w:p>
    <w:p w14:paraId="0246E3C7" w14:textId="16EB74C5" w:rsidR="00214F58" w:rsidRDefault="00214F58" w:rsidP="00214F58">
      <w:pPr>
        <w:spacing w:after="0"/>
        <w:rPr>
          <w:bCs/>
        </w:rPr>
      </w:pPr>
      <w:r w:rsidRPr="00214F58">
        <w:rPr>
          <w:bCs/>
        </w:rPr>
        <w:t>Configure InternalResourceViewResolver to serve JSP pages</w:t>
      </w:r>
      <w:r>
        <w:rPr>
          <w:bCs/>
        </w:rPr>
        <w:t xml:space="preserve"> using </w:t>
      </w:r>
      <w:r w:rsidRPr="00214F58">
        <w:rPr>
          <w:rStyle w:val="0SyntaxPinkChar"/>
        </w:rPr>
        <w:t>WebMvcConfigurerAdapter</w:t>
      </w:r>
    </w:p>
    <w:p w14:paraId="46A59136" w14:textId="563F56A8" w:rsidR="008A50E8" w:rsidRPr="008A50E8" w:rsidRDefault="008A50E8" w:rsidP="00E74666">
      <w:pPr>
        <w:pStyle w:val="syntax"/>
        <w:rPr>
          <w:color w:val="4C483D" w:themeColor="text2"/>
        </w:rPr>
      </w:pPr>
      <w:r w:rsidRPr="008A50E8">
        <w:rPr>
          <w:bCs/>
          <w:color w:val="7F0055"/>
        </w:rPr>
        <w:t>package</w:t>
      </w:r>
      <w:r w:rsidRPr="008A50E8">
        <w:t xml:space="preserve"> springboot.controller;</w:t>
      </w:r>
    </w:p>
    <w:p w14:paraId="748545A7" w14:textId="77777777" w:rsidR="008A50E8" w:rsidRPr="008A50E8" w:rsidRDefault="008A50E8" w:rsidP="00E74666">
      <w:pPr>
        <w:pStyle w:val="syntax"/>
        <w:rPr>
          <w:color w:val="4C483D" w:themeColor="text2"/>
        </w:rPr>
      </w:pPr>
      <w:r w:rsidRPr="008A50E8">
        <w:t>@Configuration</w:t>
      </w:r>
    </w:p>
    <w:p w14:paraId="37CE10C1" w14:textId="77777777" w:rsidR="008A50E8" w:rsidRPr="008A50E8" w:rsidRDefault="008A50E8" w:rsidP="00E74666">
      <w:pPr>
        <w:pStyle w:val="syntax"/>
        <w:rPr>
          <w:color w:val="4C483D" w:themeColor="text2"/>
        </w:rPr>
      </w:pPr>
      <w:r w:rsidRPr="008A50E8">
        <w:t>@EnableWebMvc</w:t>
      </w:r>
    </w:p>
    <w:p w14:paraId="776583F7" w14:textId="77777777" w:rsidR="008A50E8" w:rsidRPr="008A50E8" w:rsidRDefault="008A50E8" w:rsidP="00E74666">
      <w:pPr>
        <w:pStyle w:val="syntax"/>
        <w:rPr>
          <w:color w:val="4C483D" w:themeColor="text2"/>
        </w:rPr>
      </w:pPr>
      <w:r w:rsidRPr="008A50E8">
        <w:t>@ComponentScan</w:t>
      </w:r>
    </w:p>
    <w:p w14:paraId="0C84A25B" w14:textId="77777777" w:rsidR="008A50E8" w:rsidRPr="008A50E8" w:rsidRDefault="008A50E8" w:rsidP="00E74666">
      <w:pPr>
        <w:pStyle w:val="syntax"/>
        <w:rPr>
          <w:color w:val="4C483D" w:themeColor="text2"/>
        </w:rPr>
      </w:pPr>
      <w:r w:rsidRPr="008A50E8">
        <w:rPr>
          <w:bCs/>
          <w:color w:val="7F0055"/>
        </w:rPr>
        <w:t>public</w:t>
      </w:r>
      <w:r w:rsidRPr="008A50E8">
        <w:t xml:space="preserve"> </w:t>
      </w:r>
      <w:r w:rsidRPr="008A50E8">
        <w:rPr>
          <w:bCs/>
          <w:color w:val="7F0055"/>
        </w:rPr>
        <w:t>class</w:t>
      </w:r>
      <w:r w:rsidRPr="008A50E8">
        <w:t xml:space="preserve"> MVCConfiguration </w:t>
      </w:r>
      <w:r w:rsidRPr="008A50E8">
        <w:rPr>
          <w:bCs/>
          <w:color w:val="7F0055"/>
        </w:rPr>
        <w:t>extends</w:t>
      </w:r>
      <w:r w:rsidRPr="008A50E8">
        <w:t xml:space="preserve"> </w:t>
      </w:r>
      <w:r w:rsidRPr="008A50E8">
        <w:rPr>
          <w:strike/>
        </w:rPr>
        <w:t>WebMvcConfigurerAdapter</w:t>
      </w:r>
      <w:r w:rsidRPr="008A50E8">
        <w:t xml:space="preserve"> {</w:t>
      </w:r>
    </w:p>
    <w:p w14:paraId="575527D7" w14:textId="77777777" w:rsidR="008A50E8" w:rsidRPr="008A50E8" w:rsidRDefault="008A50E8" w:rsidP="00E74666">
      <w:pPr>
        <w:pStyle w:val="syntax"/>
        <w:rPr>
          <w:color w:val="4C483D" w:themeColor="text2"/>
        </w:rPr>
      </w:pPr>
      <w:r w:rsidRPr="008A50E8">
        <w:tab/>
        <w:t xml:space="preserve">   @Override</w:t>
      </w:r>
    </w:p>
    <w:p w14:paraId="78E65871" w14:textId="77777777" w:rsidR="008A50E8" w:rsidRPr="008A50E8" w:rsidRDefault="008A50E8" w:rsidP="00E74666">
      <w:pPr>
        <w:pStyle w:val="syntax"/>
        <w:rPr>
          <w:color w:val="4C483D" w:themeColor="text2"/>
        </w:rPr>
      </w:pPr>
      <w:r w:rsidRPr="008A50E8">
        <w:lastRenderedPageBreak/>
        <w:tab/>
        <w:t xml:space="preserve">    </w:t>
      </w:r>
      <w:r w:rsidRPr="008A50E8">
        <w:rPr>
          <w:bCs/>
          <w:color w:val="7F0055"/>
        </w:rPr>
        <w:t>public</w:t>
      </w:r>
      <w:r w:rsidRPr="008A50E8">
        <w:t xml:space="preserve"> </w:t>
      </w:r>
      <w:r w:rsidRPr="008A50E8">
        <w:rPr>
          <w:bCs/>
          <w:color w:val="7F0055"/>
        </w:rPr>
        <w:t>void</w:t>
      </w:r>
      <w:r w:rsidRPr="008A50E8">
        <w:t xml:space="preserve"> configureViewResolvers(ViewResolverRegistry </w:t>
      </w:r>
      <w:r w:rsidRPr="008A50E8">
        <w:rPr>
          <w:color w:val="6A3E3E"/>
        </w:rPr>
        <w:t>registry</w:t>
      </w:r>
      <w:r w:rsidRPr="008A50E8">
        <w:t>) {</w:t>
      </w:r>
    </w:p>
    <w:p w14:paraId="37DBD220" w14:textId="77777777" w:rsidR="008A50E8" w:rsidRPr="008A50E8" w:rsidRDefault="008A50E8" w:rsidP="00E74666">
      <w:pPr>
        <w:pStyle w:val="syntax"/>
        <w:rPr>
          <w:color w:val="4C483D" w:themeColor="text2"/>
        </w:rPr>
      </w:pPr>
      <w:r w:rsidRPr="008A50E8">
        <w:tab/>
        <w:t xml:space="preserve">        InternalResourceViewResolver </w:t>
      </w:r>
      <w:r w:rsidRPr="008A50E8">
        <w:rPr>
          <w:color w:val="6A3E3E"/>
        </w:rPr>
        <w:t>resolver</w:t>
      </w:r>
      <w:r w:rsidRPr="008A50E8">
        <w:t xml:space="preserve"> = </w:t>
      </w:r>
      <w:r w:rsidRPr="008A50E8">
        <w:rPr>
          <w:bCs/>
          <w:color w:val="7F0055"/>
        </w:rPr>
        <w:t>new</w:t>
      </w:r>
      <w:r w:rsidRPr="008A50E8">
        <w:t xml:space="preserve"> InternalResourceViewResolver();</w:t>
      </w:r>
    </w:p>
    <w:p w14:paraId="0718DED5" w14:textId="77777777" w:rsidR="008A50E8" w:rsidRPr="008A50E8" w:rsidRDefault="008A50E8" w:rsidP="00E74666">
      <w:pPr>
        <w:pStyle w:val="syntax"/>
        <w:rPr>
          <w:color w:val="4C483D" w:themeColor="text2"/>
        </w:rPr>
      </w:pPr>
      <w:r w:rsidRPr="008A50E8">
        <w:tab/>
        <w:t xml:space="preserve">        </w:t>
      </w:r>
      <w:r w:rsidRPr="008A50E8">
        <w:rPr>
          <w:color w:val="6A3E3E"/>
        </w:rPr>
        <w:t>resolver</w:t>
      </w:r>
      <w:r w:rsidRPr="008A50E8">
        <w:t>.setPrefix(</w:t>
      </w:r>
      <w:r w:rsidRPr="008A50E8">
        <w:rPr>
          <w:color w:val="2A00FF"/>
        </w:rPr>
        <w:t>"/WEB-INF/view/"</w:t>
      </w:r>
      <w:r w:rsidRPr="008A50E8">
        <w:t>);</w:t>
      </w:r>
    </w:p>
    <w:p w14:paraId="6029569C" w14:textId="77777777" w:rsidR="008A50E8" w:rsidRPr="008A50E8" w:rsidRDefault="008A50E8" w:rsidP="00E74666">
      <w:pPr>
        <w:pStyle w:val="syntax"/>
        <w:rPr>
          <w:color w:val="4C483D" w:themeColor="text2"/>
        </w:rPr>
      </w:pPr>
      <w:r w:rsidRPr="008A50E8">
        <w:tab/>
        <w:t xml:space="preserve">        </w:t>
      </w:r>
      <w:r w:rsidRPr="008A50E8">
        <w:rPr>
          <w:color w:val="6A3E3E"/>
        </w:rPr>
        <w:t>resolver</w:t>
      </w:r>
      <w:r w:rsidRPr="008A50E8">
        <w:t>.setSuffix(</w:t>
      </w:r>
      <w:r w:rsidRPr="008A50E8">
        <w:rPr>
          <w:color w:val="2A00FF"/>
        </w:rPr>
        <w:t>".jsp"</w:t>
      </w:r>
      <w:r w:rsidRPr="008A50E8">
        <w:t>);</w:t>
      </w:r>
    </w:p>
    <w:p w14:paraId="2CEC9895" w14:textId="77777777" w:rsidR="008A50E8" w:rsidRPr="008A50E8" w:rsidRDefault="008A50E8" w:rsidP="00E74666">
      <w:pPr>
        <w:pStyle w:val="syntax"/>
        <w:rPr>
          <w:color w:val="4C483D" w:themeColor="text2"/>
        </w:rPr>
      </w:pPr>
      <w:r w:rsidRPr="008A50E8">
        <w:tab/>
        <w:t xml:space="preserve">        </w:t>
      </w:r>
      <w:r w:rsidRPr="008A50E8">
        <w:rPr>
          <w:color w:val="6A3E3E"/>
        </w:rPr>
        <w:t>resolver</w:t>
      </w:r>
      <w:r w:rsidRPr="008A50E8">
        <w:t>.setViewClass(JstlView.</w:t>
      </w:r>
      <w:r w:rsidRPr="008A50E8">
        <w:rPr>
          <w:bCs/>
          <w:color w:val="7F0055"/>
        </w:rPr>
        <w:t>class</w:t>
      </w:r>
      <w:r w:rsidRPr="008A50E8">
        <w:t>);</w:t>
      </w:r>
    </w:p>
    <w:p w14:paraId="0BA653EA" w14:textId="77777777" w:rsidR="008A50E8" w:rsidRPr="008A50E8" w:rsidRDefault="008A50E8" w:rsidP="00E74666">
      <w:pPr>
        <w:pStyle w:val="syntax"/>
        <w:rPr>
          <w:color w:val="4C483D" w:themeColor="text2"/>
        </w:rPr>
      </w:pPr>
      <w:r w:rsidRPr="008A50E8">
        <w:tab/>
        <w:t xml:space="preserve">        </w:t>
      </w:r>
      <w:r w:rsidRPr="008A50E8">
        <w:rPr>
          <w:color w:val="6A3E3E"/>
        </w:rPr>
        <w:t>registry</w:t>
      </w:r>
      <w:r w:rsidRPr="008A50E8">
        <w:t>.viewResolver(</w:t>
      </w:r>
      <w:r w:rsidRPr="008A50E8">
        <w:rPr>
          <w:color w:val="6A3E3E"/>
        </w:rPr>
        <w:t>resolver</w:t>
      </w:r>
      <w:r w:rsidRPr="008A50E8">
        <w:t>);</w:t>
      </w:r>
    </w:p>
    <w:p w14:paraId="708104F1" w14:textId="49E980C2" w:rsidR="008A50E8" w:rsidRPr="008A50E8" w:rsidRDefault="008A50E8" w:rsidP="00E74666">
      <w:pPr>
        <w:pStyle w:val="syntax"/>
        <w:rPr>
          <w:color w:val="4C483D" w:themeColor="text2"/>
        </w:rPr>
      </w:pPr>
      <w:r w:rsidRPr="008A50E8">
        <w:tab/>
        <w:t xml:space="preserve">    }</w:t>
      </w:r>
    </w:p>
    <w:p w14:paraId="20A77894" w14:textId="77777777" w:rsidR="008A50E8" w:rsidRPr="008A50E8" w:rsidRDefault="008A50E8" w:rsidP="00E74666">
      <w:pPr>
        <w:pStyle w:val="syntax"/>
        <w:rPr>
          <w:color w:val="4C483D" w:themeColor="text2"/>
        </w:rPr>
      </w:pPr>
      <w:r w:rsidRPr="008A50E8">
        <w:t>}</w:t>
      </w:r>
    </w:p>
    <w:p w14:paraId="0B48457D" w14:textId="7012719A" w:rsidR="008C1770" w:rsidRDefault="008C1770" w:rsidP="00F04222">
      <w:pPr>
        <w:rPr>
          <w:bCs/>
        </w:rPr>
      </w:pPr>
    </w:p>
    <w:p w14:paraId="0E9D10AB" w14:textId="6E2146A7" w:rsidR="008C1770" w:rsidRDefault="00876F42" w:rsidP="008C1132">
      <w:pPr>
        <w:pStyle w:val="Heading4"/>
        <w:spacing w:after="0" w:line="240" w:lineRule="auto"/>
      </w:pPr>
      <w:r w:rsidRPr="00876F42">
        <w:t>Spring Boot Application Initializer</w:t>
      </w:r>
    </w:p>
    <w:p w14:paraId="5FC5E3BE" w14:textId="179A69A1" w:rsidR="008C1770" w:rsidRDefault="00876F42" w:rsidP="00F04222">
      <w:pPr>
        <w:rPr>
          <w:bCs/>
        </w:rPr>
      </w:pPr>
      <w:r>
        <w:rPr>
          <w:bCs/>
        </w:rPr>
        <w:t xml:space="preserve">So far we used .jar file to run our SpringBoot application. But for Web Applications recommended way is .war file Deployment. To Achive the .war file related stuff in SpringBoot we need to use </w:t>
      </w:r>
      <w:r w:rsidRPr="000A64C5">
        <w:rPr>
          <w:rStyle w:val="0SyntaxPinkChar"/>
        </w:rPr>
        <w:t>SpringBootServletInitializer</w:t>
      </w:r>
    </w:p>
    <w:p w14:paraId="06EE8137" w14:textId="00399DA8" w:rsidR="000A64C5" w:rsidRDefault="000A64C5" w:rsidP="00D245E2">
      <w:pPr>
        <w:spacing w:after="0"/>
        <w:rPr>
          <w:bCs/>
        </w:rPr>
      </w:pPr>
      <w:r>
        <w:rPr>
          <w:bCs/>
        </w:rPr>
        <w:t xml:space="preserve">Our SpringBoot main class need to </w:t>
      </w:r>
      <w:r w:rsidRPr="000A64C5">
        <w:rPr>
          <w:rFonts w:ascii="Consolas" w:hAnsi="Consolas"/>
          <w:b/>
          <w:color w:val="0000FF"/>
        </w:rPr>
        <w:t>extend</w:t>
      </w:r>
      <w:r>
        <w:rPr>
          <w:bCs/>
        </w:rPr>
        <w:t xml:space="preserve"> </w:t>
      </w:r>
      <w:r w:rsidRPr="000A64C5">
        <w:rPr>
          <w:rStyle w:val="0SyntaxPinkChar"/>
        </w:rPr>
        <w:t xml:space="preserve">SpringBootServletInitializer </w:t>
      </w:r>
      <w:r w:rsidRPr="000A64C5">
        <w:t xml:space="preserve">&amp; </w:t>
      </w:r>
      <w:r>
        <w:rPr>
          <w:bCs/>
        </w:rPr>
        <w:t xml:space="preserve">override </w:t>
      </w:r>
      <w:r w:rsidRPr="000A64C5">
        <w:rPr>
          <w:rStyle w:val="0SyntaxPinkChar"/>
        </w:rPr>
        <w:t>configure()</w:t>
      </w:r>
      <w:r>
        <w:rPr>
          <w:bCs/>
        </w:rPr>
        <w:t xml:space="preserve"> method to produce .war file. </w:t>
      </w:r>
      <w:r>
        <w:rPr>
          <w:rFonts w:cs="Segoe UI"/>
          <w:color w:val="212121"/>
          <w:shd w:val="clear" w:color="auto" w:fill="FFFFFF"/>
        </w:rPr>
        <w:t>This makes use of Spring Framework’s Servlet 3.0 support and allows you to configure your application when it’s launched by the servlet container.</w:t>
      </w:r>
    </w:p>
    <w:p w14:paraId="7364954F" w14:textId="77777777" w:rsidR="009562CE" w:rsidRPr="0006155E" w:rsidRDefault="009562CE" w:rsidP="00E74666">
      <w:pPr>
        <w:pStyle w:val="syntax"/>
        <w:rPr>
          <w:color w:val="4C483D" w:themeColor="text2"/>
          <w:sz w:val="16"/>
          <w:szCs w:val="18"/>
        </w:rPr>
      </w:pPr>
      <w:r w:rsidRPr="0006155E">
        <w:rPr>
          <w:sz w:val="16"/>
          <w:szCs w:val="18"/>
        </w:rPr>
        <w:t>@SpringBootApplication</w:t>
      </w:r>
    </w:p>
    <w:p w14:paraId="74C0F742" w14:textId="77777777" w:rsidR="009562CE" w:rsidRPr="0006155E" w:rsidRDefault="009562CE" w:rsidP="00E74666">
      <w:pPr>
        <w:pStyle w:val="syntax"/>
        <w:rPr>
          <w:color w:val="4C483D" w:themeColor="text2"/>
          <w:sz w:val="16"/>
          <w:szCs w:val="18"/>
        </w:rPr>
      </w:pPr>
      <w:r w:rsidRPr="0006155E">
        <w:rPr>
          <w:bCs/>
          <w:color w:val="7F0055"/>
          <w:sz w:val="16"/>
          <w:szCs w:val="18"/>
        </w:rPr>
        <w:t>public</w:t>
      </w:r>
      <w:r w:rsidRPr="0006155E">
        <w:rPr>
          <w:sz w:val="16"/>
          <w:szCs w:val="18"/>
        </w:rPr>
        <w:t xml:space="preserve"> </w:t>
      </w:r>
      <w:r w:rsidRPr="0006155E">
        <w:rPr>
          <w:bCs/>
          <w:color w:val="7F0055"/>
          <w:sz w:val="16"/>
          <w:szCs w:val="18"/>
        </w:rPr>
        <w:t>class</w:t>
      </w:r>
      <w:r w:rsidRPr="0006155E">
        <w:rPr>
          <w:sz w:val="16"/>
          <w:szCs w:val="18"/>
        </w:rPr>
        <w:t xml:space="preserve"> </w:t>
      </w:r>
      <w:r w:rsidRPr="0006155E">
        <w:rPr>
          <w:sz w:val="16"/>
          <w:szCs w:val="18"/>
          <w:shd w:val="clear" w:color="auto" w:fill="D4D4D4"/>
        </w:rPr>
        <w:t>SpringBootAppApplication</w:t>
      </w:r>
      <w:r w:rsidRPr="0006155E">
        <w:rPr>
          <w:sz w:val="16"/>
          <w:szCs w:val="18"/>
        </w:rPr>
        <w:t xml:space="preserve"> </w:t>
      </w:r>
      <w:r w:rsidRPr="0006155E">
        <w:rPr>
          <w:bCs/>
          <w:color w:val="7F0055"/>
          <w:sz w:val="16"/>
          <w:szCs w:val="18"/>
        </w:rPr>
        <w:t>extends</w:t>
      </w:r>
      <w:r w:rsidRPr="0006155E">
        <w:rPr>
          <w:sz w:val="16"/>
          <w:szCs w:val="18"/>
        </w:rPr>
        <w:t xml:space="preserve"> </w:t>
      </w:r>
      <w:r w:rsidRPr="00BD7B75">
        <w:rPr>
          <w:rStyle w:val="BlueSyntaxChar"/>
        </w:rPr>
        <w:t>SpringBootServletInitializer</w:t>
      </w:r>
      <w:r w:rsidRPr="0006155E">
        <w:rPr>
          <w:sz w:val="16"/>
          <w:szCs w:val="18"/>
        </w:rPr>
        <w:t xml:space="preserve"> {</w:t>
      </w:r>
    </w:p>
    <w:p w14:paraId="29DAA4BA" w14:textId="77777777" w:rsidR="009562CE" w:rsidRPr="0006155E" w:rsidRDefault="009562CE" w:rsidP="00E74666">
      <w:pPr>
        <w:pStyle w:val="syntax"/>
        <w:rPr>
          <w:sz w:val="16"/>
          <w:szCs w:val="18"/>
        </w:rPr>
      </w:pPr>
    </w:p>
    <w:p w14:paraId="43EE2FE3" w14:textId="0E834272" w:rsidR="009562CE" w:rsidRPr="0006155E" w:rsidRDefault="009562CE" w:rsidP="00E74666">
      <w:pPr>
        <w:pStyle w:val="syntax"/>
        <w:rPr>
          <w:color w:val="4C483D" w:themeColor="text2"/>
          <w:sz w:val="16"/>
          <w:szCs w:val="18"/>
        </w:rPr>
      </w:pPr>
      <w:r w:rsidRPr="0006155E">
        <w:rPr>
          <w:sz w:val="16"/>
          <w:szCs w:val="18"/>
        </w:rPr>
        <w:t>@Override</w:t>
      </w:r>
    </w:p>
    <w:p w14:paraId="23AFF9C6" w14:textId="138B15FD" w:rsidR="009562CE" w:rsidRPr="0006155E" w:rsidRDefault="009562CE" w:rsidP="00E74666">
      <w:pPr>
        <w:pStyle w:val="syntax"/>
        <w:rPr>
          <w:color w:val="4C483D" w:themeColor="text2"/>
          <w:sz w:val="16"/>
          <w:szCs w:val="18"/>
        </w:rPr>
      </w:pPr>
      <w:r w:rsidRPr="0006155E">
        <w:rPr>
          <w:sz w:val="16"/>
          <w:szCs w:val="18"/>
        </w:rPr>
        <w:t xml:space="preserve">    </w:t>
      </w:r>
      <w:r w:rsidRPr="0006155E">
        <w:rPr>
          <w:bCs/>
          <w:color w:val="7F0055"/>
          <w:sz w:val="16"/>
          <w:szCs w:val="18"/>
        </w:rPr>
        <w:t>protected</w:t>
      </w:r>
      <w:r w:rsidRPr="0006155E">
        <w:rPr>
          <w:sz w:val="16"/>
          <w:szCs w:val="18"/>
        </w:rPr>
        <w:t xml:space="preserve"> SpringApplicationBuilder configure(SpringApplicationBuilder </w:t>
      </w:r>
      <w:r w:rsidRPr="0006155E">
        <w:rPr>
          <w:color w:val="6A3E3E"/>
          <w:sz w:val="16"/>
          <w:szCs w:val="18"/>
        </w:rPr>
        <w:t>application</w:t>
      </w:r>
      <w:r w:rsidRPr="0006155E">
        <w:rPr>
          <w:sz w:val="16"/>
          <w:szCs w:val="18"/>
        </w:rPr>
        <w:t>) {</w:t>
      </w:r>
    </w:p>
    <w:p w14:paraId="310DE065" w14:textId="11EC49EE" w:rsidR="009562CE" w:rsidRPr="0006155E" w:rsidRDefault="009562CE" w:rsidP="00E74666">
      <w:pPr>
        <w:pStyle w:val="syntax"/>
        <w:rPr>
          <w:color w:val="4C483D" w:themeColor="text2"/>
          <w:sz w:val="16"/>
          <w:szCs w:val="18"/>
        </w:rPr>
      </w:pPr>
      <w:r w:rsidRPr="0006155E">
        <w:rPr>
          <w:sz w:val="16"/>
          <w:szCs w:val="18"/>
        </w:rPr>
        <w:t xml:space="preserve">        </w:t>
      </w:r>
      <w:r w:rsidR="00D245E2" w:rsidRPr="0006155E">
        <w:rPr>
          <w:sz w:val="16"/>
          <w:szCs w:val="18"/>
        </w:rPr>
        <w:tab/>
      </w:r>
      <w:r w:rsidR="00D245E2" w:rsidRPr="0006155E">
        <w:rPr>
          <w:sz w:val="16"/>
          <w:szCs w:val="18"/>
        </w:rPr>
        <w:tab/>
      </w:r>
      <w:r w:rsidRPr="0006155E">
        <w:rPr>
          <w:bCs/>
          <w:color w:val="7F0055"/>
          <w:sz w:val="16"/>
          <w:szCs w:val="18"/>
        </w:rPr>
        <w:t>return</w:t>
      </w:r>
      <w:r w:rsidRPr="0006155E">
        <w:rPr>
          <w:sz w:val="16"/>
          <w:szCs w:val="18"/>
        </w:rPr>
        <w:t xml:space="preserve"> </w:t>
      </w:r>
      <w:r w:rsidRPr="0006155E">
        <w:rPr>
          <w:color w:val="6A3E3E"/>
          <w:sz w:val="16"/>
          <w:szCs w:val="18"/>
        </w:rPr>
        <w:t>application</w:t>
      </w:r>
      <w:r w:rsidRPr="0006155E">
        <w:rPr>
          <w:sz w:val="16"/>
          <w:szCs w:val="18"/>
        </w:rPr>
        <w:t>.sources(</w:t>
      </w:r>
      <w:r w:rsidRPr="0006155E">
        <w:rPr>
          <w:sz w:val="16"/>
          <w:szCs w:val="18"/>
          <w:shd w:val="clear" w:color="auto" w:fill="D4D4D4"/>
        </w:rPr>
        <w:t>SpringBootAppApplication</w:t>
      </w:r>
      <w:r w:rsidRPr="0006155E">
        <w:rPr>
          <w:sz w:val="16"/>
          <w:szCs w:val="18"/>
        </w:rPr>
        <w:t>.</w:t>
      </w:r>
      <w:r w:rsidRPr="0006155E">
        <w:rPr>
          <w:bCs/>
          <w:color w:val="7F0055"/>
          <w:sz w:val="16"/>
          <w:szCs w:val="18"/>
        </w:rPr>
        <w:t>class</w:t>
      </w:r>
      <w:r w:rsidRPr="0006155E">
        <w:rPr>
          <w:sz w:val="16"/>
          <w:szCs w:val="18"/>
        </w:rPr>
        <w:t>);</w:t>
      </w:r>
    </w:p>
    <w:p w14:paraId="7D1B4908" w14:textId="56EC4EFC" w:rsidR="009562CE" w:rsidRPr="0006155E" w:rsidRDefault="009562CE" w:rsidP="00E74666">
      <w:pPr>
        <w:pStyle w:val="syntax"/>
        <w:rPr>
          <w:color w:val="4C483D" w:themeColor="text2"/>
          <w:sz w:val="16"/>
          <w:szCs w:val="18"/>
        </w:rPr>
      </w:pPr>
      <w:r w:rsidRPr="0006155E">
        <w:rPr>
          <w:sz w:val="16"/>
          <w:szCs w:val="18"/>
        </w:rPr>
        <w:t xml:space="preserve">    </w:t>
      </w:r>
      <w:r w:rsidR="00D245E2" w:rsidRPr="0006155E">
        <w:rPr>
          <w:sz w:val="16"/>
          <w:szCs w:val="18"/>
        </w:rPr>
        <w:tab/>
      </w:r>
      <w:r w:rsidRPr="0006155E">
        <w:rPr>
          <w:sz w:val="16"/>
          <w:szCs w:val="18"/>
        </w:rPr>
        <w:t>}</w:t>
      </w:r>
      <w:r w:rsidRPr="0006155E">
        <w:rPr>
          <w:sz w:val="16"/>
          <w:szCs w:val="18"/>
        </w:rPr>
        <w:tab/>
      </w:r>
    </w:p>
    <w:p w14:paraId="1ACDC227" w14:textId="77777777" w:rsidR="009562CE" w:rsidRPr="0006155E" w:rsidRDefault="009562CE" w:rsidP="00E74666">
      <w:pPr>
        <w:pStyle w:val="syntax"/>
        <w:rPr>
          <w:color w:val="4C483D" w:themeColor="text2"/>
          <w:sz w:val="16"/>
          <w:szCs w:val="18"/>
        </w:rPr>
      </w:pPr>
      <w:r w:rsidRPr="0006155E">
        <w:rPr>
          <w:sz w:val="16"/>
          <w:szCs w:val="18"/>
        </w:rPr>
        <w:tab/>
      </w:r>
      <w:r w:rsidRPr="0006155E">
        <w:rPr>
          <w:bCs/>
          <w:color w:val="7F0055"/>
          <w:sz w:val="16"/>
          <w:szCs w:val="18"/>
        </w:rPr>
        <w:t>public</w:t>
      </w:r>
      <w:r w:rsidRPr="0006155E">
        <w:rPr>
          <w:sz w:val="16"/>
          <w:szCs w:val="18"/>
        </w:rPr>
        <w:t xml:space="preserve"> </w:t>
      </w:r>
      <w:r w:rsidRPr="0006155E">
        <w:rPr>
          <w:bCs/>
          <w:color w:val="7F0055"/>
          <w:sz w:val="16"/>
          <w:szCs w:val="18"/>
        </w:rPr>
        <w:t>static</w:t>
      </w:r>
      <w:r w:rsidRPr="0006155E">
        <w:rPr>
          <w:sz w:val="16"/>
          <w:szCs w:val="18"/>
        </w:rPr>
        <w:t xml:space="preserve"> </w:t>
      </w:r>
      <w:r w:rsidRPr="0006155E">
        <w:rPr>
          <w:bCs/>
          <w:color w:val="7F0055"/>
          <w:sz w:val="16"/>
          <w:szCs w:val="18"/>
        </w:rPr>
        <w:t>void</w:t>
      </w:r>
      <w:r w:rsidRPr="0006155E">
        <w:rPr>
          <w:sz w:val="16"/>
          <w:szCs w:val="18"/>
        </w:rPr>
        <w:t xml:space="preserve"> main(String[] </w:t>
      </w:r>
      <w:r w:rsidRPr="0006155E">
        <w:rPr>
          <w:color w:val="6A3E3E"/>
          <w:sz w:val="16"/>
          <w:szCs w:val="18"/>
        </w:rPr>
        <w:t>args</w:t>
      </w:r>
      <w:r w:rsidRPr="0006155E">
        <w:rPr>
          <w:sz w:val="16"/>
          <w:szCs w:val="18"/>
        </w:rPr>
        <w:t>) {</w:t>
      </w:r>
    </w:p>
    <w:p w14:paraId="629E0A96" w14:textId="77777777" w:rsidR="009562CE" w:rsidRPr="0006155E" w:rsidRDefault="009562CE" w:rsidP="00E74666">
      <w:pPr>
        <w:pStyle w:val="syntax"/>
        <w:rPr>
          <w:color w:val="4C483D" w:themeColor="text2"/>
          <w:sz w:val="16"/>
          <w:szCs w:val="18"/>
        </w:rPr>
      </w:pPr>
      <w:r w:rsidRPr="0006155E">
        <w:rPr>
          <w:sz w:val="16"/>
          <w:szCs w:val="18"/>
        </w:rPr>
        <w:tab/>
      </w:r>
      <w:r w:rsidRPr="0006155E">
        <w:rPr>
          <w:sz w:val="16"/>
          <w:szCs w:val="18"/>
        </w:rPr>
        <w:tab/>
        <w:t>SpringApplication.</w:t>
      </w:r>
      <w:r w:rsidRPr="0006155E">
        <w:rPr>
          <w:i/>
          <w:iCs/>
          <w:sz w:val="16"/>
          <w:szCs w:val="18"/>
        </w:rPr>
        <w:t>run</w:t>
      </w:r>
      <w:r w:rsidRPr="0006155E">
        <w:rPr>
          <w:sz w:val="16"/>
          <w:szCs w:val="18"/>
        </w:rPr>
        <w:t>(</w:t>
      </w:r>
      <w:r w:rsidRPr="0006155E">
        <w:rPr>
          <w:sz w:val="16"/>
          <w:szCs w:val="18"/>
          <w:shd w:val="clear" w:color="auto" w:fill="D4D4D4"/>
        </w:rPr>
        <w:t>SpringBootAppApplication</w:t>
      </w:r>
      <w:r w:rsidRPr="0006155E">
        <w:rPr>
          <w:sz w:val="16"/>
          <w:szCs w:val="18"/>
        </w:rPr>
        <w:t>.</w:t>
      </w:r>
      <w:r w:rsidRPr="0006155E">
        <w:rPr>
          <w:bCs/>
          <w:color w:val="7F0055"/>
          <w:sz w:val="16"/>
          <w:szCs w:val="18"/>
        </w:rPr>
        <w:t>class</w:t>
      </w:r>
      <w:r w:rsidRPr="0006155E">
        <w:rPr>
          <w:sz w:val="16"/>
          <w:szCs w:val="18"/>
        </w:rPr>
        <w:t xml:space="preserve">, </w:t>
      </w:r>
      <w:r w:rsidRPr="0006155E">
        <w:rPr>
          <w:color w:val="6A3E3E"/>
          <w:sz w:val="16"/>
          <w:szCs w:val="18"/>
        </w:rPr>
        <w:t>args</w:t>
      </w:r>
      <w:r w:rsidRPr="0006155E">
        <w:rPr>
          <w:sz w:val="16"/>
          <w:szCs w:val="18"/>
        </w:rPr>
        <w:t>);</w:t>
      </w:r>
    </w:p>
    <w:p w14:paraId="64091413" w14:textId="77777777" w:rsidR="009562CE" w:rsidRPr="0006155E" w:rsidRDefault="009562CE" w:rsidP="00E74666">
      <w:pPr>
        <w:pStyle w:val="syntax"/>
        <w:rPr>
          <w:color w:val="4C483D" w:themeColor="text2"/>
          <w:sz w:val="16"/>
          <w:szCs w:val="18"/>
        </w:rPr>
      </w:pPr>
      <w:r w:rsidRPr="0006155E">
        <w:rPr>
          <w:sz w:val="16"/>
          <w:szCs w:val="18"/>
        </w:rPr>
        <w:tab/>
      </w:r>
      <w:r w:rsidRPr="0006155E">
        <w:rPr>
          <w:sz w:val="16"/>
          <w:szCs w:val="18"/>
        </w:rPr>
        <w:tab/>
        <w:t>System.</w:t>
      </w:r>
      <w:r w:rsidRPr="0006155E">
        <w:rPr>
          <w:bCs/>
          <w:i/>
          <w:iCs/>
          <w:color w:val="0000C0"/>
          <w:sz w:val="16"/>
          <w:szCs w:val="18"/>
        </w:rPr>
        <w:t>out</w:t>
      </w:r>
      <w:r w:rsidRPr="0006155E">
        <w:rPr>
          <w:sz w:val="16"/>
          <w:szCs w:val="18"/>
        </w:rPr>
        <w:t>.println(</w:t>
      </w:r>
      <w:r w:rsidRPr="0006155E">
        <w:rPr>
          <w:color w:val="2A00FF"/>
          <w:sz w:val="16"/>
          <w:szCs w:val="18"/>
        </w:rPr>
        <w:t>" Hello, Again"</w:t>
      </w:r>
      <w:r w:rsidRPr="0006155E">
        <w:rPr>
          <w:sz w:val="16"/>
          <w:szCs w:val="18"/>
        </w:rPr>
        <w:t>);</w:t>
      </w:r>
    </w:p>
    <w:p w14:paraId="4B541935" w14:textId="77777777" w:rsidR="009562CE" w:rsidRPr="0006155E" w:rsidRDefault="009562CE" w:rsidP="00E74666">
      <w:pPr>
        <w:pStyle w:val="syntax"/>
        <w:rPr>
          <w:color w:val="4C483D" w:themeColor="text2"/>
          <w:sz w:val="16"/>
          <w:szCs w:val="18"/>
        </w:rPr>
      </w:pPr>
      <w:r w:rsidRPr="0006155E">
        <w:rPr>
          <w:sz w:val="16"/>
          <w:szCs w:val="18"/>
        </w:rPr>
        <w:tab/>
        <w:t>}</w:t>
      </w:r>
    </w:p>
    <w:p w14:paraId="7457ED34" w14:textId="77777777" w:rsidR="009562CE" w:rsidRPr="0006155E" w:rsidRDefault="009562CE" w:rsidP="00E74666">
      <w:pPr>
        <w:pStyle w:val="syntax"/>
        <w:rPr>
          <w:color w:val="4C483D" w:themeColor="text2"/>
          <w:sz w:val="16"/>
          <w:szCs w:val="18"/>
        </w:rPr>
      </w:pPr>
      <w:r w:rsidRPr="0006155E">
        <w:rPr>
          <w:sz w:val="16"/>
          <w:szCs w:val="18"/>
        </w:rPr>
        <w:t>}</w:t>
      </w:r>
    </w:p>
    <w:p w14:paraId="23158710" w14:textId="77777777" w:rsidR="00876F42" w:rsidRDefault="00876F42" w:rsidP="00053D24">
      <w:pPr>
        <w:spacing w:after="0"/>
        <w:rPr>
          <w:bCs/>
        </w:rPr>
      </w:pPr>
    </w:p>
    <w:p w14:paraId="157E85F2" w14:textId="060F5C45" w:rsidR="00E24DC7" w:rsidRPr="00053D24" w:rsidRDefault="000B19C6" w:rsidP="008C1132">
      <w:pPr>
        <w:spacing w:after="0" w:line="240" w:lineRule="auto"/>
        <w:rPr>
          <w:b/>
        </w:rPr>
      </w:pPr>
      <w:hyperlink r:id="rId40" w:history="1">
        <w:r w:rsidR="00B61E13" w:rsidRPr="00053D24">
          <w:rPr>
            <w:rStyle w:val="Hyperlink"/>
            <w:b/>
          </w:rPr>
          <w:t>So finally,</w:t>
        </w:r>
      </w:hyperlink>
    </w:p>
    <w:p w14:paraId="2D65B31A" w14:textId="7DFE504F" w:rsidR="00B61E13" w:rsidRPr="00B61E13" w:rsidRDefault="00B61E13" w:rsidP="00F46707">
      <w:pPr>
        <w:pStyle w:val="ListParagraph"/>
        <w:numPr>
          <w:ilvl w:val="0"/>
          <w:numId w:val="35"/>
        </w:numPr>
        <w:rPr>
          <w:bCs/>
        </w:rPr>
      </w:pPr>
      <w:r w:rsidRPr="00B61E13">
        <w:rPr>
          <w:b/>
        </w:rPr>
        <w:t>Controller</w:t>
      </w:r>
      <w:r w:rsidRPr="00B61E13">
        <w:rPr>
          <w:bCs/>
        </w:rPr>
        <w:t xml:space="preserve"> classes created inside </w:t>
      </w:r>
      <w:r w:rsidRPr="00B61E13">
        <w:rPr>
          <w:rStyle w:val="0SyntaxPinkChar"/>
        </w:rPr>
        <w:t>src/main/</w:t>
      </w:r>
      <w:r w:rsidRPr="00BD7B75">
        <w:rPr>
          <w:rStyle w:val="BlueSyntaxChar"/>
        </w:rPr>
        <w:t>java</w:t>
      </w:r>
    </w:p>
    <w:p w14:paraId="3194BFB1" w14:textId="0DE78A43" w:rsidR="00B61E13" w:rsidRPr="00B61E13" w:rsidRDefault="00B61E13" w:rsidP="00F46707">
      <w:pPr>
        <w:pStyle w:val="ListParagraph"/>
        <w:numPr>
          <w:ilvl w:val="0"/>
          <w:numId w:val="35"/>
        </w:numPr>
        <w:rPr>
          <w:bCs/>
        </w:rPr>
      </w:pPr>
      <w:r w:rsidRPr="00B61E13">
        <w:rPr>
          <w:b/>
        </w:rPr>
        <w:t>JSP pages</w:t>
      </w:r>
      <w:r w:rsidRPr="00B61E13">
        <w:rPr>
          <w:bCs/>
        </w:rPr>
        <w:t xml:space="preserve"> created inside </w:t>
      </w:r>
      <w:r w:rsidRPr="00B61E13">
        <w:rPr>
          <w:rStyle w:val="0SyntaxPinkChar"/>
        </w:rPr>
        <w:t>src/main/</w:t>
      </w:r>
      <w:r w:rsidRPr="00BD7B75">
        <w:rPr>
          <w:rStyle w:val="BlueSyntaxChar"/>
        </w:rPr>
        <w:t>webapp/WEB-INF/</w:t>
      </w:r>
      <w:r w:rsidR="00F378D8" w:rsidRPr="00BD7B75">
        <w:rPr>
          <w:rStyle w:val="BlueSyntaxChar"/>
        </w:rPr>
        <w:t>view</w:t>
      </w:r>
    </w:p>
    <w:p w14:paraId="328ABB93" w14:textId="72C93C5E" w:rsidR="00B61E13" w:rsidRPr="00B61E13" w:rsidRDefault="00B61E13" w:rsidP="00F46707">
      <w:pPr>
        <w:pStyle w:val="ListParagraph"/>
        <w:numPr>
          <w:ilvl w:val="0"/>
          <w:numId w:val="35"/>
        </w:numPr>
        <w:rPr>
          <w:bCs/>
        </w:rPr>
      </w:pPr>
      <w:r w:rsidRPr="00B61E13">
        <w:rPr>
          <w:b/>
        </w:rPr>
        <w:t>CSS and JS</w:t>
      </w:r>
      <w:r w:rsidRPr="00B61E13">
        <w:rPr>
          <w:bCs/>
        </w:rPr>
        <w:t xml:space="preserve"> files created inside </w:t>
      </w:r>
      <w:r w:rsidRPr="00B61E13">
        <w:rPr>
          <w:rStyle w:val="0SyntaxPinkChar"/>
        </w:rPr>
        <w:t>src/main/</w:t>
      </w:r>
      <w:r w:rsidRPr="00BD7B75">
        <w:rPr>
          <w:rStyle w:val="BlueSyntaxChar"/>
        </w:rPr>
        <w:t>resources/static</w:t>
      </w:r>
    </w:p>
    <w:p w14:paraId="0F4ABAD1" w14:textId="07A8CC63" w:rsidR="00B61E13" w:rsidRPr="00B61E13" w:rsidRDefault="00B61E13" w:rsidP="00F46707">
      <w:pPr>
        <w:pStyle w:val="ListParagraph"/>
        <w:numPr>
          <w:ilvl w:val="0"/>
          <w:numId w:val="35"/>
        </w:numPr>
        <w:rPr>
          <w:rStyle w:val="0SyntaxPinkChar"/>
        </w:rPr>
      </w:pPr>
      <w:r w:rsidRPr="00B61E13">
        <w:rPr>
          <w:b/>
        </w:rPr>
        <w:t>application.properties</w:t>
      </w:r>
      <w:r w:rsidRPr="00B61E13">
        <w:rPr>
          <w:bCs/>
        </w:rPr>
        <w:t xml:space="preserve"> created inside </w:t>
      </w:r>
      <w:r w:rsidRPr="00B61E13">
        <w:rPr>
          <w:rStyle w:val="0SyntaxPinkChar"/>
        </w:rPr>
        <w:t>src/main/</w:t>
      </w:r>
      <w:r w:rsidRPr="00BD7B75">
        <w:rPr>
          <w:rStyle w:val="BlueSyntaxChar"/>
        </w:rPr>
        <w:t>resources</w:t>
      </w:r>
    </w:p>
    <w:p w14:paraId="6C8599E4" w14:textId="4681755E" w:rsidR="00504864" w:rsidRDefault="00B61E13" w:rsidP="00F46707">
      <w:pPr>
        <w:pStyle w:val="ListParagraph"/>
        <w:numPr>
          <w:ilvl w:val="0"/>
          <w:numId w:val="35"/>
        </w:numPr>
        <w:spacing w:after="0"/>
        <w:rPr>
          <w:rStyle w:val="0SyntaxPinkChar"/>
        </w:rPr>
      </w:pPr>
      <w:r w:rsidRPr="00F82F42">
        <w:rPr>
          <w:b/>
        </w:rPr>
        <w:t>Application.java</w:t>
      </w:r>
      <w:r w:rsidRPr="00F82F42">
        <w:rPr>
          <w:bCs/>
        </w:rPr>
        <w:t xml:space="preserve"> is a launch file for Spring Boot created inside </w:t>
      </w:r>
      <w:r w:rsidRPr="00B61E13">
        <w:rPr>
          <w:rStyle w:val="0SyntaxPinkChar"/>
        </w:rPr>
        <w:t>src/main/java</w:t>
      </w:r>
    </w:p>
    <w:p w14:paraId="78DB2325" w14:textId="2F306768" w:rsidR="00504864" w:rsidRPr="008C1132" w:rsidRDefault="00904EC0" w:rsidP="00504864">
      <w:pPr>
        <w:rPr>
          <w:rStyle w:val="0SyntaxPinkChar"/>
          <w:sz w:val="14"/>
          <w:szCs w:val="16"/>
        </w:rPr>
      </w:pPr>
      <w:r w:rsidRPr="008C1132">
        <w:rPr>
          <w:rStyle w:val="0SyntaxPinkChar"/>
          <w:sz w:val="14"/>
          <w:szCs w:val="16"/>
        </w:rPr>
        <w:t xml:space="preserve">Ref : </w:t>
      </w:r>
      <w:hyperlink r:id="rId41" w:history="1">
        <w:r w:rsidRPr="008C1132">
          <w:rPr>
            <w:rStyle w:val="Hyperlink"/>
            <w:rFonts w:ascii="Consolas" w:hAnsi="Consolas"/>
            <w:sz w:val="16"/>
            <w:szCs w:val="16"/>
          </w:rPr>
          <w:t>https://mmafrar.medium.com/implementing-spring-boot-mvc-crud-operations-with-jpa-and-jsp-4dfa1882b4a3</w:t>
        </w:r>
      </w:hyperlink>
    </w:p>
    <w:p w14:paraId="0AE1D7B6" w14:textId="4C71302C" w:rsidR="002249DE" w:rsidRDefault="00322CBC" w:rsidP="00C51C8A">
      <w:pPr>
        <w:spacing w:after="0" w:line="240" w:lineRule="auto"/>
        <w:ind w:firstLine="360"/>
        <w:rPr>
          <w:rStyle w:val="0SyntaxPinkChar"/>
        </w:rPr>
      </w:pPr>
      <w:r>
        <w:rPr>
          <w:rStyle w:val="0SyntaxPinkChar"/>
        </w:rPr>
        <w:t>p</w:t>
      </w:r>
      <w:r w:rsidR="00B671C9">
        <w:rPr>
          <w:rStyle w:val="0SyntaxPinkChar"/>
        </w:rPr>
        <w:t>om.xml</w:t>
      </w:r>
    </w:p>
    <w:p w14:paraId="3C6EC99C" w14:textId="77777777" w:rsidR="00B671C9" w:rsidRPr="00BD7B75" w:rsidRDefault="00B671C9" w:rsidP="00E74666">
      <w:pPr>
        <w:pStyle w:val="syntax"/>
        <w:rPr>
          <w:color w:val="4C483D" w:themeColor="text2"/>
          <w:szCs w:val="18"/>
        </w:rPr>
      </w:pPr>
      <w:r w:rsidRPr="00BD7B75">
        <w:rPr>
          <w:color w:val="008080"/>
          <w:szCs w:val="18"/>
        </w:rPr>
        <w:t>&lt;</w:t>
      </w:r>
      <w:r w:rsidRPr="00BD7B75">
        <w:rPr>
          <w:szCs w:val="18"/>
        </w:rPr>
        <w:t>dependencies</w:t>
      </w:r>
      <w:r w:rsidRPr="00BD7B75">
        <w:rPr>
          <w:color w:val="008080"/>
          <w:szCs w:val="18"/>
        </w:rPr>
        <w:t>&gt;</w:t>
      </w:r>
    </w:p>
    <w:p w14:paraId="01393AA5" w14:textId="77777777" w:rsidR="00B671C9" w:rsidRPr="00BD7B75" w:rsidRDefault="00B671C9" w:rsidP="00E74666">
      <w:pPr>
        <w:pStyle w:val="syntax"/>
        <w:rPr>
          <w:color w:val="4C483D" w:themeColor="text2"/>
          <w:szCs w:val="18"/>
        </w:rPr>
      </w:pPr>
      <w:r w:rsidRPr="00BD7B75">
        <w:rPr>
          <w:color w:val="000000"/>
          <w:szCs w:val="18"/>
        </w:rPr>
        <w:tab/>
      </w:r>
      <w:r w:rsidRPr="00BD7B75">
        <w:rPr>
          <w:color w:val="000000"/>
          <w:szCs w:val="18"/>
        </w:rPr>
        <w:tab/>
      </w:r>
      <w:r w:rsidRPr="00BD7B75">
        <w:rPr>
          <w:color w:val="008080"/>
          <w:szCs w:val="18"/>
        </w:rPr>
        <w:t>&lt;</w:t>
      </w:r>
      <w:r w:rsidRPr="00BD7B75">
        <w:rPr>
          <w:szCs w:val="18"/>
        </w:rPr>
        <w:t>dependency</w:t>
      </w:r>
      <w:r w:rsidRPr="00BD7B75">
        <w:rPr>
          <w:color w:val="008080"/>
          <w:szCs w:val="18"/>
        </w:rPr>
        <w:t>&gt;</w:t>
      </w:r>
    </w:p>
    <w:p w14:paraId="0B8B7EAC" w14:textId="77777777" w:rsidR="00B671C9" w:rsidRPr="00BD7B75" w:rsidRDefault="00B671C9" w:rsidP="00E74666">
      <w:pPr>
        <w:pStyle w:val="syntax"/>
        <w:rPr>
          <w:color w:val="4C483D" w:themeColor="text2"/>
          <w:szCs w:val="18"/>
        </w:rPr>
      </w:pPr>
      <w:r w:rsidRPr="00BD7B75">
        <w:rPr>
          <w:szCs w:val="18"/>
        </w:rPr>
        <w:tab/>
      </w:r>
      <w:r w:rsidRPr="00BD7B75">
        <w:rPr>
          <w:szCs w:val="18"/>
        </w:rPr>
        <w:tab/>
      </w:r>
      <w:r w:rsidRPr="00BD7B75">
        <w:rPr>
          <w:szCs w:val="18"/>
        </w:rPr>
        <w:tab/>
      </w:r>
      <w:r w:rsidRPr="00BD7B75">
        <w:rPr>
          <w:color w:val="008080"/>
          <w:szCs w:val="18"/>
        </w:rPr>
        <w:t>&lt;</w:t>
      </w:r>
      <w:r w:rsidRPr="00BD7B75">
        <w:rPr>
          <w:szCs w:val="18"/>
        </w:rPr>
        <w:t>groupId</w:t>
      </w:r>
      <w:r w:rsidRPr="00BD7B75">
        <w:rPr>
          <w:color w:val="008080"/>
          <w:szCs w:val="18"/>
        </w:rPr>
        <w:t>&gt;</w:t>
      </w:r>
      <w:r w:rsidRPr="00BD7B75">
        <w:rPr>
          <w:szCs w:val="18"/>
        </w:rPr>
        <w:t>org.springframework.boot</w:t>
      </w:r>
      <w:r w:rsidRPr="00BD7B75">
        <w:rPr>
          <w:color w:val="008080"/>
          <w:szCs w:val="18"/>
        </w:rPr>
        <w:t>&lt;/</w:t>
      </w:r>
      <w:r w:rsidRPr="00BD7B75">
        <w:rPr>
          <w:szCs w:val="18"/>
        </w:rPr>
        <w:t>groupId</w:t>
      </w:r>
      <w:r w:rsidRPr="00BD7B75">
        <w:rPr>
          <w:color w:val="008080"/>
          <w:szCs w:val="18"/>
        </w:rPr>
        <w:t>&gt;</w:t>
      </w:r>
    </w:p>
    <w:p w14:paraId="01873ED7" w14:textId="77777777" w:rsidR="00B671C9" w:rsidRPr="00BD7B75" w:rsidRDefault="00B671C9" w:rsidP="00E74666">
      <w:pPr>
        <w:pStyle w:val="syntax"/>
        <w:rPr>
          <w:color w:val="4C483D" w:themeColor="text2"/>
          <w:szCs w:val="18"/>
        </w:rPr>
      </w:pPr>
      <w:r w:rsidRPr="00BD7B75">
        <w:rPr>
          <w:szCs w:val="18"/>
        </w:rPr>
        <w:tab/>
      </w:r>
      <w:r w:rsidRPr="00BD7B75">
        <w:rPr>
          <w:szCs w:val="18"/>
        </w:rPr>
        <w:tab/>
      </w:r>
      <w:r w:rsidRPr="00BD7B75">
        <w:rPr>
          <w:szCs w:val="18"/>
        </w:rPr>
        <w:tab/>
      </w:r>
      <w:r w:rsidRPr="00BD7B75">
        <w:rPr>
          <w:color w:val="008080"/>
          <w:szCs w:val="18"/>
        </w:rPr>
        <w:t>&lt;</w:t>
      </w:r>
      <w:r w:rsidRPr="00BD7B75">
        <w:rPr>
          <w:szCs w:val="18"/>
        </w:rPr>
        <w:t>artifactId</w:t>
      </w:r>
      <w:r w:rsidRPr="00BD7B75">
        <w:rPr>
          <w:color w:val="008080"/>
          <w:szCs w:val="18"/>
        </w:rPr>
        <w:t>&gt;</w:t>
      </w:r>
      <w:r w:rsidRPr="00BD7B75">
        <w:rPr>
          <w:szCs w:val="18"/>
        </w:rPr>
        <w:t>spring-boot-starter-jersey</w:t>
      </w:r>
      <w:r w:rsidRPr="00BD7B75">
        <w:rPr>
          <w:color w:val="008080"/>
          <w:szCs w:val="18"/>
        </w:rPr>
        <w:t>&lt;/</w:t>
      </w:r>
      <w:r w:rsidRPr="00BD7B75">
        <w:rPr>
          <w:szCs w:val="18"/>
        </w:rPr>
        <w:t>artifactId</w:t>
      </w:r>
      <w:r w:rsidRPr="00BD7B75">
        <w:rPr>
          <w:color w:val="008080"/>
          <w:szCs w:val="18"/>
        </w:rPr>
        <w:t>&gt;</w:t>
      </w:r>
    </w:p>
    <w:p w14:paraId="3C827F7B" w14:textId="77777777" w:rsidR="00B671C9" w:rsidRPr="00BD7B75" w:rsidRDefault="00B671C9" w:rsidP="00E74666">
      <w:pPr>
        <w:pStyle w:val="syntax"/>
        <w:rPr>
          <w:color w:val="4C483D" w:themeColor="text2"/>
          <w:szCs w:val="18"/>
        </w:rPr>
      </w:pPr>
      <w:r w:rsidRPr="00BD7B75">
        <w:rPr>
          <w:color w:val="000000"/>
          <w:szCs w:val="18"/>
        </w:rPr>
        <w:tab/>
      </w:r>
      <w:r w:rsidRPr="00BD7B75">
        <w:rPr>
          <w:color w:val="000000"/>
          <w:szCs w:val="18"/>
        </w:rPr>
        <w:tab/>
      </w:r>
      <w:r w:rsidRPr="00BD7B75">
        <w:rPr>
          <w:color w:val="008080"/>
          <w:szCs w:val="18"/>
        </w:rPr>
        <w:t>&lt;/</w:t>
      </w:r>
      <w:r w:rsidRPr="00BD7B75">
        <w:rPr>
          <w:szCs w:val="18"/>
        </w:rPr>
        <w:t>dependency</w:t>
      </w:r>
      <w:r w:rsidRPr="00BD7B75">
        <w:rPr>
          <w:color w:val="008080"/>
          <w:szCs w:val="18"/>
        </w:rPr>
        <w:t>&gt;</w:t>
      </w:r>
    </w:p>
    <w:p w14:paraId="75616ACF" w14:textId="77777777" w:rsidR="00B671C9" w:rsidRPr="00BD7B75" w:rsidRDefault="00B671C9" w:rsidP="00E74666">
      <w:pPr>
        <w:pStyle w:val="syntax"/>
        <w:rPr>
          <w:color w:val="4C483D" w:themeColor="text2"/>
          <w:szCs w:val="18"/>
        </w:rPr>
      </w:pPr>
      <w:r w:rsidRPr="00BD7B75">
        <w:rPr>
          <w:color w:val="000000"/>
          <w:szCs w:val="18"/>
        </w:rPr>
        <w:tab/>
      </w:r>
      <w:r w:rsidRPr="00BD7B75">
        <w:rPr>
          <w:color w:val="000000"/>
          <w:szCs w:val="18"/>
        </w:rPr>
        <w:tab/>
      </w:r>
      <w:r w:rsidRPr="00BD7B75">
        <w:rPr>
          <w:color w:val="008080"/>
          <w:szCs w:val="18"/>
        </w:rPr>
        <w:t>&lt;</w:t>
      </w:r>
      <w:r w:rsidRPr="00BD7B75">
        <w:rPr>
          <w:szCs w:val="18"/>
        </w:rPr>
        <w:t>dependency</w:t>
      </w:r>
      <w:r w:rsidRPr="00BD7B75">
        <w:rPr>
          <w:color w:val="008080"/>
          <w:szCs w:val="18"/>
        </w:rPr>
        <w:t>&gt;</w:t>
      </w:r>
    </w:p>
    <w:p w14:paraId="354B8215" w14:textId="77777777" w:rsidR="00B671C9" w:rsidRPr="00BD7B75" w:rsidRDefault="00B671C9" w:rsidP="00E74666">
      <w:pPr>
        <w:pStyle w:val="syntax"/>
        <w:rPr>
          <w:color w:val="4C483D" w:themeColor="text2"/>
          <w:szCs w:val="18"/>
        </w:rPr>
      </w:pPr>
      <w:r w:rsidRPr="00BD7B75">
        <w:rPr>
          <w:szCs w:val="18"/>
        </w:rPr>
        <w:tab/>
      </w:r>
      <w:r w:rsidRPr="00BD7B75">
        <w:rPr>
          <w:szCs w:val="18"/>
        </w:rPr>
        <w:tab/>
      </w:r>
      <w:r w:rsidRPr="00BD7B75">
        <w:rPr>
          <w:szCs w:val="18"/>
        </w:rPr>
        <w:tab/>
      </w:r>
      <w:r w:rsidRPr="00BD7B75">
        <w:rPr>
          <w:color w:val="008080"/>
          <w:szCs w:val="18"/>
        </w:rPr>
        <w:t>&lt;</w:t>
      </w:r>
      <w:r w:rsidRPr="00BD7B75">
        <w:rPr>
          <w:szCs w:val="18"/>
        </w:rPr>
        <w:t>groupId</w:t>
      </w:r>
      <w:r w:rsidRPr="00BD7B75">
        <w:rPr>
          <w:color w:val="008080"/>
          <w:szCs w:val="18"/>
        </w:rPr>
        <w:t>&gt;</w:t>
      </w:r>
      <w:r w:rsidRPr="00BD7B75">
        <w:rPr>
          <w:szCs w:val="18"/>
        </w:rPr>
        <w:t>org.springframework.boot</w:t>
      </w:r>
      <w:r w:rsidRPr="00BD7B75">
        <w:rPr>
          <w:color w:val="008080"/>
          <w:szCs w:val="18"/>
        </w:rPr>
        <w:t>&lt;/</w:t>
      </w:r>
      <w:r w:rsidRPr="00BD7B75">
        <w:rPr>
          <w:szCs w:val="18"/>
        </w:rPr>
        <w:t>groupId</w:t>
      </w:r>
      <w:r w:rsidRPr="00BD7B75">
        <w:rPr>
          <w:color w:val="008080"/>
          <w:szCs w:val="18"/>
        </w:rPr>
        <w:t>&gt;</w:t>
      </w:r>
    </w:p>
    <w:p w14:paraId="2CCA3546" w14:textId="77777777" w:rsidR="00B671C9" w:rsidRPr="00BD7B75" w:rsidRDefault="00B671C9" w:rsidP="00E74666">
      <w:pPr>
        <w:pStyle w:val="syntax"/>
        <w:rPr>
          <w:color w:val="4C483D" w:themeColor="text2"/>
          <w:szCs w:val="18"/>
        </w:rPr>
      </w:pPr>
      <w:r w:rsidRPr="00BD7B75">
        <w:rPr>
          <w:szCs w:val="18"/>
        </w:rPr>
        <w:tab/>
      </w:r>
      <w:r w:rsidRPr="00BD7B75">
        <w:rPr>
          <w:szCs w:val="18"/>
        </w:rPr>
        <w:tab/>
      </w:r>
      <w:r w:rsidRPr="00BD7B75">
        <w:rPr>
          <w:szCs w:val="18"/>
        </w:rPr>
        <w:tab/>
      </w:r>
      <w:r w:rsidRPr="00BD7B75">
        <w:rPr>
          <w:color w:val="008080"/>
          <w:szCs w:val="18"/>
        </w:rPr>
        <w:t>&lt;</w:t>
      </w:r>
      <w:r w:rsidRPr="00BD7B75">
        <w:rPr>
          <w:szCs w:val="18"/>
        </w:rPr>
        <w:t>artifactId</w:t>
      </w:r>
      <w:r w:rsidRPr="00BD7B75">
        <w:rPr>
          <w:color w:val="008080"/>
          <w:szCs w:val="18"/>
        </w:rPr>
        <w:t>&gt;</w:t>
      </w:r>
      <w:r w:rsidRPr="00BD7B75">
        <w:rPr>
          <w:szCs w:val="18"/>
        </w:rPr>
        <w:t>spring-boot-starter-web</w:t>
      </w:r>
      <w:r w:rsidRPr="00BD7B75">
        <w:rPr>
          <w:color w:val="008080"/>
          <w:szCs w:val="18"/>
        </w:rPr>
        <w:t>&lt;/</w:t>
      </w:r>
      <w:r w:rsidRPr="00BD7B75">
        <w:rPr>
          <w:szCs w:val="18"/>
        </w:rPr>
        <w:t>artifactId</w:t>
      </w:r>
      <w:r w:rsidRPr="00BD7B75">
        <w:rPr>
          <w:color w:val="008080"/>
          <w:szCs w:val="18"/>
        </w:rPr>
        <w:t>&gt;</w:t>
      </w:r>
    </w:p>
    <w:p w14:paraId="646A8982" w14:textId="77777777" w:rsidR="00B671C9" w:rsidRPr="00BD7B75" w:rsidRDefault="00B671C9" w:rsidP="00E74666">
      <w:pPr>
        <w:pStyle w:val="syntax"/>
        <w:rPr>
          <w:color w:val="4C483D" w:themeColor="text2"/>
          <w:szCs w:val="18"/>
        </w:rPr>
      </w:pPr>
      <w:r w:rsidRPr="00BD7B75">
        <w:rPr>
          <w:color w:val="000000"/>
          <w:szCs w:val="18"/>
        </w:rPr>
        <w:tab/>
      </w:r>
      <w:r w:rsidRPr="00BD7B75">
        <w:rPr>
          <w:color w:val="000000"/>
          <w:szCs w:val="18"/>
        </w:rPr>
        <w:tab/>
      </w:r>
      <w:r w:rsidRPr="00BD7B75">
        <w:rPr>
          <w:color w:val="008080"/>
          <w:szCs w:val="18"/>
        </w:rPr>
        <w:t>&lt;/</w:t>
      </w:r>
      <w:r w:rsidRPr="00BD7B75">
        <w:rPr>
          <w:szCs w:val="18"/>
        </w:rPr>
        <w:t>dependency</w:t>
      </w:r>
      <w:r w:rsidRPr="00BD7B75">
        <w:rPr>
          <w:color w:val="008080"/>
          <w:szCs w:val="18"/>
        </w:rPr>
        <w:t>&gt;</w:t>
      </w:r>
    </w:p>
    <w:p w14:paraId="662A1A37" w14:textId="77777777" w:rsidR="00B671C9" w:rsidRPr="00BD7B75" w:rsidRDefault="00B671C9" w:rsidP="00E74666">
      <w:pPr>
        <w:pStyle w:val="syntax"/>
        <w:rPr>
          <w:color w:val="4C483D" w:themeColor="text2"/>
          <w:szCs w:val="18"/>
        </w:rPr>
      </w:pPr>
      <w:r w:rsidRPr="00BD7B75">
        <w:rPr>
          <w:color w:val="000000"/>
          <w:szCs w:val="18"/>
        </w:rPr>
        <w:tab/>
      </w:r>
      <w:r w:rsidRPr="00BD7B75">
        <w:rPr>
          <w:color w:val="000000"/>
          <w:szCs w:val="18"/>
        </w:rPr>
        <w:tab/>
      </w:r>
      <w:r w:rsidRPr="00BD7B75">
        <w:rPr>
          <w:color w:val="008080"/>
          <w:szCs w:val="18"/>
        </w:rPr>
        <w:t>&lt;</w:t>
      </w:r>
      <w:r w:rsidRPr="00BD7B75">
        <w:rPr>
          <w:szCs w:val="18"/>
        </w:rPr>
        <w:t>dependency</w:t>
      </w:r>
      <w:r w:rsidRPr="00BD7B75">
        <w:rPr>
          <w:color w:val="008080"/>
          <w:szCs w:val="18"/>
        </w:rPr>
        <w:t>&gt;</w:t>
      </w:r>
    </w:p>
    <w:p w14:paraId="783C8F96" w14:textId="77777777" w:rsidR="00B671C9" w:rsidRPr="00BD7B75" w:rsidRDefault="00B671C9" w:rsidP="00E74666">
      <w:pPr>
        <w:pStyle w:val="syntax"/>
        <w:rPr>
          <w:color w:val="4C483D" w:themeColor="text2"/>
          <w:szCs w:val="18"/>
        </w:rPr>
      </w:pPr>
      <w:r w:rsidRPr="00BD7B75">
        <w:rPr>
          <w:szCs w:val="18"/>
        </w:rPr>
        <w:tab/>
      </w:r>
      <w:r w:rsidRPr="00BD7B75">
        <w:rPr>
          <w:szCs w:val="18"/>
        </w:rPr>
        <w:tab/>
      </w:r>
      <w:r w:rsidRPr="00BD7B75">
        <w:rPr>
          <w:szCs w:val="18"/>
        </w:rPr>
        <w:tab/>
      </w:r>
      <w:r w:rsidRPr="00BD7B75">
        <w:rPr>
          <w:color w:val="008080"/>
          <w:szCs w:val="18"/>
        </w:rPr>
        <w:t>&lt;</w:t>
      </w:r>
      <w:r w:rsidRPr="00BD7B75">
        <w:rPr>
          <w:szCs w:val="18"/>
        </w:rPr>
        <w:t>groupId</w:t>
      </w:r>
      <w:r w:rsidRPr="00BD7B75">
        <w:rPr>
          <w:color w:val="008080"/>
          <w:szCs w:val="18"/>
        </w:rPr>
        <w:t>&gt;</w:t>
      </w:r>
      <w:r w:rsidRPr="00BD7B75">
        <w:rPr>
          <w:szCs w:val="18"/>
        </w:rPr>
        <w:t>org.springframework.boot</w:t>
      </w:r>
      <w:r w:rsidRPr="00BD7B75">
        <w:rPr>
          <w:color w:val="008080"/>
          <w:szCs w:val="18"/>
        </w:rPr>
        <w:t>&lt;/</w:t>
      </w:r>
      <w:r w:rsidRPr="00BD7B75">
        <w:rPr>
          <w:szCs w:val="18"/>
        </w:rPr>
        <w:t>groupId</w:t>
      </w:r>
      <w:r w:rsidRPr="00BD7B75">
        <w:rPr>
          <w:color w:val="008080"/>
          <w:szCs w:val="18"/>
        </w:rPr>
        <w:t>&gt;</w:t>
      </w:r>
    </w:p>
    <w:p w14:paraId="465D6501" w14:textId="77777777" w:rsidR="00B671C9" w:rsidRPr="00BD7B75" w:rsidRDefault="00B671C9" w:rsidP="00E74666">
      <w:pPr>
        <w:pStyle w:val="syntax"/>
        <w:rPr>
          <w:color w:val="4C483D" w:themeColor="text2"/>
          <w:szCs w:val="18"/>
        </w:rPr>
      </w:pPr>
      <w:r w:rsidRPr="00BD7B75">
        <w:rPr>
          <w:szCs w:val="18"/>
        </w:rPr>
        <w:tab/>
      </w:r>
      <w:r w:rsidRPr="00BD7B75">
        <w:rPr>
          <w:szCs w:val="18"/>
        </w:rPr>
        <w:tab/>
      </w:r>
      <w:r w:rsidRPr="00BD7B75">
        <w:rPr>
          <w:szCs w:val="18"/>
        </w:rPr>
        <w:tab/>
      </w:r>
      <w:r w:rsidRPr="00BD7B75">
        <w:rPr>
          <w:color w:val="008080"/>
          <w:szCs w:val="18"/>
        </w:rPr>
        <w:t>&lt;</w:t>
      </w:r>
      <w:r w:rsidRPr="00BD7B75">
        <w:rPr>
          <w:szCs w:val="18"/>
        </w:rPr>
        <w:t>artifactId</w:t>
      </w:r>
      <w:r w:rsidRPr="00BD7B75">
        <w:rPr>
          <w:color w:val="008080"/>
          <w:szCs w:val="18"/>
        </w:rPr>
        <w:t>&gt;</w:t>
      </w:r>
      <w:r w:rsidRPr="00BD7B75">
        <w:rPr>
          <w:szCs w:val="18"/>
        </w:rPr>
        <w:t>spring-boot-starter-web-services</w:t>
      </w:r>
      <w:r w:rsidRPr="00BD7B75">
        <w:rPr>
          <w:color w:val="008080"/>
          <w:szCs w:val="18"/>
        </w:rPr>
        <w:t>&lt;/</w:t>
      </w:r>
      <w:r w:rsidRPr="00BD7B75">
        <w:rPr>
          <w:szCs w:val="18"/>
        </w:rPr>
        <w:t>artifactId</w:t>
      </w:r>
      <w:r w:rsidRPr="00BD7B75">
        <w:rPr>
          <w:color w:val="008080"/>
          <w:szCs w:val="18"/>
        </w:rPr>
        <w:t>&gt;</w:t>
      </w:r>
    </w:p>
    <w:p w14:paraId="6914FC2F" w14:textId="516A5B44" w:rsidR="00B671C9" w:rsidRPr="00BD7B75" w:rsidRDefault="00B671C9" w:rsidP="00E74666">
      <w:pPr>
        <w:pStyle w:val="syntax"/>
        <w:rPr>
          <w:color w:val="4C483D" w:themeColor="text2"/>
          <w:szCs w:val="18"/>
        </w:rPr>
      </w:pPr>
      <w:r w:rsidRPr="00BD7B75">
        <w:rPr>
          <w:color w:val="000000"/>
          <w:szCs w:val="18"/>
        </w:rPr>
        <w:tab/>
      </w:r>
      <w:r w:rsidRPr="00BD7B75">
        <w:rPr>
          <w:color w:val="000000"/>
          <w:szCs w:val="18"/>
        </w:rPr>
        <w:tab/>
      </w:r>
      <w:r w:rsidRPr="00BD7B75">
        <w:rPr>
          <w:color w:val="008080"/>
          <w:szCs w:val="18"/>
        </w:rPr>
        <w:t>&lt;/</w:t>
      </w:r>
      <w:r w:rsidRPr="00BD7B75">
        <w:rPr>
          <w:szCs w:val="18"/>
        </w:rPr>
        <w:t>dependency</w:t>
      </w:r>
      <w:r w:rsidRPr="00BD7B75">
        <w:rPr>
          <w:color w:val="008080"/>
          <w:szCs w:val="18"/>
        </w:rPr>
        <w:t>&gt;</w:t>
      </w:r>
    </w:p>
    <w:p w14:paraId="651B8272" w14:textId="77777777" w:rsidR="00B671C9" w:rsidRPr="00BD7B75" w:rsidRDefault="00B671C9" w:rsidP="00E74666">
      <w:pPr>
        <w:pStyle w:val="syntax"/>
        <w:rPr>
          <w:color w:val="4C483D" w:themeColor="text2"/>
          <w:szCs w:val="18"/>
        </w:rPr>
      </w:pPr>
      <w:r w:rsidRPr="00BD7B75">
        <w:rPr>
          <w:color w:val="000000"/>
          <w:szCs w:val="18"/>
        </w:rPr>
        <w:tab/>
      </w:r>
      <w:r w:rsidRPr="00BD7B75">
        <w:rPr>
          <w:color w:val="000000"/>
          <w:szCs w:val="18"/>
        </w:rPr>
        <w:tab/>
      </w:r>
      <w:r w:rsidRPr="00BD7B75">
        <w:rPr>
          <w:color w:val="008080"/>
          <w:szCs w:val="18"/>
        </w:rPr>
        <w:t>&lt;</w:t>
      </w:r>
      <w:r w:rsidRPr="00BD7B75">
        <w:rPr>
          <w:szCs w:val="18"/>
        </w:rPr>
        <w:t>dependency</w:t>
      </w:r>
      <w:r w:rsidRPr="00BD7B75">
        <w:rPr>
          <w:color w:val="008080"/>
          <w:szCs w:val="18"/>
        </w:rPr>
        <w:t>&gt;</w:t>
      </w:r>
    </w:p>
    <w:p w14:paraId="6B68346A" w14:textId="77777777" w:rsidR="00B671C9" w:rsidRPr="00BD7B75" w:rsidRDefault="00B671C9" w:rsidP="00E74666">
      <w:pPr>
        <w:pStyle w:val="syntax"/>
        <w:rPr>
          <w:color w:val="4C483D" w:themeColor="text2"/>
          <w:szCs w:val="18"/>
        </w:rPr>
      </w:pPr>
      <w:r w:rsidRPr="00BD7B75">
        <w:rPr>
          <w:szCs w:val="18"/>
        </w:rPr>
        <w:tab/>
      </w:r>
      <w:r w:rsidRPr="00BD7B75">
        <w:rPr>
          <w:szCs w:val="18"/>
        </w:rPr>
        <w:tab/>
      </w:r>
      <w:r w:rsidRPr="00BD7B75">
        <w:rPr>
          <w:szCs w:val="18"/>
        </w:rPr>
        <w:tab/>
      </w:r>
      <w:r w:rsidRPr="00BD7B75">
        <w:rPr>
          <w:color w:val="008080"/>
          <w:szCs w:val="18"/>
        </w:rPr>
        <w:t>&lt;</w:t>
      </w:r>
      <w:r w:rsidRPr="00BD7B75">
        <w:rPr>
          <w:szCs w:val="18"/>
        </w:rPr>
        <w:t>groupId</w:t>
      </w:r>
      <w:r w:rsidRPr="00BD7B75">
        <w:rPr>
          <w:color w:val="008080"/>
          <w:szCs w:val="18"/>
        </w:rPr>
        <w:t>&gt;</w:t>
      </w:r>
      <w:r w:rsidRPr="00BD7B75">
        <w:rPr>
          <w:szCs w:val="18"/>
        </w:rPr>
        <w:t>org.springframework.boot</w:t>
      </w:r>
      <w:r w:rsidRPr="00BD7B75">
        <w:rPr>
          <w:color w:val="008080"/>
          <w:szCs w:val="18"/>
        </w:rPr>
        <w:t>&lt;/</w:t>
      </w:r>
      <w:r w:rsidRPr="00BD7B75">
        <w:rPr>
          <w:szCs w:val="18"/>
        </w:rPr>
        <w:t>groupId</w:t>
      </w:r>
      <w:r w:rsidRPr="00BD7B75">
        <w:rPr>
          <w:color w:val="008080"/>
          <w:szCs w:val="18"/>
        </w:rPr>
        <w:t>&gt;</w:t>
      </w:r>
    </w:p>
    <w:p w14:paraId="17AFC105" w14:textId="77777777" w:rsidR="00B671C9" w:rsidRPr="00BD7B75" w:rsidRDefault="00B671C9" w:rsidP="00E74666">
      <w:pPr>
        <w:pStyle w:val="syntax"/>
        <w:rPr>
          <w:color w:val="4C483D" w:themeColor="text2"/>
          <w:szCs w:val="18"/>
        </w:rPr>
      </w:pPr>
      <w:r w:rsidRPr="00BD7B75">
        <w:rPr>
          <w:szCs w:val="18"/>
        </w:rPr>
        <w:tab/>
      </w:r>
      <w:r w:rsidRPr="00BD7B75">
        <w:rPr>
          <w:szCs w:val="18"/>
        </w:rPr>
        <w:tab/>
      </w:r>
      <w:r w:rsidRPr="00BD7B75">
        <w:rPr>
          <w:szCs w:val="18"/>
        </w:rPr>
        <w:tab/>
      </w:r>
      <w:r w:rsidRPr="00BD7B75">
        <w:rPr>
          <w:color w:val="008080"/>
          <w:szCs w:val="18"/>
        </w:rPr>
        <w:t>&lt;</w:t>
      </w:r>
      <w:r w:rsidRPr="00BD7B75">
        <w:rPr>
          <w:szCs w:val="18"/>
        </w:rPr>
        <w:t>artifactId</w:t>
      </w:r>
      <w:r w:rsidRPr="00BD7B75">
        <w:rPr>
          <w:color w:val="008080"/>
          <w:szCs w:val="18"/>
        </w:rPr>
        <w:t>&gt;</w:t>
      </w:r>
      <w:r w:rsidRPr="00BD7B75">
        <w:rPr>
          <w:szCs w:val="18"/>
        </w:rPr>
        <w:t>spring-boot-starter-test</w:t>
      </w:r>
      <w:r w:rsidRPr="00BD7B75">
        <w:rPr>
          <w:color w:val="008080"/>
          <w:szCs w:val="18"/>
        </w:rPr>
        <w:t>&lt;/</w:t>
      </w:r>
      <w:r w:rsidRPr="00BD7B75">
        <w:rPr>
          <w:szCs w:val="18"/>
        </w:rPr>
        <w:t>artifactId</w:t>
      </w:r>
      <w:r w:rsidRPr="00BD7B75">
        <w:rPr>
          <w:color w:val="008080"/>
          <w:szCs w:val="18"/>
        </w:rPr>
        <w:t>&gt;</w:t>
      </w:r>
    </w:p>
    <w:p w14:paraId="4C8C8FB1" w14:textId="77777777" w:rsidR="00B671C9" w:rsidRPr="00BD7B75" w:rsidRDefault="00B671C9" w:rsidP="00E74666">
      <w:pPr>
        <w:pStyle w:val="syntax"/>
        <w:rPr>
          <w:color w:val="4C483D" w:themeColor="text2"/>
          <w:szCs w:val="18"/>
        </w:rPr>
      </w:pPr>
      <w:r w:rsidRPr="00BD7B75">
        <w:rPr>
          <w:color w:val="000000"/>
          <w:szCs w:val="18"/>
        </w:rPr>
        <w:tab/>
      </w:r>
      <w:r w:rsidRPr="00BD7B75">
        <w:rPr>
          <w:color w:val="000000"/>
          <w:szCs w:val="18"/>
        </w:rPr>
        <w:tab/>
      </w:r>
      <w:r w:rsidRPr="00BD7B75">
        <w:rPr>
          <w:color w:val="000000"/>
          <w:szCs w:val="18"/>
        </w:rPr>
        <w:tab/>
      </w:r>
      <w:r w:rsidRPr="00BD7B75">
        <w:rPr>
          <w:color w:val="008080"/>
          <w:szCs w:val="18"/>
        </w:rPr>
        <w:t>&lt;</w:t>
      </w:r>
      <w:r w:rsidRPr="00BD7B75">
        <w:rPr>
          <w:szCs w:val="18"/>
        </w:rPr>
        <w:t>scope</w:t>
      </w:r>
      <w:r w:rsidRPr="00BD7B75">
        <w:rPr>
          <w:color w:val="008080"/>
          <w:szCs w:val="18"/>
        </w:rPr>
        <w:t>&gt;</w:t>
      </w:r>
      <w:r w:rsidRPr="00BD7B75">
        <w:rPr>
          <w:color w:val="000000"/>
          <w:szCs w:val="18"/>
        </w:rPr>
        <w:t>test</w:t>
      </w:r>
      <w:r w:rsidRPr="00BD7B75">
        <w:rPr>
          <w:color w:val="008080"/>
          <w:szCs w:val="18"/>
        </w:rPr>
        <w:t>&lt;/</w:t>
      </w:r>
      <w:r w:rsidRPr="00BD7B75">
        <w:rPr>
          <w:szCs w:val="18"/>
        </w:rPr>
        <w:t>scope</w:t>
      </w:r>
      <w:r w:rsidRPr="00BD7B75">
        <w:rPr>
          <w:color w:val="008080"/>
          <w:szCs w:val="18"/>
        </w:rPr>
        <w:t>&gt;</w:t>
      </w:r>
    </w:p>
    <w:p w14:paraId="637AE7A2" w14:textId="783C31F7" w:rsidR="00B671C9" w:rsidRPr="00BD7B75" w:rsidRDefault="00B671C9" w:rsidP="00E74666">
      <w:pPr>
        <w:pStyle w:val="syntax"/>
        <w:rPr>
          <w:color w:val="4C483D" w:themeColor="text2"/>
          <w:szCs w:val="18"/>
        </w:rPr>
      </w:pPr>
      <w:r w:rsidRPr="00BD7B75">
        <w:rPr>
          <w:color w:val="000000"/>
          <w:szCs w:val="18"/>
        </w:rPr>
        <w:tab/>
      </w:r>
      <w:r w:rsidRPr="00BD7B75">
        <w:rPr>
          <w:color w:val="000000"/>
          <w:szCs w:val="18"/>
        </w:rPr>
        <w:tab/>
      </w:r>
      <w:r w:rsidRPr="00BD7B75">
        <w:rPr>
          <w:color w:val="008080"/>
          <w:szCs w:val="18"/>
        </w:rPr>
        <w:t>&lt;/</w:t>
      </w:r>
      <w:r w:rsidRPr="00BD7B75">
        <w:rPr>
          <w:szCs w:val="18"/>
        </w:rPr>
        <w:t>dependency</w:t>
      </w:r>
      <w:r w:rsidRPr="00BD7B75">
        <w:rPr>
          <w:color w:val="008080"/>
          <w:szCs w:val="18"/>
        </w:rPr>
        <w:t>&gt;</w:t>
      </w:r>
    </w:p>
    <w:p w14:paraId="7D152370" w14:textId="77777777" w:rsidR="00B671C9" w:rsidRPr="00BD7B75" w:rsidRDefault="00B671C9" w:rsidP="00E74666">
      <w:pPr>
        <w:pStyle w:val="syntax"/>
        <w:rPr>
          <w:color w:val="4C483D" w:themeColor="text2"/>
          <w:szCs w:val="18"/>
        </w:rPr>
      </w:pPr>
      <w:r w:rsidRPr="00BD7B75">
        <w:rPr>
          <w:color w:val="000000"/>
          <w:szCs w:val="18"/>
        </w:rPr>
        <w:lastRenderedPageBreak/>
        <w:tab/>
      </w:r>
      <w:r w:rsidRPr="00BD7B75">
        <w:rPr>
          <w:color w:val="000000"/>
          <w:szCs w:val="18"/>
        </w:rPr>
        <w:tab/>
      </w:r>
      <w:r w:rsidRPr="00BD7B75">
        <w:rPr>
          <w:color w:val="008080"/>
          <w:szCs w:val="18"/>
        </w:rPr>
        <w:t>&lt;</w:t>
      </w:r>
      <w:r w:rsidRPr="00BD7B75">
        <w:rPr>
          <w:szCs w:val="18"/>
        </w:rPr>
        <w:t>dependency</w:t>
      </w:r>
      <w:r w:rsidRPr="00BD7B75">
        <w:rPr>
          <w:color w:val="008080"/>
          <w:szCs w:val="18"/>
        </w:rPr>
        <w:t>&gt;</w:t>
      </w:r>
    </w:p>
    <w:p w14:paraId="2EFD8DFA" w14:textId="77777777" w:rsidR="00B671C9" w:rsidRPr="00BD7B75" w:rsidRDefault="00B671C9" w:rsidP="00E74666">
      <w:pPr>
        <w:pStyle w:val="syntax"/>
        <w:rPr>
          <w:color w:val="4C483D" w:themeColor="text2"/>
          <w:szCs w:val="18"/>
        </w:rPr>
      </w:pPr>
      <w:r w:rsidRPr="00BD7B75">
        <w:rPr>
          <w:szCs w:val="18"/>
        </w:rPr>
        <w:tab/>
      </w:r>
      <w:r w:rsidRPr="00BD7B75">
        <w:rPr>
          <w:szCs w:val="18"/>
        </w:rPr>
        <w:tab/>
      </w:r>
      <w:r w:rsidRPr="00BD7B75">
        <w:rPr>
          <w:szCs w:val="18"/>
        </w:rPr>
        <w:tab/>
        <w:t>&lt;groupId&gt;org.springframework.boot&lt;/groupId&gt;</w:t>
      </w:r>
    </w:p>
    <w:p w14:paraId="503C8743" w14:textId="77777777" w:rsidR="00B671C9" w:rsidRPr="00BD7B75" w:rsidRDefault="00B671C9" w:rsidP="00E74666">
      <w:pPr>
        <w:pStyle w:val="syntax"/>
        <w:rPr>
          <w:color w:val="4C483D" w:themeColor="text2"/>
          <w:szCs w:val="18"/>
        </w:rPr>
      </w:pPr>
      <w:r w:rsidRPr="00BD7B75">
        <w:rPr>
          <w:szCs w:val="18"/>
        </w:rPr>
        <w:tab/>
      </w:r>
      <w:r w:rsidRPr="00BD7B75">
        <w:rPr>
          <w:szCs w:val="18"/>
        </w:rPr>
        <w:tab/>
      </w:r>
      <w:r w:rsidRPr="00BD7B75">
        <w:rPr>
          <w:szCs w:val="18"/>
        </w:rPr>
        <w:tab/>
        <w:t>&lt;artifactId&gt;spring-boot-starter-thymeleaf&lt;/artifactId&gt;</w:t>
      </w:r>
    </w:p>
    <w:p w14:paraId="2BA8ED6A" w14:textId="008F0C5C" w:rsidR="00B671C9" w:rsidRPr="00BD7B75" w:rsidRDefault="00B671C9" w:rsidP="007C2516">
      <w:pPr>
        <w:pStyle w:val="syntax"/>
        <w:rPr>
          <w:color w:val="4C483D" w:themeColor="text2"/>
          <w:szCs w:val="18"/>
        </w:rPr>
      </w:pPr>
      <w:r w:rsidRPr="00BD7B75">
        <w:rPr>
          <w:color w:val="000000"/>
          <w:szCs w:val="18"/>
        </w:rPr>
        <w:tab/>
      </w:r>
      <w:r w:rsidRPr="00BD7B75">
        <w:rPr>
          <w:color w:val="000000"/>
          <w:szCs w:val="18"/>
        </w:rPr>
        <w:tab/>
      </w:r>
      <w:r w:rsidRPr="00BD7B75">
        <w:rPr>
          <w:color w:val="008080"/>
          <w:szCs w:val="18"/>
        </w:rPr>
        <w:t>&lt;/</w:t>
      </w:r>
      <w:r w:rsidRPr="00BD7B75">
        <w:rPr>
          <w:szCs w:val="18"/>
        </w:rPr>
        <w:t>dependency</w:t>
      </w:r>
      <w:r w:rsidRPr="00BD7B75">
        <w:rPr>
          <w:color w:val="008080"/>
          <w:szCs w:val="18"/>
        </w:rPr>
        <w:t>&gt;</w:t>
      </w:r>
    </w:p>
    <w:p w14:paraId="0AA8C4DE" w14:textId="4FD0EA43" w:rsidR="00B671C9" w:rsidRPr="00BD7B75" w:rsidRDefault="00B671C9" w:rsidP="00E74666">
      <w:pPr>
        <w:pStyle w:val="syntax"/>
        <w:rPr>
          <w:color w:val="4C483D" w:themeColor="text2"/>
          <w:szCs w:val="18"/>
        </w:rPr>
      </w:pPr>
      <w:r w:rsidRPr="00BD7B75">
        <w:rPr>
          <w:color w:val="000000"/>
          <w:szCs w:val="18"/>
        </w:rPr>
        <w:t xml:space="preserve">        </w:t>
      </w:r>
      <w:r w:rsidR="0006155E" w:rsidRPr="00BD7B75">
        <w:rPr>
          <w:color w:val="000000"/>
          <w:szCs w:val="18"/>
        </w:rPr>
        <w:tab/>
      </w:r>
      <w:r w:rsidRPr="00BD7B75">
        <w:rPr>
          <w:color w:val="008080"/>
          <w:szCs w:val="18"/>
        </w:rPr>
        <w:t>&lt;</w:t>
      </w:r>
      <w:r w:rsidRPr="00BD7B75">
        <w:rPr>
          <w:szCs w:val="18"/>
        </w:rPr>
        <w:t>dependency</w:t>
      </w:r>
      <w:r w:rsidRPr="00BD7B75">
        <w:rPr>
          <w:color w:val="008080"/>
          <w:szCs w:val="18"/>
        </w:rPr>
        <w:t>&gt;</w:t>
      </w:r>
    </w:p>
    <w:p w14:paraId="07952576" w14:textId="77777777" w:rsidR="00B671C9" w:rsidRPr="00BD7B75" w:rsidRDefault="00B671C9" w:rsidP="00E74666">
      <w:pPr>
        <w:pStyle w:val="syntax"/>
        <w:rPr>
          <w:color w:val="4C483D" w:themeColor="text2"/>
          <w:szCs w:val="18"/>
        </w:rPr>
      </w:pPr>
      <w:r w:rsidRPr="00BD7B75">
        <w:rPr>
          <w:szCs w:val="18"/>
        </w:rPr>
        <w:t xml:space="preserve">            </w:t>
      </w:r>
      <w:r w:rsidRPr="00BD7B75">
        <w:rPr>
          <w:color w:val="008080"/>
          <w:szCs w:val="18"/>
        </w:rPr>
        <w:t>&lt;</w:t>
      </w:r>
      <w:r w:rsidRPr="00BD7B75">
        <w:rPr>
          <w:szCs w:val="18"/>
        </w:rPr>
        <w:t>groupId</w:t>
      </w:r>
      <w:r w:rsidRPr="00BD7B75">
        <w:rPr>
          <w:color w:val="008080"/>
          <w:szCs w:val="18"/>
        </w:rPr>
        <w:t>&gt;</w:t>
      </w:r>
      <w:r w:rsidRPr="00BD7B75">
        <w:rPr>
          <w:szCs w:val="18"/>
        </w:rPr>
        <w:t>javax.servlet</w:t>
      </w:r>
      <w:r w:rsidRPr="00BD7B75">
        <w:rPr>
          <w:color w:val="008080"/>
          <w:szCs w:val="18"/>
        </w:rPr>
        <w:t>&lt;/</w:t>
      </w:r>
      <w:r w:rsidRPr="00BD7B75">
        <w:rPr>
          <w:szCs w:val="18"/>
        </w:rPr>
        <w:t>groupId</w:t>
      </w:r>
      <w:r w:rsidRPr="00BD7B75">
        <w:rPr>
          <w:color w:val="008080"/>
          <w:szCs w:val="18"/>
        </w:rPr>
        <w:t>&gt;</w:t>
      </w:r>
    </w:p>
    <w:p w14:paraId="7FCAC4CE" w14:textId="77777777" w:rsidR="00B671C9" w:rsidRPr="00BD7B75" w:rsidRDefault="00B671C9" w:rsidP="00E74666">
      <w:pPr>
        <w:pStyle w:val="syntax"/>
        <w:rPr>
          <w:color w:val="4C483D" w:themeColor="text2"/>
          <w:szCs w:val="18"/>
        </w:rPr>
      </w:pPr>
      <w:r w:rsidRPr="00BD7B75">
        <w:rPr>
          <w:color w:val="000000"/>
          <w:szCs w:val="18"/>
        </w:rPr>
        <w:t xml:space="preserve">            </w:t>
      </w:r>
      <w:r w:rsidRPr="00BD7B75">
        <w:rPr>
          <w:color w:val="008080"/>
          <w:szCs w:val="18"/>
        </w:rPr>
        <w:t>&lt;</w:t>
      </w:r>
      <w:r w:rsidRPr="00BD7B75">
        <w:rPr>
          <w:szCs w:val="18"/>
        </w:rPr>
        <w:t>artifactId</w:t>
      </w:r>
      <w:r w:rsidRPr="00BD7B75">
        <w:rPr>
          <w:color w:val="008080"/>
          <w:szCs w:val="18"/>
        </w:rPr>
        <w:t>&gt;</w:t>
      </w:r>
      <w:r w:rsidRPr="00BD7B75">
        <w:rPr>
          <w:color w:val="000000"/>
          <w:szCs w:val="18"/>
        </w:rPr>
        <w:t>jstl</w:t>
      </w:r>
      <w:r w:rsidRPr="00BD7B75">
        <w:rPr>
          <w:color w:val="008080"/>
          <w:szCs w:val="18"/>
        </w:rPr>
        <w:t>&lt;/</w:t>
      </w:r>
      <w:r w:rsidRPr="00BD7B75">
        <w:rPr>
          <w:szCs w:val="18"/>
        </w:rPr>
        <w:t>artifactId</w:t>
      </w:r>
      <w:r w:rsidRPr="00BD7B75">
        <w:rPr>
          <w:color w:val="008080"/>
          <w:szCs w:val="18"/>
        </w:rPr>
        <w:t>&gt;</w:t>
      </w:r>
    </w:p>
    <w:p w14:paraId="20ED01BB" w14:textId="0DB4D5B6" w:rsidR="008A7065" w:rsidRPr="00BD7B75" w:rsidRDefault="00B671C9" w:rsidP="00E74666">
      <w:pPr>
        <w:pStyle w:val="syntax"/>
        <w:rPr>
          <w:color w:val="3F5FBF"/>
          <w:szCs w:val="18"/>
        </w:rPr>
      </w:pPr>
      <w:r w:rsidRPr="00BD7B75">
        <w:rPr>
          <w:color w:val="000000"/>
          <w:szCs w:val="18"/>
        </w:rPr>
        <w:t xml:space="preserve">        </w:t>
      </w:r>
      <w:r w:rsidRPr="00BD7B75">
        <w:rPr>
          <w:color w:val="008080"/>
          <w:szCs w:val="18"/>
        </w:rPr>
        <w:t>&lt;/</w:t>
      </w:r>
      <w:r w:rsidRPr="00BD7B75">
        <w:rPr>
          <w:szCs w:val="18"/>
        </w:rPr>
        <w:t>dependency</w:t>
      </w:r>
      <w:r w:rsidRPr="00BD7B75">
        <w:rPr>
          <w:color w:val="008080"/>
          <w:szCs w:val="18"/>
        </w:rPr>
        <w:t>&gt;</w:t>
      </w:r>
    </w:p>
    <w:p w14:paraId="61100BF4" w14:textId="77777777" w:rsidR="00B671C9" w:rsidRPr="00BD7B75" w:rsidRDefault="00B671C9" w:rsidP="00E74666">
      <w:pPr>
        <w:pStyle w:val="syntax"/>
        <w:rPr>
          <w:color w:val="4C483D" w:themeColor="text2"/>
          <w:szCs w:val="18"/>
        </w:rPr>
      </w:pPr>
      <w:r w:rsidRPr="00BD7B75">
        <w:rPr>
          <w:color w:val="000000"/>
          <w:szCs w:val="18"/>
        </w:rPr>
        <w:t xml:space="preserve">        </w:t>
      </w:r>
      <w:r w:rsidRPr="00BD7B75">
        <w:rPr>
          <w:color w:val="008080"/>
          <w:szCs w:val="18"/>
        </w:rPr>
        <w:t>&lt;</w:t>
      </w:r>
      <w:r w:rsidRPr="00BD7B75">
        <w:rPr>
          <w:szCs w:val="18"/>
        </w:rPr>
        <w:t>dependency</w:t>
      </w:r>
      <w:r w:rsidRPr="00BD7B75">
        <w:rPr>
          <w:color w:val="008080"/>
          <w:szCs w:val="18"/>
        </w:rPr>
        <w:t>&gt;</w:t>
      </w:r>
    </w:p>
    <w:p w14:paraId="3FA789A0" w14:textId="77777777" w:rsidR="00B671C9" w:rsidRPr="00BD7B75" w:rsidRDefault="00B671C9" w:rsidP="00E74666">
      <w:pPr>
        <w:pStyle w:val="syntax"/>
        <w:rPr>
          <w:color w:val="4C483D" w:themeColor="text2"/>
          <w:szCs w:val="18"/>
        </w:rPr>
      </w:pPr>
      <w:r w:rsidRPr="00BD7B75">
        <w:rPr>
          <w:szCs w:val="18"/>
        </w:rPr>
        <w:t xml:space="preserve">            </w:t>
      </w:r>
      <w:r w:rsidRPr="00BD7B75">
        <w:rPr>
          <w:color w:val="008080"/>
          <w:szCs w:val="18"/>
        </w:rPr>
        <w:t>&lt;</w:t>
      </w:r>
      <w:r w:rsidRPr="00BD7B75">
        <w:rPr>
          <w:szCs w:val="18"/>
        </w:rPr>
        <w:t>groupId</w:t>
      </w:r>
      <w:r w:rsidRPr="00BD7B75">
        <w:rPr>
          <w:color w:val="008080"/>
          <w:szCs w:val="18"/>
        </w:rPr>
        <w:t>&gt;</w:t>
      </w:r>
      <w:r w:rsidRPr="00BD7B75">
        <w:rPr>
          <w:szCs w:val="18"/>
        </w:rPr>
        <w:t>org.springframework.boot</w:t>
      </w:r>
      <w:r w:rsidRPr="00BD7B75">
        <w:rPr>
          <w:color w:val="008080"/>
          <w:szCs w:val="18"/>
        </w:rPr>
        <w:t>&lt;/</w:t>
      </w:r>
      <w:r w:rsidRPr="00BD7B75">
        <w:rPr>
          <w:szCs w:val="18"/>
        </w:rPr>
        <w:t>groupId</w:t>
      </w:r>
      <w:r w:rsidRPr="00BD7B75">
        <w:rPr>
          <w:color w:val="008080"/>
          <w:szCs w:val="18"/>
        </w:rPr>
        <w:t>&gt;</w:t>
      </w:r>
    </w:p>
    <w:p w14:paraId="19578DE1" w14:textId="77777777" w:rsidR="00B671C9" w:rsidRPr="00BD7B75" w:rsidRDefault="00B671C9" w:rsidP="00E74666">
      <w:pPr>
        <w:pStyle w:val="syntax"/>
        <w:rPr>
          <w:color w:val="4C483D" w:themeColor="text2"/>
          <w:szCs w:val="18"/>
        </w:rPr>
      </w:pPr>
      <w:r w:rsidRPr="00BD7B75">
        <w:rPr>
          <w:szCs w:val="18"/>
        </w:rPr>
        <w:t xml:space="preserve">            </w:t>
      </w:r>
      <w:r w:rsidRPr="00BD7B75">
        <w:rPr>
          <w:color w:val="008080"/>
          <w:szCs w:val="18"/>
        </w:rPr>
        <w:t>&lt;</w:t>
      </w:r>
      <w:r w:rsidRPr="00BD7B75">
        <w:rPr>
          <w:szCs w:val="18"/>
        </w:rPr>
        <w:t>artifactId</w:t>
      </w:r>
      <w:r w:rsidRPr="00BD7B75">
        <w:rPr>
          <w:color w:val="008080"/>
          <w:szCs w:val="18"/>
        </w:rPr>
        <w:t>&gt;</w:t>
      </w:r>
      <w:r w:rsidRPr="00BD7B75">
        <w:rPr>
          <w:szCs w:val="18"/>
        </w:rPr>
        <w:t>spring-boot-starter-tomcat</w:t>
      </w:r>
      <w:r w:rsidRPr="00BD7B75">
        <w:rPr>
          <w:color w:val="008080"/>
          <w:szCs w:val="18"/>
        </w:rPr>
        <w:t>&lt;/</w:t>
      </w:r>
      <w:r w:rsidRPr="00BD7B75">
        <w:rPr>
          <w:szCs w:val="18"/>
        </w:rPr>
        <w:t>artifactId</w:t>
      </w:r>
      <w:r w:rsidRPr="00BD7B75">
        <w:rPr>
          <w:color w:val="008080"/>
          <w:szCs w:val="18"/>
        </w:rPr>
        <w:t>&gt;</w:t>
      </w:r>
      <w:r w:rsidRPr="00BD7B75">
        <w:rPr>
          <w:szCs w:val="18"/>
        </w:rPr>
        <w:t xml:space="preserve">           </w:t>
      </w:r>
    </w:p>
    <w:p w14:paraId="1A1DC9FE" w14:textId="78F5EDCA" w:rsidR="00B671C9" w:rsidRPr="00BD7B75" w:rsidRDefault="00B671C9" w:rsidP="00E74666">
      <w:pPr>
        <w:pStyle w:val="syntax"/>
        <w:rPr>
          <w:color w:val="4C483D" w:themeColor="text2"/>
          <w:szCs w:val="18"/>
        </w:rPr>
      </w:pPr>
      <w:r w:rsidRPr="00BD7B75">
        <w:rPr>
          <w:szCs w:val="18"/>
        </w:rPr>
        <w:t xml:space="preserve">        </w:t>
      </w:r>
      <w:r w:rsidRPr="00BD7B75">
        <w:rPr>
          <w:color w:val="008080"/>
          <w:szCs w:val="18"/>
        </w:rPr>
        <w:t>&lt;/</w:t>
      </w:r>
      <w:r w:rsidRPr="00BD7B75">
        <w:rPr>
          <w:szCs w:val="18"/>
        </w:rPr>
        <w:t>dependency</w:t>
      </w:r>
      <w:r w:rsidRPr="00BD7B75">
        <w:rPr>
          <w:color w:val="008080"/>
          <w:szCs w:val="18"/>
        </w:rPr>
        <w:t>&gt;</w:t>
      </w:r>
      <w:r w:rsidRPr="00BD7B75">
        <w:rPr>
          <w:szCs w:val="18"/>
        </w:rPr>
        <w:t xml:space="preserve">     </w:t>
      </w:r>
    </w:p>
    <w:p w14:paraId="03DAD26B" w14:textId="60F1B58D" w:rsidR="00B671C9" w:rsidRPr="00BD7B75" w:rsidRDefault="00B671C9" w:rsidP="00E74666">
      <w:pPr>
        <w:pStyle w:val="syntax"/>
        <w:rPr>
          <w:color w:val="4C483D" w:themeColor="text2"/>
          <w:szCs w:val="18"/>
        </w:rPr>
      </w:pPr>
      <w:r w:rsidRPr="00BD7B75">
        <w:rPr>
          <w:color w:val="000000"/>
          <w:szCs w:val="18"/>
        </w:rPr>
        <w:t xml:space="preserve">      </w:t>
      </w:r>
      <w:r w:rsidR="00605A4F" w:rsidRPr="00BD7B75">
        <w:rPr>
          <w:color w:val="000000"/>
          <w:szCs w:val="18"/>
        </w:rPr>
        <w:tab/>
      </w:r>
      <w:r w:rsidRPr="00BD7B75">
        <w:rPr>
          <w:color w:val="008080"/>
          <w:szCs w:val="18"/>
        </w:rPr>
        <w:t>&lt;</w:t>
      </w:r>
      <w:r w:rsidRPr="00BD7B75">
        <w:rPr>
          <w:szCs w:val="18"/>
        </w:rPr>
        <w:t>dependency</w:t>
      </w:r>
      <w:r w:rsidRPr="00BD7B75">
        <w:rPr>
          <w:color w:val="008080"/>
          <w:szCs w:val="18"/>
        </w:rPr>
        <w:t>&gt;</w:t>
      </w:r>
    </w:p>
    <w:p w14:paraId="7CC70EBC" w14:textId="76C22706" w:rsidR="00B671C9" w:rsidRPr="00BD7B75" w:rsidRDefault="00B671C9" w:rsidP="00E74666">
      <w:pPr>
        <w:pStyle w:val="syntax"/>
        <w:rPr>
          <w:color w:val="4C483D" w:themeColor="text2"/>
          <w:szCs w:val="18"/>
        </w:rPr>
      </w:pPr>
      <w:r w:rsidRPr="00BD7B75">
        <w:rPr>
          <w:szCs w:val="18"/>
        </w:rPr>
        <w:t xml:space="preserve">       </w:t>
      </w:r>
      <w:r w:rsidR="00605A4F" w:rsidRPr="00BD7B75">
        <w:rPr>
          <w:szCs w:val="18"/>
        </w:rPr>
        <w:tab/>
        <w:t xml:space="preserve">   </w:t>
      </w:r>
      <w:r w:rsidRPr="00BD7B75">
        <w:rPr>
          <w:szCs w:val="18"/>
        </w:rPr>
        <w:t xml:space="preserve"> </w:t>
      </w:r>
      <w:r w:rsidRPr="00BD7B75">
        <w:rPr>
          <w:color w:val="008080"/>
          <w:szCs w:val="18"/>
        </w:rPr>
        <w:t>&lt;</w:t>
      </w:r>
      <w:r w:rsidRPr="00BD7B75">
        <w:rPr>
          <w:szCs w:val="18"/>
        </w:rPr>
        <w:t>groupId</w:t>
      </w:r>
      <w:r w:rsidRPr="00BD7B75">
        <w:rPr>
          <w:color w:val="008080"/>
          <w:szCs w:val="18"/>
        </w:rPr>
        <w:t>&gt;</w:t>
      </w:r>
      <w:r w:rsidRPr="00BD7B75">
        <w:rPr>
          <w:szCs w:val="18"/>
        </w:rPr>
        <w:t>org.apache.tomcat.embed</w:t>
      </w:r>
      <w:r w:rsidRPr="00BD7B75">
        <w:rPr>
          <w:color w:val="008080"/>
          <w:szCs w:val="18"/>
        </w:rPr>
        <w:t>&lt;/</w:t>
      </w:r>
      <w:r w:rsidRPr="00BD7B75">
        <w:rPr>
          <w:szCs w:val="18"/>
        </w:rPr>
        <w:t>groupId</w:t>
      </w:r>
      <w:r w:rsidRPr="00BD7B75">
        <w:rPr>
          <w:color w:val="008080"/>
          <w:szCs w:val="18"/>
        </w:rPr>
        <w:t>&gt;</w:t>
      </w:r>
    </w:p>
    <w:p w14:paraId="7B8D4784" w14:textId="2A10AB58" w:rsidR="00B671C9" w:rsidRPr="00BD7B75" w:rsidRDefault="00B671C9" w:rsidP="00E74666">
      <w:pPr>
        <w:pStyle w:val="syntax"/>
        <w:rPr>
          <w:color w:val="4C483D" w:themeColor="text2"/>
          <w:szCs w:val="18"/>
        </w:rPr>
      </w:pPr>
      <w:r w:rsidRPr="00BD7B75">
        <w:rPr>
          <w:szCs w:val="18"/>
        </w:rPr>
        <w:t xml:space="preserve">        </w:t>
      </w:r>
      <w:r w:rsidR="00605A4F" w:rsidRPr="00BD7B75">
        <w:rPr>
          <w:szCs w:val="18"/>
        </w:rPr>
        <w:t xml:space="preserve">     </w:t>
      </w:r>
      <w:r w:rsidRPr="00BD7B75">
        <w:rPr>
          <w:color w:val="008080"/>
          <w:szCs w:val="18"/>
        </w:rPr>
        <w:t>&lt;</w:t>
      </w:r>
      <w:r w:rsidRPr="00BD7B75">
        <w:rPr>
          <w:szCs w:val="18"/>
        </w:rPr>
        <w:t>artifactId</w:t>
      </w:r>
      <w:r w:rsidRPr="00BD7B75">
        <w:rPr>
          <w:color w:val="008080"/>
          <w:szCs w:val="18"/>
        </w:rPr>
        <w:t>&gt;</w:t>
      </w:r>
      <w:r w:rsidRPr="00BD7B75">
        <w:rPr>
          <w:szCs w:val="18"/>
        </w:rPr>
        <w:t>tomcat-embed-jasper</w:t>
      </w:r>
      <w:r w:rsidRPr="00BD7B75">
        <w:rPr>
          <w:color w:val="008080"/>
          <w:szCs w:val="18"/>
        </w:rPr>
        <w:t>&lt;/</w:t>
      </w:r>
      <w:r w:rsidRPr="00BD7B75">
        <w:rPr>
          <w:szCs w:val="18"/>
        </w:rPr>
        <w:t>artifactId</w:t>
      </w:r>
      <w:r w:rsidRPr="00BD7B75">
        <w:rPr>
          <w:color w:val="008080"/>
          <w:szCs w:val="18"/>
        </w:rPr>
        <w:t>&gt;</w:t>
      </w:r>
      <w:r w:rsidRPr="00BD7B75">
        <w:rPr>
          <w:szCs w:val="18"/>
        </w:rPr>
        <w:t xml:space="preserve">      </w:t>
      </w:r>
    </w:p>
    <w:p w14:paraId="24EC396A" w14:textId="525D4C03" w:rsidR="00B671C9" w:rsidRPr="00BD7B75" w:rsidRDefault="00B671C9" w:rsidP="00292E95">
      <w:pPr>
        <w:pStyle w:val="syntax"/>
        <w:rPr>
          <w:color w:val="4C483D" w:themeColor="text2"/>
          <w:szCs w:val="18"/>
        </w:rPr>
      </w:pPr>
      <w:r w:rsidRPr="00BD7B75">
        <w:rPr>
          <w:color w:val="000000"/>
          <w:szCs w:val="18"/>
        </w:rPr>
        <w:t xml:space="preserve">    </w:t>
      </w:r>
      <w:r w:rsidR="00605A4F" w:rsidRPr="00BD7B75">
        <w:rPr>
          <w:color w:val="000000"/>
          <w:szCs w:val="18"/>
        </w:rPr>
        <w:tab/>
      </w:r>
      <w:r w:rsidRPr="00BD7B75">
        <w:rPr>
          <w:color w:val="008080"/>
          <w:szCs w:val="18"/>
        </w:rPr>
        <w:t>&lt;/</w:t>
      </w:r>
      <w:r w:rsidRPr="00BD7B75">
        <w:rPr>
          <w:szCs w:val="18"/>
        </w:rPr>
        <w:t>dependency</w:t>
      </w:r>
      <w:r w:rsidRPr="00BD7B75">
        <w:rPr>
          <w:color w:val="008080"/>
          <w:szCs w:val="18"/>
        </w:rPr>
        <w:t>&gt;</w:t>
      </w:r>
    </w:p>
    <w:p w14:paraId="15636117" w14:textId="77777777" w:rsidR="00B671C9" w:rsidRPr="00BD7B75" w:rsidRDefault="00B671C9" w:rsidP="00E74666">
      <w:pPr>
        <w:pStyle w:val="syntax"/>
        <w:rPr>
          <w:color w:val="4C483D" w:themeColor="text2"/>
          <w:szCs w:val="18"/>
        </w:rPr>
      </w:pPr>
      <w:r w:rsidRPr="00BD7B75">
        <w:rPr>
          <w:color w:val="000000"/>
          <w:szCs w:val="18"/>
        </w:rPr>
        <w:t xml:space="preserve">        </w:t>
      </w:r>
      <w:r w:rsidRPr="00BD7B75">
        <w:rPr>
          <w:color w:val="008080"/>
          <w:szCs w:val="18"/>
        </w:rPr>
        <w:t>&lt;</w:t>
      </w:r>
      <w:r w:rsidRPr="00BD7B75">
        <w:rPr>
          <w:szCs w:val="18"/>
        </w:rPr>
        <w:t>dependency</w:t>
      </w:r>
      <w:r w:rsidRPr="00BD7B75">
        <w:rPr>
          <w:color w:val="008080"/>
          <w:szCs w:val="18"/>
        </w:rPr>
        <w:t>&gt;</w:t>
      </w:r>
    </w:p>
    <w:p w14:paraId="20907112" w14:textId="77777777" w:rsidR="00B671C9" w:rsidRPr="00BD7B75" w:rsidRDefault="00B671C9" w:rsidP="00E74666">
      <w:pPr>
        <w:pStyle w:val="syntax"/>
        <w:rPr>
          <w:color w:val="4C483D" w:themeColor="text2"/>
          <w:szCs w:val="18"/>
        </w:rPr>
      </w:pPr>
      <w:r w:rsidRPr="00BD7B75">
        <w:rPr>
          <w:szCs w:val="18"/>
        </w:rPr>
        <w:t xml:space="preserve">            </w:t>
      </w:r>
      <w:r w:rsidRPr="00BD7B75">
        <w:rPr>
          <w:color w:val="008080"/>
          <w:szCs w:val="18"/>
        </w:rPr>
        <w:t>&lt;</w:t>
      </w:r>
      <w:r w:rsidRPr="00BD7B75">
        <w:rPr>
          <w:szCs w:val="18"/>
        </w:rPr>
        <w:t>groupId</w:t>
      </w:r>
      <w:r w:rsidRPr="00BD7B75">
        <w:rPr>
          <w:color w:val="008080"/>
          <w:szCs w:val="18"/>
        </w:rPr>
        <w:t>&gt;</w:t>
      </w:r>
      <w:r w:rsidRPr="00BD7B75">
        <w:rPr>
          <w:szCs w:val="18"/>
        </w:rPr>
        <w:t>org.webjars</w:t>
      </w:r>
      <w:r w:rsidRPr="00BD7B75">
        <w:rPr>
          <w:color w:val="008080"/>
          <w:szCs w:val="18"/>
        </w:rPr>
        <w:t>&lt;/</w:t>
      </w:r>
      <w:r w:rsidRPr="00BD7B75">
        <w:rPr>
          <w:szCs w:val="18"/>
        </w:rPr>
        <w:t>groupId</w:t>
      </w:r>
      <w:r w:rsidRPr="00BD7B75">
        <w:rPr>
          <w:color w:val="008080"/>
          <w:szCs w:val="18"/>
        </w:rPr>
        <w:t>&gt;</w:t>
      </w:r>
    </w:p>
    <w:p w14:paraId="604E7E7A" w14:textId="77777777" w:rsidR="00B671C9" w:rsidRPr="00BD7B75" w:rsidRDefault="00B671C9" w:rsidP="00E74666">
      <w:pPr>
        <w:pStyle w:val="syntax"/>
        <w:rPr>
          <w:color w:val="4C483D" w:themeColor="text2"/>
          <w:szCs w:val="18"/>
        </w:rPr>
      </w:pPr>
      <w:r w:rsidRPr="00BD7B75">
        <w:rPr>
          <w:szCs w:val="18"/>
        </w:rPr>
        <w:t xml:space="preserve">            </w:t>
      </w:r>
      <w:r w:rsidRPr="00BD7B75">
        <w:rPr>
          <w:color w:val="008080"/>
          <w:szCs w:val="18"/>
        </w:rPr>
        <w:t>&lt;</w:t>
      </w:r>
      <w:r w:rsidRPr="00BD7B75">
        <w:rPr>
          <w:szCs w:val="18"/>
        </w:rPr>
        <w:t>artifactId</w:t>
      </w:r>
      <w:r w:rsidRPr="00BD7B75">
        <w:rPr>
          <w:color w:val="008080"/>
          <w:szCs w:val="18"/>
        </w:rPr>
        <w:t>&gt;</w:t>
      </w:r>
      <w:r w:rsidRPr="00BD7B75">
        <w:rPr>
          <w:szCs w:val="18"/>
        </w:rPr>
        <w:t>bootstrap</w:t>
      </w:r>
      <w:r w:rsidRPr="00BD7B75">
        <w:rPr>
          <w:color w:val="008080"/>
          <w:szCs w:val="18"/>
        </w:rPr>
        <w:t>&lt;/</w:t>
      </w:r>
      <w:r w:rsidRPr="00BD7B75">
        <w:rPr>
          <w:szCs w:val="18"/>
        </w:rPr>
        <w:t>artifactId</w:t>
      </w:r>
      <w:r w:rsidRPr="00BD7B75">
        <w:rPr>
          <w:color w:val="008080"/>
          <w:szCs w:val="18"/>
        </w:rPr>
        <w:t>&gt;</w:t>
      </w:r>
    </w:p>
    <w:p w14:paraId="3E56FE57" w14:textId="77777777" w:rsidR="00B671C9" w:rsidRPr="00BD7B75" w:rsidRDefault="00B671C9" w:rsidP="00E74666">
      <w:pPr>
        <w:pStyle w:val="syntax"/>
        <w:rPr>
          <w:color w:val="4C483D" w:themeColor="text2"/>
          <w:szCs w:val="18"/>
        </w:rPr>
      </w:pPr>
      <w:r w:rsidRPr="00BD7B75">
        <w:rPr>
          <w:szCs w:val="18"/>
        </w:rPr>
        <w:t xml:space="preserve">            </w:t>
      </w:r>
      <w:r w:rsidRPr="00BD7B75">
        <w:rPr>
          <w:color w:val="008080"/>
          <w:szCs w:val="18"/>
        </w:rPr>
        <w:t>&lt;</w:t>
      </w:r>
      <w:r w:rsidRPr="00BD7B75">
        <w:rPr>
          <w:szCs w:val="18"/>
        </w:rPr>
        <w:t>version</w:t>
      </w:r>
      <w:r w:rsidRPr="00BD7B75">
        <w:rPr>
          <w:color w:val="008080"/>
          <w:szCs w:val="18"/>
        </w:rPr>
        <w:t>&gt;</w:t>
      </w:r>
      <w:r w:rsidRPr="00BD7B75">
        <w:rPr>
          <w:szCs w:val="18"/>
        </w:rPr>
        <w:t>3.3.7</w:t>
      </w:r>
      <w:r w:rsidRPr="00BD7B75">
        <w:rPr>
          <w:color w:val="008080"/>
          <w:szCs w:val="18"/>
        </w:rPr>
        <w:t>&lt;/</w:t>
      </w:r>
      <w:r w:rsidRPr="00BD7B75">
        <w:rPr>
          <w:szCs w:val="18"/>
        </w:rPr>
        <w:t>version</w:t>
      </w:r>
      <w:r w:rsidRPr="00BD7B75">
        <w:rPr>
          <w:color w:val="008080"/>
          <w:szCs w:val="18"/>
        </w:rPr>
        <w:t>&gt;</w:t>
      </w:r>
    </w:p>
    <w:p w14:paraId="2A68184A" w14:textId="77777777" w:rsidR="00B671C9" w:rsidRPr="00BD7B75" w:rsidRDefault="00B671C9" w:rsidP="00E74666">
      <w:pPr>
        <w:pStyle w:val="syntax"/>
        <w:rPr>
          <w:color w:val="4C483D" w:themeColor="text2"/>
          <w:szCs w:val="18"/>
        </w:rPr>
      </w:pPr>
      <w:r w:rsidRPr="00BD7B75">
        <w:rPr>
          <w:color w:val="000000"/>
          <w:szCs w:val="18"/>
        </w:rPr>
        <w:t xml:space="preserve">        </w:t>
      </w:r>
      <w:r w:rsidRPr="00BD7B75">
        <w:rPr>
          <w:color w:val="008080"/>
          <w:szCs w:val="18"/>
        </w:rPr>
        <w:t>&lt;/</w:t>
      </w:r>
      <w:r w:rsidRPr="00BD7B75">
        <w:rPr>
          <w:szCs w:val="18"/>
        </w:rPr>
        <w:t>dependency</w:t>
      </w:r>
      <w:r w:rsidRPr="00BD7B75">
        <w:rPr>
          <w:color w:val="008080"/>
          <w:szCs w:val="18"/>
        </w:rPr>
        <w:t>&gt;</w:t>
      </w:r>
    </w:p>
    <w:p w14:paraId="25F57F69" w14:textId="675E5878" w:rsidR="00B671C9" w:rsidRPr="00BD7B75" w:rsidRDefault="00B671C9" w:rsidP="00E74666">
      <w:pPr>
        <w:pStyle w:val="syntax"/>
        <w:rPr>
          <w:rStyle w:val="0SyntaxPinkChar"/>
          <w:szCs w:val="18"/>
        </w:rPr>
      </w:pPr>
      <w:r w:rsidRPr="00BD7B75">
        <w:rPr>
          <w:color w:val="008080"/>
          <w:szCs w:val="18"/>
        </w:rPr>
        <w:t>&lt;/</w:t>
      </w:r>
      <w:r w:rsidRPr="00BD7B75">
        <w:rPr>
          <w:szCs w:val="18"/>
        </w:rPr>
        <w:t>dependencies</w:t>
      </w:r>
      <w:r w:rsidRPr="00BD7B75">
        <w:rPr>
          <w:color w:val="008080"/>
          <w:szCs w:val="18"/>
        </w:rPr>
        <w:t>&gt;</w:t>
      </w:r>
    </w:p>
    <w:p w14:paraId="5D63E966" w14:textId="77777777" w:rsidR="00864FD2" w:rsidRDefault="00864FD2" w:rsidP="00E42A62">
      <w:pPr>
        <w:spacing w:after="0"/>
        <w:rPr>
          <w:b/>
        </w:rPr>
      </w:pPr>
    </w:p>
    <w:p w14:paraId="6234C612" w14:textId="7AE92601" w:rsidR="00CF11E4" w:rsidRPr="00CF11E4" w:rsidRDefault="00CF11E4" w:rsidP="00E42A62">
      <w:pPr>
        <w:spacing w:after="0"/>
        <w:rPr>
          <w:b/>
        </w:rPr>
      </w:pPr>
      <w:r w:rsidRPr="00CF11E4">
        <w:rPr>
          <w:b/>
        </w:rPr>
        <w:t>JSP’s</w:t>
      </w:r>
      <w:r w:rsidR="009E1561">
        <w:rPr>
          <w:b/>
        </w:rPr>
        <w:t xml:space="preserve"> - </w:t>
      </w:r>
      <w:r w:rsidR="009E1561" w:rsidRPr="009E1561">
        <w:rPr>
          <w:rStyle w:val="0SyntaxPinkChar"/>
        </w:rPr>
        <w:t>src\main\webapp\WEB-INF\views</w:t>
      </w:r>
    </w:p>
    <w:p w14:paraId="179304D0" w14:textId="1187C062" w:rsidR="00B77F0D" w:rsidRDefault="00B77F0D" w:rsidP="00E74666">
      <w:pPr>
        <w:pStyle w:val="syntax"/>
      </w:pPr>
      <w:r>
        <w:t>//index.jsp</w:t>
      </w:r>
    </w:p>
    <w:p w14:paraId="1B708B74" w14:textId="0F42FA8F" w:rsidR="00B77F0D" w:rsidRPr="00B77F0D" w:rsidRDefault="00B77F0D" w:rsidP="00E74666">
      <w:pPr>
        <w:pStyle w:val="syntax"/>
        <w:rPr>
          <w:color w:val="4C483D" w:themeColor="text2"/>
        </w:rPr>
      </w:pPr>
      <w:r w:rsidRPr="00B77F0D">
        <w:rPr>
          <w:color w:val="BF5F3F"/>
        </w:rPr>
        <w:t xml:space="preserve">&lt;%@ </w:t>
      </w:r>
      <w:r w:rsidRPr="00B77F0D">
        <w:rPr>
          <w:color w:val="3F7F7F"/>
        </w:rPr>
        <w:t>taglib</w:t>
      </w:r>
      <w:r w:rsidRPr="00B77F0D">
        <w:rPr>
          <w:color w:val="4C483D" w:themeColor="text2"/>
        </w:rPr>
        <w:t xml:space="preserve"> </w:t>
      </w:r>
      <w:r w:rsidRPr="00B77F0D">
        <w:rPr>
          <w:color w:val="7F007F"/>
        </w:rPr>
        <w:t>prefix</w:t>
      </w:r>
      <w:r w:rsidRPr="00B77F0D">
        <w:rPr>
          <w:color w:val="000000"/>
        </w:rPr>
        <w:t>=</w:t>
      </w:r>
      <w:r w:rsidRPr="00B77F0D">
        <w:t>"spring"</w:t>
      </w:r>
      <w:r w:rsidRPr="00B77F0D">
        <w:rPr>
          <w:color w:val="4C483D" w:themeColor="text2"/>
        </w:rPr>
        <w:t xml:space="preserve"> </w:t>
      </w:r>
      <w:r w:rsidRPr="00B77F0D">
        <w:rPr>
          <w:color w:val="7F007F"/>
        </w:rPr>
        <w:t>uri</w:t>
      </w:r>
      <w:r w:rsidRPr="00B77F0D">
        <w:rPr>
          <w:color w:val="000000"/>
        </w:rPr>
        <w:t>=</w:t>
      </w:r>
      <w:r w:rsidRPr="00B77F0D">
        <w:t>"http://www.springframework.org/tags"</w:t>
      </w:r>
      <w:r w:rsidRPr="00B77F0D">
        <w:rPr>
          <w:color w:val="BF5F3F"/>
        </w:rPr>
        <w:t>%&gt;</w:t>
      </w:r>
    </w:p>
    <w:p w14:paraId="47A2AAB8" w14:textId="77777777" w:rsidR="00B77F0D" w:rsidRPr="00B77F0D" w:rsidRDefault="00B77F0D" w:rsidP="00E74666">
      <w:pPr>
        <w:pStyle w:val="syntax"/>
        <w:rPr>
          <w:color w:val="4C483D" w:themeColor="text2"/>
        </w:rPr>
      </w:pPr>
      <w:r w:rsidRPr="00B77F0D">
        <w:rPr>
          <w:color w:val="008080"/>
        </w:rPr>
        <w:t>&lt;</w:t>
      </w:r>
      <w:r w:rsidRPr="00B77F0D">
        <w:rPr>
          <w:color w:val="3F7F7F"/>
        </w:rPr>
        <w:t>form</w:t>
      </w:r>
      <w:r w:rsidRPr="00B77F0D">
        <w:rPr>
          <w:color w:val="4C483D" w:themeColor="text2"/>
        </w:rPr>
        <w:t xml:space="preserve"> </w:t>
      </w:r>
      <w:r w:rsidRPr="00B77F0D">
        <w:rPr>
          <w:color w:val="7F007F"/>
        </w:rPr>
        <w:t>action</w:t>
      </w:r>
      <w:r w:rsidRPr="00B77F0D">
        <w:rPr>
          <w:color w:val="000000"/>
        </w:rPr>
        <w:t>=</w:t>
      </w:r>
      <w:r w:rsidRPr="00B77F0D">
        <w:t>"getUser"</w:t>
      </w:r>
      <w:r w:rsidRPr="00B77F0D">
        <w:rPr>
          <w:color w:val="4C483D" w:themeColor="text2"/>
        </w:rPr>
        <w:t xml:space="preserve"> </w:t>
      </w:r>
      <w:r w:rsidRPr="00B77F0D">
        <w:rPr>
          <w:color w:val="7F007F"/>
        </w:rPr>
        <w:t>method</w:t>
      </w:r>
      <w:r w:rsidRPr="00B77F0D">
        <w:rPr>
          <w:color w:val="000000"/>
        </w:rPr>
        <w:t>=</w:t>
      </w:r>
      <w:r w:rsidRPr="00B77F0D">
        <w:t>"post"</w:t>
      </w:r>
      <w:r w:rsidRPr="00B77F0D">
        <w:rPr>
          <w:color w:val="008080"/>
        </w:rPr>
        <w:t>&gt;</w:t>
      </w:r>
    </w:p>
    <w:p w14:paraId="467C3CEB" w14:textId="77777777" w:rsidR="00B77F0D" w:rsidRPr="00B77F0D" w:rsidRDefault="00B77F0D" w:rsidP="00E74666">
      <w:pPr>
        <w:pStyle w:val="syntax"/>
        <w:rPr>
          <w:color w:val="4C483D" w:themeColor="text2"/>
        </w:rPr>
      </w:pPr>
      <w:r w:rsidRPr="00B77F0D">
        <w:rPr>
          <w:color w:val="000000"/>
        </w:rPr>
        <w:tab/>
        <w:t>Username</w:t>
      </w:r>
      <w:r w:rsidRPr="00B77F0D">
        <w:rPr>
          <w:color w:val="000000"/>
        </w:rPr>
        <w:tab/>
        <w:t>:</w:t>
      </w:r>
      <w:r w:rsidRPr="00B77F0D">
        <w:rPr>
          <w:color w:val="008080"/>
        </w:rPr>
        <w:t>&lt;</w:t>
      </w:r>
      <w:r w:rsidRPr="00B77F0D">
        <w:rPr>
          <w:color w:val="3F7F7F"/>
        </w:rPr>
        <w:t>input</w:t>
      </w:r>
      <w:r w:rsidRPr="00B77F0D">
        <w:rPr>
          <w:color w:val="4C483D" w:themeColor="text2"/>
        </w:rPr>
        <w:t xml:space="preserve"> </w:t>
      </w:r>
      <w:r w:rsidRPr="00B77F0D">
        <w:rPr>
          <w:color w:val="7F007F"/>
        </w:rPr>
        <w:t>type</w:t>
      </w:r>
      <w:r w:rsidRPr="00B77F0D">
        <w:rPr>
          <w:color w:val="000000"/>
        </w:rPr>
        <w:t>=</w:t>
      </w:r>
      <w:r w:rsidRPr="00B77F0D">
        <w:t>"text"</w:t>
      </w:r>
      <w:r w:rsidRPr="00B77F0D">
        <w:rPr>
          <w:color w:val="4C483D" w:themeColor="text2"/>
        </w:rPr>
        <w:t xml:space="preserve"> </w:t>
      </w:r>
      <w:r w:rsidRPr="00B77F0D">
        <w:rPr>
          <w:color w:val="7F007F"/>
        </w:rPr>
        <w:t>name</w:t>
      </w:r>
      <w:r w:rsidRPr="00B77F0D">
        <w:rPr>
          <w:color w:val="000000"/>
        </w:rPr>
        <w:t>=</w:t>
      </w:r>
      <w:r w:rsidRPr="00B77F0D">
        <w:t>"username"</w:t>
      </w:r>
      <w:r w:rsidRPr="00B77F0D">
        <w:rPr>
          <w:color w:val="4C483D" w:themeColor="text2"/>
        </w:rPr>
        <w:t xml:space="preserve">  </w:t>
      </w:r>
      <w:r w:rsidRPr="00B77F0D">
        <w:rPr>
          <w:color w:val="008080"/>
        </w:rPr>
        <w:t>&gt;</w:t>
      </w:r>
      <w:r w:rsidRPr="00B77F0D">
        <w:rPr>
          <w:color w:val="000000"/>
        </w:rPr>
        <w:t xml:space="preserve"> </w:t>
      </w:r>
      <w:r w:rsidRPr="00B77F0D">
        <w:rPr>
          <w:color w:val="008080"/>
        </w:rPr>
        <w:t>&lt;</w:t>
      </w:r>
      <w:r w:rsidRPr="00B77F0D">
        <w:rPr>
          <w:color w:val="3F7F7F"/>
        </w:rPr>
        <w:t>br</w:t>
      </w:r>
      <w:r w:rsidRPr="00B77F0D">
        <w:rPr>
          <w:color w:val="008080"/>
        </w:rPr>
        <w:t>&gt;</w:t>
      </w:r>
    </w:p>
    <w:p w14:paraId="2739E8AD" w14:textId="2670D95F" w:rsidR="00B77F0D" w:rsidRPr="00B77F0D" w:rsidRDefault="00B77F0D" w:rsidP="00E74666">
      <w:pPr>
        <w:pStyle w:val="syntax"/>
        <w:rPr>
          <w:color w:val="4C483D" w:themeColor="text2"/>
        </w:rPr>
      </w:pPr>
      <w:r w:rsidRPr="00B77F0D">
        <w:rPr>
          <w:color w:val="000000"/>
        </w:rPr>
        <w:tab/>
        <w:t xml:space="preserve">Email </w:t>
      </w:r>
      <w:r w:rsidRPr="00B77F0D">
        <w:rPr>
          <w:color w:val="000000"/>
        </w:rPr>
        <w:tab/>
      </w:r>
      <w:r w:rsidR="00044B8A">
        <w:rPr>
          <w:color w:val="000000"/>
        </w:rPr>
        <w:tab/>
      </w:r>
      <w:r w:rsidRPr="00B77F0D">
        <w:rPr>
          <w:color w:val="000000"/>
        </w:rPr>
        <w:t>:</w:t>
      </w:r>
      <w:r w:rsidRPr="00B77F0D">
        <w:rPr>
          <w:color w:val="008080"/>
        </w:rPr>
        <w:t>&lt;</w:t>
      </w:r>
      <w:r w:rsidRPr="00B77F0D">
        <w:rPr>
          <w:color w:val="3F7F7F"/>
        </w:rPr>
        <w:t>input</w:t>
      </w:r>
      <w:r w:rsidRPr="00B77F0D">
        <w:rPr>
          <w:color w:val="4C483D" w:themeColor="text2"/>
        </w:rPr>
        <w:t xml:space="preserve"> </w:t>
      </w:r>
      <w:r w:rsidRPr="00B77F0D">
        <w:rPr>
          <w:color w:val="7F007F"/>
        </w:rPr>
        <w:t>type</w:t>
      </w:r>
      <w:r w:rsidRPr="00B77F0D">
        <w:rPr>
          <w:color w:val="000000"/>
        </w:rPr>
        <w:t>=</w:t>
      </w:r>
      <w:r w:rsidRPr="00B77F0D">
        <w:t>"email"</w:t>
      </w:r>
      <w:r w:rsidRPr="00B77F0D">
        <w:rPr>
          <w:color w:val="4C483D" w:themeColor="text2"/>
        </w:rPr>
        <w:t xml:space="preserve"> </w:t>
      </w:r>
      <w:r w:rsidRPr="00B77F0D">
        <w:rPr>
          <w:color w:val="7F007F"/>
        </w:rPr>
        <w:t>name</w:t>
      </w:r>
      <w:r w:rsidRPr="00B77F0D">
        <w:rPr>
          <w:color w:val="000000"/>
        </w:rPr>
        <w:t>=</w:t>
      </w:r>
      <w:r w:rsidRPr="00B77F0D">
        <w:t>"email"</w:t>
      </w:r>
      <w:r w:rsidRPr="00B77F0D">
        <w:rPr>
          <w:color w:val="4C483D" w:themeColor="text2"/>
        </w:rPr>
        <w:t xml:space="preserve"> </w:t>
      </w:r>
      <w:r w:rsidRPr="00B77F0D">
        <w:rPr>
          <w:color w:val="008080"/>
        </w:rPr>
        <w:t>&gt;</w:t>
      </w:r>
      <w:r w:rsidRPr="00B77F0D">
        <w:rPr>
          <w:color w:val="000000"/>
        </w:rPr>
        <w:t xml:space="preserve"> </w:t>
      </w:r>
      <w:r w:rsidRPr="00B77F0D">
        <w:rPr>
          <w:color w:val="008080"/>
        </w:rPr>
        <w:t>&lt;</w:t>
      </w:r>
      <w:r w:rsidRPr="00B77F0D">
        <w:rPr>
          <w:color w:val="3F7F7F"/>
        </w:rPr>
        <w:t>br</w:t>
      </w:r>
      <w:r w:rsidRPr="00B77F0D">
        <w:rPr>
          <w:color w:val="008080"/>
        </w:rPr>
        <w:t>&gt;</w:t>
      </w:r>
      <w:r w:rsidRPr="00B77F0D">
        <w:rPr>
          <w:color w:val="000000"/>
        </w:rPr>
        <w:t xml:space="preserve"> </w:t>
      </w:r>
    </w:p>
    <w:p w14:paraId="739FFE80" w14:textId="77777777" w:rsidR="00B77F0D" w:rsidRPr="00B77F0D" w:rsidRDefault="00B77F0D" w:rsidP="00E74666">
      <w:pPr>
        <w:pStyle w:val="syntax"/>
        <w:rPr>
          <w:color w:val="4C483D" w:themeColor="text2"/>
        </w:rPr>
      </w:pPr>
      <w:r w:rsidRPr="00B77F0D">
        <w:rPr>
          <w:color w:val="000000"/>
        </w:rPr>
        <w:tab/>
        <w:t>Password</w:t>
      </w:r>
      <w:r w:rsidRPr="00B77F0D">
        <w:rPr>
          <w:color w:val="000000"/>
        </w:rPr>
        <w:tab/>
        <w:t>:</w:t>
      </w:r>
      <w:r w:rsidRPr="00B77F0D">
        <w:rPr>
          <w:color w:val="008080"/>
        </w:rPr>
        <w:t>&lt;</w:t>
      </w:r>
      <w:r w:rsidRPr="00B77F0D">
        <w:rPr>
          <w:color w:val="3F7F7F"/>
        </w:rPr>
        <w:t>input</w:t>
      </w:r>
      <w:r w:rsidRPr="00B77F0D">
        <w:rPr>
          <w:color w:val="4C483D" w:themeColor="text2"/>
        </w:rPr>
        <w:t xml:space="preserve"> </w:t>
      </w:r>
      <w:r w:rsidRPr="00B77F0D">
        <w:rPr>
          <w:color w:val="7F007F"/>
        </w:rPr>
        <w:t>type</w:t>
      </w:r>
      <w:r w:rsidRPr="00B77F0D">
        <w:rPr>
          <w:color w:val="000000"/>
        </w:rPr>
        <w:t>=</w:t>
      </w:r>
      <w:r w:rsidRPr="00B77F0D">
        <w:t>"password"</w:t>
      </w:r>
      <w:r w:rsidRPr="00B77F0D">
        <w:rPr>
          <w:color w:val="4C483D" w:themeColor="text2"/>
        </w:rPr>
        <w:t xml:space="preserve"> </w:t>
      </w:r>
      <w:r w:rsidRPr="00B77F0D">
        <w:rPr>
          <w:color w:val="7F007F"/>
        </w:rPr>
        <w:t>name</w:t>
      </w:r>
      <w:r w:rsidRPr="00B77F0D">
        <w:rPr>
          <w:color w:val="000000"/>
        </w:rPr>
        <w:t>=</w:t>
      </w:r>
      <w:r w:rsidRPr="00B77F0D">
        <w:t>"password"</w:t>
      </w:r>
      <w:r w:rsidRPr="00B77F0D">
        <w:rPr>
          <w:color w:val="008080"/>
        </w:rPr>
        <w:t>&gt;</w:t>
      </w:r>
      <w:r w:rsidRPr="00B77F0D">
        <w:rPr>
          <w:color w:val="000000"/>
        </w:rPr>
        <w:t xml:space="preserve"> </w:t>
      </w:r>
      <w:r w:rsidRPr="00B77F0D">
        <w:rPr>
          <w:color w:val="008080"/>
        </w:rPr>
        <w:t>&lt;</w:t>
      </w:r>
      <w:r w:rsidRPr="00B77F0D">
        <w:rPr>
          <w:color w:val="3F7F7F"/>
        </w:rPr>
        <w:t>br</w:t>
      </w:r>
      <w:r w:rsidRPr="00B77F0D">
        <w:rPr>
          <w:color w:val="008080"/>
        </w:rPr>
        <w:t>&gt;</w:t>
      </w:r>
    </w:p>
    <w:p w14:paraId="5BF3638B" w14:textId="77777777" w:rsidR="00B77F0D" w:rsidRPr="00B77F0D" w:rsidRDefault="00B77F0D" w:rsidP="00E74666">
      <w:pPr>
        <w:pStyle w:val="syntax"/>
        <w:rPr>
          <w:color w:val="4C483D" w:themeColor="text2"/>
        </w:rPr>
      </w:pPr>
      <w:r w:rsidRPr="00B77F0D">
        <w:rPr>
          <w:color w:val="000000"/>
        </w:rPr>
        <w:tab/>
      </w:r>
      <w:r w:rsidRPr="00B77F0D">
        <w:rPr>
          <w:color w:val="008080"/>
        </w:rPr>
        <w:t>&lt;</w:t>
      </w:r>
      <w:r w:rsidRPr="00B77F0D">
        <w:t>button</w:t>
      </w:r>
      <w:r w:rsidRPr="00B77F0D">
        <w:rPr>
          <w:color w:val="4C483D" w:themeColor="text2"/>
        </w:rPr>
        <w:t xml:space="preserve"> </w:t>
      </w:r>
      <w:r w:rsidRPr="00B77F0D">
        <w:rPr>
          <w:color w:val="7F007F"/>
        </w:rPr>
        <w:t>type</w:t>
      </w:r>
      <w:r w:rsidRPr="00B77F0D">
        <w:rPr>
          <w:color w:val="000000"/>
        </w:rPr>
        <w:t>=</w:t>
      </w:r>
      <w:r w:rsidRPr="00B77F0D">
        <w:t>"submit"</w:t>
      </w:r>
      <w:r w:rsidRPr="00B77F0D">
        <w:rPr>
          <w:color w:val="008080"/>
        </w:rPr>
        <w:t>&gt;</w:t>
      </w:r>
      <w:r w:rsidRPr="00B77F0D">
        <w:rPr>
          <w:color w:val="000000"/>
        </w:rPr>
        <w:t>Sign in</w:t>
      </w:r>
      <w:r w:rsidRPr="00B77F0D">
        <w:rPr>
          <w:color w:val="008080"/>
        </w:rPr>
        <w:t>&lt;/</w:t>
      </w:r>
      <w:r w:rsidRPr="00B77F0D">
        <w:t>button</w:t>
      </w:r>
      <w:r w:rsidRPr="00B77F0D">
        <w:rPr>
          <w:color w:val="008080"/>
        </w:rPr>
        <w:t>&gt;</w:t>
      </w:r>
    </w:p>
    <w:p w14:paraId="233EACD4" w14:textId="77777777" w:rsidR="00B77F0D" w:rsidRPr="00B77F0D" w:rsidRDefault="00B77F0D" w:rsidP="00E74666">
      <w:pPr>
        <w:pStyle w:val="syntax"/>
        <w:rPr>
          <w:color w:val="4C483D" w:themeColor="text2"/>
        </w:rPr>
      </w:pPr>
      <w:r w:rsidRPr="00B77F0D">
        <w:rPr>
          <w:color w:val="008080"/>
        </w:rPr>
        <w:t>&lt;/</w:t>
      </w:r>
      <w:r w:rsidRPr="00B77F0D">
        <w:t>form</w:t>
      </w:r>
      <w:r w:rsidRPr="00B77F0D">
        <w:rPr>
          <w:color w:val="008080"/>
        </w:rPr>
        <w:t>&gt;</w:t>
      </w:r>
    </w:p>
    <w:p w14:paraId="6D9E904D" w14:textId="77777777" w:rsidR="008149B3" w:rsidRDefault="008149B3" w:rsidP="00C51C8A">
      <w:pPr>
        <w:spacing w:after="0" w:line="240" w:lineRule="auto"/>
        <w:rPr>
          <w:bCs/>
        </w:rPr>
      </w:pPr>
    </w:p>
    <w:p w14:paraId="222F4F96" w14:textId="2FC2ADB9" w:rsidR="00792E9E" w:rsidRDefault="00792E9E" w:rsidP="00E74666">
      <w:pPr>
        <w:pStyle w:val="syntax"/>
      </w:pPr>
      <w:r>
        <w:t>//user.jsp</w:t>
      </w:r>
    </w:p>
    <w:p w14:paraId="57336EAA" w14:textId="020558E1" w:rsidR="00792E9E" w:rsidRDefault="00792E9E" w:rsidP="00E74666">
      <w:pPr>
        <w:pStyle w:val="syntax"/>
        <w:rPr>
          <w:color w:val="4C483D" w:themeColor="text2"/>
        </w:rPr>
      </w:pPr>
      <w:r>
        <w:rPr>
          <w:color w:val="BF5F3F"/>
        </w:rPr>
        <w:t>&lt;%@</w:t>
      </w:r>
      <w:r>
        <w:rPr>
          <w:color w:val="4C483D" w:themeColor="text2"/>
        </w:rPr>
        <w:t xml:space="preserve"> </w:t>
      </w:r>
      <w:r>
        <w:rPr>
          <w:color w:val="3F7F7F"/>
        </w:rPr>
        <w:t>taglib</w:t>
      </w:r>
      <w:r>
        <w:rPr>
          <w:color w:val="4C483D" w:themeColor="text2"/>
        </w:rPr>
        <w:t xml:space="preserve"> </w:t>
      </w:r>
      <w:r>
        <w:rPr>
          <w:color w:val="7F007F"/>
        </w:rPr>
        <w:t>prefix</w:t>
      </w:r>
      <w:r>
        <w:rPr>
          <w:color w:val="000000"/>
        </w:rPr>
        <w:t>=</w:t>
      </w:r>
      <w:r>
        <w:t>"spring"</w:t>
      </w:r>
      <w:r>
        <w:rPr>
          <w:color w:val="4C483D" w:themeColor="text2"/>
        </w:rPr>
        <w:t xml:space="preserve"> </w:t>
      </w:r>
      <w:r>
        <w:rPr>
          <w:color w:val="7F007F"/>
        </w:rPr>
        <w:t>uri</w:t>
      </w:r>
      <w:r>
        <w:rPr>
          <w:color w:val="000000"/>
        </w:rPr>
        <w:t>=</w:t>
      </w:r>
      <w:r>
        <w:t>"http://www.springframework.org/tags"</w:t>
      </w:r>
      <w:r>
        <w:rPr>
          <w:color w:val="BF5F3F"/>
        </w:rPr>
        <w:t>%&gt;</w:t>
      </w:r>
    </w:p>
    <w:p w14:paraId="2E34F380" w14:textId="30F1282B" w:rsidR="00792E9E" w:rsidRDefault="00792E9E" w:rsidP="00E74666">
      <w:pPr>
        <w:pStyle w:val="syntax"/>
        <w:rPr>
          <w:color w:val="4C483D" w:themeColor="text2"/>
        </w:rPr>
      </w:pPr>
      <w:r>
        <w:rPr>
          <w:color w:val="008080"/>
        </w:rPr>
        <w:t>&lt;</w:t>
      </w:r>
      <w:r>
        <w:rPr>
          <w:color w:val="3F7F7F"/>
        </w:rPr>
        <w:t>h1</w:t>
      </w:r>
      <w:r>
        <w:rPr>
          <w:color w:val="008080"/>
        </w:rPr>
        <w:t>&gt;</w:t>
      </w:r>
      <w:r>
        <w:t>User Data is</w:t>
      </w:r>
      <w:r>
        <w:rPr>
          <w:color w:val="008080"/>
        </w:rPr>
        <w:t>&lt;/</w:t>
      </w:r>
      <w:r>
        <w:rPr>
          <w:color w:val="3F7F7F"/>
        </w:rPr>
        <w:t>h1</w:t>
      </w:r>
      <w:r>
        <w:rPr>
          <w:color w:val="008080"/>
        </w:rPr>
        <w:t>&gt;</w:t>
      </w:r>
    </w:p>
    <w:p w14:paraId="406E3BDC" w14:textId="77777777" w:rsidR="00792E9E" w:rsidRDefault="00792E9E" w:rsidP="00E74666">
      <w:pPr>
        <w:pStyle w:val="syntax"/>
        <w:rPr>
          <w:color w:val="4C483D" w:themeColor="text2"/>
        </w:rPr>
      </w:pPr>
      <w:r>
        <w:rPr>
          <w:color w:val="008080"/>
        </w:rPr>
        <w:t>&lt;</w:t>
      </w:r>
      <w:r>
        <w:rPr>
          <w:color w:val="3F7F7F"/>
        </w:rPr>
        <w:t>h4</w:t>
      </w:r>
      <w:r>
        <w:rPr>
          <w:color w:val="008080"/>
        </w:rPr>
        <w:t>&gt;</w:t>
      </w:r>
      <w:r>
        <w:t>${user.username}</w:t>
      </w:r>
      <w:r>
        <w:rPr>
          <w:color w:val="008080"/>
        </w:rPr>
        <w:t>&lt;/</w:t>
      </w:r>
      <w:r>
        <w:rPr>
          <w:color w:val="3F7F7F"/>
        </w:rPr>
        <w:t>h4</w:t>
      </w:r>
      <w:r>
        <w:rPr>
          <w:color w:val="008080"/>
        </w:rPr>
        <w:t>&gt;</w:t>
      </w:r>
    </w:p>
    <w:p w14:paraId="5FFB2FE7" w14:textId="77777777" w:rsidR="00792E9E" w:rsidRDefault="00792E9E" w:rsidP="00E74666">
      <w:pPr>
        <w:pStyle w:val="syntax"/>
        <w:rPr>
          <w:color w:val="4C483D" w:themeColor="text2"/>
        </w:rPr>
      </w:pPr>
      <w:r>
        <w:rPr>
          <w:color w:val="008080"/>
        </w:rPr>
        <w:t>&lt;</w:t>
      </w:r>
      <w:r>
        <w:rPr>
          <w:color w:val="3F7F7F"/>
        </w:rPr>
        <w:t>h4</w:t>
      </w:r>
      <w:r>
        <w:rPr>
          <w:color w:val="008080"/>
        </w:rPr>
        <w:t>&gt;</w:t>
      </w:r>
      <w:r>
        <w:t>${user.password}</w:t>
      </w:r>
      <w:r>
        <w:rPr>
          <w:color w:val="008080"/>
        </w:rPr>
        <w:t>&lt;/</w:t>
      </w:r>
      <w:r>
        <w:rPr>
          <w:color w:val="3F7F7F"/>
        </w:rPr>
        <w:t>h4</w:t>
      </w:r>
      <w:r>
        <w:rPr>
          <w:color w:val="008080"/>
        </w:rPr>
        <w:t>&gt;</w:t>
      </w:r>
    </w:p>
    <w:p w14:paraId="5C72FC40" w14:textId="4269879C" w:rsidR="00792E9E" w:rsidRDefault="00792E9E" w:rsidP="00E74666">
      <w:pPr>
        <w:pStyle w:val="syntax"/>
        <w:rPr>
          <w:bCs/>
        </w:rPr>
      </w:pPr>
      <w:r>
        <w:rPr>
          <w:color w:val="008080"/>
        </w:rPr>
        <w:t>&lt;</w:t>
      </w:r>
      <w:r>
        <w:rPr>
          <w:color w:val="3F7F7F"/>
        </w:rPr>
        <w:t>h4</w:t>
      </w:r>
      <w:r>
        <w:rPr>
          <w:color w:val="008080"/>
        </w:rPr>
        <w:t>&gt;</w:t>
      </w:r>
      <w:r>
        <w:t>${user.email}</w:t>
      </w:r>
      <w:r>
        <w:rPr>
          <w:color w:val="008080"/>
        </w:rPr>
        <w:t>&lt;/</w:t>
      </w:r>
      <w:r>
        <w:rPr>
          <w:color w:val="3F7F7F"/>
        </w:rPr>
        <w:t>h4</w:t>
      </w:r>
      <w:r>
        <w:rPr>
          <w:color w:val="008080"/>
        </w:rPr>
        <w:t>&gt;</w:t>
      </w:r>
    </w:p>
    <w:p w14:paraId="777F69DE" w14:textId="77777777" w:rsidR="002C2FC7" w:rsidRDefault="002C2FC7" w:rsidP="00C51C8A">
      <w:pPr>
        <w:spacing w:after="0" w:line="240" w:lineRule="auto"/>
        <w:rPr>
          <w:bCs/>
        </w:rPr>
      </w:pPr>
    </w:p>
    <w:p w14:paraId="7BD4162B" w14:textId="11FED007" w:rsidR="00D47817" w:rsidRPr="00D47817" w:rsidRDefault="00D47817" w:rsidP="00D47817">
      <w:pPr>
        <w:spacing w:after="0"/>
        <w:rPr>
          <w:bCs/>
        </w:rPr>
      </w:pPr>
      <w:r w:rsidRPr="00D47817">
        <w:rPr>
          <w:bCs/>
        </w:rPr>
        <w:t xml:space="preserve">Add entries in </w:t>
      </w:r>
      <w:r w:rsidRPr="00D47817">
        <w:rPr>
          <w:rStyle w:val="0SyntaxPinkChar"/>
        </w:rPr>
        <w:t>application.properties</w:t>
      </w:r>
    </w:p>
    <w:p w14:paraId="1DF17354" w14:textId="77777777" w:rsidR="00D47817" w:rsidRDefault="00D47817" w:rsidP="00E74666">
      <w:pPr>
        <w:pStyle w:val="syntax"/>
        <w:rPr>
          <w:color w:val="4C483D" w:themeColor="text2"/>
        </w:rPr>
      </w:pPr>
      <w:r>
        <w:t xml:space="preserve"># for SpringMVC - JSP related </w:t>
      </w:r>
      <w:r>
        <w:rPr>
          <w:u w:val="single"/>
        </w:rPr>
        <w:t>Config</w:t>
      </w:r>
    </w:p>
    <w:p w14:paraId="52E21B42" w14:textId="77777777" w:rsidR="00D47817" w:rsidRDefault="00D47817" w:rsidP="00E74666">
      <w:pPr>
        <w:pStyle w:val="syntax"/>
        <w:rPr>
          <w:color w:val="4C483D" w:themeColor="text2"/>
        </w:rPr>
      </w:pPr>
      <w:r>
        <w:t>spring.mvc.view.prefix:</w:t>
      </w:r>
      <w:r>
        <w:rPr>
          <w:color w:val="2A00FF"/>
        </w:rPr>
        <w:t>/WEB-INF/views/</w:t>
      </w:r>
    </w:p>
    <w:p w14:paraId="473C8BBB" w14:textId="77777777" w:rsidR="00D47817" w:rsidRDefault="00D47817" w:rsidP="00E74666">
      <w:pPr>
        <w:pStyle w:val="syntax"/>
        <w:rPr>
          <w:color w:val="4C483D" w:themeColor="text2"/>
        </w:rPr>
      </w:pPr>
      <w:r>
        <w:t>spring.mvc.view.suffix:</w:t>
      </w:r>
      <w:r>
        <w:rPr>
          <w:color w:val="2A00FF"/>
        </w:rPr>
        <w:t>.</w:t>
      </w:r>
      <w:r>
        <w:rPr>
          <w:color w:val="2A00FF"/>
          <w:u w:val="single"/>
        </w:rPr>
        <w:t>jsp</w:t>
      </w:r>
    </w:p>
    <w:p w14:paraId="78C95182" w14:textId="77777777" w:rsidR="00D47817" w:rsidRDefault="00D47817" w:rsidP="00E74666">
      <w:pPr>
        <w:pStyle w:val="syntax"/>
      </w:pPr>
    </w:p>
    <w:p w14:paraId="5E48DA7E" w14:textId="77777777" w:rsidR="00D47817" w:rsidRDefault="00D47817" w:rsidP="00E74666">
      <w:pPr>
        <w:pStyle w:val="syntax"/>
        <w:rPr>
          <w:color w:val="4C483D" w:themeColor="text2"/>
        </w:rPr>
      </w:pPr>
      <w:r>
        <w:t>#For detailed logging during development</w:t>
      </w:r>
    </w:p>
    <w:p w14:paraId="2BF2EDC4" w14:textId="77777777" w:rsidR="00D47817" w:rsidRDefault="00D47817" w:rsidP="00E74666">
      <w:pPr>
        <w:pStyle w:val="syntax"/>
        <w:rPr>
          <w:color w:val="4C483D" w:themeColor="text2"/>
        </w:rPr>
      </w:pPr>
      <w:r>
        <w:t>logging.level.org.springframework=</w:t>
      </w:r>
      <w:r>
        <w:rPr>
          <w:color w:val="2A00FF"/>
        </w:rPr>
        <w:t>TRACE</w:t>
      </w:r>
    </w:p>
    <w:p w14:paraId="40AAD98C" w14:textId="21983173" w:rsidR="00C54317" w:rsidRDefault="00D47817" w:rsidP="00E74666">
      <w:pPr>
        <w:pStyle w:val="syntax"/>
        <w:rPr>
          <w:bCs/>
        </w:rPr>
      </w:pPr>
      <w:r>
        <w:t>logging.level.com=</w:t>
      </w:r>
      <w:r>
        <w:rPr>
          <w:color w:val="2A00FF"/>
        </w:rPr>
        <w:t>TRACE</w:t>
      </w:r>
    </w:p>
    <w:p w14:paraId="0F7FBCF0" w14:textId="77777777" w:rsidR="002412F5" w:rsidRDefault="002412F5" w:rsidP="00513F87">
      <w:pPr>
        <w:pStyle w:val="0SyntaxPink"/>
        <w:spacing w:after="0"/>
        <w:rPr>
          <w:shd w:val="clear" w:color="auto" w:fill="E8F2FE"/>
        </w:rPr>
      </w:pPr>
    </w:p>
    <w:p w14:paraId="3095C99B" w14:textId="705BDED0" w:rsidR="00C54317" w:rsidRDefault="00513F87" w:rsidP="00513F87">
      <w:pPr>
        <w:pStyle w:val="0SyntaxPink"/>
        <w:spacing w:after="0"/>
        <w:rPr>
          <w:shd w:val="clear" w:color="auto" w:fill="E8F2FE"/>
        </w:rPr>
      </w:pPr>
      <w:r>
        <w:rPr>
          <w:shd w:val="clear" w:color="auto" w:fill="E8F2FE"/>
        </w:rPr>
        <w:t>HomeController.java</w:t>
      </w:r>
    </w:p>
    <w:p w14:paraId="7D47CAB8" w14:textId="77777777" w:rsidR="00513F87" w:rsidRDefault="00513F87" w:rsidP="00E74666">
      <w:pPr>
        <w:pStyle w:val="syntax"/>
        <w:rPr>
          <w:color w:val="4C483D" w:themeColor="text2"/>
        </w:rPr>
      </w:pPr>
      <w:r>
        <w:rPr>
          <w:bCs/>
          <w:color w:val="7F0055"/>
        </w:rPr>
        <w:t>package</w:t>
      </w:r>
      <w:r>
        <w:t xml:space="preserve"> springboot.controller;</w:t>
      </w:r>
    </w:p>
    <w:p w14:paraId="62C82429" w14:textId="77777777" w:rsidR="00513F87" w:rsidRDefault="00513F87" w:rsidP="00E74666">
      <w:pPr>
        <w:pStyle w:val="syntax"/>
      </w:pPr>
    </w:p>
    <w:p w14:paraId="40E75A9C" w14:textId="77777777" w:rsidR="006F1B4A" w:rsidRDefault="006F1B4A" w:rsidP="00E74666">
      <w:pPr>
        <w:pStyle w:val="syntax"/>
        <w:rPr>
          <w:color w:val="4C483D" w:themeColor="text2"/>
        </w:rPr>
      </w:pPr>
      <w:r>
        <w:t>@Controller</w:t>
      </w:r>
    </w:p>
    <w:p w14:paraId="068BE9BE" w14:textId="77777777" w:rsidR="006F1B4A" w:rsidRDefault="006F1B4A" w:rsidP="00E74666">
      <w:pPr>
        <w:pStyle w:val="syntax"/>
        <w:rPr>
          <w:color w:val="4C483D" w:themeColor="text2"/>
        </w:rPr>
      </w:pPr>
      <w:r>
        <w:rPr>
          <w:bCs/>
          <w:color w:val="7F0055"/>
        </w:rPr>
        <w:t>public</w:t>
      </w:r>
      <w:r>
        <w:t xml:space="preserve"> </w:t>
      </w:r>
      <w:r>
        <w:rPr>
          <w:bCs/>
          <w:color w:val="7F0055"/>
        </w:rPr>
        <w:t>class</w:t>
      </w:r>
      <w:r>
        <w:t xml:space="preserve"> HomeController {</w:t>
      </w:r>
    </w:p>
    <w:p w14:paraId="4092D40C" w14:textId="77777777" w:rsidR="006F1B4A" w:rsidRDefault="006F1B4A" w:rsidP="00E74666">
      <w:pPr>
        <w:pStyle w:val="syntax"/>
      </w:pPr>
    </w:p>
    <w:p w14:paraId="5BDDA8C6" w14:textId="77777777" w:rsidR="006F1B4A" w:rsidRDefault="006F1B4A" w:rsidP="00E74666">
      <w:pPr>
        <w:pStyle w:val="syntax"/>
        <w:rPr>
          <w:color w:val="4C483D" w:themeColor="text2"/>
        </w:rPr>
      </w:pPr>
      <w:r>
        <w:rPr>
          <w:color w:val="000000"/>
        </w:rPr>
        <w:tab/>
      </w:r>
      <w:r>
        <w:t>@RequestMapping</w:t>
      </w:r>
      <w:r>
        <w:rPr>
          <w:color w:val="000000"/>
        </w:rPr>
        <w:t>(</w:t>
      </w:r>
      <w:r>
        <w:rPr>
          <w:color w:val="2A00FF"/>
        </w:rPr>
        <w:t>"/"</w:t>
      </w:r>
      <w:r>
        <w:rPr>
          <w:color w:val="000000"/>
        </w:rPr>
        <w:t>)</w:t>
      </w:r>
    </w:p>
    <w:p w14:paraId="6959F9FE" w14:textId="253F717C" w:rsidR="006F1B4A" w:rsidRDefault="006F1B4A" w:rsidP="00E74666">
      <w:pPr>
        <w:pStyle w:val="syntax"/>
        <w:rPr>
          <w:color w:val="4C483D" w:themeColor="text2"/>
        </w:rPr>
      </w:pPr>
      <w:r>
        <w:tab/>
      </w:r>
      <w:r>
        <w:rPr>
          <w:bCs/>
          <w:color w:val="7F0055"/>
        </w:rPr>
        <w:t>public</w:t>
      </w:r>
      <w:r>
        <w:t xml:space="preserve"> ModelAndView homePage() {</w:t>
      </w:r>
    </w:p>
    <w:p w14:paraId="3BD872BF" w14:textId="77777777" w:rsidR="006F1B4A" w:rsidRDefault="006F1B4A" w:rsidP="00E74666">
      <w:pPr>
        <w:pStyle w:val="syntax"/>
        <w:rPr>
          <w:color w:val="4C483D" w:themeColor="text2"/>
        </w:rPr>
      </w:pPr>
      <w:r>
        <w:tab/>
      </w:r>
      <w:r>
        <w:tab/>
        <w:t xml:space="preserve">ModelAndView </w:t>
      </w:r>
      <w:r>
        <w:rPr>
          <w:color w:val="6A3E3E"/>
        </w:rPr>
        <w:t>view</w:t>
      </w:r>
      <w:r>
        <w:t xml:space="preserve"> = </w:t>
      </w:r>
      <w:r>
        <w:rPr>
          <w:bCs/>
          <w:color w:val="7F0055"/>
        </w:rPr>
        <w:t>new</w:t>
      </w:r>
      <w:r>
        <w:t xml:space="preserve"> ModelAndView();</w:t>
      </w:r>
    </w:p>
    <w:p w14:paraId="79B6CB52" w14:textId="77777777" w:rsidR="006F1B4A" w:rsidRDefault="006F1B4A" w:rsidP="00E74666">
      <w:pPr>
        <w:pStyle w:val="syntax"/>
        <w:rPr>
          <w:color w:val="4C483D" w:themeColor="text2"/>
        </w:rPr>
      </w:pPr>
      <w:r>
        <w:tab/>
      </w:r>
      <w:r>
        <w:tab/>
      </w:r>
      <w:r>
        <w:rPr>
          <w:color w:val="6A3E3E"/>
        </w:rPr>
        <w:t>view</w:t>
      </w:r>
      <w:r>
        <w:t>.setViewName(</w:t>
      </w:r>
      <w:r>
        <w:rPr>
          <w:color w:val="2A00FF"/>
        </w:rPr>
        <w:t>"index"</w:t>
      </w:r>
      <w:r>
        <w:t>);</w:t>
      </w:r>
    </w:p>
    <w:p w14:paraId="74A302FF" w14:textId="77777777" w:rsidR="006F1B4A" w:rsidRDefault="006F1B4A" w:rsidP="00E74666">
      <w:pPr>
        <w:pStyle w:val="syntax"/>
        <w:rPr>
          <w:color w:val="4C483D" w:themeColor="text2"/>
        </w:rPr>
      </w:pPr>
      <w:r>
        <w:rPr>
          <w:color w:val="000000"/>
        </w:rPr>
        <w:tab/>
      </w:r>
      <w:r>
        <w:rPr>
          <w:color w:val="000000"/>
        </w:rPr>
        <w:tab/>
      </w:r>
      <w:r>
        <w:rPr>
          <w:bCs/>
        </w:rPr>
        <w:t>return</w:t>
      </w:r>
      <w:r>
        <w:rPr>
          <w:color w:val="000000"/>
        </w:rPr>
        <w:t xml:space="preserve"> </w:t>
      </w:r>
      <w:r>
        <w:rPr>
          <w:color w:val="6A3E3E"/>
        </w:rPr>
        <w:t>view</w:t>
      </w:r>
      <w:r>
        <w:rPr>
          <w:color w:val="000000"/>
        </w:rPr>
        <w:t>;</w:t>
      </w:r>
    </w:p>
    <w:p w14:paraId="2CB6D45E" w14:textId="77777777" w:rsidR="006F1B4A" w:rsidRDefault="006F1B4A" w:rsidP="00E74666">
      <w:pPr>
        <w:pStyle w:val="syntax"/>
        <w:rPr>
          <w:color w:val="4C483D" w:themeColor="text2"/>
        </w:rPr>
      </w:pPr>
      <w:r>
        <w:tab/>
        <w:t>}</w:t>
      </w:r>
    </w:p>
    <w:p w14:paraId="7CFDEAFE" w14:textId="77777777" w:rsidR="006F1B4A" w:rsidRDefault="006F1B4A" w:rsidP="00E74666">
      <w:pPr>
        <w:pStyle w:val="syntax"/>
      </w:pPr>
    </w:p>
    <w:p w14:paraId="342D121A" w14:textId="77777777" w:rsidR="006F1B4A" w:rsidRDefault="006F1B4A" w:rsidP="00E74666">
      <w:pPr>
        <w:pStyle w:val="syntax"/>
        <w:rPr>
          <w:color w:val="4C483D" w:themeColor="text2"/>
        </w:rPr>
      </w:pPr>
      <w:r>
        <w:rPr>
          <w:color w:val="000000"/>
        </w:rPr>
        <w:tab/>
      </w:r>
      <w:r>
        <w:t>@RequestMapping</w:t>
      </w:r>
      <w:r>
        <w:rPr>
          <w:color w:val="000000"/>
        </w:rPr>
        <w:t>(</w:t>
      </w:r>
      <w:r>
        <w:rPr>
          <w:color w:val="2A00FF"/>
        </w:rPr>
        <w:t>"/getUser"</w:t>
      </w:r>
      <w:r>
        <w:rPr>
          <w:color w:val="000000"/>
        </w:rPr>
        <w:t>)</w:t>
      </w:r>
    </w:p>
    <w:p w14:paraId="1787CEF4" w14:textId="0DF15740" w:rsidR="006F1B4A" w:rsidRDefault="006F1B4A" w:rsidP="00E74666">
      <w:pPr>
        <w:pStyle w:val="syntax"/>
        <w:rPr>
          <w:color w:val="4C483D" w:themeColor="text2"/>
        </w:rPr>
      </w:pPr>
      <w:r>
        <w:tab/>
      </w:r>
      <w:r>
        <w:rPr>
          <w:bCs/>
          <w:color w:val="7F0055"/>
        </w:rPr>
        <w:t>public</w:t>
      </w:r>
      <w:r>
        <w:t xml:space="preserve"> ModelAndView getUser(@ModelAttribute UserBo </w:t>
      </w:r>
      <w:r>
        <w:rPr>
          <w:color w:val="6A3E3E"/>
        </w:rPr>
        <w:t>user</w:t>
      </w:r>
      <w:r>
        <w:t>) {</w:t>
      </w:r>
    </w:p>
    <w:p w14:paraId="501B2AC0" w14:textId="77777777" w:rsidR="006F1B4A" w:rsidRDefault="006F1B4A" w:rsidP="00E74666">
      <w:pPr>
        <w:pStyle w:val="syntax"/>
        <w:rPr>
          <w:color w:val="4C483D" w:themeColor="text2"/>
        </w:rPr>
      </w:pPr>
      <w:r>
        <w:tab/>
      </w:r>
      <w:r>
        <w:tab/>
        <w:t xml:space="preserve">ModelAndView </w:t>
      </w:r>
      <w:r>
        <w:rPr>
          <w:color w:val="6A3E3E"/>
        </w:rPr>
        <w:t>view</w:t>
      </w:r>
      <w:r>
        <w:t xml:space="preserve"> = </w:t>
      </w:r>
      <w:r>
        <w:rPr>
          <w:bCs/>
          <w:color w:val="7F0055"/>
        </w:rPr>
        <w:t>new</w:t>
      </w:r>
      <w:r>
        <w:t xml:space="preserve"> ModelAndView();</w:t>
      </w:r>
    </w:p>
    <w:p w14:paraId="3D43E5DC" w14:textId="77777777" w:rsidR="006F1B4A" w:rsidRDefault="006F1B4A" w:rsidP="00E74666">
      <w:pPr>
        <w:pStyle w:val="syntax"/>
        <w:rPr>
          <w:color w:val="4C483D" w:themeColor="text2"/>
        </w:rPr>
      </w:pPr>
      <w:r>
        <w:tab/>
      </w:r>
      <w:r>
        <w:tab/>
      </w:r>
      <w:r>
        <w:rPr>
          <w:color w:val="6A3E3E"/>
        </w:rPr>
        <w:t>view</w:t>
      </w:r>
      <w:r>
        <w:t>.addObject(</w:t>
      </w:r>
      <w:r>
        <w:rPr>
          <w:color w:val="2A00FF"/>
        </w:rPr>
        <w:t>"user"</w:t>
      </w:r>
      <w:r>
        <w:t xml:space="preserve">, </w:t>
      </w:r>
      <w:r>
        <w:rPr>
          <w:color w:val="6A3E3E"/>
        </w:rPr>
        <w:t>user</w:t>
      </w:r>
      <w:r>
        <w:t>);</w:t>
      </w:r>
    </w:p>
    <w:p w14:paraId="70D60827" w14:textId="77777777" w:rsidR="006F1B4A" w:rsidRDefault="006F1B4A" w:rsidP="00E74666">
      <w:pPr>
        <w:pStyle w:val="syntax"/>
        <w:rPr>
          <w:color w:val="4C483D" w:themeColor="text2"/>
        </w:rPr>
      </w:pPr>
      <w:r>
        <w:tab/>
      </w:r>
      <w:r>
        <w:tab/>
      </w:r>
      <w:r>
        <w:rPr>
          <w:color w:val="6A3E3E"/>
        </w:rPr>
        <w:t>view</w:t>
      </w:r>
      <w:r>
        <w:t>.setViewName(</w:t>
      </w:r>
      <w:r>
        <w:rPr>
          <w:color w:val="2A00FF"/>
        </w:rPr>
        <w:t>"user"</w:t>
      </w:r>
      <w:r>
        <w:t>);</w:t>
      </w:r>
    </w:p>
    <w:p w14:paraId="5E03BB33" w14:textId="77777777" w:rsidR="006F1B4A" w:rsidRDefault="006F1B4A" w:rsidP="00E74666">
      <w:pPr>
        <w:pStyle w:val="syntax"/>
        <w:rPr>
          <w:color w:val="4C483D" w:themeColor="text2"/>
        </w:rPr>
      </w:pPr>
      <w:r>
        <w:rPr>
          <w:color w:val="000000"/>
        </w:rPr>
        <w:tab/>
      </w:r>
      <w:r>
        <w:rPr>
          <w:color w:val="000000"/>
        </w:rPr>
        <w:tab/>
      </w:r>
      <w:r>
        <w:rPr>
          <w:bCs/>
        </w:rPr>
        <w:t>return</w:t>
      </w:r>
      <w:r>
        <w:rPr>
          <w:color w:val="000000"/>
        </w:rPr>
        <w:t xml:space="preserve"> </w:t>
      </w:r>
      <w:r>
        <w:rPr>
          <w:color w:val="6A3E3E"/>
        </w:rPr>
        <w:t>view</w:t>
      </w:r>
      <w:r>
        <w:rPr>
          <w:color w:val="000000"/>
        </w:rPr>
        <w:t>;</w:t>
      </w:r>
    </w:p>
    <w:p w14:paraId="50317742" w14:textId="77777777" w:rsidR="006F1B4A" w:rsidRDefault="006F1B4A" w:rsidP="00E74666">
      <w:pPr>
        <w:pStyle w:val="syntax"/>
        <w:rPr>
          <w:color w:val="4C483D" w:themeColor="text2"/>
        </w:rPr>
      </w:pPr>
      <w:r>
        <w:tab/>
        <w:t>}</w:t>
      </w:r>
    </w:p>
    <w:p w14:paraId="14B8EFC1" w14:textId="77777777" w:rsidR="006F1B4A" w:rsidRDefault="006F1B4A" w:rsidP="00E74666">
      <w:pPr>
        <w:pStyle w:val="syntax"/>
      </w:pPr>
    </w:p>
    <w:p w14:paraId="36BB7D4A" w14:textId="15D26B40" w:rsidR="00C54317" w:rsidRDefault="006F1B4A" w:rsidP="00E74666">
      <w:pPr>
        <w:pStyle w:val="syntax"/>
      </w:pPr>
      <w:r>
        <w:t>}</w:t>
      </w:r>
    </w:p>
    <w:p w14:paraId="2912247A" w14:textId="77777777" w:rsidR="008149B3" w:rsidRDefault="008149B3" w:rsidP="00252438">
      <w:pPr>
        <w:spacing w:after="0"/>
        <w:rPr>
          <w:rStyle w:val="0SyntaxPinkChar"/>
        </w:rPr>
      </w:pPr>
    </w:p>
    <w:p w14:paraId="3A8D3700" w14:textId="7712D8C0" w:rsidR="00252438" w:rsidRDefault="00252438" w:rsidP="00252438">
      <w:pPr>
        <w:spacing w:after="0"/>
      </w:pPr>
      <w:r w:rsidRPr="00252438">
        <w:rPr>
          <w:rStyle w:val="0SyntaxPinkChar"/>
        </w:rPr>
        <w:t>UserBo.java</w:t>
      </w:r>
      <w:r>
        <w:t xml:space="preserve"> to store input data</w:t>
      </w:r>
    </w:p>
    <w:p w14:paraId="5683DF54" w14:textId="77777777" w:rsidR="00252438" w:rsidRDefault="00252438" w:rsidP="00E74666">
      <w:pPr>
        <w:pStyle w:val="syntax"/>
        <w:rPr>
          <w:color w:val="4C483D" w:themeColor="text2"/>
        </w:rPr>
      </w:pPr>
      <w:r>
        <w:t>public</w:t>
      </w:r>
      <w:r>
        <w:rPr>
          <w:color w:val="000000"/>
        </w:rPr>
        <w:t xml:space="preserve"> </w:t>
      </w:r>
      <w:r>
        <w:t>class</w:t>
      </w:r>
      <w:r>
        <w:rPr>
          <w:color w:val="000000"/>
        </w:rPr>
        <w:t xml:space="preserve"> UserBo {</w:t>
      </w:r>
    </w:p>
    <w:p w14:paraId="1C1B7BAD" w14:textId="77777777" w:rsidR="00252438" w:rsidRDefault="00252438" w:rsidP="00E74666">
      <w:pPr>
        <w:pStyle w:val="syntax"/>
        <w:rPr>
          <w:color w:val="4C483D" w:themeColor="text2"/>
        </w:rPr>
      </w:pPr>
      <w:r>
        <w:rPr>
          <w:color w:val="000000"/>
        </w:rPr>
        <w:tab/>
      </w:r>
      <w:r>
        <w:t>private</w:t>
      </w:r>
      <w:r>
        <w:rPr>
          <w:color w:val="000000"/>
        </w:rPr>
        <w:t xml:space="preserve"> </w:t>
      </w:r>
      <w:r>
        <w:t>int</w:t>
      </w:r>
      <w:r>
        <w:rPr>
          <w:color w:val="000000"/>
        </w:rPr>
        <w:t xml:space="preserve"> </w:t>
      </w:r>
      <w:r>
        <w:rPr>
          <w:color w:val="0000C0"/>
        </w:rPr>
        <w:t>id</w:t>
      </w:r>
      <w:r>
        <w:rPr>
          <w:color w:val="000000"/>
        </w:rPr>
        <w:t>;</w:t>
      </w:r>
    </w:p>
    <w:p w14:paraId="65644D60" w14:textId="77777777" w:rsidR="00252438" w:rsidRDefault="00252438" w:rsidP="00E74666">
      <w:pPr>
        <w:pStyle w:val="syntax"/>
        <w:rPr>
          <w:color w:val="4C483D" w:themeColor="text2"/>
        </w:rPr>
      </w:pPr>
      <w:r>
        <w:tab/>
        <w:t xml:space="preserve">private String </w:t>
      </w:r>
      <w:r>
        <w:rPr>
          <w:color w:val="0000C0"/>
        </w:rPr>
        <w:t>username</w:t>
      </w:r>
      <w:r>
        <w:t>;</w:t>
      </w:r>
    </w:p>
    <w:p w14:paraId="53F93830" w14:textId="77777777" w:rsidR="00252438" w:rsidRDefault="00252438" w:rsidP="00E74666">
      <w:pPr>
        <w:pStyle w:val="syntax"/>
        <w:rPr>
          <w:color w:val="4C483D" w:themeColor="text2"/>
        </w:rPr>
      </w:pPr>
      <w:r>
        <w:tab/>
        <w:t xml:space="preserve">private String </w:t>
      </w:r>
      <w:r>
        <w:rPr>
          <w:color w:val="0000C0"/>
        </w:rPr>
        <w:t>email</w:t>
      </w:r>
      <w:r>
        <w:t>;</w:t>
      </w:r>
    </w:p>
    <w:p w14:paraId="1AED5AE3" w14:textId="77777777" w:rsidR="00252438" w:rsidRDefault="00252438" w:rsidP="00E74666">
      <w:pPr>
        <w:pStyle w:val="syntax"/>
      </w:pPr>
      <w:r>
        <w:tab/>
        <w:t xml:space="preserve">private String </w:t>
      </w:r>
      <w:r>
        <w:rPr>
          <w:color w:val="0000C0"/>
        </w:rPr>
        <w:t>password</w:t>
      </w:r>
      <w:r>
        <w:t>;</w:t>
      </w:r>
    </w:p>
    <w:p w14:paraId="1EC47AF4" w14:textId="77777777" w:rsidR="00252438" w:rsidRPr="00551CE6" w:rsidRDefault="00252438" w:rsidP="00E74666">
      <w:pPr>
        <w:pStyle w:val="syntax"/>
      </w:pPr>
      <w:r w:rsidRPr="00551CE6">
        <w:t>//Setters &amp; Getters</w:t>
      </w:r>
    </w:p>
    <w:p w14:paraId="72AD96DD" w14:textId="77777777" w:rsidR="00252438" w:rsidRDefault="00252438" w:rsidP="00E74666">
      <w:pPr>
        <w:pStyle w:val="syntax"/>
        <w:rPr>
          <w:color w:val="4C483D" w:themeColor="text2"/>
        </w:rPr>
      </w:pPr>
      <w:r>
        <w:t>}</w:t>
      </w:r>
    </w:p>
    <w:p w14:paraId="5619E5AE" w14:textId="380E375C" w:rsidR="00252438" w:rsidRDefault="00252438" w:rsidP="00F04222">
      <w:pPr>
        <w:rPr>
          <w:bCs/>
        </w:rPr>
      </w:pPr>
    </w:p>
    <w:p w14:paraId="5FFFC431" w14:textId="763CBA99" w:rsidR="00C54317" w:rsidRDefault="003A656B" w:rsidP="003A656B">
      <w:pPr>
        <w:pStyle w:val="0SyntaxPink"/>
        <w:spacing w:after="0"/>
        <w:rPr>
          <w:bCs w:val="0"/>
        </w:rPr>
      </w:pPr>
      <w:r>
        <w:t>SpringBootAppApplication.java</w:t>
      </w:r>
    </w:p>
    <w:p w14:paraId="1CA172ED" w14:textId="77777777" w:rsidR="003A656B" w:rsidRDefault="003A656B" w:rsidP="00E74666">
      <w:pPr>
        <w:pStyle w:val="syntax"/>
        <w:rPr>
          <w:color w:val="4C483D" w:themeColor="text2"/>
        </w:rPr>
      </w:pPr>
      <w:r>
        <w:t>@SpringBootApplication</w:t>
      </w:r>
    </w:p>
    <w:p w14:paraId="78C29EA6" w14:textId="77777777" w:rsidR="003A656B" w:rsidRDefault="003A656B" w:rsidP="00E74666">
      <w:pPr>
        <w:pStyle w:val="syntax"/>
        <w:rPr>
          <w:color w:val="4C483D" w:themeColor="text2"/>
        </w:rPr>
      </w:pPr>
      <w:r>
        <w:rPr>
          <w:bCs/>
          <w:color w:val="7F0055"/>
        </w:rPr>
        <w:t>public</w:t>
      </w:r>
      <w:r>
        <w:t xml:space="preserve"> </w:t>
      </w:r>
      <w:r>
        <w:rPr>
          <w:bCs/>
          <w:color w:val="7F0055"/>
        </w:rPr>
        <w:t>class</w:t>
      </w:r>
      <w:r>
        <w:t xml:space="preserve"> SpringBootAppApplication </w:t>
      </w:r>
      <w:r>
        <w:rPr>
          <w:bCs/>
          <w:color w:val="7F0055"/>
        </w:rPr>
        <w:t>extends</w:t>
      </w:r>
      <w:r>
        <w:t xml:space="preserve"> SpringBootServletInitializer {</w:t>
      </w:r>
    </w:p>
    <w:p w14:paraId="5D4D3B1E" w14:textId="77777777" w:rsidR="003A656B" w:rsidRDefault="003A656B" w:rsidP="00E74666">
      <w:pPr>
        <w:pStyle w:val="syntax"/>
      </w:pPr>
    </w:p>
    <w:p w14:paraId="76E1CEA1" w14:textId="77777777" w:rsidR="003A656B" w:rsidRDefault="003A656B" w:rsidP="00E74666">
      <w:pPr>
        <w:pStyle w:val="syntax"/>
        <w:rPr>
          <w:color w:val="4C483D" w:themeColor="text2"/>
        </w:rPr>
      </w:pPr>
      <w:r>
        <w:tab/>
        <w:t>@Override</w:t>
      </w:r>
    </w:p>
    <w:p w14:paraId="4FC0E36F" w14:textId="4D5455A5" w:rsidR="003A656B" w:rsidRDefault="003A656B" w:rsidP="00E74666">
      <w:pPr>
        <w:pStyle w:val="syntax"/>
        <w:rPr>
          <w:color w:val="4C483D" w:themeColor="text2"/>
        </w:rPr>
      </w:pPr>
      <w:r>
        <w:t xml:space="preserve">   </w:t>
      </w:r>
      <w:r w:rsidR="008149B3">
        <w:tab/>
      </w:r>
      <w:r>
        <w:t xml:space="preserve"> </w:t>
      </w:r>
      <w:r>
        <w:rPr>
          <w:bCs/>
          <w:color w:val="7F0055"/>
        </w:rPr>
        <w:t>protected</w:t>
      </w:r>
      <w:r>
        <w:t xml:space="preserve"> SpringApplicationBuilder configure(SpringApplicationBuilder </w:t>
      </w:r>
      <w:r>
        <w:rPr>
          <w:color w:val="6A3E3E"/>
        </w:rPr>
        <w:t>application</w:t>
      </w:r>
      <w:r>
        <w:t>) {</w:t>
      </w:r>
    </w:p>
    <w:p w14:paraId="35E1F75C" w14:textId="31D0A4B9" w:rsidR="003A656B" w:rsidRDefault="003A656B" w:rsidP="00E74666">
      <w:pPr>
        <w:pStyle w:val="syntax"/>
        <w:rPr>
          <w:color w:val="4C483D" w:themeColor="text2"/>
        </w:rPr>
      </w:pPr>
      <w:r>
        <w:t xml:space="preserve">       </w:t>
      </w:r>
      <w:r w:rsidR="008149B3">
        <w:tab/>
      </w:r>
      <w:r w:rsidR="008149B3">
        <w:tab/>
      </w:r>
      <w:r>
        <w:t xml:space="preserve"> </w:t>
      </w:r>
      <w:r>
        <w:rPr>
          <w:bCs/>
          <w:color w:val="7F0055"/>
        </w:rPr>
        <w:t>return</w:t>
      </w:r>
      <w:r>
        <w:t xml:space="preserve"> </w:t>
      </w:r>
      <w:r>
        <w:rPr>
          <w:color w:val="6A3E3E"/>
        </w:rPr>
        <w:t>application</w:t>
      </w:r>
      <w:r>
        <w:t>.sources(SpringBootAppApplication.</w:t>
      </w:r>
      <w:r>
        <w:rPr>
          <w:bCs/>
          <w:color w:val="7F0055"/>
        </w:rPr>
        <w:t>class</w:t>
      </w:r>
      <w:r>
        <w:t>);</w:t>
      </w:r>
    </w:p>
    <w:p w14:paraId="38DB5CB0" w14:textId="37667B13" w:rsidR="003A656B" w:rsidRDefault="003A656B" w:rsidP="00E74666">
      <w:pPr>
        <w:pStyle w:val="syntax"/>
        <w:rPr>
          <w:color w:val="4C483D" w:themeColor="text2"/>
        </w:rPr>
      </w:pPr>
      <w:r>
        <w:t xml:space="preserve">   </w:t>
      </w:r>
      <w:r w:rsidR="008149B3">
        <w:tab/>
      </w:r>
      <w:r>
        <w:t xml:space="preserve"> }</w:t>
      </w:r>
    </w:p>
    <w:p w14:paraId="527FA4BA" w14:textId="77777777" w:rsidR="003A656B" w:rsidRDefault="003A656B" w:rsidP="00E74666">
      <w:pPr>
        <w:pStyle w:val="syntax"/>
        <w:rPr>
          <w:color w:val="4C483D" w:themeColor="text2"/>
        </w:rPr>
      </w:pPr>
      <w:r>
        <w:tab/>
      </w:r>
    </w:p>
    <w:p w14:paraId="05DF56C7" w14:textId="77777777" w:rsidR="003A656B" w:rsidRDefault="003A656B" w:rsidP="00E74666">
      <w:pPr>
        <w:pStyle w:val="syntax"/>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75078DA5" w14:textId="2C4C149D" w:rsidR="003A656B" w:rsidRDefault="003A656B" w:rsidP="00E74666">
      <w:pPr>
        <w:pStyle w:val="syntax"/>
        <w:rPr>
          <w:color w:val="4C483D" w:themeColor="text2"/>
        </w:rPr>
      </w:pPr>
      <w:r>
        <w:tab/>
      </w:r>
      <w:r>
        <w:tab/>
        <w:t>SpringApplication.</w:t>
      </w:r>
      <w:r>
        <w:rPr>
          <w:i/>
          <w:iCs/>
        </w:rPr>
        <w:t>run</w:t>
      </w:r>
      <w:r>
        <w:t>(SpringBootAppApplication.</w:t>
      </w:r>
      <w:r>
        <w:rPr>
          <w:bCs/>
          <w:color w:val="7F0055"/>
        </w:rPr>
        <w:t>class</w:t>
      </w:r>
      <w:r>
        <w:t xml:space="preserve">, </w:t>
      </w:r>
      <w:r>
        <w:rPr>
          <w:color w:val="6A3E3E"/>
        </w:rPr>
        <w:t>args</w:t>
      </w:r>
      <w:r>
        <w:t>);</w:t>
      </w:r>
    </w:p>
    <w:p w14:paraId="3DD1EFFF" w14:textId="77777777" w:rsidR="003A656B" w:rsidRDefault="003A656B" w:rsidP="00E74666">
      <w:pPr>
        <w:pStyle w:val="syntax"/>
        <w:rPr>
          <w:color w:val="4C483D" w:themeColor="text2"/>
        </w:rPr>
      </w:pPr>
      <w:r>
        <w:tab/>
        <w:t>}</w:t>
      </w:r>
    </w:p>
    <w:p w14:paraId="5C3E2387" w14:textId="39F0E99F" w:rsidR="00C54317" w:rsidRDefault="003A656B" w:rsidP="00E74666">
      <w:pPr>
        <w:pStyle w:val="syntax"/>
      </w:pPr>
      <w:r>
        <w:t>}</w:t>
      </w:r>
    </w:p>
    <w:p w14:paraId="0AE5A934" w14:textId="56C71345" w:rsidR="00C54317" w:rsidRDefault="00B92C96" w:rsidP="00F04222">
      <w:pPr>
        <w:rPr>
          <w:bCs/>
        </w:rPr>
      </w:pPr>
      <w:r>
        <w:rPr>
          <w:bCs/>
          <w:noProof/>
        </w:rPr>
        <w:drawing>
          <wp:inline distT="0" distB="0" distL="0" distR="0" wp14:anchorId="5AB24041" wp14:editId="2A5E0923">
            <wp:extent cx="4425305" cy="109399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1020" cy="1100356"/>
                    </a:xfrm>
                    <a:prstGeom prst="rect">
                      <a:avLst/>
                    </a:prstGeom>
                    <a:noFill/>
                    <a:ln>
                      <a:noFill/>
                    </a:ln>
                  </pic:spPr>
                </pic:pic>
              </a:graphicData>
            </a:graphic>
          </wp:inline>
        </w:drawing>
      </w:r>
    </w:p>
    <w:p w14:paraId="455A23AE" w14:textId="77777777" w:rsidR="00C54317" w:rsidRPr="000827C7" w:rsidRDefault="00C54317" w:rsidP="00F04222">
      <w:pPr>
        <w:rPr>
          <w:bCs/>
        </w:rPr>
      </w:pPr>
    </w:p>
    <w:p w14:paraId="62802A21" w14:textId="77777777" w:rsidR="00F04222" w:rsidRDefault="00F04222" w:rsidP="00F04222">
      <w:pPr>
        <w:pStyle w:val="Heading2"/>
      </w:pPr>
      <w:bookmarkStart w:id="78" w:name="_Toc493167931"/>
      <w:bookmarkStart w:id="79" w:name="_Toc98762623"/>
      <w:bookmarkStart w:id="80" w:name="_Toc98778493"/>
      <w:r w:rsidRPr="00BB3B00">
        <w:t>Spring Boot –RESTful Web Service Example</w:t>
      </w:r>
      <w:bookmarkEnd w:id="78"/>
      <w:bookmarkEnd w:id="79"/>
      <w:bookmarkEnd w:id="80"/>
    </w:p>
    <w:p w14:paraId="69DD18C4" w14:textId="38AA9DBB" w:rsidR="00F04222" w:rsidRDefault="00F04222" w:rsidP="00D81AFD">
      <w:pPr>
        <w:spacing w:after="0"/>
      </w:pPr>
      <w:r>
        <w:t xml:space="preserve">To work with </w:t>
      </w:r>
      <w:r w:rsidR="00D62707">
        <w:t>webservices, in</w:t>
      </w:r>
      <w:r>
        <w:t xml:space="preserve"> SpringBoot we have to use two annotations</w:t>
      </w:r>
    </w:p>
    <w:p w14:paraId="620BFCCE" w14:textId="77777777" w:rsidR="00F04222" w:rsidRDefault="00F04222" w:rsidP="00F46707">
      <w:pPr>
        <w:pStyle w:val="ListParagraph"/>
        <w:numPr>
          <w:ilvl w:val="0"/>
          <w:numId w:val="18"/>
        </w:numPr>
      </w:pPr>
      <w:r w:rsidRPr="00D62707">
        <w:rPr>
          <w:rStyle w:val="0SyntaxPinkChar"/>
        </w:rPr>
        <w:t>@RestController:</w:t>
      </w:r>
      <w:r>
        <w:t xml:space="preserve"> </w:t>
      </w:r>
      <w:r w:rsidRPr="00546102">
        <w:t xml:space="preserve"> tells Spring Boot to consider this class as REST controller </w:t>
      </w:r>
    </w:p>
    <w:p w14:paraId="00EE505E" w14:textId="77777777" w:rsidR="00F04222" w:rsidRPr="001C001A" w:rsidRDefault="00F04222" w:rsidP="00F46707">
      <w:pPr>
        <w:pStyle w:val="ListParagraph"/>
        <w:numPr>
          <w:ilvl w:val="0"/>
          <w:numId w:val="18"/>
        </w:numPr>
      </w:pPr>
      <w:r w:rsidRPr="00D62707">
        <w:rPr>
          <w:rStyle w:val="0SyntaxPinkChar"/>
        </w:rPr>
        <w:t>@RequestMapping:</w:t>
      </w:r>
      <w:r w:rsidRPr="00546102">
        <w:rPr>
          <w:color w:val="FF0000"/>
        </w:rPr>
        <w:t> </w:t>
      </w:r>
      <w:r w:rsidRPr="00B225B7">
        <w:t xml:space="preserve">used </w:t>
      </w:r>
      <w:r>
        <w:t xml:space="preserve">to </w:t>
      </w:r>
      <w:r w:rsidRPr="00546102">
        <w:t>register paths inside it to respond to the HTTP requests.</w:t>
      </w:r>
    </w:p>
    <w:p w14:paraId="518DDE58" w14:textId="74913E02" w:rsidR="00F04222" w:rsidRDefault="00F04222" w:rsidP="00F04222">
      <w:pPr>
        <w:spacing w:after="0"/>
      </w:pPr>
      <w:r w:rsidRPr="005C3C74">
        <w:rPr>
          <w:rStyle w:val="0SyntaxPinkChar"/>
        </w:rPr>
        <w:t>@RestController</w:t>
      </w:r>
      <w:r w:rsidRPr="00B225B7">
        <w:t xml:space="preserve"> is a stereotype annotation. It adds </w:t>
      </w:r>
      <w:r w:rsidRPr="005C3C74">
        <w:rPr>
          <w:rStyle w:val="BlueSyntaxChar"/>
        </w:rPr>
        <w:t>@Controller</w:t>
      </w:r>
      <w:r w:rsidRPr="00B225B7">
        <w:t xml:space="preserve"> and </w:t>
      </w:r>
      <w:r w:rsidRPr="005C3C74">
        <w:rPr>
          <w:rStyle w:val="BlueSyntaxChar"/>
        </w:rPr>
        <w:t>@ResponseBody</w:t>
      </w:r>
      <w:r w:rsidRPr="00B225B7">
        <w:t xml:space="preserve"> annotations to the class</w:t>
      </w:r>
      <w:r>
        <w:t>.</w:t>
      </w:r>
    </w:p>
    <w:p w14:paraId="4A97B8A6" w14:textId="77777777" w:rsidR="00F04222" w:rsidRPr="00B225B7" w:rsidRDefault="00F04222" w:rsidP="00F04222">
      <w:pPr>
        <w:pStyle w:val="Howitworks"/>
      </w:pPr>
      <w:r w:rsidRPr="00B225B7">
        <w:t>@RestController = @Controller + @ResponseBody</w:t>
      </w:r>
    </w:p>
    <w:p w14:paraId="3993A613" w14:textId="77777777" w:rsidR="00F04222" w:rsidRPr="00B225B7" w:rsidRDefault="00F04222" w:rsidP="00F04222">
      <w:pPr>
        <w:pStyle w:val="Qsns"/>
      </w:pPr>
      <w:r w:rsidRPr="00B225B7">
        <w:t xml:space="preserve">Note - The </w:t>
      </w:r>
      <w:r w:rsidRPr="00B225B7">
        <w:rPr>
          <w:color w:val="FFFF00"/>
        </w:rPr>
        <w:t>@RestController and @RequestMapping</w:t>
      </w:r>
      <w:r w:rsidRPr="00B225B7">
        <w:t xml:space="preserve"> annotations are Spring MVC annotations. They are not specific to Spring Boot.</w:t>
      </w:r>
    </w:p>
    <w:p w14:paraId="555CA3D7" w14:textId="77777777" w:rsidR="00F04222" w:rsidRPr="00F7683E" w:rsidRDefault="00F04222" w:rsidP="00F04222">
      <w:pPr>
        <w:pStyle w:val="Howitworks"/>
        <w:spacing w:after="0"/>
        <w:rPr>
          <w:color w:val="FFFF00"/>
        </w:rPr>
      </w:pPr>
      <w:r>
        <w:rPr>
          <w:color w:val="FFFF00"/>
        </w:rPr>
        <w:lastRenderedPageBreak/>
        <w:t>app.controller.</w:t>
      </w:r>
      <w:r w:rsidRPr="00F7683E">
        <w:rPr>
          <w:color w:val="FFFF00"/>
        </w:rPr>
        <w:t>SpringBootRestController.java</w:t>
      </w:r>
    </w:p>
    <w:p w14:paraId="33DE29EE" w14:textId="2BF03CD5" w:rsidR="00F04222" w:rsidRDefault="00F04222" w:rsidP="00F04222">
      <w:pPr>
        <w:pStyle w:val="Output"/>
        <w:rPr>
          <w:color w:val="4C483D" w:themeColor="text2"/>
        </w:rPr>
      </w:pPr>
      <w:r>
        <w:rPr>
          <w:b/>
          <w:bCs/>
          <w:color w:val="7F0055"/>
        </w:rPr>
        <w:t>package</w:t>
      </w:r>
      <w:r>
        <w:t xml:space="preserve"> app.controller;</w:t>
      </w:r>
    </w:p>
    <w:p w14:paraId="09F2EED4" w14:textId="77777777" w:rsidR="00F04222" w:rsidRDefault="00F04222" w:rsidP="00F04222">
      <w:pPr>
        <w:pStyle w:val="Output"/>
        <w:rPr>
          <w:color w:val="4C483D" w:themeColor="text2"/>
        </w:rPr>
      </w:pPr>
      <w:r>
        <w:rPr>
          <w:color w:val="646464"/>
        </w:rPr>
        <w:t>@RestController</w:t>
      </w:r>
    </w:p>
    <w:p w14:paraId="47C0F65C" w14:textId="77777777"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SpringBootRestController {</w:t>
      </w:r>
    </w:p>
    <w:p w14:paraId="3D464253" w14:textId="77777777" w:rsidR="00F04222" w:rsidRDefault="00F04222" w:rsidP="00F04222">
      <w:pPr>
        <w:pStyle w:val="Output"/>
        <w:rPr>
          <w:color w:val="4C483D" w:themeColor="text2"/>
        </w:rPr>
      </w:pPr>
      <w:r>
        <w:tab/>
      </w:r>
      <w:r>
        <w:rPr>
          <w:color w:val="646464"/>
        </w:rPr>
        <w:t>@RequestMapping</w:t>
      </w:r>
      <w:r>
        <w:t>(</w:t>
      </w:r>
      <w:r>
        <w:rPr>
          <w:color w:val="2A00FF"/>
        </w:rPr>
        <w:t>"/"</w:t>
      </w:r>
      <w:r>
        <w:t>)</w:t>
      </w:r>
    </w:p>
    <w:p w14:paraId="4B6B395A" w14:textId="77777777" w:rsidR="00F04222" w:rsidRDefault="00F04222" w:rsidP="00F04222">
      <w:pPr>
        <w:pStyle w:val="Output"/>
        <w:rPr>
          <w:color w:val="4C483D" w:themeColor="text2"/>
        </w:rPr>
      </w:pPr>
      <w:r>
        <w:tab/>
      </w:r>
      <w:r>
        <w:rPr>
          <w:b/>
          <w:bCs/>
          <w:color w:val="7F0055"/>
        </w:rPr>
        <w:t>public</w:t>
      </w:r>
      <w:r>
        <w:t xml:space="preserve"> String welcome() {</w:t>
      </w:r>
    </w:p>
    <w:p w14:paraId="6B840B4F" w14:textId="77777777" w:rsidR="00F04222" w:rsidRDefault="00F04222" w:rsidP="00F04222">
      <w:pPr>
        <w:pStyle w:val="Output"/>
        <w:rPr>
          <w:color w:val="4C483D" w:themeColor="text2"/>
        </w:rPr>
      </w:pPr>
      <w:r>
        <w:tab/>
      </w:r>
      <w:r>
        <w:tab/>
      </w:r>
      <w:r>
        <w:rPr>
          <w:b/>
          <w:bCs/>
          <w:color w:val="7F0055"/>
        </w:rPr>
        <w:t>return</w:t>
      </w:r>
      <w:r>
        <w:t xml:space="preserve"> </w:t>
      </w:r>
      <w:r>
        <w:rPr>
          <w:color w:val="2A00FF"/>
        </w:rPr>
        <w:t>"Spring Boot Home Page"</w:t>
      </w:r>
      <w:r>
        <w:t>;</w:t>
      </w:r>
    </w:p>
    <w:p w14:paraId="43B2B8D4" w14:textId="77777777" w:rsidR="00F04222" w:rsidRDefault="00F04222" w:rsidP="00F04222">
      <w:pPr>
        <w:pStyle w:val="Output"/>
        <w:rPr>
          <w:color w:val="4C483D" w:themeColor="text2"/>
        </w:rPr>
      </w:pPr>
      <w:r>
        <w:tab/>
        <w:t>}</w:t>
      </w:r>
    </w:p>
    <w:p w14:paraId="7CCD6C89" w14:textId="77777777" w:rsidR="00F04222" w:rsidRDefault="00F04222" w:rsidP="00F04222">
      <w:pPr>
        <w:pStyle w:val="Output"/>
        <w:rPr>
          <w:color w:val="4C483D" w:themeColor="text2"/>
        </w:rPr>
      </w:pPr>
      <w:r>
        <w:tab/>
      </w:r>
      <w:r>
        <w:rPr>
          <w:color w:val="646464"/>
        </w:rPr>
        <w:t>@RequestMapping</w:t>
      </w:r>
      <w:r>
        <w:t>(</w:t>
      </w:r>
      <w:r>
        <w:rPr>
          <w:color w:val="2A00FF"/>
        </w:rPr>
        <w:t>"/hello"</w:t>
      </w:r>
      <w:r>
        <w:t>)</w:t>
      </w:r>
    </w:p>
    <w:p w14:paraId="6FC9BC54" w14:textId="77777777" w:rsidR="00F04222" w:rsidRDefault="00F04222" w:rsidP="00F04222">
      <w:pPr>
        <w:pStyle w:val="Output"/>
        <w:rPr>
          <w:color w:val="4C483D" w:themeColor="text2"/>
        </w:rPr>
      </w:pPr>
      <w:r>
        <w:tab/>
      </w:r>
      <w:r>
        <w:rPr>
          <w:b/>
          <w:bCs/>
          <w:color w:val="7F0055"/>
        </w:rPr>
        <w:t>public</w:t>
      </w:r>
      <w:r>
        <w:t xml:space="preserve"> String myData() {</w:t>
      </w:r>
    </w:p>
    <w:p w14:paraId="294AC666" w14:textId="77777777" w:rsidR="00F04222" w:rsidRDefault="00F04222" w:rsidP="00F04222">
      <w:pPr>
        <w:pStyle w:val="Output"/>
        <w:rPr>
          <w:color w:val="4C483D" w:themeColor="text2"/>
        </w:rPr>
      </w:pPr>
      <w:r>
        <w:tab/>
      </w:r>
      <w:r>
        <w:tab/>
      </w:r>
      <w:r>
        <w:rPr>
          <w:b/>
          <w:bCs/>
          <w:color w:val="7F0055"/>
        </w:rPr>
        <w:t>return</w:t>
      </w:r>
      <w:r>
        <w:t xml:space="preserve"> </w:t>
      </w:r>
      <w:r>
        <w:rPr>
          <w:color w:val="2A00FF"/>
        </w:rPr>
        <w:t>"Smalcodes : Hello Spring Boot"</w:t>
      </w:r>
      <w:r>
        <w:t>;</w:t>
      </w:r>
    </w:p>
    <w:p w14:paraId="34A9EF7A" w14:textId="77777777" w:rsidR="00F04222" w:rsidRDefault="00F04222" w:rsidP="00F04222">
      <w:pPr>
        <w:pStyle w:val="Output"/>
        <w:rPr>
          <w:color w:val="4C483D" w:themeColor="text2"/>
        </w:rPr>
      </w:pPr>
      <w:r>
        <w:tab/>
        <w:t>}</w:t>
      </w:r>
    </w:p>
    <w:p w14:paraId="7654EC8A" w14:textId="341B4E74" w:rsidR="00F04222" w:rsidRDefault="00F04222" w:rsidP="00F04222">
      <w:pPr>
        <w:pStyle w:val="Output"/>
      </w:pPr>
      <w:r>
        <w:t>}</w:t>
      </w:r>
    </w:p>
    <w:p w14:paraId="169D7A9B" w14:textId="77777777" w:rsidR="00504864" w:rsidRDefault="00504864" w:rsidP="00504864"/>
    <w:p w14:paraId="247DBDB7" w14:textId="77777777" w:rsidR="00F04222" w:rsidRPr="00377176" w:rsidRDefault="00F04222" w:rsidP="00F04222">
      <w:pPr>
        <w:pStyle w:val="Howitworks"/>
        <w:spacing w:after="0"/>
      </w:pPr>
      <w:r>
        <w:t>app.</w:t>
      </w:r>
      <w:r w:rsidRPr="00377176">
        <w:t>SpringBootApp</w:t>
      </w:r>
      <w:r>
        <w:t>.java</w:t>
      </w:r>
    </w:p>
    <w:p w14:paraId="6FF99EA0" w14:textId="3A5A75A5" w:rsidR="00F04222" w:rsidRDefault="00F04222" w:rsidP="00E74666">
      <w:pPr>
        <w:pStyle w:val="syntax"/>
        <w:rPr>
          <w:color w:val="4C483D" w:themeColor="text2"/>
        </w:rPr>
      </w:pPr>
      <w:r>
        <w:t>package</w:t>
      </w:r>
      <w:r>
        <w:rPr>
          <w:color w:val="000000"/>
        </w:rPr>
        <w:t xml:space="preserve"> app;</w:t>
      </w:r>
    </w:p>
    <w:p w14:paraId="7C6B8584" w14:textId="77777777" w:rsidR="00F04222" w:rsidRDefault="00F04222" w:rsidP="00E74666">
      <w:pPr>
        <w:pStyle w:val="syntax"/>
      </w:pPr>
    </w:p>
    <w:p w14:paraId="43EE109D" w14:textId="77777777" w:rsidR="00F04222" w:rsidRDefault="00F04222" w:rsidP="00E74666">
      <w:pPr>
        <w:pStyle w:val="syntax"/>
        <w:rPr>
          <w:color w:val="4C483D" w:themeColor="text2"/>
        </w:rPr>
      </w:pPr>
      <w:r>
        <w:t>@SpringBootApplication</w:t>
      </w:r>
    </w:p>
    <w:p w14:paraId="1F003406" w14:textId="77777777" w:rsidR="00F04222" w:rsidRDefault="00F04222" w:rsidP="00E74666">
      <w:pPr>
        <w:pStyle w:val="syntax"/>
        <w:rPr>
          <w:color w:val="4C483D" w:themeColor="text2"/>
        </w:rPr>
      </w:pPr>
      <w:r>
        <w:rPr>
          <w:b/>
        </w:rPr>
        <w:t>public</w:t>
      </w:r>
      <w:r>
        <w:t xml:space="preserve"> </w:t>
      </w:r>
      <w:r>
        <w:rPr>
          <w:b/>
        </w:rPr>
        <w:t>class</w:t>
      </w:r>
      <w:r>
        <w:t xml:space="preserve"> SpringBootApp {</w:t>
      </w:r>
    </w:p>
    <w:p w14:paraId="65D88D9D" w14:textId="77777777" w:rsidR="00F04222" w:rsidRDefault="00F04222" w:rsidP="00E74666">
      <w:pPr>
        <w:pStyle w:val="syntax"/>
        <w:rPr>
          <w:color w:val="4C483D" w:themeColor="text2"/>
        </w:rPr>
      </w:pPr>
      <w:r>
        <w:tab/>
      </w:r>
      <w:r>
        <w:rPr>
          <w:b/>
        </w:rPr>
        <w:t>public</w:t>
      </w:r>
      <w:r>
        <w:t xml:space="preserve"> </w:t>
      </w:r>
      <w:r>
        <w:rPr>
          <w:b/>
        </w:rPr>
        <w:t>static</w:t>
      </w:r>
      <w:r>
        <w:t xml:space="preserve"> </w:t>
      </w:r>
      <w:r>
        <w:rPr>
          <w:b/>
        </w:rPr>
        <w:t>void</w:t>
      </w:r>
      <w:r>
        <w:t xml:space="preserve"> main(String[] </w:t>
      </w:r>
      <w:r>
        <w:rPr>
          <w:color w:val="6A3E3E"/>
        </w:rPr>
        <w:t>args</w:t>
      </w:r>
      <w:r>
        <w:t>) {</w:t>
      </w:r>
    </w:p>
    <w:p w14:paraId="6A82587D" w14:textId="77777777" w:rsidR="00F04222" w:rsidRDefault="00F04222" w:rsidP="00E74666">
      <w:pPr>
        <w:pStyle w:val="syntax"/>
        <w:rPr>
          <w:color w:val="4C483D" w:themeColor="text2"/>
        </w:rPr>
      </w:pPr>
      <w:r>
        <w:tab/>
      </w:r>
      <w:r>
        <w:tab/>
        <w:t xml:space="preserve"> SpringApplication.</w:t>
      </w:r>
      <w:r>
        <w:rPr>
          <w:i/>
          <w:iCs/>
        </w:rPr>
        <w:t>run</w:t>
      </w:r>
      <w:r>
        <w:t>(SpringBootApp.</w:t>
      </w:r>
      <w:r>
        <w:rPr>
          <w:b/>
        </w:rPr>
        <w:t>class</w:t>
      </w:r>
      <w:r>
        <w:t xml:space="preserve">, </w:t>
      </w:r>
      <w:r>
        <w:rPr>
          <w:color w:val="6A3E3E"/>
        </w:rPr>
        <w:t>args</w:t>
      </w:r>
      <w:r>
        <w:t>);</w:t>
      </w:r>
    </w:p>
    <w:p w14:paraId="2D74AE74" w14:textId="77777777" w:rsidR="00F04222" w:rsidRDefault="00F04222" w:rsidP="00E74666">
      <w:pPr>
        <w:pStyle w:val="syntax"/>
        <w:rPr>
          <w:color w:val="4C483D" w:themeColor="text2"/>
        </w:rPr>
      </w:pPr>
      <w:r>
        <w:tab/>
        <w:t>}</w:t>
      </w:r>
    </w:p>
    <w:p w14:paraId="7055549B" w14:textId="77777777" w:rsidR="00F04222" w:rsidRDefault="00F04222" w:rsidP="00E74666">
      <w:pPr>
        <w:pStyle w:val="syntax"/>
      </w:pPr>
      <w:r>
        <w:t>}</w:t>
      </w:r>
    </w:p>
    <w:p w14:paraId="149BAE8E" w14:textId="57C66C0F" w:rsidR="00F04222" w:rsidRDefault="00F04222" w:rsidP="00F04222">
      <w:r>
        <w:t>Create pom.xml same as fir</w:t>
      </w:r>
      <w:r w:rsidR="00504864">
        <w:t>s</w:t>
      </w:r>
      <w:r>
        <w:t>t example.</w:t>
      </w:r>
    </w:p>
    <w:p w14:paraId="338434F6" w14:textId="77777777" w:rsidR="00F04222" w:rsidRPr="002E1B03" w:rsidRDefault="00F04222" w:rsidP="00F04222">
      <w:pPr>
        <w:spacing w:after="0"/>
        <w:rPr>
          <w:b/>
          <w:u w:val="single"/>
        </w:rPr>
      </w:pPr>
      <w:r w:rsidRPr="002E1B03">
        <w:rPr>
          <w:b/>
          <w:u w:val="single"/>
        </w:rPr>
        <w:t>Test the Application</w:t>
      </w:r>
    </w:p>
    <w:p w14:paraId="71F07DC2" w14:textId="77777777" w:rsidR="00F04222" w:rsidRDefault="00F04222" w:rsidP="00F04222">
      <w:pPr>
        <w:spacing w:after="0"/>
      </w:pPr>
      <w:r>
        <w:t>Right click on project &gt; Run as &gt;Java Application &gt;</w:t>
      </w:r>
      <w:r w:rsidRPr="002E1B03">
        <w:rPr>
          <w:b/>
        </w:rPr>
        <w:t>select SpringBootApp</w:t>
      </w:r>
    </w:p>
    <w:p w14:paraId="321564C1" w14:textId="77777777" w:rsidR="00F04222" w:rsidRDefault="00F04222" w:rsidP="00F04222">
      <w:r w:rsidRPr="002E1B03">
        <w:rPr>
          <w:noProof/>
          <w:lang w:eastAsia="en-US"/>
        </w:rPr>
        <w:drawing>
          <wp:inline distT="0" distB="0" distL="0" distR="0" wp14:anchorId="37579D63" wp14:editId="373DB38F">
            <wp:extent cx="5943600" cy="1117152"/>
            <wp:effectExtent l="0" t="0" r="0" b="6985"/>
            <wp:docPr id="59" name="Picture 59"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kaveti_s.ITLINFOSYS\Pictures\1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117152"/>
                    </a:xfrm>
                    <a:prstGeom prst="rect">
                      <a:avLst/>
                    </a:prstGeom>
                    <a:noFill/>
                    <a:ln>
                      <a:noFill/>
                    </a:ln>
                  </pic:spPr>
                </pic:pic>
              </a:graphicData>
            </a:graphic>
          </wp:inline>
        </w:drawing>
      </w:r>
    </w:p>
    <w:p w14:paraId="052EA30D" w14:textId="77777777" w:rsidR="00530788" w:rsidRPr="00530788" w:rsidRDefault="00F04222" w:rsidP="00F46707">
      <w:pPr>
        <w:pStyle w:val="ListParagraph"/>
        <w:numPr>
          <w:ilvl w:val="0"/>
          <w:numId w:val="19"/>
        </w:numPr>
      </w:pPr>
      <w:r>
        <w:t>In above</w:t>
      </w:r>
      <w:r w:rsidRPr="00294E7A">
        <w:t xml:space="preserve"> Spring Boot main application class in </w:t>
      </w:r>
      <w:r w:rsidRPr="00294E7A">
        <w:rPr>
          <w:b/>
          <w:i/>
          <w:iCs/>
        </w:rPr>
        <w:t>app</w:t>
      </w:r>
      <w:r w:rsidRPr="00294E7A">
        <w:t> </w:t>
      </w:r>
      <w:r>
        <w:t xml:space="preserve">package </w:t>
      </w:r>
      <w:r w:rsidRPr="00294E7A">
        <w:t xml:space="preserve">and controller class </w:t>
      </w:r>
      <w:r w:rsidRPr="00294E7A">
        <w:rPr>
          <w:b/>
        </w:rPr>
        <w:t>in </w:t>
      </w:r>
      <w:r w:rsidRPr="00294E7A">
        <w:rPr>
          <w:b/>
          <w:i/>
          <w:iCs/>
        </w:rPr>
        <w:t>app.controller</w:t>
      </w:r>
      <w:r w:rsidRPr="00294E7A">
        <w:rPr>
          <w:i/>
          <w:iCs/>
        </w:rPr>
        <w:t>.</w:t>
      </w:r>
    </w:p>
    <w:p w14:paraId="38603661" w14:textId="16F57248" w:rsidR="00530788" w:rsidRPr="00530788" w:rsidRDefault="00530788" w:rsidP="00530788">
      <w:pPr>
        <w:pStyle w:val="ListParagraph"/>
      </w:pPr>
    </w:p>
    <w:p w14:paraId="79C6FB87" w14:textId="3DB87250" w:rsidR="00F04222" w:rsidRDefault="00F04222" w:rsidP="00F46707">
      <w:pPr>
        <w:pStyle w:val="ListParagraph"/>
        <w:numPr>
          <w:ilvl w:val="0"/>
          <w:numId w:val="19"/>
        </w:numPr>
      </w:pPr>
      <w:r w:rsidRPr="00294E7A">
        <w:t xml:space="preserve">While starting our application, </w:t>
      </w:r>
      <w:r>
        <w:t>SpringBootApp class</w:t>
      </w:r>
      <w:r w:rsidRPr="00294E7A">
        <w:t xml:space="preserve"> will scan all the components under </w:t>
      </w:r>
      <w:r w:rsidR="00F961A8" w:rsidRPr="00F961A8">
        <w:rPr>
          <w:rStyle w:val="BlueSyntaxChar"/>
        </w:rPr>
        <w:t>app</w:t>
      </w:r>
      <w:r w:rsidRPr="00294E7A">
        <w:t xml:space="preserve"> package. we have created our controller class in </w:t>
      </w:r>
      <w:r w:rsidRPr="00F961A8">
        <w:rPr>
          <w:rStyle w:val="BlueSyntaxChar"/>
        </w:rPr>
        <w:t>app.controller</w:t>
      </w:r>
      <w:r w:rsidRPr="00294E7A">
        <w:t xml:space="preserve"> which is inside </w:t>
      </w:r>
      <w:r w:rsidRPr="00F961A8">
        <w:rPr>
          <w:rStyle w:val="BlueSyntaxChar"/>
        </w:rPr>
        <w:t>app</w:t>
      </w:r>
      <w:r>
        <w:t xml:space="preserve"> package</w:t>
      </w:r>
      <w:r w:rsidR="00F961A8">
        <w:t>.so</w:t>
      </w:r>
      <w:r w:rsidRPr="00294E7A">
        <w:t xml:space="preserve"> our controller was registered by spring boot.</w:t>
      </w:r>
    </w:p>
    <w:p w14:paraId="61AC6BD1" w14:textId="77777777" w:rsidR="00F04222" w:rsidRPr="00294E7A" w:rsidRDefault="00F04222" w:rsidP="00F04222">
      <w:pPr>
        <w:pStyle w:val="ListParagraph"/>
      </w:pPr>
    </w:p>
    <w:p w14:paraId="5C6C2B0B" w14:textId="06CCD7C7" w:rsidR="00F04222" w:rsidRDefault="00F04222" w:rsidP="00F46707">
      <w:pPr>
        <w:pStyle w:val="ListParagraph"/>
        <w:numPr>
          <w:ilvl w:val="0"/>
          <w:numId w:val="19"/>
        </w:numPr>
        <w:spacing w:after="0"/>
      </w:pPr>
      <w:r w:rsidRPr="00294E7A">
        <w:t>If you create the controller class outside of the main package, lets say </w:t>
      </w:r>
      <w:r w:rsidRPr="00C4643B">
        <w:rPr>
          <w:rStyle w:val="0SyntaxPinkChar"/>
        </w:rPr>
        <w:t>com.smlcodes.controller</w:t>
      </w:r>
      <w:r w:rsidRPr="00946749">
        <w:rPr>
          <w:i/>
          <w:iCs/>
        </w:rPr>
        <w:t>, </w:t>
      </w:r>
      <w:r w:rsidRPr="00294E7A">
        <w:t>If you run the application it gives 404 error</w:t>
      </w:r>
      <w:r>
        <w:t xml:space="preserve">.To resolve this, </w:t>
      </w:r>
      <w:r w:rsidRPr="00294E7A">
        <w:t> we have to add </w:t>
      </w:r>
      <w:r w:rsidRPr="00946749">
        <w:rPr>
          <w:b/>
          <w:i/>
          <w:iCs/>
          <w:color w:val="FF0000"/>
        </w:rPr>
        <w:t>@ComponentScan</w:t>
      </w:r>
      <w:r w:rsidRPr="00946749">
        <w:rPr>
          <w:color w:val="FF0000"/>
        </w:rPr>
        <w:t> </w:t>
      </w:r>
      <w:r w:rsidRPr="00294E7A">
        <w:t xml:space="preserve">annotation in our Spring Boot main class, </w:t>
      </w:r>
      <w:r>
        <w:t>as below</w:t>
      </w:r>
    </w:p>
    <w:p w14:paraId="3CBC1B17" w14:textId="77777777" w:rsidR="00F04222" w:rsidRDefault="00F04222" w:rsidP="00F961A8">
      <w:pPr>
        <w:pStyle w:val="Output"/>
        <w:ind w:left="720"/>
      </w:pPr>
      <w:r>
        <w:t>@SpringBootApplication</w:t>
      </w:r>
    </w:p>
    <w:p w14:paraId="17680FE2" w14:textId="77777777" w:rsidR="00F04222" w:rsidRDefault="00F04222" w:rsidP="00F961A8">
      <w:pPr>
        <w:pStyle w:val="Output"/>
        <w:ind w:left="720"/>
        <w:rPr>
          <w:color w:val="4C483D" w:themeColor="text2"/>
        </w:rPr>
      </w:pPr>
      <w:r w:rsidRPr="00294E7A">
        <w:rPr>
          <w:color w:val="4C483D" w:themeColor="text2"/>
        </w:rPr>
        <w:t>@ComponentScan(basePackages="</w:t>
      </w:r>
      <w:r>
        <w:rPr>
          <w:color w:val="4C483D" w:themeColor="text2"/>
        </w:rPr>
        <w:t>smlcodes</w:t>
      </w:r>
      <w:r w:rsidRPr="00294E7A">
        <w:rPr>
          <w:color w:val="4C483D" w:themeColor="text2"/>
        </w:rPr>
        <w:t>.controller")</w:t>
      </w:r>
    </w:p>
    <w:p w14:paraId="0E36125E" w14:textId="77777777" w:rsidR="00F04222" w:rsidRDefault="00F04222" w:rsidP="00F961A8">
      <w:pPr>
        <w:pStyle w:val="Output"/>
        <w:ind w:left="720"/>
        <w:rPr>
          <w:color w:val="4C483D" w:themeColor="text2"/>
        </w:rPr>
      </w:pPr>
      <w:r>
        <w:rPr>
          <w:b/>
          <w:bCs/>
          <w:color w:val="7F0055"/>
        </w:rPr>
        <w:t>public</w:t>
      </w:r>
      <w:r>
        <w:rPr>
          <w:color w:val="000000"/>
        </w:rPr>
        <w:t xml:space="preserve"> </w:t>
      </w:r>
      <w:r>
        <w:rPr>
          <w:b/>
          <w:bCs/>
          <w:color w:val="7F0055"/>
        </w:rPr>
        <w:t>class</w:t>
      </w:r>
      <w:r>
        <w:rPr>
          <w:color w:val="000000"/>
        </w:rPr>
        <w:t xml:space="preserve"> SpringBootApp {</w:t>
      </w:r>
    </w:p>
    <w:p w14:paraId="4B6B5BA4" w14:textId="77777777" w:rsidR="00F04222" w:rsidRDefault="00F04222" w:rsidP="00F961A8">
      <w:pPr>
        <w:pStyle w:val="Output"/>
        <w:ind w:left="720"/>
        <w:rPr>
          <w:color w:val="4C483D" w:themeColor="text2"/>
        </w:rPr>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main(String[] </w:t>
      </w:r>
      <w:r>
        <w:rPr>
          <w:color w:val="6A3E3E"/>
        </w:rPr>
        <w:t>args</w:t>
      </w:r>
      <w:r>
        <w:rPr>
          <w:color w:val="000000"/>
        </w:rPr>
        <w:t>) {</w:t>
      </w:r>
    </w:p>
    <w:p w14:paraId="70A784F5" w14:textId="77777777" w:rsidR="00F04222" w:rsidRDefault="00F04222" w:rsidP="00F961A8">
      <w:pPr>
        <w:pStyle w:val="Output"/>
        <w:ind w:left="720"/>
        <w:rPr>
          <w:color w:val="4C483D" w:themeColor="text2"/>
        </w:rPr>
      </w:pPr>
      <w:r>
        <w:rPr>
          <w:color w:val="000000"/>
        </w:rPr>
        <w:tab/>
      </w:r>
      <w:r>
        <w:rPr>
          <w:color w:val="000000"/>
        </w:rPr>
        <w:tab/>
        <w:t xml:space="preserve"> SpringApplication.</w:t>
      </w:r>
      <w:r>
        <w:rPr>
          <w:i/>
          <w:iCs/>
          <w:color w:val="000000"/>
        </w:rPr>
        <w:t>run</w:t>
      </w:r>
      <w:r>
        <w:rPr>
          <w:color w:val="000000"/>
        </w:rPr>
        <w:t>(SpringBootApp.</w:t>
      </w:r>
      <w:r>
        <w:rPr>
          <w:b/>
          <w:bCs/>
          <w:color w:val="7F0055"/>
        </w:rPr>
        <w:t>class</w:t>
      </w:r>
      <w:r>
        <w:rPr>
          <w:color w:val="000000"/>
        </w:rPr>
        <w:t xml:space="preserve">, </w:t>
      </w:r>
      <w:r>
        <w:rPr>
          <w:color w:val="6A3E3E"/>
        </w:rPr>
        <w:t>args</w:t>
      </w:r>
      <w:r>
        <w:rPr>
          <w:color w:val="000000"/>
        </w:rPr>
        <w:t>);</w:t>
      </w:r>
    </w:p>
    <w:p w14:paraId="65A497CC" w14:textId="77777777" w:rsidR="00F04222" w:rsidRDefault="00F04222" w:rsidP="00F961A8">
      <w:pPr>
        <w:pStyle w:val="Output"/>
        <w:ind w:left="720"/>
        <w:rPr>
          <w:color w:val="4C483D" w:themeColor="text2"/>
        </w:rPr>
      </w:pPr>
      <w:r>
        <w:rPr>
          <w:color w:val="000000"/>
        </w:rPr>
        <w:tab/>
        <w:t>}</w:t>
      </w:r>
    </w:p>
    <w:p w14:paraId="7660636B" w14:textId="77777777" w:rsidR="00F04222" w:rsidRDefault="00F04222" w:rsidP="00F961A8">
      <w:pPr>
        <w:pStyle w:val="Output"/>
        <w:ind w:left="720"/>
      </w:pPr>
      <w:r>
        <w:rPr>
          <w:color w:val="000000"/>
        </w:rPr>
        <w:t>}</w:t>
      </w:r>
    </w:p>
    <w:p w14:paraId="6AD2F8CE" w14:textId="1E21084E" w:rsidR="00F04222" w:rsidRDefault="00F04222" w:rsidP="00F04222"/>
    <w:p w14:paraId="5FE1ECEC" w14:textId="6B2B59CD" w:rsidR="001B1BBB" w:rsidRDefault="001B1BBB" w:rsidP="0094615B">
      <w:pPr>
        <w:pStyle w:val="Heading2"/>
      </w:pPr>
      <w:bookmarkStart w:id="81" w:name="_Toc98762624"/>
      <w:bookmarkStart w:id="82" w:name="_Toc98778494"/>
      <w:r>
        <w:lastRenderedPageBreak/>
        <w:t xml:space="preserve">Spring Boot - </w:t>
      </w:r>
      <w:r w:rsidRPr="001B1BBB">
        <w:t>Rest API exception handling</w:t>
      </w:r>
      <w:r w:rsidR="00577905">
        <w:t xml:space="preserve"> (</w:t>
      </w:r>
      <w:r w:rsidR="00577905" w:rsidRPr="00577905">
        <w:t>@ControllerAdvice</w:t>
      </w:r>
      <w:r w:rsidR="00577905">
        <w:t>)</w:t>
      </w:r>
      <w:bookmarkEnd w:id="81"/>
      <w:bookmarkEnd w:id="82"/>
    </w:p>
    <w:p w14:paraId="497BBD98" w14:textId="12096070" w:rsidR="00494773" w:rsidRDefault="0094615B" w:rsidP="0094615B">
      <w:pPr>
        <w:spacing w:after="0"/>
      </w:pPr>
      <w:r>
        <w:t>In below Code, you can observe multiple Try/Catch blocks to handle exceptions.</w:t>
      </w:r>
    </w:p>
    <w:p w14:paraId="34BC338D" w14:textId="77777777" w:rsidR="0094615B" w:rsidRPr="0094615B" w:rsidRDefault="0094615B" w:rsidP="0094615B">
      <w:pPr>
        <w:pStyle w:val="Output"/>
        <w:rPr>
          <w:color w:val="000000"/>
          <w:lang w:eastAsia="en-US"/>
        </w:rPr>
      </w:pPr>
      <w:r w:rsidRPr="0094615B">
        <w:rPr>
          <w:lang w:eastAsia="en-US"/>
        </w:rPr>
        <w:t>@RestController</w:t>
      </w:r>
    </w:p>
    <w:p w14:paraId="331278C6" w14:textId="77777777" w:rsidR="0094615B" w:rsidRPr="0094615B" w:rsidRDefault="0094615B" w:rsidP="0094615B">
      <w:pPr>
        <w:pStyle w:val="Output"/>
        <w:rPr>
          <w:color w:val="000000"/>
          <w:lang w:eastAsia="en-US"/>
        </w:rPr>
      </w:pPr>
      <w:r w:rsidRPr="0094615B">
        <w:rPr>
          <w:color w:val="0077AA"/>
          <w:lang w:eastAsia="en-US"/>
        </w:rPr>
        <w:t>public</w:t>
      </w:r>
      <w:r w:rsidRPr="0094615B">
        <w:rPr>
          <w:color w:val="000000"/>
          <w:lang w:eastAsia="en-US"/>
        </w:rPr>
        <w:t xml:space="preserve"> </w:t>
      </w:r>
      <w:r w:rsidRPr="0094615B">
        <w:rPr>
          <w:color w:val="0077AA"/>
          <w:lang w:eastAsia="en-US"/>
        </w:rPr>
        <w:t>class</w:t>
      </w:r>
      <w:r w:rsidRPr="0094615B">
        <w:rPr>
          <w:color w:val="000000"/>
          <w:lang w:eastAsia="en-US"/>
        </w:rPr>
        <w:t xml:space="preserve"> TutorialController </w:t>
      </w:r>
      <w:r w:rsidRPr="0094615B">
        <w:rPr>
          <w:lang w:eastAsia="en-US"/>
        </w:rPr>
        <w:t>{</w:t>
      </w:r>
    </w:p>
    <w:p w14:paraId="66B00185"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@Autowired</w:t>
      </w:r>
    </w:p>
    <w:p w14:paraId="093730FF" w14:textId="77777777" w:rsidR="0094615B" w:rsidRPr="0094615B" w:rsidRDefault="0094615B" w:rsidP="0094615B">
      <w:pPr>
        <w:pStyle w:val="Output"/>
        <w:rPr>
          <w:color w:val="000000"/>
          <w:lang w:eastAsia="en-US"/>
        </w:rPr>
      </w:pPr>
      <w:r w:rsidRPr="0094615B">
        <w:rPr>
          <w:color w:val="000000"/>
          <w:lang w:eastAsia="en-US"/>
        </w:rPr>
        <w:t xml:space="preserve">  TutorialRepository tutorialRepository</w:t>
      </w:r>
      <w:r w:rsidRPr="0094615B">
        <w:rPr>
          <w:lang w:eastAsia="en-US"/>
        </w:rPr>
        <w:t>;</w:t>
      </w:r>
    </w:p>
    <w:p w14:paraId="255F6CC6"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@GetMapping(</w:t>
      </w:r>
      <w:r w:rsidRPr="0094615B">
        <w:rPr>
          <w:color w:val="669900"/>
          <w:lang w:eastAsia="en-US"/>
        </w:rPr>
        <w:t>"/tutorials"</w:t>
      </w:r>
      <w:r w:rsidRPr="0094615B">
        <w:rPr>
          <w:lang w:eastAsia="en-US"/>
        </w:rPr>
        <w:t>)</w:t>
      </w:r>
    </w:p>
    <w:p w14:paraId="58DC9C01"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public</w:t>
      </w:r>
      <w:r w:rsidRPr="0094615B">
        <w:rPr>
          <w:color w:val="000000"/>
          <w:lang w:eastAsia="en-US"/>
        </w:rPr>
        <w:t xml:space="preserve"> ResponseEntity</w:t>
      </w:r>
      <w:r w:rsidRPr="0094615B">
        <w:rPr>
          <w:lang w:eastAsia="en-US"/>
        </w:rPr>
        <w:t>&lt;</w:t>
      </w:r>
      <w:r w:rsidRPr="0094615B">
        <w:rPr>
          <w:color w:val="000000"/>
          <w:lang w:eastAsia="en-US"/>
        </w:rPr>
        <w:t>List</w:t>
      </w:r>
      <w:r w:rsidRPr="0094615B">
        <w:rPr>
          <w:lang w:eastAsia="en-US"/>
        </w:rPr>
        <w:t>&lt;</w:t>
      </w:r>
      <w:r w:rsidRPr="0094615B">
        <w:rPr>
          <w:color w:val="000000"/>
          <w:lang w:eastAsia="en-US"/>
        </w:rPr>
        <w:t>Tutorial</w:t>
      </w:r>
      <w:r w:rsidRPr="0094615B">
        <w:rPr>
          <w:lang w:eastAsia="en-US"/>
        </w:rPr>
        <w:t>&gt;&gt;</w:t>
      </w:r>
      <w:r w:rsidRPr="0094615B">
        <w:rPr>
          <w:color w:val="000000"/>
          <w:lang w:eastAsia="en-US"/>
        </w:rPr>
        <w:t xml:space="preserve"> </w:t>
      </w:r>
      <w:r w:rsidRPr="0094615B">
        <w:rPr>
          <w:color w:val="DD4A68"/>
          <w:lang w:eastAsia="en-US"/>
        </w:rPr>
        <w:t>getAllTutorials</w:t>
      </w:r>
      <w:r w:rsidRPr="0094615B">
        <w:rPr>
          <w:lang w:eastAsia="en-US"/>
        </w:rPr>
        <w:t>(@RequestParam(</w:t>
      </w:r>
      <w:r w:rsidRPr="0094615B">
        <w:rPr>
          <w:color w:val="000000"/>
          <w:lang w:eastAsia="en-US"/>
        </w:rPr>
        <w:t xml:space="preserve">required </w:t>
      </w:r>
      <w:r w:rsidRPr="0094615B">
        <w:rPr>
          <w:color w:val="9A6E3A"/>
          <w:lang w:eastAsia="en-US"/>
        </w:rPr>
        <w:t>=</w:t>
      </w:r>
      <w:r w:rsidRPr="0094615B">
        <w:rPr>
          <w:color w:val="000000"/>
          <w:lang w:eastAsia="en-US"/>
        </w:rPr>
        <w:t xml:space="preserve"> </w:t>
      </w:r>
      <w:r w:rsidRPr="0094615B">
        <w:rPr>
          <w:color w:val="990055"/>
          <w:lang w:eastAsia="en-US"/>
        </w:rPr>
        <w:t>false</w:t>
      </w:r>
      <w:r w:rsidRPr="0094615B">
        <w:rPr>
          <w:lang w:eastAsia="en-US"/>
        </w:rPr>
        <w:t>)</w:t>
      </w:r>
      <w:r w:rsidRPr="0094615B">
        <w:rPr>
          <w:color w:val="000000"/>
          <w:lang w:eastAsia="en-US"/>
        </w:rPr>
        <w:t xml:space="preserve"> String title</w:t>
      </w:r>
      <w:r w:rsidRPr="0094615B">
        <w:rPr>
          <w:lang w:eastAsia="en-US"/>
        </w:rPr>
        <w:t>)</w:t>
      </w:r>
      <w:r w:rsidRPr="0094615B">
        <w:rPr>
          <w:color w:val="000000"/>
          <w:lang w:eastAsia="en-US"/>
        </w:rPr>
        <w:t xml:space="preserve"> </w:t>
      </w:r>
      <w:r w:rsidRPr="0094615B">
        <w:rPr>
          <w:lang w:eastAsia="en-US"/>
        </w:rPr>
        <w:t>{</w:t>
      </w:r>
    </w:p>
    <w:p w14:paraId="2259B56C"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try</w:t>
      </w:r>
      <w:r w:rsidRPr="0094615B">
        <w:rPr>
          <w:color w:val="000000"/>
          <w:lang w:eastAsia="en-US"/>
        </w:rPr>
        <w:t xml:space="preserve"> </w:t>
      </w:r>
      <w:r w:rsidRPr="0094615B">
        <w:rPr>
          <w:lang w:eastAsia="en-US"/>
        </w:rPr>
        <w:t>{</w:t>
      </w:r>
    </w:p>
    <w:p w14:paraId="6691A8A7"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p>
    <w:p w14:paraId="7D000640"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return</w:t>
      </w:r>
      <w:r w:rsidRPr="0094615B">
        <w:rPr>
          <w:color w:val="000000"/>
          <w:lang w:eastAsia="en-US"/>
        </w:rPr>
        <w:t xml:space="preserve"> </w:t>
      </w:r>
      <w:r w:rsidRPr="0094615B">
        <w:rPr>
          <w:color w:val="0077AA"/>
          <w:lang w:eastAsia="en-US"/>
        </w:rPr>
        <w:t>new</w:t>
      </w:r>
      <w:r w:rsidRPr="0094615B">
        <w:rPr>
          <w:color w:val="000000"/>
          <w:lang w:eastAsia="en-US"/>
        </w:rPr>
        <w:t xml:space="preserve"> ResponseEntity</w:t>
      </w:r>
      <w:r w:rsidRPr="0094615B">
        <w:rPr>
          <w:lang w:eastAsia="en-US"/>
        </w:rPr>
        <w:t>&lt;&gt;(</w:t>
      </w:r>
      <w:r w:rsidRPr="0094615B">
        <w:rPr>
          <w:color w:val="000000"/>
          <w:lang w:eastAsia="en-US"/>
        </w:rPr>
        <w:t>tutorials</w:t>
      </w:r>
      <w:r w:rsidRPr="0094615B">
        <w:rPr>
          <w:lang w:eastAsia="en-US"/>
        </w:rPr>
        <w:t>,</w:t>
      </w:r>
      <w:r w:rsidRPr="0094615B">
        <w:rPr>
          <w:color w:val="000000"/>
          <w:lang w:eastAsia="en-US"/>
        </w:rPr>
        <w:t xml:space="preserve"> HttpStatus</w:t>
      </w:r>
      <w:r w:rsidRPr="0094615B">
        <w:rPr>
          <w:lang w:eastAsia="en-US"/>
        </w:rPr>
        <w:t>.</w:t>
      </w:r>
      <w:r w:rsidRPr="0094615B">
        <w:rPr>
          <w:color w:val="000000"/>
          <w:lang w:eastAsia="en-US"/>
        </w:rPr>
        <w:t>OK</w:t>
      </w:r>
      <w:r w:rsidRPr="0094615B">
        <w:rPr>
          <w:lang w:eastAsia="en-US"/>
        </w:rPr>
        <w:t>);</w:t>
      </w:r>
    </w:p>
    <w:p w14:paraId="04FCC18F"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r w:rsidRPr="0094615B">
        <w:rPr>
          <w:color w:val="000000"/>
          <w:lang w:eastAsia="en-US"/>
        </w:rPr>
        <w:t xml:space="preserve"> </w:t>
      </w:r>
      <w:r w:rsidRPr="0094615B">
        <w:rPr>
          <w:color w:val="0077AA"/>
          <w:lang w:eastAsia="en-US"/>
        </w:rPr>
        <w:t>catch</w:t>
      </w:r>
      <w:r w:rsidRPr="0094615B">
        <w:rPr>
          <w:color w:val="000000"/>
          <w:lang w:eastAsia="en-US"/>
        </w:rPr>
        <w:t xml:space="preserve"> </w:t>
      </w:r>
      <w:r w:rsidRPr="0094615B">
        <w:rPr>
          <w:lang w:eastAsia="en-US"/>
        </w:rPr>
        <w:t>(</w:t>
      </w:r>
      <w:r w:rsidRPr="0094615B">
        <w:rPr>
          <w:color w:val="000000"/>
          <w:lang w:eastAsia="en-US"/>
        </w:rPr>
        <w:t>Exception e</w:t>
      </w:r>
      <w:r w:rsidRPr="0094615B">
        <w:rPr>
          <w:lang w:eastAsia="en-US"/>
        </w:rPr>
        <w:t>)</w:t>
      </w:r>
      <w:r w:rsidRPr="0094615B">
        <w:rPr>
          <w:color w:val="000000"/>
          <w:lang w:eastAsia="en-US"/>
        </w:rPr>
        <w:t xml:space="preserve"> </w:t>
      </w:r>
      <w:r w:rsidRPr="0094615B">
        <w:rPr>
          <w:lang w:eastAsia="en-US"/>
        </w:rPr>
        <w:t>{</w:t>
      </w:r>
    </w:p>
    <w:p w14:paraId="6F9A4B9C"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return</w:t>
      </w:r>
      <w:r w:rsidRPr="0094615B">
        <w:rPr>
          <w:color w:val="000000"/>
          <w:lang w:eastAsia="en-US"/>
        </w:rPr>
        <w:t xml:space="preserve"> </w:t>
      </w:r>
      <w:r w:rsidRPr="0094615B">
        <w:rPr>
          <w:color w:val="0077AA"/>
          <w:lang w:eastAsia="en-US"/>
        </w:rPr>
        <w:t>new</w:t>
      </w:r>
      <w:r w:rsidRPr="0094615B">
        <w:rPr>
          <w:color w:val="000000"/>
          <w:lang w:eastAsia="en-US"/>
        </w:rPr>
        <w:t xml:space="preserve"> ResponseEntity</w:t>
      </w:r>
      <w:r w:rsidRPr="0094615B">
        <w:rPr>
          <w:lang w:eastAsia="en-US"/>
        </w:rPr>
        <w:t>&lt;&gt;(</w:t>
      </w:r>
      <w:r w:rsidRPr="0094615B">
        <w:rPr>
          <w:color w:val="0077AA"/>
          <w:lang w:eastAsia="en-US"/>
        </w:rPr>
        <w:t>null</w:t>
      </w:r>
      <w:r w:rsidRPr="0094615B">
        <w:rPr>
          <w:lang w:eastAsia="en-US"/>
        </w:rPr>
        <w:t>,</w:t>
      </w:r>
      <w:r w:rsidRPr="0094615B">
        <w:rPr>
          <w:color w:val="000000"/>
          <w:lang w:eastAsia="en-US"/>
        </w:rPr>
        <w:t xml:space="preserve"> HttpStatus</w:t>
      </w:r>
      <w:r w:rsidRPr="0094615B">
        <w:rPr>
          <w:lang w:eastAsia="en-US"/>
        </w:rPr>
        <w:t>.</w:t>
      </w:r>
      <w:r w:rsidRPr="0094615B">
        <w:rPr>
          <w:color w:val="0000FF"/>
          <w:lang w:eastAsia="en-US"/>
        </w:rPr>
        <w:t>INTERNAL_SERVER_ERROR</w:t>
      </w:r>
      <w:r w:rsidRPr="0094615B">
        <w:rPr>
          <w:lang w:eastAsia="en-US"/>
        </w:rPr>
        <w:t>);</w:t>
      </w:r>
    </w:p>
    <w:p w14:paraId="0D539683"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p>
    <w:p w14:paraId="5AC1D65C"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p>
    <w:p w14:paraId="59497F28" w14:textId="77777777" w:rsidR="0094615B" w:rsidRPr="0094615B" w:rsidRDefault="0094615B" w:rsidP="0094615B">
      <w:pPr>
        <w:pStyle w:val="Output"/>
        <w:rPr>
          <w:color w:val="000000"/>
          <w:lang w:eastAsia="en-US"/>
        </w:rPr>
      </w:pPr>
      <w:r w:rsidRPr="0094615B">
        <w:rPr>
          <w:color w:val="000000"/>
          <w:lang w:eastAsia="en-US"/>
        </w:rPr>
        <w:t xml:space="preserve">  </w:t>
      </w:r>
    </w:p>
    <w:p w14:paraId="73A00568"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@GetMapping(</w:t>
      </w:r>
      <w:r w:rsidRPr="0094615B">
        <w:rPr>
          <w:color w:val="669900"/>
          <w:lang w:eastAsia="en-US"/>
        </w:rPr>
        <w:t>"/tutorials/{id}"</w:t>
      </w:r>
      <w:r w:rsidRPr="0094615B">
        <w:rPr>
          <w:lang w:eastAsia="en-US"/>
        </w:rPr>
        <w:t>)</w:t>
      </w:r>
    </w:p>
    <w:p w14:paraId="5CFC6BDA"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public</w:t>
      </w:r>
      <w:r w:rsidRPr="0094615B">
        <w:rPr>
          <w:color w:val="000000"/>
          <w:lang w:eastAsia="en-US"/>
        </w:rPr>
        <w:t xml:space="preserve"> ResponseEntity</w:t>
      </w:r>
      <w:r w:rsidRPr="0094615B">
        <w:rPr>
          <w:lang w:eastAsia="en-US"/>
        </w:rPr>
        <w:t>&lt;</w:t>
      </w:r>
      <w:r w:rsidRPr="0094615B">
        <w:rPr>
          <w:color w:val="000000"/>
          <w:lang w:eastAsia="en-US"/>
        </w:rPr>
        <w:t>Tutorial</w:t>
      </w:r>
      <w:r w:rsidRPr="0094615B">
        <w:rPr>
          <w:lang w:eastAsia="en-US"/>
        </w:rPr>
        <w:t>&gt;</w:t>
      </w:r>
      <w:r w:rsidRPr="0094615B">
        <w:rPr>
          <w:color w:val="000000"/>
          <w:lang w:eastAsia="en-US"/>
        </w:rPr>
        <w:t xml:space="preserve"> </w:t>
      </w:r>
      <w:r w:rsidRPr="0094615B">
        <w:rPr>
          <w:color w:val="DD4A68"/>
          <w:lang w:eastAsia="en-US"/>
        </w:rPr>
        <w:t>getTutorialById</w:t>
      </w:r>
      <w:r w:rsidRPr="0094615B">
        <w:rPr>
          <w:lang w:eastAsia="en-US"/>
        </w:rPr>
        <w:t>(@PathVariable(</w:t>
      </w:r>
      <w:r w:rsidRPr="0094615B">
        <w:rPr>
          <w:color w:val="669900"/>
          <w:lang w:eastAsia="en-US"/>
        </w:rPr>
        <w:t>"id"</w:t>
      </w:r>
      <w:r w:rsidRPr="0094615B">
        <w:rPr>
          <w:lang w:eastAsia="en-US"/>
        </w:rPr>
        <w:t>)</w:t>
      </w:r>
      <w:r w:rsidRPr="0094615B">
        <w:rPr>
          <w:color w:val="000000"/>
          <w:lang w:eastAsia="en-US"/>
        </w:rPr>
        <w:t xml:space="preserve"> </w:t>
      </w:r>
      <w:r w:rsidRPr="0094615B">
        <w:rPr>
          <w:color w:val="0077AA"/>
          <w:lang w:eastAsia="en-US"/>
        </w:rPr>
        <w:t>long</w:t>
      </w:r>
      <w:r w:rsidRPr="0094615B">
        <w:rPr>
          <w:color w:val="000000"/>
          <w:lang w:eastAsia="en-US"/>
        </w:rPr>
        <w:t xml:space="preserve"> id</w:t>
      </w:r>
      <w:r w:rsidRPr="0094615B">
        <w:rPr>
          <w:lang w:eastAsia="en-US"/>
        </w:rPr>
        <w:t>)</w:t>
      </w:r>
      <w:r w:rsidRPr="0094615B">
        <w:rPr>
          <w:color w:val="000000"/>
          <w:lang w:eastAsia="en-US"/>
        </w:rPr>
        <w:t xml:space="preserve"> </w:t>
      </w:r>
      <w:r w:rsidRPr="0094615B">
        <w:rPr>
          <w:lang w:eastAsia="en-US"/>
        </w:rPr>
        <w:t>{</w:t>
      </w:r>
    </w:p>
    <w:p w14:paraId="5AC27AD0" w14:textId="77777777" w:rsidR="0094615B" w:rsidRPr="0094615B" w:rsidRDefault="0094615B" w:rsidP="0094615B">
      <w:pPr>
        <w:pStyle w:val="Output"/>
        <w:rPr>
          <w:color w:val="000000"/>
          <w:lang w:eastAsia="en-US"/>
        </w:rPr>
      </w:pPr>
      <w:r w:rsidRPr="0094615B">
        <w:rPr>
          <w:color w:val="000000"/>
          <w:lang w:eastAsia="en-US"/>
        </w:rPr>
        <w:t xml:space="preserve">    Optional</w:t>
      </w:r>
      <w:r w:rsidRPr="0094615B">
        <w:rPr>
          <w:lang w:eastAsia="en-US"/>
        </w:rPr>
        <w:t>&lt;</w:t>
      </w:r>
      <w:r w:rsidRPr="0094615B">
        <w:rPr>
          <w:color w:val="000000"/>
          <w:lang w:eastAsia="en-US"/>
        </w:rPr>
        <w:t>Tutorial</w:t>
      </w:r>
      <w:r w:rsidRPr="0094615B">
        <w:rPr>
          <w:lang w:eastAsia="en-US"/>
        </w:rPr>
        <w:t>&gt;</w:t>
      </w:r>
      <w:r w:rsidRPr="0094615B">
        <w:rPr>
          <w:color w:val="000000"/>
          <w:lang w:eastAsia="en-US"/>
        </w:rPr>
        <w:t xml:space="preserve"> tutorialData </w:t>
      </w:r>
      <w:r w:rsidRPr="0094615B">
        <w:rPr>
          <w:color w:val="9A6E3A"/>
          <w:lang w:eastAsia="en-US"/>
        </w:rPr>
        <w:t>=</w:t>
      </w:r>
      <w:r w:rsidRPr="0094615B">
        <w:rPr>
          <w:color w:val="000000"/>
          <w:lang w:eastAsia="en-US"/>
        </w:rPr>
        <w:t xml:space="preserve"> tutorialRepository</w:t>
      </w:r>
      <w:r w:rsidRPr="0094615B">
        <w:rPr>
          <w:lang w:eastAsia="en-US"/>
        </w:rPr>
        <w:t>.</w:t>
      </w:r>
      <w:r w:rsidRPr="0094615B">
        <w:rPr>
          <w:color w:val="DD4A68"/>
          <w:lang w:eastAsia="en-US"/>
        </w:rPr>
        <w:t>findById</w:t>
      </w:r>
      <w:r w:rsidRPr="0094615B">
        <w:rPr>
          <w:lang w:eastAsia="en-US"/>
        </w:rPr>
        <w:t>(</w:t>
      </w:r>
      <w:r w:rsidRPr="0094615B">
        <w:rPr>
          <w:color w:val="000000"/>
          <w:lang w:eastAsia="en-US"/>
        </w:rPr>
        <w:t>id</w:t>
      </w:r>
      <w:r w:rsidRPr="0094615B">
        <w:rPr>
          <w:lang w:eastAsia="en-US"/>
        </w:rPr>
        <w:t>);</w:t>
      </w:r>
    </w:p>
    <w:p w14:paraId="71EE57A0"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if</w:t>
      </w:r>
      <w:r w:rsidRPr="0094615B">
        <w:rPr>
          <w:color w:val="000000"/>
          <w:lang w:eastAsia="en-US"/>
        </w:rPr>
        <w:t xml:space="preserve"> </w:t>
      </w:r>
      <w:r w:rsidRPr="0094615B">
        <w:rPr>
          <w:lang w:eastAsia="en-US"/>
        </w:rPr>
        <w:t>(</w:t>
      </w:r>
      <w:r w:rsidRPr="0094615B">
        <w:rPr>
          <w:color w:val="000000"/>
          <w:lang w:eastAsia="en-US"/>
        </w:rPr>
        <w:t>tutorialData</w:t>
      </w:r>
      <w:r w:rsidRPr="0094615B">
        <w:rPr>
          <w:lang w:eastAsia="en-US"/>
        </w:rPr>
        <w:t>.</w:t>
      </w:r>
      <w:r w:rsidRPr="0094615B">
        <w:rPr>
          <w:color w:val="DD4A68"/>
          <w:lang w:eastAsia="en-US"/>
        </w:rPr>
        <w:t>isPresent</w:t>
      </w:r>
      <w:r w:rsidRPr="0094615B">
        <w:rPr>
          <w:lang w:eastAsia="en-US"/>
        </w:rPr>
        <w:t>())</w:t>
      </w:r>
      <w:r w:rsidRPr="0094615B">
        <w:rPr>
          <w:color w:val="000000"/>
          <w:lang w:eastAsia="en-US"/>
        </w:rPr>
        <w:t xml:space="preserve"> </w:t>
      </w:r>
      <w:r w:rsidRPr="0094615B">
        <w:rPr>
          <w:lang w:eastAsia="en-US"/>
        </w:rPr>
        <w:t>{</w:t>
      </w:r>
    </w:p>
    <w:p w14:paraId="5FA47BB3"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return</w:t>
      </w:r>
      <w:r w:rsidRPr="0094615B">
        <w:rPr>
          <w:color w:val="000000"/>
          <w:lang w:eastAsia="en-US"/>
        </w:rPr>
        <w:t xml:space="preserve"> </w:t>
      </w:r>
      <w:r w:rsidRPr="0094615B">
        <w:rPr>
          <w:color w:val="0077AA"/>
          <w:lang w:eastAsia="en-US"/>
        </w:rPr>
        <w:t>new</w:t>
      </w:r>
      <w:r w:rsidRPr="0094615B">
        <w:rPr>
          <w:color w:val="000000"/>
          <w:lang w:eastAsia="en-US"/>
        </w:rPr>
        <w:t xml:space="preserve"> ResponseEntity</w:t>
      </w:r>
      <w:r w:rsidRPr="0094615B">
        <w:rPr>
          <w:lang w:eastAsia="en-US"/>
        </w:rPr>
        <w:t>&lt;&gt;(</w:t>
      </w:r>
      <w:r w:rsidRPr="0094615B">
        <w:rPr>
          <w:color w:val="000000"/>
          <w:lang w:eastAsia="en-US"/>
        </w:rPr>
        <w:t>tutorialData</w:t>
      </w:r>
      <w:r w:rsidRPr="0094615B">
        <w:rPr>
          <w:lang w:eastAsia="en-US"/>
        </w:rPr>
        <w:t>.</w:t>
      </w:r>
      <w:r w:rsidRPr="0094615B">
        <w:rPr>
          <w:color w:val="DD4A68"/>
          <w:lang w:eastAsia="en-US"/>
        </w:rPr>
        <w:t>get</w:t>
      </w:r>
      <w:r w:rsidRPr="0094615B">
        <w:rPr>
          <w:lang w:eastAsia="en-US"/>
        </w:rPr>
        <w:t>(),</w:t>
      </w:r>
      <w:r w:rsidRPr="0094615B">
        <w:rPr>
          <w:color w:val="000000"/>
          <w:lang w:eastAsia="en-US"/>
        </w:rPr>
        <w:t xml:space="preserve"> HttpStatus</w:t>
      </w:r>
      <w:r w:rsidRPr="0094615B">
        <w:rPr>
          <w:lang w:eastAsia="en-US"/>
        </w:rPr>
        <w:t>.</w:t>
      </w:r>
      <w:r w:rsidRPr="0094615B">
        <w:rPr>
          <w:color w:val="000000"/>
          <w:lang w:eastAsia="en-US"/>
        </w:rPr>
        <w:t>OK</w:t>
      </w:r>
      <w:r w:rsidRPr="0094615B">
        <w:rPr>
          <w:lang w:eastAsia="en-US"/>
        </w:rPr>
        <w:t>);</w:t>
      </w:r>
    </w:p>
    <w:p w14:paraId="442A757E"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r w:rsidRPr="0094615B">
        <w:rPr>
          <w:color w:val="000000"/>
          <w:lang w:eastAsia="en-US"/>
        </w:rPr>
        <w:t xml:space="preserve"> </w:t>
      </w:r>
      <w:r w:rsidRPr="0094615B">
        <w:rPr>
          <w:color w:val="0077AA"/>
          <w:lang w:eastAsia="en-US"/>
        </w:rPr>
        <w:t>else</w:t>
      </w:r>
      <w:r w:rsidRPr="0094615B">
        <w:rPr>
          <w:color w:val="000000"/>
          <w:lang w:eastAsia="en-US"/>
        </w:rPr>
        <w:t xml:space="preserve"> </w:t>
      </w:r>
      <w:r w:rsidRPr="0094615B">
        <w:rPr>
          <w:lang w:eastAsia="en-US"/>
        </w:rPr>
        <w:t>{</w:t>
      </w:r>
    </w:p>
    <w:p w14:paraId="2BEA3918"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return</w:t>
      </w:r>
      <w:r w:rsidRPr="0094615B">
        <w:rPr>
          <w:color w:val="000000"/>
          <w:lang w:eastAsia="en-US"/>
        </w:rPr>
        <w:t xml:space="preserve"> </w:t>
      </w:r>
      <w:r w:rsidRPr="0094615B">
        <w:rPr>
          <w:color w:val="0077AA"/>
          <w:lang w:eastAsia="en-US"/>
        </w:rPr>
        <w:t>new</w:t>
      </w:r>
      <w:r w:rsidRPr="0094615B">
        <w:rPr>
          <w:color w:val="000000"/>
          <w:lang w:eastAsia="en-US"/>
        </w:rPr>
        <w:t xml:space="preserve"> ResponseEntity</w:t>
      </w:r>
      <w:r w:rsidRPr="0094615B">
        <w:rPr>
          <w:lang w:eastAsia="en-US"/>
        </w:rPr>
        <w:t>&lt;&gt;(</w:t>
      </w:r>
      <w:r w:rsidRPr="0094615B">
        <w:rPr>
          <w:color w:val="000000"/>
          <w:lang w:eastAsia="en-US"/>
        </w:rPr>
        <w:t>HttpStatus</w:t>
      </w:r>
      <w:r w:rsidRPr="0094615B">
        <w:rPr>
          <w:lang w:eastAsia="en-US"/>
        </w:rPr>
        <w:t>.</w:t>
      </w:r>
      <w:r w:rsidRPr="0094615B">
        <w:rPr>
          <w:b/>
          <w:bCs/>
          <w:color w:val="0000FF"/>
          <w:lang w:eastAsia="en-US"/>
        </w:rPr>
        <w:t>NOT_FOUND</w:t>
      </w:r>
      <w:r w:rsidRPr="0094615B">
        <w:rPr>
          <w:lang w:eastAsia="en-US"/>
        </w:rPr>
        <w:t>);</w:t>
      </w:r>
    </w:p>
    <w:p w14:paraId="539D0AC9"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p>
    <w:p w14:paraId="4AB39C48"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p>
    <w:p w14:paraId="677F5922" w14:textId="77777777" w:rsidR="0094615B" w:rsidRPr="0094615B" w:rsidRDefault="0094615B" w:rsidP="0094615B">
      <w:pPr>
        <w:pStyle w:val="Output"/>
        <w:rPr>
          <w:color w:val="000000"/>
          <w:lang w:eastAsia="en-US"/>
        </w:rPr>
      </w:pPr>
      <w:r w:rsidRPr="0094615B">
        <w:rPr>
          <w:color w:val="000000"/>
          <w:lang w:eastAsia="en-US"/>
        </w:rPr>
        <w:t xml:space="preserve">  </w:t>
      </w:r>
    </w:p>
    <w:p w14:paraId="1B8B6B89"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@PutMapping(</w:t>
      </w:r>
      <w:r w:rsidRPr="0094615B">
        <w:rPr>
          <w:color w:val="669900"/>
          <w:lang w:eastAsia="en-US"/>
        </w:rPr>
        <w:t>"/tutorials/{id}"</w:t>
      </w:r>
      <w:r w:rsidRPr="0094615B">
        <w:rPr>
          <w:lang w:eastAsia="en-US"/>
        </w:rPr>
        <w:t>)</w:t>
      </w:r>
    </w:p>
    <w:p w14:paraId="4EA915C0"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public</w:t>
      </w:r>
      <w:r w:rsidRPr="0094615B">
        <w:rPr>
          <w:color w:val="000000"/>
          <w:lang w:eastAsia="en-US"/>
        </w:rPr>
        <w:t xml:space="preserve"> ResponseEntity</w:t>
      </w:r>
      <w:r w:rsidRPr="0094615B">
        <w:rPr>
          <w:lang w:eastAsia="en-US"/>
        </w:rPr>
        <w:t>&lt;</w:t>
      </w:r>
      <w:r w:rsidRPr="0094615B">
        <w:rPr>
          <w:color w:val="000000"/>
          <w:lang w:eastAsia="en-US"/>
        </w:rPr>
        <w:t>Tutorial</w:t>
      </w:r>
      <w:r w:rsidRPr="0094615B">
        <w:rPr>
          <w:lang w:eastAsia="en-US"/>
        </w:rPr>
        <w:t>&gt;</w:t>
      </w:r>
      <w:r w:rsidRPr="0094615B">
        <w:rPr>
          <w:color w:val="000000"/>
          <w:lang w:eastAsia="en-US"/>
        </w:rPr>
        <w:t xml:space="preserve"> </w:t>
      </w:r>
      <w:r w:rsidRPr="0094615B">
        <w:rPr>
          <w:color w:val="DD4A68"/>
          <w:lang w:eastAsia="en-US"/>
        </w:rPr>
        <w:t>updateTutorial</w:t>
      </w:r>
      <w:r w:rsidRPr="0094615B">
        <w:rPr>
          <w:lang w:eastAsia="en-US"/>
        </w:rPr>
        <w:t>(@PathVariable(</w:t>
      </w:r>
      <w:r w:rsidRPr="0094615B">
        <w:rPr>
          <w:color w:val="669900"/>
          <w:lang w:eastAsia="en-US"/>
        </w:rPr>
        <w:t>"id"</w:t>
      </w:r>
      <w:r w:rsidRPr="0094615B">
        <w:rPr>
          <w:lang w:eastAsia="en-US"/>
        </w:rPr>
        <w:t>)</w:t>
      </w:r>
      <w:r w:rsidRPr="0094615B">
        <w:rPr>
          <w:color w:val="000000"/>
          <w:lang w:eastAsia="en-US"/>
        </w:rPr>
        <w:t xml:space="preserve"> </w:t>
      </w:r>
      <w:r w:rsidRPr="0094615B">
        <w:rPr>
          <w:color w:val="0077AA"/>
          <w:lang w:eastAsia="en-US"/>
        </w:rPr>
        <w:t>long</w:t>
      </w:r>
      <w:r w:rsidRPr="0094615B">
        <w:rPr>
          <w:color w:val="000000"/>
          <w:lang w:eastAsia="en-US"/>
        </w:rPr>
        <w:t xml:space="preserve"> id</w:t>
      </w:r>
      <w:r w:rsidRPr="0094615B">
        <w:rPr>
          <w:lang w:eastAsia="en-US"/>
        </w:rPr>
        <w:t>,</w:t>
      </w:r>
      <w:r w:rsidRPr="0094615B">
        <w:rPr>
          <w:color w:val="000000"/>
          <w:lang w:eastAsia="en-US"/>
        </w:rPr>
        <w:t xml:space="preserve"> </w:t>
      </w:r>
      <w:r w:rsidRPr="0094615B">
        <w:rPr>
          <w:lang w:eastAsia="en-US"/>
        </w:rPr>
        <w:t>@RequestBody</w:t>
      </w:r>
      <w:r w:rsidRPr="0094615B">
        <w:rPr>
          <w:color w:val="000000"/>
          <w:lang w:eastAsia="en-US"/>
        </w:rPr>
        <w:t xml:space="preserve"> Tutorial tutorial</w:t>
      </w:r>
      <w:r w:rsidRPr="0094615B">
        <w:rPr>
          <w:lang w:eastAsia="en-US"/>
        </w:rPr>
        <w:t>)</w:t>
      </w:r>
      <w:r w:rsidRPr="0094615B">
        <w:rPr>
          <w:color w:val="000000"/>
          <w:lang w:eastAsia="en-US"/>
        </w:rPr>
        <w:t xml:space="preserve"> </w:t>
      </w:r>
      <w:r w:rsidRPr="0094615B">
        <w:rPr>
          <w:lang w:eastAsia="en-US"/>
        </w:rPr>
        <w:t>{</w:t>
      </w:r>
    </w:p>
    <w:p w14:paraId="47B43C51" w14:textId="77777777" w:rsidR="0094615B" w:rsidRPr="0094615B" w:rsidRDefault="0094615B" w:rsidP="0094615B">
      <w:pPr>
        <w:pStyle w:val="Output"/>
        <w:rPr>
          <w:color w:val="000000"/>
          <w:lang w:eastAsia="en-US"/>
        </w:rPr>
      </w:pPr>
      <w:r w:rsidRPr="0094615B">
        <w:rPr>
          <w:color w:val="000000"/>
          <w:lang w:eastAsia="en-US"/>
        </w:rPr>
        <w:t xml:space="preserve">    Optional</w:t>
      </w:r>
      <w:r w:rsidRPr="0094615B">
        <w:rPr>
          <w:lang w:eastAsia="en-US"/>
        </w:rPr>
        <w:t>&lt;</w:t>
      </w:r>
      <w:r w:rsidRPr="0094615B">
        <w:rPr>
          <w:color w:val="000000"/>
          <w:lang w:eastAsia="en-US"/>
        </w:rPr>
        <w:t>Tutorial</w:t>
      </w:r>
      <w:r w:rsidRPr="0094615B">
        <w:rPr>
          <w:lang w:eastAsia="en-US"/>
        </w:rPr>
        <w:t>&gt;</w:t>
      </w:r>
      <w:r w:rsidRPr="0094615B">
        <w:rPr>
          <w:color w:val="000000"/>
          <w:lang w:eastAsia="en-US"/>
        </w:rPr>
        <w:t xml:space="preserve"> tutorialData </w:t>
      </w:r>
      <w:r w:rsidRPr="0094615B">
        <w:rPr>
          <w:color w:val="9A6E3A"/>
          <w:lang w:eastAsia="en-US"/>
        </w:rPr>
        <w:t>=</w:t>
      </w:r>
      <w:r w:rsidRPr="0094615B">
        <w:rPr>
          <w:color w:val="000000"/>
          <w:lang w:eastAsia="en-US"/>
        </w:rPr>
        <w:t xml:space="preserve"> tutorialRepository</w:t>
      </w:r>
      <w:r w:rsidRPr="0094615B">
        <w:rPr>
          <w:lang w:eastAsia="en-US"/>
        </w:rPr>
        <w:t>.</w:t>
      </w:r>
      <w:r w:rsidRPr="0094615B">
        <w:rPr>
          <w:color w:val="DD4A68"/>
          <w:lang w:eastAsia="en-US"/>
        </w:rPr>
        <w:t>findById</w:t>
      </w:r>
      <w:r w:rsidRPr="0094615B">
        <w:rPr>
          <w:lang w:eastAsia="en-US"/>
        </w:rPr>
        <w:t>(</w:t>
      </w:r>
      <w:r w:rsidRPr="0094615B">
        <w:rPr>
          <w:color w:val="000000"/>
          <w:lang w:eastAsia="en-US"/>
        </w:rPr>
        <w:t>id</w:t>
      </w:r>
      <w:r w:rsidRPr="0094615B">
        <w:rPr>
          <w:lang w:eastAsia="en-US"/>
        </w:rPr>
        <w:t>);</w:t>
      </w:r>
    </w:p>
    <w:p w14:paraId="687AD9E6"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if</w:t>
      </w:r>
      <w:r w:rsidRPr="0094615B">
        <w:rPr>
          <w:color w:val="000000"/>
          <w:lang w:eastAsia="en-US"/>
        </w:rPr>
        <w:t xml:space="preserve"> </w:t>
      </w:r>
      <w:r w:rsidRPr="0094615B">
        <w:rPr>
          <w:lang w:eastAsia="en-US"/>
        </w:rPr>
        <w:t>(</w:t>
      </w:r>
      <w:r w:rsidRPr="0094615B">
        <w:rPr>
          <w:color w:val="000000"/>
          <w:lang w:eastAsia="en-US"/>
        </w:rPr>
        <w:t>tutorialData</w:t>
      </w:r>
      <w:r w:rsidRPr="0094615B">
        <w:rPr>
          <w:lang w:eastAsia="en-US"/>
        </w:rPr>
        <w:t>.</w:t>
      </w:r>
      <w:r w:rsidRPr="0094615B">
        <w:rPr>
          <w:color w:val="DD4A68"/>
          <w:lang w:eastAsia="en-US"/>
        </w:rPr>
        <w:t>isPresent</w:t>
      </w:r>
      <w:r w:rsidRPr="0094615B">
        <w:rPr>
          <w:lang w:eastAsia="en-US"/>
        </w:rPr>
        <w:t>())</w:t>
      </w:r>
      <w:r w:rsidRPr="0094615B">
        <w:rPr>
          <w:color w:val="000000"/>
          <w:lang w:eastAsia="en-US"/>
        </w:rPr>
        <w:t xml:space="preserve"> </w:t>
      </w:r>
      <w:r w:rsidRPr="0094615B">
        <w:rPr>
          <w:lang w:eastAsia="en-US"/>
        </w:rPr>
        <w:t>{</w:t>
      </w:r>
    </w:p>
    <w:p w14:paraId="4C062AAA"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p>
    <w:p w14:paraId="239F9AFE"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return</w:t>
      </w:r>
      <w:r w:rsidRPr="0094615B">
        <w:rPr>
          <w:color w:val="000000"/>
          <w:lang w:eastAsia="en-US"/>
        </w:rPr>
        <w:t xml:space="preserve"> </w:t>
      </w:r>
      <w:r w:rsidRPr="0094615B">
        <w:rPr>
          <w:color w:val="0077AA"/>
          <w:lang w:eastAsia="en-US"/>
        </w:rPr>
        <w:t>new</w:t>
      </w:r>
      <w:r w:rsidRPr="0094615B">
        <w:rPr>
          <w:color w:val="000000"/>
          <w:lang w:eastAsia="en-US"/>
        </w:rPr>
        <w:t xml:space="preserve"> ResponseEntity</w:t>
      </w:r>
      <w:r w:rsidRPr="0094615B">
        <w:rPr>
          <w:lang w:eastAsia="en-US"/>
        </w:rPr>
        <w:t>&lt;&gt;(</w:t>
      </w:r>
      <w:r w:rsidRPr="0094615B">
        <w:rPr>
          <w:color w:val="000000"/>
          <w:lang w:eastAsia="en-US"/>
        </w:rPr>
        <w:t>tutorialRepository</w:t>
      </w:r>
      <w:r w:rsidRPr="0094615B">
        <w:rPr>
          <w:lang w:eastAsia="en-US"/>
        </w:rPr>
        <w:t>.</w:t>
      </w:r>
      <w:r w:rsidRPr="0094615B">
        <w:rPr>
          <w:color w:val="DD4A68"/>
          <w:lang w:eastAsia="en-US"/>
        </w:rPr>
        <w:t>save</w:t>
      </w:r>
      <w:r w:rsidRPr="0094615B">
        <w:rPr>
          <w:lang w:eastAsia="en-US"/>
        </w:rPr>
        <w:t>(</w:t>
      </w:r>
      <w:r w:rsidRPr="0094615B">
        <w:rPr>
          <w:color w:val="000000"/>
          <w:lang w:eastAsia="en-US"/>
        </w:rPr>
        <w:t>_tutorial</w:t>
      </w:r>
      <w:r w:rsidRPr="0094615B">
        <w:rPr>
          <w:lang w:eastAsia="en-US"/>
        </w:rPr>
        <w:t>),</w:t>
      </w:r>
      <w:r w:rsidRPr="0094615B">
        <w:rPr>
          <w:color w:val="000000"/>
          <w:lang w:eastAsia="en-US"/>
        </w:rPr>
        <w:t xml:space="preserve"> HttpStatus</w:t>
      </w:r>
      <w:r w:rsidRPr="0094615B">
        <w:rPr>
          <w:lang w:eastAsia="en-US"/>
        </w:rPr>
        <w:t>.</w:t>
      </w:r>
      <w:r w:rsidRPr="0094615B">
        <w:rPr>
          <w:color w:val="000000"/>
          <w:lang w:eastAsia="en-US"/>
        </w:rPr>
        <w:t>OK</w:t>
      </w:r>
      <w:r w:rsidRPr="0094615B">
        <w:rPr>
          <w:lang w:eastAsia="en-US"/>
        </w:rPr>
        <w:t>);</w:t>
      </w:r>
    </w:p>
    <w:p w14:paraId="3D09D6F1"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r w:rsidRPr="0094615B">
        <w:rPr>
          <w:color w:val="000000"/>
          <w:lang w:eastAsia="en-US"/>
        </w:rPr>
        <w:t xml:space="preserve"> </w:t>
      </w:r>
      <w:r w:rsidRPr="0094615B">
        <w:rPr>
          <w:color w:val="0077AA"/>
          <w:lang w:eastAsia="en-US"/>
        </w:rPr>
        <w:t>else</w:t>
      </w:r>
      <w:r w:rsidRPr="0094615B">
        <w:rPr>
          <w:color w:val="000000"/>
          <w:lang w:eastAsia="en-US"/>
        </w:rPr>
        <w:t xml:space="preserve"> </w:t>
      </w:r>
      <w:r w:rsidRPr="0094615B">
        <w:rPr>
          <w:lang w:eastAsia="en-US"/>
        </w:rPr>
        <w:t>{</w:t>
      </w:r>
    </w:p>
    <w:p w14:paraId="3D87BF22"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return</w:t>
      </w:r>
      <w:r w:rsidRPr="0094615B">
        <w:rPr>
          <w:color w:val="000000"/>
          <w:lang w:eastAsia="en-US"/>
        </w:rPr>
        <w:t xml:space="preserve"> </w:t>
      </w:r>
      <w:r w:rsidRPr="0094615B">
        <w:rPr>
          <w:color w:val="0077AA"/>
          <w:lang w:eastAsia="en-US"/>
        </w:rPr>
        <w:t>new</w:t>
      </w:r>
      <w:r w:rsidRPr="0094615B">
        <w:rPr>
          <w:color w:val="000000"/>
          <w:lang w:eastAsia="en-US"/>
        </w:rPr>
        <w:t xml:space="preserve"> ResponseEntity</w:t>
      </w:r>
      <w:r w:rsidRPr="0094615B">
        <w:rPr>
          <w:lang w:eastAsia="en-US"/>
        </w:rPr>
        <w:t>&lt;&gt;(</w:t>
      </w:r>
      <w:r w:rsidRPr="0094615B">
        <w:rPr>
          <w:color w:val="000000"/>
          <w:lang w:eastAsia="en-US"/>
        </w:rPr>
        <w:t>HttpStatus</w:t>
      </w:r>
      <w:r w:rsidRPr="0094615B">
        <w:rPr>
          <w:lang w:eastAsia="en-US"/>
        </w:rPr>
        <w:t>.</w:t>
      </w:r>
      <w:r w:rsidRPr="0094615B">
        <w:rPr>
          <w:b/>
          <w:bCs/>
          <w:color w:val="0000FF"/>
          <w:lang w:eastAsia="en-US"/>
        </w:rPr>
        <w:t>NOT_FOUND</w:t>
      </w:r>
      <w:r w:rsidRPr="0094615B">
        <w:rPr>
          <w:lang w:eastAsia="en-US"/>
        </w:rPr>
        <w:t>);</w:t>
      </w:r>
    </w:p>
    <w:p w14:paraId="1BBC3E31"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p>
    <w:p w14:paraId="1FAA922E"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p>
    <w:p w14:paraId="6DB6A0E9"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p>
    <w:p w14:paraId="1247FF50"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@DeleteMapping(</w:t>
      </w:r>
      <w:r w:rsidRPr="0094615B">
        <w:rPr>
          <w:color w:val="669900"/>
          <w:lang w:eastAsia="en-US"/>
        </w:rPr>
        <w:t>"/tutorials/{id}"</w:t>
      </w:r>
      <w:r w:rsidRPr="0094615B">
        <w:rPr>
          <w:lang w:eastAsia="en-US"/>
        </w:rPr>
        <w:t>)</w:t>
      </w:r>
    </w:p>
    <w:p w14:paraId="6F1A4C7E"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public</w:t>
      </w:r>
      <w:r w:rsidRPr="0094615B">
        <w:rPr>
          <w:color w:val="000000"/>
          <w:lang w:eastAsia="en-US"/>
        </w:rPr>
        <w:t xml:space="preserve"> ResponseEntity</w:t>
      </w:r>
      <w:r w:rsidRPr="0094615B">
        <w:rPr>
          <w:lang w:eastAsia="en-US"/>
        </w:rPr>
        <w:t>&lt;</w:t>
      </w:r>
      <w:r w:rsidRPr="0094615B">
        <w:rPr>
          <w:color w:val="000000"/>
          <w:lang w:eastAsia="en-US"/>
        </w:rPr>
        <w:t>HttpStatus</w:t>
      </w:r>
      <w:r w:rsidRPr="0094615B">
        <w:rPr>
          <w:lang w:eastAsia="en-US"/>
        </w:rPr>
        <w:t>&gt;</w:t>
      </w:r>
      <w:r w:rsidRPr="0094615B">
        <w:rPr>
          <w:color w:val="000000"/>
          <w:lang w:eastAsia="en-US"/>
        </w:rPr>
        <w:t xml:space="preserve"> </w:t>
      </w:r>
      <w:r w:rsidRPr="0094615B">
        <w:rPr>
          <w:color w:val="DD4A68"/>
          <w:lang w:eastAsia="en-US"/>
        </w:rPr>
        <w:t>deleteTutorial</w:t>
      </w:r>
      <w:r w:rsidRPr="0094615B">
        <w:rPr>
          <w:lang w:eastAsia="en-US"/>
        </w:rPr>
        <w:t>(@PathVariable(</w:t>
      </w:r>
      <w:r w:rsidRPr="0094615B">
        <w:rPr>
          <w:color w:val="669900"/>
          <w:lang w:eastAsia="en-US"/>
        </w:rPr>
        <w:t>"id"</w:t>
      </w:r>
      <w:r w:rsidRPr="0094615B">
        <w:rPr>
          <w:lang w:eastAsia="en-US"/>
        </w:rPr>
        <w:t>)</w:t>
      </w:r>
      <w:r w:rsidRPr="0094615B">
        <w:rPr>
          <w:color w:val="000000"/>
          <w:lang w:eastAsia="en-US"/>
        </w:rPr>
        <w:t xml:space="preserve"> </w:t>
      </w:r>
      <w:r w:rsidRPr="0094615B">
        <w:rPr>
          <w:color w:val="0077AA"/>
          <w:lang w:eastAsia="en-US"/>
        </w:rPr>
        <w:t>long</w:t>
      </w:r>
      <w:r w:rsidRPr="0094615B">
        <w:rPr>
          <w:color w:val="000000"/>
          <w:lang w:eastAsia="en-US"/>
        </w:rPr>
        <w:t xml:space="preserve"> id</w:t>
      </w:r>
      <w:r w:rsidRPr="0094615B">
        <w:rPr>
          <w:lang w:eastAsia="en-US"/>
        </w:rPr>
        <w:t>)</w:t>
      </w:r>
      <w:r w:rsidRPr="0094615B">
        <w:rPr>
          <w:color w:val="000000"/>
          <w:lang w:eastAsia="en-US"/>
        </w:rPr>
        <w:t xml:space="preserve"> </w:t>
      </w:r>
      <w:r w:rsidRPr="0094615B">
        <w:rPr>
          <w:lang w:eastAsia="en-US"/>
        </w:rPr>
        <w:t>{</w:t>
      </w:r>
    </w:p>
    <w:p w14:paraId="5EF572F6"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try</w:t>
      </w:r>
      <w:r w:rsidRPr="0094615B">
        <w:rPr>
          <w:color w:val="000000"/>
          <w:lang w:eastAsia="en-US"/>
        </w:rPr>
        <w:t xml:space="preserve"> </w:t>
      </w:r>
      <w:r w:rsidRPr="0094615B">
        <w:rPr>
          <w:lang w:eastAsia="en-US"/>
        </w:rPr>
        <w:t>{</w:t>
      </w:r>
    </w:p>
    <w:p w14:paraId="09482482" w14:textId="77777777" w:rsidR="0094615B" w:rsidRPr="0094615B" w:rsidRDefault="0094615B" w:rsidP="0094615B">
      <w:pPr>
        <w:pStyle w:val="Output"/>
        <w:rPr>
          <w:color w:val="000000"/>
          <w:lang w:eastAsia="en-US"/>
        </w:rPr>
      </w:pPr>
      <w:r w:rsidRPr="0094615B">
        <w:rPr>
          <w:color w:val="000000"/>
          <w:lang w:eastAsia="en-US"/>
        </w:rPr>
        <w:t xml:space="preserve">      tutorialRepository</w:t>
      </w:r>
      <w:r w:rsidRPr="0094615B">
        <w:rPr>
          <w:lang w:eastAsia="en-US"/>
        </w:rPr>
        <w:t>.</w:t>
      </w:r>
      <w:r w:rsidRPr="0094615B">
        <w:rPr>
          <w:color w:val="DD4A68"/>
          <w:lang w:eastAsia="en-US"/>
        </w:rPr>
        <w:t>deleteById</w:t>
      </w:r>
      <w:r w:rsidRPr="0094615B">
        <w:rPr>
          <w:lang w:eastAsia="en-US"/>
        </w:rPr>
        <w:t>(</w:t>
      </w:r>
      <w:r w:rsidRPr="0094615B">
        <w:rPr>
          <w:color w:val="000000"/>
          <w:lang w:eastAsia="en-US"/>
        </w:rPr>
        <w:t>id</w:t>
      </w:r>
      <w:r w:rsidRPr="0094615B">
        <w:rPr>
          <w:lang w:eastAsia="en-US"/>
        </w:rPr>
        <w:t>);</w:t>
      </w:r>
    </w:p>
    <w:p w14:paraId="2FAD3A3D"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return</w:t>
      </w:r>
      <w:r w:rsidRPr="0094615B">
        <w:rPr>
          <w:color w:val="000000"/>
          <w:lang w:eastAsia="en-US"/>
        </w:rPr>
        <w:t xml:space="preserve"> </w:t>
      </w:r>
      <w:r w:rsidRPr="0094615B">
        <w:rPr>
          <w:color w:val="0077AA"/>
          <w:lang w:eastAsia="en-US"/>
        </w:rPr>
        <w:t>new</w:t>
      </w:r>
      <w:r w:rsidRPr="0094615B">
        <w:rPr>
          <w:color w:val="000000"/>
          <w:lang w:eastAsia="en-US"/>
        </w:rPr>
        <w:t xml:space="preserve"> ResponseEntity</w:t>
      </w:r>
      <w:r w:rsidRPr="0094615B">
        <w:rPr>
          <w:lang w:eastAsia="en-US"/>
        </w:rPr>
        <w:t>&lt;&gt;(</w:t>
      </w:r>
      <w:r w:rsidRPr="0094615B">
        <w:rPr>
          <w:color w:val="000000"/>
          <w:lang w:eastAsia="en-US"/>
        </w:rPr>
        <w:t>HttpStatus</w:t>
      </w:r>
      <w:r w:rsidRPr="0094615B">
        <w:rPr>
          <w:lang w:eastAsia="en-US"/>
        </w:rPr>
        <w:t>.</w:t>
      </w:r>
      <w:r w:rsidRPr="0094615B">
        <w:rPr>
          <w:color w:val="000000"/>
          <w:lang w:eastAsia="en-US"/>
        </w:rPr>
        <w:t>NO_CONTENT</w:t>
      </w:r>
      <w:r w:rsidRPr="0094615B">
        <w:rPr>
          <w:lang w:eastAsia="en-US"/>
        </w:rPr>
        <w:t>);</w:t>
      </w:r>
    </w:p>
    <w:p w14:paraId="239FF3AE"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r w:rsidRPr="0094615B">
        <w:rPr>
          <w:color w:val="000000"/>
          <w:lang w:eastAsia="en-US"/>
        </w:rPr>
        <w:t xml:space="preserve"> </w:t>
      </w:r>
      <w:r w:rsidRPr="0094615B">
        <w:rPr>
          <w:color w:val="0077AA"/>
          <w:lang w:eastAsia="en-US"/>
        </w:rPr>
        <w:t>catch</w:t>
      </w:r>
      <w:r w:rsidRPr="0094615B">
        <w:rPr>
          <w:color w:val="000000"/>
          <w:lang w:eastAsia="en-US"/>
        </w:rPr>
        <w:t xml:space="preserve"> </w:t>
      </w:r>
      <w:r w:rsidRPr="0094615B">
        <w:rPr>
          <w:lang w:eastAsia="en-US"/>
        </w:rPr>
        <w:t>(</w:t>
      </w:r>
      <w:r w:rsidRPr="0094615B">
        <w:rPr>
          <w:color w:val="000000"/>
          <w:lang w:eastAsia="en-US"/>
        </w:rPr>
        <w:t>Exception e</w:t>
      </w:r>
      <w:r w:rsidRPr="0094615B">
        <w:rPr>
          <w:lang w:eastAsia="en-US"/>
        </w:rPr>
        <w:t>)</w:t>
      </w:r>
      <w:r w:rsidRPr="0094615B">
        <w:rPr>
          <w:color w:val="000000"/>
          <w:lang w:eastAsia="en-US"/>
        </w:rPr>
        <w:t xml:space="preserve"> </w:t>
      </w:r>
      <w:r w:rsidRPr="0094615B">
        <w:rPr>
          <w:lang w:eastAsia="en-US"/>
        </w:rPr>
        <w:t>{</w:t>
      </w:r>
    </w:p>
    <w:p w14:paraId="4A54128F"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return</w:t>
      </w:r>
      <w:r w:rsidRPr="0094615B">
        <w:rPr>
          <w:color w:val="000000"/>
          <w:lang w:eastAsia="en-US"/>
        </w:rPr>
        <w:t xml:space="preserve"> </w:t>
      </w:r>
      <w:r w:rsidRPr="0094615B">
        <w:rPr>
          <w:color w:val="0077AA"/>
          <w:lang w:eastAsia="en-US"/>
        </w:rPr>
        <w:t>new</w:t>
      </w:r>
      <w:r w:rsidRPr="0094615B">
        <w:rPr>
          <w:color w:val="000000"/>
          <w:lang w:eastAsia="en-US"/>
        </w:rPr>
        <w:t xml:space="preserve"> ResponseEntity</w:t>
      </w:r>
      <w:r w:rsidRPr="0094615B">
        <w:rPr>
          <w:lang w:eastAsia="en-US"/>
        </w:rPr>
        <w:t>&lt;&gt;(</w:t>
      </w:r>
      <w:r w:rsidRPr="0094615B">
        <w:rPr>
          <w:color w:val="000000"/>
          <w:lang w:eastAsia="en-US"/>
        </w:rPr>
        <w:t>HttpStatus</w:t>
      </w:r>
      <w:r w:rsidRPr="0094615B">
        <w:rPr>
          <w:lang w:eastAsia="en-US"/>
        </w:rPr>
        <w:t>.</w:t>
      </w:r>
      <w:r w:rsidRPr="0094615B">
        <w:rPr>
          <w:b/>
          <w:bCs/>
          <w:color w:val="0000FF"/>
          <w:lang w:eastAsia="en-US"/>
        </w:rPr>
        <w:t>INTERNAL_SERVER_ERROR</w:t>
      </w:r>
      <w:r w:rsidRPr="0094615B">
        <w:rPr>
          <w:lang w:eastAsia="en-US"/>
        </w:rPr>
        <w:t>);</w:t>
      </w:r>
    </w:p>
    <w:p w14:paraId="1658C235"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p>
    <w:p w14:paraId="661F1EF4"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p>
    <w:p w14:paraId="52F35D37"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@DeleteMapping(</w:t>
      </w:r>
      <w:r w:rsidRPr="0094615B">
        <w:rPr>
          <w:color w:val="669900"/>
          <w:lang w:eastAsia="en-US"/>
        </w:rPr>
        <w:t>"/tutorials"</w:t>
      </w:r>
      <w:r w:rsidRPr="0094615B">
        <w:rPr>
          <w:lang w:eastAsia="en-US"/>
        </w:rPr>
        <w:t>)</w:t>
      </w:r>
    </w:p>
    <w:p w14:paraId="5D4BFA5E"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public</w:t>
      </w:r>
      <w:r w:rsidRPr="0094615B">
        <w:rPr>
          <w:color w:val="000000"/>
          <w:lang w:eastAsia="en-US"/>
        </w:rPr>
        <w:t xml:space="preserve"> ResponseEntity</w:t>
      </w:r>
      <w:r w:rsidRPr="0094615B">
        <w:rPr>
          <w:lang w:eastAsia="en-US"/>
        </w:rPr>
        <w:t>&lt;</w:t>
      </w:r>
      <w:r w:rsidRPr="0094615B">
        <w:rPr>
          <w:color w:val="000000"/>
          <w:lang w:eastAsia="en-US"/>
        </w:rPr>
        <w:t>HttpStatus</w:t>
      </w:r>
      <w:r w:rsidRPr="0094615B">
        <w:rPr>
          <w:lang w:eastAsia="en-US"/>
        </w:rPr>
        <w:t>&gt;</w:t>
      </w:r>
      <w:r w:rsidRPr="0094615B">
        <w:rPr>
          <w:color w:val="000000"/>
          <w:lang w:eastAsia="en-US"/>
        </w:rPr>
        <w:t xml:space="preserve"> </w:t>
      </w:r>
      <w:r w:rsidRPr="0094615B">
        <w:rPr>
          <w:color w:val="DD4A68"/>
          <w:lang w:eastAsia="en-US"/>
        </w:rPr>
        <w:t>deleteAllTutorials</w:t>
      </w:r>
      <w:r w:rsidRPr="0094615B">
        <w:rPr>
          <w:lang w:eastAsia="en-US"/>
        </w:rPr>
        <w:t>()</w:t>
      </w:r>
      <w:r w:rsidRPr="0094615B">
        <w:rPr>
          <w:color w:val="000000"/>
          <w:lang w:eastAsia="en-US"/>
        </w:rPr>
        <w:t xml:space="preserve"> </w:t>
      </w:r>
      <w:r w:rsidRPr="0094615B">
        <w:rPr>
          <w:lang w:eastAsia="en-US"/>
        </w:rPr>
        <w:t>{</w:t>
      </w:r>
    </w:p>
    <w:p w14:paraId="46D0DDDC"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708090"/>
          <w:lang w:eastAsia="en-US"/>
        </w:rPr>
        <w:t>// try and catch</w:t>
      </w:r>
    </w:p>
    <w:p w14:paraId="55DC2879"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p>
    <w:p w14:paraId="7A0984D8"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@GetMapping(</w:t>
      </w:r>
      <w:r w:rsidRPr="0094615B">
        <w:rPr>
          <w:color w:val="669900"/>
          <w:lang w:eastAsia="en-US"/>
        </w:rPr>
        <w:t>"/tutorials/published"</w:t>
      </w:r>
      <w:r w:rsidRPr="0094615B">
        <w:rPr>
          <w:lang w:eastAsia="en-US"/>
        </w:rPr>
        <w:t>)</w:t>
      </w:r>
    </w:p>
    <w:p w14:paraId="5A3A38F8"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0077AA"/>
          <w:lang w:eastAsia="en-US"/>
        </w:rPr>
        <w:t>public</w:t>
      </w:r>
      <w:r w:rsidRPr="0094615B">
        <w:rPr>
          <w:color w:val="000000"/>
          <w:lang w:eastAsia="en-US"/>
        </w:rPr>
        <w:t xml:space="preserve"> ResponseEntity</w:t>
      </w:r>
      <w:r w:rsidRPr="0094615B">
        <w:rPr>
          <w:lang w:eastAsia="en-US"/>
        </w:rPr>
        <w:t>&lt;</w:t>
      </w:r>
      <w:r w:rsidRPr="0094615B">
        <w:rPr>
          <w:color w:val="000000"/>
          <w:lang w:eastAsia="en-US"/>
        </w:rPr>
        <w:t>List</w:t>
      </w:r>
      <w:r w:rsidRPr="0094615B">
        <w:rPr>
          <w:lang w:eastAsia="en-US"/>
        </w:rPr>
        <w:t>&lt;</w:t>
      </w:r>
      <w:r w:rsidRPr="0094615B">
        <w:rPr>
          <w:color w:val="000000"/>
          <w:lang w:eastAsia="en-US"/>
        </w:rPr>
        <w:t>Tutorial</w:t>
      </w:r>
      <w:r w:rsidRPr="0094615B">
        <w:rPr>
          <w:lang w:eastAsia="en-US"/>
        </w:rPr>
        <w:t>&gt;&gt;</w:t>
      </w:r>
      <w:r w:rsidRPr="0094615B">
        <w:rPr>
          <w:color w:val="000000"/>
          <w:lang w:eastAsia="en-US"/>
        </w:rPr>
        <w:t xml:space="preserve"> </w:t>
      </w:r>
      <w:r w:rsidRPr="0094615B">
        <w:rPr>
          <w:color w:val="DD4A68"/>
          <w:lang w:eastAsia="en-US"/>
        </w:rPr>
        <w:t>findByPublished</w:t>
      </w:r>
      <w:r w:rsidRPr="0094615B">
        <w:rPr>
          <w:lang w:eastAsia="en-US"/>
        </w:rPr>
        <w:t>()</w:t>
      </w:r>
      <w:r w:rsidRPr="0094615B">
        <w:rPr>
          <w:color w:val="000000"/>
          <w:lang w:eastAsia="en-US"/>
        </w:rPr>
        <w:t xml:space="preserve"> </w:t>
      </w:r>
      <w:r w:rsidRPr="0094615B">
        <w:rPr>
          <w:lang w:eastAsia="en-US"/>
        </w:rPr>
        <w:t>{</w:t>
      </w:r>
    </w:p>
    <w:p w14:paraId="06A86E85"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color w:val="708090"/>
          <w:lang w:eastAsia="en-US"/>
        </w:rPr>
        <w:t>// try and catch</w:t>
      </w:r>
    </w:p>
    <w:p w14:paraId="06A4916D" w14:textId="77777777" w:rsidR="0094615B" w:rsidRPr="0094615B" w:rsidRDefault="0094615B" w:rsidP="0094615B">
      <w:pPr>
        <w:pStyle w:val="Output"/>
        <w:rPr>
          <w:color w:val="000000"/>
          <w:lang w:eastAsia="en-US"/>
        </w:rPr>
      </w:pPr>
      <w:r w:rsidRPr="0094615B">
        <w:rPr>
          <w:color w:val="000000"/>
          <w:lang w:eastAsia="en-US"/>
        </w:rPr>
        <w:t xml:space="preserve">  </w:t>
      </w:r>
      <w:r w:rsidRPr="0094615B">
        <w:rPr>
          <w:lang w:eastAsia="en-US"/>
        </w:rPr>
        <w:t>}</w:t>
      </w:r>
    </w:p>
    <w:p w14:paraId="726BC368" w14:textId="77777777" w:rsidR="0094615B" w:rsidRPr="0094615B" w:rsidRDefault="0094615B" w:rsidP="0094615B">
      <w:pPr>
        <w:pStyle w:val="Output"/>
        <w:rPr>
          <w:color w:val="000000"/>
          <w:lang w:eastAsia="en-US"/>
        </w:rPr>
      </w:pPr>
      <w:r w:rsidRPr="0094615B">
        <w:rPr>
          <w:lang w:eastAsia="en-US"/>
        </w:rPr>
        <w:t>}</w:t>
      </w:r>
    </w:p>
    <w:p w14:paraId="243D3495" w14:textId="77777777" w:rsidR="0094615B" w:rsidRPr="0094615B" w:rsidRDefault="0094615B" w:rsidP="0094615B">
      <w:r w:rsidRPr="0094615B">
        <w:t>You can see that we use try/catch many times for similar exception (</w:t>
      </w:r>
      <w:r w:rsidRPr="0094615B">
        <w:rPr>
          <w:rStyle w:val="BlueSyntaxChar"/>
        </w:rPr>
        <w:t>INTERNAL_SERVER_ERROR</w:t>
      </w:r>
      <w:r w:rsidRPr="0094615B">
        <w:t>), and there are also many cases that return </w:t>
      </w:r>
      <w:r w:rsidRPr="0094615B">
        <w:rPr>
          <w:rStyle w:val="BlueSyntaxChar"/>
        </w:rPr>
        <w:t>NOT_FOUND</w:t>
      </w:r>
      <w:r w:rsidRPr="0094615B">
        <w:t>.</w:t>
      </w:r>
    </w:p>
    <w:p w14:paraId="5B16F7AB" w14:textId="21337C03" w:rsidR="0094615B" w:rsidRDefault="00D02116" w:rsidP="00A84E13">
      <w:pPr>
        <w:spacing w:after="0"/>
        <w:rPr>
          <w:rStyle w:val="0SyntaxPinkChar"/>
        </w:rPr>
      </w:pPr>
      <w:r>
        <w:lastRenderedPageBreak/>
        <w:t xml:space="preserve">To avoid handling same excetions multiple times in a Single controller, we </w:t>
      </w:r>
      <w:r w:rsidR="00203BB5">
        <w:t xml:space="preserve">can use the concept called Global Exception handling using </w:t>
      </w:r>
      <w:r w:rsidR="00203BB5" w:rsidRPr="00203BB5">
        <w:rPr>
          <w:rStyle w:val="0SyntaxPinkChar"/>
        </w:rPr>
        <w:t>@ControllerAdvice</w:t>
      </w:r>
      <w:r w:rsidR="00203BB5" w:rsidRPr="00203BB5">
        <w:t> and </w:t>
      </w:r>
      <w:r w:rsidR="00203BB5" w:rsidRPr="00203BB5">
        <w:rPr>
          <w:rStyle w:val="0SyntaxPinkChar"/>
        </w:rPr>
        <w:t>@ExceptionHandler</w:t>
      </w:r>
    </w:p>
    <w:p w14:paraId="02CC4F58" w14:textId="5880D74C" w:rsidR="00EF55D9" w:rsidRDefault="00EF55D9" w:rsidP="00EF55D9">
      <w:pPr>
        <w:pStyle w:val="Output"/>
        <w:rPr>
          <w:color w:val="4C483D" w:themeColor="text2"/>
        </w:rPr>
      </w:pPr>
      <w:r>
        <w:rPr>
          <w:color w:val="646464"/>
        </w:rPr>
        <w:t>@GetMapping</w:t>
      </w:r>
      <w:r>
        <w:rPr>
          <w:color w:val="000000"/>
        </w:rPr>
        <w:t>(</w:t>
      </w:r>
      <w:r>
        <w:t>"/testReport/{id}"</w:t>
      </w:r>
      <w:r>
        <w:rPr>
          <w:color w:val="000000"/>
        </w:rPr>
        <w:t>)</w:t>
      </w:r>
    </w:p>
    <w:p w14:paraId="42C3DE4F" w14:textId="47D3D45C" w:rsidR="00EF55D9" w:rsidRDefault="00EF55D9" w:rsidP="00EF55D9">
      <w:pPr>
        <w:pStyle w:val="Output"/>
        <w:rPr>
          <w:color w:val="4C483D" w:themeColor="text2"/>
        </w:rPr>
      </w:pPr>
      <w:r>
        <w:rPr>
          <w:b/>
          <w:bCs/>
          <w:color w:val="7F0055"/>
        </w:rPr>
        <w:t>public</w:t>
      </w:r>
      <w:r>
        <w:rPr>
          <w:color w:val="000000"/>
        </w:rPr>
        <w:t xml:space="preserve"> ResponseEntity&lt;TestReport&gt; getReportByID(</w:t>
      </w:r>
      <w:r>
        <w:rPr>
          <w:color w:val="646464"/>
        </w:rPr>
        <w:t>@PathVariable</w:t>
      </w:r>
      <w:r>
        <w:rPr>
          <w:color w:val="000000"/>
        </w:rPr>
        <w:t xml:space="preserve"> </w:t>
      </w:r>
      <w:r>
        <w:rPr>
          <w:b/>
          <w:bCs/>
          <w:color w:val="7F0055"/>
        </w:rPr>
        <w:t>int</w:t>
      </w:r>
      <w:r>
        <w:rPr>
          <w:color w:val="000000"/>
        </w:rPr>
        <w:t xml:space="preserve"> </w:t>
      </w:r>
      <w:r>
        <w:rPr>
          <w:color w:val="6A3E3E"/>
        </w:rPr>
        <w:t>id</w:t>
      </w:r>
      <w:r>
        <w:rPr>
          <w:color w:val="000000"/>
        </w:rPr>
        <w:t>){</w:t>
      </w:r>
      <w:r>
        <w:rPr>
          <w:color w:val="000000"/>
        </w:rPr>
        <w:tab/>
      </w:r>
      <w:r>
        <w:rPr>
          <w:color w:val="000000"/>
        </w:rPr>
        <w:tab/>
      </w:r>
    </w:p>
    <w:p w14:paraId="6F3444B4" w14:textId="4F2066A8" w:rsidR="00EF55D9" w:rsidRDefault="00EF55D9" w:rsidP="00EF55D9">
      <w:pPr>
        <w:pStyle w:val="Output"/>
        <w:rPr>
          <w:color w:val="4C483D" w:themeColor="text2"/>
        </w:rPr>
      </w:pPr>
      <w:r>
        <w:rPr>
          <w:color w:val="000000"/>
        </w:rPr>
        <w:tab/>
        <w:t xml:space="preserve">TestReport </w:t>
      </w:r>
      <w:r>
        <w:rPr>
          <w:color w:val="6A3E3E"/>
        </w:rPr>
        <w:t>data</w:t>
      </w:r>
      <w:r>
        <w:rPr>
          <w:color w:val="000000"/>
        </w:rPr>
        <w:t xml:space="preserve"> = </w:t>
      </w:r>
      <w:r>
        <w:rPr>
          <w:color w:val="0000C0"/>
        </w:rPr>
        <w:t>repository</w:t>
      </w:r>
      <w:r>
        <w:rPr>
          <w:color w:val="000000"/>
        </w:rPr>
        <w:t>.getById(</w:t>
      </w:r>
      <w:r>
        <w:rPr>
          <w:color w:val="6A3E3E"/>
        </w:rPr>
        <w:t>id</w:t>
      </w:r>
      <w:r>
        <w:rPr>
          <w:color w:val="000000"/>
        </w:rPr>
        <w:t>);</w:t>
      </w:r>
    </w:p>
    <w:p w14:paraId="433C9C96" w14:textId="290F2D13" w:rsidR="00EF55D9" w:rsidRDefault="00EF55D9" w:rsidP="00EF55D9">
      <w:pPr>
        <w:pStyle w:val="Output"/>
        <w:rPr>
          <w:color w:val="4C483D" w:themeColor="text2"/>
        </w:rPr>
      </w:pPr>
      <w:r>
        <w:rPr>
          <w:color w:val="000000"/>
        </w:rPr>
        <w:tab/>
      </w:r>
      <w:r>
        <w:rPr>
          <w:b/>
          <w:bCs/>
          <w:color w:val="7F0055"/>
        </w:rPr>
        <w:t>try</w:t>
      </w:r>
      <w:r>
        <w:rPr>
          <w:color w:val="000000"/>
        </w:rPr>
        <w:t xml:space="preserve"> {</w:t>
      </w:r>
      <w:r>
        <w:rPr>
          <w:color w:val="000000"/>
        </w:rPr>
        <w:tab/>
      </w:r>
    </w:p>
    <w:p w14:paraId="209A2C0A" w14:textId="5D8227BF" w:rsidR="00EF55D9" w:rsidRDefault="00EF55D9" w:rsidP="00EF55D9">
      <w:pPr>
        <w:pStyle w:val="Output"/>
        <w:rPr>
          <w:color w:val="4C483D" w:themeColor="text2"/>
        </w:rPr>
      </w:pPr>
      <w:r>
        <w:rPr>
          <w:color w:val="000000"/>
        </w:rPr>
        <w:tab/>
      </w:r>
      <w:r>
        <w:rPr>
          <w:color w:val="000000"/>
        </w:rPr>
        <w:tab/>
      </w:r>
      <w:r>
        <w:rPr>
          <w:b/>
          <w:bCs/>
          <w:color w:val="7F0055"/>
        </w:rPr>
        <w:t>return</w:t>
      </w:r>
      <w:r>
        <w:rPr>
          <w:color w:val="000000"/>
        </w:rPr>
        <w:t xml:space="preserve"> ResponseEntity.</w:t>
      </w:r>
      <w:r>
        <w:rPr>
          <w:i/>
          <w:iCs/>
          <w:color w:val="000000"/>
        </w:rPr>
        <w:t>ok</w:t>
      </w:r>
      <w:r>
        <w:rPr>
          <w:color w:val="000000"/>
        </w:rPr>
        <w:t>()</w:t>
      </w:r>
    </w:p>
    <w:p w14:paraId="5598418A" w14:textId="5B8CB135" w:rsidR="00EF55D9" w:rsidRDefault="00EF55D9" w:rsidP="00EF55D9">
      <w:pPr>
        <w:pStyle w:val="Output"/>
        <w:rPr>
          <w:color w:val="4C483D" w:themeColor="text2"/>
        </w:rPr>
      </w:pPr>
      <w:r>
        <w:rPr>
          <w:color w:val="000000"/>
        </w:rPr>
        <w:t xml:space="preserve"> </w:t>
      </w:r>
      <w:r>
        <w:rPr>
          <w:color w:val="000000"/>
        </w:rPr>
        <w:tab/>
      </w:r>
      <w:r>
        <w:rPr>
          <w:color w:val="000000"/>
        </w:rPr>
        <w:tab/>
      </w:r>
      <w:r>
        <w:rPr>
          <w:color w:val="000000"/>
        </w:rPr>
        <w:tab/>
      </w:r>
      <w:r>
        <w:rPr>
          <w:color w:val="000000"/>
        </w:rPr>
        <w:tab/>
      </w:r>
      <w:r>
        <w:rPr>
          <w:color w:val="000000"/>
        </w:rPr>
        <w:tab/>
        <w:t>.contentType(MediaType.</w:t>
      </w:r>
      <w:r>
        <w:rPr>
          <w:b/>
          <w:bCs/>
          <w:i/>
          <w:iCs/>
          <w:color w:val="0000C0"/>
        </w:rPr>
        <w:t>APPLICATION_JSON</w:t>
      </w:r>
      <w:r>
        <w:rPr>
          <w:color w:val="000000"/>
        </w:rPr>
        <w:t>)</w:t>
      </w:r>
    </w:p>
    <w:p w14:paraId="4D173707" w14:textId="59881CAD" w:rsidR="00EF55D9" w:rsidRDefault="00EF55D9" w:rsidP="00EF55D9">
      <w:pPr>
        <w:pStyle w:val="Output"/>
        <w:rPr>
          <w:color w:val="4C483D" w:themeColor="text2"/>
        </w:rPr>
      </w:pPr>
      <w:r>
        <w:rPr>
          <w:color w:val="000000"/>
        </w:rPr>
        <w:t xml:space="preserve"> </w:t>
      </w:r>
      <w:r>
        <w:rPr>
          <w:color w:val="000000"/>
        </w:rPr>
        <w:tab/>
      </w:r>
      <w:r>
        <w:rPr>
          <w:color w:val="000000"/>
        </w:rPr>
        <w:tab/>
      </w:r>
      <w:r>
        <w:rPr>
          <w:color w:val="000000"/>
        </w:rPr>
        <w:tab/>
      </w:r>
      <w:r>
        <w:rPr>
          <w:color w:val="000000"/>
        </w:rPr>
        <w:tab/>
      </w:r>
      <w:r>
        <w:rPr>
          <w:color w:val="000000"/>
        </w:rPr>
        <w:tab/>
        <w:t>.body(</w:t>
      </w:r>
      <w:r>
        <w:rPr>
          <w:color w:val="6A3E3E"/>
        </w:rPr>
        <w:t>data</w:t>
      </w:r>
      <w:r>
        <w:rPr>
          <w:color w:val="000000"/>
        </w:rPr>
        <w:t>);</w:t>
      </w:r>
    </w:p>
    <w:p w14:paraId="0EA6F6F7" w14:textId="1B3E763D" w:rsidR="00EF55D9" w:rsidRDefault="00EF55D9" w:rsidP="00EF55D9">
      <w:pPr>
        <w:pStyle w:val="Output"/>
        <w:rPr>
          <w:color w:val="4C483D" w:themeColor="text2"/>
        </w:rPr>
      </w:pPr>
      <w:r>
        <w:rPr>
          <w:color w:val="000000"/>
        </w:rPr>
        <w:tab/>
        <w:t xml:space="preserve">} </w:t>
      </w:r>
      <w:r>
        <w:rPr>
          <w:b/>
          <w:bCs/>
          <w:color w:val="7F0055"/>
        </w:rPr>
        <w:t>catch</w:t>
      </w:r>
      <w:r>
        <w:rPr>
          <w:color w:val="000000"/>
        </w:rPr>
        <w:t xml:space="preserve"> (Exception </w:t>
      </w:r>
      <w:r>
        <w:rPr>
          <w:color w:val="6A3E3E"/>
        </w:rPr>
        <w:t>e</w:t>
      </w:r>
      <w:r>
        <w:rPr>
          <w:color w:val="000000"/>
        </w:rPr>
        <w:t>) {</w:t>
      </w:r>
    </w:p>
    <w:p w14:paraId="365D1907" w14:textId="464AB3EA" w:rsidR="00EF55D9" w:rsidRDefault="00EF55D9" w:rsidP="00EF55D9">
      <w:pPr>
        <w:pStyle w:val="Output"/>
        <w:rPr>
          <w:color w:val="4C483D" w:themeColor="text2"/>
        </w:rPr>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ResponseEntity&lt;&gt;(</w:t>
      </w:r>
      <w:r>
        <w:rPr>
          <w:b/>
          <w:bCs/>
          <w:color w:val="7F0055"/>
        </w:rPr>
        <w:t>null</w:t>
      </w:r>
      <w:r>
        <w:rPr>
          <w:color w:val="000000"/>
        </w:rPr>
        <w:t>, HttpStatus.</w:t>
      </w:r>
      <w:r>
        <w:rPr>
          <w:b/>
          <w:bCs/>
          <w:i/>
          <w:iCs/>
          <w:color w:val="0000C0"/>
        </w:rPr>
        <w:t>NOT_FOUND</w:t>
      </w:r>
      <w:r>
        <w:rPr>
          <w:color w:val="000000"/>
        </w:rPr>
        <w:t>);</w:t>
      </w:r>
    </w:p>
    <w:p w14:paraId="2C95FD55" w14:textId="3AE4E2DD" w:rsidR="00EF55D9" w:rsidRDefault="00EF55D9" w:rsidP="00EF55D9">
      <w:pPr>
        <w:pStyle w:val="Output"/>
        <w:rPr>
          <w:color w:val="4C483D" w:themeColor="text2"/>
        </w:rPr>
      </w:pPr>
      <w:r>
        <w:rPr>
          <w:color w:val="000000"/>
        </w:rPr>
        <w:tab/>
        <w:t>}</w:t>
      </w:r>
    </w:p>
    <w:p w14:paraId="4F293E1B" w14:textId="79DFFD5E" w:rsidR="00EF55D9" w:rsidRDefault="00EF55D9" w:rsidP="00EF55D9">
      <w:pPr>
        <w:pStyle w:val="Output"/>
        <w:rPr>
          <w:rStyle w:val="0SyntaxPinkChar"/>
        </w:rPr>
      </w:pPr>
      <w:r>
        <w:rPr>
          <w:color w:val="000000"/>
        </w:rPr>
        <w:t>}</w:t>
      </w:r>
    </w:p>
    <w:p w14:paraId="61FAAC61" w14:textId="77777777" w:rsidR="005D58C5" w:rsidRDefault="005D58C5" w:rsidP="005D58C5">
      <w:pPr>
        <w:spacing w:after="0"/>
      </w:pPr>
    </w:p>
    <w:p w14:paraId="4D0D00E2" w14:textId="58BCE71A" w:rsidR="00EF55D9" w:rsidRDefault="00AC513E" w:rsidP="005D58C5">
      <w:pPr>
        <w:spacing w:after="0"/>
      </w:pPr>
      <w:r>
        <w:t>If we access above api call with invalid id like 12, you will get following response.</w:t>
      </w:r>
    </w:p>
    <w:p w14:paraId="0BA5F02A" w14:textId="02C2362F" w:rsidR="00AC513E" w:rsidRPr="00AC513E" w:rsidRDefault="00AC513E" w:rsidP="00AC513E">
      <w:pPr>
        <w:pStyle w:val="Output"/>
        <w:shd w:val="clear" w:color="auto" w:fill="000000" w:themeFill="text1"/>
        <w:rPr>
          <w:lang w:eastAsia="en-US"/>
        </w:rPr>
      </w:pPr>
      <w:r w:rsidRPr="00AC513E">
        <w:rPr>
          <w:lang w:eastAsia="en-US"/>
        </w:rPr>
        <w:t xml:space="preserve">{ </w:t>
      </w:r>
      <w:r w:rsidRPr="00AC513E">
        <w:rPr>
          <w:color w:val="F92672"/>
          <w:lang w:eastAsia="en-US"/>
        </w:rPr>
        <w:t>"timestamp"</w:t>
      </w:r>
      <w:r w:rsidRPr="00AC513E">
        <w:rPr>
          <w:lang w:eastAsia="en-US"/>
        </w:rPr>
        <w:t xml:space="preserve">: </w:t>
      </w:r>
      <w:r w:rsidRPr="00AC513E">
        <w:rPr>
          <w:color w:val="E6DB74"/>
          <w:lang w:eastAsia="en-US"/>
        </w:rPr>
        <w:t>"2020-11-28T13:24:02.239+00:00"</w:t>
      </w:r>
      <w:r w:rsidRPr="00AC513E">
        <w:rPr>
          <w:lang w:eastAsia="en-US"/>
        </w:rPr>
        <w:t>,</w:t>
      </w:r>
    </w:p>
    <w:p w14:paraId="77FB36AC" w14:textId="77777777" w:rsidR="00AC513E" w:rsidRPr="00AC513E" w:rsidRDefault="00AC513E" w:rsidP="00AC513E">
      <w:pPr>
        <w:pStyle w:val="Output"/>
        <w:shd w:val="clear" w:color="auto" w:fill="000000" w:themeFill="text1"/>
        <w:rPr>
          <w:lang w:eastAsia="en-US"/>
        </w:rPr>
      </w:pPr>
      <w:r w:rsidRPr="00AC513E">
        <w:rPr>
          <w:lang w:eastAsia="en-US"/>
        </w:rPr>
        <w:t xml:space="preserve">  </w:t>
      </w:r>
      <w:r w:rsidRPr="00AC513E">
        <w:rPr>
          <w:color w:val="F92672"/>
          <w:lang w:eastAsia="en-US"/>
        </w:rPr>
        <w:t>"status"</w:t>
      </w:r>
      <w:r w:rsidRPr="00AC513E">
        <w:rPr>
          <w:lang w:eastAsia="en-US"/>
        </w:rPr>
        <w:t xml:space="preserve">: </w:t>
      </w:r>
      <w:r w:rsidRPr="00AC513E">
        <w:rPr>
          <w:color w:val="AE81FF"/>
          <w:lang w:eastAsia="en-US"/>
        </w:rPr>
        <w:t>500</w:t>
      </w:r>
      <w:r w:rsidRPr="00AC513E">
        <w:rPr>
          <w:lang w:eastAsia="en-US"/>
        </w:rPr>
        <w:t>,</w:t>
      </w:r>
    </w:p>
    <w:p w14:paraId="7B6D6642" w14:textId="77777777" w:rsidR="00AC513E" w:rsidRPr="00AC513E" w:rsidRDefault="00AC513E" w:rsidP="00AC513E">
      <w:pPr>
        <w:pStyle w:val="Output"/>
        <w:shd w:val="clear" w:color="auto" w:fill="000000" w:themeFill="text1"/>
        <w:rPr>
          <w:lang w:eastAsia="en-US"/>
        </w:rPr>
      </w:pPr>
      <w:r w:rsidRPr="00AC513E">
        <w:rPr>
          <w:lang w:eastAsia="en-US"/>
        </w:rPr>
        <w:t xml:space="preserve">  </w:t>
      </w:r>
      <w:r w:rsidRPr="00AC513E">
        <w:rPr>
          <w:color w:val="F92672"/>
          <w:lang w:eastAsia="en-US"/>
        </w:rPr>
        <w:t>"error"</w:t>
      </w:r>
      <w:r w:rsidRPr="00AC513E">
        <w:rPr>
          <w:lang w:eastAsia="en-US"/>
        </w:rPr>
        <w:t xml:space="preserve">: </w:t>
      </w:r>
      <w:r w:rsidRPr="00AC513E">
        <w:rPr>
          <w:color w:val="E6DB74"/>
          <w:lang w:eastAsia="en-US"/>
        </w:rPr>
        <w:t>"Internal Server Error"</w:t>
      </w:r>
      <w:r w:rsidRPr="00AC513E">
        <w:rPr>
          <w:lang w:eastAsia="en-US"/>
        </w:rPr>
        <w:t>,</w:t>
      </w:r>
    </w:p>
    <w:p w14:paraId="2EF8E2E5" w14:textId="77777777" w:rsidR="00AC513E" w:rsidRPr="00AC513E" w:rsidRDefault="00AC513E" w:rsidP="00AC513E">
      <w:pPr>
        <w:pStyle w:val="Output"/>
        <w:shd w:val="clear" w:color="auto" w:fill="000000" w:themeFill="text1"/>
        <w:rPr>
          <w:lang w:eastAsia="en-US"/>
        </w:rPr>
      </w:pPr>
      <w:r w:rsidRPr="00AC513E">
        <w:rPr>
          <w:lang w:eastAsia="en-US"/>
        </w:rPr>
        <w:t xml:space="preserve">  </w:t>
      </w:r>
      <w:r w:rsidRPr="00AC513E">
        <w:rPr>
          <w:color w:val="F92672"/>
          <w:lang w:eastAsia="en-US"/>
        </w:rPr>
        <w:t>"message"</w:t>
      </w:r>
      <w:r w:rsidRPr="00AC513E">
        <w:rPr>
          <w:lang w:eastAsia="en-US"/>
        </w:rPr>
        <w:t xml:space="preserve">: </w:t>
      </w:r>
      <w:r w:rsidRPr="00AC513E">
        <w:rPr>
          <w:color w:val="E6DB74"/>
          <w:lang w:eastAsia="en-US"/>
        </w:rPr>
        <w:t>""</w:t>
      </w:r>
      <w:r w:rsidRPr="00AC513E">
        <w:rPr>
          <w:lang w:eastAsia="en-US"/>
        </w:rPr>
        <w:t>,</w:t>
      </w:r>
    </w:p>
    <w:p w14:paraId="384F272B" w14:textId="12F040FE" w:rsidR="00AC513E" w:rsidRPr="00AC513E" w:rsidRDefault="00AC513E" w:rsidP="00AC513E">
      <w:pPr>
        <w:pStyle w:val="Output"/>
        <w:shd w:val="clear" w:color="auto" w:fill="000000" w:themeFill="text1"/>
        <w:rPr>
          <w:sz w:val="21"/>
          <w:szCs w:val="21"/>
          <w:lang w:eastAsia="en-US"/>
        </w:rPr>
      </w:pPr>
      <w:r w:rsidRPr="00AC513E">
        <w:rPr>
          <w:lang w:eastAsia="en-US"/>
        </w:rPr>
        <w:t xml:space="preserve">  </w:t>
      </w:r>
      <w:r w:rsidRPr="00AC513E">
        <w:rPr>
          <w:color w:val="F92672"/>
          <w:lang w:eastAsia="en-US"/>
        </w:rPr>
        <w:t>"path"</w:t>
      </w:r>
      <w:r w:rsidRPr="00AC513E">
        <w:rPr>
          <w:lang w:eastAsia="en-US"/>
        </w:rPr>
        <w:t xml:space="preserve">: </w:t>
      </w:r>
      <w:r w:rsidRPr="00AC513E">
        <w:rPr>
          <w:color w:val="E6DB74"/>
          <w:lang w:eastAsia="en-US"/>
        </w:rPr>
        <w:t>"/</w:t>
      </w:r>
      <w:r w:rsidRPr="00AC513E">
        <w:t xml:space="preserve"> </w:t>
      </w:r>
      <w:r w:rsidRPr="00AC513E">
        <w:rPr>
          <w:color w:val="E6DB74"/>
          <w:lang w:eastAsia="en-US"/>
        </w:rPr>
        <w:t>testReport/1</w:t>
      </w:r>
      <w:r>
        <w:rPr>
          <w:color w:val="E6DB74"/>
          <w:lang w:eastAsia="en-US"/>
        </w:rPr>
        <w:t>2</w:t>
      </w:r>
      <w:r w:rsidRPr="00AC513E">
        <w:rPr>
          <w:color w:val="E6DB74"/>
          <w:lang w:eastAsia="en-US"/>
        </w:rPr>
        <w:t>"</w:t>
      </w:r>
      <w:r w:rsidRPr="00AC513E">
        <w:rPr>
          <w:lang w:eastAsia="en-US"/>
        </w:rPr>
        <w:t>}</w:t>
      </w:r>
    </w:p>
    <w:p w14:paraId="20FF752B" w14:textId="6F6E2745" w:rsidR="00975FA7" w:rsidRDefault="00975FA7" w:rsidP="0094615B">
      <w:r w:rsidRPr="00975FA7">
        <w:t>We can see that besides a well-formed error response, the payload is not giving us any useful information. Even the message field is empty, which we might want to contain something like “</w:t>
      </w:r>
      <w:r w:rsidRPr="00975FA7">
        <w:rPr>
          <w:b/>
          <w:bCs/>
        </w:rPr>
        <w:t>Report with id 12 not found”.</w:t>
      </w:r>
    </w:p>
    <w:p w14:paraId="16A1D14F" w14:textId="3C3DFDA1" w:rsidR="00975FA7" w:rsidRDefault="00A13C8B" w:rsidP="005216FA">
      <w:pPr>
        <w:spacing w:after="0"/>
      </w:pPr>
      <w:r>
        <w:t>We can handle this type of Global Exception Handling with below Annotations</w:t>
      </w:r>
    </w:p>
    <w:p w14:paraId="235ACEAD" w14:textId="51372090" w:rsidR="005216FA" w:rsidRPr="005216FA" w:rsidRDefault="000B19C6" w:rsidP="00AF78E6">
      <w:pPr>
        <w:pStyle w:val="ListParagraph"/>
        <w:numPr>
          <w:ilvl w:val="0"/>
          <w:numId w:val="87"/>
        </w:numPr>
      </w:pPr>
      <w:hyperlink r:id="rId44" w:anchor="controlleradvice" w:history="1">
        <w:r w:rsidR="005216FA" w:rsidRPr="003F322D">
          <w:rPr>
            <w:rStyle w:val="0Syntax2Char"/>
          </w:rPr>
          <w:t>@ControllerAdvice</w:t>
        </w:r>
      </w:hyperlink>
      <w:r w:rsidR="009447F3">
        <w:tab/>
        <w:t xml:space="preserve">: </w:t>
      </w:r>
      <w:r w:rsidR="009447F3" w:rsidRPr="009447F3">
        <w:t xml:space="preserve">is used with </w:t>
      </w:r>
      <w:r w:rsidR="009447F3" w:rsidRPr="009447F3">
        <w:rPr>
          <w:b/>
          <w:bCs/>
        </w:rPr>
        <w:t>class</w:t>
      </w:r>
      <w:r w:rsidR="009447F3" w:rsidRPr="009447F3">
        <w:t xml:space="preserve"> level for global error/exception handling</w:t>
      </w:r>
    </w:p>
    <w:p w14:paraId="10102500" w14:textId="0552EDC7" w:rsidR="005216FA" w:rsidRDefault="000B19C6" w:rsidP="00AF78E6">
      <w:pPr>
        <w:pStyle w:val="ListParagraph"/>
        <w:numPr>
          <w:ilvl w:val="0"/>
          <w:numId w:val="87"/>
        </w:numPr>
      </w:pPr>
      <w:hyperlink r:id="rId45" w:anchor="exceptionhandler" w:history="1">
        <w:r w:rsidR="005216FA" w:rsidRPr="003F322D">
          <w:rPr>
            <w:rStyle w:val="0Syntax2Char"/>
          </w:rPr>
          <w:t>@ExceptionHandler</w:t>
        </w:r>
      </w:hyperlink>
      <w:r w:rsidR="009447F3">
        <w:t xml:space="preserve"> : </w:t>
      </w:r>
      <w:r w:rsidR="009447F3" w:rsidRPr="009447F3">
        <w:t xml:space="preserve">is used with </w:t>
      </w:r>
      <w:r w:rsidR="003F322D" w:rsidRPr="003F322D">
        <w:rPr>
          <w:b/>
          <w:bCs/>
        </w:rPr>
        <w:t>methods</w:t>
      </w:r>
      <w:r w:rsidR="003F322D" w:rsidRPr="009447F3">
        <w:t xml:space="preserve"> (</w:t>
      </w:r>
      <w:r w:rsidR="009447F3" w:rsidRPr="009447F3">
        <w:t>not with class)</w:t>
      </w:r>
      <w:r w:rsidR="009447F3" w:rsidRPr="009447F3">
        <w:rPr>
          <w:b/>
          <w:bCs/>
        </w:rPr>
        <w:t>.</w:t>
      </w:r>
    </w:p>
    <w:p w14:paraId="32F40A75" w14:textId="77777777" w:rsidR="00A84E13" w:rsidRDefault="000B19C6" w:rsidP="00AF78E6">
      <w:pPr>
        <w:pStyle w:val="ListParagraph"/>
        <w:numPr>
          <w:ilvl w:val="0"/>
          <w:numId w:val="87"/>
        </w:numPr>
      </w:pPr>
      <w:hyperlink r:id="rId46" w:anchor="responsestatus" w:history="1">
        <w:r w:rsidR="005216FA" w:rsidRPr="003F322D">
          <w:rPr>
            <w:rStyle w:val="0Syntax2Char"/>
          </w:rPr>
          <w:t>@ResponseStatus</w:t>
        </w:r>
      </w:hyperlink>
      <w:r w:rsidR="00A84E13">
        <w:rPr>
          <w:rStyle w:val="Hyperlink"/>
        </w:rPr>
        <w:t xml:space="preserve"> :</w:t>
      </w:r>
      <w:r w:rsidR="00A84E13" w:rsidRPr="00A84E13">
        <w:t xml:space="preserve"> </w:t>
      </w:r>
      <w:r w:rsidR="00A84E13" w:rsidRPr="009447F3">
        <w:t xml:space="preserve">is used </w:t>
      </w:r>
      <w:r w:rsidR="00A84E13">
        <w:t>annotate used defined exception classes.</w:t>
      </w:r>
    </w:p>
    <w:p w14:paraId="3137EC52" w14:textId="65A24BB5" w:rsidR="005216FA" w:rsidRPr="0094615B" w:rsidRDefault="00BE347F" w:rsidP="0094615B">
      <w:r w:rsidRPr="00BE347F">
        <w:t>We can configure multiple exceptions in this class so that in our application if that exception will occur, this class will get invoked and we will have a proper error message.</w:t>
      </w:r>
    </w:p>
    <w:p w14:paraId="0CC55546" w14:textId="6BF25CA6" w:rsidR="0094615B" w:rsidRDefault="006E7078" w:rsidP="006E7078">
      <w:pPr>
        <w:pStyle w:val="Heading3"/>
      </w:pPr>
      <w:bookmarkStart w:id="83" w:name="_Toc98762625"/>
      <w:r>
        <w:t>Steps to for Global Exception Handling</w:t>
      </w:r>
      <w:bookmarkEnd w:id="83"/>
    </w:p>
    <w:p w14:paraId="4BD933A1" w14:textId="51CEC27C" w:rsidR="000354DA" w:rsidRPr="000354DA" w:rsidRDefault="000354DA" w:rsidP="00A84E13">
      <w:pPr>
        <w:spacing w:after="0"/>
      </w:pPr>
      <w:r>
        <w:t xml:space="preserve">1.Create Custom Exception class </w:t>
      </w:r>
      <w:r w:rsidR="008E6FEA">
        <w:t>for</w:t>
      </w:r>
      <w:r>
        <w:t xml:space="preserve"> </w:t>
      </w:r>
      <w:r w:rsidRPr="0094615B">
        <w:rPr>
          <w:rStyle w:val="BlueSyntaxChar"/>
        </w:rPr>
        <w:t>INTERNAL_SERVER_ERROR</w:t>
      </w:r>
      <w:r>
        <w:rPr>
          <w:rStyle w:val="BlueSyntaxChar"/>
        </w:rPr>
        <w:t xml:space="preserve"> &amp; </w:t>
      </w:r>
      <w:r w:rsidRPr="0094615B">
        <w:rPr>
          <w:rStyle w:val="BlueSyntaxChar"/>
        </w:rPr>
        <w:t>NOT_FOUND</w:t>
      </w:r>
      <w:r w:rsidR="008E6FEA" w:rsidRPr="008E6FEA">
        <w:t xml:space="preserve"> </w:t>
      </w:r>
      <w:r w:rsidR="008E6FEA">
        <w:t xml:space="preserve">exceptions &amp; </w:t>
      </w:r>
      <w:r w:rsidR="008E6FEA" w:rsidRPr="008E6FEA">
        <w:t>annotate our Exception class with </w:t>
      </w:r>
      <w:r w:rsidR="008E6FEA" w:rsidRPr="008E6FEA">
        <w:rPr>
          <w:rStyle w:val="0SyntaxPinkChar"/>
        </w:rPr>
        <w:t>@ResponseStatus</w:t>
      </w:r>
      <w:r w:rsidR="008E6FEA" w:rsidRPr="008E6FEA">
        <w:t> </w:t>
      </w:r>
      <w:r w:rsidR="00E124C2">
        <w:t>and pass value to</w:t>
      </w:r>
      <w:r w:rsidR="008E6FEA">
        <w:t xml:space="preserve"> HTTP.</w:t>
      </w:r>
      <w:r w:rsidR="00E124C2">
        <w:t>Ex</w:t>
      </w:r>
      <w:r w:rsidR="008E6FEA">
        <w:t>ception</w:t>
      </w:r>
      <w:r w:rsidR="00E124C2">
        <w:t xml:space="preserve"> property.</w:t>
      </w:r>
    </w:p>
    <w:p w14:paraId="31025A3E" w14:textId="77777777" w:rsidR="00142589" w:rsidRPr="00A84E13" w:rsidRDefault="00142589" w:rsidP="00142589">
      <w:pPr>
        <w:pStyle w:val="Output"/>
        <w:rPr>
          <w:color w:val="4C483D" w:themeColor="text2"/>
        </w:rPr>
      </w:pPr>
      <w:r w:rsidRPr="00A84E13">
        <w:t>@ResponseStatus</w:t>
      </w:r>
      <w:r w:rsidRPr="00A84E13">
        <w:rPr>
          <w:color w:val="000000"/>
        </w:rPr>
        <w:t>(HttpStatus.</w:t>
      </w:r>
      <w:r w:rsidRPr="00A84E13">
        <w:rPr>
          <w:b/>
          <w:bCs/>
          <w:i/>
          <w:iCs/>
          <w:color w:val="0000C0"/>
        </w:rPr>
        <w:t>NOT_FOUND</w:t>
      </w:r>
      <w:r w:rsidRPr="00A84E13">
        <w:rPr>
          <w:color w:val="000000"/>
        </w:rPr>
        <w:t>)</w:t>
      </w:r>
    </w:p>
    <w:p w14:paraId="424CC7E7" w14:textId="77777777" w:rsidR="00142589" w:rsidRPr="00A84E13" w:rsidRDefault="00142589" w:rsidP="00142589">
      <w:pPr>
        <w:pStyle w:val="Output"/>
        <w:rPr>
          <w:color w:val="4C483D" w:themeColor="text2"/>
        </w:rPr>
      </w:pPr>
      <w:r w:rsidRPr="00A84E13">
        <w:rPr>
          <w:b/>
          <w:bCs/>
          <w:color w:val="7F0055"/>
        </w:rPr>
        <w:t>public</w:t>
      </w:r>
      <w:r w:rsidRPr="00A84E13">
        <w:rPr>
          <w:color w:val="000000"/>
        </w:rPr>
        <w:t xml:space="preserve"> </w:t>
      </w:r>
      <w:r w:rsidRPr="00A84E13">
        <w:rPr>
          <w:b/>
          <w:bCs/>
          <w:color w:val="7F0055"/>
        </w:rPr>
        <w:t>class</w:t>
      </w:r>
      <w:r w:rsidRPr="00A84E13">
        <w:rPr>
          <w:color w:val="000000"/>
        </w:rPr>
        <w:t xml:space="preserve"> RecordNotFoundException </w:t>
      </w:r>
      <w:r w:rsidRPr="00A84E13">
        <w:rPr>
          <w:b/>
          <w:bCs/>
          <w:color w:val="7F0055"/>
        </w:rPr>
        <w:t>extends</w:t>
      </w:r>
      <w:r w:rsidRPr="00A84E13">
        <w:rPr>
          <w:color w:val="000000"/>
        </w:rPr>
        <w:t xml:space="preserve"> RuntimeException {</w:t>
      </w:r>
    </w:p>
    <w:p w14:paraId="67084428" w14:textId="11DAC0CC" w:rsidR="00142589" w:rsidRPr="00A84E13" w:rsidRDefault="00142589" w:rsidP="00142589">
      <w:pPr>
        <w:pStyle w:val="Output"/>
        <w:rPr>
          <w:color w:val="4C483D" w:themeColor="text2"/>
        </w:rPr>
      </w:pPr>
      <w:r w:rsidRPr="00A84E13">
        <w:rPr>
          <w:color w:val="000000"/>
        </w:rPr>
        <w:tab/>
        <w:t xml:space="preserve">String </w:t>
      </w:r>
      <w:r w:rsidRPr="00A84E13">
        <w:rPr>
          <w:color w:val="0000C0"/>
        </w:rPr>
        <w:t>message</w:t>
      </w:r>
      <w:r w:rsidRPr="00A84E13">
        <w:rPr>
          <w:color w:val="000000"/>
        </w:rPr>
        <w:t>;</w:t>
      </w:r>
      <w:r w:rsidRPr="00A84E13">
        <w:rPr>
          <w:color w:val="4C483D" w:themeColor="text2"/>
        </w:rPr>
        <w:t xml:space="preserve"> </w:t>
      </w:r>
    </w:p>
    <w:p w14:paraId="432BA984" w14:textId="77777777" w:rsidR="00142589" w:rsidRPr="00A84E13" w:rsidRDefault="00142589" w:rsidP="00142589">
      <w:pPr>
        <w:pStyle w:val="Output"/>
        <w:rPr>
          <w:color w:val="4C483D" w:themeColor="text2"/>
        </w:rPr>
      </w:pPr>
    </w:p>
    <w:p w14:paraId="7D1317DF" w14:textId="77777777" w:rsidR="00142589" w:rsidRPr="00A84E13" w:rsidRDefault="00142589" w:rsidP="00142589">
      <w:pPr>
        <w:pStyle w:val="Output"/>
        <w:rPr>
          <w:color w:val="4C483D" w:themeColor="text2"/>
        </w:rPr>
      </w:pPr>
      <w:r w:rsidRPr="00A84E13">
        <w:rPr>
          <w:color w:val="000000"/>
        </w:rPr>
        <w:tab/>
      </w:r>
      <w:r w:rsidRPr="00A84E13">
        <w:rPr>
          <w:b/>
          <w:bCs/>
          <w:color w:val="7F0055"/>
        </w:rPr>
        <w:t>public</w:t>
      </w:r>
      <w:r w:rsidRPr="00A84E13">
        <w:rPr>
          <w:color w:val="000000"/>
        </w:rPr>
        <w:t xml:space="preserve"> </w:t>
      </w:r>
      <w:r w:rsidRPr="00A84E13">
        <w:rPr>
          <w:color w:val="000000"/>
          <w:shd w:val="clear" w:color="auto" w:fill="D4D4D4"/>
        </w:rPr>
        <w:t>RecordNotFoundException</w:t>
      </w:r>
      <w:r w:rsidRPr="00A84E13">
        <w:rPr>
          <w:color w:val="000000"/>
        </w:rPr>
        <w:t xml:space="preserve">(String </w:t>
      </w:r>
      <w:r w:rsidRPr="00A84E13">
        <w:rPr>
          <w:color w:val="6A3E3E"/>
        </w:rPr>
        <w:t>message</w:t>
      </w:r>
      <w:r w:rsidRPr="00A84E13">
        <w:rPr>
          <w:color w:val="000000"/>
        </w:rPr>
        <w:t>) {</w:t>
      </w:r>
    </w:p>
    <w:p w14:paraId="6087CDEE" w14:textId="77777777" w:rsidR="00142589" w:rsidRPr="00A84E13" w:rsidRDefault="00142589" w:rsidP="00142589">
      <w:pPr>
        <w:pStyle w:val="Output"/>
        <w:rPr>
          <w:color w:val="4C483D" w:themeColor="text2"/>
        </w:rPr>
      </w:pPr>
      <w:r w:rsidRPr="00A84E13">
        <w:rPr>
          <w:color w:val="000000"/>
        </w:rPr>
        <w:tab/>
      </w:r>
      <w:r w:rsidRPr="00A84E13">
        <w:rPr>
          <w:color w:val="000000"/>
        </w:rPr>
        <w:tab/>
      </w:r>
      <w:r w:rsidRPr="00A84E13">
        <w:rPr>
          <w:b/>
          <w:bCs/>
          <w:color w:val="7F0055"/>
        </w:rPr>
        <w:t>super</w:t>
      </w:r>
      <w:r w:rsidRPr="00A84E13">
        <w:rPr>
          <w:color w:val="000000"/>
        </w:rPr>
        <w:t>(</w:t>
      </w:r>
      <w:r w:rsidRPr="00A84E13">
        <w:rPr>
          <w:color w:val="6A3E3E"/>
        </w:rPr>
        <w:t>message</w:t>
      </w:r>
      <w:r w:rsidRPr="00A84E13">
        <w:rPr>
          <w:color w:val="000000"/>
        </w:rPr>
        <w:t>);</w:t>
      </w:r>
    </w:p>
    <w:p w14:paraId="54F4107B" w14:textId="77777777" w:rsidR="00142589" w:rsidRPr="00A84E13" w:rsidRDefault="00142589" w:rsidP="00142589">
      <w:pPr>
        <w:pStyle w:val="Output"/>
        <w:rPr>
          <w:color w:val="4C483D" w:themeColor="text2"/>
        </w:rPr>
      </w:pPr>
      <w:r w:rsidRPr="00A84E13">
        <w:rPr>
          <w:color w:val="000000"/>
        </w:rPr>
        <w:tab/>
      </w:r>
      <w:r w:rsidRPr="00A84E13">
        <w:rPr>
          <w:color w:val="000000"/>
        </w:rPr>
        <w:tab/>
      </w:r>
      <w:r w:rsidRPr="00A84E13">
        <w:rPr>
          <w:b/>
          <w:bCs/>
          <w:color w:val="7F0055"/>
        </w:rPr>
        <w:t>this</w:t>
      </w:r>
      <w:r w:rsidRPr="00A84E13">
        <w:rPr>
          <w:color w:val="000000"/>
        </w:rPr>
        <w:t>.</w:t>
      </w:r>
      <w:r w:rsidRPr="00A84E13">
        <w:rPr>
          <w:color w:val="0000C0"/>
        </w:rPr>
        <w:t>message</w:t>
      </w:r>
      <w:r w:rsidRPr="00A84E13">
        <w:rPr>
          <w:color w:val="000000"/>
        </w:rPr>
        <w:t xml:space="preserve"> = </w:t>
      </w:r>
      <w:r w:rsidRPr="00A84E13">
        <w:rPr>
          <w:color w:val="6A3E3E"/>
        </w:rPr>
        <w:t>message</w:t>
      </w:r>
      <w:r w:rsidRPr="00A84E13">
        <w:rPr>
          <w:color w:val="000000"/>
        </w:rPr>
        <w:t>;</w:t>
      </w:r>
    </w:p>
    <w:p w14:paraId="3229238A" w14:textId="77777777" w:rsidR="00142589" w:rsidRPr="00A84E13" w:rsidRDefault="00142589" w:rsidP="00142589">
      <w:pPr>
        <w:pStyle w:val="Output"/>
        <w:rPr>
          <w:color w:val="4C483D" w:themeColor="text2"/>
        </w:rPr>
      </w:pPr>
      <w:r w:rsidRPr="00A84E13">
        <w:rPr>
          <w:color w:val="000000"/>
        </w:rPr>
        <w:tab/>
        <w:t>}</w:t>
      </w:r>
    </w:p>
    <w:p w14:paraId="4398460B" w14:textId="6F452B57" w:rsidR="006E7078" w:rsidRPr="00A84E13" w:rsidRDefault="00142589" w:rsidP="00142589">
      <w:pPr>
        <w:pStyle w:val="Output"/>
      </w:pPr>
      <w:r w:rsidRPr="00A84E13">
        <w:rPr>
          <w:color w:val="000000"/>
        </w:rPr>
        <w:t>}</w:t>
      </w:r>
    </w:p>
    <w:p w14:paraId="16E4F5FA" w14:textId="77777777" w:rsidR="00142589" w:rsidRDefault="00142589" w:rsidP="00142589">
      <w:pPr>
        <w:autoSpaceDE w:val="0"/>
        <w:autoSpaceDN w:val="0"/>
        <w:adjustRightInd w:val="0"/>
        <w:spacing w:after="0" w:line="240" w:lineRule="auto"/>
        <w:rPr>
          <w:rFonts w:ascii="Consolas" w:hAnsi="Consolas" w:cs="Consolas"/>
          <w:color w:val="646464"/>
        </w:rPr>
      </w:pPr>
    </w:p>
    <w:p w14:paraId="5E690C89" w14:textId="4D502695" w:rsidR="00142589" w:rsidRPr="00A84E13" w:rsidRDefault="00142589" w:rsidP="00142589">
      <w:pPr>
        <w:pStyle w:val="Output"/>
        <w:rPr>
          <w:color w:val="4C483D" w:themeColor="text2"/>
        </w:rPr>
      </w:pPr>
      <w:r w:rsidRPr="00A84E13">
        <w:rPr>
          <w:color w:val="646464"/>
        </w:rPr>
        <w:t>@ResponseStatus</w:t>
      </w:r>
      <w:r w:rsidRPr="00A84E13">
        <w:rPr>
          <w:color w:val="000000"/>
        </w:rPr>
        <w:t>(HttpStatus.</w:t>
      </w:r>
      <w:r w:rsidRPr="0022448D">
        <w:rPr>
          <w:rStyle w:val="0SyntaxPinkChar"/>
          <w:i/>
          <w:iCs/>
        </w:rPr>
        <w:t>INTERNAL_SERVER_ERROR</w:t>
      </w:r>
      <w:r w:rsidRPr="00A84E13">
        <w:rPr>
          <w:color w:val="000000"/>
        </w:rPr>
        <w:t>)</w:t>
      </w:r>
    </w:p>
    <w:p w14:paraId="35BFED5C" w14:textId="5ABD1D6E" w:rsidR="00142589" w:rsidRPr="00A84E13" w:rsidRDefault="00142589" w:rsidP="00142589">
      <w:pPr>
        <w:pStyle w:val="Output"/>
        <w:rPr>
          <w:color w:val="4C483D" w:themeColor="text2"/>
        </w:rPr>
      </w:pPr>
      <w:r w:rsidRPr="00A84E13">
        <w:rPr>
          <w:b/>
          <w:bCs/>
          <w:color w:val="7F0055"/>
        </w:rPr>
        <w:t>public</w:t>
      </w:r>
      <w:r w:rsidRPr="00A84E13">
        <w:rPr>
          <w:color w:val="000000"/>
        </w:rPr>
        <w:t xml:space="preserve"> </w:t>
      </w:r>
      <w:r w:rsidRPr="00A84E13">
        <w:rPr>
          <w:b/>
          <w:bCs/>
          <w:color w:val="7F0055"/>
        </w:rPr>
        <w:t>class</w:t>
      </w:r>
      <w:r w:rsidRPr="00A84E13">
        <w:rPr>
          <w:color w:val="000000"/>
        </w:rPr>
        <w:t xml:space="preserve"> InternalServerException </w:t>
      </w:r>
      <w:r w:rsidRPr="00A84E13">
        <w:rPr>
          <w:b/>
          <w:bCs/>
          <w:color w:val="7F0055"/>
        </w:rPr>
        <w:t>extends</w:t>
      </w:r>
      <w:r w:rsidRPr="00A84E13">
        <w:rPr>
          <w:color w:val="000000"/>
        </w:rPr>
        <w:t xml:space="preserve"> RuntimeException {</w:t>
      </w:r>
      <w:r w:rsidRPr="00A84E13">
        <w:rPr>
          <w:color w:val="000000"/>
        </w:rPr>
        <w:tab/>
        <w:t xml:space="preserve"> </w:t>
      </w:r>
    </w:p>
    <w:p w14:paraId="593EE4E8" w14:textId="75CE7CF7" w:rsidR="00142589" w:rsidRPr="00A84E13" w:rsidRDefault="00142589" w:rsidP="00142589">
      <w:pPr>
        <w:pStyle w:val="Output"/>
        <w:rPr>
          <w:color w:val="4C483D" w:themeColor="text2"/>
        </w:rPr>
      </w:pPr>
      <w:r w:rsidRPr="00A84E13">
        <w:rPr>
          <w:color w:val="000000"/>
        </w:rPr>
        <w:tab/>
        <w:t xml:space="preserve">String </w:t>
      </w:r>
      <w:r w:rsidRPr="00A84E13">
        <w:rPr>
          <w:color w:val="0000C0"/>
        </w:rPr>
        <w:t>message</w:t>
      </w:r>
      <w:r w:rsidRPr="00A84E13">
        <w:rPr>
          <w:color w:val="000000"/>
        </w:rPr>
        <w:t>;</w:t>
      </w:r>
    </w:p>
    <w:p w14:paraId="5CE0824E" w14:textId="77777777" w:rsidR="00142589" w:rsidRPr="00A84E13" w:rsidRDefault="00142589" w:rsidP="00142589">
      <w:pPr>
        <w:pStyle w:val="Output"/>
        <w:rPr>
          <w:color w:val="4C483D" w:themeColor="text2"/>
        </w:rPr>
      </w:pPr>
      <w:r w:rsidRPr="00A84E13">
        <w:rPr>
          <w:color w:val="000000"/>
        </w:rPr>
        <w:tab/>
      </w:r>
      <w:r w:rsidRPr="00A84E13">
        <w:rPr>
          <w:b/>
          <w:bCs/>
          <w:color w:val="7F0055"/>
        </w:rPr>
        <w:t>public</w:t>
      </w:r>
      <w:r w:rsidRPr="00A84E13">
        <w:rPr>
          <w:color w:val="000000"/>
        </w:rPr>
        <w:t xml:space="preserve"> InternalServerException(String </w:t>
      </w:r>
      <w:r w:rsidRPr="00A84E13">
        <w:rPr>
          <w:color w:val="6A3E3E"/>
        </w:rPr>
        <w:t>message</w:t>
      </w:r>
      <w:r w:rsidRPr="00A84E13">
        <w:rPr>
          <w:color w:val="000000"/>
        </w:rPr>
        <w:t>) {</w:t>
      </w:r>
    </w:p>
    <w:p w14:paraId="2BF3C500" w14:textId="77777777" w:rsidR="00142589" w:rsidRPr="00A84E13" w:rsidRDefault="00142589" w:rsidP="00142589">
      <w:pPr>
        <w:pStyle w:val="Output"/>
        <w:rPr>
          <w:color w:val="4C483D" w:themeColor="text2"/>
        </w:rPr>
      </w:pPr>
      <w:r w:rsidRPr="00A84E13">
        <w:rPr>
          <w:color w:val="000000"/>
        </w:rPr>
        <w:tab/>
      </w:r>
      <w:r w:rsidRPr="00A84E13">
        <w:rPr>
          <w:color w:val="000000"/>
        </w:rPr>
        <w:tab/>
      </w:r>
      <w:r w:rsidRPr="00A84E13">
        <w:rPr>
          <w:b/>
          <w:bCs/>
          <w:color w:val="7F0055"/>
        </w:rPr>
        <w:t>super</w:t>
      </w:r>
      <w:r w:rsidRPr="00A84E13">
        <w:rPr>
          <w:color w:val="000000"/>
        </w:rPr>
        <w:t>(</w:t>
      </w:r>
      <w:r w:rsidRPr="00A84E13">
        <w:rPr>
          <w:color w:val="6A3E3E"/>
        </w:rPr>
        <w:t>message</w:t>
      </w:r>
      <w:r w:rsidRPr="00A84E13">
        <w:rPr>
          <w:color w:val="000000"/>
        </w:rPr>
        <w:t>);</w:t>
      </w:r>
    </w:p>
    <w:p w14:paraId="41D96299" w14:textId="77777777" w:rsidR="00142589" w:rsidRPr="00A84E13" w:rsidRDefault="00142589" w:rsidP="00142589">
      <w:pPr>
        <w:pStyle w:val="Output"/>
        <w:rPr>
          <w:color w:val="4C483D" w:themeColor="text2"/>
        </w:rPr>
      </w:pPr>
      <w:r w:rsidRPr="00A84E13">
        <w:rPr>
          <w:color w:val="000000"/>
        </w:rPr>
        <w:tab/>
      </w:r>
      <w:r w:rsidRPr="00A84E13">
        <w:rPr>
          <w:color w:val="000000"/>
        </w:rPr>
        <w:tab/>
      </w:r>
      <w:r w:rsidRPr="00A84E13">
        <w:rPr>
          <w:b/>
          <w:bCs/>
          <w:color w:val="7F0055"/>
        </w:rPr>
        <w:t>this</w:t>
      </w:r>
      <w:r w:rsidRPr="00A84E13">
        <w:rPr>
          <w:color w:val="000000"/>
        </w:rPr>
        <w:t>.</w:t>
      </w:r>
      <w:r w:rsidRPr="00A84E13">
        <w:t>message</w:t>
      </w:r>
      <w:r w:rsidRPr="00A84E13">
        <w:rPr>
          <w:color w:val="000000"/>
        </w:rPr>
        <w:t xml:space="preserve"> = </w:t>
      </w:r>
      <w:r w:rsidRPr="00A84E13">
        <w:rPr>
          <w:color w:val="6A3E3E"/>
        </w:rPr>
        <w:t>message</w:t>
      </w:r>
      <w:r w:rsidRPr="00A84E13">
        <w:rPr>
          <w:color w:val="000000"/>
        </w:rPr>
        <w:t>;</w:t>
      </w:r>
    </w:p>
    <w:p w14:paraId="4BA85A01" w14:textId="77777777" w:rsidR="00142589" w:rsidRPr="00A84E13" w:rsidRDefault="00142589" w:rsidP="00142589">
      <w:pPr>
        <w:pStyle w:val="Output"/>
        <w:rPr>
          <w:color w:val="4C483D" w:themeColor="text2"/>
        </w:rPr>
      </w:pPr>
      <w:r w:rsidRPr="00A84E13">
        <w:rPr>
          <w:color w:val="000000"/>
        </w:rPr>
        <w:tab/>
        <w:t>}</w:t>
      </w:r>
    </w:p>
    <w:p w14:paraId="5171694B" w14:textId="1491AAB6" w:rsidR="00494773" w:rsidRPr="00A84E13" w:rsidRDefault="00142589" w:rsidP="00142589">
      <w:pPr>
        <w:pStyle w:val="Output"/>
      </w:pPr>
      <w:r w:rsidRPr="00A84E13">
        <w:rPr>
          <w:color w:val="000000"/>
        </w:rPr>
        <w:t>}</w:t>
      </w:r>
    </w:p>
    <w:p w14:paraId="64298C40" w14:textId="77777777" w:rsidR="00966528" w:rsidRDefault="00966528" w:rsidP="00310733">
      <w:pPr>
        <w:spacing w:after="0"/>
      </w:pPr>
      <w:r>
        <w:lastRenderedPageBreak/>
        <w:t xml:space="preserve">2.Now Create class which do Global Exception handling by </w:t>
      </w:r>
    </w:p>
    <w:p w14:paraId="5CB38E75" w14:textId="2DD89914" w:rsidR="00966528" w:rsidRPr="00966528" w:rsidRDefault="00966528" w:rsidP="00AF78E6">
      <w:pPr>
        <w:pStyle w:val="ListParagraph"/>
        <w:numPr>
          <w:ilvl w:val="0"/>
          <w:numId w:val="88"/>
        </w:numPr>
      </w:pPr>
      <w:r>
        <w:t xml:space="preserve">annotating class with </w:t>
      </w:r>
      <w:r w:rsidRPr="00CF0261">
        <w:rPr>
          <w:rStyle w:val="BlueSyntaxChar"/>
        </w:rPr>
        <w:t>@ControllerAdvice</w:t>
      </w:r>
    </w:p>
    <w:p w14:paraId="6975572D" w14:textId="3A45E382" w:rsidR="00966528" w:rsidRPr="00310733" w:rsidRDefault="00966528" w:rsidP="00AF78E6">
      <w:pPr>
        <w:pStyle w:val="ListParagraph"/>
        <w:numPr>
          <w:ilvl w:val="0"/>
          <w:numId w:val="88"/>
        </w:numPr>
      </w:pPr>
      <w:r>
        <w:t xml:space="preserve">annotating methods with </w:t>
      </w:r>
      <w:r w:rsidRPr="00CF0261">
        <w:rPr>
          <w:rStyle w:val="BlueSyntaxChar"/>
        </w:rPr>
        <w:t>@ExceptionHandler</w:t>
      </w:r>
      <w:r>
        <w:rPr>
          <w:rFonts w:ascii="Consolas" w:hAnsi="Consolas" w:cs="Consolas"/>
          <w:color w:val="000000"/>
          <w:shd w:val="clear" w:color="auto" w:fill="E8F2FE"/>
        </w:rPr>
        <w:t>(RecordNotFoundException.</w:t>
      </w:r>
      <w:r>
        <w:rPr>
          <w:rFonts w:ascii="Consolas" w:hAnsi="Consolas" w:cs="Consolas"/>
          <w:b/>
          <w:bCs/>
          <w:color w:val="7F0055"/>
          <w:shd w:val="clear" w:color="auto" w:fill="E8F2FE"/>
        </w:rPr>
        <w:t>class</w:t>
      </w:r>
      <w:r>
        <w:rPr>
          <w:rFonts w:ascii="Consolas" w:hAnsi="Consolas" w:cs="Consolas"/>
          <w:color w:val="000000"/>
          <w:shd w:val="clear" w:color="auto" w:fill="E8F2FE"/>
        </w:rPr>
        <w:t>)</w:t>
      </w:r>
    </w:p>
    <w:p w14:paraId="40B618D0" w14:textId="77777777" w:rsidR="00310733" w:rsidRPr="00310733" w:rsidRDefault="00310733" w:rsidP="00310733">
      <w:pPr>
        <w:pStyle w:val="Output"/>
        <w:rPr>
          <w:color w:val="4C483D" w:themeColor="text2"/>
        </w:rPr>
      </w:pPr>
      <w:r w:rsidRPr="00310733">
        <w:t>@ControllerAdvice</w:t>
      </w:r>
    </w:p>
    <w:p w14:paraId="24E2C439" w14:textId="77777777" w:rsidR="00310733" w:rsidRPr="00310733" w:rsidRDefault="00310733" w:rsidP="00310733">
      <w:pPr>
        <w:pStyle w:val="Output"/>
        <w:rPr>
          <w:color w:val="4C483D" w:themeColor="text2"/>
        </w:rPr>
      </w:pPr>
      <w:r w:rsidRPr="00310733">
        <w:rPr>
          <w:b/>
          <w:bCs/>
          <w:color w:val="7F0055"/>
        </w:rPr>
        <w:t>public</w:t>
      </w:r>
      <w:r w:rsidRPr="00310733">
        <w:rPr>
          <w:color w:val="000000"/>
        </w:rPr>
        <w:t xml:space="preserve"> </w:t>
      </w:r>
      <w:r w:rsidRPr="00310733">
        <w:rPr>
          <w:b/>
          <w:bCs/>
          <w:color w:val="7F0055"/>
        </w:rPr>
        <w:t>class</w:t>
      </w:r>
      <w:r w:rsidRPr="00310733">
        <w:rPr>
          <w:color w:val="000000"/>
        </w:rPr>
        <w:t xml:space="preserve"> GlobalExceptionHandlerForAllExceptions </w:t>
      </w:r>
      <w:r w:rsidRPr="00310733">
        <w:rPr>
          <w:b/>
          <w:bCs/>
          <w:color w:val="7F0055"/>
        </w:rPr>
        <w:t>extends</w:t>
      </w:r>
      <w:r w:rsidRPr="00310733">
        <w:rPr>
          <w:color w:val="000000"/>
        </w:rPr>
        <w:t xml:space="preserve"> ResponseEntityExceptionHandler {</w:t>
      </w:r>
    </w:p>
    <w:p w14:paraId="2A8E7E53" w14:textId="77777777" w:rsidR="00310733" w:rsidRPr="00310733" w:rsidRDefault="00310733" w:rsidP="00310733">
      <w:pPr>
        <w:pStyle w:val="Output"/>
        <w:rPr>
          <w:color w:val="4C483D" w:themeColor="text2"/>
        </w:rPr>
      </w:pPr>
    </w:p>
    <w:p w14:paraId="3790F1CC" w14:textId="77777777" w:rsidR="00310733" w:rsidRPr="00310733" w:rsidRDefault="00310733" w:rsidP="00310733">
      <w:pPr>
        <w:pStyle w:val="Output"/>
        <w:rPr>
          <w:color w:val="4C483D" w:themeColor="text2"/>
        </w:rPr>
      </w:pPr>
      <w:r w:rsidRPr="00310733">
        <w:rPr>
          <w:color w:val="000000"/>
        </w:rPr>
        <w:tab/>
      </w:r>
      <w:r w:rsidRPr="00310733">
        <w:t>@ExceptionHandler</w:t>
      </w:r>
      <w:r w:rsidRPr="00310733">
        <w:rPr>
          <w:color w:val="000000"/>
        </w:rPr>
        <w:t>(RecordNotFoundException.</w:t>
      </w:r>
      <w:r w:rsidRPr="00310733">
        <w:rPr>
          <w:b/>
          <w:bCs/>
          <w:color w:val="7F0055"/>
        </w:rPr>
        <w:t>class</w:t>
      </w:r>
      <w:r w:rsidRPr="00310733">
        <w:rPr>
          <w:color w:val="000000"/>
        </w:rPr>
        <w:t>)</w:t>
      </w:r>
    </w:p>
    <w:p w14:paraId="4E98E910" w14:textId="77777777" w:rsidR="00310733" w:rsidRPr="00310733" w:rsidRDefault="00310733" w:rsidP="00310733">
      <w:pPr>
        <w:pStyle w:val="Output"/>
        <w:rPr>
          <w:color w:val="4C483D" w:themeColor="text2"/>
        </w:rPr>
      </w:pPr>
      <w:r w:rsidRPr="00310733">
        <w:rPr>
          <w:color w:val="000000"/>
        </w:rPr>
        <w:tab/>
      </w:r>
      <w:r w:rsidRPr="00310733">
        <w:rPr>
          <w:b/>
          <w:bCs/>
          <w:color w:val="7F0055"/>
        </w:rPr>
        <w:t>public</w:t>
      </w:r>
      <w:r w:rsidRPr="00310733">
        <w:rPr>
          <w:color w:val="000000"/>
        </w:rPr>
        <w:t xml:space="preserve"> ResponseEntity&lt;Object&gt; handleRecordNotFoundException(RecordNotFoundException </w:t>
      </w:r>
      <w:r w:rsidRPr="00310733">
        <w:rPr>
          <w:color w:val="6A3E3E"/>
        </w:rPr>
        <w:t>ex</w:t>
      </w:r>
      <w:r w:rsidRPr="00310733">
        <w:rPr>
          <w:color w:val="000000"/>
        </w:rPr>
        <w:t xml:space="preserve">, WebRequest </w:t>
      </w:r>
      <w:r w:rsidRPr="00310733">
        <w:rPr>
          <w:color w:val="6A3E3E"/>
        </w:rPr>
        <w:t>request</w:t>
      </w:r>
      <w:r w:rsidRPr="00310733">
        <w:rPr>
          <w:color w:val="000000"/>
        </w:rPr>
        <w:t>) {</w:t>
      </w:r>
    </w:p>
    <w:p w14:paraId="5B31EF5D" w14:textId="77777777" w:rsidR="00310733" w:rsidRPr="00310733" w:rsidRDefault="00310733" w:rsidP="00310733">
      <w:pPr>
        <w:pStyle w:val="Output"/>
        <w:rPr>
          <w:color w:val="4C483D" w:themeColor="text2"/>
        </w:rPr>
      </w:pPr>
      <w:r w:rsidRPr="00310733">
        <w:rPr>
          <w:color w:val="000000"/>
        </w:rPr>
        <w:tab/>
      </w:r>
      <w:r w:rsidRPr="00310733">
        <w:rPr>
          <w:color w:val="000000"/>
        </w:rPr>
        <w:tab/>
        <w:t xml:space="preserve">Map&lt;String, Object&gt; </w:t>
      </w:r>
      <w:r w:rsidRPr="00310733">
        <w:rPr>
          <w:color w:val="6A3E3E"/>
        </w:rPr>
        <w:t>body</w:t>
      </w:r>
      <w:r w:rsidRPr="00310733">
        <w:rPr>
          <w:color w:val="000000"/>
        </w:rPr>
        <w:t xml:space="preserve"> = </w:t>
      </w:r>
      <w:r w:rsidRPr="00310733">
        <w:rPr>
          <w:b/>
          <w:bCs/>
          <w:color w:val="7F0055"/>
        </w:rPr>
        <w:t>new</w:t>
      </w:r>
      <w:r w:rsidRPr="00310733">
        <w:rPr>
          <w:color w:val="000000"/>
        </w:rPr>
        <w:t xml:space="preserve"> LinkedHashMap&lt;&gt;();</w:t>
      </w:r>
    </w:p>
    <w:p w14:paraId="25B8B9D9" w14:textId="77777777" w:rsidR="00310733" w:rsidRPr="00310733" w:rsidRDefault="00310733" w:rsidP="00310733">
      <w:pPr>
        <w:pStyle w:val="Output"/>
        <w:rPr>
          <w:color w:val="4C483D" w:themeColor="text2"/>
        </w:rPr>
      </w:pPr>
      <w:r w:rsidRPr="00310733">
        <w:rPr>
          <w:color w:val="000000"/>
        </w:rPr>
        <w:tab/>
      </w:r>
      <w:r w:rsidRPr="00310733">
        <w:rPr>
          <w:color w:val="000000"/>
        </w:rPr>
        <w:tab/>
      </w:r>
      <w:r w:rsidRPr="00310733">
        <w:rPr>
          <w:color w:val="6A3E3E"/>
        </w:rPr>
        <w:t>body</w:t>
      </w:r>
      <w:r w:rsidRPr="00310733">
        <w:rPr>
          <w:color w:val="000000"/>
        </w:rPr>
        <w:t>.put(</w:t>
      </w:r>
      <w:r w:rsidRPr="00310733">
        <w:rPr>
          <w:color w:val="2A00FF"/>
        </w:rPr>
        <w:t>"timestamp"</w:t>
      </w:r>
      <w:r w:rsidRPr="00310733">
        <w:rPr>
          <w:color w:val="000000"/>
        </w:rPr>
        <w:t>, LocalDateTime.</w:t>
      </w:r>
      <w:r w:rsidRPr="00310733">
        <w:rPr>
          <w:i/>
          <w:iCs/>
          <w:color w:val="000000"/>
        </w:rPr>
        <w:t>now</w:t>
      </w:r>
      <w:r w:rsidRPr="00310733">
        <w:rPr>
          <w:color w:val="000000"/>
        </w:rPr>
        <w:t>());</w:t>
      </w:r>
    </w:p>
    <w:p w14:paraId="3ABE855C" w14:textId="77777777" w:rsidR="00310733" w:rsidRPr="00310733" w:rsidRDefault="00310733" w:rsidP="00310733">
      <w:pPr>
        <w:pStyle w:val="Output"/>
        <w:rPr>
          <w:color w:val="4C483D" w:themeColor="text2"/>
        </w:rPr>
      </w:pPr>
      <w:r w:rsidRPr="00310733">
        <w:rPr>
          <w:color w:val="000000"/>
        </w:rPr>
        <w:tab/>
      </w:r>
      <w:r w:rsidRPr="00310733">
        <w:rPr>
          <w:color w:val="000000"/>
        </w:rPr>
        <w:tab/>
      </w:r>
      <w:r w:rsidRPr="00310733">
        <w:rPr>
          <w:color w:val="6A3E3E"/>
        </w:rPr>
        <w:t>body</w:t>
      </w:r>
      <w:r w:rsidRPr="00310733">
        <w:rPr>
          <w:color w:val="000000"/>
        </w:rPr>
        <w:t>.put(</w:t>
      </w:r>
      <w:r w:rsidRPr="00310733">
        <w:rPr>
          <w:color w:val="2A00FF"/>
        </w:rPr>
        <w:t>"message"</w:t>
      </w:r>
      <w:r w:rsidRPr="00310733">
        <w:rPr>
          <w:color w:val="000000"/>
        </w:rPr>
        <w:t xml:space="preserve">, </w:t>
      </w:r>
      <w:r w:rsidRPr="00310733">
        <w:rPr>
          <w:color w:val="6A3E3E"/>
        </w:rPr>
        <w:t>ex</w:t>
      </w:r>
      <w:r w:rsidRPr="00310733">
        <w:rPr>
          <w:color w:val="000000"/>
        </w:rPr>
        <w:t>.getLocalizedMessage());</w:t>
      </w:r>
    </w:p>
    <w:p w14:paraId="3A0EF7DC" w14:textId="77777777" w:rsidR="00310733" w:rsidRPr="00310733" w:rsidRDefault="00310733" w:rsidP="00310733">
      <w:pPr>
        <w:pStyle w:val="Output"/>
        <w:rPr>
          <w:color w:val="4C483D" w:themeColor="text2"/>
        </w:rPr>
      </w:pPr>
      <w:r w:rsidRPr="00310733">
        <w:rPr>
          <w:color w:val="000000"/>
        </w:rPr>
        <w:tab/>
      </w:r>
      <w:r w:rsidRPr="00310733">
        <w:rPr>
          <w:color w:val="000000"/>
        </w:rPr>
        <w:tab/>
      </w:r>
      <w:r w:rsidRPr="00310733">
        <w:rPr>
          <w:b/>
          <w:bCs/>
          <w:color w:val="7F0055"/>
        </w:rPr>
        <w:t>return</w:t>
      </w:r>
      <w:r w:rsidRPr="00310733">
        <w:rPr>
          <w:color w:val="000000"/>
        </w:rPr>
        <w:t xml:space="preserve"> </w:t>
      </w:r>
      <w:r w:rsidRPr="00310733">
        <w:rPr>
          <w:b/>
          <w:bCs/>
          <w:color w:val="7F0055"/>
        </w:rPr>
        <w:t>new</w:t>
      </w:r>
      <w:r w:rsidRPr="00310733">
        <w:rPr>
          <w:color w:val="000000"/>
        </w:rPr>
        <w:t xml:space="preserve"> ResponseEntity&lt;&gt;(</w:t>
      </w:r>
      <w:r w:rsidRPr="00310733">
        <w:rPr>
          <w:color w:val="6A3E3E"/>
        </w:rPr>
        <w:t>body</w:t>
      </w:r>
      <w:r w:rsidRPr="00310733">
        <w:rPr>
          <w:color w:val="000000"/>
        </w:rPr>
        <w:t>, HttpStatus.</w:t>
      </w:r>
      <w:r w:rsidRPr="00310733">
        <w:rPr>
          <w:b/>
          <w:bCs/>
          <w:i/>
          <w:iCs/>
          <w:color w:val="0000C0"/>
        </w:rPr>
        <w:t>NOT_FOUND</w:t>
      </w:r>
      <w:r w:rsidRPr="00310733">
        <w:rPr>
          <w:color w:val="000000"/>
        </w:rPr>
        <w:t>);</w:t>
      </w:r>
    </w:p>
    <w:p w14:paraId="6B4779CD" w14:textId="77777777" w:rsidR="00310733" w:rsidRPr="00310733" w:rsidRDefault="00310733" w:rsidP="00310733">
      <w:pPr>
        <w:pStyle w:val="Output"/>
        <w:rPr>
          <w:color w:val="4C483D" w:themeColor="text2"/>
        </w:rPr>
      </w:pPr>
      <w:r w:rsidRPr="00310733">
        <w:rPr>
          <w:color w:val="000000"/>
        </w:rPr>
        <w:tab/>
        <w:t>}</w:t>
      </w:r>
    </w:p>
    <w:p w14:paraId="3018A73C" w14:textId="77777777" w:rsidR="00310733" w:rsidRPr="00310733" w:rsidRDefault="00310733" w:rsidP="00310733">
      <w:pPr>
        <w:pStyle w:val="Output"/>
        <w:rPr>
          <w:color w:val="4C483D" w:themeColor="text2"/>
        </w:rPr>
      </w:pPr>
    </w:p>
    <w:p w14:paraId="3CD462B8" w14:textId="77777777" w:rsidR="00310733" w:rsidRPr="00310733" w:rsidRDefault="00310733" w:rsidP="00310733">
      <w:pPr>
        <w:pStyle w:val="Output"/>
        <w:rPr>
          <w:color w:val="4C483D" w:themeColor="text2"/>
        </w:rPr>
      </w:pPr>
      <w:r w:rsidRPr="00310733">
        <w:rPr>
          <w:color w:val="000000"/>
        </w:rPr>
        <w:tab/>
      </w:r>
      <w:r w:rsidRPr="00310733">
        <w:t>@ExceptionHandler</w:t>
      </w:r>
      <w:r w:rsidRPr="00310733">
        <w:rPr>
          <w:color w:val="000000"/>
        </w:rPr>
        <w:t>(InternalServerException.</w:t>
      </w:r>
      <w:r w:rsidRPr="00310733">
        <w:rPr>
          <w:b/>
          <w:bCs/>
          <w:color w:val="7F0055"/>
        </w:rPr>
        <w:t>class</w:t>
      </w:r>
      <w:r w:rsidRPr="00310733">
        <w:rPr>
          <w:color w:val="000000"/>
        </w:rPr>
        <w:t>)</w:t>
      </w:r>
    </w:p>
    <w:p w14:paraId="3ADBEFFB" w14:textId="77777777" w:rsidR="00310733" w:rsidRPr="00310733" w:rsidRDefault="00310733" w:rsidP="00310733">
      <w:pPr>
        <w:pStyle w:val="Output"/>
        <w:rPr>
          <w:color w:val="4C483D" w:themeColor="text2"/>
        </w:rPr>
      </w:pPr>
      <w:r w:rsidRPr="00310733">
        <w:rPr>
          <w:color w:val="000000"/>
        </w:rPr>
        <w:tab/>
      </w:r>
      <w:r w:rsidRPr="00310733">
        <w:rPr>
          <w:b/>
          <w:bCs/>
          <w:color w:val="7F0055"/>
        </w:rPr>
        <w:t>public</w:t>
      </w:r>
      <w:r w:rsidRPr="00310733">
        <w:rPr>
          <w:color w:val="000000"/>
        </w:rPr>
        <w:t xml:space="preserve"> ResponseEntity&lt;Object&gt; handleNodataFoundException(InternalServerException </w:t>
      </w:r>
      <w:r w:rsidRPr="00310733">
        <w:rPr>
          <w:color w:val="6A3E3E"/>
        </w:rPr>
        <w:t>ex</w:t>
      </w:r>
      <w:r w:rsidRPr="00310733">
        <w:rPr>
          <w:color w:val="000000"/>
        </w:rPr>
        <w:t xml:space="preserve">, WebRequest </w:t>
      </w:r>
      <w:r w:rsidRPr="00310733">
        <w:rPr>
          <w:color w:val="6A3E3E"/>
        </w:rPr>
        <w:t>request</w:t>
      </w:r>
      <w:r w:rsidRPr="00310733">
        <w:rPr>
          <w:color w:val="000000"/>
        </w:rPr>
        <w:t>) {</w:t>
      </w:r>
    </w:p>
    <w:p w14:paraId="2292406F" w14:textId="77777777" w:rsidR="00310733" w:rsidRPr="00310733" w:rsidRDefault="00310733" w:rsidP="00310733">
      <w:pPr>
        <w:pStyle w:val="Output"/>
        <w:rPr>
          <w:color w:val="4C483D" w:themeColor="text2"/>
        </w:rPr>
      </w:pPr>
      <w:r w:rsidRPr="00310733">
        <w:rPr>
          <w:color w:val="000000"/>
        </w:rPr>
        <w:tab/>
      </w:r>
      <w:r w:rsidRPr="00310733">
        <w:rPr>
          <w:color w:val="000000"/>
        </w:rPr>
        <w:tab/>
        <w:t xml:space="preserve">Map&lt;String, Object&gt; </w:t>
      </w:r>
      <w:r w:rsidRPr="00310733">
        <w:rPr>
          <w:color w:val="6A3E3E"/>
        </w:rPr>
        <w:t>body</w:t>
      </w:r>
      <w:r w:rsidRPr="00310733">
        <w:rPr>
          <w:color w:val="000000"/>
        </w:rPr>
        <w:t xml:space="preserve"> = </w:t>
      </w:r>
      <w:r w:rsidRPr="00310733">
        <w:rPr>
          <w:b/>
          <w:bCs/>
          <w:color w:val="7F0055"/>
        </w:rPr>
        <w:t>new</w:t>
      </w:r>
      <w:r w:rsidRPr="00310733">
        <w:rPr>
          <w:color w:val="000000"/>
        </w:rPr>
        <w:t xml:space="preserve"> LinkedHashMap&lt;&gt;();</w:t>
      </w:r>
    </w:p>
    <w:p w14:paraId="5FBEAA67" w14:textId="77777777" w:rsidR="00310733" w:rsidRPr="00310733" w:rsidRDefault="00310733" w:rsidP="00310733">
      <w:pPr>
        <w:pStyle w:val="Output"/>
        <w:rPr>
          <w:color w:val="4C483D" w:themeColor="text2"/>
        </w:rPr>
      </w:pPr>
      <w:r w:rsidRPr="00310733">
        <w:rPr>
          <w:color w:val="000000"/>
        </w:rPr>
        <w:tab/>
      </w:r>
      <w:r w:rsidRPr="00310733">
        <w:rPr>
          <w:color w:val="000000"/>
        </w:rPr>
        <w:tab/>
      </w:r>
      <w:r w:rsidRPr="00310733">
        <w:rPr>
          <w:color w:val="6A3E3E"/>
        </w:rPr>
        <w:t>body</w:t>
      </w:r>
      <w:r w:rsidRPr="00310733">
        <w:rPr>
          <w:color w:val="000000"/>
        </w:rPr>
        <w:t>.put(</w:t>
      </w:r>
      <w:r w:rsidRPr="00310733">
        <w:rPr>
          <w:color w:val="2A00FF"/>
        </w:rPr>
        <w:t>"timestamp"</w:t>
      </w:r>
      <w:r w:rsidRPr="00310733">
        <w:rPr>
          <w:color w:val="000000"/>
        </w:rPr>
        <w:t>, LocalDateTime.</w:t>
      </w:r>
      <w:r w:rsidRPr="00310733">
        <w:rPr>
          <w:i/>
          <w:iCs/>
          <w:color w:val="000000"/>
        </w:rPr>
        <w:t>now</w:t>
      </w:r>
      <w:r w:rsidRPr="00310733">
        <w:rPr>
          <w:color w:val="000000"/>
        </w:rPr>
        <w:t>());</w:t>
      </w:r>
    </w:p>
    <w:p w14:paraId="309C2795" w14:textId="42DFD464" w:rsidR="00310733" w:rsidRPr="00310733" w:rsidRDefault="00310733" w:rsidP="00310733">
      <w:pPr>
        <w:pStyle w:val="Output"/>
        <w:rPr>
          <w:color w:val="4C483D" w:themeColor="text2"/>
        </w:rPr>
      </w:pPr>
      <w:r w:rsidRPr="00310733">
        <w:rPr>
          <w:color w:val="000000"/>
        </w:rPr>
        <w:tab/>
      </w:r>
      <w:r w:rsidRPr="00310733">
        <w:rPr>
          <w:color w:val="000000"/>
        </w:rPr>
        <w:tab/>
      </w:r>
      <w:r w:rsidRPr="00310733">
        <w:rPr>
          <w:color w:val="6A3E3E"/>
        </w:rPr>
        <w:t>body</w:t>
      </w:r>
      <w:r w:rsidRPr="00310733">
        <w:rPr>
          <w:color w:val="000000"/>
        </w:rPr>
        <w:t>.put(</w:t>
      </w:r>
      <w:r w:rsidRPr="00310733">
        <w:rPr>
          <w:color w:val="2A00FF"/>
        </w:rPr>
        <w:t>"message"</w:t>
      </w:r>
      <w:r w:rsidRPr="00310733">
        <w:rPr>
          <w:color w:val="000000"/>
        </w:rPr>
        <w:t xml:space="preserve">, </w:t>
      </w:r>
      <w:r w:rsidRPr="00310733">
        <w:rPr>
          <w:color w:val="2A00FF"/>
        </w:rPr>
        <w:t>"Server Has Issue while Processing this Request"</w:t>
      </w:r>
      <w:r w:rsidRPr="00310733">
        <w:rPr>
          <w:color w:val="000000"/>
        </w:rPr>
        <w:t>);</w:t>
      </w:r>
    </w:p>
    <w:p w14:paraId="71A743C3" w14:textId="77777777" w:rsidR="00310733" w:rsidRPr="00310733" w:rsidRDefault="00310733" w:rsidP="00310733">
      <w:pPr>
        <w:pStyle w:val="Output"/>
        <w:rPr>
          <w:color w:val="4C483D" w:themeColor="text2"/>
        </w:rPr>
      </w:pPr>
      <w:r w:rsidRPr="00310733">
        <w:rPr>
          <w:color w:val="000000"/>
        </w:rPr>
        <w:tab/>
      </w:r>
      <w:r w:rsidRPr="00310733">
        <w:rPr>
          <w:color w:val="000000"/>
        </w:rPr>
        <w:tab/>
      </w:r>
      <w:r w:rsidRPr="00310733">
        <w:rPr>
          <w:b/>
          <w:bCs/>
          <w:color w:val="7F0055"/>
        </w:rPr>
        <w:t>return</w:t>
      </w:r>
      <w:r w:rsidRPr="00310733">
        <w:rPr>
          <w:color w:val="000000"/>
        </w:rPr>
        <w:t xml:space="preserve"> </w:t>
      </w:r>
      <w:r w:rsidRPr="00310733">
        <w:rPr>
          <w:b/>
          <w:bCs/>
          <w:color w:val="7F0055"/>
        </w:rPr>
        <w:t>new</w:t>
      </w:r>
      <w:r w:rsidRPr="00310733">
        <w:rPr>
          <w:color w:val="000000"/>
        </w:rPr>
        <w:t xml:space="preserve"> ResponseEntity&lt;&gt;(</w:t>
      </w:r>
      <w:r w:rsidRPr="00310733">
        <w:rPr>
          <w:color w:val="6A3E3E"/>
        </w:rPr>
        <w:t>body</w:t>
      </w:r>
      <w:r w:rsidRPr="00310733">
        <w:rPr>
          <w:color w:val="000000"/>
        </w:rPr>
        <w:t>, HttpStatus.</w:t>
      </w:r>
      <w:r w:rsidRPr="00310733">
        <w:rPr>
          <w:b/>
          <w:bCs/>
          <w:i/>
          <w:iCs/>
          <w:color w:val="0000C0"/>
        </w:rPr>
        <w:t>INTERNAL_SERVER_ERROR</w:t>
      </w:r>
      <w:r w:rsidRPr="00310733">
        <w:rPr>
          <w:color w:val="000000"/>
        </w:rPr>
        <w:t>);</w:t>
      </w:r>
    </w:p>
    <w:p w14:paraId="38DF785E" w14:textId="77777777" w:rsidR="00310733" w:rsidRPr="00310733" w:rsidRDefault="00310733" w:rsidP="00310733">
      <w:pPr>
        <w:pStyle w:val="Output"/>
        <w:rPr>
          <w:color w:val="4C483D" w:themeColor="text2"/>
        </w:rPr>
      </w:pPr>
      <w:r w:rsidRPr="00310733">
        <w:rPr>
          <w:color w:val="000000"/>
        </w:rPr>
        <w:tab/>
        <w:t>}</w:t>
      </w:r>
    </w:p>
    <w:p w14:paraId="2635D07D" w14:textId="7019709B" w:rsidR="00310733" w:rsidRDefault="00310733" w:rsidP="00310733">
      <w:pPr>
        <w:pStyle w:val="Output"/>
      </w:pPr>
      <w:r w:rsidRPr="00310733">
        <w:rPr>
          <w:color w:val="000000"/>
        </w:rPr>
        <w:t>}</w:t>
      </w:r>
    </w:p>
    <w:p w14:paraId="43718EC7" w14:textId="3F040CAE" w:rsidR="00966528" w:rsidRDefault="00966528" w:rsidP="00F04222"/>
    <w:p w14:paraId="196732E0" w14:textId="03E4C2C2" w:rsidR="005C06CB" w:rsidRDefault="005C06CB" w:rsidP="005C06CB">
      <w:pPr>
        <w:spacing w:after="0"/>
      </w:pPr>
      <w:r>
        <w:t>3.Update Controller class method Response to throw UserDefined exception.</w:t>
      </w:r>
    </w:p>
    <w:p w14:paraId="6C0AFAC3" w14:textId="43745EC0" w:rsidR="005C06CB" w:rsidRDefault="005C06CB" w:rsidP="005C06CB">
      <w:pPr>
        <w:pStyle w:val="Output"/>
        <w:rPr>
          <w:color w:val="4C483D" w:themeColor="text2"/>
        </w:rPr>
      </w:pPr>
      <w:r>
        <w:rPr>
          <w:color w:val="646464"/>
        </w:rPr>
        <w:t>@GetMapping</w:t>
      </w:r>
      <w:r>
        <w:t xml:space="preserve">(path =  </w:t>
      </w:r>
      <w:r>
        <w:rPr>
          <w:color w:val="2A00FF"/>
        </w:rPr>
        <w:t>"/ex/{id}"</w:t>
      </w:r>
      <w:r>
        <w:t>, produces = MediaType.</w:t>
      </w:r>
      <w:r>
        <w:rPr>
          <w:b/>
          <w:bCs/>
          <w:i/>
          <w:iCs/>
          <w:color w:val="0000C0"/>
        </w:rPr>
        <w:t>APPLICATION_JSON_VALUE</w:t>
      </w:r>
      <w:r>
        <w:t>)</w:t>
      </w:r>
    </w:p>
    <w:p w14:paraId="7C42F216" w14:textId="6263C4FD" w:rsidR="005C06CB" w:rsidRDefault="005C06CB" w:rsidP="005C06CB">
      <w:pPr>
        <w:pStyle w:val="Output"/>
        <w:rPr>
          <w:color w:val="4C483D" w:themeColor="text2"/>
        </w:rPr>
      </w:pPr>
      <w:r>
        <w:rPr>
          <w:b/>
          <w:bCs/>
          <w:color w:val="7F0055"/>
        </w:rPr>
        <w:t>public</w:t>
      </w:r>
      <w:r>
        <w:t xml:space="preserve"> TestReport getReportByID(</w:t>
      </w:r>
      <w:r>
        <w:rPr>
          <w:color w:val="646464"/>
        </w:rPr>
        <w:t>@PathVariable</w:t>
      </w:r>
      <w:r>
        <w:t xml:space="preserve"> </w:t>
      </w:r>
      <w:r>
        <w:rPr>
          <w:b/>
          <w:bCs/>
          <w:color w:val="7F0055"/>
        </w:rPr>
        <w:t>int</w:t>
      </w:r>
      <w:r>
        <w:t xml:space="preserve"> </w:t>
      </w:r>
      <w:r>
        <w:rPr>
          <w:color w:val="6A3E3E"/>
        </w:rPr>
        <w:t>id</w:t>
      </w:r>
      <w:r>
        <w:t>) {</w:t>
      </w:r>
    </w:p>
    <w:p w14:paraId="2F4E41E2" w14:textId="28890490" w:rsidR="005C06CB" w:rsidRDefault="005C06CB" w:rsidP="005C06CB">
      <w:pPr>
        <w:pStyle w:val="Output"/>
        <w:rPr>
          <w:color w:val="4C483D" w:themeColor="text2"/>
        </w:rPr>
      </w:pPr>
      <w:r>
        <w:tab/>
      </w:r>
      <w:r>
        <w:rPr>
          <w:b/>
          <w:bCs/>
          <w:color w:val="7F0055"/>
        </w:rPr>
        <w:t>return</w:t>
      </w:r>
      <w:r>
        <w:t xml:space="preserve"> </w:t>
      </w:r>
      <w:r>
        <w:rPr>
          <w:color w:val="0000C0"/>
        </w:rPr>
        <w:t>repository</w:t>
      </w:r>
      <w:r>
        <w:t>.findById(</w:t>
      </w:r>
      <w:r>
        <w:rPr>
          <w:color w:val="6A3E3E"/>
        </w:rPr>
        <w:t>id</w:t>
      </w:r>
      <w:r>
        <w:t>)</w:t>
      </w:r>
    </w:p>
    <w:p w14:paraId="4244838A" w14:textId="09908DEE" w:rsidR="005C06CB" w:rsidRDefault="005C06CB" w:rsidP="005C06CB">
      <w:pPr>
        <w:pStyle w:val="Output"/>
      </w:pPr>
      <w:r>
        <w:tab/>
      </w:r>
      <w:r>
        <w:tab/>
        <w:t>.orElseThrow(</w:t>
      </w:r>
    </w:p>
    <w:p w14:paraId="684259BC" w14:textId="45E4253B" w:rsidR="005C06CB" w:rsidRDefault="005C06CB" w:rsidP="005C06CB">
      <w:pPr>
        <w:pStyle w:val="Output"/>
        <w:ind w:firstLine="720"/>
        <w:rPr>
          <w:color w:val="4C483D" w:themeColor="text2"/>
        </w:rPr>
      </w:pPr>
      <w:r>
        <w:t xml:space="preserve">       () -&gt; </w:t>
      </w:r>
      <w:r>
        <w:rPr>
          <w:b/>
          <w:bCs/>
          <w:color w:val="7F0055"/>
        </w:rPr>
        <w:t>new</w:t>
      </w:r>
      <w:r>
        <w:t xml:space="preserve"> RecordNotFoundException(</w:t>
      </w:r>
      <w:r>
        <w:rPr>
          <w:color w:val="2A00FF"/>
        </w:rPr>
        <w:t>"Test Report id '"</w:t>
      </w:r>
      <w:r>
        <w:t xml:space="preserve"> + </w:t>
      </w:r>
      <w:r>
        <w:rPr>
          <w:color w:val="6A3E3E"/>
        </w:rPr>
        <w:t>id</w:t>
      </w:r>
      <w:r>
        <w:t xml:space="preserve"> + </w:t>
      </w:r>
      <w:r>
        <w:rPr>
          <w:color w:val="2A00FF"/>
        </w:rPr>
        <w:t>"' does no exist"</w:t>
      </w:r>
      <w:r>
        <w:t>));</w:t>
      </w:r>
    </w:p>
    <w:p w14:paraId="7A102EA4" w14:textId="5C75233F" w:rsidR="005C06CB" w:rsidRDefault="005C06CB" w:rsidP="005C06CB">
      <w:pPr>
        <w:pStyle w:val="Output"/>
      </w:pPr>
      <w:r>
        <w:t>}</w:t>
      </w:r>
    </w:p>
    <w:p w14:paraId="54D265C8" w14:textId="622586B7" w:rsidR="00494773" w:rsidRDefault="00494773" w:rsidP="00F04222"/>
    <w:p w14:paraId="54AE113E" w14:textId="57652CFC" w:rsidR="005C06CB" w:rsidRDefault="005C06CB" w:rsidP="00F04222">
      <w:pPr>
        <w:rPr>
          <w:color w:val="000000"/>
        </w:rPr>
      </w:pPr>
      <w:r>
        <w:t xml:space="preserve">4.When ever Controller Class Throws exception, it will Automcatically forward exception handling to ControllerAdive class &amp; Calls the method which is annotated with </w:t>
      </w:r>
      <w:r w:rsidRPr="005C06CB">
        <w:rPr>
          <w:rStyle w:val="BlueSyntaxChar"/>
        </w:rPr>
        <w:t>@ExceptionHandler</w:t>
      </w:r>
      <w:r>
        <w:t xml:space="preserve"> with thrown exception class ex : </w:t>
      </w:r>
      <w:r w:rsidRPr="00310733">
        <w:rPr>
          <w:color w:val="000000"/>
        </w:rPr>
        <w:t>InternalServerException.</w:t>
      </w:r>
      <w:r w:rsidRPr="00310733">
        <w:rPr>
          <w:b/>
          <w:bCs/>
          <w:color w:val="7F0055"/>
        </w:rPr>
        <w:t>class</w:t>
      </w:r>
      <w:r w:rsidRPr="00310733">
        <w:rPr>
          <w:color w:val="000000"/>
        </w:rPr>
        <w:t>)</w:t>
      </w:r>
    </w:p>
    <w:p w14:paraId="5F7BA2AD" w14:textId="1691328A" w:rsidR="005C06CB" w:rsidRDefault="0066088E" w:rsidP="00F04222">
      <w:pPr>
        <w:rPr>
          <w:color w:val="000000"/>
        </w:rPr>
      </w:pPr>
      <w:r>
        <w:rPr>
          <w:noProof/>
        </w:rPr>
        <w:drawing>
          <wp:inline distT="0" distB="0" distL="0" distR="0" wp14:anchorId="5B4C9127" wp14:editId="236967C7">
            <wp:extent cx="5238750" cy="14573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38750" cy="1457325"/>
                    </a:xfrm>
                    <a:prstGeom prst="rect">
                      <a:avLst/>
                    </a:prstGeom>
                  </pic:spPr>
                </pic:pic>
              </a:graphicData>
            </a:graphic>
          </wp:inline>
        </w:drawing>
      </w:r>
    </w:p>
    <w:p w14:paraId="1D0137CB" w14:textId="51F4DEDA" w:rsidR="00494773" w:rsidRDefault="000B19C6" w:rsidP="00F04222">
      <w:hyperlink r:id="rId48" w:history="1">
        <w:r w:rsidR="00D05431" w:rsidRPr="00467257">
          <w:rPr>
            <w:rStyle w:val="Hyperlink"/>
          </w:rPr>
          <w:t>https://reflectoring.io/spring-boot-exception-handling/</w:t>
        </w:r>
      </w:hyperlink>
    </w:p>
    <w:p w14:paraId="57F327E8" w14:textId="5A1CF68E" w:rsidR="00D05431" w:rsidRDefault="000B19C6" w:rsidP="00F04222">
      <w:hyperlink r:id="rId49" w:history="1">
        <w:r w:rsidR="00BE3613" w:rsidRPr="00467257">
          <w:rPr>
            <w:rStyle w:val="Hyperlink"/>
          </w:rPr>
          <w:t>https://zetcode.com/springboot/controlleradvice/</w:t>
        </w:r>
      </w:hyperlink>
    </w:p>
    <w:p w14:paraId="24D9FD3E" w14:textId="77777777" w:rsidR="00BE3613" w:rsidRDefault="00BE3613" w:rsidP="00F04222"/>
    <w:p w14:paraId="54A963F4" w14:textId="77777777" w:rsidR="00F04222" w:rsidRDefault="00F04222" w:rsidP="00F04222">
      <w:pPr>
        <w:pStyle w:val="Heading1"/>
      </w:pPr>
      <w:bookmarkStart w:id="84" w:name="_Toc493167932"/>
      <w:bookmarkStart w:id="85" w:name="_Toc98762626"/>
      <w:bookmarkStart w:id="86" w:name="_Toc98778495"/>
      <w:r>
        <w:lastRenderedPageBreak/>
        <w:t>5. Spring Boot –Database</w:t>
      </w:r>
      <w:bookmarkEnd w:id="84"/>
      <w:bookmarkEnd w:id="85"/>
      <w:bookmarkEnd w:id="86"/>
      <w:r>
        <w:t xml:space="preserve"> </w:t>
      </w:r>
    </w:p>
    <w:p w14:paraId="016C72B8" w14:textId="77777777" w:rsidR="00F04222" w:rsidRDefault="00F04222" w:rsidP="00F04222">
      <w:pPr>
        <w:pStyle w:val="Heading2"/>
      </w:pPr>
      <w:bookmarkStart w:id="87" w:name="_Toc493167933"/>
      <w:bookmarkStart w:id="88" w:name="_Toc98762627"/>
      <w:bookmarkStart w:id="89" w:name="_Toc98778496"/>
      <w:r w:rsidRPr="00CE65D5">
        <w:t xml:space="preserve">Spring Boot </w:t>
      </w:r>
      <w:r>
        <w:t>–</w:t>
      </w:r>
      <w:r w:rsidRPr="00CE65D5">
        <w:t>JDBC</w:t>
      </w:r>
      <w:r>
        <w:t xml:space="preserve"> Example</w:t>
      </w:r>
      <w:bookmarkEnd w:id="87"/>
      <w:bookmarkEnd w:id="88"/>
      <w:bookmarkEnd w:id="89"/>
    </w:p>
    <w:p w14:paraId="2CED084E" w14:textId="279D87D5" w:rsidR="00F04222" w:rsidRDefault="00F04222" w:rsidP="00EE20EA">
      <w:r w:rsidRPr="006552ED">
        <w:t>Spring Boot provides starter and libraries for connecting to our application with JDBC</w:t>
      </w:r>
      <w:r>
        <w:t>.</w:t>
      </w:r>
      <w:r w:rsidRPr="00FC03EA">
        <w:rPr>
          <w:rFonts w:ascii="Verdana" w:hAnsi="Verdana"/>
          <w:color w:val="000000"/>
          <w:sz w:val="21"/>
          <w:szCs w:val="21"/>
          <w:shd w:val="clear" w:color="auto" w:fill="FFFFFF"/>
        </w:rPr>
        <w:t xml:space="preserve"> </w:t>
      </w:r>
      <w:r w:rsidRPr="00FC03EA">
        <w:rPr>
          <w:rFonts w:cs="Segoe UI"/>
          <w:color w:val="000000"/>
          <w:shd w:val="clear" w:color="auto" w:fill="FFFFFF"/>
        </w:rPr>
        <w:t>Spring JDBC dependencies can be resolved by using either</w:t>
      </w:r>
      <w:r w:rsidRPr="00FC03EA">
        <w:rPr>
          <w:rStyle w:val="apple-converted-space"/>
          <w:rFonts w:cs="Segoe UI"/>
          <w:color w:val="000000"/>
          <w:shd w:val="clear" w:color="auto" w:fill="FFFFFF"/>
        </w:rPr>
        <w:t> </w:t>
      </w:r>
      <w:r w:rsidRPr="00FC03EA">
        <w:rPr>
          <w:rStyle w:val="HTMLCode"/>
          <w:rFonts w:ascii="Segoe UI" w:eastAsiaTheme="minorEastAsia" w:hAnsi="Segoe UI" w:cs="Segoe UI"/>
          <w:color w:val="990000"/>
          <w:bdr w:val="single" w:sz="6" w:space="0" w:color="CCCCCC" w:frame="1"/>
          <w:shd w:val="clear" w:color="auto" w:fill="EFEBEB"/>
        </w:rPr>
        <w:t>spring-boot-starter-jdbc</w:t>
      </w:r>
      <w:r w:rsidRPr="00FC03EA">
        <w:rPr>
          <w:rStyle w:val="apple-converted-space"/>
          <w:rFonts w:cs="Segoe UI"/>
          <w:color w:val="000000"/>
          <w:shd w:val="clear" w:color="auto" w:fill="FFFFFF"/>
        </w:rPr>
        <w:t> </w:t>
      </w:r>
      <w:r w:rsidRPr="00FC03EA">
        <w:rPr>
          <w:rFonts w:cs="Segoe UI"/>
          <w:color w:val="000000"/>
          <w:shd w:val="clear" w:color="auto" w:fill="FFFFFF"/>
        </w:rPr>
        <w:t>or</w:t>
      </w:r>
      <w:r w:rsidRPr="00FC03EA">
        <w:rPr>
          <w:rStyle w:val="apple-converted-space"/>
          <w:rFonts w:cs="Segoe UI"/>
          <w:color w:val="000000"/>
          <w:shd w:val="clear" w:color="auto" w:fill="FFFFFF"/>
        </w:rPr>
        <w:t> </w:t>
      </w:r>
      <w:r w:rsidRPr="00FC03EA">
        <w:rPr>
          <w:rStyle w:val="HTMLCode"/>
          <w:rFonts w:ascii="Segoe UI" w:eastAsiaTheme="minorEastAsia" w:hAnsi="Segoe UI" w:cs="Segoe UI"/>
          <w:color w:val="990000"/>
          <w:bdr w:val="single" w:sz="6" w:space="0" w:color="CCCCCC" w:frame="1"/>
          <w:shd w:val="clear" w:color="auto" w:fill="EFEBEB"/>
        </w:rPr>
        <w:t>spring-boot-starter-data-jpa</w:t>
      </w:r>
      <w:r w:rsidRPr="00FC03EA">
        <w:rPr>
          <w:rStyle w:val="apple-converted-space"/>
          <w:rFonts w:cs="Segoe UI"/>
          <w:color w:val="000000"/>
          <w:shd w:val="clear" w:color="auto" w:fill="FFFFFF"/>
        </w:rPr>
        <w:t> </w:t>
      </w:r>
      <w:r w:rsidRPr="00FC03EA">
        <w:rPr>
          <w:rFonts w:cs="Segoe UI"/>
          <w:color w:val="000000"/>
          <w:shd w:val="clear" w:color="auto" w:fill="FFFFFF"/>
        </w:rPr>
        <w:t>spring boot starters.</w:t>
      </w:r>
    </w:p>
    <w:p w14:paraId="1C64551B" w14:textId="77777777" w:rsidR="00F04222" w:rsidRDefault="00F04222" w:rsidP="00073657">
      <w:pPr>
        <w:pStyle w:val="Heading3"/>
        <w:spacing w:after="0"/>
      </w:pPr>
      <w:bookmarkStart w:id="90" w:name="_Toc98762628"/>
      <w:r>
        <w:t>1.Create project Structure</w:t>
      </w:r>
      <w:bookmarkEnd w:id="90"/>
    </w:p>
    <w:p w14:paraId="14C40FCF" w14:textId="14A74703" w:rsidR="00F04222" w:rsidRDefault="00F04222" w:rsidP="00073657">
      <w:r>
        <w:t xml:space="preserve">To create project go to </w:t>
      </w:r>
      <w:hyperlink r:id="rId50" w:history="1">
        <w:r w:rsidRPr="008F1064">
          <w:rPr>
            <w:rStyle w:val="Hyperlink"/>
          </w:rPr>
          <w:t>https://start.spring.io/</w:t>
        </w:r>
      </w:hyperlink>
      <w:r>
        <w:t xml:space="preserve"> and add JDBC,MySQL,JPA dependencies to the Project.</w:t>
      </w:r>
      <w:r w:rsidRPr="006552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6552ED">
        <w:rPr>
          <w:noProof/>
          <w:lang w:eastAsia="en-US"/>
        </w:rPr>
        <w:drawing>
          <wp:inline distT="0" distB="0" distL="0" distR="0" wp14:anchorId="551E518F" wp14:editId="1D02BB0B">
            <wp:extent cx="2968133" cy="1663302"/>
            <wp:effectExtent l="0" t="0" r="3810" b="0"/>
            <wp:docPr id="60" name="Picture 60"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kaveti_s.ITLINFOSYS\Pictures\1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02066" cy="1682318"/>
                    </a:xfrm>
                    <a:prstGeom prst="rect">
                      <a:avLst/>
                    </a:prstGeom>
                    <a:noFill/>
                    <a:ln>
                      <a:noFill/>
                    </a:ln>
                  </pic:spPr>
                </pic:pic>
              </a:graphicData>
            </a:graphic>
          </wp:inline>
        </w:drawing>
      </w:r>
    </w:p>
    <w:p w14:paraId="409F3544" w14:textId="77777777" w:rsidR="00F04222" w:rsidRPr="00FC03EA" w:rsidRDefault="00F04222" w:rsidP="00073657">
      <w:pPr>
        <w:pStyle w:val="Heading3"/>
        <w:spacing w:after="0"/>
      </w:pPr>
      <w:bookmarkStart w:id="91" w:name="_Toc98762629"/>
      <w:r>
        <w:t xml:space="preserve">Configure </w:t>
      </w:r>
      <w:r w:rsidRPr="00FC03EA">
        <w:t>DataSource </w:t>
      </w:r>
      <w:r>
        <w:t>(application. properties)</w:t>
      </w:r>
      <w:bookmarkEnd w:id="91"/>
    </w:p>
    <w:p w14:paraId="36CB4CF7" w14:textId="4DC9A0CB" w:rsidR="00F04222" w:rsidRPr="00FC03EA" w:rsidRDefault="00F04222" w:rsidP="000F50C7">
      <w:pPr>
        <w:spacing w:after="0"/>
        <w:rPr>
          <w:rFonts w:cs="Segoe UI"/>
          <w:sz w:val="18"/>
        </w:rPr>
      </w:pPr>
      <w:r w:rsidRPr="00FC03EA">
        <w:rPr>
          <w:rFonts w:cs="Segoe UI"/>
          <w:color w:val="000000"/>
          <w:szCs w:val="21"/>
          <w:shd w:val="clear" w:color="auto" w:fill="FFFFFF"/>
        </w:rPr>
        <w:t>DataSource and Connection Pool are configured in</w:t>
      </w:r>
      <w:r w:rsidRPr="00FC03EA">
        <w:rPr>
          <w:rStyle w:val="apple-converted-space"/>
          <w:rFonts w:cs="Segoe UI"/>
          <w:color w:val="000000"/>
          <w:szCs w:val="21"/>
          <w:shd w:val="clear" w:color="auto" w:fill="FFFFFF"/>
        </w:rPr>
        <w:t> </w:t>
      </w:r>
      <w:r w:rsidRPr="00FC03EA">
        <w:rPr>
          <w:rStyle w:val="HTMLCode"/>
          <w:rFonts w:ascii="Segoe UI" w:eastAsiaTheme="minorEastAsia" w:hAnsi="Segoe UI" w:cs="Segoe UI"/>
          <w:color w:val="990000"/>
          <w:szCs w:val="21"/>
          <w:bdr w:val="single" w:sz="6" w:space="0" w:color="CCCCCC" w:frame="1"/>
          <w:shd w:val="clear" w:color="auto" w:fill="EFEBEB"/>
        </w:rPr>
        <w:t>application.properties</w:t>
      </w:r>
      <w:r w:rsidRPr="00FC03EA">
        <w:rPr>
          <w:rStyle w:val="apple-converted-space"/>
          <w:rFonts w:cs="Segoe UI"/>
          <w:color w:val="000000"/>
          <w:szCs w:val="21"/>
          <w:shd w:val="clear" w:color="auto" w:fill="FFFFFF"/>
        </w:rPr>
        <w:t> </w:t>
      </w:r>
      <w:r w:rsidRPr="00FC03EA">
        <w:rPr>
          <w:rFonts w:cs="Segoe UI"/>
          <w:color w:val="000000"/>
          <w:szCs w:val="21"/>
          <w:shd w:val="clear" w:color="auto" w:fill="FFFFFF"/>
        </w:rPr>
        <w:t>file using prefix</w:t>
      </w:r>
      <w:r w:rsidRPr="00FC03EA">
        <w:rPr>
          <w:rStyle w:val="apple-converted-space"/>
          <w:rFonts w:cs="Segoe UI"/>
          <w:color w:val="000000"/>
          <w:szCs w:val="21"/>
          <w:shd w:val="clear" w:color="auto" w:fill="FFFFFF"/>
        </w:rPr>
        <w:t> </w:t>
      </w:r>
      <w:r w:rsidRPr="00FC03EA">
        <w:rPr>
          <w:rStyle w:val="HTMLCode"/>
          <w:rFonts w:ascii="Segoe UI" w:eastAsiaTheme="minorEastAsia" w:hAnsi="Segoe UI" w:cs="Segoe UI"/>
          <w:color w:val="990000"/>
          <w:szCs w:val="21"/>
          <w:bdr w:val="single" w:sz="6" w:space="0" w:color="CCCCCC" w:frame="1"/>
          <w:shd w:val="clear" w:color="auto" w:fill="EFEBEB"/>
        </w:rPr>
        <w:t>spring.datasource</w:t>
      </w:r>
      <w:r w:rsidRPr="00FC03EA">
        <w:rPr>
          <w:rFonts w:cs="Segoe UI"/>
          <w:color w:val="000000"/>
          <w:szCs w:val="21"/>
          <w:shd w:val="clear" w:color="auto" w:fill="FFFFFF"/>
        </w:rPr>
        <w:t>. Spring boot uses</w:t>
      </w:r>
      <w:r w:rsidRPr="00FC03EA">
        <w:rPr>
          <w:rStyle w:val="apple-converted-space"/>
          <w:rFonts w:cs="Segoe UI"/>
          <w:color w:val="000000"/>
          <w:szCs w:val="21"/>
          <w:shd w:val="clear" w:color="auto" w:fill="FFFFFF"/>
        </w:rPr>
        <w:t> </w:t>
      </w:r>
      <w:r w:rsidRPr="00FC03EA">
        <w:rPr>
          <w:rStyle w:val="HTMLCode"/>
          <w:rFonts w:ascii="Segoe UI" w:eastAsiaTheme="minorEastAsia" w:hAnsi="Segoe UI" w:cs="Segoe UI"/>
          <w:color w:val="990000"/>
          <w:szCs w:val="21"/>
          <w:bdr w:val="single" w:sz="6" w:space="0" w:color="CCCCCC" w:frame="1"/>
          <w:shd w:val="clear" w:color="auto" w:fill="EFEBEB"/>
        </w:rPr>
        <w:t>javax.sql.DataSource</w:t>
      </w:r>
      <w:r w:rsidRPr="00FC03EA">
        <w:rPr>
          <w:rStyle w:val="apple-converted-space"/>
          <w:rFonts w:cs="Segoe UI"/>
          <w:color w:val="000000"/>
          <w:szCs w:val="21"/>
          <w:shd w:val="clear" w:color="auto" w:fill="FFFFFF"/>
        </w:rPr>
        <w:t> </w:t>
      </w:r>
      <w:r w:rsidRPr="00FC03EA">
        <w:rPr>
          <w:rFonts w:cs="Segoe UI"/>
          <w:color w:val="000000"/>
          <w:szCs w:val="21"/>
          <w:shd w:val="clear" w:color="auto" w:fill="FFFFFF"/>
        </w:rPr>
        <w:t>interface to configure DataSource</w:t>
      </w:r>
      <w:r w:rsidR="00073657">
        <w:rPr>
          <w:rFonts w:cs="Segoe UI"/>
          <w:color w:val="000000"/>
          <w:szCs w:val="21"/>
          <w:shd w:val="clear" w:color="auto" w:fill="FFFFFF"/>
        </w:rPr>
        <w:t>.</w:t>
      </w:r>
    </w:p>
    <w:p w14:paraId="305482B6" w14:textId="77777777" w:rsidR="00F04222" w:rsidRPr="00DE36EC" w:rsidRDefault="00F04222" w:rsidP="00F04222">
      <w:pPr>
        <w:pStyle w:val="Output"/>
        <w:rPr>
          <w:color w:val="4C483D" w:themeColor="text2"/>
          <w:szCs w:val="22"/>
        </w:rPr>
      </w:pPr>
      <w:r w:rsidRPr="00DE36EC">
        <w:rPr>
          <w:color w:val="000000"/>
          <w:szCs w:val="22"/>
        </w:rPr>
        <w:t>spring.datasource.url=</w:t>
      </w:r>
      <w:r w:rsidRPr="00DE36EC">
        <w:rPr>
          <w:szCs w:val="22"/>
        </w:rPr>
        <w:t>jdbc:mysql://</w:t>
      </w:r>
      <w:r w:rsidRPr="00DE36EC">
        <w:rPr>
          <w:szCs w:val="22"/>
          <w:u w:val="single"/>
        </w:rPr>
        <w:t>localhost</w:t>
      </w:r>
      <w:r w:rsidRPr="00DE36EC">
        <w:rPr>
          <w:szCs w:val="22"/>
        </w:rPr>
        <w:t>:3306/</w:t>
      </w:r>
      <w:r w:rsidRPr="00DE36EC">
        <w:rPr>
          <w:szCs w:val="22"/>
          <w:u w:val="single"/>
        </w:rPr>
        <w:t>springdb</w:t>
      </w:r>
      <w:r w:rsidRPr="00DE36EC">
        <w:rPr>
          <w:szCs w:val="22"/>
        </w:rPr>
        <w:t>?useSSL=false</w:t>
      </w:r>
    </w:p>
    <w:p w14:paraId="352757EF" w14:textId="77777777" w:rsidR="00F04222" w:rsidRPr="00DE36EC" w:rsidRDefault="00F04222" w:rsidP="00F04222">
      <w:pPr>
        <w:pStyle w:val="Output"/>
        <w:rPr>
          <w:color w:val="4C483D" w:themeColor="text2"/>
          <w:szCs w:val="22"/>
        </w:rPr>
      </w:pPr>
      <w:r w:rsidRPr="00DE36EC">
        <w:rPr>
          <w:color w:val="000000"/>
          <w:szCs w:val="22"/>
        </w:rPr>
        <w:t>spring.datasource.username=</w:t>
      </w:r>
      <w:r w:rsidRPr="00DE36EC">
        <w:rPr>
          <w:szCs w:val="22"/>
        </w:rPr>
        <w:t>root</w:t>
      </w:r>
    </w:p>
    <w:p w14:paraId="4165412B" w14:textId="77777777" w:rsidR="00F04222" w:rsidRPr="00DE36EC" w:rsidRDefault="00F04222" w:rsidP="00F04222">
      <w:pPr>
        <w:pStyle w:val="Output"/>
        <w:rPr>
          <w:color w:val="4C483D" w:themeColor="text2"/>
          <w:szCs w:val="22"/>
        </w:rPr>
      </w:pPr>
      <w:r w:rsidRPr="00DE36EC">
        <w:rPr>
          <w:color w:val="000000"/>
          <w:szCs w:val="22"/>
        </w:rPr>
        <w:t>spring.datasource.password=</w:t>
      </w:r>
      <w:r w:rsidRPr="00DE36EC">
        <w:rPr>
          <w:szCs w:val="22"/>
        </w:rPr>
        <w:t>root</w:t>
      </w:r>
    </w:p>
    <w:p w14:paraId="6481E430" w14:textId="77777777" w:rsidR="00F04222" w:rsidRPr="00DE36EC" w:rsidRDefault="00F04222" w:rsidP="00F04222">
      <w:pPr>
        <w:pStyle w:val="Output"/>
        <w:rPr>
          <w:szCs w:val="22"/>
        </w:rPr>
      </w:pPr>
      <w:r w:rsidRPr="00DE36EC">
        <w:rPr>
          <w:color w:val="000000"/>
          <w:szCs w:val="22"/>
        </w:rPr>
        <w:t>spring.datasource.driver-class-name=</w:t>
      </w:r>
      <w:r w:rsidRPr="00DE36EC">
        <w:rPr>
          <w:szCs w:val="22"/>
        </w:rPr>
        <w:t>com.mysql.jdbc.Driver</w:t>
      </w:r>
    </w:p>
    <w:p w14:paraId="58CF9BC1" w14:textId="3B05C0C7" w:rsidR="00F04222" w:rsidRDefault="00F04222" w:rsidP="00073657">
      <w:pPr>
        <w:pStyle w:val="Heading3"/>
        <w:spacing w:after="0"/>
      </w:pPr>
      <w:bookmarkStart w:id="92" w:name="_Toc98762630"/>
      <w:r>
        <w:t>Model Class(model.Student.java)</w:t>
      </w:r>
      <w:bookmarkEnd w:id="92"/>
    </w:p>
    <w:p w14:paraId="2F971A59" w14:textId="77777777" w:rsidR="00F04222" w:rsidRDefault="00F04222" w:rsidP="00F04222">
      <w:pPr>
        <w:spacing w:after="0"/>
      </w:pPr>
      <w:r w:rsidRPr="002825B5">
        <w:t>Find the MySQL table used in our example. </w:t>
      </w:r>
    </w:p>
    <w:p w14:paraId="52DA9D00" w14:textId="77777777" w:rsidR="00F04222" w:rsidRDefault="00F04222" w:rsidP="00F04222">
      <w:pPr>
        <w:pStyle w:val="Output"/>
      </w:pPr>
      <w:r>
        <w:rPr>
          <w:b/>
          <w:bCs/>
        </w:rPr>
        <w:t>CREATE</w:t>
      </w:r>
      <w:r>
        <w:rPr>
          <w:color w:val="000000"/>
        </w:rPr>
        <w:t xml:space="preserve"> </w:t>
      </w:r>
      <w:r>
        <w:rPr>
          <w:b/>
          <w:bCs/>
        </w:rPr>
        <w:t>TABLE</w:t>
      </w:r>
      <w:r>
        <w:rPr>
          <w:color w:val="000000"/>
        </w:rPr>
        <w:t xml:space="preserve"> </w:t>
      </w:r>
      <w:r>
        <w:rPr>
          <w:color w:val="808000"/>
        </w:rPr>
        <w:t>`student`</w:t>
      </w:r>
      <w:r>
        <w:rPr>
          <w:color w:val="000000"/>
        </w:rPr>
        <w:t xml:space="preserve"> </w:t>
      </w:r>
      <w:r>
        <w:t>(</w:t>
      </w:r>
    </w:p>
    <w:p w14:paraId="27C5EC95" w14:textId="77777777" w:rsidR="00F04222" w:rsidRDefault="00F04222" w:rsidP="00F04222">
      <w:pPr>
        <w:pStyle w:val="Output"/>
      </w:pPr>
      <w:r>
        <w:rPr>
          <w:color w:val="808000"/>
        </w:rPr>
        <w:t>`sno`</w:t>
      </w:r>
      <w:r>
        <w:rPr>
          <w:color w:val="000000"/>
        </w:rPr>
        <w:t xml:space="preserve"> </w:t>
      </w:r>
      <w:r>
        <w:rPr>
          <w:b/>
          <w:bCs/>
          <w:color w:val="800000"/>
        </w:rPr>
        <w:t>INT</w:t>
      </w:r>
      <w:r>
        <w:t>(</w:t>
      </w:r>
      <w:r>
        <w:rPr>
          <w:color w:val="800080"/>
        </w:rPr>
        <w:t>11</w:t>
      </w:r>
      <w:r>
        <w:t>)</w:t>
      </w:r>
      <w:r>
        <w:rPr>
          <w:color w:val="000000"/>
        </w:rPr>
        <w:t xml:space="preserve"> </w:t>
      </w:r>
      <w:r>
        <w:rPr>
          <w:b/>
          <w:bCs/>
        </w:rPr>
        <w:t>NOT</w:t>
      </w:r>
      <w:r>
        <w:rPr>
          <w:color w:val="000000"/>
        </w:rPr>
        <w:t xml:space="preserve"> </w:t>
      </w:r>
      <w:r>
        <w:rPr>
          <w:b/>
          <w:bCs/>
        </w:rPr>
        <w:t>NULL</w:t>
      </w:r>
      <w:r>
        <w:t>,</w:t>
      </w:r>
    </w:p>
    <w:p w14:paraId="6F11D2F6" w14:textId="77777777" w:rsidR="00F04222" w:rsidRDefault="00F04222" w:rsidP="00F04222">
      <w:pPr>
        <w:pStyle w:val="Output"/>
      </w:pPr>
      <w:r>
        <w:rPr>
          <w:color w:val="808000"/>
        </w:rPr>
        <w:t>`name`</w:t>
      </w:r>
      <w:r>
        <w:rPr>
          <w:color w:val="000000"/>
        </w:rPr>
        <w:t xml:space="preserve"> </w:t>
      </w:r>
      <w:r>
        <w:rPr>
          <w:b/>
          <w:bCs/>
          <w:color w:val="800000"/>
        </w:rPr>
        <w:t>VARCHAR</w:t>
      </w:r>
      <w:r>
        <w:t>(</w:t>
      </w:r>
      <w:r>
        <w:rPr>
          <w:color w:val="800080"/>
        </w:rPr>
        <w:t>50</w:t>
      </w:r>
      <w:r>
        <w:t>)</w:t>
      </w:r>
      <w:r>
        <w:rPr>
          <w:color w:val="000000"/>
        </w:rPr>
        <w:t xml:space="preserve"> </w:t>
      </w:r>
      <w:r>
        <w:rPr>
          <w:b/>
          <w:bCs/>
        </w:rPr>
        <w:t>NULL</w:t>
      </w:r>
      <w:r>
        <w:rPr>
          <w:color w:val="000000"/>
        </w:rPr>
        <w:t xml:space="preserve"> </w:t>
      </w:r>
      <w:r>
        <w:rPr>
          <w:b/>
          <w:bCs/>
        </w:rPr>
        <w:t>DEFAULT</w:t>
      </w:r>
      <w:r>
        <w:rPr>
          <w:color w:val="000000"/>
        </w:rPr>
        <w:t xml:space="preserve"> </w:t>
      </w:r>
      <w:r>
        <w:rPr>
          <w:b/>
          <w:bCs/>
        </w:rPr>
        <w:t>NULL</w:t>
      </w:r>
      <w:r>
        <w:t>,</w:t>
      </w:r>
    </w:p>
    <w:p w14:paraId="19D72879" w14:textId="77777777" w:rsidR="00F04222" w:rsidRDefault="00F04222" w:rsidP="00F04222">
      <w:pPr>
        <w:pStyle w:val="Output"/>
      </w:pPr>
      <w:r>
        <w:rPr>
          <w:color w:val="808000"/>
        </w:rPr>
        <w:t>`address`</w:t>
      </w:r>
      <w:r>
        <w:rPr>
          <w:color w:val="000000"/>
        </w:rPr>
        <w:t xml:space="preserve"> </w:t>
      </w:r>
      <w:r>
        <w:rPr>
          <w:b/>
          <w:bCs/>
          <w:color w:val="800000"/>
        </w:rPr>
        <w:t>VARCHAR</w:t>
      </w:r>
      <w:r>
        <w:t>(</w:t>
      </w:r>
      <w:r>
        <w:rPr>
          <w:color w:val="800080"/>
        </w:rPr>
        <w:t>50</w:t>
      </w:r>
      <w:r>
        <w:t>)</w:t>
      </w:r>
      <w:r>
        <w:rPr>
          <w:color w:val="000000"/>
        </w:rPr>
        <w:t xml:space="preserve"> </w:t>
      </w:r>
      <w:r>
        <w:rPr>
          <w:b/>
          <w:bCs/>
        </w:rPr>
        <w:t>NULL</w:t>
      </w:r>
      <w:r>
        <w:rPr>
          <w:color w:val="000000"/>
        </w:rPr>
        <w:t xml:space="preserve"> </w:t>
      </w:r>
      <w:r>
        <w:rPr>
          <w:b/>
          <w:bCs/>
        </w:rPr>
        <w:t>DEFAULT</w:t>
      </w:r>
      <w:r>
        <w:rPr>
          <w:color w:val="000000"/>
        </w:rPr>
        <w:t xml:space="preserve"> </w:t>
      </w:r>
      <w:r>
        <w:rPr>
          <w:b/>
          <w:bCs/>
        </w:rPr>
        <w:t>NULL</w:t>
      </w:r>
      <w:r>
        <w:t>,</w:t>
      </w:r>
    </w:p>
    <w:p w14:paraId="6E385C3B" w14:textId="77777777" w:rsidR="00F04222" w:rsidRDefault="00F04222" w:rsidP="00F04222">
      <w:pPr>
        <w:pStyle w:val="Output"/>
      </w:pPr>
      <w:r>
        <w:rPr>
          <w:b/>
          <w:bCs/>
        </w:rPr>
        <w:t>PRIMARY</w:t>
      </w:r>
      <w:r>
        <w:rPr>
          <w:color w:val="000000"/>
        </w:rPr>
        <w:t xml:space="preserve"> </w:t>
      </w:r>
      <w:r>
        <w:rPr>
          <w:b/>
          <w:bCs/>
        </w:rPr>
        <w:t>KEY</w:t>
      </w:r>
      <w:r>
        <w:rPr>
          <w:color w:val="000000"/>
        </w:rPr>
        <w:t xml:space="preserve"> </w:t>
      </w:r>
      <w:r>
        <w:t>(</w:t>
      </w:r>
      <w:r>
        <w:rPr>
          <w:color w:val="808000"/>
        </w:rPr>
        <w:t>`sno`</w:t>
      </w:r>
      <w:r>
        <w:t>)</w:t>
      </w:r>
    </w:p>
    <w:p w14:paraId="03373F12" w14:textId="77777777" w:rsidR="00F04222" w:rsidRDefault="00F04222" w:rsidP="00F04222">
      <w:pPr>
        <w:pStyle w:val="Output"/>
      </w:pPr>
      <w:r>
        <w:t>)</w:t>
      </w:r>
    </w:p>
    <w:p w14:paraId="797B3DEC" w14:textId="77777777" w:rsidR="00F04222" w:rsidRDefault="00F04222" w:rsidP="00F04222">
      <w:pPr>
        <w:pStyle w:val="Output"/>
        <w:rPr>
          <w:color w:val="008000"/>
        </w:rPr>
      </w:pPr>
      <w:r>
        <w:rPr>
          <w:b/>
          <w:bCs/>
        </w:rPr>
        <w:t>COLLATE</w:t>
      </w:r>
      <w:r>
        <w:t>=</w:t>
      </w:r>
      <w:r>
        <w:rPr>
          <w:color w:val="008000"/>
        </w:rPr>
        <w:t>'latin1_swedish_ci'</w:t>
      </w:r>
    </w:p>
    <w:p w14:paraId="09CFB447" w14:textId="33DCAEB9" w:rsidR="00F04222" w:rsidRPr="00022C74" w:rsidRDefault="00F04222" w:rsidP="00F04222">
      <w:pPr>
        <w:pStyle w:val="Output"/>
        <w:rPr>
          <w:b/>
          <w:bCs/>
          <w:color w:val="800000"/>
        </w:rPr>
      </w:pPr>
      <w:r>
        <w:rPr>
          <w:b/>
          <w:bCs/>
        </w:rPr>
        <w:t>ENGINE</w:t>
      </w:r>
      <w:r>
        <w:t>=</w:t>
      </w:r>
      <w:r>
        <w:rPr>
          <w:b/>
          <w:bCs/>
          <w:color w:val="800000"/>
        </w:rPr>
        <w:t>InnoDB</w:t>
      </w:r>
      <w:r>
        <w:t>;</w:t>
      </w:r>
    </w:p>
    <w:p w14:paraId="61AAD106" w14:textId="77777777" w:rsidR="00C11E10" w:rsidRDefault="00C11E10" w:rsidP="00F04222">
      <w:pPr>
        <w:spacing w:after="0"/>
      </w:pPr>
    </w:p>
    <w:p w14:paraId="42966AAD" w14:textId="0CCE4E9F" w:rsidR="00F04222" w:rsidRDefault="00F04222" w:rsidP="00F04222">
      <w:pPr>
        <w:spacing w:after="0"/>
      </w:pPr>
      <w:r>
        <w:t>Create Student class with table properties</w:t>
      </w:r>
    </w:p>
    <w:p w14:paraId="24C87ED1" w14:textId="1019F3F3" w:rsidR="00F04222" w:rsidRDefault="00F04222" w:rsidP="00F04222">
      <w:pPr>
        <w:pStyle w:val="Output"/>
        <w:rPr>
          <w:color w:val="4C483D" w:themeColor="text2"/>
        </w:rPr>
      </w:pPr>
      <w:r>
        <w:rPr>
          <w:b/>
          <w:bCs/>
          <w:color w:val="7F0055"/>
        </w:rPr>
        <w:t>package</w:t>
      </w:r>
      <w:r>
        <w:t xml:space="preserve"> app.model;</w:t>
      </w:r>
    </w:p>
    <w:p w14:paraId="3AB5D478" w14:textId="77777777"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Student {</w:t>
      </w:r>
    </w:p>
    <w:p w14:paraId="6CA4D070" w14:textId="77777777" w:rsidR="00F04222" w:rsidRDefault="00F04222" w:rsidP="00F04222">
      <w:pPr>
        <w:pStyle w:val="Output"/>
        <w:rPr>
          <w:color w:val="4C483D" w:themeColor="text2"/>
        </w:rPr>
      </w:pPr>
      <w:r>
        <w:tab/>
      </w:r>
      <w:r>
        <w:rPr>
          <w:b/>
          <w:bCs/>
          <w:color w:val="7F0055"/>
        </w:rPr>
        <w:t>private</w:t>
      </w:r>
      <w:r>
        <w:t xml:space="preserve"> </w:t>
      </w:r>
      <w:r>
        <w:rPr>
          <w:b/>
          <w:bCs/>
          <w:color w:val="7F0055"/>
        </w:rPr>
        <w:t>int</w:t>
      </w:r>
      <w:r>
        <w:t xml:space="preserve"> </w:t>
      </w:r>
      <w:r>
        <w:rPr>
          <w:color w:val="0000C0"/>
        </w:rPr>
        <w:t>sno</w:t>
      </w:r>
      <w:r>
        <w:t>;</w:t>
      </w:r>
    </w:p>
    <w:p w14:paraId="09DD5885" w14:textId="77777777" w:rsidR="00F04222" w:rsidRDefault="00F04222" w:rsidP="00F04222">
      <w:pPr>
        <w:pStyle w:val="Output"/>
        <w:rPr>
          <w:color w:val="4C483D" w:themeColor="text2"/>
        </w:rPr>
      </w:pPr>
      <w:r>
        <w:tab/>
      </w:r>
      <w:r>
        <w:rPr>
          <w:b/>
          <w:bCs/>
          <w:color w:val="7F0055"/>
        </w:rPr>
        <w:t>private</w:t>
      </w:r>
      <w:r>
        <w:t xml:space="preserve"> String </w:t>
      </w:r>
      <w:r>
        <w:rPr>
          <w:color w:val="0000C0"/>
        </w:rPr>
        <w:t>name</w:t>
      </w:r>
      <w:r>
        <w:t>;</w:t>
      </w:r>
    </w:p>
    <w:p w14:paraId="1A1615DA" w14:textId="3E577A6F" w:rsidR="00F04222" w:rsidRDefault="00F04222" w:rsidP="00F04222">
      <w:pPr>
        <w:pStyle w:val="Output"/>
        <w:rPr>
          <w:color w:val="4C483D" w:themeColor="text2"/>
        </w:rPr>
      </w:pPr>
      <w:r>
        <w:tab/>
      </w:r>
      <w:r>
        <w:rPr>
          <w:b/>
          <w:bCs/>
          <w:color w:val="7F0055"/>
        </w:rPr>
        <w:t>private</w:t>
      </w:r>
      <w:r>
        <w:t xml:space="preserve"> String </w:t>
      </w:r>
      <w:r>
        <w:rPr>
          <w:color w:val="0000C0"/>
        </w:rPr>
        <w:t>address</w:t>
      </w:r>
      <w:r>
        <w:t>;</w:t>
      </w:r>
      <w:r>
        <w:tab/>
      </w:r>
    </w:p>
    <w:p w14:paraId="211B1ABA" w14:textId="265B1AA5" w:rsidR="00F04222" w:rsidRDefault="00112352" w:rsidP="00F04222">
      <w:pPr>
        <w:pStyle w:val="Output"/>
        <w:rPr>
          <w:color w:val="4C483D" w:themeColor="text2"/>
        </w:rPr>
      </w:pPr>
      <w:r>
        <w:t>//Setters &amp; Getters</w:t>
      </w:r>
    </w:p>
    <w:p w14:paraId="27DD2498" w14:textId="77777777" w:rsidR="00F04222" w:rsidRDefault="00F04222" w:rsidP="00F04222">
      <w:pPr>
        <w:pStyle w:val="Output"/>
        <w:rPr>
          <w:color w:val="4C483D" w:themeColor="text2"/>
        </w:rPr>
      </w:pPr>
      <w:r>
        <w:t>}</w:t>
      </w:r>
    </w:p>
    <w:p w14:paraId="6ED39A32" w14:textId="77777777" w:rsidR="00F04222" w:rsidRDefault="00F04222" w:rsidP="00F04222">
      <w:pPr>
        <w:pStyle w:val="Heading3"/>
      </w:pPr>
      <w:bookmarkStart w:id="93" w:name="_Toc98762631"/>
      <w:r>
        <w:lastRenderedPageBreak/>
        <w:t>DAO Class with JdbcTemplate   (</w:t>
      </w:r>
      <w:r w:rsidRPr="002825B5">
        <w:t>StudentDAO</w:t>
      </w:r>
      <w:r>
        <w:t>.java)</w:t>
      </w:r>
      <w:bookmarkEnd w:id="93"/>
    </w:p>
    <w:p w14:paraId="46CF6FD7" w14:textId="77777777" w:rsidR="00F04222" w:rsidRPr="002825B5" w:rsidRDefault="00F04222" w:rsidP="00F46707">
      <w:pPr>
        <w:pStyle w:val="ListParagraph"/>
        <w:numPr>
          <w:ilvl w:val="0"/>
          <w:numId w:val="21"/>
        </w:numPr>
      </w:pPr>
      <w:r w:rsidRPr="002825B5">
        <w:rPr>
          <w:rStyle w:val="HTMLCode"/>
          <w:rFonts w:eastAsiaTheme="minorEastAsia"/>
          <w:color w:val="990000"/>
          <w:sz w:val="21"/>
          <w:szCs w:val="21"/>
          <w:bdr w:val="single" w:sz="6" w:space="0" w:color="CCCCCC" w:frame="1"/>
          <w:shd w:val="clear" w:color="auto" w:fill="EFEBEB"/>
        </w:rPr>
        <w:t>JdbcTemplate</w:t>
      </w:r>
      <w:r w:rsidRPr="002825B5">
        <w:rPr>
          <w:rStyle w:val="apple-converted-space"/>
          <w:rFonts w:ascii="Verdana" w:hAnsi="Verdana"/>
          <w:color w:val="000000"/>
          <w:sz w:val="21"/>
          <w:szCs w:val="21"/>
          <w:shd w:val="clear" w:color="auto" w:fill="FFFFFF"/>
        </w:rPr>
        <w:t> </w:t>
      </w:r>
      <w:r w:rsidRPr="002825B5">
        <w:rPr>
          <w:shd w:val="clear" w:color="auto" w:fill="FFFFFF"/>
        </w:rPr>
        <w:t>is the central class to handle JDBC. It executes SQL queries and fetches their results. To use</w:t>
      </w:r>
      <w:r w:rsidRPr="002825B5">
        <w:rPr>
          <w:rStyle w:val="apple-converted-space"/>
          <w:rFonts w:ascii="Verdana" w:hAnsi="Verdana"/>
          <w:color w:val="000000"/>
          <w:sz w:val="21"/>
          <w:szCs w:val="21"/>
          <w:shd w:val="clear" w:color="auto" w:fill="FFFFFF"/>
        </w:rPr>
        <w:t> </w:t>
      </w:r>
      <w:r w:rsidRPr="002825B5">
        <w:rPr>
          <w:rStyle w:val="HTMLCode"/>
          <w:rFonts w:eastAsiaTheme="minorEastAsia"/>
          <w:color w:val="990000"/>
          <w:sz w:val="21"/>
          <w:szCs w:val="21"/>
          <w:bdr w:val="single" w:sz="6" w:space="0" w:color="CCCCCC" w:frame="1"/>
          <w:shd w:val="clear" w:color="auto" w:fill="EFEBEB"/>
        </w:rPr>
        <w:t>JdbcTemplate</w:t>
      </w:r>
      <w:r w:rsidRPr="002825B5">
        <w:rPr>
          <w:rStyle w:val="apple-converted-space"/>
          <w:rFonts w:ascii="Verdana" w:hAnsi="Verdana"/>
          <w:color w:val="000000"/>
          <w:sz w:val="21"/>
          <w:szCs w:val="21"/>
          <w:shd w:val="clear" w:color="auto" w:fill="FFFFFF"/>
        </w:rPr>
        <w:t>.</w:t>
      </w:r>
    </w:p>
    <w:p w14:paraId="1F0278BA" w14:textId="77777777" w:rsidR="00F04222" w:rsidRPr="002825B5" w:rsidRDefault="00F04222" w:rsidP="00F46707">
      <w:pPr>
        <w:pStyle w:val="ListParagraph"/>
        <w:numPr>
          <w:ilvl w:val="0"/>
          <w:numId w:val="21"/>
        </w:numPr>
      </w:pPr>
      <w:r w:rsidRPr="002825B5">
        <w:rPr>
          <w:rStyle w:val="HTMLCode"/>
          <w:rFonts w:eastAsiaTheme="minorEastAsia"/>
          <w:color w:val="990000"/>
          <w:sz w:val="21"/>
          <w:szCs w:val="21"/>
          <w:bdr w:val="single" w:sz="6" w:space="0" w:color="CCCCCC" w:frame="1"/>
          <w:shd w:val="clear" w:color="auto" w:fill="EFEBEB"/>
        </w:rPr>
        <w:t>JdbcTemplate</w:t>
      </w:r>
      <w:r w:rsidRPr="002825B5">
        <w:rPr>
          <w:shd w:val="clear" w:color="auto" w:fill="FFFFFF"/>
        </w:rPr>
        <w:t xml:space="preserve"> dependency injection using</w:t>
      </w:r>
      <w:r w:rsidRPr="002825B5">
        <w:rPr>
          <w:rStyle w:val="apple-converted-space"/>
          <w:rFonts w:ascii="Verdana" w:hAnsi="Verdana"/>
          <w:color w:val="000000"/>
          <w:sz w:val="21"/>
          <w:szCs w:val="21"/>
          <w:shd w:val="clear" w:color="auto" w:fill="FFFFFF"/>
        </w:rPr>
        <w:t> </w:t>
      </w:r>
      <w:r w:rsidRPr="002825B5">
        <w:rPr>
          <w:rStyle w:val="HTMLCode"/>
          <w:rFonts w:eastAsiaTheme="minorEastAsia"/>
          <w:color w:val="990000"/>
          <w:sz w:val="21"/>
          <w:szCs w:val="21"/>
          <w:bdr w:val="single" w:sz="6" w:space="0" w:color="CCCCCC" w:frame="1"/>
          <w:shd w:val="clear" w:color="auto" w:fill="EFEBEB"/>
        </w:rPr>
        <w:t>@Autowired</w:t>
      </w:r>
      <w:r w:rsidRPr="002825B5">
        <w:rPr>
          <w:rStyle w:val="apple-converted-space"/>
          <w:rFonts w:ascii="Verdana" w:hAnsi="Verdana"/>
          <w:color w:val="000000"/>
          <w:sz w:val="21"/>
          <w:szCs w:val="21"/>
          <w:shd w:val="clear" w:color="auto" w:fill="FFFFFF"/>
        </w:rPr>
        <w:t> </w:t>
      </w:r>
      <w:r w:rsidRPr="002825B5">
        <w:rPr>
          <w:shd w:val="clear" w:color="auto" w:fill="FFFFFF"/>
        </w:rPr>
        <w:t>with constructor.</w:t>
      </w:r>
    </w:p>
    <w:p w14:paraId="3CDE4772" w14:textId="77777777" w:rsidR="00F04222" w:rsidRPr="002825B5" w:rsidRDefault="00F04222" w:rsidP="00F04222">
      <w:pPr>
        <w:pStyle w:val="Output"/>
        <w:rPr>
          <w:color w:val="4C483D" w:themeColor="text2"/>
        </w:rPr>
      </w:pPr>
      <w:r w:rsidRPr="002825B5">
        <w:rPr>
          <w:b/>
          <w:bCs/>
          <w:color w:val="7F0055"/>
        </w:rPr>
        <w:t>package</w:t>
      </w:r>
      <w:r w:rsidRPr="002825B5">
        <w:t xml:space="preserve"> app.dao;</w:t>
      </w:r>
    </w:p>
    <w:p w14:paraId="3667AC05" w14:textId="77777777" w:rsidR="00F04222" w:rsidRPr="002825B5" w:rsidRDefault="00F04222" w:rsidP="00F04222">
      <w:pPr>
        <w:pStyle w:val="Output"/>
        <w:rPr>
          <w:color w:val="4C483D" w:themeColor="text2"/>
        </w:rPr>
      </w:pPr>
    </w:p>
    <w:p w14:paraId="79A76B3E" w14:textId="77777777" w:rsidR="00F04222" w:rsidRPr="002825B5" w:rsidRDefault="00F04222" w:rsidP="00F04222">
      <w:pPr>
        <w:pStyle w:val="Output"/>
        <w:rPr>
          <w:color w:val="4C483D" w:themeColor="text2"/>
        </w:rPr>
      </w:pPr>
      <w:r w:rsidRPr="002825B5">
        <w:rPr>
          <w:color w:val="646464"/>
        </w:rPr>
        <w:t>@Repository</w:t>
      </w:r>
    </w:p>
    <w:p w14:paraId="26CA2C5A" w14:textId="77777777" w:rsidR="00F04222" w:rsidRPr="002825B5" w:rsidRDefault="00F04222" w:rsidP="00F04222">
      <w:pPr>
        <w:pStyle w:val="Output"/>
        <w:rPr>
          <w:color w:val="4C483D" w:themeColor="text2"/>
        </w:rPr>
      </w:pPr>
      <w:r w:rsidRPr="002825B5">
        <w:rPr>
          <w:b/>
          <w:bCs/>
          <w:color w:val="7F0055"/>
        </w:rPr>
        <w:t>public</w:t>
      </w:r>
      <w:r w:rsidRPr="002825B5">
        <w:t xml:space="preserve"> </w:t>
      </w:r>
      <w:r w:rsidRPr="002825B5">
        <w:rPr>
          <w:b/>
          <w:bCs/>
          <w:color w:val="7F0055"/>
        </w:rPr>
        <w:t>class</w:t>
      </w:r>
      <w:r w:rsidRPr="002825B5">
        <w:t xml:space="preserve"> StudentDAO {</w:t>
      </w:r>
    </w:p>
    <w:p w14:paraId="351431DE" w14:textId="77777777" w:rsidR="00F04222" w:rsidRPr="002825B5" w:rsidRDefault="00F04222" w:rsidP="00F04222">
      <w:pPr>
        <w:pStyle w:val="Output"/>
        <w:rPr>
          <w:color w:val="4C483D" w:themeColor="text2"/>
        </w:rPr>
      </w:pPr>
    </w:p>
    <w:p w14:paraId="62C9DBD3" w14:textId="77777777" w:rsidR="00F04222" w:rsidRPr="002825B5" w:rsidRDefault="00F04222" w:rsidP="00F04222">
      <w:pPr>
        <w:pStyle w:val="Output"/>
        <w:rPr>
          <w:color w:val="4C483D" w:themeColor="text2"/>
        </w:rPr>
      </w:pPr>
      <w:r w:rsidRPr="002825B5">
        <w:tab/>
      </w:r>
      <w:r w:rsidRPr="002825B5">
        <w:rPr>
          <w:color w:val="646464"/>
        </w:rPr>
        <w:t>@Autowired</w:t>
      </w:r>
    </w:p>
    <w:p w14:paraId="7503271C" w14:textId="77777777" w:rsidR="00F04222" w:rsidRPr="002825B5" w:rsidRDefault="00F04222" w:rsidP="00F04222">
      <w:pPr>
        <w:pStyle w:val="Output"/>
        <w:rPr>
          <w:color w:val="4C483D" w:themeColor="text2"/>
        </w:rPr>
      </w:pPr>
      <w:r w:rsidRPr="002825B5">
        <w:tab/>
      </w:r>
      <w:r w:rsidRPr="002825B5">
        <w:rPr>
          <w:b/>
          <w:bCs/>
          <w:color w:val="7F0055"/>
        </w:rPr>
        <w:t>private</w:t>
      </w:r>
      <w:r w:rsidRPr="002825B5">
        <w:t xml:space="preserve"> JdbcTemplate </w:t>
      </w:r>
      <w:r w:rsidRPr="002825B5">
        <w:rPr>
          <w:color w:val="0000C0"/>
        </w:rPr>
        <w:t>template</w:t>
      </w:r>
      <w:r w:rsidRPr="002825B5">
        <w:t>;</w:t>
      </w:r>
    </w:p>
    <w:p w14:paraId="150047DF" w14:textId="77777777" w:rsidR="00F04222" w:rsidRPr="002825B5" w:rsidRDefault="00F04222" w:rsidP="00F04222">
      <w:pPr>
        <w:pStyle w:val="Output"/>
        <w:rPr>
          <w:color w:val="4C483D" w:themeColor="text2"/>
        </w:rPr>
      </w:pPr>
    </w:p>
    <w:p w14:paraId="46D202AA" w14:textId="77777777" w:rsidR="00F04222" w:rsidRPr="002825B5" w:rsidRDefault="00F04222" w:rsidP="00F04222">
      <w:pPr>
        <w:pStyle w:val="Output"/>
        <w:rPr>
          <w:color w:val="4C483D" w:themeColor="text2"/>
        </w:rPr>
      </w:pPr>
      <w:r w:rsidRPr="002825B5">
        <w:tab/>
      </w:r>
      <w:r w:rsidRPr="002825B5">
        <w:rPr>
          <w:b/>
          <w:bCs/>
          <w:color w:val="7F0055"/>
        </w:rPr>
        <w:t>public</w:t>
      </w:r>
      <w:r w:rsidRPr="002825B5">
        <w:t xml:space="preserve"> List&lt;Student&gt; findAll() {</w:t>
      </w:r>
    </w:p>
    <w:p w14:paraId="01BD06A2" w14:textId="77777777" w:rsidR="00F04222" w:rsidRPr="002825B5" w:rsidRDefault="00F04222" w:rsidP="00F04222">
      <w:pPr>
        <w:pStyle w:val="Output"/>
        <w:rPr>
          <w:color w:val="4C483D" w:themeColor="text2"/>
        </w:rPr>
      </w:pPr>
    </w:p>
    <w:p w14:paraId="4BB42448" w14:textId="77777777" w:rsidR="00F04222" w:rsidRPr="002825B5" w:rsidRDefault="00F04222" w:rsidP="00F04222">
      <w:pPr>
        <w:pStyle w:val="Output"/>
        <w:ind w:firstLine="720"/>
        <w:rPr>
          <w:color w:val="4C483D" w:themeColor="text2"/>
        </w:rPr>
      </w:pPr>
      <w:r w:rsidRPr="002825B5">
        <w:t xml:space="preserve">List&lt;Student&gt; </w:t>
      </w:r>
      <w:r w:rsidRPr="002825B5">
        <w:rPr>
          <w:color w:val="6A3E3E"/>
        </w:rPr>
        <w:t>result</w:t>
      </w:r>
      <w:r w:rsidRPr="002825B5">
        <w:t xml:space="preserve"> = </w:t>
      </w:r>
      <w:r w:rsidRPr="002825B5">
        <w:rPr>
          <w:color w:val="0000C0"/>
        </w:rPr>
        <w:t>template</w:t>
      </w:r>
      <w:r w:rsidRPr="002825B5">
        <w:t>.query(</w:t>
      </w:r>
      <w:r w:rsidRPr="002825B5">
        <w:rPr>
          <w:color w:val="2A00FF"/>
        </w:rPr>
        <w:t>"SELECT sno,name, address FROM Student"</w:t>
      </w:r>
      <w:r w:rsidRPr="002825B5">
        <w:t xml:space="preserve">, </w:t>
      </w:r>
      <w:r w:rsidRPr="002825B5">
        <w:rPr>
          <w:b/>
          <w:bCs/>
          <w:color w:val="7F0055"/>
        </w:rPr>
        <w:t>new</w:t>
      </w:r>
      <w:r w:rsidRPr="002825B5">
        <w:t xml:space="preserve"> StudentRowMapper());</w:t>
      </w:r>
    </w:p>
    <w:p w14:paraId="58E0B72C" w14:textId="77777777" w:rsidR="00F04222" w:rsidRPr="002825B5" w:rsidRDefault="00F04222" w:rsidP="00F04222">
      <w:pPr>
        <w:pStyle w:val="Output"/>
        <w:rPr>
          <w:color w:val="4C483D" w:themeColor="text2"/>
        </w:rPr>
      </w:pPr>
      <w:r w:rsidRPr="002825B5">
        <w:tab/>
      </w:r>
      <w:r w:rsidRPr="002825B5">
        <w:tab/>
      </w:r>
      <w:r w:rsidRPr="002825B5">
        <w:rPr>
          <w:b/>
          <w:bCs/>
          <w:color w:val="7F0055"/>
        </w:rPr>
        <w:t>return</w:t>
      </w:r>
      <w:r w:rsidRPr="002825B5">
        <w:t xml:space="preserve"> </w:t>
      </w:r>
      <w:r w:rsidRPr="002825B5">
        <w:rPr>
          <w:color w:val="6A3E3E"/>
        </w:rPr>
        <w:t>result</w:t>
      </w:r>
      <w:r w:rsidRPr="002825B5">
        <w:t>;</w:t>
      </w:r>
    </w:p>
    <w:p w14:paraId="3FDFFBBC" w14:textId="77777777" w:rsidR="00F04222" w:rsidRPr="002825B5" w:rsidRDefault="00F04222" w:rsidP="00F04222">
      <w:pPr>
        <w:pStyle w:val="Output"/>
        <w:rPr>
          <w:color w:val="4C483D" w:themeColor="text2"/>
        </w:rPr>
      </w:pPr>
      <w:r w:rsidRPr="002825B5">
        <w:tab/>
        <w:t>}</w:t>
      </w:r>
    </w:p>
    <w:p w14:paraId="0EC93297" w14:textId="77777777" w:rsidR="00F04222" w:rsidRPr="002825B5" w:rsidRDefault="00F04222" w:rsidP="00F04222">
      <w:pPr>
        <w:pStyle w:val="Output"/>
        <w:rPr>
          <w:color w:val="4C483D" w:themeColor="text2"/>
        </w:rPr>
      </w:pPr>
    </w:p>
    <w:p w14:paraId="57A695C8" w14:textId="77777777" w:rsidR="00F04222" w:rsidRPr="002825B5" w:rsidRDefault="00F04222" w:rsidP="00F04222">
      <w:pPr>
        <w:pStyle w:val="Output"/>
        <w:rPr>
          <w:color w:val="4C483D" w:themeColor="text2"/>
        </w:rPr>
      </w:pPr>
      <w:r w:rsidRPr="002825B5">
        <w:tab/>
      </w:r>
      <w:r w:rsidRPr="002825B5">
        <w:rPr>
          <w:b/>
          <w:bCs/>
          <w:color w:val="7F0055"/>
        </w:rPr>
        <w:t>public</w:t>
      </w:r>
      <w:r w:rsidRPr="002825B5">
        <w:t xml:space="preserve"> </w:t>
      </w:r>
      <w:r w:rsidRPr="002825B5">
        <w:rPr>
          <w:b/>
          <w:bCs/>
          <w:color w:val="7F0055"/>
        </w:rPr>
        <w:t>void</w:t>
      </w:r>
      <w:r w:rsidRPr="002825B5">
        <w:t xml:space="preserve"> addStudent(</w:t>
      </w:r>
      <w:r w:rsidRPr="002825B5">
        <w:rPr>
          <w:b/>
          <w:bCs/>
          <w:color w:val="7F0055"/>
        </w:rPr>
        <w:t>int</w:t>
      </w:r>
      <w:r w:rsidRPr="002825B5">
        <w:t xml:space="preserve"> </w:t>
      </w:r>
      <w:r w:rsidRPr="002825B5">
        <w:rPr>
          <w:color w:val="6A3E3E"/>
        </w:rPr>
        <w:t>sno</w:t>
      </w:r>
      <w:r w:rsidRPr="002825B5">
        <w:t xml:space="preserve">, String </w:t>
      </w:r>
      <w:r w:rsidRPr="002825B5">
        <w:rPr>
          <w:color w:val="6A3E3E"/>
        </w:rPr>
        <w:t>name</w:t>
      </w:r>
      <w:r w:rsidRPr="002825B5">
        <w:t xml:space="preserve">, String </w:t>
      </w:r>
      <w:r w:rsidRPr="002825B5">
        <w:rPr>
          <w:color w:val="6A3E3E"/>
        </w:rPr>
        <w:t>address</w:t>
      </w:r>
      <w:r w:rsidRPr="002825B5">
        <w:t>) {</w:t>
      </w:r>
    </w:p>
    <w:p w14:paraId="2CCD0C13" w14:textId="77777777" w:rsidR="00F04222" w:rsidRPr="002825B5" w:rsidRDefault="00F04222" w:rsidP="00F04222">
      <w:pPr>
        <w:pStyle w:val="Output"/>
        <w:rPr>
          <w:color w:val="4C483D" w:themeColor="text2"/>
        </w:rPr>
      </w:pPr>
      <w:r w:rsidRPr="002825B5">
        <w:rPr>
          <w:color w:val="0000C0"/>
        </w:rPr>
        <w:t>template</w:t>
      </w:r>
      <w:r w:rsidRPr="002825B5">
        <w:t>.update(</w:t>
      </w:r>
      <w:r w:rsidRPr="002825B5">
        <w:rPr>
          <w:color w:val="2A00FF"/>
        </w:rPr>
        <w:t>"INSERT INTO Student(sno,name, address) VALUES (?,?,?)"</w:t>
      </w:r>
      <w:r w:rsidRPr="002825B5">
        <w:t xml:space="preserve">, </w:t>
      </w:r>
      <w:r w:rsidRPr="002825B5">
        <w:rPr>
          <w:color w:val="6A3E3E"/>
        </w:rPr>
        <w:t>sno</w:t>
      </w:r>
      <w:r w:rsidRPr="002825B5">
        <w:t xml:space="preserve">, </w:t>
      </w:r>
      <w:r w:rsidRPr="002825B5">
        <w:rPr>
          <w:color w:val="6A3E3E"/>
        </w:rPr>
        <w:t>name</w:t>
      </w:r>
      <w:r w:rsidRPr="002825B5">
        <w:t xml:space="preserve">, </w:t>
      </w:r>
      <w:r w:rsidRPr="002825B5">
        <w:rPr>
          <w:color w:val="6A3E3E"/>
        </w:rPr>
        <w:t>address</w:t>
      </w:r>
      <w:r w:rsidRPr="002825B5">
        <w:t>);</w:t>
      </w:r>
    </w:p>
    <w:p w14:paraId="5154F664" w14:textId="77777777" w:rsidR="00F04222" w:rsidRPr="002825B5" w:rsidRDefault="00F04222" w:rsidP="00F04222">
      <w:pPr>
        <w:pStyle w:val="Output"/>
        <w:rPr>
          <w:color w:val="4C483D" w:themeColor="text2"/>
        </w:rPr>
      </w:pPr>
      <w:r w:rsidRPr="002825B5">
        <w:tab/>
        <w:t>}</w:t>
      </w:r>
    </w:p>
    <w:p w14:paraId="437D2ABA" w14:textId="77777777" w:rsidR="00F04222" w:rsidRPr="002825B5" w:rsidRDefault="00F04222" w:rsidP="00F04222">
      <w:pPr>
        <w:pStyle w:val="Output"/>
        <w:rPr>
          <w:color w:val="4C483D" w:themeColor="text2"/>
        </w:rPr>
      </w:pPr>
    </w:p>
    <w:p w14:paraId="33DCF797" w14:textId="77777777" w:rsidR="00F04222" w:rsidRPr="002825B5" w:rsidRDefault="00F04222" w:rsidP="00F04222">
      <w:pPr>
        <w:pStyle w:val="Output"/>
        <w:rPr>
          <w:color w:val="4C483D" w:themeColor="text2"/>
        </w:rPr>
      </w:pPr>
      <w:r w:rsidRPr="002825B5">
        <w:t>}</w:t>
      </w:r>
    </w:p>
    <w:p w14:paraId="3F13236A" w14:textId="77777777" w:rsidR="00F04222" w:rsidRDefault="00F04222" w:rsidP="00F04222"/>
    <w:p w14:paraId="793F324F" w14:textId="77777777" w:rsidR="00F04222" w:rsidRPr="002825B5" w:rsidRDefault="00F04222" w:rsidP="005148C4">
      <w:pPr>
        <w:pStyle w:val="Heading3"/>
        <w:spacing w:after="0"/>
      </w:pPr>
      <w:bookmarkStart w:id="94" w:name="_Toc98762632"/>
      <w:r w:rsidRPr="002825B5">
        <w:t>RowMapper</w:t>
      </w:r>
      <w:r>
        <w:t xml:space="preserve"> Class</w:t>
      </w:r>
      <w:bookmarkEnd w:id="94"/>
    </w:p>
    <w:p w14:paraId="0879E69B" w14:textId="77777777" w:rsidR="00F04222" w:rsidRDefault="00F04222" w:rsidP="001C4105">
      <w:pPr>
        <w:spacing w:after="0"/>
        <w:rPr>
          <w:shd w:val="clear" w:color="auto" w:fill="FFFFFF"/>
        </w:rPr>
      </w:pPr>
      <w:r>
        <w:rPr>
          <w:shd w:val="clear" w:color="auto" w:fill="FFFFFF"/>
        </w:rPr>
        <w:t>Spring JDBC provides</w:t>
      </w:r>
      <w:r>
        <w:rPr>
          <w:rStyle w:val="apple-converted-space"/>
          <w:rFonts w:ascii="Verdana" w:hAnsi="Verdana"/>
          <w:color w:val="000000"/>
          <w:sz w:val="21"/>
          <w:szCs w:val="21"/>
          <w:shd w:val="clear" w:color="auto" w:fill="FFFFFF"/>
        </w:rPr>
        <w:t> </w:t>
      </w:r>
      <w:r>
        <w:rPr>
          <w:rStyle w:val="HTMLCode"/>
          <w:rFonts w:eastAsiaTheme="minorEastAsia"/>
          <w:color w:val="990000"/>
          <w:sz w:val="21"/>
          <w:szCs w:val="21"/>
          <w:bdr w:val="single" w:sz="6" w:space="0" w:color="CCCCCC" w:frame="1"/>
          <w:shd w:val="clear" w:color="auto" w:fill="EFEBEB"/>
        </w:rPr>
        <w:t>RowMapper</w:t>
      </w:r>
      <w:r>
        <w:rPr>
          <w:rStyle w:val="apple-converted-space"/>
          <w:rFonts w:ascii="Verdana" w:hAnsi="Verdana"/>
          <w:color w:val="000000"/>
          <w:sz w:val="21"/>
          <w:szCs w:val="21"/>
          <w:shd w:val="clear" w:color="auto" w:fill="FFFFFF"/>
        </w:rPr>
        <w:t> </w:t>
      </w:r>
      <w:r>
        <w:rPr>
          <w:shd w:val="clear" w:color="auto" w:fill="FFFFFF"/>
        </w:rPr>
        <w:t>interface that is used to map row with a java object. We need to create our own class implementing</w:t>
      </w:r>
      <w:r>
        <w:rPr>
          <w:rStyle w:val="apple-converted-space"/>
          <w:rFonts w:ascii="Verdana" w:hAnsi="Verdana"/>
          <w:color w:val="000000"/>
          <w:sz w:val="21"/>
          <w:szCs w:val="21"/>
          <w:shd w:val="clear" w:color="auto" w:fill="FFFFFF"/>
        </w:rPr>
        <w:t> </w:t>
      </w:r>
      <w:r>
        <w:rPr>
          <w:rStyle w:val="HTMLCode"/>
          <w:rFonts w:eastAsiaTheme="minorEastAsia"/>
          <w:color w:val="990000"/>
          <w:sz w:val="21"/>
          <w:szCs w:val="21"/>
          <w:bdr w:val="single" w:sz="6" w:space="0" w:color="CCCCCC" w:frame="1"/>
          <w:shd w:val="clear" w:color="auto" w:fill="EFEBEB"/>
        </w:rPr>
        <w:t>RowMapper</w:t>
      </w:r>
      <w:r>
        <w:rPr>
          <w:rStyle w:val="apple-converted-space"/>
          <w:rFonts w:ascii="Verdana" w:hAnsi="Verdana"/>
          <w:color w:val="000000"/>
          <w:sz w:val="21"/>
          <w:szCs w:val="21"/>
          <w:shd w:val="clear" w:color="auto" w:fill="FFFFFF"/>
        </w:rPr>
        <w:t> </w:t>
      </w:r>
      <w:r>
        <w:rPr>
          <w:shd w:val="clear" w:color="auto" w:fill="FFFFFF"/>
        </w:rPr>
        <w:t>interface to map row with java object. Find the sample code to implement</w:t>
      </w:r>
      <w:r>
        <w:rPr>
          <w:rStyle w:val="apple-converted-space"/>
          <w:rFonts w:ascii="Verdana" w:hAnsi="Verdana"/>
          <w:color w:val="000000"/>
          <w:sz w:val="21"/>
          <w:szCs w:val="21"/>
          <w:shd w:val="clear" w:color="auto" w:fill="FFFFFF"/>
        </w:rPr>
        <w:t> </w:t>
      </w:r>
      <w:r>
        <w:rPr>
          <w:rStyle w:val="HTMLCode"/>
          <w:rFonts w:eastAsiaTheme="minorEastAsia"/>
          <w:color w:val="990000"/>
          <w:sz w:val="21"/>
          <w:szCs w:val="21"/>
          <w:bdr w:val="single" w:sz="6" w:space="0" w:color="CCCCCC" w:frame="1"/>
          <w:shd w:val="clear" w:color="auto" w:fill="EFEBEB"/>
        </w:rPr>
        <w:t>RowMapper</w:t>
      </w:r>
      <w:r>
        <w:rPr>
          <w:shd w:val="clear" w:color="auto" w:fill="FFFFFF"/>
        </w:rPr>
        <w:t>interface.</w:t>
      </w:r>
    </w:p>
    <w:p w14:paraId="730EECA2" w14:textId="77777777" w:rsidR="005148C4" w:rsidRDefault="005148C4" w:rsidP="00F04222">
      <w:pPr>
        <w:spacing w:after="0"/>
        <w:rPr>
          <w:shd w:val="clear" w:color="auto" w:fill="FFFFFF"/>
        </w:rPr>
      </w:pPr>
    </w:p>
    <w:p w14:paraId="47907CFC" w14:textId="091483BF" w:rsidR="00F04222" w:rsidRDefault="00F04222" w:rsidP="00F04222">
      <w:pPr>
        <w:spacing w:after="0"/>
      </w:pPr>
      <w:r>
        <w:rPr>
          <w:shd w:val="clear" w:color="auto" w:fill="FFFFFF"/>
        </w:rPr>
        <w:t xml:space="preserve">It is a Functional interface we have only one method </w:t>
      </w:r>
      <w:r w:rsidRPr="006F49EF">
        <w:rPr>
          <w:rStyle w:val="OutputChar"/>
        </w:rPr>
        <w:t>mapRow(ResultSet rs, int rowno</w:t>
      </w:r>
      <w:r>
        <w:t>)</w:t>
      </w:r>
    </w:p>
    <w:p w14:paraId="5E06C0F0" w14:textId="0BDC9B90" w:rsidR="00F04222" w:rsidRDefault="00F04222" w:rsidP="00F04222">
      <w:pPr>
        <w:pStyle w:val="Output"/>
        <w:rPr>
          <w:color w:val="4C483D" w:themeColor="text2"/>
        </w:rPr>
      </w:pPr>
      <w:r>
        <w:rPr>
          <w:b/>
          <w:bCs/>
          <w:color w:val="7F0055"/>
        </w:rPr>
        <w:t>package</w:t>
      </w:r>
      <w:r>
        <w:t xml:space="preserve"> app.dao;</w:t>
      </w:r>
      <w:r>
        <w:rPr>
          <w:b/>
          <w:bCs/>
          <w:color w:val="7F0055"/>
        </w:rPr>
        <w:t xml:space="preserve"> </w:t>
      </w:r>
    </w:p>
    <w:p w14:paraId="34BC5ACE" w14:textId="77777777" w:rsidR="005148C4" w:rsidRDefault="005148C4" w:rsidP="00F04222">
      <w:pPr>
        <w:pStyle w:val="Output"/>
        <w:rPr>
          <w:b/>
          <w:bCs/>
          <w:color w:val="7F0055"/>
        </w:rPr>
      </w:pPr>
    </w:p>
    <w:p w14:paraId="3A3B7159" w14:textId="1D111E19"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StudentRowMapper </w:t>
      </w:r>
      <w:r>
        <w:rPr>
          <w:b/>
          <w:bCs/>
          <w:color w:val="7F0055"/>
        </w:rPr>
        <w:t>implements</w:t>
      </w:r>
      <w:r>
        <w:t xml:space="preserve"> RowMapper&lt;Student&gt; {</w:t>
      </w:r>
    </w:p>
    <w:p w14:paraId="15782ABE" w14:textId="77777777" w:rsidR="00F04222" w:rsidRDefault="00F04222" w:rsidP="00F04222">
      <w:pPr>
        <w:pStyle w:val="Output"/>
        <w:rPr>
          <w:color w:val="4C483D" w:themeColor="text2"/>
        </w:rPr>
      </w:pPr>
      <w:r>
        <w:tab/>
      </w:r>
      <w:r>
        <w:rPr>
          <w:color w:val="646464"/>
        </w:rPr>
        <w:t>@Override</w:t>
      </w:r>
    </w:p>
    <w:p w14:paraId="3E0C7279" w14:textId="77777777" w:rsidR="00F04222" w:rsidRDefault="00F04222" w:rsidP="00F04222">
      <w:pPr>
        <w:pStyle w:val="Output"/>
        <w:rPr>
          <w:color w:val="4C483D" w:themeColor="text2"/>
        </w:rPr>
      </w:pPr>
      <w:r>
        <w:tab/>
      </w:r>
      <w:r>
        <w:rPr>
          <w:b/>
          <w:bCs/>
          <w:color w:val="7F0055"/>
        </w:rPr>
        <w:t>public</w:t>
      </w:r>
      <w:r>
        <w:t xml:space="preserve"> Student mapRow(ResultSet </w:t>
      </w:r>
      <w:r>
        <w:rPr>
          <w:color w:val="6A3E3E"/>
        </w:rPr>
        <w:t>rs</w:t>
      </w:r>
      <w:r>
        <w:t xml:space="preserve">, </w:t>
      </w:r>
      <w:r>
        <w:rPr>
          <w:b/>
          <w:bCs/>
          <w:color w:val="7F0055"/>
        </w:rPr>
        <w:t>int</w:t>
      </w:r>
      <w:r>
        <w:t xml:space="preserve"> </w:t>
      </w:r>
      <w:r>
        <w:rPr>
          <w:color w:val="6A3E3E"/>
        </w:rPr>
        <w:t>rowno</w:t>
      </w:r>
      <w:r>
        <w:t xml:space="preserve">) </w:t>
      </w:r>
      <w:r>
        <w:rPr>
          <w:b/>
          <w:bCs/>
          <w:color w:val="7F0055"/>
        </w:rPr>
        <w:t>throws</w:t>
      </w:r>
      <w:r>
        <w:t xml:space="preserve"> SQLException {</w:t>
      </w:r>
    </w:p>
    <w:p w14:paraId="7E904F50" w14:textId="77777777" w:rsidR="00F04222" w:rsidRDefault="00F04222" w:rsidP="00F04222">
      <w:pPr>
        <w:pStyle w:val="Output"/>
        <w:rPr>
          <w:color w:val="4C483D" w:themeColor="text2"/>
        </w:rPr>
      </w:pPr>
      <w:r>
        <w:tab/>
      </w:r>
      <w:r>
        <w:tab/>
      </w:r>
      <w:r>
        <w:rPr>
          <w:color w:val="3F7F5F"/>
        </w:rPr>
        <w:t xml:space="preserve">// </w:t>
      </w:r>
      <w:r>
        <w:rPr>
          <w:b/>
          <w:bCs/>
          <w:color w:val="7F9FBF"/>
        </w:rPr>
        <w:t>TODO</w:t>
      </w:r>
      <w:r>
        <w:rPr>
          <w:color w:val="3F7F5F"/>
        </w:rPr>
        <w:t xml:space="preserve"> Auto-generated method stub</w:t>
      </w:r>
    </w:p>
    <w:p w14:paraId="013FBB95" w14:textId="77777777" w:rsidR="00F04222" w:rsidRDefault="00F04222" w:rsidP="00F04222">
      <w:pPr>
        <w:pStyle w:val="Output"/>
        <w:rPr>
          <w:color w:val="4C483D" w:themeColor="text2"/>
        </w:rPr>
      </w:pPr>
      <w:r>
        <w:tab/>
      </w:r>
      <w:r>
        <w:tab/>
        <w:t xml:space="preserve">Student </w:t>
      </w:r>
      <w:r>
        <w:rPr>
          <w:color w:val="6A3E3E"/>
        </w:rPr>
        <w:t>s</w:t>
      </w:r>
      <w:r>
        <w:t xml:space="preserve"> = </w:t>
      </w:r>
      <w:r>
        <w:rPr>
          <w:b/>
          <w:bCs/>
          <w:color w:val="7F0055"/>
        </w:rPr>
        <w:t>new</w:t>
      </w:r>
      <w:r>
        <w:t xml:space="preserve"> Student();</w:t>
      </w:r>
    </w:p>
    <w:p w14:paraId="050BFF00" w14:textId="77777777" w:rsidR="00F04222" w:rsidRDefault="00F04222" w:rsidP="00F04222">
      <w:pPr>
        <w:pStyle w:val="Output"/>
        <w:rPr>
          <w:color w:val="4C483D" w:themeColor="text2"/>
        </w:rPr>
      </w:pPr>
      <w:r>
        <w:tab/>
      </w:r>
      <w:r>
        <w:tab/>
      </w:r>
      <w:r>
        <w:rPr>
          <w:color w:val="6A3E3E"/>
        </w:rPr>
        <w:t>s</w:t>
      </w:r>
      <w:r>
        <w:t>.setSno(</w:t>
      </w:r>
      <w:r>
        <w:rPr>
          <w:color w:val="6A3E3E"/>
        </w:rPr>
        <w:t>rs</w:t>
      </w:r>
      <w:r>
        <w:t>.getInt(</w:t>
      </w:r>
      <w:r>
        <w:rPr>
          <w:color w:val="2A00FF"/>
        </w:rPr>
        <w:t>"sno"</w:t>
      </w:r>
      <w:r>
        <w:t>));</w:t>
      </w:r>
    </w:p>
    <w:p w14:paraId="38425B7F" w14:textId="77777777" w:rsidR="00F04222" w:rsidRDefault="00F04222" w:rsidP="00F04222">
      <w:pPr>
        <w:pStyle w:val="Output"/>
        <w:rPr>
          <w:color w:val="4C483D" w:themeColor="text2"/>
        </w:rPr>
      </w:pPr>
      <w:r>
        <w:tab/>
      </w:r>
      <w:r>
        <w:tab/>
      </w:r>
      <w:r>
        <w:rPr>
          <w:color w:val="6A3E3E"/>
        </w:rPr>
        <w:t>s</w:t>
      </w:r>
      <w:r>
        <w:t>.setName(</w:t>
      </w:r>
      <w:r>
        <w:rPr>
          <w:color w:val="6A3E3E"/>
        </w:rPr>
        <w:t>rs</w:t>
      </w:r>
      <w:r>
        <w:t>.getString(</w:t>
      </w:r>
      <w:r>
        <w:rPr>
          <w:color w:val="2A00FF"/>
        </w:rPr>
        <w:t>"name"</w:t>
      </w:r>
      <w:r>
        <w:t>));</w:t>
      </w:r>
    </w:p>
    <w:p w14:paraId="64BCFAD2" w14:textId="77777777" w:rsidR="00F04222" w:rsidRDefault="00F04222" w:rsidP="00F04222">
      <w:pPr>
        <w:pStyle w:val="Output"/>
        <w:rPr>
          <w:color w:val="4C483D" w:themeColor="text2"/>
        </w:rPr>
      </w:pPr>
      <w:r>
        <w:tab/>
      </w:r>
      <w:r>
        <w:tab/>
      </w:r>
      <w:r>
        <w:rPr>
          <w:color w:val="6A3E3E"/>
        </w:rPr>
        <w:t>s</w:t>
      </w:r>
      <w:r>
        <w:t>.setAddress(</w:t>
      </w:r>
      <w:r>
        <w:rPr>
          <w:color w:val="6A3E3E"/>
        </w:rPr>
        <w:t>rs</w:t>
      </w:r>
      <w:r>
        <w:t>.getString(</w:t>
      </w:r>
      <w:r>
        <w:rPr>
          <w:color w:val="2A00FF"/>
        </w:rPr>
        <w:t>"address"</w:t>
      </w:r>
      <w:r>
        <w:t>));</w:t>
      </w:r>
    </w:p>
    <w:p w14:paraId="40EF4984" w14:textId="77777777" w:rsidR="00F04222" w:rsidRDefault="00F04222" w:rsidP="00F04222">
      <w:pPr>
        <w:pStyle w:val="Output"/>
        <w:rPr>
          <w:color w:val="4C483D" w:themeColor="text2"/>
        </w:rPr>
      </w:pPr>
      <w:r>
        <w:tab/>
      </w:r>
      <w:r>
        <w:tab/>
      </w:r>
      <w:r>
        <w:rPr>
          <w:b/>
          <w:bCs/>
          <w:color w:val="7F0055"/>
        </w:rPr>
        <w:t>return</w:t>
      </w:r>
      <w:r>
        <w:t xml:space="preserve"> </w:t>
      </w:r>
      <w:r>
        <w:rPr>
          <w:color w:val="6A3E3E"/>
        </w:rPr>
        <w:t>s</w:t>
      </w:r>
      <w:r>
        <w:t>;</w:t>
      </w:r>
    </w:p>
    <w:p w14:paraId="36E43721" w14:textId="77777777" w:rsidR="00F04222" w:rsidRDefault="00F04222" w:rsidP="00F04222">
      <w:pPr>
        <w:pStyle w:val="Output"/>
        <w:rPr>
          <w:color w:val="4C483D" w:themeColor="text2"/>
        </w:rPr>
      </w:pPr>
      <w:r>
        <w:tab/>
        <w:t>}</w:t>
      </w:r>
    </w:p>
    <w:p w14:paraId="6C23AF39" w14:textId="4D1C6073" w:rsidR="00F04222" w:rsidRDefault="00F04222" w:rsidP="00F04222">
      <w:pPr>
        <w:pStyle w:val="Output"/>
      </w:pPr>
      <w:r>
        <w:t>}</w:t>
      </w:r>
    </w:p>
    <w:p w14:paraId="54ACF5EA" w14:textId="77777777" w:rsidR="00F9725B" w:rsidRDefault="00F9725B" w:rsidP="00F9725B"/>
    <w:p w14:paraId="30060D6D" w14:textId="77777777" w:rsidR="00F04222" w:rsidRDefault="00F04222" w:rsidP="00CE46A3">
      <w:pPr>
        <w:pStyle w:val="Heading3"/>
        <w:spacing w:after="0"/>
      </w:pPr>
      <w:bookmarkStart w:id="95" w:name="_Toc98762633"/>
      <w:r>
        <w:t>SpringBootJdbcController.java</w:t>
      </w:r>
      <w:bookmarkEnd w:id="95"/>
    </w:p>
    <w:p w14:paraId="38C2231E" w14:textId="179CA79D" w:rsidR="00F04222" w:rsidRDefault="00F04222" w:rsidP="00F04222">
      <w:pPr>
        <w:pStyle w:val="Output"/>
      </w:pPr>
      <w:r>
        <w:rPr>
          <w:b/>
          <w:bCs/>
          <w:color w:val="7F0055"/>
        </w:rPr>
        <w:t>package</w:t>
      </w:r>
      <w:r>
        <w:t xml:space="preserve"> app.controller;</w:t>
      </w:r>
    </w:p>
    <w:p w14:paraId="6FD6F7CA" w14:textId="77777777" w:rsidR="00176D12" w:rsidRDefault="00176D12" w:rsidP="00F04222">
      <w:pPr>
        <w:pStyle w:val="Output"/>
        <w:rPr>
          <w:color w:val="4C483D" w:themeColor="text2"/>
        </w:rPr>
      </w:pPr>
    </w:p>
    <w:p w14:paraId="0AC9F79D" w14:textId="77777777" w:rsidR="00F04222" w:rsidRDefault="00F04222" w:rsidP="00F04222">
      <w:pPr>
        <w:pStyle w:val="Output"/>
        <w:rPr>
          <w:color w:val="4C483D" w:themeColor="text2"/>
        </w:rPr>
      </w:pPr>
      <w:r>
        <w:rPr>
          <w:color w:val="646464"/>
        </w:rPr>
        <w:t>@</w:t>
      </w:r>
      <w:r>
        <w:rPr>
          <w:color w:val="646464"/>
          <w:highlight w:val="lightGray"/>
        </w:rPr>
        <w:t>RestController</w:t>
      </w:r>
    </w:p>
    <w:p w14:paraId="012D00FB" w14:textId="77777777"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SpringBootJDBCController {</w:t>
      </w:r>
    </w:p>
    <w:p w14:paraId="368B407A" w14:textId="77777777" w:rsidR="00F04222" w:rsidRDefault="00F04222" w:rsidP="00F04222">
      <w:pPr>
        <w:pStyle w:val="Output"/>
        <w:rPr>
          <w:color w:val="4C483D" w:themeColor="text2"/>
        </w:rPr>
      </w:pPr>
    </w:p>
    <w:p w14:paraId="17355101" w14:textId="77777777" w:rsidR="00F04222" w:rsidRDefault="00F04222" w:rsidP="00F04222">
      <w:pPr>
        <w:pStyle w:val="Output"/>
        <w:rPr>
          <w:color w:val="4C483D" w:themeColor="text2"/>
        </w:rPr>
      </w:pPr>
      <w:r>
        <w:tab/>
      </w:r>
      <w:r>
        <w:rPr>
          <w:color w:val="646464"/>
        </w:rPr>
        <w:t>@Autowired</w:t>
      </w:r>
    </w:p>
    <w:p w14:paraId="737159A5" w14:textId="77777777" w:rsidR="00F04222" w:rsidRDefault="00F04222" w:rsidP="00F04222">
      <w:pPr>
        <w:pStyle w:val="Output"/>
        <w:rPr>
          <w:color w:val="4C483D" w:themeColor="text2"/>
        </w:rPr>
      </w:pPr>
      <w:r>
        <w:tab/>
      </w:r>
      <w:r>
        <w:rPr>
          <w:b/>
          <w:bCs/>
          <w:color w:val="7F0055"/>
        </w:rPr>
        <w:t>private</w:t>
      </w:r>
      <w:r>
        <w:t xml:space="preserve"> StudentDAO </w:t>
      </w:r>
      <w:r>
        <w:rPr>
          <w:color w:val="0000C0"/>
        </w:rPr>
        <w:t>dao</w:t>
      </w:r>
      <w:r>
        <w:t>;</w:t>
      </w:r>
    </w:p>
    <w:p w14:paraId="5E88F751" w14:textId="77777777" w:rsidR="00F04222" w:rsidRDefault="00F04222" w:rsidP="00F04222">
      <w:pPr>
        <w:pStyle w:val="Output"/>
        <w:rPr>
          <w:color w:val="4C483D" w:themeColor="text2"/>
        </w:rPr>
      </w:pPr>
    </w:p>
    <w:p w14:paraId="4784B950" w14:textId="77777777" w:rsidR="00F04222" w:rsidRDefault="00F04222" w:rsidP="00F04222">
      <w:pPr>
        <w:pStyle w:val="Output"/>
        <w:rPr>
          <w:color w:val="4C483D" w:themeColor="text2"/>
        </w:rPr>
      </w:pPr>
      <w:r>
        <w:tab/>
      </w:r>
      <w:r>
        <w:rPr>
          <w:color w:val="646464"/>
        </w:rPr>
        <w:t>@RequestMapping</w:t>
      </w:r>
      <w:r>
        <w:t>(</w:t>
      </w:r>
      <w:r>
        <w:rPr>
          <w:color w:val="2A00FF"/>
        </w:rPr>
        <w:t>"/jdbc"</w:t>
      </w:r>
      <w:r>
        <w:t>)</w:t>
      </w:r>
    </w:p>
    <w:p w14:paraId="49C61890" w14:textId="77777777" w:rsidR="00F04222" w:rsidRDefault="00F04222" w:rsidP="00F04222">
      <w:pPr>
        <w:pStyle w:val="Output"/>
        <w:rPr>
          <w:color w:val="4C483D" w:themeColor="text2"/>
        </w:rPr>
      </w:pPr>
      <w:r>
        <w:tab/>
      </w:r>
      <w:r>
        <w:rPr>
          <w:b/>
          <w:bCs/>
          <w:color w:val="7F0055"/>
        </w:rPr>
        <w:t>public</w:t>
      </w:r>
      <w:r>
        <w:t xml:space="preserve"> String welcome() {</w:t>
      </w:r>
    </w:p>
    <w:p w14:paraId="4FA938BC" w14:textId="77777777" w:rsidR="00F04222" w:rsidRDefault="00F04222" w:rsidP="00F04222">
      <w:pPr>
        <w:pStyle w:val="Output"/>
        <w:rPr>
          <w:color w:val="4C483D" w:themeColor="text2"/>
        </w:rPr>
      </w:pPr>
      <w:r>
        <w:tab/>
      </w:r>
      <w:r>
        <w:tab/>
      </w:r>
      <w:r>
        <w:rPr>
          <w:b/>
          <w:bCs/>
          <w:color w:val="7F0055"/>
        </w:rPr>
        <w:t>return</w:t>
      </w:r>
      <w:r>
        <w:t xml:space="preserve"> </w:t>
      </w:r>
      <w:r>
        <w:rPr>
          <w:color w:val="2A00FF"/>
        </w:rPr>
        <w:t>"Spring Boot Home Page"</w:t>
      </w:r>
      <w:r>
        <w:t>;</w:t>
      </w:r>
    </w:p>
    <w:p w14:paraId="29F257C5" w14:textId="77777777" w:rsidR="00F04222" w:rsidRDefault="00F04222" w:rsidP="00F04222">
      <w:pPr>
        <w:pStyle w:val="Output"/>
        <w:rPr>
          <w:color w:val="4C483D" w:themeColor="text2"/>
        </w:rPr>
      </w:pPr>
      <w:r>
        <w:tab/>
        <w:t>}</w:t>
      </w:r>
    </w:p>
    <w:p w14:paraId="511DE161" w14:textId="77777777" w:rsidR="00F04222" w:rsidRDefault="00F04222" w:rsidP="00F04222">
      <w:pPr>
        <w:pStyle w:val="Output"/>
        <w:rPr>
          <w:color w:val="4C483D" w:themeColor="text2"/>
        </w:rPr>
      </w:pPr>
    </w:p>
    <w:p w14:paraId="025C24A7" w14:textId="77777777" w:rsidR="00F04222" w:rsidRDefault="00F04222" w:rsidP="00F04222">
      <w:pPr>
        <w:pStyle w:val="Output"/>
        <w:rPr>
          <w:color w:val="4C483D" w:themeColor="text2"/>
        </w:rPr>
      </w:pPr>
      <w:r>
        <w:tab/>
      </w:r>
      <w:r>
        <w:rPr>
          <w:color w:val="646464"/>
        </w:rPr>
        <w:t>@RequestMapping</w:t>
      </w:r>
      <w:r>
        <w:t>(</w:t>
      </w:r>
      <w:r>
        <w:rPr>
          <w:color w:val="2A00FF"/>
        </w:rPr>
        <w:t>"/insert"</w:t>
      </w:r>
      <w:r>
        <w:t>)</w:t>
      </w:r>
    </w:p>
    <w:p w14:paraId="23F6C90D" w14:textId="77777777" w:rsidR="00F04222" w:rsidRDefault="00F04222" w:rsidP="00F04222">
      <w:pPr>
        <w:pStyle w:val="Output"/>
        <w:rPr>
          <w:color w:val="4C483D" w:themeColor="text2"/>
        </w:rPr>
      </w:pPr>
      <w:r>
        <w:tab/>
      </w:r>
      <w:r>
        <w:rPr>
          <w:b/>
          <w:bCs/>
          <w:color w:val="7F0055"/>
        </w:rPr>
        <w:t>public</w:t>
      </w:r>
      <w:r>
        <w:t xml:space="preserve"> String insert(</w:t>
      </w:r>
      <w:r>
        <w:rPr>
          <w:color w:val="646464"/>
        </w:rPr>
        <w:t>@RequestParam</w:t>
      </w:r>
      <w:r>
        <w:t>(</w:t>
      </w:r>
      <w:r>
        <w:rPr>
          <w:color w:val="2A00FF"/>
        </w:rPr>
        <w:t>"sno"</w:t>
      </w:r>
      <w:r>
        <w:t xml:space="preserve">) </w:t>
      </w:r>
      <w:r>
        <w:rPr>
          <w:b/>
          <w:bCs/>
          <w:color w:val="7F0055"/>
        </w:rPr>
        <w:t>int</w:t>
      </w:r>
      <w:r>
        <w:t xml:space="preserve"> </w:t>
      </w:r>
      <w:r>
        <w:rPr>
          <w:color w:val="6A3E3E"/>
        </w:rPr>
        <w:t>sno</w:t>
      </w:r>
      <w:r>
        <w:t xml:space="preserve">, </w:t>
      </w:r>
      <w:r>
        <w:rPr>
          <w:color w:val="646464"/>
        </w:rPr>
        <w:t>@RequestParam</w:t>
      </w:r>
      <w:r>
        <w:t>(</w:t>
      </w:r>
      <w:r>
        <w:rPr>
          <w:color w:val="2A00FF"/>
        </w:rPr>
        <w:t>"name"</w:t>
      </w:r>
      <w:r>
        <w:t xml:space="preserve">) String </w:t>
      </w:r>
      <w:r>
        <w:rPr>
          <w:color w:val="6A3E3E"/>
        </w:rPr>
        <w:t>name</w:t>
      </w:r>
      <w:r>
        <w:t>,</w:t>
      </w:r>
    </w:p>
    <w:p w14:paraId="22B854D5" w14:textId="49D5CBC8" w:rsidR="00F04222" w:rsidRDefault="00F04222" w:rsidP="00F04222">
      <w:pPr>
        <w:pStyle w:val="Output"/>
        <w:rPr>
          <w:color w:val="4C483D" w:themeColor="text2"/>
        </w:rPr>
      </w:pPr>
      <w:r>
        <w:tab/>
      </w:r>
      <w:r>
        <w:tab/>
      </w:r>
      <w:r>
        <w:tab/>
      </w:r>
      <w:r>
        <w:rPr>
          <w:color w:val="646464"/>
        </w:rPr>
        <w:t>@RequestParam</w:t>
      </w:r>
      <w:r>
        <w:t>(</w:t>
      </w:r>
      <w:r>
        <w:rPr>
          <w:color w:val="2A00FF"/>
        </w:rPr>
        <w:t>"address"</w:t>
      </w:r>
      <w:r>
        <w:t xml:space="preserve">) String </w:t>
      </w:r>
      <w:r>
        <w:rPr>
          <w:color w:val="6A3E3E"/>
        </w:rPr>
        <w:t>adr</w:t>
      </w:r>
      <w:r>
        <w:t>) {</w:t>
      </w:r>
    </w:p>
    <w:p w14:paraId="149B4540" w14:textId="77777777" w:rsidR="00F04222" w:rsidRDefault="00F04222" w:rsidP="00F04222">
      <w:pPr>
        <w:pStyle w:val="Output"/>
        <w:rPr>
          <w:color w:val="4C483D" w:themeColor="text2"/>
        </w:rPr>
      </w:pPr>
      <w:r>
        <w:tab/>
      </w:r>
      <w:r>
        <w:tab/>
      </w:r>
      <w:r>
        <w:rPr>
          <w:color w:val="0000C0"/>
        </w:rPr>
        <w:t>dao</w:t>
      </w:r>
      <w:r>
        <w:t>.addStudent(</w:t>
      </w:r>
      <w:r>
        <w:rPr>
          <w:color w:val="6A3E3E"/>
        </w:rPr>
        <w:t>sno</w:t>
      </w:r>
      <w:r>
        <w:t xml:space="preserve">, </w:t>
      </w:r>
      <w:r>
        <w:rPr>
          <w:color w:val="6A3E3E"/>
        </w:rPr>
        <w:t>name</w:t>
      </w:r>
      <w:r>
        <w:t xml:space="preserve">, </w:t>
      </w:r>
      <w:r>
        <w:rPr>
          <w:color w:val="6A3E3E"/>
        </w:rPr>
        <w:t>adr</w:t>
      </w:r>
      <w:r>
        <w:t>);</w:t>
      </w:r>
    </w:p>
    <w:p w14:paraId="23BC61DF" w14:textId="77777777" w:rsidR="00F04222" w:rsidRDefault="00F04222" w:rsidP="00F04222">
      <w:pPr>
        <w:pStyle w:val="Output"/>
        <w:rPr>
          <w:color w:val="4C483D" w:themeColor="text2"/>
        </w:rPr>
      </w:pPr>
      <w:r>
        <w:tab/>
      </w:r>
      <w:r>
        <w:tab/>
      </w:r>
      <w:r>
        <w:rPr>
          <w:b/>
          <w:bCs/>
          <w:color w:val="7F0055"/>
        </w:rPr>
        <w:t>return</w:t>
      </w:r>
      <w:r>
        <w:t xml:space="preserve"> </w:t>
      </w:r>
      <w:r>
        <w:rPr>
          <w:color w:val="2A00FF"/>
        </w:rPr>
        <w:t>"Data Inserted"</w:t>
      </w:r>
      <w:r>
        <w:t>;</w:t>
      </w:r>
    </w:p>
    <w:p w14:paraId="58C4CEF2" w14:textId="2FA1C535" w:rsidR="00F04222" w:rsidRDefault="00F04222" w:rsidP="00F04222">
      <w:pPr>
        <w:pStyle w:val="Output"/>
        <w:rPr>
          <w:color w:val="4C483D" w:themeColor="text2"/>
        </w:rPr>
      </w:pPr>
      <w:r>
        <w:tab/>
        <w:t>}</w:t>
      </w:r>
    </w:p>
    <w:p w14:paraId="1B4D5306" w14:textId="77777777" w:rsidR="003E0DEA" w:rsidRDefault="00F04222" w:rsidP="00F04222">
      <w:pPr>
        <w:pStyle w:val="Output"/>
      </w:pPr>
      <w:r>
        <w:tab/>
      </w:r>
    </w:p>
    <w:p w14:paraId="114406DD" w14:textId="29F79CF6" w:rsidR="00F04222" w:rsidRDefault="00F04222" w:rsidP="003E0DEA">
      <w:pPr>
        <w:pStyle w:val="Output"/>
        <w:ind w:firstLine="720"/>
        <w:rPr>
          <w:color w:val="4C483D" w:themeColor="text2"/>
        </w:rPr>
      </w:pPr>
      <w:r>
        <w:rPr>
          <w:color w:val="646464"/>
        </w:rPr>
        <w:t>@RequestMapping</w:t>
      </w:r>
      <w:r>
        <w:t>(</w:t>
      </w:r>
      <w:r>
        <w:rPr>
          <w:color w:val="2A00FF"/>
        </w:rPr>
        <w:t>"/select"</w:t>
      </w:r>
      <w:r>
        <w:t>)</w:t>
      </w:r>
    </w:p>
    <w:p w14:paraId="79C803CE" w14:textId="77777777" w:rsidR="00F04222" w:rsidRDefault="00F04222" w:rsidP="00F04222">
      <w:pPr>
        <w:pStyle w:val="Output"/>
        <w:rPr>
          <w:color w:val="4C483D" w:themeColor="text2"/>
        </w:rPr>
      </w:pPr>
      <w:r>
        <w:tab/>
      </w:r>
      <w:r>
        <w:rPr>
          <w:b/>
          <w:bCs/>
          <w:color w:val="7F0055"/>
        </w:rPr>
        <w:t>public</w:t>
      </w:r>
      <w:r>
        <w:t xml:space="preserve"> String select() {</w:t>
      </w:r>
      <w:r>
        <w:tab/>
      </w:r>
      <w:r>
        <w:tab/>
      </w:r>
    </w:p>
    <w:p w14:paraId="0946E688" w14:textId="77777777" w:rsidR="00F04222" w:rsidRDefault="00F04222" w:rsidP="00F04222">
      <w:pPr>
        <w:pStyle w:val="Output"/>
        <w:rPr>
          <w:color w:val="4C483D" w:themeColor="text2"/>
        </w:rPr>
      </w:pPr>
      <w:r>
        <w:tab/>
      </w:r>
      <w:r>
        <w:tab/>
        <w:t xml:space="preserve">String </w:t>
      </w:r>
      <w:r>
        <w:rPr>
          <w:color w:val="6A3E3E"/>
        </w:rPr>
        <w:t>result</w:t>
      </w:r>
      <w:r>
        <w:t>=</w:t>
      </w:r>
      <w:r>
        <w:rPr>
          <w:color w:val="2A00FF"/>
        </w:rPr>
        <w:t>""</w:t>
      </w:r>
      <w:r>
        <w:t>;</w:t>
      </w:r>
      <w:r>
        <w:tab/>
      </w:r>
      <w:r>
        <w:tab/>
      </w:r>
    </w:p>
    <w:p w14:paraId="0006AA14" w14:textId="77777777" w:rsidR="00F04222" w:rsidRDefault="00F04222" w:rsidP="00F04222">
      <w:pPr>
        <w:pStyle w:val="Output"/>
        <w:rPr>
          <w:color w:val="4C483D" w:themeColor="text2"/>
        </w:rPr>
      </w:pPr>
      <w:r>
        <w:tab/>
      </w:r>
      <w:r>
        <w:tab/>
        <w:t xml:space="preserve">List&lt;Student&gt; </w:t>
      </w:r>
      <w:r>
        <w:rPr>
          <w:color w:val="6A3E3E"/>
        </w:rPr>
        <w:t>list</w:t>
      </w:r>
      <w:r>
        <w:t xml:space="preserve"> = </w:t>
      </w:r>
      <w:r>
        <w:rPr>
          <w:color w:val="0000C0"/>
        </w:rPr>
        <w:t>dao</w:t>
      </w:r>
      <w:r>
        <w:t>.findAll();</w:t>
      </w:r>
    </w:p>
    <w:p w14:paraId="1AB77D5C" w14:textId="77777777" w:rsidR="00F04222" w:rsidRDefault="00F04222" w:rsidP="00F04222">
      <w:pPr>
        <w:pStyle w:val="Output"/>
        <w:rPr>
          <w:color w:val="4C483D" w:themeColor="text2"/>
        </w:rPr>
      </w:pPr>
      <w:r>
        <w:tab/>
      </w:r>
      <w:r>
        <w:tab/>
        <w:t xml:space="preserve">Iterator&lt;Student&gt; </w:t>
      </w:r>
      <w:r>
        <w:rPr>
          <w:color w:val="6A3E3E"/>
        </w:rPr>
        <w:t>itr</w:t>
      </w:r>
      <w:r>
        <w:t xml:space="preserve"> = </w:t>
      </w:r>
      <w:r>
        <w:rPr>
          <w:color w:val="6A3E3E"/>
        </w:rPr>
        <w:t>list</w:t>
      </w:r>
      <w:r>
        <w:t>.iterator();</w:t>
      </w:r>
    </w:p>
    <w:p w14:paraId="0C50FFD4" w14:textId="77777777" w:rsidR="00F04222" w:rsidRDefault="00F04222" w:rsidP="00F04222">
      <w:pPr>
        <w:pStyle w:val="Output"/>
        <w:rPr>
          <w:color w:val="4C483D" w:themeColor="text2"/>
        </w:rPr>
      </w:pPr>
      <w:r>
        <w:tab/>
      </w:r>
      <w:r>
        <w:tab/>
      </w:r>
      <w:r>
        <w:rPr>
          <w:b/>
          <w:bCs/>
          <w:color w:val="7F0055"/>
        </w:rPr>
        <w:t>while</w:t>
      </w:r>
      <w:r>
        <w:t xml:space="preserve"> (</w:t>
      </w:r>
      <w:r>
        <w:rPr>
          <w:color w:val="6A3E3E"/>
        </w:rPr>
        <w:t>itr</w:t>
      </w:r>
      <w:r>
        <w:t>.hasNext()) {</w:t>
      </w:r>
    </w:p>
    <w:p w14:paraId="1A731B1F" w14:textId="77777777" w:rsidR="00F04222" w:rsidRDefault="00F04222" w:rsidP="00F04222">
      <w:pPr>
        <w:pStyle w:val="Output"/>
        <w:rPr>
          <w:color w:val="4C483D" w:themeColor="text2"/>
        </w:rPr>
      </w:pPr>
      <w:r>
        <w:tab/>
      </w:r>
      <w:r>
        <w:tab/>
      </w:r>
      <w:r>
        <w:tab/>
        <w:t xml:space="preserve">Student </w:t>
      </w:r>
      <w:r>
        <w:rPr>
          <w:color w:val="6A3E3E"/>
        </w:rPr>
        <w:t>s</w:t>
      </w:r>
      <w:r>
        <w:t xml:space="preserve"> = (Student) </w:t>
      </w:r>
      <w:r>
        <w:rPr>
          <w:color w:val="6A3E3E"/>
        </w:rPr>
        <w:t>itr</w:t>
      </w:r>
      <w:r>
        <w:t>.next();</w:t>
      </w:r>
    </w:p>
    <w:p w14:paraId="4CE42317" w14:textId="77777777" w:rsidR="00F04222" w:rsidRDefault="00F04222" w:rsidP="00F04222">
      <w:pPr>
        <w:pStyle w:val="Output"/>
        <w:rPr>
          <w:color w:val="4C483D" w:themeColor="text2"/>
        </w:rPr>
      </w:pPr>
      <w:r>
        <w:tab/>
      </w:r>
      <w:r>
        <w:tab/>
      </w:r>
      <w:r>
        <w:tab/>
      </w:r>
      <w:r>
        <w:rPr>
          <w:color w:val="6A3E3E"/>
        </w:rPr>
        <w:t>result</w:t>
      </w:r>
      <w:r>
        <w:t xml:space="preserve"> = </w:t>
      </w:r>
      <w:r>
        <w:rPr>
          <w:color w:val="6A3E3E"/>
        </w:rPr>
        <w:t>result</w:t>
      </w:r>
      <w:r>
        <w:t xml:space="preserve">+ </w:t>
      </w:r>
      <w:r>
        <w:rPr>
          <w:color w:val="6A3E3E"/>
        </w:rPr>
        <w:t>s</w:t>
      </w:r>
      <w:r>
        <w:t>.getSno()+</w:t>
      </w:r>
      <w:r>
        <w:rPr>
          <w:color w:val="2A00FF"/>
        </w:rPr>
        <w:t>", "</w:t>
      </w:r>
      <w:r>
        <w:t>;</w:t>
      </w:r>
    </w:p>
    <w:p w14:paraId="67231759" w14:textId="77777777" w:rsidR="00F04222" w:rsidRDefault="00F04222" w:rsidP="00F04222">
      <w:pPr>
        <w:pStyle w:val="Output"/>
        <w:rPr>
          <w:color w:val="4C483D" w:themeColor="text2"/>
        </w:rPr>
      </w:pPr>
      <w:r>
        <w:tab/>
      </w:r>
      <w:r>
        <w:tab/>
      </w:r>
      <w:r>
        <w:tab/>
      </w:r>
      <w:r>
        <w:rPr>
          <w:color w:val="6A3E3E"/>
        </w:rPr>
        <w:t>result</w:t>
      </w:r>
      <w:r>
        <w:t xml:space="preserve"> = </w:t>
      </w:r>
      <w:r>
        <w:rPr>
          <w:color w:val="6A3E3E"/>
        </w:rPr>
        <w:t>result</w:t>
      </w:r>
      <w:r>
        <w:t xml:space="preserve">+ </w:t>
      </w:r>
      <w:r>
        <w:rPr>
          <w:color w:val="6A3E3E"/>
        </w:rPr>
        <w:t>s</w:t>
      </w:r>
      <w:r>
        <w:t>.getName()+</w:t>
      </w:r>
      <w:r>
        <w:rPr>
          <w:color w:val="2A00FF"/>
        </w:rPr>
        <w:t>", "</w:t>
      </w:r>
      <w:r>
        <w:t>;</w:t>
      </w:r>
    </w:p>
    <w:p w14:paraId="4843A40C" w14:textId="77777777" w:rsidR="00F04222" w:rsidRDefault="00F04222" w:rsidP="00F04222">
      <w:pPr>
        <w:pStyle w:val="Output"/>
        <w:rPr>
          <w:color w:val="4C483D" w:themeColor="text2"/>
        </w:rPr>
      </w:pPr>
      <w:r>
        <w:tab/>
      </w:r>
      <w:r>
        <w:tab/>
      </w:r>
      <w:r>
        <w:tab/>
      </w:r>
      <w:r>
        <w:rPr>
          <w:color w:val="6A3E3E"/>
        </w:rPr>
        <w:t>result</w:t>
      </w:r>
      <w:r>
        <w:t xml:space="preserve"> = </w:t>
      </w:r>
      <w:r>
        <w:rPr>
          <w:color w:val="6A3E3E"/>
        </w:rPr>
        <w:t>result</w:t>
      </w:r>
      <w:r>
        <w:t xml:space="preserve">+ </w:t>
      </w:r>
      <w:r>
        <w:rPr>
          <w:color w:val="6A3E3E"/>
        </w:rPr>
        <w:t>s</w:t>
      </w:r>
      <w:r>
        <w:t>.getAddress()+</w:t>
      </w:r>
      <w:r>
        <w:rPr>
          <w:color w:val="2A00FF"/>
        </w:rPr>
        <w:t>" &lt;br&gt;"</w:t>
      </w:r>
      <w:r>
        <w:t>;</w:t>
      </w:r>
    </w:p>
    <w:p w14:paraId="65F93DB8" w14:textId="77777777" w:rsidR="00F04222" w:rsidRDefault="00F04222" w:rsidP="00F04222">
      <w:pPr>
        <w:pStyle w:val="Output"/>
        <w:rPr>
          <w:color w:val="4C483D" w:themeColor="text2"/>
        </w:rPr>
      </w:pPr>
      <w:r>
        <w:tab/>
      </w:r>
      <w:r>
        <w:tab/>
        <w:t>}</w:t>
      </w:r>
    </w:p>
    <w:p w14:paraId="25C1A21F" w14:textId="77777777" w:rsidR="00F04222" w:rsidRDefault="00F04222" w:rsidP="00F04222">
      <w:pPr>
        <w:pStyle w:val="Output"/>
        <w:rPr>
          <w:color w:val="4C483D" w:themeColor="text2"/>
        </w:rPr>
      </w:pPr>
      <w:r>
        <w:tab/>
      </w:r>
      <w:r>
        <w:tab/>
        <w:t>System.</w:t>
      </w:r>
      <w:r>
        <w:rPr>
          <w:b/>
          <w:bCs/>
          <w:i/>
          <w:iCs/>
          <w:color w:val="0000C0"/>
        </w:rPr>
        <w:t>out</w:t>
      </w:r>
      <w:r>
        <w:t>.println(</w:t>
      </w:r>
      <w:r>
        <w:rPr>
          <w:color w:val="2A00FF"/>
        </w:rPr>
        <w:t>"Result : "</w:t>
      </w:r>
      <w:r>
        <w:t>+</w:t>
      </w:r>
      <w:r>
        <w:rPr>
          <w:color w:val="6A3E3E"/>
        </w:rPr>
        <w:t>result</w:t>
      </w:r>
      <w:r>
        <w:t>);</w:t>
      </w:r>
    </w:p>
    <w:p w14:paraId="107556C8" w14:textId="77777777" w:rsidR="00F04222" w:rsidRDefault="00F04222" w:rsidP="00F04222">
      <w:pPr>
        <w:pStyle w:val="Output"/>
        <w:rPr>
          <w:color w:val="4C483D" w:themeColor="text2"/>
        </w:rPr>
      </w:pPr>
      <w:r>
        <w:tab/>
      </w:r>
      <w:r>
        <w:tab/>
      </w:r>
      <w:r>
        <w:rPr>
          <w:b/>
          <w:bCs/>
          <w:color w:val="7F0055"/>
        </w:rPr>
        <w:t>return</w:t>
      </w:r>
      <w:r>
        <w:t xml:space="preserve"> </w:t>
      </w:r>
      <w:r>
        <w:rPr>
          <w:color w:val="6A3E3E"/>
        </w:rPr>
        <w:t>result</w:t>
      </w:r>
      <w:r>
        <w:t>;</w:t>
      </w:r>
    </w:p>
    <w:p w14:paraId="008EF021" w14:textId="77777777" w:rsidR="00F04222" w:rsidRDefault="00F04222" w:rsidP="00F04222">
      <w:pPr>
        <w:pStyle w:val="Output"/>
        <w:rPr>
          <w:color w:val="4C483D" w:themeColor="text2"/>
        </w:rPr>
      </w:pPr>
      <w:r>
        <w:tab/>
        <w:t>}</w:t>
      </w:r>
    </w:p>
    <w:p w14:paraId="069EE1AE" w14:textId="77777777" w:rsidR="00F04222" w:rsidRDefault="00F04222" w:rsidP="00F04222">
      <w:pPr>
        <w:pStyle w:val="Output"/>
        <w:rPr>
          <w:color w:val="4C483D" w:themeColor="text2"/>
        </w:rPr>
      </w:pPr>
      <w:r>
        <w:t>}</w:t>
      </w:r>
    </w:p>
    <w:p w14:paraId="19C179FC" w14:textId="77777777" w:rsidR="00F04222" w:rsidRPr="0019669F" w:rsidRDefault="00F04222" w:rsidP="00176D12">
      <w:pPr>
        <w:pStyle w:val="Heading3"/>
        <w:spacing w:after="0"/>
      </w:pPr>
      <w:bookmarkStart w:id="96" w:name="_Toc98762634"/>
      <w:r w:rsidRPr="0019669F">
        <w:t>SpringBootApp</w:t>
      </w:r>
      <w:r>
        <w:t>.java</w:t>
      </w:r>
      <w:bookmarkEnd w:id="96"/>
    </w:p>
    <w:p w14:paraId="2E717E23" w14:textId="77777777" w:rsidR="00F04222" w:rsidRPr="00441F1E" w:rsidRDefault="00F04222" w:rsidP="00F042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8"/>
          <w:szCs w:val="18"/>
        </w:rPr>
      </w:pPr>
      <w:r w:rsidRPr="00441F1E">
        <w:rPr>
          <w:rFonts w:ascii="Consolas" w:hAnsi="Consolas" w:cs="Courier New"/>
          <w:b/>
          <w:bCs/>
          <w:color w:val="7F0055"/>
          <w:sz w:val="18"/>
          <w:szCs w:val="18"/>
        </w:rPr>
        <w:t>package</w:t>
      </w:r>
      <w:r w:rsidRPr="00441F1E">
        <w:rPr>
          <w:rFonts w:ascii="Consolas" w:hAnsi="Consolas" w:cs="Courier New"/>
          <w:color w:val="000000"/>
          <w:sz w:val="18"/>
          <w:szCs w:val="18"/>
        </w:rPr>
        <w:t xml:space="preserve"> app;</w:t>
      </w:r>
    </w:p>
    <w:p w14:paraId="5F18E586" w14:textId="77777777" w:rsidR="00F04222" w:rsidRPr="00441F1E" w:rsidRDefault="00F04222" w:rsidP="00F042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8"/>
          <w:szCs w:val="18"/>
        </w:rPr>
      </w:pPr>
      <w:r w:rsidRPr="00441F1E">
        <w:rPr>
          <w:rFonts w:ascii="Consolas" w:hAnsi="Consolas" w:cs="Courier New"/>
          <w:color w:val="646464"/>
          <w:sz w:val="18"/>
          <w:szCs w:val="18"/>
        </w:rPr>
        <w:t>@SpringBootApplication</w:t>
      </w:r>
    </w:p>
    <w:p w14:paraId="592A213E" w14:textId="77777777" w:rsidR="00F04222" w:rsidRPr="00441F1E" w:rsidRDefault="00F04222" w:rsidP="00F042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8"/>
          <w:szCs w:val="18"/>
        </w:rPr>
      </w:pPr>
      <w:r w:rsidRPr="00441F1E">
        <w:rPr>
          <w:rFonts w:ascii="Consolas" w:hAnsi="Consolas" w:cs="Courier New"/>
          <w:b/>
          <w:bCs/>
          <w:color w:val="7F0055"/>
          <w:sz w:val="18"/>
          <w:szCs w:val="18"/>
        </w:rPr>
        <w:t>public</w:t>
      </w:r>
      <w:r w:rsidRPr="00441F1E">
        <w:rPr>
          <w:rFonts w:ascii="Consolas" w:hAnsi="Consolas" w:cs="Courier New"/>
          <w:color w:val="000000"/>
          <w:sz w:val="18"/>
          <w:szCs w:val="18"/>
        </w:rPr>
        <w:t xml:space="preserve"> </w:t>
      </w:r>
      <w:r w:rsidRPr="00441F1E">
        <w:rPr>
          <w:rFonts w:ascii="Consolas" w:hAnsi="Consolas" w:cs="Courier New"/>
          <w:b/>
          <w:bCs/>
          <w:color w:val="7F0055"/>
          <w:sz w:val="18"/>
          <w:szCs w:val="18"/>
        </w:rPr>
        <w:t>class</w:t>
      </w:r>
      <w:r w:rsidRPr="00441F1E">
        <w:rPr>
          <w:rFonts w:ascii="Consolas" w:hAnsi="Consolas" w:cs="Courier New"/>
          <w:color w:val="000000"/>
          <w:sz w:val="18"/>
          <w:szCs w:val="18"/>
        </w:rPr>
        <w:t xml:space="preserve"> SpringBootApp {</w:t>
      </w:r>
    </w:p>
    <w:p w14:paraId="404A2004" w14:textId="77777777" w:rsidR="00F04222" w:rsidRPr="00441F1E" w:rsidRDefault="00F04222" w:rsidP="00F042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8"/>
          <w:szCs w:val="18"/>
        </w:rPr>
      </w:pPr>
      <w:r w:rsidRPr="00441F1E">
        <w:rPr>
          <w:rFonts w:ascii="Consolas" w:hAnsi="Consolas" w:cs="Courier New"/>
          <w:color w:val="000000"/>
          <w:sz w:val="18"/>
          <w:szCs w:val="18"/>
        </w:rPr>
        <w:tab/>
      </w:r>
      <w:r w:rsidRPr="00441F1E">
        <w:rPr>
          <w:rFonts w:ascii="Consolas" w:hAnsi="Consolas" w:cs="Courier New"/>
          <w:b/>
          <w:bCs/>
          <w:color w:val="7F0055"/>
          <w:sz w:val="18"/>
          <w:szCs w:val="18"/>
        </w:rPr>
        <w:t>public</w:t>
      </w:r>
      <w:r w:rsidRPr="00441F1E">
        <w:rPr>
          <w:rFonts w:ascii="Consolas" w:hAnsi="Consolas" w:cs="Courier New"/>
          <w:color w:val="000000"/>
          <w:sz w:val="18"/>
          <w:szCs w:val="18"/>
        </w:rPr>
        <w:t xml:space="preserve"> </w:t>
      </w:r>
      <w:r w:rsidRPr="00441F1E">
        <w:rPr>
          <w:rFonts w:ascii="Consolas" w:hAnsi="Consolas" w:cs="Courier New"/>
          <w:b/>
          <w:bCs/>
          <w:color w:val="7F0055"/>
          <w:sz w:val="18"/>
          <w:szCs w:val="18"/>
        </w:rPr>
        <w:t>static</w:t>
      </w:r>
      <w:r w:rsidRPr="00441F1E">
        <w:rPr>
          <w:rFonts w:ascii="Consolas" w:hAnsi="Consolas" w:cs="Courier New"/>
          <w:color w:val="000000"/>
          <w:sz w:val="18"/>
          <w:szCs w:val="18"/>
        </w:rPr>
        <w:t xml:space="preserve"> </w:t>
      </w:r>
      <w:r w:rsidRPr="00441F1E">
        <w:rPr>
          <w:rFonts w:ascii="Consolas" w:hAnsi="Consolas" w:cs="Courier New"/>
          <w:b/>
          <w:bCs/>
          <w:color w:val="7F0055"/>
          <w:sz w:val="18"/>
          <w:szCs w:val="18"/>
        </w:rPr>
        <w:t>void</w:t>
      </w:r>
      <w:r w:rsidRPr="00441F1E">
        <w:rPr>
          <w:rFonts w:ascii="Consolas" w:hAnsi="Consolas" w:cs="Courier New"/>
          <w:color w:val="000000"/>
          <w:sz w:val="18"/>
          <w:szCs w:val="18"/>
        </w:rPr>
        <w:t xml:space="preserve"> main(String[] </w:t>
      </w:r>
      <w:r w:rsidRPr="00441F1E">
        <w:rPr>
          <w:rFonts w:ascii="Consolas" w:hAnsi="Consolas" w:cs="Courier New"/>
          <w:color w:val="6A3E3E"/>
          <w:sz w:val="18"/>
          <w:szCs w:val="18"/>
        </w:rPr>
        <w:t>args</w:t>
      </w:r>
      <w:r w:rsidRPr="00441F1E">
        <w:rPr>
          <w:rFonts w:ascii="Consolas" w:hAnsi="Consolas" w:cs="Courier New"/>
          <w:color w:val="000000"/>
          <w:sz w:val="18"/>
          <w:szCs w:val="18"/>
        </w:rPr>
        <w:t>) {</w:t>
      </w:r>
    </w:p>
    <w:p w14:paraId="76BB00C8" w14:textId="77777777" w:rsidR="00F04222" w:rsidRPr="00441F1E" w:rsidRDefault="00F04222" w:rsidP="00F042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8"/>
          <w:szCs w:val="18"/>
        </w:rPr>
      </w:pPr>
      <w:r w:rsidRPr="00441F1E">
        <w:rPr>
          <w:rFonts w:ascii="Consolas" w:hAnsi="Consolas" w:cs="Courier New"/>
          <w:color w:val="000000"/>
          <w:sz w:val="18"/>
          <w:szCs w:val="18"/>
        </w:rPr>
        <w:tab/>
      </w:r>
      <w:r w:rsidRPr="00441F1E">
        <w:rPr>
          <w:rFonts w:ascii="Consolas" w:hAnsi="Consolas" w:cs="Courier New"/>
          <w:color w:val="000000"/>
          <w:sz w:val="18"/>
          <w:szCs w:val="18"/>
        </w:rPr>
        <w:tab/>
        <w:t xml:space="preserve"> SpringApplication.</w:t>
      </w:r>
      <w:r w:rsidRPr="00441F1E">
        <w:rPr>
          <w:rFonts w:ascii="Consolas" w:hAnsi="Consolas" w:cs="Courier New"/>
          <w:i/>
          <w:iCs/>
          <w:color w:val="000000"/>
          <w:sz w:val="18"/>
          <w:szCs w:val="18"/>
        </w:rPr>
        <w:t>run</w:t>
      </w:r>
      <w:r w:rsidRPr="00441F1E">
        <w:rPr>
          <w:rFonts w:ascii="Consolas" w:hAnsi="Consolas" w:cs="Courier New"/>
          <w:color w:val="000000"/>
          <w:sz w:val="18"/>
          <w:szCs w:val="18"/>
        </w:rPr>
        <w:t>(SpringBootApp.</w:t>
      </w:r>
      <w:r w:rsidRPr="00441F1E">
        <w:rPr>
          <w:rFonts w:ascii="Consolas" w:hAnsi="Consolas" w:cs="Courier New"/>
          <w:b/>
          <w:bCs/>
          <w:color w:val="7F0055"/>
          <w:sz w:val="18"/>
          <w:szCs w:val="18"/>
        </w:rPr>
        <w:t>class</w:t>
      </w:r>
      <w:r w:rsidRPr="00441F1E">
        <w:rPr>
          <w:rFonts w:ascii="Consolas" w:hAnsi="Consolas" w:cs="Courier New"/>
          <w:color w:val="000000"/>
          <w:sz w:val="18"/>
          <w:szCs w:val="18"/>
        </w:rPr>
        <w:t xml:space="preserve">, </w:t>
      </w:r>
      <w:r w:rsidRPr="00441F1E">
        <w:rPr>
          <w:rFonts w:ascii="Consolas" w:hAnsi="Consolas" w:cs="Courier New"/>
          <w:color w:val="6A3E3E"/>
          <w:sz w:val="18"/>
          <w:szCs w:val="18"/>
        </w:rPr>
        <w:t>args</w:t>
      </w:r>
      <w:r w:rsidRPr="00441F1E">
        <w:rPr>
          <w:rFonts w:ascii="Consolas" w:hAnsi="Consolas" w:cs="Courier New"/>
          <w:color w:val="000000"/>
          <w:sz w:val="18"/>
          <w:szCs w:val="18"/>
        </w:rPr>
        <w:t>);</w:t>
      </w:r>
    </w:p>
    <w:p w14:paraId="7F19F5DC" w14:textId="77777777" w:rsidR="00F04222" w:rsidRPr="00441F1E" w:rsidRDefault="00F04222" w:rsidP="00F042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8"/>
          <w:szCs w:val="18"/>
        </w:rPr>
      </w:pPr>
      <w:r w:rsidRPr="00441F1E">
        <w:rPr>
          <w:rFonts w:ascii="Consolas" w:hAnsi="Consolas" w:cs="Courier New"/>
          <w:color w:val="000000"/>
          <w:sz w:val="18"/>
          <w:szCs w:val="18"/>
        </w:rPr>
        <w:tab/>
        <w:t>}</w:t>
      </w:r>
    </w:p>
    <w:p w14:paraId="21F9E6D8" w14:textId="77777777" w:rsidR="00F04222" w:rsidRPr="00441F1E" w:rsidRDefault="00F04222" w:rsidP="00F04222">
      <w:pPr>
        <w:pBdr>
          <w:top w:val="single" w:sz="4" w:space="1" w:color="auto"/>
          <w:left w:val="single" w:sz="4" w:space="4" w:color="auto"/>
          <w:bottom w:val="single" w:sz="4" w:space="1" w:color="auto"/>
          <w:right w:val="single" w:sz="4" w:space="4" w:color="auto"/>
        </w:pBdr>
        <w:rPr>
          <w:rFonts w:ascii="Consolas" w:hAnsi="Consolas"/>
          <w:sz w:val="18"/>
          <w:szCs w:val="18"/>
        </w:rPr>
      </w:pPr>
      <w:r w:rsidRPr="00441F1E">
        <w:rPr>
          <w:rFonts w:ascii="Consolas" w:hAnsi="Consolas" w:cs="Courier New"/>
          <w:color w:val="000000"/>
          <w:sz w:val="18"/>
          <w:szCs w:val="18"/>
        </w:rPr>
        <w:t>}</w:t>
      </w:r>
    </w:p>
    <w:p w14:paraId="0B19B1EE" w14:textId="77777777" w:rsidR="00F04222" w:rsidRPr="002B6D1A" w:rsidRDefault="00F04222" w:rsidP="00F04222">
      <w:pPr>
        <w:spacing w:after="0"/>
        <w:rPr>
          <w:b/>
        </w:rPr>
      </w:pPr>
      <w:r w:rsidRPr="002B6D1A">
        <w:rPr>
          <w:b/>
        </w:rPr>
        <w:t>Static/index.jsp</w:t>
      </w:r>
    </w:p>
    <w:p w14:paraId="699A11A3" w14:textId="4F20BBAD" w:rsidR="00F04222" w:rsidRPr="002B6D1A" w:rsidRDefault="00F04222" w:rsidP="00F04222">
      <w:pPr>
        <w:pStyle w:val="Output"/>
        <w:rPr>
          <w:color w:val="4C483D" w:themeColor="text2"/>
        </w:rPr>
      </w:pPr>
      <w:r w:rsidRPr="002B6D1A">
        <w:rPr>
          <w:color w:val="008080"/>
        </w:rPr>
        <w:t>&lt;</w:t>
      </w:r>
      <w:r w:rsidRPr="002B6D1A">
        <w:rPr>
          <w:color w:val="3F7F7F"/>
          <w:highlight w:val="lightGray"/>
        </w:rPr>
        <w:t>a</w:t>
      </w:r>
      <w:r w:rsidRPr="002B6D1A">
        <w:rPr>
          <w:color w:val="4C483D" w:themeColor="text2"/>
        </w:rPr>
        <w:t xml:space="preserve"> </w:t>
      </w:r>
      <w:r w:rsidRPr="002B6D1A">
        <w:rPr>
          <w:color w:val="7F007F"/>
        </w:rPr>
        <w:t>href</w:t>
      </w:r>
      <w:r w:rsidRPr="002B6D1A">
        <w:rPr>
          <w:color w:val="000000"/>
        </w:rPr>
        <w:t>=</w:t>
      </w:r>
      <w:r w:rsidRPr="002B6D1A">
        <w:rPr>
          <w:i/>
          <w:iCs/>
        </w:rPr>
        <w:t>"/select"</w:t>
      </w:r>
      <w:r w:rsidRPr="002B6D1A">
        <w:rPr>
          <w:color w:val="008080"/>
        </w:rPr>
        <w:t>&gt;</w:t>
      </w:r>
      <w:r w:rsidRPr="002B6D1A">
        <w:rPr>
          <w:color w:val="000000"/>
        </w:rPr>
        <w:t>SELECT</w:t>
      </w:r>
      <w:r w:rsidRPr="002B6D1A">
        <w:rPr>
          <w:color w:val="008080"/>
        </w:rPr>
        <w:t>&lt;/</w:t>
      </w:r>
      <w:r w:rsidRPr="002B6D1A">
        <w:rPr>
          <w:color w:val="3F7F7F"/>
          <w:highlight w:val="lightGray"/>
        </w:rPr>
        <w:t>a</w:t>
      </w:r>
      <w:r w:rsidRPr="002B6D1A">
        <w:rPr>
          <w:color w:val="008080"/>
        </w:rPr>
        <w:t>&gt;&lt;</w:t>
      </w:r>
      <w:r w:rsidRPr="002B6D1A">
        <w:rPr>
          <w:color w:val="3F7F7F"/>
        </w:rPr>
        <w:t>br</w:t>
      </w:r>
      <w:r w:rsidRPr="002B6D1A">
        <w:rPr>
          <w:color w:val="4C483D" w:themeColor="text2"/>
        </w:rPr>
        <w:t xml:space="preserve"> </w:t>
      </w:r>
      <w:r w:rsidRPr="002B6D1A">
        <w:rPr>
          <w:color w:val="008080"/>
        </w:rPr>
        <w:t>/&gt;</w:t>
      </w:r>
    </w:p>
    <w:p w14:paraId="56A39C11" w14:textId="77777777" w:rsidR="00F04222" w:rsidRPr="002B6D1A" w:rsidRDefault="00F04222" w:rsidP="00F04222">
      <w:pPr>
        <w:pStyle w:val="Output"/>
        <w:rPr>
          <w:color w:val="4C483D" w:themeColor="text2"/>
        </w:rPr>
      </w:pPr>
      <w:r w:rsidRPr="002B6D1A">
        <w:rPr>
          <w:color w:val="008080"/>
        </w:rPr>
        <w:t>&lt;</w:t>
      </w:r>
      <w:r w:rsidRPr="002B6D1A">
        <w:rPr>
          <w:color w:val="3F7F7F"/>
        </w:rPr>
        <w:t>h1</w:t>
      </w:r>
      <w:r w:rsidRPr="002B6D1A">
        <w:rPr>
          <w:color w:val="008080"/>
        </w:rPr>
        <w:t>&gt;</w:t>
      </w:r>
      <w:r w:rsidRPr="002B6D1A">
        <w:rPr>
          <w:color w:val="000000"/>
        </w:rPr>
        <w:t>Insert Form</w:t>
      </w:r>
      <w:r w:rsidRPr="002B6D1A">
        <w:rPr>
          <w:color w:val="008080"/>
        </w:rPr>
        <w:t>&lt;/</w:t>
      </w:r>
      <w:r w:rsidRPr="002B6D1A">
        <w:rPr>
          <w:color w:val="3F7F7F"/>
        </w:rPr>
        <w:t>h1</w:t>
      </w:r>
      <w:r w:rsidRPr="002B6D1A">
        <w:rPr>
          <w:color w:val="008080"/>
        </w:rPr>
        <w:t>&gt;</w:t>
      </w:r>
    </w:p>
    <w:p w14:paraId="5DA709B2" w14:textId="77777777" w:rsidR="00F04222" w:rsidRPr="002B6D1A" w:rsidRDefault="00F04222" w:rsidP="00F04222">
      <w:pPr>
        <w:pStyle w:val="Output"/>
        <w:rPr>
          <w:color w:val="4C483D" w:themeColor="text2"/>
        </w:rPr>
      </w:pPr>
      <w:r w:rsidRPr="002B6D1A">
        <w:rPr>
          <w:color w:val="008080"/>
        </w:rPr>
        <w:t>&lt;</w:t>
      </w:r>
      <w:r w:rsidRPr="002B6D1A">
        <w:rPr>
          <w:color w:val="3F7F7F"/>
        </w:rPr>
        <w:t>form</w:t>
      </w:r>
      <w:r w:rsidRPr="002B6D1A">
        <w:rPr>
          <w:color w:val="4C483D" w:themeColor="text2"/>
        </w:rPr>
        <w:t xml:space="preserve"> </w:t>
      </w:r>
      <w:r w:rsidRPr="002B6D1A">
        <w:rPr>
          <w:color w:val="7F007F"/>
        </w:rPr>
        <w:t>action</w:t>
      </w:r>
      <w:r w:rsidRPr="002B6D1A">
        <w:rPr>
          <w:color w:val="000000"/>
        </w:rPr>
        <w:t>=</w:t>
      </w:r>
      <w:r w:rsidRPr="002B6D1A">
        <w:rPr>
          <w:i/>
          <w:iCs/>
        </w:rPr>
        <w:t>"/insert"</w:t>
      </w:r>
      <w:r w:rsidRPr="002B6D1A">
        <w:rPr>
          <w:color w:val="008080"/>
        </w:rPr>
        <w:t>&gt;</w:t>
      </w:r>
    </w:p>
    <w:p w14:paraId="6C2BE37A" w14:textId="77777777" w:rsidR="00F04222" w:rsidRPr="002B6D1A" w:rsidRDefault="00F04222" w:rsidP="00F04222">
      <w:pPr>
        <w:pStyle w:val="Output"/>
        <w:rPr>
          <w:color w:val="4C483D" w:themeColor="text2"/>
        </w:rPr>
      </w:pPr>
      <w:r w:rsidRPr="002B6D1A">
        <w:rPr>
          <w:color w:val="000000"/>
        </w:rPr>
        <w:tab/>
        <w:t xml:space="preserve">Sno: </w:t>
      </w:r>
      <w:r w:rsidRPr="002B6D1A">
        <w:rPr>
          <w:color w:val="008080"/>
        </w:rPr>
        <w:t>&lt;</w:t>
      </w:r>
      <w:r w:rsidRPr="002B6D1A">
        <w:rPr>
          <w:color w:val="3F7F7F"/>
        </w:rPr>
        <w:t>input</w:t>
      </w:r>
      <w:r w:rsidRPr="002B6D1A">
        <w:rPr>
          <w:color w:val="4C483D" w:themeColor="text2"/>
        </w:rPr>
        <w:t xml:space="preserve"> </w:t>
      </w:r>
      <w:r w:rsidRPr="002B6D1A">
        <w:rPr>
          <w:color w:val="7F007F"/>
        </w:rPr>
        <w:t>name</w:t>
      </w:r>
      <w:r w:rsidRPr="002B6D1A">
        <w:rPr>
          <w:color w:val="000000"/>
        </w:rPr>
        <w:t>=</w:t>
      </w:r>
      <w:r w:rsidRPr="002B6D1A">
        <w:rPr>
          <w:i/>
          <w:iCs/>
        </w:rPr>
        <w:t>"sno"</w:t>
      </w:r>
      <w:r w:rsidRPr="002B6D1A">
        <w:rPr>
          <w:color w:val="4C483D" w:themeColor="text2"/>
        </w:rPr>
        <w:t xml:space="preserve"> </w:t>
      </w:r>
      <w:r w:rsidRPr="002B6D1A">
        <w:rPr>
          <w:color w:val="7F007F"/>
        </w:rPr>
        <w:t>type</w:t>
      </w:r>
      <w:r w:rsidRPr="002B6D1A">
        <w:rPr>
          <w:color w:val="000000"/>
        </w:rPr>
        <w:t>=</w:t>
      </w:r>
      <w:r w:rsidRPr="002B6D1A">
        <w:rPr>
          <w:i/>
          <w:iCs/>
        </w:rPr>
        <w:t>"text"</w:t>
      </w:r>
      <w:r w:rsidRPr="002B6D1A">
        <w:rPr>
          <w:color w:val="4C483D" w:themeColor="text2"/>
        </w:rPr>
        <w:t xml:space="preserve"> </w:t>
      </w:r>
      <w:r w:rsidRPr="002B6D1A">
        <w:rPr>
          <w:color w:val="008080"/>
        </w:rPr>
        <w:t>/&gt;</w:t>
      </w:r>
      <w:r w:rsidRPr="002B6D1A">
        <w:rPr>
          <w:color w:val="000000"/>
        </w:rPr>
        <w:t xml:space="preserve"> </w:t>
      </w:r>
      <w:r w:rsidRPr="002B6D1A">
        <w:rPr>
          <w:color w:val="008080"/>
        </w:rPr>
        <w:t>&lt;</w:t>
      </w:r>
      <w:r w:rsidRPr="002B6D1A">
        <w:rPr>
          <w:color w:val="3F7F7F"/>
        </w:rPr>
        <w:t>br</w:t>
      </w:r>
      <w:r w:rsidRPr="002B6D1A">
        <w:rPr>
          <w:color w:val="008080"/>
        </w:rPr>
        <w:t>&gt;</w:t>
      </w:r>
      <w:r w:rsidRPr="002B6D1A">
        <w:rPr>
          <w:color w:val="000000"/>
        </w:rPr>
        <w:t xml:space="preserve"> </w:t>
      </w:r>
    </w:p>
    <w:p w14:paraId="6AC2BC26" w14:textId="77777777" w:rsidR="00F04222" w:rsidRPr="002B6D1A" w:rsidRDefault="00F04222" w:rsidP="00F04222">
      <w:pPr>
        <w:pStyle w:val="Output"/>
        <w:rPr>
          <w:color w:val="4C483D" w:themeColor="text2"/>
        </w:rPr>
      </w:pPr>
      <w:r w:rsidRPr="002B6D1A">
        <w:rPr>
          <w:color w:val="000000"/>
        </w:rPr>
        <w:tab/>
        <w:t xml:space="preserve">Name: </w:t>
      </w:r>
      <w:r w:rsidRPr="002B6D1A">
        <w:rPr>
          <w:color w:val="008080"/>
        </w:rPr>
        <w:t>&lt;</w:t>
      </w:r>
      <w:r w:rsidRPr="002B6D1A">
        <w:rPr>
          <w:color w:val="3F7F7F"/>
        </w:rPr>
        <w:t>input</w:t>
      </w:r>
      <w:r w:rsidRPr="002B6D1A">
        <w:rPr>
          <w:color w:val="4C483D" w:themeColor="text2"/>
        </w:rPr>
        <w:t xml:space="preserve"> </w:t>
      </w:r>
      <w:r w:rsidRPr="002B6D1A">
        <w:rPr>
          <w:color w:val="7F007F"/>
        </w:rPr>
        <w:t>name</w:t>
      </w:r>
      <w:r w:rsidRPr="002B6D1A">
        <w:rPr>
          <w:color w:val="000000"/>
        </w:rPr>
        <w:t>=</w:t>
      </w:r>
      <w:r w:rsidRPr="002B6D1A">
        <w:rPr>
          <w:i/>
          <w:iCs/>
        </w:rPr>
        <w:t>"name"</w:t>
      </w:r>
      <w:r w:rsidRPr="002B6D1A">
        <w:rPr>
          <w:color w:val="4C483D" w:themeColor="text2"/>
        </w:rPr>
        <w:t xml:space="preserve"> </w:t>
      </w:r>
      <w:r w:rsidRPr="002B6D1A">
        <w:rPr>
          <w:color w:val="7F007F"/>
        </w:rPr>
        <w:t>type</w:t>
      </w:r>
      <w:r w:rsidRPr="002B6D1A">
        <w:rPr>
          <w:color w:val="000000"/>
        </w:rPr>
        <w:t>=</w:t>
      </w:r>
      <w:r w:rsidRPr="002B6D1A">
        <w:rPr>
          <w:i/>
          <w:iCs/>
        </w:rPr>
        <w:t>"text"</w:t>
      </w:r>
      <w:r w:rsidRPr="002B6D1A">
        <w:rPr>
          <w:color w:val="4C483D" w:themeColor="text2"/>
        </w:rPr>
        <w:t xml:space="preserve"> </w:t>
      </w:r>
      <w:r w:rsidRPr="002B6D1A">
        <w:rPr>
          <w:color w:val="008080"/>
        </w:rPr>
        <w:t>/&gt;</w:t>
      </w:r>
      <w:r w:rsidRPr="002B6D1A">
        <w:rPr>
          <w:color w:val="000000"/>
        </w:rPr>
        <w:t xml:space="preserve"> </w:t>
      </w:r>
      <w:r w:rsidRPr="002B6D1A">
        <w:rPr>
          <w:color w:val="008080"/>
        </w:rPr>
        <w:t>&lt;</w:t>
      </w:r>
      <w:r w:rsidRPr="002B6D1A">
        <w:rPr>
          <w:color w:val="3F7F7F"/>
        </w:rPr>
        <w:t>br</w:t>
      </w:r>
      <w:r w:rsidRPr="002B6D1A">
        <w:rPr>
          <w:color w:val="008080"/>
        </w:rPr>
        <w:t>&gt;</w:t>
      </w:r>
      <w:r w:rsidRPr="002B6D1A">
        <w:rPr>
          <w:color w:val="000000"/>
        </w:rPr>
        <w:t xml:space="preserve"> </w:t>
      </w:r>
    </w:p>
    <w:p w14:paraId="4BB8EF52" w14:textId="77777777" w:rsidR="00F04222" w:rsidRPr="002B6D1A" w:rsidRDefault="00F04222" w:rsidP="00F04222">
      <w:pPr>
        <w:pStyle w:val="Output"/>
        <w:rPr>
          <w:color w:val="4C483D" w:themeColor="text2"/>
        </w:rPr>
      </w:pPr>
      <w:r w:rsidRPr="002B6D1A">
        <w:rPr>
          <w:color w:val="000000"/>
        </w:rPr>
        <w:tab/>
        <w:t xml:space="preserve">Address: </w:t>
      </w:r>
      <w:r w:rsidRPr="002B6D1A">
        <w:rPr>
          <w:color w:val="008080"/>
        </w:rPr>
        <w:t>&lt;</w:t>
      </w:r>
      <w:r w:rsidRPr="002B6D1A">
        <w:rPr>
          <w:color w:val="3F7F7F"/>
        </w:rPr>
        <w:t>input</w:t>
      </w:r>
      <w:r w:rsidRPr="002B6D1A">
        <w:rPr>
          <w:color w:val="4C483D" w:themeColor="text2"/>
        </w:rPr>
        <w:t xml:space="preserve"> </w:t>
      </w:r>
      <w:r w:rsidRPr="002B6D1A">
        <w:rPr>
          <w:color w:val="7F007F"/>
        </w:rPr>
        <w:t>name</w:t>
      </w:r>
      <w:r w:rsidRPr="002B6D1A">
        <w:rPr>
          <w:color w:val="000000"/>
        </w:rPr>
        <w:t>=</w:t>
      </w:r>
      <w:r w:rsidRPr="002B6D1A">
        <w:rPr>
          <w:i/>
          <w:iCs/>
        </w:rPr>
        <w:t>"address"</w:t>
      </w:r>
      <w:r w:rsidRPr="002B6D1A">
        <w:rPr>
          <w:color w:val="4C483D" w:themeColor="text2"/>
        </w:rPr>
        <w:t xml:space="preserve"> </w:t>
      </w:r>
      <w:r w:rsidRPr="002B6D1A">
        <w:rPr>
          <w:color w:val="7F007F"/>
        </w:rPr>
        <w:t>type</w:t>
      </w:r>
      <w:r w:rsidRPr="002B6D1A">
        <w:rPr>
          <w:color w:val="000000"/>
        </w:rPr>
        <w:t>=</w:t>
      </w:r>
      <w:r w:rsidRPr="002B6D1A">
        <w:rPr>
          <w:i/>
          <w:iCs/>
        </w:rPr>
        <w:t>"text"</w:t>
      </w:r>
      <w:r w:rsidRPr="002B6D1A">
        <w:rPr>
          <w:color w:val="4C483D" w:themeColor="text2"/>
        </w:rPr>
        <w:t xml:space="preserve"> </w:t>
      </w:r>
      <w:r w:rsidRPr="002B6D1A">
        <w:rPr>
          <w:color w:val="008080"/>
        </w:rPr>
        <w:t>/&gt;</w:t>
      </w:r>
      <w:r w:rsidRPr="002B6D1A">
        <w:rPr>
          <w:color w:val="000000"/>
        </w:rPr>
        <w:t xml:space="preserve"> </w:t>
      </w:r>
      <w:r w:rsidRPr="002B6D1A">
        <w:rPr>
          <w:color w:val="008080"/>
        </w:rPr>
        <w:t>&lt;</w:t>
      </w:r>
      <w:r w:rsidRPr="002B6D1A">
        <w:rPr>
          <w:color w:val="3F7F7F"/>
        </w:rPr>
        <w:t>br</w:t>
      </w:r>
      <w:r w:rsidRPr="002B6D1A">
        <w:rPr>
          <w:color w:val="008080"/>
        </w:rPr>
        <w:t>&gt;</w:t>
      </w:r>
      <w:r w:rsidRPr="002B6D1A">
        <w:rPr>
          <w:color w:val="000000"/>
        </w:rPr>
        <w:t xml:space="preserve"> </w:t>
      </w:r>
    </w:p>
    <w:p w14:paraId="10C1FDC0" w14:textId="77777777" w:rsidR="00F04222" w:rsidRPr="002B6D1A" w:rsidRDefault="00F04222" w:rsidP="00F04222">
      <w:pPr>
        <w:pStyle w:val="Output"/>
        <w:rPr>
          <w:color w:val="4C483D" w:themeColor="text2"/>
        </w:rPr>
      </w:pPr>
      <w:r w:rsidRPr="002B6D1A">
        <w:rPr>
          <w:color w:val="000000"/>
        </w:rPr>
        <w:tab/>
      </w:r>
      <w:r w:rsidRPr="002B6D1A">
        <w:rPr>
          <w:color w:val="008080"/>
        </w:rPr>
        <w:t>&lt;</w:t>
      </w:r>
      <w:r w:rsidRPr="002B6D1A">
        <w:rPr>
          <w:color w:val="3F7F7F"/>
        </w:rPr>
        <w:t>input</w:t>
      </w:r>
      <w:r w:rsidRPr="002B6D1A">
        <w:rPr>
          <w:color w:val="4C483D" w:themeColor="text2"/>
        </w:rPr>
        <w:t xml:space="preserve"> </w:t>
      </w:r>
      <w:r w:rsidRPr="002B6D1A">
        <w:rPr>
          <w:color w:val="7F007F"/>
        </w:rPr>
        <w:t>type</w:t>
      </w:r>
      <w:r w:rsidRPr="002B6D1A">
        <w:rPr>
          <w:color w:val="000000"/>
        </w:rPr>
        <w:t>=</w:t>
      </w:r>
      <w:r w:rsidRPr="002B6D1A">
        <w:rPr>
          <w:i/>
          <w:iCs/>
        </w:rPr>
        <w:t>"submit"</w:t>
      </w:r>
      <w:r w:rsidRPr="002B6D1A">
        <w:rPr>
          <w:color w:val="4C483D" w:themeColor="text2"/>
        </w:rPr>
        <w:t xml:space="preserve"> </w:t>
      </w:r>
      <w:r w:rsidRPr="002B6D1A">
        <w:rPr>
          <w:color w:val="7F007F"/>
        </w:rPr>
        <w:t>value</w:t>
      </w:r>
      <w:r w:rsidRPr="002B6D1A">
        <w:rPr>
          <w:color w:val="000000"/>
        </w:rPr>
        <w:t>=</w:t>
      </w:r>
      <w:r w:rsidRPr="002B6D1A">
        <w:rPr>
          <w:i/>
          <w:iCs/>
        </w:rPr>
        <w:t>"INSERT"</w:t>
      </w:r>
      <w:r w:rsidRPr="002B6D1A">
        <w:rPr>
          <w:color w:val="4C483D" w:themeColor="text2"/>
        </w:rPr>
        <w:t xml:space="preserve"> </w:t>
      </w:r>
      <w:r w:rsidRPr="002B6D1A">
        <w:rPr>
          <w:color w:val="008080"/>
        </w:rPr>
        <w:t>/&gt;</w:t>
      </w:r>
      <w:r w:rsidRPr="002B6D1A">
        <w:rPr>
          <w:color w:val="000000"/>
        </w:rPr>
        <w:t xml:space="preserve"> </w:t>
      </w:r>
      <w:r w:rsidRPr="002B6D1A">
        <w:rPr>
          <w:color w:val="008080"/>
        </w:rPr>
        <w:t>&lt;</w:t>
      </w:r>
      <w:r w:rsidRPr="002B6D1A">
        <w:rPr>
          <w:color w:val="3F7F7F"/>
        </w:rPr>
        <w:t>br</w:t>
      </w:r>
      <w:r w:rsidRPr="002B6D1A">
        <w:rPr>
          <w:color w:val="008080"/>
        </w:rPr>
        <w:t>&gt;</w:t>
      </w:r>
    </w:p>
    <w:p w14:paraId="7D3063DF" w14:textId="77777777" w:rsidR="00F04222" w:rsidRPr="002B6D1A" w:rsidRDefault="00F04222" w:rsidP="00F04222">
      <w:pPr>
        <w:pStyle w:val="Output"/>
        <w:rPr>
          <w:color w:val="4C483D" w:themeColor="text2"/>
        </w:rPr>
      </w:pPr>
      <w:r w:rsidRPr="002B6D1A">
        <w:rPr>
          <w:color w:val="008080"/>
        </w:rPr>
        <w:t>&lt;/</w:t>
      </w:r>
      <w:r w:rsidRPr="002B6D1A">
        <w:rPr>
          <w:color w:val="3F7F7F"/>
        </w:rPr>
        <w:t>form</w:t>
      </w:r>
      <w:r w:rsidRPr="002B6D1A">
        <w:rPr>
          <w:color w:val="008080"/>
        </w:rPr>
        <w:t>&gt;</w:t>
      </w:r>
    </w:p>
    <w:p w14:paraId="447459E6" w14:textId="77777777" w:rsidR="00F04222" w:rsidRPr="002B6D1A" w:rsidRDefault="00F04222" w:rsidP="00F04222">
      <w:pPr>
        <w:pStyle w:val="Output"/>
        <w:rPr>
          <w:color w:val="4C483D" w:themeColor="text2"/>
        </w:rPr>
      </w:pPr>
      <w:r w:rsidRPr="002B6D1A">
        <w:rPr>
          <w:color w:val="008080"/>
        </w:rPr>
        <w:t>&lt;/</w:t>
      </w:r>
      <w:r w:rsidRPr="002B6D1A">
        <w:rPr>
          <w:color w:val="3F7F7F"/>
        </w:rPr>
        <w:t>body</w:t>
      </w:r>
      <w:r w:rsidRPr="002B6D1A">
        <w:rPr>
          <w:color w:val="008080"/>
        </w:rPr>
        <w:t>&gt;</w:t>
      </w:r>
    </w:p>
    <w:p w14:paraId="3EA99802" w14:textId="77777777" w:rsidR="00F04222" w:rsidRPr="002B6D1A" w:rsidRDefault="00F04222" w:rsidP="00F04222">
      <w:pPr>
        <w:pStyle w:val="Output"/>
      </w:pPr>
      <w:r w:rsidRPr="002B6D1A">
        <w:rPr>
          <w:color w:val="008080"/>
        </w:rPr>
        <w:t>&lt;/</w:t>
      </w:r>
      <w:r w:rsidRPr="002B6D1A">
        <w:rPr>
          <w:color w:val="3F7F7F"/>
        </w:rPr>
        <w:t>html</w:t>
      </w:r>
      <w:r w:rsidRPr="002B6D1A">
        <w:rPr>
          <w:color w:val="008080"/>
        </w:rPr>
        <w:t>&gt;</w:t>
      </w:r>
    </w:p>
    <w:p w14:paraId="0B395B33" w14:textId="77777777" w:rsidR="00F04222" w:rsidRDefault="00F04222" w:rsidP="00176D12">
      <w:pPr>
        <w:spacing w:after="0"/>
      </w:pPr>
    </w:p>
    <w:p w14:paraId="326C582B" w14:textId="77777777" w:rsidR="00F04222" w:rsidRDefault="00F04222" w:rsidP="00F04222">
      <w:pPr>
        <w:rPr>
          <w:rFonts w:ascii="Times New Roman" w:eastAsia="Times New Roman" w:hAnsi="Times New Roman" w:cs="Times New Roman"/>
          <w:b/>
          <w:snapToGrid w:val="0"/>
          <w:color w:val="000000"/>
          <w:w w:val="0"/>
          <w:sz w:val="0"/>
          <w:szCs w:val="0"/>
          <w:u w:color="000000"/>
          <w:bdr w:val="none" w:sz="0" w:space="0" w:color="000000"/>
          <w:shd w:val="clear" w:color="000000" w:fill="000000"/>
          <w:lang w:val="x-none" w:eastAsia="x-none" w:bidi="x-none"/>
        </w:rPr>
      </w:pPr>
      <w:r w:rsidRPr="00A42154">
        <w:rPr>
          <w:b/>
        </w:rPr>
        <w:lastRenderedPageBreak/>
        <w:t>Rightclikc on Project&gt; Runas&gt; Java Application</w:t>
      </w:r>
      <w:r w:rsidRPr="00A42154">
        <w:rPr>
          <w:rFonts w:ascii="Times New Roman" w:eastAsia="Times New Roman" w:hAnsi="Times New Roman" w:cs="Times New Roman"/>
          <w:b/>
          <w:snapToGrid w:val="0"/>
          <w:color w:val="000000"/>
          <w:w w:val="0"/>
          <w:sz w:val="0"/>
          <w:szCs w:val="0"/>
          <w:u w:color="000000"/>
          <w:bdr w:val="none" w:sz="0" w:space="0" w:color="000000"/>
          <w:shd w:val="clear" w:color="000000" w:fill="000000"/>
          <w:lang w:val="x-none" w:eastAsia="x-none" w:bidi="x-none"/>
        </w:rPr>
        <w:t xml:space="preserve"> </w:t>
      </w:r>
      <w:r w:rsidRPr="00AA1D47">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US"/>
        </w:rPr>
        <w:drawing>
          <wp:inline distT="0" distB="0" distL="0" distR="0" wp14:anchorId="35AED96E" wp14:editId="0094A29C">
            <wp:extent cx="3320201" cy="1479192"/>
            <wp:effectExtent l="0" t="0" r="0" b="6985"/>
            <wp:docPr id="61" name="Picture 61"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kaveti_s.ITLINFOSYS\Pictures\1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9894" cy="1487966"/>
                    </a:xfrm>
                    <a:prstGeom prst="rect">
                      <a:avLst/>
                    </a:prstGeom>
                    <a:noFill/>
                    <a:ln>
                      <a:noFill/>
                    </a:ln>
                  </pic:spPr>
                </pic:pic>
              </a:graphicData>
            </a:graphic>
          </wp:inline>
        </w:drawing>
      </w:r>
    </w:p>
    <w:p w14:paraId="017F3CA5" w14:textId="77777777" w:rsidR="00F04222" w:rsidRDefault="00F04222" w:rsidP="00F04222">
      <w:pPr>
        <w:rPr>
          <w:rFonts w:ascii="Times New Roman" w:eastAsia="Times New Roman" w:hAnsi="Times New Roman" w:cs="Times New Roman"/>
          <w:b/>
          <w:snapToGrid w:val="0"/>
          <w:color w:val="000000"/>
          <w:w w:val="0"/>
          <w:sz w:val="0"/>
          <w:szCs w:val="0"/>
          <w:u w:color="000000"/>
          <w:bdr w:val="none" w:sz="0" w:space="0" w:color="000000"/>
          <w:shd w:val="clear" w:color="000000" w:fill="000000"/>
          <w:lang w:val="x-none" w:eastAsia="x-none" w:bidi="x-none"/>
        </w:rPr>
      </w:pPr>
    </w:p>
    <w:p w14:paraId="09464350" w14:textId="77777777" w:rsidR="00F04222" w:rsidRDefault="00F04222" w:rsidP="00F04222">
      <w:pPr>
        <w:spacing w:after="0"/>
      </w:pPr>
      <w:r>
        <w:t xml:space="preserve">We can discard RowMapper class if we write following code in </w:t>
      </w:r>
      <w:r w:rsidRPr="002825B5">
        <w:t>StudentDAO</w:t>
      </w:r>
      <w:r>
        <w:t xml:space="preserve"> class it self.</w:t>
      </w:r>
    </w:p>
    <w:p w14:paraId="6790FE79" w14:textId="77777777" w:rsidR="00F04222" w:rsidRDefault="00F04222" w:rsidP="00F04222">
      <w:pPr>
        <w:pStyle w:val="Output"/>
        <w:rPr>
          <w:color w:val="4C483D" w:themeColor="text2"/>
        </w:rPr>
      </w:pPr>
      <w:r>
        <w:t>@Repository</w:t>
      </w:r>
    </w:p>
    <w:p w14:paraId="407F45F4" w14:textId="77777777" w:rsidR="00F04222" w:rsidRDefault="00F04222" w:rsidP="00F04222">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StudentDAO {</w:t>
      </w:r>
    </w:p>
    <w:p w14:paraId="6DAB89A3" w14:textId="77777777" w:rsidR="00F04222" w:rsidRDefault="00F04222" w:rsidP="00F04222">
      <w:pPr>
        <w:pStyle w:val="Output"/>
        <w:rPr>
          <w:color w:val="4C483D" w:themeColor="text2"/>
        </w:rPr>
      </w:pPr>
    </w:p>
    <w:p w14:paraId="68CC36E9" w14:textId="77777777" w:rsidR="00F04222" w:rsidRDefault="00F04222" w:rsidP="00F04222">
      <w:pPr>
        <w:pStyle w:val="Output"/>
        <w:rPr>
          <w:color w:val="4C483D" w:themeColor="text2"/>
        </w:rPr>
      </w:pPr>
      <w:r>
        <w:rPr>
          <w:color w:val="000000"/>
        </w:rPr>
        <w:tab/>
      </w:r>
      <w:r>
        <w:t>@Autowired</w:t>
      </w:r>
    </w:p>
    <w:p w14:paraId="7D637CDB" w14:textId="77777777" w:rsidR="00F04222" w:rsidRDefault="00F04222" w:rsidP="00F04222">
      <w:pPr>
        <w:pStyle w:val="Output"/>
        <w:rPr>
          <w:color w:val="4C483D" w:themeColor="text2"/>
        </w:rPr>
      </w:pPr>
      <w:r>
        <w:rPr>
          <w:color w:val="000000"/>
        </w:rPr>
        <w:tab/>
      </w:r>
      <w:r>
        <w:rPr>
          <w:b/>
          <w:bCs/>
          <w:color w:val="7F0055"/>
        </w:rPr>
        <w:t>private</w:t>
      </w:r>
      <w:r>
        <w:rPr>
          <w:color w:val="000000"/>
        </w:rPr>
        <w:t xml:space="preserve"> JdbcTemplate </w:t>
      </w:r>
      <w:r>
        <w:rPr>
          <w:color w:val="0000C0"/>
        </w:rPr>
        <w:t>template</w:t>
      </w:r>
      <w:r>
        <w:rPr>
          <w:color w:val="000000"/>
        </w:rPr>
        <w:t>;</w:t>
      </w:r>
    </w:p>
    <w:p w14:paraId="6CB9D332" w14:textId="77777777" w:rsidR="00F04222" w:rsidRDefault="00F04222" w:rsidP="00F04222">
      <w:pPr>
        <w:pStyle w:val="Output"/>
        <w:rPr>
          <w:color w:val="4C483D" w:themeColor="text2"/>
        </w:rPr>
      </w:pPr>
    </w:p>
    <w:p w14:paraId="73370F36" w14:textId="3721B11B" w:rsidR="00F04222" w:rsidRDefault="00F04222" w:rsidP="00F04222">
      <w:pPr>
        <w:pStyle w:val="Output"/>
        <w:rPr>
          <w:color w:val="4C483D" w:themeColor="text2"/>
        </w:rPr>
      </w:pPr>
      <w:r>
        <w:rPr>
          <w:color w:val="000000"/>
        </w:rPr>
        <w:tab/>
      </w:r>
      <w:r>
        <w:rPr>
          <w:b/>
          <w:bCs/>
          <w:color w:val="7F0055"/>
        </w:rPr>
        <w:t>public</w:t>
      </w:r>
      <w:r>
        <w:rPr>
          <w:color w:val="000000"/>
        </w:rPr>
        <w:t xml:space="preserve"> List&lt;Student&gt; findAll() {</w:t>
      </w:r>
    </w:p>
    <w:p w14:paraId="224F6F79" w14:textId="77777777" w:rsidR="00F04222" w:rsidRDefault="00F04222" w:rsidP="00F04222">
      <w:pPr>
        <w:pStyle w:val="Output"/>
        <w:rPr>
          <w:color w:val="4C483D" w:themeColor="text2"/>
        </w:rPr>
      </w:pPr>
      <w:r>
        <w:rPr>
          <w:color w:val="000000"/>
        </w:rPr>
        <w:tab/>
      </w:r>
      <w:r>
        <w:rPr>
          <w:color w:val="000000"/>
        </w:rPr>
        <w:tab/>
        <w:t xml:space="preserve">List&lt;Student&gt; </w:t>
      </w:r>
      <w:r>
        <w:rPr>
          <w:color w:val="6A3E3E"/>
        </w:rPr>
        <w:t>result</w:t>
      </w:r>
      <w:r>
        <w:rPr>
          <w:color w:val="000000"/>
        </w:rPr>
        <w:t xml:space="preserve"> = </w:t>
      </w:r>
      <w:r>
        <w:rPr>
          <w:color w:val="0000C0"/>
        </w:rPr>
        <w:t>template</w:t>
      </w:r>
      <w:r>
        <w:rPr>
          <w:color w:val="000000"/>
        </w:rPr>
        <w:t>.query(</w:t>
      </w:r>
      <w:r>
        <w:rPr>
          <w:color w:val="2A00FF"/>
        </w:rPr>
        <w:t>"SELECT sno,name, address FROM Student"</w:t>
      </w:r>
      <w:r>
        <w:rPr>
          <w:color w:val="000000"/>
        </w:rPr>
        <w:t>,</w:t>
      </w:r>
    </w:p>
    <w:p w14:paraId="5C743B50" w14:textId="77777777" w:rsidR="00F04222" w:rsidRDefault="00F04222" w:rsidP="00F04222">
      <w:pPr>
        <w:pStyle w:val="Output"/>
        <w:rPr>
          <w:color w:val="000000"/>
        </w:rPr>
      </w:pPr>
      <w:r>
        <w:rPr>
          <w:color w:val="000000"/>
        </w:rPr>
        <w:tab/>
      </w:r>
      <w:r>
        <w:rPr>
          <w:color w:val="000000"/>
        </w:rPr>
        <w:tab/>
      </w:r>
      <w:r>
        <w:rPr>
          <w:color w:val="000000"/>
        </w:rPr>
        <w:tab/>
      </w:r>
      <w:r>
        <w:rPr>
          <w:color w:val="000000"/>
        </w:rPr>
        <w:tab/>
        <w:t>(</w:t>
      </w:r>
      <w:r>
        <w:rPr>
          <w:color w:val="6A3E3E"/>
        </w:rPr>
        <w:t>rs</w:t>
      </w:r>
      <w:r>
        <w:rPr>
          <w:color w:val="000000"/>
        </w:rPr>
        <w:t xml:space="preserve">, </w:t>
      </w:r>
      <w:r>
        <w:rPr>
          <w:color w:val="6A3E3E"/>
        </w:rPr>
        <w:t>rowNum</w:t>
      </w:r>
      <w:r>
        <w:rPr>
          <w:color w:val="000000"/>
        </w:rPr>
        <w:t xml:space="preserve">) -&gt; </w:t>
      </w:r>
      <w:r>
        <w:rPr>
          <w:b/>
          <w:bCs/>
          <w:color w:val="7F0055"/>
        </w:rPr>
        <w:t>new</w:t>
      </w:r>
      <w:r>
        <w:rPr>
          <w:color w:val="000000"/>
        </w:rPr>
        <w:t xml:space="preserve"> Student(</w:t>
      </w:r>
      <w:r>
        <w:rPr>
          <w:color w:val="6A3E3E"/>
        </w:rPr>
        <w:t>rs</w:t>
      </w:r>
      <w:r>
        <w:rPr>
          <w:color w:val="000000"/>
        </w:rPr>
        <w:t>.getInt(</w:t>
      </w:r>
      <w:r>
        <w:rPr>
          <w:color w:val="2A00FF"/>
        </w:rPr>
        <w:t>"sno"</w:t>
      </w:r>
      <w:r>
        <w:rPr>
          <w:color w:val="000000"/>
        </w:rPr>
        <w:t xml:space="preserve">), </w:t>
      </w:r>
    </w:p>
    <w:p w14:paraId="72145B67" w14:textId="77777777" w:rsidR="00F04222" w:rsidRDefault="00F04222" w:rsidP="00F04222">
      <w:pPr>
        <w:pStyle w:val="Output"/>
        <w:rPr>
          <w:color w:val="4C483D" w:themeColor="text2"/>
        </w:rPr>
      </w:pPr>
      <w:r>
        <w:rPr>
          <w:color w:val="000000"/>
        </w:rPr>
        <w:t xml:space="preserve">                              </w:t>
      </w:r>
      <w:r>
        <w:rPr>
          <w:color w:val="6A3E3E"/>
        </w:rPr>
        <w:t>rs</w:t>
      </w:r>
      <w:r>
        <w:rPr>
          <w:color w:val="000000"/>
        </w:rPr>
        <w:t>.getString(</w:t>
      </w:r>
      <w:r>
        <w:rPr>
          <w:color w:val="2A00FF"/>
        </w:rPr>
        <w:t>"name"</w:t>
      </w:r>
      <w:r>
        <w:rPr>
          <w:color w:val="000000"/>
        </w:rPr>
        <w:t xml:space="preserve">), </w:t>
      </w:r>
      <w:r>
        <w:rPr>
          <w:color w:val="6A3E3E"/>
        </w:rPr>
        <w:t>rs</w:t>
      </w:r>
      <w:r>
        <w:rPr>
          <w:color w:val="000000"/>
        </w:rPr>
        <w:t>.getString(</w:t>
      </w:r>
      <w:r>
        <w:rPr>
          <w:color w:val="2A00FF"/>
        </w:rPr>
        <w:t>"address"</w:t>
      </w:r>
      <w:r>
        <w:rPr>
          <w:color w:val="000000"/>
        </w:rPr>
        <w:t>)));</w:t>
      </w:r>
    </w:p>
    <w:p w14:paraId="2AA4B0F1" w14:textId="2294229D" w:rsidR="00F04222" w:rsidRDefault="00F04222" w:rsidP="00F04222">
      <w:pPr>
        <w:pStyle w:val="Output"/>
        <w:rPr>
          <w:color w:val="4C483D" w:themeColor="text2"/>
        </w:rPr>
      </w:pPr>
      <w:r>
        <w:rPr>
          <w:color w:val="000000"/>
        </w:rPr>
        <w:tab/>
      </w:r>
      <w:r>
        <w:rPr>
          <w:color w:val="000000"/>
        </w:rPr>
        <w:tab/>
      </w:r>
      <w:r>
        <w:rPr>
          <w:b/>
          <w:bCs/>
          <w:color w:val="7F0055"/>
        </w:rPr>
        <w:t>return</w:t>
      </w:r>
      <w:r>
        <w:rPr>
          <w:color w:val="000000"/>
        </w:rPr>
        <w:t xml:space="preserve"> </w:t>
      </w:r>
      <w:r>
        <w:rPr>
          <w:color w:val="6A3E3E"/>
        </w:rPr>
        <w:t>result</w:t>
      </w:r>
      <w:r>
        <w:rPr>
          <w:color w:val="000000"/>
        </w:rPr>
        <w:t>;</w:t>
      </w:r>
    </w:p>
    <w:p w14:paraId="0B24DB2E" w14:textId="77777777" w:rsidR="00F04222" w:rsidRDefault="00F04222" w:rsidP="00F04222">
      <w:pPr>
        <w:pStyle w:val="Output"/>
        <w:rPr>
          <w:color w:val="4C483D" w:themeColor="text2"/>
        </w:rPr>
      </w:pPr>
      <w:r>
        <w:rPr>
          <w:color w:val="000000"/>
        </w:rPr>
        <w:tab/>
        <w:t>}</w:t>
      </w:r>
    </w:p>
    <w:p w14:paraId="1FF92E15" w14:textId="77777777" w:rsidR="00F04222" w:rsidRDefault="00F04222" w:rsidP="00F04222">
      <w:pPr>
        <w:pStyle w:val="Output"/>
        <w:rPr>
          <w:color w:val="4C483D" w:themeColor="text2"/>
        </w:rPr>
      </w:pPr>
    </w:p>
    <w:p w14:paraId="3569A236"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w:t>
      </w:r>
      <w:r>
        <w:rPr>
          <w:b/>
          <w:bCs/>
          <w:color w:val="7F0055"/>
        </w:rPr>
        <w:t>void</w:t>
      </w:r>
      <w:r>
        <w:rPr>
          <w:color w:val="000000"/>
        </w:rPr>
        <w:t xml:space="preserve"> addStudent(</w:t>
      </w:r>
      <w:r>
        <w:rPr>
          <w:b/>
          <w:bCs/>
          <w:color w:val="7F0055"/>
        </w:rPr>
        <w:t>int</w:t>
      </w:r>
      <w:r>
        <w:rPr>
          <w:color w:val="000000"/>
        </w:rPr>
        <w:t xml:space="preserve"> </w:t>
      </w:r>
      <w:r>
        <w:rPr>
          <w:color w:val="6A3E3E"/>
        </w:rPr>
        <w:t>sno</w:t>
      </w:r>
      <w:r>
        <w:rPr>
          <w:color w:val="000000"/>
        </w:rPr>
        <w:t xml:space="preserve">, String </w:t>
      </w:r>
      <w:r>
        <w:rPr>
          <w:color w:val="6A3E3E"/>
        </w:rPr>
        <w:t>name</w:t>
      </w:r>
      <w:r>
        <w:rPr>
          <w:color w:val="000000"/>
        </w:rPr>
        <w:t xml:space="preserve">, String </w:t>
      </w:r>
      <w:r>
        <w:rPr>
          <w:color w:val="6A3E3E"/>
        </w:rPr>
        <w:t>address</w:t>
      </w:r>
      <w:r>
        <w:rPr>
          <w:color w:val="000000"/>
        </w:rPr>
        <w:t>) {</w:t>
      </w:r>
    </w:p>
    <w:p w14:paraId="3080CF81" w14:textId="77777777" w:rsidR="00F04222" w:rsidRDefault="00F04222" w:rsidP="00F04222">
      <w:pPr>
        <w:pStyle w:val="Output"/>
        <w:rPr>
          <w:color w:val="000000"/>
        </w:rPr>
      </w:pPr>
      <w:r>
        <w:rPr>
          <w:color w:val="000000"/>
        </w:rPr>
        <w:tab/>
      </w:r>
      <w:r>
        <w:rPr>
          <w:color w:val="000000"/>
        </w:rPr>
        <w:tab/>
      </w:r>
      <w:r>
        <w:rPr>
          <w:color w:val="0000C0"/>
        </w:rPr>
        <w:t>template</w:t>
      </w:r>
      <w:r>
        <w:rPr>
          <w:color w:val="000000"/>
        </w:rPr>
        <w:t>.update(</w:t>
      </w:r>
      <w:r>
        <w:rPr>
          <w:color w:val="2A00FF"/>
        </w:rPr>
        <w:t>"INSERT INTO Student(sno,name, address) VALUES (?,?,?)"</w:t>
      </w:r>
      <w:r>
        <w:rPr>
          <w:color w:val="000000"/>
        </w:rPr>
        <w:t xml:space="preserve">, </w:t>
      </w:r>
    </w:p>
    <w:p w14:paraId="58A55231" w14:textId="77777777" w:rsidR="00F04222" w:rsidRDefault="00F04222" w:rsidP="00F04222">
      <w:pPr>
        <w:pStyle w:val="Output"/>
        <w:rPr>
          <w:color w:val="4C483D" w:themeColor="text2"/>
        </w:rPr>
      </w:pPr>
      <w:r>
        <w:rPr>
          <w:color w:val="000000"/>
        </w:rPr>
        <w:t xml:space="preserve">               </w:t>
      </w:r>
      <w:r>
        <w:rPr>
          <w:color w:val="6A3E3E"/>
        </w:rPr>
        <w:t>sno</w:t>
      </w:r>
      <w:r>
        <w:rPr>
          <w:color w:val="000000"/>
        </w:rPr>
        <w:t xml:space="preserve">, </w:t>
      </w:r>
      <w:r>
        <w:rPr>
          <w:color w:val="6A3E3E"/>
        </w:rPr>
        <w:t>name</w:t>
      </w:r>
      <w:r>
        <w:rPr>
          <w:color w:val="000000"/>
        </w:rPr>
        <w:t xml:space="preserve">, </w:t>
      </w:r>
      <w:r>
        <w:rPr>
          <w:color w:val="6A3E3E"/>
        </w:rPr>
        <w:t>address</w:t>
      </w:r>
      <w:r>
        <w:rPr>
          <w:color w:val="000000"/>
        </w:rPr>
        <w:t>);</w:t>
      </w:r>
    </w:p>
    <w:p w14:paraId="594F02D5" w14:textId="77777777" w:rsidR="00F04222" w:rsidRDefault="00F04222" w:rsidP="00F04222">
      <w:pPr>
        <w:pStyle w:val="Output"/>
        <w:rPr>
          <w:color w:val="4C483D" w:themeColor="text2"/>
        </w:rPr>
      </w:pPr>
      <w:r>
        <w:rPr>
          <w:color w:val="000000"/>
        </w:rPr>
        <w:tab/>
        <w:t>}</w:t>
      </w:r>
    </w:p>
    <w:p w14:paraId="472C87D6" w14:textId="2C9DFE17" w:rsidR="00F04222" w:rsidRDefault="00F04222" w:rsidP="00F04222">
      <w:pPr>
        <w:pStyle w:val="Output"/>
        <w:rPr>
          <w:color w:val="000000"/>
        </w:rPr>
      </w:pPr>
      <w:r>
        <w:rPr>
          <w:color w:val="000000"/>
        </w:rPr>
        <w:t>}</w:t>
      </w:r>
    </w:p>
    <w:p w14:paraId="28E54980" w14:textId="77777777" w:rsidR="0039534B" w:rsidRDefault="0039534B" w:rsidP="0039534B"/>
    <w:p w14:paraId="1263EA25" w14:textId="77777777" w:rsidR="00F04222" w:rsidRDefault="00F04222" w:rsidP="00F04222">
      <w:pPr>
        <w:pStyle w:val="Heading2"/>
      </w:pPr>
      <w:bookmarkStart w:id="97" w:name="_Toc493167934"/>
      <w:bookmarkStart w:id="98" w:name="_Toc98762635"/>
      <w:bookmarkStart w:id="99" w:name="_Toc98778497"/>
      <w:r w:rsidRPr="00CE65D5">
        <w:t xml:space="preserve">Spring Boot </w:t>
      </w:r>
      <w:r>
        <w:t>–JPA Example</w:t>
      </w:r>
      <w:bookmarkEnd w:id="97"/>
      <w:bookmarkEnd w:id="98"/>
      <w:bookmarkEnd w:id="99"/>
    </w:p>
    <w:p w14:paraId="1E1A5945" w14:textId="77777777" w:rsidR="00F04222" w:rsidRPr="00CE65D5" w:rsidRDefault="00F04222" w:rsidP="00F04222">
      <w:r w:rsidRPr="00796C37">
        <w:t>Spring Boot provides </w:t>
      </w:r>
      <w:r w:rsidRPr="00796C37">
        <w:rPr>
          <w:b/>
          <w:bCs/>
        </w:rPr>
        <w:t>spring-boot-starter-data-jpa</w:t>
      </w:r>
      <w:r w:rsidRPr="00796C37">
        <w:t> starter to connect Spring application with relational database efficiently. You can use it into project POM (Project Object Model) file.</w:t>
      </w:r>
    </w:p>
    <w:p w14:paraId="73DF7F02" w14:textId="77777777" w:rsidR="00F04222" w:rsidRDefault="00F04222" w:rsidP="00475191">
      <w:pPr>
        <w:pStyle w:val="Heading3"/>
        <w:spacing w:after="0"/>
      </w:pPr>
      <w:bookmarkStart w:id="100" w:name="_Toc98762636"/>
      <w:r>
        <w:t>JPA Annotations</w:t>
      </w:r>
      <w:bookmarkEnd w:id="100"/>
    </w:p>
    <w:p w14:paraId="55703B07" w14:textId="13735B3D" w:rsidR="00156B76" w:rsidRDefault="00F04222" w:rsidP="00156B76">
      <w:pPr>
        <w:rPr>
          <w:rFonts w:ascii="Consolas" w:hAnsi="Consolas" w:cs="Consolas"/>
          <w:color w:val="000000"/>
          <w:shd w:val="clear" w:color="auto" w:fill="E8F2FE"/>
        </w:rPr>
      </w:pPr>
      <w:r w:rsidRPr="00796C37">
        <w:t>By default, each field is mapped to a column with the name of the field. You can change the default name via</w:t>
      </w:r>
      <w:r w:rsidR="00156B76">
        <w:t xml:space="preserve"> </w:t>
      </w:r>
      <w:r w:rsidR="00156B76" w:rsidRPr="00156B76">
        <w:rPr>
          <w:rStyle w:val="0SyntaxPinkChar"/>
        </w:rPr>
        <w:t>@Column</w:t>
      </w:r>
      <w:r w:rsidR="00156B76">
        <w:rPr>
          <w:rFonts w:ascii="Consolas" w:hAnsi="Consolas" w:cs="Consolas"/>
          <w:color w:val="000000"/>
          <w:shd w:val="clear" w:color="auto" w:fill="E8F2FE"/>
        </w:rPr>
        <w:t>(name=</w:t>
      </w:r>
      <w:r w:rsidR="00156B76">
        <w:rPr>
          <w:rFonts w:ascii="Consolas" w:hAnsi="Consolas" w:cs="Consolas"/>
          <w:color w:val="2A00FF"/>
          <w:shd w:val="clear" w:color="auto" w:fill="E8F2FE"/>
        </w:rPr>
        <w:t>"newColumnName"</w:t>
      </w:r>
      <w:r w:rsidR="00156B76">
        <w:rPr>
          <w:rFonts w:ascii="Consolas" w:hAnsi="Consolas" w:cs="Consolas"/>
          <w:color w:val="000000"/>
          <w:shd w:val="clear" w:color="auto" w:fill="E8F2FE"/>
        </w:rPr>
        <w:t>)</w:t>
      </w:r>
    </w:p>
    <w:p w14:paraId="24FAEA3E" w14:textId="0D857F45" w:rsidR="00F04222" w:rsidRDefault="00F04222" w:rsidP="00156B76">
      <w:pPr>
        <w:spacing w:after="0"/>
      </w:pPr>
      <w:r w:rsidRPr="00796C37">
        <w:t>The following annotations can be used.</w:t>
      </w:r>
    </w:p>
    <w:tbl>
      <w:tblPr>
        <w:tblW w:w="102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0"/>
        <w:gridCol w:w="7660"/>
      </w:tblGrid>
      <w:tr w:rsidR="00D7518E" w:rsidRPr="00D7518E" w14:paraId="58FF8144" w14:textId="77777777" w:rsidTr="00D7518E">
        <w:trPr>
          <w:trHeight w:val="290"/>
        </w:trPr>
        <w:tc>
          <w:tcPr>
            <w:tcW w:w="2600" w:type="dxa"/>
            <w:shd w:val="clear" w:color="auto" w:fill="auto"/>
            <w:noWrap/>
            <w:vAlign w:val="bottom"/>
            <w:hideMark/>
          </w:tcPr>
          <w:p w14:paraId="787AE924" w14:textId="77777777" w:rsidR="00D7518E" w:rsidRPr="00D7518E" w:rsidRDefault="00D7518E" w:rsidP="00D7518E">
            <w:pPr>
              <w:pStyle w:val="BlueSyntax"/>
              <w:rPr>
                <w:lang w:eastAsia="en-US"/>
              </w:rPr>
            </w:pPr>
            <w:r w:rsidRPr="00D7518E">
              <w:rPr>
                <w:lang w:eastAsia="en-US"/>
              </w:rPr>
              <w:t>@Entity</w:t>
            </w:r>
          </w:p>
        </w:tc>
        <w:tc>
          <w:tcPr>
            <w:tcW w:w="7660" w:type="dxa"/>
            <w:shd w:val="clear" w:color="auto" w:fill="auto"/>
            <w:noWrap/>
            <w:vAlign w:val="bottom"/>
            <w:hideMark/>
          </w:tcPr>
          <w:p w14:paraId="1E4F0856" w14:textId="77777777" w:rsidR="00D7518E" w:rsidRPr="00D7518E" w:rsidRDefault="00D7518E" w:rsidP="00D7518E">
            <w:pPr>
              <w:spacing w:after="0"/>
              <w:rPr>
                <w:rFonts w:ascii="Calibri" w:eastAsia="Times New Roman" w:hAnsi="Calibri" w:cs="Calibri"/>
                <w:color w:val="000000"/>
                <w:lang w:eastAsia="en-US"/>
              </w:rPr>
            </w:pPr>
            <w:r w:rsidRPr="00D7518E">
              <w:rPr>
                <w:rFonts w:ascii="Calibri" w:eastAsia="Times New Roman" w:hAnsi="Calibri" w:cs="Calibri"/>
                <w:bCs/>
                <w:color w:val="000000"/>
                <w:lang w:eastAsia="en-US"/>
              </w:rPr>
              <w:t>Marks java class to a Table name</w:t>
            </w:r>
          </w:p>
        </w:tc>
      </w:tr>
      <w:tr w:rsidR="00D7518E" w:rsidRPr="00D7518E" w14:paraId="2FF51C17" w14:textId="77777777" w:rsidTr="00D7518E">
        <w:trPr>
          <w:trHeight w:val="290"/>
        </w:trPr>
        <w:tc>
          <w:tcPr>
            <w:tcW w:w="2600" w:type="dxa"/>
            <w:shd w:val="clear" w:color="auto" w:fill="auto"/>
            <w:noWrap/>
            <w:vAlign w:val="bottom"/>
            <w:hideMark/>
          </w:tcPr>
          <w:p w14:paraId="5D0EE61E" w14:textId="77777777" w:rsidR="00D7518E" w:rsidRPr="00D7518E" w:rsidRDefault="00D7518E" w:rsidP="00D7518E">
            <w:pPr>
              <w:pStyle w:val="BlueSyntax"/>
              <w:rPr>
                <w:lang w:eastAsia="en-US"/>
              </w:rPr>
            </w:pPr>
            <w:r w:rsidRPr="00D7518E">
              <w:rPr>
                <w:lang w:eastAsia="en-US"/>
              </w:rPr>
              <w:t>@Table(name="tabname")</w:t>
            </w:r>
          </w:p>
        </w:tc>
        <w:tc>
          <w:tcPr>
            <w:tcW w:w="7660" w:type="dxa"/>
            <w:shd w:val="clear" w:color="auto" w:fill="auto"/>
            <w:noWrap/>
            <w:vAlign w:val="bottom"/>
            <w:hideMark/>
          </w:tcPr>
          <w:p w14:paraId="1F9EF3A1" w14:textId="77777777" w:rsidR="00D7518E" w:rsidRPr="00D7518E" w:rsidRDefault="00D7518E" w:rsidP="00D7518E">
            <w:pPr>
              <w:spacing w:after="0"/>
              <w:rPr>
                <w:rFonts w:ascii="Calibri" w:eastAsia="Times New Roman" w:hAnsi="Calibri" w:cs="Calibri"/>
                <w:color w:val="000000"/>
                <w:lang w:eastAsia="en-US"/>
              </w:rPr>
            </w:pPr>
            <w:r w:rsidRPr="00D7518E">
              <w:rPr>
                <w:rFonts w:ascii="Calibri" w:eastAsia="Times New Roman" w:hAnsi="Calibri" w:cs="Calibri"/>
                <w:bCs/>
                <w:color w:val="000000"/>
                <w:lang w:eastAsia="en-US"/>
              </w:rPr>
              <w:t>Provides table name, when table name &amp; class names are different .</w:t>
            </w:r>
          </w:p>
        </w:tc>
      </w:tr>
      <w:tr w:rsidR="00D7518E" w:rsidRPr="00D7518E" w14:paraId="42156D77" w14:textId="77777777" w:rsidTr="00D7518E">
        <w:trPr>
          <w:trHeight w:val="290"/>
        </w:trPr>
        <w:tc>
          <w:tcPr>
            <w:tcW w:w="2600" w:type="dxa"/>
            <w:shd w:val="clear" w:color="auto" w:fill="auto"/>
            <w:noWrap/>
            <w:vAlign w:val="bottom"/>
            <w:hideMark/>
          </w:tcPr>
          <w:p w14:paraId="69436576" w14:textId="77777777" w:rsidR="00D7518E" w:rsidRPr="00D7518E" w:rsidRDefault="00D7518E" w:rsidP="00D7518E">
            <w:pPr>
              <w:pStyle w:val="BlueSyntax"/>
              <w:rPr>
                <w:lang w:eastAsia="en-US"/>
              </w:rPr>
            </w:pPr>
            <w:r w:rsidRPr="00D7518E">
              <w:rPr>
                <w:lang w:eastAsia="en-US"/>
              </w:rPr>
              <w:t>@Id</w:t>
            </w:r>
          </w:p>
        </w:tc>
        <w:tc>
          <w:tcPr>
            <w:tcW w:w="7660" w:type="dxa"/>
            <w:shd w:val="clear" w:color="auto" w:fill="auto"/>
            <w:noWrap/>
            <w:vAlign w:val="bottom"/>
            <w:hideMark/>
          </w:tcPr>
          <w:p w14:paraId="5998482B" w14:textId="77777777" w:rsidR="00D7518E" w:rsidRPr="00D7518E" w:rsidRDefault="00D7518E" w:rsidP="00D7518E">
            <w:pPr>
              <w:spacing w:after="0"/>
              <w:rPr>
                <w:rFonts w:ascii="Calibri" w:eastAsia="Times New Roman" w:hAnsi="Calibri" w:cs="Calibri"/>
                <w:color w:val="000000"/>
                <w:lang w:eastAsia="en-US"/>
              </w:rPr>
            </w:pPr>
            <w:r w:rsidRPr="00D7518E">
              <w:rPr>
                <w:rFonts w:ascii="Calibri" w:eastAsia="Times New Roman" w:hAnsi="Calibri" w:cs="Calibri"/>
                <w:color w:val="000000"/>
                <w:lang w:eastAsia="en-US"/>
              </w:rPr>
              <w:t>Identifies the unique ID of the database entry</w:t>
            </w:r>
          </w:p>
        </w:tc>
      </w:tr>
      <w:tr w:rsidR="00D7518E" w:rsidRPr="00D7518E" w14:paraId="0D359CB0" w14:textId="77777777" w:rsidTr="00D7518E">
        <w:trPr>
          <w:trHeight w:val="290"/>
        </w:trPr>
        <w:tc>
          <w:tcPr>
            <w:tcW w:w="2600" w:type="dxa"/>
            <w:shd w:val="clear" w:color="auto" w:fill="auto"/>
            <w:noWrap/>
            <w:vAlign w:val="bottom"/>
            <w:hideMark/>
          </w:tcPr>
          <w:p w14:paraId="4B1551E2" w14:textId="77777777" w:rsidR="00D7518E" w:rsidRPr="00D7518E" w:rsidRDefault="00D7518E" w:rsidP="00D7518E">
            <w:pPr>
              <w:pStyle w:val="BlueSyntax"/>
              <w:rPr>
                <w:lang w:eastAsia="en-US"/>
              </w:rPr>
            </w:pPr>
            <w:r w:rsidRPr="00D7518E">
              <w:rPr>
                <w:lang w:eastAsia="en-US"/>
              </w:rPr>
              <w:t>@GeneratedValue</w:t>
            </w:r>
          </w:p>
        </w:tc>
        <w:tc>
          <w:tcPr>
            <w:tcW w:w="7660" w:type="dxa"/>
            <w:shd w:val="clear" w:color="auto" w:fill="auto"/>
            <w:noWrap/>
            <w:vAlign w:val="bottom"/>
            <w:hideMark/>
          </w:tcPr>
          <w:p w14:paraId="0BF33B46" w14:textId="77777777" w:rsidR="00D7518E" w:rsidRPr="00D7518E" w:rsidRDefault="00D7518E" w:rsidP="00D7518E">
            <w:pPr>
              <w:spacing w:after="0"/>
              <w:rPr>
                <w:rFonts w:ascii="Calibri" w:eastAsia="Times New Roman" w:hAnsi="Calibri" w:cs="Calibri"/>
                <w:color w:val="000000"/>
                <w:lang w:eastAsia="en-US"/>
              </w:rPr>
            </w:pPr>
            <w:r w:rsidRPr="00D7518E">
              <w:rPr>
                <w:rFonts w:ascii="Calibri" w:eastAsia="Times New Roman" w:hAnsi="Calibri" w:cs="Calibri"/>
                <w:color w:val="000000"/>
                <w:lang w:eastAsia="en-US"/>
              </w:rPr>
              <w:t>Together with an ID this annotation defines that value is generated automatically.</w:t>
            </w:r>
          </w:p>
        </w:tc>
      </w:tr>
      <w:tr w:rsidR="00D7518E" w:rsidRPr="00D7518E" w14:paraId="1B8D226A" w14:textId="77777777" w:rsidTr="00D7518E">
        <w:trPr>
          <w:trHeight w:val="290"/>
        </w:trPr>
        <w:tc>
          <w:tcPr>
            <w:tcW w:w="2600" w:type="dxa"/>
            <w:shd w:val="clear" w:color="auto" w:fill="auto"/>
            <w:noWrap/>
            <w:vAlign w:val="bottom"/>
            <w:hideMark/>
          </w:tcPr>
          <w:p w14:paraId="5CC8BE83" w14:textId="77777777" w:rsidR="00D7518E" w:rsidRPr="00D7518E" w:rsidRDefault="00D7518E" w:rsidP="00D7518E">
            <w:pPr>
              <w:pStyle w:val="BlueSyntax"/>
              <w:rPr>
                <w:lang w:eastAsia="en-US"/>
              </w:rPr>
            </w:pPr>
            <w:r w:rsidRPr="00D7518E">
              <w:rPr>
                <w:lang w:eastAsia="en-US"/>
              </w:rPr>
              <w:t>@Transient</w:t>
            </w:r>
          </w:p>
        </w:tc>
        <w:tc>
          <w:tcPr>
            <w:tcW w:w="7660" w:type="dxa"/>
            <w:shd w:val="clear" w:color="auto" w:fill="auto"/>
            <w:noWrap/>
            <w:vAlign w:val="bottom"/>
            <w:hideMark/>
          </w:tcPr>
          <w:p w14:paraId="1C4198BC" w14:textId="77777777" w:rsidR="00D7518E" w:rsidRPr="00D7518E" w:rsidRDefault="00D7518E" w:rsidP="00D7518E">
            <w:pPr>
              <w:spacing w:after="0"/>
              <w:rPr>
                <w:rFonts w:ascii="Calibri" w:eastAsia="Times New Roman" w:hAnsi="Calibri" w:cs="Calibri"/>
                <w:color w:val="000000"/>
                <w:lang w:eastAsia="en-US"/>
              </w:rPr>
            </w:pPr>
            <w:r w:rsidRPr="00D7518E">
              <w:rPr>
                <w:rFonts w:ascii="Calibri" w:eastAsia="Times New Roman" w:hAnsi="Calibri" w:cs="Calibri"/>
                <w:color w:val="000000"/>
                <w:lang w:eastAsia="en-US"/>
              </w:rPr>
              <w:t>Field will not be saved in database</w:t>
            </w:r>
          </w:p>
        </w:tc>
      </w:tr>
    </w:tbl>
    <w:p w14:paraId="1C398895" w14:textId="692A2883" w:rsidR="00F04222" w:rsidRDefault="00F04222" w:rsidP="00F04222">
      <w:r w:rsidRPr="00170591">
        <w:t>The central interface in Spring Data repository abstraction is </w:t>
      </w:r>
      <w:r w:rsidRPr="00170591">
        <w:rPr>
          <w:b/>
          <w:color w:val="FF0000"/>
        </w:rPr>
        <w:t>Repository</w:t>
      </w:r>
      <w:r w:rsidRPr="00170591">
        <w:rPr>
          <w:color w:val="FF0000"/>
        </w:rPr>
        <w:t> </w:t>
      </w:r>
      <w:r w:rsidRPr="00170591">
        <w:t>(probably not that much of a surprise). It takes the domain class to manage as well as the id type of the domain class as type arguments</w:t>
      </w:r>
      <w:r>
        <w:t>.</w:t>
      </w:r>
    </w:p>
    <w:p w14:paraId="66397EBD" w14:textId="77777777" w:rsidR="00F04222" w:rsidRDefault="00F04222" w:rsidP="00475191">
      <w:pPr>
        <w:pStyle w:val="Heading3"/>
        <w:spacing w:after="0"/>
      </w:pPr>
      <w:bookmarkStart w:id="101" w:name="_Toc98762637"/>
      <w:r>
        <w:lastRenderedPageBreak/>
        <w:t>Spring 4 Data</w:t>
      </w:r>
      <w:bookmarkEnd w:id="101"/>
    </w:p>
    <w:p w14:paraId="4F872A7D" w14:textId="0C5F7FE9" w:rsidR="00F04222" w:rsidRDefault="00F04222" w:rsidP="00F04222">
      <w:r w:rsidRPr="00410B27">
        <w:t>Spring Data Commons provides all the common abstractions that enable you to connect with different data stores.</w:t>
      </w:r>
      <w:r w:rsidR="00475191">
        <w:t xml:space="preserve"> It </w:t>
      </w:r>
      <w:r>
        <w:t>provides classes &amp; methods, which are common for all the SQL, NoSQL, BigData databases</w:t>
      </w:r>
    </w:p>
    <w:p w14:paraId="34E9B9C7" w14:textId="77777777" w:rsidR="00F04222" w:rsidRPr="006E1BA8" w:rsidRDefault="00F04222" w:rsidP="00F46707">
      <w:pPr>
        <w:pStyle w:val="ListParagraph"/>
        <w:numPr>
          <w:ilvl w:val="0"/>
          <w:numId w:val="31"/>
        </w:numPr>
      </w:pPr>
      <w:r w:rsidRPr="006E1BA8">
        <w:t>Execute CRUD (create, read, update, delete) operations</w:t>
      </w:r>
    </w:p>
    <w:p w14:paraId="0588E69B" w14:textId="77777777" w:rsidR="00F04222" w:rsidRPr="006E1BA8" w:rsidRDefault="00F04222" w:rsidP="00F46707">
      <w:pPr>
        <w:pStyle w:val="ListParagraph"/>
        <w:numPr>
          <w:ilvl w:val="0"/>
          <w:numId w:val="31"/>
        </w:numPr>
      </w:pPr>
      <w:r w:rsidRPr="006E1BA8">
        <w:t>Sorting</w:t>
      </w:r>
    </w:p>
    <w:p w14:paraId="70037D94" w14:textId="77777777" w:rsidR="00F04222" w:rsidRPr="006E1BA8" w:rsidRDefault="00F04222" w:rsidP="00F46707">
      <w:pPr>
        <w:pStyle w:val="ListParagraph"/>
        <w:numPr>
          <w:ilvl w:val="0"/>
          <w:numId w:val="31"/>
        </w:numPr>
      </w:pPr>
      <w:r w:rsidRPr="006E1BA8">
        <w:t>Page-wise reading (pagination)</w:t>
      </w:r>
    </w:p>
    <w:p w14:paraId="2B3B4196" w14:textId="661BB2A7" w:rsidR="00F04222" w:rsidRDefault="00F04222" w:rsidP="00D7518E">
      <w:pPr>
        <w:jc w:val="center"/>
      </w:pPr>
      <w:r>
        <w:rPr>
          <w:noProof/>
          <w:lang w:eastAsia="en-US"/>
        </w:rPr>
        <w:drawing>
          <wp:inline distT="0" distB="0" distL="0" distR="0" wp14:anchorId="73450843" wp14:editId="2C448C07">
            <wp:extent cx="4471189" cy="320675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47840" cy="3261724"/>
                    </a:xfrm>
                    <a:prstGeom prst="rect">
                      <a:avLst/>
                    </a:prstGeom>
                    <a:noFill/>
                  </pic:spPr>
                </pic:pic>
              </a:graphicData>
            </a:graphic>
          </wp:inline>
        </w:drawing>
      </w:r>
    </w:p>
    <w:p w14:paraId="1B4FCFFE" w14:textId="77777777" w:rsidR="00F04222" w:rsidRPr="00B265F4" w:rsidRDefault="00F04222" w:rsidP="00633595">
      <w:pPr>
        <w:pStyle w:val="Heading30"/>
      </w:pPr>
      <w:bookmarkStart w:id="102" w:name="_Toc98762638"/>
      <w:r w:rsidRPr="00B265F4">
        <w:t>1.Repositoy</w:t>
      </w:r>
      <w:bookmarkEnd w:id="102"/>
    </w:p>
    <w:p w14:paraId="5FEB009A" w14:textId="427BE245" w:rsidR="00F04222" w:rsidRDefault="00F04222" w:rsidP="00F04222">
      <w:r>
        <w:t xml:space="preserve">Root interface for all Repositoty classes. It is a </w:t>
      </w:r>
      <w:r w:rsidRPr="00E93B41">
        <w:rPr>
          <w:b/>
        </w:rPr>
        <w:t>marker</w:t>
      </w:r>
      <w:r w:rsidRPr="00A32F8A">
        <w:rPr>
          <w:b/>
        </w:rPr>
        <w:t xml:space="preserve"> </w:t>
      </w:r>
      <w:r w:rsidR="00296AD1" w:rsidRPr="00A32F8A">
        <w:rPr>
          <w:b/>
        </w:rPr>
        <w:t>interface</w:t>
      </w:r>
      <w:r w:rsidR="00296AD1">
        <w:rPr>
          <w:b/>
        </w:rPr>
        <w:t xml:space="preserve"> (</w:t>
      </w:r>
      <w:r>
        <w:rPr>
          <w:b/>
        </w:rPr>
        <w:t>no methods)</w:t>
      </w:r>
      <w:r w:rsidR="000F4D56">
        <w:rPr>
          <w:b/>
        </w:rPr>
        <w:t>.</w:t>
      </w:r>
    </w:p>
    <w:p w14:paraId="5582F46A" w14:textId="77777777" w:rsidR="00F04222" w:rsidRDefault="00F04222" w:rsidP="00654FC3">
      <w:pPr>
        <w:spacing w:after="0" w:line="240" w:lineRule="auto"/>
      </w:pPr>
    </w:p>
    <w:p w14:paraId="1BE76E36" w14:textId="77777777" w:rsidR="00F04222" w:rsidRDefault="00F04222" w:rsidP="00633595">
      <w:pPr>
        <w:pStyle w:val="Heading30"/>
      </w:pPr>
      <w:bookmarkStart w:id="103" w:name="_Toc98762639"/>
      <w:r>
        <w:t>2.CurdRepositoy</w:t>
      </w:r>
      <w:bookmarkEnd w:id="103"/>
    </w:p>
    <w:p w14:paraId="187BD015" w14:textId="76D5BD40" w:rsidR="00F04222" w:rsidRDefault="00F04222" w:rsidP="00F04222">
      <w:pPr>
        <w:spacing w:after="0"/>
      </w:pPr>
      <w:r w:rsidRPr="002A5495">
        <w:t xml:space="preserve">It provides </w:t>
      </w:r>
      <w:r w:rsidRPr="002A5495">
        <w:rPr>
          <w:b/>
        </w:rPr>
        <w:t>CRUD</w:t>
      </w:r>
      <w:r w:rsidRPr="002A5495">
        <w:t xml:space="preserve"> operations irr</w:t>
      </w:r>
      <w:r>
        <w:t>espective of the underlying database</w:t>
      </w:r>
      <w:r w:rsidRPr="002A5495">
        <w:t xml:space="preserve">. It extends </w:t>
      </w:r>
      <w:r w:rsidRPr="002A5495">
        <w:rPr>
          <w:b/>
        </w:rPr>
        <w:t>Repository</w:t>
      </w:r>
      <w:r w:rsidRPr="002A5495">
        <w:t xml:space="preserve"> </w:t>
      </w:r>
      <w:r>
        <w:t>interface.</w:t>
      </w:r>
    </w:p>
    <w:p w14:paraId="60EA6D86" w14:textId="77777777" w:rsidR="00F04222" w:rsidRPr="00633595" w:rsidRDefault="00F04222" w:rsidP="00F04222">
      <w:pPr>
        <w:pStyle w:val="Output"/>
        <w:rPr>
          <w:color w:val="4C483D" w:themeColor="text2"/>
          <w:szCs w:val="22"/>
        </w:rPr>
      </w:pPr>
      <w:r w:rsidRPr="00633595">
        <w:rPr>
          <w:bCs/>
          <w:color w:val="7F0055"/>
          <w:szCs w:val="22"/>
        </w:rPr>
        <w:t>public</w:t>
      </w:r>
      <w:r w:rsidRPr="00633595">
        <w:rPr>
          <w:szCs w:val="22"/>
        </w:rPr>
        <w:t xml:space="preserve"> </w:t>
      </w:r>
      <w:r w:rsidRPr="00633595">
        <w:rPr>
          <w:bCs/>
          <w:color w:val="7F0055"/>
          <w:szCs w:val="22"/>
        </w:rPr>
        <w:t>interface</w:t>
      </w:r>
      <w:r w:rsidRPr="00633595">
        <w:rPr>
          <w:szCs w:val="22"/>
        </w:rPr>
        <w:t xml:space="preserve"> CrudRepository&lt;T, ID&gt; </w:t>
      </w:r>
      <w:r w:rsidRPr="00633595">
        <w:rPr>
          <w:bCs/>
          <w:color w:val="7F0055"/>
          <w:szCs w:val="22"/>
        </w:rPr>
        <w:t>extends</w:t>
      </w:r>
      <w:r w:rsidRPr="00633595">
        <w:rPr>
          <w:szCs w:val="22"/>
        </w:rPr>
        <w:t xml:space="preserve"> Repository&lt;T, ID&gt; {</w:t>
      </w:r>
    </w:p>
    <w:p w14:paraId="1C789ADA" w14:textId="77777777" w:rsidR="00F04222" w:rsidRPr="00633595" w:rsidRDefault="00F04222" w:rsidP="00F04222">
      <w:pPr>
        <w:pStyle w:val="Output"/>
        <w:rPr>
          <w:color w:val="4C483D" w:themeColor="text2"/>
          <w:szCs w:val="22"/>
        </w:rPr>
      </w:pPr>
      <w:r w:rsidRPr="00633595">
        <w:rPr>
          <w:szCs w:val="22"/>
        </w:rPr>
        <w:tab/>
        <w:t xml:space="preserve">save(S </w:t>
      </w:r>
      <w:r w:rsidRPr="00633595">
        <w:rPr>
          <w:color w:val="6A3E3E"/>
          <w:szCs w:val="22"/>
        </w:rPr>
        <w:t>entity</w:t>
      </w:r>
      <w:r w:rsidRPr="00633595">
        <w:rPr>
          <w:szCs w:val="22"/>
        </w:rPr>
        <w:t>);</w:t>
      </w:r>
    </w:p>
    <w:p w14:paraId="04B5DD18" w14:textId="42147308" w:rsidR="00F04222" w:rsidRPr="00633595" w:rsidRDefault="00F04222" w:rsidP="00F04222">
      <w:pPr>
        <w:pStyle w:val="Output"/>
        <w:rPr>
          <w:color w:val="4C483D" w:themeColor="text2"/>
          <w:szCs w:val="22"/>
        </w:rPr>
      </w:pPr>
      <w:r w:rsidRPr="00633595">
        <w:rPr>
          <w:szCs w:val="22"/>
        </w:rPr>
        <w:tab/>
        <w:t xml:space="preserve">saveAll(Iterable&lt;S&gt; </w:t>
      </w:r>
      <w:r w:rsidRPr="00633595">
        <w:rPr>
          <w:color w:val="6A3E3E"/>
          <w:szCs w:val="22"/>
        </w:rPr>
        <w:t>entities</w:t>
      </w:r>
      <w:r w:rsidRPr="00633595">
        <w:rPr>
          <w:szCs w:val="22"/>
        </w:rPr>
        <w:t>);</w:t>
      </w:r>
    </w:p>
    <w:p w14:paraId="4FEF9D83" w14:textId="77777777" w:rsidR="00F04222" w:rsidRPr="00633595" w:rsidRDefault="00F04222" w:rsidP="00F04222">
      <w:pPr>
        <w:pStyle w:val="Output"/>
        <w:rPr>
          <w:color w:val="4C483D" w:themeColor="text2"/>
          <w:szCs w:val="22"/>
        </w:rPr>
      </w:pPr>
      <w:r w:rsidRPr="00633595">
        <w:rPr>
          <w:szCs w:val="22"/>
        </w:rPr>
        <w:tab/>
        <w:t xml:space="preserve">Optional&lt;T&gt; findById(ID </w:t>
      </w:r>
      <w:r w:rsidRPr="00633595">
        <w:rPr>
          <w:color w:val="6A3E3E"/>
          <w:szCs w:val="22"/>
        </w:rPr>
        <w:t>id</w:t>
      </w:r>
      <w:r w:rsidRPr="00633595">
        <w:rPr>
          <w:szCs w:val="22"/>
        </w:rPr>
        <w:t>);</w:t>
      </w:r>
    </w:p>
    <w:p w14:paraId="367A827B" w14:textId="77777777" w:rsidR="00F04222" w:rsidRPr="00633595" w:rsidRDefault="00F04222" w:rsidP="00F04222">
      <w:pPr>
        <w:pStyle w:val="Output"/>
        <w:rPr>
          <w:color w:val="4C483D" w:themeColor="text2"/>
          <w:szCs w:val="22"/>
        </w:rPr>
      </w:pPr>
      <w:r w:rsidRPr="00633595">
        <w:rPr>
          <w:szCs w:val="22"/>
        </w:rPr>
        <w:tab/>
        <w:t>Iterable&lt;T&gt; findAll();</w:t>
      </w:r>
    </w:p>
    <w:p w14:paraId="50B6FC15" w14:textId="258DBEB1" w:rsidR="00F04222" w:rsidRPr="00633595" w:rsidRDefault="00F04222" w:rsidP="00F04222">
      <w:pPr>
        <w:pStyle w:val="Output"/>
        <w:rPr>
          <w:color w:val="4C483D" w:themeColor="text2"/>
          <w:szCs w:val="22"/>
        </w:rPr>
      </w:pPr>
      <w:r w:rsidRPr="00633595">
        <w:rPr>
          <w:szCs w:val="22"/>
        </w:rPr>
        <w:tab/>
        <w:t xml:space="preserve">Iterable&lt;T&gt; findAllById(Iterable&lt;ID&gt; </w:t>
      </w:r>
      <w:r w:rsidRPr="00633595">
        <w:rPr>
          <w:color w:val="6A3E3E"/>
          <w:szCs w:val="22"/>
        </w:rPr>
        <w:t>ids</w:t>
      </w:r>
      <w:r w:rsidRPr="00633595">
        <w:rPr>
          <w:szCs w:val="22"/>
        </w:rPr>
        <w:t>);</w:t>
      </w:r>
      <w:r w:rsidRPr="00633595">
        <w:rPr>
          <w:szCs w:val="22"/>
        </w:rPr>
        <w:tab/>
      </w:r>
    </w:p>
    <w:p w14:paraId="16F19C7B" w14:textId="77777777" w:rsidR="00F04222" w:rsidRPr="00633595" w:rsidRDefault="00F04222" w:rsidP="00F04222">
      <w:pPr>
        <w:pStyle w:val="Output"/>
        <w:rPr>
          <w:color w:val="4C483D" w:themeColor="text2"/>
          <w:szCs w:val="22"/>
        </w:rPr>
      </w:pPr>
      <w:r w:rsidRPr="00633595">
        <w:rPr>
          <w:szCs w:val="22"/>
        </w:rPr>
        <w:tab/>
      </w:r>
      <w:r w:rsidRPr="00633595">
        <w:rPr>
          <w:bCs/>
          <w:color w:val="7F0055"/>
          <w:szCs w:val="22"/>
        </w:rPr>
        <w:t>void</w:t>
      </w:r>
      <w:r w:rsidRPr="00633595">
        <w:rPr>
          <w:szCs w:val="22"/>
        </w:rPr>
        <w:t xml:space="preserve"> deleteById(ID </w:t>
      </w:r>
      <w:r w:rsidRPr="00633595">
        <w:rPr>
          <w:color w:val="6A3E3E"/>
          <w:szCs w:val="22"/>
        </w:rPr>
        <w:t>id</w:t>
      </w:r>
      <w:r w:rsidRPr="00633595">
        <w:rPr>
          <w:szCs w:val="22"/>
        </w:rPr>
        <w:t>);</w:t>
      </w:r>
    </w:p>
    <w:p w14:paraId="4E0CCEE8" w14:textId="77777777" w:rsidR="00F04222" w:rsidRPr="00633595" w:rsidRDefault="00F04222" w:rsidP="00F04222">
      <w:pPr>
        <w:pStyle w:val="Output"/>
        <w:rPr>
          <w:color w:val="4C483D" w:themeColor="text2"/>
          <w:szCs w:val="22"/>
        </w:rPr>
      </w:pPr>
      <w:r w:rsidRPr="00633595">
        <w:rPr>
          <w:szCs w:val="22"/>
        </w:rPr>
        <w:tab/>
      </w:r>
      <w:r w:rsidRPr="00633595">
        <w:rPr>
          <w:bCs/>
          <w:color w:val="7F0055"/>
          <w:szCs w:val="22"/>
        </w:rPr>
        <w:t>void</w:t>
      </w:r>
      <w:r w:rsidRPr="00633595">
        <w:rPr>
          <w:szCs w:val="22"/>
        </w:rPr>
        <w:t xml:space="preserve"> delete(T </w:t>
      </w:r>
      <w:r w:rsidRPr="00633595">
        <w:rPr>
          <w:color w:val="6A3E3E"/>
          <w:szCs w:val="22"/>
        </w:rPr>
        <w:t>entity</w:t>
      </w:r>
      <w:r w:rsidRPr="00633595">
        <w:rPr>
          <w:szCs w:val="22"/>
        </w:rPr>
        <w:t>);</w:t>
      </w:r>
    </w:p>
    <w:p w14:paraId="5C6A8B46" w14:textId="77777777" w:rsidR="00F04222" w:rsidRPr="00633595" w:rsidRDefault="00F04222" w:rsidP="00F04222">
      <w:pPr>
        <w:pStyle w:val="Output"/>
        <w:rPr>
          <w:color w:val="4C483D" w:themeColor="text2"/>
          <w:szCs w:val="22"/>
        </w:rPr>
      </w:pPr>
      <w:r w:rsidRPr="00633595">
        <w:rPr>
          <w:szCs w:val="22"/>
        </w:rPr>
        <w:tab/>
      </w:r>
      <w:r w:rsidRPr="00633595">
        <w:rPr>
          <w:bCs/>
          <w:color w:val="7F0055"/>
          <w:szCs w:val="22"/>
        </w:rPr>
        <w:t>void</w:t>
      </w:r>
      <w:r w:rsidRPr="00633595">
        <w:rPr>
          <w:szCs w:val="22"/>
        </w:rPr>
        <w:t xml:space="preserve"> deleteAll(Iterable&lt;? </w:t>
      </w:r>
      <w:r w:rsidRPr="00633595">
        <w:rPr>
          <w:bCs/>
          <w:color w:val="7F0055"/>
          <w:szCs w:val="22"/>
        </w:rPr>
        <w:t>extends</w:t>
      </w:r>
      <w:r w:rsidRPr="00633595">
        <w:rPr>
          <w:szCs w:val="22"/>
        </w:rPr>
        <w:t xml:space="preserve"> T&gt; </w:t>
      </w:r>
      <w:r w:rsidRPr="00633595">
        <w:rPr>
          <w:color w:val="6A3E3E"/>
          <w:szCs w:val="22"/>
        </w:rPr>
        <w:t>entities</w:t>
      </w:r>
      <w:r w:rsidRPr="00633595">
        <w:rPr>
          <w:szCs w:val="22"/>
        </w:rPr>
        <w:t>);</w:t>
      </w:r>
    </w:p>
    <w:p w14:paraId="56436C6D" w14:textId="49D95C66" w:rsidR="00F04222" w:rsidRPr="00633595" w:rsidRDefault="00F04222" w:rsidP="00F04222">
      <w:pPr>
        <w:pStyle w:val="Output"/>
        <w:rPr>
          <w:color w:val="4C483D" w:themeColor="text2"/>
          <w:szCs w:val="22"/>
        </w:rPr>
      </w:pPr>
      <w:r w:rsidRPr="00633595">
        <w:rPr>
          <w:szCs w:val="22"/>
        </w:rPr>
        <w:tab/>
      </w:r>
      <w:r w:rsidRPr="00633595">
        <w:rPr>
          <w:bCs/>
          <w:color w:val="7F0055"/>
          <w:szCs w:val="22"/>
        </w:rPr>
        <w:t>void</w:t>
      </w:r>
      <w:r w:rsidRPr="00633595">
        <w:rPr>
          <w:szCs w:val="22"/>
        </w:rPr>
        <w:t xml:space="preserve"> deleteAll();</w:t>
      </w:r>
      <w:r w:rsidRPr="00633595">
        <w:rPr>
          <w:szCs w:val="22"/>
        </w:rPr>
        <w:tab/>
      </w:r>
    </w:p>
    <w:p w14:paraId="73A38702" w14:textId="77777777" w:rsidR="00F04222" w:rsidRPr="00633595" w:rsidRDefault="00F04222" w:rsidP="00F04222">
      <w:pPr>
        <w:pStyle w:val="Output"/>
        <w:rPr>
          <w:color w:val="4C483D" w:themeColor="text2"/>
          <w:szCs w:val="22"/>
        </w:rPr>
      </w:pPr>
      <w:r w:rsidRPr="00633595">
        <w:rPr>
          <w:szCs w:val="22"/>
        </w:rPr>
        <w:tab/>
      </w:r>
      <w:r w:rsidRPr="00633595">
        <w:rPr>
          <w:bCs/>
          <w:color w:val="7F0055"/>
          <w:szCs w:val="22"/>
        </w:rPr>
        <w:t>boolean</w:t>
      </w:r>
      <w:r w:rsidRPr="00633595">
        <w:rPr>
          <w:szCs w:val="22"/>
        </w:rPr>
        <w:t xml:space="preserve"> existsById(ID </w:t>
      </w:r>
      <w:r w:rsidRPr="00633595">
        <w:rPr>
          <w:color w:val="6A3E3E"/>
          <w:szCs w:val="22"/>
        </w:rPr>
        <w:t>id</w:t>
      </w:r>
      <w:r w:rsidRPr="00633595">
        <w:rPr>
          <w:szCs w:val="22"/>
        </w:rPr>
        <w:t>);</w:t>
      </w:r>
    </w:p>
    <w:p w14:paraId="637F49C4" w14:textId="77777777" w:rsidR="00F04222" w:rsidRPr="00633595" w:rsidRDefault="00F04222" w:rsidP="00F04222">
      <w:pPr>
        <w:pStyle w:val="Output"/>
        <w:rPr>
          <w:color w:val="4C483D" w:themeColor="text2"/>
          <w:szCs w:val="22"/>
        </w:rPr>
      </w:pPr>
      <w:r w:rsidRPr="00633595">
        <w:rPr>
          <w:szCs w:val="22"/>
        </w:rPr>
        <w:tab/>
      </w:r>
      <w:r w:rsidRPr="00633595">
        <w:rPr>
          <w:bCs/>
          <w:color w:val="7F0055"/>
          <w:szCs w:val="22"/>
        </w:rPr>
        <w:t>long</w:t>
      </w:r>
      <w:r w:rsidRPr="00633595">
        <w:rPr>
          <w:szCs w:val="22"/>
        </w:rPr>
        <w:t xml:space="preserve"> count(); </w:t>
      </w:r>
    </w:p>
    <w:p w14:paraId="253DCFBA" w14:textId="77777777" w:rsidR="00F04222" w:rsidRPr="00633595" w:rsidRDefault="00F04222" w:rsidP="00F04222">
      <w:pPr>
        <w:pStyle w:val="Output"/>
        <w:rPr>
          <w:szCs w:val="22"/>
        </w:rPr>
      </w:pPr>
      <w:r w:rsidRPr="00633595">
        <w:rPr>
          <w:szCs w:val="22"/>
        </w:rPr>
        <w:t>}</w:t>
      </w:r>
    </w:p>
    <w:p w14:paraId="52BB80B5" w14:textId="77777777" w:rsidR="00F04222" w:rsidRDefault="00F04222" w:rsidP="00F04222">
      <w:pPr>
        <w:pStyle w:val="Heading30"/>
      </w:pPr>
      <w:bookmarkStart w:id="104" w:name="_Toc98762640"/>
      <w:r>
        <w:t>3.</w:t>
      </w:r>
      <w:r w:rsidRPr="00203F52">
        <w:t>PagingAndSortingRepository</w:t>
      </w:r>
      <w:bookmarkEnd w:id="104"/>
    </w:p>
    <w:p w14:paraId="7E4579AA" w14:textId="77777777" w:rsidR="00F04222" w:rsidRPr="00491CC0" w:rsidRDefault="00F04222" w:rsidP="00F04222">
      <w:pPr>
        <w:spacing w:after="0"/>
      </w:pPr>
      <w:r w:rsidRPr="00491CC0">
        <w:t>PagingAndSortingRepository provides options to</w:t>
      </w:r>
    </w:p>
    <w:p w14:paraId="4A596DC3" w14:textId="77777777" w:rsidR="00F04222" w:rsidRPr="00491CC0" w:rsidRDefault="00F04222" w:rsidP="00F46707">
      <w:pPr>
        <w:pStyle w:val="ListParagraph"/>
        <w:numPr>
          <w:ilvl w:val="0"/>
          <w:numId w:val="32"/>
        </w:numPr>
      </w:pPr>
      <w:r w:rsidRPr="00491CC0">
        <w:rPr>
          <w:b/>
        </w:rPr>
        <w:t>Sort</w:t>
      </w:r>
      <w:r w:rsidRPr="00491CC0">
        <w:t xml:space="preserve"> your data using </w:t>
      </w:r>
      <w:r w:rsidRPr="00491CC0">
        <w:rPr>
          <w:b/>
        </w:rPr>
        <w:t>Sort interface</w:t>
      </w:r>
    </w:p>
    <w:p w14:paraId="63D4A72E" w14:textId="77777777" w:rsidR="00F04222" w:rsidRPr="00491CC0" w:rsidRDefault="00F04222" w:rsidP="00F46707">
      <w:pPr>
        <w:pStyle w:val="ListParagraph"/>
        <w:numPr>
          <w:ilvl w:val="0"/>
          <w:numId w:val="32"/>
        </w:numPr>
        <w:spacing w:after="0"/>
      </w:pPr>
      <w:r w:rsidRPr="00491CC0">
        <w:rPr>
          <w:b/>
        </w:rPr>
        <w:lastRenderedPageBreak/>
        <w:t>Paginate</w:t>
      </w:r>
      <w:r w:rsidRPr="00491CC0">
        <w:t xml:space="preserve"> your data using </w:t>
      </w:r>
      <w:r w:rsidRPr="00491CC0">
        <w:rPr>
          <w:b/>
        </w:rPr>
        <w:t>Pageable interface</w:t>
      </w:r>
      <w:r w:rsidRPr="00491CC0">
        <w:t>, which provides methods for pagination - getPageNumber(), getPageSize(), next(), previousOrFirst() etc</w:t>
      </w:r>
    </w:p>
    <w:p w14:paraId="5EDFFD0D" w14:textId="5821D380" w:rsidR="00F04222" w:rsidRPr="00491CC0" w:rsidRDefault="00F04222" w:rsidP="00F04222">
      <w:pPr>
        <w:pStyle w:val="Output"/>
        <w:ind w:left="1080"/>
        <w:rPr>
          <w:color w:val="4C483D" w:themeColor="text2"/>
        </w:rPr>
      </w:pPr>
      <w:r w:rsidRPr="00491CC0">
        <w:rPr>
          <w:bCs/>
          <w:color w:val="7F0055"/>
        </w:rPr>
        <w:t>public</w:t>
      </w:r>
      <w:r w:rsidRPr="00491CC0">
        <w:t xml:space="preserve"> </w:t>
      </w:r>
      <w:r w:rsidRPr="00491CC0">
        <w:rPr>
          <w:bCs/>
          <w:color w:val="7F0055"/>
        </w:rPr>
        <w:t>abstract</w:t>
      </w:r>
      <w:r w:rsidRPr="00491CC0">
        <w:t xml:space="preserve"> </w:t>
      </w:r>
      <w:r w:rsidRPr="00491CC0">
        <w:rPr>
          <w:bCs/>
          <w:color w:val="7F0055"/>
        </w:rPr>
        <w:t>interface</w:t>
      </w:r>
      <w:r w:rsidRPr="00491CC0">
        <w:t xml:space="preserve"> PagingAndSortingRepository </w:t>
      </w:r>
      <w:r w:rsidRPr="00491CC0">
        <w:rPr>
          <w:bCs/>
          <w:color w:val="7F0055"/>
        </w:rPr>
        <w:t>extends</w:t>
      </w:r>
      <w:r w:rsidRPr="00491CC0">
        <w:t xml:space="preserve"> CrudRepository {</w:t>
      </w:r>
    </w:p>
    <w:p w14:paraId="51FBB9E8" w14:textId="77777777" w:rsidR="00F04222" w:rsidRPr="00491CC0" w:rsidRDefault="00F04222" w:rsidP="00F04222">
      <w:pPr>
        <w:pStyle w:val="Output"/>
        <w:ind w:left="1080" w:firstLine="360"/>
        <w:rPr>
          <w:color w:val="4C483D" w:themeColor="text2"/>
        </w:rPr>
      </w:pPr>
      <w:r w:rsidRPr="00491CC0">
        <w:rPr>
          <w:bCs/>
          <w:color w:val="7F0055"/>
        </w:rPr>
        <w:t>public</w:t>
      </w:r>
      <w:r w:rsidRPr="00491CC0">
        <w:t xml:space="preserve"> Iterable findAll(Sort </w:t>
      </w:r>
      <w:r w:rsidRPr="00491CC0">
        <w:rPr>
          <w:color w:val="6A3E3E"/>
        </w:rPr>
        <w:t>sort</w:t>
      </w:r>
      <w:r w:rsidRPr="00491CC0">
        <w:t>);</w:t>
      </w:r>
    </w:p>
    <w:p w14:paraId="4BE56898" w14:textId="24BBAAC5" w:rsidR="00F04222" w:rsidRPr="00491CC0" w:rsidRDefault="00F04222" w:rsidP="006F60FF">
      <w:pPr>
        <w:pStyle w:val="Output"/>
        <w:ind w:left="1080" w:firstLine="360"/>
        <w:rPr>
          <w:color w:val="4C483D" w:themeColor="text2"/>
        </w:rPr>
      </w:pPr>
      <w:r w:rsidRPr="00491CC0">
        <w:rPr>
          <w:bCs/>
          <w:color w:val="7F0055"/>
        </w:rPr>
        <w:t>public</w:t>
      </w:r>
      <w:r w:rsidRPr="00491CC0">
        <w:t xml:space="preserve"> Page findAll(Pageable </w:t>
      </w:r>
      <w:r w:rsidRPr="00491CC0">
        <w:rPr>
          <w:color w:val="6A3E3E"/>
        </w:rPr>
        <w:t>pageable</w:t>
      </w:r>
      <w:r w:rsidRPr="00491CC0">
        <w:t>);</w:t>
      </w:r>
    </w:p>
    <w:p w14:paraId="3AEA732C" w14:textId="77777777" w:rsidR="00F04222" w:rsidRDefault="00F04222" w:rsidP="00F04222">
      <w:pPr>
        <w:pStyle w:val="Output"/>
        <w:ind w:left="1080"/>
      </w:pPr>
      <w:r w:rsidRPr="00491CC0">
        <w:t>}</w:t>
      </w:r>
    </w:p>
    <w:p w14:paraId="36464E01" w14:textId="77777777" w:rsidR="004419E1" w:rsidRDefault="004419E1" w:rsidP="00654FC3">
      <w:pPr>
        <w:spacing w:after="0" w:line="240" w:lineRule="auto"/>
      </w:pPr>
    </w:p>
    <w:p w14:paraId="27704C45" w14:textId="77777777" w:rsidR="00F04222" w:rsidRDefault="00F04222" w:rsidP="00633595">
      <w:pPr>
        <w:pStyle w:val="Heading30"/>
      </w:pPr>
      <w:bookmarkStart w:id="105" w:name="_Toc98762641"/>
      <w:r>
        <w:t>4.Jpa</w:t>
      </w:r>
      <w:r w:rsidRPr="00203F52">
        <w:t>Repository</w:t>
      </w:r>
      <w:bookmarkEnd w:id="105"/>
    </w:p>
    <w:p w14:paraId="1A2AAFD6" w14:textId="77777777" w:rsidR="00F04222" w:rsidRDefault="00F04222" w:rsidP="00654FC3">
      <w:pPr>
        <w:spacing w:after="0" w:line="240" w:lineRule="auto"/>
      </w:pPr>
      <w:r w:rsidRPr="001B44BE">
        <w:t>JPA specific extension of </w:t>
      </w:r>
      <w:hyperlink r:id="rId54" w:tooltip="class or interface in org.springframework.data.repository" w:history="1">
        <w:r w:rsidRPr="001B44BE">
          <w:rPr>
            <w:rStyle w:val="Hyperlink"/>
          </w:rPr>
          <w:t>Repository</w:t>
        </w:r>
      </w:hyperlink>
    </w:p>
    <w:p w14:paraId="72A86421" w14:textId="77777777" w:rsidR="00F04222" w:rsidRPr="00633595" w:rsidRDefault="00F04222" w:rsidP="00F04222">
      <w:pPr>
        <w:pStyle w:val="Output"/>
        <w:rPr>
          <w:color w:val="4C483D" w:themeColor="text2"/>
          <w:szCs w:val="22"/>
        </w:rPr>
      </w:pPr>
      <w:r w:rsidRPr="00633595">
        <w:rPr>
          <w:bCs/>
          <w:color w:val="7F0055"/>
          <w:szCs w:val="22"/>
        </w:rPr>
        <w:t>public</w:t>
      </w:r>
      <w:r w:rsidRPr="00633595">
        <w:rPr>
          <w:szCs w:val="22"/>
        </w:rPr>
        <w:t xml:space="preserve"> </w:t>
      </w:r>
      <w:r w:rsidRPr="00633595">
        <w:rPr>
          <w:bCs/>
          <w:color w:val="7F0055"/>
          <w:szCs w:val="22"/>
        </w:rPr>
        <w:t>interface</w:t>
      </w:r>
      <w:r w:rsidRPr="00633595">
        <w:rPr>
          <w:szCs w:val="22"/>
        </w:rPr>
        <w:t xml:space="preserve"> JpaRepository&lt;T, ID </w:t>
      </w:r>
      <w:r w:rsidRPr="00633595">
        <w:rPr>
          <w:bCs/>
          <w:color w:val="7F0055"/>
          <w:szCs w:val="22"/>
        </w:rPr>
        <w:t>extends</w:t>
      </w:r>
      <w:r w:rsidRPr="00633595">
        <w:rPr>
          <w:szCs w:val="22"/>
        </w:rPr>
        <w:t xml:space="preserve"> Serializable&gt; </w:t>
      </w:r>
      <w:r w:rsidRPr="00633595">
        <w:rPr>
          <w:bCs/>
          <w:color w:val="7F0055"/>
          <w:szCs w:val="22"/>
        </w:rPr>
        <w:t>extends</w:t>
      </w:r>
    </w:p>
    <w:p w14:paraId="41163974" w14:textId="77777777" w:rsidR="00F04222" w:rsidRPr="00633595" w:rsidRDefault="00F04222" w:rsidP="00F04222">
      <w:pPr>
        <w:pStyle w:val="Output"/>
        <w:rPr>
          <w:color w:val="4C483D" w:themeColor="text2"/>
          <w:szCs w:val="22"/>
        </w:rPr>
      </w:pPr>
      <w:r w:rsidRPr="00633595">
        <w:rPr>
          <w:szCs w:val="22"/>
        </w:rPr>
        <w:t>PagingAndSortingRepository&lt;T, ID&gt; {</w:t>
      </w:r>
    </w:p>
    <w:p w14:paraId="0CA6ED89" w14:textId="77777777" w:rsidR="00F04222" w:rsidRPr="00633595" w:rsidRDefault="00F04222" w:rsidP="00F04222">
      <w:pPr>
        <w:pStyle w:val="Output"/>
        <w:rPr>
          <w:color w:val="4C483D" w:themeColor="text2"/>
          <w:szCs w:val="22"/>
        </w:rPr>
      </w:pPr>
      <w:r w:rsidRPr="00633595">
        <w:rPr>
          <w:szCs w:val="22"/>
        </w:rPr>
        <w:t xml:space="preserve">  List&lt;T&gt; findAll();</w:t>
      </w:r>
    </w:p>
    <w:p w14:paraId="7AF364CD" w14:textId="77777777" w:rsidR="00F04222" w:rsidRPr="00633595" w:rsidRDefault="00F04222" w:rsidP="00F04222">
      <w:pPr>
        <w:pStyle w:val="Output"/>
        <w:rPr>
          <w:color w:val="4C483D" w:themeColor="text2"/>
          <w:szCs w:val="22"/>
        </w:rPr>
      </w:pPr>
      <w:r w:rsidRPr="00633595">
        <w:rPr>
          <w:szCs w:val="22"/>
        </w:rPr>
        <w:t xml:space="preserve">  List&lt;T&gt; findAll(Sort </w:t>
      </w:r>
      <w:r w:rsidRPr="00633595">
        <w:rPr>
          <w:color w:val="6A3E3E"/>
          <w:szCs w:val="22"/>
        </w:rPr>
        <w:t>sort</w:t>
      </w:r>
      <w:r w:rsidRPr="00633595">
        <w:rPr>
          <w:szCs w:val="22"/>
        </w:rPr>
        <w:t>);</w:t>
      </w:r>
    </w:p>
    <w:p w14:paraId="666F09FA" w14:textId="77777777" w:rsidR="00F04222" w:rsidRPr="00633595" w:rsidRDefault="00F04222" w:rsidP="00F04222">
      <w:pPr>
        <w:pStyle w:val="Output"/>
        <w:rPr>
          <w:color w:val="4C483D" w:themeColor="text2"/>
          <w:szCs w:val="22"/>
        </w:rPr>
      </w:pPr>
      <w:r w:rsidRPr="00633595">
        <w:rPr>
          <w:szCs w:val="22"/>
        </w:rPr>
        <w:t xml:space="preserve">  List&lt;T&gt; save(Iterable&lt;? </w:t>
      </w:r>
      <w:r w:rsidRPr="00633595">
        <w:rPr>
          <w:bCs/>
          <w:color w:val="7F0055"/>
          <w:szCs w:val="22"/>
        </w:rPr>
        <w:t>extends</w:t>
      </w:r>
      <w:r w:rsidRPr="00633595">
        <w:rPr>
          <w:szCs w:val="22"/>
        </w:rPr>
        <w:t xml:space="preserve"> T&gt; </w:t>
      </w:r>
      <w:r w:rsidRPr="00633595">
        <w:rPr>
          <w:color w:val="6A3E3E"/>
          <w:szCs w:val="22"/>
        </w:rPr>
        <w:t>entities</w:t>
      </w:r>
      <w:r w:rsidRPr="00633595">
        <w:rPr>
          <w:szCs w:val="22"/>
        </w:rPr>
        <w:t>);</w:t>
      </w:r>
    </w:p>
    <w:p w14:paraId="4CDE9F40" w14:textId="77777777" w:rsidR="00F04222" w:rsidRPr="00633595" w:rsidRDefault="00F04222" w:rsidP="00F04222">
      <w:pPr>
        <w:pStyle w:val="Output"/>
        <w:rPr>
          <w:color w:val="4C483D" w:themeColor="text2"/>
          <w:szCs w:val="22"/>
        </w:rPr>
      </w:pPr>
      <w:r w:rsidRPr="00633595">
        <w:rPr>
          <w:szCs w:val="22"/>
        </w:rPr>
        <w:t xml:space="preserve">  </w:t>
      </w:r>
      <w:r w:rsidRPr="00633595">
        <w:rPr>
          <w:bCs/>
          <w:color w:val="7F0055"/>
          <w:szCs w:val="22"/>
        </w:rPr>
        <w:t>void</w:t>
      </w:r>
      <w:r w:rsidRPr="00633595">
        <w:rPr>
          <w:szCs w:val="22"/>
        </w:rPr>
        <w:t xml:space="preserve"> flush();</w:t>
      </w:r>
    </w:p>
    <w:p w14:paraId="13903584" w14:textId="77777777" w:rsidR="00F04222" w:rsidRPr="00633595" w:rsidRDefault="00F04222" w:rsidP="00F04222">
      <w:pPr>
        <w:pStyle w:val="Output"/>
        <w:rPr>
          <w:color w:val="4C483D" w:themeColor="text2"/>
          <w:szCs w:val="22"/>
        </w:rPr>
      </w:pPr>
      <w:r w:rsidRPr="00633595">
        <w:rPr>
          <w:szCs w:val="22"/>
        </w:rPr>
        <w:t xml:space="preserve">  T saveAndFlush(T </w:t>
      </w:r>
      <w:r w:rsidRPr="00633595">
        <w:rPr>
          <w:color w:val="6A3E3E"/>
          <w:szCs w:val="22"/>
        </w:rPr>
        <w:t>entity</w:t>
      </w:r>
      <w:r w:rsidRPr="00633595">
        <w:rPr>
          <w:szCs w:val="22"/>
        </w:rPr>
        <w:t>);</w:t>
      </w:r>
    </w:p>
    <w:p w14:paraId="1E61C593" w14:textId="77777777" w:rsidR="00F04222" w:rsidRPr="00633595" w:rsidRDefault="00F04222" w:rsidP="00F04222">
      <w:pPr>
        <w:pStyle w:val="Output"/>
        <w:rPr>
          <w:color w:val="4C483D" w:themeColor="text2"/>
          <w:szCs w:val="22"/>
        </w:rPr>
      </w:pPr>
      <w:r w:rsidRPr="00633595">
        <w:rPr>
          <w:szCs w:val="22"/>
        </w:rPr>
        <w:t xml:space="preserve">  </w:t>
      </w:r>
      <w:r w:rsidRPr="00633595">
        <w:rPr>
          <w:bCs/>
          <w:color w:val="7F0055"/>
          <w:szCs w:val="22"/>
        </w:rPr>
        <w:t>void</w:t>
      </w:r>
      <w:r w:rsidRPr="00633595">
        <w:rPr>
          <w:szCs w:val="22"/>
        </w:rPr>
        <w:t xml:space="preserve"> deleteInBatch(Iterable&lt;T&gt; </w:t>
      </w:r>
      <w:r w:rsidRPr="00633595">
        <w:rPr>
          <w:color w:val="6A3E3E"/>
          <w:szCs w:val="22"/>
        </w:rPr>
        <w:t>entities</w:t>
      </w:r>
      <w:r w:rsidRPr="00633595">
        <w:rPr>
          <w:szCs w:val="22"/>
        </w:rPr>
        <w:t>);</w:t>
      </w:r>
    </w:p>
    <w:p w14:paraId="27E549DB" w14:textId="77777777" w:rsidR="00F04222" w:rsidRPr="00633595" w:rsidRDefault="00F04222" w:rsidP="00F04222">
      <w:pPr>
        <w:pStyle w:val="Output"/>
        <w:rPr>
          <w:szCs w:val="22"/>
        </w:rPr>
      </w:pPr>
      <w:r w:rsidRPr="00633595">
        <w:rPr>
          <w:szCs w:val="22"/>
        </w:rPr>
        <w:t>}</w:t>
      </w:r>
    </w:p>
    <w:p w14:paraId="5254127C" w14:textId="77777777" w:rsidR="00F04222" w:rsidRDefault="00F04222" w:rsidP="00F04222"/>
    <w:p w14:paraId="7E560984" w14:textId="77777777" w:rsidR="00F04222" w:rsidRDefault="00F04222" w:rsidP="000C5519">
      <w:pPr>
        <w:pStyle w:val="Heading30"/>
      </w:pPr>
      <w:bookmarkStart w:id="106" w:name="_Toc98762642"/>
      <w:r>
        <w:t>5.Mongo</w:t>
      </w:r>
      <w:r w:rsidRPr="00203F52">
        <w:t>Repository</w:t>
      </w:r>
      <w:bookmarkEnd w:id="106"/>
    </w:p>
    <w:p w14:paraId="45B8116D" w14:textId="77777777" w:rsidR="00F04222" w:rsidRDefault="00F04222" w:rsidP="00654FC3">
      <w:pPr>
        <w:spacing w:after="0" w:line="240" w:lineRule="auto"/>
      </w:pPr>
      <w:r w:rsidRPr="00532BE1">
        <w:t>Mongo specific </w:t>
      </w:r>
      <w:hyperlink r:id="rId55" w:tooltip="class or interface in org.springframework.data.repository" w:history="1">
        <w:r w:rsidRPr="00532BE1">
          <w:rPr>
            <w:rStyle w:val="Hyperlink"/>
          </w:rPr>
          <w:t>Repository</w:t>
        </w:r>
      </w:hyperlink>
      <w:r w:rsidRPr="00532BE1">
        <w:t> interface.</w:t>
      </w:r>
    </w:p>
    <w:p w14:paraId="418161D5" w14:textId="77777777" w:rsidR="00F04222" w:rsidRPr="0038148F" w:rsidRDefault="00F04222" w:rsidP="00F04222">
      <w:pPr>
        <w:pStyle w:val="Output"/>
        <w:rPr>
          <w:color w:val="4C483D" w:themeColor="text2"/>
          <w:szCs w:val="22"/>
        </w:rPr>
      </w:pPr>
      <w:r w:rsidRPr="0038148F">
        <w:rPr>
          <w:bCs/>
          <w:color w:val="7F0055"/>
          <w:szCs w:val="22"/>
        </w:rPr>
        <w:t>public</w:t>
      </w:r>
      <w:r w:rsidRPr="0038148F">
        <w:rPr>
          <w:szCs w:val="22"/>
        </w:rPr>
        <w:t xml:space="preserve"> </w:t>
      </w:r>
      <w:r w:rsidRPr="0038148F">
        <w:rPr>
          <w:bCs/>
          <w:color w:val="7F0055"/>
          <w:szCs w:val="22"/>
        </w:rPr>
        <w:t>interface</w:t>
      </w:r>
      <w:r w:rsidRPr="0038148F">
        <w:rPr>
          <w:szCs w:val="22"/>
        </w:rPr>
        <w:t xml:space="preserve"> MongoRepository&lt;T, ID&gt; </w:t>
      </w:r>
      <w:r w:rsidRPr="0038148F">
        <w:rPr>
          <w:bCs/>
          <w:color w:val="7F0055"/>
          <w:szCs w:val="22"/>
        </w:rPr>
        <w:t>extends</w:t>
      </w:r>
      <w:r w:rsidRPr="0038148F">
        <w:rPr>
          <w:szCs w:val="22"/>
        </w:rPr>
        <w:t xml:space="preserve"> PagingAndSortingRepository {</w:t>
      </w:r>
    </w:p>
    <w:p w14:paraId="1B92FD0D" w14:textId="77777777" w:rsidR="00F04222" w:rsidRPr="0038148F" w:rsidRDefault="00F04222" w:rsidP="00F04222">
      <w:pPr>
        <w:pStyle w:val="Output"/>
        <w:rPr>
          <w:color w:val="4C483D" w:themeColor="text2"/>
          <w:szCs w:val="22"/>
        </w:rPr>
      </w:pPr>
      <w:r w:rsidRPr="0038148F">
        <w:rPr>
          <w:szCs w:val="22"/>
          <w:shd w:val="clear" w:color="auto" w:fill="D4D4D4"/>
        </w:rPr>
        <w:t>List</w:t>
      </w:r>
      <w:r w:rsidRPr="0038148F">
        <w:rPr>
          <w:szCs w:val="22"/>
        </w:rPr>
        <w:t>&lt;T&gt;</w:t>
      </w:r>
      <w:r w:rsidRPr="0038148F">
        <w:rPr>
          <w:szCs w:val="22"/>
        </w:rPr>
        <w:tab/>
        <w:t>findAll()</w:t>
      </w:r>
    </w:p>
    <w:p w14:paraId="710298F0" w14:textId="77777777" w:rsidR="00F04222" w:rsidRPr="0038148F" w:rsidRDefault="00F04222" w:rsidP="00F04222">
      <w:pPr>
        <w:pStyle w:val="Output"/>
        <w:rPr>
          <w:color w:val="4C483D" w:themeColor="text2"/>
          <w:szCs w:val="22"/>
        </w:rPr>
      </w:pPr>
      <w:r w:rsidRPr="0038148F">
        <w:rPr>
          <w:szCs w:val="22"/>
          <w:shd w:val="clear" w:color="auto" w:fill="D4D4D4"/>
        </w:rPr>
        <w:t>List</w:t>
      </w:r>
      <w:r w:rsidRPr="0038148F">
        <w:rPr>
          <w:szCs w:val="22"/>
        </w:rPr>
        <w:t>&lt;T&gt;</w:t>
      </w:r>
      <w:r w:rsidRPr="0038148F">
        <w:rPr>
          <w:szCs w:val="22"/>
        </w:rPr>
        <w:tab/>
        <w:t>findAll(Sort sort)</w:t>
      </w:r>
    </w:p>
    <w:p w14:paraId="0BB21864" w14:textId="77777777" w:rsidR="00F04222" w:rsidRPr="0038148F" w:rsidRDefault="00F04222" w:rsidP="00F04222">
      <w:pPr>
        <w:pStyle w:val="Output"/>
        <w:rPr>
          <w:color w:val="4C483D" w:themeColor="text2"/>
          <w:szCs w:val="22"/>
        </w:rPr>
      </w:pPr>
    </w:p>
    <w:p w14:paraId="4A5E68B4" w14:textId="77777777" w:rsidR="00F04222" w:rsidRPr="0038148F" w:rsidRDefault="00F04222" w:rsidP="00F04222">
      <w:pPr>
        <w:pStyle w:val="Output"/>
        <w:rPr>
          <w:color w:val="4C483D" w:themeColor="text2"/>
          <w:szCs w:val="22"/>
        </w:rPr>
      </w:pPr>
      <w:r w:rsidRPr="0038148F">
        <w:rPr>
          <w:szCs w:val="22"/>
          <w:shd w:val="clear" w:color="auto" w:fill="D4D4D4"/>
        </w:rPr>
        <w:t>List</w:t>
      </w:r>
      <w:r w:rsidRPr="0038148F">
        <w:rPr>
          <w:szCs w:val="22"/>
        </w:rPr>
        <w:t>&lt;S&gt;</w:t>
      </w:r>
      <w:r w:rsidRPr="0038148F">
        <w:rPr>
          <w:szCs w:val="22"/>
        </w:rPr>
        <w:tab/>
        <w:t>saveAll(Iterable&lt;S&gt; entities)</w:t>
      </w:r>
    </w:p>
    <w:p w14:paraId="22E399F5" w14:textId="77777777" w:rsidR="00F04222" w:rsidRPr="0038148F" w:rsidRDefault="00F04222" w:rsidP="00F04222">
      <w:pPr>
        <w:pStyle w:val="Output"/>
        <w:rPr>
          <w:color w:val="4C483D" w:themeColor="text2"/>
          <w:szCs w:val="22"/>
        </w:rPr>
      </w:pPr>
      <w:r w:rsidRPr="0038148F">
        <w:rPr>
          <w:szCs w:val="22"/>
          <w:shd w:val="clear" w:color="auto" w:fill="D4D4D4"/>
        </w:rPr>
        <w:t>List</w:t>
      </w:r>
      <w:r w:rsidRPr="0038148F">
        <w:rPr>
          <w:szCs w:val="22"/>
        </w:rPr>
        <w:t>&lt;S&gt;</w:t>
      </w:r>
      <w:r w:rsidRPr="0038148F">
        <w:rPr>
          <w:szCs w:val="22"/>
        </w:rPr>
        <w:tab/>
        <w:t>insert(Iterable&lt;S&gt; entities)</w:t>
      </w:r>
    </w:p>
    <w:p w14:paraId="10961A4F" w14:textId="77777777" w:rsidR="00F04222" w:rsidRPr="0038148F" w:rsidRDefault="00F04222" w:rsidP="00F04222">
      <w:pPr>
        <w:pStyle w:val="Output"/>
        <w:rPr>
          <w:color w:val="4C483D" w:themeColor="text2"/>
          <w:szCs w:val="22"/>
        </w:rPr>
      </w:pPr>
      <w:r w:rsidRPr="0038148F">
        <w:rPr>
          <w:szCs w:val="22"/>
        </w:rPr>
        <w:t>S</w:t>
      </w:r>
      <w:r w:rsidRPr="0038148F">
        <w:rPr>
          <w:szCs w:val="22"/>
        </w:rPr>
        <w:tab/>
        <w:t>insert(S entity)</w:t>
      </w:r>
    </w:p>
    <w:p w14:paraId="697BF50E" w14:textId="77777777" w:rsidR="00F04222" w:rsidRPr="0038148F" w:rsidRDefault="00F04222" w:rsidP="00F04222">
      <w:pPr>
        <w:pStyle w:val="Output"/>
        <w:rPr>
          <w:color w:val="4C483D" w:themeColor="text2"/>
          <w:szCs w:val="22"/>
        </w:rPr>
      </w:pPr>
    </w:p>
    <w:p w14:paraId="5375084E" w14:textId="77777777" w:rsidR="00F04222" w:rsidRPr="0038148F" w:rsidRDefault="00F04222" w:rsidP="00F04222">
      <w:pPr>
        <w:pStyle w:val="Output"/>
        <w:rPr>
          <w:szCs w:val="22"/>
        </w:rPr>
      </w:pPr>
      <w:r w:rsidRPr="0038148F">
        <w:rPr>
          <w:szCs w:val="22"/>
        </w:rPr>
        <w:t>}</w:t>
      </w:r>
    </w:p>
    <w:p w14:paraId="4BCC7998" w14:textId="6F1655CB" w:rsidR="00F04222" w:rsidRDefault="00F04222" w:rsidP="003D7BA1">
      <w:pPr>
        <w:spacing w:after="0"/>
      </w:pPr>
    </w:p>
    <w:p w14:paraId="7E618D36" w14:textId="77777777" w:rsidR="00F04222" w:rsidRDefault="00F04222" w:rsidP="003D7BA1">
      <w:pPr>
        <w:pStyle w:val="Heading30"/>
      </w:pPr>
      <w:bookmarkStart w:id="107" w:name="_Toc98762643"/>
      <w:r>
        <w:t>6.Custom Repository</w:t>
      </w:r>
      <w:bookmarkEnd w:id="107"/>
    </w:p>
    <w:p w14:paraId="7F735E61" w14:textId="77777777" w:rsidR="00F04222" w:rsidRDefault="00F04222" w:rsidP="00F46707">
      <w:pPr>
        <w:pStyle w:val="ListParagraph"/>
        <w:numPr>
          <w:ilvl w:val="0"/>
          <w:numId w:val="33"/>
        </w:numPr>
        <w:spacing w:after="0"/>
      </w:pPr>
      <w:r w:rsidRPr="00294F67">
        <w:t>You can create a custom repository extending any of the repository classes - Repository, PagingAndSortingRepository or CrudRepository.</w:t>
      </w:r>
      <w:r>
        <w:t xml:space="preserve"> For example,</w:t>
      </w:r>
    </w:p>
    <w:p w14:paraId="07F8A28F" w14:textId="77777777" w:rsidR="00F04222" w:rsidRPr="0038148F" w:rsidRDefault="00F04222" w:rsidP="00F04222">
      <w:pPr>
        <w:pStyle w:val="Output"/>
        <w:ind w:left="720"/>
        <w:rPr>
          <w:color w:val="4C483D" w:themeColor="text2"/>
          <w:szCs w:val="22"/>
        </w:rPr>
      </w:pPr>
      <w:r w:rsidRPr="0038148F">
        <w:rPr>
          <w:bCs/>
          <w:color w:val="7F0055"/>
          <w:szCs w:val="22"/>
        </w:rPr>
        <w:t>interface</w:t>
      </w:r>
      <w:r w:rsidRPr="0038148F">
        <w:rPr>
          <w:szCs w:val="22"/>
        </w:rPr>
        <w:t xml:space="preserve"> PersonRepository </w:t>
      </w:r>
      <w:r w:rsidRPr="0038148F">
        <w:rPr>
          <w:bCs/>
          <w:color w:val="7F0055"/>
          <w:szCs w:val="22"/>
        </w:rPr>
        <w:t>extends</w:t>
      </w:r>
      <w:r w:rsidRPr="0038148F">
        <w:rPr>
          <w:szCs w:val="22"/>
        </w:rPr>
        <w:t xml:space="preserve"> CrudRepository&lt;User, Long&gt; {</w:t>
      </w:r>
      <w:r w:rsidRPr="0038148F">
        <w:rPr>
          <w:szCs w:val="22"/>
        </w:rPr>
        <w:tab/>
      </w:r>
      <w:r w:rsidRPr="0038148F">
        <w:rPr>
          <w:szCs w:val="22"/>
        </w:rPr>
        <w:tab/>
      </w:r>
    </w:p>
    <w:p w14:paraId="6880EA0A" w14:textId="77777777" w:rsidR="00F04222" w:rsidRPr="0038148F" w:rsidRDefault="00F04222" w:rsidP="00F04222">
      <w:pPr>
        <w:pStyle w:val="Output"/>
        <w:ind w:left="720"/>
        <w:rPr>
          <w:szCs w:val="22"/>
        </w:rPr>
      </w:pPr>
      <w:r w:rsidRPr="0038148F">
        <w:rPr>
          <w:szCs w:val="22"/>
        </w:rPr>
        <w:t>}</w:t>
      </w:r>
    </w:p>
    <w:p w14:paraId="33A7D29E" w14:textId="77777777" w:rsidR="0038148F" w:rsidRDefault="0038148F" w:rsidP="0038148F">
      <w:pPr>
        <w:pStyle w:val="ListParagraph"/>
        <w:spacing w:after="0"/>
      </w:pPr>
    </w:p>
    <w:p w14:paraId="349F7446" w14:textId="6C0269F5" w:rsidR="00F04222" w:rsidRDefault="00F04222" w:rsidP="00F46707">
      <w:pPr>
        <w:pStyle w:val="ListParagraph"/>
        <w:numPr>
          <w:ilvl w:val="0"/>
          <w:numId w:val="33"/>
        </w:numPr>
        <w:spacing w:after="0"/>
      </w:pPr>
      <w:r w:rsidRPr="00746D16">
        <w:t>Spring Data also provides the feature of query creation from interface method names.</w:t>
      </w:r>
    </w:p>
    <w:p w14:paraId="643C77D2" w14:textId="77777777" w:rsidR="00F04222" w:rsidRPr="004178CD" w:rsidRDefault="00F04222" w:rsidP="00F04222">
      <w:pPr>
        <w:pStyle w:val="Output"/>
        <w:ind w:left="360"/>
        <w:rPr>
          <w:color w:val="000000"/>
          <w:szCs w:val="22"/>
          <w:lang w:eastAsia="en-US"/>
        </w:rPr>
      </w:pPr>
      <w:r w:rsidRPr="004178CD">
        <w:rPr>
          <w:color w:val="000088"/>
          <w:szCs w:val="22"/>
          <w:lang w:eastAsia="en-US"/>
        </w:rPr>
        <w:t>interface</w:t>
      </w:r>
      <w:r w:rsidRPr="004178CD">
        <w:rPr>
          <w:color w:val="000000"/>
          <w:szCs w:val="22"/>
          <w:lang w:eastAsia="en-US"/>
        </w:rPr>
        <w:t xml:space="preserve"> </w:t>
      </w:r>
      <w:r w:rsidRPr="004178CD">
        <w:rPr>
          <w:szCs w:val="22"/>
          <w:lang w:eastAsia="en-US"/>
        </w:rPr>
        <w:t>PersonRepository</w:t>
      </w:r>
      <w:r w:rsidRPr="004178CD">
        <w:rPr>
          <w:color w:val="000000"/>
          <w:szCs w:val="22"/>
          <w:lang w:eastAsia="en-US"/>
        </w:rPr>
        <w:t xml:space="preserve"> </w:t>
      </w:r>
      <w:r w:rsidRPr="004178CD">
        <w:rPr>
          <w:color w:val="000088"/>
          <w:szCs w:val="22"/>
          <w:lang w:eastAsia="en-US"/>
        </w:rPr>
        <w:t>extends</w:t>
      </w:r>
      <w:r w:rsidRPr="004178CD">
        <w:rPr>
          <w:color w:val="000000"/>
          <w:szCs w:val="22"/>
          <w:lang w:eastAsia="en-US"/>
        </w:rPr>
        <w:t xml:space="preserve"> </w:t>
      </w:r>
      <w:r w:rsidRPr="004178CD">
        <w:rPr>
          <w:szCs w:val="22"/>
          <w:lang w:eastAsia="en-US"/>
        </w:rPr>
        <w:t>Repository</w:t>
      </w:r>
      <w:r w:rsidRPr="004178CD">
        <w:rPr>
          <w:color w:val="666600"/>
          <w:szCs w:val="22"/>
          <w:lang w:eastAsia="en-US"/>
        </w:rPr>
        <w:t>&lt;</w:t>
      </w:r>
      <w:r w:rsidRPr="004178CD">
        <w:rPr>
          <w:szCs w:val="22"/>
          <w:lang w:eastAsia="en-US"/>
        </w:rPr>
        <w:t>User</w:t>
      </w:r>
      <w:r w:rsidRPr="004178CD">
        <w:rPr>
          <w:color w:val="666600"/>
          <w:szCs w:val="22"/>
          <w:lang w:eastAsia="en-US"/>
        </w:rPr>
        <w:t>,</w:t>
      </w:r>
      <w:r w:rsidRPr="004178CD">
        <w:rPr>
          <w:color w:val="000000"/>
          <w:szCs w:val="22"/>
          <w:lang w:eastAsia="en-US"/>
        </w:rPr>
        <w:t xml:space="preserve"> </w:t>
      </w:r>
      <w:r w:rsidRPr="004178CD">
        <w:rPr>
          <w:szCs w:val="22"/>
          <w:lang w:eastAsia="en-US"/>
        </w:rPr>
        <w:t>Long</w:t>
      </w:r>
      <w:r w:rsidRPr="004178CD">
        <w:rPr>
          <w:color w:val="666600"/>
          <w:szCs w:val="22"/>
          <w:lang w:eastAsia="en-US"/>
        </w:rPr>
        <w:t>&gt;</w:t>
      </w:r>
      <w:r w:rsidRPr="004178CD">
        <w:rPr>
          <w:color w:val="000000"/>
          <w:szCs w:val="22"/>
          <w:lang w:eastAsia="en-US"/>
        </w:rPr>
        <w:t xml:space="preserve"> </w:t>
      </w:r>
      <w:r w:rsidRPr="004178CD">
        <w:rPr>
          <w:color w:val="666600"/>
          <w:szCs w:val="22"/>
          <w:lang w:eastAsia="en-US"/>
        </w:rPr>
        <w:t>{</w:t>
      </w:r>
    </w:p>
    <w:p w14:paraId="7ECD9DAF" w14:textId="77777777" w:rsidR="00F04222" w:rsidRPr="004178CD" w:rsidRDefault="00F04222" w:rsidP="00F04222">
      <w:pPr>
        <w:pStyle w:val="Output"/>
        <w:ind w:left="360"/>
        <w:rPr>
          <w:color w:val="000000"/>
          <w:szCs w:val="22"/>
          <w:lang w:eastAsia="en-US"/>
        </w:rPr>
      </w:pPr>
    </w:p>
    <w:p w14:paraId="31274015" w14:textId="77777777" w:rsidR="00F04222" w:rsidRPr="004178CD" w:rsidRDefault="00F04222" w:rsidP="00F04222">
      <w:pPr>
        <w:pStyle w:val="Output"/>
        <w:ind w:left="360"/>
        <w:rPr>
          <w:color w:val="000000"/>
          <w:szCs w:val="22"/>
          <w:lang w:eastAsia="en-US"/>
        </w:rPr>
      </w:pPr>
      <w:r w:rsidRPr="004178CD">
        <w:rPr>
          <w:color w:val="000000"/>
          <w:szCs w:val="22"/>
          <w:lang w:eastAsia="en-US"/>
        </w:rPr>
        <w:t xml:space="preserve">  </w:t>
      </w:r>
      <w:r w:rsidRPr="004178CD">
        <w:rPr>
          <w:szCs w:val="22"/>
          <w:lang w:eastAsia="en-US"/>
        </w:rPr>
        <w:t>List</w:t>
      </w:r>
      <w:r w:rsidRPr="004178CD">
        <w:rPr>
          <w:color w:val="666600"/>
          <w:szCs w:val="22"/>
          <w:lang w:eastAsia="en-US"/>
        </w:rPr>
        <w:t>&lt;</w:t>
      </w:r>
      <w:r w:rsidRPr="004178CD">
        <w:rPr>
          <w:szCs w:val="22"/>
          <w:lang w:eastAsia="en-US"/>
        </w:rPr>
        <w:t>Person</w:t>
      </w:r>
      <w:r w:rsidRPr="004178CD">
        <w:rPr>
          <w:color w:val="666600"/>
          <w:szCs w:val="22"/>
          <w:lang w:eastAsia="en-US"/>
        </w:rPr>
        <w:t>&gt;</w:t>
      </w:r>
      <w:r w:rsidRPr="004178CD">
        <w:rPr>
          <w:color w:val="000000"/>
          <w:szCs w:val="22"/>
          <w:lang w:eastAsia="en-US"/>
        </w:rPr>
        <w:t xml:space="preserve"> findByEmailAddressAndLastname</w:t>
      </w:r>
      <w:r w:rsidRPr="004178CD">
        <w:rPr>
          <w:color w:val="666600"/>
          <w:szCs w:val="22"/>
          <w:lang w:eastAsia="en-US"/>
        </w:rPr>
        <w:t>(</w:t>
      </w:r>
      <w:r w:rsidRPr="004178CD">
        <w:rPr>
          <w:szCs w:val="22"/>
          <w:lang w:eastAsia="en-US"/>
        </w:rPr>
        <w:t>EmailAddress</w:t>
      </w:r>
      <w:r w:rsidRPr="004178CD">
        <w:rPr>
          <w:color w:val="000000"/>
          <w:szCs w:val="22"/>
          <w:lang w:eastAsia="en-US"/>
        </w:rPr>
        <w:t xml:space="preserve"> emailAddress</w:t>
      </w:r>
      <w:r w:rsidRPr="004178CD">
        <w:rPr>
          <w:color w:val="666600"/>
          <w:szCs w:val="22"/>
          <w:lang w:eastAsia="en-US"/>
        </w:rPr>
        <w:t>,</w:t>
      </w:r>
      <w:r w:rsidRPr="004178CD">
        <w:rPr>
          <w:color w:val="000000"/>
          <w:szCs w:val="22"/>
          <w:lang w:eastAsia="en-US"/>
        </w:rPr>
        <w:t xml:space="preserve"> </w:t>
      </w:r>
      <w:r w:rsidRPr="004178CD">
        <w:rPr>
          <w:szCs w:val="22"/>
          <w:lang w:eastAsia="en-US"/>
        </w:rPr>
        <w:t>String</w:t>
      </w:r>
      <w:r w:rsidRPr="004178CD">
        <w:rPr>
          <w:color w:val="000000"/>
          <w:szCs w:val="22"/>
          <w:lang w:eastAsia="en-US"/>
        </w:rPr>
        <w:t xml:space="preserve"> lastname</w:t>
      </w:r>
      <w:r w:rsidRPr="004178CD">
        <w:rPr>
          <w:color w:val="666600"/>
          <w:szCs w:val="22"/>
          <w:lang w:eastAsia="en-US"/>
        </w:rPr>
        <w:t>);</w:t>
      </w:r>
    </w:p>
    <w:p w14:paraId="49D222B2" w14:textId="77777777" w:rsidR="00F04222" w:rsidRPr="004178CD" w:rsidRDefault="00F04222" w:rsidP="00F04222">
      <w:pPr>
        <w:pStyle w:val="Output"/>
        <w:ind w:left="360"/>
        <w:rPr>
          <w:color w:val="000000"/>
          <w:szCs w:val="22"/>
          <w:lang w:eastAsia="en-US"/>
        </w:rPr>
      </w:pPr>
    </w:p>
    <w:p w14:paraId="1D89E1EE" w14:textId="77777777" w:rsidR="00F04222" w:rsidRPr="004178CD" w:rsidRDefault="00F04222" w:rsidP="00F04222">
      <w:pPr>
        <w:pStyle w:val="Output"/>
        <w:ind w:left="360"/>
        <w:rPr>
          <w:color w:val="000000"/>
          <w:szCs w:val="22"/>
          <w:lang w:eastAsia="en-US"/>
        </w:rPr>
      </w:pPr>
      <w:r w:rsidRPr="004178CD">
        <w:rPr>
          <w:color w:val="000000"/>
          <w:szCs w:val="22"/>
          <w:lang w:eastAsia="en-US"/>
        </w:rPr>
        <w:t xml:space="preserve">  </w:t>
      </w:r>
      <w:r w:rsidRPr="004178CD">
        <w:rPr>
          <w:color w:val="880000"/>
          <w:szCs w:val="22"/>
          <w:lang w:eastAsia="en-US"/>
        </w:rPr>
        <w:t>// Enables the distinct flag for the query</w:t>
      </w:r>
    </w:p>
    <w:p w14:paraId="4DAD2414" w14:textId="77777777" w:rsidR="00F04222" w:rsidRPr="004178CD" w:rsidRDefault="00F04222" w:rsidP="00F04222">
      <w:pPr>
        <w:pStyle w:val="Output"/>
        <w:ind w:left="360"/>
        <w:rPr>
          <w:color w:val="000000"/>
          <w:szCs w:val="22"/>
          <w:lang w:eastAsia="en-US"/>
        </w:rPr>
      </w:pPr>
      <w:r w:rsidRPr="004178CD">
        <w:rPr>
          <w:color w:val="000000"/>
          <w:szCs w:val="22"/>
          <w:lang w:eastAsia="en-US"/>
        </w:rPr>
        <w:t xml:space="preserve">  </w:t>
      </w:r>
      <w:r w:rsidRPr="004178CD">
        <w:rPr>
          <w:szCs w:val="22"/>
          <w:lang w:eastAsia="en-US"/>
        </w:rPr>
        <w:t>List</w:t>
      </w:r>
      <w:r w:rsidRPr="004178CD">
        <w:rPr>
          <w:color w:val="666600"/>
          <w:szCs w:val="22"/>
          <w:lang w:eastAsia="en-US"/>
        </w:rPr>
        <w:t>&lt;</w:t>
      </w:r>
      <w:r w:rsidRPr="004178CD">
        <w:rPr>
          <w:szCs w:val="22"/>
          <w:lang w:eastAsia="en-US"/>
        </w:rPr>
        <w:t>Person</w:t>
      </w:r>
      <w:r w:rsidRPr="004178CD">
        <w:rPr>
          <w:color w:val="666600"/>
          <w:szCs w:val="22"/>
          <w:lang w:eastAsia="en-US"/>
        </w:rPr>
        <w:t>&gt;</w:t>
      </w:r>
      <w:r w:rsidRPr="004178CD">
        <w:rPr>
          <w:color w:val="000000"/>
          <w:szCs w:val="22"/>
          <w:lang w:eastAsia="en-US"/>
        </w:rPr>
        <w:t xml:space="preserve"> find</w:t>
      </w:r>
      <w:r w:rsidRPr="004178CD">
        <w:rPr>
          <w:b/>
          <w:color w:val="000000"/>
          <w:szCs w:val="22"/>
          <w:lang w:eastAsia="en-US"/>
        </w:rPr>
        <w:t>Distinc</w:t>
      </w:r>
      <w:r w:rsidRPr="004178CD">
        <w:rPr>
          <w:color w:val="000000"/>
          <w:szCs w:val="22"/>
          <w:lang w:eastAsia="en-US"/>
        </w:rPr>
        <w:t>tPeopleByLastnameOrFirstname</w:t>
      </w:r>
      <w:r w:rsidRPr="004178CD">
        <w:rPr>
          <w:color w:val="666600"/>
          <w:szCs w:val="22"/>
          <w:lang w:eastAsia="en-US"/>
        </w:rPr>
        <w:t>(</w:t>
      </w:r>
      <w:r w:rsidRPr="004178CD">
        <w:rPr>
          <w:szCs w:val="22"/>
          <w:lang w:eastAsia="en-US"/>
        </w:rPr>
        <w:t>String</w:t>
      </w:r>
      <w:r w:rsidRPr="004178CD">
        <w:rPr>
          <w:color w:val="000000"/>
          <w:szCs w:val="22"/>
          <w:lang w:eastAsia="en-US"/>
        </w:rPr>
        <w:t xml:space="preserve"> lastname</w:t>
      </w:r>
      <w:r w:rsidRPr="004178CD">
        <w:rPr>
          <w:color w:val="666600"/>
          <w:szCs w:val="22"/>
          <w:lang w:eastAsia="en-US"/>
        </w:rPr>
        <w:t>,</w:t>
      </w:r>
      <w:r w:rsidRPr="004178CD">
        <w:rPr>
          <w:color w:val="000000"/>
          <w:szCs w:val="22"/>
          <w:lang w:eastAsia="en-US"/>
        </w:rPr>
        <w:t xml:space="preserve"> </w:t>
      </w:r>
      <w:r w:rsidRPr="004178CD">
        <w:rPr>
          <w:szCs w:val="22"/>
          <w:lang w:eastAsia="en-US"/>
        </w:rPr>
        <w:t>String</w:t>
      </w:r>
      <w:r w:rsidRPr="004178CD">
        <w:rPr>
          <w:color w:val="000000"/>
          <w:szCs w:val="22"/>
          <w:lang w:eastAsia="en-US"/>
        </w:rPr>
        <w:t xml:space="preserve"> firstname</w:t>
      </w:r>
      <w:r w:rsidRPr="004178CD">
        <w:rPr>
          <w:color w:val="666600"/>
          <w:szCs w:val="22"/>
          <w:lang w:eastAsia="en-US"/>
        </w:rPr>
        <w:t>);</w:t>
      </w:r>
    </w:p>
    <w:p w14:paraId="064DEB16" w14:textId="77777777" w:rsidR="00F04222" w:rsidRPr="004178CD" w:rsidRDefault="00F04222" w:rsidP="00F04222">
      <w:pPr>
        <w:pStyle w:val="Output"/>
        <w:ind w:left="360"/>
        <w:rPr>
          <w:color w:val="000000"/>
          <w:szCs w:val="22"/>
          <w:lang w:eastAsia="en-US"/>
        </w:rPr>
      </w:pPr>
      <w:r w:rsidRPr="004178CD">
        <w:rPr>
          <w:color w:val="000000"/>
          <w:szCs w:val="22"/>
          <w:lang w:eastAsia="en-US"/>
        </w:rPr>
        <w:t xml:space="preserve">  </w:t>
      </w:r>
      <w:r w:rsidRPr="004178CD">
        <w:rPr>
          <w:szCs w:val="22"/>
          <w:lang w:eastAsia="en-US"/>
        </w:rPr>
        <w:t>List</w:t>
      </w:r>
      <w:r w:rsidRPr="004178CD">
        <w:rPr>
          <w:color w:val="666600"/>
          <w:szCs w:val="22"/>
          <w:lang w:eastAsia="en-US"/>
        </w:rPr>
        <w:t>&lt;</w:t>
      </w:r>
      <w:r w:rsidRPr="004178CD">
        <w:rPr>
          <w:szCs w:val="22"/>
          <w:lang w:eastAsia="en-US"/>
        </w:rPr>
        <w:t>Person</w:t>
      </w:r>
      <w:r w:rsidRPr="004178CD">
        <w:rPr>
          <w:color w:val="666600"/>
          <w:szCs w:val="22"/>
          <w:lang w:eastAsia="en-US"/>
        </w:rPr>
        <w:t>&gt;</w:t>
      </w:r>
      <w:r w:rsidRPr="004178CD">
        <w:rPr>
          <w:color w:val="000000"/>
          <w:szCs w:val="22"/>
          <w:lang w:eastAsia="en-US"/>
        </w:rPr>
        <w:t xml:space="preserve"> findPeople</w:t>
      </w:r>
      <w:r w:rsidRPr="004178CD">
        <w:rPr>
          <w:b/>
          <w:color w:val="000000"/>
          <w:szCs w:val="22"/>
          <w:lang w:eastAsia="en-US"/>
        </w:rPr>
        <w:t>Distinct</w:t>
      </w:r>
      <w:r w:rsidRPr="004178CD">
        <w:rPr>
          <w:color w:val="000000"/>
          <w:szCs w:val="22"/>
          <w:lang w:eastAsia="en-US"/>
        </w:rPr>
        <w:t>ByLastnameOrFirstname</w:t>
      </w:r>
      <w:r w:rsidRPr="004178CD">
        <w:rPr>
          <w:color w:val="666600"/>
          <w:szCs w:val="22"/>
          <w:lang w:eastAsia="en-US"/>
        </w:rPr>
        <w:t>(</w:t>
      </w:r>
      <w:r w:rsidRPr="004178CD">
        <w:rPr>
          <w:szCs w:val="22"/>
          <w:lang w:eastAsia="en-US"/>
        </w:rPr>
        <w:t>String</w:t>
      </w:r>
      <w:r w:rsidRPr="004178CD">
        <w:rPr>
          <w:color w:val="000000"/>
          <w:szCs w:val="22"/>
          <w:lang w:eastAsia="en-US"/>
        </w:rPr>
        <w:t xml:space="preserve"> lastname</w:t>
      </w:r>
      <w:r w:rsidRPr="004178CD">
        <w:rPr>
          <w:color w:val="666600"/>
          <w:szCs w:val="22"/>
          <w:lang w:eastAsia="en-US"/>
        </w:rPr>
        <w:t>,</w:t>
      </w:r>
      <w:r w:rsidRPr="004178CD">
        <w:rPr>
          <w:color w:val="000000"/>
          <w:szCs w:val="22"/>
          <w:lang w:eastAsia="en-US"/>
        </w:rPr>
        <w:t xml:space="preserve"> </w:t>
      </w:r>
      <w:r w:rsidRPr="004178CD">
        <w:rPr>
          <w:szCs w:val="22"/>
          <w:lang w:eastAsia="en-US"/>
        </w:rPr>
        <w:t>String</w:t>
      </w:r>
      <w:r w:rsidRPr="004178CD">
        <w:rPr>
          <w:color w:val="000000"/>
          <w:szCs w:val="22"/>
          <w:lang w:eastAsia="en-US"/>
        </w:rPr>
        <w:t xml:space="preserve"> firstname</w:t>
      </w:r>
      <w:r w:rsidRPr="004178CD">
        <w:rPr>
          <w:color w:val="666600"/>
          <w:szCs w:val="22"/>
          <w:lang w:eastAsia="en-US"/>
        </w:rPr>
        <w:t>);</w:t>
      </w:r>
    </w:p>
    <w:p w14:paraId="764059F8" w14:textId="77777777" w:rsidR="00F04222" w:rsidRPr="004178CD" w:rsidRDefault="00F04222" w:rsidP="00F04222">
      <w:pPr>
        <w:pStyle w:val="Output"/>
        <w:ind w:left="360"/>
        <w:rPr>
          <w:color w:val="000000"/>
          <w:szCs w:val="22"/>
          <w:lang w:eastAsia="en-US"/>
        </w:rPr>
      </w:pPr>
    </w:p>
    <w:p w14:paraId="1DC87B07" w14:textId="77777777" w:rsidR="00F04222" w:rsidRPr="004178CD" w:rsidRDefault="00F04222" w:rsidP="00F04222">
      <w:pPr>
        <w:pStyle w:val="Output"/>
        <w:ind w:left="360"/>
        <w:rPr>
          <w:color w:val="000000"/>
          <w:szCs w:val="22"/>
          <w:lang w:eastAsia="en-US"/>
        </w:rPr>
      </w:pPr>
      <w:r w:rsidRPr="004178CD">
        <w:rPr>
          <w:color w:val="000000"/>
          <w:szCs w:val="22"/>
          <w:lang w:eastAsia="en-US"/>
        </w:rPr>
        <w:t xml:space="preserve">  </w:t>
      </w:r>
      <w:r w:rsidRPr="004178CD">
        <w:rPr>
          <w:color w:val="880000"/>
          <w:szCs w:val="22"/>
          <w:lang w:eastAsia="en-US"/>
        </w:rPr>
        <w:t>// Enabling ignoring case for an individual property</w:t>
      </w:r>
    </w:p>
    <w:p w14:paraId="2F247FCE" w14:textId="2925676C" w:rsidR="00F04222" w:rsidRDefault="00F04222" w:rsidP="00F04222">
      <w:pPr>
        <w:pStyle w:val="Output"/>
        <w:ind w:left="360"/>
        <w:rPr>
          <w:color w:val="666600"/>
          <w:szCs w:val="22"/>
          <w:lang w:eastAsia="en-US"/>
        </w:rPr>
      </w:pPr>
      <w:r w:rsidRPr="004178CD">
        <w:rPr>
          <w:color w:val="000000"/>
          <w:szCs w:val="22"/>
          <w:lang w:eastAsia="en-US"/>
        </w:rPr>
        <w:t xml:space="preserve">  </w:t>
      </w:r>
      <w:r w:rsidRPr="004178CD">
        <w:rPr>
          <w:szCs w:val="22"/>
          <w:lang w:eastAsia="en-US"/>
        </w:rPr>
        <w:t>List</w:t>
      </w:r>
      <w:r w:rsidRPr="004178CD">
        <w:rPr>
          <w:color w:val="666600"/>
          <w:szCs w:val="22"/>
          <w:lang w:eastAsia="en-US"/>
        </w:rPr>
        <w:t>&lt;</w:t>
      </w:r>
      <w:r w:rsidRPr="004178CD">
        <w:rPr>
          <w:szCs w:val="22"/>
          <w:lang w:eastAsia="en-US"/>
        </w:rPr>
        <w:t>Person</w:t>
      </w:r>
      <w:r w:rsidRPr="004178CD">
        <w:rPr>
          <w:color w:val="666600"/>
          <w:szCs w:val="22"/>
          <w:lang w:eastAsia="en-US"/>
        </w:rPr>
        <w:t>&gt;</w:t>
      </w:r>
      <w:r w:rsidRPr="004178CD">
        <w:rPr>
          <w:color w:val="000000"/>
          <w:szCs w:val="22"/>
          <w:lang w:eastAsia="en-US"/>
        </w:rPr>
        <w:t xml:space="preserve"> findByLastname</w:t>
      </w:r>
      <w:r w:rsidRPr="004178CD">
        <w:rPr>
          <w:b/>
          <w:color w:val="000000"/>
          <w:szCs w:val="22"/>
          <w:lang w:eastAsia="en-US"/>
        </w:rPr>
        <w:t>IgnoreCase</w:t>
      </w:r>
      <w:r w:rsidRPr="004178CD">
        <w:rPr>
          <w:color w:val="666600"/>
          <w:szCs w:val="22"/>
          <w:lang w:eastAsia="en-US"/>
        </w:rPr>
        <w:t>(</w:t>
      </w:r>
      <w:r w:rsidRPr="004178CD">
        <w:rPr>
          <w:szCs w:val="22"/>
          <w:lang w:eastAsia="en-US"/>
        </w:rPr>
        <w:t>String</w:t>
      </w:r>
      <w:r w:rsidRPr="004178CD">
        <w:rPr>
          <w:color w:val="000000"/>
          <w:szCs w:val="22"/>
          <w:lang w:eastAsia="en-US"/>
        </w:rPr>
        <w:t xml:space="preserve"> lastname</w:t>
      </w:r>
      <w:r w:rsidRPr="004178CD">
        <w:rPr>
          <w:color w:val="666600"/>
          <w:szCs w:val="22"/>
          <w:lang w:eastAsia="en-US"/>
        </w:rPr>
        <w:t>);</w:t>
      </w:r>
    </w:p>
    <w:p w14:paraId="1AFD6BC2" w14:textId="77777777" w:rsidR="00D92859" w:rsidRPr="004178CD" w:rsidRDefault="00D92859" w:rsidP="00F04222">
      <w:pPr>
        <w:pStyle w:val="Output"/>
        <w:ind w:left="360"/>
        <w:rPr>
          <w:color w:val="000000"/>
          <w:szCs w:val="22"/>
          <w:lang w:eastAsia="en-US"/>
        </w:rPr>
      </w:pPr>
    </w:p>
    <w:p w14:paraId="2647C785" w14:textId="77777777" w:rsidR="00F04222" w:rsidRPr="004178CD" w:rsidRDefault="00F04222" w:rsidP="00F04222">
      <w:pPr>
        <w:pStyle w:val="Output"/>
        <w:ind w:left="360"/>
        <w:rPr>
          <w:color w:val="000000"/>
          <w:szCs w:val="22"/>
          <w:lang w:eastAsia="en-US"/>
        </w:rPr>
      </w:pPr>
      <w:r w:rsidRPr="004178CD">
        <w:rPr>
          <w:color w:val="000000"/>
          <w:szCs w:val="22"/>
          <w:lang w:eastAsia="en-US"/>
        </w:rPr>
        <w:t xml:space="preserve">  </w:t>
      </w:r>
      <w:r w:rsidRPr="004178CD">
        <w:rPr>
          <w:color w:val="880000"/>
          <w:szCs w:val="22"/>
          <w:lang w:eastAsia="en-US"/>
        </w:rPr>
        <w:t>// Enabling ignoring case for all suitable properties</w:t>
      </w:r>
    </w:p>
    <w:p w14:paraId="2ABE104F" w14:textId="77777777" w:rsidR="00F04222" w:rsidRPr="004178CD" w:rsidRDefault="00F04222" w:rsidP="00F04222">
      <w:pPr>
        <w:pStyle w:val="Output"/>
        <w:ind w:left="360"/>
        <w:rPr>
          <w:color w:val="000000"/>
          <w:szCs w:val="22"/>
          <w:lang w:eastAsia="en-US"/>
        </w:rPr>
      </w:pPr>
      <w:r w:rsidRPr="004178CD">
        <w:rPr>
          <w:color w:val="000000"/>
          <w:szCs w:val="22"/>
          <w:lang w:eastAsia="en-US"/>
        </w:rPr>
        <w:t xml:space="preserve">  </w:t>
      </w:r>
      <w:r w:rsidRPr="004178CD">
        <w:rPr>
          <w:szCs w:val="22"/>
          <w:lang w:eastAsia="en-US"/>
        </w:rPr>
        <w:t>List</w:t>
      </w:r>
      <w:r w:rsidRPr="004178CD">
        <w:rPr>
          <w:color w:val="666600"/>
          <w:szCs w:val="22"/>
          <w:lang w:eastAsia="en-US"/>
        </w:rPr>
        <w:t>&lt;</w:t>
      </w:r>
      <w:r w:rsidRPr="004178CD">
        <w:rPr>
          <w:szCs w:val="22"/>
          <w:lang w:eastAsia="en-US"/>
        </w:rPr>
        <w:t>Person</w:t>
      </w:r>
      <w:r w:rsidRPr="004178CD">
        <w:rPr>
          <w:color w:val="666600"/>
          <w:szCs w:val="22"/>
          <w:lang w:eastAsia="en-US"/>
        </w:rPr>
        <w:t>&gt;</w:t>
      </w:r>
      <w:r w:rsidRPr="004178CD">
        <w:rPr>
          <w:color w:val="000000"/>
          <w:szCs w:val="22"/>
          <w:lang w:eastAsia="en-US"/>
        </w:rPr>
        <w:t xml:space="preserve"> findByLastnameAndFirstnameAllIgnoreCase</w:t>
      </w:r>
      <w:r w:rsidRPr="004178CD">
        <w:rPr>
          <w:color w:val="666600"/>
          <w:szCs w:val="22"/>
          <w:lang w:eastAsia="en-US"/>
        </w:rPr>
        <w:t>(</w:t>
      </w:r>
      <w:r w:rsidRPr="004178CD">
        <w:rPr>
          <w:szCs w:val="22"/>
          <w:lang w:eastAsia="en-US"/>
        </w:rPr>
        <w:t>String</w:t>
      </w:r>
      <w:r w:rsidRPr="004178CD">
        <w:rPr>
          <w:color w:val="000000"/>
          <w:szCs w:val="22"/>
          <w:lang w:eastAsia="en-US"/>
        </w:rPr>
        <w:t xml:space="preserve"> lastname</w:t>
      </w:r>
      <w:r w:rsidRPr="004178CD">
        <w:rPr>
          <w:color w:val="666600"/>
          <w:szCs w:val="22"/>
          <w:lang w:eastAsia="en-US"/>
        </w:rPr>
        <w:t>,</w:t>
      </w:r>
      <w:r w:rsidRPr="004178CD">
        <w:rPr>
          <w:color w:val="000000"/>
          <w:szCs w:val="22"/>
          <w:lang w:eastAsia="en-US"/>
        </w:rPr>
        <w:t xml:space="preserve"> </w:t>
      </w:r>
      <w:r w:rsidRPr="004178CD">
        <w:rPr>
          <w:szCs w:val="22"/>
          <w:lang w:eastAsia="en-US"/>
        </w:rPr>
        <w:t>String</w:t>
      </w:r>
      <w:r w:rsidRPr="004178CD">
        <w:rPr>
          <w:color w:val="000000"/>
          <w:szCs w:val="22"/>
          <w:lang w:eastAsia="en-US"/>
        </w:rPr>
        <w:t xml:space="preserve"> firstname</w:t>
      </w:r>
      <w:r w:rsidRPr="004178CD">
        <w:rPr>
          <w:color w:val="666600"/>
          <w:szCs w:val="22"/>
          <w:lang w:eastAsia="en-US"/>
        </w:rPr>
        <w:t>);</w:t>
      </w:r>
    </w:p>
    <w:p w14:paraId="6D9A676F" w14:textId="77777777" w:rsidR="00F04222" w:rsidRPr="004178CD" w:rsidRDefault="00F04222" w:rsidP="00F04222">
      <w:pPr>
        <w:pStyle w:val="Output"/>
        <w:ind w:left="360"/>
        <w:rPr>
          <w:color w:val="000000"/>
          <w:szCs w:val="22"/>
          <w:lang w:eastAsia="en-US"/>
        </w:rPr>
      </w:pPr>
      <w:r w:rsidRPr="004178CD">
        <w:rPr>
          <w:color w:val="000000"/>
          <w:szCs w:val="22"/>
          <w:lang w:eastAsia="en-US"/>
        </w:rPr>
        <w:t xml:space="preserve">  </w:t>
      </w:r>
      <w:r w:rsidRPr="004178CD">
        <w:rPr>
          <w:color w:val="880000"/>
          <w:szCs w:val="22"/>
          <w:lang w:eastAsia="en-US"/>
        </w:rPr>
        <w:t>// Enabling static ORDER BY for a query</w:t>
      </w:r>
    </w:p>
    <w:p w14:paraId="577EF3AD" w14:textId="77777777" w:rsidR="00F04222" w:rsidRPr="004178CD" w:rsidRDefault="00F04222" w:rsidP="00F04222">
      <w:pPr>
        <w:pStyle w:val="Output"/>
        <w:ind w:left="360"/>
        <w:rPr>
          <w:color w:val="000000"/>
          <w:szCs w:val="22"/>
          <w:lang w:eastAsia="en-US"/>
        </w:rPr>
      </w:pPr>
      <w:r w:rsidRPr="004178CD">
        <w:rPr>
          <w:color w:val="000000"/>
          <w:szCs w:val="22"/>
          <w:lang w:eastAsia="en-US"/>
        </w:rPr>
        <w:t xml:space="preserve">  </w:t>
      </w:r>
      <w:r w:rsidRPr="004178CD">
        <w:rPr>
          <w:szCs w:val="22"/>
          <w:lang w:eastAsia="en-US"/>
        </w:rPr>
        <w:t>List</w:t>
      </w:r>
      <w:r w:rsidRPr="004178CD">
        <w:rPr>
          <w:color w:val="666600"/>
          <w:szCs w:val="22"/>
          <w:lang w:eastAsia="en-US"/>
        </w:rPr>
        <w:t>&lt;</w:t>
      </w:r>
      <w:r w:rsidRPr="004178CD">
        <w:rPr>
          <w:szCs w:val="22"/>
          <w:lang w:eastAsia="en-US"/>
        </w:rPr>
        <w:t>Person</w:t>
      </w:r>
      <w:r w:rsidRPr="004178CD">
        <w:rPr>
          <w:color w:val="666600"/>
          <w:szCs w:val="22"/>
          <w:lang w:eastAsia="en-US"/>
        </w:rPr>
        <w:t>&gt;</w:t>
      </w:r>
      <w:r w:rsidRPr="004178CD">
        <w:rPr>
          <w:color w:val="000000"/>
          <w:szCs w:val="22"/>
          <w:lang w:eastAsia="en-US"/>
        </w:rPr>
        <w:t xml:space="preserve"> findByLastnameOrderByFirstnameAsc</w:t>
      </w:r>
      <w:r w:rsidRPr="004178CD">
        <w:rPr>
          <w:color w:val="666600"/>
          <w:szCs w:val="22"/>
          <w:lang w:eastAsia="en-US"/>
        </w:rPr>
        <w:t>(</w:t>
      </w:r>
      <w:r w:rsidRPr="004178CD">
        <w:rPr>
          <w:szCs w:val="22"/>
          <w:lang w:eastAsia="en-US"/>
        </w:rPr>
        <w:t>String</w:t>
      </w:r>
      <w:r w:rsidRPr="004178CD">
        <w:rPr>
          <w:color w:val="000000"/>
          <w:szCs w:val="22"/>
          <w:lang w:eastAsia="en-US"/>
        </w:rPr>
        <w:t xml:space="preserve"> lastname</w:t>
      </w:r>
      <w:r w:rsidRPr="004178CD">
        <w:rPr>
          <w:color w:val="666600"/>
          <w:szCs w:val="22"/>
          <w:lang w:eastAsia="en-US"/>
        </w:rPr>
        <w:t>);</w:t>
      </w:r>
    </w:p>
    <w:p w14:paraId="3C57127C" w14:textId="77777777" w:rsidR="00F04222" w:rsidRPr="004178CD" w:rsidRDefault="00F04222" w:rsidP="00F04222">
      <w:pPr>
        <w:pStyle w:val="Output"/>
        <w:ind w:left="360"/>
        <w:rPr>
          <w:color w:val="000000"/>
          <w:szCs w:val="22"/>
          <w:lang w:eastAsia="en-US"/>
        </w:rPr>
      </w:pPr>
      <w:r w:rsidRPr="004178CD">
        <w:rPr>
          <w:color w:val="000000"/>
          <w:szCs w:val="22"/>
          <w:lang w:eastAsia="en-US"/>
        </w:rPr>
        <w:t xml:space="preserve">  </w:t>
      </w:r>
      <w:r w:rsidRPr="004178CD">
        <w:rPr>
          <w:szCs w:val="22"/>
          <w:lang w:eastAsia="en-US"/>
        </w:rPr>
        <w:t>List</w:t>
      </w:r>
      <w:r w:rsidRPr="004178CD">
        <w:rPr>
          <w:color w:val="666600"/>
          <w:szCs w:val="22"/>
          <w:lang w:eastAsia="en-US"/>
        </w:rPr>
        <w:t>&lt;</w:t>
      </w:r>
      <w:r w:rsidRPr="004178CD">
        <w:rPr>
          <w:szCs w:val="22"/>
          <w:lang w:eastAsia="en-US"/>
        </w:rPr>
        <w:t>Person</w:t>
      </w:r>
      <w:r w:rsidRPr="004178CD">
        <w:rPr>
          <w:color w:val="666600"/>
          <w:szCs w:val="22"/>
          <w:lang w:eastAsia="en-US"/>
        </w:rPr>
        <w:t>&gt;</w:t>
      </w:r>
      <w:r w:rsidRPr="004178CD">
        <w:rPr>
          <w:color w:val="000000"/>
          <w:szCs w:val="22"/>
          <w:lang w:eastAsia="en-US"/>
        </w:rPr>
        <w:t xml:space="preserve"> findByLastnameOrderByFirstnameDesc</w:t>
      </w:r>
      <w:r w:rsidRPr="004178CD">
        <w:rPr>
          <w:color w:val="666600"/>
          <w:szCs w:val="22"/>
          <w:lang w:eastAsia="en-US"/>
        </w:rPr>
        <w:t>(</w:t>
      </w:r>
      <w:r w:rsidRPr="004178CD">
        <w:rPr>
          <w:szCs w:val="22"/>
          <w:lang w:eastAsia="en-US"/>
        </w:rPr>
        <w:t>String</w:t>
      </w:r>
      <w:r w:rsidRPr="004178CD">
        <w:rPr>
          <w:color w:val="000000"/>
          <w:szCs w:val="22"/>
          <w:lang w:eastAsia="en-US"/>
        </w:rPr>
        <w:t xml:space="preserve"> lastname</w:t>
      </w:r>
      <w:r w:rsidRPr="004178CD">
        <w:rPr>
          <w:color w:val="666600"/>
          <w:szCs w:val="22"/>
          <w:lang w:eastAsia="en-US"/>
        </w:rPr>
        <w:t>);</w:t>
      </w:r>
    </w:p>
    <w:p w14:paraId="736CE254" w14:textId="77777777" w:rsidR="00F04222" w:rsidRPr="004178CD" w:rsidRDefault="00F04222" w:rsidP="00F04222">
      <w:pPr>
        <w:pStyle w:val="Output"/>
        <w:ind w:left="360"/>
        <w:rPr>
          <w:szCs w:val="22"/>
          <w:lang w:eastAsia="en-US"/>
        </w:rPr>
      </w:pPr>
      <w:r w:rsidRPr="004178CD">
        <w:rPr>
          <w:color w:val="666600"/>
          <w:szCs w:val="22"/>
          <w:lang w:eastAsia="en-US"/>
        </w:rPr>
        <w:t>}</w:t>
      </w:r>
    </w:p>
    <w:p w14:paraId="202102E0" w14:textId="77777777" w:rsidR="00F04222" w:rsidRDefault="00F04222" w:rsidP="003D7BA1">
      <w:pPr>
        <w:pStyle w:val="Heading30"/>
      </w:pPr>
      <w:bookmarkStart w:id="108" w:name="_Toc98762644"/>
      <w:r>
        <w:lastRenderedPageBreak/>
        <w:t>7.</w:t>
      </w:r>
      <w:r w:rsidRPr="006D2189">
        <w:t>Defining Query Methods</w:t>
      </w:r>
      <w:bookmarkEnd w:id="108"/>
    </w:p>
    <w:p w14:paraId="2D7804D9" w14:textId="77777777" w:rsidR="00F04222" w:rsidRPr="00E7250F" w:rsidRDefault="00F04222" w:rsidP="00FD1A41">
      <w:pPr>
        <w:spacing w:after="0"/>
      </w:pPr>
      <w:r w:rsidRPr="00E7250F">
        <w:t>The repository proxy has two ways to derive a store-specific query from the method name:</w:t>
      </w:r>
    </w:p>
    <w:p w14:paraId="705EB885" w14:textId="77777777" w:rsidR="00F04222" w:rsidRDefault="00F04222" w:rsidP="00F46707">
      <w:pPr>
        <w:numPr>
          <w:ilvl w:val="0"/>
          <w:numId w:val="34"/>
        </w:numPr>
        <w:spacing w:after="0"/>
      </w:pPr>
      <w:r w:rsidRPr="00E7250F">
        <w:t>By deriving the query from the method name directly.</w:t>
      </w:r>
    </w:p>
    <w:p w14:paraId="7CD9AF4A" w14:textId="77777777" w:rsidR="00F04222" w:rsidRPr="00741D74" w:rsidRDefault="00F04222" w:rsidP="00F04222">
      <w:pPr>
        <w:pStyle w:val="Output"/>
        <w:ind w:left="720"/>
        <w:rPr>
          <w:szCs w:val="22"/>
        </w:rPr>
      </w:pPr>
      <w:r w:rsidRPr="00741D74">
        <w:rPr>
          <w:szCs w:val="22"/>
          <w:lang w:eastAsia="en-US"/>
        </w:rPr>
        <w:t>List</w:t>
      </w:r>
      <w:r w:rsidRPr="00741D74">
        <w:rPr>
          <w:color w:val="666600"/>
          <w:szCs w:val="22"/>
          <w:lang w:eastAsia="en-US"/>
        </w:rPr>
        <w:t>&lt;</w:t>
      </w:r>
      <w:r w:rsidRPr="00741D74">
        <w:rPr>
          <w:szCs w:val="22"/>
          <w:lang w:eastAsia="en-US"/>
        </w:rPr>
        <w:t>Person</w:t>
      </w:r>
      <w:r w:rsidRPr="00741D74">
        <w:rPr>
          <w:color w:val="666600"/>
          <w:szCs w:val="22"/>
          <w:lang w:eastAsia="en-US"/>
        </w:rPr>
        <w:t>&gt;</w:t>
      </w:r>
      <w:r w:rsidRPr="00741D74">
        <w:rPr>
          <w:szCs w:val="22"/>
          <w:lang w:eastAsia="en-US"/>
        </w:rPr>
        <w:t xml:space="preserve"> </w:t>
      </w:r>
      <w:r w:rsidRPr="00741D74">
        <w:rPr>
          <w:b/>
          <w:bCs/>
          <w:szCs w:val="22"/>
          <w:lang w:eastAsia="en-US"/>
        </w:rPr>
        <w:t>findByEmailAddressAndLastname</w:t>
      </w:r>
      <w:r w:rsidRPr="00741D74">
        <w:rPr>
          <w:color w:val="666600"/>
          <w:szCs w:val="22"/>
          <w:lang w:eastAsia="en-US"/>
        </w:rPr>
        <w:t>(</w:t>
      </w:r>
      <w:r w:rsidRPr="00741D74">
        <w:rPr>
          <w:szCs w:val="22"/>
          <w:lang w:eastAsia="en-US"/>
        </w:rPr>
        <w:t>EmailAddress emailAddress</w:t>
      </w:r>
      <w:r w:rsidRPr="00741D74">
        <w:rPr>
          <w:color w:val="666600"/>
          <w:szCs w:val="22"/>
          <w:lang w:eastAsia="en-US"/>
        </w:rPr>
        <w:t>,</w:t>
      </w:r>
      <w:r w:rsidRPr="00741D74">
        <w:rPr>
          <w:szCs w:val="22"/>
          <w:lang w:eastAsia="en-US"/>
        </w:rPr>
        <w:t xml:space="preserve"> String lastname</w:t>
      </w:r>
      <w:r w:rsidRPr="00741D74">
        <w:rPr>
          <w:color w:val="666600"/>
          <w:szCs w:val="22"/>
          <w:lang w:eastAsia="en-US"/>
        </w:rPr>
        <w:t>);</w:t>
      </w:r>
    </w:p>
    <w:p w14:paraId="46269627" w14:textId="77777777" w:rsidR="00F04222" w:rsidRDefault="00F04222" w:rsidP="00BD6A8E">
      <w:pPr>
        <w:spacing w:after="0"/>
        <w:ind w:left="720"/>
      </w:pPr>
    </w:p>
    <w:p w14:paraId="515B4224" w14:textId="77777777" w:rsidR="00F04222" w:rsidRPr="00E7250F" w:rsidRDefault="00F04222" w:rsidP="00F46707">
      <w:pPr>
        <w:numPr>
          <w:ilvl w:val="0"/>
          <w:numId w:val="34"/>
        </w:numPr>
        <w:spacing w:after="0"/>
      </w:pPr>
      <w:r w:rsidRPr="00E7250F">
        <w:t>By using a manually defined query.</w:t>
      </w:r>
    </w:p>
    <w:p w14:paraId="35052F1A" w14:textId="77777777" w:rsidR="00F04222" w:rsidRPr="00741D74" w:rsidRDefault="00F04222" w:rsidP="00F04222">
      <w:pPr>
        <w:pStyle w:val="Output"/>
        <w:ind w:left="720"/>
        <w:rPr>
          <w:color w:val="000000"/>
          <w:szCs w:val="22"/>
          <w:lang w:eastAsia="en-US"/>
        </w:rPr>
      </w:pPr>
      <w:r w:rsidRPr="00741D74">
        <w:rPr>
          <w:color w:val="006666"/>
          <w:szCs w:val="22"/>
          <w:lang w:eastAsia="en-US"/>
        </w:rPr>
        <w:t>@Query</w:t>
      </w:r>
      <w:r w:rsidRPr="00741D74">
        <w:rPr>
          <w:color w:val="666600"/>
          <w:szCs w:val="22"/>
          <w:lang w:eastAsia="en-US"/>
        </w:rPr>
        <w:t>(</w:t>
      </w:r>
      <w:r w:rsidRPr="00741D74">
        <w:rPr>
          <w:szCs w:val="22"/>
          <w:lang w:eastAsia="en-US"/>
        </w:rPr>
        <w:t>"select u from User u"</w:t>
      </w:r>
      <w:r w:rsidRPr="00741D74">
        <w:rPr>
          <w:color w:val="666600"/>
          <w:szCs w:val="22"/>
          <w:lang w:eastAsia="en-US"/>
        </w:rPr>
        <w:t>)</w:t>
      </w:r>
    </w:p>
    <w:p w14:paraId="22ECD1FD" w14:textId="77777777" w:rsidR="00F04222" w:rsidRPr="00741D74" w:rsidRDefault="00F04222" w:rsidP="00F04222">
      <w:pPr>
        <w:pStyle w:val="Output"/>
        <w:ind w:left="720"/>
        <w:rPr>
          <w:szCs w:val="22"/>
          <w:lang w:eastAsia="en-US"/>
        </w:rPr>
      </w:pPr>
      <w:r w:rsidRPr="00741D74">
        <w:rPr>
          <w:color w:val="660066"/>
          <w:szCs w:val="22"/>
          <w:lang w:eastAsia="en-US"/>
        </w:rPr>
        <w:t>List</w:t>
      </w:r>
      <w:r w:rsidRPr="00741D74">
        <w:rPr>
          <w:color w:val="666600"/>
          <w:szCs w:val="22"/>
          <w:lang w:eastAsia="en-US"/>
        </w:rPr>
        <w:t>&lt;</w:t>
      </w:r>
      <w:r w:rsidRPr="00741D74">
        <w:rPr>
          <w:color w:val="660066"/>
          <w:szCs w:val="22"/>
          <w:lang w:eastAsia="en-US"/>
        </w:rPr>
        <w:t>User</w:t>
      </w:r>
      <w:r w:rsidRPr="00741D74">
        <w:rPr>
          <w:color w:val="666600"/>
          <w:szCs w:val="22"/>
          <w:lang w:eastAsia="en-US"/>
        </w:rPr>
        <w:t>&gt;</w:t>
      </w:r>
      <w:r w:rsidRPr="00741D74">
        <w:rPr>
          <w:color w:val="000000"/>
          <w:szCs w:val="22"/>
          <w:lang w:eastAsia="en-US"/>
        </w:rPr>
        <w:t xml:space="preserve"> </w:t>
      </w:r>
      <w:r w:rsidRPr="00741D74">
        <w:rPr>
          <w:b/>
          <w:bCs/>
          <w:color w:val="000000"/>
          <w:szCs w:val="22"/>
          <w:lang w:eastAsia="en-US"/>
        </w:rPr>
        <w:t>findAllByCustomQueryAndStream</w:t>
      </w:r>
      <w:r w:rsidRPr="00741D74">
        <w:rPr>
          <w:color w:val="666600"/>
          <w:szCs w:val="22"/>
          <w:lang w:eastAsia="en-US"/>
        </w:rPr>
        <w:t>();</w:t>
      </w:r>
    </w:p>
    <w:p w14:paraId="7F338775" w14:textId="77777777" w:rsidR="00E17B8F" w:rsidRDefault="00E17B8F" w:rsidP="00E17B8F">
      <w:pPr>
        <w:pStyle w:val="ListParagraph"/>
        <w:spacing w:after="0"/>
        <w:rPr>
          <w:lang w:eastAsia="en-US"/>
        </w:rPr>
      </w:pPr>
    </w:p>
    <w:p w14:paraId="3162E5A1" w14:textId="6AC769D2" w:rsidR="00F04222" w:rsidRPr="00E01397" w:rsidRDefault="00F04222" w:rsidP="00F46707">
      <w:pPr>
        <w:pStyle w:val="ListParagraph"/>
        <w:numPr>
          <w:ilvl w:val="0"/>
          <w:numId w:val="33"/>
        </w:numPr>
        <w:spacing w:after="0"/>
        <w:rPr>
          <w:lang w:eastAsia="en-US"/>
        </w:rPr>
      </w:pPr>
      <w:r w:rsidRPr="00E01397">
        <w:rPr>
          <w:lang w:eastAsia="en-US"/>
        </w:rPr>
        <w:t>Limiting the result size of a query with </w:t>
      </w:r>
      <w:r w:rsidRPr="00E01397">
        <w:rPr>
          <w:rFonts w:ascii="Consolas" w:hAnsi="Consolas" w:cs="Consolas"/>
          <w:shd w:val="clear" w:color="auto" w:fill="F7F7F8"/>
          <w:lang w:eastAsia="en-US"/>
        </w:rPr>
        <w:t>Top</w:t>
      </w:r>
      <w:r w:rsidRPr="00E01397">
        <w:rPr>
          <w:lang w:eastAsia="en-US"/>
        </w:rPr>
        <w:t> and </w:t>
      </w:r>
      <w:r w:rsidRPr="00E01397">
        <w:rPr>
          <w:rFonts w:ascii="Consolas" w:hAnsi="Consolas" w:cs="Consolas"/>
          <w:shd w:val="clear" w:color="auto" w:fill="F7F7F8"/>
          <w:lang w:eastAsia="en-US"/>
        </w:rPr>
        <w:t>First</w:t>
      </w:r>
    </w:p>
    <w:p w14:paraId="3A101E4A" w14:textId="77777777" w:rsidR="00F04222" w:rsidRPr="00741D74" w:rsidRDefault="00F04222" w:rsidP="00F04222">
      <w:pPr>
        <w:pStyle w:val="Output"/>
        <w:ind w:left="720"/>
        <w:rPr>
          <w:szCs w:val="22"/>
          <w:lang w:eastAsia="en-US"/>
        </w:rPr>
      </w:pPr>
      <w:r w:rsidRPr="00741D74">
        <w:rPr>
          <w:color w:val="660066"/>
          <w:szCs w:val="22"/>
          <w:lang w:eastAsia="en-US"/>
        </w:rPr>
        <w:t>User</w:t>
      </w:r>
      <w:r w:rsidRPr="00741D74">
        <w:rPr>
          <w:szCs w:val="22"/>
          <w:lang w:eastAsia="en-US"/>
        </w:rPr>
        <w:t xml:space="preserve"> findFirstByOrderByLastnameAsc</w:t>
      </w:r>
      <w:r w:rsidRPr="00741D74">
        <w:rPr>
          <w:color w:val="666600"/>
          <w:szCs w:val="22"/>
          <w:lang w:eastAsia="en-US"/>
        </w:rPr>
        <w:t>();</w:t>
      </w:r>
    </w:p>
    <w:p w14:paraId="1766DDB1" w14:textId="77777777" w:rsidR="00F04222" w:rsidRPr="00741D74" w:rsidRDefault="00F04222" w:rsidP="00F04222">
      <w:pPr>
        <w:pStyle w:val="Output"/>
        <w:ind w:left="720"/>
        <w:rPr>
          <w:szCs w:val="22"/>
          <w:lang w:eastAsia="en-US"/>
        </w:rPr>
      </w:pPr>
    </w:p>
    <w:p w14:paraId="60539CDA" w14:textId="77777777" w:rsidR="00F04222" w:rsidRPr="00741D74" w:rsidRDefault="00F04222" w:rsidP="00F04222">
      <w:pPr>
        <w:pStyle w:val="Output"/>
        <w:ind w:left="720"/>
        <w:rPr>
          <w:szCs w:val="22"/>
          <w:lang w:eastAsia="en-US"/>
        </w:rPr>
      </w:pPr>
      <w:r w:rsidRPr="00741D74">
        <w:rPr>
          <w:color w:val="660066"/>
          <w:szCs w:val="22"/>
          <w:lang w:eastAsia="en-US"/>
        </w:rPr>
        <w:t>User</w:t>
      </w:r>
      <w:r w:rsidRPr="00741D74">
        <w:rPr>
          <w:szCs w:val="22"/>
          <w:lang w:eastAsia="en-US"/>
        </w:rPr>
        <w:t xml:space="preserve"> findTopByOrderByAgeDesc</w:t>
      </w:r>
      <w:r w:rsidRPr="00741D74">
        <w:rPr>
          <w:color w:val="666600"/>
          <w:szCs w:val="22"/>
          <w:lang w:eastAsia="en-US"/>
        </w:rPr>
        <w:t>();</w:t>
      </w:r>
    </w:p>
    <w:p w14:paraId="02B530F7" w14:textId="77777777" w:rsidR="00F04222" w:rsidRPr="00741D74" w:rsidRDefault="00F04222" w:rsidP="00F04222">
      <w:pPr>
        <w:pStyle w:val="Output"/>
        <w:ind w:left="720"/>
        <w:rPr>
          <w:szCs w:val="22"/>
          <w:lang w:eastAsia="en-US"/>
        </w:rPr>
      </w:pPr>
    </w:p>
    <w:p w14:paraId="7C241811" w14:textId="77777777" w:rsidR="00F04222" w:rsidRPr="00741D74" w:rsidRDefault="00F04222" w:rsidP="00F04222">
      <w:pPr>
        <w:pStyle w:val="Output"/>
        <w:ind w:left="720"/>
        <w:rPr>
          <w:szCs w:val="22"/>
          <w:lang w:eastAsia="en-US"/>
        </w:rPr>
      </w:pPr>
      <w:r w:rsidRPr="00741D74">
        <w:rPr>
          <w:color w:val="660066"/>
          <w:szCs w:val="22"/>
          <w:lang w:eastAsia="en-US"/>
        </w:rPr>
        <w:t>Page</w:t>
      </w:r>
      <w:r w:rsidRPr="00741D74">
        <w:rPr>
          <w:color w:val="666600"/>
          <w:szCs w:val="22"/>
          <w:lang w:eastAsia="en-US"/>
        </w:rPr>
        <w:t>&lt;</w:t>
      </w:r>
      <w:r w:rsidRPr="00741D74">
        <w:rPr>
          <w:color w:val="660066"/>
          <w:szCs w:val="22"/>
          <w:lang w:eastAsia="en-US"/>
        </w:rPr>
        <w:t>User</w:t>
      </w:r>
      <w:r w:rsidRPr="00741D74">
        <w:rPr>
          <w:color w:val="666600"/>
          <w:szCs w:val="22"/>
          <w:lang w:eastAsia="en-US"/>
        </w:rPr>
        <w:t>&gt;</w:t>
      </w:r>
      <w:r w:rsidRPr="00741D74">
        <w:rPr>
          <w:szCs w:val="22"/>
          <w:lang w:eastAsia="en-US"/>
        </w:rPr>
        <w:t xml:space="preserve"> query</w:t>
      </w:r>
      <w:r w:rsidRPr="00741D74">
        <w:rPr>
          <w:b/>
          <w:szCs w:val="22"/>
          <w:lang w:eastAsia="en-US"/>
        </w:rPr>
        <w:t>First10By</w:t>
      </w:r>
      <w:r w:rsidRPr="00741D74">
        <w:rPr>
          <w:szCs w:val="22"/>
          <w:lang w:eastAsia="en-US"/>
        </w:rPr>
        <w:t>Lastname</w:t>
      </w:r>
      <w:r w:rsidRPr="00741D74">
        <w:rPr>
          <w:color w:val="666600"/>
          <w:szCs w:val="22"/>
          <w:lang w:eastAsia="en-US"/>
        </w:rPr>
        <w:t>(</w:t>
      </w:r>
      <w:r w:rsidRPr="00741D74">
        <w:rPr>
          <w:color w:val="660066"/>
          <w:szCs w:val="22"/>
          <w:lang w:eastAsia="en-US"/>
        </w:rPr>
        <w:t>String</w:t>
      </w:r>
      <w:r w:rsidRPr="00741D74">
        <w:rPr>
          <w:szCs w:val="22"/>
          <w:lang w:eastAsia="en-US"/>
        </w:rPr>
        <w:t xml:space="preserve"> lastname</w:t>
      </w:r>
      <w:r w:rsidRPr="00741D74">
        <w:rPr>
          <w:color w:val="666600"/>
          <w:szCs w:val="22"/>
          <w:lang w:eastAsia="en-US"/>
        </w:rPr>
        <w:t>,</w:t>
      </w:r>
      <w:r w:rsidRPr="00741D74">
        <w:rPr>
          <w:szCs w:val="22"/>
          <w:lang w:eastAsia="en-US"/>
        </w:rPr>
        <w:t xml:space="preserve"> </w:t>
      </w:r>
      <w:r w:rsidRPr="00741D74">
        <w:rPr>
          <w:color w:val="660066"/>
          <w:szCs w:val="22"/>
          <w:lang w:eastAsia="en-US"/>
        </w:rPr>
        <w:t>Pageable</w:t>
      </w:r>
      <w:r w:rsidRPr="00741D74">
        <w:rPr>
          <w:szCs w:val="22"/>
          <w:lang w:eastAsia="en-US"/>
        </w:rPr>
        <w:t xml:space="preserve"> pageable</w:t>
      </w:r>
      <w:r w:rsidRPr="00741D74">
        <w:rPr>
          <w:color w:val="666600"/>
          <w:szCs w:val="22"/>
          <w:lang w:eastAsia="en-US"/>
        </w:rPr>
        <w:t>);</w:t>
      </w:r>
    </w:p>
    <w:p w14:paraId="0FBC480E" w14:textId="77777777" w:rsidR="00F04222" w:rsidRPr="00741D74" w:rsidRDefault="00F04222" w:rsidP="00F04222">
      <w:pPr>
        <w:pStyle w:val="Output"/>
        <w:ind w:left="720"/>
        <w:rPr>
          <w:szCs w:val="22"/>
          <w:lang w:eastAsia="en-US"/>
        </w:rPr>
      </w:pPr>
    </w:p>
    <w:p w14:paraId="4524FFA7" w14:textId="77777777" w:rsidR="00F04222" w:rsidRPr="00741D74" w:rsidRDefault="00F04222" w:rsidP="00F04222">
      <w:pPr>
        <w:pStyle w:val="Output"/>
        <w:ind w:left="720"/>
        <w:rPr>
          <w:szCs w:val="22"/>
          <w:lang w:eastAsia="en-US"/>
        </w:rPr>
      </w:pPr>
      <w:r w:rsidRPr="00741D74">
        <w:rPr>
          <w:color w:val="660066"/>
          <w:szCs w:val="22"/>
          <w:lang w:eastAsia="en-US"/>
        </w:rPr>
        <w:t>Slice</w:t>
      </w:r>
      <w:r w:rsidRPr="00741D74">
        <w:rPr>
          <w:color w:val="666600"/>
          <w:szCs w:val="22"/>
          <w:lang w:eastAsia="en-US"/>
        </w:rPr>
        <w:t>&lt;</w:t>
      </w:r>
      <w:r w:rsidRPr="00741D74">
        <w:rPr>
          <w:color w:val="660066"/>
          <w:szCs w:val="22"/>
          <w:lang w:eastAsia="en-US"/>
        </w:rPr>
        <w:t>User</w:t>
      </w:r>
      <w:r w:rsidRPr="00741D74">
        <w:rPr>
          <w:color w:val="666600"/>
          <w:szCs w:val="22"/>
          <w:lang w:eastAsia="en-US"/>
        </w:rPr>
        <w:t>&gt;</w:t>
      </w:r>
      <w:r w:rsidRPr="00741D74">
        <w:rPr>
          <w:szCs w:val="22"/>
          <w:lang w:eastAsia="en-US"/>
        </w:rPr>
        <w:t xml:space="preserve"> find</w:t>
      </w:r>
      <w:r w:rsidRPr="00741D74">
        <w:rPr>
          <w:b/>
          <w:szCs w:val="22"/>
          <w:lang w:eastAsia="en-US"/>
        </w:rPr>
        <w:t>Top3By</w:t>
      </w:r>
      <w:r w:rsidRPr="00741D74">
        <w:rPr>
          <w:szCs w:val="22"/>
          <w:lang w:eastAsia="en-US"/>
        </w:rPr>
        <w:t>Lastname</w:t>
      </w:r>
      <w:r w:rsidRPr="00741D74">
        <w:rPr>
          <w:color w:val="666600"/>
          <w:szCs w:val="22"/>
          <w:lang w:eastAsia="en-US"/>
        </w:rPr>
        <w:t>(</w:t>
      </w:r>
      <w:r w:rsidRPr="00741D74">
        <w:rPr>
          <w:color w:val="660066"/>
          <w:szCs w:val="22"/>
          <w:lang w:eastAsia="en-US"/>
        </w:rPr>
        <w:t>String</w:t>
      </w:r>
      <w:r w:rsidRPr="00741D74">
        <w:rPr>
          <w:szCs w:val="22"/>
          <w:lang w:eastAsia="en-US"/>
        </w:rPr>
        <w:t xml:space="preserve"> lastname</w:t>
      </w:r>
      <w:r w:rsidRPr="00741D74">
        <w:rPr>
          <w:color w:val="666600"/>
          <w:szCs w:val="22"/>
          <w:lang w:eastAsia="en-US"/>
        </w:rPr>
        <w:t>,</w:t>
      </w:r>
      <w:r w:rsidRPr="00741D74">
        <w:rPr>
          <w:szCs w:val="22"/>
          <w:lang w:eastAsia="en-US"/>
        </w:rPr>
        <w:t xml:space="preserve"> </w:t>
      </w:r>
      <w:r w:rsidRPr="00741D74">
        <w:rPr>
          <w:color w:val="660066"/>
          <w:szCs w:val="22"/>
          <w:lang w:eastAsia="en-US"/>
        </w:rPr>
        <w:t>Pageable</w:t>
      </w:r>
      <w:r w:rsidRPr="00741D74">
        <w:rPr>
          <w:szCs w:val="22"/>
          <w:lang w:eastAsia="en-US"/>
        </w:rPr>
        <w:t xml:space="preserve"> pageable</w:t>
      </w:r>
      <w:r w:rsidRPr="00741D74">
        <w:rPr>
          <w:color w:val="666600"/>
          <w:szCs w:val="22"/>
          <w:lang w:eastAsia="en-US"/>
        </w:rPr>
        <w:t>);</w:t>
      </w:r>
    </w:p>
    <w:p w14:paraId="377076D8" w14:textId="77777777" w:rsidR="00F04222" w:rsidRPr="00741D74" w:rsidRDefault="00F04222" w:rsidP="00F04222">
      <w:pPr>
        <w:pStyle w:val="Output"/>
        <w:ind w:left="720"/>
        <w:rPr>
          <w:szCs w:val="22"/>
          <w:lang w:eastAsia="en-US"/>
        </w:rPr>
      </w:pPr>
    </w:p>
    <w:p w14:paraId="708C19C0" w14:textId="77777777" w:rsidR="00F04222" w:rsidRPr="00741D74" w:rsidRDefault="00F04222" w:rsidP="00F04222">
      <w:pPr>
        <w:pStyle w:val="Output"/>
        <w:ind w:left="720"/>
        <w:rPr>
          <w:szCs w:val="22"/>
          <w:lang w:eastAsia="en-US"/>
        </w:rPr>
      </w:pPr>
      <w:r w:rsidRPr="00741D74">
        <w:rPr>
          <w:color w:val="660066"/>
          <w:szCs w:val="22"/>
          <w:lang w:eastAsia="en-US"/>
        </w:rPr>
        <w:t>List</w:t>
      </w:r>
      <w:r w:rsidRPr="00741D74">
        <w:rPr>
          <w:color w:val="666600"/>
          <w:szCs w:val="22"/>
          <w:lang w:eastAsia="en-US"/>
        </w:rPr>
        <w:t>&lt;</w:t>
      </w:r>
      <w:r w:rsidRPr="00741D74">
        <w:rPr>
          <w:color w:val="660066"/>
          <w:szCs w:val="22"/>
          <w:lang w:eastAsia="en-US"/>
        </w:rPr>
        <w:t>User</w:t>
      </w:r>
      <w:r w:rsidRPr="00741D74">
        <w:rPr>
          <w:color w:val="666600"/>
          <w:szCs w:val="22"/>
          <w:lang w:eastAsia="en-US"/>
        </w:rPr>
        <w:t>&gt;</w:t>
      </w:r>
      <w:r w:rsidRPr="00741D74">
        <w:rPr>
          <w:szCs w:val="22"/>
          <w:lang w:eastAsia="en-US"/>
        </w:rPr>
        <w:t xml:space="preserve"> find</w:t>
      </w:r>
      <w:r w:rsidRPr="00741D74">
        <w:rPr>
          <w:b/>
          <w:szCs w:val="22"/>
          <w:lang w:eastAsia="en-US"/>
        </w:rPr>
        <w:t>First10</w:t>
      </w:r>
      <w:r w:rsidRPr="00741D74">
        <w:rPr>
          <w:szCs w:val="22"/>
          <w:lang w:eastAsia="en-US"/>
        </w:rPr>
        <w:t>ByLastname</w:t>
      </w:r>
      <w:r w:rsidRPr="00741D74">
        <w:rPr>
          <w:color w:val="666600"/>
          <w:szCs w:val="22"/>
          <w:lang w:eastAsia="en-US"/>
        </w:rPr>
        <w:t>(</w:t>
      </w:r>
      <w:r w:rsidRPr="00741D74">
        <w:rPr>
          <w:color w:val="660066"/>
          <w:szCs w:val="22"/>
          <w:lang w:eastAsia="en-US"/>
        </w:rPr>
        <w:t>String</w:t>
      </w:r>
      <w:r w:rsidRPr="00741D74">
        <w:rPr>
          <w:szCs w:val="22"/>
          <w:lang w:eastAsia="en-US"/>
        </w:rPr>
        <w:t xml:space="preserve"> lastname</w:t>
      </w:r>
      <w:r w:rsidRPr="00741D74">
        <w:rPr>
          <w:color w:val="666600"/>
          <w:szCs w:val="22"/>
          <w:lang w:eastAsia="en-US"/>
        </w:rPr>
        <w:t>,</w:t>
      </w:r>
      <w:r w:rsidRPr="00741D74">
        <w:rPr>
          <w:szCs w:val="22"/>
          <w:lang w:eastAsia="en-US"/>
        </w:rPr>
        <w:t xml:space="preserve"> </w:t>
      </w:r>
      <w:r w:rsidRPr="00741D74">
        <w:rPr>
          <w:color w:val="660066"/>
          <w:szCs w:val="22"/>
          <w:lang w:eastAsia="en-US"/>
        </w:rPr>
        <w:t>Sort</w:t>
      </w:r>
      <w:r w:rsidRPr="00741D74">
        <w:rPr>
          <w:szCs w:val="22"/>
          <w:lang w:eastAsia="en-US"/>
        </w:rPr>
        <w:t xml:space="preserve"> sort</w:t>
      </w:r>
      <w:r w:rsidRPr="00741D74">
        <w:rPr>
          <w:color w:val="666600"/>
          <w:szCs w:val="22"/>
          <w:lang w:eastAsia="en-US"/>
        </w:rPr>
        <w:t>);</w:t>
      </w:r>
    </w:p>
    <w:p w14:paraId="49C4E06C" w14:textId="77777777" w:rsidR="00F04222" w:rsidRPr="00741D74" w:rsidRDefault="00F04222" w:rsidP="00F04222">
      <w:pPr>
        <w:pStyle w:val="Output"/>
        <w:ind w:left="720"/>
        <w:rPr>
          <w:szCs w:val="22"/>
          <w:lang w:eastAsia="en-US"/>
        </w:rPr>
      </w:pPr>
    </w:p>
    <w:p w14:paraId="20E26AE0" w14:textId="77777777" w:rsidR="00F04222" w:rsidRPr="00741D74" w:rsidRDefault="00F04222" w:rsidP="00F04222">
      <w:pPr>
        <w:pStyle w:val="Output"/>
        <w:ind w:left="720"/>
        <w:rPr>
          <w:color w:val="34302D"/>
          <w:szCs w:val="22"/>
          <w:lang w:eastAsia="en-US"/>
        </w:rPr>
      </w:pPr>
      <w:r w:rsidRPr="00741D74">
        <w:rPr>
          <w:color w:val="660066"/>
          <w:szCs w:val="22"/>
          <w:lang w:eastAsia="en-US"/>
        </w:rPr>
        <w:t>List</w:t>
      </w:r>
      <w:r w:rsidRPr="00741D74">
        <w:rPr>
          <w:color w:val="666600"/>
          <w:szCs w:val="22"/>
          <w:lang w:eastAsia="en-US"/>
        </w:rPr>
        <w:t>&lt;</w:t>
      </w:r>
      <w:r w:rsidRPr="00741D74">
        <w:rPr>
          <w:color w:val="660066"/>
          <w:szCs w:val="22"/>
          <w:lang w:eastAsia="en-US"/>
        </w:rPr>
        <w:t>User</w:t>
      </w:r>
      <w:r w:rsidRPr="00741D74">
        <w:rPr>
          <w:color w:val="666600"/>
          <w:szCs w:val="22"/>
          <w:lang w:eastAsia="en-US"/>
        </w:rPr>
        <w:t>&gt;</w:t>
      </w:r>
      <w:r w:rsidRPr="00741D74">
        <w:rPr>
          <w:szCs w:val="22"/>
          <w:lang w:eastAsia="en-US"/>
        </w:rPr>
        <w:t xml:space="preserve"> findTop10ByLastname</w:t>
      </w:r>
      <w:r w:rsidRPr="00741D74">
        <w:rPr>
          <w:color w:val="666600"/>
          <w:szCs w:val="22"/>
          <w:lang w:eastAsia="en-US"/>
        </w:rPr>
        <w:t>(</w:t>
      </w:r>
      <w:r w:rsidRPr="00741D74">
        <w:rPr>
          <w:color w:val="660066"/>
          <w:szCs w:val="22"/>
          <w:lang w:eastAsia="en-US"/>
        </w:rPr>
        <w:t>String</w:t>
      </w:r>
      <w:r w:rsidRPr="00741D74">
        <w:rPr>
          <w:szCs w:val="22"/>
          <w:lang w:eastAsia="en-US"/>
        </w:rPr>
        <w:t xml:space="preserve"> lastname</w:t>
      </w:r>
      <w:r w:rsidRPr="00741D74">
        <w:rPr>
          <w:color w:val="666600"/>
          <w:szCs w:val="22"/>
          <w:lang w:eastAsia="en-US"/>
        </w:rPr>
        <w:t>,</w:t>
      </w:r>
      <w:r w:rsidRPr="00741D74">
        <w:rPr>
          <w:szCs w:val="22"/>
          <w:lang w:eastAsia="en-US"/>
        </w:rPr>
        <w:t xml:space="preserve"> </w:t>
      </w:r>
      <w:r w:rsidRPr="00741D74">
        <w:rPr>
          <w:color w:val="660066"/>
          <w:szCs w:val="22"/>
          <w:lang w:eastAsia="en-US"/>
        </w:rPr>
        <w:t>Pageable</w:t>
      </w:r>
      <w:r w:rsidRPr="00741D74">
        <w:rPr>
          <w:szCs w:val="22"/>
          <w:lang w:eastAsia="en-US"/>
        </w:rPr>
        <w:t xml:space="preserve"> pageable</w:t>
      </w:r>
      <w:r w:rsidRPr="00741D74">
        <w:rPr>
          <w:color w:val="666600"/>
          <w:szCs w:val="22"/>
          <w:lang w:eastAsia="en-US"/>
        </w:rPr>
        <w:t>);</w:t>
      </w:r>
    </w:p>
    <w:p w14:paraId="03E51424" w14:textId="77777777" w:rsidR="00BD6A8E" w:rsidRDefault="00BD6A8E" w:rsidP="00746457">
      <w:pPr>
        <w:spacing w:after="0"/>
      </w:pPr>
    </w:p>
    <w:p w14:paraId="1BA1755A" w14:textId="77777777" w:rsidR="00F04222" w:rsidRDefault="00F04222" w:rsidP="00F04222">
      <w:pPr>
        <w:pStyle w:val="Howitworks"/>
        <w:spacing w:after="0"/>
      </w:pPr>
      <w:r>
        <w:t>1.Entity class : Student.java</w:t>
      </w:r>
    </w:p>
    <w:p w14:paraId="1C1FBECF" w14:textId="77777777" w:rsidR="00F04222" w:rsidRDefault="00F04222" w:rsidP="00F04222">
      <w:pPr>
        <w:spacing w:after="0"/>
      </w:pPr>
      <w:r>
        <w:t>1.</w:t>
      </w:r>
      <w:r w:rsidRPr="005B3452">
        <w:rPr>
          <w:rFonts w:ascii="Helvetica" w:hAnsi="Helvetica" w:cs="Helvetica"/>
          <w:color w:val="111111"/>
          <w:shd w:val="clear" w:color="auto" w:fill="FFFFFF"/>
        </w:rPr>
        <w:t xml:space="preserve"> </w:t>
      </w:r>
      <w:r w:rsidRPr="005B3452">
        <w:t xml:space="preserve"> create an entity class that contains the information of a single </w:t>
      </w:r>
      <w:r>
        <w:t>Student</w:t>
      </w:r>
      <w:r w:rsidRPr="005B3452">
        <w:t xml:space="preserve"> entry</w:t>
      </w:r>
    </w:p>
    <w:p w14:paraId="02F155C4" w14:textId="65788E71" w:rsidR="00F04222" w:rsidRDefault="00F04222" w:rsidP="00F04222">
      <w:pPr>
        <w:pStyle w:val="Output"/>
        <w:rPr>
          <w:color w:val="4C483D" w:themeColor="text2"/>
        </w:rPr>
      </w:pPr>
      <w:r>
        <w:rPr>
          <w:b/>
          <w:bCs/>
          <w:color w:val="7F0055"/>
        </w:rPr>
        <w:t>package</w:t>
      </w:r>
      <w:r>
        <w:t xml:space="preserve"> app.entity;</w:t>
      </w:r>
    </w:p>
    <w:p w14:paraId="7F73E0DE" w14:textId="77777777" w:rsidR="00F04222" w:rsidRDefault="00F04222" w:rsidP="00F04222">
      <w:pPr>
        <w:pStyle w:val="Output"/>
        <w:rPr>
          <w:color w:val="4C483D" w:themeColor="text2"/>
        </w:rPr>
      </w:pPr>
      <w:r>
        <w:rPr>
          <w:color w:val="646464"/>
        </w:rPr>
        <w:t>@Entity</w:t>
      </w:r>
    </w:p>
    <w:p w14:paraId="1B86AC59" w14:textId="77777777" w:rsidR="00F04222" w:rsidRDefault="00F04222" w:rsidP="00F04222">
      <w:pPr>
        <w:pStyle w:val="Output"/>
        <w:rPr>
          <w:color w:val="4C483D" w:themeColor="text2"/>
        </w:rPr>
      </w:pPr>
      <w:r>
        <w:rPr>
          <w:color w:val="646464"/>
        </w:rPr>
        <w:t>@</w:t>
      </w:r>
      <w:r>
        <w:rPr>
          <w:color w:val="646464"/>
          <w:highlight w:val="lightGray"/>
        </w:rPr>
        <w:t>Table</w:t>
      </w:r>
      <w:r>
        <w:t xml:space="preserve">(name = </w:t>
      </w:r>
      <w:r>
        <w:rPr>
          <w:color w:val="2A00FF"/>
        </w:rPr>
        <w:t>"student"</w:t>
      </w:r>
      <w:r>
        <w:t>)</w:t>
      </w:r>
    </w:p>
    <w:p w14:paraId="188E9AF1" w14:textId="77777777"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Student {</w:t>
      </w:r>
    </w:p>
    <w:p w14:paraId="31DAC367" w14:textId="77777777" w:rsidR="00F04222" w:rsidRDefault="00F04222" w:rsidP="00F04222">
      <w:pPr>
        <w:pStyle w:val="Output"/>
        <w:rPr>
          <w:color w:val="4C483D" w:themeColor="text2"/>
        </w:rPr>
      </w:pPr>
    </w:p>
    <w:p w14:paraId="30871492" w14:textId="77777777" w:rsidR="00F04222" w:rsidRDefault="00F04222" w:rsidP="00F04222">
      <w:pPr>
        <w:pStyle w:val="Output"/>
        <w:rPr>
          <w:color w:val="4C483D" w:themeColor="text2"/>
        </w:rPr>
      </w:pPr>
      <w:r>
        <w:tab/>
      </w:r>
      <w:r>
        <w:rPr>
          <w:color w:val="646464"/>
        </w:rPr>
        <w:t>@Id</w:t>
      </w:r>
    </w:p>
    <w:p w14:paraId="492CE9D3" w14:textId="77777777" w:rsidR="00F04222" w:rsidRDefault="00F04222" w:rsidP="00F04222">
      <w:pPr>
        <w:pStyle w:val="Output"/>
        <w:rPr>
          <w:color w:val="4C483D" w:themeColor="text2"/>
        </w:rPr>
      </w:pPr>
      <w:r>
        <w:tab/>
      </w:r>
      <w:r>
        <w:rPr>
          <w:color w:val="646464"/>
        </w:rPr>
        <w:t>@GeneratedValue</w:t>
      </w:r>
      <w:r>
        <w:t>(strategy = GenerationType.</w:t>
      </w:r>
      <w:r>
        <w:rPr>
          <w:b/>
          <w:bCs/>
          <w:i/>
          <w:iCs/>
          <w:color w:val="0000C0"/>
        </w:rPr>
        <w:t>AUTO</w:t>
      </w:r>
      <w:r>
        <w:t>)</w:t>
      </w:r>
    </w:p>
    <w:p w14:paraId="5B1313C0" w14:textId="77777777" w:rsidR="00F04222" w:rsidRDefault="00F04222" w:rsidP="00F04222">
      <w:pPr>
        <w:pStyle w:val="Output"/>
        <w:rPr>
          <w:color w:val="4C483D" w:themeColor="text2"/>
        </w:rPr>
      </w:pPr>
      <w:r>
        <w:tab/>
      </w:r>
      <w:r>
        <w:rPr>
          <w:b/>
          <w:bCs/>
          <w:color w:val="7F0055"/>
        </w:rPr>
        <w:t>private</w:t>
      </w:r>
      <w:r>
        <w:t xml:space="preserve"> </w:t>
      </w:r>
      <w:r>
        <w:rPr>
          <w:b/>
          <w:bCs/>
          <w:color w:val="7F0055"/>
        </w:rPr>
        <w:t>int</w:t>
      </w:r>
      <w:r>
        <w:t xml:space="preserve"> </w:t>
      </w:r>
      <w:r>
        <w:rPr>
          <w:color w:val="0000C0"/>
        </w:rPr>
        <w:t>sno</w:t>
      </w:r>
      <w:r>
        <w:t>;</w:t>
      </w:r>
    </w:p>
    <w:p w14:paraId="05E98D43" w14:textId="77777777" w:rsidR="00F04222" w:rsidRDefault="00F04222" w:rsidP="00F04222">
      <w:pPr>
        <w:pStyle w:val="Output"/>
        <w:rPr>
          <w:color w:val="4C483D" w:themeColor="text2"/>
        </w:rPr>
      </w:pPr>
    </w:p>
    <w:p w14:paraId="6BDCF504" w14:textId="77777777" w:rsidR="00F04222" w:rsidRDefault="00F04222" w:rsidP="00F04222">
      <w:pPr>
        <w:pStyle w:val="Output"/>
        <w:rPr>
          <w:color w:val="4C483D" w:themeColor="text2"/>
        </w:rPr>
      </w:pPr>
      <w:r>
        <w:tab/>
      </w:r>
      <w:r>
        <w:rPr>
          <w:color w:val="646464"/>
        </w:rPr>
        <w:t>@Column</w:t>
      </w:r>
      <w:r>
        <w:t xml:space="preserve">(name = </w:t>
      </w:r>
      <w:r>
        <w:rPr>
          <w:color w:val="2A00FF"/>
        </w:rPr>
        <w:t>"name"</w:t>
      </w:r>
      <w:r>
        <w:t>)</w:t>
      </w:r>
    </w:p>
    <w:p w14:paraId="16B084B4" w14:textId="77777777" w:rsidR="00F04222" w:rsidRDefault="00F04222" w:rsidP="00F04222">
      <w:pPr>
        <w:pStyle w:val="Output"/>
        <w:rPr>
          <w:color w:val="4C483D" w:themeColor="text2"/>
        </w:rPr>
      </w:pPr>
      <w:r>
        <w:tab/>
      </w:r>
      <w:r>
        <w:rPr>
          <w:b/>
          <w:bCs/>
          <w:color w:val="7F0055"/>
        </w:rPr>
        <w:t>private</w:t>
      </w:r>
      <w:r>
        <w:t xml:space="preserve"> String </w:t>
      </w:r>
      <w:r>
        <w:rPr>
          <w:color w:val="0000C0"/>
        </w:rPr>
        <w:t>name</w:t>
      </w:r>
      <w:r>
        <w:t>;</w:t>
      </w:r>
    </w:p>
    <w:p w14:paraId="0CDFB6C0" w14:textId="77777777" w:rsidR="00F04222" w:rsidRDefault="00F04222" w:rsidP="00F04222">
      <w:pPr>
        <w:pStyle w:val="Output"/>
        <w:rPr>
          <w:color w:val="4C483D" w:themeColor="text2"/>
        </w:rPr>
      </w:pPr>
    </w:p>
    <w:p w14:paraId="7D72908E" w14:textId="77777777" w:rsidR="00F04222" w:rsidRDefault="00F04222" w:rsidP="00F04222">
      <w:pPr>
        <w:pStyle w:val="Output"/>
        <w:rPr>
          <w:color w:val="4C483D" w:themeColor="text2"/>
        </w:rPr>
      </w:pPr>
      <w:r>
        <w:tab/>
      </w:r>
      <w:r>
        <w:rPr>
          <w:color w:val="646464"/>
        </w:rPr>
        <w:t>@Column</w:t>
      </w:r>
      <w:r>
        <w:t xml:space="preserve">(name = </w:t>
      </w:r>
      <w:r>
        <w:rPr>
          <w:color w:val="2A00FF"/>
        </w:rPr>
        <w:t>"address"</w:t>
      </w:r>
      <w:r>
        <w:t>)</w:t>
      </w:r>
    </w:p>
    <w:p w14:paraId="2F208941" w14:textId="77777777" w:rsidR="00F04222" w:rsidRDefault="00F04222" w:rsidP="00F04222">
      <w:pPr>
        <w:pStyle w:val="Output"/>
        <w:rPr>
          <w:color w:val="4C483D" w:themeColor="text2"/>
        </w:rPr>
      </w:pPr>
      <w:r>
        <w:tab/>
      </w:r>
      <w:r>
        <w:rPr>
          <w:b/>
          <w:bCs/>
          <w:color w:val="7F0055"/>
        </w:rPr>
        <w:t>private</w:t>
      </w:r>
      <w:r>
        <w:t xml:space="preserve"> String </w:t>
      </w:r>
      <w:r>
        <w:rPr>
          <w:color w:val="0000C0"/>
        </w:rPr>
        <w:t>address</w:t>
      </w:r>
      <w:r>
        <w:t>;</w:t>
      </w:r>
    </w:p>
    <w:p w14:paraId="0E3E4B39" w14:textId="77777777" w:rsidR="00F04222" w:rsidRDefault="00F04222" w:rsidP="00F04222">
      <w:pPr>
        <w:pStyle w:val="Output"/>
        <w:rPr>
          <w:color w:val="4C483D" w:themeColor="text2"/>
        </w:rPr>
      </w:pPr>
    </w:p>
    <w:p w14:paraId="06D87D90" w14:textId="77777777" w:rsidR="00F04222" w:rsidRDefault="00F04222" w:rsidP="00F04222">
      <w:pPr>
        <w:pStyle w:val="Output"/>
        <w:rPr>
          <w:color w:val="4C483D" w:themeColor="text2"/>
        </w:rPr>
      </w:pPr>
      <w:r>
        <w:tab/>
      </w:r>
      <w:r>
        <w:rPr>
          <w:b/>
          <w:bCs/>
          <w:color w:val="7F0055"/>
        </w:rPr>
        <w:t>public</w:t>
      </w:r>
      <w:r>
        <w:t xml:space="preserve"> Student() {</w:t>
      </w:r>
    </w:p>
    <w:p w14:paraId="3A55A51A" w14:textId="77777777" w:rsidR="00F04222" w:rsidRDefault="00F04222" w:rsidP="00F04222">
      <w:pPr>
        <w:pStyle w:val="Output"/>
        <w:rPr>
          <w:color w:val="4C483D" w:themeColor="text2"/>
        </w:rPr>
      </w:pPr>
      <w:r>
        <w:tab/>
      </w:r>
      <w:r>
        <w:tab/>
      </w:r>
      <w:r>
        <w:rPr>
          <w:b/>
          <w:bCs/>
          <w:color w:val="7F0055"/>
        </w:rPr>
        <w:t>super</w:t>
      </w:r>
      <w:r>
        <w:t>();</w:t>
      </w:r>
    </w:p>
    <w:p w14:paraId="0C6EF689" w14:textId="5CFD8481" w:rsidR="00F04222" w:rsidRDefault="00F04222" w:rsidP="00F04222">
      <w:pPr>
        <w:pStyle w:val="Output"/>
        <w:rPr>
          <w:color w:val="4C483D" w:themeColor="text2"/>
        </w:rPr>
      </w:pPr>
      <w:r>
        <w:tab/>
        <w:t>}</w:t>
      </w:r>
    </w:p>
    <w:p w14:paraId="17F49FEB" w14:textId="77777777" w:rsidR="00F04222" w:rsidRDefault="00F04222" w:rsidP="00F04222">
      <w:pPr>
        <w:pStyle w:val="Output"/>
        <w:rPr>
          <w:color w:val="4C483D" w:themeColor="text2"/>
        </w:rPr>
      </w:pPr>
      <w:r>
        <w:tab/>
      </w:r>
      <w:r>
        <w:rPr>
          <w:b/>
          <w:bCs/>
          <w:color w:val="7F0055"/>
        </w:rPr>
        <w:t>public</w:t>
      </w:r>
      <w:r>
        <w:t xml:space="preserve"> Student(</w:t>
      </w:r>
      <w:r>
        <w:rPr>
          <w:b/>
          <w:bCs/>
          <w:color w:val="7F0055"/>
        </w:rPr>
        <w:t>int</w:t>
      </w:r>
      <w:r>
        <w:t xml:space="preserve"> </w:t>
      </w:r>
      <w:r>
        <w:rPr>
          <w:color w:val="6A3E3E"/>
        </w:rPr>
        <w:t>sno</w:t>
      </w:r>
      <w:r>
        <w:t xml:space="preserve">, String </w:t>
      </w:r>
      <w:r>
        <w:rPr>
          <w:color w:val="6A3E3E"/>
        </w:rPr>
        <w:t>name</w:t>
      </w:r>
      <w:r>
        <w:t xml:space="preserve">, String </w:t>
      </w:r>
      <w:r>
        <w:rPr>
          <w:color w:val="6A3E3E"/>
        </w:rPr>
        <w:t>address</w:t>
      </w:r>
      <w:r>
        <w:t>) {</w:t>
      </w:r>
    </w:p>
    <w:p w14:paraId="1EA7C30B" w14:textId="77777777" w:rsidR="00F04222" w:rsidRDefault="00F04222" w:rsidP="00F04222">
      <w:pPr>
        <w:pStyle w:val="Output"/>
        <w:rPr>
          <w:color w:val="4C483D" w:themeColor="text2"/>
        </w:rPr>
      </w:pPr>
      <w:r>
        <w:tab/>
      </w:r>
      <w:r>
        <w:tab/>
      </w:r>
      <w:r>
        <w:rPr>
          <w:b/>
          <w:bCs/>
          <w:color w:val="7F0055"/>
        </w:rPr>
        <w:t>super</w:t>
      </w:r>
      <w:r>
        <w:t>();</w:t>
      </w:r>
    </w:p>
    <w:p w14:paraId="24F24EEF" w14:textId="77777777" w:rsidR="00F04222" w:rsidRDefault="00F04222" w:rsidP="00F04222">
      <w:pPr>
        <w:pStyle w:val="Output"/>
        <w:rPr>
          <w:color w:val="4C483D" w:themeColor="text2"/>
        </w:rPr>
      </w:pPr>
      <w:r>
        <w:tab/>
      </w:r>
      <w:r>
        <w:tab/>
      </w:r>
      <w:r>
        <w:rPr>
          <w:b/>
          <w:bCs/>
          <w:color w:val="7F0055"/>
        </w:rPr>
        <w:t>this</w:t>
      </w:r>
      <w:r>
        <w:t>.</w:t>
      </w:r>
      <w:r>
        <w:rPr>
          <w:color w:val="0000C0"/>
        </w:rPr>
        <w:t>sno</w:t>
      </w:r>
      <w:r>
        <w:t xml:space="preserve"> = </w:t>
      </w:r>
      <w:r>
        <w:rPr>
          <w:color w:val="6A3E3E"/>
        </w:rPr>
        <w:t>sno</w:t>
      </w:r>
      <w:r>
        <w:t>;</w:t>
      </w:r>
    </w:p>
    <w:p w14:paraId="7ECADF0E" w14:textId="77777777" w:rsidR="00F04222" w:rsidRDefault="00F04222" w:rsidP="00F04222">
      <w:pPr>
        <w:pStyle w:val="Output"/>
        <w:rPr>
          <w:color w:val="4C483D" w:themeColor="text2"/>
        </w:rPr>
      </w:pPr>
      <w:r>
        <w:tab/>
      </w:r>
      <w:r>
        <w:tab/>
      </w:r>
      <w:r>
        <w:rPr>
          <w:b/>
          <w:bCs/>
          <w:color w:val="7F0055"/>
        </w:rPr>
        <w:t>this</w:t>
      </w:r>
      <w:r>
        <w:t>.</w:t>
      </w:r>
      <w:r>
        <w:rPr>
          <w:color w:val="0000C0"/>
        </w:rPr>
        <w:t>name</w:t>
      </w:r>
      <w:r>
        <w:t xml:space="preserve"> = </w:t>
      </w:r>
      <w:r>
        <w:rPr>
          <w:color w:val="6A3E3E"/>
        </w:rPr>
        <w:t>name</w:t>
      </w:r>
      <w:r>
        <w:t>;</w:t>
      </w:r>
    </w:p>
    <w:p w14:paraId="47DC156F" w14:textId="77777777" w:rsidR="00F04222" w:rsidRDefault="00F04222" w:rsidP="00F04222">
      <w:pPr>
        <w:pStyle w:val="Output"/>
        <w:rPr>
          <w:color w:val="4C483D" w:themeColor="text2"/>
        </w:rPr>
      </w:pPr>
      <w:r>
        <w:tab/>
      </w:r>
      <w:r>
        <w:tab/>
      </w:r>
      <w:r>
        <w:rPr>
          <w:b/>
          <w:bCs/>
          <w:color w:val="7F0055"/>
        </w:rPr>
        <w:t>this</w:t>
      </w:r>
      <w:r>
        <w:t>.</w:t>
      </w:r>
      <w:r>
        <w:rPr>
          <w:color w:val="0000C0"/>
        </w:rPr>
        <w:t>address</w:t>
      </w:r>
      <w:r>
        <w:t xml:space="preserve"> = </w:t>
      </w:r>
      <w:r>
        <w:rPr>
          <w:color w:val="6A3E3E"/>
        </w:rPr>
        <w:t>address</w:t>
      </w:r>
      <w:r>
        <w:t>;</w:t>
      </w:r>
    </w:p>
    <w:p w14:paraId="45EE2370" w14:textId="5FCA4F00" w:rsidR="00F04222" w:rsidRPr="009153CC" w:rsidRDefault="00F04222" w:rsidP="00F04222">
      <w:pPr>
        <w:pStyle w:val="Output"/>
        <w:rPr>
          <w:b/>
          <w:color w:val="4C483D" w:themeColor="text2"/>
        </w:rPr>
      </w:pPr>
      <w:r>
        <w:tab/>
        <w:t>}</w:t>
      </w:r>
      <w:r w:rsidR="00746457" w:rsidRPr="009153CC">
        <w:rPr>
          <w:b/>
          <w:color w:val="FF0000"/>
        </w:rPr>
        <w:t>//Setters &amp; getters</w:t>
      </w:r>
      <w:r>
        <w:tab/>
      </w:r>
    </w:p>
    <w:p w14:paraId="5BD25AF3" w14:textId="6F459A2C" w:rsidR="00F04222" w:rsidRDefault="00F04222" w:rsidP="00F04222">
      <w:pPr>
        <w:pStyle w:val="Output"/>
      </w:pPr>
      <w:r>
        <w:t>}</w:t>
      </w:r>
    </w:p>
    <w:p w14:paraId="5C388EC2" w14:textId="77777777" w:rsidR="00746457" w:rsidRDefault="00746457" w:rsidP="00746457"/>
    <w:p w14:paraId="54296717" w14:textId="77777777" w:rsidR="00F04222" w:rsidRDefault="00F04222" w:rsidP="00F04222">
      <w:pPr>
        <w:pStyle w:val="Howitworks"/>
        <w:spacing w:after="0"/>
      </w:pPr>
      <w:r w:rsidRPr="000B3EB7">
        <w:t>StudentRepository</w:t>
      </w:r>
      <w:r>
        <w:t>.java</w:t>
      </w:r>
    </w:p>
    <w:p w14:paraId="5364B2EC" w14:textId="77777777" w:rsidR="00F04222" w:rsidRPr="009D016A" w:rsidRDefault="00F04222" w:rsidP="00F04222">
      <w:r w:rsidRPr="009D016A">
        <w:t>We can create the repository that provides CRUD operations for </w:t>
      </w:r>
      <w:r w:rsidRPr="009D016A">
        <w:rPr>
          <w:b/>
          <w:i/>
          <w:iCs/>
        </w:rPr>
        <w:t>Student</w:t>
      </w:r>
      <w:r w:rsidRPr="009D016A">
        <w:t> objects by using one of the following methods:</w:t>
      </w:r>
    </w:p>
    <w:p w14:paraId="5930F235" w14:textId="77777777" w:rsidR="00F04222" w:rsidRPr="009D016A" w:rsidRDefault="00F04222" w:rsidP="00F46707">
      <w:pPr>
        <w:pStyle w:val="ListParagraph"/>
        <w:numPr>
          <w:ilvl w:val="0"/>
          <w:numId w:val="23"/>
        </w:numPr>
      </w:pPr>
      <w:r w:rsidRPr="009D016A">
        <w:t>Create an interface that extends the </w:t>
      </w:r>
      <w:r w:rsidRPr="009D016A">
        <w:rPr>
          <w:b/>
          <w:i/>
          <w:iCs/>
        </w:rPr>
        <w:t>CrudRepository</w:t>
      </w:r>
      <w:r w:rsidRPr="009D016A">
        <w:t> interface.</w:t>
      </w:r>
    </w:p>
    <w:p w14:paraId="45C8B95D" w14:textId="77777777" w:rsidR="00F04222" w:rsidRPr="009D016A" w:rsidRDefault="00F04222" w:rsidP="00F46707">
      <w:pPr>
        <w:pStyle w:val="ListParagraph"/>
        <w:numPr>
          <w:ilvl w:val="0"/>
          <w:numId w:val="23"/>
        </w:numPr>
        <w:spacing w:after="0"/>
      </w:pPr>
      <w:r w:rsidRPr="009D016A">
        <w:lastRenderedPageBreak/>
        <w:t>Create an interface that extends the </w:t>
      </w:r>
      <w:r w:rsidRPr="009D016A">
        <w:rPr>
          <w:b/>
          <w:i/>
          <w:iCs/>
        </w:rPr>
        <w:t>Repository</w:t>
      </w:r>
      <w:r w:rsidRPr="009D016A">
        <w:t> interface and add the required methods to the created interface.</w:t>
      </w:r>
    </w:p>
    <w:p w14:paraId="407C0405" w14:textId="77777777" w:rsidR="00F04222" w:rsidRPr="000B3EB7" w:rsidRDefault="00F04222" w:rsidP="00F04222">
      <w:pPr>
        <w:pStyle w:val="Output"/>
        <w:ind w:left="720"/>
        <w:rPr>
          <w:color w:val="4C483D" w:themeColor="text2"/>
        </w:rPr>
      </w:pPr>
      <w:r w:rsidRPr="000B3EB7">
        <w:rPr>
          <w:b/>
          <w:bCs/>
          <w:color w:val="7F0055"/>
        </w:rPr>
        <w:t>package</w:t>
      </w:r>
      <w:r w:rsidRPr="000B3EB7">
        <w:t xml:space="preserve"> app.repository;</w:t>
      </w:r>
    </w:p>
    <w:p w14:paraId="70B3087C" w14:textId="77777777" w:rsidR="00F04222" w:rsidRPr="000B3EB7" w:rsidRDefault="00F04222" w:rsidP="00F04222">
      <w:pPr>
        <w:pStyle w:val="Output"/>
        <w:ind w:left="720"/>
        <w:rPr>
          <w:color w:val="4C483D" w:themeColor="text2"/>
        </w:rPr>
      </w:pPr>
      <w:r w:rsidRPr="000B3EB7">
        <w:rPr>
          <w:b/>
          <w:bCs/>
          <w:color w:val="7F0055"/>
        </w:rPr>
        <w:t>import</w:t>
      </w:r>
      <w:r w:rsidRPr="000B3EB7">
        <w:t xml:space="preserve"> org.springframework.data.repository.CrudRepository;</w:t>
      </w:r>
    </w:p>
    <w:p w14:paraId="42DCC366" w14:textId="66020700" w:rsidR="00F04222" w:rsidRPr="000B3EB7" w:rsidRDefault="00F04222" w:rsidP="00F04222">
      <w:pPr>
        <w:pStyle w:val="Output"/>
        <w:ind w:left="720"/>
        <w:rPr>
          <w:color w:val="4C483D" w:themeColor="text2"/>
        </w:rPr>
      </w:pPr>
      <w:r w:rsidRPr="000B3EB7">
        <w:rPr>
          <w:b/>
          <w:bCs/>
          <w:color w:val="7F0055"/>
        </w:rPr>
        <w:t>import</w:t>
      </w:r>
      <w:r w:rsidRPr="000B3EB7">
        <w:t xml:space="preserve"> app.entity.Student;  </w:t>
      </w:r>
    </w:p>
    <w:p w14:paraId="1AED6A49" w14:textId="00C97D3A" w:rsidR="00F04222" w:rsidRPr="000B3EB7" w:rsidRDefault="00F04222" w:rsidP="00F04222">
      <w:pPr>
        <w:pStyle w:val="Output"/>
        <w:ind w:left="720"/>
        <w:rPr>
          <w:color w:val="4C483D" w:themeColor="text2"/>
        </w:rPr>
      </w:pPr>
      <w:r w:rsidRPr="000B3EB7">
        <w:rPr>
          <w:b/>
          <w:bCs/>
          <w:color w:val="7F0055"/>
        </w:rPr>
        <w:t>public</w:t>
      </w:r>
      <w:r w:rsidRPr="000B3EB7">
        <w:t xml:space="preserve"> </w:t>
      </w:r>
      <w:r w:rsidRPr="000B3EB7">
        <w:rPr>
          <w:b/>
          <w:bCs/>
          <w:color w:val="7F0055"/>
        </w:rPr>
        <w:t>interface</w:t>
      </w:r>
      <w:r w:rsidRPr="000B3EB7">
        <w:t xml:space="preserve"> StudentRepository </w:t>
      </w:r>
      <w:r w:rsidRPr="000B3EB7">
        <w:rPr>
          <w:b/>
          <w:bCs/>
          <w:color w:val="7F0055"/>
        </w:rPr>
        <w:t>extends</w:t>
      </w:r>
      <w:r w:rsidRPr="000B3EB7">
        <w:t xml:space="preserve"> CrudRepository&lt;Student, String&gt;{</w:t>
      </w:r>
      <w:r w:rsidRPr="000B3EB7">
        <w:tab/>
      </w:r>
    </w:p>
    <w:p w14:paraId="21134132" w14:textId="253DE564" w:rsidR="00F04222" w:rsidRDefault="00F04222" w:rsidP="00F04222">
      <w:pPr>
        <w:pStyle w:val="Output"/>
        <w:ind w:left="720"/>
      </w:pPr>
      <w:r w:rsidRPr="000B3EB7">
        <w:t>}</w:t>
      </w:r>
    </w:p>
    <w:p w14:paraId="5295F81B" w14:textId="77777777" w:rsidR="00746457" w:rsidRPr="000B3EB7" w:rsidRDefault="00746457" w:rsidP="00746457">
      <w:pPr>
        <w:spacing w:after="0"/>
      </w:pPr>
    </w:p>
    <w:p w14:paraId="2303CB67" w14:textId="77777777" w:rsidR="00F04222" w:rsidRPr="00746457" w:rsidRDefault="00F04222" w:rsidP="00F04222">
      <w:pPr>
        <w:pStyle w:val="Howitworks"/>
        <w:spacing w:after="0"/>
        <w:rPr>
          <w:sz w:val="16"/>
          <w:szCs w:val="16"/>
        </w:rPr>
      </w:pPr>
      <w:r w:rsidRPr="00746457">
        <w:rPr>
          <w:sz w:val="16"/>
          <w:szCs w:val="16"/>
        </w:rPr>
        <w:t>StudentService.java</w:t>
      </w:r>
    </w:p>
    <w:p w14:paraId="639EEB2F" w14:textId="77777777" w:rsidR="00F04222" w:rsidRPr="00ED26DE" w:rsidRDefault="00F04222" w:rsidP="00F04222">
      <w:pPr>
        <w:pStyle w:val="Output"/>
        <w:rPr>
          <w:color w:val="4C483D" w:themeColor="text2"/>
        </w:rPr>
      </w:pPr>
      <w:r w:rsidRPr="00ED26DE">
        <w:rPr>
          <w:b/>
          <w:bCs/>
          <w:color w:val="7F0055"/>
        </w:rPr>
        <w:t>package</w:t>
      </w:r>
      <w:r w:rsidRPr="00ED26DE">
        <w:t xml:space="preserve"> app.service;</w:t>
      </w:r>
    </w:p>
    <w:p w14:paraId="62B14FD3" w14:textId="77777777" w:rsidR="00F04222" w:rsidRPr="00ED26DE" w:rsidRDefault="00F04222" w:rsidP="00F04222">
      <w:pPr>
        <w:pStyle w:val="Output"/>
        <w:rPr>
          <w:color w:val="4C483D" w:themeColor="text2"/>
        </w:rPr>
      </w:pPr>
    </w:p>
    <w:p w14:paraId="4750451E" w14:textId="77777777" w:rsidR="00F04222" w:rsidRPr="00ED26DE" w:rsidRDefault="00F04222" w:rsidP="00F04222">
      <w:pPr>
        <w:pStyle w:val="Output"/>
        <w:rPr>
          <w:color w:val="4C483D" w:themeColor="text2"/>
        </w:rPr>
      </w:pPr>
      <w:r w:rsidRPr="00ED26DE">
        <w:rPr>
          <w:color w:val="646464"/>
        </w:rPr>
        <w:t>@Service</w:t>
      </w:r>
    </w:p>
    <w:p w14:paraId="6D786637" w14:textId="77777777" w:rsidR="00F04222" w:rsidRPr="00ED26DE" w:rsidRDefault="00F04222" w:rsidP="00F04222">
      <w:pPr>
        <w:pStyle w:val="Output"/>
        <w:rPr>
          <w:color w:val="4C483D" w:themeColor="text2"/>
        </w:rPr>
      </w:pPr>
      <w:r w:rsidRPr="00ED26DE">
        <w:rPr>
          <w:b/>
          <w:bCs/>
          <w:color w:val="7F0055"/>
        </w:rPr>
        <w:t>public</w:t>
      </w:r>
      <w:r w:rsidRPr="00ED26DE">
        <w:t xml:space="preserve"> </w:t>
      </w:r>
      <w:r w:rsidRPr="00ED26DE">
        <w:rPr>
          <w:b/>
          <w:bCs/>
          <w:color w:val="7F0055"/>
        </w:rPr>
        <w:t>class</w:t>
      </w:r>
      <w:r w:rsidRPr="00ED26DE">
        <w:t xml:space="preserve"> StudentService {</w:t>
      </w:r>
    </w:p>
    <w:p w14:paraId="3EF62F69" w14:textId="77777777" w:rsidR="00F04222" w:rsidRPr="00ED26DE" w:rsidRDefault="00F04222" w:rsidP="00F04222">
      <w:pPr>
        <w:pStyle w:val="Output"/>
        <w:rPr>
          <w:color w:val="4C483D" w:themeColor="text2"/>
        </w:rPr>
      </w:pPr>
    </w:p>
    <w:p w14:paraId="0585AA7C" w14:textId="77777777" w:rsidR="00F04222" w:rsidRPr="00ED26DE" w:rsidRDefault="00F04222" w:rsidP="00F04222">
      <w:pPr>
        <w:pStyle w:val="Output"/>
        <w:rPr>
          <w:color w:val="4C483D" w:themeColor="text2"/>
        </w:rPr>
      </w:pPr>
      <w:r w:rsidRPr="00ED26DE">
        <w:tab/>
      </w:r>
      <w:r w:rsidRPr="00ED26DE">
        <w:rPr>
          <w:color w:val="646464"/>
        </w:rPr>
        <w:t>@Autowired</w:t>
      </w:r>
    </w:p>
    <w:p w14:paraId="73EA1AA1" w14:textId="77777777" w:rsidR="00F04222" w:rsidRPr="00ED26DE" w:rsidRDefault="00F04222" w:rsidP="00F04222">
      <w:pPr>
        <w:pStyle w:val="Output"/>
        <w:rPr>
          <w:color w:val="4C483D" w:themeColor="text2"/>
        </w:rPr>
      </w:pPr>
      <w:r w:rsidRPr="00ED26DE">
        <w:tab/>
      </w:r>
      <w:r w:rsidRPr="00ED26DE">
        <w:rPr>
          <w:b/>
          <w:bCs/>
          <w:color w:val="7F0055"/>
        </w:rPr>
        <w:t>private</w:t>
      </w:r>
      <w:r w:rsidRPr="00ED26DE">
        <w:t xml:space="preserve"> StudentRepository </w:t>
      </w:r>
      <w:r w:rsidRPr="00ED26DE">
        <w:rPr>
          <w:color w:val="0000C0"/>
        </w:rPr>
        <w:t>repository</w:t>
      </w:r>
      <w:r w:rsidRPr="00ED26DE">
        <w:t>;</w:t>
      </w:r>
    </w:p>
    <w:p w14:paraId="770C8C8B" w14:textId="77777777" w:rsidR="00F04222" w:rsidRPr="00ED26DE" w:rsidRDefault="00F04222" w:rsidP="00F04222">
      <w:pPr>
        <w:pStyle w:val="Output"/>
        <w:rPr>
          <w:color w:val="4C483D" w:themeColor="text2"/>
        </w:rPr>
      </w:pPr>
    </w:p>
    <w:p w14:paraId="3778ACA7" w14:textId="77777777" w:rsidR="00F04222" w:rsidRPr="00ED26DE" w:rsidRDefault="00F04222" w:rsidP="00F04222">
      <w:pPr>
        <w:pStyle w:val="Output"/>
        <w:rPr>
          <w:color w:val="4C483D" w:themeColor="text2"/>
        </w:rPr>
      </w:pPr>
      <w:r w:rsidRPr="00ED26DE">
        <w:tab/>
      </w:r>
      <w:r w:rsidRPr="00ED26DE">
        <w:rPr>
          <w:b/>
          <w:bCs/>
          <w:color w:val="7F0055"/>
        </w:rPr>
        <w:t>public</w:t>
      </w:r>
      <w:r w:rsidRPr="00ED26DE">
        <w:t xml:space="preserve"> List&lt;Student&gt; getAllStudents() {</w:t>
      </w:r>
    </w:p>
    <w:p w14:paraId="2B845BC2" w14:textId="77777777" w:rsidR="00F04222" w:rsidRPr="00ED26DE" w:rsidRDefault="00F04222" w:rsidP="00F04222">
      <w:pPr>
        <w:pStyle w:val="Output"/>
        <w:rPr>
          <w:color w:val="4C483D" w:themeColor="text2"/>
        </w:rPr>
      </w:pPr>
      <w:r w:rsidRPr="00ED26DE">
        <w:tab/>
      </w:r>
      <w:r w:rsidRPr="00ED26DE">
        <w:tab/>
        <w:t xml:space="preserve">List&lt;Student&gt; </w:t>
      </w:r>
      <w:r w:rsidRPr="00ED26DE">
        <w:rPr>
          <w:color w:val="6A3E3E"/>
        </w:rPr>
        <w:t>studentRecords</w:t>
      </w:r>
      <w:r w:rsidRPr="00ED26DE">
        <w:t xml:space="preserve"> = </w:t>
      </w:r>
      <w:r w:rsidRPr="00ED26DE">
        <w:rPr>
          <w:b/>
          <w:bCs/>
          <w:color w:val="7F0055"/>
        </w:rPr>
        <w:t>new</w:t>
      </w:r>
      <w:r w:rsidRPr="00ED26DE">
        <w:t xml:space="preserve"> ArrayList&lt;&gt;();</w:t>
      </w:r>
    </w:p>
    <w:p w14:paraId="0FC0FA32" w14:textId="77777777" w:rsidR="00F04222" w:rsidRPr="00ED26DE" w:rsidRDefault="00F04222" w:rsidP="00F04222">
      <w:pPr>
        <w:pStyle w:val="Output"/>
        <w:rPr>
          <w:color w:val="4C483D" w:themeColor="text2"/>
        </w:rPr>
      </w:pPr>
      <w:r w:rsidRPr="00ED26DE">
        <w:tab/>
      </w:r>
      <w:r w:rsidRPr="00ED26DE">
        <w:tab/>
      </w:r>
      <w:r w:rsidRPr="00ED26DE">
        <w:rPr>
          <w:color w:val="0000C0"/>
        </w:rPr>
        <w:t>repository</w:t>
      </w:r>
      <w:r w:rsidRPr="00ED26DE">
        <w:t>.findAll().forEach(</w:t>
      </w:r>
      <w:r w:rsidRPr="00ED26DE">
        <w:rPr>
          <w:color w:val="6A3E3E"/>
        </w:rPr>
        <w:t>studentRecords</w:t>
      </w:r>
      <w:r w:rsidRPr="00ED26DE">
        <w:t>::add);</w:t>
      </w:r>
    </w:p>
    <w:p w14:paraId="794B0609" w14:textId="77777777" w:rsidR="00F04222" w:rsidRPr="00ED26DE" w:rsidRDefault="00F04222" w:rsidP="00F04222">
      <w:pPr>
        <w:pStyle w:val="Output"/>
        <w:rPr>
          <w:color w:val="4C483D" w:themeColor="text2"/>
        </w:rPr>
      </w:pPr>
      <w:r w:rsidRPr="00ED26DE">
        <w:tab/>
      </w:r>
      <w:r w:rsidRPr="00ED26DE">
        <w:tab/>
      </w:r>
      <w:r w:rsidRPr="00ED26DE">
        <w:rPr>
          <w:b/>
          <w:bCs/>
          <w:color w:val="7F0055"/>
        </w:rPr>
        <w:t>return</w:t>
      </w:r>
      <w:r w:rsidRPr="00ED26DE">
        <w:t xml:space="preserve"> </w:t>
      </w:r>
      <w:r w:rsidRPr="00ED26DE">
        <w:rPr>
          <w:color w:val="6A3E3E"/>
        </w:rPr>
        <w:t>studentRecords</w:t>
      </w:r>
      <w:r w:rsidRPr="00ED26DE">
        <w:t>;</w:t>
      </w:r>
    </w:p>
    <w:p w14:paraId="4E33781C" w14:textId="77777777" w:rsidR="00F04222" w:rsidRPr="00ED26DE" w:rsidRDefault="00F04222" w:rsidP="00F04222">
      <w:pPr>
        <w:pStyle w:val="Output"/>
        <w:rPr>
          <w:color w:val="4C483D" w:themeColor="text2"/>
        </w:rPr>
      </w:pPr>
      <w:r w:rsidRPr="00ED26DE">
        <w:tab/>
        <w:t>}</w:t>
      </w:r>
    </w:p>
    <w:p w14:paraId="2793B94B" w14:textId="77777777" w:rsidR="00F04222" w:rsidRPr="00ED26DE" w:rsidRDefault="00F04222" w:rsidP="00F04222">
      <w:pPr>
        <w:pStyle w:val="Output"/>
        <w:rPr>
          <w:color w:val="4C483D" w:themeColor="text2"/>
        </w:rPr>
      </w:pPr>
    </w:p>
    <w:p w14:paraId="69383408" w14:textId="77777777" w:rsidR="00F04222" w:rsidRPr="00ED26DE" w:rsidRDefault="00F04222" w:rsidP="00F04222">
      <w:pPr>
        <w:pStyle w:val="Output"/>
        <w:rPr>
          <w:color w:val="4C483D" w:themeColor="text2"/>
        </w:rPr>
      </w:pPr>
      <w:r w:rsidRPr="00ED26DE">
        <w:tab/>
      </w:r>
      <w:r w:rsidRPr="00ED26DE">
        <w:rPr>
          <w:b/>
          <w:bCs/>
          <w:color w:val="7F0055"/>
        </w:rPr>
        <w:t>public</w:t>
      </w:r>
      <w:r w:rsidRPr="00ED26DE">
        <w:t xml:space="preserve"> Student getStudent(String </w:t>
      </w:r>
      <w:r w:rsidRPr="00ED26DE">
        <w:rPr>
          <w:color w:val="6A3E3E"/>
        </w:rPr>
        <w:t>id</w:t>
      </w:r>
      <w:r w:rsidRPr="00ED26DE">
        <w:t>) {</w:t>
      </w:r>
    </w:p>
    <w:p w14:paraId="2C31032E" w14:textId="77777777" w:rsidR="00F04222" w:rsidRPr="00ED26DE" w:rsidRDefault="00F04222" w:rsidP="00F04222">
      <w:pPr>
        <w:pStyle w:val="Output"/>
        <w:rPr>
          <w:color w:val="4C483D" w:themeColor="text2"/>
        </w:rPr>
      </w:pPr>
      <w:r w:rsidRPr="00ED26DE">
        <w:tab/>
      </w:r>
      <w:r w:rsidRPr="00ED26DE">
        <w:tab/>
      </w:r>
      <w:r w:rsidRPr="00ED26DE">
        <w:rPr>
          <w:b/>
          <w:bCs/>
          <w:color w:val="7F0055"/>
        </w:rPr>
        <w:t>return</w:t>
      </w:r>
      <w:r w:rsidRPr="00ED26DE">
        <w:t xml:space="preserve"> </w:t>
      </w:r>
      <w:r w:rsidRPr="00ED26DE">
        <w:rPr>
          <w:color w:val="0000C0"/>
        </w:rPr>
        <w:t>repository</w:t>
      </w:r>
      <w:r w:rsidRPr="00ED26DE">
        <w:t>.findOne(</w:t>
      </w:r>
      <w:r w:rsidRPr="00ED26DE">
        <w:rPr>
          <w:color w:val="6A3E3E"/>
        </w:rPr>
        <w:t>id</w:t>
      </w:r>
      <w:r w:rsidRPr="00ED26DE">
        <w:t>);</w:t>
      </w:r>
    </w:p>
    <w:p w14:paraId="6F53C13E" w14:textId="77777777" w:rsidR="00F04222" w:rsidRPr="00ED26DE" w:rsidRDefault="00F04222" w:rsidP="00F04222">
      <w:pPr>
        <w:pStyle w:val="Output"/>
        <w:rPr>
          <w:color w:val="4C483D" w:themeColor="text2"/>
        </w:rPr>
      </w:pPr>
      <w:r w:rsidRPr="00ED26DE">
        <w:tab/>
        <w:t>}</w:t>
      </w:r>
    </w:p>
    <w:p w14:paraId="7B2956F0" w14:textId="77777777" w:rsidR="00F04222" w:rsidRPr="00ED26DE" w:rsidRDefault="00F04222" w:rsidP="00F04222">
      <w:pPr>
        <w:pStyle w:val="Output"/>
        <w:rPr>
          <w:color w:val="4C483D" w:themeColor="text2"/>
        </w:rPr>
      </w:pPr>
    </w:p>
    <w:p w14:paraId="7BF93948" w14:textId="77777777" w:rsidR="00F04222" w:rsidRPr="00ED26DE" w:rsidRDefault="00F04222" w:rsidP="00F04222">
      <w:pPr>
        <w:pStyle w:val="Output"/>
        <w:rPr>
          <w:color w:val="4C483D" w:themeColor="text2"/>
        </w:rPr>
      </w:pPr>
      <w:r w:rsidRPr="00ED26DE">
        <w:tab/>
      </w:r>
      <w:r w:rsidRPr="00ED26DE">
        <w:rPr>
          <w:b/>
          <w:bCs/>
          <w:color w:val="7F0055"/>
        </w:rPr>
        <w:t>public</w:t>
      </w:r>
      <w:r w:rsidRPr="00ED26DE">
        <w:t xml:space="preserve"> </w:t>
      </w:r>
      <w:r w:rsidRPr="00ED26DE">
        <w:rPr>
          <w:b/>
          <w:bCs/>
          <w:color w:val="7F0055"/>
        </w:rPr>
        <w:t>void</w:t>
      </w:r>
      <w:r w:rsidRPr="00ED26DE">
        <w:t xml:space="preserve"> addStudent(Student </w:t>
      </w:r>
      <w:r w:rsidRPr="00ED26DE">
        <w:rPr>
          <w:color w:val="6A3E3E"/>
        </w:rPr>
        <w:t>studentRecord</w:t>
      </w:r>
      <w:r w:rsidRPr="00ED26DE">
        <w:t>) {</w:t>
      </w:r>
    </w:p>
    <w:p w14:paraId="2317885A" w14:textId="77777777" w:rsidR="00F04222" w:rsidRPr="00ED26DE" w:rsidRDefault="00F04222" w:rsidP="00F04222">
      <w:pPr>
        <w:pStyle w:val="Output"/>
        <w:rPr>
          <w:color w:val="4C483D" w:themeColor="text2"/>
        </w:rPr>
      </w:pPr>
      <w:r w:rsidRPr="00ED26DE">
        <w:tab/>
      </w:r>
      <w:r w:rsidRPr="00ED26DE">
        <w:tab/>
      </w:r>
      <w:r w:rsidRPr="00ED26DE">
        <w:rPr>
          <w:color w:val="0000C0"/>
        </w:rPr>
        <w:t>repository</w:t>
      </w:r>
      <w:r w:rsidRPr="00ED26DE">
        <w:t>.save(</w:t>
      </w:r>
      <w:r w:rsidRPr="00ED26DE">
        <w:rPr>
          <w:color w:val="6A3E3E"/>
        </w:rPr>
        <w:t>studentRecord</w:t>
      </w:r>
      <w:r w:rsidRPr="00ED26DE">
        <w:t>);</w:t>
      </w:r>
    </w:p>
    <w:p w14:paraId="58D6AEA6" w14:textId="77777777" w:rsidR="00F04222" w:rsidRPr="00ED26DE" w:rsidRDefault="00F04222" w:rsidP="00F04222">
      <w:pPr>
        <w:pStyle w:val="Output"/>
        <w:rPr>
          <w:color w:val="4C483D" w:themeColor="text2"/>
        </w:rPr>
      </w:pPr>
      <w:r w:rsidRPr="00ED26DE">
        <w:tab/>
        <w:t>}</w:t>
      </w:r>
    </w:p>
    <w:p w14:paraId="3EF6FADC" w14:textId="77777777" w:rsidR="00F04222" w:rsidRPr="00ED26DE" w:rsidRDefault="00F04222" w:rsidP="00F04222">
      <w:pPr>
        <w:pStyle w:val="Output"/>
        <w:rPr>
          <w:color w:val="4C483D" w:themeColor="text2"/>
        </w:rPr>
      </w:pPr>
    </w:p>
    <w:p w14:paraId="24029A9F" w14:textId="77777777" w:rsidR="00F04222" w:rsidRPr="00ED26DE" w:rsidRDefault="00F04222" w:rsidP="00F04222">
      <w:pPr>
        <w:pStyle w:val="Output"/>
        <w:rPr>
          <w:color w:val="4C483D" w:themeColor="text2"/>
        </w:rPr>
      </w:pPr>
      <w:r w:rsidRPr="00ED26DE">
        <w:tab/>
      </w:r>
      <w:r w:rsidRPr="00ED26DE">
        <w:rPr>
          <w:b/>
          <w:bCs/>
          <w:color w:val="7F0055"/>
        </w:rPr>
        <w:t>public</w:t>
      </w:r>
      <w:r w:rsidRPr="00ED26DE">
        <w:t xml:space="preserve"> </w:t>
      </w:r>
      <w:r w:rsidRPr="00ED26DE">
        <w:rPr>
          <w:b/>
          <w:bCs/>
          <w:color w:val="7F0055"/>
        </w:rPr>
        <w:t>void</w:t>
      </w:r>
      <w:r w:rsidRPr="00ED26DE">
        <w:t xml:space="preserve"> delete(String </w:t>
      </w:r>
      <w:r w:rsidRPr="00ED26DE">
        <w:rPr>
          <w:color w:val="6A3E3E"/>
        </w:rPr>
        <w:t>id</w:t>
      </w:r>
      <w:r w:rsidRPr="00ED26DE">
        <w:t>) {</w:t>
      </w:r>
    </w:p>
    <w:p w14:paraId="12F2914B" w14:textId="77777777" w:rsidR="00F04222" w:rsidRPr="00ED26DE" w:rsidRDefault="00F04222" w:rsidP="00F04222">
      <w:pPr>
        <w:pStyle w:val="Output"/>
        <w:rPr>
          <w:color w:val="4C483D" w:themeColor="text2"/>
        </w:rPr>
      </w:pPr>
      <w:r w:rsidRPr="00ED26DE">
        <w:tab/>
      </w:r>
      <w:r w:rsidRPr="00ED26DE">
        <w:tab/>
      </w:r>
      <w:r w:rsidRPr="00ED26DE">
        <w:rPr>
          <w:color w:val="0000C0"/>
        </w:rPr>
        <w:t>repository</w:t>
      </w:r>
      <w:r w:rsidRPr="00ED26DE">
        <w:t>.delete(</w:t>
      </w:r>
      <w:r w:rsidRPr="00ED26DE">
        <w:rPr>
          <w:color w:val="6A3E3E"/>
        </w:rPr>
        <w:t>id</w:t>
      </w:r>
      <w:r w:rsidRPr="00ED26DE">
        <w:t>);</w:t>
      </w:r>
    </w:p>
    <w:p w14:paraId="7EBCA151" w14:textId="77777777" w:rsidR="00F04222" w:rsidRPr="00ED26DE" w:rsidRDefault="00F04222" w:rsidP="00F04222">
      <w:pPr>
        <w:pStyle w:val="Output"/>
        <w:rPr>
          <w:color w:val="4C483D" w:themeColor="text2"/>
        </w:rPr>
      </w:pPr>
      <w:r w:rsidRPr="00ED26DE">
        <w:tab/>
        <w:t>}</w:t>
      </w:r>
    </w:p>
    <w:p w14:paraId="25858DAC" w14:textId="77777777" w:rsidR="00F04222" w:rsidRPr="00ED26DE" w:rsidRDefault="00F04222" w:rsidP="00F04222">
      <w:pPr>
        <w:pStyle w:val="Output"/>
        <w:rPr>
          <w:color w:val="4C483D" w:themeColor="text2"/>
        </w:rPr>
      </w:pPr>
      <w:r w:rsidRPr="00ED26DE">
        <w:t>}</w:t>
      </w:r>
    </w:p>
    <w:p w14:paraId="0F98D308" w14:textId="77777777" w:rsidR="00F04222" w:rsidRDefault="00F04222" w:rsidP="00F04222">
      <w:pPr>
        <w:spacing w:after="0"/>
      </w:pPr>
    </w:p>
    <w:p w14:paraId="74E4A1AF" w14:textId="77777777" w:rsidR="00F04222" w:rsidRPr="00746457" w:rsidRDefault="00F04222" w:rsidP="00F04222">
      <w:pPr>
        <w:pStyle w:val="Howitworks"/>
        <w:spacing w:after="0"/>
        <w:rPr>
          <w:sz w:val="16"/>
          <w:szCs w:val="16"/>
        </w:rPr>
      </w:pPr>
      <w:r w:rsidRPr="00746457">
        <w:rPr>
          <w:sz w:val="16"/>
          <w:szCs w:val="16"/>
        </w:rPr>
        <w:t>StudentController.java</w:t>
      </w:r>
    </w:p>
    <w:p w14:paraId="021BB73B" w14:textId="77777777" w:rsidR="00F04222" w:rsidRDefault="00F04222" w:rsidP="00F04222">
      <w:pPr>
        <w:pStyle w:val="Output"/>
        <w:rPr>
          <w:color w:val="4C483D" w:themeColor="text2"/>
        </w:rPr>
      </w:pPr>
      <w:r>
        <w:rPr>
          <w:b/>
          <w:bCs/>
          <w:color w:val="7F0055"/>
        </w:rPr>
        <w:t>package</w:t>
      </w:r>
      <w:r>
        <w:t xml:space="preserve"> app.controller;</w:t>
      </w:r>
    </w:p>
    <w:p w14:paraId="7C510143" w14:textId="77777777" w:rsidR="00F04222" w:rsidRDefault="00F04222" w:rsidP="00F04222">
      <w:pPr>
        <w:pStyle w:val="Output"/>
        <w:rPr>
          <w:color w:val="4C483D" w:themeColor="text2"/>
        </w:rPr>
      </w:pPr>
    </w:p>
    <w:p w14:paraId="4AAA5556" w14:textId="77777777" w:rsidR="00F04222" w:rsidRDefault="00F04222" w:rsidP="00F04222">
      <w:pPr>
        <w:pStyle w:val="Output"/>
        <w:rPr>
          <w:color w:val="4C483D" w:themeColor="text2"/>
        </w:rPr>
      </w:pPr>
      <w:r>
        <w:rPr>
          <w:color w:val="646464"/>
        </w:rPr>
        <w:t>@RestController</w:t>
      </w:r>
    </w:p>
    <w:p w14:paraId="0398A7AD" w14:textId="77777777"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StudentController {</w:t>
      </w:r>
    </w:p>
    <w:p w14:paraId="12654CC0" w14:textId="77777777" w:rsidR="00F04222" w:rsidRDefault="00F04222" w:rsidP="00F04222">
      <w:pPr>
        <w:pStyle w:val="Output"/>
        <w:rPr>
          <w:color w:val="4C483D" w:themeColor="text2"/>
        </w:rPr>
      </w:pPr>
      <w:r>
        <w:tab/>
      </w:r>
      <w:r>
        <w:rPr>
          <w:color w:val="646464"/>
        </w:rPr>
        <w:t>@Autowired</w:t>
      </w:r>
    </w:p>
    <w:p w14:paraId="533E1E5E" w14:textId="77777777" w:rsidR="00F04222" w:rsidRDefault="00F04222" w:rsidP="00F04222">
      <w:pPr>
        <w:pStyle w:val="Output"/>
        <w:rPr>
          <w:color w:val="4C483D" w:themeColor="text2"/>
        </w:rPr>
      </w:pPr>
      <w:r>
        <w:tab/>
      </w:r>
      <w:r>
        <w:rPr>
          <w:b/>
          <w:bCs/>
          <w:color w:val="7F0055"/>
        </w:rPr>
        <w:t>private</w:t>
      </w:r>
      <w:r>
        <w:t xml:space="preserve"> StudentService </w:t>
      </w:r>
      <w:r>
        <w:rPr>
          <w:color w:val="0000C0"/>
        </w:rPr>
        <w:t>studentService</w:t>
      </w:r>
      <w:r>
        <w:t>;</w:t>
      </w:r>
    </w:p>
    <w:p w14:paraId="111FD3F8" w14:textId="77777777" w:rsidR="00F04222" w:rsidRDefault="00F04222" w:rsidP="00F04222">
      <w:pPr>
        <w:pStyle w:val="Output"/>
        <w:rPr>
          <w:color w:val="4C483D" w:themeColor="text2"/>
        </w:rPr>
      </w:pPr>
    </w:p>
    <w:p w14:paraId="0D138014" w14:textId="77777777" w:rsidR="00F04222" w:rsidRDefault="00F04222" w:rsidP="00F04222">
      <w:pPr>
        <w:pStyle w:val="Output"/>
        <w:rPr>
          <w:color w:val="4C483D" w:themeColor="text2"/>
        </w:rPr>
      </w:pPr>
      <w:r>
        <w:tab/>
      </w:r>
      <w:r>
        <w:rPr>
          <w:color w:val="646464"/>
        </w:rPr>
        <w:t>@RequestMapping</w:t>
      </w:r>
      <w:r>
        <w:t>(</w:t>
      </w:r>
      <w:r>
        <w:rPr>
          <w:color w:val="2A00FF"/>
        </w:rPr>
        <w:t>"/"</w:t>
      </w:r>
      <w:r>
        <w:t>)</w:t>
      </w:r>
    </w:p>
    <w:p w14:paraId="40252E79" w14:textId="77777777" w:rsidR="00F04222" w:rsidRDefault="00F04222" w:rsidP="00F04222">
      <w:pPr>
        <w:pStyle w:val="Output"/>
        <w:rPr>
          <w:color w:val="4C483D" w:themeColor="text2"/>
        </w:rPr>
      </w:pPr>
      <w:r>
        <w:tab/>
      </w:r>
      <w:r>
        <w:rPr>
          <w:b/>
          <w:bCs/>
          <w:color w:val="7F0055"/>
        </w:rPr>
        <w:t>public</w:t>
      </w:r>
      <w:r>
        <w:t xml:space="preserve"> List&lt;Student&gt; getAllStudent() {</w:t>
      </w:r>
    </w:p>
    <w:p w14:paraId="6D749C10" w14:textId="77777777" w:rsidR="00F04222" w:rsidRDefault="00F04222" w:rsidP="00F04222">
      <w:pPr>
        <w:pStyle w:val="Output"/>
        <w:rPr>
          <w:color w:val="4C483D" w:themeColor="text2"/>
        </w:rPr>
      </w:pPr>
      <w:r>
        <w:tab/>
      </w:r>
      <w:r>
        <w:tab/>
      </w:r>
      <w:r>
        <w:rPr>
          <w:b/>
          <w:bCs/>
          <w:color w:val="7F0055"/>
        </w:rPr>
        <w:t>return</w:t>
      </w:r>
      <w:r>
        <w:t xml:space="preserve"> </w:t>
      </w:r>
      <w:r>
        <w:rPr>
          <w:color w:val="0000C0"/>
        </w:rPr>
        <w:t>studentService</w:t>
      </w:r>
      <w:r>
        <w:t>.getAllStudents();</w:t>
      </w:r>
    </w:p>
    <w:p w14:paraId="2D94164A" w14:textId="77777777" w:rsidR="00F04222" w:rsidRDefault="00F04222" w:rsidP="00F04222">
      <w:pPr>
        <w:pStyle w:val="Output"/>
        <w:rPr>
          <w:color w:val="4C483D" w:themeColor="text2"/>
        </w:rPr>
      </w:pPr>
      <w:r>
        <w:tab/>
        <w:t>}</w:t>
      </w:r>
    </w:p>
    <w:p w14:paraId="2527CDC1" w14:textId="77777777" w:rsidR="00F04222" w:rsidRDefault="00F04222" w:rsidP="00F04222">
      <w:pPr>
        <w:pStyle w:val="Output"/>
        <w:rPr>
          <w:color w:val="4C483D" w:themeColor="text2"/>
        </w:rPr>
      </w:pPr>
    </w:p>
    <w:p w14:paraId="030D39C9" w14:textId="77777777" w:rsidR="00F04222" w:rsidRDefault="00F04222" w:rsidP="00F04222">
      <w:pPr>
        <w:pStyle w:val="Output"/>
        <w:rPr>
          <w:color w:val="4C483D" w:themeColor="text2"/>
        </w:rPr>
      </w:pPr>
      <w:r>
        <w:tab/>
      </w:r>
      <w:r>
        <w:rPr>
          <w:color w:val="646464"/>
        </w:rPr>
        <w:t>@RequestMapping</w:t>
      </w:r>
      <w:r>
        <w:t xml:space="preserve">(value = </w:t>
      </w:r>
      <w:r>
        <w:rPr>
          <w:color w:val="2A00FF"/>
        </w:rPr>
        <w:t>"/add"</w:t>
      </w:r>
      <w:r>
        <w:t>, method = RequestMethod.</w:t>
      </w:r>
      <w:r>
        <w:rPr>
          <w:b/>
          <w:bCs/>
          <w:i/>
          <w:iCs/>
          <w:color w:val="0000C0"/>
        </w:rPr>
        <w:t>POST</w:t>
      </w:r>
      <w:r>
        <w:t>)</w:t>
      </w:r>
    </w:p>
    <w:p w14:paraId="2D6E913D" w14:textId="77777777" w:rsidR="00F04222" w:rsidRDefault="00F04222" w:rsidP="00F04222">
      <w:pPr>
        <w:pStyle w:val="Output"/>
        <w:rPr>
          <w:color w:val="4C483D" w:themeColor="text2"/>
        </w:rPr>
      </w:pPr>
      <w:r>
        <w:tab/>
      </w:r>
      <w:r>
        <w:rPr>
          <w:b/>
          <w:bCs/>
          <w:color w:val="7F0055"/>
        </w:rPr>
        <w:t>public</w:t>
      </w:r>
      <w:r>
        <w:t xml:space="preserve"> </w:t>
      </w:r>
      <w:r>
        <w:rPr>
          <w:b/>
          <w:bCs/>
          <w:color w:val="7F0055"/>
        </w:rPr>
        <w:t>void</w:t>
      </w:r>
      <w:r>
        <w:t xml:space="preserve"> addStudent(</w:t>
      </w:r>
      <w:r>
        <w:rPr>
          <w:color w:val="646464"/>
        </w:rPr>
        <w:t>@RequestBody</w:t>
      </w:r>
      <w:r>
        <w:t xml:space="preserve"> Student </w:t>
      </w:r>
      <w:r>
        <w:rPr>
          <w:color w:val="6A3E3E"/>
        </w:rPr>
        <w:t>student</w:t>
      </w:r>
      <w:r>
        <w:t>) {</w:t>
      </w:r>
    </w:p>
    <w:p w14:paraId="05C69401" w14:textId="77777777" w:rsidR="00F04222" w:rsidRDefault="00F04222" w:rsidP="00F04222">
      <w:pPr>
        <w:pStyle w:val="Output"/>
        <w:rPr>
          <w:color w:val="4C483D" w:themeColor="text2"/>
        </w:rPr>
      </w:pPr>
      <w:r>
        <w:tab/>
      </w:r>
      <w:r>
        <w:tab/>
      </w:r>
      <w:r>
        <w:rPr>
          <w:color w:val="0000C0"/>
        </w:rPr>
        <w:t>studentService</w:t>
      </w:r>
      <w:r>
        <w:t>.addStudent(</w:t>
      </w:r>
      <w:r>
        <w:rPr>
          <w:color w:val="6A3E3E"/>
        </w:rPr>
        <w:t>student</w:t>
      </w:r>
      <w:r>
        <w:t>);</w:t>
      </w:r>
    </w:p>
    <w:p w14:paraId="2E288F61" w14:textId="77777777" w:rsidR="00F04222" w:rsidRDefault="00F04222" w:rsidP="00F04222">
      <w:pPr>
        <w:pStyle w:val="Output"/>
        <w:rPr>
          <w:color w:val="4C483D" w:themeColor="text2"/>
        </w:rPr>
      </w:pPr>
      <w:r>
        <w:tab/>
        <w:t>}</w:t>
      </w:r>
    </w:p>
    <w:p w14:paraId="65114BBC" w14:textId="77777777" w:rsidR="00F04222" w:rsidRDefault="00F04222" w:rsidP="00F04222">
      <w:pPr>
        <w:pStyle w:val="Output"/>
        <w:rPr>
          <w:color w:val="4C483D" w:themeColor="text2"/>
        </w:rPr>
      </w:pPr>
    </w:p>
    <w:p w14:paraId="639360C8" w14:textId="77777777" w:rsidR="00F04222" w:rsidRDefault="00F04222" w:rsidP="00F04222">
      <w:pPr>
        <w:pStyle w:val="Output"/>
        <w:rPr>
          <w:color w:val="4C483D" w:themeColor="text2"/>
        </w:rPr>
      </w:pPr>
      <w:r>
        <w:tab/>
      </w:r>
      <w:r>
        <w:rPr>
          <w:color w:val="646464"/>
        </w:rPr>
        <w:t>@RequestMapping</w:t>
      </w:r>
      <w:r>
        <w:t xml:space="preserve">(value = </w:t>
      </w:r>
      <w:r>
        <w:rPr>
          <w:color w:val="2A00FF"/>
        </w:rPr>
        <w:t>"/get/{id}"</w:t>
      </w:r>
      <w:r>
        <w:t>, method = RequestMethod.</w:t>
      </w:r>
      <w:r>
        <w:rPr>
          <w:b/>
          <w:bCs/>
          <w:i/>
          <w:iCs/>
          <w:color w:val="0000C0"/>
        </w:rPr>
        <w:t>GET</w:t>
      </w:r>
      <w:r>
        <w:t>)</w:t>
      </w:r>
    </w:p>
    <w:p w14:paraId="27F4D1AB" w14:textId="77777777" w:rsidR="00F04222" w:rsidRDefault="00F04222" w:rsidP="00F04222">
      <w:pPr>
        <w:pStyle w:val="Output"/>
        <w:rPr>
          <w:color w:val="4C483D" w:themeColor="text2"/>
        </w:rPr>
      </w:pPr>
      <w:r>
        <w:tab/>
      </w:r>
      <w:r>
        <w:rPr>
          <w:b/>
          <w:bCs/>
          <w:color w:val="7F0055"/>
        </w:rPr>
        <w:t>public</w:t>
      </w:r>
      <w:r>
        <w:t xml:space="preserve"> Student getStudent(</w:t>
      </w:r>
      <w:r>
        <w:rPr>
          <w:color w:val="646464"/>
        </w:rPr>
        <w:t>@PathVariable</w:t>
      </w:r>
      <w:r>
        <w:t xml:space="preserve"> String </w:t>
      </w:r>
      <w:r>
        <w:rPr>
          <w:color w:val="6A3E3E"/>
        </w:rPr>
        <w:t>id</w:t>
      </w:r>
      <w:r>
        <w:t>) {</w:t>
      </w:r>
    </w:p>
    <w:p w14:paraId="761C4E02" w14:textId="77777777" w:rsidR="00F04222" w:rsidRDefault="00F04222" w:rsidP="00F04222">
      <w:pPr>
        <w:pStyle w:val="Output"/>
        <w:rPr>
          <w:color w:val="4C483D" w:themeColor="text2"/>
        </w:rPr>
      </w:pPr>
      <w:r>
        <w:tab/>
      </w:r>
      <w:r>
        <w:tab/>
      </w:r>
      <w:r>
        <w:rPr>
          <w:b/>
          <w:bCs/>
          <w:color w:val="7F0055"/>
        </w:rPr>
        <w:t>return</w:t>
      </w:r>
      <w:r>
        <w:t xml:space="preserve"> </w:t>
      </w:r>
      <w:r>
        <w:rPr>
          <w:color w:val="0000C0"/>
        </w:rPr>
        <w:t>studentService</w:t>
      </w:r>
      <w:r>
        <w:t>.getStudent(</w:t>
      </w:r>
      <w:r>
        <w:rPr>
          <w:color w:val="6A3E3E"/>
        </w:rPr>
        <w:t>id</w:t>
      </w:r>
      <w:r>
        <w:t>);</w:t>
      </w:r>
    </w:p>
    <w:p w14:paraId="36E9881B" w14:textId="77777777" w:rsidR="00F04222" w:rsidRDefault="00F04222" w:rsidP="00F04222">
      <w:pPr>
        <w:pStyle w:val="Output"/>
        <w:rPr>
          <w:color w:val="4C483D" w:themeColor="text2"/>
        </w:rPr>
      </w:pPr>
      <w:r>
        <w:tab/>
        <w:t>}</w:t>
      </w:r>
    </w:p>
    <w:p w14:paraId="38174482" w14:textId="77777777" w:rsidR="00F04222" w:rsidRDefault="00F04222" w:rsidP="00F04222">
      <w:pPr>
        <w:pStyle w:val="Output"/>
        <w:rPr>
          <w:color w:val="4C483D" w:themeColor="text2"/>
        </w:rPr>
      </w:pPr>
      <w:r>
        <w:t>}</w:t>
      </w:r>
    </w:p>
    <w:p w14:paraId="33BF9B8D" w14:textId="77777777" w:rsidR="00F04222" w:rsidRDefault="00F04222" w:rsidP="00F04222">
      <w:pPr>
        <w:pStyle w:val="Howitworks"/>
        <w:spacing w:after="0"/>
      </w:pPr>
      <w:r>
        <w:t>SpringBootApp.java</w:t>
      </w:r>
    </w:p>
    <w:p w14:paraId="58BF372E" w14:textId="77777777" w:rsidR="00F04222" w:rsidRDefault="00F04222" w:rsidP="00F04222">
      <w:pPr>
        <w:pStyle w:val="Output"/>
        <w:rPr>
          <w:color w:val="4C483D" w:themeColor="text2"/>
        </w:rPr>
      </w:pPr>
      <w:r>
        <w:lastRenderedPageBreak/>
        <w:t>@SpringBootApplication</w:t>
      </w:r>
    </w:p>
    <w:p w14:paraId="3AB4BA13" w14:textId="77777777" w:rsidR="00F04222" w:rsidRDefault="00F04222" w:rsidP="00F04222">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SpringBootApp {</w:t>
      </w:r>
    </w:p>
    <w:p w14:paraId="425346FD"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main(String[] </w:t>
      </w:r>
      <w:r>
        <w:rPr>
          <w:color w:val="6A3E3E"/>
        </w:rPr>
        <w:t>args</w:t>
      </w:r>
      <w:r>
        <w:rPr>
          <w:color w:val="000000"/>
        </w:rPr>
        <w:t>) {</w:t>
      </w:r>
    </w:p>
    <w:p w14:paraId="0FD73AD2" w14:textId="77777777" w:rsidR="00F04222" w:rsidRDefault="00F04222" w:rsidP="00F04222">
      <w:pPr>
        <w:pStyle w:val="Output"/>
        <w:rPr>
          <w:color w:val="4C483D" w:themeColor="text2"/>
        </w:rPr>
      </w:pPr>
      <w:r>
        <w:rPr>
          <w:color w:val="000000"/>
        </w:rPr>
        <w:tab/>
      </w:r>
      <w:r>
        <w:rPr>
          <w:color w:val="000000"/>
        </w:rPr>
        <w:tab/>
        <w:t xml:space="preserve"> SpringApplication.</w:t>
      </w:r>
      <w:r>
        <w:rPr>
          <w:i/>
          <w:iCs/>
          <w:color w:val="000000"/>
        </w:rPr>
        <w:t>run</w:t>
      </w:r>
      <w:r>
        <w:rPr>
          <w:color w:val="000000"/>
        </w:rPr>
        <w:t>(SpringBootApp.</w:t>
      </w:r>
      <w:r>
        <w:rPr>
          <w:b/>
          <w:bCs/>
          <w:color w:val="7F0055"/>
        </w:rPr>
        <w:t>class</w:t>
      </w:r>
      <w:r>
        <w:rPr>
          <w:color w:val="000000"/>
        </w:rPr>
        <w:t xml:space="preserve">, </w:t>
      </w:r>
      <w:r>
        <w:rPr>
          <w:color w:val="6A3E3E"/>
        </w:rPr>
        <w:t>args</w:t>
      </w:r>
      <w:r>
        <w:rPr>
          <w:color w:val="000000"/>
        </w:rPr>
        <w:t>);</w:t>
      </w:r>
    </w:p>
    <w:p w14:paraId="4EF834C6" w14:textId="77777777" w:rsidR="00F04222" w:rsidRDefault="00F04222" w:rsidP="00F04222">
      <w:pPr>
        <w:pStyle w:val="Output"/>
        <w:rPr>
          <w:color w:val="4C483D" w:themeColor="text2"/>
        </w:rPr>
      </w:pPr>
      <w:r>
        <w:rPr>
          <w:color w:val="000000"/>
        </w:rPr>
        <w:tab/>
        <w:t>}</w:t>
      </w:r>
    </w:p>
    <w:p w14:paraId="230D6965" w14:textId="77777777" w:rsidR="00F04222" w:rsidRDefault="00F04222" w:rsidP="00F04222">
      <w:pPr>
        <w:pStyle w:val="Output"/>
      </w:pPr>
      <w:r>
        <w:rPr>
          <w:color w:val="000000"/>
        </w:rPr>
        <w:t>}</w:t>
      </w:r>
    </w:p>
    <w:p w14:paraId="54911CE2" w14:textId="77777777" w:rsidR="00F04222" w:rsidRDefault="00F04222" w:rsidP="00A16004">
      <w:pPr>
        <w:spacing w:after="0"/>
      </w:pPr>
    </w:p>
    <w:p w14:paraId="5E0DF818" w14:textId="77777777" w:rsidR="00F04222" w:rsidRDefault="000B19C6" w:rsidP="00F04222">
      <w:pPr>
        <w:spacing w:after="0"/>
      </w:pPr>
      <w:hyperlink r:id="rId56" w:history="1">
        <w:r w:rsidR="00F04222" w:rsidRPr="00E34821">
          <w:rPr>
            <w:rStyle w:val="Hyperlink"/>
            <w:b/>
            <w:color w:val="7030A0"/>
          </w:rPr>
          <w:t>http://localhost:8080/</w:t>
        </w:r>
      </w:hyperlink>
      <w:r w:rsidR="00F04222" w:rsidRPr="00E34821">
        <w:rPr>
          <w:color w:val="7030A0"/>
        </w:rPr>
        <w:tab/>
        <w:t>-</w:t>
      </w:r>
      <w:r w:rsidR="00F04222">
        <w:t>get All Srudents</w:t>
      </w:r>
    </w:p>
    <w:p w14:paraId="58F3A36F" w14:textId="77777777" w:rsidR="00F04222" w:rsidRPr="00CD1807" w:rsidRDefault="00F04222" w:rsidP="00F04222">
      <w:pPr>
        <w:pStyle w:val="Output"/>
        <w:rPr>
          <w:sz w:val="16"/>
          <w:szCs w:val="18"/>
        </w:rPr>
      </w:pPr>
      <w:r w:rsidRPr="00CD1807">
        <w:rPr>
          <w:sz w:val="16"/>
          <w:szCs w:val="18"/>
        </w:rPr>
        <w:t>[</w:t>
      </w:r>
    </w:p>
    <w:p w14:paraId="15D1B6B0" w14:textId="77777777" w:rsidR="00F04222" w:rsidRPr="00CD1807" w:rsidRDefault="00F04222" w:rsidP="00F04222">
      <w:pPr>
        <w:pStyle w:val="Output"/>
        <w:rPr>
          <w:sz w:val="16"/>
          <w:szCs w:val="18"/>
        </w:rPr>
      </w:pPr>
      <w:r w:rsidRPr="00CD1807">
        <w:rPr>
          <w:sz w:val="16"/>
          <w:szCs w:val="18"/>
        </w:rPr>
        <w:tab/>
        <w:t>{</w:t>
      </w:r>
    </w:p>
    <w:p w14:paraId="295A3DDA" w14:textId="77777777" w:rsidR="00F04222" w:rsidRPr="00CD1807" w:rsidRDefault="00F04222" w:rsidP="00F04222">
      <w:pPr>
        <w:pStyle w:val="Output"/>
        <w:rPr>
          <w:sz w:val="16"/>
          <w:szCs w:val="18"/>
        </w:rPr>
      </w:pPr>
      <w:r w:rsidRPr="00CD1807">
        <w:rPr>
          <w:sz w:val="16"/>
          <w:szCs w:val="18"/>
        </w:rPr>
        <w:tab/>
      </w:r>
      <w:r w:rsidRPr="00CD1807">
        <w:rPr>
          <w:sz w:val="16"/>
          <w:szCs w:val="18"/>
        </w:rPr>
        <w:tab/>
        <w:t>"sno": 189,</w:t>
      </w:r>
    </w:p>
    <w:p w14:paraId="0603ABB7" w14:textId="77777777" w:rsidR="00F04222" w:rsidRPr="00CD1807" w:rsidRDefault="00F04222" w:rsidP="00F04222">
      <w:pPr>
        <w:pStyle w:val="Output"/>
        <w:rPr>
          <w:sz w:val="16"/>
          <w:szCs w:val="18"/>
        </w:rPr>
      </w:pPr>
      <w:r w:rsidRPr="00CD1807">
        <w:rPr>
          <w:sz w:val="16"/>
          <w:szCs w:val="18"/>
        </w:rPr>
        <w:tab/>
      </w:r>
      <w:r w:rsidRPr="00CD1807">
        <w:rPr>
          <w:sz w:val="16"/>
          <w:szCs w:val="18"/>
        </w:rPr>
        <w:tab/>
        <w:t>"name": "Satya",</w:t>
      </w:r>
    </w:p>
    <w:p w14:paraId="55DF44F3" w14:textId="77777777" w:rsidR="00F04222" w:rsidRPr="00CD1807" w:rsidRDefault="00F04222" w:rsidP="00F04222">
      <w:pPr>
        <w:pStyle w:val="Output"/>
        <w:rPr>
          <w:sz w:val="16"/>
          <w:szCs w:val="18"/>
        </w:rPr>
      </w:pPr>
      <w:r w:rsidRPr="00CD1807">
        <w:rPr>
          <w:sz w:val="16"/>
          <w:szCs w:val="18"/>
        </w:rPr>
        <w:tab/>
      </w:r>
      <w:r w:rsidRPr="00CD1807">
        <w:rPr>
          <w:sz w:val="16"/>
          <w:szCs w:val="18"/>
        </w:rPr>
        <w:tab/>
        <w:t>"address": "Vijayawada"</w:t>
      </w:r>
    </w:p>
    <w:p w14:paraId="71650454" w14:textId="77777777" w:rsidR="00F04222" w:rsidRPr="00CD1807" w:rsidRDefault="00F04222" w:rsidP="00F04222">
      <w:pPr>
        <w:pStyle w:val="Output"/>
        <w:rPr>
          <w:sz w:val="16"/>
          <w:szCs w:val="18"/>
        </w:rPr>
      </w:pPr>
      <w:r w:rsidRPr="00CD1807">
        <w:rPr>
          <w:sz w:val="16"/>
          <w:szCs w:val="18"/>
        </w:rPr>
        <w:tab/>
        <w:t>},</w:t>
      </w:r>
    </w:p>
    <w:p w14:paraId="4B63F37D" w14:textId="77777777" w:rsidR="00F04222" w:rsidRPr="00CD1807" w:rsidRDefault="00F04222" w:rsidP="00F04222">
      <w:pPr>
        <w:pStyle w:val="Output"/>
        <w:rPr>
          <w:sz w:val="16"/>
          <w:szCs w:val="18"/>
        </w:rPr>
      </w:pPr>
      <w:r w:rsidRPr="00CD1807">
        <w:rPr>
          <w:sz w:val="16"/>
          <w:szCs w:val="18"/>
        </w:rPr>
        <w:tab/>
        <w:t>{</w:t>
      </w:r>
    </w:p>
    <w:p w14:paraId="5480EEAE" w14:textId="77777777" w:rsidR="00F04222" w:rsidRPr="00CD1807" w:rsidRDefault="00F04222" w:rsidP="00F04222">
      <w:pPr>
        <w:pStyle w:val="Output"/>
        <w:rPr>
          <w:sz w:val="16"/>
          <w:szCs w:val="18"/>
        </w:rPr>
      </w:pPr>
      <w:r w:rsidRPr="00CD1807">
        <w:rPr>
          <w:sz w:val="16"/>
          <w:szCs w:val="18"/>
        </w:rPr>
        <w:tab/>
      </w:r>
      <w:r w:rsidRPr="00CD1807">
        <w:rPr>
          <w:sz w:val="16"/>
          <w:szCs w:val="18"/>
        </w:rPr>
        <w:tab/>
        <w:t>"sno": 508,</w:t>
      </w:r>
    </w:p>
    <w:p w14:paraId="7151751B" w14:textId="77777777" w:rsidR="00F04222" w:rsidRPr="00CD1807" w:rsidRDefault="00F04222" w:rsidP="00F04222">
      <w:pPr>
        <w:pStyle w:val="Output"/>
        <w:rPr>
          <w:sz w:val="16"/>
          <w:szCs w:val="18"/>
        </w:rPr>
      </w:pPr>
      <w:r w:rsidRPr="00CD1807">
        <w:rPr>
          <w:sz w:val="16"/>
          <w:szCs w:val="18"/>
        </w:rPr>
        <w:tab/>
      </w:r>
      <w:r w:rsidRPr="00CD1807">
        <w:rPr>
          <w:sz w:val="16"/>
          <w:szCs w:val="18"/>
        </w:rPr>
        <w:tab/>
        <w:t>"name": "Satya",</w:t>
      </w:r>
    </w:p>
    <w:p w14:paraId="5D067C3A" w14:textId="77777777" w:rsidR="00F04222" w:rsidRPr="00CD1807" w:rsidRDefault="00F04222" w:rsidP="00F04222">
      <w:pPr>
        <w:pStyle w:val="Output"/>
        <w:rPr>
          <w:sz w:val="16"/>
          <w:szCs w:val="18"/>
        </w:rPr>
      </w:pPr>
      <w:r w:rsidRPr="00CD1807">
        <w:rPr>
          <w:sz w:val="16"/>
          <w:szCs w:val="18"/>
        </w:rPr>
        <w:tab/>
      </w:r>
      <w:r w:rsidRPr="00CD1807">
        <w:rPr>
          <w:sz w:val="16"/>
          <w:szCs w:val="18"/>
        </w:rPr>
        <w:tab/>
        <w:t>"address": "Hyd"</w:t>
      </w:r>
    </w:p>
    <w:p w14:paraId="5CD89ACE" w14:textId="77777777" w:rsidR="00F04222" w:rsidRPr="00CD1807" w:rsidRDefault="00F04222" w:rsidP="00F04222">
      <w:pPr>
        <w:pStyle w:val="Output"/>
        <w:rPr>
          <w:sz w:val="16"/>
          <w:szCs w:val="18"/>
        </w:rPr>
      </w:pPr>
      <w:r w:rsidRPr="00CD1807">
        <w:rPr>
          <w:sz w:val="16"/>
          <w:szCs w:val="18"/>
        </w:rPr>
        <w:tab/>
        <w:t>}</w:t>
      </w:r>
    </w:p>
    <w:p w14:paraId="7CB7B397" w14:textId="77777777" w:rsidR="00F04222" w:rsidRPr="00CD1807" w:rsidRDefault="00F04222" w:rsidP="00F04222">
      <w:pPr>
        <w:pStyle w:val="Output"/>
        <w:rPr>
          <w:sz w:val="16"/>
          <w:szCs w:val="18"/>
        </w:rPr>
      </w:pPr>
      <w:r w:rsidRPr="00CD1807">
        <w:rPr>
          <w:sz w:val="16"/>
          <w:szCs w:val="18"/>
        </w:rPr>
        <w:t>]</w:t>
      </w:r>
    </w:p>
    <w:p w14:paraId="55D980C5" w14:textId="08ABA9D3" w:rsidR="00F04222" w:rsidRDefault="00F04222" w:rsidP="00F04222">
      <w:r w:rsidRPr="00F16DC3">
        <w:rPr>
          <w:noProof/>
          <w:lang w:eastAsia="en-US"/>
        </w:rPr>
        <w:drawing>
          <wp:inline distT="0" distB="0" distL="0" distR="0" wp14:anchorId="4CBE9FC3" wp14:editId="165DEE09">
            <wp:extent cx="4317385" cy="2009724"/>
            <wp:effectExtent l="0" t="0" r="6985" b="0"/>
            <wp:docPr id="63" name="Picture 63"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kaveti_s.ITLINFOSYS\Pictures\1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47955" cy="2023954"/>
                    </a:xfrm>
                    <a:prstGeom prst="rect">
                      <a:avLst/>
                    </a:prstGeom>
                    <a:noFill/>
                    <a:ln>
                      <a:noFill/>
                    </a:ln>
                  </pic:spPr>
                </pic:pic>
              </a:graphicData>
            </a:graphic>
          </wp:inline>
        </w:drawing>
      </w:r>
    </w:p>
    <w:p w14:paraId="142DE0FB" w14:textId="77777777" w:rsidR="00F04222" w:rsidRDefault="00F04222" w:rsidP="00F04222"/>
    <w:p w14:paraId="3F1CC7BD" w14:textId="77777777" w:rsidR="00F04222" w:rsidRDefault="00F04222" w:rsidP="00F04222">
      <w:pPr>
        <w:pStyle w:val="Heading2"/>
      </w:pPr>
      <w:bookmarkStart w:id="109" w:name="_Toc493167935"/>
      <w:bookmarkStart w:id="110" w:name="_Toc98762645"/>
      <w:bookmarkStart w:id="111" w:name="_Toc98778498"/>
      <w:r w:rsidRPr="008A7AF8">
        <w:t>JpaRepository</w:t>
      </w:r>
      <w:bookmarkEnd w:id="109"/>
      <w:bookmarkEnd w:id="110"/>
      <w:bookmarkEnd w:id="111"/>
    </w:p>
    <w:p w14:paraId="4E276D3C" w14:textId="77777777" w:rsidR="00F04222" w:rsidRPr="008A7AF8" w:rsidRDefault="00F04222" w:rsidP="00F04222">
      <w:r w:rsidRPr="008A7AF8">
        <w:rPr>
          <w:b/>
          <w:color w:val="FF0000"/>
        </w:rPr>
        <w:t>JpaRepository</w:t>
      </w:r>
      <w:r w:rsidRPr="008A7AF8">
        <w:rPr>
          <w:color w:val="FF0000"/>
        </w:rPr>
        <w:t xml:space="preserve"> </w:t>
      </w:r>
      <w:r w:rsidRPr="008A7AF8">
        <w:t>provides some JPA related method such as flushing the persistence context and delete record in a batch</w:t>
      </w:r>
      <w:r>
        <w:t xml:space="preserve">. </w:t>
      </w:r>
      <w:hyperlink r:id="rId58" w:history="1">
        <w:r w:rsidRPr="008A7AF8">
          <w:rPr>
            <w:rStyle w:val="Hyperlink"/>
          </w:rPr>
          <w:t>JpaRepository</w:t>
        </w:r>
      </w:hyperlink>
      <w:r w:rsidRPr="008A7AF8">
        <w:t> extends </w:t>
      </w:r>
      <w:hyperlink r:id="rId59" w:history="1">
        <w:r w:rsidRPr="008A7AF8">
          <w:rPr>
            <w:rStyle w:val="Hyperlink"/>
          </w:rPr>
          <w:t>PagingAndSortingRepository</w:t>
        </w:r>
      </w:hyperlink>
      <w:r w:rsidRPr="008A7AF8">
        <w:t> which in turn extends </w:t>
      </w:r>
      <w:hyperlink r:id="rId60" w:history="1">
        <w:r w:rsidRPr="008A7AF8">
          <w:rPr>
            <w:rStyle w:val="Hyperlink"/>
          </w:rPr>
          <w:t>CrudRepository</w:t>
        </w:r>
      </w:hyperlink>
      <w:r w:rsidRPr="008A7AF8">
        <w:t>.</w:t>
      </w:r>
    </w:p>
    <w:p w14:paraId="59966CE3" w14:textId="77777777" w:rsidR="00F04222" w:rsidRPr="008A7AF8" w:rsidRDefault="00F04222" w:rsidP="00F04222">
      <w:pPr>
        <w:spacing w:after="0"/>
      </w:pPr>
      <w:r w:rsidRPr="008A7AF8">
        <w:t>Their main functions are:</w:t>
      </w:r>
    </w:p>
    <w:p w14:paraId="7ADC355A" w14:textId="77777777" w:rsidR="00F04222" w:rsidRPr="008A7AF8" w:rsidRDefault="000B19C6" w:rsidP="00F46707">
      <w:pPr>
        <w:pStyle w:val="ListParagraph"/>
        <w:numPr>
          <w:ilvl w:val="0"/>
          <w:numId w:val="22"/>
        </w:numPr>
      </w:pPr>
      <w:hyperlink r:id="rId61" w:history="1">
        <w:r w:rsidR="00F04222" w:rsidRPr="008A7AF8">
          <w:rPr>
            <w:rStyle w:val="Hyperlink"/>
            <w:b/>
          </w:rPr>
          <w:t>CrudRepository</w:t>
        </w:r>
      </w:hyperlink>
      <w:r w:rsidR="00F04222" w:rsidRPr="008A7AF8">
        <w:t> mainly provides CRUD functions.</w:t>
      </w:r>
    </w:p>
    <w:p w14:paraId="6CF7A552" w14:textId="77777777" w:rsidR="00F04222" w:rsidRPr="008A7AF8" w:rsidRDefault="000B19C6" w:rsidP="00F46707">
      <w:pPr>
        <w:pStyle w:val="ListParagraph"/>
        <w:numPr>
          <w:ilvl w:val="0"/>
          <w:numId w:val="22"/>
        </w:numPr>
      </w:pPr>
      <w:hyperlink r:id="rId62" w:history="1">
        <w:r w:rsidR="00F04222" w:rsidRPr="008A7AF8">
          <w:rPr>
            <w:rStyle w:val="Hyperlink"/>
            <w:b/>
          </w:rPr>
          <w:t>PagingAndSortingRepository</w:t>
        </w:r>
      </w:hyperlink>
      <w:r w:rsidR="00F04222" w:rsidRPr="008A7AF8">
        <w:t> provide methods to do pagination and sorting records.</w:t>
      </w:r>
    </w:p>
    <w:p w14:paraId="738E1CB8" w14:textId="77777777" w:rsidR="00F04222" w:rsidRPr="008A7AF8" w:rsidRDefault="000B19C6" w:rsidP="00F46707">
      <w:pPr>
        <w:pStyle w:val="ListParagraph"/>
        <w:numPr>
          <w:ilvl w:val="0"/>
          <w:numId w:val="22"/>
        </w:numPr>
      </w:pPr>
      <w:hyperlink r:id="rId63" w:history="1">
        <w:r w:rsidR="00F04222" w:rsidRPr="008A7AF8">
          <w:rPr>
            <w:rStyle w:val="Hyperlink"/>
            <w:b/>
          </w:rPr>
          <w:t>JpaRepository</w:t>
        </w:r>
      </w:hyperlink>
      <w:r w:rsidR="00F04222" w:rsidRPr="008A7AF8">
        <w:t> provides some JPA related method such as flushing the persistence context and delete record in a batch.</w:t>
      </w:r>
    </w:p>
    <w:p w14:paraId="2DF0A845" w14:textId="77777777" w:rsidR="00F04222" w:rsidRDefault="00F04222" w:rsidP="00F04222">
      <w:r w:rsidRPr="008A7AF8">
        <w:t>Because of the inheritance mentioned above, </w:t>
      </w:r>
      <w:r w:rsidRPr="008A7AF8">
        <w:rPr>
          <w:b/>
        </w:rPr>
        <w:t>JpaRepository</w:t>
      </w:r>
      <w:r w:rsidRPr="008A7AF8">
        <w:t> will have all the functions of </w:t>
      </w:r>
      <w:r w:rsidRPr="008A7AF8">
        <w:rPr>
          <w:b/>
        </w:rPr>
        <w:t>CrudRepository</w:t>
      </w:r>
      <w:r w:rsidRPr="008A7AF8">
        <w:t> and </w:t>
      </w:r>
      <w:r w:rsidRPr="008A7AF8">
        <w:rPr>
          <w:b/>
        </w:rPr>
        <w:t>PagingAndSortingRepository</w:t>
      </w:r>
      <w:r w:rsidRPr="008A7AF8">
        <w:t xml:space="preserve">. </w:t>
      </w:r>
    </w:p>
    <w:p w14:paraId="773F8A67" w14:textId="77777777" w:rsidR="00F04222" w:rsidRDefault="00F04222" w:rsidP="00FF19C2">
      <w:pPr>
        <w:pStyle w:val="Heading3"/>
        <w:spacing w:after="0" w:line="240" w:lineRule="auto"/>
      </w:pPr>
      <w:bookmarkStart w:id="112" w:name="_Toc98762646"/>
      <w:r w:rsidRPr="00780D2F">
        <w:t>Custom Queries</w:t>
      </w:r>
      <w:bookmarkEnd w:id="112"/>
      <w:r w:rsidRPr="00780D2F">
        <w:t> </w:t>
      </w:r>
    </w:p>
    <w:p w14:paraId="5BAD8315" w14:textId="77777777" w:rsidR="00F04222" w:rsidRDefault="00F04222" w:rsidP="00FF19C2">
      <w:pPr>
        <w:spacing w:after="0" w:line="240" w:lineRule="auto"/>
      </w:pPr>
      <w:r w:rsidRPr="00780D2F">
        <w:t xml:space="preserve">Spring Data JPA provides </w:t>
      </w:r>
      <w:r w:rsidRPr="00780D2F">
        <w:rPr>
          <w:b/>
        </w:rPr>
        <w:t>three different approaches for creating custom queries</w:t>
      </w:r>
      <w:r w:rsidRPr="00780D2F">
        <w:t xml:space="preserve"> with query methods. Each of these approaches is described in following.</w:t>
      </w:r>
    </w:p>
    <w:p w14:paraId="24E5E6CC" w14:textId="77777777" w:rsidR="00F04222" w:rsidRDefault="00F04222" w:rsidP="00F62391">
      <w:pPr>
        <w:pStyle w:val="Heading4"/>
        <w:spacing w:after="0"/>
      </w:pPr>
      <w:r>
        <w:lastRenderedPageBreak/>
        <w:t xml:space="preserve">Using </w:t>
      </w:r>
      <w:r w:rsidRPr="00780D2F">
        <w:t>Method Name</w:t>
      </w:r>
    </w:p>
    <w:p w14:paraId="22D3EE43" w14:textId="03CFC64C" w:rsidR="00F04222" w:rsidRDefault="00F04222" w:rsidP="00F46707">
      <w:pPr>
        <w:pStyle w:val="ListParagraph"/>
        <w:numPr>
          <w:ilvl w:val="0"/>
          <w:numId w:val="24"/>
        </w:numPr>
      </w:pPr>
      <w:r w:rsidRPr="00780D2F">
        <w:t xml:space="preserve">Spring Data JPA has a </w:t>
      </w:r>
      <w:r w:rsidR="00F62391" w:rsidRPr="00780D2F">
        <w:t>built-in</w:t>
      </w:r>
      <w:r w:rsidRPr="00780D2F">
        <w:t xml:space="preserve"> query creation mechanism which can be used for parsing queries straight from the method name of a query method</w:t>
      </w:r>
      <w:r>
        <w:t>.</w:t>
      </w:r>
    </w:p>
    <w:p w14:paraId="37684520" w14:textId="77777777" w:rsidR="00F04222" w:rsidRPr="00780D2F" w:rsidRDefault="00F04222" w:rsidP="00F46707">
      <w:pPr>
        <w:pStyle w:val="ListParagraph"/>
        <w:numPr>
          <w:ilvl w:val="0"/>
          <w:numId w:val="24"/>
        </w:numPr>
        <w:spacing w:after="0"/>
      </w:pPr>
      <w:r w:rsidRPr="00780D2F">
        <w:t xml:space="preserve">the method names of your repository interface are created </w:t>
      </w:r>
      <w:r w:rsidRPr="00780D2F">
        <w:rPr>
          <w:b/>
        </w:rPr>
        <w:t>by combining the property names of an entity object and the supported keywords</w:t>
      </w:r>
      <w:r>
        <w:rPr>
          <w:b/>
        </w:rPr>
        <w:t>.</w:t>
      </w:r>
    </w:p>
    <w:p w14:paraId="045F15B8" w14:textId="79D98360" w:rsidR="00F04222" w:rsidRPr="004B3E69" w:rsidRDefault="00F04222" w:rsidP="00F04222">
      <w:pPr>
        <w:pStyle w:val="Output"/>
        <w:rPr>
          <w:color w:val="4C483D" w:themeColor="text2"/>
          <w:szCs w:val="22"/>
        </w:rPr>
      </w:pPr>
      <w:r w:rsidRPr="004B3E69">
        <w:rPr>
          <w:b/>
          <w:bCs/>
          <w:color w:val="7F0055"/>
          <w:szCs w:val="22"/>
        </w:rPr>
        <w:t>public</w:t>
      </w:r>
      <w:r w:rsidRPr="004B3E69">
        <w:rPr>
          <w:szCs w:val="22"/>
        </w:rPr>
        <w:t xml:space="preserve"> </w:t>
      </w:r>
      <w:r w:rsidRPr="004B3E69">
        <w:rPr>
          <w:b/>
          <w:bCs/>
          <w:color w:val="7F0055"/>
          <w:szCs w:val="22"/>
        </w:rPr>
        <w:t>interface</w:t>
      </w:r>
      <w:r w:rsidRPr="004B3E69">
        <w:rPr>
          <w:szCs w:val="22"/>
        </w:rPr>
        <w:t xml:space="preserve"> PersonRepository </w:t>
      </w:r>
      <w:r w:rsidRPr="004B3E69">
        <w:rPr>
          <w:b/>
          <w:bCs/>
          <w:color w:val="7F0055"/>
          <w:szCs w:val="22"/>
        </w:rPr>
        <w:t>extends</w:t>
      </w:r>
      <w:r w:rsidRPr="004B3E69">
        <w:rPr>
          <w:szCs w:val="22"/>
        </w:rPr>
        <w:t xml:space="preserve"> Repository&lt;User, Long&gt; {</w:t>
      </w:r>
    </w:p>
    <w:p w14:paraId="4ED0E585" w14:textId="77777777" w:rsidR="00F04222" w:rsidRPr="004B3E69" w:rsidRDefault="00F04222" w:rsidP="00F04222">
      <w:pPr>
        <w:pStyle w:val="Output"/>
        <w:rPr>
          <w:color w:val="4C483D" w:themeColor="text2"/>
          <w:szCs w:val="22"/>
        </w:rPr>
      </w:pPr>
      <w:r w:rsidRPr="004B3E69">
        <w:rPr>
          <w:szCs w:val="22"/>
        </w:rPr>
        <w:tab/>
        <w:t xml:space="preserve">List&lt;Person&gt; findByEmailAddressAndLastname(EmailAddress </w:t>
      </w:r>
      <w:r w:rsidRPr="004B3E69">
        <w:rPr>
          <w:color w:val="6A3E3E"/>
          <w:szCs w:val="22"/>
        </w:rPr>
        <w:t>emailAddress</w:t>
      </w:r>
      <w:r w:rsidRPr="004B3E69">
        <w:rPr>
          <w:szCs w:val="22"/>
        </w:rPr>
        <w:t xml:space="preserve">, String </w:t>
      </w:r>
      <w:r w:rsidRPr="004B3E69">
        <w:rPr>
          <w:color w:val="6A3E3E"/>
          <w:szCs w:val="22"/>
        </w:rPr>
        <w:t>lastname</w:t>
      </w:r>
      <w:r w:rsidRPr="004B3E69">
        <w:rPr>
          <w:szCs w:val="22"/>
        </w:rPr>
        <w:t>);</w:t>
      </w:r>
    </w:p>
    <w:p w14:paraId="3F020991" w14:textId="77777777" w:rsidR="00F04222" w:rsidRPr="004B3E69" w:rsidRDefault="00F04222" w:rsidP="00F04222">
      <w:pPr>
        <w:pStyle w:val="Output"/>
        <w:rPr>
          <w:color w:val="4C483D" w:themeColor="text2"/>
          <w:szCs w:val="22"/>
        </w:rPr>
      </w:pPr>
    </w:p>
    <w:p w14:paraId="4C35C8E1" w14:textId="77777777" w:rsidR="00F04222" w:rsidRPr="004B3E69" w:rsidRDefault="00F04222" w:rsidP="00F04222">
      <w:pPr>
        <w:pStyle w:val="Output"/>
        <w:rPr>
          <w:color w:val="4C483D" w:themeColor="text2"/>
          <w:szCs w:val="22"/>
        </w:rPr>
      </w:pPr>
      <w:r w:rsidRPr="004B3E69">
        <w:rPr>
          <w:szCs w:val="22"/>
        </w:rPr>
        <w:tab/>
      </w:r>
      <w:r w:rsidRPr="004B3E69">
        <w:rPr>
          <w:color w:val="3F7F5F"/>
          <w:szCs w:val="22"/>
        </w:rPr>
        <w:t>// Enables the distinct flag for the query</w:t>
      </w:r>
    </w:p>
    <w:p w14:paraId="46684B56" w14:textId="77777777" w:rsidR="00F04222" w:rsidRPr="004B3E69" w:rsidRDefault="00F04222" w:rsidP="00F04222">
      <w:pPr>
        <w:pStyle w:val="Output"/>
        <w:rPr>
          <w:color w:val="4C483D" w:themeColor="text2"/>
          <w:szCs w:val="22"/>
        </w:rPr>
      </w:pPr>
      <w:r w:rsidRPr="004B3E69">
        <w:rPr>
          <w:szCs w:val="22"/>
        </w:rPr>
        <w:t xml:space="preserve">List&lt;Person&gt; findDistinctPeopleByLastnameOrFirstname(String </w:t>
      </w:r>
      <w:r w:rsidRPr="004B3E69">
        <w:rPr>
          <w:color w:val="6A3E3E"/>
          <w:szCs w:val="22"/>
        </w:rPr>
        <w:t>lastname</w:t>
      </w:r>
      <w:r w:rsidRPr="004B3E69">
        <w:rPr>
          <w:szCs w:val="22"/>
        </w:rPr>
        <w:t xml:space="preserve">, String </w:t>
      </w:r>
      <w:r w:rsidRPr="004B3E69">
        <w:rPr>
          <w:color w:val="6A3E3E"/>
          <w:szCs w:val="22"/>
        </w:rPr>
        <w:t>firstname</w:t>
      </w:r>
      <w:r w:rsidRPr="004B3E69">
        <w:rPr>
          <w:szCs w:val="22"/>
        </w:rPr>
        <w:t>);</w:t>
      </w:r>
    </w:p>
    <w:p w14:paraId="2A1EF5CA" w14:textId="77777777" w:rsidR="00F04222" w:rsidRPr="004B3E69" w:rsidRDefault="00F04222" w:rsidP="00F04222">
      <w:pPr>
        <w:pStyle w:val="Output"/>
        <w:rPr>
          <w:color w:val="4C483D" w:themeColor="text2"/>
          <w:szCs w:val="22"/>
        </w:rPr>
      </w:pPr>
      <w:r w:rsidRPr="004B3E69">
        <w:rPr>
          <w:szCs w:val="22"/>
        </w:rPr>
        <w:t xml:space="preserve">List&lt;Person&gt; findPeopleDistinctByLastnameOrFirstname(String </w:t>
      </w:r>
      <w:r w:rsidRPr="004B3E69">
        <w:rPr>
          <w:color w:val="6A3E3E"/>
          <w:szCs w:val="22"/>
        </w:rPr>
        <w:t>lastname</w:t>
      </w:r>
      <w:r w:rsidRPr="004B3E69">
        <w:rPr>
          <w:szCs w:val="22"/>
        </w:rPr>
        <w:t xml:space="preserve">, String </w:t>
      </w:r>
      <w:r w:rsidRPr="004B3E69">
        <w:rPr>
          <w:color w:val="6A3E3E"/>
          <w:szCs w:val="22"/>
        </w:rPr>
        <w:t>firstname</w:t>
      </w:r>
      <w:r w:rsidRPr="004B3E69">
        <w:rPr>
          <w:szCs w:val="22"/>
        </w:rPr>
        <w:t>);</w:t>
      </w:r>
    </w:p>
    <w:p w14:paraId="00C80E2B" w14:textId="77777777" w:rsidR="00F04222" w:rsidRPr="004B3E69" w:rsidRDefault="00F04222" w:rsidP="00F04222">
      <w:pPr>
        <w:pStyle w:val="Output"/>
        <w:rPr>
          <w:color w:val="4C483D" w:themeColor="text2"/>
          <w:szCs w:val="22"/>
        </w:rPr>
      </w:pPr>
    </w:p>
    <w:p w14:paraId="15D43B8D" w14:textId="77777777" w:rsidR="00F04222" w:rsidRPr="004B3E69" w:rsidRDefault="00F04222" w:rsidP="00F04222">
      <w:pPr>
        <w:pStyle w:val="Output"/>
        <w:rPr>
          <w:color w:val="4C483D" w:themeColor="text2"/>
          <w:szCs w:val="22"/>
        </w:rPr>
      </w:pPr>
      <w:r w:rsidRPr="004B3E69">
        <w:rPr>
          <w:szCs w:val="22"/>
        </w:rPr>
        <w:tab/>
      </w:r>
      <w:r w:rsidRPr="004B3E69">
        <w:rPr>
          <w:color w:val="3F7F5F"/>
          <w:szCs w:val="22"/>
        </w:rPr>
        <w:t>// Enabling ignoring case for an individual property</w:t>
      </w:r>
    </w:p>
    <w:p w14:paraId="09FD3EFC" w14:textId="77777777" w:rsidR="00F04222" w:rsidRPr="004B3E69" w:rsidRDefault="00F04222" w:rsidP="00F04222">
      <w:pPr>
        <w:pStyle w:val="Output"/>
        <w:rPr>
          <w:color w:val="4C483D" w:themeColor="text2"/>
          <w:szCs w:val="22"/>
        </w:rPr>
      </w:pPr>
      <w:r w:rsidRPr="004B3E69">
        <w:rPr>
          <w:szCs w:val="22"/>
        </w:rPr>
        <w:tab/>
        <w:t xml:space="preserve">List&lt;Person&gt; findByLastnameIgnoreCase(String </w:t>
      </w:r>
      <w:r w:rsidRPr="004B3E69">
        <w:rPr>
          <w:color w:val="6A3E3E"/>
          <w:szCs w:val="22"/>
        </w:rPr>
        <w:t>lastname</w:t>
      </w:r>
      <w:r w:rsidRPr="004B3E69">
        <w:rPr>
          <w:szCs w:val="22"/>
        </w:rPr>
        <w:t>);</w:t>
      </w:r>
    </w:p>
    <w:p w14:paraId="5365EF59" w14:textId="77777777" w:rsidR="00F04222" w:rsidRPr="004B3E69" w:rsidRDefault="00F04222" w:rsidP="00F04222">
      <w:pPr>
        <w:pStyle w:val="Output"/>
        <w:rPr>
          <w:color w:val="4C483D" w:themeColor="text2"/>
          <w:szCs w:val="22"/>
        </w:rPr>
      </w:pPr>
    </w:p>
    <w:p w14:paraId="089C0875" w14:textId="77777777" w:rsidR="00F04222" w:rsidRPr="004B3E69" w:rsidRDefault="00F04222" w:rsidP="00F04222">
      <w:pPr>
        <w:pStyle w:val="Output"/>
        <w:rPr>
          <w:color w:val="4C483D" w:themeColor="text2"/>
          <w:szCs w:val="22"/>
        </w:rPr>
      </w:pPr>
      <w:r w:rsidRPr="004B3E69">
        <w:rPr>
          <w:szCs w:val="22"/>
        </w:rPr>
        <w:tab/>
      </w:r>
      <w:r w:rsidRPr="004B3E69">
        <w:rPr>
          <w:color w:val="3F7F5F"/>
          <w:szCs w:val="22"/>
        </w:rPr>
        <w:t>// Enabling ignoring case for all suitable properties</w:t>
      </w:r>
    </w:p>
    <w:p w14:paraId="64FD2780" w14:textId="77777777" w:rsidR="00F04222" w:rsidRPr="004B3E69" w:rsidRDefault="00F04222" w:rsidP="00F04222">
      <w:pPr>
        <w:pStyle w:val="Output"/>
        <w:rPr>
          <w:color w:val="4C483D" w:themeColor="text2"/>
          <w:szCs w:val="22"/>
        </w:rPr>
      </w:pPr>
      <w:r w:rsidRPr="004B3E69">
        <w:rPr>
          <w:szCs w:val="22"/>
        </w:rPr>
        <w:t xml:space="preserve">List&lt;Person&gt; findByLastnameAndFirstnameAllIgnoreCase(String </w:t>
      </w:r>
      <w:r w:rsidRPr="004B3E69">
        <w:rPr>
          <w:color w:val="6A3E3E"/>
          <w:szCs w:val="22"/>
        </w:rPr>
        <w:t>lastname</w:t>
      </w:r>
      <w:r w:rsidRPr="004B3E69">
        <w:rPr>
          <w:szCs w:val="22"/>
        </w:rPr>
        <w:t xml:space="preserve">, String </w:t>
      </w:r>
      <w:r w:rsidRPr="004B3E69">
        <w:rPr>
          <w:color w:val="6A3E3E"/>
          <w:szCs w:val="22"/>
        </w:rPr>
        <w:t>firstname</w:t>
      </w:r>
      <w:r w:rsidRPr="004B3E69">
        <w:rPr>
          <w:szCs w:val="22"/>
        </w:rPr>
        <w:t>);</w:t>
      </w:r>
    </w:p>
    <w:p w14:paraId="5EE13FC7" w14:textId="77777777" w:rsidR="00F04222" w:rsidRPr="004B3E69" w:rsidRDefault="00F04222" w:rsidP="00F04222">
      <w:pPr>
        <w:pStyle w:val="Output"/>
        <w:rPr>
          <w:color w:val="4C483D" w:themeColor="text2"/>
          <w:szCs w:val="22"/>
        </w:rPr>
      </w:pPr>
    </w:p>
    <w:p w14:paraId="02588CD0" w14:textId="77777777" w:rsidR="00F04222" w:rsidRPr="004B3E69" w:rsidRDefault="00F04222" w:rsidP="00F04222">
      <w:pPr>
        <w:pStyle w:val="Output"/>
        <w:rPr>
          <w:color w:val="4C483D" w:themeColor="text2"/>
          <w:szCs w:val="22"/>
        </w:rPr>
      </w:pPr>
      <w:r w:rsidRPr="004B3E69">
        <w:rPr>
          <w:szCs w:val="22"/>
        </w:rPr>
        <w:tab/>
      </w:r>
      <w:r w:rsidRPr="004B3E69">
        <w:rPr>
          <w:color w:val="3F7F5F"/>
          <w:szCs w:val="22"/>
        </w:rPr>
        <w:t>// Enabling static ORDER BY for a query</w:t>
      </w:r>
    </w:p>
    <w:p w14:paraId="1A1EC109" w14:textId="77777777" w:rsidR="00F04222" w:rsidRPr="004B3E69" w:rsidRDefault="00F04222" w:rsidP="00F04222">
      <w:pPr>
        <w:pStyle w:val="Output"/>
        <w:rPr>
          <w:color w:val="4C483D" w:themeColor="text2"/>
          <w:szCs w:val="22"/>
        </w:rPr>
      </w:pPr>
      <w:r w:rsidRPr="004B3E69">
        <w:rPr>
          <w:szCs w:val="22"/>
        </w:rPr>
        <w:tab/>
        <w:t xml:space="preserve">List&lt;Person&gt; findByLastnameOrderByFirstnameAsc(String </w:t>
      </w:r>
      <w:r w:rsidRPr="004B3E69">
        <w:rPr>
          <w:color w:val="6A3E3E"/>
          <w:szCs w:val="22"/>
        </w:rPr>
        <w:t>lastname</w:t>
      </w:r>
      <w:r w:rsidRPr="004B3E69">
        <w:rPr>
          <w:szCs w:val="22"/>
        </w:rPr>
        <w:t>);</w:t>
      </w:r>
    </w:p>
    <w:p w14:paraId="28E035F6" w14:textId="77777777" w:rsidR="00F04222" w:rsidRPr="004B3E69" w:rsidRDefault="00F04222" w:rsidP="00F04222">
      <w:pPr>
        <w:pStyle w:val="Output"/>
        <w:rPr>
          <w:color w:val="4C483D" w:themeColor="text2"/>
          <w:szCs w:val="22"/>
        </w:rPr>
      </w:pPr>
      <w:r w:rsidRPr="004B3E69">
        <w:rPr>
          <w:szCs w:val="22"/>
        </w:rPr>
        <w:tab/>
        <w:t xml:space="preserve">List&lt;Person&gt; findByLastnameOrderByFirstnameDesc(String </w:t>
      </w:r>
      <w:r w:rsidRPr="004B3E69">
        <w:rPr>
          <w:color w:val="6A3E3E"/>
          <w:szCs w:val="22"/>
        </w:rPr>
        <w:t>lastname</w:t>
      </w:r>
      <w:r w:rsidRPr="004B3E69">
        <w:rPr>
          <w:szCs w:val="22"/>
        </w:rPr>
        <w:t>);</w:t>
      </w:r>
    </w:p>
    <w:p w14:paraId="3C82F7FB" w14:textId="77777777" w:rsidR="00F04222" w:rsidRPr="004B3E69" w:rsidRDefault="00F04222" w:rsidP="00F04222">
      <w:pPr>
        <w:pStyle w:val="Output"/>
        <w:rPr>
          <w:szCs w:val="22"/>
        </w:rPr>
      </w:pPr>
      <w:r w:rsidRPr="004B3E69">
        <w:rPr>
          <w:szCs w:val="22"/>
        </w:rPr>
        <w:t>}</w:t>
      </w:r>
    </w:p>
    <w:p w14:paraId="07703B51" w14:textId="77777777" w:rsidR="00F04222" w:rsidRDefault="00F04222" w:rsidP="00F04222"/>
    <w:p w14:paraId="77A051D0" w14:textId="77777777" w:rsidR="00F04222" w:rsidRPr="00780D2F" w:rsidRDefault="00F04222" w:rsidP="00F04222">
      <w:pPr>
        <w:pStyle w:val="Heading4"/>
        <w:spacing w:after="0"/>
      </w:pPr>
      <w:r w:rsidRPr="00780D2F">
        <w:t>JPA Named Queries</w:t>
      </w:r>
    </w:p>
    <w:p w14:paraId="5C6F8C07" w14:textId="77777777" w:rsidR="00F04222" w:rsidRPr="00780D2F" w:rsidRDefault="00F04222" w:rsidP="00FF19C2">
      <w:pPr>
        <w:spacing w:after="0"/>
      </w:pPr>
      <w:r w:rsidRPr="00780D2F">
        <w:t>Spring Data JPA provides also support for the JPA Named Queries. You have got following alternatives for declaring the named queries:</w:t>
      </w:r>
    </w:p>
    <w:p w14:paraId="3E5BBEF0" w14:textId="77777777" w:rsidR="00F04222" w:rsidRPr="00780D2F" w:rsidRDefault="00F04222" w:rsidP="00F46707">
      <w:pPr>
        <w:numPr>
          <w:ilvl w:val="0"/>
          <w:numId w:val="25"/>
        </w:numPr>
      </w:pPr>
      <w:r w:rsidRPr="00780D2F">
        <w:t>You can use either </w:t>
      </w:r>
      <w:r w:rsidRPr="00780D2F">
        <w:rPr>
          <w:b/>
          <w:i/>
          <w:iCs/>
        </w:rPr>
        <w:t>named-query</w:t>
      </w:r>
      <w:r w:rsidRPr="00780D2F">
        <w:rPr>
          <w:b/>
        </w:rPr>
        <w:t> XML</w:t>
      </w:r>
      <w:r w:rsidRPr="00780D2F">
        <w:t xml:space="preserve"> element or </w:t>
      </w:r>
      <w:r w:rsidRPr="00780D2F">
        <w:rPr>
          <w:b/>
          <w:i/>
          <w:iCs/>
        </w:rPr>
        <w:t>@NamedQuery</w:t>
      </w:r>
      <w:r w:rsidRPr="00780D2F">
        <w:t> annotation to create named queries with the JPA query language.</w:t>
      </w:r>
    </w:p>
    <w:p w14:paraId="60B8C139" w14:textId="77777777" w:rsidR="00F04222" w:rsidRPr="00780D2F" w:rsidRDefault="00F04222" w:rsidP="00F46707">
      <w:pPr>
        <w:numPr>
          <w:ilvl w:val="0"/>
          <w:numId w:val="25"/>
        </w:numPr>
      </w:pPr>
      <w:r w:rsidRPr="00780D2F">
        <w:t>You can use either </w:t>
      </w:r>
      <w:r w:rsidRPr="00780D2F">
        <w:rPr>
          <w:b/>
          <w:i/>
          <w:iCs/>
        </w:rPr>
        <w:t>named-native-query</w:t>
      </w:r>
      <w:r w:rsidRPr="00780D2F">
        <w:t xml:space="preserve"> XML element </w:t>
      </w:r>
      <w:r w:rsidRPr="00780D2F">
        <w:rPr>
          <w:b/>
        </w:rPr>
        <w:t>or </w:t>
      </w:r>
      <w:r w:rsidRPr="00780D2F">
        <w:rPr>
          <w:b/>
          <w:i/>
          <w:iCs/>
        </w:rPr>
        <w:t>@NamedNative</w:t>
      </w:r>
      <w:r w:rsidRPr="00780D2F">
        <w:t> query annotation to create queries with SQL if you are ready to tie your application with a specific database platform.</w:t>
      </w:r>
    </w:p>
    <w:p w14:paraId="2AD97EDA" w14:textId="77777777" w:rsidR="00F04222" w:rsidRDefault="00F04222" w:rsidP="00FF19C2">
      <w:pPr>
        <w:spacing w:after="0" w:line="240" w:lineRule="auto"/>
      </w:pPr>
      <w:r w:rsidRPr="00815035">
        <w:t>The only thing you have to do to use the created named queries is to name the query method of your repository interface to match with the name of your named query.</w:t>
      </w:r>
      <w:r>
        <w:t xml:space="preserve"> See below Example code</w:t>
      </w:r>
    </w:p>
    <w:p w14:paraId="74E42E2F" w14:textId="77777777" w:rsidR="00F04222" w:rsidRPr="003F428C" w:rsidRDefault="00F04222" w:rsidP="00F04222">
      <w:pPr>
        <w:pStyle w:val="Output"/>
        <w:rPr>
          <w:color w:val="4C483D" w:themeColor="text2"/>
          <w:szCs w:val="22"/>
        </w:rPr>
      </w:pPr>
      <w:r w:rsidRPr="003F428C">
        <w:rPr>
          <w:color w:val="646464"/>
          <w:szCs w:val="22"/>
        </w:rPr>
        <w:t>@</w:t>
      </w:r>
      <w:r w:rsidRPr="003F428C">
        <w:rPr>
          <w:szCs w:val="22"/>
        </w:rPr>
        <w:t>Entity</w:t>
      </w:r>
    </w:p>
    <w:p w14:paraId="70CCBBBB" w14:textId="77777777" w:rsidR="00F04222" w:rsidRPr="003F428C" w:rsidRDefault="00F04222" w:rsidP="00F04222">
      <w:pPr>
        <w:pStyle w:val="Output"/>
        <w:rPr>
          <w:color w:val="4C483D" w:themeColor="text2"/>
          <w:szCs w:val="22"/>
        </w:rPr>
      </w:pPr>
      <w:r w:rsidRPr="003F428C">
        <w:rPr>
          <w:color w:val="646464"/>
          <w:szCs w:val="22"/>
        </w:rPr>
        <w:t>@</w:t>
      </w:r>
      <w:r w:rsidRPr="003F428C">
        <w:rPr>
          <w:szCs w:val="22"/>
        </w:rPr>
        <w:t xml:space="preserve">NamedQuery(name = </w:t>
      </w:r>
      <w:r w:rsidRPr="003F428C">
        <w:rPr>
          <w:color w:val="2A00FF"/>
          <w:szCs w:val="22"/>
        </w:rPr>
        <w:t>"Person.</w:t>
      </w:r>
      <w:r w:rsidRPr="005E2FD5">
        <w:rPr>
          <w:rStyle w:val="0SyntaxPinkChar"/>
        </w:rPr>
        <w:t>findByName</w:t>
      </w:r>
      <w:r w:rsidRPr="003F428C">
        <w:rPr>
          <w:color w:val="2A00FF"/>
          <w:szCs w:val="22"/>
        </w:rPr>
        <w:t>"</w:t>
      </w:r>
      <w:r w:rsidRPr="003F428C">
        <w:rPr>
          <w:szCs w:val="22"/>
        </w:rPr>
        <w:t xml:space="preserve">, query = </w:t>
      </w:r>
      <w:r w:rsidRPr="003F428C">
        <w:rPr>
          <w:color w:val="2A00FF"/>
          <w:szCs w:val="22"/>
        </w:rPr>
        <w:t>"SELECT p FROM Person p WHERE LOWER(p.lastName) = LOWER(?1)"</w:t>
      </w:r>
      <w:r w:rsidRPr="003F428C">
        <w:rPr>
          <w:szCs w:val="22"/>
        </w:rPr>
        <w:t>)</w:t>
      </w:r>
    </w:p>
    <w:p w14:paraId="794ADC1B" w14:textId="77777777" w:rsidR="00F04222" w:rsidRPr="003F428C" w:rsidRDefault="00F04222" w:rsidP="00F04222">
      <w:pPr>
        <w:pStyle w:val="Output"/>
        <w:rPr>
          <w:color w:val="4C483D" w:themeColor="text2"/>
          <w:szCs w:val="22"/>
        </w:rPr>
      </w:pPr>
      <w:r w:rsidRPr="003F428C">
        <w:rPr>
          <w:color w:val="646464"/>
          <w:szCs w:val="22"/>
        </w:rPr>
        <w:t>@</w:t>
      </w:r>
      <w:r w:rsidRPr="003F428C">
        <w:rPr>
          <w:szCs w:val="22"/>
        </w:rPr>
        <w:t xml:space="preserve">Table(name = </w:t>
      </w:r>
      <w:r w:rsidRPr="003F428C">
        <w:rPr>
          <w:color w:val="2A00FF"/>
          <w:szCs w:val="22"/>
        </w:rPr>
        <w:t>"persons"</w:t>
      </w:r>
      <w:r w:rsidRPr="003F428C">
        <w:rPr>
          <w:szCs w:val="22"/>
        </w:rPr>
        <w:t>)</w:t>
      </w:r>
    </w:p>
    <w:p w14:paraId="1CEB94D2" w14:textId="4BC5AF0E" w:rsidR="00F04222" w:rsidRPr="003F428C" w:rsidRDefault="00F04222" w:rsidP="00F04222">
      <w:pPr>
        <w:pStyle w:val="Output"/>
        <w:rPr>
          <w:color w:val="4C483D" w:themeColor="text2"/>
          <w:szCs w:val="22"/>
        </w:rPr>
      </w:pPr>
      <w:r w:rsidRPr="003F428C">
        <w:rPr>
          <w:b/>
          <w:bCs/>
          <w:color w:val="7F0055"/>
          <w:szCs w:val="22"/>
        </w:rPr>
        <w:t>public</w:t>
      </w:r>
      <w:r w:rsidRPr="003F428C">
        <w:rPr>
          <w:szCs w:val="22"/>
        </w:rPr>
        <w:t xml:space="preserve"> </w:t>
      </w:r>
      <w:r w:rsidRPr="003F428C">
        <w:rPr>
          <w:b/>
          <w:bCs/>
          <w:color w:val="7F0055"/>
          <w:szCs w:val="22"/>
        </w:rPr>
        <w:t>class</w:t>
      </w:r>
      <w:r w:rsidRPr="003F428C">
        <w:rPr>
          <w:szCs w:val="22"/>
        </w:rPr>
        <w:t xml:space="preserve"> Person {</w:t>
      </w:r>
    </w:p>
    <w:p w14:paraId="14B90353" w14:textId="77777777" w:rsidR="00F04222" w:rsidRPr="003F428C" w:rsidRDefault="00F04222" w:rsidP="00F04222">
      <w:pPr>
        <w:pStyle w:val="Output"/>
        <w:rPr>
          <w:color w:val="4C483D" w:themeColor="text2"/>
          <w:szCs w:val="22"/>
        </w:rPr>
      </w:pPr>
      <w:r w:rsidRPr="003F428C">
        <w:rPr>
          <w:szCs w:val="22"/>
        </w:rPr>
        <w:tab/>
      </w:r>
      <w:r w:rsidRPr="003F428C">
        <w:rPr>
          <w:color w:val="646464"/>
          <w:szCs w:val="22"/>
        </w:rPr>
        <w:t>@</w:t>
      </w:r>
      <w:r w:rsidRPr="003F428C">
        <w:rPr>
          <w:szCs w:val="22"/>
          <w:highlight w:val="lightGray"/>
        </w:rPr>
        <w:t>Id</w:t>
      </w:r>
    </w:p>
    <w:p w14:paraId="18C14220" w14:textId="77777777" w:rsidR="00F04222" w:rsidRPr="003F428C" w:rsidRDefault="00F04222" w:rsidP="00F04222">
      <w:pPr>
        <w:pStyle w:val="Output"/>
        <w:rPr>
          <w:color w:val="4C483D" w:themeColor="text2"/>
          <w:szCs w:val="22"/>
        </w:rPr>
      </w:pPr>
      <w:r w:rsidRPr="003F428C">
        <w:rPr>
          <w:szCs w:val="22"/>
        </w:rPr>
        <w:tab/>
      </w:r>
      <w:r w:rsidRPr="003F428C">
        <w:rPr>
          <w:color w:val="646464"/>
          <w:szCs w:val="22"/>
        </w:rPr>
        <w:t>@</w:t>
      </w:r>
      <w:r w:rsidRPr="003F428C">
        <w:rPr>
          <w:szCs w:val="22"/>
        </w:rPr>
        <w:t>GeneratedValue(strategy = GenerationType.AUTO)</w:t>
      </w:r>
    </w:p>
    <w:p w14:paraId="4912773A" w14:textId="77777777" w:rsidR="00F04222" w:rsidRPr="003F428C" w:rsidRDefault="00F04222" w:rsidP="00F04222">
      <w:pPr>
        <w:pStyle w:val="Output"/>
        <w:rPr>
          <w:color w:val="4C483D" w:themeColor="text2"/>
          <w:szCs w:val="22"/>
        </w:rPr>
      </w:pPr>
      <w:r w:rsidRPr="003F428C">
        <w:rPr>
          <w:szCs w:val="22"/>
        </w:rPr>
        <w:tab/>
      </w:r>
      <w:r w:rsidRPr="003F428C">
        <w:rPr>
          <w:b/>
          <w:bCs/>
          <w:color w:val="7F0055"/>
          <w:szCs w:val="22"/>
        </w:rPr>
        <w:t>private</w:t>
      </w:r>
      <w:r w:rsidRPr="003F428C">
        <w:rPr>
          <w:szCs w:val="22"/>
        </w:rPr>
        <w:t xml:space="preserve"> Long </w:t>
      </w:r>
      <w:r w:rsidRPr="003F428C">
        <w:rPr>
          <w:color w:val="0000C0"/>
          <w:szCs w:val="22"/>
        </w:rPr>
        <w:t>id</w:t>
      </w:r>
      <w:r w:rsidRPr="003F428C">
        <w:rPr>
          <w:szCs w:val="22"/>
        </w:rPr>
        <w:t>;</w:t>
      </w:r>
    </w:p>
    <w:p w14:paraId="6474CF59" w14:textId="77777777" w:rsidR="00F04222" w:rsidRPr="003F428C" w:rsidRDefault="00F04222" w:rsidP="00F04222">
      <w:pPr>
        <w:pStyle w:val="Output"/>
        <w:rPr>
          <w:color w:val="4C483D" w:themeColor="text2"/>
          <w:szCs w:val="22"/>
        </w:rPr>
      </w:pPr>
    </w:p>
    <w:p w14:paraId="70437D05" w14:textId="77777777" w:rsidR="00F04222" w:rsidRPr="003F428C" w:rsidRDefault="00F04222" w:rsidP="00F04222">
      <w:pPr>
        <w:pStyle w:val="Output"/>
        <w:rPr>
          <w:color w:val="4C483D" w:themeColor="text2"/>
          <w:szCs w:val="22"/>
        </w:rPr>
      </w:pPr>
      <w:r w:rsidRPr="003F428C">
        <w:rPr>
          <w:szCs w:val="22"/>
        </w:rPr>
        <w:tab/>
      </w:r>
      <w:r w:rsidRPr="003F428C">
        <w:rPr>
          <w:color w:val="646464"/>
          <w:szCs w:val="22"/>
        </w:rPr>
        <w:t>@</w:t>
      </w:r>
      <w:r w:rsidRPr="003F428C">
        <w:rPr>
          <w:szCs w:val="22"/>
        </w:rPr>
        <w:t xml:space="preserve">Column(name = </w:t>
      </w:r>
      <w:r w:rsidRPr="003F428C">
        <w:rPr>
          <w:color w:val="2A00FF"/>
          <w:szCs w:val="22"/>
        </w:rPr>
        <w:t>"creation_time"</w:t>
      </w:r>
      <w:r w:rsidRPr="003F428C">
        <w:rPr>
          <w:szCs w:val="22"/>
        </w:rPr>
        <w:t xml:space="preserve">, nullable = </w:t>
      </w:r>
      <w:r w:rsidRPr="003F428C">
        <w:rPr>
          <w:b/>
          <w:bCs/>
          <w:color w:val="7F0055"/>
          <w:szCs w:val="22"/>
        </w:rPr>
        <w:t>false</w:t>
      </w:r>
      <w:r w:rsidRPr="003F428C">
        <w:rPr>
          <w:szCs w:val="22"/>
        </w:rPr>
        <w:t>)</w:t>
      </w:r>
    </w:p>
    <w:p w14:paraId="68201409" w14:textId="77777777" w:rsidR="00F04222" w:rsidRPr="003F428C" w:rsidRDefault="00F04222" w:rsidP="00F04222">
      <w:pPr>
        <w:pStyle w:val="Output"/>
        <w:rPr>
          <w:color w:val="4C483D" w:themeColor="text2"/>
          <w:szCs w:val="22"/>
        </w:rPr>
      </w:pPr>
      <w:r w:rsidRPr="003F428C">
        <w:rPr>
          <w:szCs w:val="22"/>
        </w:rPr>
        <w:tab/>
      </w:r>
      <w:r w:rsidRPr="003F428C">
        <w:rPr>
          <w:b/>
          <w:bCs/>
          <w:color w:val="7F0055"/>
          <w:szCs w:val="22"/>
        </w:rPr>
        <w:t>private</w:t>
      </w:r>
      <w:r w:rsidRPr="003F428C">
        <w:rPr>
          <w:szCs w:val="22"/>
        </w:rPr>
        <w:t xml:space="preserve"> Date </w:t>
      </w:r>
      <w:r w:rsidRPr="003F428C">
        <w:rPr>
          <w:color w:val="0000C0"/>
          <w:szCs w:val="22"/>
        </w:rPr>
        <w:t>creationTime</w:t>
      </w:r>
      <w:r w:rsidRPr="003F428C">
        <w:rPr>
          <w:szCs w:val="22"/>
        </w:rPr>
        <w:t>;</w:t>
      </w:r>
    </w:p>
    <w:p w14:paraId="31AD9AC7" w14:textId="77777777" w:rsidR="00F04222" w:rsidRPr="003F428C" w:rsidRDefault="00F04222" w:rsidP="00F04222">
      <w:pPr>
        <w:pStyle w:val="Output"/>
        <w:rPr>
          <w:color w:val="4C483D" w:themeColor="text2"/>
          <w:szCs w:val="22"/>
        </w:rPr>
      </w:pPr>
    </w:p>
    <w:p w14:paraId="6C178148" w14:textId="77777777" w:rsidR="00F04222" w:rsidRPr="003F428C" w:rsidRDefault="00F04222" w:rsidP="00F04222">
      <w:pPr>
        <w:pStyle w:val="Output"/>
        <w:rPr>
          <w:color w:val="4C483D" w:themeColor="text2"/>
          <w:szCs w:val="22"/>
        </w:rPr>
      </w:pPr>
      <w:r w:rsidRPr="003F428C">
        <w:rPr>
          <w:szCs w:val="22"/>
        </w:rPr>
        <w:tab/>
      </w:r>
      <w:r w:rsidRPr="003F428C">
        <w:rPr>
          <w:color w:val="646464"/>
          <w:szCs w:val="22"/>
        </w:rPr>
        <w:t>@</w:t>
      </w:r>
      <w:r w:rsidRPr="003F428C">
        <w:rPr>
          <w:szCs w:val="22"/>
        </w:rPr>
        <w:t xml:space="preserve">Column(name = </w:t>
      </w:r>
      <w:r w:rsidRPr="003F428C">
        <w:rPr>
          <w:color w:val="2A00FF"/>
          <w:szCs w:val="22"/>
        </w:rPr>
        <w:t>"first_name"</w:t>
      </w:r>
      <w:r w:rsidRPr="003F428C">
        <w:rPr>
          <w:szCs w:val="22"/>
        </w:rPr>
        <w:t xml:space="preserve">, nullable = </w:t>
      </w:r>
      <w:r w:rsidRPr="003F428C">
        <w:rPr>
          <w:b/>
          <w:bCs/>
          <w:color w:val="7F0055"/>
          <w:szCs w:val="22"/>
        </w:rPr>
        <w:t>false</w:t>
      </w:r>
      <w:r w:rsidRPr="003F428C">
        <w:rPr>
          <w:szCs w:val="22"/>
        </w:rPr>
        <w:t>)</w:t>
      </w:r>
    </w:p>
    <w:p w14:paraId="5CC7A1D0" w14:textId="77777777" w:rsidR="00F04222" w:rsidRPr="003F428C" w:rsidRDefault="00F04222" w:rsidP="00F04222">
      <w:pPr>
        <w:pStyle w:val="Output"/>
        <w:rPr>
          <w:color w:val="4C483D" w:themeColor="text2"/>
          <w:szCs w:val="22"/>
        </w:rPr>
      </w:pPr>
      <w:r w:rsidRPr="003F428C">
        <w:rPr>
          <w:szCs w:val="22"/>
        </w:rPr>
        <w:tab/>
      </w:r>
      <w:r w:rsidRPr="003F428C">
        <w:rPr>
          <w:b/>
          <w:bCs/>
          <w:color w:val="7F0055"/>
          <w:szCs w:val="22"/>
        </w:rPr>
        <w:t>private</w:t>
      </w:r>
      <w:r w:rsidRPr="003F428C">
        <w:rPr>
          <w:szCs w:val="22"/>
        </w:rPr>
        <w:t xml:space="preserve"> String </w:t>
      </w:r>
      <w:r w:rsidRPr="003F428C">
        <w:rPr>
          <w:color w:val="0000C0"/>
          <w:szCs w:val="22"/>
        </w:rPr>
        <w:t>firstName</w:t>
      </w:r>
      <w:r w:rsidRPr="003F428C">
        <w:rPr>
          <w:szCs w:val="22"/>
        </w:rPr>
        <w:t>;</w:t>
      </w:r>
    </w:p>
    <w:p w14:paraId="71978FBC" w14:textId="77777777" w:rsidR="00F04222" w:rsidRPr="003F428C" w:rsidRDefault="00F04222" w:rsidP="00F04222">
      <w:pPr>
        <w:pStyle w:val="Output"/>
        <w:rPr>
          <w:szCs w:val="22"/>
        </w:rPr>
      </w:pPr>
      <w:r w:rsidRPr="003F428C">
        <w:rPr>
          <w:szCs w:val="22"/>
        </w:rPr>
        <w:t>}</w:t>
      </w:r>
    </w:p>
    <w:p w14:paraId="5BDE9B48" w14:textId="77777777" w:rsidR="00F04222" w:rsidRDefault="00F04222" w:rsidP="00F04222">
      <w:pPr>
        <w:spacing w:after="0"/>
      </w:pPr>
      <w:r w:rsidRPr="00E1441A">
        <w:t>The relevant part of my </w:t>
      </w:r>
      <w:r w:rsidRPr="00E1441A">
        <w:rPr>
          <w:b/>
          <w:i/>
          <w:iCs/>
        </w:rPr>
        <w:t>PersonRepository</w:t>
      </w:r>
      <w:r w:rsidRPr="00E1441A">
        <w:t> interface looks following</w:t>
      </w:r>
    </w:p>
    <w:p w14:paraId="05F803B5" w14:textId="77777777" w:rsidR="00F04222" w:rsidRPr="00E1441A" w:rsidRDefault="00F04222" w:rsidP="00F04222">
      <w:pPr>
        <w:pStyle w:val="Output"/>
        <w:rPr>
          <w:color w:val="4C483D" w:themeColor="text2"/>
        </w:rPr>
      </w:pPr>
      <w:r w:rsidRPr="00E1441A">
        <w:rPr>
          <w:b/>
          <w:bCs/>
          <w:color w:val="7F0055"/>
        </w:rPr>
        <w:t>public</w:t>
      </w:r>
      <w:r w:rsidRPr="00E1441A">
        <w:t xml:space="preserve"> </w:t>
      </w:r>
      <w:r w:rsidRPr="00E1441A">
        <w:rPr>
          <w:b/>
          <w:bCs/>
          <w:color w:val="7F0055"/>
        </w:rPr>
        <w:t>interface</w:t>
      </w:r>
      <w:r w:rsidRPr="00E1441A">
        <w:t xml:space="preserve"> PersonRepository </w:t>
      </w:r>
      <w:r w:rsidRPr="00E1441A">
        <w:rPr>
          <w:b/>
          <w:bCs/>
          <w:color w:val="7F0055"/>
        </w:rPr>
        <w:t>extends</w:t>
      </w:r>
      <w:r w:rsidRPr="00E1441A">
        <w:t xml:space="preserve"> JpaRepository&lt;Person, Long&gt; { </w:t>
      </w:r>
    </w:p>
    <w:p w14:paraId="16B2F579" w14:textId="77777777" w:rsidR="00F04222" w:rsidRPr="00E1441A" w:rsidRDefault="00F04222" w:rsidP="00F04222">
      <w:pPr>
        <w:pStyle w:val="Output"/>
        <w:rPr>
          <w:color w:val="4C483D" w:themeColor="text2"/>
        </w:rPr>
      </w:pPr>
      <w:r w:rsidRPr="00E1441A">
        <w:t xml:space="preserve">    </w:t>
      </w:r>
      <w:r w:rsidRPr="00E1441A">
        <w:rPr>
          <w:color w:val="3F7F5F"/>
        </w:rPr>
        <w:t xml:space="preserve">//A list of persons whose last name is an exact match with the given last name. </w:t>
      </w:r>
    </w:p>
    <w:p w14:paraId="6A7FD7B4" w14:textId="77777777" w:rsidR="00F04222" w:rsidRPr="00E1441A" w:rsidRDefault="00F04222" w:rsidP="00F04222">
      <w:pPr>
        <w:pStyle w:val="Output"/>
        <w:rPr>
          <w:color w:val="4C483D" w:themeColor="text2"/>
        </w:rPr>
      </w:pPr>
      <w:r w:rsidRPr="00E1441A">
        <w:t xml:space="preserve">        </w:t>
      </w:r>
      <w:r w:rsidRPr="00E1441A">
        <w:rPr>
          <w:b/>
          <w:bCs/>
          <w:color w:val="7F0055"/>
        </w:rPr>
        <w:t>public</w:t>
      </w:r>
      <w:r w:rsidRPr="00E1441A">
        <w:t xml:space="preserve"> List&lt;Person&gt; </w:t>
      </w:r>
      <w:r w:rsidRPr="005E2FD5">
        <w:rPr>
          <w:rStyle w:val="0SyntaxPinkChar"/>
        </w:rPr>
        <w:t>findByName</w:t>
      </w:r>
      <w:r w:rsidRPr="00E1441A">
        <w:t xml:space="preserve">(String </w:t>
      </w:r>
      <w:r w:rsidRPr="00E1441A">
        <w:rPr>
          <w:color w:val="6A3E3E"/>
        </w:rPr>
        <w:t>lastName</w:t>
      </w:r>
      <w:r w:rsidRPr="00E1441A">
        <w:t>);</w:t>
      </w:r>
    </w:p>
    <w:p w14:paraId="45830FCC" w14:textId="77777777" w:rsidR="00F04222" w:rsidRPr="00E1441A" w:rsidRDefault="00F04222" w:rsidP="00F04222">
      <w:pPr>
        <w:pStyle w:val="Output"/>
      </w:pPr>
      <w:r w:rsidRPr="00E1441A">
        <w:t>}</w:t>
      </w:r>
    </w:p>
    <w:p w14:paraId="5001E52B" w14:textId="77777777" w:rsidR="00F04222" w:rsidRDefault="00F04222" w:rsidP="00F04222"/>
    <w:p w14:paraId="73C17736" w14:textId="77777777" w:rsidR="00F04222" w:rsidRPr="0069465E" w:rsidRDefault="00F04222" w:rsidP="00F62391">
      <w:pPr>
        <w:pStyle w:val="Heading4"/>
        <w:spacing w:after="0"/>
      </w:pPr>
      <w:r w:rsidRPr="0069465E">
        <w:lastRenderedPageBreak/>
        <w:t>@Query Annotation</w:t>
      </w:r>
    </w:p>
    <w:p w14:paraId="60075597" w14:textId="77777777" w:rsidR="00F04222" w:rsidRDefault="00F04222" w:rsidP="00F46707">
      <w:pPr>
        <w:pStyle w:val="ListParagraph"/>
        <w:numPr>
          <w:ilvl w:val="0"/>
          <w:numId w:val="26"/>
        </w:numPr>
      </w:pPr>
      <w:r w:rsidRPr="0069465E">
        <w:t>The </w:t>
      </w:r>
      <w:r w:rsidRPr="0069465E">
        <w:rPr>
          <w:b/>
          <w:i/>
          <w:iCs/>
        </w:rPr>
        <w:t>@Query</w:t>
      </w:r>
      <w:r w:rsidRPr="0069465E">
        <w:rPr>
          <w:b/>
        </w:rPr>
        <w:t> </w:t>
      </w:r>
      <w:r w:rsidRPr="0069465E">
        <w:t xml:space="preserve">annotation can be used to create queries by using the JPA query language and to </w:t>
      </w:r>
      <w:r w:rsidRPr="0069465E">
        <w:rPr>
          <w:b/>
        </w:rPr>
        <w:t>bind these queries directly to the methods of your repository interface</w:t>
      </w:r>
      <w:r>
        <w:t>.</w:t>
      </w:r>
    </w:p>
    <w:p w14:paraId="146B6F2E" w14:textId="77777777" w:rsidR="00F04222" w:rsidRPr="0069465E" w:rsidRDefault="00F04222" w:rsidP="00F46707">
      <w:pPr>
        <w:pStyle w:val="ListParagraph"/>
        <w:numPr>
          <w:ilvl w:val="0"/>
          <w:numId w:val="26"/>
        </w:numPr>
        <w:rPr>
          <w:b/>
        </w:rPr>
      </w:pPr>
      <w:r w:rsidRPr="0069465E">
        <w:t>When the query method is called, Spring Data</w:t>
      </w:r>
      <w:r w:rsidRPr="0069465E">
        <w:rPr>
          <w:b/>
        </w:rPr>
        <w:t xml:space="preserve"> JPA will execute the query specified by the </w:t>
      </w:r>
      <w:r w:rsidRPr="0069465E">
        <w:rPr>
          <w:b/>
          <w:i/>
          <w:iCs/>
        </w:rPr>
        <w:t>@Query</w:t>
      </w:r>
      <w:r w:rsidRPr="0069465E">
        <w:rPr>
          <w:b/>
        </w:rPr>
        <w:t xml:space="preserve"> annotation </w:t>
      </w:r>
    </w:p>
    <w:p w14:paraId="7894EBB5" w14:textId="77777777" w:rsidR="00F04222" w:rsidRPr="0069465E" w:rsidRDefault="00F04222" w:rsidP="00F46707">
      <w:pPr>
        <w:pStyle w:val="ListParagraph"/>
        <w:numPr>
          <w:ilvl w:val="0"/>
          <w:numId w:val="26"/>
        </w:numPr>
      </w:pPr>
      <w:r w:rsidRPr="0069465E">
        <w:t>If there is a collision between the </w:t>
      </w:r>
      <w:r w:rsidRPr="0069465E">
        <w:rPr>
          <w:i/>
          <w:iCs/>
        </w:rPr>
        <w:t>@Query</w:t>
      </w:r>
      <w:r>
        <w:rPr>
          <w:i/>
          <w:iCs/>
        </w:rPr>
        <w:t xml:space="preserve"> </w:t>
      </w:r>
      <w:r w:rsidRPr="0069465E">
        <w:t>annotation and the named queries, the query specified by using </w:t>
      </w:r>
      <w:r w:rsidRPr="0069465E">
        <w:rPr>
          <w:i/>
          <w:iCs/>
        </w:rPr>
        <w:t>@Query</w:t>
      </w:r>
      <w:r w:rsidRPr="0069465E">
        <w:t> </w:t>
      </w:r>
      <w:r>
        <w:t>annotation will be executed</w:t>
      </w:r>
    </w:p>
    <w:p w14:paraId="04238135" w14:textId="77777777" w:rsidR="00F04222" w:rsidRPr="00856914" w:rsidRDefault="00F04222" w:rsidP="00F04222">
      <w:pPr>
        <w:pStyle w:val="Output"/>
        <w:rPr>
          <w:szCs w:val="22"/>
          <w:lang w:eastAsia="en-US"/>
        </w:rPr>
      </w:pPr>
      <w:r w:rsidRPr="00856914">
        <w:rPr>
          <w:szCs w:val="22"/>
          <w:lang w:eastAsia="en-US"/>
        </w:rPr>
        <w:t>public interface ProductRepository</w:t>
      </w:r>
    </w:p>
    <w:p w14:paraId="61208ADF" w14:textId="77777777" w:rsidR="00F04222" w:rsidRPr="00856914" w:rsidRDefault="00F04222" w:rsidP="00F04222">
      <w:pPr>
        <w:pStyle w:val="Output"/>
        <w:rPr>
          <w:szCs w:val="22"/>
          <w:lang w:eastAsia="en-US"/>
        </w:rPr>
      </w:pPr>
      <w:r w:rsidRPr="00856914">
        <w:rPr>
          <w:szCs w:val="22"/>
          <w:lang w:eastAsia="en-US"/>
        </w:rPr>
        <w:t xml:space="preserve">   extends CrudRepository&lt;Product, Long&gt; { </w:t>
      </w:r>
    </w:p>
    <w:p w14:paraId="387C64D4" w14:textId="77777777" w:rsidR="00F04222" w:rsidRPr="00856914" w:rsidRDefault="00F04222" w:rsidP="00F04222">
      <w:pPr>
        <w:pStyle w:val="Output"/>
        <w:rPr>
          <w:szCs w:val="22"/>
          <w:lang w:eastAsia="en-US"/>
        </w:rPr>
      </w:pPr>
      <w:r w:rsidRPr="00856914">
        <w:rPr>
          <w:szCs w:val="22"/>
          <w:lang w:eastAsia="en-US"/>
        </w:rPr>
        <w:t xml:space="preserve">    @Query("</w:t>
      </w:r>
      <w:r w:rsidRPr="00856914">
        <w:rPr>
          <w:color w:val="0000FF"/>
          <w:szCs w:val="22"/>
          <w:lang w:eastAsia="en-US"/>
        </w:rPr>
        <w:t>FROM Product</w:t>
      </w:r>
      <w:r w:rsidRPr="00856914">
        <w:rPr>
          <w:szCs w:val="22"/>
          <w:lang w:eastAsia="en-US"/>
        </w:rPr>
        <w:t>")</w:t>
      </w:r>
    </w:p>
    <w:p w14:paraId="1734EE5D" w14:textId="77777777" w:rsidR="00F04222" w:rsidRPr="00856914" w:rsidRDefault="00F04222" w:rsidP="00F04222">
      <w:pPr>
        <w:pStyle w:val="Output"/>
        <w:rPr>
          <w:szCs w:val="22"/>
          <w:lang w:eastAsia="en-US"/>
        </w:rPr>
      </w:pPr>
      <w:r w:rsidRPr="00856914">
        <w:rPr>
          <w:szCs w:val="22"/>
          <w:lang w:eastAsia="en-US"/>
        </w:rPr>
        <w:t xml:space="preserve">    List&lt;Product&gt; findAllProducts();</w:t>
      </w:r>
    </w:p>
    <w:p w14:paraId="64A914FD" w14:textId="77777777" w:rsidR="00F04222" w:rsidRPr="00856914" w:rsidRDefault="00F04222" w:rsidP="00F04222">
      <w:pPr>
        <w:pStyle w:val="Output"/>
        <w:rPr>
          <w:szCs w:val="22"/>
          <w:lang w:eastAsia="en-US"/>
        </w:rPr>
      </w:pPr>
      <w:r w:rsidRPr="00856914">
        <w:rPr>
          <w:szCs w:val="22"/>
          <w:lang w:eastAsia="en-US"/>
        </w:rPr>
        <w:t>}</w:t>
      </w:r>
    </w:p>
    <w:p w14:paraId="6D9E951E" w14:textId="77777777" w:rsidR="00BD6A8E" w:rsidRDefault="00BD6A8E" w:rsidP="00BD6A8E">
      <w:pPr>
        <w:spacing w:after="0"/>
      </w:pPr>
    </w:p>
    <w:p w14:paraId="508F45B6" w14:textId="66C9FA92" w:rsidR="00F04222" w:rsidRPr="00B27F1A" w:rsidRDefault="00F04222" w:rsidP="00BD6A8E">
      <w:pPr>
        <w:spacing w:after="0"/>
        <w:rPr>
          <w:lang w:eastAsia="en-US"/>
        </w:rPr>
      </w:pPr>
      <w:r w:rsidRPr="00B27F1A">
        <w:rPr>
          <w:lang w:eastAsia="en-US"/>
        </w:rPr>
        <w:t xml:space="preserve">You may use positional parameters instead of named parameters in queries. Positional parameters are prefixed with a question mark </w:t>
      </w:r>
      <w:r w:rsidRPr="00630BEB">
        <w:rPr>
          <w:b/>
          <w:lang w:eastAsia="en-US"/>
        </w:rPr>
        <w:t>(</w:t>
      </w:r>
      <w:r w:rsidRPr="00630BEB">
        <w:rPr>
          <w:rFonts w:ascii="Courier New" w:hAnsi="Courier New" w:cs="Courier New"/>
          <w:b/>
          <w:lang w:eastAsia="en-US"/>
        </w:rPr>
        <w:t>?</w:t>
      </w:r>
      <w:r w:rsidRPr="00630BEB">
        <w:rPr>
          <w:b/>
          <w:lang w:eastAsia="en-US"/>
        </w:rPr>
        <w:t>)</w:t>
      </w:r>
      <w:r w:rsidRPr="00B27F1A">
        <w:rPr>
          <w:lang w:eastAsia="en-US"/>
        </w:rPr>
        <w:t xml:space="preserve"> followed the numeric position of the parameter in the query. The </w:t>
      </w:r>
      <w:r w:rsidRPr="00B27F1A">
        <w:rPr>
          <w:rFonts w:ascii="Courier New" w:hAnsi="Courier New" w:cs="Courier New"/>
          <w:lang w:eastAsia="en-US"/>
        </w:rPr>
        <w:t>Query.setParameter(integer position, Object value)</w:t>
      </w:r>
      <w:r w:rsidRPr="00B27F1A">
        <w:rPr>
          <w:lang w:eastAsia="en-US"/>
        </w:rPr>
        <w:t> method is used to set the parameter values.</w:t>
      </w:r>
    </w:p>
    <w:p w14:paraId="2372365A" w14:textId="77777777" w:rsidR="00F04222" w:rsidRPr="00B27F1A" w:rsidRDefault="00F04222" w:rsidP="00F04222">
      <w:pPr>
        <w:pStyle w:val="Output"/>
        <w:rPr>
          <w:lang w:eastAsia="en-US"/>
        </w:rPr>
      </w:pPr>
      <w:r w:rsidRPr="00B27F1A">
        <w:rPr>
          <w:lang w:eastAsia="en-US"/>
        </w:rPr>
        <w:t>public List findWithName(String name) {</w:t>
      </w:r>
    </w:p>
    <w:p w14:paraId="6F9BEF5D" w14:textId="77777777" w:rsidR="00F04222" w:rsidRPr="00B27F1A" w:rsidRDefault="00F04222" w:rsidP="00F04222">
      <w:pPr>
        <w:pStyle w:val="Output"/>
        <w:rPr>
          <w:lang w:eastAsia="en-US"/>
        </w:rPr>
      </w:pPr>
      <w:r w:rsidRPr="00B27F1A">
        <w:rPr>
          <w:lang w:eastAsia="en-US"/>
        </w:rPr>
        <w:t xml:space="preserve">    return em.createQuery(</w:t>
      </w:r>
    </w:p>
    <w:p w14:paraId="4C3AA65D" w14:textId="77777777" w:rsidR="00F04222" w:rsidRPr="00B27F1A" w:rsidRDefault="00F04222" w:rsidP="00F04222">
      <w:pPr>
        <w:pStyle w:val="Output"/>
        <w:rPr>
          <w:lang w:eastAsia="en-US"/>
        </w:rPr>
      </w:pPr>
      <w:r w:rsidRPr="00B27F1A">
        <w:rPr>
          <w:lang w:eastAsia="en-US"/>
        </w:rPr>
        <w:t xml:space="preserve">        “SELECT c FROM Customer c WHERE c.name LIKE ?1”)</w:t>
      </w:r>
    </w:p>
    <w:p w14:paraId="010D2710" w14:textId="77777777" w:rsidR="00F04222" w:rsidRPr="00B27F1A" w:rsidRDefault="00F04222" w:rsidP="00F04222">
      <w:pPr>
        <w:pStyle w:val="Output"/>
        <w:rPr>
          <w:lang w:eastAsia="en-US"/>
        </w:rPr>
      </w:pPr>
      <w:r w:rsidRPr="00B27F1A">
        <w:rPr>
          <w:lang w:eastAsia="en-US"/>
        </w:rPr>
        <w:t xml:space="preserve">        .setParameter(1, name)</w:t>
      </w:r>
    </w:p>
    <w:p w14:paraId="70A04C27" w14:textId="77777777" w:rsidR="00F04222" w:rsidRPr="00B27F1A" w:rsidRDefault="00F04222" w:rsidP="00F04222">
      <w:pPr>
        <w:pStyle w:val="Output"/>
        <w:rPr>
          <w:lang w:eastAsia="en-US"/>
        </w:rPr>
      </w:pPr>
      <w:r w:rsidRPr="00B27F1A">
        <w:rPr>
          <w:lang w:eastAsia="en-US"/>
        </w:rPr>
        <w:t xml:space="preserve">        .getResultList();</w:t>
      </w:r>
    </w:p>
    <w:p w14:paraId="50966EFA" w14:textId="77777777" w:rsidR="00F04222" w:rsidRPr="00B27F1A" w:rsidRDefault="00F04222" w:rsidP="00F04222">
      <w:pPr>
        <w:pStyle w:val="Output"/>
        <w:rPr>
          <w:lang w:eastAsia="en-US"/>
        </w:rPr>
      </w:pPr>
      <w:r w:rsidRPr="00B27F1A">
        <w:rPr>
          <w:lang w:eastAsia="en-US"/>
        </w:rPr>
        <w:t>}</w:t>
      </w:r>
    </w:p>
    <w:p w14:paraId="362C471C" w14:textId="77777777" w:rsidR="00F04222" w:rsidRDefault="00F04222" w:rsidP="00F04222"/>
    <w:p w14:paraId="32A28625" w14:textId="77777777" w:rsidR="00F04222" w:rsidRDefault="00F04222" w:rsidP="00FF19C2">
      <w:pPr>
        <w:pStyle w:val="Qsns"/>
        <w:spacing w:after="0"/>
      </w:pPr>
      <w:r>
        <w:t>Example</w:t>
      </w:r>
    </w:p>
    <w:p w14:paraId="20010113" w14:textId="77777777" w:rsidR="00F04222" w:rsidRPr="00457803" w:rsidRDefault="00F04222" w:rsidP="00FF19C2">
      <w:pPr>
        <w:spacing w:after="0" w:line="240" w:lineRule="auto"/>
        <w:rPr>
          <w:b/>
          <w:u w:val="single"/>
        </w:rPr>
      </w:pPr>
      <w:r w:rsidRPr="00457803">
        <w:rPr>
          <w:b/>
          <w:u w:val="single"/>
        </w:rPr>
        <w:t>Student.java</w:t>
      </w:r>
    </w:p>
    <w:p w14:paraId="61930241" w14:textId="77777777" w:rsidR="00F04222" w:rsidRDefault="00F04222" w:rsidP="00F04222">
      <w:pPr>
        <w:pStyle w:val="Output"/>
        <w:rPr>
          <w:color w:val="4C483D" w:themeColor="text2"/>
        </w:rPr>
      </w:pPr>
      <w:r>
        <w:rPr>
          <w:b/>
          <w:bCs/>
          <w:color w:val="7F0055"/>
        </w:rPr>
        <w:t>package</w:t>
      </w:r>
      <w:r>
        <w:t xml:space="preserve"> app.entity;</w:t>
      </w:r>
    </w:p>
    <w:p w14:paraId="5FCA54F9" w14:textId="77777777" w:rsidR="00F04222" w:rsidRDefault="00F04222" w:rsidP="00F04222">
      <w:pPr>
        <w:pStyle w:val="Output"/>
        <w:rPr>
          <w:color w:val="4C483D" w:themeColor="text2"/>
        </w:rPr>
      </w:pPr>
    </w:p>
    <w:p w14:paraId="702ABABB" w14:textId="77777777" w:rsidR="00F04222" w:rsidRDefault="00F04222" w:rsidP="00F04222">
      <w:pPr>
        <w:pStyle w:val="Output"/>
        <w:rPr>
          <w:color w:val="4C483D" w:themeColor="text2"/>
        </w:rPr>
      </w:pPr>
      <w:r>
        <w:rPr>
          <w:color w:val="646464"/>
        </w:rPr>
        <w:t>@Entity</w:t>
      </w:r>
    </w:p>
    <w:p w14:paraId="324A95D0" w14:textId="77777777" w:rsidR="00F04222" w:rsidRDefault="00F04222" w:rsidP="00F04222">
      <w:pPr>
        <w:pStyle w:val="Output"/>
        <w:rPr>
          <w:color w:val="4C483D" w:themeColor="text2"/>
        </w:rPr>
      </w:pPr>
      <w:r>
        <w:rPr>
          <w:color w:val="646464"/>
        </w:rPr>
        <w:t>@Table</w:t>
      </w:r>
      <w:r>
        <w:t xml:space="preserve">(name = </w:t>
      </w:r>
      <w:r>
        <w:rPr>
          <w:color w:val="2A00FF"/>
        </w:rPr>
        <w:t>"student"</w:t>
      </w:r>
      <w:r>
        <w:t>)</w:t>
      </w:r>
    </w:p>
    <w:p w14:paraId="3B4E04BF" w14:textId="39C7FB7E"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Student {</w:t>
      </w:r>
    </w:p>
    <w:p w14:paraId="3B18D626" w14:textId="77777777" w:rsidR="00F04222" w:rsidRDefault="00F04222" w:rsidP="00F04222">
      <w:pPr>
        <w:pStyle w:val="Output"/>
        <w:rPr>
          <w:color w:val="4C483D" w:themeColor="text2"/>
        </w:rPr>
      </w:pPr>
      <w:r>
        <w:tab/>
      </w:r>
      <w:r>
        <w:rPr>
          <w:color w:val="646464"/>
        </w:rPr>
        <w:t>@Id</w:t>
      </w:r>
    </w:p>
    <w:p w14:paraId="42DC4393" w14:textId="77777777" w:rsidR="00F04222" w:rsidRDefault="00F04222" w:rsidP="00F04222">
      <w:pPr>
        <w:pStyle w:val="Output"/>
        <w:rPr>
          <w:color w:val="4C483D" w:themeColor="text2"/>
        </w:rPr>
      </w:pPr>
      <w:r>
        <w:tab/>
      </w:r>
      <w:r>
        <w:rPr>
          <w:color w:val="646464"/>
        </w:rPr>
        <w:t>@GeneratedValue</w:t>
      </w:r>
      <w:r>
        <w:t>(strategy = GenerationType.</w:t>
      </w:r>
      <w:r>
        <w:rPr>
          <w:b/>
          <w:bCs/>
          <w:i/>
          <w:iCs/>
          <w:color w:val="0000C0"/>
        </w:rPr>
        <w:t>AUTO</w:t>
      </w:r>
      <w:r>
        <w:t>)</w:t>
      </w:r>
    </w:p>
    <w:p w14:paraId="17193B17" w14:textId="77777777" w:rsidR="00F04222" w:rsidRDefault="00F04222" w:rsidP="00F04222">
      <w:pPr>
        <w:pStyle w:val="Output"/>
        <w:rPr>
          <w:color w:val="4C483D" w:themeColor="text2"/>
        </w:rPr>
      </w:pPr>
      <w:r>
        <w:tab/>
      </w:r>
      <w:r>
        <w:rPr>
          <w:b/>
          <w:bCs/>
          <w:color w:val="7F0055"/>
        </w:rPr>
        <w:t>private</w:t>
      </w:r>
      <w:r>
        <w:t xml:space="preserve"> </w:t>
      </w:r>
      <w:r>
        <w:rPr>
          <w:b/>
          <w:bCs/>
          <w:color w:val="7F0055"/>
        </w:rPr>
        <w:t>int</w:t>
      </w:r>
      <w:r>
        <w:t xml:space="preserve"> </w:t>
      </w:r>
      <w:r>
        <w:rPr>
          <w:color w:val="0000C0"/>
        </w:rPr>
        <w:t>sno</w:t>
      </w:r>
      <w:r>
        <w:t>;</w:t>
      </w:r>
    </w:p>
    <w:p w14:paraId="21DD3367" w14:textId="77777777" w:rsidR="00F04222" w:rsidRDefault="00F04222" w:rsidP="00F04222">
      <w:pPr>
        <w:pStyle w:val="Output"/>
        <w:rPr>
          <w:color w:val="4C483D" w:themeColor="text2"/>
        </w:rPr>
      </w:pPr>
      <w:r>
        <w:tab/>
      </w:r>
      <w:r>
        <w:rPr>
          <w:color w:val="646464"/>
        </w:rPr>
        <w:t>@Column</w:t>
      </w:r>
      <w:r>
        <w:t xml:space="preserve">(name = </w:t>
      </w:r>
      <w:r>
        <w:rPr>
          <w:color w:val="2A00FF"/>
        </w:rPr>
        <w:t>"name"</w:t>
      </w:r>
      <w:r>
        <w:t>)</w:t>
      </w:r>
    </w:p>
    <w:p w14:paraId="3E09AC84" w14:textId="77777777" w:rsidR="00F04222" w:rsidRDefault="00F04222" w:rsidP="00F04222">
      <w:pPr>
        <w:pStyle w:val="Output"/>
        <w:rPr>
          <w:color w:val="4C483D" w:themeColor="text2"/>
        </w:rPr>
      </w:pPr>
      <w:r>
        <w:tab/>
      </w:r>
      <w:r>
        <w:rPr>
          <w:b/>
          <w:bCs/>
          <w:color w:val="7F0055"/>
        </w:rPr>
        <w:t>private</w:t>
      </w:r>
      <w:r>
        <w:t xml:space="preserve"> String </w:t>
      </w:r>
      <w:r>
        <w:rPr>
          <w:color w:val="0000C0"/>
        </w:rPr>
        <w:t>name</w:t>
      </w:r>
      <w:r>
        <w:t>;</w:t>
      </w:r>
    </w:p>
    <w:p w14:paraId="142C2357" w14:textId="77777777" w:rsidR="00F04222" w:rsidRDefault="00F04222" w:rsidP="00F04222">
      <w:pPr>
        <w:pStyle w:val="Output"/>
        <w:rPr>
          <w:color w:val="4C483D" w:themeColor="text2"/>
        </w:rPr>
      </w:pPr>
    </w:p>
    <w:p w14:paraId="7C547CD8" w14:textId="77777777" w:rsidR="00F04222" w:rsidRDefault="00F04222" w:rsidP="00F04222">
      <w:pPr>
        <w:pStyle w:val="Output"/>
        <w:rPr>
          <w:color w:val="4C483D" w:themeColor="text2"/>
        </w:rPr>
      </w:pPr>
      <w:r>
        <w:tab/>
      </w:r>
      <w:r>
        <w:rPr>
          <w:color w:val="646464"/>
        </w:rPr>
        <w:t>@Column</w:t>
      </w:r>
      <w:r>
        <w:t xml:space="preserve">(name = </w:t>
      </w:r>
      <w:r>
        <w:rPr>
          <w:color w:val="2A00FF"/>
        </w:rPr>
        <w:t>"address"</w:t>
      </w:r>
      <w:r>
        <w:t>)</w:t>
      </w:r>
    </w:p>
    <w:p w14:paraId="38B097A5" w14:textId="52C0B1C0" w:rsidR="00F04222" w:rsidRDefault="00F04222" w:rsidP="00F04222">
      <w:pPr>
        <w:pStyle w:val="Output"/>
        <w:rPr>
          <w:color w:val="4C483D" w:themeColor="text2"/>
        </w:rPr>
      </w:pPr>
      <w:r>
        <w:tab/>
      </w:r>
      <w:r>
        <w:rPr>
          <w:b/>
          <w:bCs/>
          <w:color w:val="7F0055"/>
        </w:rPr>
        <w:t>private</w:t>
      </w:r>
      <w:r>
        <w:t xml:space="preserve"> String </w:t>
      </w:r>
      <w:r>
        <w:rPr>
          <w:color w:val="0000C0"/>
        </w:rPr>
        <w:t>address</w:t>
      </w:r>
      <w:r>
        <w:t>;</w:t>
      </w:r>
    </w:p>
    <w:p w14:paraId="69B66F9A" w14:textId="31D1A556" w:rsidR="00563EDD" w:rsidRDefault="00F04222" w:rsidP="00563EDD">
      <w:pPr>
        <w:pStyle w:val="Output"/>
      </w:pPr>
      <w:r>
        <w:tab/>
      </w:r>
    </w:p>
    <w:p w14:paraId="1AC0790A" w14:textId="47322368" w:rsidR="00F04222" w:rsidRDefault="00D26C42" w:rsidP="00F04222">
      <w:pPr>
        <w:pStyle w:val="Output"/>
      </w:pPr>
      <w:r>
        <w:tab/>
      </w:r>
      <w:r w:rsidRPr="00EE03FB">
        <w:rPr>
          <w:b/>
          <w:color w:val="FF0000"/>
        </w:rPr>
        <w:t>//Setters &amp; getters</w:t>
      </w:r>
      <w:r>
        <w:tab/>
      </w:r>
    </w:p>
    <w:p w14:paraId="70729B79" w14:textId="77777777" w:rsidR="00F04222" w:rsidRDefault="00F04222" w:rsidP="00F04222">
      <w:pPr>
        <w:pStyle w:val="Output"/>
        <w:rPr>
          <w:color w:val="4C483D" w:themeColor="text2"/>
        </w:rPr>
      </w:pPr>
      <w:r>
        <w:t>}</w:t>
      </w:r>
    </w:p>
    <w:p w14:paraId="77C369F7" w14:textId="77777777" w:rsidR="00F04222" w:rsidRDefault="00F04222" w:rsidP="00FF19C2">
      <w:pPr>
        <w:spacing w:after="0" w:line="240" w:lineRule="auto"/>
      </w:pPr>
    </w:p>
    <w:p w14:paraId="1EC5100F" w14:textId="77777777" w:rsidR="00F04222" w:rsidRPr="00457803" w:rsidRDefault="00F04222" w:rsidP="008F5DB5">
      <w:pPr>
        <w:spacing w:after="0" w:line="240" w:lineRule="auto"/>
        <w:rPr>
          <w:b/>
          <w:u w:val="single"/>
        </w:rPr>
      </w:pPr>
      <w:r w:rsidRPr="00457803">
        <w:rPr>
          <w:b/>
          <w:u w:val="single"/>
        </w:rPr>
        <w:t>StudentRepository.java</w:t>
      </w:r>
    </w:p>
    <w:p w14:paraId="3FDCAFB2" w14:textId="549C9EBC" w:rsidR="00F04222" w:rsidRDefault="00F04222" w:rsidP="00F04222">
      <w:pPr>
        <w:pStyle w:val="Output"/>
        <w:rPr>
          <w:color w:val="4C483D" w:themeColor="text2"/>
        </w:rPr>
      </w:pPr>
      <w:r>
        <w:rPr>
          <w:b/>
          <w:bCs/>
          <w:color w:val="7F0055"/>
        </w:rPr>
        <w:t>public</w:t>
      </w:r>
      <w:r>
        <w:t xml:space="preserve"> </w:t>
      </w:r>
      <w:r>
        <w:rPr>
          <w:b/>
          <w:bCs/>
          <w:color w:val="7F0055"/>
        </w:rPr>
        <w:t>interface</w:t>
      </w:r>
      <w:r>
        <w:t xml:space="preserve"> StudentRepository </w:t>
      </w:r>
      <w:r>
        <w:rPr>
          <w:b/>
          <w:bCs/>
          <w:color w:val="7F0055"/>
        </w:rPr>
        <w:t>extends</w:t>
      </w:r>
      <w:r>
        <w:t xml:space="preserve"> CrudRepository&lt;Student, Long&gt; {</w:t>
      </w:r>
    </w:p>
    <w:p w14:paraId="104D26D8" w14:textId="77777777" w:rsidR="00F04222" w:rsidRDefault="00F04222" w:rsidP="00F04222">
      <w:pPr>
        <w:pStyle w:val="Output"/>
        <w:rPr>
          <w:color w:val="4C483D" w:themeColor="text2"/>
        </w:rPr>
      </w:pPr>
      <w:r>
        <w:tab/>
        <w:t>List&lt;Student&gt; findBySno(</w:t>
      </w:r>
      <w:r>
        <w:rPr>
          <w:b/>
          <w:bCs/>
          <w:color w:val="7F0055"/>
        </w:rPr>
        <w:t>int</w:t>
      </w:r>
      <w:r>
        <w:t xml:space="preserve"> </w:t>
      </w:r>
      <w:r>
        <w:rPr>
          <w:color w:val="6A3E3E"/>
        </w:rPr>
        <w:t>sno</w:t>
      </w:r>
      <w:r>
        <w:t>);</w:t>
      </w:r>
    </w:p>
    <w:p w14:paraId="7AD7E483" w14:textId="77777777" w:rsidR="00F04222" w:rsidRDefault="00F04222" w:rsidP="00F04222">
      <w:pPr>
        <w:pStyle w:val="Output"/>
        <w:rPr>
          <w:color w:val="4C483D" w:themeColor="text2"/>
        </w:rPr>
      </w:pPr>
    </w:p>
    <w:p w14:paraId="476670B2" w14:textId="77777777" w:rsidR="00F04222" w:rsidRDefault="00F04222" w:rsidP="00F04222">
      <w:pPr>
        <w:pStyle w:val="Output"/>
        <w:rPr>
          <w:color w:val="4C483D" w:themeColor="text2"/>
        </w:rPr>
      </w:pPr>
      <w:r>
        <w:tab/>
        <w:t xml:space="preserve">List&lt;Student&gt; findByName(String </w:t>
      </w:r>
      <w:r>
        <w:rPr>
          <w:color w:val="6A3E3E"/>
        </w:rPr>
        <w:t>name</w:t>
      </w:r>
      <w:r>
        <w:t>);</w:t>
      </w:r>
    </w:p>
    <w:p w14:paraId="3FFE474A" w14:textId="77777777" w:rsidR="00F04222" w:rsidRDefault="00F04222" w:rsidP="00F04222">
      <w:pPr>
        <w:pStyle w:val="Output"/>
        <w:rPr>
          <w:color w:val="4C483D" w:themeColor="text2"/>
        </w:rPr>
      </w:pPr>
    </w:p>
    <w:p w14:paraId="1901A792" w14:textId="77777777" w:rsidR="00F04222" w:rsidRDefault="00F04222" w:rsidP="00F04222">
      <w:pPr>
        <w:pStyle w:val="Output"/>
        <w:rPr>
          <w:color w:val="4C483D" w:themeColor="text2"/>
        </w:rPr>
      </w:pPr>
      <w:r>
        <w:tab/>
      </w:r>
      <w:r>
        <w:rPr>
          <w:color w:val="3F7F5F"/>
        </w:rPr>
        <w:t>// custom query example and return a stream</w:t>
      </w:r>
    </w:p>
    <w:p w14:paraId="6F863CAA" w14:textId="77777777" w:rsidR="00F04222" w:rsidRDefault="00F04222" w:rsidP="00F04222">
      <w:pPr>
        <w:pStyle w:val="Output"/>
        <w:rPr>
          <w:color w:val="4C483D" w:themeColor="text2"/>
        </w:rPr>
      </w:pPr>
      <w:r>
        <w:tab/>
      </w:r>
      <w:r>
        <w:rPr>
          <w:color w:val="646464"/>
        </w:rPr>
        <w:t>@Query</w:t>
      </w:r>
      <w:r>
        <w:t>(</w:t>
      </w:r>
      <w:r>
        <w:rPr>
          <w:color w:val="2A00FF"/>
        </w:rPr>
        <w:t>"select c from Student c where c.address = :address"</w:t>
      </w:r>
      <w:r>
        <w:t>)</w:t>
      </w:r>
    </w:p>
    <w:p w14:paraId="0BD2418B" w14:textId="77777777" w:rsidR="00F04222" w:rsidRDefault="00F04222" w:rsidP="00F04222">
      <w:pPr>
        <w:pStyle w:val="Output"/>
        <w:rPr>
          <w:color w:val="4C483D" w:themeColor="text2"/>
        </w:rPr>
      </w:pPr>
      <w:r>
        <w:tab/>
        <w:t>Stream&lt;Student&gt; findByAddress(</w:t>
      </w:r>
      <w:r>
        <w:rPr>
          <w:color w:val="646464"/>
        </w:rPr>
        <w:t>@Param</w:t>
      </w:r>
      <w:r>
        <w:t>(</w:t>
      </w:r>
      <w:r>
        <w:rPr>
          <w:color w:val="2A00FF"/>
        </w:rPr>
        <w:t>"address"</w:t>
      </w:r>
      <w:r>
        <w:t xml:space="preserve">) String </w:t>
      </w:r>
      <w:r>
        <w:rPr>
          <w:color w:val="6A3E3E"/>
        </w:rPr>
        <w:t>address</w:t>
      </w:r>
      <w:r>
        <w:t>);</w:t>
      </w:r>
    </w:p>
    <w:p w14:paraId="1C2927AC" w14:textId="77777777" w:rsidR="00F04222" w:rsidRDefault="00F04222" w:rsidP="00F04222">
      <w:pPr>
        <w:pStyle w:val="Output"/>
      </w:pPr>
      <w:r>
        <w:t>}</w:t>
      </w:r>
    </w:p>
    <w:p w14:paraId="1D7FDE0D" w14:textId="77777777" w:rsidR="00F04222" w:rsidRPr="00FE2157" w:rsidRDefault="00F04222" w:rsidP="00D26C42">
      <w:pPr>
        <w:spacing w:after="0" w:line="240" w:lineRule="auto"/>
        <w:rPr>
          <w:b/>
          <w:u w:val="single"/>
        </w:rPr>
      </w:pPr>
      <w:r w:rsidRPr="00FE2157">
        <w:rPr>
          <w:b/>
          <w:u w:val="single"/>
        </w:rPr>
        <w:lastRenderedPageBreak/>
        <w:t>Application.java</w:t>
      </w:r>
    </w:p>
    <w:p w14:paraId="4E0E356F" w14:textId="77777777" w:rsidR="00F04222" w:rsidRDefault="00F04222" w:rsidP="00F04222">
      <w:pPr>
        <w:pStyle w:val="Output"/>
        <w:rPr>
          <w:color w:val="4C483D" w:themeColor="text2"/>
        </w:rPr>
      </w:pPr>
      <w:r>
        <w:rPr>
          <w:color w:val="646464"/>
        </w:rPr>
        <w:t>@SpringBootApplication</w:t>
      </w:r>
    </w:p>
    <w:p w14:paraId="2499BB87" w14:textId="3914A3CB" w:rsidR="00F04222" w:rsidRDefault="00F04222" w:rsidP="00F04222">
      <w:pPr>
        <w:pStyle w:val="Output"/>
        <w:rPr>
          <w:color w:val="4C483D" w:themeColor="text2"/>
        </w:rPr>
      </w:pPr>
      <w:r>
        <w:t>public</w:t>
      </w:r>
      <w:r>
        <w:rPr>
          <w:color w:val="000000"/>
        </w:rPr>
        <w:t xml:space="preserve"> </w:t>
      </w:r>
      <w:r>
        <w:t>class</w:t>
      </w:r>
      <w:r>
        <w:rPr>
          <w:color w:val="000000"/>
        </w:rPr>
        <w:t xml:space="preserve"> Application </w:t>
      </w:r>
      <w:r>
        <w:t>implements</w:t>
      </w:r>
      <w:r>
        <w:rPr>
          <w:color w:val="000000"/>
        </w:rPr>
        <w:t xml:space="preserve"> CommandLineRunner {</w:t>
      </w:r>
    </w:p>
    <w:p w14:paraId="38BC011C" w14:textId="77777777" w:rsidR="00F04222" w:rsidRDefault="00F04222" w:rsidP="00F04222">
      <w:pPr>
        <w:pStyle w:val="Output"/>
        <w:rPr>
          <w:color w:val="4C483D" w:themeColor="text2"/>
        </w:rPr>
      </w:pPr>
      <w:r>
        <w:rPr>
          <w:color w:val="000000"/>
        </w:rPr>
        <w:tab/>
      </w:r>
      <w:r>
        <w:rPr>
          <w:color w:val="646464"/>
        </w:rPr>
        <w:t>@Autowired</w:t>
      </w:r>
    </w:p>
    <w:p w14:paraId="1F836B90" w14:textId="77777777" w:rsidR="00F04222" w:rsidRDefault="00F04222" w:rsidP="00F04222">
      <w:pPr>
        <w:pStyle w:val="Output"/>
        <w:rPr>
          <w:color w:val="4C483D" w:themeColor="text2"/>
        </w:rPr>
      </w:pPr>
      <w:r>
        <w:rPr>
          <w:color w:val="000000"/>
        </w:rPr>
        <w:tab/>
        <w:t xml:space="preserve">DataSource </w:t>
      </w:r>
      <w:r>
        <w:rPr>
          <w:color w:val="0000C0"/>
        </w:rPr>
        <w:t>dataSource</w:t>
      </w:r>
      <w:r>
        <w:rPr>
          <w:color w:val="000000"/>
        </w:rPr>
        <w:t>;</w:t>
      </w:r>
    </w:p>
    <w:p w14:paraId="0FC2255E" w14:textId="77777777" w:rsidR="00F04222" w:rsidRDefault="00F04222" w:rsidP="00F04222">
      <w:pPr>
        <w:pStyle w:val="Output"/>
        <w:rPr>
          <w:color w:val="4C483D" w:themeColor="text2"/>
        </w:rPr>
      </w:pPr>
    </w:p>
    <w:p w14:paraId="26204784" w14:textId="77777777" w:rsidR="00F04222" w:rsidRDefault="00F04222" w:rsidP="00F04222">
      <w:pPr>
        <w:pStyle w:val="Output"/>
        <w:rPr>
          <w:color w:val="4C483D" w:themeColor="text2"/>
        </w:rPr>
      </w:pPr>
      <w:r>
        <w:rPr>
          <w:color w:val="000000"/>
        </w:rPr>
        <w:tab/>
      </w:r>
      <w:r>
        <w:rPr>
          <w:color w:val="646464"/>
        </w:rPr>
        <w:t>@Autowired</w:t>
      </w:r>
    </w:p>
    <w:p w14:paraId="3F64478E" w14:textId="77777777" w:rsidR="00F04222" w:rsidRDefault="00F04222" w:rsidP="00F04222">
      <w:pPr>
        <w:pStyle w:val="Output"/>
        <w:rPr>
          <w:color w:val="4C483D" w:themeColor="text2"/>
        </w:rPr>
      </w:pPr>
      <w:r>
        <w:rPr>
          <w:color w:val="000000"/>
        </w:rPr>
        <w:tab/>
        <w:t xml:space="preserve">StudentRepository </w:t>
      </w:r>
      <w:r>
        <w:rPr>
          <w:color w:val="0000C0"/>
        </w:rPr>
        <w:t>repository</w:t>
      </w:r>
      <w:r>
        <w:rPr>
          <w:color w:val="000000"/>
        </w:rPr>
        <w:t>;</w:t>
      </w:r>
    </w:p>
    <w:p w14:paraId="0519D9B2" w14:textId="77777777" w:rsidR="00F04222" w:rsidRDefault="00F04222" w:rsidP="00F04222">
      <w:pPr>
        <w:pStyle w:val="Output"/>
        <w:rPr>
          <w:color w:val="4C483D" w:themeColor="text2"/>
        </w:rPr>
      </w:pPr>
    </w:p>
    <w:p w14:paraId="4BC1439A" w14:textId="77777777" w:rsidR="00F04222" w:rsidRDefault="00F04222" w:rsidP="00F04222">
      <w:pPr>
        <w:pStyle w:val="Output"/>
        <w:rPr>
          <w:color w:val="4C483D" w:themeColor="text2"/>
        </w:rPr>
      </w:pPr>
      <w:r>
        <w:rPr>
          <w:color w:val="000000"/>
        </w:rPr>
        <w:tab/>
      </w:r>
      <w:r>
        <w:t>public</w:t>
      </w:r>
      <w:r>
        <w:rPr>
          <w:color w:val="000000"/>
        </w:rPr>
        <w:t xml:space="preserve"> </w:t>
      </w:r>
      <w:r>
        <w:t>static</w:t>
      </w:r>
      <w:r>
        <w:rPr>
          <w:color w:val="000000"/>
        </w:rPr>
        <w:t xml:space="preserve"> </w:t>
      </w:r>
      <w:r>
        <w:t>void</w:t>
      </w:r>
      <w:r>
        <w:rPr>
          <w:color w:val="000000"/>
        </w:rPr>
        <w:t xml:space="preserve"> main(String[] </w:t>
      </w:r>
      <w:r>
        <w:rPr>
          <w:color w:val="6A3E3E"/>
        </w:rPr>
        <w:t>args</w:t>
      </w:r>
      <w:r>
        <w:rPr>
          <w:color w:val="000000"/>
        </w:rPr>
        <w:t xml:space="preserve">) </w:t>
      </w:r>
      <w:r>
        <w:t>throws</w:t>
      </w:r>
      <w:r>
        <w:rPr>
          <w:color w:val="000000"/>
        </w:rPr>
        <w:t xml:space="preserve"> Exception {</w:t>
      </w:r>
    </w:p>
    <w:p w14:paraId="504B3ECA" w14:textId="77777777" w:rsidR="00F04222" w:rsidRDefault="00F04222" w:rsidP="00F04222">
      <w:pPr>
        <w:pStyle w:val="Output"/>
        <w:rPr>
          <w:color w:val="4C483D" w:themeColor="text2"/>
        </w:rPr>
      </w:pPr>
      <w:r>
        <w:rPr>
          <w:color w:val="000000"/>
        </w:rPr>
        <w:tab/>
      </w:r>
      <w:r>
        <w:rPr>
          <w:color w:val="000000"/>
        </w:rPr>
        <w:tab/>
        <w:t>SpringApplication.</w:t>
      </w:r>
      <w:r>
        <w:rPr>
          <w:i/>
          <w:iCs/>
          <w:color w:val="000000"/>
        </w:rPr>
        <w:t>run</w:t>
      </w:r>
      <w:r>
        <w:rPr>
          <w:color w:val="000000"/>
        </w:rPr>
        <w:t>(Application.</w:t>
      </w:r>
      <w:r>
        <w:t>class</w:t>
      </w:r>
      <w:r>
        <w:rPr>
          <w:color w:val="000000"/>
        </w:rPr>
        <w:t xml:space="preserve">, </w:t>
      </w:r>
      <w:r>
        <w:rPr>
          <w:color w:val="6A3E3E"/>
        </w:rPr>
        <w:t>args</w:t>
      </w:r>
      <w:r>
        <w:rPr>
          <w:color w:val="000000"/>
        </w:rPr>
        <w:t>);</w:t>
      </w:r>
    </w:p>
    <w:p w14:paraId="71B4AF09" w14:textId="77777777" w:rsidR="00F04222" w:rsidRDefault="00F04222" w:rsidP="00F04222">
      <w:pPr>
        <w:pStyle w:val="Output"/>
        <w:rPr>
          <w:color w:val="4C483D" w:themeColor="text2"/>
        </w:rPr>
      </w:pPr>
      <w:r>
        <w:rPr>
          <w:color w:val="000000"/>
        </w:rPr>
        <w:tab/>
        <w:t>}</w:t>
      </w:r>
    </w:p>
    <w:p w14:paraId="3BABDC70" w14:textId="77777777" w:rsidR="00F04222" w:rsidRDefault="00F04222" w:rsidP="00F04222">
      <w:pPr>
        <w:pStyle w:val="Output"/>
        <w:rPr>
          <w:color w:val="4C483D" w:themeColor="text2"/>
        </w:rPr>
      </w:pPr>
    </w:p>
    <w:p w14:paraId="4B348B61" w14:textId="77777777" w:rsidR="00F04222" w:rsidRDefault="00F04222" w:rsidP="00F04222">
      <w:pPr>
        <w:pStyle w:val="Output"/>
        <w:rPr>
          <w:color w:val="4C483D" w:themeColor="text2"/>
        </w:rPr>
      </w:pPr>
      <w:r>
        <w:rPr>
          <w:color w:val="000000"/>
        </w:rPr>
        <w:tab/>
      </w:r>
      <w:r>
        <w:rPr>
          <w:color w:val="646464"/>
        </w:rPr>
        <w:t>@Transactional</w:t>
      </w:r>
      <w:r>
        <w:rPr>
          <w:color w:val="000000"/>
        </w:rPr>
        <w:t xml:space="preserve">(readOnly = </w:t>
      </w:r>
      <w:r>
        <w:t>true</w:t>
      </w:r>
      <w:r>
        <w:rPr>
          <w:color w:val="000000"/>
        </w:rPr>
        <w:t>)</w:t>
      </w:r>
    </w:p>
    <w:p w14:paraId="39D3E826" w14:textId="77777777" w:rsidR="00F04222" w:rsidRDefault="00F04222" w:rsidP="00F04222">
      <w:pPr>
        <w:pStyle w:val="Output"/>
        <w:rPr>
          <w:color w:val="4C483D" w:themeColor="text2"/>
        </w:rPr>
      </w:pPr>
      <w:r>
        <w:rPr>
          <w:color w:val="000000"/>
        </w:rPr>
        <w:tab/>
      </w:r>
      <w:r>
        <w:rPr>
          <w:color w:val="646464"/>
        </w:rPr>
        <w:t>@Override</w:t>
      </w:r>
    </w:p>
    <w:p w14:paraId="204D53B9" w14:textId="708E3F20" w:rsidR="00F04222" w:rsidRDefault="00F04222" w:rsidP="00F04222">
      <w:pPr>
        <w:pStyle w:val="Output"/>
        <w:rPr>
          <w:color w:val="4C483D" w:themeColor="text2"/>
        </w:rPr>
      </w:pPr>
      <w:r>
        <w:rPr>
          <w:color w:val="000000"/>
        </w:rPr>
        <w:tab/>
      </w:r>
      <w:r>
        <w:t>public</w:t>
      </w:r>
      <w:r>
        <w:rPr>
          <w:color w:val="000000"/>
        </w:rPr>
        <w:t xml:space="preserve"> </w:t>
      </w:r>
      <w:r>
        <w:t>void</w:t>
      </w:r>
      <w:r>
        <w:rPr>
          <w:color w:val="000000"/>
        </w:rPr>
        <w:t xml:space="preserve"> run(String... </w:t>
      </w:r>
      <w:r>
        <w:rPr>
          <w:color w:val="6A3E3E"/>
        </w:rPr>
        <w:t>args</w:t>
      </w:r>
      <w:r>
        <w:rPr>
          <w:color w:val="000000"/>
        </w:rPr>
        <w:t xml:space="preserve">) </w:t>
      </w:r>
      <w:r>
        <w:t>throws</w:t>
      </w:r>
      <w:r>
        <w:rPr>
          <w:color w:val="000000"/>
        </w:rPr>
        <w:t xml:space="preserve"> Exception {</w:t>
      </w:r>
    </w:p>
    <w:p w14:paraId="5BAA11EA" w14:textId="5C8B549B" w:rsidR="00F04222" w:rsidRDefault="00F04222" w:rsidP="00F04222">
      <w:pPr>
        <w:pStyle w:val="Output"/>
        <w:rPr>
          <w:color w:val="000000"/>
        </w:rPr>
      </w:pPr>
      <w:r>
        <w:rPr>
          <w:color w:val="000000"/>
        </w:rPr>
        <w:tab/>
      </w:r>
      <w:r>
        <w:rPr>
          <w:color w:val="000000"/>
        </w:rPr>
        <w:tab/>
        <w:t>System.</w:t>
      </w:r>
      <w:r>
        <w:rPr>
          <w:i/>
          <w:iCs/>
          <w:color w:val="0000C0"/>
        </w:rPr>
        <w:t>out</w:t>
      </w:r>
      <w:r>
        <w:rPr>
          <w:color w:val="000000"/>
        </w:rPr>
        <w:t>.println(</w:t>
      </w:r>
      <w:r>
        <w:rPr>
          <w:color w:val="2A00FF"/>
        </w:rPr>
        <w:t>"DATASOURCE = "</w:t>
      </w:r>
      <w:r>
        <w:rPr>
          <w:color w:val="000000"/>
        </w:rPr>
        <w:t xml:space="preserve"> + </w:t>
      </w:r>
      <w:r>
        <w:rPr>
          <w:color w:val="0000C0"/>
        </w:rPr>
        <w:t>dataSource</w:t>
      </w:r>
      <w:r>
        <w:rPr>
          <w:color w:val="000000"/>
        </w:rPr>
        <w:t>);</w:t>
      </w:r>
    </w:p>
    <w:p w14:paraId="6839B837" w14:textId="77777777" w:rsidR="0081701A" w:rsidRDefault="0081701A" w:rsidP="00F04222">
      <w:pPr>
        <w:pStyle w:val="Output"/>
        <w:rPr>
          <w:color w:val="4C483D" w:themeColor="text2"/>
        </w:rPr>
      </w:pPr>
    </w:p>
    <w:p w14:paraId="267E1CF2" w14:textId="77777777" w:rsidR="00F04222" w:rsidRDefault="00F04222" w:rsidP="00F04222">
      <w:pPr>
        <w:pStyle w:val="Output"/>
        <w:rPr>
          <w:color w:val="4C483D" w:themeColor="text2"/>
        </w:rPr>
      </w:pPr>
      <w:r>
        <w:rPr>
          <w:color w:val="000000"/>
        </w:rPr>
        <w:tab/>
      </w:r>
      <w:r>
        <w:rPr>
          <w:color w:val="000000"/>
        </w:rPr>
        <w:tab/>
        <w:t>System.</w:t>
      </w:r>
      <w:r>
        <w:rPr>
          <w:i/>
          <w:iCs/>
          <w:color w:val="0000C0"/>
        </w:rPr>
        <w:t>out</w:t>
      </w:r>
      <w:r>
        <w:rPr>
          <w:color w:val="000000"/>
        </w:rPr>
        <w:t>.println(</w:t>
      </w:r>
      <w:r>
        <w:rPr>
          <w:color w:val="2A00FF"/>
        </w:rPr>
        <w:t>"\n1.findAll()..."</w:t>
      </w:r>
      <w:r>
        <w:rPr>
          <w:color w:val="000000"/>
        </w:rPr>
        <w:t>);</w:t>
      </w:r>
    </w:p>
    <w:p w14:paraId="4F2928B6" w14:textId="77777777" w:rsidR="00F04222" w:rsidRDefault="00F04222" w:rsidP="00F04222">
      <w:pPr>
        <w:pStyle w:val="Output"/>
        <w:rPr>
          <w:color w:val="4C483D" w:themeColor="text2"/>
        </w:rPr>
      </w:pPr>
      <w:r>
        <w:rPr>
          <w:color w:val="000000"/>
        </w:rPr>
        <w:tab/>
      </w:r>
      <w:r>
        <w:rPr>
          <w:color w:val="000000"/>
        </w:rPr>
        <w:tab/>
      </w:r>
      <w:r>
        <w:t>for</w:t>
      </w:r>
      <w:r>
        <w:rPr>
          <w:color w:val="000000"/>
        </w:rPr>
        <w:t xml:space="preserve"> (Student </w:t>
      </w:r>
      <w:r>
        <w:rPr>
          <w:color w:val="6A3E3E"/>
        </w:rPr>
        <w:t>student</w:t>
      </w:r>
      <w:r>
        <w:rPr>
          <w:color w:val="000000"/>
        </w:rPr>
        <w:t xml:space="preserve"> : </w:t>
      </w:r>
      <w:r>
        <w:rPr>
          <w:color w:val="0000C0"/>
        </w:rPr>
        <w:t>repository</w:t>
      </w:r>
      <w:r>
        <w:rPr>
          <w:color w:val="000000"/>
        </w:rPr>
        <w:t>.findAll()) {</w:t>
      </w:r>
    </w:p>
    <w:p w14:paraId="790B9BD1" w14:textId="77777777" w:rsidR="00F04222" w:rsidRDefault="00F04222" w:rsidP="00F04222">
      <w:pPr>
        <w:pStyle w:val="Output"/>
        <w:rPr>
          <w:color w:val="4C483D" w:themeColor="text2"/>
        </w:rPr>
      </w:pPr>
      <w:r>
        <w:rPr>
          <w:color w:val="000000"/>
        </w:rPr>
        <w:tab/>
      </w:r>
      <w:r>
        <w:rPr>
          <w:color w:val="000000"/>
        </w:rPr>
        <w:tab/>
      </w:r>
      <w:r>
        <w:rPr>
          <w:color w:val="000000"/>
        </w:rPr>
        <w:tab/>
        <w:t>System.</w:t>
      </w:r>
      <w:r>
        <w:rPr>
          <w:i/>
          <w:iCs/>
          <w:color w:val="0000C0"/>
        </w:rPr>
        <w:t>out</w:t>
      </w:r>
      <w:r>
        <w:rPr>
          <w:color w:val="000000"/>
        </w:rPr>
        <w:t>.println(</w:t>
      </w:r>
      <w:r>
        <w:rPr>
          <w:color w:val="6A3E3E"/>
        </w:rPr>
        <w:t>student</w:t>
      </w:r>
      <w:r>
        <w:rPr>
          <w:color w:val="000000"/>
        </w:rPr>
        <w:t>);</w:t>
      </w:r>
    </w:p>
    <w:p w14:paraId="4D6588A0" w14:textId="77777777" w:rsidR="00F04222" w:rsidRDefault="00F04222" w:rsidP="00F04222">
      <w:pPr>
        <w:pStyle w:val="Output"/>
        <w:rPr>
          <w:color w:val="4C483D" w:themeColor="text2"/>
        </w:rPr>
      </w:pPr>
      <w:r>
        <w:rPr>
          <w:color w:val="000000"/>
        </w:rPr>
        <w:tab/>
      </w:r>
      <w:r>
        <w:rPr>
          <w:color w:val="000000"/>
        </w:rPr>
        <w:tab/>
        <w:t>}</w:t>
      </w:r>
    </w:p>
    <w:p w14:paraId="4B374AF3" w14:textId="77777777" w:rsidR="00F04222" w:rsidRDefault="00F04222" w:rsidP="00F04222">
      <w:pPr>
        <w:pStyle w:val="Output"/>
        <w:rPr>
          <w:color w:val="4C483D" w:themeColor="text2"/>
        </w:rPr>
      </w:pPr>
    </w:p>
    <w:p w14:paraId="23432A8A" w14:textId="77777777" w:rsidR="00F04222" w:rsidRDefault="00F04222" w:rsidP="00F04222">
      <w:pPr>
        <w:pStyle w:val="Output"/>
        <w:rPr>
          <w:color w:val="4C483D" w:themeColor="text2"/>
        </w:rPr>
      </w:pPr>
      <w:r>
        <w:rPr>
          <w:color w:val="000000"/>
        </w:rPr>
        <w:tab/>
      </w:r>
      <w:r>
        <w:rPr>
          <w:color w:val="000000"/>
        </w:rPr>
        <w:tab/>
        <w:t>System.</w:t>
      </w:r>
      <w:r>
        <w:rPr>
          <w:i/>
          <w:iCs/>
          <w:color w:val="0000C0"/>
        </w:rPr>
        <w:t>out</w:t>
      </w:r>
      <w:r>
        <w:rPr>
          <w:color w:val="000000"/>
        </w:rPr>
        <w:t>.println(</w:t>
      </w:r>
      <w:r>
        <w:rPr>
          <w:color w:val="2A00FF"/>
        </w:rPr>
        <w:t>"\n2.findByName(String name)..."</w:t>
      </w:r>
      <w:r>
        <w:rPr>
          <w:color w:val="000000"/>
        </w:rPr>
        <w:t>);</w:t>
      </w:r>
    </w:p>
    <w:p w14:paraId="62C3B6F0" w14:textId="77777777" w:rsidR="00F04222" w:rsidRDefault="00F04222" w:rsidP="00F04222">
      <w:pPr>
        <w:pStyle w:val="Output"/>
        <w:rPr>
          <w:color w:val="4C483D" w:themeColor="text2"/>
        </w:rPr>
      </w:pPr>
      <w:r>
        <w:rPr>
          <w:color w:val="000000"/>
        </w:rPr>
        <w:tab/>
      </w:r>
      <w:r>
        <w:rPr>
          <w:color w:val="000000"/>
        </w:rPr>
        <w:tab/>
      </w:r>
      <w:r>
        <w:t>for</w:t>
      </w:r>
      <w:r>
        <w:rPr>
          <w:color w:val="000000"/>
        </w:rPr>
        <w:t xml:space="preserve"> (Student </w:t>
      </w:r>
      <w:r>
        <w:rPr>
          <w:color w:val="6A3E3E"/>
        </w:rPr>
        <w:t>student</w:t>
      </w:r>
      <w:r>
        <w:rPr>
          <w:color w:val="000000"/>
        </w:rPr>
        <w:t xml:space="preserve"> : </w:t>
      </w:r>
      <w:r>
        <w:rPr>
          <w:color w:val="0000C0"/>
        </w:rPr>
        <w:t>repository</w:t>
      </w:r>
      <w:r>
        <w:rPr>
          <w:color w:val="000000"/>
        </w:rPr>
        <w:t>.findByName(</w:t>
      </w:r>
      <w:r>
        <w:rPr>
          <w:color w:val="2A00FF"/>
        </w:rPr>
        <w:t>"Satya"</w:t>
      </w:r>
      <w:r>
        <w:rPr>
          <w:color w:val="000000"/>
        </w:rPr>
        <w:t>)) {</w:t>
      </w:r>
    </w:p>
    <w:p w14:paraId="094E07FB" w14:textId="77777777" w:rsidR="00F04222" w:rsidRDefault="00F04222" w:rsidP="00F04222">
      <w:pPr>
        <w:pStyle w:val="Output"/>
        <w:rPr>
          <w:color w:val="4C483D" w:themeColor="text2"/>
        </w:rPr>
      </w:pPr>
      <w:r>
        <w:rPr>
          <w:color w:val="000000"/>
        </w:rPr>
        <w:tab/>
      </w:r>
      <w:r>
        <w:rPr>
          <w:color w:val="000000"/>
        </w:rPr>
        <w:tab/>
      </w:r>
      <w:r>
        <w:rPr>
          <w:color w:val="000000"/>
        </w:rPr>
        <w:tab/>
        <w:t>System.</w:t>
      </w:r>
      <w:r>
        <w:rPr>
          <w:i/>
          <w:iCs/>
          <w:color w:val="0000C0"/>
        </w:rPr>
        <w:t>out</w:t>
      </w:r>
      <w:r>
        <w:rPr>
          <w:color w:val="000000"/>
        </w:rPr>
        <w:t>.println(</w:t>
      </w:r>
      <w:r>
        <w:rPr>
          <w:color w:val="6A3E3E"/>
        </w:rPr>
        <w:t>student</w:t>
      </w:r>
      <w:r>
        <w:rPr>
          <w:color w:val="000000"/>
        </w:rPr>
        <w:t>);</w:t>
      </w:r>
    </w:p>
    <w:p w14:paraId="1194E627" w14:textId="77777777" w:rsidR="00F04222" w:rsidRDefault="00F04222" w:rsidP="00F04222">
      <w:pPr>
        <w:pStyle w:val="Output"/>
        <w:rPr>
          <w:color w:val="4C483D" w:themeColor="text2"/>
        </w:rPr>
      </w:pPr>
      <w:r>
        <w:rPr>
          <w:color w:val="000000"/>
        </w:rPr>
        <w:tab/>
      </w:r>
      <w:r>
        <w:rPr>
          <w:color w:val="000000"/>
        </w:rPr>
        <w:tab/>
        <w:t>}</w:t>
      </w:r>
    </w:p>
    <w:p w14:paraId="0879B243" w14:textId="77777777" w:rsidR="00F04222" w:rsidRDefault="00F04222" w:rsidP="00F04222">
      <w:pPr>
        <w:pStyle w:val="Output"/>
        <w:rPr>
          <w:color w:val="4C483D" w:themeColor="text2"/>
        </w:rPr>
      </w:pPr>
      <w:r>
        <w:rPr>
          <w:color w:val="000000"/>
        </w:rPr>
        <w:tab/>
      </w:r>
      <w:r>
        <w:rPr>
          <w:color w:val="000000"/>
        </w:rPr>
        <w:tab/>
        <w:t>System.</w:t>
      </w:r>
      <w:r>
        <w:rPr>
          <w:i/>
          <w:iCs/>
          <w:color w:val="0000C0"/>
        </w:rPr>
        <w:t>out</w:t>
      </w:r>
      <w:r>
        <w:rPr>
          <w:color w:val="000000"/>
        </w:rPr>
        <w:t>.println(</w:t>
      </w:r>
      <w:r>
        <w:rPr>
          <w:color w:val="2A00FF"/>
        </w:rPr>
        <w:t>"\n3.findByAddress(@Param(\"name\"))..."</w:t>
      </w:r>
      <w:r>
        <w:rPr>
          <w:color w:val="000000"/>
        </w:rPr>
        <w:t>);</w:t>
      </w:r>
    </w:p>
    <w:p w14:paraId="3FB86A4A" w14:textId="77777777" w:rsidR="00F04222" w:rsidRDefault="00F04222" w:rsidP="00F04222">
      <w:pPr>
        <w:pStyle w:val="Output"/>
        <w:rPr>
          <w:color w:val="4C483D" w:themeColor="text2"/>
        </w:rPr>
      </w:pPr>
      <w:r>
        <w:rPr>
          <w:color w:val="000000"/>
        </w:rPr>
        <w:tab/>
      </w:r>
      <w:r>
        <w:rPr>
          <w:color w:val="000000"/>
        </w:rPr>
        <w:tab/>
      </w:r>
      <w:r>
        <w:t>try</w:t>
      </w:r>
      <w:r>
        <w:rPr>
          <w:color w:val="000000"/>
        </w:rPr>
        <w:t xml:space="preserve"> (Stream&lt;Student&gt; </w:t>
      </w:r>
      <w:r>
        <w:rPr>
          <w:color w:val="6A3E3E"/>
        </w:rPr>
        <w:t>s</w:t>
      </w:r>
      <w:r>
        <w:rPr>
          <w:color w:val="000000"/>
        </w:rPr>
        <w:t xml:space="preserve"> =</w:t>
      </w:r>
      <w:r>
        <w:rPr>
          <w:color w:val="0000C0"/>
        </w:rPr>
        <w:t>repository</w:t>
      </w:r>
      <w:r>
        <w:rPr>
          <w:color w:val="000000"/>
        </w:rPr>
        <w:t>.findByAddress(</w:t>
      </w:r>
      <w:r>
        <w:rPr>
          <w:color w:val="2A00FF"/>
        </w:rPr>
        <w:t>"Vijayawada"</w:t>
      </w:r>
      <w:r>
        <w:rPr>
          <w:color w:val="000000"/>
        </w:rPr>
        <w:t>)) {</w:t>
      </w:r>
    </w:p>
    <w:p w14:paraId="20D26A55" w14:textId="77777777" w:rsidR="00F04222" w:rsidRDefault="00F04222" w:rsidP="00F04222">
      <w:pPr>
        <w:pStyle w:val="Output"/>
        <w:rPr>
          <w:color w:val="4C483D" w:themeColor="text2"/>
        </w:rPr>
      </w:pPr>
      <w:r>
        <w:rPr>
          <w:color w:val="000000"/>
        </w:rPr>
        <w:tab/>
      </w:r>
      <w:r>
        <w:rPr>
          <w:color w:val="000000"/>
        </w:rPr>
        <w:tab/>
      </w:r>
      <w:r>
        <w:rPr>
          <w:color w:val="000000"/>
        </w:rPr>
        <w:tab/>
      </w:r>
      <w:r>
        <w:rPr>
          <w:color w:val="6A3E3E"/>
        </w:rPr>
        <w:t>s</w:t>
      </w:r>
      <w:r>
        <w:rPr>
          <w:color w:val="000000"/>
        </w:rPr>
        <w:t>.forEach(</w:t>
      </w:r>
      <w:r>
        <w:rPr>
          <w:color w:val="6A3E3E"/>
        </w:rPr>
        <w:t>x</w:t>
      </w:r>
      <w:r>
        <w:rPr>
          <w:color w:val="000000"/>
        </w:rPr>
        <w:t xml:space="preserve"> -&gt; System.</w:t>
      </w:r>
      <w:r>
        <w:rPr>
          <w:i/>
          <w:iCs/>
          <w:color w:val="0000C0"/>
        </w:rPr>
        <w:t>out</w:t>
      </w:r>
      <w:r>
        <w:rPr>
          <w:color w:val="000000"/>
        </w:rPr>
        <w:t>.println(</w:t>
      </w:r>
      <w:r>
        <w:rPr>
          <w:color w:val="6A3E3E"/>
        </w:rPr>
        <w:t>x</w:t>
      </w:r>
      <w:r>
        <w:rPr>
          <w:color w:val="000000"/>
        </w:rPr>
        <w:t>));</w:t>
      </w:r>
    </w:p>
    <w:p w14:paraId="4346035D" w14:textId="77777777" w:rsidR="00F04222" w:rsidRDefault="00F04222" w:rsidP="00F04222">
      <w:pPr>
        <w:pStyle w:val="Output"/>
        <w:rPr>
          <w:color w:val="4C483D" w:themeColor="text2"/>
        </w:rPr>
      </w:pPr>
      <w:r>
        <w:rPr>
          <w:color w:val="000000"/>
        </w:rPr>
        <w:tab/>
      </w:r>
      <w:r>
        <w:rPr>
          <w:color w:val="000000"/>
        </w:rPr>
        <w:tab/>
      </w:r>
      <w:r>
        <w:rPr>
          <w:color w:val="000000"/>
        </w:rPr>
        <w:tab/>
        <w:t>System.</w:t>
      </w:r>
      <w:r>
        <w:rPr>
          <w:i/>
          <w:iCs/>
          <w:color w:val="0000C0"/>
        </w:rPr>
        <w:t>out</w:t>
      </w:r>
      <w:r>
        <w:rPr>
          <w:color w:val="000000"/>
        </w:rPr>
        <w:t>.println(</w:t>
      </w:r>
      <w:r>
        <w:rPr>
          <w:color w:val="2A00FF"/>
        </w:rPr>
        <w:t>"Done!"</w:t>
      </w:r>
      <w:r>
        <w:rPr>
          <w:color w:val="000000"/>
        </w:rPr>
        <w:t>);</w:t>
      </w:r>
    </w:p>
    <w:p w14:paraId="6FFBE15F" w14:textId="77777777" w:rsidR="00F04222" w:rsidRDefault="00F04222" w:rsidP="00F04222">
      <w:pPr>
        <w:pStyle w:val="Output"/>
        <w:rPr>
          <w:color w:val="4C483D" w:themeColor="text2"/>
        </w:rPr>
      </w:pPr>
      <w:r>
        <w:rPr>
          <w:color w:val="000000"/>
        </w:rPr>
        <w:tab/>
      </w:r>
      <w:r>
        <w:rPr>
          <w:color w:val="000000"/>
        </w:rPr>
        <w:tab/>
      </w:r>
      <w:r>
        <w:rPr>
          <w:color w:val="000000"/>
        </w:rPr>
        <w:tab/>
      </w:r>
      <w:r>
        <w:rPr>
          <w:i/>
          <w:iCs/>
          <w:color w:val="000000"/>
        </w:rPr>
        <w:t>exit</w:t>
      </w:r>
      <w:r>
        <w:rPr>
          <w:color w:val="000000"/>
        </w:rPr>
        <w:t>(0);</w:t>
      </w:r>
    </w:p>
    <w:p w14:paraId="2D01EA81" w14:textId="77777777" w:rsidR="00F04222" w:rsidRDefault="00F04222" w:rsidP="00F04222">
      <w:pPr>
        <w:pStyle w:val="Output"/>
        <w:rPr>
          <w:color w:val="000000"/>
        </w:rPr>
      </w:pPr>
      <w:r>
        <w:rPr>
          <w:color w:val="000000"/>
        </w:rPr>
        <w:tab/>
      </w:r>
      <w:r>
        <w:rPr>
          <w:color w:val="000000"/>
        </w:rPr>
        <w:tab/>
        <w:t>}</w:t>
      </w:r>
    </w:p>
    <w:p w14:paraId="3D8E2D68" w14:textId="77777777" w:rsidR="00F04222" w:rsidRDefault="00F04222" w:rsidP="00F04222">
      <w:pPr>
        <w:pStyle w:val="Output"/>
        <w:rPr>
          <w:color w:val="4C483D" w:themeColor="text2"/>
        </w:rPr>
      </w:pPr>
      <w:r>
        <w:rPr>
          <w:color w:val="000000"/>
        </w:rPr>
        <w:tab/>
        <w:t>}</w:t>
      </w:r>
    </w:p>
    <w:p w14:paraId="1270C0C2" w14:textId="77777777" w:rsidR="00F04222" w:rsidRDefault="00F04222" w:rsidP="00F04222">
      <w:pPr>
        <w:pStyle w:val="Output"/>
      </w:pPr>
      <w:r>
        <w:rPr>
          <w:color w:val="000000"/>
        </w:rPr>
        <w:t>}</w:t>
      </w:r>
    </w:p>
    <w:p w14:paraId="0A9F7B04" w14:textId="77777777" w:rsidR="00F04222" w:rsidRPr="006A08D5" w:rsidRDefault="00F04222" w:rsidP="00F04222">
      <w:pPr>
        <w:pStyle w:val="Output"/>
      </w:pPr>
      <w:r w:rsidRPr="006A08D5">
        <w:t>1.findAll()...</w:t>
      </w:r>
    </w:p>
    <w:p w14:paraId="233F0632" w14:textId="77777777" w:rsidR="00F04222" w:rsidRPr="006A08D5" w:rsidRDefault="00F04222" w:rsidP="00F04222">
      <w:pPr>
        <w:pStyle w:val="Output"/>
      </w:pPr>
      <w:r w:rsidRPr="006A08D5">
        <w:t>Student[Sno: 0, Name:null, Address : null]</w:t>
      </w:r>
    </w:p>
    <w:p w14:paraId="43DD796A" w14:textId="77777777" w:rsidR="00F04222" w:rsidRPr="006A08D5" w:rsidRDefault="00F04222" w:rsidP="00F04222">
      <w:pPr>
        <w:pStyle w:val="Output"/>
      </w:pPr>
      <w:r w:rsidRPr="006A08D5">
        <w:t>Student[Sno: 101, Name:Satya, Address : VIJAYAWADA]</w:t>
      </w:r>
    </w:p>
    <w:p w14:paraId="2287BBC4" w14:textId="77777777" w:rsidR="00F04222" w:rsidRPr="006A08D5" w:rsidRDefault="00F04222" w:rsidP="00F04222">
      <w:pPr>
        <w:pStyle w:val="Output"/>
      </w:pPr>
      <w:r w:rsidRPr="006A08D5">
        <w:t>Student[Sno: 102, Name:Satya, Address : Vijayawada]</w:t>
      </w:r>
    </w:p>
    <w:p w14:paraId="4C3B0307" w14:textId="77777777" w:rsidR="00F04222" w:rsidRPr="006A08D5" w:rsidRDefault="00F04222" w:rsidP="00F04222">
      <w:pPr>
        <w:pStyle w:val="Output"/>
      </w:pPr>
      <w:r w:rsidRPr="006A08D5">
        <w:t>Student[Sno: 147, Name:kumar, Address : Hyderabad]</w:t>
      </w:r>
    </w:p>
    <w:p w14:paraId="0EEFFF8F" w14:textId="77777777" w:rsidR="00F04222" w:rsidRPr="006A08D5" w:rsidRDefault="00F04222" w:rsidP="00F04222">
      <w:pPr>
        <w:pStyle w:val="Output"/>
      </w:pPr>
      <w:r w:rsidRPr="006A08D5">
        <w:t>Student[Sno: 189, Name:Satya, Address : Vijayawada]</w:t>
      </w:r>
    </w:p>
    <w:p w14:paraId="282BC686" w14:textId="77777777" w:rsidR="00F04222" w:rsidRPr="006A08D5" w:rsidRDefault="00F04222" w:rsidP="00F04222">
      <w:pPr>
        <w:pStyle w:val="Output"/>
      </w:pPr>
      <w:r w:rsidRPr="006A08D5">
        <w:t>Student[Sno: 508, Name:Satya, Address : Hyd]</w:t>
      </w:r>
    </w:p>
    <w:p w14:paraId="326BD7A6" w14:textId="77777777" w:rsidR="00F04222" w:rsidRPr="006A08D5" w:rsidRDefault="00F04222" w:rsidP="00F04222">
      <w:pPr>
        <w:pStyle w:val="Output"/>
      </w:pPr>
    </w:p>
    <w:p w14:paraId="6E3CD464" w14:textId="77777777" w:rsidR="00F04222" w:rsidRPr="006A08D5" w:rsidRDefault="00F04222" w:rsidP="00F04222">
      <w:pPr>
        <w:pStyle w:val="Output"/>
      </w:pPr>
      <w:r w:rsidRPr="006A08D5">
        <w:t>2.findByName(String name)...</w:t>
      </w:r>
    </w:p>
    <w:p w14:paraId="2EACFF68" w14:textId="77777777" w:rsidR="00F04222" w:rsidRPr="006A08D5" w:rsidRDefault="00F04222" w:rsidP="00F04222">
      <w:pPr>
        <w:pStyle w:val="Output"/>
      </w:pPr>
      <w:r w:rsidRPr="006A08D5">
        <w:t>Student[Sno: 101, Name:Satya, Address : VIJAYAWADA]</w:t>
      </w:r>
    </w:p>
    <w:p w14:paraId="3DCF1505" w14:textId="77777777" w:rsidR="00F04222" w:rsidRPr="006A08D5" w:rsidRDefault="00F04222" w:rsidP="00F04222">
      <w:pPr>
        <w:pStyle w:val="Output"/>
      </w:pPr>
      <w:r w:rsidRPr="006A08D5">
        <w:t>Student[Sno: 102, Name:Satya, Address : Vijayawada]</w:t>
      </w:r>
    </w:p>
    <w:p w14:paraId="4C662B4B" w14:textId="77777777" w:rsidR="00F04222" w:rsidRPr="006A08D5" w:rsidRDefault="00F04222" w:rsidP="00F04222">
      <w:pPr>
        <w:pStyle w:val="Output"/>
      </w:pPr>
      <w:r w:rsidRPr="006A08D5">
        <w:t>Student[Sno: 189, Name:Satya, Address : Vijayawada]</w:t>
      </w:r>
    </w:p>
    <w:p w14:paraId="0697CB38" w14:textId="77777777" w:rsidR="00F04222" w:rsidRPr="006A08D5" w:rsidRDefault="00F04222" w:rsidP="00F04222">
      <w:pPr>
        <w:pStyle w:val="Output"/>
      </w:pPr>
      <w:r w:rsidRPr="006A08D5">
        <w:t>Student[Sno: 508, Name:Satya, Address : Hyd]</w:t>
      </w:r>
    </w:p>
    <w:p w14:paraId="085BD733" w14:textId="77777777" w:rsidR="00F04222" w:rsidRPr="006A08D5" w:rsidRDefault="00F04222" w:rsidP="00F04222">
      <w:pPr>
        <w:pStyle w:val="Output"/>
      </w:pPr>
    </w:p>
    <w:p w14:paraId="465B6750" w14:textId="77777777" w:rsidR="00F04222" w:rsidRPr="006A08D5" w:rsidRDefault="00F04222" w:rsidP="00F04222">
      <w:pPr>
        <w:pStyle w:val="Output"/>
      </w:pPr>
      <w:r w:rsidRPr="006A08D5">
        <w:t>4.findByAddress(@Param("name") String name)...</w:t>
      </w:r>
    </w:p>
    <w:p w14:paraId="3B975336" w14:textId="77777777" w:rsidR="00F04222" w:rsidRPr="006A08D5" w:rsidRDefault="00F04222" w:rsidP="00F04222">
      <w:pPr>
        <w:pStyle w:val="Output"/>
      </w:pPr>
      <w:r w:rsidRPr="006A08D5">
        <w:t>Student[Sno: 101, Name:Satya, Address : VIJAYAWADA]</w:t>
      </w:r>
    </w:p>
    <w:p w14:paraId="37600EB7" w14:textId="77777777" w:rsidR="00F04222" w:rsidRPr="006A08D5" w:rsidRDefault="00F04222" w:rsidP="00F04222">
      <w:pPr>
        <w:pStyle w:val="Output"/>
      </w:pPr>
      <w:r w:rsidRPr="006A08D5">
        <w:t>Student[Sno: 102, Name:Satya, Address : Vijayawada]</w:t>
      </w:r>
    </w:p>
    <w:p w14:paraId="7B2162FC" w14:textId="17F0A0D9" w:rsidR="00F04222" w:rsidRDefault="00F04222" w:rsidP="00F04222">
      <w:pPr>
        <w:pStyle w:val="Output"/>
      </w:pPr>
      <w:r w:rsidRPr="006A08D5">
        <w:t>Student[Sno: 189, Name:Satya, Address : Vijayawada]</w:t>
      </w:r>
    </w:p>
    <w:p w14:paraId="148E5C5E" w14:textId="77777777" w:rsidR="00E17B8F" w:rsidRDefault="00E17B8F" w:rsidP="007918FF"/>
    <w:p w14:paraId="75D76399" w14:textId="77777777" w:rsidR="00F04222" w:rsidRDefault="00F04222" w:rsidP="00F04222">
      <w:pPr>
        <w:pStyle w:val="Heading2"/>
        <w:spacing w:after="0"/>
      </w:pPr>
      <w:bookmarkStart w:id="113" w:name="_Toc493167936"/>
      <w:bookmarkStart w:id="114" w:name="_Toc98762647"/>
      <w:bookmarkStart w:id="115" w:name="_Toc98778499"/>
      <w:r>
        <w:t>Spring Boot –MongoDB REST Example</w:t>
      </w:r>
      <w:bookmarkEnd w:id="113"/>
      <w:bookmarkEnd w:id="114"/>
      <w:bookmarkEnd w:id="115"/>
    </w:p>
    <w:p w14:paraId="6314DB1E" w14:textId="77777777" w:rsidR="00F04222" w:rsidRDefault="00F04222" w:rsidP="00F04222">
      <w:pPr>
        <w:pStyle w:val="Howitworks"/>
        <w:spacing w:after="0"/>
        <w:rPr>
          <w:bdr w:val="none" w:sz="0" w:space="0" w:color="auto" w:frame="1"/>
          <w:lang w:eastAsia="en-US"/>
        </w:rPr>
      </w:pPr>
      <w:r w:rsidRPr="007B59A8">
        <w:rPr>
          <w:bdr w:val="none" w:sz="0" w:space="0" w:color="auto" w:frame="1"/>
          <w:lang w:eastAsia="en-US"/>
        </w:rPr>
        <w:t>Configuration file application.properties</w:t>
      </w:r>
    </w:p>
    <w:p w14:paraId="3226F587" w14:textId="77777777" w:rsidR="00F04222" w:rsidRDefault="00F04222" w:rsidP="00F04222">
      <w:pPr>
        <w:pStyle w:val="Output"/>
        <w:rPr>
          <w:lang w:eastAsia="en-US"/>
        </w:rPr>
      </w:pPr>
      <w:r>
        <w:rPr>
          <w:lang w:eastAsia="en-US"/>
        </w:rPr>
        <w:t>#</w:t>
      </w:r>
      <w:r w:rsidRPr="007B59A8">
        <w:t xml:space="preserve"> </w:t>
      </w:r>
      <w:r w:rsidRPr="007B59A8">
        <w:rPr>
          <w:lang w:eastAsia="en-US"/>
        </w:rPr>
        <w:t>Create new database : ‘smlcodes’</w:t>
      </w:r>
    </w:p>
    <w:p w14:paraId="1BA5F78A" w14:textId="77777777" w:rsidR="00F04222" w:rsidRPr="007B59A8" w:rsidRDefault="00F04222" w:rsidP="00F04222">
      <w:pPr>
        <w:pStyle w:val="Output"/>
        <w:rPr>
          <w:lang w:eastAsia="en-US"/>
        </w:rPr>
      </w:pPr>
      <w:r w:rsidRPr="007B59A8">
        <w:rPr>
          <w:lang w:eastAsia="en-US"/>
        </w:rPr>
        <w:t>spring.data.mongodb.database=</w:t>
      </w:r>
      <w:r>
        <w:rPr>
          <w:lang w:eastAsia="en-US"/>
        </w:rPr>
        <w:t>smlcodes</w:t>
      </w:r>
    </w:p>
    <w:p w14:paraId="49162526" w14:textId="77777777" w:rsidR="00F04222" w:rsidRPr="007B59A8" w:rsidRDefault="00F04222" w:rsidP="00F04222">
      <w:pPr>
        <w:pStyle w:val="Output"/>
        <w:rPr>
          <w:lang w:eastAsia="en-US"/>
        </w:rPr>
      </w:pPr>
      <w:r w:rsidRPr="007B59A8">
        <w:rPr>
          <w:lang w:eastAsia="en-US"/>
        </w:rPr>
        <w:t>spring.data.mongodb.host=localhost</w:t>
      </w:r>
    </w:p>
    <w:p w14:paraId="719C0F99" w14:textId="77777777" w:rsidR="00F04222" w:rsidRPr="007B59A8" w:rsidRDefault="00F04222" w:rsidP="00F04222">
      <w:pPr>
        <w:pStyle w:val="Output"/>
        <w:rPr>
          <w:lang w:eastAsia="en-US"/>
        </w:rPr>
      </w:pPr>
      <w:r w:rsidRPr="007B59A8">
        <w:rPr>
          <w:lang w:eastAsia="en-US"/>
        </w:rPr>
        <w:t>spring.data.mongodb.port=27017</w:t>
      </w:r>
    </w:p>
    <w:p w14:paraId="668561D6" w14:textId="57CA64CD" w:rsidR="00F04222" w:rsidRDefault="00F04222" w:rsidP="00FF19C2">
      <w:pPr>
        <w:spacing w:after="0" w:line="240" w:lineRule="auto"/>
        <w:rPr>
          <w:rFonts w:ascii="Courier New" w:hAnsi="Courier New" w:cs="Courier New"/>
          <w:color w:val="4C483D" w:themeColor="text2"/>
        </w:rPr>
      </w:pPr>
      <w:r w:rsidRPr="007B59A8">
        <w:lastRenderedPageBreak/>
        <w:t xml:space="preserve">we need to model our documents. </w:t>
      </w:r>
      <w:r w:rsidR="00BD6A8E">
        <w:t xml:space="preserve">Below is </w:t>
      </w:r>
      <w:r w:rsidR="00BD6A8E" w:rsidRPr="00BD6A8E">
        <w:rPr>
          <w:rStyle w:val="0SyntaxPinkChar"/>
        </w:rPr>
        <w:t>Student</w:t>
      </w:r>
      <w:r w:rsidR="00BD6A8E">
        <w:t xml:space="preserve"> model class</w:t>
      </w:r>
    </w:p>
    <w:p w14:paraId="0516FA66" w14:textId="77777777" w:rsidR="00F04222" w:rsidRDefault="00F04222" w:rsidP="00F04222">
      <w:pPr>
        <w:pStyle w:val="Output"/>
        <w:rPr>
          <w:color w:val="4C483D" w:themeColor="text2"/>
        </w:rPr>
      </w:pPr>
      <w:r>
        <w:rPr>
          <w:color w:val="646464"/>
        </w:rPr>
        <w:t>@Document</w:t>
      </w:r>
    </w:p>
    <w:p w14:paraId="146A6A72" w14:textId="627B9E03"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Student{</w:t>
      </w:r>
    </w:p>
    <w:p w14:paraId="518265DD" w14:textId="77777777" w:rsidR="00F04222" w:rsidRDefault="00F04222" w:rsidP="00F04222">
      <w:pPr>
        <w:pStyle w:val="Output"/>
        <w:rPr>
          <w:color w:val="4C483D" w:themeColor="text2"/>
        </w:rPr>
      </w:pPr>
      <w:r>
        <w:tab/>
      </w:r>
      <w:r>
        <w:rPr>
          <w:color w:val="646464"/>
        </w:rPr>
        <w:t>@Id</w:t>
      </w:r>
    </w:p>
    <w:p w14:paraId="128AAFF2" w14:textId="77777777" w:rsidR="00F04222" w:rsidRDefault="00F04222" w:rsidP="00F04222">
      <w:pPr>
        <w:pStyle w:val="Output"/>
        <w:rPr>
          <w:color w:val="4C483D" w:themeColor="text2"/>
        </w:rPr>
      </w:pPr>
      <w:r>
        <w:tab/>
        <w:t xml:space="preserve">String </w:t>
      </w:r>
      <w:r>
        <w:rPr>
          <w:color w:val="0000C0"/>
        </w:rPr>
        <w:t>sno</w:t>
      </w:r>
      <w:r>
        <w:t>;</w:t>
      </w:r>
    </w:p>
    <w:p w14:paraId="6D8C9687" w14:textId="77777777" w:rsidR="00F04222" w:rsidRDefault="00F04222" w:rsidP="00F04222">
      <w:pPr>
        <w:pStyle w:val="Output"/>
        <w:rPr>
          <w:color w:val="4C483D" w:themeColor="text2"/>
        </w:rPr>
      </w:pPr>
      <w:r>
        <w:tab/>
        <w:t xml:space="preserve">String </w:t>
      </w:r>
      <w:r>
        <w:rPr>
          <w:color w:val="0000C0"/>
        </w:rPr>
        <w:t>name</w:t>
      </w:r>
      <w:r>
        <w:t>;</w:t>
      </w:r>
    </w:p>
    <w:p w14:paraId="45779B0D" w14:textId="77777777" w:rsidR="00F04222" w:rsidRDefault="00F04222" w:rsidP="00F04222">
      <w:pPr>
        <w:pStyle w:val="Output"/>
        <w:rPr>
          <w:color w:val="4C483D" w:themeColor="text2"/>
        </w:rPr>
      </w:pPr>
      <w:r>
        <w:tab/>
        <w:t xml:space="preserve">String </w:t>
      </w:r>
      <w:r>
        <w:rPr>
          <w:color w:val="0000C0"/>
        </w:rPr>
        <w:t>address</w:t>
      </w:r>
      <w:r>
        <w:t>;</w:t>
      </w:r>
    </w:p>
    <w:p w14:paraId="440E1D46" w14:textId="3064269A" w:rsidR="00F04222" w:rsidRDefault="00073472" w:rsidP="00F04222">
      <w:pPr>
        <w:pStyle w:val="Output"/>
        <w:rPr>
          <w:color w:val="4C483D" w:themeColor="text2"/>
        </w:rPr>
      </w:pPr>
      <w:r>
        <w:t>//Setters &amp; getters</w:t>
      </w:r>
    </w:p>
    <w:p w14:paraId="6C85D6D3" w14:textId="77777777" w:rsidR="00F04222" w:rsidRPr="007B59A8" w:rsidRDefault="00F04222" w:rsidP="00F46707">
      <w:pPr>
        <w:pStyle w:val="ListParagraph"/>
        <w:numPr>
          <w:ilvl w:val="0"/>
          <w:numId w:val="29"/>
        </w:numPr>
      </w:pPr>
      <w:r w:rsidRPr="007B59A8">
        <w:rPr>
          <w:b/>
          <w:bCs/>
        </w:rPr>
        <w:t>@Id- </w:t>
      </w:r>
      <w:r w:rsidRPr="007B59A8">
        <w:t>id provided by Mongo for a document.</w:t>
      </w:r>
    </w:p>
    <w:p w14:paraId="658F5908" w14:textId="77777777" w:rsidR="00F04222" w:rsidRPr="007B59A8" w:rsidRDefault="00F04222" w:rsidP="00F46707">
      <w:pPr>
        <w:pStyle w:val="ListParagraph"/>
        <w:numPr>
          <w:ilvl w:val="0"/>
          <w:numId w:val="29"/>
        </w:numPr>
      </w:pPr>
      <w:r w:rsidRPr="007B59A8">
        <w:rPr>
          <w:b/>
          <w:bCs/>
        </w:rPr>
        <w:t>@Document-</w:t>
      </w:r>
      <w:r w:rsidRPr="007B59A8">
        <w:t> provides a collection name.</w:t>
      </w:r>
    </w:p>
    <w:p w14:paraId="475775D3" w14:textId="77777777" w:rsidR="00F04222" w:rsidRPr="007B59A8" w:rsidRDefault="00F04222" w:rsidP="00073472">
      <w:pPr>
        <w:spacing w:after="0"/>
      </w:pPr>
    </w:p>
    <w:p w14:paraId="01500B67" w14:textId="3CBF4D0B" w:rsidR="00F04222" w:rsidRDefault="008F5DB5" w:rsidP="00F04222">
      <w:pPr>
        <w:spacing w:after="0"/>
        <w:rPr>
          <w:b/>
          <w:bCs/>
          <w:i/>
          <w:iCs/>
        </w:rPr>
      </w:pPr>
      <w:r w:rsidRPr="008F5DB5">
        <w:rPr>
          <w:b/>
          <w:bCs/>
          <w:i/>
          <w:iCs/>
        </w:rPr>
        <w:t>StudentRepository</w:t>
      </w:r>
      <w:r w:rsidR="00F04222" w:rsidRPr="007B59A8">
        <w:rPr>
          <w:b/>
          <w:bCs/>
          <w:i/>
          <w:iCs/>
        </w:rPr>
        <w:t>.java</w:t>
      </w:r>
    </w:p>
    <w:p w14:paraId="76D22989" w14:textId="77777777" w:rsidR="00F04222" w:rsidRPr="007B59A8" w:rsidRDefault="00F04222" w:rsidP="00F04222">
      <w:pPr>
        <w:spacing w:after="0"/>
        <w:rPr>
          <w:bCs/>
          <w:iCs/>
        </w:rPr>
      </w:pPr>
      <w:r w:rsidRPr="007B59A8">
        <w:rPr>
          <w:bCs/>
          <w:iCs/>
        </w:rPr>
        <w:t>The </w:t>
      </w:r>
      <w:r w:rsidRPr="007B59A8">
        <w:rPr>
          <w:b/>
          <w:bCs/>
          <w:iCs/>
        </w:rPr>
        <w:t>MongoRepository</w:t>
      </w:r>
      <w:r w:rsidRPr="007B59A8">
        <w:rPr>
          <w:bCs/>
          <w:iCs/>
        </w:rPr>
        <w:t> provides basic CRUD operation methods and also an API to find all documents in the collection.</w:t>
      </w:r>
    </w:p>
    <w:p w14:paraId="779052AC" w14:textId="77777777" w:rsidR="00F04222" w:rsidRDefault="00F04222" w:rsidP="00F04222">
      <w:pPr>
        <w:pStyle w:val="Output"/>
        <w:rPr>
          <w:color w:val="4C483D" w:themeColor="text2"/>
        </w:rPr>
      </w:pPr>
      <w:r>
        <w:t>@Transactional</w:t>
      </w:r>
    </w:p>
    <w:p w14:paraId="76C0770F" w14:textId="77777777" w:rsidR="00F04222" w:rsidRDefault="00F04222" w:rsidP="00F04222">
      <w:pPr>
        <w:pStyle w:val="Output"/>
        <w:rPr>
          <w:color w:val="4C483D" w:themeColor="text2"/>
        </w:rPr>
      </w:pPr>
      <w:r>
        <w:rPr>
          <w:b/>
          <w:bCs/>
          <w:color w:val="7F0055"/>
        </w:rPr>
        <w:t>public</w:t>
      </w:r>
      <w:r>
        <w:rPr>
          <w:color w:val="000000"/>
        </w:rPr>
        <w:t xml:space="preserve"> </w:t>
      </w:r>
      <w:r>
        <w:rPr>
          <w:b/>
          <w:bCs/>
          <w:color w:val="7F0055"/>
        </w:rPr>
        <w:t>interface</w:t>
      </w:r>
      <w:r>
        <w:rPr>
          <w:color w:val="000000"/>
        </w:rPr>
        <w:t xml:space="preserve"> StudentRepository </w:t>
      </w:r>
      <w:r>
        <w:rPr>
          <w:b/>
          <w:bCs/>
          <w:color w:val="7F0055"/>
        </w:rPr>
        <w:t>extends</w:t>
      </w:r>
      <w:r>
        <w:rPr>
          <w:color w:val="000000"/>
        </w:rPr>
        <w:t xml:space="preserve"> MongoRepository&lt;Student, String&gt; { </w:t>
      </w:r>
    </w:p>
    <w:p w14:paraId="50A46DEA" w14:textId="77777777" w:rsidR="00F04222" w:rsidRDefault="00F04222" w:rsidP="00F04222">
      <w:pPr>
        <w:pStyle w:val="Output"/>
        <w:rPr>
          <w:color w:val="4C483D" w:themeColor="text2"/>
        </w:rPr>
      </w:pPr>
      <w:r>
        <w:rPr>
          <w:color w:val="000000"/>
        </w:rPr>
        <w:tab/>
        <w:t xml:space="preserve">  </w:t>
      </w:r>
      <w:r>
        <w:rPr>
          <w:b/>
          <w:bCs/>
          <w:color w:val="7F0055"/>
        </w:rPr>
        <w:t>public</w:t>
      </w:r>
      <w:r>
        <w:rPr>
          <w:color w:val="000000"/>
        </w:rPr>
        <w:t xml:space="preserve"> Student findBySno(</w:t>
      </w:r>
      <w:r>
        <w:rPr>
          <w:b/>
          <w:bCs/>
          <w:color w:val="7F0055"/>
        </w:rPr>
        <w:t>int</w:t>
      </w:r>
      <w:r>
        <w:rPr>
          <w:color w:val="000000"/>
        </w:rPr>
        <w:t xml:space="preserve"> </w:t>
      </w:r>
      <w:r>
        <w:rPr>
          <w:color w:val="6A3E3E"/>
        </w:rPr>
        <w:t>sno</w:t>
      </w:r>
      <w:r>
        <w:rPr>
          <w:color w:val="000000"/>
        </w:rPr>
        <w:t>);</w:t>
      </w:r>
    </w:p>
    <w:p w14:paraId="4F198066" w14:textId="77777777" w:rsidR="00F04222" w:rsidRDefault="00F04222" w:rsidP="00F04222">
      <w:pPr>
        <w:pStyle w:val="Output"/>
        <w:rPr>
          <w:color w:val="4C483D" w:themeColor="text2"/>
        </w:rPr>
      </w:pPr>
      <w:r>
        <w:rPr>
          <w:color w:val="000000"/>
        </w:rPr>
        <w:t>}</w:t>
      </w:r>
    </w:p>
    <w:p w14:paraId="6811D897" w14:textId="77777777" w:rsidR="001D7E4B" w:rsidRDefault="001D7E4B" w:rsidP="00F04222">
      <w:pPr>
        <w:spacing w:after="0"/>
        <w:rPr>
          <w:b/>
          <w:bCs/>
          <w:i/>
          <w:iCs/>
        </w:rPr>
      </w:pPr>
    </w:p>
    <w:p w14:paraId="10D2ED84" w14:textId="67349A57" w:rsidR="00F04222" w:rsidRDefault="0081701A" w:rsidP="00F04222">
      <w:pPr>
        <w:spacing w:after="0"/>
        <w:rPr>
          <w:b/>
          <w:bCs/>
          <w:i/>
          <w:iCs/>
        </w:rPr>
      </w:pPr>
      <w:r w:rsidRPr="0081701A">
        <w:rPr>
          <w:b/>
          <w:bCs/>
          <w:i/>
          <w:iCs/>
        </w:rPr>
        <w:t>StudentController</w:t>
      </w:r>
      <w:r w:rsidR="00F04222" w:rsidRPr="007B59A8">
        <w:rPr>
          <w:b/>
          <w:bCs/>
          <w:i/>
          <w:iCs/>
        </w:rPr>
        <w:t>.java</w:t>
      </w:r>
    </w:p>
    <w:p w14:paraId="6E73B154" w14:textId="77777777" w:rsidR="00F04222" w:rsidRDefault="00F04222" w:rsidP="00F04222">
      <w:pPr>
        <w:pStyle w:val="Output"/>
        <w:rPr>
          <w:color w:val="4C483D" w:themeColor="text2"/>
        </w:rPr>
      </w:pPr>
      <w:r>
        <w:rPr>
          <w:color w:val="646464"/>
        </w:rPr>
        <w:t>@RestController</w:t>
      </w:r>
    </w:p>
    <w:p w14:paraId="6766E2BE" w14:textId="77777777" w:rsidR="00F04222" w:rsidRDefault="00F04222" w:rsidP="00F04222">
      <w:pPr>
        <w:pStyle w:val="Output"/>
        <w:rPr>
          <w:color w:val="4C483D" w:themeColor="text2"/>
        </w:rPr>
      </w:pPr>
      <w:r>
        <w:rPr>
          <w:color w:val="646464"/>
        </w:rPr>
        <w:t>@RequestMapping</w:t>
      </w:r>
      <w:r>
        <w:t>(</w:t>
      </w:r>
      <w:r>
        <w:rPr>
          <w:color w:val="2A00FF"/>
        </w:rPr>
        <w:t>"/student"</w:t>
      </w:r>
      <w:r>
        <w:t>)</w:t>
      </w:r>
    </w:p>
    <w:p w14:paraId="71157D58" w14:textId="77777777"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StudentController {</w:t>
      </w:r>
    </w:p>
    <w:p w14:paraId="60768F81" w14:textId="77777777" w:rsidR="00F04222" w:rsidRDefault="00F04222" w:rsidP="00F04222">
      <w:pPr>
        <w:pStyle w:val="Output"/>
        <w:rPr>
          <w:color w:val="4C483D" w:themeColor="text2"/>
        </w:rPr>
      </w:pPr>
      <w:r>
        <w:tab/>
      </w:r>
    </w:p>
    <w:p w14:paraId="3F6C2F7D" w14:textId="77777777" w:rsidR="00F04222" w:rsidRDefault="00F04222" w:rsidP="00F04222">
      <w:pPr>
        <w:pStyle w:val="Output"/>
        <w:rPr>
          <w:color w:val="4C483D" w:themeColor="text2"/>
        </w:rPr>
      </w:pPr>
      <w:r>
        <w:tab/>
      </w:r>
      <w:r>
        <w:rPr>
          <w:color w:val="646464"/>
        </w:rPr>
        <w:t>@Autowired</w:t>
      </w:r>
    </w:p>
    <w:p w14:paraId="3466B044" w14:textId="77777777" w:rsidR="00F04222" w:rsidRDefault="00F04222" w:rsidP="00F04222">
      <w:pPr>
        <w:pStyle w:val="Output"/>
        <w:rPr>
          <w:color w:val="4C483D" w:themeColor="text2"/>
        </w:rPr>
      </w:pPr>
      <w:r>
        <w:tab/>
        <w:t xml:space="preserve">StudentRepository </w:t>
      </w:r>
      <w:r>
        <w:rPr>
          <w:color w:val="0000C0"/>
        </w:rPr>
        <w:t>studentRepository</w:t>
      </w:r>
      <w:r>
        <w:t>;</w:t>
      </w:r>
    </w:p>
    <w:p w14:paraId="62850315" w14:textId="77777777" w:rsidR="00F04222" w:rsidRDefault="00F04222" w:rsidP="00F04222">
      <w:pPr>
        <w:pStyle w:val="Output"/>
        <w:rPr>
          <w:color w:val="4C483D" w:themeColor="text2"/>
        </w:rPr>
      </w:pPr>
      <w:r>
        <w:tab/>
      </w:r>
    </w:p>
    <w:p w14:paraId="23D4296D" w14:textId="77777777" w:rsidR="00F04222" w:rsidRDefault="00F04222" w:rsidP="00F04222">
      <w:pPr>
        <w:pStyle w:val="Output"/>
        <w:rPr>
          <w:color w:val="4C483D" w:themeColor="text2"/>
        </w:rPr>
      </w:pPr>
      <w:r>
        <w:tab/>
      </w:r>
      <w:r>
        <w:rPr>
          <w:color w:val="646464"/>
        </w:rPr>
        <w:t>@RequestMapping</w:t>
      </w:r>
      <w:r>
        <w:t>(</w:t>
      </w:r>
      <w:r>
        <w:rPr>
          <w:color w:val="2A00FF"/>
        </w:rPr>
        <w:t>"/create"</w:t>
      </w:r>
      <w:r>
        <w:t>)</w:t>
      </w:r>
    </w:p>
    <w:p w14:paraId="1D460A8C" w14:textId="77777777" w:rsidR="00F04222" w:rsidRDefault="00F04222" w:rsidP="00F04222">
      <w:pPr>
        <w:pStyle w:val="Output"/>
        <w:rPr>
          <w:color w:val="4C483D" w:themeColor="text2"/>
        </w:rPr>
      </w:pPr>
      <w:r>
        <w:tab/>
      </w:r>
      <w:r>
        <w:rPr>
          <w:b/>
          <w:bCs/>
          <w:color w:val="7F0055"/>
        </w:rPr>
        <w:t>public</w:t>
      </w:r>
      <w:r>
        <w:t xml:space="preserve"> Map&lt;String, Object&gt; create(Student </w:t>
      </w:r>
      <w:r>
        <w:rPr>
          <w:color w:val="6A3E3E"/>
        </w:rPr>
        <w:t>student</w:t>
      </w:r>
      <w:r>
        <w:t>) {</w:t>
      </w:r>
    </w:p>
    <w:p w14:paraId="230F6F6F" w14:textId="77777777" w:rsidR="00F04222" w:rsidRDefault="00F04222" w:rsidP="00F04222">
      <w:pPr>
        <w:pStyle w:val="Output"/>
        <w:rPr>
          <w:color w:val="4C483D" w:themeColor="text2"/>
        </w:rPr>
      </w:pPr>
      <w:r>
        <w:tab/>
      </w:r>
      <w:r>
        <w:tab/>
      </w:r>
      <w:r>
        <w:rPr>
          <w:color w:val="6A3E3E"/>
        </w:rPr>
        <w:t>student</w:t>
      </w:r>
      <w:r>
        <w:t xml:space="preserve"> = </w:t>
      </w:r>
      <w:r>
        <w:rPr>
          <w:color w:val="0000C0"/>
        </w:rPr>
        <w:t>studentRepository</w:t>
      </w:r>
      <w:r>
        <w:t>.save(</w:t>
      </w:r>
      <w:r>
        <w:rPr>
          <w:color w:val="6A3E3E"/>
        </w:rPr>
        <w:t>student</w:t>
      </w:r>
      <w:r>
        <w:t>);</w:t>
      </w:r>
    </w:p>
    <w:p w14:paraId="2232AF3F" w14:textId="77777777" w:rsidR="00F04222" w:rsidRDefault="00F04222" w:rsidP="00F04222">
      <w:pPr>
        <w:pStyle w:val="Output"/>
        <w:rPr>
          <w:color w:val="4C483D" w:themeColor="text2"/>
        </w:rPr>
      </w:pPr>
      <w:r>
        <w:tab/>
      </w:r>
      <w:r>
        <w:tab/>
        <w:t xml:space="preserve">Map&lt;String, Object&gt; </w:t>
      </w:r>
      <w:r>
        <w:rPr>
          <w:color w:val="6A3E3E"/>
        </w:rPr>
        <w:t>dataMap</w:t>
      </w:r>
      <w:r>
        <w:t xml:space="preserve"> = </w:t>
      </w:r>
      <w:r>
        <w:rPr>
          <w:b/>
          <w:bCs/>
          <w:color w:val="7F0055"/>
        </w:rPr>
        <w:t>new</w:t>
      </w:r>
      <w:r>
        <w:t xml:space="preserve"> HashMap&lt;String, Object&gt;();</w:t>
      </w:r>
    </w:p>
    <w:p w14:paraId="0D79C707" w14:textId="77777777" w:rsidR="00F04222" w:rsidRDefault="00F04222" w:rsidP="00F04222">
      <w:pPr>
        <w:pStyle w:val="Output"/>
        <w:rPr>
          <w:color w:val="4C483D" w:themeColor="text2"/>
        </w:rPr>
      </w:pPr>
      <w:r>
        <w:tab/>
      </w:r>
      <w:r>
        <w:tab/>
      </w:r>
      <w:r>
        <w:rPr>
          <w:color w:val="6A3E3E"/>
        </w:rPr>
        <w:t>dataMap</w:t>
      </w:r>
      <w:r>
        <w:t>.put(</w:t>
      </w:r>
      <w:r>
        <w:rPr>
          <w:color w:val="2A00FF"/>
        </w:rPr>
        <w:t>"message"</w:t>
      </w:r>
      <w:r>
        <w:t xml:space="preserve">, </w:t>
      </w:r>
      <w:r>
        <w:rPr>
          <w:color w:val="2A00FF"/>
        </w:rPr>
        <w:t>"Student created successfully"</w:t>
      </w:r>
      <w:r>
        <w:t>);</w:t>
      </w:r>
    </w:p>
    <w:p w14:paraId="13D5016E" w14:textId="77777777" w:rsidR="00F04222" w:rsidRDefault="00F04222" w:rsidP="00F04222">
      <w:pPr>
        <w:pStyle w:val="Output"/>
        <w:rPr>
          <w:color w:val="4C483D" w:themeColor="text2"/>
        </w:rPr>
      </w:pPr>
      <w:r>
        <w:tab/>
      </w:r>
      <w:r>
        <w:tab/>
      </w:r>
      <w:r>
        <w:rPr>
          <w:color w:val="6A3E3E"/>
        </w:rPr>
        <w:t>dataMap</w:t>
      </w:r>
      <w:r>
        <w:t>.put(</w:t>
      </w:r>
      <w:r>
        <w:rPr>
          <w:color w:val="2A00FF"/>
        </w:rPr>
        <w:t>"status"</w:t>
      </w:r>
      <w:r>
        <w:t xml:space="preserve">, </w:t>
      </w:r>
      <w:r>
        <w:rPr>
          <w:color w:val="2A00FF"/>
        </w:rPr>
        <w:t>"1"</w:t>
      </w:r>
      <w:r>
        <w:t>);</w:t>
      </w:r>
    </w:p>
    <w:p w14:paraId="6DA4A10A" w14:textId="77777777" w:rsidR="00F04222" w:rsidRDefault="00F04222" w:rsidP="00F04222">
      <w:pPr>
        <w:pStyle w:val="Output"/>
        <w:rPr>
          <w:color w:val="4C483D" w:themeColor="text2"/>
        </w:rPr>
      </w:pPr>
      <w:r>
        <w:tab/>
      </w:r>
      <w:r>
        <w:tab/>
      </w:r>
      <w:r>
        <w:rPr>
          <w:color w:val="6A3E3E"/>
        </w:rPr>
        <w:t>dataMap</w:t>
      </w:r>
      <w:r>
        <w:t>.put(</w:t>
      </w:r>
      <w:r>
        <w:rPr>
          <w:color w:val="2A00FF"/>
        </w:rPr>
        <w:t>"student"</w:t>
      </w:r>
      <w:r>
        <w:t xml:space="preserve">, </w:t>
      </w:r>
      <w:r>
        <w:rPr>
          <w:color w:val="6A3E3E"/>
        </w:rPr>
        <w:t>student</w:t>
      </w:r>
      <w:r>
        <w:t>);</w:t>
      </w:r>
    </w:p>
    <w:p w14:paraId="5FC2F2CB" w14:textId="77777777" w:rsidR="00F04222" w:rsidRDefault="00F04222" w:rsidP="00F04222">
      <w:pPr>
        <w:pStyle w:val="Output"/>
        <w:rPr>
          <w:color w:val="4C483D" w:themeColor="text2"/>
        </w:rPr>
      </w:pPr>
      <w:r>
        <w:tab/>
        <w:t xml:space="preserve">    </w:t>
      </w:r>
      <w:r>
        <w:rPr>
          <w:b/>
          <w:bCs/>
          <w:color w:val="7F0055"/>
        </w:rPr>
        <w:t>return</w:t>
      </w:r>
      <w:r>
        <w:t xml:space="preserve"> </w:t>
      </w:r>
      <w:r>
        <w:rPr>
          <w:color w:val="6A3E3E"/>
        </w:rPr>
        <w:t>dataMap</w:t>
      </w:r>
      <w:r>
        <w:t>;</w:t>
      </w:r>
    </w:p>
    <w:p w14:paraId="54E940D1" w14:textId="77777777" w:rsidR="00F04222" w:rsidRDefault="00F04222" w:rsidP="00F04222">
      <w:pPr>
        <w:pStyle w:val="Output"/>
        <w:rPr>
          <w:color w:val="4C483D" w:themeColor="text2"/>
        </w:rPr>
      </w:pPr>
      <w:r>
        <w:tab/>
        <w:t>}</w:t>
      </w:r>
    </w:p>
    <w:p w14:paraId="1368816C" w14:textId="77777777" w:rsidR="00F04222" w:rsidRDefault="00F04222" w:rsidP="00F04222">
      <w:pPr>
        <w:pStyle w:val="Output"/>
        <w:rPr>
          <w:color w:val="4C483D" w:themeColor="text2"/>
        </w:rPr>
      </w:pPr>
      <w:r>
        <w:tab/>
      </w:r>
    </w:p>
    <w:p w14:paraId="2B39CA80" w14:textId="77777777" w:rsidR="00F04222" w:rsidRDefault="00F04222" w:rsidP="00F04222">
      <w:pPr>
        <w:pStyle w:val="Output"/>
        <w:rPr>
          <w:color w:val="4C483D" w:themeColor="text2"/>
        </w:rPr>
      </w:pPr>
      <w:r>
        <w:tab/>
      </w:r>
      <w:r>
        <w:rPr>
          <w:color w:val="646464"/>
        </w:rPr>
        <w:t>@RequestMapping</w:t>
      </w:r>
      <w:r>
        <w:t>(</w:t>
      </w:r>
      <w:r>
        <w:rPr>
          <w:color w:val="2A00FF"/>
        </w:rPr>
        <w:t>"/read"</w:t>
      </w:r>
      <w:r>
        <w:t>)</w:t>
      </w:r>
    </w:p>
    <w:p w14:paraId="631A682A" w14:textId="77777777" w:rsidR="00F04222" w:rsidRDefault="00F04222" w:rsidP="00F04222">
      <w:pPr>
        <w:pStyle w:val="Output"/>
        <w:rPr>
          <w:color w:val="4C483D" w:themeColor="text2"/>
        </w:rPr>
      </w:pPr>
      <w:r>
        <w:tab/>
      </w:r>
      <w:r>
        <w:rPr>
          <w:b/>
          <w:bCs/>
          <w:color w:val="7F0055"/>
        </w:rPr>
        <w:t>public</w:t>
      </w:r>
      <w:r>
        <w:t xml:space="preserve"> Map&lt;String, Object&gt; read(</w:t>
      </w:r>
      <w:r>
        <w:rPr>
          <w:color w:val="646464"/>
        </w:rPr>
        <w:t>@RequestParam</w:t>
      </w:r>
      <w:r>
        <w:t xml:space="preserve"> </w:t>
      </w:r>
      <w:r>
        <w:rPr>
          <w:b/>
          <w:bCs/>
          <w:color w:val="7F0055"/>
        </w:rPr>
        <w:t>int</w:t>
      </w:r>
      <w:r>
        <w:t xml:space="preserve"> </w:t>
      </w:r>
      <w:r>
        <w:rPr>
          <w:color w:val="6A3E3E"/>
        </w:rPr>
        <w:t>sno</w:t>
      </w:r>
      <w:r>
        <w:t>) {</w:t>
      </w:r>
    </w:p>
    <w:p w14:paraId="071B0108" w14:textId="77777777" w:rsidR="00F04222" w:rsidRDefault="00F04222" w:rsidP="00F04222">
      <w:pPr>
        <w:pStyle w:val="Output"/>
        <w:rPr>
          <w:color w:val="4C483D" w:themeColor="text2"/>
        </w:rPr>
      </w:pPr>
      <w:r>
        <w:tab/>
      </w:r>
      <w:r>
        <w:tab/>
        <w:t xml:space="preserve">Student </w:t>
      </w:r>
      <w:r>
        <w:rPr>
          <w:color w:val="6A3E3E"/>
        </w:rPr>
        <w:t>student</w:t>
      </w:r>
      <w:r>
        <w:t xml:space="preserve"> = </w:t>
      </w:r>
      <w:r>
        <w:rPr>
          <w:color w:val="0000C0"/>
        </w:rPr>
        <w:t>studentRepository</w:t>
      </w:r>
      <w:r>
        <w:t>.findBySno(</w:t>
      </w:r>
      <w:r>
        <w:rPr>
          <w:color w:val="6A3E3E"/>
        </w:rPr>
        <w:t>sno</w:t>
      </w:r>
      <w:r>
        <w:t>);</w:t>
      </w:r>
    </w:p>
    <w:p w14:paraId="3203475B" w14:textId="77777777" w:rsidR="00F04222" w:rsidRDefault="00F04222" w:rsidP="00F04222">
      <w:pPr>
        <w:pStyle w:val="Output"/>
        <w:rPr>
          <w:color w:val="4C483D" w:themeColor="text2"/>
        </w:rPr>
      </w:pPr>
      <w:r>
        <w:tab/>
      </w:r>
      <w:r>
        <w:tab/>
        <w:t xml:space="preserve">Map&lt;String, Object&gt; </w:t>
      </w:r>
      <w:r>
        <w:rPr>
          <w:color w:val="6A3E3E"/>
        </w:rPr>
        <w:t>dataMap</w:t>
      </w:r>
      <w:r>
        <w:t xml:space="preserve"> = </w:t>
      </w:r>
      <w:r>
        <w:rPr>
          <w:b/>
          <w:bCs/>
          <w:color w:val="7F0055"/>
        </w:rPr>
        <w:t>new</w:t>
      </w:r>
      <w:r>
        <w:t xml:space="preserve"> HashMap&lt;String, Object&gt;();</w:t>
      </w:r>
    </w:p>
    <w:p w14:paraId="42D5316B" w14:textId="77777777" w:rsidR="00F04222" w:rsidRDefault="00F04222" w:rsidP="00F04222">
      <w:pPr>
        <w:pStyle w:val="Output"/>
        <w:rPr>
          <w:color w:val="4C483D" w:themeColor="text2"/>
        </w:rPr>
      </w:pPr>
      <w:r>
        <w:tab/>
      </w:r>
      <w:r>
        <w:tab/>
      </w:r>
      <w:r>
        <w:rPr>
          <w:color w:val="6A3E3E"/>
        </w:rPr>
        <w:t>dataMap</w:t>
      </w:r>
      <w:r>
        <w:t>.put(</w:t>
      </w:r>
      <w:r>
        <w:rPr>
          <w:color w:val="2A00FF"/>
        </w:rPr>
        <w:t>"message"</w:t>
      </w:r>
      <w:r>
        <w:t xml:space="preserve">, </w:t>
      </w:r>
      <w:r>
        <w:rPr>
          <w:color w:val="2A00FF"/>
        </w:rPr>
        <w:t>"Student found successfully"</w:t>
      </w:r>
      <w:r>
        <w:t>);</w:t>
      </w:r>
    </w:p>
    <w:p w14:paraId="07D5BB07" w14:textId="77777777" w:rsidR="00F04222" w:rsidRDefault="00F04222" w:rsidP="00F04222">
      <w:pPr>
        <w:pStyle w:val="Output"/>
        <w:rPr>
          <w:color w:val="4C483D" w:themeColor="text2"/>
        </w:rPr>
      </w:pPr>
      <w:r>
        <w:tab/>
      </w:r>
      <w:r>
        <w:tab/>
      </w:r>
      <w:r>
        <w:rPr>
          <w:color w:val="6A3E3E"/>
        </w:rPr>
        <w:t>dataMap</w:t>
      </w:r>
      <w:r>
        <w:t>.put(</w:t>
      </w:r>
      <w:r>
        <w:rPr>
          <w:color w:val="2A00FF"/>
        </w:rPr>
        <w:t>"status"</w:t>
      </w:r>
      <w:r>
        <w:t xml:space="preserve">, </w:t>
      </w:r>
      <w:r>
        <w:rPr>
          <w:color w:val="2A00FF"/>
        </w:rPr>
        <w:t>"1"</w:t>
      </w:r>
      <w:r>
        <w:t>);</w:t>
      </w:r>
    </w:p>
    <w:p w14:paraId="2D74B743" w14:textId="77777777" w:rsidR="00F04222" w:rsidRDefault="00F04222" w:rsidP="00F04222">
      <w:pPr>
        <w:pStyle w:val="Output"/>
        <w:rPr>
          <w:color w:val="4C483D" w:themeColor="text2"/>
        </w:rPr>
      </w:pPr>
      <w:r>
        <w:tab/>
      </w:r>
      <w:r>
        <w:tab/>
      </w:r>
      <w:r>
        <w:rPr>
          <w:color w:val="6A3E3E"/>
        </w:rPr>
        <w:t>dataMap</w:t>
      </w:r>
      <w:r>
        <w:t>.put(</w:t>
      </w:r>
      <w:r>
        <w:rPr>
          <w:color w:val="2A00FF"/>
        </w:rPr>
        <w:t>"student"</w:t>
      </w:r>
      <w:r>
        <w:t xml:space="preserve">, </w:t>
      </w:r>
      <w:r>
        <w:rPr>
          <w:color w:val="6A3E3E"/>
        </w:rPr>
        <w:t>student</w:t>
      </w:r>
      <w:r>
        <w:t>);</w:t>
      </w:r>
    </w:p>
    <w:p w14:paraId="71A75642" w14:textId="77777777" w:rsidR="00F04222" w:rsidRDefault="00F04222" w:rsidP="00F04222">
      <w:pPr>
        <w:pStyle w:val="Output"/>
        <w:rPr>
          <w:color w:val="4C483D" w:themeColor="text2"/>
        </w:rPr>
      </w:pPr>
      <w:r>
        <w:tab/>
        <w:t xml:space="preserve">    </w:t>
      </w:r>
      <w:r>
        <w:rPr>
          <w:b/>
          <w:bCs/>
          <w:color w:val="7F0055"/>
        </w:rPr>
        <w:t>return</w:t>
      </w:r>
      <w:r>
        <w:t xml:space="preserve"> </w:t>
      </w:r>
      <w:r>
        <w:rPr>
          <w:color w:val="6A3E3E"/>
        </w:rPr>
        <w:t>dataMap</w:t>
      </w:r>
      <w:r>
        <w:t>;</w:t>
      </w:r>
    </w:p>
    <w:p w14:paraId="3BA528C6" w14:textId="77777777" w:rsidR="00F04222" w:rsidRDefault="00F04222" w:rsidP="00F04222">
      <w:pPr>
        <w:pStyle w:val="Output"/>
        <w:rPr>
          <w:color w:val="4C483D" w:themeColor="text2"/>
        </w:rPr>
      </w:pPr>
      <w:r>
        <w:tab/>
        <w:t>}</w:t>
      </w:r>
    </w:p>
    <w:p w14:paraId="4A1A0514" w14:textId="77777777" w:rsidR="00F04222" w:rsidRDefault="00F04222" w:rsidP="00F04222">
      <w:pPr>
        <w:pStyle w:val="Output"/>
        <w:rPr>
          <w:color w:val="4C483D" w:themeColor="text2"/>
        </w:rPr>
      </w:pPr>
      <w:r>
        <w:tab/>
      </w:r>
    </w:p>
    <w:p w14:paraId="63419F3D" w14:textId="77777777" w:rsidR="00F04222" w:rsidRDefault="00F04222" w:rsidP="00F04222">
      <w:pPr>
        <w:pStyle w:val="Output"/>
        <w:rPr>
          <w:color w:val="4C483D" w:themeColor="text2"/>
        </w:rPr>
      </w:pPr>
      <w:r>
        <w:tab/>
      </w:r>
      <w:r>
        <w:rPr>
          <w:color w:val="646464"/>
        </w:rPr>
        <w:t>@RequestMapping</w:t>
      </w:r>
      <w:r>
        <w:t>(</w:t>
      </w:r>
      <w:r>
        <w:rPr>
          <w:color w:val="2A00FF"/>
        </w:rPr>
        <w:t>"/readall"</w:t>
      </w:r>
      <w:r>
        <w:t>)</w:t>
      </w:r>
    </w:p>
    <w:p w14:paraId="6786D23B" w14:textId="77777777" w:rsidR="00F04222" w:rsidRDefault="00F04222" w:rsidP="00F04222">
      <w:pPr>
        <w:pStyle w:val="Output"/>
        <w:rPr>
          <w:color w:val="4C483D" w:themeColor="text2"/>
        </w:rPr>
      </w:pPr>
      <w:r>
        <w:tab/>
      </w:r>
      <w:r>
        <w:rPr>
          <w:b/>
          <w:bCs/>
          <w:color w:val="7F0055"/>
        </w:rPr>
        <w:t>public</w:t>
      </w:r>
      <w:r>
        <w:t xml:space="preserve"> Map&lt;String, Object&gt; readAll() {</w:t>
      </w:r>
    </w:p>
    <w:p w14:paraId="3A3C10ED" w14:textId="77777777" w:rsidR="00F04222" w:rsidRDefault="00F04222" w:rsidP="00F04222">
      <w:pPr>
        <w:pStyle w:val="Output"/>
        <w:rPr>
          <w:color w:val="4C483D" w:themeColor="text2"/>
        </w:rPr>
      </w:pPr>
      <w:r>
        <w:tab/>
      </w:r>
      <w:r>
        <w:tab/>
        <w:t xml:space="preserve">List&lt;Student&gt; </w:t>
      </w:r>
      <w:r>
        <w:rPr>
          <w:color w:val="6A3E3E"/>
        </w:rPr>
        <w:t>students</w:t>
      </w:r>
      <w:r>
        <w:t xml:space="preserve"> = </w:t>
      </w:r>
      <w:r>
        <w:rPr>
          <w:color w:val="0000C0"/>
        </w:rPr>
        <w:t>studentRepository</w:t>
      </w:r>
      <w:r>
        <w:t>.findAll();</w:t>
      </w:r>
    </w:p>
    <w:p w14:paraId="2D6238BA" w14:textId="77777777" w:rsidR="00F04222" w:rsidRDefault="00F04222" w:rsidP="00F04222">
      <w:pPr>
        <w:pStyle w:val="Output"/>
        <w:rPr>
          <w:color w:val="4C483D" w:themeColor="text2"/>
        </w:rPr>
      </w:pPr>
      <w:r>
        <w:tab/>
      </w:r>
      <w:r>
        <w:tab/>
        <w:t xml:space="preserve">Map&lt;String, Object&gt; </w:t>
      </w:r>
      <w:r>
        <w:rPr>
          <w:color w:val="6A3E3E"/>
        </w:rPr>
        <w:t>dataMap</w:t>
      </w:r>
      <w:r>
        <w:t xml:space="preserve"> = </w:t>
      </w:r>
      <w:r>
        <w:rPr>
          <w:b/>
          <w:bCs/>
          <w:color w:val="7F0055"/>
        </w:rPr>
        <w:t>new</w:t>
      </w:r>
      <w:r>
        <w:t xml:space="preserve"> HashMap&lt;String, Object&gt;();</w:t>
      </w:r>
    </w:p>
    <w:p w14:paraId="2C270F3D" w14:textId="77777777" w:rsidR="00F04222" w:rsidRDefault="00F04222" w:rsidP="00F04222">
      <w:pPr>
        <w:pStyle w:val="Output"/>
        <w:rPr>
          <w:color w:val="4C483D" w:themeColor="text2"/>
        </w:rPr>
      </w:pPr>
      <w:r>
        <w:tab/>
      </w:r>
      <w:r>
        <w:tab/>
      </w:r>
      <w:r>
        <w:rPr>
          <w:color w:val="6A3E3E"/>
        </w:rPr>
        <w:t>dataMap</w:t>
      </w:r>
      <w:r>
        <w:t>.put(</w:t>
      </w:r>
      <w:r>
        <w:rPr>
          <w:color w:val="2A00FF"/>
        </w:rPr>
        <w:t>"message"</w:t>
      </w:r>
      <w:r>
        <w:t xml:space="preserve">, </w:t>
      </w:r>
      <w:r>
        <w:rPr>
          <w:color w:val="2A00FF"/>
        </w:rPr>
        <w:t>"Student found successfully"</w:t>
      </w:r>
      <w:r>
        <w:t>);</w:t>
      </w:r>
    </w:p>
    <w:p w14:paraId="71805E90" w14:textId="77777777" w:rsidR="00F04222" w:rsidRDefault="00F04222" w:rsidP="00F04222">
      <w:pPr>
        <w:pStyle w:val="Output"/>
        <w:rPr>
          <w:color w:val="4C483D" w:themeColor="text2"/>
        </w:rPr>
      </w:pPr>
      <w:r>
        <w:tab/>
      </w:r>
      <w:r>
        <w:tab/>
      </w:r>
      <w:r>
        <w:rPr>
          <w:color w:val="6A3E3E"/>
        </w:rPr>
        <w:t>dataMap</w:t>
      </w:r>
      <w:r>
        <w:t>.put(</w:t>
      </w:r>
      <w:r>
        <w:rPr>
          <w:color w:val="2A00FF"/>
        </w:rPr>
        <w:t>"totalStudent"</w:t>
      </w:r>
      <w:r>
        <w:t xml:space="preserve">, </w:t>
      </w:r>
      <w:r>
        <w:rPr>
          <w:color w:val="6A3E3E"/>
        </w:rPr>
        <w:t>students</w:t>
      </w:r>
      <w:r>
        <w:t>.size());</w:t>
      </w:r>
    </w:p>
    <w:p w14:paraId="64B8BE7C" w14:textId="77777777" w:rsidR="00F04222" w:rsidRDefault="00F04222" w:rsidP="00F04222">
      <w:pPr>
        <w:pStyle w:val="Output"/>
        <w:rPr>
          <w:color w:val="4C483D" w:themeColor="text2"/>
        </w:rPr>
      </w:pPr>
      <w:r>
        <w:tab/>
      </w:r>
      <w:r>
        <w:tab/>
      </w:r>
      <w:r>
        <w:rPr>
          <w:color w:val="6A3E3E"/>
        </w:rPr>
        <w:t>dataMap</w:t>
      </w:r>
      <w:r>
        <w:t>.put(</w:t>
      </w:r>
      <w:r>
        <w:rPr>
          <w:color w:val="2A00FF"/>
        </w:rPr>
        <w:t>"status"</w:t>
      </w:r>
      <w:r>
        <w:t xml:space="preserve">, </w:t>
      </w:r>
      <w:r>
        <w:rPr>
          <w:color w:val="2A00FF"/>
        </w:rPr>
        <w:t>"1"</w:t>
      </w:r>
      <w:r>
        <w:t>);</w:t>
      </w:r>
    </w:p>
    <w:p w14:paraId="1E7084C6" w14:textId="77777777" w:rsidR="00F04222" w:rsidRDefault="00F04222" w:rsidP="00F04222">
      <w:pPr>
        <w:pStyle w:val="Output"/>
        <w:rPr>
          <w:color w:val="4C483D" w:themeColor="text2"/>
        </w:rPr>
      </w:pPr>
      <w:r>
        <w:tab/>
      </w:r>
      <w:r>
        <w:tab/>
      </w:r>
      <w:r>
        <w:rPr>
          <w:color w:val="6A3E3E"/>
        </w:rPr>
        <w:t>dataMap</w:t>
      </w:r>
      <w:r>
        <w:t>.put(</w:t>
      </w:r>
      <w:r>
        <w:rPr>
          <w:color w:val="2A00FF"/>
        </w:rPr>
        <w:t>"students"</w:t>
      </w:r>
      <w:r>
        <w:t xml:space="preserve">, </w:t>
      </w:r>
      <w:r>
        <w:rPr>
          <w:color w:val="6A3E3E"/>
        </w:rPr>
        <w:t>students</w:t>
      </w:r>
      <w:r>
        <w:t>);</w:t>
      </w:r>
    </w:p>
    <w:p w14:paraId="5DA25EB8" w14:textId="77777777" w:rsidR="00F04222" w:rsidRDefault="00F04222" w:rsidP="00F04222">
      <w:pPr>
        <w:pStyle w:val="Output"/>
        <w:rPr>
          <w:color w:val="4C483D" w:themeColor="text2"/>
        </w:rPr>
      </w:pPr>
      <w:r>
        <w:tab/>
        <w:t xml:space="preserve">    </w:t>
      </w:r>
      <w:r>
        <w:rPr>
          <w:b/>
          <w:bCs/>
          <w:color w:val="7F0055"/>
        </w:rPr>
        <w:t>return</w:t>
      </w:r>
      <w:r>
        <w:t xml:space="preserve"> </w:t>
      </w:r>
      <w:r>
        <w:rPr>
          <w:color w:val="6A3E3E"/>
        </w:rPr>
        <w:t>dataMap</w:t>
      </w:r>
      <w:r>
        <w:t>;</w:t>
      </w:r>
    </w:p>
    <w:p w14:paraId="39189AED" w14:textId="77777777" w:rsidR="00F04222" w:rsidRDefault="00F04222" w:rsidP="00F04222">
      <w:pPr>
        <w:pStyle w:val="Output"/>
        <w:rPr>
          <w:color w:val="4C483D" w:themeColor="text2"/>
        </w:rPr>
      </w:pPr>
      <w:r>
        <w:tab/>
        <w:t>}</w:t>
      </w:r>
    </w:p>
    <w:p w14:paraId="7FFC4704" w14:textId="77777777" w:rsidR="00F04222" w:rsidRDefault="00F04222" w:rsidP="00F04222">
      <w:pPr>
        <w:pStyle w:val="Output"/>
        <w:rPr>
          <w:color w:val="4C483D" w:themeColor="text2"/>
        </w:rPr>
      </w:pPr>
      <w:r>
        <w:t>}</w:t>
      </w:r>
    </w:p>
    <w:p w14:paraId="2B484766" w14:textId="77777777" w:rsidR="00F04222" w:rsidRDefault="00F04222" w:rsidP="00F04222">
      <w:pPr>
        <w:spacing w:after="0"/>
      </w:pPr>
      <w:r w:rsidRPr="007B59A8">
        <w:lastRenderedPageBreak/>
        <w:t>SpringBootMongoDbApplication.java</w:t>
      </w:r>
    </w:p>
    <w:p w14:paraId="0EE7E308" w14:textId="77777777" w:rsidR="00F04222" w:rsidRDefault="00F04222" w:rsidP="00F04222">
      <w:pPr>
        <w:pStyle w:val="Output"/>
        <w:rPr>
          <w:color w:val="4C483D" w:themeColor="text2"/>
        </w:rPr>
      </w:pPr>
      <w:r>
        <w:t>@SpringBootApplication</w:t>
      </w:r>
    </w:p>
    <w:p w14:paraId="70FD6E9D" w14:textId="77777777" w:rsidR="00F04222" w:rsidRDefault="00F04222" w:rsidP="00F04222">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SpringBootMongoDbApplication {</w:t>
      </w:r>
    </w:p>
    <w:p w14:paraId="45896C87"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main(String[] </w:t>
      </w:r>
      <w:r>
        <w:rPr>
          <w:color w:val="6A3E3E"/>
        </w:rPr>
        <w:t>args</w:t>
      </w:r>
      <w:r>
        <w:rPr>
          <w:color w:val="000000"/>
        </w:rPr>
        <w:t>) {</w:t>
      </w:r>
    </w:p>
    <w:p w14:paraId="44155BAC" w14:textId="77777777" w:rsidR="00F04222" w:rsidRDefault="00F04222" w:rsidP="00F04222">
      <w:pPr>
        <w:pStyle w:val="Output"/>
        <w:rPr>
          <w:color w:val="4C483D" w:themeColor="text2"/>
        </w:rPr>
      </w:pPr>
      <w:r>
        <w:rPr>
          <w:color w:val="000000"/>
        </w:rPr>
        <w:tab/>
      </w:r>
      <w:r>
        <w:rPr>
          <w:color w:val="000000"/>
        </w:rPr>
        <w:tab/>
        <w:t>SpringApplication.</w:t>
      </w:r>
      <w:r>
        <w:rPr>
          <w:i/>
          <w:iCs/>
          <w:color w:val="000000"/>
        </w:rPr>
        <w:t>run</w:t>
      </w:r>
      <w:r>
        <w:rPr>
          <w:color w:val="000000"/>
        </w:rPr>
        <w:t>(SpringBootMongoDbApplication.</w:t>
      </w:r>
      <w:r>
        <w:rPr>
          <w:b/>
          <w:bCs/>
          <w:color w:val="7F0055"/>
        </w:rPr>
        <w:t>class</w:t>
      </w:r>
      <w:r>
        <w:rPr>
          <w:color w:val="000000"/>
        </w:rPr>
        <w:t xml:space="preserve">, </w:t>
      </w:r>
      <w:r>
        <w:rPr>
          <w:color w:val="6A3E3E"/>
        </w:rPr>
        <w:t>args</w:t>
      </w:r>
      <w:r>
        <w:rPr>
          <w:color w:val="000000"/>
        </w:rPr>
        <w:t>);</w:t>
      </w:r>
    </w:p>
    <w:p w14:paraId="026AAD28" w14:textId="77777777" w:rsidR="00F04222" w:rsidRDefault="00F04222" w:rsidP="00F04222">
      <w:pPr>
        <w:pStyle w:val="Output"/>
        <w:rPr>
          <w:color w:val="4C483D" w:themeColor="text2"/>
        </w:rPr>
      </w:pPr>
      <w:r>
        <w:rPr>
          <w:color w:val="000000"/>
        </w:rPr>
        <w:tab/>
        <w:t>}</w:t>
      </w:r>
    </w:p>
    <w:p w14:paraId="51817893" w14:textId="77777777" w:rsidR="00F04222" w:rsidRDefault="00F04222" w:rsidP="00F04222">
      <w:pPr>
        <w:pStyle w:val="Output"/>
        <w:rPr>
          <w:color w:val="000000"/>
        </w:rPr>
      </w:pPr>
      <w:r>
        <w:rPr>
          <w:color w:val="000000"/>
        </w:rPr>
        <w:t>}</w:t>
      </w:r>
    </w:p>
    <w:p w14:paraId="6EFB7D36" w14:textId="77777777" w:rsidR="00F04222" w:rsidRDefault="00F04222" w:rsidP="00F04222">
      <w:pPr>
        <w:spacing w:after="0"/>
      </w:pPr>
    </w:p>
    <w:p w14:paraId="40FF8158" w14:textId="77777777" w:rsidR="00F04222" w:rsidRDefault="00F04222" w:rsidP="00F04222">
      <w:pPr>
        <w:pStyle w:val="Howitworks"/>
        <w:spacing w:after="0"/>
      </w:pPr>
      <w:r>
        <w:t>Test</w:t>
      </w:r>
    </w:p>
    <w:p w14:paraId="2511E935" w14:textId="77777777" w:rsidR="00F04222" w:rsidRPr="009047B7" w:rsidRDefault="000B19C6" w:rsidP="00F04222">
      <w:pPr>
        <w:rPr>
          <w:b/>
        </w:rPr>
      </w:pPr>
      <w:hyperlink r:id="rId64" w:history="1">
        <w:r w:rsidR="00F04222" w:rsidRPr="009047B7">
          <w:rPr>
            <w:rStyle w:val="Hyperlink"/>
            <w:b/>
          </w:rPr>
          <w:t>http://localhost:8080/student/create?sno=101&amp;name=Satya&amp;address=HYDERABAD</w:t>
        </w:r>
      </w:hyperlink>
      <w:r w:rsidR="00F04222" w:rsidRPr="009047B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F04222" w:rsidRPr="009047B7">
        <w:rPr>
          <w:b/>
          <w:noProof/>
          <w:lang w:eastAsia="en-US"/>
        </w:rPr>
        <w:drawing>
          <wp:inline distT="0" distB="0" distL="0" distR="0" wp14:anchorId="568261DF" wp14:editId="2286071B">
            <wp:extent cx="4347067" cy="1033025"/>
            <wp:effectExtent l="0" t="0" r="0" b="0"/>
            <wp:docPr id="128" name="Picture 128"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kaveti_s.ITLINFOSYS\Pictures\1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83607" cy="1041708"/>
                    </a:xfrm>
                    <a:prstGeom prst="rect">
                      <a:avLst/>
                    </a:prstGeom>
                    <a:noFill/>
                    <a:ln>
                      <a:noFill/>
                    </a:ln>
                  </pic:spPr>
                </pic:pic>
              </a:graphicData>
            </a:graphic>
          </wp:inline>
        </w:drawing>
      </w:r>
    </w:p>
    <w:p w14:paraId="1211B2A9" w14:textId="6218D2DD" w:rsidR="00CB1C79" w:rsidRDefault="00CB1C79" w:rsidP="00CB1C79">
      <w:bookmarkStart w:id="116" w:name="_Toc98762649"/>
      <w:bookmarkStart w:id="117" w:name="_Toc493167937"/>
    </w:p>
    <w:p w14:paraId="6D5E5321" w14:textId="056386D0" w:rsidR="00B37FB3" w:rsidRDefault="00B37FB3" w:rsidP="00B37FB3">
      <w:pPr>
        <w:pStyle w:val="Heading2"/>
      </w:pPr>
      <w:r>
        <w:t>SpringBoot – with Multiple Databases / DataSources</w:t>
      </w:r>
    </w:p>
    <w:p w14:paraId="65EE5E4F" w14:textId="2612E2D2" w:rsidR="006B1A0D" w:rsidRDefault="006B1A0D" w:rsidP="00B37FB3">
      <w:r>
        <w:t xml:space="preserve">Ref. </w:t>
      </w:r>
      <w:hyperlink r:id="rId66" w:history="1">
        <w:r w:rsidRPr="000E6AEA">
          <w:rPr>
            <w:rStyle w:val="Hyperlink"/>
          </w:rPr>
          <w:t>https://www.javadevjournal.com/spring-boot/multiple-data-sources-with-spring-boot/</w:t>
        </w:r>
      </w:hyperlink>
    </w:p>
    <w:p w14:paraId="6E59E57F" w14:textId="098A8414" w:rsidR="007072C6" w:rsidRDefault="000E2F8A" w:rsidP="00B37FB3">
      <w:r>
        <w:t>In your application</w:t>
      </w:r>
      <w:r w:rsidR="007072C6">
        <w:t xml:space="preserve"> you </w:t>
      </w:r>
      <w:r w:rsidR="00D56110">
        <w:t>have</w:t>
      </w:r>
      <w:r w:rsidR="007072C6">
        <w:t xml:space="preserve"> two difftent databases MySQL, MongoDB. For</w:t>
      </w:r>
      <w:r w:rsidR="00D56110">
        <w:t xml:space="preserve"> using</w:t>
      </w:r>
      <w:r w:rsidR="007072C6">
        <w:t xml:space="preserve"> </w:t>
      </w:r>
      <w:r w:rsidR="00D56110">
        <w:t>multiple databases, we need two create multiple datasources</w:t>
      </w:r>
      <w:r w:rsidR="007072C6">
        <w:t xml:space="preserve"> following steps.</w:t>
      </w:r>
    </w:p>
    <w:p w14:paraId="5EB9992C" w14:textId="7A277BB0" w:rsidR="00AD6296" w:rsidRDefault="00AD6296" w:rsidP="00AD6296">
      <w:pPr>
        <w:pStyle w:val="Qsns"/>
      </w:pPr>
      <w:r w:rsidRPr="00AD6296">
        <w:t xml:space="preserve">application.properies  </w:t>
      </w:r>
    </w:p>
    <w:p w14:paraId="05EF9741" w14:textId="579A8A54" w:rsidR="000E2F8A" w:rsidRDefault="007072C6" w:rsidP="006B1A0D">
      <w:pPr>
        <w:spacing w:after="0"/>
        <w:rPr>
          <w:rStyle w:val="0SyntaxPinkChar"/>
        </w:rPr>
      </w:pPr>
      <w:r>
        <w:t>Create two different datasources</w:t>
      </w:r>
      <w:r w:rsidR="006B1A0D">
        <w:t xml:space="preserve"> in </w:t>
      </w:r>
      <w:bookmarkStart w:id="118" w:name="_Hlk99017052"/>
      <w:r w:rsidR="006B1A0D" w:rsidRPr="006B1A0D">
        <w:rPr>
          <w:rStyle w:val="0Syntax2Char"/>
        </w:rPr>
        <w:t>application.properies</w:t>
      </w:r>
      <w:r w:rsidR="006B1A0D">
        <w:t xml:space="preserve"> </w:t>
      </w:r>
      <w:r>
        <w:t xml:space="preserve"> </w:t>
      </w:r>
      <w:bookmarkEnd w:id="118"/>
      <w:r>
        <w:t xml:space="preserve">by changing </w:t>
      </w:r>
      <w:r w:rsidRPr="006B1A0D">
        <w:rPr>
          <w:rStyle w:val="0SyntaxPinkChar"/>
        </w:rPr>
        <w:t>prefix</w:t>
      </w:r>
    </w:p>
    <w:p w14:paraId="6603CDAA" w14:textId="77777777" w:rsidR="006B1A0D" w:rsidRDefault="006B1A0D" w:rsidP="006B1A0D">
      <w:pPr>
        <w:pStyle w:val="Output"/>
        <w:rPr>
          <w:color w:val="4C483D" w:themeColor="text2"/>
        </w:rPr>
      </w:pPr>
      <w:r>
        <w:t>spring.mysql.datasource.url=</w:t>
      </w:r>
      <w:r>
        <w:rPr>
          <w:color w:val="2A00FF"/>
        </w:rPr>
        <w:t>jdbc:mysql://localhost/mysql</w:t>
      </w:r>
    </w:p>
    <w:p w14:paraId="3AF5E04E" w14:textId="77777777" w:rsidR="006B1A0D" w:rsidRDefault="006B1A0D" w:rsidP="006B1A0D">
      <w:pPr>
        <w:pStyle w:val="Output"/>
        <w:rPr>
          <w:color w:val="4C483D" w:themeColor="text2"/>
        </w:rPr>
      </w:pPr>
      <w:r>
        <w:t>spring.mysql.datasource.username=</w:t>
      </w:r>
      <w:r>
        <w:rPr>
          <w:color w:val="2A00FF"/>
        </w:rPr>
        <w:t>root</w:t>
      </w:r>
    </w:p>
    <w:p w14:paraId="05AAD93F" w14:textId="77777777" w:rsidR="006B1A0D" w:rsidRDefault="006B1A0D" w:rsidP="006B1A0D">
      <w:pPr>
        <w:pStyle w:val="Output"/>
        <w:rPr>
          <w:color w:val="4C483D" w:themeColor="text2"/>
        </w:rPr>
      </w:pPr>
      <w:r>
        <w:t>spring.mysql.datasource.password=</w:t>
      </w:r>
      <w:r>
        <w:rPr>
          <w:color w:val="2A00FF"/>
        </w:rPr>
        <w:t>root</w:t>
      </w:r>
    </w:p>
    <w:p w14:paraId="065CEF40" w14:textId="77777777" w:rsidR="006B1A0D" w:rsidRDefault="006B1A0D" w:rsidP="006B1A0D">
      <w:pPr>
        <w:pStyle w:val="Output"/>
        <w:rPr>
          <w:color w:val="4C483D" w:themeColor="text2"/>
        </w:rPr>
      </w:pPr>
      <w:r>
        <w:t>spring.mysql.datasource.driver-class-name=</w:t>
      </w:r>
      <w:r>
        <w:rPr>
          <w:color w:val="2A00FF"/>
        </w:rPr>
        <w:t>com.mysql.jdbc.Driver</w:t>
      </w:r>
    </w:p>
    <w:p w14:paraId="365327EB" w14:textId="77777777" w:rsidR="006B1A0D" w:rsidRDefault="006B1A0D" w:rsidP="006B1A0D">
      <w:pPr>
        <w:pStyle w:val="Output"/>
        <w:rPr>
          <w:color w:val="4C483D" w:themeColor="text2"/>
        </w:rPr>
      </w:pPr>
    </w:p>
    <w:p w14:paraId="3F37770B" w14:textId="77777777" w:rsidR="006B1A0D" w:rsidRDefault="006B1A0D" w:rsidP="006B1A0D">
      <w:pPr>
        <w:pStyle w:val="Output"/>
        <w:rPr>
          <w:color w:val="4C483D" w:themeColor="text2"/>
        </w:rPr>
      </w:pPr>
      <w:r>
        <w:rPr>
          <w:color w:val="3F7F5F"/>
        </w:rPr>
        <w:t>#Database</w:t>
      </w:r>
    </w:p>
    <w:p w14:paraId="4DDEBBCF" w14:textId="77777777" w:rsidR="006B1A0D" w:rsidRDefault="006B1A0D" w:rsidP="006B1A0D">
      <w:pPr>
        <w:pStyle w:val="Output"/>
        <w:rPr>
          <w:color w:val="4C483D" w:themeColor="text2"/>
        </w:rPr>
      </w:pPr>
      <w:r>
        <w:t>spring.mongodb.datasource.url=</w:t>
      </w:r>
      <w:r>
        <w:rPr>
          <w:color w:val="2A00FF"/>
        </w:rPr>
        <w:t>jdbc:mongodb://localhost/mongodb</w:t>
      </w:r>
    </w:p>
    <w:p w14:paraId="74D7D3BB" w14:textId="77777777" w:rsidR="006B1A0D" w:rsidRDefault="006B1A0D" w:rsidP="006B1A0D">
      <w:pPr>
        <w:pStyle w:val="Output"/>
        <w:rPr>
          <w:color w:val="4C483D" w:themeColor="text2"/>
        </w:rPr>
      </w:pPr>
      <w:r>
        <w:t>spring.mongodb.username=</w:t>
      </w:r>
      <w:r>
        <w:rPr>
          <w:color w:val="2A00FF"/>
        </w:rPr>
        <w:t>root</w:t>
      </w:r>
    </w:p>
    <w:p w14:paraId="16E29D7B" w14:textId="77777777" w:rsidR="006B1A0D" w:rsidRDefault="006B1A0D" w:rsidP="006B1A0D">
      <w:pPr>
        <w:pStyle w:val="Output"/>
        <w:rPr>
          <w:color w:val="4C483D" w:themeColor="text2"/>
        </w:rPr>
      </w:pPr>
      <w:r>
        <w:t>spring.mongodb.password=</w:t>
      </w:r>
      <w:r>
        <w:rPr>
          <w:color w:val="2A00FF"/>
        </w:rPr>
        <w:t>root</w:t>
      </w:r>
    </w:p>
    <w:p w14:paraId="0EC02492" w14:textId="77777777" w:rsidR="006B1A0D" w:rsidRDefault="006B1A0D" w:rsidP="006B1A0D">
      <w:pPr>
        <w:pStyle w:val="Output"/>
        <w:rPr>
          <w:color w:val="4C483D" w:themeColor="text2"/>
        </w:rPr>
      </w:pPr>
      <w:r>
        <w:t>spring.mongodb.driver-class-name=</w:t>
      </w:r>
      <w:r>
        <w:rPr>
          <w:color w:val="2A00FF"/>
        </w:rPr>
        <w:t>com.mongodb.jdbc.Driver</w:t>
      </w:r>
    </w:p>
    <w:p w14:paraId="5AE53BA6" w14:textId="77777777" w:rsidR="00F80B2C" w:rsidRDefault="00F80B2C" w:rsidP="00F80B2C">
      <w:pPr>
        <w:spacing w:after="0"/>
      </w:pPr>
    </w:p>
    <w:p w14:paraId="43E68911" w14:textId="5214DC28" w:rsidR="006B1A0D" w:rsidRDefault="00F80B2C" w:rsidP="00F80B2C">
      <w:pPr>
        <w:spacing w:after="0"/>
      </w:pPr>
      <w:r>
        <w:t>we have created Entity</w:t>
      </w:r>
      <w:r w:rsidR="00F25037">
        <w:t xml:space="preserve"> &amp; Repository</w:t>
      </w:r>
      <w:r>
        <w:t xml:space="preserve"> classes for each database in separate packages.</w:t>
      </w:r>
    </w:p>
    <w:p w14:paraId="49646B95" w14:textId="7EA05D67" w:rsidR="00F80B2C" w:rsidRDefault="00F80B2C" w:rsidP="00A12840">
      <w:pPr>
        <w:pStyle w:val="0SyntaxPink"/>
        <w:numPr>
          <w:ilvl w:val="0"/>
          <w:numId w:val="101"/>
        </w:numPr>
        <w:spacing w:after="0"/>
      </w:pPr>
      <w:r>
        <w:t>com.mysql.entity.*</w:t>
      </w:r>
      <w:r w:rsidR="00F25037">
        <w:tab/>
        <w:t>:</w:t>
      </w:r>
      <w:r w:rsidR="00F25037">
        <w:tab/>
        <w:t>com.mysql.repository.MySQLRepository</w:t>
      </w:r>
    </w:p>
    <w:p w14:paraId="675B66C7" w14:textId="312644F2" w:rsidR="00F80B2C" w:rsidRDefault="00F80B2C" w:rsidP="00E863FA">
      <w:pPr>
        <w:pStyle w:val="0SyntaxPink"/>
        <w:numPr>
          <w:ilvl w:val="0"/>
          <w:numId w:val="101"/>
        </w:numPr>
        <w:spacing w:after="0"/>
      </w:pPr>
      <w:r>
        <w:t>com.mongo.entity.*</w:t>
      </w:r>
      <w:r w:rsidR="00F25037" w:rsidRPr="00F25037">
        <w:t xml:space="preserve"> </w:t>
      </w:r>
      <w:r w:rsidR="00F25037">
        <w:tab/>
        <w:t>:</w:t>
      </w:r>
      <w:r w:rsidR="00F25037">
        <w:tab/>
        <w:t>com.</w:t>
      </w:r>
      <w:r w:rsidR="004924BC">
        <w:t>mongo</w:t>
      </w:r>
      <w:r w:rsidR="00F25037">
        <w:t>.repository.MongoRepository</w:t>
      </w:r>
    </w:p>
    <w:p w14:paraId="3317179B" w14:textId="77777777" w:rsidR="00F80B2C" w:rsidRPr="00B37FB3" w:rsidRDefault="00F80B2C" w:rsidP="00F80B2C">
      <w:pPr>
        <w:spacing w:after="0"/>
      </w:pPr>
    </w:p>
    <w:p w14:paraId="79C88D79" w14:textId="53F3FDE5" w:rsidR="00B37FB3" w:rsidRDefault="00125283" w:rsidP="00125283">
      <w:pPr>
        <w:pStyle w:val="Qsns"/>
      </w:pPr>
      <w:r>
        <w:t>Spring Database configuration files</w:t>
      </w:r>
    </w:p>
    <w:p w14:paraId="59BD0E34" w14:textId="77777777" w:rsidR="00C65141" w:rsidRDefault="00125283" w:rsidP="00CB1C79">
      <w:r>
        <w:t>We need to create Two different Spring Configuration files &amp; each of will contains following details.</w:t>
      </w:r>
    </w:p>
    <w:p w14:paraId="37A0D151" w14:textId="109B3263" w:rsidR="00C65141" w:rsidRDefault="00C65141" w:rsidP="00A12840">
      <w:pPr>
        <w:pStyle w:val="0Syntax2"/>
        <w:numPr>
          <w:ilvl w:val="0"/>
          <w:numId w:val="100"/>
        </w:numPr>
      </w:pPr>
      <w:r w:rsidRPr="00C65141">
        <w:t>DataSource</w:t>
      </w:r>
      <w:r w:rsidR="000315F1">
        <w:tab/>
      </w:r>
      <w:r w:rsidR="00F22D66">
        <w:tab/>
        <w:t>:</w:t>
      </w:r>
      <w:r w:rsidR="00F22D66">
        <w:tab/>
        <w:t>It will Build Datasource</w:t>
      </w:r>
    </w:p>
    <w:p w14:paraId="32E8BFD0" w14:textId="662434B9" w:rsidR="00C65141" w:rsidRPr="00C65141" w:rsidRDefault="00C65141" w:rsidP="00A12840">
      <w:pPr>
        <w:pStyle w:val="0Syntax2"/>
        <w:numPr>
          <w:ilvl w:val="0"/>
          <w:numId w:val="100"/>
        </w:numPr>
      </w:pPr>
      <w:r w:rsidRPr="00C65141">
        <w:t>EntityManagerFactory</w:t>
      </w:r>
      <w:r w:rsidR="00F22D66">
        <w:tab/>
        <w:t>:</w:t>
      </w:r>
      <w:r w:rsidR="00F22D66">
        <w:tab/>
        <w:t>Scans the entity classes in given package</w:t>
      </w:r>
    </w:p>
    <w:p w14:paraId="2613676E" w14:textId="7107C8B4" w:rsidR="00C65141" w:rsidRPr="00C65141" w:rsidRDefault="00C65141" w:rsidP="00A12840">
      <w:pPr>
        <w:pStyle w:val="BlueSyntax"/>
        <w:numPr>
          <w:ilvl w:val="0"/>
          <w:numId w:val="100"/>
        </w:numPr>
      </w:pPr>
      <w:r w:rsidRPr="00C65141">
        <w:t>TransactionManager</w:t>
      </w:r>
      <w:r w:rsidR="00F22D66">
        <w:tab/>
        <w:t>:</w:t>
      </w:r>
      <w:r w:rsidR="00F22D66">
        <w:tab/>
        <w:t>Manages transactions using JPATrasnctions</w:t>
      </w:r>
    </w:p>
    <w:p w14:paraId="31030D12" w14:textId="78366491" w:rsidR="00125283" w:rsidRDefault="00125283" w:rsidP="00AD7CA2">
      <w:pPr>
        <w:pStyle w:val="0SyntaxPink"/>
      </w:pPr>
      <w:r>
        <w:t xml:space="preserve"> </w:t>
      </w:r>
    </w:p>
    <w:p w14:paraId="25819A43" w14:textId="437E91A6" w:rsidR="0077602C" w:rsidRDefault="0077602C" w:rsidP="0077602C">
      <w:pPr>
        <w:pStyle w:val="0SyntaxPink"/>
        <w:spacing w:after="0"/>
      </w:pPr>
      <w:r w:rsidRPr="00AD7CA2">
        <w:lastRenderedPageBreak/>
        <w:t>MySQLDataSourceConfig</w:t>
      </w:r>
      <w:r>
        <w:t>.java</w:t>
      </w:r>
    </w:p>
    <w:p w14:paraId="4031F17F" w14:textId="513626F6" w:rsidR="00AD7CA2" w:rsidRPr="00AD7CA2" w:rsidRDefault="00AD7CA2" w:rsidP="00AD7CA2">
      <w:pPr>
        <w:pStyle w:val="Output"/>
        <w:rPr>
          <w:color w:val="4C483D" w:themeColor="text2"/>
        </w:rPr>
      </w:pPr>
      <w:r w:rsidRPr="00AD7CA2">
        <w:t>@Configuration</w:t>
      </w:r>
    </w:p>
    <w:p w14:paraId="570A768B" w14:textId="77777777" w:rsidR="00AD7CA2" w:rsidRPr="00AD7CA2" w:rsidRDefault="00AD7CA2" w:rsidP="00AD7CA2">
      <w:pPr>
        <w:pStyle w:val="Output"/>
        <w:rPr>
          <w:color w:val="4C483D" w:themeColor="text2"/>
        </w:rPr>
      </w:pPr>
      <w:r w:rsidRPr="00AD7CA2">
        <w:t>@EnableTransactionManagement</w:t>
      </w:r>
    </w:p>
    <w:p w14:paraId="4772916E" w14:textId="77777777" w:rsidR="00AD7CA2" w:rsidRPr="00AD7CA2" w:rsidRDefault="00AD7CA2" w:rsidP="00AD7CA2">
      <w:pPr>
        <w:pStyle w:val="Output"/>
        <w:rPr>
          <w:color w:val="4C483D" w:themeColor="text2"/>
        </w:rPr>
      </w:pPr>
    </w:p>
    <w:p w14:paraId="1142081F" w14:textId="77777777" w:rsidR="00AD7CA2" w:rsidRPr="00AD7CA2" w:rsidRDefault="00AD7CA2" w:rsidP="00AD7CA2">
      <w:pPr>
        <w:pStyle w:val="Output"/>
        <w:rPr>
          <w:color w:val="4C483D" w:themeColor="text2"/>
        </w:rPr>
      </w:pPr>
      <w:r w:rsidRPr="00AD7CA2">
        <w:t>@EnableJpaRepositories</w:t>
      </w:r>
      <w:r w:rsidRPr="00AD7CA2">
        <w:rPr>
          <w:color w:val="000000"/>
        </w:rPr>
        <w:t>(</w:t>
      </w:r>
    </w:p>
    <w:p w14:paraId="2D3E5AF7" w14:textId="77777777" w:rsidR="00AD7CA2" w:rsidRPr="00AD7CA2" w:rsidRDefault="00AD7CA2" w:rsidP="00AD7CA2">
      <w:pPr>
        <w:pStyle w:val="Output"/>
        <w:rPr>
          <w:color w:val="4C483D" w:themeColor="text2"/>
        </w:rPr>
      </w:pPr>
      <w:r w:rsidRPr="00AD7CA2">
        <w:rPr>
          <w:color w:val="000000"/>
        </w:rPr>
        <w:t xml:space="preserve"> entityManagerFactoryRef = </w:t>
      </w:r>
      <w:r w:rsidRPr="00AD7CA2">
        <w:rPr>
          <w:color w:val="2A00FF"/>
        </w:rPr>
        <w:t>"mysqlEntityManager"</w:t>
      </w:r>
      <w:r w:rsidRPr="00AD7CA2">
        <w:rPr>
          <w:color w:val="000000"/>
        </w:rPr>
        <w:t>,</w:t>
      </w:r>
    </w:p>
    <w:p w14:paraId="4C347711" w14:textId="77777777" w:rsidR="00AD7CA2" w:rsidRPr="00AD7CA2" w:rsidRDefault="00AD7CA2" w:rsidP="00AD7CA2">
      <w:pPr>
        <w:pStyle w:val="Output"/>
        <w:rPr>
          <w:color w:val="4C483D" w:themeColor="text2"/>
        </w:rPr>
      </w:pPr>
      <w:r w:rsidRPr="00AD7CA2">
        <w:rPr>
          <w:color w:val="000000"/>
        </w:rPr>
        <w:t xml:space="preserve"> transactionManagerRef = </w:t>
      </w:r>
      <w:r w:rsidRPr="00AD7CA2">
        <w:rPr>
          <w:color w:val="2A00FF"/>
        </w:rPr>
        <w:t>"mysqlTransactionManager"</w:t>
      </w:r>
      <w:r w:rsidRPr="00AD7CA2">
        <w:rPr>
          <w:color w:val="000000"/>
        </w:rPr>
        <w:t>,</w:t>
      </w:r>
    </w:p>
    <w:p w14:paraId="13C8B001" w14:textId="77777777" w:rsidR="00AD7CA2" w:rsidRPr="00AD7CA2" w:rsidRDefault="00AD7CA2" w:rsidP="00AD7CA2">
      <w:pPr>
        <w:pStyle w:val="Output"/>
        <w:rPr>
          <w:color w:val="4C483D" w:themeColor="text2"/>
        </w:rPr>
      </w:pPr>
      <w:r w:rsidRPr="00AD7CA2">
        <w:rPr>
          <w:color w:val="000000"/>
        </w:rPr>
        <w:t xml:space="preserve"> basePackages = {</w:t>
      </w:r>
    </w:p>
    <w:p w14:paraId="1514CE43" w14:textId="5A04AC58" w:rsidR="00AD7CA2" w:rsidRPr="00430948" w:rsidRDefault="00AD7CA2" w:rsidP="00AD7CA2">
      <w:pPr>
        <w:pStyle w:val="Output"/>
        <w:rPr>
          <w:b/>
          <w:bCs/>
          <w:color w:val="4C483D" w:themeColor="text2"/>
        </w:rPr>
      </w:pPr>
      <w:r w:rsidRPr="00AD7CA2">
        <w:rPr>
          <w:color w:val="000000"/>
        </w:rPr>
        <w:t xml:space="preserve">  </w:t>
      </w:r>
      <w:r w:rsidRPr="00430948">
        <w:rPr>
          <w:b/>
          <w:bCs/>
          <w:color w:val="2A00FF"/>
        </w:rPr>
        <w:t>"</w:t>
      </w:r>
      <w:r w:rsidR="00BE250C" w:rsidRPr="00430948">
        <w:rPr>
          <w:rStyle w:val="0SyntaxPinkChar"/>
          <w:b w:val="0"/>
          <w:bCs w:val="0"/>
        </w:rPr>
        <w:t>com.mysql.repository</w:t>
      </w:r>
      <w:r w:rsidRPr="00430948">
        <w:rPr>
          <w:b/>
          <w:bCs/>
          <w:color w:val="2A00FF"/>
        </w:rPr>
        <w:t>"</w:t>
      </w:r>
    </w:p>
    <w:p w14:paraId="5A39A725" w14:textId="77777777" w:rsidR="00AD7CA2" w:rsidRPr="00AD7CA2" w:rsidRDefault="00AD7CA2" w:rsidP="00AD7CA2">
      <w:pPr>
        <w:pStyle w:val="Output"/>
        <w:rPr>
          <w:color w:val="4C483D" w:themeColor="text2"/>
        </w:rPr>
      </w:pPr>
      <w:r w:rsidRPr="00AD7CA2">
        <w:rPr>
          <w:color w:val="000000"/>
        </w:rPr>
        <w:t xml:space="preserve"> }</w:t>
      </w:r>
    </w:p>
    <w:p w14:paraId="70CE293B" w14:textId="77777777" w:rsidR="00AD7CA2" w:rsidRPr="00AD7CA2" w:rsidRDefault="00AD7CA2" w:rsidP="00AD7CA2">
      <w:pPr>
        <w:pStyle w:val="Output"/>
        <w:rPr>
          <w:color w:val="4C483D" w:themeColor="text2"/>
        </w:rPr>
      </w:pPr>
      <w:r w:rsidRPr="00AD7CA2">
        <w:rPr>
          <w:color w:val="000000"/>
        </w:rPr>
        <w:t>)</w:t>
      </w:r>
    </w:p>
    <w:p w14:paraId="3010A0C4" w14:textId="77777777" w:rsidR="00AD7CA2" w:rsidRPr="00AD7CA2" w:rsidRDefault="00AD7CA2" w:rsidP="00AD7CA2">
      <w:pPr>
        <w:pStyle w:val="Output"/>
        <w:rPr>
          <w:color w:val="4C483D" w:themeColor="text2"/>
        </w:rPr>
      </w:pPr>
      <w:r w:rsidRPr="00AD7CA2">
        <w:rPr>
          <w:b/>
          <w:bCs/>
          <w:color w:val="7F0055"/>
        </w:rPr>
        <w:t>public</w:t>
      </w:r>
      <w:r w:rsidRPr="00AD7CA2">
        <w:rPr>
          <w:color w:val="000000"/>
        </w:rPr>
        <w:t xml:space="preserve"> </w:t>
      </w:r>
      <w:r w:rsidRPr="00AD7CA2">
        <w:rPr>
          <w:b/>
          <w:bCs/>
          <w:color w:val="7F0055"/>
        </w:rPr>
        <w:t>class</w:t>
      </w:r>
      <w:r w:rsidRPr="00AD7CA2">
        <w:rPr>
          <w:color w:val="000000"/>
        </w:rPr>
        <w:t xml:space="preserve"> MySQLDataSourceConfig {</w:t>
      </w:r>
    </w:p>
    <w:p w14:paraId="08F43B13" w14:textId="77777777" w:rsidR="00AD7CA2" w:rsidRPr="00AD7CA2" w:rsidRDefault="00AD7CA2" w:rsidP="00AD7CA2">
      <w:pPr>
        <w:pStyle w:val="Output"/>
        <w:rPr>
          <w:color w:val="4C483D" w:themeColor="text2"/>
        </w:rPr>
      </w:pPr>
    </w:p>
    <w:p w14:paraId="1C8B0067" w14:textId="724058BD" w:rsidR="00AD7CA2" w:rsidRPr="00AD7CA2" w:rsidRDefault="00AD7CA2" w:rsidP="00AD7CA2">
      <w:pPr>
        <w:pStyle w:val="Output"/>
        <w:rPr>
          <w:color w:val="4C483D" w:themeColor="text2"/>
        </w:rPr>
      </w:pPr>
      <w:r w:rsidRPr="00AD7CA2">
        <w:rPr>
          <w:color w:val="000000"/>
        </w:rPr>
        <w:tab/>
      </w:r>
      <w:r w:rsidR="00606087">
        <w:rPr>
          <w:color w:val="000000"/>
        </w:rPr>
        <w:t xml:space="preserve"> </w:t>
      </w:r>
      <w:r w:rsidRPr="00AD7CA2">
        <w:t>@Primary</w:t>
      </w:r>
    </w:p>
    <w:p w14:paraId="1B9B213F" w14:textId="77777777" w:rsidR="00AD7CA2" w:rsidRPr="00AD7CA2" w:rsidRDefault="00AD7CA2" w:rsidP="00AD7CA2">
      <w:pPr>
        <w:pStyle w:val="Output"/>
        <w:rPr>
          <w:color w:val="4C483D" w:themeColor="text2"/>
        </w:rPr>
      </w:pPr>
      <w:r w:rsidRPr="00AD7CA2">
        <w:rPr>
          <w:color w:val="000000"/>
        </w:rPr>
        <w:tab/>
        <w:t xml:space="preserve"> </w:t>
      </w:r>
      <w:r w:rsidRPr="00AD7CA2">
        <w:t>@Bean</w:t>
      </w:r>
      <w:r w:rsidRPr="00AD7CA2">
        <w:rPr>
          <w:color w:val="000000"/>
        </w:rPr>
        <w:t xml:space="preserve">(name = </w:t>
      </w:r>
      <w:r w:rsidRPr="00AD7CA2">
        <w:rPr>
          <w:color w:val="2A00FF"/>
        </w:rPr>
        <w:t>"mysqlDatasource"</w:t>
      </w:r>
      <w:r w:rsidRPr="00AD7CA2">
        <w:rPr>
          <w:color w:val="000000"/>
        </w:rPr>
        <w:t>)</w:t>
      </w:r>
    </w:p>
    <w:p w14:paraId="29573FB6" w14:textId="77777777" w:rsidR="00AD7CA2" w:rsidRPr="00AD7CA2" w:rsidRDefault="00AD7CA2" w:rsidP="00AD7CA2">
      <w:pPr>
        <w:pStyle w:val="Output"/>
        <w:rPr>
          <w:color w:val="4C483D" w:themeColor="text2"/>
        </w:rPr>
      </w:pPr>
      <w:r w:rsidRPr="00AD7CA2">
        <w:rPr>
          <w:color w:val="000000"/>
        </w:rPr>
        <w:tab/>
        <w:t xml:space="preserve"> </w:t>
      </w:r>
      <w:r w:rsidRPr="00AD7CA2">
        <w:t>@ConfigurationProperties</w:t>
      </w:r>
      <w:r w:rsidRPr="00AD7CA2">
        <w:rPr>
          <w:color w:val="000000"/>
        </w:rPr>
        <w:t xml:space="preserve">(prefix = </w:t>
      </w:r>
      <w:r w:rsidRPr="00AD7CA2">
        <w:rPr>
          <w:color w:val="2A00FF"/>
        </w:rPr>
        <w:t>"spring.mysql"</w:t>
      </w:r>
      <w:r w:rsidRPr="00AD7CA2">
        <w:rPr>
          <w:color w:val="000000"/>
        </w:rPr>
        <w:t>)</w:t>
      </w:r>
    </w:p>
    <w:p w14:paraId="1333EA15" w14:textId="77777777" w:rsidR="00AD7CA2" w:rsidRPr="00AD7CA2" w:rsidRDefault="00AD7CA2" w:rsidP="00AD7CA2">
      <w:pPr>
        <w:pStyle w:val="Output"/>
        <w:rPr>
          <w:color w:val="4C483D" w:themeColor="text2"/>
        </w:rPr>
      </w:pPr>
      <w:r w:rsidRPr="00AD7CA2">
        <w:rPr>
          <w:color w:val="000000"/>
        </w:rPr>
        <w:tab/>
        <w:t xml:space="preserve"> </w:t>
      </w:r>
      <w:r w:rsidRPr="00AD7CA2">
        <w:rPr>
          <w:b/>
          <w:bCs/>
          <w:color w:val="7F0055"/>
        </w:rPr>
        <w:t>public</w:t>
      </w:r>
      <w:r w:rsidRPr="00AD7CA2">
        <w:rPr>
          <w:color w:val="000000"/>
        </w:rPr>
        <w:t xml:space="preserve"> DataSource mysqlDatasource() {</w:t>
      </w:r>
    </w:p>
    <w:p w14:paraId="49A7ED9D" w14:textId="77777777" w:rsidR="00AD7CA2" w:rsidRPr="00AD7CA2" w:rsidRDefault="00AD7CA2" w:rsidP="00AD7CA2">
      <w:pPr>
        <w:pStyle w:val="Output"/>
        <w:rPr>
          <w:color w:val="4C483D" w:themeColor="text2"/>
        </w:rPr>
      </w:pPr>
      <w:r w:rsidRPr="00AD7CA2">
        <w:rPr>
          <w:color w:val="000000"/>
        </w:rPr>
        <w:tab/>
        <w:t xml:space="preserve">  </w:t>
      </w:r>
      <w:r w:rsidRPr="00AD7CA2">
        <w:rPr>
          <w:b/>
          <w:bCs/>
          <w:color w:val="7F0055"/>
        </w:rPr>
        <w:t>return</w:t>
      </w:r>
      <w:r w:rsidRPr="00AD7CA2">
        <w:rPr>
          <w:color w:val="000000"/>
        </w:rPr>
        <w:t xml:space="preserve"> DataSourceBuilder.</w:t>
      </w:r>
      <w:r w:rsidRPr="00AD7CA2">
        <w:rPr>
          <w:i/>
          <w:iCs/>
          <w:color w:val="000000"/>
        </w:rPr>
        <w:t>create</w:t>
      </w:r>
      <w:r w:rsidRPr="00AD7CA2">
        <w:rPr>
          <w:color w:val="000000"/>
        </w:rPr>
        <w:t>().build();</w:t>
      </w:r>
    </w:p>
    <w:p w14:paraId="4A536C89" w14:textId="77777777" w:rsidR="00AD7CA2" w:rsidRPr="00AD7CA2" w:rsidRDefault="00AD7CA2" w:rsidP="00AD7CA2">
      <w:pPr>
        <w:pStyle w:val="Output"/>
        <w:rPr>
          <w:color w:val="4C483D" w:themeColor="text2"/>
        </w:rPr>
      </w:pPr>
      <w:r w:rsidRPr="00AD7CA2">
        <w:rPr>
          <w:color w:val="000000"/>
        </w:rPr>
        <w:tab/>
        <w:t xml:space="preserve"> }</w:t>
      </w:r>
    </w:p>
    <w:p w14:paraId="7D77AF10" w14:textId="77777777" w:rsidR="00AD7CA2" w:rsidRPr="00AD7CA2" w:rsidRDefault="00AD7CA2" w:rsidP="00AD7CA2">
      <w:pPr>
        <w:pStyle w:val="Output"/>
        <w:rPr>
          <w:color w:val="4C483D" w:themeColor="text2"/>
        </w:rPr>
      </w:pPr>
    </w:p>
    <w:p w14:paraId="7383FD35" w14:textId="77777777" w:rsidR="00AD7CA2" w:rsidRPr="00AD7CA2" w:rsidRDefault="00AD7CA2" w:rsidP="00AD7CA2">
      <w:pPr>
        <w:pStyle w:val="Output"/>
        <w:rPr>
          <w:color w:val="4C483D" w:themeColor="text2"/>
        </w:rPr>
      </w:pPr>
      <w:r w:rsidRPr="00AD7CA2">
        <w:rPr>
          <w:color w:val="000000"/>
        </w:rPr>
        <w:tab/>
        <w:t xml:space="preserve"> </w:t>
      </w:r>
      <w:r w:rsidRPr="00AD7CA2">
        <w:t>@Primary</w:t>
      </w:r>
    </w:p>
    <w:p w14:paraId="2995D8F6" w14:textId="77777777" w:rsidR="00AD7CA2" w:rsidRPr="00AD7CA2" w:rsidRDefault="00AD7CA2" w:rsidP="00AD7CA2">
      <w:pPr>
        <w:pStyle w:val="Output"/>
        <w:rPr>
          <w:color w:val="4C483D" w:themeColor="text2"/>
        </w:rPr>
      </w:pPr>
      <w:r w:rsidRPr="00AD7CA2">
        <w:rPr>
          <w:color w:val="000000"/>
        </w:rPr>
        <w:tab/>
        <w:t xml:space="preserve"> </w:t>
      </w:r>
      <w:r w:rsidRPr="00AD7CA2">
        <w:t>@Bean</w:t>
      </w:r>
      <w:r w:rsidRPr="00AD7CA2">
        <w:rPr>
          <w:color w:val="000000"/>
        </w:rPr>
        <w:t xml:space="preserve">(name = </w:t>
      </w:r>
      <w:r w:rsidRPr="00AD7CA2">
        <w:rPr>
          <w:color w:val="2A00FF"/>
        </w:rPr>
        <w:t>"mysqlEntityManager"</w:t>
      </w:r>
      <w:r w:rsidRPr="00AD7CA2">
        <w:rPr>
          <w:color w:val="000000"/>
        </w:rPr>
        <w:t>)</w:t>
      </w:r>
    </w:p>
    <w:p w14:paraId="74B10ED6" w14:textId="77777777" w:rsidR="00AD7CA2" w:rsidRPr="00AD7CA2" w:rsidRDefault="00AD7CA2" w:rsidP="00AD7CA2">
      <w:pPr>
        <w:pStyle w:val="Output"/>
        <w:rPr>
          <w:color w:val="4C483D" w:themeColor="text2"/>
        </w:rPr>
      </w:pPr>
      <w:r w:rsidRPr="00AD7CA2">
        <w:rPr>
          <w:color w:val="000000"/>
        </w:rPr>
        <w:tab/>
        <w:t xml:space="preserve"> </w:t>
      </w:r>
      <w:r w:rsidRPr="00AD7CA2">
        <w:rPr>
          <w:b/>
          <w:bCs/>
          <w:color w:val="7F0055"/>
        </w:rPr>
        <w:t>public</w:t>
      </w:r>
      <w:r w:rsidRPr="00AD7CA2">
        <w:rPr>
          <w:color w:val="000000"/>
        </w:rPr>
        <w:t xml:space="preserve"> LocalContainerEntityManagerFactoryBean</w:t>
      </w:r>
      <w:r w:rsidRPr="00AD7CA2">
        <w:rPr>
          <w:color w:val="000000"/>
        </w:rPr>
        <w:tab/>
        <w:t xml:space="preserve">mysqlEnityManager(EntityManagerFactoryBuilder </w:t>
      </w:r>
      <w:r w:rsidRPr="00AD7CA2">
        <w:rPr>
          <w:color w:val="6A3E3E"/>
        </w:rPr>
        <w:t>builder</w:t>
      </w:r>
      <w:r w:rsidRPr="00AD7CA2">
        <w:rPr>
          <w:color w:val="000000"/>
        </w:rPr>
        <w:t xml:space="preserve">,  </w:t>
      </w:r>
      <w:r w:rsidRPr="00AD7CA2">
        <w:t>@Qualifier</w:t>
      </w:r>
      <w:r w:rsidRPr="00AD7CA2">
        <w:rPr>
          <w:color w:val="000000"/>
        </w:rPr>
        <w:t>(</w:t>
      </w:r>
      <w:r w:rsidRPr="00AD7CA2">
        <w:rPr>
          <w:color w:val="2A00FF"/>
        </w:rPr>
        <w:t>"mysqlDatasource"</w:t>
      </w:r>
      <w:r w:rsidRPr="00AD7CA2">
        <w:rPr>
          <w:color w:val="000000"/>
        </w:rPr>
        <w:t xml:space="preserve">) DataSource </w:t>
      </w:r>
      <w:r w:rsidRPr="00AD7CA2">
        <w:rPr>
          <w:color w:val="6A3E3E"/>
        </w:rPr>
        <w:t>dataSource</w:t>
      </w:r>
      <w:r w:rsidRPr="00AD7CA2">
        <w:rPr>
          <w:color w:val="000000"/>
        </w:rPr>
        <w:t>) {</w:t>
      </w:r>
    </w:p>
    <w:p w14:paraId="47930DCB" w14:textId="77777777" w:rsidR="00AD7CA2" w:rsidRPr="00AD7CA2" w:rsidRDefault="00AD7CA2" w:rsidP="00AD7CA2">
      <w:pPr>
        <w:pStyle w:val="Output"/>
        <w:rPr>
          <w:color w:val="4C483D" w:themeColor="text2"/>
        </w:rPr>
      </w:pPr>
      <w:r w:rsidRPr="00AD7CA2">
        <w:rPr>
          <w:color w:val="000000"/>
        </w:rPr>
        <w:tab/>
        <w:t xml:space="preserve">  </w:t>
      </w:r>
      <w:r w:rsidRPr="00AD7CA2">
        <w:rPr>
          <w:b/>
          <w:bCs/>
          <w:color w:val="7F0055"/>
        </w:rPr>
        <w:t>return</w:t>
      </w:r>
      <w:r w:rsidRPr="00AD7CA2">
        <w:rPr>
          <w:color w:val="000000"/>
        </w:rPr>
        <w:t xml:space="preserve"> </w:t>
      </w:r>
      <w:r w:rsidRPr="00AD7CA2">
        <w:rPr>
          <w:color w:val="6A3E3E"/>
        </w:rPr>
        <w:t>builder</w:t>
      </w:r>
      <w:r w:rsidRPr="00AD7CA2">
        <w:rPr>
          <w:color w:val="000000"/>
        </w:rPr>
        <w:t>.dataSource(</w:t>
      </w:r>
      <w:r w:rsidRPr="00AD7CA2">
        <w:rPr>
          <w:color w:val="6A3E3E"/>
        </w:rPr>
        <w:t>dataSource</w:t>
      </w:r>
      <w:r w:rsidRPr="00AD7CA2">
        <w:rPr>
          <w:color w:val="000000"/>
        </w:rPr>
        <w:t>)</w:t>
      </w:r>
    </w:p>
    <w:p w14:paraId="6F850DDE" w14:textId="77777777" w:rsidR="00AD7CA2" w:rsidRPr="00AD7CA2" w:rsidRDefault="00AD7CA2" w:rsidP="00AD7CA2">
      <w:pPr>
        <w:pStyle w:val="Output"/>
        <w:rPr>
          <w:color w:val="4C483D" w:themeColor="text2"/>
        </w:rPr>
      </w:pPr>
      <w:r w:rsidRPr="00AD7CA2">
        <w:rPr>
          <w:color w:val="000000"/>
        </w:rPr>
        <w:tab/>
        <w:t xml:space="preserve">   .packages(</w:t>
      </w:r>
      <w:r w:rsidRPr="00AD7CA2">
        <w:rPr>
          <w:color w:val="2A00FF"/>
        </w:rPr>
        <w:t>"com.mysql.entity"</w:t>
      </w:r>
      <w:r w:rsidRPr="00AD7CA2">
        <w:rPr>
          <w:color w:val="000000"/>
        </w:rPr>
        <w:t>)</w:t>
      </w:r>
    </w:p>
    <w:p w14:paraId="5E71F7C8" w14:textId="77777777" w:rsidR="00AD7CA2" w:rsidRPr="00AD7CA2" w:rsidRDefault="00AD7CA2" w:rsidP="00AD7CA2">
      <w:pPr>
        <w:pStyle w:val="Output"/>
        <w:rPr>
          <w:color w:val="4C483D" w:themeColor="text2"/>
        </w:rPr>
      </w:pPr>
      <w:r w:rsidRPr="00AD7CA2">
        <w:rPr>
          <w:color w:val="000000"/>
        </w:rPr>
        <w:tab/>
        <w:t xml:space="preserve">   .persistenceUnit(</w:t>
      </w:r>
      <w:r w:rsidRPr="00AD7CA2">
        <w:rPr>
          <w:color w:val="2A00FF"/>
        </w:rPr>
        <w:t>"db1"</w:t>
      </w:r>
      <w:r w:rsidRPr="00AD7CA2">
        <w:rPr>
          <w:color w:val="000000"/>
        </w:rPr>
        <w:t>)</w:t>
      </w:r>
    </w:p>
    <w:p w14:paraId="553B907E" w14:textId="77777777" w:rsidR="00AD7CA2" w:rsidRPr="00AD7CA2" w:rsidRDefault="00AD7CA2" w:rsidP="00AD7CA2">
      <w:pPr>
        <w:pStyle w:val="Output"/>
        <w:rPr>
          <w:color w:val="4C483D" w:themeColor="text2"/>
        </w:rPr>
      </w:pPr>
      <w:r w:rsidRPr="00AD7CA2">
        <w:rPr>
          <w:color w:val="000000"/>
        </w:rPr>
        <w:tab/>
        <w:t xml:space="preserve">   .build();</w:t>
      </w:r>
    </w:p>
    <w:p w14:paraId="69230DA2" w14:textId="77777777" w:rsidR="00AD7CA2" w:rsidRPr="00AD7CA2" w:rsidRDefault="00AD7CA2" w:rsidP="00AD7CA2">
      <w:pPr>
        <w:pStyle w:val="Output"/>
        <w:rPr>
          <w:color w:val="4C483D" w:themeColor="text2"/>
        </w:rPr>
      </w:pPr>
      <w:r w:rsidRPr="00AD7CA2">
        <w:rPr>
          <w:color w:val="000000"/>
        </w:rPr>
        <w:tab/>
        <w:t xml:space="preserve"> }</w:t>
      </w:r>
    </w:p>
    <w:p w14:paraId="00CEF438" w14:textId="77777777" w:rsidR="00AD7CA2" w:rsidRPr="00AD7CA2" w:rsidRDefault="00AD7CA2" w:rsidP="00AD7CA2">
      <w:pPr>
        <w:pStyle w:val="Output"/>
        <w:rPr>
          <w:color w:val="4C483D" w:themeColor="text2"/>
        </w:rPr>
      </w:pPr>
    </w:p>
    <w:p w14:paraId="1E7BBF32" w14:textId="77777777" w:rsidR="00AD7CA2" w:rsidRPr="00AD7CA2" w:rsidRDefault="00AD7CA2" w:rsidP="00AD7CA2">
      <w:pPr>
        <w:pStyle w:val="Output"/>
        <w:rPr>
          <w:color w:val="4C483D" w:themeColor="text2"/>
        </w:rPr>
      </w:pPr>
      <w:r w:rsidRPr="00AD7CA2">
        <w:rPr>
          <w:color w:val="000000"/>
        </w:rPr>
        <w:tab/>
        <w:t xml:space="preserve"> </w:t>
      </w:r>
      <w:r w:rsidRPr="00AD7CA2">
        <w:t>@Primary</w:t>
      </w:r>
    </w:p>
    <w:p w14:paraId="0C629325" w14:textId="77777777" w:rsidR="00AD7CA2" w:rsidRPr="00AD7CA2" w:rsidRDefault="00AD7CA2" w:rsidP="00AD7CA2">
      <w:pPr>
        <w:pStyle w:val="Output"/>
        <w:rPr>
          <w:color w:val="4C483D" w:themeColor="text2"/>
        </w:rPr>
      </w:pPr>
      <w:r w:rsidRPr="00AD7CA2">
        <w:rPr>
          <w:color w:val="000000"/>
        </w:rPr>
        <w:tab/>
        <w:t xml:space="preserve"> </w:t>
      </w:r>
      <w:r w:rsidRPr="00AD7CA2">
        <w:t>@Bean</w:t>
      </w:r>
      <w:r w:rsidRPr="00AD7CA2">
        <w:rPr>
          <w:color w:val="000000"/>
        </w:rPr>
        <w:t xml:space="preserve">(name = </w:t>
      </w:r>
      <w:r w:rsidRPr="00AD7CA2">
        <w:rPr>
          <w:color w:val="2A00FF"/>
        </w:rPr>
        <w:t>"mysqlTransactionManager"</w:t>
      </w:r>
      <w:r w:rsidRPr="00AD7CA2">
        <w:rPr>
          <w:color w:val="000000"/>
        </w:rPr>
        <w:t>)</w:t>
      </w:r>
    </w:p>
    <w:p w14:paraId="3CB3B757" w14:textId="77777777" w:rsidR="00AD7CA2" w:rsidRPr="00AD7CA2" w:rsidRDefault="00AD7CA2" w:rsidP="00AD7CA2">
      <w:pPr>
        <w:pStyle w:val="Output"/>
        <w:rPr>
          <w:color w:val="4C483D" w:themeColor="text2"/>
        </w:rPr>
      </w:pPr>
      <w:r w:rsidRPr="00AD7CA2">
        <w:rPr>
          <w:color w:val="000000"/>
        </w:rPr>
        <w:tab/>
        <w:t xml:space="preserve"> </w:t>
      </w:r>
      <w:r w:rsidRPr="00AD7CA2">
        <w:rPr>
          <w:b/>
          <w:bCs/>
          <w:color w:val="7F0055"/>
        </w:rPr>
        <w:t>public</w:t>
      </w:r>
      <w:r w:rsidRPr="00AD7CA2">
        <w:rPr>
          <w:color w:val="000000"/>
        </w:rPr>
        <w:t xml:space="preserve"> PlatformTransactionManager customerTransactionManager(</w:t>
      </w:r>
      <w:r w:rsidRPr="00AD7CA2">
        <w:t>@Qualifier</w:t>
      </w:r>
      <w:r w:rsidRPr="00AD7CA2">
        <w:rPr>
          <w:color w:val="000000"/>
        </w:rPr>
        <w:t>(</w:t>
      </w:r>
      <w:r w:rsidRPr="00AD7CA2">
        <w:rPr>
          <w:color w:val="2A00FF"/>
        </w:rPr>
        <w:t>"mysqlEntityManager"</w:t>
      </w:r>
      <w:r w:rsidRPr="00AD7CA2">
        <w:rPr>
          <w:color w:val="000000"/>
        </w:rPr>
        <w:t xml:space="preserve">) EntityManagerFactory </w:t>
      </w:r>
      <w:r w:rsidRPr="00AD7CA2">
        <w:rPr>
          <w:color w:val="6A3E3E"/>
        </w:rPr>
        <w:t>customerEntityManagerFactory</w:t>
      </w:r>
      <w:r w:rsidRPr="00AD7CA2">
        <w:rPr>
          <w:color w:val="000000"/>
        </w:rPr>
        <w:t>) {</w:t>
      </w:r>
    </w:p>
    <w:p w14:paraId="558D4BF9" w14:textId="77777777" w:rsidR="00AD7CA2" w:rsidRPr="00AD7CA2" w:rsidRDefault="00AD7CA2" w:rsidP="00AD7CA2">
      <w:pPr>
        <w:pStyle w:val="Output"/>
        <w:rPr>
          <w:color w:val="4C483D" w:themeColor="text2"/>
        </w:rPr>
      </w:pPr>
      <w:r w:rsidRPr="00AD7CA2">
        <w:rPr>
          <w:color w:val="000000"/>
        </w:rPr>
        <w:tab/>
        <w:t xml:space="preserve">  </w:t>
      </w:r>
      <w:r w:rsidRPr="00AD7CA2">
        <w:rPr>
          <w:b/>
          <w:bCs/>
          <w:color w:val="7F0055"/>
        </w:rPr>
        <w:t>return</w:t>
      </w:r>
      <w:r w:rsidRPr="00AD7CA2">
        <w:rPr>
          <w:color w:val="000000"/>
        </w:rPr>
        <w:t xml:space="preserve"> </w:t>
      </w:r>
      <w:r w:rsidRPr="00AD7CA2">
        <w:rPr>
          <w:b/>
          <w:bCs/>
          <w:color w:val="7F0055"/>
        </w:rPr>
        <w:t>new</w:t>
      </w:r>
      <w:r w:rsidRPr="00AD7CA2">
        <w:rPr>
          <w:color w:val="000000"/>
        </w:rPr>
        <w:t xml:space="preserve"> JpaTransactionManager(</w:t>
      </w:r>
      <w:r w:rsidRPr="00AD7CA2">
        <w:rPr>
          <w:color w:val="6A3E3E"/>
        </w:rPr>
        <w:t>customerEntityManagerFactory</w:t>
      </w:r>
      <w:r w:rsidRPr="00AD7CA2">
        <w:rPr>
          <w:color w:val="000000"/>
        </w:rPr>
        <w:t>);</w:t>
      </w:r>
    </w:p>
    <w:p w14:paraId="28A87D01" w14:textId="77777777" w:rsidR="00AD7CA2" w:rsidRPr="00AD7CA2" w:rsidRDefault="00AD7CA2" w:rsidP="00AD7CA2">
      <w:pPr>
        <w:pStyle w:val="Output"/>
        <w:rPr>
          <w:color w:val="4C483D" w:themeColor="text2"/>
        </w:rPr>
      </w:pPr>
      <w:r w:rsidRPr="00AD7CA2">
        <w:rPr>
          <w:color w:val="000000"/>
        </w:rPr>
        <w:tab/>
        <w:t xml:space="preserve"> }</w:t>
      </w:r>
      <w:r w:rsidRPr="00AD7CA2">
        <w:rPr>
          <w:color w:val="000000"/>
        </w:rPr>
        <w:tab/>
      </w:r>
    </w:p>
    <w:p w14:paraId="297C9A78" w14:textId="62D05844" w:rsidR="00125283" w:rsidRPr="00AD7CA2" w:rsidRDefault="00AD7CA2" w:rsidP="00AD7CA2">
      <w:pPr>
        <w:pStyle w:val="Output"/>
      </w:pPr>
      <w:r w:rsidRPr="00AD7CA2">
        <w:rPr>
          <w:color w:val="000000"/>
        </w:rPr>
        <w:t>}</w:t>
      </w:r>
    </w:p>
    <w:p w14:paraId="7D81957F" w14:textId="6ABED90A" w:rsidR="00125283" w:rsidRDefault="00125283" w:rsidP="00CB1C79"/>
    <w:p w14:paraId="36995702" w14:textId="5DFBB3C1" w:rsidR="00892168" w:rsidRDefault="00892168" w:rsidP="00892168">
      <w:pPr>
        <w:pStyle w:val="0SyntaxPink"/>
        <w:spacing w:after="0"/>
      </w:pPr>
      <w:r w:rsidRPr="00892168">
        <w:t>MongoDBDataSourceConfig</w:t>
      </w:r>
      <w:r>
        <w:t>.java</w:t>
      </w:r>
    </w:p>
    <w:p w14:paraId="721EF43C" w14:textId="77777777" w:rsidR="00892168" w:rsidRPr="006C2250" w:rsidRDefault="00892168" w:rsidP="00892168">
      <w:pPr>
        <w:pStyle w:val="Output"/>
        <w:rPr>
          <w:color w:val="4C483D" w:themeColor="text2"/>
        </w:rPr>
      </w:pPr>
      <w:r w:rsidRPr="006C2250">
        <w:t>@Configuration</w:t>
      </w:r>
    </w:p>
    <w:p w14:paraId="359192C9" w14:textId="1C2BE9CE" w:rsidR="00892168" w:rsidRPr="006C2250" w:rsidRDefault="00892168" w:rsidP="00892168">
      <w:pPr>
        <w:pStyle w:val="Output"/>
        <w:rPr>
          <w:color w:val="4C483D" w:themeColor="text2"/>
        </w:rPr>
      </w:pPr>
      <w:r w:rsidRPr="006C2250">
        <w:t>@EnableTransactionManagement</w:t>
      </w:r>
    </w:p>
    <w:p w14:paraId="2CB8FEE4" w14:textId="77777777" w:rsidR="00892168" w:rsidRPr="006C2250" w:rsidRDefault="00892168" w:rsidP="00892168">
      <w:pPr>
        <w:pStyle w:val="Output"/>
        <w:rPr>
          <w:color w:val="4C483D" w:themeColor="text2"/>
        </w:rPr>
      </w:pPr>
      <w:r w:rsidRPr="006C2250">
        <w:t>@EnableJpaRepositories</w:t>
      </w:r>
      <w:r w:rsidRPr="006C2250">
        <w:rPr>
          <w:color w:val="000000"/>
        </w:rPr>
        <w:t>(</w:t>
      </w:r>
    </w:p>
    <w:p w14:paraId="50172A73" w14:textId="77777777" w:rsidR="00892168" w:rsidRPr="006C2250" w:rsidRDefault="00892168" w:rsidP="00892168">
      <w:pPr>
        <w:pStyle w:val="Output"/>
        <w:rPr>
          <w:color w:val="4C483D" w:themeColor="text2"/>
        </w:rPr>
      </w:pPr>
      <w:r w:rsidRPr="006C2250">
        <w:rPr>
          <w:color w:val="000000"/>
        </w:rPr>
        <w:t xml:space="preserve"> entityManagerFactoryRef = </w:t>
      </w:r>
      <w:r w:rsidRPr="006C2250">
        <w:rPr>
          <w:color w:val="2A00FF"/>
        </w:rPr>
        <w:t>"mongoEntityManager"</w:t>
      </w:r>
      <w:r w:rsidRPr="006C2250">
        <w:rPr>
          <w:color w:val="000000"/>
        </w:rPr>
        <w:t>,</w:t>
      </w:r>
    </w:p>
    <w:p w14:paraId="23C44B68" w14:textId="77777777" w:rsidR="00892168" w:rsidRPr="006C2250" w:rsidRDefault="00892168" w:rsidP="00892168">
      <w:pPr>
        <w:pStyle w:val="Output"/>
        <w:rPr>
          <w:color w:val="4C483D" w:themeColor="text2"/>
        </w:rPr>
      </w:pPr>
      <w:r w:rsidRPr="006C2250">
        <w:rPr>
          <w:color w:val="000000"/>
        </w:rPr>
        <w:t xml:space="preserve"> transactionManagerRef = </w:t>
      </w:r>
      <w:r w:rsidRPr="006C2250">
        <w:rPr>
          <w:color w:val="2A00FF"/>
        </w:rPr>
        <w:t>"mongoTransactionManager"</w:t>
      </w:r>
      <w:r w:rsidRPr="006C2250">
        <w:rPr>
          <w:color w:val="000000"/>
        </w:rPr>
        <w:t>,</w:t>
      </w:r>
    </w:p>
    <w:p w14:paraId="3C8D8F27" w14:textId="77777777" w:rsidR="00892168" w:rsidRPr="006C2250" w:rsidRDefault="00892168" w:rsidP="00892168">
      <w:pPr>
        <w:pStyle w:val="Output"/>
        <w:rPr>
          <w:color w:val="4C483D" w:themeColor="text2"/>
        </w:rPr>
      </w:pPr>
      <w:r w:rsidRPr="006C2250">
        <w:rPr>
          <w:color w:val="000000"/>
        </w:rPr>
        <w:t xml:space="preserve"> basePackages = {</w:t>
      </w:r>
    </w:p>
    <w:p w14:paraId="1DB991C1" w14:textId="0AE7B3B8" w:rsidR="00892168" w:rsidRPr="006C2250" w:rsidRDefault="00892168" w:rsidP="00892168">
      <w:pPr>
        <w:pStyle w:val="Output"/>
        <w:rPr>
          <w:color w:val="4C483D" w:themeColor="text2"/>
        </w:rPr>
      </w:pPr>
      <w:r w:rsidRPr="006C2250">
        <w:rPr>
          <w:color w:val="000000"/>
        </w:rPr>
        <w:t xml:space="preserve">  </w:t>
      </w:r>
      <w:r w:rsidRPr="006C2250">
        <w:rPr>
          <w:color w:val="2A00FF"/>
        </w:rPr>
        <w:t>"</w:t>
      </w:r>
      <w:r w:rsidR="00430948" w:rsidRPr="00430948">
        <w:rPr>
          <w:rStyle w:val="0SyntaxPinkChar"/>
          <w:b w:val="0"/>
          <w:bCs w:val="0"/>
        </w:rPr>
        <w:t xml:space="preserve"> com.</w:t>
      </w:r>
      <w:r w:rsidR="00430948">
        <w:rPr>
          <w:rStyle w:val="0SyntaxPinkChar"/>
          <w:b w:val="0"/>
          <w:bCs w:val="0"/>
        </w:rPr>
        <w:t>mongo</w:t>
      </w:r>
      <w:r w:rsidR="00430948" w:rsidRPr="00430948">
        <w:rPr>
          <w:rStyle w:val="0SyntaxPinkChar"/>
          <w:b w:val="0"/>
          <w:bCs w:val="0"/>
        </w:rPr>
        <w:t>.repository</w:t>
      </w:r>
      <w:r w:rsidR="00430948" w:rsidRPr="006C2250">
        <w:rPr>
          <w:color w:val="2A00FF"/>
        </w:rPr>
        <w:t xml:space="preserve"> </w:t>
      </w:r>
      <w:r w:rsidRPr="006C2250">
        <w:rPr>
          <w:color w:val="2A00FF"/>
        </w:rPr>
        <w:t>"</w:t>
      </w:r>
    </w:p>
    <w:p w14:paraId="731950A2" w14:textId="77777777" w:rsidR="00892168" w:rsidRPr="006C2250" w:rsidRDefault="00892168" w:rsidP="00892168">
      <w:pPr>
        <w:pStyle w:val="Output"/>
        <w:rPr>
          <w:color w:val="4C483D" w:themeColor="text2"/>
        </w:rPr>
      </w:pPr>
      <w:r w:rsidRPr="006C2250">
        <w:rPr>
          <w:color w:val="000000"/>
        </w:rPr>
        <w:t xml:space="preserve"> }</w:t>
      </w:r>
    </w:p>
    <w:p w14:paraId="2D37478C" w14:textId="77777777" w:rsidR="00892168" w:rsidRPr="006C2250" w:rsidRDefault="00892168" w:rsidP="00892168">
      <w:pPr>
        <w:pStyle w:val="Output"/>
        <w:rPr>
          <w:color w:val="4C483D" w:themeColor="text2"/>
        </w:rPr>
      </w:pPr>
      <w:r w:rsidRPr="006C2250">
        <w:rPr>
          <w:color w:val="000000"/>
        </w:rPr>
        <w:t>)</w:t>
      </w:r>
    </w:p>
    <w:p w14:paraId="400F9D80" w14:textId="273AFD33" w:rsidR="00892168" w:rsidRPr="006C2250" w:rsidRDefault="00892168" w:rsidP="00892168">
      <w:pPr>
        <w:pStyle w:val="Output"/>
        <w:rPr>
          <w:color w:val="4C483D" w:themeColor="text2"/>
        </w:rPr>
      </w:pPr>
      <w:r w:rsidRPr="006C2250">
        <w:rPr>
          <w:b/>
          <w:bCs/>
          <w:color w:val="7F0055"/>
        </w:rPr>
        <w:t>public</w:t>
      </w:r>
      <w:r w:rsidRPr="006C2250">
        <w:rPr>
          <w:color w:val="000000"/>
        </w:rPr>
        <w:t xml:space="preserve"> </w:t>
      </w:r>
      <w:r w:rsidRPr="006C2250">
        <w:rPr>
          <w:b/>
          <w:bCs/>
          <w:color w:val="7F0055"/>
        </w:rPr>
        <w:t>class</w:t>
      </w:r>
      <w:r w:rsidRPr="006C2250">
        <w:rPr>
          <w:color w:val="000000"/>
        </w:rPr>
        <w:t xml:space="preserve"> MongoDBDataSourceConfig {</w:t>
      </w:r>
    </w:p>
    <w:p w14:paraId="321A04E7" w14:textId="77777777" w:rsidR="00892168" w:rsidRPr="006C2250" w:rsidRDefault="00892168" w:rsidP="00892168">
      <w:pPr>
        <w:pStyle w:val="Output"/>
        <w:rPr>
          <w:color w:val="4C483D" w:themeColor="text2"/>
        </w:rPr>
      </w:pPr>
      <w:r w:rsidRPr="006C2250">
        <w:rPr>
          <w:color w:val="000000"/>
        </w:rPr>
        <w:tab/>
      </w:r>
      <w:r w:rsidRPr="006C2250">
        <w:t>@Primary</w:t>
      </w:r>
    </w:p>
    <w:p w14:paraId="2B3ADDBF" w14:textId="77777777" w:rsidR="00892168" w:rsidRPr="006C2250" w:rsidRDefault="00892168" w:rsidP="00892168">
      <w:pPr>
        <w:pStyle w:val="Output"/>
        <w:rPr>
          <w:color w:val="4C483D" w:themeColor="text2"/>
        </w:rPr>
      </w:pPr>
      <w:r w:rsidRPr="006C2250">
        <w:rPr>
          <w:color w:val="000000"/>
        </w:rPr>
        <w:tab/>
        <w:t xml:space="preserve"> </w:t>
      </w:r>
      <w:r w:rsidRPr="006C2250">
        <w:t>@Bean</w:t>
      </w:r>
      <w:r w:rsidRPr="006C2250">
        <w:rPr>
          <w:color w:val="000000"/>
        </w:rPr>
        <w:t xml:space="preserve">(name = </w:t>
      </w:r>
      <w:r w:rsidRPr="006C2250">
        <w:rPr>
          <w:color w:val="2A00FF"/>
        </w:rPr>
        <w:t>"mongoDatasource"</w:t>
      </w:r>
      <w:r w:rsidRPr="006C2250">
        <w:rPr>
          <w:color w:val="000000"/>
        </w:rPr>
        <w:t>)</w:t>
      </w:r>
    </w:p>
    <w:p w14:paraId="0C59BB56" w14:textId="77777777" w:rsidR="00892168" w:rsidRPr="006C2250" w:rsidRDefault="00892168" w:rsidP="00892168">
      <w:pPr>
        <w:pStyle w:val="Output"/>
        <w:rPr>
          <w:color w:val="4C483D" w:themeColor="text2"/>
        </w:rPr>
      </w:pPr>
      <w:r w:rsidRPr="006C2250">
        <w:rPr>
          <w:color w:val="000000"/>
        </w:rPr>
        <w:tab/>
        <w:t xml:space="preserve"> </w:t>
      </w:r>
      <w:r w:rsidRPr="006C2250">
        <w:t>@ConfigurationProperties</w:t>
      </w:r>
      <w:r w:rsidRPr="006C2250">
        <w:rPr>
          <w:color w:val="000000"/>
        </w:rPr>
        <w:t xml:space="preserve">(prefix = </w:t>
      </w:r>
      <w:r w:rsidRPr="006C2250">
        <w:rPr>
          <w:color w:val="2A00FF"/>
        </w:rPr>
        <w:t>"spring.mongo"</w:t>
      </w:r>
      <w:r w:rsidRPr="006C2250">
        <w:rPr>
          <w:color w:val="000000"/>
        </w:rPr>
        <w:t>)</w:t>
      </w:r>
    </w:p>
    <w:p w14:paraId="697488A3" w14:textId="77777777" w:rsidR="00892168" w:rsidRPr="006C2250" w:rsidRDefault="00892168" w:rsidP="00892168">
      <w:pPr>
        <w:pStyle w:val="Output"/>
        <w:rPr>
          <w:color w:val="4C483D" w:themeColor="text2"/>
        </w:rPr>
      </w:pPr>
      <w:r w:rsidRPr="006C2250">
        <w:rPr>
          <w:color w:val="000000"/>
        </w:rPr>
        <w:tab/>
        <w:t xml:space="preserve"> </w:t>
      </w:r>
      <w:r w:rsidRPr="006C2250">
        <w:rPr>
          <w:b/>
          <w:bCs/>
          <w:color w:val="7F0055"/>
        </w:rPr>
        <w:t>public</w:t>
      </w:r>
      <w:r w:rsidRPr="006C2250">
        <w:rPr>
          <w:color w:val="000000"/>
        </w:rPr>
        <w:t xml:space="preserve"> </w:t>
      </w:r>
      <w:r w:rsidRPr="006C2250">
        <w:rPr>
          <w:color w:val="000000"/>
          <w:shd w:val="clear" w:color="auto" w:fill="D4D4D4"/>
        </w:rPr>
        <w:t>DataSource</w:t>
      </w:r>
      <w:r w:rsidRPr="006C2250">
        <w:rPr>
          <w:color w:val="000000"/>
        </w:rPr>
        <w:t xml:space="preserve"> mongoDatasource() {</w:t>
      </w:r>
    </w:p>
    <w:p w14:paraId="36AAD079" w14:textId="77777777" w:rsidR="00892168" w:rsidRPr="006C2250" w:rsidRDefault="00892168" w:rsidP="00892168">
      <w:pPr>
        <w:pStyle w:val="Output"/>
        <w:rPr>
          <w:color w:val="4C483D" w:themeColor="text2"/>
        </w:rPr>
      </w:pPr>
      <w:r w:rsidRPr="006C2250">
        <w:rPr>
          <w:color w:val="000000"/>
        </w:rPr>
        <w:tab/>
        <w:t xml:space="preserve">  </w:t>
      </w:r>
      <w:r w:rsidRPr="006C2250">
        <w:rPr>
          <w:b/>
          <w:bCs/>
          <w:color w:val="7F0055"/>
          <w:shd w:val="clear" w:color="auto" w:fill="D4D4D4"/>
        </w:rPr>
        <w:t>return</w:t>
      </w:r>
      <w:r w:rsidRPr="006C2250">
        <w:rPr>
          <w:color w:val="000000"/>
          <w:shd w:val="clear" w:color="auto" w:fill="D4D4D4"/>
        </w:rPr>
        <w:t xml:space="preserve"> DataSourceBuilder.</w:t>
      </w:r>
      <w:r w:rsidRPr="006C2250">
        <w:rPr>
          <w:i/>
          <w:iCs/>
          <w:color w:val="000000"/>
          <w:shd w:val="clear" w:color="auto" w:fill="D4D4D4"/>
        </w:rPr>
        <w:t>create</w:t>
      </w:r>
      <w:r w:rsidRPr="006C2250">
        <w:rPr>
          <w:color w:val="000000"/>
          <w:shd w:val="clear" w:color="auto" w:fill="D4D4D4"/>
        </w:rPr>
        <w:t>().build();</w:t>
      </w:r>
    </w:p>
    <w:p w14:paraId="520C8414" w14:textId="77777777" w:rsidR="00892168" w:rsidRPr="006C2250" w:rsidRDefault="00892168" w:rsidP="00892168">
      <w:pPr>
        <w:pStyle w:val="Output"/>
        <w:rPr>
          <w:color w:val="4C483D" w:themeColor="text2"/>
        </w:rPr>
      </w:pPr>
      <w:r w:rsidRPr="006C2250">
        <w:rPr>
          <w:color w:val="000000"/>
        </w:rPr>
        <w:tab/>
        <w:t xml:space="preserve"> }</w:t>
      </w:r>
    </w:p>
    <w:p w14:paraId="4533D01A" w14:textId="77777777" w:rsidR="00892168" w:rsidRPr="006C2250" w:rsidRDefault="00892168" w:rsidP="00892168">
      <w:pPr>
        <w:pStyle w:val="Output"/>
        <w:rPr>
          <w:color w:val="4C483D" w:themeColor="text2"/>
        </w:rPr>
      </w:pPr>
    </w:p>
    <w:p w14:paraId="6FC3514E" w14:textId="77777777" w:rsidR="00892168" w:rsidRPr="006C2250" w:rsidRDefault="00892168" w:rsidP="00892168">
      <w:pPr>
        <w:pStyle w:val="Output"/>
        <w:rPr>
          <w:color w:val="4C483D" w:themeColor="text2"/>
        </w:rPr>
      </w:pPr>
      <w:r w:rsidRPr="006C2250">
        <w:rPr>
          <w:color w:val="000000"/>
        </w:rPr>
        <w:tab/>
        <w:t xml:space="preserve"> </w:t>
      </w:r>
      <w:r w:rsidRPr="006C2250">
        <w:t>@Primary</w:t>
      </w:r>
    </w:p>
    <w:p w14:paraId="331311B3" w14:textId="77777777" w:rsidR="00892168" w:rsidRPr="006C2250" w:rsidRDefault="00892168" w:rsidP="00892168">
      <w:pPr>
        <w:pStyle w:val="Output"/>
        <w:rPr>
          <w:color w:val="4C483D" w:themeColor="text2"/>
        </w:rPr>
      </w:pPr>
      <w:r w:rsidRPr="006C2250">
        <w:rPr>
          <w:color w:val="000000"/>
        </w:rPr>
        <w:tab/>
        <w:t xml:space="preserve"> </w:t>
      </w:r>
      <w:r w:rsidRPr="006C2250">
        <w:t>@Bean</w:t>
      </w:r>
      <w:r w:rsidRPr="006C2250">
        <w:rPr>
          <w:color w:val="000000"/>
        </w:rPr>
        <w:t xml:space="preserve">(name = </w:t>
      </w:r>
      <w:r w:rsidRPr="006C2250">
        <w:rPr>
          <w:color w:val="2A00FF"/>
        </w:rPr>
        <w:t>"mongoEntityManager"</w:t>
      </w:r>
      <w:r w:rsidRPr="006C2250">
        <w:rPr>
          <w:color w:val="000000"/>
        </w:rPr>
        <w:t>)</w:t>
      </w:r>
    </w:p>
    <w:p w14:paraId="7D9ADD4F" w14:textId="77777777" w:rsidR="00892168" w:rsidRPr="006C2250" w:rsidRDefault="00892168" w:rsidP="00892168">
      <w:pPr>
        <w:pStyle w:val="Output"/>
        <w:rPr>
          <w:color w:val="4C483D" w:themeColor="text2"/>
        </w:rPr>
      </w:pPr>
      <w:r w:rsidRPr="006C2250">
        <w:rPr>
          <w:color w:val="000000"/>
        </w:rPr>
        <w:lastRenderedPageBreak/>
        <w:tab/>
        <w:t xml:space="preserve"> </w:t>
      </w:r>
      <w:r w:rsidRPr="006C2250">
        <w:rPr>
          <w:b/>
          <w:bCs/>
          <w:color w:val="7F0055"/>
        </w:rPr>
        <w:t>public</w:t>
      </w:r>
      <w:r w:rsidRPr="006C2250">
        <w:rPr>
          <w:color w:val="000000"/>
        </w:rPr>
        <w:t xml:space="preserve"> LocalContainerEntityManagerFactoryBean</w:t>
      </w:r>
      <w:r w:rsidRPr="006C2250">
        <w:rPr>
          <w:color w:val="000000"/>
        </w:rPr>
        <w:tab/>
        <w:t xml:space="preserve">mongoEnityManager(EntityManagerFactoryBuilder </w:t>
      </w:r>
      <w:r w:rsidRPr="006C2250">
        <w:rPr>
          <w:color w:val="6A3E3E"/>
        </w:rPr>
        <w:t>builder</w:t>
      </w:r>
      <w:r w:rsidRPr="006C2250">
        <w:rPr>
          <w:color w:val="000000"/>
        </w:rPr>
        <w:t xml:space="preserve">,  </w:t>
      </w:r>
      <w:r w:rsidRPr="006C2250">
        <w:t>@Qualifier</w:t>
      </w:r>
      <w:r w:rsidRPr="006C2250">
        <w:rPr>
          <w:color w:val="000000"/>
        </w:rPr>
        <w:t>(</w:t>
      </w:r>
      <w:r w:rsidRPr="006C2250">
        <w:rPr>
          <w:color w:val="2A00FF"/>
        </w:rPr>
        <w:t>"mongoDatasource"</w:t>
      </w:r>
      <w:r w:rsidRPr="006C2250">
        <w:rPr>
          <w:color w:val="000000"/>
        </w:rPr>
        <w:t xml:space="preserve">) DataSource </w:t>
      </w:r>
      <w:r w:rsidRPr="006C2250">
        <w:rPr>
          <w:color w:val="6A3E3E"/>
        </w:rPr>
        <w:t>dataSource</w:t>
      </w:r>
      <w:r w:rsidRPr="006C2250">
        <w:rPr>
          <w:color w:val="000000"/>
        </w:rPr>
        <w:t>) {</w:t>
      </w:r>
    </w:p>
    <w:p w14:paraId="3929255F" w14:textId="77777777" w:rsidR="00892168" w:rsidRPr="006C2250" w:rsidRDefault="00892168" w:rsidP="00892168">
      <w:pPr>
        <w:pStyle w:val="Output"/>
        <w:rPr>
          <w:color w:val="4C483D" w:themeColor="text2"/>
        </w:rPr>
      </w:pPr>
      <w:r w:rsidRPr="006C2250">
        <w:rPr>
          <w:color w:val="000000"/>
        </w:rPr>
        <w:tab/>
        <w:t xml:space="preserve">  </w:t>
      </w:r>
      <w:r w:rsidRPr="006C2250">
        <w:rPr>
          <w:b/>
          <w:bCs/>
          <w:color w:val="7F0055"/>
        </w:rPr>
        <w:t>return</w:t>
      </w:r>
      <w:r w:rsidRPr="006C2250">
        <w:rPr>
          <w:color w:val="000000"/>
        </w:rPr>
        <w:t xml:space="preserve"> </w:t>
      </w:r>
      <w:r w:rsidRPr="006C2250">
        <w:rPr>
          <w:color w:val="6A3E3E"/>
        </w:rPr>
        <w:t>builder</w:t>
      </w:r>
      <w:r w:rsidRPr="006C2250">
        <w:rPr>
          <w:color w:val="000000"/>
        </w:rPr>
        <w:t>.dataSource(</w:t>
      </w:r>
      <w:r w:rsidRPr="006C2250">
        <w:rPr>
          <w:color w:val="6A3E3E"/>
        </w:rPr>
        <w:t>dataSource</w:t>
      </w:r>
      <w:r w:rsidRPr="006C2250">
        <w:rPr>
          <w:color w:val="000000"/>
        </w:rPr>
        <w:t>)</w:t>
      </w:r>
    </w:p>
    <w:p w14:paraId="7A8B8925" w14:textId="77777777" w:rsidR="00892168" w:rsidRPr="006C2250" w:rsidRDefault="00892168" w:rsidP="00892168">
      <w:pPr>
        <w:pStyle w:val="Output"/>
        <w:rPr>
          <w:color w:val="4C483D" w:themeColor="text2"/>
        </w:rPr>
      </w:pPr>
      <w:r w:rsidRPr="006C2250">
        <w:rPr>
          <w:color w:val="000000"/>
        </w:rPr>
        <w:tab/>
        <w:t xml:space="preserve">   .packages(</w:t>
      </w:r>
      <w:r w:rsidRPr="006C2250">
        <w:rPr>
          <w:color w:val="2A00FF"/>
        </w:rPr>
        <w:t>"com.mongo.entity"</w:t>
      </w:r>
      <w:r w:rsidRPr="006C2250">
        <w:rPr>
          <w:color w:val="000000"/>
        </w:rPr>
        <w:t>)</w:t>
      </w:r>
    </w:p>
    <w:p w14:paraId="56195643" w14:textId="77777777" w:rsidR="00892168" w:rsidRPr="006C2250" w:rsidRDefault="00892168" w:rsidP="00892168">
      <w:pPr>
        <w:pStyle w:val="Output"/>
        <w:rPr>
          <w:color w:val="4C483D" w:themeColor="text2"/>
        </w:rPr>
      </w:pPr>
      <w:r w:rsidRPr="006C2250">
        <w:rPr>
          <w:color w:val="000000"/>
        </w:rPr>
        <w:tab/>
        <w:t xml:space="preserve">   .persistenceUnit(</w:t>
      </w:r>
      <w:r w:rsidRPr="006C2250">
        <w:rPr>
          <w:color w:val="2A00FF"/>
        </w:rPr>
        <w:t>"db1"</w:t>
      </w:r>
      <w:r w:rsidRPr="006C2250">
        <w:rPr>
          <w:color w:val="000000"/>
        </w:rPr>
        <w:t>)</w:t>
      </w:r>
    </w:p>
    <w:p w14:paraId="250F3211" w14:textId="77777777" w:rsidR="00892168" w:rsidRPr="006C2250" w:rsidRDefault="00892168" w:rsidP="00892168">
      <w:pPr>
        <w:pStyle w:val="Output"/>
        <w:rPr>
          <w:color w:val="4C483D" w:themeColor="text2"/>
        </w:rPr>
      </w:pPr>
      <w:r w:rsidRPr="006C2250">
        <w:rPr>
          <w:color w:val="000000"/>
        </w:rPr>
        <w:tab/>
        <w:t xml:space="preserve">   .build();</w:t>
      </w:r>
    </w:p>
    <w:p w14:paraId="530074F7" w14:textId="77777777" w:rsidR="00892168" w:rsidRPr="006C2250" w:rsidRDefault="00892168" w:rsidP="00892168">
      <w:pPr>
        <w:pStyle w:val="Output"/>
        <w:rPr>
          <w:color w:val="4C483D" w:themeColor="text2"/>
        </w:rPr>
      </w:pPr>
      <w:r w:rsidRPr="006C2250">
        <w:rPr>
          <w:color w:val="000000"/>
        </w:rPr>
        <w:tab/>
        <w:t xml:space="preserve"> }</w:t>
      </w:r>
    </w:p>
    <w:p w14:paraId="539409D0" w14:textId="77777777" w:rsidR="00892168" w:rsidRPr="006C2250" w:rsidRDefault="00892168" w:rsidP="00892168">
      <w:pPr>
        <w:pStyle w:val="Output"/>
        <w:rPr>
          <w:color w:val="4C483D" w:themeColor="text2"/>
        </w:rPr>
      </w:pPr>
    </w:p>
    <w:p w14:paraId="7149417B" w14:textId="77777777" w:rsidR="00892168" w:rsidRPr="006C2250" w:rsidRDefault="00892168" w:rsidP="00892168">
      <w:pPr>
        <w:pStyle w:val="Output"/>
        <w:rPr>
          <w:color w:val="4C483D" w:themeColor="text2"/>
        </w:rPr>
      </w:pPr>
      <w:r w:rsidRPr="006C2250">
        <w:rPr>
          <w:color w:val="000000"/>
        </w:rPr>
        <w:tab/>
        <w:t xml:space="preserve"> </w:t>
      </w:r>
      <w:r w:rsidRPr="006C2250">
        <w:t>@Primary</w:t>
      </w:r>
    </w:p>
    <w:p w14:paraId="2262127B" w14:textId="77777777" w:rsidR="00892168" w:rsidRPr="006C2250" w:rsidRDefault="00892168" w:rsidP="00892168">
      <w:pPr>
        <w:pStyle w:val="Output"/>
        <w:rPr>
          <w:color w:val="4C483D" w:themeColor="text2"/>
        </w:rPr>
      </w:pPr>
      <w:r w:rsidRPr="006C2250">
        <w:rPr>
          <w:color w:val="000000"/>
        </w:rPr>
        <w:tab/>
        <w:t xml:space="preserve"> </w:t>
      </w:r>
      <w:r w:rsidRPr="006C2250">
        <w:t>@Bean</w:t>
      </w:r>
      <w:r w:rsidRPr="006C2250">
        <w:rPr>
          <w:color w:val="000000"/>
        </w:rPr>
        <w:t xml:space="preserve">(name = </w:t>
      </w:r>
      <w:r w:rsidRPr="006C2250">
        <w:rPr>
          <w:color w:val="2A00FF"/>
        </w:rPr>
        <w:t>"mongoTransactionManager"</w:t>
      </w:r>
      <w:r w:rsidRPr="006C2250">
        <w:rPr>
          <w:color w:val="000000"/>
        </w:rPr>
        <w:t>)</w:t>
      </w:r>
    </w:p>
    <w:p w14:paraId="276BC9D5" w14:textId="77777777" w:rsidR="00892168" w:rsidRPr="006C2250" w:rsidRDefault="00892168" w:rsidP="00892168">
      <w:pPr>
        <w:pStyle w:val="Output"/>
        <w:rPr>
          <w:color w:val="4C483D" w:themeColor="text2"/>
        </w:rPr>
      </w:pPr>
      <w:r w:rsidRPr="006C2250">
        <w:rPr>
          <w:color w:val="000000"/>
        </w:rPr>
        <w:tab/>
        <w:t xml:space="preserve"> </w:t>
      </w:r>
      <w:r w:rsidRPr="006C2250">
        <w:rPr>
          <w:b/>
          <w:bCs/>
          <w:color w:val="7F0055"/>
        </w:rPr>
        <w:t>public</w:t>
      </w:r>
      <w:r w:rsidRPr="006C2250">
        <w:rPr>
          <w:color w:val="000000"/>
        </w:rPr>
        <w:t xml:space="preserve"> PlatformTransactionManager customerTransactionManager(</w:t>
      </w:r>
      <w:r w:rsidRPr="006C2250">
        <w:t>@Qualifier</w:t>
      </w:r>
      <w:r w:rsidRPr="006C2250">
        <w:rPr>
          <w:color w:val="000000"/>
        </w:rPr>
        <w:t>(</w:t>
      </w:r>
      <w:r w:rsidRPr="006C2250">
        <w:rPr>
          <w:color w:val="2A00FF"/>
        </w:rPr>
        <w:t>"mongoEntityManager"</w:t>
      </w:r>
      <w:r w:rsidRPr="006C2250">
        <w:rPr>
          <w:color w:val="000000"/>
        </w:rPr>
        <w:t xml:space="preserve">) EntityManagerFactory </w:t>
      </w:r>
      <w:r w:rsidRPr="006C2250">
        <w:rPr>
          <w:color w:val="6A3E3E"/>
        </w:rPr>
        <w:t>customerEntityManagerFactory</w:t>
      </w:r>
      <w:r w:rsidRPr="006C2250">
        <w:rPr>
          <w:color w:val="000000"/>
        </w:rPr>
        <w:t>) {</w:t>
      </w:r>
    </w:p>
    <w:p w14:paraId="6D2ABF5A" w14:textId="77777777" w:rsidR="00892168" w:rsidRPr="006C2250" w:rsidRDefault="00892168" w:rsidP="00892168">
      <w:pPr>
        <w:pStyle w:val="Output"/>
        <w:rPr>
          <w:color w:val="4C483D" w:themeColor="text2"/>
        </w:rPr>
      </w:pPr>
      <w:r w:rsidRPr="006C2250">
        <w:rPr>
          <w:color w:val="000000"/>
        </w:rPr>
        <w:tab/>
        <w:t xml:space="preserve">  </w:t>
      </w:r>
      <w:r w:rsidRPr="006C2250">
        <w:rPr>
          <w:b/>
          <w:bCs/>
          <w:color w:val="7F0055"/>
        </w:rPr>
        <w:t>return</w:t>
      </w:r>
      <w:r w:rsidRPr="006C2250">
        <w:rPr>
          <w:color w:val="000000"/>
        </w:rPr>
        <w:t xml:space="preserve"> </w:t>
      </w:r>
      <w:r w:rsidRPr="006C2250">
        <w:rPr>
          <w:b/>
          <w:bCs/>
          <w:color w:val="7F0055"/>
        </w:rPr>
        <w:t>new</w:t>
      </w:r>
      <w:r w:rsidRPr="006C2250">
        <w:rPr>
          <w:color w:val="000000"/>
        </w:rPr>
        <w:t xml:space="preserve"> JpaTransactionManager(</w:t>
      </w:r>
      <w:r w:rsidRPr="006C2250">
        <w:rPr>
          <w:color w:val="6A3E3E"/>
        </w:rPr>
        <w:t>customerEntityManagerFactory</w:t>
      </w:r>
      <w:r w:rsidRPr="006C2250">
        <w:rPr>
          <w:color w:val="000000"/>
        </w:rPr>
        <w:t>);</w:t>
      </w:r>
    </w:p>
    <w:p w14:paraId="1BFBCAC5" w14:textId="77777777" w:rsidR="00892168" w:rsidRPr="006C2250" w:rsidRDefault="00892168" w:rsidP="00892168">
      <w:pPr>
        <w:pStyle w:val="Output"/>
        <w:rPr>
          <w:color w:val="4C483D" w:themeColor="text2"/>
        </w:rPr>
      </w:pPr>
      <w:r w:rsidRPr="006C2250">
        <w:rPr>
          <w:color w:val="000000"/>
        </w:rPr>
        <w:tab/>
        <w:t xml:space="preserve"> }</w:t>
      </w:r>
      <w:r w:rsidRPr="006C2250">
        <w:rPr>
          <w:color w:val="000000"/>
        </w:rPr>
        <w:tab/>
      </w:r>
    </w:p>
    <w:p w14:paraId="259EB0C6" w14:textId="77777777" w:rsidR="00892168" w:rsidRPr="006C2250" w:rsidRDefault="00892168" w:rsidP="00892168">
      <w:pPr>
        <w:pStyle w:val="Output"/>
        <w:rPr>
          <w:color w:val="4C483D" w:themeColor="text2"/>
        </w:rPr>
      </w:pPr>
      <w:r w:rsidRPr="006C2250">
        <w:rPr>
          <w:color w:val="000000"/>
        </w:rPr>
        <w:t>}</w:t>
      </w:r>
    </w:p>
    <w:p w14:paraId="15D45591" w14:textId="0178A072" w:rsidR="00125283" w:rsidRDefault="00125283" w:rsidP="00053890">
      <w:pPr>
        <w:spacing w:after="0"/>
      </w:pPr>
    </w:p>
    <w:p w14:paraId="0BAFE2F9" w14:textId="57E82C39" w:rsidR="006A3B70" w:rsidRDefault="006A3B70" w:rsidP="00336DCB">
      <w:pPr>
        <w:spacing w:after="0"/>
      </w:pPr>
      <w:r>
        <w:t xml:space="preserve">Now if we use Repository </w:t>
      </w:r>
      <w:r w:rsidR="00336DCB">
        <w:t>classes,</w:t>
      </w:r>
      <w:r>
        <w:t xml:space="preserve"> it will automatically </w:t>
      </w:r>
      <w:r w:rsidR="00336DCB">
        <w:t>be mapped</w:t>
      </w:r>
      <w:r>
        <w:t xml:space="preserve"> to configured databases only</w:t>
      </w:r>
      <w:r w:rsidR="00336DCB">
        <w:t>.</w:t>
      </w:r>
    </w:p>
    <w:p w14:paraId="6D3AAC76" w14:textId="60B1C3AD" w:rsidR="00336DCB" w:rsidRDefault="00336DCB" w:rsidP="00336DCB">
      <w:pPr>
        <w:pStyle w:val="Output"/>
        <w:rPr>
          <w:color w:val="4C483D" w:themeColor="text2"/>
        </w:rPr>
      </w:pPr>
      <w:r>
        <w:rPr>
          <w:b/>
          <w:bCs/>
          <w:color w:val="7F0055"/>
        </w:rPr>
        <w:t>public</w:t>
      </w:r>
      <w:r>
        <w:t xml:space="preserve"> </w:t>
      </w:r>
      <w:r>
        <w:rPr>
          <w:b/>
          <w:bCs/>
          <w:color w:val="7F0055"/>
        </w:rPr>
        <w:t>class</w:t>
      </w:r>
      <w:r>
        <w:t xml:space="preserve"> TestReportController {</w:t>
      </w:r>
    </w:p>
    <w:p w14:paraId="7EF727C5" w14:textId="77777777" w:rsidR="00336DCB" w:rsidRDefault="00336DCB" w:rsidP="00336DCB">
      <w:pPr>
        <w:pStyle w:val="Output"/>
        <w:rPr>
          <w:color w:val="4C483D" w:themeColor="text2"/>
        </w:rPr>
      </w:pPr>
      <w:r>
        <w:tab/>
      </w:r>
      <w:r>
        <w:rPr>
          <w:color w:val="646464"/>
        </w:rPr>
        <w:t>@Autowired</w:t>
      </w:r>
    </w:p>
    <w:p w14:paraId="23A06C41" w14:textId="65B80C03" w:rsidR="00336DCB" w:rsidRDefault="00336DCB" w:rsidP="00336DCB">
      <w:pPr>
        <w:pStyle w:val="Output"/>
        <w:rPr>
          <w:color w:val="4C483D" w:themeColor="text2"/>
        </w:rPr>
      </w:pPr>
      <w:r>
        <w:tab/>
      </w:r>
      <w:r w:rsidRPr="00336DCB">
        <w:t>MySQLRepository</w:t>
      </w:r>
      <w:r>
        <w:t xml:space="preserve"> </w:t>
      </w:r>
      <w:r>
        <w:rPr>
          <w:color w:val="0000C0"/>
        </w:rPr>
        <w:t>mysqlRepository</w:t>
      </w:r>
      <w:r>
        <w:t>;</w:t>
      </w:r>
    </w:p>
    <w:p w14:paraId="5C65B45B" w14:textId="77777777" w:rsidR="00336DCB" w:rsidRDefault="00336DCB" w:rsidP="00336DCB">
      <w:pPr>
        <w:pStyle w:val="Output"/>
        <w:rPr>
          <w:color w:val="4C483D" w:themeColor="text2"/>
        </w:rPr>
      </w:pPr>
    </w:p>
    <w:p w14:paraId="44C4F07C" w14:textId="77777777" w:rsidR="00336DCB" w:rsidRDefault="00336DCB" w:rsidP="00336DCB">
      <w:pPr>
        <w:pStyle w:val="Output"/>
        <w:rPr>
          <w:color w:val="4C483D" w:themeColor="text2"/>
        </w:rPr>
      </w:pPr>
      <w:r>
        <w:tab/>
      </w:r>
      <w:r>
        <w:rPr>
          <w:color w:val="646464"/>
        </w:rPr>
        <w:t>@Autowired</w:t>
      </w:r>
    </w:p>
    <w:p w14:paraId="1142F8B9" w14:textId="1EACB5F7" w:rsidR="00336DCB" w:rsidRDefault="00336DCB" w:rsidP="00336DCB">
      <w:pPr>
        <w:pStyle w:val="Output"/>
      </w:pPr>
      <w:r>
        <w:tab/>
      </w:r>
      <w:r w:rsidRPr="00336DCB">
        <w:t xml:space="preserve">MongoRepository </w:t>
      </w:r>
      <w:r>
        <w:rPr>
          <w:color w:val="0000C0"/>
        </w:rPr>
        <w:t>mongoRepository</w:t>
      </w:r>
      <w:r>
        <w:t>;</w:t>
      </w:r>
    </w:p>
    <w:p w14:paraId="203D7759" w14:textId="1FA8A3CB" w:rsidR="00336DCB" w:rsidRDefault="00336DCB" w:rsidP="00336DCB">
      <w:pPr>
        <w:pStyle w:val="Output"/>
      </w:pPr>
      <w:r>
        <w:t>}</w:t>
      </w:r>
    </w:p>
    <w:p w14:paraId="3450F53B" w14:textId="77777777" w:rsidR="00336DCB" w:rsidRDefault="00336DCB" w:rsidP="00053890">
      <w:pPr>
        <w:spacing w:after="0"/>
      </w:pPr>
    </w:p>
    <w:p w14:paraId="0D3EB2BF" w14:textId="77777777" w:rsidR="00B37FB3" w:rsidRDefault="00B37FB3" w:rsidP="00CB1C79"/>
    <w:p w14:paraId="01B7CEEA" w14:textId="7C2AD3F1" w:rsidR="00705044" w:rsidRDefault="00EF1865" w:rsidP="00705044">
      <w:pPr>
        <w:pStyle w:val="Heading1"/>
      </w:pPr>
      <w:bookmarkStart w:id="119" w:name="_Toc98778500"/>
      <w:r>
        <w:t>6</w:t>
      </w:r>
      <w:r w:rsidR="00705044">
        <w:t>. Spring</w:t>
      </w:r>
      <w:r w:rsidR="007D66DE">
        <w:t xml:space="preserve">Boot - </w:t>
      </w:r>
      <w:r w:rsidR="00705044">
        <w:t>Security</w:t>
      </w:r>
      <w:bookmarkEnd w:id="116"/>
      <w:bookmarkEnd w:id="119"/>
    </w:p>
    <w:p w14:paraId="20E72D53" w14:textId="0ACB6137" w:rsidR="003B5C18" w:rsidRDefault="00705044" w:rsidP="00CB1C79">
      <w:r w:rsidRPr="002754E4">
        <w:t xml:space="preserve">Spring Security is a framework that focuses on providing both </w:t>
      </w:r>
      <w:r w:rsidRPr="002754E4">
        <w:rPr>
          <w:b/>
          <w:bCs/>
        </w:rPr>
        <w:t>authentication</w:t>
      </w:r>
      <w:r w:rsidRPr="002754E4">
        <w:t xml:space="preserve"> and </w:t>
      </w:r>
      <w:r w:rsidRPr="002754E4">
        <w:rPr>
          <w:b/>
          <w:bCs/>
        </w:rPr>
        <w:t>authorization</w:t>
      </w:r>
      <w:r w:rsidRPr="002754E4">
        <w:t xml:space="preserve"> (or “access-control”) to Java web application and SOAP/RESTful web services</w:t>
      </w:r>
      <w:r>
        <w:t>.</w:t>
      </w:r>
    </w:p>
    <w:p w14:paraId="05E3A773" w14:textId="77777777" w:rsidR="00705044" w:rsidRDefault="00705044" w:rsidP="00705044">
      <w:r w:rsidRPr="002754E4">
        <w:t xml:space="preserve">Spring Security currently supports integration with all of the following technologies:  </w:t>
      </w:r>
    </w:p>
    <w:p w14:paraId="099B9BE8" w14:textId="77777777" w:rsidR="00705044" w:rsidRDefault="00705044" w:rsidP="00F46707">
      <w:pPr>
        <w:pStyle w:val="ListParagraph"/>
        <w:numPr>
          <w:ilvl w:val="0"/>
          <w:numId w:val="54"/>
        </w:numPr>
        <w:spacing w:after="80"/>
      </w:pPr>
      <w:r w:rsidRPr="00B77218">
        <w:rPr>
          <w:b/>
          <w:bCs/>
        </w:rPr>
        <w:t>HTTP</w:t>
      </w:r>
      <w:r w:rsidRPr="002754E4">
        <w:t xml:space="preserve"> basic access authentication</w:t>
      </w:r>
    </w:p>
    <w:p w14:paraId="31B8BE71" w14:textId="77777777" w:rsidR="00705044" w:rsidRDefault="00705044" w:rsidP="00F46707">
      <w:pPr>
        <w:pStyle w:val="ListParagraph"/>
        <w:numPr>
          <w:ilvl w:val="0"/>
          <w:numId w:val="54"/>
        </w:numPr>
        <w:spacing w:after="80"/>
      </w:pPr>
      <w:r w:rsidRPr="00B77218">
        <w:rPr>
          <w:b/>
          <w:bCs/>
        </w:rPr>
        <w:t>LDAP</w:t>
      </w:r>
      <w:r w:rsidRPr="002754E4">
        <w:t xml:space="preserve"> system</w:t>
      </w:r>
    </w:p>
    <w:p w14:paraId="176EC082" w14:textId="77777777" w:rsidR="00705044" w:rsidRDefault="00705044" w:rsidP="00F46707">
      <w:pPr>
        <w:pStyle w:val="ListParagraph"/>
        <w:numPr>
          <w:ilvl w:val="0"/>
          <w:numId w:val="54"/>
        </w:numPr>
        <w:spacing w:after="80"/>
      </w:pPr>
      <w:r w:rsidRPr="00B77218">
        <w:rPr>
          <w:b/>
          <w:bCs/>
        </w:rPr>
        <w:t>OpenID</w:t>
      </w:r>
      <w:r w:rsidRPr="002754E4">
        <w:t xml:space="preserve"> identity providers</w:t>
      </w:r>
      <w:r>
        <w:t xml:space="preserve"> – Google, Facebook etc</w:t>
      </w:r>
    </w:p>
    <w:p w14:paraId="0EDBEB55" w14:textId="77777777" w:rsidR="00705044" w:rsidRPr="00B77218" w:rsidRDefault="00705044" w:rsidP="00F46707">
      <w:pPr>
        <w:pStyle w:val="ListParagraph"/>
        <w:numPr>
          <w:ilvl w:val="0"/>
          <w:numId w:val="54"/>
        </w:numPr>
        <w:spacing w:after="80"/>
      </w:pPr>
      <w:r w:rsidRPr="00B77218">
        <w:rPr>
          <w:b/>
          <w:bCs/>
        </w:rPr>
        <w:t>JAAS</w:t>
      </w:r>
      <w:r w:rsidRPr="002754E4">
        <w:t xml:space="preserve"> API:</w:t>
      </w:r>
      <w:r w:rsidRPr="00B77218">
        <w:t xml:space="preserve"> JAAS stands for Java Authentication and Authorization Service. This is a pluggable module which is implemented in Java and the Spring Security Framework uses it for its authentication purposes.</w:t>
      </w:r>
    </w:p>
    <w:p w14:paraId="25DFE6E2" w14:textId="77777777" w:rsidR="00705044" w:rsidRDefault="00705044" w:rsidP="00F46707">
      <w:pPr>
        <w:pStyle w:val="ListParagraph"/>
        <w:numPr>
          <w:ilvl w:val="0"/>
          <w:numId w:val="54"/>
        </w:numPr>
        <w:spacing w:after="80"/>
      </w:pPr>
      <w:r w:rsidRPr="00B77218">
        <w:rPr>
          <w:b/>
          <w:bCs/>
        </w:rPr>
        <w:t>Single Sign-On</w:t>
      </w:r>
      <w:r>
        <w:t xml:space="preserve">: </w:t>
      </w:r>
      <w:r w:rsidRPr="00407CDF">
        <w:t>This allows the user to get access to multiple applications with only one account (username and password).</w:t>
      </w:r>
    </w:p>
    <w:p w14:paraId="19A93F20" w14:textId="77777777" w:rsidR="00705044" w:rsidRDefault="00705044" w:rsidP="00F46707">
      <w:pPr>
        <w:pStyle w:val="ListParagraph"/>
        <w:numPr>
          <w:ilvl w:val="0"/>
          <w:numId w:val="54"/>
        </w:numPr>
        <w:spacing w:after="80"/>
      </w:pPr>
      <w:r w:rsidRPr="002754E4">
        <w:t>CAS Server</w:t>
      </w:r>
    </w:p>
    <w:p w14:paraId="0CE76BFF" w14:textId="77777777" w:rsidR="00705044" w:rsidRDefault="00705044" w:rsidP="00F46707">
      <w:pPr>
        <w:pStyle w:val="ListParagraph"/>
        <w:numPr>
          <w:ilvl w:val="0"/>
          <w:numId w:val="54"/>
        </w:numPr>
        <w:spacing w:after="80"/>
      </w:pPr>
      <w:r w:rsidRPr="002754E4">
        <w:t xml:space="preserve">ESB Platform </w:t>
      </w:r>
    </w:p>
    <w:p w14:paraId="2526C00C" w14:textId="77777777" w:rsidR="00705044" w:rsidRDefault="00705044" w:rsidP="00F46707">
      <w:pPr>
        <w:pStyle w:val="ListParagraph"/>
        <w:numPr>
          <w:ilvl w:val="0"/>
          <w:numId w:val="54"/>
        </w:numPr>
        <w:spacing w:after="80"/>
      </w:pPr>
      <w:r w:rsidRPr="002754E4">
        <w:t>Your own authentication systems</w:t>
      </w:r>
    </w:p>
    <w:p w14:paraId="221DD0E0" w14:textId="77777777" w:rsidR="00705044" w:rsidRPr="009B4574" w:rsidRDefault="00705044" w:rsidP="00705044"/>
    <w:p w14:paraId="6CE2E8A1" w14:textId="77777777" w:rsidR="00705044" w:rsidRDefault="00705044" w:rsidP="00705044">
      <w:pPr>
        <w:pStyle w:val="Heading2"/>
        <w:rPr>
          <w:lang w:val="en"/>
        </w:rPr>
      </w:pPr>
      <w:bookmarkStart w:id="120" w:name="_Toc98762650"/>
      <w:bookmarkStart w:id="121" w:name="_Toc98778501"/>
      <w:r>
        <w:rPr>
          <w:lang w:val="en"/>
        </w:rPr>
        <w:lastRenderedPageBreak/>
        <w:t>Spring Security Architecture</w:t>
      </w:r>
      <w:bookmarkEnd w:id="120"/>
      <w:bookmarkEnd w:id="121"/>
      <w:r>
        <w:rPr>
          <w:lang w:val="en"/>
        </w:rPr>
        <w:t xml:space="preserve"> </w:t>
      </w:r>
    </w:p>
    <w:p w14:paraId="7F6AB5CD" w14:textId="77777777" w:rsidR="004578B5" w:rsidRDefault="00705044" w:rsidP="00705044">
      <w:pPr>
        <w:rPr>
          <w:lang w:val="en"/>
        </w:rPr>
      </w:pPr>
      <w:r w:rsidRPr="0085037D">
        <w:rPr>
          <w:i/>
          <w:iCs/>
          <w:lang w:val="en"/>
        </w:rPr>
        <w:t>Spring security</w:t>
      </w:r>
      <w:r w:rsidRPr="0085037D">
        <w:rPr>
          <w:lang w:val="en"/>
        </w:rPr>
        <w:t xml:space="preserve"> comes with a set of security filters. Each request to the server is intercepted by these filters. These filters will process the request based on the logic and will </w:t>
      </w:r>
      <w:r w:rsidRPr="0085037D">
        <w:rPr>
          <w:b/>
          <w:bCs/>
          <w:lang w:val="en"/>
        </w:rPr>
        <w:t>pass or reject</w:t>
      </w:r>
      <w:r w:rsidRPr="0085037D">
        <w:rPr>
          <w:lang w:val="en"/>
        </w:rPr>
        <w:t xml:space="preserve"> the incoming request, let's look at the distinct steps of the </w:t>
      </w:r>
      <w:r w:rsidRPr="0085037D">
        <w:rPr>
          <w:i/>
          <w:iCs/>
          <w:lang w:val="en"/>
        </w:rPr>
        <w:t>authentication process</w:t>
      </w:r>
      <w:r w:rsidRPr="0085037D">
        <w:rPr>
          <w:lang w:val="en"/>
        </w:rPr>
        <w:t>.</w:t>
      </w:r>
    </w:p>
    <w:p w14:paraId="58035EB9" w14:textId="101136A9" w:rsidR="00705044" w:rsidRDefault="00705044" w:rsidP="00705044">
      <w:pPr>
        <w:rPr>
          <w:rFonts w:cs="Segoe UI"/>
          <w:color w:val="24292E"/>
          <w:lang w:val="en"/>
        </w:rPr>
      </w:pPr>
      <w:r>
        <w:rPr>
          <w:rFonts w:cs="Segoe UI"/>
          <w:noProof/>
          <w:color w:val="24292E"/>
          <w:lang w:val="en"/>
        </w:rPr>
        <w:drawing>
          <wp:inline distT="0" distB="0" distL="0" distR="0" wp14:anchorId="0784EB35" wp14:editId="15DB464F">
            <wp:extent cx="4743531" cy="2811657"/>
            <wp:effectExtent l="0" t="0" r="0" b="8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98473" cy="2844223"/>
                    </a:xfrm>
                    <a:prstGeom prst="rect">
                      <a:avLst/>
                    </a:prstGeom>
                    <a:noFill/>
                    <a:ln>
                      <a:noFill/>
                    </a:ln>
                  </pic:spPr>
                </pic:pic>
              </a:graphicData>
            </a:graphic>
          </wp:inline>
        </w:drawing>
      </w:r>
    </w:p>
    <w:p w14:paraId="1455D153" w14:textId="77777777" w:rsidR="00705044" w:rsidRDefault="00705044" w:rsidP="00705044">
      <w:pPr>
        <w:pStyle w:val="Heading4"/>
        <w:spacing w:after="0"/>
        <w:rPr>
          <w:lang w:val="en"/>
        </w:rPr>
      </w:pPr>
      <w:r>
        <w:rPr>
          <w:lang w:val="en"/>
        </w:rPr>
        <w:t>1. Incoming HTTP Request</w:t>
      </w:r>
    </w:p>
    <w:p w14:paraId="3B4C2921" w14:textId="77777777" w:rsidR="00705044" w:rsidRDefault="00705044" w:rsidP="00705044">
      <w:pPr>
        <w:rPr>
          <w:lang w:val="en"/>
        </w:rPr>
      </w:pPr>
      <w:r>
        <w:rPr>
          <w:lang w:val="en"/>
        </w:rPr>
        <w:t xml:space="preserve">Each incoming request will go through a chain of </w:t>
      </w:r>
      <w:r>
        <w:rPr>
          <w:rStyle w:val="Emphasis"/>
          <w:rFonts w:cs="Segoe UI"/>
          <w:color w:val="24292E"/>
          <w:lang w:val="en"/>
        </w:rPr>
        <w:t>filters for authentication and authorization</w:t>
      </w:r>
      <w:r>
        <w:rPr>
          <w:lang w:val="en"/>
        </w:rPr>
        <w:t xml:space="preserve"> process. Look at the step 1 in above diagram, each request is passing through the security filter chain. Keep in mind the following points.</w:t>
      </w:r>
    </w:p>
    <w:p w14:paraId="73D2B7DE" w14:textId="77777777" w:rsidR="00705044" w:rsidRPr="00766DB3" w:rsidRDefault="00705044" w:rsidP="00F46707">
      <w:pPr>
        <w:pStyle w:val="ListParagraph"/>
        <w:numPr>
          <w:ilvl w:val="0"/>
          <w:numId w:val="50"/>
        </w:numPr>
        <w:spacing w:after="80"/>
        <w:rPr>
          <w:lang w:val="en"/>
        </w:rPr>
      </w:pPr>
      <w:r w:rsidRPr="00766DB3">
        <w:rPr>
          <w:lang w:val="en"/>
        </w:rPr>
        <w:t xml:space="preserve">Each request will pass through the </w:t>
      </w:r>
      <w:r w:rsidRPr="00766DB3">
        <w:rPr>
          <w:b/>
          <w:bCs/>
          <w:lang w:val="en"/>
        </w:rPr>
        <w:t>filters</w:t>
      </w:r>
      <w:r w:rsidRPr="00766DB3">
        <w:rPr>
          <w:lang w:val="en"/>
        </w:rPr>
        <w:t xml:space="preserve"> until it reaches relevant authentication filter.</w:t>
      </w:r>
    </w:p>
    <w:p w14:paraId="75E4BA87" w14:textId="77777777" w:rsidR="00705044" w:rsidRPr="00766DB3" w:rsidRDefault="00705044" w:rsidP="00F46707">
      <w:pPr>
        <w:pStyle w:val="ListParagraph"/>
        <w:numPr>
          <w:ilvl w:val="0"/>
          <w:numId w:val="50"/>
        </w:numPr>
        <w:spacing w:after="80"/>
        <w:rPr>
          <w:lang w:val="en"/>
        </w:rPr>
      </w:pPr>
      <w:r w:rsidRPr="00766DB3">
        <w:rPr>
          <w:lang w:val="en"/>
        </w:rPr>
        <w:t>Each request can go through a distinct set of security filters. We can configure filters by request patterns or even based on the request headers.</w:t>
      </w:r>
    </w:p>
    <w:p w14:paraId="62D4C90C" w14:textId="77777777" w:rsidR="00705044" w:rsidRPr="00766DB3" w:rsidRDefault="00705044" w:rsidP="00F46707">
      <w:pPr>
        <w:pStyle w:val="ListParagraph"/>
        <w:numPr>
          <w:ilvl w:val="0"/>
          <w:numId w:val="50"/>
        </w:numPr>
        <w:spacing w:after="80"/>
        <w:rPr>
          <w:lang w:val="en"/>
        </w:rPr>
      </w:pPr>
      <w:r w:rsidRPr="00766DB3">
        <w:rPr>
          <w:lang w:val="en"/>
        </w:rPr>
        <w:t xml:space="preserve">In above diagram, login request goes through the filter chains and reaches to the </w:t>
      </w:r>
      <w:r w:rsidRPr="00F14250">
        <w:rPr>
          <w:rStyle w:val="SyntaxChar0"/>
        </w:rPr>
        <w:t>UsernamePasswordAuthenticationFilter</w:t>
      </w:r>
      <w:r w:rsidRPr="00766DB3">
        <w:rPr>
          <w:lang w:val="en"/>
        </w:rPr>
        <w:t>.</w:t>
      </w:r>
    </w:p>
    <w:p w14:paraId="1831C2E1" w14:textId="77777777" w:rsidR="00705044" w:rsidRDefault="00705044" w:rsidP="00F46707">
      <w:pPr>
        <w:pStyle w:val="ListParagraph"/>
        <w:numPr>
          <w:ilvl w:val="0"/>
          <w:numId w:val="50"/>
        </w:numPr>
        <w:spacing w:after="80"/>
        <w:rPr>
          <w:lang w:val="en"/>
        </w:rPr>
      </w:pPr>
      <w:r w:rsidRPr="00766DB3">
        <w:rPr>
          <w:lang w:val="en"/>
        </w:rPr>
        <w:t xml:space="preserve">Similarly, a basic authentication request goes through the chains of filters until it reaches </w:t>
      </w:r>
      <w:r w:rsidRPr="00F14250">
        <w:rPr>
          <w:rStyle w:val="SyntaxChar0"/>
        </w:rPr>
        <w:t>BasicAuthenticationFilter</w:t>
      </w:r>
      <w:r w:rsidRPr="00766DB3">
        <w:rPr>
          <w:lang w:val="en"/>
        </w:rPr>
        <w:t>.</w:t>
      </w:r>
    </w:p>
    <w:p w14:paraId="480DEC55" w14:textId="77777777" w:rsidR="00705044" w:rsidRPr="00766DB3" w:rsidRDefault="00705044" w:rsidP="00705044">
      <w:pPr>
        <w:pStyle w:val="ListParagraph"/>
        <w:rPr>
          <w:lang w:val="en"/>
        </w:rPr>
      </w:pPr>
    </w:p>
    <w:p w14:paraId="5930545D" w14:textId="77777777" w:rsidR="00705044" w:rsidRDefault="00705044" w:rsidP="00705044">
      <w:pPr>
        <w:pStyle w:val="Heading4"/>
        <w:spacing w:after="0"/>
        <w:rPr>
          <w:lang w:val="en"/>
        </w:rPr>
      </w:pPr>
      <w:r>
        <w:rPr>
          <w:lang w:val="en"/>
        </w:rPr>
        <w:t>2. AuthenticationToken Based on User Credentials</w:t>
      </w:r>
    </w:p>
    <w:p w14:paraId="2E216BAC" w14:textId="77777777" w:rsidR="00705044" w:rsidRDefault="00705044" w:rsidP="00705044">
      <w:pPr>
        <w:rPr>
          <w:lang w:val="en"/>
        </w:rPr>
      </w:pPr>
      <w:r>
        <w:rPr>
          <w:lang w:val="en"/>
        </w:rPr>
        <w:t xml:space="preserve">For the user login, once the </w:t>
      </w:r>
      <w:r>
        <w:rPr>
          <w:rStyle w:val="Emphasis"/>
          <w:rFonts w:cs="Segoe UI"/>
          <w:color w:val="24292E"/>
          <w:lang w:val="en"/>
        </w:rPr>
        <w:t>authentication request</w:t>
      </w:r>
      <w:r>
        <w:rPr>
          <w:lang w:val="en"/>
        </w:rPr>
        <w:t xml:space="preserve"> reached the authentication filter, it will extract the username and password from the request payload. Spring security will create an Authentication object based on the username and password. This is how the Authentication objection creation look like:</w:t>
      </w:r>
    </w:p>
    <w:p w14:paraId="532C70F0" w14:textId="77777777" w:rsidR="00705044" w:rsidRPr="00241AD1" w:rsidRDefault="00705044" w:rsidP="00705044">
      <w:pPr>
        <w:pStyle w:val="Output"/>
        <w:rPr>
          <w:rStyle w:val="HTMLCode"/>
          <w:rFonts w:eastAsiaTheme="minorEastAsia"/>
          <w:shd w:val="clear" w:color="auto" w:fill="F6F6F6"/>
          <w:lang w:val="en"/>
        </w:rPr>
      </w:pPr>
      <w:r w:rsidRPr="00241AD1">
        <w:rPr>
          <w:rStyle w:val="HTMLCode"/>
          <w:rFonts w:eastAsiaTheme="minorEastAsia"/>
          <w:shd w:val="clear" w:color="auto" w:fill="F6F6F6"/>
          <w:lang w:val="en"/>
        </w:rPr>
        <w:t>UsernamePasswordAuthenticationToken authentication</w:t>
      </w:r>
    </w:p>
    <w:p w14:paraId="6AF57DA7" w14:textId="77777777" w:rsidR="00705044" w:rsidRDefault="00705044" w:rsidP="00705044">
      <w:pPr>
        <w:pStyle w:val="Output"/>
        <w:rPr>
          <w:rStyle w:val="HTMLCode"/>
          <w:rFonts w:eastAsiaTheme="minorEastAsia"/>
          <w:shd w:val="clear" w:color="auto" w:fill="F6F6F6"/>
          <w:lang w:val="en"/>
        </w:rPr>
      </w:pPr>
      <w:r w:rsidRPr="00241AD1">
        <w:rPr>
          <w:rStyle w:val="HTMLCode"/>
          <w:rFonts w:eastAsiaTheme="minorEastAsia"/>
          <w:shd w:val="clear" w:color="auto" w:fill="F6F6F6"/>
          <w:lang w:val="en"/>
        </w:rPr>
        <w:t xml:space="preserve"> = </w:t>
      </w:r>
      <w:r w:rsidRPr="00241AD1">
        <w:rPr>
          <w:rStyle w:val="hljs-builtin"/>
          <w:color w:val="333333"/>
          <w:shd w:val="clear" w:color="auto" w:fill="F6F6F6"/>
          <w:lang w:val="en"/>
        </w:rPr>
        <w:t>new</w:t>
      </w:r>
      <w:r w:rsidRPr="00241AD1">
        <w:rPr>
          <w:rStyle w:val="HTMLCode"/>
          <w:rFonts w:eastAsiaTheme="minorEastAsia"/>
          <w:shd w:val="clear" w:color="auto" w:fill="F6F6F6"/>
          <w:lang w:val="en"/>
        </w:rPr>
        <w:t xml:space="preserve"> </w:t>
      </w:r>
      <w:r w:rsidRPr="00D830E9">
        <w:rPr>
          <w:rStyle w:val="SyntaxHiglateChar"/>
        </w:rPr>
        <w:t>UsernamePasswordAuthenticationToken</w:t>
      </w:r>
      <w:r w:rsidRPr="00241AD1">
        <w:rPr>
          <w:rStyle w:val="HTMLCode"/>
          <w:rFonts w:eastAsiaTheme="minorEastAsia"/>
          <w:shd w:val="clear" w:color="auto" w:fill="F6F6F6"/>
          <w:lang w:val="en"/>
        </w:rPr>
        <w:t>(</w:t>
      </w:r>
      <w:r w:rsidRPr="00D830E9">
        <w:rPr>
          <w:rStyle w:val="SyntaxHiglateChar"/>
        </w:rPr>
        <w:t>username</w:t>
      </w:r>
      <w:r w:rsidRPr="00241AD1">
        <w:rPr>
          <w:rStyle w:val="HTMLCode"/>
          <w:rFonts w:eastAsiaTheme="minorEastAsia"/>
          <w:shd w:val="clear" w:color="auto" w:fill="F6F6F6"/>
          <w:lang w:val="en"/>
        </w:rPr>
        <w:t xml:space="preserve">, </w:t>
      </w:r>
      <w:r w:rsidRPr="00241AD1">
        <w:rPr>
          <w:rStyle w:val="hljs-keyword1"/>
          <w:shd w:val="clear" w:color="auto" w:fill="F6F6F6"/>
          <w:lang w:val="en"/>
        </w:rPr>
        <w:t>password</w:t>
      </w:r>
      <w:r w:rsidRPr="00241AD1">
        <w:rPr>
          <w:rStyle w:val="HTMLCode"/>
          <w:rFonts w:eastAsiaTheme="minorEastAsia"/>
          <w:shd w:val="clear" w:color="auto" w:fill="F6F6F6"/>
          <w:lang w:val="en"/>
        </w:rPr>
        <w:t>);</w:t>
      </w:r>
    </w:p>
    <w:p w14:paraId="66E26108" w14:textId="77777777" w:rsidR="00705044" w:rsidRPr="00241AD1" w:rsidRDefault="00705044" w:rsidP="00705044">
      <w:pPr>
        <w:rPr>
          <w:rStyle w:val="HTMLCode"/>
          <w:rFonts w:eastAsiaTheme="minorEastAsia"/>
          <w:shd w:val="clear" w:color="auto" w:fill="F6F6F6"/>
          <w:lang w:val="en"/>
        </w:rPr>
      </w:pPr>
    </w:p>
    <w:p w14:paraId="15B1695E" w14:textId="77777777" w:rsidR="00705044" w:rsidRDefault="00705044" w:rsidP="00705044">
      <w:pPr>
        <w:pStyle w:val="Heading4"/>
        <w:spacing w:after="0"/>
        <w:rPr>
          <w:lang w:val="en"/>
        </w:rPr>
      </w:pPr>
      <w:r>
        <w:rPr>
          <w:lang w:val="en"/>
        </w:rPr>
        <w:lastRenderedPageBreak/>
        <w:t>3. Authentication Manager</w:t>
      </w:r>
    </w:p>
    <w:p w14:paraId="5223FF7B" w14:textId="77777777" w:rsidR="00705044" w:rsidRDefault="00705044" w:rsidP="00F54DA1">
      <w:pPr>
        <w:spacing w:after="0"/>
        <w:rPr>
          <w:lang w:val="en"/>
        </w:rPr>
      </w:pPr>
      <w:r>
        <w:rPr>
          <w:rStyle w:val="Emphasis"/>
          <w:rFonts w:cs="Segoe UI"/>
          <w:color w:val="24292E"/>
          <w:lang w:val="en"/>
        </w:rPr>
        <w:t>Authentication Manager</w:t>
      </w:r>
      <w:r>
        <w:rPr>
          <w:lang w:val="en"/>
        </w:rPr>
        <w:t xml:space="preserve"> is the core for the </w:t>
      </w:r>
      <w:r>
        <w:rPr>
          <w:rStyle w:val="Emphasis"/>
          <w:rFonts w:cs="Segoe UI"/>
          <w:color w:val="24292E"/>
          <w:lang w:val="en"/>
        </w:rPr>
        <w:t>Spring security authentication process</w:t>
      </w:r>
      <w:r>
        <w:rPr>
          <w:lang w:val="en"/>
        </w:rPr>
        <w:t xml:space="preserve">. </w:t>
      </w:r>
      <w:r w:rsidRPr="00947355">
        <w:rPr>
          <w:rStyle w:val="SyntaxChar0"/>
        </w:rPr>
        <w:t>AuthenticationManager</w:t>
      </w:r>
      <w:r>
        <w:rPr>
          <w:lang w:val="en"/>
        </w:rPr>
        <w:t xml:space="preserve"> is the API that defines how </w:t>
      </w:r>
      <w:r>
        <w:rPr>
          <w:rStyle w:val="Emphasis"/>
          <w:rFonts w:cs="Segoe UI"/>
          <w:color w:val="24292E"/>
          <w:lang w:val="en"/>
        </w:rPr>
        <w:t>Spring Security's Filters perform authentication</w:t>
      </w:r>
      <w:r>
        <w:rPr>
          <w:lang w:val="en"/>
        </w:rPr>
        <w:t>.</w:t>
      </w:r>
    </w:p>
    <w:p w14:paraId="4A0D04B3" w14:textId="77777777" w:rsidR="00705044" w:rsidRPr="00241AD1" w:rsidRDefault="00705044" w:rsidP="00705044">
      <w:pPr>
        <w:pStyle w:val="Output"/>
        <w:rPr>
          <w:rStyle w:val="HTMLCode"/>
          <w:rFonts w:eastAsiaTheme="minorEastAsia"/>
          <w:sz w:val="18"/>
          <w:szCs w:val="18"/>
          <w:shd w:val="clear" w:color="auto" w:fill="F6F6F6"/>
          <w:lang w:val="en"/>
        </w:rPr>
      </w:pPr>
      <w:r w:rsidRPr="00241AD1">
        <w:rPr>
          <w:rStyle w:val="hljs-keyword1"/>
          <w:szCs w:val="18"/>
          <w:shd w:val="clear" w:color="auto" w:fill="F6F6F6"/>
          <w:lang w:val="en"/>
        </w:rPr>
        <w:t>public</w:t>
      </w:r>
      <w:r w:rsidRPr="00241AD1">
        <w:rPr>
          <w:rStyle w:val="HTMLCode"/>
          <w:rFonts w:eastAsiaTheme="minorEastAsia"/>
          <w:sz w:val="18"/>
          <w:szCs w:val="18"/>
          <w:shd w:val="clear" w:color="auto" w:fill="F6F6F6"/>
          <w:lang w:val="en"/>
        </w:rPr>
        <w:t xml:space="preserve"> </w:t>
      </w:r>
      <w:r w:rsidRPr="00241AD1">
        <w:rPr>
          <w:rStyle w:val="hljs-keyword1"/>
          <w:szCs w:val="18"/>
          <w:shd w:val="clear" w:color="auto" w:fill="F6F6F6"/>
          <w:lang w:val="en"/>
        </w:rPr>
        <w:t>interface</w:t>
      </w:r>
      <w:r w:rsidRPr="00241AD1">
        <w:rPr>
          <w:rStyle w:val="HTMLCode"/>
          <w:rFonts w:eastAsiaTheme="minorEastAsia"/>
          <w:sz w:val="18"/>
          <w:szCs w:val="18"/>
          <w:shd w:val="clear" w:color="auto" w:fill="F6F6F6"/>
          <w:lang w:val="en"/>
        </w:rPr>
        <w:t xml:space="preserve"> </w:t>
      </w:r>
      <w:r w:rsidRPr="00241AD1">
        <w:rPr>
          <w:rStyle w:val="hljs-title1"/>
          <w:szCs w:val="18"/>
          <w:shd w:val="clear" w:color="auto" w:fill="F6F6F6"/>
          <w:lang w:val="en"/>
        </w:rPr>
        <w:t>AuthenticationManager</w:t>
      </w:r>
      <w:r w:rsidRPr="00241AD1">
        <w:rPr>
          <w:rStyle w:val="HTMLCode"/>
          <w:rFonts w:eastAsiaTheme="minorEastAsia"/>
          <w:sz w:val="18"/>
          <w:szCs w:val="18"/>
          <w:shd w:val="clear" w:color="auto" w:fill="F6F6F6"/>
          <w:lang w:val="en"/>
        </w:rPr>
        <w:t xml:space="preserve"> {</w:t>
      </w:r>
    </w:p>
    <w:p w14:paraId="707A19E5" w14:textId="77777777" w:rsidR="00705044" w:rsidRPr="00241AD1" w:rsidRDefault="00705044" w:rsidP="00705044">
      <w:pPr>
        <w:pStyle w:val="Output"/>
        <w:rPr>
          <w:rStyle w:val="HTMLCode"/>
          <w:rFonts w:eastAsiaTheme="minorEastAsia"/>
          <w:sz w:val="18"/>
          <w:szCs w:val="18"/>
          <w:shd w:val="clear" w:color="auto" w:fill="F6F6F6"/>
          <w:lang w:val="en"/>
        </w:rPr>
      </w:pPr>
      <w:r w:rsidRPr="00241AD1">
        <w:rPr>
          <w:rStyle w:val="HTMLCode"/>
          <w:rFonts w:eastAsiaTheme="minorEastAsia"/>
          <w:sz w:val="18"/>
          <w:szCs w:val="18"/>
          <w:shd w:val="clear" w:color="auto" w:fill="F6F6F6"/>
          <w:lang w:val="en"/>
        </w:rPr>
        <w:t xml:space="preserve">    </w:t>
      </w:r>
      <w:r w:rsidRPr="00241AD1">
        <w:rPr>
          <w:rStyle w:val="hljs-function"/>
          <w:color w:val="333333"/>
          <w:szCs w:val="18"/>
          <w:shd w:val="clear" w:color="auto" w:fill="F6F6F6"/>
          <w:lang w:val="en"/>
        </w:rPr>
        <w:t xml:space="preserve">Authentication </w:t>
      </w:r>
      <w:r w:rsidRPr="00241AD1">
        <w:rPr>
          <w:rStyle w:val="hljs-title1"/>
          <w:szCs w:val="18"/>
          <w:shd w:val="clear" w:color="auto" w:fill="F6F6F6"/>
          <w:lang w:val="en"/>
        </w:rPr>
        <w:t>authenticate</w:t>
      </w:r>
      <w:r w:rsidRPr="00241AD1">
        <w:rPr>
          <w:rStyle w:val="hljs-function"/>
          <w:color w:val="333333"/>
          <w:szCs w:val="18"/>
          <w:shd w:val="clear" w:color="auto" w:fill="F6F6F6"/>
          <w:lang w:val="en"/>
        </w:rPr>
        <w:t>(</w:t>
      </w:r>
      <w:r w:rsidRPr="00241AD1">
        <w:rPr>
          <w:rStyle w:val="hljs-params"/>
          <w:color w:val="333333"/>
          <w:szCs w:val="18"/>
          <w:shd w:val="clear" w:color="auto" w:fill="F6F6F6"/>
          <w:lang w:val="en"/>
        </w:rPr>
        <w:t>Authentication authentication</w:t>
      </w:r>
      <w:r w:rsidRPr="00241AD1">
        <w:rPr>
          <w:rStyle w:val="hljs-function"/>
          <w:color w:val="333333"/>
          <w:szCs w:val="18"/>
          <w:shd w:val="clear" w:color="auto" w:fill="F6F6F6"/>
          <w:lang w:val="en"/>
        </w:rPr>
        <w:t>) throwsAuthenticationException</w:t>
      </w:r>
      <w:r w:rsidRPr="00241AD1">
        <w:rPr>
          <w:rStyle w:val="HTMLCode"/>
          <w:rFonts w:eastAsiaTheme="minorEastAsia"/>
          <w:sz w:val="18"/>
          <w:szCs w:val="18"/>
          <w:shd w:val="clear" w:color="auto" w:fill="F6F6F6"/>
          <w:lang w:val="en"/>
        </w:rPr>
        <w:t>;</w:t>
      </w:r>
    </w:p>
    <w:p w14:paraId="1740625A" w14:textId="77777777" w:rsidR="00705044" w:rsidRPr="00241AD1" w:rsidRDefault="00705044" w:rsidP="00705044">
      <w:pPr>
        <w:pStyle w:val="Output"/>
        <w:rPr>
          <w:rStyle w:val="HTMLCode"/>
          <w:rFonts w:eastAsiaTheme="minorEastAsia"/>
          <w:sz w:val="18"/>
          <w:szCs w:val="18"/>
          <w:shd w:val="clear" w:color="auto" w:fill="F6F6F6"/>
          <w:lang w:val="en"/>
        </w:rPr>
      </w:pPr>
      <w:r w:rsidRPr="00241AD1">
        <w:rPr>
          <w:rStyle w:val="HTMLCode"/>
          <w:rFonts w:eastAsiaTheme="minorEastAsia"/>
          <w:sz w:val="18"/>
          <w:szCs w:val="18"/>
          <w:shd w:val="clear" w:color="auto" w:fill="F6F6F6"/>
          <w:lang w:val="en"/>
        </w:rPr>
        <w:t>}</w:t>
      </w:r>
    </w:p>
    <w:p w14:paraId="1C09C96D" w14:textId="77777777" w:rsidR="00705044" w:rsidRDefault="00705044" w:rsidP="00705044">
      <w:pPr>
        <w:spacing w:after="0" w:line="240" w:lineRule="auto"/>
        <w:rPr>
          <w:lang w:val="en"/>
        </w:rPr>
      </w:pPr>
    </w:p>
    <w:p w14:paraId="3E810CF3" w14:textId="77777777" w:rsidR="00705044" w:rsidRDefault="00705044" w:rsidP="00705044">
      <w:pPr>
        <w:spacing w:after="0" w:line="240" w:lineRule="auto"/>
        <w:rPr>
          <w:lang w:val="en"/>
        </w:rPr>
      </w:pPr>
      <w:r>
        <w:rPr>
          <w:lang w:val="en"/>
        </w:rPr>
        <w:t>Before we move ahead, let's cover important points for the AuthenticationManager.</w:t>
      </w:r>
    </w:p>
    <w:p w14:paraId="77DAA283" w14:textId="77777777" w:rsidR="00705044" w:rsidRPr="00261FFC" w:rsidRDefault="00705044" w:rsidP="00F46707">
      <w:pPr>
        <w:pStyle w:val="ListParagraph"/>
        <w:numPr>
          <w:ilvl w:val="0"/>
          <w:numId w:val="51"/>
        </w:numPr>
        <w:spacing w:after="100" w:afterAutospacing="1"/>
        <w:rPr>
          <w:rFonts w:cs="Segoe UI"/>
          <w:color w:val="24292E"/>
          <w:lang w:val="en"/>
        </w:rPr>
      </w:pPr>
      <w:r w:rsidRPr="00261FFC">
        <w:rPr>
          <w:rFonts w:cs="Segoe UI"/>
          <w:color w:val="24292E"/>
          <w:lang w:val="en"/>
        </w:rPr>
        <w:t xml:space="preserve">Internally the </w:t>
      </w:r>
      <w:r w:rsidRPr="00261FFC">
        <w:rPr>
          <w:rStyle w:val="HTMLCode"/>
          <w:rFonts w:eastAsiaTheme="minorEastAsia"/>
          <w:lang w:val="en"/>
        </w:rPr>
        <w:t>AuthenticationProvider</w:t>
      </w:r>
      <w:r w:rsidRPr="00261FFC">
        <w:rPr>
          <w:rFonts w:cs="Segoe UI"/>
          <w:color w:val="24292E"/>
          <w:lang w:val="en"/>
        </w:rPr>
        <w:t xml:space="preserve"> responsible to perform the authentication process.</w:t>
      </w:r>
    </w:p>
    <w:p w14:paraId="19996C6F" w14:textId="77777777" w:rsidR="00705044" w:rsidRPr="00261FFC" w:rsidRDefault="00705044" w:rsidP="00F46707">
      <w:pPr>
        <w:pStyle w:val="ListParagraph"/>
        <w:numPr>
          <w:ilvl w:val="0"/>
          <w:numId w:val="51"/>
        </w:numPr>
        <w:spacing w:after="100" w:afterAutospacing="1"/>
        <w:rPr>
          <w:rFonts w:cs="Segoe UI"/>
          <w:color w:val="24292E"/>
          <w:lang w:val="en"/>
        </w:rPr>
      </w:pPr>
      <w:r w:rsidRPr="00261FFC">
        <w:rPr>
          <w:rStyle w:val="HTMLCode"/>
          <w:rFonts w:eastAsiaTheme="minorEastAsia"/>
          <w:lang w:val="en"/>
        </w:rPr>
        <w:t>ProviderManager</w:t>
      </w:r>
      <w:r w:rsidRPr="00261FFC">
        <w:rPr>
          <w:rFonts w:cs="Segoe UI"/>
          <w:color w:val="24292E"/>
          <w:lang w:val="en"/>
        </w:rPr>
        <w:t xml:space="preserve"> manager is the most used implementation of </w:t>
      </w:r>
      <w:r w:rsidRPr="00261FFC">
        <w:rPr>
          <w:rStyle w:val="HTMLCode"/>
          <w:rFonts w:eastAsiaTheme="minorEastAsia"/>
          <w:lang w:val="en"/>
        </w:rPr>
        <w:t>AuthenticationProvider.</w:t>
      </w:r>
    </w:p>
    <w:p w14:paraId="2DE1A715" w14:textId="77777777" w:rsidR="00705044" w:rsidRDefault="00705044" w:rsidP="00F46707">
      <w:pPr>
        <w:pStyle w:val="ListParagraph"/>
        <w:numPr>
          <w:ilvl w:val="0"/>
          <w:numId w:val="51"/>
        </w:numPr>
        <w:spacing w:after="0" w:afterAutospacing="1"/>
        <w:rPr>
          <w:rFonts w:cs="Segoe UI"/>
          <w:color w:val="24292E"/>
          <w:lang w:val="en"/>
        </w:rPr>
      </w:pPr>
      <w:r w:rsidRPr="00FD3FED">
        <w:rPr>
          <w:rStyle w:val="HTMLCode"/>
          <w:rFonts w:eastAsiaTheme="minorEastAsia"/>
          <w:lang w:val="en"/>
        </w:rPr>
        <w:t>ProviderManager</w:t>
      </w:r>
      <w:r w:rsidRPr="00FD3FED">
        <w:rPr>
          <w:rFonts w:cs="Segoe UI"/>
          <w:color w:val="24292E"/>
          <w:lang w:val="en"/>
        </w:rPr>
        <w:t xml:space="preserve"> delegates the request to the list of </w:t>
      </w:r>
      <w:r w:rsidRPr="00FD3FED">
        <w:rPr>
          <w:rStyle w:val="HTMLCode"/>
          <w:rFonts w:eastAsiaTheme="minorEastAsia"/>
          <w:lang w:val="en"/>
        </w:rPr>
        <w:t>AuthenticationProvider</w:t>
      </w:r>
      <w:r>
        <w:rPr>
          <w:rFonts w:cs="Segoe UI"/>
          <w:color w:val="24292E"/>
          <w:lang w:val="en"/>
        </w:rPr>
        <w:t>.</w:t>
      </w:r>
    </w:p>
    <w:p w14:paraId="44D3926A" w14:textId="77777777" w:rsidR="00705044" w:rsidRPr="004C3C7F" w:rsidRDefault="00705044" w:rsidP="00705044">
      <w:pPr>
        <w:pStyle w:val="ListParagraph"/>
        <w:spacing w:after="0" w:afterAutospacing="1"/>
        <w:rPr>
          <w:rFonts w:cs="Segoe UI"/>
          <w:color w:val="24292E"/>
          <w:lang w:val="en"/>
        </w:rPr>
      </w:pPr>
    </w:p>
    <w:p w14:paraId="03A4D8C8" w14:textId="77777777" w:rsidR="00705044" w:rsidRDefault="00705044" w:rsidP="00705044">
      <w:pPr>
        <w:pStyle w:val="Heading4"/>
        <w:spacing w:after="0"/>
        <w:rPr>
          <w:lang w:val="en"/>
        </w:rPr>
      </w:pPr>
      <w:r>
        <w:rPr>
          <w:lang w:val="en"/>
        </w:rPr>
        <w:t>4. AuthenticationProviders</w:t>
      </w:r>
    </w:p>
    <w:p w14:paraId="661D3630" w14:textId="77777777" w:rsidR="00705044" w:rsidRDefault="00705044" w:rsidP="007538AC">
      <w:pPr>
        <w:spacing w:after="0"/>
        <w:rPr>
          <w:lang w:val="en"/>
        </w:rPr>
      </w:pPr>
      <w:r>
        <w:rPr>
          <w:lang w:val="en"/>
        </w:rPr>
        <w:t xml:space="preserve">The </w:t>
      </w:r>
      <w:r>
        <w:rPr>
          <w:rStyle w:val="HTMLCode"/>
          <w:rFonts w:eastAsiaTheme="minorEastAsia"/>
          <w:lang w:val="en"/>
        </w:rPr>
        <w:t>AuthenticationProvider</w:t>
      </w:r>
      <w:r>
        <w:rPr>
          <w:lang w:val="en"/>
        </w:rPr>
        <w:t xml:space="preserve"> are responsible to process the request and perform a specific authentication. It provides a mechanism for getting the user details with which we can perform authentication. This is how the </w:t>
      </w:r>
      <w:r>
        <w:rPr>
          <w:rStyle w:val="HTMLCode"/>
          <w:rFonts w:eastAsiaTheme="minorEastAsia"/>
          <w:lang w:val="en"/>
        </w:rPr>
        <w:t>AuthenticationProvider</w:t>
      </w:r>
      <w:r>
        <w:rPr>
          <w:lang w:val="en"/>
        </w:rPr>
        <w:t xml:space="preserve"> interface looks like:</w:t>
      </w:r>
    </w:p>
    <w:p w14:paraId="09B4BEDC" w14:textId="77777777" w:rsidR="00705044" w:rsidRDefault="00705044" w:rsidP="00705044">
      <w:pPr>
        <w:pStyle w:val="Output"/>
        <w:rPr>
          <w:rStyle w:val="HTMLCode"/>
          <w:rFonts w:eastAsiaTheme="minorEastAsia"/>
          <w:sz w:val="17"/>
          <w:szCs w:val="17"/>
          <w:shd w:val="clear" w:color="auto" w:fill="F6F6F6"/>
          <w:lang w:val="en"/>
        </w:rPr>
      </w:pPr>
      <w:r>
        <w:rPr>
          <w:rStyle w:val="hljs-keyword1"/>
          <w:sz w:val="17"/>
          <w:szCs w:val="17"/>
          <w:shd w:val="clear" w:color="auto" w:fill="F6F6F6"/>
          <w:lang w:val="en"/>
        </w:rPr>
        <w:t>public</w:t>
      </w: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interface</w:t>
      </w:r>
      <w:r>
        <w:rPr>
          <w:rStyle w:val="hljs-class"/>
          <w:color w:val="333333"/>
          <w:sz w:val="17"/>
          <w:szCs w:val="17"/>
          <w:shd w:val="clear" w:color="auto" w:fill="F6F6F6"/>
          <w:lang w:val="en"/>
        </w:rPr>
        <w:t xml:space="preserve"> </w:t>
      </w:r>
      <w:r>
        <w:rPr>
          <w:rStyle w:val="hljs-title1"/>
          <w:sz w:val="17"/>
          <w:szCs w:val="17"/>
          <w:shd w:val="clear" w:color="auto" w:fill="F6F6F6"/>
          <w:lang w:val="en"/>
        </w:rPr>
        <w:t>AuthenticationProvider</w:t>
      </w:r>
      <w:r>
        <w:rPr>
          <w:rStyle w:val="hljs-class"/>
          <w:color w:val="333333"/>
          <w:sz w:val="17"/>
          <w:szCs w:val="17"/>
          <w:shd w:val="clear" w:color="auto" w:fill="F6F6F6"/>
          <w:lang w:val="en"/>
        </w:rPr>
        <w:t xml:space="preserve"> </w:t>
      </w:r>
      <w:r>
        <w:rPr>
          <w:rStyle w:val="HTMLCode"/>
          <w:rFonts w:eastAsiaTheme="minorEastAsia"/>
          <w:sz w:val="17"/>
          <w:szCs w:val="17"/>
          <w:shd w:val="clear" w:color="auto" w:fill="F6F6F6"/>
          <w:lang w:val="en"/>
        </w:rPr>
        <w:t>{</w:t>
      </w:r>
    </w:p>
    <w:p w14:paraId="760AB537"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function"/>
          <w:color w:val="333333"/>
          <w:sz w:val="17"/>
          <w:szCs w:val="17"/>
          <w:shd w:val="clear" w:color="auto" w:fill="F6F6F6"/>
          <w:lang w:val="en"/>
        </w:rPr>
        <w:t xml:space="preserve">Authentication </w:t>
      </w:r>
      <w:r>
        <w:rPr>
          <w:rStyle w:val="hljs-title1"/>
          <w:sz w:val="17"/>
          <w:szCs w:val="17"/>
          <w:shd w:val="clear" w:color="auto" w:fill="F6F6F6"/>
          <w:lang w:val="en"/>
        </w:rPr>
        <w:t>authenticate</w:t>
      </w:r>
      <w:r>
        <w:rPr>
          <w:rStyle w:val="hljs-params"/>
          <w:color w:val="333333"/>
          <w:sz w:val="17"/>
          <w:szCs w:val="17"/>
          <w:shd w:val="clear" w:color="auto" w:fill="F6F6F6"/>
          <w:lang w:val="en"/>
        </w:rPr>
        <w:t>(Authentication authentication)</w:t>
      </w:r>
      <w:r>
        <w:rPr>
          <w:rStyle w:val="hljs-function"/>
          <w:color w:val="333333"/>
          <w:sz w:val="17"/>
          <w:szCs w:val="17"/>
          <w:shd w:val="clear" w:color="auto" w:fill="F6F6F6"/>
          <w:lang w:val="en"/>
        </w:rPr>
        <w:t xml:space="preserve"> </w:t>
      </w:r>
      <w:r>
        <w:rPr>
          <w:rStyle w:val="hljs-keyword1"/>
          <w:sz w:val="17"/>
          <w:szCs w:val="17"/>
          <w:shd w:val="clear" w:color="auto" w:fill="F6F6F6"/>
          <w:lang w:val="en"/>
        </w:rPr>
        <w:t>throws</w:t>
      </w:r>
      <w:r>
        <w:rPr>
          <w:rStyle w:val="hljs-function"/>
          <w:color w:val="333333"/>
          <w:sz w:val="17"/>
          <w:szCs w:val="17"/>
          <w:shd w:val="clear" w:color="auto" w:fill="F6F6F6"/>
          <w:lang w:val="en"/>
        </w:rPr>
        <w:t xml:space="preserve"> AuthenticationException</w:t>
      </w:r>
      <w:r>
        <w:rPr>
          <w:rStyle w:val="HTMLCode"/>
          <w:rFonts w:eastAsiaTheme="minorEastAsia"/>
          <w:sz w:val="17"/>
          <w:szCs w:val="17"/>
          <w:shd w:val="clear" w:color="auto" w:fill="F6F6F6"/>
          <w:lang w:val="en"/>
        </w:rPr>
        <w:t>;</w:t>
      </w:r>
    </w:p>
    <w:p w14:paraId="13D70122"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boolean</w:t>
      </w:r>
      <w:r>
        <w:rPr>
          <w:rStyle w:val="hljs-function"/>
          <w:color w:val="333333"/>
          <w:sz w:val="17"/>
          <w:szCs w:val="17"/>
          <w:shd w:val="clear" w:color="auto" w:fill="F6F6F6"/>
          <w:lang w:val="en"/>
        </w:rPr>
        <w:t xml:space="preserve"> </w:t>
      </w:r>
      <w:r>
        <w:rPr>
          <w:rStyle w:val="hljs-title1"/>
          <w:sz w:val="17"/>
          <w:szCs w:val="17"/>
          <w:shd w:val="clear" w:color="auto" w:fill="F6F6F6"/>
          <w:lang w:val="en"/>
        </w:rPr>
        <w:t>supports</w:t>
      </w:r>
      <w:r>
        <w:rPr>
          <w:rStyle w:val="hljs-params"/>
          <w:color w:val="333333"/>
          <w:sz w:val="17"/>
          <w:szCs w:val="17"/>
          <w:shd w:val="clear" w:color="auto" w:fill="F6F6F6"/>
          <w:lang w:val="en"/>
        </w:rPr>
        <w:t>(Class&lt;?&gt; authentication)</w:t>
      </w:r>
      <w:r>
        <w:rPr>
          <w:rStyle w:val="HTMLCode"/>
          <w:rFonts w:eastAsiaTheme="minorEastAsia"/>
          <w:sz w:val="17"/>
          <w:szCs w:val="17"/>
          <w:shd w:val="clear" w:color="auto" w:fill="F6F6F6"/>
          <w:lang w:val="en"/>
        </w:rPr>
        <w:t>;</w:t>
      </w:r>
    </w:p>
    <w:p w14:paraId="3A533C76"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w:t>
      </w:r>
    </w:p>
    <w:p w14:paraId="26433CCE" w14:textId="77777777" w:rsidR="00705044" w:rsidRDefault="00705044" w:rsidP="00705044">
      <w:pPr>
        <w:rPr>
          <w:rFonts w:cs="Segoe UI"/>
          <w:color w:val="24292E"/>
          <w:lang w:val="en"/>
        </w:rPr>
      </w:pPr>
      <w:r>
        <w:rPr>
          <w:lang w:val="en"/>
        </w:rPr>
        <w:t xml:space="preserve">Our </w:t>
      </w:r>
      <w:r>
        <w:rPr>
          <w:rStyle w:val="HTMLCode"/>
          <w:rFonts w:eastAsiaTheme="minorEastAsia"/>
          <w:lang w:val="en"/>
        </w:rPr>
        <w:t>AuthenticationProvider</w:t>
      </w:r>
      <w:r>
        <w:rPr>
          <w:lang w:val="en"/>
        </w:rPr>
        <w:t xml:space="preserve"> can't execute directly but we can configure multiple providers using the </w:t>
      </w:r>
      <w:r>
        <w:rPr>
          <w:rStyle w:val="HTMLCode"/>
          <w:rFonts w:eastAsiaTheme="minorEastAsia"/>
          <w:lang w:val="en"/>
        </w:rPr>
        <w:t>AuthenticationProvider</w:t>
      </w:r>
      <w:r>
        <w:rPr>
          <w:lang w:val="en"/>
        </w:rPr>
        <w:t>.</w:t>
      </w:r>
      <w:r>
        <w:rPr>
          <w:rFonts w:cs="Segoe UI"/>
          <w:noProof/>
          <w:color w:val="24292E"/>
          <w:lang w:val="en"/>
        </w:rPr>
        <w:drawing>
          <wp:inline distT="0" distB="0" distL="0" distR="0" wp14:anchorId="5F23F6E1" wp14:editId="3EDEB537">
            <wp:extent cx="4721449" cy="1980385"/>
            <wp:effectExtent l="0" t="0" r="3175"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44986" cy="1990257"/>
                    </a:xfrm>
                    <a:prstGeom prst="rect">
                      <a:avLst/>
                    </a:prstGeom>
                    <a:noFill/>
                    <a:ln>
                      <a:noFill/>
                    </a:ln>
                  </pic:spPr>
                </pic:pic>
              </a:graphicData>
            </a:graphic>
          </wp:inline>
        </w:drawing>
      </w:r>
    </w:p>
    <w:p w14:paraId="7C807EAD" w14:textId="77777777" w:rsidR="00705044" w:rsidRDefault="00705044" w:rsidP="00705044">
      <w:pPr>
        <w:rPr>
          <w:lang w:val="en"/>
        </w:rPr>
      </w:pPr>
      <w:r>
        <w:rPr>
          <w:lang w:val="en"/>
        </w:rPr>
        <w:t>If you are curious, here is the list of some OOTB authentication providers.</w:t>
      </w:r>
    </w:p>
    <w:p w14:paraId="6888BCDD" w14:textId="77777777" w:rsidR="00705044" w:rsidRPr="00FD3FED" w:rsidRDefault="00705044" w:rsidP="00F46707">
      <w:pPr>
        <w:pStyle w:val="ListParagraph"/>
        <w:numPr>
          <w:ilvl w:val="0"/>
          <w:numId w:val="52"/>
        </w:numPr>
        <w:spacing w:after="80"/>
        <w:rPr>
          <w:lang w:val="en"/>
        </w:rPr>
      </w:pPr>
      <w:r w:rsidRPr="00DD201C">
        <w:rPr>
          <w:b/>
          <w:bCs/>
          <w:lang w:val="en"/>
        </w:rPr>
        <w:t>DaoAuthenticationProvider</w:t>
      </w:r>
      <w:r w:rsidRPr="00FD3FED">
        <w:rPr>
          <w:lang w:val="en"/>
        </w:rPr>
        <w:t>.</w:t>
      </w:r>
    </w:p>
    <w:p w14:paraId="60C25A9A" w14:textId="77777777" w:rsidR="00705044" w:rsidRPr="00FD3FED" w:rsidRDefault="00705044" w:rsidP="00F46707">
      <w:pPr>
        <w:pStyle w:val="ListParagraph"/>
        <w:numPr>
          <w:ilvl w:val="0"/>
          <w:numId w:val="52"/>
        </w:numPr>
        <w:spacing w:after="80"/>
        <w:rPr>
          <w:lang w:val="en"/>
        </w:rPr>
      </w:pPr>
      <w:r w:rsidRPr="00FD3FED">
        <w:rPr>
          <w:lang w:val="en"/>
        </w:rPr>
        <w:t>JAAS Authentication</w:t>
      </w:r>
    </w:p>
    <w:p w14:paraId="1B1AAA80" w14:textId="77777777" w:rsidR="00705044" w:rsidRPr="00FD3FED" w:rsidRDefault="00705044" w:rsidP="00F46707">
      <w:pPr>
        <w:pStyle w:val="ListParagraph"/>
        <w:numPr>
          <w:ilvl w:val="0"/>
          <w:numId w:val="52"/>
        </w:numPr>
        <w:spacing w:after="80"/>
        <w:rPr>
          <w:lang w:val="en"/>
        </w:rPr>
      </w:pPr>
      <w:r w:rsidRPr="00FD3FED">
        <w:rPr>
          <w:lang w:val="en"/>
        </w:rPr>
        <w:t>OpenID Authentication</w:t>
      </w:r>
    </w:p>
    <w:p w14:paraId="690BC132" w14:textId="77777777" w:rsidR="00705044" w:rsidRPr="00FD3FED" w:rsidRDefault="00705044" w:rsidP="00F46707">
      <w:pPr>
        <w:pStyle w:val="ListParagraph"/>
        <w:numPr>
          <w:ilvl w:val="0"/>
          <w:numId w:val="52"/>
        </w:numPr>
        <w:spacing w:after="80"/>
        <w:rPr>
          <w:lang w:val="en"/>
        </w:rPr>
      </w:pPr>
      <w:r w:rsidRPr="00FD3FED">
        <w:rPr>
          <w:lang w:val="en"/>
        </w:rPr>
        <w:t>X509 Authentication</w:t>
      </w:r>
    </w:p>
    <w:p w14:paraId="02FF8D0F" w14:textId="77777777" w:rsidR="00705044" w:rsidRPr="00FD3FED" w:rsidRDefault="00705044" w:rsidP="00F46707">
      <w:pPr>
        <w:pStyle w:val="ListParagraph"/>
        <w:numPr>
          <w:ilvl w:val="0"/>
          <w:numId w:val="52"/>
        </w:numPr>
        <w:spacing w:after="80"/>
        <w:rPr>
          <w:lang w:val="en"/>
        </w:rPr>
      </w:pPr>
      <w:r w:rsidRPr="00FD3FED">
        <w:rPr>
          <w:lang w:val="en"/>
        </w:rPr>
        <w:t>SAML 2.0</w:t>
      </w:r>
    </w:p>
    <w:p w14:paraId="20D32F86" w14:textId="77777777" w:rsidR="00705044" w:rsidRPr="00FD3FED" w:rsidRDefault="00705044" w:rsidP="00F46707">
      <w:pPr>
        <w:pStyle w:val="ListParagraph"/>
        <w:numPr>
          <w:ilvl w:val="0"/>
          <w:numId w:val="52"/>
        </w:numPr>
        <w:spacing w:after="80"/>
        <w:rPr>
          <w:lang w:val="en"/>
        </w:rPr>
      </w:pPr>
      <w:r w:rsidRPr="00FD3FED">
        <w:rPr>
          <w:lang w:val="en"/>
        </w:rPr>
        <w:t>OAuth 2.0</w:t>
      </w:r>
    </w:p>
    <w:p w14:paraId="60D2EE90" w14:textId="77777777" w:rsidR="00705044" w:rsidRPr="00FD3FED" w:rsidRDefault="00705044" w:rsidP="00F46707">
      <w:pPr>
        <w:pStyle w:val="ListParagraph"/>
        <w:numPr>
          <w:ilvl w:val="0"/>
          <w:numId w:val="52"/>
        </w:numPr>
        <w:spacing w:after="80"/>
        <w:rPr>
          <w:lang w:val="en"/>
        </w:rPr>
      </w:pPr>
      <w:r w:rsidRPr="00FD3FED">
        <w:rPr>
          <w:lang w:val="en"/>
        </w:rPr>
        <w:t>RememberMeAuthenticationProvider</w:t>
      </w:r>
    </w:p>
    <w:p w14:paraId="1716F4B7" w14:textId="67E0E575" w:rsidR="00705044" w:rsidRDefault="00705044" w:rsidP="00F46707">
      <w:pPr>
        <w:pStyle w:val="ListParagraph"/>
        <w:numPr>
          <w:ilvl w:val="0"/>
          <w:numId w:val="52"/>
        </w:numPr>
        <w:spacing w:after="80"/>
        <w:rPr>
          <w:lang w:val="en"/>
        </w:rPr>
      </w:pPr>
      <w:r w:rsidRPr="00FD3FED">
        <w:rPr>
          <w:lang w:val="en"/>
        </w:rPr>
        <w:t>LdapAuthenticationProvider</w:t>
      </w:r>
    </w:p>
    <w:p w14:paraId="66B6C142" w14:textId="77777777" w:rsidR="00705044" w:rsidRDefault="00705044" w:rsidP="00705044">
      <w:pPr>
        <w:pStyle w:val="Heading4"/>
        <w:spacing w:after="0"/>
        <w:rPr>
          <w:lang w:val="en"/>
        </w:rPr>
      </w:pPr>
      <w:r>
        <w:rPr>
          <w:lang w:val="en"/>
        </w:rPr>
        <w:lastRenderedPageBreak/>
        <w:t>5. Custom Authentication Provider</w:t>
      </w:r>
    </w:p>
    <w:p w14:paraId="0C20E456" w14:textId="77777777" w:rsidR="00705044" w:rsidRDefault="00705044" w:rsidP="00F54DA1">
      <w:pPr>
        <w:spacing w:after="0"/>
        <w:rPr>
          <w:lang w:val="en"/>
        </w:rPr>
      </w:pPr>
      <w:r>
        <w:rPr>
          <w:lang w:val="en"/>
        </w:rPr>
        <w:t xml:space="preserve">For enterprise applications, we may need a custom authentication provider. Implement the </w:t>
      </w:r>
      <w:r>
        <w:rPr>
          <w:rStyle w:val="HTMLCode"/>
          <w:rFonts w:eastAsiaTheme="minorEastAsia"/>
          <w:lang w:val="en"/>
        </w:rPr>
        <w:t>AuthenticationProvider</w:t>
      </w:r>
      <w:r>
        <w:rPr>
          <w:lang w:val="en"/>
        </w:rPr>
        <w:t xml:space="preserve"> interface to create a custom authentication provider for your application.</w:t>
      </w:r>
    </w:p>
    <w:p w14:paraId="64E4652C" w14:textId="77777777" w:rsidR="00705044" w:rsidRDefault="00705044" w:rsidP="00705044">
      <w:pPr>
        <w:pStyle w:val="Output"/>
        <w:rPr>
          <w:rStyle w:val="HTMLCode"/>
          <w:rFonts w:eastAsiaTheme="minorEastAsia"/>
          <w:sz w:val="17"/>
          <w:szCs w:val="17"/>
          <w:shd w:val="clear" w:color="auto" w:fill="F6F6F6"/>
          <w:lang w:val="en"/>
        </w:rPr>
      </w:pPr>
      <w:r>
        <w:rPr>
          <w:rStyle w:val="hljs-meta1"/>
          <w:sz w:val="17"/>
          <w:szCs w:val="17"/>
          <w:shd w:val="clear" w:color="auto" w:fill="F6F6F6"/>
          <w:lang w:val="en"/>
        </w:rPr>
        <w:t>@Component</w:t>
      </w:r>
    </w:p>
    <w:p w14:paraId="290A3016" w14:textId="77777777" w:rsidR="00705044" w:rsidRDefault="00705044" w:rsidP="00705044">
      <w:pPr>
        <w:pStyle w:val="Output"/>
        <w:rPr>
          <w:rStyle w:val="HTMLCode"/>
          <w:rFonts w:eastAsiaTheme="minorEastAsia"/>
          <w:sz w:val="17"/>
          <w:szCs w:val="17"/>
          <w:shd w:val="clear" w:color="auto" w:fill="F6F6F6"/>
          <w:lang w:val="en"/>
        </w:rPr>
      </w:pPr>
      <w:r>
        <w:rPr>
          <w:rStyle w:val="hljs-keyword1"/>
          <w:sz w:val="17"/>
          <w:szCs w:val="17"/>
          <w:shd w:val="clear" w:color="auto" w:fill="F6F6F6"/>
          <w:lang w:val="en"/>
        </w:rPr>
        <w:t>public</w:t>
      </w: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class</w:t>
      </w:r>
      <w:r>
        <w:rPr>
          <w:rStyle w:val="hljs-class"/>
          <w:color w:val="333333"/>
          <w:sz w:val="17"/>
          <w:szCs w:val="17"/>
          <w:shd w:val="clear" w:color="auto" w:fill="F6F6F6"/>
          <w:lang w:val="en"/>
        </w:rPr>
        <w:t xml:space="preserve"> </w:t>
      </w:r>
      <w:r>
        <w:rPr>
          <w:rStyle w:val="hljs-title1"/>
          <w:sz w:val="17"/>
          <w:szCs w:val="17"/>
          <w:shd w:val="clear" w:color="auto" w:fill="F6F6F6"/>
          <w:lang w:val="en"/>
        </w:rPr>
        <w:t>CustomAuthenticationProvider</w:t>
      </w:r>
      <w:r>
        <w:rPr>
          <w:rStyle w:val="hljs-class"/>
          <w:color w:val="333333"/>
          <w:sz w:val="17"/>
          <w:szCs w:val="17"/>
          <w:shd w:val="clear" w:color="auto" w:fill="F6F6F6"/>
          <w:lang w:val="en"/>
        </w:rPr>
        <w:t xml:space="preserve"> </w:t>
      </w:r>
      <w:r>
        <w:rPr>
          <w:rStyle w:val="hljs-keyword1"/>
          <w:sz w:val="17"/>
          <w:szCs w:val="17"/>
          <w:shd w:val="clear" w:color="auto" w:fill="F6F6F6"/>
          <w:lang w:val="en"/>
        </w:rPr>
        <w:t>implements</w:t>
      </w:r>
      <w:r>
        <w:rPr>
          <w:rStyle w:val="hljs-class"/>
          <w:color w:val="333333"/>
          <w:sz w:val="17"/>
          <w:szCs w:val="17"/>
          <w:shd w:val="clear" w:color="auto" w:fill="F6F6F6"/>
          <w:lang w:val="en"/>
        </w:rPr>
        <w:t xml:space="preserve"> </w:t>
      </w:r>
      <w:r>
        <w:rPr>
          <w:rStyle w:val="hljs-title1"/>
          <w:sz w:val="17"/>
          <w:szCs w:val="17"/>
          <w:shd w:val="clear" w:color="auto" w:fill="F6F6F6"/>
          <w:lang w:val="en"/>
        </w:rPr>
        <w:t>AuthenticationProvider</w:t>
      </w:r>
      <w:r>
        <w:rPr>
          <w:rStyle w:val="hljs-class"/>
          <w:color w:val="333333"/>
          <w:sz w:val="17"/>
          <w:szCs w:val="17"/>
          <w:shd w:val="clear" w:color="auto" w:fill="F6F6F6"/>
          <w:lang w:val="en"/>
        </w:rPr>
        <w:t xml:space="preserve"> </w:t>
      </w:r>
      <w:r>
        <w:rPr>
          <w:rStyle w:val="HTMLCode"/>
          <w:rFonts w:eastAsiaTheme="minorEastAsia"/>
          <w:sz w:val="17"/>
          <w:szCs w:val="17"/>
          <w:shd w:val="clear" w:color="auto" w:fill="F6F6F6"/>
          <w:lang w:val="en"/>
        </w:rPr>
        <w:t>{</w:t>
      </w:r>
    </w:p>
    <w:p w14:paraId="06E39370" w14:textId="77777777" w:rsidR="00705044" w:rsidRDefault="00705044" w:rsidP="00705044">
      <w:pPr>
        <w:pStyle w:val="Output"/>
        <w:rPr>
          <w:rStyle w:val="HTMLCode"/>
          <w:rFonts w:eastAsiaTheme="minorEastAsia"/>
          <w:sz w:val="17"/>
          <w:szCs w:val="17"/>
          <w:shd w:val="clear" w:color="auto" w:fill="F6F6F6"/>
          <w:lang w:val="en"/>
        </w:rPr>
      </w:pPr>
    </w:p>
    <w:p w14:paraId="639BE230"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meta1"/>
          <w:sz w:val="17"/>
          <w:szCs w:val="17"/>
          <w:shd w:val="clear" w:color="auto" w:fill="F6F6F6"/>
          <w:lang w:val="en"/>
        </w:rPr>
        <w:t>@Override</w:t>
      </w:r>
    </w:p>
    <w:p w14:paraId="6E41359C"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public</w:t>
      </w:r>
      <w:r>
        <w:rPr>
          <w:rStyle w:val="hljs-function"/>
          <w:color w:val="333333"/>
          <w:sz w:val="17"/>
          <w:szCs w:val="17"/>
          <w:shd w:val="clear" w:color="auto" w:fill="F6F6F6"/>
          <w:lang w:val="en"/>
        </w:rPr>
        <w:t xml:space="preserve"> Authentication </w:t>
      </w:r>
      <w:r>
        <w:rPr>
          <w:rStyle w:val="hljs-title1"/>
          <w:sz w:val="17"/>
          <w:szCs w:val="17"/>
          <w:shd w:val="clear" w:color="auto" w:fill="F6F6F6"/>
          <w:lang w:val="en"/>
        </w:rPr>
        <w:t>authenticate</w:t>
      </w:r>
      <w:r>
        <w:rPr>
          <w:rStyle w:val="hljs-params"/>
          <w:color w:val="333333"/>
          <w:sz w:val="17"/>
          <w:szCs w:val="17"/>
          <w:shd w:val="clear" w:color="auto" w:fill="F6F6F6"/>
          <w:lang w:val="en"/>
        </w:rPr>
        <w:t>(Authentication auth)</w:t>
      </w:r>
      <w:r>
        <w:rPr>
          <w:rStyle w:val="hljs-function"/>
          <w:color w:val="333333"/>
          <w:sz w:val="17"/>
          <w:szCs w:val="17"/>
          <w:shd w:val="clear" w:color="auto" w:fill="F6F6F6"/>
          <w:lang w:val="en"/>
        </w:rPr>
        <w:t xml:space="preserve"> </w:t>
      </w:r>
      <w:r>
        <w:rPr>
          <w:rStyle w:val="hljs-keyword1"/>
          <w:sz w:val="17"/>
          <w:szCs w:val="17"/>
          <w:shd w:val="clear" w:color="auto" w:fill="F6F6F6"/>
          <w:lang w:val="en"/>
        </w:rPr>
        <w:t>throws</w:t>
      </w:r>
      <w:r>
        <w:rPr>
          <w:rStyle w:val="hljs-function"/>
          <w:color w:val="333333"/>
          <w:sz w:val="17"/>
          <w:szCs w:val="17"/>
          <w:shd w:val="clear" w:color="auto" w:fill="F6F6F6"/>
          <w:lang w:val="en"/>
        </w:rPr>
        <w:t xml:space="preserve"> AuthenticationException </w:t>
      </w:r>
      <w:r>
        <w:rPr>
          <w:rStyle w:val="HTMLCode"/>
          <w:rFonts w:eastAsiaTheme="minorEastAsia"/>
          <w:sz w:val="17"/>
          <w:szCs w:val="17"/>
          <w:shd w:val="clear" w:color="auto" w:fill="F6F6F6"/>
          <w:lang w:val="en"/>
        </w:rPr>
        <w:t>{</w:t>
      </w:r>
    </w:p>
    <w:p w14:paraId="56B28A45"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String username = authentication.getName();</w:t>
      </w:r>
    </w:p>
    <w:p w14:paraId="1A6F68C9"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String pwd = authentication.getCredentials().toString();</w:t>
      </w:r>
    </w:p>
    <w:p w14:paraId="3F13BA31"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if</w:t>
      </w:r>
      <w:r>
        <w:rPr>
          <w:rStyle w:val="HTMLCode"/>
          <w:rFonts w:eastAsiaTheme="minorEastAsia"/>
          <w:sz w:val="17"/>
          <w:szCs w:val="17"/>
          <w:shd w:val="clear" w:color="auto" w:fill="F6F6F6"/>
          <w:lang w:val="en"/>
        </w:rPr>
        <w:t xml:space="preserve"> (</w:t>
      </w:r>
      <w:r>
        <w:rPr>
          <w:rStyle w:val="hljs-string1"/>
          <w:sz w:val="17"/>
          <w:szCs w:val="17"/>
          <w:shd w:val="clear" w:color="auto" w:fill="F6F6F6"/>
          <w:lang w:val="en"/>
        </w:rPr>
        <w:t>"javadevjournal"</w:t>
      </w:r>
      <w:r>
        <w:rPr>
          <w:rStyle w:val="HTMLCode"/>
          <w:rFonts w:eastAsiaTheme="minorEastAsia"/>
          <w:sz w:val="17"/>
          <w:szCs w:val="17"/>
          <w:shd w:val="clear" w:color="auto" w:fill="F6F6F6"/>
          <w:lang w:val="en"/>
        </w:rPr>
        <w:t xml:space="preserve">.equals(username) &amp;&amp; </w:t>
      </w:r>
      <w:r>
        <w:rPr>
          <w:rStyle w:val="hljs-string1"/>
          <w:sz w:val="17"/>
          <w:szCs w:val="17"/>
          <w:shd w:val="clear" w:color="auto" w:fill="F6F6F6"/>
          <w:lang w:val="en"/>
        </w:rPr>
        <w:t>"pass"</w:t>
      </w:r>
      <w:r>
        <w:rPr>
          <w:rStyle w:val="HTMLCode"/>
          <w:rFonts w:eastAsiaTheme="minorEastAsia"/>
          <w:sz w:val="17"/>
          <w:szCs w:val="17"/>
          <w:shd w:val="clear" w:color="auto" w:fill="F6F6F6"/>
          <w:lang w:val="en"/>
        </w:rPr>
        <w:t>.equals(pwd)) {</w:t>
      </w:r>
    </w:p>
    <w:p w14:paraId="72DAB51A"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return</w:t>
      </w: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new</w:t>
      </w:r>
      <w:r>
        <w:rPr>
          <w:rStyle w:val="HTMLCode"/>
          <w:rFonts w:eastAsiaTheme="minorEastAsia"/>
          <w:sz w:val="17"/>
          <w:szCs w:val="17"/>
          <w:shd w:val="clear" w:color="auto" w:fill="F6F6F6"/>
          <w:lang w:val="en"/>
        </w:rPr>
        <w:t xml:space="preserve"> UsernamePasswordAuthenticationToken(username, password, Collections.emptyList());</w:t>
      </w:r>
    </w:p>
    <w:p w14:paraId="4B629557"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 </w:t>
      </w:r>
      <w:r>
        <w:rPr>
          <w:rStyle w:val="hljs-keyword1"/>
          <w:sz w:val="17"/>
          <w:szCs w:val="17"/>
          <w:shd w:val="clear" w:color="auto" w:fill="F6F6F6"/>
          <w:lang w:val="en"/>
        </w:rPr>
        <w:t>else</w:t>
      </w:r>
      <w:r>
        <w:rPr>
          <w:rStyle w:val="HTMLCode"/>
          <w:rFonts w:eastAsiaTheme="minorEastAsia"/>
          <w:sz w:val="17"/>
          <w:szCs w:val="17"/>
          <w:shd w:val="clear" w:color="auto" w:fill="F6F6F6"/>
          <w:lang w:val="en"/>
        </w:rPr>
        <w:t xml:space="preserve"> {</w:t>
      </w:r>
    </w:p>
    <w:p w14:paraId="2007FDDA"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throw</w:t>
      </w: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new</w:t>
      </w:r>
      <w:r>
        <w:rPr>
          <w:rStyle w:val="HTMLCode"/>
          <w:rFonts w:eastAsiaTheme="minorEastAsia"/>
          <w:sz w:val="17"/>
          <w:szCs w:val="17"/>
          <w:shd w:val="clear" w:color="auto" w:fill="F6F6F6"/>
          <w:lang w:val="en"/>
        </w:rPr>
        <w:t xml:space="preserve"> BadCredentialsException(</w:t>
      </w:r>
      <w:r>
        <w:rPr>
          <w:rStyle w:val="hljs-string1"/>
          <w:sz w:val="17"/>
          <w:szCs w:val="17"/>
          <w:shd w:val="clear" w:color="auto" w:fill="F6F6F6"/>
          <w:lang w:val="en"/>
        </w:rPr>
        <w:t>"User authentication failed!!!!"</w:t>
      </w:r>
      <w:r>
        <w:rPr>
          <w:rStyle w:val="HTMLCode"/>
          <w:rFonts w:eastAsiaTheme="minorEastAsia"/>
          <w:sz w:val="17"/>
          <w:szCs w:val="17"/>
          <w:shd w:val="clear" w:color="auto" w:fill="F6F6F6"/>
          <w:lang w:val="en"/>
        </w:rPr>
        <w:t>);</w:t>
      </w:r>
    </w:p>
    <w:p w14:paraId="6DA26677"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p>
    <w:p w14:paraId="0A41CE02"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p>
    <w:p w14:paraId="1988D010" w14:textId="77777777" w:rsidR="00705044" w:rsidRDefault="00705044" w:rsidP="00705044">
      <w:pPr>
        <w:pStyle w:val="Output"/>
        <w:rPr>
          <w:rStyle w:val="HTMLCode"/>
          <w:rFonts w:eastAsiaTheme="minorEastAsia"/>
          <w:sz w:val="17"/>
          <w:szCs w:val="17"/>
          <w:shd w:val="clear" w:color="auto" w:fill="F6F6F6"/>
          <w:lang w:val="en"/>
        </w:rPr>
      </w:pPr>
    </w:p>
    <w:p w14:paraId="30A2A52B"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meta1"/>
          <w:sz w:val="17"/>
          <w:szCs w:val="17"/>
          <w:shd w:val="clear" w:color="auto" w:fill="F6F6F6"/>
          <w:lang w:val="en"/>
        </w:rPr>
        <w:t>@Override</w:t>
      </w:r>
    </w:p>
    <w:p w14:paraId="6AA734AA"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public</w:t>
      </w:r>
      <w:r>
        <w:rPr>
          <w:rStyle w:val="hljs-function"/>
          <w:color w:val="333333"/>
          <w:sz w:val="17"/>
          <w:szCs w:val="17"/>
          <w:shd w:val="clear" w:color="auto" w:fill="F6F6F6"/>
          <w:lang w:val="en"/>
        </w:rPr>
        <w:t xml:space="preserve"> </w:t>
      </w:r>
      <w:r>
        <w:rPr>
          <w:rStyle w:val="hljs-keyword1"/>
          <w:sz w:val="17"/>
          <w:szCs w:val="17"/>
          <w:shd w:val="clear" w:color="auto" w:fill="F6F6F6"/>
          <w:lang w:val="en"/>
        </w:rPr>
        <w:t>boolean</w:t>
      </w:r>
      <w:r>
        <w:rPr>
          <w:rStyle w:val="hljs-function"/>
          <w:color w:val="333333"/>
          <w:sz w:val="17"/>
          <w:szCs w:val="17"/>
          <w:shd w:val="clear" w:color="auto" w:fill="F6F6F6"/>
          <w:lang w:val="en"/>
        </w:rPr>
        <w:t xml:space="preserve"> </w:t>
      </w:r>
      <w:r>
        <w:rPr>
          <w:rStyle w:val="hljs-title1"/>
          <w:sz w:val="17"/>
          <w:szCs w:val="17"/>
          <w:shd w:val="clear" w:color="auto" w:fill="F6F6F6"/>
          <w:lang w:val="en"/>
        </w:rPr>
        <w:t>supports</w:t>
      </w:r>
      <w:r>
        <w:rPr>
          <w:rStyle w:val="hljs-params"/>
          <w:color w:val="333333"/>
          <w:sz w:val="17"/>
          <w:szCs w:val="17"/>
          <w:shd w:val="clear" w:color="auto" w:fill="F6F6F6"/>
          <w:lang w:val="en"/>
        </w:rPr>
        <w:t>(Class&lt;?&gt;auth)</w:t>
      </w:r>
      <w:r>
        <w:rPr>
          <w:rStyle w:val="hljs-function"/>
          <w:color w:val="333333"/>
          <w:sz w:val="17"/>
          <w:szCs w:val="17"/>
          <w:shd w:val="clear" w:color="auto" w:fill="F6F6F6"/>
          <w:lang w:val="en"/>
        </w:rPr>
        <w:t xml:space="preserve"> </w:t>
      </w:r>
      <w:r>
        <w:rPr>
          <w:rStyle w:val="HTMLCode"/>
          <w:rFonts w:eastAsiaTheme="minorEastAsia"/>
          <w:sz w:val="17"/>
          <w:szCs w:val="17"/>
          <w:shd w:val="clear" w:color="auto" w:fill="F6F6F6"/>
          <w:lang w:val="en"/>
        </w:rPr>
        <w:t>{</w:t>
      </w:r>
    </w:p>
    <w:p w14:paraId="2B9C59FE"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return</w:t>
      </w:r>
      <w:r>
        <w:rPr>
          <w:rStyle w:val="HTMLCode"/>
          <w:rFonts w:eastAsiaTheme="minorEastAsia"/>
          <w:sz w:val="17"/>
          <w:szCs w:val="17"/>
          <w:shd w:val="clear" w:color="auto" w:fill="F6F6F6"/>
          <w:lang w:val="en"/>
        </w:rPr>
        <w:t xml:space="preserve"> auth.equals(UsernamePasswordAuthenticationToken.class);</w:t>
      </w:r>
    </w:p>
    <w:p w14:paraId="28351EE5"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p>
    <w:p w14:paraId="18EF04D2"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w:t>
      </w:r>
    </w:p>
    <w:p w14:paraId="65E1F4B8" w14:textId="77777777" w:rsidR="008720A6" w:rsidRDefault="008720A6" w:rsidP="00705044">
      <w:pPr>
        <w:spacing w:after="0"/>
        <w:rPr>
          <w:lang w:val="en"/>
        </w:rPr>
      </w:pPr>
    </w:p>
    <w:p w14:paraId="0F3E67FB" w14:textId="4208C7B3" w:rsidR="00705044" w:rsidRDefault="00705044" w:rsidP="00705044">
      <w:pPr>
        <w:spacing w:after="0"/>
        <w:rPr>
          <w:lang w:val="en"/>
        </w:rPr>
      </w:pPr>
      <w:r>
        <w:rPr>
          <w:lang w:val="en"/>
        </w:rPr>
        <w:t xml:space="preserve">The last step is to configure our </w:t>
      </w:r>
      <w:r>
        <w:rPr>
          <w:rStyle w:val="Emphasis"/>
          <w:rFonts w:cs="Segoe UI"/>
          <w:color w:val="24292E"/>
          <w:lang w:val="en"/>
        </w:rPr>
        <w:t>custom authentication provider with Spring security</w:t>
      </w:r>
      <w:r>
        <w:rPr>
          <w:lang w:val="en"/>
        </w:rPr>
        <w:t xml:space="preserve">. We do that by creating a custom configuration class and extending the </w:t>
      </w:r>
      <w:r>
        <w:rPr>
          <w:rStyle w:val="HTMLCode"/>
          <w:rFonts w:eastAsiaTheme="minorEastAsia"/>
          <w:lang w:val="en"/>
        </w:rPr>
        <w:t>WebSecurityConfigurerAdapter</w:t>
      </w:r>
      <w:r>
        <w:rPr>
          <w:lang w:val="en"/>
        </w:rPr>
        <w:t>.</w:t>
      </w:r>
    </w:p>
    <w:p w14:paraId="6827BFB4" w14:textId="77777777" w:rsidR="00705044" w:rsidRDefault="00705044" w:rsidP="00705044">
      <w:pPr>
        <w:pStyle w:val="Output"/>
        <w:rPr>
          <w:rStyle w:val="HTMLCode"/>
          <w:rFonts w:eastAsiaTheme="minorEastAsia"/>
          <w:sz w:val="17"/>
          <w:szCs w:val="17"/>
          <w:shd w:val="clear" w:color="auto" w:fill="F6F6F6"/>
          <w:lang w:val="en"/>
        </w:rPr>
      </w:pPr>
      <w:r>
        <w:rPr>
          <w:rStyle w:val="hljs-meta1"/>
          <w:sz w:val="17"/>
          <w:szCs w:val="17"/>
          <w:shd w:val="clear" w:color="auto" w:fill="F6F6F6"/>
          <w:lang w:val="en"/>
        </w:rPr>
        <w:t>@Configuration</w:t>
      </w:r>
    </w:p>
    <w:p w14:paraId="0583FFAA" w14:textId="36F75009" w:rsidR="00705044" w:rsidRDefault="00705044" w:rsidP="00705044">
      <w:pPr>
        <w:pStyle w:val="Output"/>
        <w:rPr>
          <w:rStyle w:val="HTMLCode"/>
          <w:rFonts w:eastAsiaTheme="minorEastAsia"/>
          <w:sz w:val="17"/>
          <w:szCs w:val="17"/>
          <w:shd w:val="clear" w:color="auto" w:fill="F6F6F6"/>
          <w:lang w:val="en"/>
        </w:rPr>
      </w:pPr>
      <w:r>
        <w:rPr>
          <w:rStyle w:val="hljs-keyword1"/>
          <w:sz w:val="17"/>
          <w:szCs w:val="17"/>
          <w:shd w:val="clear" w:color="auto" w:fill="F6F6F6"/>
          <w:lang w:val="en"/>
        </w:rPr>
        <w:t>public</w:t>
      </w: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class</w:t>
      </w:r>
      <w:r>
        <w:rPr>
          <w:rStyle w:val="hljs-class"/>
          <w:color w:val="333333"/>
          <w:sz w:val="17"/>
          <w:szCs w:val="17"/>
          <w:shd w:val="clear" w:color="auto" w:fill="F6F6F6"/>
          <w:lang w:val="en"/>
        </w:rPr>
        <w:t xml:space="preserve"> </w:t>
      </w:r>
      <w:r>
        <w:rPr>
          <w:rStyle w:val="hljs-title1"/>
          <w:sz w:val="17"/>
          <w:szCs w:val="17"/>
          <w:shd w:val="clear" w:color="auto" w:fill="F6F6F6"/>
          <w:lang w:val="en"/>
        </w:rPr>
        <w:t>WebSecurityConfig</w:t>
      </w:r>
      <w:r>
        <w:rPr>
          <w:rStyle w:val="hljs-class"/>
          <w:color w:val="333333"/>
          <w:sz w:val="17"/>
          <w:szCs w:val="17"/>
          <w:shd w:val="clear" w:color="auto" w:fill="F6F6F6"/>
          <w:lang w:val="en"/>
        </w:rPr>
        <w:t xml:space="preserve"> </w:t>
      </w:r>
      <w:r>
        <w:rPr>
          <w:rStyle w:val="hljs-keyword1"/>
          <w:sz w:val="17"/>
          <w:szCs w:val="17"/>
          <w:shd w:val="clear" w:color="auto" w:fill="F6F6F6"/>
          <w:lang w:val="en"/>
        </w:rPr>
        <w:t>extends</w:t>
      </w:r>
      <w:r>
        <w:rPr>
          <w:rStyle w:val="hljs-class"/>
          <w:color w:val="333333"/>
          <w:sz w:val="17"/>
          <w:szCs w:val="17"/>
          <w:shd w:val="clear" w:color="auto" w:fill="F6F6F6"/>
          <w:lang w:val="en"/>
        </w:rPr>
        <w:t xml:space="preserve"> </w:t>
      </w:r>
      <w:r>
        <w:rPr>
          <w:rStyle w:val="hljs-title1"/>
          <w:sz w:val="17"/>
          <w:szCs w:val="17"/>
          <w:shd w:val="clear" w:color="auto" w:fill="F6F6F6"/>
          <w:lang w:val="en"/>
        </w:rPr>
        <w:t>WebSecurityConfigurerAdapter</w:t>
      </w:r>
      <w:r>
        <w:rPr>
          <w:rStyle w:val="hljs-class"/>
          <w:color w:val="333333"/>
          <w:sz w:val="17"/>
          <w:szCs w:val="17"/>
          <w:shd w:val="clear" w:color="auto" w:fill="F6F6F6"/>
          <w:lang w:val="en"/>
        </w:rPr>
        <w:t xml:space="preserve"> </w:t>
      </w:r>
      <w:r>
        <w:rPr>
          <w:rStyle w:val="HTMLCode"/>
          <w:rFonts w:eastAsiaTheme="minorEastAsia"/>
          <w:sz w:val="17"/>
          <w:szCs w:val="17"/>
          <w:shd w:val="clear" w:color="auto" w:fill="F6F6F6"/>
          <w:lang w:val="en"/>
        </w:rPr>
        <w:t>{</w:t>
      </w:r>
    </w:p>
    <w:p w14:paraId="33F3D8DA"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meta1"/>
          <w:sz w:val="17"/>
          <w:szCs w:val="17"/>
          <w:shd w:val="clear" w:color="auto" w:fill="F6F6F6"/>
          <w:lang w:val="en"/>
        </w:rPr>
        <w:t>@Autowired</w:t>
      </w:r>
    </w:p>
    <w:p w14:paraId="2CD2F099"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CustomAuthenticationProvider customAuthenticationProvider;</w:t>
      </w:r>
    </w:p>
    <w:p w14:paraId="3364E969" w14:textId="77777777" w:rsidR="00705044" w:rsidRDefault="00705044" w:rsidP="00705044">
      <w:pPr>
        <w:pStyle w:val="Output"/>
        <w:rPr>
          <w:rStyle w:val="HTMLCode"/>
          <w:rFonts w:eastAsiaTheme="minorEastAsia"/>
          <w:sz w:val="17"/>
          <w:szCs w:val="17"/>
          <w:shd w:val="clear" w:color="auto" w:fill="F6F6F6"/>
          <w:lang w:val="en"/>
        </w:rPr>
      </w:pPr>
    </w:p>
    <w:p w14:paraId="415B3417"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meta1"/>
          <w:sz w:val="17"/>
          <w:szCs w:val="17"/>
          <w:shd w:val="clear" w:color="auto" w:fill="F6F6F6"/>
          <w:lang w:val="en"/>
        </w:rPr>
        <w:t>@Override</w:t>
      </w:r>
    </w:p>
    <w:p w14:paraId="62EA331D"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public</w:t>
      </w:r>
      <w:r>
        <w:rPr>
          <w:rStyle w:val="hljs-function"/>
          <w:color w:val="333333"/>
          <w:sz w:val="17"/>
          <w:szCs w:val="17"/>
          <w:shd w:val="clear" w:color="auto" w:fill="F6F6F6"/>
          <w:lang w:val="en"/>
        </w:rPr>
        <w:t xml:space="preserve"> </w:t>
      </w:r>
      <w:r>
        <w:rPr>
          <w:rStyle w:val="hljs-keyword1"/>
          <w:sz w:val="17"/>
          <w:szCs w:val="17"/>
          <w:shd w:val="clear" w:color="auto" w:fill="F6F6F6"/>
          <w:lang w:val="en"/>
        </w:rPr>
        <w:t>void</w:t>
      </w:r>
      <w:r>
        <w:rPr>
          <w:rStyle w:val="hljs-function"/>
          <w:color w:val="333333"/>
          <w:sz w:val="17"/>
          <w:szCs w:val="17"/>
          <w:shd w:val="clear" w:color="auto" w:fill="F6F6F6"/>
          <w:lang w:val="en"/>
        </w:rPr>
        <w:t xml:space="preserve"> </w:t>
      </w:r>
      <w:r>
        <w:rPr>
          <w:rStyle w:val="hljs-title1"/>
          <w:sz w:val="17"/>
          <w:szCs w:val="17"/>
          <w:shd w:val="clear" w:color="auto" w:fill="F6F6F6"/>
          <w:lang w:val="en"/>
        </w:rPr>
        <w:t>configure</w:t>
      </w:r>
      <w:r>
        <w:rPr>
          <w:rStyle w:val="hljs-params"/>
          <w:color w:val="333333"/>
          <w:sz w:val="17"/>
          <w:szCs w:val="17"/>
          <w:shd w:val="clear" w:color="auto" w:fill="F6F6F6"/>
          <w:lang w:val="en"/>
        </w:rPr>
        <w:t>(AuthenticationManagerBuilder auth)</w:t>
      </w:r>
      <w:r>
        <w:rPr>
          <w:rStyle w:val="hljs-function"/>
          <w:color w:val="333333"/>
          <w:sz w:val="17"/>
          <w:szCs w:val="17"/>
          <w:shd w:val="clear" w:color="auto" w:fill="F6F6F6"/>
          <w:lang w:val="en"/>
        </w:rPr>
        <w:t xml:space="preserve"> </w:t>
      </w:r>
      <w:r>
        <w:rPr>
          <w:rStyle w:val="hljs-keyword1"/>
          <w:sz w:val="17"/>
          <w:szCs w:val="17"/>
          <w:shd w:val="clear" w:color="auto" w:fill="F6F6F6"/>
          <w:lang w:val="en"/>
        </w:rPr>
        <w:t>throws</w:t>
      </w:r>
      <w:r>
        <w:rPr>
          <w:rStyle w:val="hljs-function"/>
          <w:color w:val="333333"/>
          <w:sz w:val="17"/>
          <w:szCs w:val="17"/>
          <w:shd w:val="clear" w:color="auto" w:fill="F6F6F6"/>
          <w:lang w:val="en"/>
        </w:rPr>
        <w:t xml:space="preserve"> Exception </w:t>
      </w:r>
      <w:r>
        <w:rPr>
          <w:rStyle w:val="HTMLCode"/>
          <w:rFonts w:eastAsiaTheme="minorEastAsia"/>
          <w:sz w:val="17"/>
          <w:szCs w:val="17"/>
          <w:shd w:val="clear" w:color="auto" w:fill="F6F6F6"/>
          <w:lang w:val="en"/>
        </w:rPr>
        <w:t>{</w:t>
      </w:r>
    </w:p>
    <w:p w14:paraId="4DB7DACB"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comment1"/>
          <w:sz w:val="17"/>
          <w:szCs w:val="17"/>
          <w:shd w:val="clear" w:color="auto" w:fill="F6F6F6"/>
          <w:lang w:val="en"/>
        </w:rPr>
        <w:t>//configuring our custom auth provider</w:t>
      </w:r>
    </w:p>
    <w:p w14:paraId="21516FDF"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auth.authenticationProvider(customAuthProvider);</w:t>
      </w:r>
    </w:p>
    <w:p w14:paraId="4C3D747C"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p>
    <w:p w14:paraId="6CAA94E8"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w:t>
      </w:r>
    </w:p>
    <w:p w14:paraId="671F7CA5" w14:textId="77777777" w:rsidR="00705044" w:rsidRDefault="00705044" w:rsidP="00DD201C">
      <w:pPr>
        <w:spacing w:line="240" w:lineRule="auto"/>
        <w:rPr>
          <w:rFonts w:cs="Segoe UI"/>
          <w:color w:val="24292E"/>
          <w:lang w:val="en"/>
        </w:rPr>
      </w:pPr>
    </w:p>
    <w:p w14:paraId="3DFDA33A" w14:textId="77777777" w:rsidR="00705044" w:rsidRDefault="00705044" w:rsidP="00705044">
      <w:pPr>
        <w:pStyle w:val="Heading4"/>
        <w:spacing w:after="0"/>
        <w:rPr>
          <w:lang w:val="en"/>
        </w:rPr>
      </w:pPr>
      <w:r>
        <w:rPr>
          <w:lang w:val="en"/>
        </w:rPr>
        <w:t>6. Spring Security UserDetailsService</w:t>
      </w:r>
    </w:p>
    <w:p w14:paraId="466BC761" w14:textId="77777777" w:rsidR="00705044" w:rsidRDefault="00705044" w:rsidP="00CB1C79">
      <w:pPr>
        <w:spacing w:after="0" w:line="240" w:lineRule="auto"/>
        <w:rPr>
          <w:lang w:val="en"/>
        </w:rPr>
      </w:pPr>
      <w:r>
        <w:rPr>
          <w:lang w:val="en"/>
        </w:rPr>
        <w:t xml:space="preserve">Not all, but few authentication providers may need </w:t>
      </w:r>
      <w:r>
        <w:rPr>
          <w:rStyle w:val="HTMLCode"/>
          <w:rFonts w:eastAsiaTheme="minorEastAsia"/>
          <w:lang w:val="en"/>
        </w:rPr>
        <w:t>UserDetailsService</w:t>
      </w:r>
      <w:r>
        <w:rPr>
          <w:lang w:val="en"/>
        </w:rPr>
        <w:t xml:space="preserve"> to get the user details stored in the database by username (e.g. </w:t>
      </w:r>
      <w:r>
        <w:rPr>
          <w:rStyle w:val="HTMLCode"/>
          <w:rFonts w:eastAsiaTheme="minorEastAsia"/>
          <w:lang w:val="en"/>
        </w:rPr>
        <w:t>DaoAuthenticationProvider</w:t>
      </w:r>
      <w:r>
        <w:rPr>
          <w:lang w:val="en"/>
        </w:rPr>
        <w:t xml:space="preserve">). Most of the standard web application may use the </w:t>
      </w:r>
      <w:r>
        <w:rPr>
          <w:rStyle w:val="HTMLCode"/>
          <w:rFonts w:eastAsiaTheme="minorEastAsia"/>
          <w:lang w:val="en"/>
        </w:rPr>
        <w:t>UserDetailsService</w:t>
      </w:r>
      <w:r>
        <w:rPr>
          <w:lang w:val="en"/>
        </w:rPr>
        <w:t xml:space="preserve"> to get user information during login process. This is how the </w:t>
      </w:r>
      <w:r>
        <w:rPr>
          <w:rStyle w:val="HTMLCode"/>
          <w:rFonts w:eastAsiaTheme="minorEastAsia"/>
          <w:lang w:val="en"/>
        </w:rPr>
        <w:t>UserDetailsService</w:t>
      </w:r>
      <w:r>
        <w:rPr>
          <w:lang w:val="en"/>
        </w:rPr>
        <w:t xml:space="preserve"> interface look like:</w:t>
      </w:r>
    </w:p>
    <w:p w14:paraId="1593EBF5" w14:textId="77777777" w:rsidR="00705044" w:rsidRDefault="00705044" w:rsidP="00705044">
      <w:pPr>
        <w:pStyle w:val="Output"/>
        <w:rPr>
          <w:rStyle w:val="HTMLCode"/>
          <w:rFonts w:eastAsiaTheme="minorEastAsia"/>
          <w:sz w:val="17"/>
          <w:szCs w:val="17"/>
          <w:shd w:val="clear" w:color="auto" w:fill="F6F6F6"/>
          <w:lang w:val="en"/>
        </w:rPr>
      </w:pPr>
      <w:r>
        <w:rPr>
          <w:rStyle w:val="hljs-keyword1"/>
          <w:sz w:val="17"/>
          <w:szCs w:val="17"/>
          <w:shd w:val="clear" w:color="auto" w:fill="F6F6F6"/>
          <w:lang w:val="en"/>
        </w:rPr>
        <w:t>public</w:t>
      </w: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interface</w:t>
      </w:r>
      <w:r>
        <w:rPr>
          <w:rStyle w:val="hljs-class"/>
          <w:color w:val="333333"/>
          <w:sz w:val="17"/>
          <w:szCs w:val="17"/>
          <w:shd w:val="clear" w:color="auto" w:fill="F6F6F6"/>
          <w:lang w:val="en"/>
        </w:rPr>
        <w:t xml:space="preserve"> </w:t>
      </w:r>
      <w:r>
        <w:rPr>
          <w:rStyle w:val="hljs-title1"/>
          <w:sz w:val="17"/>
          <w:szCs w:val="17"/>
          <w:shd w:val="clear" w:color="auto" w:fill="F6F6F6"/>
          <w:lang w:val="en"/>
        </w:rPr>
        <w:t>UserDetailsService</w:t>
      </w:r>
      <w:r>
        <w:rPr>
          <w:rStyle w:val="hljs-class"/>
          <w:color w:val="333333"/>
          <w:sz w:val="17"/>
          <w:szCs w:val="17"/>
          <w:shd w:val="clear" w:color="auto" w:fill="F6F6F6"/>
          <w:lang w:val="en"/>
        </w:rPr>
        <w:t xml:space="preserve"> </w:t>
      </w:r>
      <w:r>
        <w:rPr>
          <w:rStyle w:val="HTMLCode"/>
          <w:rFonts w:eastAsiaTheme="minorEastAsia"/>
          <w:sz w:val="17"/>
          <w:szCs w:val="17"/>
          <w:shd w:val="clear" w:color="auto" w:fill="F6F6F6"/>
          <w:lang w:val="en"/>
        </w:rPr>
        <w:t>{</w:t>
      </w:r>
    </w:p>
    <w:p w14:paraId="66CFC6DB"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function"/>
          <w:color w:val="333333"/>
          <w:sz w:val="17"/>
          <w:szCs w:val="17"/>
          <w:shd w:val="clear" w:color="auto" w:fill="F6F6F6"/>
          <w:lang w:val="en"/>
        </w:rPr>
        <w:t xml:space="preserve">UserDetails </w:t>
      </w:r>
      <w:r>
        <w:rPr>
          <w:rStyle w:val="hljs-title1"/>
          <w:sz w:val="17"/>
          <w:szCs w:val="17"/>
          <w:shd w:val="clear" w:color="auto" w:fill="F6F6F6"/>
          <w:lang w:val="en"/>
        </w:rPr>
        <w:t>loadUserByUsername</w:t>
      </w:r>
      <w:r>
        <w:rPr>
          <w:rStyle w:val="hljs-params"/>
          <w:color w:val="333333"/>
          <w:sz w:val="17"/>
          <w:szCs w:val="17"/>
          <w:shd w:val="clear" w:color="auto" w:fill="F6F6F6"/>
          <w:lang w:val="en"/>
        </w:rPr>
        <w:t>(String var1)</w:t>
      </w:r>
      <w:r>
        <w:rPr>
          <w:rStyle w:val="hljs-function"/>
          <w:color w:val="333333"/>
          <w:sz w:val="17"/>
          <w:szCs w:val="17"/>
          <w:shd w:val="clear" w:color="auto" w:fill="F6F6F6"/>
          <w:lang w:val="en"/>
        </w:rPr>
        <w:t xml:space="preserve"> </w:t>
      </w:r>
      <w:r>
        <w:rPr>
          <w:rStyle w:val="hljs-keyword1"/>
          <w:sz w:val="17"/>
          <w:szCs w:val="17"/>
          <w:shd w:val="clear" w:color="auto" w:fill="F6F6F6"/>
          <w:lang w:val="en"/>
        </w:rPr>
        <w:t>throws</w:t>
      </w:r>
      <w:r>
        <w:rPr>
          <w:rStyle w:val="hljs-function"/>
          <w:color w:val="333333"/>
          <w:sz w:val="17"/>
          <w:szCs w:val="17"/>
          <w:shd w:val="clear" w:color="auto" w:fill="F6F6F6"/>
          <w:lang w:val="en"/>
        </w:rPr>
        <w:t xml:space="preserve"> UsernameNotFoundException</w:t>
      </w:r>
      <w:r>
        <w:rPr>
          <w:rStyle w:val="HTMLCode"/>
          <w:rFonts w:eastAsiaTheme="minorEastAsia"/>
          <w:sz w:val="17"/>
          <w:szCs w:val="17"/>
          <w:shd w:val="clear" w:color="auto" w:fill="F6F6F6"/>
          <w:lang w:val="en"/>
        </w:rPr>
        <w:t>;</w:t>
      </w:r>
    </w:p>
    <w:p w14:paraId="4C0CA9E2"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w:t>
      </w:r>
    </w:p>
    <w:p w14:paraId="1CDE1347" w14:textId="77777777" w:rsidR="00705044" w:rsidRDefault="00705044" w:rsidP="00DD201C">
      <w:pPr>
        <w:spacing w:after="0"/>
        <w:rPr>
          <w:rFonts w:cs="Segoe UI"/>
          <w:color w:val="24292E"/>
          <w:lang w:val="en"/>
        </w:rPr>
      </w:pPr>
      <w:r>
        <w:rPr>
          <w:rFonts w:cs="Segoe UI"/>
          <w:color w:val="24292E"/>
          <w:lang w:val="en"/>
        </w:rPr>
        <w:t xml:space="preserve">It's a common use case to define a </w:t>
      </w:r>
      <w:hyperlink r:id="rId69" w:tooltip="Spring Security UserDetailsService" w:history="1">
        <w:r>
          <w:rPr>
            <w:rStyle w:val="Hyperlink"/>
            <w:rFonts w:eastAsiaTheme="majorEastAsia" w:cs="Segoe UI"/>
            <w:lang w:val="en"/>
          </w:rPr>
          <w:t>custom UserDetailsService</w:t>
        </w:r>
      </w:hyperlink>
      <w:r>
        <w:rPr>
          <w:rFonts w:cs="Segoe UI"/>
          <w:color w:val="24292E"/>
          <w:lang w:val="en"/>
        </w:rPr>
        <w:t xml:space="preserve"> for our application.</w:t>
      </w:r>
    </w:p>
    <w:p w14:paraId="0E964BE9" w14:textId="43A7E3AF" w:rsidR="00705044" w:rsidRDefault="00705044" w:rsidP="00DD201C">
      <w:pPr>
        <w:spacing w:after="0" w:line="240" w:lineRule="auto"/>
        <w:rPr>
          <w:rFonts w:cs="Segoe UI"/>
          <w:color w:val="24292E"/>
          <w:lang w:val="en"/>
        </w:rPr>
      </w:pPr>
    </w:p>
    <w:p w14:paraId="36EAD734" w14:textId="77777777" w:rsidR="00705044" w:rsidRDefault="00705044" w:rsidP="00705044">
      <w:pPr>
        <w:pStyle w:val="Heading4"/>
        <w:spacing w:after="0"/>
        <w:rPr>
          <w:lang w:val="en"/>
        </w:rPr>
      </w:pPr>
      <w:r>
        <w:rPr>
          <w:lang w:val="en"/>
        </w:rPr>
        <w:t>7. Authentication and Authentication Exception</w:t>
      </w:r>
    </w:p>
    <w:p w14:paraId="6A4EAA26" w14:textId="77777777" w:rsidR="00705044" w:rsidRDefault="00705044" w:rsidP="00705044">
      <w:pPr>
        <w:spacing w:after="0"/>
        <w:rPr>
          <w:lang w:val="en"/>
        </w:rPr>
      </w:pPr>
      <w:r>
        <w:rPr>
          <w:lang w:val="en"/>
        </w:rPr>
        <w:t xml:space="preserve">During the authentication process, if the user authentication is successful, we will send a fully initialized Authentication object back. For failed authentication, </w:t>
      </w:r>
      <w:r>
        <w:rPr>
          <w:rStyle w:val="HTMLCode"/>
          <w:rFonts w:eastAsiaTheme="minorEastAsia"/>
          <w:lang w:val="en"/>
        </w:rPr>
        <w:t>AuthenticationException</w:t>
      </w:r>
      <w:r>
        <w:rPr>
          <w:lang w:val="en"/>
        </w:rPr>
        <w:t xml:space="preserve"> will be thrown. A fully populated authentication object carries the following details:</w:t>
      </w:r>
    </w:p>
    <w:p w14:paraId="66E25FD9" w14:textId="77777777" w:rsidR="00705044" w:rsidRDefault="00705044" w:rsidP="00F46707">
      <w:pPr>
        <w:numPr>
          <w:ilvl w:val="0"/>
          <w:numId w:val="49"/>
        </w:numPr>
        <w:spacing w:after="100" w:afterAutospacing="1" w:line="240" w:lineRule="auto"/>
        <w:rPr>
          <w:rFonts w:cs="Segoe UI"/>
          <w:color w:val="24292E"/>
          <w:lang w:val="en"/>
        </w:rPr>
      </w:pPr>
      <w:r>
        <w:rPr>
          <w:rFonts w:cs="Segoe UI"/>
          <w:color w:val="24292E"/>
          <w:lang w:val="en"/>
        </w:rPr>
        <w:t>User credentials.</w:t>
      </w:r>
    </w:p>
    <w:p w14:paraId="15840531" w14:textId="77777777" w:rsidR="00705044" w:rsidRDefault="00705044" w:rsidP="00F46707">
      <w:pPr>
        <w:numPr>
          <w:ilvl w:val="0"/>
          <w:numId w:val="49"/>
        </w:numPr>
        <w:spacing w:after="100" w:afterAutospacing="1" w:line="240" w:lineRule="auto"/>
        <w:rPr>
          <w:rFonts w:cs="Segoe UI"/>
          <w:color w:val="24292E"/>
          <w:lang w:val="en"/>
        </w:rPr>
      </w:pPr>
      <w:r>
        <w:rPr>
          <w:rFonts w:cs="Segoe UI"/>
          <w:color w:val="24292E"/>
          <w:lang w:val="en"/>
        </w:rPr>
        <w:t>List of granted authorities (for authorization).</w:t>
      </w:r>
    </w:p>
    <w:p w14:paraId="04C7D7DC" w14:textId="77777777" w:rsidR="00705044" w:rsidRDefault="00705044" w:rsidP="00F46707">
      <w:pPr>
        <w:numPr>
          <w:ilvl w:val="0"/>
          <w:numId w:val="49"/>
        </w:numPr>
        <w:spacing w:after="0" w:line="240" w:lineRule="auto"/>
        <w:rPr>
          <w:rFonts w:cs="Segoe UI"/>
          <w:color w:val="24292E"/>
          <w:lang w:val="en"/>
        </w:rPr>
      </w:pPr>
      <w:r>
        <w:rPr>
          <w:rFonts w:cs="Segoe UI"/>
          <w:color w:val="24292E"/>
          <w:lang w:val="en"/>
        </w:rPr>
        <w:lastRenderedPageBreak/>
        <w:t>Authentication flag.</w:t>
      </w:r>
    </w:p>
    <w:p w14:paraId="01B0C919" w14:textId="77777777" w:rsidR="00705044" w:rsidRDefault="00705044" w:rsidP="00705044">
      <w:pPr>
        <w:pStyle w:val="Output"/>
        <w:rPr>
          <w:rStyle w:val="HTMLCode"/>
          <w:rFonts w:eastAsiaTheme="minorEastAsia"/>
          <w:sz w:val="17"/>
          <w:szCs w:val="17"/>
          <w:shd w:val="clear" w:color="auto" w:fill="F6F6F6"/>
          <w:lang w:val="en"/>
        </w:rPr>
      </w:pPr>
      <w:r>
        <w:rPr>
          <w:rStyle w:val="hljs-keyword1"/>
          <w:sz w:val="17"/>
          <w:szCs w:val="17"/>
          <w:shd w:val="clear" w:color="auto" w:fill="F6F6F6"/>
          <w:lang w:val="en"/>
        </w:rPr>
        <w:t>public</w:t>
      </w: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interface</w:t>
      </w:r>
      <w:r>
        <w:rPr>
          <w:rStyle w:val="hljs-class"/>
          <w:color w:val="333333"/>
          <w:sz w:val="17"/>
          <w:szCs w:val="17"/>
          <w:shd w:val="clear" w:color="auto" w:fill="F6F6F6"/>
          <w:lang w:val="en"/>
        </w:rPr>
        <w:t xml:space="preserve"> </w:t>
      </w:r>
      <w:r>
        <w:rPr>
          <w:rStyle w:val="hljs-title1"/>
          <w:sz w:val="17"/>
          <w:szCs w:val="17"/>
          <w:shd w:val="clear" w:color="auto" w:fill="F6F6F6"/>
          <w:lang w:val="en"/>
        </w:rPr>
        <w:t>Authentication</w:t>
      </w:r>
      <w:r>
        <w:rPr>
          <w:rStyle w:val="hljs-class"/>
          <w:color w:val="333333"/>
          <w:sz w:val="17"/>
          <w:szCs w:val="17"/>
          <w:shd w:val="clear" w:color="auto" w:fill="F6F6F6"/>
          <w:lang w:val="en"/>
        </w:rPr>
        <w:t xml:space="preserve"> </w:t>
      </w:r>
      <w:r>
        <w:rPr>
          <w:rStyle w:val="hljs-keyword1"/>
          <w:sz w:val="17"/>
          <w:szCs w:val="17"/>
          <w:shd w:val="clear" w:color="auto" w:fill="F6F6F6"/>
          <w:lang w:val="en"/>
        </w:rPr>
        <w:t>extends</w:t>
      </w:r>
      <w:r>
        <w:rPr>
          <w:rStyle w:val="hljs-class"/>
          <w:color w:val="333333"/>
          <w:sz w:val="17"/>
          <w:szCs w:val="17"/>
          <w:shd w:val="clear" w:color="auto" w:fill="F6F6F6"/>
          <w:lang w:val="en"/>
        </w:rPr>
        <w:t xml:space="preserve"> </w:t>
      </w:r>
      <w:r>
        <w:rPr>
          <w:rStyle w:val="hljs-title1"/>
          <w:sz w:val="17"/>
          <w:szCs w:val="17"/>
          <w:shd w:val="clear" w:color="auto" w:fill="F6F6F6"/>
          <w:lang w:val="en"/>
        </w:rPr>
        <w:t>Principal</w:t>
      </w:r>
      <w:r>
        <w:rPr>
          <w:rStyle w:val="hljs-class"/>
          <w:color w:val="333333"/>
          <w:sz w:val="17"/>
          <w:szCs w:val="17"/>
          <w:shd w:val="clear" w:color="auto" w:fill="F6F6F6"/>
          <w:lang w:val="en"/>
        </w:rPr>
        <w:t xml:space="preserve">, </w:t>
      </w:r>
      <w:r>
        <w:rPr>
          <w:rStyle w:val="hljs-title1"/>
          <w:sz w:val="17"/>
          <w:szCs w:val="17"/>
          <w:shd w:val="clear" w:color="auto" w:fill="F6F6F6"/>
          <w:lang w:val="en"/>
        </w:rPr>
        <w:t>Serializable</w:t>
      </w:r>
      <w:r>
        <w:rPr>
          <w:rStyle w:val="hljs-class"/>
          <w:color w:val="333333"/>
          <w:sz w:val="17"/>
          <w:szCs w:val="17"/>
          <w:shd w:val="clear" w:color="auto" w:fill="F6F6F6"/>
          <w:lang w:val="en"/>
        </w:rPr>
        <w:t xml:space="preserve"> </w:t>
      </w:r>
      <w:r>
        <w:rPr>
          <w:rStyle w:val="HTMLCode"/>
          <w:rFonts w:eastAsiaTheme="minorEastAsia"/>
          <w:sz w:val="17"/>
          <w:szCs w:val="17"/>
          <w:shd w:val="clear" w:color="auto" w:fill="F6F6F6"/>
          <w:lang w:val="en"/>
        </w:rPr>
        <w:t>{</w:t>
      </w:r>
    </w:p>
    <w:p w14:paraId="761F8411"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Collection&lt;? extends GrantedAuthority&gt; getAuthorities();</w:t>
      </w:r>
    </w:p>
    <w:p w14:paraId="321A8507" w14:textId="77777777" w:rsidR="00705044" w:rsidRDefault="00705044" w:rsidP="00705044">
      <w:pPr>
        <w:pStyle w:val="Output"/>
        <w:rPr>
          <w:rStyle w:val="HTMLCode"/>
          <w:rFonts w:eastAsiaTheme="minorEastAsia"/>
          <w:sz w:val="17"/>
          <w:szCs w:val="17"/>
          <w:shd w:val="clear" w:color="auto" w:fill="F6F6F6"/>
          <w:lang w:val="en"/>
        </w:rPr>
      </w:pPr>
    </w:p>
    <w:p w14:paraId="3E6E29E5"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function"/>
          <w:color w:val="333333"/>
          <w:sz w:val="17"/>
          <w:szCs w:val="17"/>
          <w:shd w:val="clear" w:color="auto" w:fill="F6F6F6"/>
          <w:lang w:val="en"/>
        </w:rPr>
        <w:t xml:space="preserve">Object </w:t>
      </w:r>
      <w:r>
        <w:rPr>
          <w:rStyle w:val="hljs-title1"/>
          <w:sz w:val="17"/>
          <w:szCs w:val="17"/>
          <w:shd w:val="clear" w:color="auto" w:fill="F6F6F6"/>
          <w:lang w:val="en"/>
        </w:rPr>
        <w:t>getCredentials</w:t>
      </w:r>
      <w:r>
        <w:rPr>
          <w:rStyle w:val="hljs-params"/>
          <w:color w:val="333333"/>
          <w:sz w:val="17"/>
          <w:szCs w:val="17"/>
          <w:shd w:val="clear" w:color="auto" w:fill="F6F6F6"/>
          <w:lang w:val="en"/>
        </w:rPr>
        <w:t>()</w:t>
      </w:r>
      <w:r>
        <w:rPr>
          <w:rStyle w:val="HTMLCode"/>
          <w:rFonts w:eastAsiaTheme="minorEastAsia"/>
          <w:sz w:val="17"/>
          <w:szCs w:val="17"/>
          <w:shd w:val="clear" w:color="auto" w:fill="F6F6F6"/>
          <w:lang w:val="en"/>
        </w:rPr>
        <w:t>;</w:t>
      </w:r>
    </w:p>
    <w:p w14:paraId="234A138E"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function"/>
          <w:color w:val="333333"/>
          <w:sz w:val="17"/>
          <w:szCs w:val="17"/>
          <w:shd w:val="clear" w:color="auto" w:fill="F6F6F6"/>
          <w:lang w:val="en"/>
        </w:rPr>
        <w:t xml:space="preserve">Object </w:t>
      </w:r>
      <w:r>
        <w:rPr>
          <w:rStyle w:val="hljs-title1"/>
          <w:sz w:val="17"/>
          <w:szCs w:val="17"/>
          <w:shd w:val="clear" w:color="auto" w:fill="F6F6F6"/>
          <w:lang w:val="en"/>
        </w:rPr>
        <w:t>getDetails</w:t>
      </w:r>
      <w:r>
        <w:rPr>
          <w:rStyle w:val="hljs-params"/>
          <w:color w:val="333333"/>
          <w:sz w:val="17"/>
          <w:szCs w:val="17"/>
          <w:shd w:val="clear" w:color="auto" w:fill="F6F6F6"/>
          <w:lang w:val="en"/>
        </w:rPr>
        <w:t>()</w:t>
      </w:r>
      <w:r>
        <w:rPr>
          <w:rStyle w:val="HTMLCode"/>
          <w:rFonts w:eastAsiaTheme="minorEastAsia"/>
          <w:sz w:val="17"/>
          <w:szCs w:val="17"/>
          <w:shd w:val="clear" w:color="auto" w:fill="F6F6F6"/>
          <w:lang w:val="en"/>
        </w:rPr>
        <w:t>;</w:t>
      </w:r>
    </w:p>
    <w:p w14:paraId="6BDCEE7F"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function"/>
          <w:color w:val="333333"/>
          <w:sz w:val="17"/>
          <w:szCs w:val="17"/>
          <w:shd w:val="clear" w:color="auto" w:fill="F6F6F6"/>
          <w:lang w:val="en"/>
        </w:rPr>
        <w:t xml:space="preserve">Object </w:t>
      </w:r>
      <w:r>
        <w:rPr>
          <w:rStyle w:val="hljs-title1"/>
          <w:sz w:val="17"/>
          <w:szCs w:val="17"/>
          <w:shd w:val="clear" w:color="auto" w:fill="F6F6F6"/>
          <w:lang w:val="en"/>
        </w:rPr>
        <w:t>getPrincipal</w:t>
      </w:r>
      <w:r>
        <w:rPr>
          <w:rStyle w:val="hljs-params"/>
          <w:color w:val="333333"/>
          <w:sz w:val="17"/>
          <w:szCs w:val="17"/>
          <w:shd w:val="clear" w:color="auto" w:fill="F6F6F6"/>
          <w:lang w:val="en"/>
        </w:rPr>
        <w:t>()</w:t>
      </w:r>
      <w:r>
        <w:rPr>
          <w:rStyle w:val="HTMLCode"/>
          <w:rFonts w:eastAsiaTheme="minorEastAsia"/>
          <w:sz w:val="17"/>
          <w:szCs w:val="17"/>
          <w:shd w:val="clear" w:color="auto" w:fill="F6F6F6"/>
          <w:lang w:val="en"/>
        </w:rPr>
        <w:t>;</w:t>
      </w:r>
    </w:p>
    <w:p w14:paraId="15B67C05"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boolean</w:t>
      </w:r>
      <w:r>
        <w:rPr>
          <w:rStyle w:val="hljs-function"/>
          <w:color w:val="333333"/>
          <w:sz w:val="17"/>
          <w:szCs w:val="17"/>
          <w:shd w:val="clear" w:color="auto" w:fill="F6F6F6"/>
          <w:lang w:val="en"/>
        </w:rPr>
        <w:t xml:space="preserve"> </w:t>
      </w:r>
      <w:r>
        <w:rPr>
          <w:rStyle w:val="hljs-title1"/>
          <w:sz w:val="17"/>
          <w:szCs w:val="17"/>
          <w:shd w:val="clear" w:color="auto" w:fill="F6F6F6"/>
          <w:lang w:val="en"/>
        </w:rPr>
        <w:t>isAuthenticated</w:t>
      </w:r>
      <w:r>
        <w:rPr>
          <w:rStyle w:val="hljs-params"/>
          <w:color w:val="333333"/>
          <w:sz w:val="17"/>
          <w:szCs w:val="17"/>
          <w:shd w:val="clear" w:color="auto" w:fill="F6F6F6"/>
          <w:lang w:val="en"/>
        </w:rPr>
        <w:t>()</w:t>
      </w:r>
      <w:r>
        <w:rPr>
          <w:rStyle w:val="HTMLCode"/>
          <w:rFonts w:eastAsiaTheme="minorEastAsia"/>
          <w:sz w:val="17"/>
          <w:szCs w:val="17"/>
          <w:shd w:val="clear" w:color="auto" w:fill="F6F6F6"/>
          <w:lang w:val="en"/>
        </w:rPr>
        <w:t>;</w:t>
      </w:r>
    </w:p>
    <w:p w14:paraId="14C0854A"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 xml:space="preserve">    </w:t>
      </w:r>
      <w:r>
        <w:rPr>
          <w:rStyle w:val="hljs-keyword1"/>
          <w:sz w:val="17"/>
          <w:szCs w:val="17"/>
          <w:shd w:val="clear" w:color="auto" w:fill="F6F6F6"/>
          <w:lang w:val="en"/>
        </w:rPr>
        <w:t>void</w:t>
      </w:r>
      <w:r>
        <w:rPr>
          <w:rStyle w:val="hljs-function"/>
          <w:color w:val="333333"/>
          <w:sz w:val="17"/>
          <w:szCs w:val="17"/>
          <w:shd w:val="clear" w:color="auto" w:fill="F6F6F6"/>
          <w:lang w:val="en"/>
        </w:rPr>
        <w:t xml:space="preserve"> </w:t>
      </w:r>
      <w:r>
        <w:rPr>
          <w:rStyle w:val="hljs-title1"/>
          <w:sz w:val="17"/>
          <w:szCs w:val="17"/>
          <w:shd w:val="clear" w:color="auto" w:fill="F6F6F6"/>
          <w:lang w:val="en"/>
        </w:rPr>
        <w:t>setAuthenticated</w:t>
      </w:r>
      <w:r>
        <w:rPr>
          <w:rStyle w:val="hljs-params"/>
          <w:color w:val="333333"/>
          <w:sz w:val="17"/>
          <w:szCs w:val="17"/>
          <w:shd w:val="clear" w:color="auto" w:fill="F6F6F6"/>
          <w:lang w:val="en"/>
        </w:rPr>
        <w:t>(</w:t>
      </w:r>
      <w:r>
        <w:rPr>
          <w:rStyle w:val="hljs-keyword1"/>
          <w:sz w:val="17"/>
          <w:szCs w:val="17"/>
          <w:shd w:val="clear" w:color="auto" w:fill="F6F6F6"/>
          <w:lang w:val="en"/>
        </w:rPr>
        <w:t>boolean</w:t>
      </w:r>
      <w:r>
        <w:rPr>
          <w:rStyle w:val="hljs-params"/>
          <w:color w:val="333333"/>
          <w:sz w:val="17"/>
          <w:szCs w:val="17"/>
          <w:shd w:val="clear" w:color="auto" w:fill="F6F6F6"/>
          <w:lang w:val="en"/>
        </w:rPr>
        <w:t xml:space="preserve"> var1)</w:t>
      </w:r>
      <w:r>
        <w:rPr>
          <w:rStyle w:val="hljs-function"/>
          <w:color w:val="333333"/>
          <w:sz w:val="17"/>
          <w:szCs w:val="17"/>
          <w:shd w:val="clear" w:color="auto" w:fill="F6F6F6"/>
          <w:lang w:val="en"/>
        </w:rPr>
        <w:t xml:space="preserve"> </w:t>
      </w:r>
      <w:r>
        <w:rPr>
          <w:rStyle w:val="hljs-keyword1"/>
          <w:sz w:val="17"/>
          <w:szCs w:val="17"/>
          <w:shd w:val="clear" w:color="auto" w:fill="F6F6F6"/>
          <w:lang w:val="en"/>
        </w:rPr>
        <w:t>throws</w:t>
      </w:r>
      <w:r>
        <w:rPr>
          <w:rStyle w:val="hljs-function"/>
          <w:color w:val="333333"/>
          <w:sz w:val="17"/>
          <w:szCs w:val="17"/>
          <w:shd w:val="clear" w:color="auto" w:fill="F6F6F6"/>
          <w:lang w:val="en"/>
        </w:rPr>
        <w:t xml:space="preserve"> IllegalArgumentException</w:t>
      </w:r>
      <w:r>
        <w:rPr>
          <w:rStyle w:val="HTMLCode"/>
          <w:rFonts w:eastAsiaTheme="minorEastAsia"/>
          <w:sz w:val="17"/>
          <w:szCs w:val="17"/>
          <w:shd w:val="clear" w:color="auto" w:fill="F6F6F6"/>
          <w:lang w:val="en"/>
        </w:rPr>
        <w:t>;</w:t>
      </w:r>
    </w:p>
    <w:p w14:paraId="38C62793" w14:textId="77777777" w:rsidR="00705044" w:rsidRDefault="00705044" w:rsidP="00705044">
      <w:pPr>
        <w:pStyle w:val="Output"/>
        <w:rPr>
          <w:rStyle w:val="HTMLCode"/>
          <w:rFonts w:eastAsiaTheme="minorEastAsia"/>
          <w:sz w:val="17"/>
          <w:szCs w:val="17"/>
          <w:shd w:val="clear" w:color="auto" w:fill="F6F6F6"/>
          <w:lang w:val="en"/>
        </w:rPr>
      </w:pPr>
      <w:r>
        <w:rPr>
          <w:rStyle w:val="HTMLCode"/>
          <w:rFonts w:eastAsiaTheme="minorEastAsia"/>
          <w:sz w:val="17"/>
          <w:szCs w:val="17"/>
          <w:shd w:val="clear" w:color="auto" w:fill="F6F6F6"/>
          <w:lang w:val="en"/>
        </w:rPr>
        <w:t>}</w:t>
      </w:r>
    </w:p>
    <w:p w14:paraId="24E8F504" w14:textId="2F907B8D" w:rsidR="00705044" w:rsidRDefault="00705044" w:rsidP="00705044">
      <w:pPr>
        <w:rPr>
          <w:rFonts w:cs="Segoe UI"/>
          <w:color w:val="24292E"/>
          <w:lang w:val="en"/>
        </w:rPr>
      </w:pPr>
    </w:p>
    <w:p w14:paraId="180C604A" w14:textId="77777777" w:rsidR="00705044" w:rsidRDefault="00705044" w:rsidP="00705044">
      <w:pPr>
        <w:pStyle w:val="Heading4"/>
        <w:spacing w:after="0"/>
        <w:rPr>
          <w:lang w:val="en"/>
        </w:rPr>
      </w:pPr>
      <w:r>
        <w:rPr>
          <w:lang w:val="en"/>
        </w:rPr>
        <w:t>8. Setting Authentication SecurityContext</w:t>
      </w:r>
    </w:p>
    <w:p w14:paraId="2DD6B573" w14:textId="77777777" w:rsidR="00705044" w:rsidRDefault="00705044" w:rsidP="00DD201C">
      <w:pPr>
        <w:spacing w:after="0"/>
        <w:rPr>
          <w:lang w:val="en"/>
        </w:rPr>
      </w:pPr>
      <w:r>
        <w:rPr>
          <w:lang w:val="en"/>
        </w:rPr>
        <w:t xml:space="preserve">The last step on the successful authentication is setting up the authentication object in the </w:t>
      </w:r>
      <w:r>
        <w:rPr>
          <w:rStyle w:val="HTMLCode"/>
          <w:rFonts w:eastAsiaTheme="minorEastAsia"/>
          <w:lang w:val="en"/>
        </w:rPr>
        <w:t>SecurityContext</w:t>
      </w:r>
      <w:r>
        <w:rPr>
          <w:lang w:val="en"/>
        </w:rPr>
        <w:t xml:space="preserve">. It wraps the </w:t>
      </w:r>
      <w:r>
        <w:rPr>
          <w:rStyle w:val="HTMLCode"/>
          <w:rFonts w:eastAsiaTheme="minorEastAsia"/>
          <w:lang w:val="en"/>
        </w:rPr>
        <w:t>SecurityContext</w:t>
      </w:r>
      <w:r>
        <w:rPr>
          <w:lang w:val="en"/>
        </w:rPr>
        <w:t xml:space="preserve"> around the </w:t>
      </w:r>
      <w:r>
        <w:rPr>
          <w:rStyle w:val="HTMLCode"/>
          <w:rFonts w:eastAsiaTheme="minorEastAsia"/>
          <w:lang w:val="en"/>
        </w:rPr>
        <w:t>SecurityContextHolder</w:t>
      </w:r>
      <w:r>
        <w:rPr>
          <w:lang w:val="en"/>
        </w:rPr>
        <w:t>. Keep in mind following points:</w:t>
      </w:r>
    </w:p>
    <w:p w14:paraId="20FBC9F5" w14:textId="77777777" w:rsidR="00705044" w:rsidRPr="00A653D8" w:rsidRDefault="00705044" w:rsidP="00F46707">
      <w:pPr>
        <w:pStyle w:val="ListParagraph"/>
        <w:numPr>
          <w:ilvl w:val="0"/>
          <w:numId w:val="53"/>
        </w:numPr>
        <w:spacing w:after="80"/>
        <w:rPr>
          <w:lang w:val="en"/>
        </w:rPr>
      </w:pPr>
      <w:r w:rsidRPr="00A653D8">
        <w:rPr>
          <w:rStyle w:val="HTMLCode"/>
          <w:rFonts w:eastAsiaTheme="minorEastAsia"/>
          <w:lang w:val="en"/>
        </w:rPr>
        <w:t>SecurityContextHolder</w:t>
      </w:r>
      <w:r w:rsidRPr="00A653D8">
        <w:rPr>
          <w:lang w:val="en"/>
        </w:rPr>
        <w:t xml:space="preserve"> is where Spring Security stores the details about authenticated users.</w:t>
      </w:r>
    </w:p>
    <w:p w14:paraId="767F72EC" w14:textId="77777777" w:rsidR="00705044" w:rsidRPr="00A653D8" w:rsidRDefault="00705044" w:rsidP="00F46707">
      <w:pPr>
        <w:pStyle w:val="ListParagraph"/>
        <w:numPr>
          <w:ilvl w:val="0"/>
          <w:numId w:val="53"/>
        </w:numPr>
        <w:spacing w:after="80"/>
        <w:rPr>
          <w:lang w:val="en"/>
        </w:rPr>
      </w:pPr>
      <w:r w:rsidRPr="00A653D8">
        <w:rPr>
          <w:lang w:val="en"/>
        </w:rPr>
        <w:t xml:space="preserve">Spring security will not validate how the </w:t>
      </w:r>
      <w:r w:rsidRPr="00A653D8">
        <w:rPr>
          <w:rStyle w:val="HTMLCode"/>
          <w:rFonts w:eastAsiaTheme="minorEastAsia"/>
          <w:lang w:val="en"/>
        </w:rPr>
        <w:t>SecurityContextHolder</w:t>
      </w:r>
      <w:r w:rsidRPr="00A653D8">
        <w:rPr>
          <w:lang w:val="en"/>
        </w:rPr>
        <w:t xml:space="preserve"> is populated.</w:t>
      </w:r>
    </w:p>
    <w:p w14:paraId="1268CD69" w14:textId="7DB6D9D5" w:rsidR="00705044" w:rsidRPr="00A653D8" w:rsidRDefault="00705044" w:rsidP="00F46707">
      <w:pPr>
        <w:pStyle w:val="ListParagraph"/>
        <w:numPr>
          <w:ilvl w:val="0"/>
          <w:numId w:val="53"/>
        </w:numPr>
        <w:spacing w:after="80"/>
        <w:rPr>
          <w:lang w:val="en"/>
        </w:rPr>
      </w:pPr>
      <w:r w:rsidRPr="00A653D8">
        <w:rPr>
          <w:lang w:val="en"/>
        </w:rPr>
        <w:t xml:space="preserve">If it finds values in the </w:t>
      </w:r>
      <w:r w:rsidRPr="00A653D8">
        <w:rPr>
          <w:rStyle w:val="HTMLCode"/>
          <w:rFonts w:eastAsiaTheme="minorEastAsia"/>
          <w:lang w:val="en"/>
        </w:rPr>
        <w:t>SecurityContextHolder</w:t>
      </w:r>
      <w:r w:rsidRPr="00A653D8">
        <w:rPr>
          <w:lang w:val="en"/>
        </w:rPr>
        <w:t xml:space="preserve">, it assumes that current user is an authenticated </w:t>
      </w:r>
      <w:r w:rsidR="00DD201C" w:rsidRPr="00A653D8">
        <w:rPr>
          <w:lang w:val="en"/>
        </w:rPr>
        <w:t>user. This</w:t>
      </w:r>
      <w:r w:rsidRPr="00A653D8">
        <w:rPr>
          <w:lang w:val="en"/>
        </w:rPr>
        <w:t xml:space="preserve"> is how the </w:t>
      </w:r>
      <w:r w:rsidRPr="00A653D8">
        <w:rPr>
          <w:rStyle w:val="HTMLCode"/>
          <w:rFonts w:eastAsiaTheme="minorEastAsia"/>
          <w:lang w:val="en"/>
        </w:rPr>
        <w:t>SecurityContextHolder</w:t>
      </w:r>
      <w:r w:rsidRPr="00A653D8">
        <w:rPr>
          <w:lang w:val="en"/>
        </w:rPr>
        <w:t xml:space="preserve"> populates</w:t>
      </w:r>
    </w:p>
    <w:p w14:paraId="599CEA6B" w14:textId="77777777" w:rsidR="00705044" w:rsidRPr="00EA4AA8" w:rsidRDefault="00705044" w:rsidP="00705044">
      <w:pPr>
        <w:pStyle w:val="Output"/>
        <w:rPr>
          <w:rStyle w:val="HTMLCode"/>
          <w:rFonts w:ascii="Consolas" w:eastAsiaTheme="minorEastAsia" w:hAnsi="Consolas"/>
          <w:sz w:val="18"/>
          <w:szCs w:val="18"/>
          <w:shd w:val="clear" w:color="auto" w:fill="F6F6F6"/>
          <w:lang w:val="en"/>
        </w:rPr>
      </w:pPr>
      <w:r w:rsidRPr="00EA4AA8">
        <w:rPr>
          <w:rStyle w:val="HTMLCode"/>
          <w:rFonts w:ascii="Consolas" w:eastAsiaTheme="minorEastAsia" w:hAnsi="Consolas"/>
          <w:sz w:val="18"/>
          <w:szCs w:val="18"/>
          <w:shd w:val="clear" w:color="auto" w:fill="F6F6F6"/>
          <w:lang w:val="en"/>
        </w:rPr>
        <w:t>SecurityContext context = //</w:t>
      </w:r>
      <w:r w:rsidRPr="00EA4AA8">
        <w:rPr>
          <w:rStyle w:val="hljs-keyword1"/>
          <w:szCs w:val="18"/>
          <w:shd w:val="clear" w:color="auto" w:fill="F6F6F6"/>
          <w:lang w:val="en"/>
        </w:rPr>
        <w:t>get</w:t>
      </w:r>
      <w:r w:rsidRPr="00EA4AA8">
        <w:rPr>
          <w:rStyle w:val="HTMLCode"/>
          <w:rFonts w:ascii="Consolas" w:eastAsiaTheme="minorEastAsia" w:hAnsi="Consolas"/>
          <w:sz w:val="18"/>
          <w:szCs w:val="18"/>
          <w:shd w:val="clear" w:color="auto" w:fill="F6F6F6"/>
          <w:lang w:val="en"/>
        </w:rPr>
        <w:t xml:space="preserve"> the context </w:t>
      </w:r>
      <w:r w:rsidRPr="00EA4AA8">
        <w:rPr>
          <w:rStyle w:val="hljs-keyword1"/>
          <w:szCs w:val="18"/>
          <w:shd w:val="clear" w:color="auto" w:fill="F6F6F6"/>
          <w:lang w:val="en"/>
        </w:rPr>
        <w:t>from</w:t>
      </w:r>
      <w:r w:rsidRPr="00EA4AA8">
        <w:rPr>
          <w:rStyle w:val="HTMLCode"/>
          <w:rFonts w:ascii="Consolas" w:eastAsiaTheme="minorEastAsia" w:hAnsi="Consolas"/>
          <w:sz w:val="18"/>
          <w:szCs w:val="18"/>
          <w:shd w:val="clear" w:color="auto" w:fill="F6F6F6"/>
          <w:lang w:val="en"/>
        </w:rPr>
        <w:t xml:space="preserve"> </w:t>
      </w:r>
      <w:r w:rsidRPr="00EA4AA8">
        <w:rPr>
          <w:rStyle w:val="hljs-keyword1"/>
          <w:szCs w:val="18"/>
          <w:shd w:val="clear" w:color="auto" w:fill="F6F6F6"/>
          <w:lang w:val="en"/>
        </w:rPr>
        <w:t>security</w:t>
      </w:r>
      <w:r w:rsidRPr="00EA4AA8">
        <w:rPr>
          <w:rStyle w:val="HTMLCode"/>
          <w:rFonts w:ascii="Consolas" w:eastAsiaTheme="minorEastAsia" w:hAnsi="Consolas"/>
          <w:sz w:val="18"/>
          <w:szCs w:val="18"/>
          <w:shd w:val="clear" w:color="auto" w:fill="F6F6F6"/>
          <w:lang w:val="en"/>
        </w:rPr>
        <w:t xml:space="preserve"> holder</w:t>
      </w:r>
    </w:p>
    <w:p w14:paraId="73D9EA54" w14:textId="77777777" w:rsidR="00705044" w:rsidRDefault="00705044" w:rsidP="00705044">
      <w:pPr>
        <w:pStyle w:val="Output"/>
        <w:rPr>
          <w:rStyle w:val="HTMLCode"/>
          <w:rFonts w:ascii="Consolas" w:eastAsiaTheme="minorEastAsia" w:hAnsi="Consolas"/>
          <w:sz w:val="18"/>
          <w:szCs w:val="18"/>
          <w:shd w:val="clear" w:color="auto" w:fill="F6F6F6"/>
          <w:lang w:val="en"/>
        </w:rPr>
      </w:pPr>
    </w:p>
    <w:p w14:paraId="09FF8218" w14:textId="77777777" w:rsidR="00705044" w:rsidRPr="00EA4AA8" w:rsidRDefault="00705044" w:rsidP="00705044">
      <w:pPr>
        <w:pStyle w:val="Output"/>
        <w:rPr>
          <w:rStyle w:val="HTMLCode"/>
          <w:rFonts w:ascii="Consolas" w:eastAsiaTheme="minorEastAsia" w:hAnsi="Consolas"/>
          <w:sz w:val="18"/>
          <w:szCs w:val="18"/>
          <w:shd w:val="clear" w:color="auto" w:fill="F6F6F6"/>
          <w:lang w:val="en"/>
        </w:rPr>
      </w:pPr>
      <w:r w:rsidRPr="00EA4AA8">
        <w:rPr>
          <w:rStyle w:val="HTMLCode"/>
          <w:rFonts w:ascii="Consolas" w:eastAsiaTheme="minorEastAsia" w:hAnsi="Consolas"/>
          <w:sz w:val="18"/>
          <w:szCs w:val="18"/>
          <w:shd w:val="clear" w:color="auto" w:fill="F6F6F6"/>
          <w:lang w:val="en"/>
        </w:rPr>
        <w:t xml:space="preserve">UsernamePasswordAuthenticationToken authentication = </w:t>
      </w:r>
      <w:r w:rsidRPr="00EA4AA8">
        <w:rPr>
          <w:rStyle w:val="hljs-builtin"/>
          <w:color w:val="333333"/>
          <w:szCs w:val="18"/>
          <w:shd w:val="clear" w:color="auto" w:fill="F6F6F6"/>
          <w:lang w:val="en"/>
        </w:rPr>
        <w:t>new</w:t>
      </w:r>
      <w:r w:rsidRPr="00EA4AA8">
        <w:rPr>
          <w:rStyle w:val="HTMLCode"/>
          <w:rFonts w:ascii="Consolas" w:eastAsiaTheme="minorEastAsia" w:hAnsi="Consolas"/>
          <w:sz w:val="18"/>
          <w:szCs w:val="18"/>
          <w:shd w:val="clear" w:color="auto" w:fill="F6F6F6"/>
          <w:lang w:val="en"/>
        </w:rPr>
        <w:t xml:space="preserve"> UsernamePasswordAuthenticationToken(username, </w:t>
      </w:r>
      <w:r w:rsidRPr="00EA4AA8">
        <w:rPr>
          <w:rStyle w:val="hljs-keyword1"/>
          <w:szCs w:val="18"/>
          <w:shd w:val="clear" w:color="auto" w:fill="F6F6F6"/>
          <w:lang w:val="en"/>
        </w:rPr>
        <w:t>password</w:t>
      </w:r>
      <w:r w:rsidRPr="00EA4AA8">
        <w:rPr>
          <w:rStyle w:val="HTMLCode"/>
          <w:rFonts w:ascii="Consolas" w:eastAsiaTheme="minorEastAsia" w:hAnsi="Consolas"/>
          <w:sz w:val="18"/>
          <w:szCs w:val="18"/>
          <w:shd w:val="clear" w:color="auto" w:fill="F6F6F6"/>
          <w:lang w:val="en"/>
        </w:rPr>
        <w:t>);</w:t>
      </w:r>
    </w:p>
    <w:p w14:paraId="2A2E83A6" w14:textId="77777777" w:rsidR="00705044" w:rsidRDefault="00705044" w:rsidP="00705044">
      <w:pPr>
        <w:pStyle w:val="Output"/>
        <w:rPr>
          <w:rStyle w:val="HTMLCode"/>
          <w:rFonts w:ascii="Consolas" w:eastAsiaTheme="minorEastAsia" w:hAnsi="Consolas"/>
          <w:sz w:val="18"/>
          <w:szCs w:val="18"/>
          <w:shd w:val="clear" w:color="auto" w:fill="F6F6F6"/>
          <w:lang w:val="en"/>
        </w:rPr>
      </w:pPr>
    </w:p>
    <w:p w14:paraId="557D423B" w14:textId="77777777" w:rsidR="00705044" w:rsidRPr="00EA4AA8" w:rsidRDefault="00705044" w:rsidP="00705044">
      <w:pPr>
        <w:pStyle w:val="Output"/>
        <w:rPr>
          <w:rStyle w:val="HTMLCode"/>
          <w:rFonts w:ascii="Consolas" w:eastAsiaTheme="minorEastAsia" w:hAnsi="Consolas"/>
          <w:sz w:val="18"/>
          <w:szCs w:val="18"/>
          <w:shd w:val="clear" w:color="auto" w:fill="F6F6F6"/>
          <w:lang w:val="en"/>
        </w:rPr>
      </w:pPr>
      <w:r w:rsidRPr="00EA4AA8">
        <w:rPr>
          <w:rStyle w:val="HTMLCode"/>
          <w:rFonts w:ascii="Consolas" w:eastAsiaTheme="minorEastAsia" w:hAnsi="Consolas"/>
          <w:sz w:val="18"/>
          <w:szCs w:val="18"/>
          <w:shd w:val="clear" w:color="auto" w:fill="F6F6F6"/>
          <w:lang w:val="en"/>
        </w:rPr>
        <w:t>context.setAuthentication(authentication);</w:t>
      </w:r>
    </w:p>
    <w:p w14:paraId="4162C3D9" w14:textId="77777777" w:rsidR="00705044" w:rsidRDefault="00705044" w:rsidP="00705044">
      <w:pPr>
        <w:pStyle w:val="Output"/>
        <w:rPr>
          <w:rStyle w:val="HTMLCode"/>
          <w:rFonts w:ascii="Consolas" w:eastAsiaTheme="minorEastAsia" w:hAnsi="Consolas"/>
          <w:sz w:val="18"/>
          <w:szCs w:val="18"/>
          <w:shd w:val="clear" w:color="auto" w:fill="F6F6F6"/>
          <w:lang w:val="en"/>
        </w:rPr>
      </w:pPr>
    </w:p>
    <w:p w14:paraId="050043B0" w14:textId="77777777" w:rsidR="00705044" w:rsidRPr="00EA4AA8" w:rsidRDefault="00705044" w:rsidP="00705044">
      <w:pPr>
        <w:pStyle w:val="Output"/>
        <w:rPr>
          <w:rStyle w:val="HTMLCode"/>
          <w:rFonts w:ascii="Consolas" w:eastAsiaTheme="minorEastAsia" w:hAnsi="Consolas"/>
          <w:sz w:val="18"/>
          <w:szCs w:val="18"/>
          <w:shd w:val="clear" w:color="auto" w:fill="F6F6F6"/>
          <w:lang w:val="en"/>
        </w:rPr>
      </w:pPr>
      <w:r w:rsidRPr="00EA4AA8">
        <w:rPr>
          <w:rStyle w:val="HTMLCode"/>
          <w:rFonts w:ascii="Consolas" w:eastAsiaTheme="minorEastAsia" w:hAnsi="Consolas"/>
          <w:sz w:val="18"/>
          <w:szCs w:val="18"/>
          <w:shd w:val="clear" w:color="auto" w:fill="F6F6F6"/>
          <w:lang w:val="en"/>
        </w:rPr>
        <w:t>SecurityContextHolder.setContext(context);</w:t>
      </w:r>
    </w:p>
    <w:p w14:paraId="763160F8" w14:textId="533A37B4" w:rsidR="00705044" w:rsidRDefault="00705044" w:rsidP="00705044">
      <w:pPr>
        <w:pStyle w:val="NormalWeb"/>
        <w:rPr>
          <w:rStyle w:val="Hyperlink"/>
          <w:rFonts w:ascii="Segoe UI" w:eastAsiaTheme="majorEastAsia" w:hAnsi="Segoe UI" w:cs="Segoe UI"/>
          <w:lang w:val="en"/>
        </w:rPr>
      </w:pPr>
      <w:r>
        <w:rPr>
          <w:rFonts w:ascii="Segoe UI" w:hAnsi="Segoe UI" w:cs="Segoe UI"/>
          <w:color w:val="24292E"/>
          <w:lang w:val="en"/>
        </w:rPr>
        <w:t xml:space="preserve">REf </w:t>
      </w:r>
      <w:hyperlink r:id="rId70" w:history="1">
        <w:r>
          <w:rPr>
            <w:rStyle w:val="Hyperlink"/>
            <w:rFonts w:ascii="Segoe UI" w:eastAsiaTheme="majorEastAsia" w:hAnsi="Segoe UI" w:cs="Segoe UI"/>
            <w:lang w:val="en"/>
          </w:rPr>
          <w:t>https://www.javadevjournal.com/spring-security/spring-security-authentication/</w:t>
        </w:r>
      </w:hyperlink>
    </w:p>
    <w:p w14:paraId="7B77D113" w14:textId="14974276" w:rsidR="00A1465C" w:rsidRDefault="00A1465C" w:rsidP="00705044">
      <w:pPr>
        <w:pStyle w:val="NormalWeb"/>
        <w:rPr>
          <w:rFonts w:ascii="Segoe UI" w:hAnsi="Segoe UI" w:cs="Segoe UI"/>
          <w:color w:val="24292E"/>
          <w:lang w:val="en"/>
        </w:rPr>
      </w:pPr>
      <w:r>
        <w:rPr>
          <w:noProof/>
        </w:rPr>
        <w:drawing>
          <wp:inline distT="0" distB="0" distL="0" distR="0" wp14:anchorId="09DD61E4" wp14:editId="0D012413">
            <wp:extent cx="4845831" cy="2464333"/>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7941" cy="2470491"/>
                    </a:xfrm>
                    <a:prstGeom prst="rect">
                      <a:avLst/>
                    </a:prstGeom>
                  </pic:spPr>
                </pic:pic>
              </a:graphicData>
            </a:graphic>
          </wp:inline>
        </w:drawing>
      </w:r>
    </w:p>
    <w:p w14:paraId="5F620679" w14:textId="77777777" w:rsidR="00705044" w:rsidRDefault="00705044" w:rsidP="00705044">
      <w:pPr>
        <w:rPr>
          <w:noProof/>
        </w:rPr>
      </w:pPr>
      <w:r>
        <w:rPr>
          <w:noProof/>
        </w:rPr>
        <w:lastRenderedPageBreak/>
        <w:drawing>
          <wp:inline distT="0" distB="0" distL="0" distR="0" wp14:anchorId="33645947" wp14:editId="33075E06">
            <wp:extent cx="5016975" cy="2741649"/>
            <wp:effectExtent l="0" t="0" r="0" b="190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24687" cy="2745864"/>
                    </a:xfrm>
                    <a:prstGeom prst="rect">
                      <a:avLst/>
                    </a:prstGeom>
                  </pic:spPr>
                </pic:pic>
              </a:graphicData>
            </a:graphic>
          </wp:inline>
        </w:drawing>
      </w:r>
      <w:r w:rsidRPr="000D2877">
        <w:rPr>
          <w:noProof/>
        </w:rPr>
        <w:t xml:space="preserve"> </w:t>
      </w:r>
    </w:p>
    <w:p w14:paraId="4E9F3DE0" w14:textId="77777777" w:rsidR="00705044" w:rsidRDefault="00705044" w:rsidP="00705044">
      <w:pPr>
        <w:rPr>
          <w:rFonts w:cs="Segoe UI"/>
          <w:color w:val="24292E"/>
          <w:sz w:val="19"/>
          <w:szCs w:val="19"/>
          <w:lang w:val="en"/>
        </w:rPr>
      </w:pPr>
      <w:r>
        <w:rPr>
          <w:noProof/>
        </w:rPr>
        <w:drawing>
          <wp:inline distT="0" distB="0" distL="0" distR="0" wp14:anchorId="42E61A1E" wp14:editId="1F37409F">
            <wp:extent cx="5190612" cy="3217514"/>
            <wp:effectExtent l="0" t="0" r="0" b="254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96201" cy="3220979"/>
                    </a:xfrm>
                    <a:prstGeom prst="rect">
                      <a:avLst/>
                    </a:prstGeom>
                  </pic:spPr>
                </pic:pic>
              </a:graphicData>
            </a:graphic>
          </wp:inline>
        </w:drawing>
      </w:r>
    </w:p>
    <w:p w14:paraId="091D81CB" w14:textId="44C4F6BB" w:rsidR="00705044" w:rsidRDefault="00705044" w:rsidP="00CC06F7">
      <w:pPr>
        <w:spacing w:after="0"/>
      </w:pPr>
    </w:p>
    <w:p w14:paraId="2D84ECB2" w14:textId="77777777" w:rsidR="00705044" w:rsidRDefault="00705044" w:rsidP="00705044">
      <w:pPr>
        <w:pStyle w:val="Heading2"/>
      </w:pPr>
      <w:bookmarkStart w:id="122" w:name="_Toc98762651"/>
      <w:bookmarkStart w:id="123" w:name="_Toc98778502"/>
      <w:r w:rsidRPr="006A0E24">
        <w:t xml:space="preserve">Spring Security </w:t>
      </w:r>
      <w:r>
        <w:t>Authentication Types</w:t>
      </w:r>
      <w:bookmarkEnd w:id="122"/>
      <w:bookmarkEnd w:id="123"/>
    </w:p>
    <w:p w14:paraId="5F794127" w14:textId="77777777" w:rsidR="00705044" w:rsidRDefault="00705044" w:rsidP="00F46707">
      <w:pPr>
        <w:pStyle w:val="ListParagraph"/>
        <w:numPr>
          <w:ilvl w:val="0"/>
          <w:numId w:val="56"/>
        </w:numPr>
        <w:spacing w:after="80"/>
      </w:pPr>
      <w:r>
        <w:t>Web Security Authentication (@EnableWebSecurity)</w:t>
      </w:r>
    </w:p>
    <w:p w14:paraId="263112B8" w14:textId="5053C1F8" w:rsidR="00E54BE2" w:rsidRDefault="00E54BE2" w:rsidP="00F46707">
      <w:pPr>
        <w:pStyle w:val="ListParagraph"/>
        <w:numPr>
          <w:ilvl w:val="1"/>
          <w:numId w:val="60"/>
        </w:numPr>
        <w:spacing w:after="80"/>
      </w:pPr>
      <w:r>
        <w:t>Basic Authenication</w:t>
      </w:r>
      <w:r w:rsidR="00705044">
        <w:t xml:space="preserve"> </w:t>
      </w:r>
    </w:p>
    <w:p w14:paraId="49C562DD" w14:textId="1EE3DA0E" w:rsidR="00705044" w:rsidRDefault="00705044" w:rsidP="00F46707">
      <w:pPr>
        <w:pStyle w:val="ListParagraph"/>
        <w:numPr>
          <w:ilvl w:val="1"/>
          <w:numId w:val="60"/>
        </w:numPr>
        <w:spacing w:after="80"/>
      </w:pPr>
      <w:r>
        <w:t>In-Memory Authentication</w:t>
      </w:r>
    </w:p>
    <w:p w14:paraId="346E8F21" w14:textId="39BFCA6E" w:rsidR="00705044" w:rsidRDefault="00705044" w:rsidP="00F46707">
      <w:pPr>
        <w:pStyle w:val="ListParagraph"/>
        <w:numPr>
          <w:ilvl w:val="1"/>
          <w:numId w:val="60"/>
        </w:numPr>
        <w:spacing w:after="80"/>
      </w:pPr>
      <w:r>
        <w:t>JDBC Authentication</w:t>
      </w:r>
    </w:p>
    <w:p w14:paraId="1075AC79" w14:textId="0DC5B601" w:rsidR="00705044" w:rsidRDefault="00705044" w:rsidP="00F46707">
      <w:pPr>
        <w:pStyle w:val="ListParagraph"/>
        <w:numPr>
          <w:ilvl w:val="1"/>
          <w:numId w:val="60"/>
        </w:numPr>
        <w:spacing w:after="80"/>
      </w:pPr>
      <w:r>
        <w:t>LDAP Authentication</w:t>
      </w:r>
    </w:p>
    <w:p w14:paraId="06B81CDB" w14:textId="77777777" w:rsidR="00092F71" w:rsidRDefault="00092F71" w:rsidP="00F46707">
      <w:pPr>
        <w:pStyle w:val="ListParagraph"/>
        <w:numPr>
          <w:ilvl w:val="0"/>
          <w:numId w:val="56"/>
        </w:numPr>
        <w:spacing w:after="80"/>
      </w:pPr>
      <w:r>
        <w:t>JWT(JSON Web Token) Authentication</w:t>
      </w:r>
    </w:p>
    <w:p w14:paraId="30CDA224" w14:textId="77777777" w:rsidR="00092F71" w:rsidRDefault="00092F71" w:rsidP="00F46707">
      <w:pPr>
        <w:pStyle w:val="ListParagraph"/>
        <w:numPr>
          <w:ilvl w:val="0"/>
          <w:numId w:val="56"/>
        </w:numPr>
        <w:spacing w:after="80"/>
      </w:pPr>
      <w:r>
        <w:t>OAuth 2.0 SSO Authentication</w:t>
      </w:r>
    </w:p>
    <w:p w14:paraId="3642D410" w14:textId="55D9DD8F" w:rsidR="00705044" w:rsidRDefault="00705044" w:rsidP="00F46707">
      <w:pPr>
        <w:pStyle w:val="ListParagraph"/>
        <w:numPr>
          <w:ilvl w:val="0"/>
          <w:numId w:val="56"/>
        </w:numPr>
        <w:spacing w:after="0"/>
      </w:pPr>
      <w:r>
        <w:t>REST API</w:t>
      </w:r>
    </w:p>
    <w:p w14:paraId="45B1AAC6" w14:textId="77777777" w:rsidR="00092F71" w:rsidRDefault="00092F71" w:rsidP="00A059B5">
      <w:pPr>
        <w:spacing w:after="0"/>
      </w:pPr>
    </w:p>
    <w:p w14:paraId="117BC2A4" w14:textId="77777777" w:rsidR="00705044" w:rsidRPr="004B77FE" w:rsidRDefault="00705044" w:rsidP="00A059B5">
      <w:pPr>
        <w:spacing w:after="0"/>
      </w:pPr>
      <w:r w:rsidRPr="004B77FE">
        <w:lastRenderedPageBreak/>
        <w:t>With the latest Spring Security and/or Spring Boot versions, the way to configure Spring Security is by having a class that:</w:t>
      </w:r>
    </w:p>
    <w:p w14:paraId="53E6BB49" w14:textId="77777777" w:rsidR="00705044" w:rsidRPr="004B77FE" w:rsidRDefault="00705044" w:rsidP="00F46707">
      <w:pPr>
        <w:numPr>
          <w:ilvl w:val="0"/>
          <w:numId w:val="55"/>
        </w:numPr>
        <w:spacing w:after="80"/>
      </w:pPr>
      <w:r w:rsidRPr="004B77FE">
        <w:t xml:space="preserve">Is annotated with </w:t>
      </w:r>
      <w:r w:rsidRPr="004B77FE">
        <w:rPr>
          <w:rStyle w:val="SyntaxChar0"/>
        </w:rPr>
        <w:t>@EnableWebSecurity</w:t>
      </w:r>
      <w:r w:rsidRPr="004B77FE">
        <w:t>.</w:t>
      </w:r>
    </w:p>
    <w:p w14:paraId="55ABB1B7" w14:textId="77777777" w:rsidR="00705044" w:rsidRPr="004B77FE" w:rsidRDefault="00705044" w:rsidP="00F46707">
      <w:pPr>
        <w:numPr>
          <w:ilvl w:val="0"/>
          <w:numId w:val="55"/>
        </w:numPr>
        <w:spacing w:after="0"/>
      </w:pPr>
      <w:r w:rsidRPr="004B77FE">
        <w:t xml:space="preserve">Extends </w:t>
      </w:r>
      <w:r w:rsidRPr="004B77FE">
        <w:rPr>
          <w:rStyle w:val="SyntaxChar0"/>
        </w:rPr>
        <w:t>WebSecurityConfigurer</w:t>
      </w:r>
      <w:r w:rsidRPr="004B77FE">
        <w:t>, which basically offers you a configuration DSL/method. With those methods, you can specify what URIs in your application to protect or what exploit protections to enable/disable.</w:t>
      </w:r>
    </w:p>
    <w:p w14:paraId="36CD9D49" w14:textId="77777777" w:rsidR="00705044" w:rsidRDefault="00705044" w:rsidP="00A059B5">
      <w:pPr>
        <w:spacing w:after="0" w:line="240" w:lineRule="auto"/>
      </w:pPr>
    </w:p>
    <w:p w14:paraId="0917D144" w14:textId="77777777" w:rsidR="00705044" w:rsidRDefault="00705044" w:rsidP="00362BA6">
      <w:pPr>
        <w:spacing w:after="0"/>
      </w:pPr>
      <w:r w:rsidRPr="00BB6A97">
        <w:t xml:space="preserve">Here’s what a typical </w:t>
      </w:r>
      <w:r w:rsidRPr="00BB6A97">
        <w:rPr>
          <w:rStyle w:val="SyntaxChar0"/>
        </w:rPr>
        <w:t>WebSecurityConfigurerAdapter</w:t>
      </w:r>
      <w:r w:rsidRPr="00BB6A97">
        <w:t xml:space="preserve"> looks like</w:t>
      </w:r>
    </w:p>
    <w:p w14:paraId="71C3C5B6" w14:textId="77777777" w:rsidR="00705044" w:rsidRPr="00BB6A97" w:rsidRDefault="00705044" w:rsidP="006822E6">
      <w:pPr>
        <w:pStyle w:val="SyntaxHiglate"/>
        <w:pBdr>
          <w:bottom w:val="single" w:sz="8" w:space="0" w:color="auto"/>
        </w:pBdr>
        <w:rPr>
          <w:color w:val="000000"/>
          <w:lang w:eastAsia="en-US"/>
        </w:rPr>
      </w:pPr>
      <w:r w:rsidRPr="00BB6A97">
        <w:rPr>
          <w:lang w:eastAsia="en-US"/>
        </w:rPr>
        <w:t>@Configuration</w:t>
      </w:r>
    </w:p>
    <w:p w14:paraId="7E84D72B" w14:textId="77777777" w:rsidR="00705044" w:rsidRPr="00BB6A97" w:rsidRDefault="00705044" w:rsidP="006822E6">
      <w:pPr>
        <w:pStyle w:val="SyntaxHiglate"/>
        <w:pBdr>
          <w:bottom w:val="single" w:sz="8" w:space="0" w:color="auto"/>
        </w:pBdr>
        <w:rPr>
          <w:color w:val="000000"/>
          <w:lang w:eastAsia="en-US"/>
        </w:rPr>
      </w:pPr>
      <w:r w:rsidRPr="00BB6A97">
        <w:rPr>
          <w:lang w:eastAsia="en-US"/>
        </w:rPr>
        <w:t>@EnableWebSecurity</w:t>
      </w:r>
      <w:r w:rsidRPr="00BB6A97">
        <w:rPr>
          <w:color w:val="000000"/>
          <w:lang w:eastAsia="en-US"/>
        </w:rPr>
        <w:t xml:space="preserve"> // </w:t>
      </w:r>
      <w:r w:rsidRPr="00BB6A97">
        <w:rPr>
          <w:b/>
          <w:bCs/>
          <w:color w:val="000000"/>
          <w:lang w:eastAsia="en-US"/>
        </w:rPr>
        <w:t>(1)</w:t>
      </w:r>
    </w:p>
    <w:p w14:paraId="493F76CB" w14:textId="77777777" w:rsidR="00705044" w:rsidRPr="00BB6A97" w:rsidRDefault="00705044" w:rsidP="006822E6">
      <w:pPr>
        <w:pStyle w:val="SyntaxHiglate"/>
        <w:pBdr>
          <w:bottom w:val="single" w:sz="8" w:space="0" w:color="auto"/>
        </w:pBdr>
        <w:rPr>
          <w:color w:val="000000"/>
          <w:lang w:eastAsia="en-US"/>
        </w:rPr>
      </w:pPr>
      <w:r w:rsidRPr="00BB6A97">
        <w:rPr>
          <w:b/>
          <w:bCs/>
          <w:color w:val="008888"/>
          <w:lang w:eastAsia="en-US"/>
        </w:rPr>
        <w:t>public</w:t>
      </w:r>
      <w:r w:rsidRPr="00BB6A97">
        <w:rPr>
          <w:color w:val="000000"/>
          <w:lang w:eastAsia="en-US"/>
        </w:rPr>
        <w:t xml:space="preserve"> </w:t>
      </w:r>
      <w:r w:rsidRPr="00BB6A97">
        <w:rPr>
          <w:b/>
          <w:bCs/>
          <w:color w:val="333399"/>
          <w:lang w:eastAsia="en-US"/>
        </w:rPr>
        <w:t>class</w:t>
      </w:r>
      <w:r w:rsidRPr="00BB6A97">
        <w:rPr>
          <w:color w:val="000000"/>
          <w:lang w:eastAsia="en-US"/>
        </w:rPr>
        <w:t xml:space="preserve"> </w:t>
      </w:r>
      <w:r w:rsidRPr="00BB6A97">
        <w:rPr>
          <w:b/>
          <w:bCs/>
          <w:color w:val="445588"/>
          <w:lang w:eastAsia="en-US"/>
        </w:rPr>
        <w:t>WebSecurityConfig</w:t>
      </w:r>
      <w:r w:rsidRPr="00BB6A97">
        <w:rPr>
          <w:color w:val="000000"/>
          <w:lang w:eastAsia="en-US"/>
        </w:rPr>
        <w:t xml:space="preserve"> </w:t>
      </w:r>
      <w:r w:rsidRPr="00BB6A97">
        <w:rPr>
          <w:b/>
          <w:bCs/>
          <w:color w:val="008888"/>
          <w:lang w:eastAsia="en-US"/>
        </w:rPr>
        <w:t>extends</w:t>
      </w:r>
      <w:r w:rsidRPr="00BB6A97">
        <w:rPr>
          <w:color w:val="000000"/>
          <w:lang w:eastAsia="en-US"/>
        </w:rPr>
        <w:t xml:space="preserve"> WebSecurityConfigurerAdapter { // </w:t>
      </w:r>
      <w:r w:rsidRPr="00BB6A97">
        <w:rPr>
          <w:b/>
          <w:bCs/>
          <w:color w:val="000000"/>
          <w:lang w:eastAsia="en-US"/>
        </w:rPr>
        <w:t>(1)</w:t>
      </w:r>
    </w:p>
    <w:p w14:paraId="22BD326C" w14:textId="77777777" w:rsidR="00705044" w:rsidRPr="00BB6A97" w:rsidRDefault="00705044" w:rsidP="006822E6">
      <w:pPr>
        <w:pStyle w:val="SyntaxHiglate"/>
        <w:pBdr>
          <w:bottom w:val="single" w:sz="8" w:space="0" w:color="auto"/>
        </w:pBdr>
        <w:rPr>
          <w:color w:val="000000"/>
          <w:lang w:eastAsia="en-US"/>
        </w:rPr>
      </w:pPr>
    </w:p>
    <w:p w14:paraId="4F44298F" w14:textId="77777777" w:rsidR="00705044" w:rsidRPr="00BB6A97" w:rsidRDefault="00705044" w:rsidP="006822E6">
      <w:pPr>
        <w:pStyle w:val="SyntaxHiglate"/>
        <w:pBdr>
          <w:bottom w:val="single" w:sz="8" w:space="0" w:color="auto"/>
        </w:pBdr>
        <w:rPr>
          <w:color w:val="000000"/>
          <w:lang w:eastAsia="en-US"/>
        </w:rPr>
      </w:pPr>
      <w:r w:rsidRPr="00BB6A97">
        <w:rPr>
          <w:color w:val="000000"/>
          <w:lang w:eastAsia="en-US"/>
        </w:rPr>
        <w:t xml:space="preserve">  </w:t>
      </w:r>
      <w:r w:rsidRPr="00BB6A97">
        <w:rPr>
          <w:lang w:eastAsia="en-US"/>
        </w:rPr>
        <w:t>@Override</w:t>
      </w:r>
    </w:p>
    <w:p w14:paraId="04FB2201" w14:textId="77777777" w:rsidR="00705044" w:rsidRPr="00BB6A97" w:rsidRDefault="00705044" w:rsidP="006822E6">
      <w:pPr>
        <w:pStyle w:val="SyntaxHiglate"/>
        <w:pBdr>
          <w:bottom w:val="single" w:sz="8" w:space="0" w:color="auto"/>
        </w:pBdr>
        <w:rPr>
          <w:color w:val="000000"/>
          <w:lang w:eastAsia="en-US"/>
        </w:rPr>
      </w:pPr>
      <w:r w:rsidRPr="00BB6A97">
        <w:rPr>
          <w:color w:val="000000"/>
          <w:lang w:eastAsia="en-US"/>
        </w:rPr>
        <w:t xml:space="preserve">  </w:t>
      </w:r>
      <w:r w:rsidRPr="00BB6A97">
        <w:rPr>
          <w:b/>
          <w:bCs/>
          <w:color w:val="008888"/>
          <w:lang w:eastAsia="en-US"/>
        </w:rPr>
        <w:t>protected</w:t>
      </w:r>
      <w:r w:rsidRPr="00BB6A97">
        <w:rPr>
          <w:color w:val="000000"/>
          <w:lang w:eastAsia="en-US"/>
        </w:rPr>
        <w:t xml:space="preserve"> </w:t>
      </w:r>
      <w:r w:rsidRPr="00BB6A97">
        <w:rPr>
          <w:b/>
          <w:bCs/>
          <w:color w:val="333399"/>
          <w:lang w:eastAsia="en-US"/>
        </w:rPr>
        <w:t>void</w:t>
      </w:r>
      <w:r w:rsidRPr="00BB6A97">
        <w:rPr>
          <w:color w:val="000000"/>
          <w:lang w:eastAsia="en-US"/>
        </w:rPr>
        <w:t xml:space="preserve"> configure(HttpSecurity http) </w:t>
      </w:r>
      <w:r w:rsidRPr="00BB6A97">
        <w:rPr>
          <w:b/>
          <w:bCs/>
          <w:color w:val="008888"/>
          <w:lang w:eastAsia="en-US"/>
        </w:rPr>
        <w:t>throws</w:t>
      </w:r>
      <w:r w:rsidRPr="00BB6A97">
        <w:rPr>
          <w:color w:val="000000"/>
          <w:lang w:eastAsia="en-US"/>
        </w:rPr>
        <w:t xml:space="preserve"> </w:t>
      </w:r>
      <w:r w:rsidRPr="00BB6A97">
        <w:rPr>
          <w:b/>
          <w:bCs/>
          <w:color w:val="CC0000"/>
          <w:lang w:eastAsia="en-US"/>
        </w:rPr>
        <w:t>Exception</w:t>
      </w:r>
      <w:r w:rsidRPr="00BB6A97">
        <w:rPr>
          <w:color w:val="000000"/>
          <w:lang w:eastAsia="en-US"/>
        </w:rPr>
        <w:t xml:space="preserve"> {  // </w:t>
      </w:r>
      <w:r w:rsidRPr="00BB6A97">
        <w:rPr>
          <w:b/>
          <w:bCs/>
          <w:color w:val="000000"/>
          <w:lang w:eastAsia="en-US"/>
        </w:rPr>
        <w:t>(2)</w:t>
      </w:r>
    </w:p>
    <w:p w14:paraId="04364939" w14:textId="5942A7E4" w:rsidR="00705044" w:rsidRPr="00BB6A97" w:rsidRDefault="00705044" w:rsidP="006822E6">
      <w:pPr>
        <w:pStyle w:val="SyntaxHiglate"/>
        <w:pBdr>
          <w:bottom w:val="single" w:sz="8" w:space="0" w:color="auto"/>
        </w:pBdr>
        <w:rPr>
          <w:color w:val="000000"/>
          <w:lang w:eastAsia="en-US"/>
        </w:rPr>
      </w:pPr>
      <w:r w:rsidRPr="00BB6A97">
        <w:rPr>
          <w:color w:val="000000"/>
          <w:lang w:eastAsia="en-US"/>
        </w:rPr>
        <w:t xml:space="preserve">      http.authorizeRequests()</w:t>
      </w:r>
    </w:p>
    <w:p w14:paraId="31A3CE59" w14:textId="77777777" w:rsidR="00705044" w:rsidRPr="00BB6A97" w:rsidRDefault="00705044" w:rsidP="006822E6">
      <w:pPr>
        <w:pStyle w:val="SyntaxHiglate"/>
        <w:pBdr>
          <w:bottom w:val="single" w:sz="8" w:space="0" w:color="auto"/>
        </w:pBdr>
        <w:rPr>
          <w:color w:val="000000"/>
          <w:lang w:eastAsia="en-US"/>
        </w:rPr>
      </w:pPr>
      <w:r w:rsidRPr="00BB6A97">
        <w:rPr>
          <w:color w:val="000000"/>
          <w:lang w:eastAsia="en-US"/>
        </w:rPr>
        <w:t xml:space="preserve">          .antMatchers(</w:t>
      </w:r>
      <w:r w:rsidRPr="00BB6A97">
        <w:rPr>
          <w:color w:val="DD1144"/>
          <w:lang w:eastAsia="en-US"/>
        </w:rPr>
        <w:t>"/"</w:t>
      </w:r>
      <w:r w:rsidRPr="00BB6A97">
        <w:rPr>
          <w:color w:val="000000"/>
          <w:lang w:eastAsia="en-US"/>
        </w:rPr>
        <w:t xml:space="preserve">, </w:t>
      </w:r>
      <w:r w:rsidRPr="00BB6A97">
        <w:rPr>
          <w:color w:val="DD1144"/>
          <w:lang w:eastAsia="en-US"/>
        </w:rPr>
        <w:t>"/home"</w:t>
      </w:r>
      <w:r w:rsidRPr="00BB6A97">
        <w:rPr>
          <w:color w:val="000000"/>
          <w:lang w:eastAsia="en-US"/>
        </w:rPr>
        <w:t xml:space="preserve">).permitAll() // </w:t>
      </w:r>
      <w:r w:rsidRPr="00BB6A97">
        <w:rPr>
          <w:b/>
          <w:bCs/>
          <w:color w:val="000000"/>
          <w:lang w:eastAsia="en-US"/>
        </w:rPr>
        <w:t>(3)</w:t>
      </w:r>
    </w:p>
    <w:p w14:paraId="74300079" w14:textId="77777777" w:rsidR="00705044" w:rsidRPr="00BB6A97" w:rsidRDefault="00705044" w:rsidP="006822E6">
      <w:pPr>
        <w:pStyle w:val="SyntaxHiglate"/>
        <w:pBdr>
          <w:bottom w:val="single" w:sz="8" w:space="0" w:color="auto"/>
        </w:pBdr>
        <w:rPr>
          <w:color w:val="000000"/>
          <w:lang w:eastAsia="en-US"/>
        </w:rPr>
      </w:pPr>
      <w:r w:rsidRPr="00BB6A97">
        <w:rPr>
          <w:color w:val="000000"/>
          <w:lang w:eastAsia="en-US"/>
        </w:rPr>
        <w:t xml:space="preserve">          .anyRequest().authenticated() // </w:t>
      </w:r>
      <w:r w:rsidRPr="00BB6A97">
        <w:rPr>
          <w:b/>
          <w:bCs/>
          <w:color w:val="000000"/>
          <w:lang w:eastAsia="en-US"/>
        </w:rPr>
        <w:t>(4)</w:t>
      </w:r>
    </w:p>
    <w:p w14:paraId="708F217B" w14:textId="77777777" w:rsidR="00705044" w:rsidRPr="00BB6A97" w:rsidRDefault="00705044" w:rsidP="006822E6">
      <w:pPr>
        <w:pStyle w:val="SyntaxHiglate"/>
        <w:pBdr>
          <w:bottom w:val="single" w:sz="8" w:space="0" w:color="auto"/>
        </w:pBdr>
        <w:rPr>
          <w:color w:val="000000"/>
          <w:lang w:eastAsia="en-US"/>
        </w:rPr>
      </w:pPr>
      <w:r w:rsidRPr="00BB6A97">
        <w:rPr>
          <w:color w:val="000000"/>
          <w:lang w:eastAsia="en-US"/>
        </w:rPr>
        <w:t xml:space="preserve">          .and()</w:t>
      </w:r>
    </w:p>
    <w:p w14:paraId="2E54D03B" w14:textId="65C38F3E" w:rsidR="00705044" w:rsidRPr="00BB6A97" w:rsidRDefault="00705044" w:rsidP="006822E6">
      <w:pPr>
        <w:pStyle w:val="SyntaxHiglate"/>
        <w:pBdr>
          <w:bottom w:val="single" w:sz="8" w:space="0" w:color="auto"/>
        </w:pBdr>
        <w:rPr>
          <w:color w:val="000000"/>
          <w:lang w:eastAsia="en-US"/>
        </w:rPr>
      </w:pPr>
      <w:r w:rsidRPr="00BB6A97">
        <w:rPr>
          <w:color w:val="000000"/>
          <w:lang w:eastAsia="en-US"/>
        </w:rPr>
        <w:t xml:space="preserve">       </w:t>
      </w:r>
      <w:r w:rsidR="00CC06F7">
        <w:rPr>
          <w:color w:val="000000"/>
          <w:lang w:eastAsia="en-US"/>
        </w:rPr>
        <w:t xml:space="preserve">   </w:t>
      </w:r>
      <w:r w:rsidRPr="00BB6A97">
        <w:rPr>
          <w:color w:val="000000"/>
          <w:lang w:eastAsia="en-US"/>
        </w:rPr>
        <w:t>.formLogin().loginPage(</w:t>
      </w:r>
      <w:r w:rsidRPr="00BB6A97">
        <w:rPr>
          <w:color w:val="DD1144"/>
          <w:lang w:eastAsia="en-US"/>
        </w:rPr>
        <w:t>"/login"</w:t>
      </w:r>
      <w:r w:rsidRPr="00BB6A97">
        <w:rPr>
          <w:color w:val="000000"/>
          <w:lang w:eastAsia="en-US"/>
        </w:rPr>
        <w:t>).permitAll()</w:t>
      </w:r>
    </w:p>
    <w:p w14:paraId="54C855BE" w14:textId="445768FA" w:rsidR="00705044" w:rsidRPr="00BB6A97" w:rsidRDefault="00705044" w:rsidP="006822E6">
      <w:pPr>
        <w:pStyle w:val="SyntaxHiglate"/>
        <w:pBdr>
          <w:bottom w:val="single" w:sz="8" w:space="0" w:color="auto"/>
        </w:pBdr>
        <w:rPr>
          <w:color w:val="000000"/>
          <w:lang w:eastAsia="en-US"/>
        </w:rPr>
      </w:pPr>
      <w:r w:rsidRPr="00BB6A97">
        <w:rPr>
          <w:color w:val="000000"/>
          <w:lang w:eastAsia="en-US"/>
        </w:rPr>
        <w:t xml:space="preserve">         </w:t>
      </w:r>
      <w:r w:rsidR="00CC06F7">
        <w:rPr>
          <w:color w:val="000000"/>
          <w:lang w:eastAsia="en-US"/>
        </w:rPr>
        <w:t xml:space="preserve"> </w:t>
      </w:r>
      <w:r w:rsidRPr="00BB6A97">
        <w:rPr>
          <w:color w:val="000000"/>
          <w:lang w:eastAsia="en-US"/>
        </w:rPr>
        <w:t>.and()</w:t>
      </w:r>
      <w:r w:rsidR="00CC06F7">
        <w:rPr>
          <w:color w:val="000000"/>
          <w:lang w:eastAsia="en-US"/>
        </w:rPr>
        <w:t>.</w:t>
      </w:r>
      <w:r w:rsidRPr="00BB6A97">
        <w:rPr>
          <w:color w:val="000000"/>
          <w:lang w:eastAsia="en-US"/>
        </w:rPr>
        <w:t xml:space="preserve">logout() // </w:t>
      </w:r>
      <w:r w:rsidRPr="00BB6A97">
        <w:rPr>
          <w:b/>
          <w:bCs/>
          <w:color w:val="000000"/>
          <w:lang w:eastAsia="en-US"/>
        </w:rPr>
        <w:t>(6)</w:t>
      </w:r>
    </w:p>
    <w:p w14:paraId="248E4A0B" w14:textId="6F76E4C4" w:rsidR="00705044" w:rsidRPr="00BB6A97" w:rsidRDefault="00705044" w:rsidP="006822E6">
      <w:pPr>
        <w:pStyle w:val="SyntaxHiglate"/>
        <w:pBdr>
          <w:bottom w:val="single" w:sz="8" w:space="0" w:color="auto"/>
        </w:pBdr>
        <w:rPr>
          <w:color w:val="000000"/>
          <w:lang w:eastAsia="en-US"/>
        </w:rPr>
      </w:pPr>
      <w:r w:rsidRPr="00BB6A97">
        <w:rPr>
          <w:color w:val="000000"/>
          <w:lang w:eastAsia="en-US"/>
        </w:rPr>
        <w:t xml:space="preserve">        </w:t>
      </w:r>
      <w:r w:rsidR="00CC06F7">
        <w:rPr>
          <w:color w:val="000000"/>
          <w:lang w:eastAsia="en-US"/>
        </w:rPr>
        <w:t xml:space="preserve">  </w:t>
      </w:r>
      <w:r w:rsidRPr="00BB6A97">
        <w:rPr>
          <w:color w:val="000000"/>
          <w:lang w:eastAsia="en-US"/>
        </w:rPr>
        <w:t>.permitAll()</w:t>
      </w:r>
    </w:p>
    <w:p w14:paraId="01BB50AE" w14:textId="77777777" w:rsidR="00705044" w:rsidRPr="00BB6A97" w:rsidRDefault="00705044" w:rsidP="006822E6">
      <w:pPr>
        <w:pStyle w:val="SyntaxHiglate"/>
        <w:pBdr>
          <w:bottom w:val="single" w:sz="8" w:space="0" w:color="auto"/>
        </w:pBdr>
        <w:rPr>
          <w:color w:val="000000"/>
          <w:lang w:eastAsia="en-US"/>
        </w:rPr>
      </w:pPr>
      <w:r w:rsidRPr="00BB6A97">
        <w:rPr>
          <w:color w:val="000000"/>
          <w:lang w:eastAsia="en-US"/>
        </w:rPr>
        <w:t xml:space="preserve">        .and()</w:t>
      </w:r>
    </w:p>
    <w:p w14:paraId="0A12DE09" w14:textId="77777777" w:rsidR="00705044" w:rsidRPr="00BB6A97" w:rsidRDefault="00705044" w:rsidP="006822E6">
      <w:pPr>
        <w:pStyle w:val="SyntaxHiglate"/>
        <w:pBdr>
          <w:bottom w:val="single" w:sz="8" w:space="0" w:color="auto"/>
        </w:pBdr>
        <w:rPr>
          <w:color w:val="000000"/>
          <w:lang w:eastAsia="en-US"/>
        </w:rPr>
      </w:pPr>
      <w:r w:rsidRPr="00BB6A97">
        <w:rPr>
          <w:color w:val="000000"/>
          <w:lang w:eastAsia="en-US"/>
        </w:rPr>
        <w:t xml:space="preserve">      .httpBasic(); // </w:t>
      </w:r>
      <w:r w:rsidRPr="00BB6A97">
        <w:rPr>
          <w:b/>
          <w:bCs/>
          <w:color w:val="000000"/>
          <w:lang w:eastAsia="en-US"/>
        </w:rPr>
        <w:t>(7)</w:t>
      </w:r>
    </w:p>
    <w:p w14:paraId="10DCA2F1" w14:textId="77777777" w:rsidR="00705044" w:rsidRPr="00BB6A97" w:rsidRDefault="00705044" w:rsidP="006822E6">
      <w:pPr>
        <w:pStyle w:val="SyntaxHiglate"/>
        <w:pBdr>
          <w:bottom w:val="single" w:sz="8" w:space="0" w:color="auto"/>
        </w:pBdr>
        <w:rPr>
          <w:color w:val="000000"/>
          <w:lang w:eastAsia="en-US"/>
        </w:rPr>
      </w:pPr>
      <w:r w:rsidRPr="00BB6A97">
        <w:rPr>
          <w:color w:val="000000"/>
          <w:lang w:eastAsia="en-US"/>
        </w:rPr>
        <w:t xml:space="preserve">  }</w:t>
      </w:r>
    </w:p>
    <w:p w14:paraId="7B63AD56" w14:textId="77777777" w:rsidR="00705044" w:rsidRPr="00BB6A97" w:rsidRDefault="00705044" w:rsidP="006822E6">
      <w:pPr>
        <w:pStyle w:val="SyntaxHiglate"/>
        <w:pBdr>
          <w:bottom w:val="single" w:sz="8" w:space="0" w:color="auto"/>
        </w:pBdr>
        <w:rPr>
          <w:rFonts w:ascii="Courier New" w:hAnsi="Courier New"/>
          <w:color w:val="000000"/>
          <w:sz w:val="24"/>
          <w:szCs w:val="24"/>
          <w:lang w:eastAsia="en-US"/>
        </w:rPr>
      </w:pPr>
      <w:r w:rsidRPr="00BB6A97">
        <w:rPr>
          <w:color w:val="000000"/>
          <w:lang w:eastAsia="en-US"/>
        </w:rPr>
        <w:t>}</w:t>
      </w:r>
    </w:p>
    <w:p w14:paraId="39FDBD3B" w14:textId="77777777" w:rsidR="00705044" w:rsidRPr="00933540" w:rsidRDefault="00705044" w:rsidP="00F46707">
      <w:pPr>
        <w:numPr>
          <w:ilvl w:val="0"/>
          <w:numId w:val="57"/>
        </w:numPr>
        <w:spacing w:after="80"/>
      </w:pPr>
      <w:r w:rsidRPr="00933540">
        <w:t xml:space="preserve">A normal Spring </w:t>
      </w:r>
      <w:r w:rsidRPr="00933540">
        <w:rPr>
          <w:rStyle w:val="SyntaxHiglateChar"/>
        </w:rPr>
        <w:t>@Configuration</w:t>
      </w:r>
      <w:r w:rsidRPr="00933540">
        <w:t xml:space="preserve"> with the </w:t>
      </w:r>
      <w:r w:rsidRPr="00933540">
        <w:rPr>
          <w:rStyle w:val="SyntaxHiglateChar"/>
        </w:rPr>
        <w:t>@EnableWebSecurity</w:t>
      </w:r>
      <w:r w:rsidRPr="00933540">
        <w:t xml:space="preserve"> annotation, extending from </w:t>
      </w:r>
      <w:r w:rsidRPr="00933540">
        <w:rPr>
          <w:rStyle w:val="SyntaxChar0"/>
        </w:rPr>
        <w:t>WebSecurityConfigurerAdapter</w:t>
      </w:r>
      <w:r w:rsidRPr="00933540">
        <w:t>.</w:t>
      </w:r>
    </w:p>
    <w:p w14:paraId="565161C4" w14:textId="77777777" w:rsidR="00705044" w:rsidRPr="00933540" w:rsidRDefault="00705044" w:rsidP="00F46707">
      <w:pPr>
        <w:numPr>
          <w:ilvl w:val="0"/>
          <w:numId w:val="57"/>
        </w:numPr>
        <w:spacing w:after="80"/>
      </w:pPr>
      <w:r w:rsidRPr="00933540">
        <w:t xml:space="preserve">By overriding the adapter’s </w:t>
      </w:r>
      <w:r w:rsidRPr="00933540">
        <w:rPr>
          <w:rStyle w:val="SyntaxChar0"/>
        </w:rPr>
        <w:t>configure(HttpSecurity)</w:t>
      </w:r>
      <w:r w:rsidRPr="00933540">
        <w:t xml:space="preserve"> method, you get a nice little DSL with which you can configure your FilterChain.</w:t>
      </w:r>
    </w:p>
    <w:p w14:paraId="0B20742C" w14:textId="77777777" w:rsidR="00705044" w:rsidRPr="00933540" w:rsidRDefault="00705044" w:rsidP="00F46707">
      <w:pPr>
        <w:numPr>
          <w:ilvl w:val="0"/>
          <w:numId w:val="57"/>
        </w:numPr>
        <w:spacing w:after="80"/>
      </w:pPr>
      <w:r w:rsidRPr="00933540">
        <w:t>All requests going to </w:t>
      </w:r>
      <w:r w:rsidRPr="00933540">
        <w:rPr>
          <w:rStyle w:val="SyntaxChar0"/>
        </w:rPr>
        <w:t>/ and /home</w:t>
      </w:r>
      <w:r w:rsidRPr="00933540">
        <w:t> are allowed (permitted) - the user does </w:t>
      </w:r>
      <w:r w:rsidRPr="00933540">
        <w:rPr>
          <w:i/>
          <w:iCs/>
        </w:rPr>
        <w:t>not</w:t>
      </w:r>
      <w:r w:rsidRPr="00933540">
        <w:t> have to authenticate. You are using an </w:t>
      </w:r>
      <w:hyperlink r:id="rId74" w:history="1">
        <w:r w:rsidRPr="00933540">
          <w:rPr>
            <w:rStyle w:val="Hyperlink"/>
          </w:rPr>
          <w:t>antMatcher</w:t>
        </w:r>
      </w:hyperlink>
      <w:r w:rsidRPr="00933540">
        <w:t>, which means you could have also used wildcards (*, \*\*, ?) in the string.</w:t>
      </w:r>
    </w:p>
    <w:p w14:paraId="771578E6" w14:textId="77777777" w:rsidR="00705044" w:rsidRPr="00933540" w:rsidRDefault="00705044" w:rsidP="00F46707">
      <w:pPr>
        <w:numPr>
          <w:ilvl w:val="0"/>
          <w:numId w:val="57"/>
        </w:numPr>
        <w:spacing w:after="80"/>
      </w:pPr>
      <w:r w:rsidRPr="00933540">
        <w:t>Any other request needs the user to be authenticated </w:t>
      </w:r>
      <w:r w:rsidRPr="00362BA6">
        <w:t>first</w:t>
      </w:r>
      <w:r w:rsidRPr="00933540">
        <w:t>, i.e. the user needs to login.</w:t>
      </w:r>
    </w:p>
    <w:p w14:paraId="0DCC033F" w14:textId="77777777" w:rsidR="00705044" w:rsidRPr="00933540" w:rsidRDefault="00705044" w:rsidP="00F46707">
      <w:pPr>
        <w:numPr>
          <w:ilvl w:val="0"/>
          <w:numId w:val="57"/>
        </w:numPr>
        <w:spacing w:after="80"/>
      </w:pPr>
      <w:r w:rsidRPr="00933540">
        <w:t>You are allowing form login (username/password in a form), with a custom loginPage (</w:t>
      </w:r>
      <w:r w:rsidRPr="00933540">
        <w:rPr>
          <w:i/>
          <w:iCs/>
        </w:rPr>
        <w:t>/login</w:t>
      </w:r>
      <w:r w:rsidRPr="00933540">
        <w:t>, i.e. not Spring Security’s auto-generated one). Anyone should be able to access the login page, without having to log in first (permitAll; otherwise, we would have a Catch-22!).</w:t>
      </w:r>
    </w:p>
    <w:p w14:paraId="66A54CBE" w14:textId="77777777" w:rsidR="00705044" w:rsidRPr="00933540" w:rsidRDefault="00705044" w:rsidP="00F46707">
      <w:pPr>
        <w:numPr>
          <w:ilvl w:val="0"/>
          <w:numId w:val="57"/>
        </w:numPr>
        <w:spacing w:after="80"/>
      </w:pPr>
      <w:r w:rsidRPr="00933540">
        <w:t>The same goes for the logout page</w:t>
      </w:r>
    </w:p>
    <w:p w14:paraId="6E7E1273" w14:textId="21C33899" w:rsidR="00705044" w:rsidRDefault="00705044" w:rsidP="00F46707">
      <w:pPr>
        <w:numPr>
          <w:ilvl w:val="0"/>
          <w:numId w:val="57"/>
        </w:numPr>
        <w:spacing w:after="80"/>
      </w:pPr>
      <w:r w:rsidRPr="00933540">
        <w:t>On top of that, you are also allowing Basic Auth, i.e. sending in an HTTP Basic Auth Header to authenticate.</w:t>
      </w:r>
    </w:p>
    <w:p w14:paraId="595F1049" w14:textId="1D50C2E6" w:rsidR="00F76EE5" w:rsidRDefault="00F76EE5" w:rsidP="00F76EE5">
      <w:pPr>
        <w:spacing w:after="80"/>
      </w:pPr>
    </w:p>
    <w:p w14:paraId="3E51BAD6" w14:textId="77777777" w:rsidR="00F76EE5" w:rsidRPr="00933540" w:rsidRDefault="00F76EE5" w:rsidP="00F76EE5">
      <w:pPr>
        <w:spacing w:after="80"/>
      </w:pPr>
    </w:p>
    <w:p w14:paraId="7D0D0146" w14:textId="095B6C4B" w:rsidR="00F76EE5" w:rsidRDefault="00B01AAA" w:rsidP="00F76EE5">
      <w:pPr>
        <w:pStyle w:val="Heading2"/>
      </w:pPr>
      <w:bookmarkStart w:id="124" w:name="_Toc98762652"/>
      <w:bookmarkStart w:id="125" w:name="_Toc98778503"/>
      <w:r>
        <w:t>1.</w:t>
      </w:r>
      <w:r w:rsidR="00F76EE5">
        <w:t xml:space="preserve">Spring Security </w:t>
      </w:r>
      <w:r w:rsidR="001F0B46">
        <w:t>–</w:t>
      </w:r>
      <w:r w:rsidR="00F76EE5">
        <w:t xml:space="preserve"> </w:t>
      </w:r>
      <w:r w:rsidR="001F0B46">
        <w:t>Quick Start</w:t>
      </w:r>
      <w:r w:rsidR="00F76EE5">
        <w:t xml:space="preserve"> Example</w:t>
      </w:r>
      <w:bookmarkEnd w:id="124"/>
      <w:bookmarkEnd w:id="125"/>
    </w:p>
    <w:p w14:paraId="3497BB89" w14:textId="1E214C40" w:rsidR="00705044" w:rsidRDefault="00705044" w:rsidP="00705044">
      <w:r>
        <w:t xml:space="preserve">We have SpringBoot Application, which doesn’t have login page. After running </w:t>
      </w:r>
      <w:r w:rsidR="00362BA6">
        <w:t>application,</w:t>
      </w:r>
      <w:r>
        <w:t xml:space="preserve"> it will show all Employees Page.</w:t>
      </w:r>
    </w:p>
    <w:p w14:paraId="3C023E2D" w14:textId="77777777" w:rsidR="00705044" w:rsidRDefault="00705044" w:rsidP="00705044">
      <w:r>
        <w:rPr>
          <w:noProof/>
        </w:rPr>
        <w:lastRenderedPageBreak/>
        <w:drawing>
          <wp:inline distT="0" distB="0" distL="0" distR="0" wp14:anchorId="30CF56D7" wp14:editId="72E0B6A2">
            <wp:extent cx="4793364" cy="2273775"/>
            <wp:effectExtent l="0" t="0" r="762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99506" cy="2276689"/>
                    </a:xfrm>
                    <a:prstGeom prst="rect">
                      <a:avLst/>
                    </a:prstGeom>
                  </pic:spPr>
                </pic:pic>
              </a:graphicData>
            </a:graphic>
          </wp:inline>
        </w:drawing>
      </w:r>
    </w:p>
    <w:p w14:paraId="3D182229" w14:textId="77777777" w:rsidR="00705044" w:rsidRDefault="00705044" w:rsidP="00542BFE">
      <w:pPr>
        <w:spacing w:after="0"/>
        <w:rPr>
          <w:rFonts w:ascii="Consolas" w:hAnsi="Consolas" w:cs="Consolas"/>
          <w:color w:val="4C483D" w:themeColor="text2"/>
        </w:rPr>
      </w:pPr>
      <w:r>
        <w:t xml:space="preserve">We are going to add Spring Security jar to this project. </w:t>
      </w:r>
      <w:r>
        <w:rPr>
          <w:rStyle w:val="HTMLCode"/>
          <w:rFonts w:ascii="Consolas" w:eastAsiaTheme="minorEastAsia" w:hAnsi="Consolas"/>
          <w:color w:val="E83E8C"/>
          <w:sz w:val="21"/>
          <w:szCs w:val="21"/>
          <w:shd w:val="clear" w:color="auto" w:fill="FFFFFF"/>
        </w:rPr>
        <w:t>spring-boot-starter-security</w:t>
      </w:r>
      <w:r>
        <w:rPr>
          <w:shd w:val="clear" w:color="auto" w:fill="FFFFFF"/>
        </w:rPr>
        <w:t>: take care of all the required dependencies related to spring security.</w:t>
      </w:r>
    </w:p>
    <w:p w14:paraId="61E34241" w14:textId="77777777" w:rsidR="00705044" w:rsidRDefault="00705044" w:rsidP="00705044">
      <w:pPr>
        <w:pStyle w:val="Output"/>
        <w:rPr>
          <w:color w:val="4C483D" w:themeColor="text2"/>
        </w:rPr>
      </w:pPr>
      <w:r>
        <w:rPr>
          <w:color w:val="000000"/>
        </w:rPr>
        <w:tab/>
      </w:r>
      <w:r>
        <w:rPr>
          <w:color w:val="000000"/>
        </w:rPr>
        <w:tab/>
      </w:r>
      <w:r>
        <w:rPr>
          <w:color w:val="008080"/>
        </w:rPr>
        <w:t>&lt;</w:t>
      </w:r>
      <w:r>
        <w:t>dependency</w:t>
      </w:r>
      <w:r>
        <w:rPr>
          <w:color w:val="008080"/>
        </w:rPr>
        <w:t>&gt;</w:t>
      </w:r>
    </w:p>
    <w:p w14:paraId="66719CC4" w14:textId="77777777" w:rsidR="00705044" w:rsidRDefault="00705044" w:rsidP="00705044">
      <w:pPr>
        <w:pStyle w:val="Output"/>
        <w:rPr>
          <w:color w:val="4C483D" w:themeColor="text2"/>
        </w:rPr>
      </w:pPr>
      <w:r>
        <w:rPr>
          <w:color w:val="000000"/>
        </w:rPr>
        <w:tab/>
      </w:r>
      <w:r>
        <w:rPr>
          <w:color w:val="000000"/>
        </w:rPr>
        <w:tab/>
      </w:r>
      <w:r>
        <w:rPr>
          <w:color w:val="000000"/>
        </w:rPr>
        <w:tab/>
      </w:r>
      <w:r>
        <w:rPr>
          <w:color w:val="008080"/>
        </w:rPr>
        <w:t>&lt;</w:t>
      </w:r>
      <w:r>
        <w:t>groupId</w:t>
      </w:r>
      <w:r>
        <w:rPr>
          <w:color w:val="008080"/>
        </w:rPr>
        <w:t>&gt;</w:t>
      </w:r>
      <w:r>
        <w:rPr>
          <w:color w:val="000000"/>
        </w:rPr>
        <w:t>org.springframework.boot</w:t>
      </w:r>
      <w:r>
        <w:rPr>
          <w:color w:val="008080"/>
        </w:rPr>
        <w:t>&lt;/</w:t>
      </w:r>
      <w:r>
        <w:t>groupId</w:t>
      </w:r>
      <w:r>
        <w:rPr>
          <w:color w:val="008080"/>
        </w:rPr>
        <w:t>&gt;</w:t>
      </w:r>
    </w:p>
    <w:p w14:paraId="2F97ED49" w14:textId="77777777" w:rsidR="00705044" w:rsidRDefault="00705044" w:rsidP="00705044">
      <w:pPr>
        <w:pStyle w:val="Output"/>
        <w:rPr>
          <w:color w:val="4C483D" w:themeColor="text2"/>
        </w:rPr>
      </w:pPr>
      <w:r>
        <w:rPr>
          <w:color w:val="000000"/>
        </w:rPr>
        <w:tab/>
      </w:r>
      <w:r>
        <w:rPr>
          <w:color w:val="000000"/>
        </w:rPr>
        <w:tab/>
      </w:r>
      <w:r>
        <w:rPr>
          <w:color w:val="000000"/>
        </w:rPr>
        <w:tab/>
      </w:r>
      <w:r>
        <w:rPr>
          <w:color w:val="008080"/>
        </w:rPr>
        <w:t>&lt;</w:t>
      </w:r>
      <w:r>
        <w:t>artifactId</w:t>
      </w:r>
      <w:r>
        <w:rPr>
          <w:color w:val="008080"/>
        </w:rPr>
        <w:t>&gt;</w:t>
      </w:r>
      <w:r>
        <w:rPr>
          <w:color w:val="000000"/>
        </w:rPr>
        <w:t>spring-boot-starter-security</w:t>
      </w:r>
      <w:r>
        <w:rPr>
          <w:color w:val="008080"/>
        </w:rPr>
        <w:t>&lt;/</w:t>
      </w:r>
      <w:r>
        <w:t>artifactId</w:t>
      </w:r>
      <w:r>
        <w:rPr>
          <w:color w:val="008080"/>
        </w:rPr>
        <w:t>&gt;</w:t>
      </w:r>
    </w:p>
    <w:p w14:paraId="7276DA70" w14:textId="77777777" w:rsidR="00705044" w:rsidRDefault="00705044" w:rsidP="00705044">
      <w:pPr>
        <w:pStyle w:val="Output"/>
        <w:rPr>
          <w:color w:val="4C483D" w:themeColor="text2"/>
        </w:rPr>
      </w:pPr>
      <w:r>
        <w:rPr>
          <w:color w:val="000000"/>
        </w:rPr>
        <w:tab/>
      </w:r>
      <w:r>
        <w:rPr>
          <w:color w:val="000000"/>
        </w:rPr>
        <w:tab/>
      </w:r>
      <w:r>
        <w:rPr>
          <w:color w:val="008080"/>
        </w:rPr>
        <w:t>&lt;/</w:t>
      </w:r>
      <w:r>
        <w:t>dependency</w:t>
      </w:r>
      <w:r>
        <w:rPr>
          <w:color w:val="008080"/>
        </w:rPr>
        <w:t>&gt;</w:t>
      </w:r>
    </w:p>
    <w:p w14:paraId="54A7017C" w14:textId="77777777" w:rsidR="00705044" w:rsidRDefault="00705044" w:rsidP="00705044">
      <w:r w:rsidRPr="00875424">
        <w:t>This will include the </w:t>
      </w:r>
      <w:r w:rsidRPr="00875424">
        <w:rPr>
          <w:i/>
          <w:iCs/>
        </w:rPr>
        <w:t>SecurityAutoConfiguration </w:t>
      </w:r>
      <w:r w:rsidRPr="00875424">
        <w:t>class – containing the initial/default security configuration.</w:t>
      </w:r>
    </w:p>
    <w:p w14:paraId="207D2424" w14:textId="77777777" w:rsidR="00705044" w:rsidRDefault="00705044" w:rsidP="006248F1">
      <w:pPr>
        <w:spacing w:after="0"/>
      </w:pPr>
      <w:r>
        <w:t>Just Run the project &amp; see the magic – It will Directly open Login Page</w:t>
      </w:r>
    </w:p>
    <w:p w14:paraId="64AF3783" w14:textId="35F73918" w:rsidR="00705044" w:rsidRDefault="00705044" w:rsidP="006248F1">
      <w:pPr>
        <w:rPr>
          <w:b/>
        </w:rPr>
      </w:pPr>
      <w:r>
        <w:rPr>
          <w:noProof/>
          <w:lang w:eastAsia="en-US"/>
        </w:rPr>
        <w:drawing>
          <wp:inline distT="0" distB="0" distL="0" distR="0" wp14:anchorId="3A4AA97E" wp14:editId="082B1D21">
            <wp:extent cx="2212297" cy="1349596"/>
            <wp:effectExtent l="0" t="0" r="0" b="3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19760" cy="1354149"/>
                    </a:xfrm>
                    <a:prstGeom prst="rect">
                      <a:avLst/>
                    </a:prstGeom>
                  </pic:spPr>
                </pic:pic>
              </a:graphicData>
            </a:graphic>
          </wp:inline>
        </w:drawing>
      </w:r>
    </w:p>
    <w:p w14:paraId="30F18138" w14:textId="77777777" w:rsidR="00705044" w:rsidRPr="00C6787A" w:rsidRDefault="00705044" w:rsidP="00705044">
      <w:pPr>
        <w:spacing w:after="0"/>
        <w:rPr>
          <w:b/>
        </w:rPr>
      </w:pPr>
      <w:r w:rsidRPr="00C6787A">
        <w:rPr>
          <w:b/>
        </w:rPr>
        <w:t>We never created this login form, but from where it came from?</w:t>
      </w:r>
    </w:p>
    <w:p w14:paraId="3BF71903" w14:textId="6036AFE1" w:rsidR="00705044" w:rsidRDefault="00EA6B11" w:rsidP="00362BA6">
      <w:pPr>
        <w:spacing w:after="0"/>
      </w:pPr>
      <w:r w:rsidRPr="00EA6B11">
        <w:t xml:space="preserve">In our application, we did not create this login page but configured the Spring Security. This is a built-in login page provided by the framework itself to authenticate the </w:t>
      </w:r>
      <w:r w:rsidR="00CF268F" w:rsidRPr="00EA6B11">
        <w:t>user.</w:t>
      </w:r>
      <w:r w:rsidR="00CF268F">
        <w:t xml:space="preserve"> </w:t>
      </w:r>
      <w:r w:rsidR="00CF268F" w:rsidRPr="00CF268F">
        <w:rPr>
          <w:b/>
          <w:bCs/>
        </w:rPr>
        <w:t>SpringSecurity</w:t>
      </w:r>
      <w:r w:rsidR="00705044">
        <w:t xml:space="preserve"> default comes with login page &amp; you can login with generated password which is already printed in the console</w:t>
      </w:r>
    </w:p>
    <w:p w14:paraId="11874F80" w14:textId="77777777" w:rsidR="00705044" w:rsidRDefault="00705044" w:rsidP="00705044">
      <w:pPr>
        <w:pStyle w:val="Output"/>
      </w:pPr>
      <w:r>
        <w:t xml:space="preserve">Using generated security password: </w:t>
      </w:r>
      <w:r w:rsidRPr="00C6787A">
        <w:rPr>
          <w:b/>
          <w:color w:val="FF0000"/>
          <w:sz w:val="20"/>
        </w:rPr>
        <w:t>8b4667a4-cc3a-47fd-b51f-b6f5e83745df</w:t>
      </w:r>
    </w:p>
    <w:p w14:paraId="0F0198F3" w14:textId="550B96A1" w:rsidR="00705044" w:rsidRDefault="00705044" w:rsidP="00705044">
      <w:pPr>
        <w:pStyle w:val="Output"/>
      </w:pPr>
      <w:r>
        <w:t>Def.</w:t>
      </w:r>
      <w:r w:rsidR="00E228B1">
        <w:t>username</w:t>
      </w:r>
      <w:r>
        <w:t xml:space="preserve"> </w:t>
      </w:r>
      <w:r w:rsidR="001A3028">
        <w:t>is:</w:t>
      </w:r>
      <w:r>
        <w:t xml:space="preserve"> </w:t>
      </w:r>
      <w:r w:rsidRPr="00C6787A">
        <w:rPr>
          <w:b/>
          <w:color w:val="FF0000"/>
          <w:sz w:val="20"/>
        </w:rPr>
        <w:t>user</w:t>
      </w:r>
    </w:p>
    <w:p w14:paraId="4B5565A3" w14:textId="77777777" w:rsidR="00705044" w:rsidRDefault="00705044" w:rsidP="00256FB7">
      <w:pPr>
        <w:spacing w:after="0"/>
      </w:pPr>
    </w:p>
    <w:p w14:paraId="2629035F" w14:textId="77777777" w:rsidR="00705044" w:rsidRDefault="00705044" w:rsidP="001A3028">
      <w:pPr>
        <w:spacing w:after="0" w:line="240" w:lineRule="auto"/>
        <w:rPr>
          <w:rFonts w:cs="Segoe UI"/>
          <w:color w:val="333333"/>
        </w:rPr>
      </w:pPr>
      <w:r w:rsidRPr="00C6787A">
        <w:rPr>
          <w:rFonts w:cs="Segoe UI"/>
          <w:color w:val="333333"/>
        </w:rPr>
        <w:t>You can change the password by providing a </w:t>
      </w:r>
      <w:r w:rsidRPr="00C6787A">
        <w:rPr>
          <w:rStyle w:val="HTMLCode"/>
          <w:rFonts w:ascii="Segoe UI" w:eastAsiaTheme="minorEastAsia" w:hAnsi="Segoe UI" w:cs="Segoe UI"/>
          <w:color w:val="6D180B"/>
          <w:bdr w:val="single" w:sz="6" w:space="1" w:color="CCCCCC" w:frame="1"/>
          <w:shd w:val="clear" w:color="auto" w:fill="F2F2F2"/>
        </w:rPr>
        <w:t>security.user.password</w:t>
      </w:r>
      <w:r w:rsidRPr="00C6787A">
        <w:rPr>
          <w:rFonts w:cs="Segoe UI"/>
          <w:color w:val="333333"/>
        </w:rPr>
        <w:t>. This and other useful properties are externalized via </w:t>
      </w:r>
      <w:hyperlink r:id="rId77" w:tgtFrame="_top" w:history="1">
        <w:r w:rsidRPr="00C6787A">
          <w:rPr>
            <w:rStyle w:val="HTMLCode"/>
            <w:rFonts w:ascii="Segoe UI" w:eastAsiaTheme="minorEastAsia" w:hAnsi="Segoe UI" w:cs="Segoe UI"/>
            <w:color w:val="4183C4"/>
            <w:bdr w:val="single" w:sz="6" w:space="1" w:color="CCCCCC" w:frame="1"/>
            <w:shd w:val="clear" w:color="auto" w:fill="F2F2F2"/>
          </w:rPr>
          <w:t>SecurityProperties</w:t>
        </w:r>
      </w:hyperlink>
      <w:r w:rsidRPr="00C6787A">
        <w:rPr>
          <w:rFonts w:cs="Segoe UI"/>
          <w:color w:val="333333"/>
        </w:rPr>
        <w:t> (properties prefix "security").</w:t>
      </w:r>
    </w:p>
    <w:p w14:paraId="0E730F3C" w14:textId="77777777" w:rsidR="00705044" w:rsidRDefault="00705044" w:rsidP="00705044">
      <w:pPr>
        <w:pStyle w:val="Output"/>
        <w:rPr>
          <w:lang w:eastAsia="en-US"/>
        </w:rPr>
      </w:pPr>
      <w:r w:rsidRPr="00585DBD">
        <w:rPr>
          <w:lang w:eastAsia="en-US"/>
        </w:rPr>
        <w:t>security.user.name=user</w:t>
      </w:r>
    </w:p>
    <w:p w14:paraId="6F1C1B5B" w14:textId="77777777" w:rsidR="00705044" w:rsidRPr="00585DBD" w:rsidRDefault="00705044" w:rsidP="00705044">
      <w:pPr>
        <w:pStyle w:val="Output"/>
        <w:rPr>
          <w:rFonts w:cs="Times New Roman"/>
          <w:sz w:val="21"/>
          <w:szCs w:val="21"/>
          <w:lang w:eastAsia="en-US"/>
        </w:rPr>
      </w:pPr>
      <w:r w:rsidRPr="00585DBD">
        <w:rPr>
          <w:lang w:eastAsia="en-US"/>
        </w:rPr>
        <w:t>security.user.name=</w:t>
      </w:r>
      <w:r>
        <w:rPr>
          <w:lang w:eastAsia="en-US"/>
        </w:rPr>
        <w:t>password</w:t>
      </w:r>
    </w:p>
    <w:p w14:paraId="2452527E" w14:textId="77777777" w:rsidR="00705044" w:rsidRPr="00585DBD" w:rsidRDefault="00705044" w:rsidP="00705044">
      <w:pPr>
        <w:pStyle w:val="Output"/>
        <w:rPr>
          <w:rFonts w:cs="Times New Roman"/>
          <w:sz w:val="21"/>
          <w:szCs w:val="21"/>
          <w:lang w:eastAsia="en-US"/>
        </w:rPr>
      </w:pPr>
      <w:r w:rsidRPr="00585DBD">
        <w:rPr>
          <w:lang w:eastAsia="en-US"/>
        </w:rPr>
        <w:t>security.basic.enabled=true</w:t>
      </w:r>
    </w:p>
    <w:p w14:paraId="0B836549" w14:textId="4A153958" w:rsidR="001A3028" w:rsidRDefault="00256FB7" w:rsidP="001A3028">
      <w:pPr>
        <w:rPr>
          <w:rFonts w:cs="Segoe UI"/>
        </w:rPr>
      </w:pPr>
      <w:r w:rsidRPr="001A3028">
        <w:rPr>
          <w:rFonts w:cs="Segoe UI"/>
          <w:b/>
          <w:bCs/>
        </w:rPr>
        <w:t>Thus,</w:t>
      </w:r>
      <w:r w:rsidR="001A3028" w:rsidRPr="001A3028">
        <w:rPr>
          <w:rFonts w:cs="Segoe UI"/>
          <w:b/>
          <w:bCs/>
        </w:rPr>
        <w:t xml:space="preserve"> by just adding the spring boot security starter dependency the basic security has already been configured by </w:t>
      </w:r>
      <w:r w:rsidRPr="001A3028">
        <w:rPr>
          <w:rFonts w:cs="Segoe UI"/>
          <w:b/>
          <w:bCs/>
        </w:rPr>
        <w:t>default.</w:t>
      </w:r>
      <w:r w:rsidRPr="001A3028">
        <w:rPr>
          <w:rFonts w:cs="Segoe UI"/>
        </w:rPr>
        <w:t xml:space="preserve"> </w:t>
      </w:r>
      <w:r w:rsidR="00EA6B11" w:rsidRPr="001A3028">
        <w:rPr>
          <w:rFonts w:cs="Segoe UI"/>
        </w:rPr>
        <w:t>Let’s</w:t>
      </w:r>
      <w:r w:rsidR="001A3028" w:rsidRPr="001A3028">
        <w:rPr>
          <w:rFonts w:cs="Segoe UI"/>
        </w:rPr>
        <w:t xml:space="preserve"> customize the security configuration by writing our own authorization and authentication. For this create a new class SecurityConfig that extends the WebSecurityConfigurerAdapter and overrides its methods.</w:t>
      </w:r>
    </w:p>
    <w:p w14:paraId="234C38B6" w14:textId="77777777" w:rsidR="00705044" w:rsidRDefault="00705044" w:rsidP="00E22410">
      <w:pPr>
        <w:spacing w:after="0"/>
        <w:rPr>
          <w:rFonts w:cs="Segoe UI"/>
        </w:rPr>
      </w:pPr>
      <w:r w:rsidRPr="00DF2DAF">
        <w:rPr>
          <w:rFonts w:cs="Segoe UI"/>
        </w:rPr>
        <w:lastRenderedPageBreak/>
        <w:t>To discard the security auto-configuration and add our own configuration, we need to exclude the </w:t>
      </w:r>
      <w:r w:rsidRPr="00DF2DAF">
        <w:rPr>
          <w:rFonts w:cs="Segoe UI"/>
          <w:b/>
          <w:i/>
          <w:iCs/>
        </w:rPr>
        <w:t>SecurityAutoConfiguration</w:t>
      </w:r>
      <w:r w:rsidRPr="00DF2DAF">
        <w:rPr>
          <w:rFonts w:cs="Segoe UI"/>
        </w:rPr>
        <w:t> class.</w:t>
      </w:r>
    </w:p>
    <w:p w14:paraId="3E2862D4" w14:textId="77777777" w:rsidR="00705044" w:rsidRPr="0081621A" w:rsidRDefault="00705044" w:rsidP="00705044">
      <w:pPr>
        <w:pStyle w:val="Output"/>
        <w:rPr>
          <w:rFonts w:cs="Times New Roman"/>
          <w:b/>
          <w:color w:val="FF0000"/>
          <w:sz w:val="21"/>
          <w:szCs w:val="21"/>
          <w:lang w:eastAsia="en-US"/>
        </w:rPr>
      </w:pPr>
      <w:r w:rsidRPr="0081621A">
        <w:rPr>
          <w:b/>
          <w:color w:val="FF0000"/>
          <w:lang w:eastAsia="en-US"/>
        </w:rPr>
        <w:t>@SpringBootApplication(exclude = { SecurityAutoConfiguration.class</w:t>
      </w:r>
      <w:r w:rsidRPr="0081621A">
        <w:rPr>
          <w:rFonts w:cs="Times New Roman"/>
          <w:b/>
          <w:color w:val="FF0000"/>
          <w:sz w:val="21"/>
          <w:szCs w:val="21"/>
          <w:lang w:eastAsia="en-US"/>
        </w:rPr>
        <w:t xml:space="preserve"> </w:t>
      </w:r>
      <w:r w:rsidRPr="0081621A">
        <w:rPr>
          <w:b/>
          <w:color w:val="FF0000"/>
          <w:lang w:eastAsia="en-US"/>
        </w:rPr>
        <w:t>})</w:t>
      </w:r>
    </w:p>
    <w:p w14:paraId="2E642826" w14:textId="77777777" w:rsidR="00705044" w:rsidRPr="00DF2DAF" w:rsidRDefault="00705044" w:rsidP="00705044">
      <w:pPr>
        <w:pStyle w:val="Output"/>
        <w:rPr>
          <w:rFonts w:cs="Times New Roman"/>
          <w:sz w:val="21"/>
          <w:szCs w:val="21"/>
          <w:lang w:eastAsia="en-US"/>
        </w:rPr>
      </w:pPr>
      <w:r w:rsidRPr="00DF2DAF">
        <w:rPr>
          <w:lang w:eastAsia="en-US"/>
        </w:rPr>
        <w:t>public</w:t>
      </w:r>
      <w:r w:rsidRPr="00DF2DAF">
        <w:rPr>
          <w:rFonts w:cs="Times New Roman"/>
          <w:sz w:val="21"/>
          <w:szCs w:val="21"/>
          <w:lang w:eastAsia="en-US"/>
        </w:rPr>
        <w:t xml:space="preserve"> </w:t>
      </w:r>
      <w:r w:rsidRPr="00DF2DAF">
        <w:rPr>
          <w:lang w:eastAsia="en-US"/>
        </w:rPr>
        <w:t>class</w:t>
      </w:r>
      <w:r w:rsidRPr="00DF2DAF">
        <w:rPr>
          <w:rFonts w:cs="Times New Roman"/>
          <w:sz w:val="21"/>
          <w:szCs w:val="21"/>
          <w:lang w:eastAsia="en-US"/>
        </w:rPr>
        <w:t xml:space="preserve"> </w:t>
      </w:r>
      <w:r w:rsidRPr="00DF2DAF">
        <w:rPr>
          <w:lang w:eastAsia="en-US"/>
        </w:rPr>
        <w:t>SpringBootSecurityApplication {</w:t>
      </w:r>
      <w:r w:rsidRPr="00DF2DAF">
        <w:rPr>
          <w:rFonts w:cs="Times New Roman"/>
          <w:sz w:val="21"/>
          <w:szCs w:val="21"/>
          <w:lang w:eastAsia="en-US"/>
        </w:rPr>
        <w:t> </w:t>
      </w:r>
    </w:p>
    <w:p w14:paraId="5364F812" w14:textId="77777777" w:rsidR="00705044" w:rsidRPr="00DF2DAF" w:rsidRDefault="00705044" w:rsidP="00705044">
      <w:pPr>
        <w:pStyle w:val="Output"/>
        <w:rPr>
          <w:rFonts w:cs="Times New Roman"/>
          <w:sz w:val="21"/>
          <w:szCs w:val="21"/>
          <w:lang w:eastAsia="en-US"/>
        </w:rPr>
      </w:pPr>
      <w:r w:rsidRPr="00DF2DAF">
        <w:rPr>
          <w:lang w:eastAsia="en-US"/>
        </w:rPr>
        <w:t>    public</w:t>
      </w:r>
      <w:r w:rsidRPr="00DF2DAF">
        <w:rPr>
          <w:rFonts w:cs="Times New Roman"/>
          <w:sz w:val="21"/>
          <w:szCs w:val="21"/>
          <w:lang w:eastAsia="en-US"/>
        </w:rPr>
        <w:t xml:space="preserve"> </w:t>
      </w:r>
      <w:r w:rsidRPr="00DF2DAF">
        <w:rPr>
          <w:lang w:eastAsia="en-US"/>
        </w:rPr>
        <w:t>static</w:t>
      </w:r>
      <w:r w:rsidRPr="00DF2DAF">
        <w:rPr>
          <w:rFonts w:cs="Times New Roman"/>
          <w:sz w:val="21"/>
          <w:szCs w:val="21"/>
          <w:lang w:eastAsia="en-US"/>
        </w:rPr>
        <w:t xml:space="preserve"> </w:t>
      </w:r>
      <w:r w:rsidRPr="00DF2DAF">
        <w:rPr>
          <w:lang w:eastAsia="en-US"/>
        </w:rPr>
        <w:t>void</w:t>
      </w:r>
      <w:r w:rsidRPr="00DF2DAF">
        <w:rPr>
          <w:rFonts w:cs="Times New Roman"/>
          <w:sz w:val="21"/>
          <w:szCs w:val="21"/>
          <w:lang w:eastAsia="en-US"/>
        </w:rPr>
        <w:t xml:space="preserve"> </w:t>
      </w:r>
      <w:r w:rsidRPr="00DF2DAF">
        <w:rPr>
          <w:lang w:eastAsia="en-US"/>
        </w:rPr>
        <w:t>main(String[] args) {</w:t>
      </w:r>
    </w:p>
    <w:p w14:paraId="638DA234" w14:textId="77777777" w:rsidR="00705044" w:rsidRPr="00DF2DAF" w:rsidRDefault="00705044" w:rsidP="00705044">
      <w:pPr>
        <w:pStyle w:val="Output"/>
        <w:rPr>
          <w:rFonts w:cs="Times New Roman"/>
          <w:sz w:val="21"/>
          <w:szCs w:val="21"/>
          <w:lang w:eastAsia="en-US"/>
        </w:rPr>
      </w:pPr>
      <w:r w:rsidRPr="00DF2DAF">
        <w:rPr>
          <w:lang w:eastAsia="en-US"/>
        </w:rPr>
        <w:t>        SpringApplication.run(</w:t>
      </w:r>
      <w:r w:rsidRPr="00E228B1">
        <w:rPr>
          <w:color w:val="0000FF"/>
          <w:lang w:eastAsia="en-US"/>
        </w:rPr>
        <w:t>SpringBootSecurityApplication</w:t>
      </w:r>
      <w:r w:rsidRPr="00DF2DAF">
        <w:rPr>
          <w:lang w:eastAsia="en-US"/>
        </w:rPr>
        <w:t>.</w:t>
      </w:r>
      <w:r w:rsidRPr="00E228B1">
        <w:rPr>
          <w:color w:val="FF0000"/>
          <w:lang w:eastAsia="en-US"/>
        </w:rPr>
        <w:t>class</w:t>
      </w:r>
      <w:r w:rsidRPr="00DF2DAF">
        <w:rPr>
          <w:lang w:eastAsia="en-US"/>
        </w:rPr>
        <w:t>, args);</w:t>
      </w:r>
    </w:p>
    <w:p w14:paraId="4B9492A9" w14:textId="77777777" w:rsidR="00705044" w:rsidRPr="00DF2DAF" w:rsidRDefault="00705044" w:rsidP="00705044">
      <w:pPr>
        <w:pStyle w:val="Output"/>
        <w:rPr>
          <w:rFonts w:cs="Times New Roman"/>
          <w:sz w:val="21"/>
          <w:szCs w:val="21"/>
          <w:lang w:eastAsia="en-US"/>
        </w:rPr>
      </w:pPr>
      <w:r w:rsidRPr="00DF2DAF">
        <w:rPr>
          <w:lang w:eastAsia="en-US"/>
        </w:rPr>
        <w:t>    }</w:t>
      </w:r>
    </w:p>
    <w:p w14:paraId="1DCB3B35" w14:textId="77777777" w:rsidR="00705044" w:rsidRPr="00DF2DAF" w:rsidRDefault="00705044" w:rsidP="00705044">
      <w:pPr>
        <w:pStyle w:val="Output"/>
        <w:rPr>
          <w:rFonts w:cs="Times New Roman"/>
          <w:sz w:val="21"/>
          <w:szCs w:val="21"/>
          <w:lang w:eastAsia="en-US"/>
        </w:rPr>
      </w:pPr>
      <w:r w:rsidRPr="00DF2DAF">
        <w:rPr>
          <w:lang w:eastAsia="en-US"/>
        </w:rPr>
        <w:t>}</w:t>
      </w:r>
    </w:p>
    <w:p w14:paraId="18AB239E" w14:textId="77777777" w:rsidR="00705044" w:rsidRDefault="00705044" w:rsidP="00256FB7">
      <w:pPr>
        <w:spacing w:after="0"/>
        <w:rPr>
          <w:rFonts w:cs="Segoe UI"/>
        </w:rPr>
      </w:pPr>
    </w:p>
    <w:p w14:paraId="7882232F" w14:textId="77777777" w:rsidR="00705044" w:rsidRDefault="00705044" w:rsidP="00705044">
      <w:pPr>
        <w:spacing w:after="0"/>
        <w:rPr>
          <w:rFonts w:cs="Segoe UI"/>
        </w:rPr>
      </w:pPr>
      <w:r w:rsidRPr="00DF2DAF">
        <w:rPr>
          <w:rFonts w:cs="Segoe UI"/>
        </w:rPr>
        <w:t>Or by adding some configuration into the </w:t>
      </w:r>
      <w:r w:rsidRPr="00DF2DAF">
        <w:rPr>
          <w:rFonts w:cs="Segoe UI"/>
          <w:i/>
          <w:iCs/>
        </w:rPr>
        <w:t>application.properties</w:t>
      </w:r>
      <w:r w:rsidRPr="00DF2DAF">
        <w:rPr>
          <w:rFonts w:cs="Segoe UI"/>
        </w:rPr>
        <w:t> file:</w:t>
      </w:r>
    </w:p>
    <w:p w14:paraId="338CCA85" w14:textId="77777777" w:rsidR="00705044" w:rsidRPr="00CF268F" w:rsidRDefault="00705044" w:rsidP="00705044">
      <w:pPr>
        <w:pStyle w:val="Output"/>
        <w:rPr>
          <w:color w:val="3333FF"/>
          <w:sz w:val="16"/>
          <w:szCs w:val="18"/>
        </w:rPr>
      </w:pPr>
      <w:r w:rsidRPr="00DF2DAF">
        <w:t>spring.autoconfigure.exclude=</w:t>
      </w:r>
      <w:r w:rsidRPr="00CF268F">
        <w:rPr>
          <w:color w:val="3333FF"/>
          <w:sz w:val="16"/>
          <w:szCs w:val="18"/>
        </w:rPr>
        <w:t>org.springframework.boot.autoconfigure.security.SecurityAutoConfiguration</w:t>
      </w:r>
    </w:p>
    <w:p w14:paraId="3B422151" w14:textId="77777777" w:rsidR="00705044" w:rsidRDefault="00705044" w:rsidP="00705044">
      <w:pPr>
        <w:rPr>
          <w:rFonts w:cs="Segoe UI"/>
        </w:rPr>
      </w:pPr>
    </w:p>
    <w:p w14:paraId="2B2E6BAF" w14:textId="2ADBBC72" w:rsidR="00705044" w:rsidRDefault="00B01AAA" w:rsidP="00705044">
      <w:pPr>
        <w:pStyle w:val="Heading2"/>
      </w:pPr>
      <w:bookmarkStart w:id="126" w:name="_Toc98762653"/>
      <w:bookmarkStart w:id="127" w:name="_Toc98778504"/>
      <w:r>
        <w:t>2.</w:t>
      </w:r>
      <w:r w:rsidR="00705044">
        <w:t xml:space="preserve">Spring Security </w:t>
      </w:r>
      <w:r w:rsidR="00AE4224">
        <w:t>–</w:t>
      </w:r>
      <w:r w:rsidR="00705044">
        <w:t xml:space="preserve"> </w:t>
      </w:r>
      <w:r w:rsidR="004A3A43">
        <w:t xml:space="preserve">Basic &amp; </w:t>
      </w:r>
      <w:r w:rsidR="00705044">
        <w:t>In</w:t>
      </w:r>
      <w:r w:rsidR="00393357">
        <w:t>-M</w:t>
      </w:r>
      <w:r w:rsidR="00705044">
        <w:t>emory Authentication Example</w:t>
      </w:r>
      <w:bookmarkEnd w:id="126"/>
      <w:bookmarkEnd w:id="127"/>
    </w:p>
    <w:p w14:paraId="460D6421" w14:textId="0F217B6D" w:rsidR="00705044" w:rsidRDefault="00705044" w:rsidP="001D0BB4">
      <w:pPr>
        <w:spacing w:after="0"/>
        <w:rPr>
          <w:rStyle w:val="HTMLCode"/>
          <w:rFonts w:eastAsiaTheme="minorEastAsia"/>
          <w:sz w:val="21"/>
          <w:szCs w:val="21"/>
        </w:rPr>
      </w:pPr>
      <w:r w:rsidRPr="00DF2DAF">
        <w:rPr>
          <w:rFonts w:cs="Segoe UI"/>
        </w:rPr>
        <w:t>If we are disabling security auto-configuration, we need t</w:t>
      </w:r>
      <w:r>
        <w:rPr>
          <w:rFonts w:cs="Segoe UI"/>
        </w:rPr>
        <w:t xml:space="preserve">o provide our own configuration by creating new class annotated with </w:t>
      </w:r>
      <w:r w:rsidRPr="004308D6">
        <w:rPr>
          <w:rStyle w:val="SyntaxChar0"/>
        </w:rPr>
        <w:t>@EnableWebSecurity</w:t>
      </w:r>
      <w:r>
        <w:rPr>
          <w:rFonts w:cs="Segoe UI"/>
        </w:rPr>
        <w:t xml:space="preserve"> which </w:t>
      </w:r>
      <w:r>
        <w:rPr>
          <w:rStyle w:val="HTMLCode"/>
          <w:rFonts w:eastAsiaTheme="minorEastAsia"/>
          <w:sz w:val="21"/>
          <w:szCs w:val="21"/>
        </w:rPr>
        <w:t>extends</w:t>
      </w:r>
      <w:r>
        <w:rPr>
          <w:rFonts w:ascii="Consolas" w:hAnsi="Consolas"/>
          <w:color w:val="333333"/>
          <w:sz w:val="21"/>
          <w:szCs w:val="21"/>
          <w:shd w:val="clear" w:color="auto" w:fill="FFFFFF"/>
        </w:rPr>
        <w:t xml:space="preserve"> </w:t>
      </w:r>
      <w:r w:rsidRPr="00E96F20">
        <w:rPr>
          <w:rStyle w:val="SyntaxChar0"/>
        </w:rPr>
        <w:t>WebSecurityConfigurerAdapter</w:t>
      </w:r>
      <w:r>
        <w:rPr>
          <w:rStyle w:val="HTMLCode"/>
          <w:rFonts w:eastAsiaTheme="minorEastAsia"/>
          <w:sz w:val="21"/>
          <w:szCs w:val="21"/>
        </w:rPr>
        <w:t>.</w:t>
      </w:r>
    </w:p>
    <w:p w14:paraId="1288B96D" w14:textId="223E4040" w:rsidR="00C42BFF" w:rsidRDefault="00C42BFF" w:rsidP="001D0BB4">
      <w:pPr>
        <w:spacing w:after="0"/>
        <w:rPr>
          <w:rStyle w:val="HTMLCode"/>
          <w:rFonts w:eastAsiaTheme="minorEastAsia"/>
          <w:sz w:val="21"/>
          <w:szCs w:val="21"/>
        </w:rPr>
      </w:pPr>
    </w:p>
    <w:p w14:paraId="0DFA285A" w14:textId="77777777" w:rsidR="00C42BFF" w:rsidRDefault="00C42BFF" w:rsidP="00C42BFF">
      <w:r>
        <w:t>Spring Security provides HTTP basic authentication to authenticate the user at the client-side and send the user credentials with the request header to the server. The server receives these credentials, extract them from the header, and map them with the existing record to validate the user.</w:t>
      </w:r>
    </w:p>
    <w:p w14:paraId="7F45324A" w14:textId="36C440A8" w:rsidR="001C1210" w:rsidRDefault="00C42BFF" w:rsidP="00F1199E">
      <w:pPr>
        <w:spacing w:after="0"/>
        <w:rPr>
          <w:rFonts w:cs="Segoe UI"/>
        </w:rPr>
      </w:pPr>
      <w:r>
        <w:t>The </w:t>
      </w:r>
      <w:r w:rsidRPr="00C42BFF">
        <w:rPr>
          <w:rStyle w:val="SyntaxChar0"/>
        </w:rPr>
        <w:t>BasicAuthenticationFilter</w:t>
      </w:r>
      <w:r>
        <w:t> handles the request and check whether the request contains an authentication header or not. The </w:t>
      </w:r>
      <w:r w:rsidRPr="00C42BFF">
        <w:rPr>
          <w:rStyle w:val="SyntaxHiglateChar"/>
        </w:rPr>
        <w:t>httpBasic()</w:t>
      </w:r>
      <w:r>
        <w:t xml:space="preserve"> method enables the Basic HTTP security in our application. </w:t>
      </w:r>
    </w:p>
    <w:p w14:paraId="0AC71D22" w14:textId="77777777" w:rsidR="00705044" w:rsidRPr="005666EE" w:rsidRDefault="00705044" w:rsidP="00705044">
      <w:pPr>
        <w:pStyle w:val="Output"/>
        <w:rPr>
          <w:color w:val="4C483D" w:themeColor="text2"/>
        </w:rPr>
      </w:pPr>
      <w:r w:rsidRPr="005666EE">
        <w:t>@Configuration</w:t>
      </w:r>
    </w:p>
    <w:p w14:paraId="13B55E59" w14:textId="77777777" w:rsidR="00705044" w:rsidRPr="005666EE" w:rsidRDefault="00705044" w:rsidP="00705044">
      <w:pPr>
        <w:pStyle w:val="Output"/>
        <w:rPr>
          <w:color w:val="4C483D" w:themeColor="text2"/>
        </w:rPr>
      </w:pPr>
      <w:r w:rsidRPr="005666EE">
        <w:t>@EnableWebSecurity</w:t>
      </w:r>
    </w:p>
    <w:p w14:paraId="2FF12A44" w14:textId="77777777" w:rsidR="00705044" w:rsidRPr="005666EE" w:rsidRDefault="00705044" w:rsidP="00705044">
      <w:pPr>
        <w:pStyle w:val="Output"/>
        <w:rPr>
          <w:color w:val="4C483D" w:themeColor="text2"/>
        </w:rPr>
      </w:pPr>
      <w:r w:rsidRPr="005666EE">
        <w:rPr>
          <w:b/>
          <w:bCs/>
          <w:color w:val="7F0055"/>
        </w:rPr>
        <w:t>public</w:t>
      </w:r>
      <w:r w:rsidRPr="005666EE">
        <w:rPr>
          <w:color w:val="000000"/>
        </w:rPr>
        <w:t xml:space="preserve"> </w:t>
      </w:r>
      <w:r w:rsidRPr="005666EE">
        <w:rPr>
          <w:b/>
          <w:bCs/>
          <w:color w:val="7F0055"/>
        </w:rPr>
        <w:t>class</w:t>
      </w:r>
      <w:r w:rsidRPr="005666EE">
        <w:rPr>
          <w:color w:val="000000"/>
        </w:rPr>
        <w:t xml:space="preserve"> SecurityConfig </w:t>
      </w:r>
      <w:r w:rsidRPr="005666EE">
        <w:rPr>
          <w:b/>
          <w:bCs/>
          <w:color w:val="7F0055"/>
        </w:rPr>
        <w:t>extends</w:t>
      </w:r>
      <w:r w:rsidRPr="005666EE">
        <w:rPr>
          <w:color w:val="000000"/>
        </w:rPr>
        <w:t xml:space="preserve"> WebSecurityConfigurerAdapter {</w:t>
      </w:r>
    </w:p>
    <w:p w14:paraId="51EF3371" w14:textId="77777777" w:rsidR="00705044" w:rsidRPr="005666EE" w:rsidRDefault="00705044" w:rsidP="00705044">
      <w:pPr>
        <w:pStyle w:val="Output"/>
        <w:rPr>
          <w:color w:val="4C483D" w:themeColor="text2"/>
        </w:rPr>
      </w:pPr>
    </w:p>
    <w:p w14:paraId="60954D7E" w14:textId="77777777" w:rsidR="00705044" w:rsidRPr="005666EE" w:rsidRDefault="00705044" w:rsidP="00705044">
      <w:pPr>
        <w:pStyle w:val="Output"/>
        <w:rPr>
          <w:color w:val="4C483D" w:themeColor="text2"/>
        </w:rPr>
      </w:pPr>
      <w:r w:rsidRPr="005666EE">
        <w:rPr>
          <w:color w:val="000000"/>
        </w:rPr>
        <w:tab/>
      </w:r>
      <w:r w:rsidRPr="005666EE">
        <w:t>@Override</w:t>
      </w:r>
    </w:p>
    <w:p w14:paraId="5ACAB3A3" w14:textId="77777777" w:rsidR="00705044" w:rsidRPr="005666EE" w:rsidRDefault="00705044" w:rsidP="00705044">
      <w:pPr>
        <w:pStyle w:val="Output"/>
        <w:rPr>
          <w:color w:val="4C483D" w:themeColor="text2"/>
        </w:rPr>
      </w:pPr>
      <w:r w:rsidRPr="005666EE">
        <w:rPr>
          <w:color w:val="000000"/>
        </w:rPr>
        <w:tab/>
      </w:r>
      <w:r w:rsidRPr="005666EE">
        <w:rPr>
          <w:b/>
          <w:bCs/>
          <w:color w:val="7F0055"/>
        </w:rPr>
        <w:t>public</w:t>
      </w:r>
      <w:r w:rsidRPr="005666EE">
        <w:rPr>
          <w:color w:val="000000"/>
        </w:rPr>
        <w:t xml:space="preserve"> </w:t>
      </w:r>
      <w:r w:rsidRPr="005666EE">
        <w:rPr>
          <w:b/>
          <w:bCs/>
          <w:color w:val="7F0055"/>
        </w:rPr>
        <w:t>void</w:t>
      </w:r>
      <w:r w:rsidRPr="005666EE">
        <w:rPr>
          <w:color w:val="000000"/>
        </w:rPr>
        <w:t xml:space="preserve"> configure(HttpSecurity </w:t>
      </w:r>
      <w:r w:rsidRPr="005666EE">
        <w:rPr>
          <w:color w:val="6A3E3E"/>
        </w:rPr>
        <w:t>http</w:t>
      </w:r>
      <w:r w:rsidRPr="005666EE">
        <w:rPr>
          <w:color w:val="000000"/>
        </w:rPr>
        <w:t xml:space="preserve">) </w:t>
      </w:r>
      <w:r w:rsidRPr="005666EE">
        <w:rPr>
          <w:b/>
          <w:bCs/>
          <w:color w:val="7F0055"/>
        </w:rPr>
        <w:t>throws</w:t>
      </w:r>
      <w:r w:rsidRPr="005666EE">
        <w:rPr>
          <w:color w:val="000000"/>
        </w:rPr>
        <w:t xml:space="preserve"> Exception {</w:t>
      </w:r>
    </w:p>
    <w:p w14:paraId="2D5A5E64" w14:textId="2EB6D597" w:rsidR="00705044" w:rsidRPr="005666EE" w:rsidRDefault="00705044" w:rsidP="00705044">
      <w:pPr>
        <w:pStyle w:val="Output"/>
        <w:rPr>
          <w:color w:val="4C483D" w:themeColor="text2"/>
        </w:rPr>
      </w:pPr>
      <w:r w:rsidRPr="005666EE">
        <w:rPr>
          <w:color w:val="000000"/>
        </w:rPr>
        <w:tab/>
      </w:r>
      <w:r w:rsidRPr="005666EE">
        <w:rPr>
          <w:color w:val="000000"/>
        </w:rPr>
        <w:tab/>
      </w:r>
      <w:r w:rsidRPr="005666EE">
        <w:rPr>
          <w:color w:val="3F7F5F"/>
        </w:rPr>
        <w:t xml:space="preserve">// It allows configuring </w:t>
      </w:r>
      <w:r w:rsidR="00E228B1" w:rsidRPr="005666EE">
        <w:rPr>
          <w:color w:val="3F7F5F"/>
        </w:rPr>
        <w:t>web-based</w:t>
      </w:r>
      <w:r w:rsidRPr="005666EE">
        <w:rPr>
          <w:color w:val="3F7F5F"/>
        </w:rPr>
        <w:t xml:space="preserve"> security for specific http requests</w:t>
      </w:r>
    </w:p>
    <w:p w14:paraId="7EE3E490" w14:textId="705D3C7E" w:rsidR="00705044" w:rsidRPr="005666EE" w:rsidRDefault="00705044" w:rsidP="00705044">
      <w:pPr>
        <w:pStyle w:val="Output"/>
        <w:rPr>
          <w:color w:val="4C483D" w:themeColor="text2"/>
        </w:rPr>
      </w:pPr>
      <w:r w:rsidRPr="005666EE">
        <w:rPr>
          <w:color w:val="000000"/>
        </w:rPr>
        <w:tab/>
      </w:r>
      <w:r w:rsidR="00A56E89" w:rsidRPr="005666EE">
        <w:rPr>
          <w:color w:val="000000"/>
        </w:rPr>
        <w:tab/>
      </w:r>
      <w:r w:rsidRPr="005666EE">
        <w:rPr>
          <w:color w:val="6A3E3E"/>
        </w:rPr>
        <w:t>http</w:t>
      </w:r>
      <w:r w:rsidRPr="005666EE">
        <w:rPr>
          <w:color w:val="000000"/>
        </w:rPr>
        <w:t>.authorizeRequests()</w:t>
      </w:r>
    </w:p>
    <w:p w14:paraId="07C45809" w14:textId="2CCA6287" w:rsidR="00705044" w:rsidRPr="005666EE" w:rsidRDefault="00705044" w:rsidP="00705044">
      <w:pPr>
        <w:pStyle w:val="Output"/>
        <w:rPr>
          <w:color w:val="4C483D" w:themeColor="text2"/>
        </w:rPr>
      </w:pPr>
      <w:r w:rsidRPr="005666EE">
        <w:rPr>
          <w:color w:val="000000"/>
        </w:rPr>
        <w:t xml:space="preserve">            </w:t>
      </w:r>
      <w:r w:rsidR="00A56E89" w:rsidRPr="005666EE">
        <w:rPr>
          <w:color w:val="000000"/>
        </w:rPr>
        <w:tab/>
      </w:r>
      <w:r w:rsidRPr="005666EE">
        <w:rPr>
          <w:color w:val="000000"/>
        </w:rPr>
        <w:t xml:space="preserve">.anyRequest().authenticated() </w:t>
      </w:r>
    </w:p>
    <w:p w14:paraId="1271FE28" w14:textId="632934D4" w:rsidR="00705044" w:rsidRPr="005666EE" w:rsidRDefault="00705044" w:rsidP="00705044">
      <w:pPr>
        <w:pStyle w:val="Output"/>
        <w:rPr>
          <w:color w:val="4C483D" w:themeColor="text2"/>
        </w:rPr>
      </w:pPr>
      <w:r w:rsidRPr="005666EE">
        <w:rPr>
          <w:color w:val="000000"/>
        </w:rPr>
        <w:t xml:space="preserve">            </w:t>
      </w:r>
      <w:r w:rsidR="00A56E89" w:rsidRPr="005666EE">
        <w:rPr>
          <w:color w:val="000000"/>
        </w:rPr>
        <w:tab/>
      </w:r>
      <w:r w:rsidRPr="005666EE">
        <w:rPr>
          <w:color w:val="000000"/>
        </w:rPr>
        <w:t>.and()</w:t>
      </w:r>
    </w:p>
    <w:p w14:paraId="3A2FF071" w14:textId="1EAC97C7" w:rsidR="00705044" w:rsidRPr="005666EE" w:rsidRDefault="00705044" w:rsidP="00705044">
      <w:pPr>
        <w:pStyle w:val="Output"/>
        <w:rPr>
          <w:color w:val="4C483D" w:themeColor="text2"/>
        </w:rPr>
      </w:pPr>
      <w:r w:rsidRPr="005666EE">
        <w:rPr>
          <w:color w:val="000000"/>
        </w:rPr>
        <w:t xml:space="preserve">        </w:t>
      </w:r>
      <w:r w:rsidR="00A56E89" w:rsidRPr="005666EE">
        <w:rPr>
          <w:color w:val="000000"/>
        </w:rPr>
        <w:tab/>
      </w:r>
      <w:r w:rsidRPr="005666EE">
        <w:rPr>
          <w:color w:val="000000"/>
        </w:rPr>
        <w:t xml:space="preserve">.formLogin()                      </w:t>
      </w:r>
    </w:p>
    <w:p w14:paraId="5C27E375" w14:textId="27697020" w:rsidR="00705044" w:rsidRPr="005666EE" w:rsidRDefault="00705044" w:rsidP="00705044">
      <w:pPr>
        <w:pStyle w:val="Output"/>
        <w:rPr>
          <w:color w:val="4C483D" w:themeColor="text2"/>
        </w:rPr>
      </w:pPr>
      <w:r w:rsidRPr="005666EE">
        <w:rPr>
          <w:color w:val="000000"/>
        </w:rPr>
        <w:t xml:space="preserve">            </w:t>
      </w:r>
      <w:r w:rsidR="00A56E89" w:rsidRPr="005666EE">
        <w:rPr>
          <w:color w:val="000000"/>
        </w:rPr>
        <w:tab/>
      </w:r>
      <w:r w:rsidRPr="005666EE">
        <w:rPr>
          <w:color w:val="000000"/>
        </w:rPr>
        <w:t>.and()</w:t>
      </w:r>
    </w:p>
    <w:p w14:paraId="02119E11" w14:textId="2D6DFABC" w:rsidR="00705044" w:rsidRPr="005666EE" w:rsidRDefault="00705044" w:rsidP="005838B7">
      <w:pPr>
        <w:pStyle w:val="Output"/>
        <w:rPr>
          <w:color w:val="FF0000"/>
        </w:rPr>
      </w:pPr>
      <w:r w:rsidRPr="005666EE">
        <w:rPr>
          <w:color w:val="000000"/>
        </w:rPr>
        <w:t xml:space="preserve">        </w:t>
      </w:r>
      <w:r w:rsidR="00A56E89" w:rsidRPr="005666EE">
        <w:rPr>
          <w:color w:val="000000"/>
        </w:rPr>
        <w:tab/>
      </w:r>
      <w:r w:rsidRPr="00DF56AC">
        <w:rPr>
          <w:b/>
          <w:bCs/>
          <w:color w:val="FF0000"/>
        </w:rPr>
        <w:t>.httpBasic();</w:t>
      </w:r>
      <w:r w:rsidR="00431AC0" w:rsidRPr="00DF56AC">
        <w:rPr>
          <w:b/>
          <w:bCs/>
          <w:color w:val="FF0000"/>
        </w:rPr>
        <w:tab/>
      </w:r>
      <w:r w:rsidR="00431AC0" w:rsidRPr="005666EE">
        <w:rPr>
          <w:color w:val="3F7F5F"/>
        </w:rPr>
        <w:t>// This means it is Basic Authenication</w:t>
      </w:r>
    </w:p>
    <w:p w14:paraId="78E9ACCE" w14:textId="77777777" w:rsidR="00705044" w:rsidRPr="005666EE" w:rsidRDefault="00705044" w:rsidP="00705044">
      <w:pPr>
        <w:pStyle w:val="Output"/>
        <w:rPr>
          <w:color w:val="4C483D" w:themeColor="text2"/>
        </w:rPr>
      </w:pPr>
      <w:r w:rsidRPr="005666EE">
        <w:rPr>
          <w:color w:val="000000"/>
        </w:rPr>
        <w:tab/>
        <w:t>}</w:t>
      </w:r>
    </w:p>
    <w:p w14:paraId="37974CFE" w14:textId="77777777" w:rsidR="00705044" w:rsidRPr="005666EE" w:rsidRDefault="00705044" w:rsidP="00705044">
      <w:pPr>
        <w:pStyle w:val="Output"/>
        <w:rPr>
          <w:color w:val="4C483D" w:themeColor="text2"/>
        </w:rPr>
      </w:pPr>
    </w:p>
    <w:p w14:paraId="42717FAB" w14:textId="77777777" w:rsidR="00705044" w:rsidRPr="005666EE" w:rsidRDefault="00705044" w:rsidP="00705044">
      <w:pPr>
        <w:pStyle w:val="Output"/>
        <w:rPr>
          <w:color w:val="4C483D" w:themeColor="text2"/>
        </w:rPr>
      </w:pPr>
      <w:r w:rsidRPr="005666EE">
        <w:rPr>
          <w:color w:val="000000"/>
        </w:rPr>
        <w:t xml:space="preserve">    </w:t>
      </w:r>
      <w:r w:rsidRPr="005666EE">
        <w:t>@Bean</w:t>
      </w:r>
    </w:p>
    <w:p w14:paraId="173BA355" w14:textId="77777777" w:rsidR="00705044" w:rsidRPr="005666EE" w:rsidRDefault="00705044" w:rsidP="00705044">
      <w:pPr>
        <w:pStyle w:val="Output"/>
        <w:rPr>
          <w:color w:val="4C483D" w:themeColor="text2"/>
        </w:rPr>
      </w:pPr>
      <w:r w:rsidRPr="005666EE">
        <w:rPr>
          <w:color w:val="000000"/>
        </w:rPr>
        <w:t xml:space="preserve">    </w:t>
      </w:r>
      <w:r w:rsidRPr="005666EE">
        <w:t>@Override</w:t>
      </w:r>
    </w:p>
    <w:p w14:paraId="65F5B00B" w14:textId="77777777" w:rsidR="00705044" w:rsidRPr="005666EE" w:rsidRDefault="00705044" w:rsidP="00705044">
      <w:pPr>
        <w:pStyle w:val="Output"/>
        <w:rPr>
          <w:color w:val="4C483D" w:themeColor="text2"/>
        </w:rPr>
      </w:pPr>
      <w:r w:rsidRPr="005666EE">
        <w:rPr>
          <w:color w:val="000000"/>
        </w:rPr>
        <w:t xml:space="preserve">    </w:t>
      </w:r>
      <w:r w:rsidRPr="005666EE">
        <w:rPr>
          <w:b/>
          <w:bCs/>
          <w:color w:val="7F0055"/>
        </w:rPr>
        <w:t>public</w:t>
      </w:r>
      <w:r w:rsidRPr="005666EE">
        <w:rPr>
          <w:color w:val="000000"/>
        </w:rPr>
        <w:t xml:space="preserve"> UserDetailsService userDetailsService() {</w:t>
      </w:r>
    </w:p>
    <w:p w14:paraId="1D6F90BB" w14:textId="77777777" w:rsidR="00705044" w:rsidRPr="005666EE" w:rsidRDefault="00705044" w:rsidP="00705044">
      <w:pPr>
        <w:pStyle w:val="Output"/>
        <w:rPr>
          <w:color w:val="4C483D" w:themeColor="text2"/>
        </w:rPr>
      </w:pPr>
      <w:r w:rsidRPr="005666EE">
        <w:rPr>
          <w:color w:val="000000"/>
        </w:rPr>
        <w:t xml:space="preserve">        UserDetails </w:t>
      </w:r>
      <w:r w:rsidRPr="005666EE">
        <w:rPr>
          <w:color w:val="6A3E3E"/>
        </w:rPr>
        <w:t>user</w:t>
      </w:r>
      <w:r w:rsidRPr="005666EE">
        <w:rPr>
          <w:color w:val="000000"/>
        </w:rPr>
        <w:t xml:space="preserve"> =</w:t>
      </w:r>
    </w:p>
    <w:p w14:paraId="5C101DA3" w14:textId="77777777" w:rsidR="00705044" w:rsidRPr="005666EE" w:rsidRDefault="00705044" w:rsidP="00705044">
      <w:pPr>
        <w:pStyle w:val="Output"/>
        <w:rPr>
          <w:color w:val="4C483D" w:themeColor="text2"/>
        </w:rPr>
      </w:pPr>
      <w:r w:rsidRPr="005666EE">
        <w:rPr>
          <w:color w:val="000000"/>
        </w:rPr>
        <w:t xml:space="preserve">             User.</w:t>
      </w:r>
      <w:r w:rsidRPr="00E9703C">
        <w:rPr>
          <w:color w:val="000000"/>
        </w:rPr>
        <w:t>withDefaultPasswordEncoder</w:t>
      </w:r>
      <w:r w:rsidRPr="005666EE">
        <w:rPr>
          <w:color w:val="000000"/>
        </w:rPr>
        <w:t>()</w:t>
      </w:r>
    </w:p>
    <w:p w14:paraId="714DEFE5" w14:textId="77777777" w:rsidR="00705044" w:rsidRPr="005666EE" w:rsidRDefault="00705044" w:rsidP="00705044">
      <w:pPr>
        <w:pStyle w:val="Output"/>
        <w:rPr>
          <w:color w:val="4C483D" w:themeColor="text2"/>
        </w:rPr>
      </w:pPr>
      <w:r w:rsidRPr="005666EE">
        <w:rPr>
          <w:color w:val="000000"/>
        </w:rPr>
        <w:t xml:space="preserve">                .username(</w:t>
      </w:r>
      <w:r w:rsidRPr="005666EE">
        <w:rPr>
          <w:color w:val="2A00FF"/>
        </w:rPr>
        <w:t>"user"</w:t>
      </w:r>
      <w:r w:rsidRPr="005666EE">
        <w:rPr>
          <w:color w:val="000000"/>
        </w:rPr>
        <w:t>)</w:t>
      </w:r>
    </w:p>
    <w:p w14:paraId="55F923CB" w14:textId="77777777" w:rsidR="00705044" w:rsidRPr="005666EE" w:rsidRDefault="00705044" w:rsidP="00705044">
      <w:pPr>
        <w:pStyle w:val="Output"/>
        <w:rPr>
          <w:color w:val="4C483D" w:themeColor="text2"/>
        </w:rPr>
      </w:pPr>
      <w:r w:rsidRPr="005666EE">
        <w:rPr>
          <w:color w:val="000000"/>
        </w:rPr>
        <w:t xml:space="preserve">                .password(</w:t>
      </w:r>
      <w:r w:rsidRPr="005666EE">
        <w:rPr>
          <w:color w:val="2A00FF"/>
        </w:rPr>
        <w:t>"user"</w:t>
      </w:r>
      <w:r w:rsidRPr="005666EE">
        <w:rPr>
          <w:color w:val="000000"/>
        </w:rPr>
        <w:t>)</w:t>
      </w:r>
    </w:p>
    <w:p w14:paraId="51DF0979" w14:textId="77777777" w:rsidR="00705044" w:rsidRPr="005666EE" w:rsidRDefault="00705044" w:rsidP="00705044">
      <w:pPr>
        <w:pStyle w:val="Output"/>
        <w:rPr>
          <w:color w:val="4C483D" w:themeColor="text2"/>
        </w:rPr>
      </w:pPr>
      <w:r w:rsidRPr="005666EE">
        <w:rPr>
          <w:color w:val="000000"/>
        </w:rPr>
        <w:t xml:space="preserve">                .roles(</w:t>
      </w:r>
      <w:r w:rsidRPr="005666EE">
        <w:rPr>
          <w:color w:val="2A00FF"/>
        </w:rPr>
        <w:t>"USER"</w:t>
      </w:r>
      <w:r w:rsidRPr="005666EE">
        <w:rPr>
          <w:color w:val="000000"/>
        </w:rPr>
        <w:t>)</w:t>
      </w:r>
    </w:p>
    <w:p w14:paraId="747B41EB" w14:textId="77777777" w:rsidR="00705044" w:rsidRPr="005666EE" w:rsidRDefault="00705044" w:rsidP="00705044">
      <w:pPr>
        <w:pStyle w:val="Output"/>
        <w:rPr>
          <w:color w:val="4C483D" w:themeColor="text2"/>
        </w:rPr>
      </w:pPr>
      <w:r w:rsidRPr="005666EE">
        <w:rPr>
          <w:color w:val="000000"/>
        </w:rPr>
        <w:t xml:space="preserve">                .build();</w:t>
      </w:r>
    </w:p>
    <w:p w14:paraId="379CC1D8" w14:textId="77777777" w:rsidR="00705044" w:rsidRPr="005666EE" w:rsidRDefault="00705044" w:rsidP="00705044">
      <w:pPr>
        <w:pStyle w:val="Output"/>
        <w:rPr>
          <w:color w:val="4C483D" w:themeColor="text2"/>
        </w:rPr>
      </w:pPr>
      <w:r w:rsidRPr="005666EE">
        <w:rPr>
          <w:color w:val="000000"/>
        </w:rPr>
        <w:t xml:space="preserve"> </w:t>
      </w:r>
    </w:p>
    <w:p w14:paraId="11B0ED74" w14:textId="77777777" w:rsidR="009D0904" w:rsidRPr="005666EE" w:rsidRDefault="00705044" w:rsidP="009D0904">
      <w:pPr>
        <w:pStyle w:val="Output"/>
        <w:rPr>
          <w:color w:val="FF0000"/>
        </w:rPr>
      </w:pPr>
      <w:r w:rsidRPr="005666EE">
        <w:rPr>
          <w:color w:val="000000"/>
        </w:rPr>
        <w:t xml:space="preserve">        </w:t>
      </w:r>
      <w:r w:rsidRPr="005666EE">
        <w:rPr>
          <w:b/>
          <w:bCs/>
          <w:color w:val="7F0055"/>
        </w:rPr>
        <w:t>return</w:t>
      </w:r>
      <w:r w:rsidRPr="005666EE">
        <w:rPr>
          <w:color w:val="000000"/>
        </w:rPr>
        <w:t xml:space="preserve"> </w:t>
      </w:r>
      <w:r w:rsidRPr="005666EE">
        <w:rPr>
          <w:b/>
          <w:bCs/>
          <w:color w:val="7F0055"/>
        </w:rPr>
        <w:t>new</w:t>
      </w:r>
      <w:r w:rsidRPr="005666EE">
        <w:rPr>
          <w:color w:val="000000"/>
        </w:rPr>
        <w:t xml:space="preserve"> </w:t>
      </w:r>
      <w:r w:rsidRPr="005666EE">
        <w:rPr>
          <w:color w:val="FF0000"/>
        </w:rPr>
        <w:t>InMemoryUserDetailsManager(user);</w:t>
      </w:r>
      <w:r w:rsidR="009D0904" w:rsidRPr="005666EE">
        <w:rPr>
          <w:color w:val="FF0000"/>
        </w:rPr>
        <w:t xml:space="preserve"> </w:t>
      </w:r>
    </w:p>
    <w:p w14:paraId="4923287F" w14:textId="19489CB8" w:rsidR="009D0904" w:rsidRPr="005666EE" w:rsidRDefault="009D0904" w:rsidP="009D0904">
      <w:pPr>
        <w:pStyle w:val="Output"/>
        <w:ind w:firstLine="720"/>
        <w:rPr>
          <w:color w:val="FF0000"/>
        </w:rPr>
      </w:pPr>
      <w:r w:rsidRPr="005666EE">
        <w:rPr>
          <w:color w:val="3F7F5F"/>
        </w:rPr>
        <w:t>// This means We probive User data using InMomory</w:t>
      </w:r>
    </w:p>
    <w:p w14:paraId="413951AC" w14:textId="4B922DDE" w:rsidR="00705044" w:rsidRPr="005666EE" w:rsidRDefault="00705044" w:rsidP="00705044">
      <w:pPr>
        <w:pStyle w:val="Output"/>
        <w:rPr>
          <w:color w:val="4C483D" w:themeColor="text2"/>
        </w:rPr>
      </w:pPr>
      <w:r w:rsidRPr="005666EE">
        <w:rPr>
          <w:color w:val="000000"/>
        </w:rPr>
        <w:t xml:space="preserve">    }</w:t>
      </w:r>
      <w:r w:rsidRPr="005666EE">
        <w:rPr>
          <w:color w:val="000000"/>
        </w:rPr>
        <w:tab/>
      </w:r>
    </w:p>
    <w:p w14:paraId="4EFEFDAA" w14:textId="77777777" w:rsidR="00705044" w:rsidRPr="005666EE" w:rsidRDefault="00705044" w:rsidP="00705044">
      <w:pPr>
        <w:pStyle w:val="Output"/>
        <w:rPr>
          <w:rFonts w:cs="Segoe UI"/>
        </w:rPr>
      </w:pPr>
      <w:r w:rsidRPr="005666EE">
        <w:rPr>
          <w:color w:val="000000"/>
        </w:rPr>
        <w:t>}</w:t>
      </w:r>
    </w:p>
    <w:p w14:paraId="275635DB" w14:textId="77777777" w:rsidR="00705044" w:rsidRDefault="00705044" w:rsidP="00705044">
      <w:pPr>
        <w:rPr>
          <w:rFonts w:cs="Segoe UI"/>
        </w:rPr>
      </w:pPr>
    </w:p>
    <w:p w14:paraId="315CD6E5" w14:textId="594D45BC" w:rsidR="00705044" w:rsidRDefault="00705044" w:rsidP="00705044">
      <w:pPr>
        <w:rPr>
          <w:rFonts w:cs="Segoe UI"/>
        </w:rPr>
      </w:pPr>
      <w:r>
        <w:rPr>
          <w:rFonts w:cs="Segoe UI"/>
        </w:rPr>
        <w:t xml:space="preserve">Here we provided Static user conntenet. This type of Authurization Known as </w:t>
      </w:r>
      <w:r w:rsidRPr="001C1210">
        <w:rPr>
          <w:rFonts w:cs="Segoe UI"/>
          <w:b/>
          <w:bCs/>
        </w:rPr>
        <w:t>InMemoryAuthrization</w:t>
      </w:r>
      <w:r>
        <w:rPr>
          <w:rFonts w:cs="Segoe UI"/>
        </w:rPr>
        <w:t xml:space="preserve">. </w:t>
      </w:r>
    </w:p>
    <w:p w14:paraId="51ACDBD8" w14:textId="77777777" w:rsidR="00705044" w:rsidRDefault="00705044" w:rsidP="00705044">
      <w:pPr>
        <w:rPr>
          <w:shd w:val="clear" w:color="auto" w:fill="FFFFFF"/>
        </w:rPr>
      </w:pPr>
      <w:r>
        <w:rPr>
          <w:shd w:val="clear" w:color="auto" w:fill="FFFFFF"/>
        </w:rPr>
        <w:lastRenderedPageBreak/>
        <w:t xml:space="preserve">Let’s summarize what we did in order to add Spring Boot Security to his web app. To secure his web app, </w:t>
      </w:r>
    </w:p>
    <w:p w14:paraId="6F7AC056" w14:textId="77777777" w:rsidR="00705044" w:rsidRPr="00617019" w:rsidRDefault="00705044" w:rsidP="00F46707">
      <w:pPr>
        <w:pStyle w:val="ListParagraph"/>
        <w:numPr>
          <w:ilvl w:val="0"/>
          <w:numId w:val="3"/>
        </w:numPr>
      </w:pPr>
      <w:r>
        <w:rPr>
          <w:shd w:val="clear" w:color="auto" w:fill="FFFFFF"/>
        </w:rPr>
        <w:t>we</w:t>
      </w:r>
      <w:r w:rsidRPr="00617019">
        <w:rPr>
          <w:shd w:val="clear" w:color="auto" w:fill="FFFFFF"/>
        </w:rPr>
        <w:t xml:space="preserve"> added Spring Boot Security to the classpath</w:t>
      </w:r>
      <w:r>
        <w:rPr>
          <w:shd w:val="clear" w:color="auto" w:fill="FFFFFF"/>
        </w:rPr>
        <w:t>/maven</w:t>
      </w:r>
      <w:r w:rsidRPr="00617019">
        <w:rPr>
          <w:shd w:val="clear" w:color="auto" w:fill="FFFFFF"/>
        </w:rPr>
        <w:t xml:space="preserve">. </w:t>
      </w:r>
    </w:p>
    <w:p w14:paraId="53319F66" w14:textId="77777777" w:rsidR="00705044" w:rsidRPr="00617019" w:rsidRDefault="00705044" w:rsidP="00F46707">
      <w:pPr>
        <w:pStyle w:val="ListParagraph"/>
        <w:numPr>
          <w:ilvl w:val="0"/>
          <w:numId w:val="3"/>
        </w:numPr>
      </w:pPr>
      <w:r w:rsidRPr="00617019">
        <w:rPr>
          <w:shd w:val="clear" w:color="auto" w:fill="FFFFFF"/>
        </w:rPr>
        <w:t xml:space="preserve">Once it was in the classpath, Spring Boot Security was enabled by default. </w:t>
      </w:r>
    </w:p>
    <w:p w14:paraId="31BCE525" w14:textId="77777777" w:rsidR="00705044" w:rsidRDefault="00705044" w:rsidP="00F46707">
      <w:pPr>
        <w:pStyle w:val="ListParagraph"/>
        <w:numPr>
          <w:ilvl w:val="0"/>
          <w:numId w:val="3"/>
        </w:numPr>
      </w:pPr>
      <w:r>
        <w:rPr>
          <w:shd w:val="clear" w:color="auto" w:fill="FFFFFF"/>
        </w:rPr>
        <w:t>T</w:t>
      </w:r>
      <w:r w:rsidRPr="00617019">
        <w:rPr>
          <w:shd w:val="clear" w:color="auto" w:fill="FFFFFF"/>
        </w:rPr>
        <w:t>hen customized the security by extending </w:t>
      </w:r>
      <w:r w:rsidRPr="00617019">
        <w:rPr>
          <w:rStyle w:val="HTMLCode"/>
          <w:rFonts w:ascii="Lucida Console" w:eastAsiaTheme="minorEastAsia" w:hAnsi="Lucida Console"/>
          <w:color w:val="666666"/>
          <w:sz w:val="17"/>
          <w:szCs w:val="17"/>
          <w:bdr w:val="single" w:sz="6" w:space="2" w:color="E1E1E1" w:frame="1"/>
          <w:shd w:val="clear" w:color="auto" w:fill="FFFFFF"/>
        </w:rPr>
        <w:t>WebSecurityConfigurerAdapter</w:t>
      </w:r>
      <w:r>
        <w:rPr>
          <w:shd w:val="clear" w:color="auto" w:fill="FFFFFF"/>
        </w:rPr>
        <w:t xml:space="preserve"> and added his </w:t>
      </w:r>
      <w:r w:rsidRPr="00617019">
        <w:rPr>
          <w:shd w:val="clear" w:color="auto" w:fill="FFFFFF"/>
        </w:rPr>
        <w:t>own </w:t>
      </w:r>
      <w:r w:rsidRPr="00617019">
        <w:rPr>
          <w:rStyle w:val="HTMLCode"/>
          <w:rFonts w:ascii="Lucida Console" w:eastAsiaTheme="minorEastAsia" w:hAnsi="Lucida Console"/>
          <w:color w:val="666666"/>
          <w:sz w:val="17"/>
          <w:szCs w:val="17"/>
          <w:bdr w:val="single" w:sz="6" w:space="2" w:color="E1E1E1" w:frame="1"/>
          <w:shd w:val="clear" w:color="auto" w:fill="FFFFFF"/>
        </w:rPr>
        <w:t>configure</w:t>
      </w:r>
      <w:r w:rsidRPr="00617019">
        <w:rPr>
          <w:shd w:val="clear" w:color="auto" w:fill="FFFFFF"/>
        </w:rPr>
        <w:t> and </w:t>
      </w:r>
      <w:r w:rsidRPr="00617019">
        <w:rPr>
          <w:rStyle w:val="HTMLCode"/>
          <w:rFonts w:ascii="Lucida Console" w:eastAsiaTheme="minorEastAsia" w:hAnsi="Lucida Console"/>
          <w:color w:val="666666"/>
          <w:sz w:val="17"/>
          <w:szCs w:val="17"/>
          <w:bdr w:val="single" w:sz="6" w:space="2" w:color="E1E1E1" w:frame="1"/>
          <w:shd w:val="clear" w:color="auto" w:fill="FFFFFF"/>
        </w:rPr>
        <w:t>userDetailsService</w:t>
      </w:r>
      <w:r w:rsidRPr="00617019">
        <w:rPr>
          <w:shd w:val="clear" w:color="auto" w:fill="FFFFFF"/>
        </w:rPr>
        <w:t>implementation.</w:t>
      </w:r>
    </w:p>
    <w:p w14:paraId="36AF9528" w14:textId="77777777" w:rsidR="00705044" w:rsidRDefault="00705044" w:rsidP="00705044"/>
    <w:p w14:paraId="35283676" w14:textId="71734597" w:rsidR="004C58B4" w:rsidRDefault="009545AB" w:rsidP="00E236CF">
      <w:pPr>
        <w:pStyle w:val="Heading2"/>
      </w:pPr>
      <w:bookmarkStart w:id="128" w:name="_Toc98762654"/>
      <w:bookmarkStart w:id="129" w:name="_Toc98778505"/>
      <w:r>
        <w:t>3.</w:t>
      </w:r>
      <w:r w:rsidR="004C58B4" w:rsidRPr="004C58B4">
        <w:t xml:space="preserve">Spring Security </w:t>
      </w:r>
      <w:r w:rsidR="004C58B4">
        <w:t xml:space="preserve">– </w:t>
      </w:r>
      <w:r w:rsidR="004C58B4" w:rsidRPr="004C58B4">
        <w:t>Custom</w:t>
      </w:r>
      <w:r w:rsidR="004C58B4">
        <w:t xml:space="preserve"> </w:t>
      </w:r>
      <w:r w:rsidR="004C58B4" w:rsidRPr="004C58B4">
        <w:t>Login Form</w:t>
      </w:r>
      <w:bookmarkEnd w:id="128"/>
      <w:bookmarkEnd w:id="129"/>
    </w:p>
    <w:p w14:paraId="3D6E5B0C" w14:textId="09236102" w:rsidR="0038686B" w:rsidRDefault="00722D69" w:rsidP="00D23EF0">
      <w:r w:rsidRPr="00722D69">
        <w:t>By default, the Spring Security framework provides its own login page</w:t>
      </w:r>
      <w:r w:rsidR="00AD16A4">
        <w:t>.</w:t>
      </w:r>
      <w:r w:rsidRPr="00722D69">
        <w:t xml:space="preserve"> </w:t>
      </w:r>
      <w:r w:rsidR="00AD16A4">
        <w:t xml:space="preserve">But </w:t>
      </w:r>
      <w:r w:rsidRPr="00722D69">
        <w:t>we want to render a login page that matches the company website theme</w:t>
      </w:r>
      <w:r w:rsidR="00AD16A4">
        <w:t>, we need to define our own login page</w:t>
      </w:r>
      <w:r w:rsidRPr="00722D69">
        <w:t>. We will do it by creating a </w:t>
      </w:r>
      <w:r w:rsidRPr="00AD16A4">
        <w:rPr>
          <w:rStyle w:val="0SyntaxPinkChar"/>
        </w:rPr>
        <w:t>login.jsp</w:t>
      </w:r>
      <w:r>
        <w:t>.</w:t>
      </w:r>
      <w:r w:rsidRPr="00722D69">
        <w:t xml:space="preserve"> It will submit to the </w:t>
      </w:r>
      <w:r w:rsidRPr="00722D69">
        <w:rPr>
          <w:b/>
          <w:bCs/>
        </w:rPr>
        <w:t>"/authenticateTheUser"</w:t>
      </w:r>
      <w:r w:rsidRPr="00722D69">
        <w:t> action and then Spring Security will perform authentication based on the provided input.</w:t>
      </w:r>
    </w:p>
    <w:p w14:paraId="580FA08F" w14:textId="5822784F" w:rsidR="00E22410" w:rsidRDefault="00E22410" w:rsidP="0038686B">
      <w:pPr>
        <w:spacing w:after="0"/>
      </w:pPr>
      <w:r w:rsidRPr="00851604">
        <w:rPr>
          <w:rStyle w:val="BlueSyntaxChar"/>
        </w:rPr>
        <w:t>EmployeeController.java</w:t>
      </w:r>
      <w:r>
        <w:t xml:space="preserve"> – add </w:t>
      </w:r>
      <w:r w:rsidRPr="00851604">
        <w:rPr>
          <w:rStyle w:val="BlueSyntaxChar"/>
        </w:rPr>
        <w:t>/</w:t>
      </w:r>
      <w:r w:rsidR="00851604" w:rsidRPr="00851604">
        <w:rPr>
          <w:rStyle w:val="BlueSyntaxChar"/>
        </w:rPr>
        <w:t xml:space="preserve">login </w:t>
      </w:r>
      <w:r w:rsidR="00851604">
        <w:t>to</w:t>
      </w:r>
      <w:r>
        <w:t xml:space="preserve"> display login page</w:t>
      </w:r>
    </w:p>
    <w:p w14:paraId="669C5C90" w14:textId="19532703" w:rsidR="0038686B" w:rsidRDefault="0038686B" w:rsidP="0038686B">
      <w:pPr>
        <w:pStyle w:val="Output"/>
        <w:rPr>
          <w:color w:val="4C483D" w:themeColor="text2"/>
        </w:rPr>
      </w:pPr>
      <w:r>
        <w:rPr>
          <w:color w:val="646464"/>
        </w:rPr>
        <w:t>@GetMapping</w:t>
      </w:r>
      <w:r>
        <w:t>(</w:t>
      </w:r>
      <w:r>
        <w:rPr>
          <w:color w:val="2A00FF"/>
        </w:rPr>
        <w:t>"/login"</w:t>
      </w:r>
      <w:r>
        <w:t>)</w:t>
      </w:r>
    </w:p>
    <w:p w14:paraId="1797E492" w14:textId="260C6234" w:rsidR="0038686B" w:rsidRDefault="0038686B" w:rsidP="0038686B">
      <w:pPr>
        <w:pStyle w:val="Output"/>
        <w:rPr>
          <w:color w:val="4C483D" w:themeColor="text2"/>
        </w:rPr>
      </w:pPr>
      <w:r>
        <w:rPr>
          <w:b/>
          <w:bCs/>
          <w:color w:val="7F0055"/>
        </w:rPr>
        <w:t>public</w:t>
      </w:r>
      <w:r>
        <w:t xml:space="preserve"> String login() {</w:t>
      </w:r>
    </w:p>
    <w:p w14:paraId="392869DD" w14:textId="44201CA3" w:rsidR="0038686B" w:rsidRDefault="0038686B" w:rsidP="0038686B">
      <w:pPr>
        <w:pStyle w:val="Output"/>
        <w:rPr>
          <w:color w:val="4C483D" w:themeColor="text2"/>
        </w:rPr>
      </w:pPr>
      <w:r>
        <w:tab/>
      </w:r>
      <w:r>
        <w:rPr>
          <w:b/>
          <w:bCs/>
          <w:color w:val="7F0055"/>
        </w:rPr>
        <w:t>return</w:t>
      </w:r>
      <w:r>
        <w:t xml:space="preserve"> </w:t>
      </w:r>
      <w:r>
        <w:rPr>
          <w:color w:val="2A00FF"/>
        </w:rPr>
        <w:t>"login"</w:t>
      </w:r>
      <w:r>
        <w:t>;</w:t>
      </w:r>
    </w:p>
    <w:p w14:paraId="5E721F4C" w14:textId="1EF77873" w:rsidR="0038686B" w:rsidRDefault="0038686B" w:rsidP="0038686B">
      <w:pPr>
        <w:pStyle w:val="Output"/>
        <w:rPr>
          <w:color w:val="4C483D" w:themeColor="text2"/>
        </w:rPr>
      </w:pPr>
      <w:r>
        <w:t>}</w:t>
      </w:r>
    </w:p>
    <w:p w14:paraId="372D7D8F" w14:textId="77777777" w:rsidR="00D23EF0" w:rsidRDefault="00D23EF0" w:rsidP="0038686B">
      <w:pPr>
        <w:pStyle w:val="BlueSyntax"/>
      </w:pPr>
    </w:p>
    <w:p w14:paraId="7BC2C92B" w14:textId="0648F00B" w:rsidR="004C58B4" w:rsidRDefault="0038686B" w:rsidP="0038686B">
      <w:pPr>
        <w:pStyle w:val="BlueSyntax"/>
      </w:pPr>
      <w:r w:rsidRPr="0038686B">
        <w:t>SecurityConfig.java</w:t>
      </w:r>
    </w:p>
    <w:p w14:paraId="2A3E27E2" w14:textId="7E869DB0" w:rsidR="0038686B" w:rsidRDefault="0038686B" w:rsidP="005B6BF9">
      <w:pPr>
        <w:spacing w:after="0"/>
      </w:pPr>
      <w:r w:rsidRPr="0038686B">
        <w:rPr>
          <w:shd w:val="clear" w:color="auto" w:fill="FFFFFF"/>
        </w:rPr>
        <w:t>We used </w:t>
      </w:r>
      <w:r w:rsidRPr="0038686B">
        <w:rPr>
          <w:rFonts w:ascii="var(--bs-font-monospace)" w:hAnsi="var(--bs-font-monospace)" w:cs="Courier New"/>
          <w:color w:val="D63384"/>
          <w:sz w:val="21"/>
          <w:szCs w:val="21"/>
          <w:shd w:val="clear" w:color="auto" w:fill="FFFFFF"/>
        </w:rPr>
        <w:t>HttpSecurity</w:t>
      </w:r>
      <w:r w:rsidRPr="0038686B">
        <w:rPr>
          <w:shd w:val="clear" w:color="auto" w:fill="FFFFFF"/>
        </w:rPr>
        <w:t> class to configure the login page. The </w:t>
      </w:r>
      <w:r w:rsidRPr="0038686B">
        <w:rPr>
          <w:rFonts w:ascii="var(--bs-font-monospace)" w:hAnsi="var(--bs-font-monospace)" w:cs="Courier New"/>
          <w:color w:val="D63384"/>
          <w:sz w:val="21"/>
          <w:szCs w:val="21"/>
          <w:shd w:val="clear" w:color="auto" w:fill="FFFFFF"/>
        </w:rPr>
        <w:t>loginPage()</w:t>
      </w:r>
      <w:r w:rsidRPr="0038686B">
        <w:rPr>
          <w:shd w:val="clear" w:color="auto" w:fill="FFFFFF"/>
        </w:rPr>
        <w:t> is used to specify our </w:t>
      </w:r>
      <w:r w:rsidRPr="0038686B">
        <w:rPr>
          <w:b/>
          <w:bCs/>
          <w:shd w:val="clear" w:color="auto" w:fill="FFFFFF"/>
        </w:rPr>
        <w:t>login.jsp</w:t>
      </w:r>
      <w:r w:rsidRPr="0038686B">
        <w:rPr>
          <w:shd w:val="clear" w:color="auto" w:fill="FFFFFF"/>
        </w:rPr>
        <w:t xml:space="preserve"> page. We can also use any other name for login form such as </w:t>
      </w:r>
      <w:r w:rsidRPr="00921D5C">
        <w:rPr>
          <w:rStyle w:val="0SyntaxPinkChar"/>
        </w:rPr>
        <w:t>login-form.jsp</w:t>
      </w:r>
      <w:r w:rsidRPr="0038686B">
        <w:rPr>
          <w:shd w:val="clear" w:color="auto" w:fill="FFFFFF"/>
        </w:rPr>
        <w:t xml:space="preserve"> or </w:t>
      </w:r>
      <w:r w:rsidRPr="00921D5C">
        <w:rPr>
          <w:rStyle w:val="0SyntaxPinkChar"/>
        </w:rPr>
        <w:t>user-login.jsp</w:t>
      </w:r>
      <w:r w:rsidRPr="0038686B">
        <w:rPr>
          <w:shd w:val="clear" w:color="auto" w:fill="FFFFFF"/>
        </w:rPr>
        <w:t xml:space="preserve"> and then specify the mapping to this method. The </w:t>
      </w:r>
      <w:r w:rsidRPr="0038686B">
        <w:rPr>
          <w:b/>
          <w:bCs/>
          <w:shd w:val="clear" w:color="auto" w:fill="FFFFFF"/>
        </w:rPr>
        <w:t>"/login"</w:t>
      </w:r>
      <w:r w:rsidRPr="0038686B">
        <w:rPr>
          <w:shd w:val="clear" w:color="auto" w:fill="FFFFFF"/>
        </w:rPr>
        <w:t> value passed here will map to the controller's action and then render the JSP page.</w:t>
      </w:r>
    </w:p>
    <w:p w14:paraId="4846BBBB" w14:textId="25B0C925" w:rsidR="001E37E1" w:rsidRDefault="001E37E1" w:rsidP="001E37E1">
      <w:pPr>
        <w:pStyle w:val="Output"/>
        <w:rPr>
          <w:color w:val="4C483D" w:themeColor="text2"/>
        </w:rPr>
      </w:pPr>
      <w:r>
        <w:t>@Override</w:t>
      </w:r>
    </w:p>
    <w:p w14:paraId="5C9CE15A" w14:textId="0A2169C2" w:rsidR="001E37E1" w:rsidRDefault="001E37E1" w:rsidP="001E37E1">
      <w:pPr>
        <w:pStyle w:val="Output"/>
        <w:rPr>
          <w:color w:val="4C483D" w:themeColor="text2"/>
        </w:rPr>
      </w:pPr>
      <w:r>
        <w:rPr>
          <w:b/>
          <w:bCs/>
          <w:color w:val="7F0055"/>
        </w:rPr>
        <w:t>public</w:t>
      </w:r>
      <w:r>
        <w:rPr>
          <w:color w:val="000000"/>
        </w:rPr>
        <w:t xml:space="preserve"> </w:t>
      </w:r>
      <w:r>
        <w:rPr>
          <w:b/>
          <w:bCs/>
          <w:color w:val="7F0055"/>
        </w:rPr>
        <w:t>void</w:t>
      </w:r>
      <w:r>
        <w:rPr>
          <w:color w:val="000000"/>
        </w:rPr>
        <w:t xml:space="preserve"> configure(HttpSecurity </w:t>
      </w:r>
      <w:r>
        <w:rPr>
          <w:color w:val="6A3E3E"/>
        </w:rPr>
        <w:t>http</w:t>
      </w:r>
      <w:r>
        <w:rPr>
          <w:color w:val="000000"/>
        </w:rPr>
        <w:t xml:space="preserve">) </w:t>
      </w:r>
      <w:r>
        <w:rPr>
          <w:b/>
          <w:bCs/>
          <w:color w:val="7F0055"/>
        </w:rPr>
        <w:t>throws</w:t>
      </w:r>
      <w:r>
        <w:rPr>
          <w:color w:val="000000"/>
        </w:rPr>
        <w:t xml:space="preserve"> Exception {</w:t>
      </w:r>
    </w:p>
    <w:p w14:paraId="464E778E" w14:textId="3EE2FEBC" w:rsidR="001E37E1" w:rsidRDefault="001E37E1" w:rsidP="001E37E1">
      <w:pPr>
        <w:pStyle w:val="Output"/>
        <w:rPr>
          <w:color w:val="4C483D" w:themeColor="text2"/>
        </w:rPr>
      </w:pPr>
      <w:r>
        <w:rPr>
          <w:color w:val="000000"/>
        </w:rPr>
        <w:tab/>
      </w:r>
      <w:r>
        <w:rPr>
          <w:color w:val="6A3E3E"/>
        </w:rPr>
        <w:t>http</w:t>
      </w:r>
      <w:r>
        <w:rPr>
          <w:color w:val="000000"/>
        </w:rPr>
        <w:t>.authorizeRequests().anyRequest().</w:t>
      </w:r>
    </w:p>
    <w:p w14:paraId="4B4D6BA3" w14:textId="2553422C" w:rsidR="001E37E1" w:rsidRDefault="001E37E1" w:rsidP="001E37E1">
      <w:pPr>
        <w:pStyle w:val="Output"/>
        <w:rPr>
          <w:color w:val="4C483D" w:themeColor="text2"/>
        </w:rPr>
      </w:pPr>
      <w:r>
        <w:rPr>
          <w:color w:val="000000"/>
        </w:rPr>
        <w:tab/>
        <w:t>authenticated().and()</w:t>
      </w:r>
    </w:p>
    <w:p w14:paraId="74271903" w14:textId="061E5D97" w:rsidR="001E37E1" w:rsidRDefault="001E37E1" w:rsidP="001E37E1">
      <w:pPr>
        <w:pStyle w:val="Output"/>
        <w:rPr>
          <w:color w:val="4C483D" w:themeColor="text2"/>
        </w:rPr>
      </w:pPr>
      <w:r>
        <w:rPr>
          <w:color w:val="000000"/>
        </w:rPr>
        <w:tab/>
        <w:t>.formLogin()</w:t>
      </w:r>
    </w:p>
    <w:p w14:paraId="1AF78F43" w14:textId="55F927E5" w:rsidR="001E37E1" w:rsidRDefault="001E37E1" w:rsidP="001E37E1">
      <w:pPr>
        <w:pStyle w:val="Output"/>
        <w:rPr>
          <w:color w:val="4C483D" w:themeColor="text2"/>
        </w:rPr>
      </w:pPr>
      <w:r>
        <w:rPr>
          <w:color w:val="000000"/>
        </w:rPr>
        <w:tab/>
        <w:t>.loginPage(</w:t>
      </w:r>
      <w:r>
        <w:rPr>
          <w:color w:val="2A00FF"/>
        </w:rPr>
        <w:t>"/login"</w:t>
      </w:r>
      <w:r>
        <w:rPr>
          <w:color w:val="000000"/>
        </w:rPr>
        <w:t>)</w:t>
      </w:r>
    </w:p>
    <w:p w14:paraId="4C079FEC" w14:textId="527C6551" w:rsidR="001E37E1" w:rsidRDefault="001E37E1" w:rsidP="001E37E1">
      <w:pPr>
        <w:pStyle w:val="Output"/>
        <w:rPr>
          <w:color w:val="4C483D" w:themeColor="text2"/>
        </w:rPr>
      </w:pPr>
      <w:r>
        <w:rPr>
          <w:color w:val="000000"/>
        </w:rPr>
        <w:tab/>
        <w:t>.loginProcessingUrl(</w:t>
      </w:r>
      <w:r>
        <w:rPr>
          <w:color w:val="2A00FF"/>
        </w:rPr>
        <w:t>"/authenticateTheUser"</w:t>
      </w:r>
      <w:r>
        <w:rPr>
          <w:color w:val="000000"/>
        </w:rPr>
        <w:t>).permitAll();</w:t>
      </w:r>
    </w:p>
    <w:p w14:paraId="448857B6" w14:textId="0947A833" w:rsidR="004C58B4" w:rsidRDefault="001E37E1" w:rsidP="001E37E1">
      <w:pPr>
        <w:pStyle w:val="Output"/>
      </w:pPr>
      <w:r>
        <w:rPr>
          <w:color w:val="000000"/>
        </w:rPr>
        <w:t>}</w:t>
      </w:r>
    </w:p>
    <w:p w14:paraId="4D1C20E2" w14:textId="16948163" w:rsidR="004C58B4" w:rsidRDefault="004C58B4" w:rsidP="00D23EF0">
      <w:pPr>
        <w:spacing w:after="0"/>
      </w:pPr>
    </w:p>
    <w:p w14:paraId="389CD6AD" w14:textId="77777777" w:rsidR="00A1465C" w:rsidRDefault="001C46CE" w:rsidP="00705044">
      <w:r>
        <w:t>Now It will display our own custom form.</w:t>
      </w:r>
    </w:p>
    <w:p w14:paraId="5A346B29" w14:textId="1AF809CE" w:rsidR="001C46CE" w:rsidRDefault="001C46CE" w:rsidP="00705044">
      <w:pPr>
        <w:rPr>
          <w:noProof/>
        </w:rPr>
      </w:pPr>
      <w:r w:rsidRPr="001C46CE">
        <w:rPr>
          <w:noProof/>
        </w:rPr>
        <w:t xml:space="preserve"> </w:t>
      </w:r>
      <w:r>
        <w:rPr>
          <w:noProof/>
        </w:rPr>
        <w:drawing>
          <wp:inline distT="0" distB="0" distL="0" distR="0" wp14:anchorId="0E3DF92B" wp14:editId="2BA95A40">
            <wp:extent cx="2796988" cy="1371600"/>
            <wp:effectExtent l="0" t="0" r="381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33554" cy="1389531"/>
                    </a:xfrm>
                    <a:prstGeom prst="rect">
                      <a:avLst/>
                    </a:prstGeom>
                  </pic:spPr>
                </pic:pic>
              </a:graphicData>
            </a:graphic>
          </wp:inline>
        </w:drawing>
      </w:r>
    </w:p>
    <w:p w14:paraId="04B7E267" w14:textId="77777777" w:rsidR="00D23EF0" w:rsidRDefault="00D23EF0" w:rsidP="00D23EF0">
      <w:pPr>
        <w:spacing w:after="0"/>
      </w:pPr>
    </w:p>
    <w:p w14:paraId="19DD40A8" w14:textId="49ACEFB8" w:rsidR="004C58B4" w:rsidRDefault="00F332A4" w:rsidP="008B3AD3">
      <w:pPr>
        <w:pStyle w:val="Heading30"/>
      </w:pPr>
      <w:bookmarkStart w:id="130" w:name="_Toc98762655"/>
      <w:r>
        <w:t>Custom Error message</w:t>
      </w:r>
      <w:bookmarkEnd w:id="130"/>
      <w:r>
        <w:t xml:space="preserve"> </w:t>
      </w:r>
    </w:p>
    <w:p w14:paraId="44987A21" w14:textId="7190BD8D" w:rsidR="00F332A4" w:rsidRDefault="002F3A3D" w:rsidP="002F3A3D">
      <w:pPr>
        <w:spacing w:after="0"/>
      </w:pPr>
      <w:r w:rsidRPr="002F3A3D">
        <w:t xml:space="preserve">If the user enters the wrong </w:t>
      </w:r>
      <w:r w:rsidR="00921D5C" w:rsidRPr="002F3A3D">
        <w:t>credentials,</w:t>
      </w:r>
      <w:r w:rsidRPr="002F3A3D">
        <w:t xml:space="preserve"> then Spring Security responds by attaching an </w:t>
      </w:r>
      <w:r w:rsidRPr="002F3A3D">
        <w:rPr>
          <w:b/>
          <w:bCs/>
        </w:rPr>
        <w:t>error</w:t>
      </w:r>
      <w:r w:rsidRPr="002F3A3D">
        <w:t xml:space="preserve"> parameter to the URL.</w:t>
      </w:r>
      <w:r w:rsidR="00000175">
        <w:t xml:space="preserve">Update </w:t>
      </w:r>
      <w:r w:rsidR="00000175" w:rsidRPr="00ED46CB">
        <w:rPr>
          <w:rStyle w:val="BlueSyntaxChar"/>
        </w:rPr>
        <w:t xml:space="preserve">login.jsp </w:t>
      </w:r>
      <w:r w:rsidR="00000175">
        <w:t>page</w:t>
      </w:r>
    </w:p>
    <w:p w14:paraId="129EBD38" w14:textId="4902E52A" w:rsidR="00000175" w:rsidRDefault="00000175" w:rsidP="00000175">
      <w:pPr>
        <w:pStyle w:val="Output"/>
      </w:pPr>
      <w:r w:rsidRPr="00000175">
        <w:lastRenderedPageBreak/>
        <w:t>&lt;%@ taglib uri="http://java.sun.com/jsp/jstl/core" prefix="c"%&gt;</w:t>
      </w:r>
    </w:p>
    <w:p w14:paraId="0F1E4936" w14:textId="17EB6500" w:rsidR="00000175" w:rsidRDefault="00000175" w:rsidP="00000175">
      <w:pPr>
        <w:pStyle w:val="Output"/>
      </w:pPr>
    </w:p>
    <w:p w14:paraId="73B7C340" w14:textId="77777777" w:rsidR="00ED46CB" w:rsidRDefault="00ED46CB" w:rsidP="00ED46CB">
      <w:pPr>
        <w:pStyle w:val="Output"/>
      </w:pPr>
      <w:r>
        <w:t>&lt;c:if test="${param.error!=null}"&gt;</w:t>
      </w:r>
    </w:p>
    <w:p w14:paraId="6BCA654F" w14:textId="77777777" w:rsidR="00ED46CB" w:rsidRDefault="00ED46CB" w:rsidP="00ED46CB">
      <w:pPr>
        <w:pStyle w:val="Output"/>
      </w:pPr>
      <w:r>
        <w:t xml:space="preserve">    &lt;p style="color: red"&gt;You entered wrong credentials!&lt;/p&gt;</w:t>
      </w:r>
    </w:p>
    <w:p w14:paraId="3C8E764F" w14:textId="73E47AD5" w:rsidR="00000175" w:rsidRDefault="00ED46CB" w:rsidP="00ED46CB">
      <w:pPr>
        <w:pStyle w:val="Output"/>
      </w:pPr>
      <w:r>
        <w:t>&lt;/c:if&gt;</w:t>
      </w:r>
    </w:p>
    <w:p w14:paraId="1F492695" w14:textId="77777777" w:rsidR="00A1465C" w:rsidRDefault="00A1465C" w:rsidP="00A1465C"/>
    <w:p w14:paraId="0B4FBC1E" w14:textId="1A563DE5" w:rsidR="00F332A4" w:rsidRDefault="00FE1AC4" w:rsidP="008B3AD3">
      <w:pPr>
        <w:pStyle w:val="Heading30"/>
      </w:pPr>
      <w:bookmarkStart w:id="131" w:name="_Toc98762656"/>
      <w:r w:rsidRPr="00FE1AC4">
        <w:t>Logout User</w:t>
      </w:r>
      <w:bookmarkEnd w:id="131"/>
    </w:p>
    <w:p w14:paraId="30827360" w14:textId="440E2D3F" w:rsidR="00D01E29" w:rsidRPr="00D01E29" w:rsidRDefault="00D01E29" w:rsidP="00D23EF0">
      <w:pPr>
        <w:spacing w:after="0"/>
      </w:pPr>
      <w:r w:rsidRPr="00D01E29">
        <w:t>To implement this feature, follow these steps</w:t>
      </w:r>
    </w:p>
    <w:p w14:paraId="17910165" w14:textId="77777777" w:rsidR="00D01E29" w:rsidRPr="00D01E29" w:rsidRDefault="00D01E29" w:rsidP="00F46707">
      <w:pPr>
        <w:pStyle w:val="ListParagraph"/>
        <w:numPr>
          <w:ilvl w:val="0"/>
          <w:numId w:val="58"/>
        </w:numPr>
      </w:pPr>
      <w:r w:rsidRPr="00D01E29">
        <w:t>Add a Logout Button</w:t>
      </w:r>
    </w:p>
    <w:p w14:paraId="30EF392A" w14:textId="77777777" w:rsidR="00D01E29" w:rsidRPr="00D01E29" w:rsidRDefault="00D01E29" w:rsidP="00F46707">
      <w:pPr>
        <w:pStyle w:val="ListParagraph"/>
        <w:numPr>
          <w:ilvl w:val="0"/>
          <w:numId w:val="58"/>
        </w:numPr>
      </w:pPr>
      <w:r w:rsidRPr="00D01E29">
        <w:t>Configure Security</w:t>
      </w:r>
    </w:p>
    <w:p w14:paraId="6470BFF2" w14:textId="77777777" w:rsidR="00D01E29" w:rsidRPr="00D01E29" w:rsidRDefault="00D01E29" w:rsidP="00F46707">
      <w:pPr>
        <w:pStyle w:val="ListParagraph"/>
        <w:numPr>
          <w:ilvl w:val="0"/>
          <w:numId w:val="58"/>
        </w:numPr>
      </w:pPr>
      <w:r w:rsidRPr="00D01E29">
        <w:t>Show Message</w:t>
      </w:r>
    </w:p>
    <w:p w14:paraId="6A272846" w14:textId="1D1E055D" w:rsidR="00151DF2" w:rsidRPr="00151DF2" w:rsidRDefault="00151DF2" w:rsidP="00573A64">
      <w:pPr>
        <w:spacing w:after="0" w:line="240" w:lineRule="auto"/>
        <w:rPr>
          <w:b/>
          <w:bCs/>
          <w:u w:val="single"/>
        </w:rPr>
      </w:pPr>
      <w:r>
        <w:rPr>
          <w:b/>
          <w:bCs/>
          <w:u w:val="single"/>
        </w:rPr>
        <w:t xml:space="preserve">1. </w:t>
      </w:r>
      <w:r w:rsidRPr="00151DF2">
        <w:rPr>
          <w:b/>
          <w:bCs/>
          <w:u w:val="single"/>
        </w:rPr>
        <w:t>Add a Logout Button</w:t>
      </w:r>
      <w:r w:rsidR="00E74666">
        <w:rPr>
          <w:b/>
          <w:bCs/>
          <w:u w:val="single"/>
        </w:rPr>
        <w:t>(</w:t>
      </w:r>
      <w:r w:rsidR="00E74666" w:rsidRPr="00CB02FE">
        <w:rPr>
          <w:rStyle w:val="BlueSyntaxChar"/>
        </w:rPr>
        <w:t>index.jsp</w:t>
      </w:r>
      <w:r w:rsidR="00E74666">
        <w:rPr>
          <w:b/>
          <w:bCs/>
          <w:u w:val="single"/>
        </w:rPr>
        <w:t>)</w:t>
      </w:r>
    </w:p>
    <w:p w14:paraId="7E536A4F" w14:textId="7EC5E367" w:rsidR="004C58B4" w:rsidRDefault="00151DF2" w:rsidP="00C076A8">
      <w:pPr>
        <w:spacing w:after="0"/>
      </w:pPr>
      <w:r>
        <w:t>add a button to the JSP page that enables logout to the user. This button is a submit button that submits a form request to the logout URL that will be handle by Spring Security. Put it on the JSP home page.</w:t>
      </w:r>
    </w:p>
    <w:p w14:paraId="51C949CA" w14:textId="79D593DF" w:rsidR="00C076A8" w:rsidRPr="00C076A8" w:rsidRDefault="00C076A8" w:rsidP="00C076A8">
      <w:pPr>
        <w:pStyle w:val="Output"/>
        <w:rPr>
          <w:color w:val="4C483D" w:themeColor="text2"/>
        </w:rPr>
      </w:pPr>
      <w:r w:rsidRPr="00C076A8">
        <w:rPr>
          <w:color w:val="000000"/>
        </w:rPr>
        <w:t xml:space="preserve">  </w:t>
      </w:r>
      <w:r w:rsidRPr="00C076A8">
        <w:rPr>
          <w:color w:val="008080"/>
        </w:rPr>
        <w:t>&lt;</w:t>
      </w:r>
      <w:r w:rsidRPr="00C076A8">
        <w:t>form:form</w:t>
      </w:r>
      <w:r w:rsidR="00573A64">
        <w:t xml:space="preserve"> </w:t>
      </w:r>
      <w:r w:rsidRPr="00C076A8">
        <w:rPr>
          <w:color w:val="7F007F"/>
        </w:rPr>
        <w:t>action</w:t>
      </w:r>
      <w:r w:rsidRPr="00C076A8">
        <w:rPr>
          <w:color w:val="000000"/>
        </w:rPr>
        <w:t>="${pageContext.request.contextPath}</w:t>
      </w:r>
      <w:r w:rsidRPr="00C076A8">
        <w:rPr>
          <w:i/>
          <w:iCs/>
          <w:color w:val="2A00FF"/>
        </w:rPr>
        <w:t>/logout</w:t>
      </w:r>
      <w:r w:rsidRPr="00C076A8">
        <w:rPr>
          <w:color w:val="000000"/>
        </w:rPr>
        <w:t>"</w:t>
      </w:r>
    </w:p>
    <w:p w14:paraId="3220A5CC" w14:textId="77777777" w:rsidR="00C076A8" w:rsidRPr="00C076A8" w:rsidRDefault="00C076A8" w:rsidP="00C076A8">
      <w:pPr>
        <w:pStyle w:val="Output"/>
        <w:rPr>
          <w:color w:val="4C483D" w:themeColor="text2"/>
        </w:rPr>
      </w:pPr>
      <w:r w:rsidRPr="00C076A8">
        <w:rPr>
          <w:color w:val="000000"/>
        </w:rPr>
        <w:tab/>
      </w:r>
      <w:r w:rsidRPr="00C076A8">
        <w:rPr>
          <w:color w:val="7F007F"/>
        </w:rPr>
        <w:t>method</w:t>
      </w:r>
      <w:r w:rsidRPr="00C076A8">
        <w:rPr>
          <w:color w:val="000000"/>
        </w:rPr>
        <w:t>=</w:t>
      </w:r>
      <w:r w:rsidRPr="00C076A8">
        <w:rPr>
          <w:i/>
          <w:iCs/>
          <w:color w:val="2A00FF"/>
        </w:rPr>
        <w:t>"post"</w:t>
      </w:r>
      <w:r w:rsidRPr="00C076A8">
        <w:rPr>
          <w:color w:val="008080"/>
        </w:rPr>
        <w:t>&gt;</w:t>
      </w:r>
    </w:p>
    <w:p w14:paraId="29854DAA" w14:textId="77777777" w:rsidR="00C076A8" w:rsidRPr="00C076A8" w:rsidRDefault="00C076A8" w:rsidP="00C076A8">
      <w:pPr>
        <w:pStyle w:val="Output"/>
        <w:rPr>
          <w:color w:val="4C483D" w:themeColor="text2"/>
        </w:rPr>
      </w:pPr>
      <w:r w:rsidRPr="00C076A8">
        <w:rPr>
          <w:color w:val="000000"/>
        </w:rPr>
        <w:tab/>
      </w:r>
      <w:r w:rsidRPr="00C076A8">
        <w:rPr>
          <w:color w:val="008080"/>
        </w:rPr>
        <w:t>&lt;</w:t>
      </w:r>
      <w:r w:rsidRPr="00C076A8">
        <w:t>input</w:t>
      </w:r>
      <w:r w:rsidRPr="00C076A8">
        <w:rPr>
          <w:color w:val="4C483D" w:themeColor="text2"/>
        </w:rPr>
        <w:t xml:space="preserve"> </w:t>
      </w:r>
      <w:r w:rsidRPr="00C076A8">
        <w:rPr>
          <w:color w:val="7F007F"/>
        </w:rPr>
        <w:t>type</w:t>
      </w:r>
      <w:r w:rsidRPr="00C076A8">
        <w:rPr>
          <w:color w:val="000000"/>
        </w:rPr>
        <w:t>=</w:t>
      </w:r>
      <w:r w:rsidRPr="00C076A8">
        <w:rPr>
          <w:i/>
          <w:iCs/>
          <w:color w:val="2A00FF"/>
        </w:rPr>
        <w:t>"submit"</w:t>
      </w:r>
      <w:r w:rsidRPr="00C076A8">
        <w:rPr>
          <w:color w:val="4C483D" w:themeColor="text2"/>
        </w:rPr>
        <w:t xml:space="preserve"> </w:t>
      </w:r>
      <w:r w:rsidRPr="00C076A8">
        <w:rPr>
          <w:color w:val="7F007F"/>
        </w:rPr>
        <w:t>value</w:t>
      </w:r>
      <w:r w:rsidRPr="00C076A8">
        <w:rPr>
          <w:color w:val="000000"/>
        </w:rPr>
        <w:t>=</w:t>
      </w:r>
      <w:r w:rsidRPr="00C076A8">
        <w:rPr>
          <w:i/>
          <w:iCs/>
          <w:color w:val="2A00FF"/>
        </w:rPr>
        <w:t>"logout"</w:t>
      </w:r>
      <w:r w:rsidRPr="00C076A8">
        <w:rPr>
          <w:color w:val="4C483D" w:themeColor="text2"/>
        </w:rPr>
        <w:t xml:space="preserve"> </w:t>
      </w:r>
      <w:r w:rsidRPr="00C076A8">
        <w:rPr>
          <w:color w:val="7F007F"/>
        </w:rPr>
        <w:t>class</w:t>
      </w:r>
      <w:r w:rsidRPr="00C076A8">
        <w:rPr>
          <w:color w:val="000000"/>
        </w:rPr>
        <w:t>=</w:t>
      </w:r>
      <w:r w:rsidRPr="00C076A8">
        <w:rPr>
          <w:i/>
          <w:iCs/>
          <w:color w:val="2A00FF"/>
        </w:rPr>
        <w:t>"list-group-item list-group-item-action"</w:t>
      </w:r>
      <w:r w:rsidRPr="00C076A8">
        <w:rPr>
          <w:color w:val="008080"/>
        </w:rPr>
        <w:t>&gt;</w:t>
      </w:r>
    </w:p>
    <w:p w14:paraId="2E4D97C2" w14:textId="7A014254" w:rsidR="00FE1AC4" w:rsidRPr="00C076A8" w:rsidRDefault="00C076A8" w:rsidP="00C076A8">
      <w:pPr>
        <w:pStyle w:val="Output"/>
      </w:pPr>
      <w:r w:rsidRPr="00C076A8">
        <w:rPr>
          <w:color w:val="008080"/>
        </w:rPr>
        <w:t>&lt;/</w:t>
      </w:r>
      <w:r w:rsidRPr="00C076A8">
        <w:t>form:form</w:t>
      </w:r>
      <w:r w:rsidRPr="00C076A8">
        <w:rPr>
          <w:color w:val="008080"/>
        </w:rPr>
        <w:t>&gt;</w:t>
      </w:r>
    </w:p>
    <w:p w14:paraId="516DE3F2" w14:textId="2731923F" w:rsidR="00C076A8" w:rsidRDefault="00C076A8" w:rsidP="005E183E">
      <w:pPr>
        <w:spacing w:after="0" w:line="240" w:lineRule="auto"/>
        <w:rPr>
          <w:b/>
          <w:bCs/>
          <w:u w:val="single"/>
        </w:rPr>
      </w:pPr>
    </w:p>
    <w:p w14:paraId="33C43854" w14:textId="77777777" w:rsidR="00740782" w:rsidRDefault="00740782" w:rsidP="005E183E">
      <w:pPr>
        <w:spacing w:after="0" w:line="240" w:lineRule="auto"/>
        <w:rPr>
          <w:b/>
          <w:bCs/>
          <w:u w:val="single"/>
        </w:rPr>
      </w:pPr>
    </w:p>
    <w:p w14:paraId="3E416DDD" w14:textId="0E5E5358" w:rsidR="00E74666" w:rsidRPr="00E74666" w:rsidRDefault="00F97A06" w:rsidP="00573A64">
      <w:pPr>
        <w:spacing w:after="0" w:line="240" w:lineRule="auto"/>
        <w:rPr>
          <w:b/>
          <w:bCs/>
          <w:u w:val="single"/>
        </w:rPr>
      </w:pPr>
      <w:r>
        <w:rPr>
          <w:b/>
          <w:bCs/>
          <w:u w:val="single"/>
        </w:rPr>
        <w:t>2.</w:t>
      </w:r>
      <w:r w:rsidR="002E3DA8">
        <w:rPr>
          <w:b/>
          <w:bCs/>
          <w:u w:val="single"/>
        </w:rPr>
        <w:t xml:space="preserve"> </w:t>
      </w:r>
      <w:r w:rsidR="00E74666" w:rsidRPr="00E74666">
        <w:rPr>
          <w:b/>
          <w:bCs/>
          <w:u w:val="single"/>
        </w:rPr>
        <w:t xml:space="preserve">Configure </w:t>
      </w:r>
      <w:r w:rsidR="005E183E" w:rsidRPr="00E74666">
        <w:rPr>
          <w:b/>
          <w:bCs/>
          <w:u w:val="single"/>
        </w:rPr>
        <w:t>Security</w:t>
      </w:r>
      <w:r w:rsidR="005E183E">
        <w:rPr>
          <w:b/>
          <w:bCs/>
          <w:u w:val="single"/>
        </w:rPr>
        <w:t xml:space="preserve"> (</w:t>
      </w:r>
      <w:r w:rsidR="00CB02FE" w:rsidRPr="00CB02FE">
        <w:rPr>
          <w:rStyle w:val="BlueSyntaxChar"/>
        </w:rPr>
        <w:t>SecurityConfig.java</w:t>
      </w:r>
      <w:r w:rsidR="00CB02FE">
        <w:rPr>
          <w:b/>
          <w:bCs/>
          <w:u w:val="single"/>
        </w:rPr>
        <w:t>)</w:t>
      </w:r>
    </w:p>
    <w:p w14:paraId="23940878" w14:textId="13E768F5" w:rsidR="00E74666" w:rsidRDefault="00E74666" w:rsidP="00573A64">
      <w:pPr>
        <w:spacing w:after="0"/>
      </w:pPr>
      <w:r w:rsidRPr="00E74666">
        <w:t xml:space="preserve">Now, update the </w:t>
      </w:r>
      <w:r w:rsidR="002E3DA8" w:rsidRPr="002E3DA8">
        <w:rPr>
          <w:rStyle w:val="BlueSyntaxChar"/>
        </w:rPr>
        <w:t>SecurityConfig.java</w:t>
      </w:r>
      <w:r w:rsidR="002E3DA8">
        <w:rPr>
          <w:rStyle w:val="BlueSyntaxChar"/>
        </w:rPr>
        <w:t xml:space="preserve"> </w:t>
      </w:r>
      <w:r w:rsidRPr="00E74666">
        <w:t xml:space="preserve">class by adding </w:t>
      </w:r>
      <w:r w:rsidRPr="00E74666">
        <w:rPr>
          <w:rStyle w:val="SyntaxChar0"/>
        </w:rPr>
        <w:t>logout()</w:t>
      </w:r>
      <w:r w:rsidRPr="00E74666">
        <w:t xml:space="preserve"> and </w:t>
      </w:r>
      <w:r w:rsidRPr="00E74666">
        <w:rPr>
          <w:rStyle w:val="SyntaxChar0"/>
        </w:rPr>
        <w:t>permitAll()</w:t>
      </w:r>
      <w:r w:rsidRPr="00E74666">
        <w:t xml:space="preserve"> method.</w:t>
      </w:r>
    </w:p>
    <w:p w14:paraId="6FC07160" w14:textId="77777777" w:rsidR="00E74666" w:rsidRDefault="00E74666" w:rsidP="00F46707">
      <w:pPr>
        <w:pStyle w:val="ListParagraph"/>
        <w:numPr>
          <w:ilvl w:val="0"/>
          <w:numId w:val="59"/>
        </w:numPr>
      </w:pPr>
      <w:r w:rsidRPr="00E74666">
        <w:rPr>
          <w:rStyle w:val="SyntaxChar0"/>
        </w:rPr>
        <w:t>logout()</w:t>
      </w:r>
      <w:r w:rsidRPr="00E74666">
        <w:t xml:space="preserve"> method will logout the user </w:t>
      </w:r>
    </w:p>
    <w:p w14:paraId="6F2089DB" w14:textId="44CA6660" w:rsidR="00E74666" w:rsidRPr="00E74666" w:rsidRDefault="00E74666" w:rsidP="00F46707">
      <w:pPr>
        <w:pStyle w:val="ListParagraph"/>
        <w:numPr>
          <w:ilvl w:val="0"/>
          <w:numId w:val="59"/>
        </w:numPr>
        <w:spacing w:after="0"/>
      </w:pPr>
      <w:r w:rsidRPr="00E74666">
        <w:rPr>
          <w:rStyle w:val="SyntaxChar0"/>
        </w:rPr>
        <w:t>permitAll()</w:t>
      </w:r>
      <w:r w:rsidRPr="00E74666">
        <w:t xml:space="preserve"> method give access to all the users to use the logout feature.</w:t>
      </w:r>
    </w:p>
    <w:p w14:paraId="3FBCFFAE" w14:textId="15332DCE" w:rsidR="00E74666" w:rsidRPr="00E74666" w:rsidRDefault="00E74666" w:rsidP="00E74666">
      <w:pPr>
        <w:pStyle w:val="syntax"/>
        <w:ind w:left="720"/>
      </w:pPr>
      <w:r w:rsidRPr="00E74666">
        <w:t>.logout().permitAll();</w:t>
      </w:r>
    </w:p>
    <w:p w14:paraId="514B1412" w14:textId="0FB3A55E" w:rsidR="002155BE" w:rsidRDefault="002155BE" w:rsidP="002155BE">
      <w:pPr>
        <w:pStyle w:val="Output"/>
        <w:rPr>
          <w:color w:val="4C483D" w:themeColor="text2"/>
        </w:rPr>
      </w:pPr>
      <w:r>
        <w:t>@Override</w:t>
      </w:r>
    </w:p>
    <w:p w14:paraId="484DD1CD" w14:textId="79DBBD9E" w:rsidR="002155BE" w:rsidRDefault="002155BE" w:rsidP="002155BE">
      <w:pPr>
        <w:pStyle w:val="Output"/>
        <w:rPr>
          <w:color w:val="4C483D" w:themeColor="text2"/>
        </w:rPr>
      </w:pPr>
      <w:r>
        <w:rPr>
          <w:b/>
          <w:bCs/>
          <w:color w:val="7F0055"/>
        </w:rPr>
        <w:t>public</w:t>
      </w:r>
      <w:r>
        <w:rPr>
          <w:color w:val="000000"/>
        </w:rPr>
        <w:t xml:space="preserve"> </w:t>
      </w:r>
      <w:r>
        <w:rPr>
          <w:b/>
          <w:bCs/>
          <w:color w:val="7F0055"/>
        </w:rPr>
        <w:t>void</w:t>
      </w:r>
      <w:r>
        <w:rPr>
          <w:color w:val="000000"/>
        </w:rPr>
        <w:t xml:space="preserve"> configure(HttpSecurity </w:t>
      </w:r>
      <w:r>
        <w:rPr>
          <w:color w:val="6A3E3E"/>
          <w:shd w:val="clear" w:color="auto" w:fill="F0D8A8"/>
        </w:rPr>
        <w:t>http</w:t>
      </w:r>
      <w:r>
        <w:rPr>
          <w:color w:val="000000"/>
        </w:rPr>
        <w:t xml:space="preserve">) </w:t>
      </w:r>
      <w:r>
        <w:rPr>
          <w:b/>
          <w:bCs/>
          <w:color w:val="7F0055"/>
        </w:rPr>
        <w:t>throws</w:t>
      </w:r>
      <w:r>
        <w:rPr>
          <w:color w:val="000000"/>
        </w:rPr>
        <w:t xml:space="preserve"> Exception {</w:t>
      </w:r>
    </w:p>
    <w:p w14:paraId="4A0EDD66" w14:textId="7E06589F" w:rsidR="002155BE" w:rsidRDefault="002155BE" w:rsidP="002155BE">
      <w:pPr>
        <w:pStyle w:val="Output"/>
        <w:rPr>
          <w:color w:val="4C483D" w:themeColor="text2"/>
        </w:rPr>
      </w:pPr>
      <w:r>
        <w:rPr>
          <w:color w:val="000000"/>
        </w:rPr>
        <w:tab/>
      </w:r>
      <w:r>
        <w:rPr>
          <w:color w:val="3F7F5F"/>
        </w:rPr>
        <w:t>// 2.Custom Login Form</w:t>
      </w:r>
    </w:p>
    <w:p w14:paraId="37506A9F" w14:textId="5482C046" w:rsidR="002155BE" w:rsidRDefault="002155BE" w:rsidP="002155BE">
      <w:pPr>
        <w:pStyle w:val="Output"/>
        <w:rPr>
          <w:color w:val="4C483D" w:themeColor="text2"/>
        </w:rPr>
      </w:pPr>
      <w:r>
        <w:rPr>
          <w:color w:val="000000"/>
        </w:rPr>
        <w:tab/>
      </w:r>
      <w:r>
        <w:rPr>
          <w:color w:val="6A3E3E"/>
          <w:shd w:val="clear" w:color="auto" w:fill="D4D4D4"/>
        </w:rPr>
        <w:t>http</w:t>
      </w:r>
      <w:r>
        <w:rPr>
          <w:color w:val="000000"/>
        </w:rPr>
        <w:t>.authorizeRequests().anyRequest()</w:t>
      </w:r>
    </w:p>
    <w:p w14:paraId="23172410" w14:textId="371728A7" w:rsidR="002155BE" w:rsidRDefault="002155BE" w:rsidP="002155BE">
      <w:pPr>
        <w:pStyle w:val="Output"/>
        <w:rPr>
          <w:color w:val="4C483D" w:themeColor="text2"/>
        </w:rPr>
      </w:pPr>
      <w:r>
        <w:rPr>
          <w:color w:val="000000"/>
        </w:rPr>
        <w:tab/>
        <w:t>.authenticated()</w:t>
      </w:r>
    </w:p>
    <w:p w14:paraId="49CF4C88" w14:textId="0E7F65BD" w:rsidR="002155BE" w:rsidRDefault="002155BE" w:rsidP="002155BE">
      <w:pPr>
        <w:pStyle w:val="Output"/>
        <w:rPr>
          <w:color w:val="4C483D" w:themeColor="text2"/>
        </w:rPr>
      </w:pPr>
      <w:r>
        <w:rPr>
          <w:color w:val="000000"/>
        </w:rPr>
        <w:tab/>
        <w:t>.and()</w:t>
      </w:r>
    </w:p>
    <w:p w14:paraId="30B7EBA1" w14:textId="486EB9AF" w:rsidR="002155BE" w:rsidRDefault="002155BE" w:rsidP="002155BE">
      <w:pPr>
        <w:pStyle w:val="Output"/>
        <w:rPr>
          <w:color w:val="4C483D" w:themeColor="text2"/>
        </w:rPr>
      </w:pPr>
      <w:r>
        <w:rPr>
          <w:color w:val="000000"/>
        </w:rPr>
        <w:tab/>
        <w:t>.formLogin()</w:t>
      </w:r>
    </w:p>
    <w:p w14:paraId="1AD73A62" w14:textId="5AD646FD" w:rsidR="002155BE" w:rsidRDefault="002155BE" w:rsidP="002155BE">
      <w:pPr>
        <w:pStyle w:val="Output"/>
        <w:rPr>
          <w:color w:val="4C483D" w:themeColor="text2"/>
        </w:rPr>
      </w:pPr>
      <w:r>
        <w:rPr>
          <w:color w:val="000000"/>
        </w:rPr>
        <w:tab/>
        <w:t>.loginPage(</w:t>
      </w:r>
      <w:r>
        <w:rPr>
          <w:color w:val="2A00FF"/>
        </w:rPr>
        <w:t>"/login"</w:t>
      </w:r>
      <w:r>
        <w:rPr>
          <w:color w:val="000000"/>
        </w:rPr>
        <w:t>)</w:t>
      </w:r>
    </w:p>
    <w:p w14:paraId="4DE79299" w14:textId="696E3EA2" w:rsidR="002155BE" w:rsidRDefault="002155BE" w:rsidP="002155BE">
      <w:pPr>
        <w:pStyle w:val="Output"/>
        <w:rPr>
          <w:color w:val="4C483D" w:themeColor="text2"/>
        </w:rPr>
      </w:pPr>
      <w:r>
        <w:rPr>
          <w:color w:val="000000"/>
        </w:rPr>
        <w:tab/>
        <w:t>.loginProcessingUrl(</w:t>
      </w:r>
      <w:r>
        <w:rPr>
          <w:color w:val="2A00FF"/>
        </w:rPr>
        <w:t>"/authenticateTheUser"</w:t>
      </w:r>
      <w:r>
        <w:rPr>
          <w:color w:val="000000"/>
        </w:rPr>
        <w:t>)</w:t>
      </w:r>
    </w:p>
    <w:p w14:paraId="47EFDEFC" w14:textId="4565CE2E" w:rsidR="002155BE" w:rsidRDefault="002155BE" w:rsidP="002155BE">
      <w:pPr>
        <w:pStyle w:val="Output"/>
        <w:rPr>
          <w:color w:val="4C483D" w:themeColor="text2"/>
        </w:rPr>
      </w:pPr>
      <w:r>
        <w:rPr>
          <w:color w:val="000000"/>
        </w:rPr>
        <w:tab/>
        <w:t>.permitAll()</w:t>
      </w:r>
    </w:p>
    <w:p w14:paraId="584A367F" w14:textId="6DA381D1" w:rsidR="002155BE" w:rsidRDefault="002155BE" w:rsidP="002155BE">
      <w:pPr>
        <w:pStyle w:val="Output"/>
        <w:rPr>
          <w:color w:val="4C483D" w:themeColor="text2"/>
        </w:rPr>
      </w:pPr>
      <w:r>
        <w:rPr>
          <w:color w:val="000000"/>
        </w:rPr>
        <w:tab/>
        <w:t>.and()</w:t>
      </w:r>
    </w:p>
    <w:p w14:paraId="321994E2" w14:textId="34B8173A" w:rsidR="002155BE" w:rsidRDefault="002155BE" w:rsidP="002155BE">
      <w:pPr>
        <w:pStyle w:val="Output"/>
        <w:rPr>
          <w:color w:val="4C483D" w:themeColor="text2"/>
        </w:rPr>
      </w:pPr>
      <w:r>
        <w:rPr>
          <w:color w:val="000000"/>
        </w:rPr>
        <w:tab/>
        <w:t>.logout()</w:t>
      </w:r>
    </w:p>
    <w:p w14:paraId="07E1740F" w14:textId="1463E97F" w:rsidR="002155BE" w:rsidRDefault="002155BE" w:rsidP="002155BE">
      <w:pPr>
        <w:pStyle w:val="Output"/>
        <w:rPr>
          <w:color w:val="4C483D" w:themeColor="text2"/>
        </w:rPr>
      </w:pPr>
      <w:r>
        <w:rPr>
          <w:color w:val="000000"/>
        </w:rPr>
        <w:tab/>
        <w:t>.permitAll();</w:t>
      </w:r>
    </w:p>
    <w:p w14:paraId="6E268B74" w14:textId="1A1DF7AA" w:rsidR="002155BE" w:rsidRDefault="002155BE" w:rsidP="002155BE">
      <w:pPr>
        <w:pStyle w:val="Output"/>
      </w:pPr>
      <w:r>
        <w:rPr>
          <w:color w:val="000000"/>
        </w:rPr>
        <w:t>}</w:t>
      </w:r>
    </w:p>
    <w:p w14:paraId="04282D8E" w14:textId="40AF048E" w:rsidR="00C544AE" w:rsidRDefault="00C544AE" w:rsidP="005E183E">
      <w:pPr>
        <w:spacing w:after="0" w:line="240" w:lineRule="auto"/>
        <w:rPr>
          <w:b/>
          <w:bCs/>
          <w:u w:val="single"/>
        </w:rPr>
      </w:pPr>
    </w:p>
    <w:p w14:paraId="154EA59D" w14:textId="77777777" w:rsidR="00183E0C" w:rsidRDefault="00183E0C" w:rsidP="005E183E">
      <w:pPr>
        <w:spacing w:after="0" w:line="240" w:lineRule="auto"/>
        <w:rPr>
          <w:b/>
          <w:bCs/>
          <w:u w:val="single"/>
        </w:rPr>
      </w:pPr>
    </w:p>
    <w:p w14:paraId="0396C11E" w14:textId="7E39A2D1" w:rsidR="002E3DA8" w:rsidRPr="002E3DA8" w:rsidRDefault="002E3DA8" w:rsidP="002E3DA8">
      <w:pPr>
        <w:spacing w:after="0"/>
        <w:rPr>
          <w:b/>
          <w:bCs/>
          <w:u w:val="single"/>
        </w:rPr>
      </w:pPr>
      <w:r w:rsidRPr="002E3DA8">
        <w:rPr>
          <w:b/>
          <w:bCs/>
          <w:u w:val="single"/>
        </w:rPr>
        <w:t>3.Show Message</w:t>
      </w:r>
      <w:r w:rsidR="00375F4D">
        <w:rPr>
          <w:b/>
          <w:bCs/>
          <w:u w:val="single"/>
        </w:rPr>
        <w:t>(</w:t>
      </w:r>
      <w:r w:rsidR="00375F4D" w:rsidRPr="00375F4D">
        <w:rPr>
          <w:rStyle w:val="BlueSyntaxChar"/>
        </w:rPr>
        <w:t>login.jsp</w:t>
      </w:r>
      <w:r w:rsidR="00375F4D">
        <w:rPr>
          <w:b/>
          <w:bCs/>
          <w:u w:val="single"/>
        </w:rPr>
        <w:t>)</w:t>
      </w:r>
    </w:p>
    <w:p w14:paraId="497B3CA4" w14:textId="3ADDFB60" w:rsidR="002E3DA8" w:rsidRPr="002E3DA8" w:rsidRDefault="002E3DA8" w:rsidP="002E3DA8">
      <w:pPr>
        <w:spacing w:after="0"/>
      </w:pPr>
      <w:r w:rsidRPr="002E3DA8">
        <w:t xml:space="preserve">Now, set a message to show the user when the user logged out successfully. Add it to the </w:t>
      </w:r>
      <w:r w:rsidRPr="002E3DA8">
        <w:rPr>
          <w:rStyle w:val="SyntaxChar0"/>
        </w:rPr>
        <w:t>login.jsp</w:t>
      </w:r>
      <w:r>
        <w:t xml:space="preserve"> </w:t>
      </w:r>
      <w:r w:rsidRPr="002E3DA8">
        <w:t>to display a logout message to the user after successful logout.</w:t>
      </w:r>
    </w:p>
    <w:p w14:paraId="17D247E2" w14:textId="77777777" w:rsidR="002E3DA8" w:rsidRPr="002E3DA8" w:rsidRDefault="002E3DA8" w:rsidP="002E3DA8">
      <w:pPr>
        <w:pStyle w:val="syntax"/>
      </w:pPr>
      <w:r w:rsidRPr="002E3DA8">
        <w:t>&lt;c:if test="${param.logout!=null}"&gt;</w:t>
      </w:r>
    </w:p>
    <w:p w14:paraId="791C5694" w14:textId="77777777" w:rsidR="002E3DA8" w:rsidRPr="002E3DA8" w:rsidRDefault="002E3DA8" w:rsidP="002E3DA8">
      <w:pPr>
        <w:pStyle w:val="syntax"/>
      </w:pPr>
      <w:r w:rsidRPr="002E3DA8">
        <w:tab/>
        <w:t>&lt;p style="color: green"&gt;You have successfully logged out.!&lt;/p&gt;</w:t>
      </w:r>
    </w:p>
    <w:p w14:paraId="4F3275C8" w14:textId="77777777" w:rsidR="002E3DA8" w:rsidRPr="002E3DA8" w:rsidRDefault="002E3DA8" w:rsidP="002E3DA8">
      <w:pPr>
        <w:pStyle w:val="syntax"/>
      </w:pPr>
      <w:r w:rsidRPr="002E3DA8">
        <w:t>&lt;/c:if&gt;</w:t>
      </w:r>
    </w:p>
    <w:p w14:paraId="0E3EB3CA" w14:textId="4AA39285" w:rsidR="00FE1AC4" w:rsidRDefault="000F5E26" w:rsidP="005E183E">
      <w:pPr>
        <w:jc w:val="center"/>
      </w:pPr>
      <w:r>
        <w:rPr>
          <w:noProof/>
        </w:rPr>
        <w:lastRenderedPageBreak/>
        <w:drawing>
          <wp:inline distT="0" distB="0" distL="0" distR="0" wp14:anchorId="36DDC215" wp14:editId="495BFF48">
            <wp:extent cx="2436638" cy="1824876"/>
            <wp:effectExtent l="0" t="0" r="1905" b="444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36638" cy="1824876"/>
                    </a:xfrm>
                    <a:prstGeom prst="rect">
                      <a:avLst/>
                    </a:prstGeom>
                  </pic:spPr>
                </pic:pic>
              </a:graphicData>
            </a:graphic>
          </wp:inline>
        </w:drawing>
      </w:r>
    </w:p>
    <w:p w14:paraId="0D76F944" w14:textId="5968A52B" w:rsidR="00703DE0" w:rsidRDefault="00703DE0" w:rsidP="00703DE0">
      <w:pPr>
        <w:pStyle w:val="Heading30"/>
      </w:pPr>
      <w:bookmarkStart w:id="132" w:name="_Toc98762657"/>
      <w:r w:rsidRPr="00703DE0">
        <w:t>Remember Me Feature</w:t>
      </w:r>
      <w:bookmarkEnd w:id="132"/>
    </w:p>
    <w:p w14:paraId="26928A94" w14:textId="48B07CAC" w:rsidR="00FD622D" w:rsidRPr="00FD622D" w:rsidRDefault="00FD622D" w:rsidP="001D1EFA">
      <w:pPr>
        <w:spacing w:line="240" w:lineRule="auto"/>
        <w:rPr>
          <w:lang w:eastAsia="en-US"/>
        </w:rPr>
      </w:pPr>
      <w:r w:rsidRPr="00FD622D">
        <w:rPr>
          <w:b/>
          <w:bCs/>
          <w:lang w:eastAsia="en-US"/>
        </w:rPr>
        <w:t>remember-me</w:t>
      </w:r>
      <w:r w:rsidRPr="00FD622D">
        <w:rPr>
          <w:lang w:eastAsia="en-US"/>
        </w:rPr>
        <w:t xml:space="preserve"> feature of Spring Security allows a user to remember even after the session is closed. It performs automatic login by using the stored </w:t>
      </w:r>
      <w:r w:rsidRPr="00A21128">
        <w:rPr>
          <w:b/>
          <w:bCs/>
          <w:lang w:eastAsia="en-US"/>
        </w:rPr>
        <w:t>cookies</w:t>
      </w:r>
      <w:r w:rsidRPr="00FD622D">
        <w:rPr>
          <w:lang w:eastAsia="en-US"/>
        </w:rPr>
        <w:t>.</w:t>
      </w:r>
    </w:p>
    <w:p w14:paraId="5EDB05B6" w14:textId="77777777" w:rsidR="00FD622D" w:rsidRPr="00FD622D" w:rsidRDefault="00FD622D" w:rsidP="004438D9">
      <w:pPr>
        <w:spacing w:after="0"/>
        <w:rPr>
          <w:lang w:eastAsia="en-US"/>
        </w:rPr>
      </w:pPr>
      <w:r w:rsidRPr="00FD622D">
        <w:rPr>
          <w:lang w:eastAsia="en-US"/>
        </w:rPr>
        <w:t>An application that has a remember-me feature, stores a cookie in the browser which is used to identify the user and avoid entering the user credentials each time to log in. So what we need to do is just simply use the </w:t>
      </w:r>
      <w:r w:rsidRPr="00FD622D">
        <w:rPr>
          <w:rStyle w:val="BlueSyntaxChar"/>
        </w:rPr>
        <w:t>rememberMe()</w:t>
      </w:r>
      <w:r w:rsidRPr="00FD622D">
        <w:rPr>
          <w:lang w:eastAsia="en-US"/>
        </w:rPr>
        <w:t xml:space="preserve"> method in the </w:t>
      </w:r>
      <w:r w:rsidRPr="0056296F">
        <w:rPr>
          <w:rStyle w:val="SyntaxChar0"/>
        </w:rPr>
        <w:t>configure()</w:t>
      </w:r>
      <w:r w:rsidRPr="00FD622D">
        <w:rPr>
          <w:lang w:eastAsia="en-US"/>
        </w:rPr>
        <w:t xml:space="preserve"> method of SecurityConfig class. </w:t>
      </w:r>
    </w:p>
    <w:p w14:paraId="2A3D05CC" w14:textId="77777777" w:rsidR="00034554" w:rsidRDefault="00034554" w:rsidP="004438D9">
      <w:pPr>
        <w:pStyle w:val="syntax"/>
        <w:ind w:left="0"/>
        <w:rPr>
          <w:color w:val="4C483D" w:themeColor="text2"/>
        </w:rPr>
      </w:pPr>
      <w:r>
        <w:rPr>
          <w:b/>
          <w:bCs/>
          <w:color w:val="7F0055"/>
        </w:rPr>
        <w:t>public</w:t>
      </w:r>
      <w:r>
        <w:rPr>
          <w:color w:val="000000"/>
        </w:rPr>
        <w:t xml:space="preserve"> </w:t>
      </w:r>
      <w:r>
        <w:rPr>
          <w:b/>
          <w:bCs/>
          <w:color w:val="7F0055"/>
        </w:rPr>
        <w:t>void</w:t>
      </w:r>
      <w:r>
        <w:rPr>
          <w:color w:val="000000"/>
        </w:rPr>
        <w:t xml:space="preserve"> configure(HttpSecurity </w:t>
      </w:r>
      <w:r>
        <w:rPr>
          <w:color w:val="6A3E3E"/>
          <w:shd w:val="clear" w:color="auto" w:fill="F0D8A8"/>
        </w:rPr>
        <w:t>http</w:t>
      </w:r>
      <w:r>
        <w:rPr>
          <w:color w:val="000000"/>
        </w:rPr>
        <w:t xml:space="preserve">) </w:t>
      </w:r>
      <w:r>
        <w:rPr>
          <w:b/>
          <w:bCs/>
          <w:color w:val="7F0055"/>
        </w:rPr>
        <w:t>throws</w:t>
      </w:r>
      <w:r>
        <w:rPr>
          <w:color w:val="000000"/>
        </w:rPr>
        <w:t xml:space="preserve"> Exception {</w:t>
      </w:r>
    </w:p>
    <w:p w14:paraId="02141DC8" w14:textId="77777777" w:rsidR="00034554" w:rsidRDefault="00034554" w:rsidP="004438D9">
      <w:pPr>
        <w:pStyle w:val="syntax"/>
        <w:ind w:left="0"/>
        <w:rPr>
          <w:color w:val="4C483D" w:themeColor="text2"/>
        </w:rPr>
      </w:pPr>
      <w:r>
        <w:rPr>
          <w:color w:val="000000"/>
        </w:rPr>
        <w:tab/>
      </w:r>
      <w:r>
        <w:rPr>
          <w:color w:val="3F7F5F"/>
        </w:rPr>
        <w:t>// 2.Custom Login Form</w:t>
      </w:r>
    </w:p>
    <w:p w14:paraId="58C73DBF" w14:textId="77777777" w:rsidR="00034554" w:rsidRDefault="00034554" w:rsidP="004438D9">
      <w:pPr>
        <w:pStyle w:val="syntax"/>
        <w:ind w:left="0"/>
        <w:rPr>
          <w:color w:val="4C483D" w:themeColor="text2"/>
        </w:rPr>
      </w:pPr>
      <w:r>
        <w:rPr>
          <w:color w:val="000000"/>
        </w:rPr>
        <w:tab/>
      </w:r>
      <w:r>
        <w:rPr>
          <w:color w:val="6A3E3E"/>
          <w:shd w:val="clear" w:color="auto" w:fill="D4D4D4"/>
        </w:rPr>
        <w:t>http</w:t>
      </w:r>
      <w:r>
        <w:rPr>
          <w:color w:val="000000"/>
        </w:rPr>
        <w:t>.authorizeRequests().anyRequest()</w:t>
      </w:r>
    </w:p>
    <w:p w14:paraId="6E98BC27" w14:textId="77777777" w:rsidR="00034554" w:rsidRDefault="00034554" w:rsidP="004438D9">
      <w:pPr>
        <w:pStyle w:val="syntax"/>
        <w:ind w:left="0"/>
        <w:rPr>
          <w:color w:val="4C483D" w:themeColor="text2"/>
        </w:rPr>
      </w:pPr>
      <w:r>
        <w:rPr>
          <w:color w:val="000000"/>
        </w:rPr>
        <w:tab/>
        <w:t>.authenticated()</w:t>
      </w:r>
    </w:p>
    <w:p w14:paraId="747706FF" w14:textId="77777777" w:rsidR="00034554" w:rsidRDefault="00034554" w:rsidP="004438D9">
      <w:pPr>
        <w:pStyle w:val="syntax"/>
        <w:ind w:left="0"/>
        <w:rPr>
          <w:color w:val="4C483D" w:themeColor="text2"/>
        </w:rPr>
      </w:pPr>
      <w:r>
        <w:rPr>
          <w:color w:val="000000"/>
        </w:rPr>
        <w:tab/>
        <w:t>.and()</w:t>
      </w:r>
    </w:p>
    <w:p w14:paraId="00A6A3BD" w14:textId="144F9725" w:rsidR="00034554" w:rsidRDefault="00034554" w:rsidP="004438D9">
      <w:pPr>
        <w:pStyle w:val="syntax"/>
        <w:ind w:left="0"/>
        <w:rPr>
          <w:color w:val="4C483D" w:themeColor="text2"/>
        </w:rPr>
      </w:pPr>
      <w:r>
        <w:rPr>
          <w:color w:val="000000"/>
        </w:rPr>
        <w:tab/>
        <w:t>.formLogin().loginPage(</w:t>
      </w:r>
      <w:r>
        <w:rPr>
          <w:color w:val="2A00FF"/>
        </w:rPr>
        <w:t>"/login"</w:t>
      </w:r>
      <w:r>
        <w:rPr>
          <w:color w:val="000000"/>
        </w:rPr>
        <w:t>).loginProcessingUrl(</w:t>
      </w:r>
      <w:r>
        <w:rPr>
          <w:color w:val="2A00FF"/>
        </w:rPr>
        <w:t>"/authenticateTheUser"</w:t>
      </w:r>
      <w:r>
        <w:rPr>
          <w:color w:val="000000"/>
        </w:rPr>
        <w:t>)</w:t>
      </w:r>
    </w:p>
    <w:p w14:paraId="13E42AB5" w14:textId="77777777" w:rsidR="00034554" w:rsidRDefault="00034554" w:rsidP="004438D9">
      <w:pPr>
        <w:pStyle w:val="syntax"/>
        <w:ind w:left="0"/>
        <w:rPr>
          <w:color w:val="4C483D" w:themeColor="text2"/>
        </w:rPr>
      </w:pPr>
      <w:r>
        <w:rPr>
          <w:color w:val="000000"/>
        </w:rPr>
        <w:tab/>
        <w:t>.permitAll()</w:t>
      </w:r>
    </w:p>
    <w:p w14:paraId="33471934" w14:textId="77777777" w:rsidR="00034554" w:rsidRDefault="00034554" w:rsidP="004438D9">
      <w:pPr>
        <w:pStyle w:val="syntax"/>
        <w:ind w:left="0"/>
        <w:rPr>
          <w:color w:val="4C483D" w:themeColor="text2"/>
        </w:rPr>
      </w:pPr>
      <w:r>
        <w:rPr>
          <w:color w:val="000000"/>
        </w:rPr>
        <w:tab/>
        <w:t>.and()</w:t>
      </w:r>
    </w:p>
    <w:p w14:paraId="67A2EF8D" w14:textId="0A3A1E1E" w:rsidR="00034554" w:rsidRDefault="00034554" w:rsidP="004438D9">
      <w:pPr>
        <w:pStyle w:val="syntax"/>
        <w:ind w:left="0"/>
        <w:rPr>
          <w:color w:val="000000"/>
        </w:rPr>
      </w:pPr>
      <w:r>
        <w:rPr>
          <w:color w:val="000000"/>
        </w:rPr>
        <w:tab/>
        <w:t>.logout()</w:t>
      </w:r>
      <w:r w:rsidR="00336168">
        <w:rPr>
          <w:color w:val="000000"/>
        </w:rPr>
        <w:t>.</w:t>
      </w:r>
      <w:r>
        <w:rPr>
          <w:color w:val="000000"/>
        </w:rPr>
        <w:t>permitAll()</w:t>
      </w:r>
    </w:p>
    <w:p w14:paraId="72773917" w14:textId="77777777" w:rsidR="00034554" w:rsidRDefault="00034554" w:rsidP="004438D9">
      <w:pPr>
        <w:pStyle w:val="syntax"/>
        <w:ind w:left="0"/>
        <w:rPr>
          <w:color w:val="000000"/>
        </w:rPr>
      </w:pPr>
      <w:r>
        <w:rPr>
          <w:color w:val="000000"/>
        </w:rPr>
        <w:tab/>
        <w:t>.and()</w:t>
      </w:r>
    </w:p>
    <w:p w14:paraId="2983BB28" w14:textId="6F3B72AB" w:rsidR="00034554" w:rsidRPr="008634D3" w:rsidRDefault="00034554" w:rsidP="001D1EFA">
      <w:pPr>
        <w:pStyle w:val="syntax"/>
        <w:ind w:left="0" w:firstLine="720"/>
        <w:rPr>
          <w:color w:val="4C483D" w:themeColor="text2"/>
          <w:highlight w:val="yellow"/>
        </w:rPr>
      </w:pPr>
      <w:r w:rsidRPr="008634D3">
        <w:rPr>
          <w:color w:val="000000"/>
          <w:highlight w:val="yellow"/>
        </w:rPr>
        <w:t>.rememberMe().key(</w:t>
      </w:r>
      <w:r w:rsidRPr="008634D3">
        <w:rPr>
          <w:color w:val="2A00FF"/>
          <w:highlight w:val="yellow"/>
        </w:rPr>
        <w:t>"rem-me-key"</w:t>
      </w:r>
      <w:r w:rsidRPr="008634D3">
        <w:rPr>
          <w:color w:val="000000"/>
          <w:highlight w:val="yellow"/>
        </w:rPr>
        <w:t xml:space="preserve">)  </w:t>
      </w:r>
    </w:p>
    <w:p w14:paraId="3DAFA38E" w14:textId="77777777" w:rsidR="00034554" w:rsidRPr="008634D3" w:rsidRDefault="00034554" w:rsidP="004438D9">
      <w:pPr>
        <w:pStyle w:val="syntax"/>
        <w:ind w:left="0"/>
        <w:rPr>
          <w:color w:val="4C483D" w:themeColor="text2"/>
          <w:highlight w:val="yellow"/>
        </w:rPr>
      </w:pPr>
      <w:r w:rsidRPr="008634D3">
        <w:rPr>
          <w:color w:val="000000"/>
          <w:highlight w:val="yellow"/>
        </w:rPr>
        <w:tab/>
      </w:r>
      <w:r w:rsidRPr="008634D3">
        <w:rPr>
          <w:color w:val="000000"/>
          <w:highlight w:val="yellow"/>
        </w:rPr>
        <w:tab/>
        <w:t xml:space="preserve">   .rememberMeParameter(</w:t>
      </w:r>
      <w:r w:rsidRPr="008634D3">
        <w:rPr>
          <w:color w:val="2A00FF"/>
          <w:highlight w:val="yellow"/>
        </w:rPr>
        <w:t>"remember"</w:t>
      </w:r>
      <w:r w:rsidRPr="008634D3">
        <w:rPr>
          <w:color w:val="000000"/>
          <w:highlight w:val="yellow"/>
        </w:rPr>
        <w:t xml:space="preserve">)  </w:t>
      </w:r>
    </w:p>
    <w:p w14:paraId="16225701" w14:textId="77777777" w:rsidR="00034554" w:rsidRPr="008634D3" w:rsidRDefault="00034554" w:rsidP="004438D9">
      <w:pPr>
        <w:pStyle w:val="syntax"/>
        <w:ind w:left="0"/>
        <w:rPr>
          <w:color w:val="4C483D" w:themeColor="text2"/>
          <w:highlight w:val="yellow"/>
        </w:rPr>
      </w:pPr>
      <w:r w:rsidRPr="008634D3">
        <w:rPr>
          <w:color w:val="000000"/>
          <w:highlight w:val="yellow"/>
        </w:rPr>
        <w:tab/>
      </w:r>
      <w:r w:rsidRPr="008634D3">
        <w:rPr>
          <w:color w:val="000000"/>
          <w:highlight w:val="yellow"/>
        </w:rPr>
        <w:tab/>
        <w:t xml:space="preserve">   .rememberMeCookieName(</w:t>
      </w:r>
      <w:r w:rsidRPr="008634D3">
        <w:rPr>
          <w:color w:val="2A00FF"/>
          <w:highlight w:val="yellow"/>
        </w:rPr>
        <w:t>"rememberlogin"</w:t>
      </w:r>
      <w:r w:rsidRPr="008634D3">
        <w:rPr>
          <w:color w:val="000000"/>
          <w:highlight w:val="yellow"/>
        </w:rPr>
        <w:t xml:space="preserve">)  </w:t>
      </w:r>
    </w:p>
    <w:p w14:paraId="40EF5C0D" w14:textId="77777777" w:rsidR="00336168" w:rsidRDefault="00034554" w:rsidP="004438D9">
      <w:pPr>
        <w:pStyle w:val="syntax"/>
        <w:ind w:left="0"/>
        <w:rPr>
          <w:color w:val="000000"/>
        </w:rPr>
      </w:pPr>
      <w:r w:rsidRPr="008634D3">
        <w:rPr>
          <w:color w:val="000000"/>
          <w:highlight w:val="yellow"/>
        </w:rPr>
        <w:tab/>
      </w:r>
      <w:r w:rsidRPr="008634D3">
        <w:rPr>
          <w:color w:val="000000"/>
          <w:highlight w:val="yellow"/>
        </w:rPr>
        <w:tab/>
        <w:t xml:space="preserve">   .tokenValiditySeconds(200);</w:t>
      </w:r>
    </w:p>
    <w:p w14:paraId="70CCD6AD" w14:textId="62DC2F07" w:rsidR="00034554" w:rsidRDefault="00034554" w:rsidP="004438D9">
      <w:pPr>
        <w:pStyle w:val="syntax"/>
        <w:ind w:left="0"/>
        <w:rPr>
          <w:color w:val="000000"/>
        </w:rPr>
      </w:pPr>
      <w:r>
        <w:rPr>
          <w:color w:val="000000"/>
        </w:rPr>
        <w:t>}</w:t>
      </w:r>
    </w:p>
    <w:p w14:paraId="340515A2" w14:textId="7E089169" w:rsidR="00EF66C5" w:rsidRDefault="00EF66C5" w:rsidP="00EF66C5">
      <w:r>
        <w:rPr>
          <w:noProof/>
        </w:rPr>
        <w:drawing>
          <wp:inline distT="0" distB="0" distL="0" distR="0" wp14:anchorId="75778D3A" wp14:editId="3779567A">
            <wp:extent cx="3134331" cy="1613712"/>
            <wp:effectExtent l="0" t="0" r="9525" b="571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81010" cy="1637745"/>
                    </a:xfrm>
                    <a:prstGeom prst="rect">
                      <a:avLst/>
                    </a:prstGeom>
                    <a:noFill/>
                    <a:ln>
                      <a:noFill/>
                    </a:ln>
                  </pic:spPr>
                </pic:pic>
              </a:graphicData>
            </a:graphic>
          </wp:inline>
        </w:drawing>
      </w:r>
    </w:p>
    <w:p w14:paraId="59B6E741" w14:textId="77777777" w:rsidR="003A1D48" w:rsidRPr="003A1D48" w:rsidRDefault="003A1D48" w:rsidP="004438D9">
      <w:pPr>
        <w:spacing w:after="0" w:line="240" w:lineRule="auto"/>
        <w:rPr>
          <w:b/>
          <w:bCs/>
        </w:rPr>
      </w:pPr>
      <w:r w:rsidRPr="003A1D48">
        <w:rPr>
          <w:b/>
          <w:bCs/>
        </w:rPr>
        <w:t>Verify the Cookies</w:t>
      </w:r>
    </w:p>
    <w:p w14:paraId="2089FACE" w14:textId="489D9701" w:rsidR="003A1D48" w:rsidRPr="003A1D48" w:rsidRDefault="003A1D48" w:rsidP="003A1D48">
      <w:r w:rsidRPr="003A1D48">
        <w:lastRenderedPageBreak/>
        <w:t xml:space="preserve">See it stores the cookie that we set in the </w:t>
      </w:r>
      <w:r w:rsidRPr="004438D9">
        <w:rPr>
          <w:rStyle w:val="0SyntaxPinkChar"/>
        </w:rPr>
        <w:t>SecurityConfig</w:t>
      </w:r>
      <w:r w:rsidRPr="003A1D48">
        <w:t xml:space="preserve"> file. It has the same name that we set and a token in encrypted form and expiring life of the cookie.</w:t>
      </w:r>
      <w:r w:rsidRPr="003A1D48">
        <w:rPr>
          <w:noProof/>
        </w:rPr>
        <w:drawing>
          <wp:inline distT="0" distB="0" distL="0" distR="0" wp14:anchorId="186E476D" wp14:editId="3411F4F4">
            <wp:extent cx="4695533" cy="2780198"/>
            <wp:effectExtent l="0" t="0" r="0" b="127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22511" cy="2796172"/>
                    </a:xfrm>
                    <a:prstGeom prst="rect">
                      <a:avLst/>
                    </a:prstGeom>
                    <a:noFill/>
                    <a:ln>
                      <a:noFill/>
                    </a:ln>
                  </pic:spPr>
                </pic:pic>
              </a:graphicData>
            </a:graphic>
          </wp:inline>
        </w:drawing>
      </w:r>
    </w:p>
    <w:p w14:paraId="00E85ABE" w14:textId="39CC73E2" w:rsidR="00B01AAA" w:rsidRDefault="009545AB" w:rsidP="00B01AAA">
      <w:pPr>
        <w:pStyle w:val="Heading2"/>
      </w:pPr>
      <w:bookmarkStart w:id="133" w:name="_Toc98762658"/>
      <w:bookmarkStart w:id="134" w:name="_Toc98778506"/>
      <w:r>
        <w:t>4</w:t>
      </w:r>
      <w:r w:rsidR="00B01AAA">
        <w:t>.Spring Security – JDBC Authentication</w:t>
      </w:r>
      <w:bookmarkEnd w:id="133"/>
      <w:bookmarkEnd w:id="134"/>
    </w:p>
    <w:p w14:paraId="21407705" w14:textId="6A8AC2ED" w:rsidR="00F47756" w:rsidRDefault="00F47756" w:rsidP="00F47756">
      <w:pPr>
        <w:spacing w:after="0"/>
      </w:pPr>
      <w:r w:rsidRPr="00F47756">
        <w:t xml:space="preserve">By default, spring security expects tables named </w:t>
      </w:r>
      <w:r w:rsidRPr="00F47756">
        <w:rPr>
          <w:rStyle w:val="BlueSyntaxChar"/>
        </w:rPr>
        <w:t>users</w:t>
      </w:r>
      <w:r w:rsidRPr="00F47756">
        <w:t xml:space="preserve"> table for storing username, passwords and </w:t>
      </w:r>
      <w:r w:rsidRPr="00F47756">
        <w:rPr>
          <w:rStyle w:val="BlueSyntaxChar"/>
        </w:rPr>
        <w:t>authorities</w:t>
      </w:r>
      <w:r w:rsidRPr="00F47756">
        <w:t xml:space="preserve"> table for storing the associated roles. </w:t>
      </w:r>
    </w:p>
    <w:p w14:paraId="4FAF779A" w14:textId="1D27F721" w:rsidR="00B01AAA" w:rsidRPr="00886012" w:rsidRDefault="00B01AAA" w:rsidP="00B01AAA">
      <w:pPr>
        <w:pStyle w:val="syntax"/>
        <w:rPr>
          <w:sz w:val="16"/>
          <w:szCs w:val="18"/>
        </w:rPr>
      </w:pPr>
      <w:r w:rsidRPr="00886012">
        <w:rPr>
          <w:sz w:val="16"/>
          <w:szCs w:val="18"/>
        </w:rPr>
        <w:t>CREATE TABLE `</w:t>
      </w:r>
      <w:r w:rsidRPr="00886012">
        <w:rPr>
          <w:rStyle w:val="BlueSyntaxChar"/>
          <w:sz w:val="16"/>
          <w:szCs w:val="18"/>
        </w:rPr>
        <w:t>users</w:t>
      </w:r>
      <w:r w:rsidRPr="00886012">
        <w:rPr>
          <w:sz w:val="16"/>
          <w:szCs w:val="18"/>
        </w:rPr>
        <w:t>` (</w:t>
      </w:r>
    </w:p>
    <w:p w14:paraId="198C35F9" w14:textId="77777777" w:rsidR="00B01AAA" w:rsidRPr="00886012" w:rsidRDefault="00B01AAA" w:rsidP="00B01AAA">
      <w:pPr>
        <w:pStyle w:val="syntax"/>
        <w:rPr>
          <w:sz w:val="16"/>
          <w:szCs w:val="18"/>
        </w:rPr>
      </w:pPr>
      <w:r w:rsidRPr="00886012">
        <w:rPr>
          <w:sz w:val="16"/>
          <w:szCs w:val="18"/>
        </w:rPr>
        <w:t xml:space="preserve">  `</w:t>
      </w:r>
      <w:r w:rsidRPr="00886012">
        <w:rPr>
          <w:rStyle w:val="0SyntaxPinkChar"/>
          <w:sz w:val="16"/>
          <w:szCs w:val="18"/>
        </w:rPr>
        <w:t>username</w:t>
      </w:r>
      <w:r w:rsidRPr="00886012">
        <w:rPr>
          <w:sz w:val="16"/>
          <w:szCs w:val="18"/>
        </w:rPr>
        <w:t>` varchar(50) NOT NULL,</w:t>
      </w:r>
    </w:p>
    <w:p w14:paraId="32FF61EE" w14:textId="77777777" w:rsidR="00B01AAA" w:rsidRPr="00886012" w:rsidRDefault="00B01AAA" w:rsidP="00B01AAA">
      <w:pPr>
        <w:pStyle w:val="syntax"/>
        <w:rPr>
          <w:sz w:val="16"/>
          <w:szCs w:val="18"/>
        </w:rPr>
      </w:pPr>
      <w:r w:rsidRPr="00886012">
        <w:rPr>
          <w:sz w:val="16"/>
          <w:szCs w:val="18"/>
        </w:rPr>
        <w:t xml:space="preserve">  `</w:t>
      </w:r>
      <w:r w:rsidRPr="00886012">
        <w:rPr>
          <w:rStyle w:val="0SyntaxPinkChar"/>
          <w:sz w:val="16"/>
          <w:szCs w:val="18"/>
        </w:rPr>
        <w:t>password</w:t>
      </w:r>
      <w:r w:rsidRPr="00886012">
        <w:rPr>
          <w:sz w:val="16"/>
          <w:szCs w:val="18"/>
        </w:rPr>
        <w:t>` varchar(50) NOT NULL,</w:t>
      </w:r>
    </w:p>
    <w:p w14:paraId="0A5CC473" w14:textId="77777777" w:rsidR="00B01AAA" w:rsidRPr="00886012" w:rsidRDefault="00B01AAA" w:rsidP="00B01AAA">
      <w:pPr>
        <w:pStyle w:val="syntax"/>
        <w:rPr>
          <w:sz w:val="16"/>
          <w:szCs w:val="18"/>
        </w:rPr>
      </w:pPr>
      <w:r w:rsidRPr="00886012">
        <w:rPr>
          <w:sz w:val="16"/>
          <w:szCs w:val="18"/>
        </w:rPr>
        <w:t xml:space="preserve">  `</w:t>
      </w:r>
      <w:r w:rsidRPr="00886012">
        <w:rPr>
          <w:rStyle w:val="0SyntaxPinkChar"/>
          <w:sz w:val="16"/>
          <w:szCs w:val="18"/>
        </w:rPr>
        <w:t>enabled</w:t>
      </w:r>
      <w:r w:rsidRPr="00886012">
        <w:rPr>
          <w:sz w:val="16"/>
          <w:szCs w:val="18"/>
        </w:rPr>
        <w:t>` tinyint(1) NOT NULL,</w:t>
      </w:r>
    </w:p>
    <w:p w14:paraId="23E93337" w14:textId="77777777" w:rsidR="00B01AAA" w:rsidRPr="00886012" w:rsidRDefault="00B01AAA" w:rsidP="00B01AAA">
      <w:pPr>
        <w:pStyle w:val="syntax"/>
        <w:rPr>
          <w:sz w:val="16"/>
          <w:szCs w:val="18"/>
        </w:rPr>
      </w:pPr>
      <w:r w:rsidRPr="00886012">
        <w:rPr>
          <w:sz w:val="16"/>
          <w:szCs w:val="18"/>
        </w:rPr>
        <w:t xml:space="preserve">  PRIMARY KEY (`username`)</w:t>
      </w:r>
    </w:p>
    <w:p w14:paraId="2C6E9D88" w14:textId="445E8ABD" w:rsidR="00B01AAA" w:rsidRPr="00886012" w:rsidRDefault="00B01AAA" w:rsidP="00B01AAA">
      <w:pPr>
        <w:pStyle w:val="syntax"/>
        <w:rPr>
          <w:sz w:val="16"/>
          <w:szCs w:val="18"/>
        </w:rPr>
      </w:pPr>
      <w:r w:rsidRPr="00886012">
        <w:rPr>
          <w:sz w:val="16"/>
          <w:szCs w:val="18"/>
        </w:rPr>
        <w:t>) ENGINE=InnoDB DEFAULT CHARSET=latin1;</w:t>
      </w:r>
    </w:p>
    <w:p w14:paraId="12FDC9F6" w14:textId="77777777" w:rsidR="00B01AAA" w:rsidRPr="00886012" w:rsidRDefault="00B01AAA" w:rsidP="00B01AAA">
      <w:pPr>
        <w:pStyle w:val="syntax"/>
        <w:rPr>
          <w:sz w:val="16"/>
          <w:szCs w:val="18"/>
        </w:rPr>
      </w:pPr>
    </w:p>
    <w:p w14:paraId="69BD5F79" w14:textId="2A9E3902" w:rsidR="00B01AAA" w:rsidRPr="00886012" w:rsidRDefault="00B01AAA" w:rsidP="00B01AAA">
      <w:pPr>
        <w:pStyle w:val="syntax"/>
        <w:rPr>
          <w:sz w:val="16"/>
          <w:szCs w:val="18"/>
        </w:rPr>
      </w:pPr>
      <w:r w:rsidRPr="00886012">
        <w:rPr>
          <w:sz w:val="16"/>
          <w:szCs w:val="18"/>
        </w:rPr>
        <w:t xml:space="preserve">INSERT INTO `users` </w:t>
      </w:r>
    </w:p>
    <w:p w14:paraId="21048744" w14:textId="77777777" w:rsidR="00B01AAA" w:rsidRPr="00886012" w:rsidRDefault="00B01AAA" w:rsidP="00B01AAA">
      <w:pPr>
        <w:pStyle w:val="syntax"/>
        <w:rPr>
          <w:sz w:val="16"/>
          <w:szCs w:val="18"/>
        </w:rPr>
      </w:pPr>
      <w:r w:rsidRPr="00886012">
        <w:rPr>
          <w:sz w:val="16"/>
          <w:szCs w:val="18"/>
        </w:rPr>
        <w:t xml:space="preserve">VALUES </w:t>
      </w:r>
    </w:p>
    <w:p w14:paraId="45C5FB2B" w14:textId="77777777" w:rsidR="00B01AAA" w:rsidRPr="00886012" w:rsidRDefault="00B01AAA" w:rsidP="00B01AAA">
      <w:pPr>
        <w:pStyle w:val="syntax"/>
        <w:rPr>
          <w:sz w:val="16"/>
          <w:szCs w:val="18"/>
        </w:rPr>
      </w:pPr>
      <w:r w:rsidRPr="00886012">
        <w:rPr>
          <w:sz w:val="16"/>
          <w:szCs w:val="18"/>
        </w:rPr>
        <w:t>('satya','{noop}satya',1),</w:t>
      </w:r>
    </w:p>
    <w:p w14:paraId="654FC43C" w14:textId="00E17616" w:rsidR="00B01AAA" w:rsidRPr="00886012" w:rsidRDefault="00B01AAA" w:rsidP="00B01AAA">
      <w:pPr>
        <w:pStyle w:val="syntax"/>
        <w:rPr>
          <w:sz w:val="16"/>
          <w:szCs w:val="18"/>
        </w:rPr>
      </w:pPr>
      <w:r w:rsidRPr="00886012">
        <w:rPr>
          <w:sz w:val="16"/>
          <w:szCs w:val="18"/>
        </w:rPr>
        <w:t>('a','{noop}a',1);</w:t>
      </w:r>
    </w:p>
    <w:p w14:paraId="5D390807" w14:textId="6FF5EE60" w:rsidR="00B01AAA" w:rsidRPr="00886012" w:rsidRDefault="00B01AAA" w:rsidP="00B01AAA">
      <w:pPr>
        <w:pStyle w:val="syntax"/>
        <w:rPr>
          <w:sz w:val="16"/>
          <w:szCs w:val="18"/>
        </w:rPr>
      </w:pPr>
    </w:p>
    <w:p w14:paraId="7980D0E3" w14:textId="77777777" w:rsidR="00B01AAA" w:rsidRPr="00886012" w:rsidRDefault="00B01AAA" w:rsidP="00B01AAA">
      <w:pPr>
        <w:pStyle w:val="syntax"/>
        <w:rPr>
          <w:sz w:val="16"/>
          <w:szCs w:val="18"/>
        </w:rPr>
      </w:pPr>
      <w:r w:rsidRPr="00886012">
        <w:rPr>
          <w:sz w:val="16"/>
          <w:szCs w:val="18"/>
        </w:rPr>
        <w:t>CREATE TABLE `</w:t>
      </w:r>
      <w:r w:rsidRPr="00886012">
        <w:rPr>
          <w:rStyle w:val="BlueSyntaxChar"/>
          <w:sz w:val="16"/>
          <w:szCs w:val="18"/>
        </w:rPr>
        <w:t>authorities</w:t>
      </w:r>
      <w:r w:rsidRPr="00886012">
        <w:rPr>
          <w:sz w:val="16"/>
          <w:szCs w:val="18"/>
        </w:rPr>
        <w:t>` (</w:t>
      </w:r>
    </w:p>
    <w:p w14:paraId="5DDA91DB" w14:textId="77777777" w:rsidR="00B01AAA" w:rsidRPr="00886012" w:rsidRDefault="00B01AAA" w:rsidP="00B01AAA">
      <w:pPr>
        <w:pStyle w:val="syntax"/>
        <w:rPr>
          <w:sz w:val="16"/>
          <w:szCs w:val="18"/>
        </w:rPr>
      </w:pPr>
      <w:r w:rsidRPr="00886012">
        <w:rPr>
          <w:sz w:val="16"/>
          <w:szCs w:val="18"/>
        </w:rPr>
        <w:t xml:space="preserve">  `</w:t>
      </w:r>
      <w:r w:rsidRPr="00886012">
        <w:rPr>
          <w:rStyle w:val="0SyntaxPinkChar"/>
          <w:sz w:val="16"/>
          <w:szCs w:val="18"/>
        </w:rPr>
        <w:t>username</w:t>
      </w:r>
      <w:r w:rsidRPr="00886012">
        <w:rPr>
          <w:sz w:val="16"/>
          <w:szCs w:val="18"/>
        </w:rPr>
        <w:t>` varchar(50) NOT NULL,</w:t>
      </w:r>
    </w:p>
    <w:p w14:paraId="251A6AAF" w14:textId="77777777" w:rsidR="00B01AAA" w:rsidRPr="00886012" w:rsidRDefault="00B01AAA" w:rsidP="00B01AAA">
      <w:pPr>
        <w:pStyle w:val="syntax"/>
        <w:rPr>
          <w:sz w:val="16"/>
          <w:szCs w:val="18"/>
        </w:rPr>
      </w:pPr>
      <w:r w:rsidRPr="00886012">
        <w:rPr>
          <w:sz w:val="16"/>
          <w:szCs w:val="18"/>
        </w:rPr>
        <w:t xml:space="preserve">  `</w:t>
      </w:r>
      <w:r w:rsidRPr="00886012">
        <w:rPr>
          <w:rStyle w:val="0SyntaxPinkChar"/>
          <w:sz w:val="16"/>
          <w:szCs w:val="18"/>
        </w:rPr>
        <w:t>authority</w:t>
      </w:r>
      <w:r w:rsidRPr="00886012">
        <w:rPr>
          <w:sz w:val="16"/>
          <w:szCs w:val="18"/>
        </w:rPr>
        <w:t>` varchar(50) NOT NULL,</w:t>
      </w:r>
    </w:p>
    <w:p w14:paraId="017B732D" w14:textId="77777777" w:rsidR="00B01AAA" w:rsidRPr="00886012" w:rsidRDefault="00B01AAA" w:rsidP="00B01AAA">
      <w:pPr>
        <w:pStyle w:val="syntax"/>
        <w:rPr>
          <w:sz w:val="16"/>
          <w:szCs w:val="18"/>
        </w:rPr>
      </w:pPr>
      <w:r w:rsidRPr="00886012">
        <w:rPr>
          <w:sz w:val="16"/>
          <w:szCs w:val="18"/>
        </w:rPr>
        <w:t xml:space="preserve">  UNIQUE KEY `authorities_idx_1` (`username`,`authority`),</w:t>
      </w:r>
    </w:p>
    <w:p w14:paraId="77FE3047" w14:textId="77777777" w:rsidR="00B01AAA" w:rsidRPr="00886012" w:rsidRDefault="00B01AAA" w:rsidP="00B01AAA">
      <w:pPr>
        <w:pStyle w:val="syntax"/>
        <w:rPr>
          <w:sz w:val="16"/>
          <w:szCs w:val="18"/>
        </w:rPr>
      </w:pPr>
      <w:r w:rsidRPr="00886012">
        <w:rPr>
          <w:sz w:val="16"/>
          <w:szCs w:val="18"/>
        </w:rPr>
        <w:t xml:space="preserve">  CONSTRAINT `authorities_ibfk_1` </w:t>
      </w:r>
      <w:r w:rsidRPr="00886012">
        <w:rPr>
          <w:color w:val="FF0000"/>
          <w:sz w:val="16"/>
          <w:szCs w:val="18"/>
        </w:rPr>
        <w:t>FOREIGN KEY (`username`) REFERENCES `users` (`username`)</w:t>
      </w:r>
    </w:p>
    <w:p w14:paraId="48C6C00D" w14:textId="2EB63BC4" w:rsidR="00B01AAA" w:rsidRPr="00886012" w:rsidRDefault="00B01AAA" w:rsidP="00B01AAA">
      <w:pPr>
        <w:pStyle w:val="syntax"/>
        <w:rPr>
          <w:sz w:val="16"/>
          <w:szCs w:val="18"/>
        </w:rPr>
      </w:pPr>
      <w:r w:rsidRPr="00886012">
        <w:rPr>
          <w:sz w:val="16"/>
          <w:szCs w:val="18"/>
        </w:rPr>
        <w:t>) ENGINE=InnoDB DEFAULT CHARSET=latin1;</w:t>
      </w:r>
    </w:p>
    <w:p w14:paraId="201F9BAE" w14:textId="77A43501" w:rsidR="00B01AAA" w:rsidRPr="00886012" w:rsidRDefault="00B01AAA" w:rsidP="00B01AAA">
      <w:pPr>
        <w:pStyle w:val="syntax"/>
        <w:rPr>
          <w:sz w:val="16"/>
          <w:szCs w:val="18"/>
        </w:rPr>
      </w:pPr>
    </w:p>
    <w:p w14:paraId="743E68AF" w14:textId="77777777" w:rsidR="00B01AAA" w:rsidRPr="00886012" w:rsidRDefault="00B01AAA" w:rsidP="00B01AAA">
      <w:pPr>
        <w:pStyle w:val="syntax"/>
        <w:rPr>
          <w:sz w:val="16"/>
          <w:szCs w:val="18"/>
        </w:rPr>
      </w:pPr>
      <w:r w:rsidRPr="00886012">
        <w:rPr>
          <w:sz w:val="16"/>
          <w:szCs w:val="18"/>
        </w:rPr>
        <w:t xml:space="preserve">INSERT INTO `authorities` </w:t>
      </w:r>
    </w:p>
    <w:p w14:paraId="1942FCC2" w14:textId="77777777" w:rsidR="00B01AAA" w:rsidRPr="00886012" w:rsidRDefault="00B01AAA" w:rsidP="00B01AAA">
      <w:pPr>
        <w:pStyle w:val="syntax"/>
        <w:rPr>
          <w:sz w:val="16"/>
          <w:szCs w:val="18"/>
        </w:rPr>
      </w:pPr>
      <w:r w:rsidRPr="00886012">
        <w:rPr>
          <w:sz w:val="16"/>
          <w:szCs w:val="18"/>
        </w:rPr>
        <w:t xml:space="preserve">VALUES </w:t>
      </w:r>
    </w:p>
    <w:p w14:paraId="39E769A1" w14:textId="77777777" w:rsidR="00B01AAA" w:rsidRPr="00886012" w:rsidRDefault="00B01AAA" w:rsidP="00B01AAA">
      <w:pPr>
        <w:pStyle w:val="syntax"/>
        <w:rPr>
          <w:sz w:val="16"/>
          <w:szCs w:val="18"/>
        </w:rPr>
      </w:pPr>
      <w:r w:rsidRPr="00886012">
        <w:rPr>
          <w:sz w:val="16"/>
          <w:szCs w:val="18"/>
        </w:rPr>
        <w:t>('satya','ROLE_ADMIN'),</w:t>
      </w:r>
    </w:p>
    <w:p w14:paraId="1464FC29" w14:textId="7DCC2671" w:rsidR="00B01AAA" w:rsidRPr="00886012" w:rsidRDefault="00B01AAA" w:rsidP="00B01AAA">
      <w:pPr>
        <w:pStyle w:val="syntax"/>
        <w:rPr>
          <w:sz w:val="16"/>
          <w:szCs w:val="18"/>
        </w:rPr>
      </w:pPr>
      <w:r w:rsidRPr="00886012">
        <w:rPr>
          <w:sz w:val="16"/>
          <w:szCs w:val="18"/>
        </w:rPr>
        <w:t>('a', 'ROLE_GUEST')</w:t>
      </w:r>
    </w:p>
    <w:p w14:paraId="3CE75ECF" w14:textId="77777777" w:rsidR="006E59F3" w:rsidRDefault="006E59F3" w:rsidP="00284C02"/>
    <w:p w14:paraId="7505D893" w14:textId="4BC67510" w:rsidR="00284C02" w:rsidRDefault="00284C02" w:rsidP="00284C02">
      <w:r w:rsidRPr="00284C02">
        <w:t xml:space="preserve">Override </w:t>
      </w:r>
      <w:r w:rsidR="006E59F3" w:rsidRPr="006E59F3">
        <w:rPr>
          <w:rStyle w:val="SyntaxChar0"/>
        </w:rPr>
        <w:t>configure(</w:t>
      </w:r>
      <w:r w:rsidRPr="006E59F3">
        <w:rPr>
          <w:rStyle w:val="BlueSyntaxChar"/>
        </w:rPr>
        <w:t>AuthenticationManagerBuilder</w:t>
      </w:r>
      <w:r w:rsidRPr="006E59F3">
        <w:rPr>
          <w:rStyle w:val="SyntaxChar0"/>
        </w:rPr>
        <w:t>)</w:t>
      </w:r>
      <w:r w:rsidRPr="00284C02">
        <w:t xml:space="preserve"> — this method will help us in fetching user data from DB and validate if the credentials provided by the user is valid</w:t>
      </w:r>
    </w:p>
    <w:p w14:paraId="7CECA235" w14:textId="035BD4F8" w:rsidR="00B01AAA" w:rsidRDefault="008777AE" w:rsidP="00BC2D48">
      <w:pPr>
        <w:pStyle w:val="Syntax0"/>
        <w:spacing w:after="0"/>
      </w:pPr>
      <w:r w:rsidRPr="008777AE">
        <w:t>SecurityConfig</w:t>
      </w:r>
      <w:r>
        <w:t>.java</w:t>
      </w:r>
    </w:p>
    <w:p w14:paraId="42228509" w14:textId="77777777"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646464"/>
          <w:sz w:val="18"/>
          <w:szCs w:val="18"/>
        </w:rPr>
        <w:t>@Configuration</w:t>
      </w:r>
    </w:p>
    <w:p w14:paraId="41569199" w14:textId="77777777"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646464"/>
          <w:sz w:val="18"/>
          <w:szCs w:val="18"/>
        </w:rPr>
        <w:t>@EnableWebSecurity</w:t>
      </w:r>
    </w:p>
    <w:p w14:paraId="311C6091" w14:textId="77777777"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b/>
          <w:bCs/>
          <w:color w:val="7F0055"/>
          <w:sz w:val="18"/>
          <w:szCs w:val="18"/>
        </w:rPr>
        <w:t>public</w:t>
      </w:r>
      <w:r w:rsidRPr="00886012">
        <w:rPr>
          <w:rFonts w:ascii="Consolas" w:hAnsi="Consolas" w:cs="Consolas"/>
          <w:color w:val="000000"/>
          <w:sz w:val="18"/>
          <w:szCs w:val="18"/>
        </w:rPr>
        <w:t xml:space="preserve"> </w:t>
      </w:r>
      <w:r w:rsidRPr="00886012">
        <w:rPr>
          <w:rFonts w:ascii="Consolas" w:hAnsi="Consolas" w:cs="Consolas"/>
          <w:b/>
          <w:bCs/>
          <w:color w:val="7F0055"/>
          <w:sz w:val="18"/>
          <w:szCs w:val="18"/>
        </w:rPr>
        <w:t>class</w:t>
      </w:r>
      <w:r w:rsidRPr="00886012">
        <w:rPr>
          <w:rFonts w:ascii="Consolas" w:hAnsi="Consolas" w:cs="Consolas"/>
          <w:color w:val="000000"/>
          <w:sz w:val="18"/>
          <w:szCs w:val="18"/>
        </w:rPr>
        <w:t xml:space="preserve"> </w:t>
      </w:r>
      <w:r w:rsidRPr="00886012">
        <w:rPr>
          <w:rFonts w:ascii="Consolas" w:hAnsi="Consolas" w:cs="Consolas"/>
          <w:color w:val="000000"/>
          <w:sz w:val="18"/>
          <w:szCs w:val="18"/>
          <w:shd w:val="clear" w:color="auto" w:fill="D4D4D4"/>
        </w:rPr>
        <w:t>SecurityConfig</w:t>
      </w:r>
      <w:r w:rsidRPr="00886012">
        <w:rPr>
          <w:rFonts w:ascii="Consolas" w:hAnsi="Consolas" w:cs="Consolas"/>
          <w:color w:val="000000"/>
          <w:sz w:val="18"/>
          <w:szCs w:val="18"/>
        </w:rPr>
        <w:t xml:space="preserve"> </w:t>
      </w:r>
      <w:r w:rsidRPr="00886012">
        <w:rPr>
          <w:rFonts w:ascii="Consolas" w:hAnsi="Consolas" w:cs="Consolas"/>
          <w:b/>
          <w:bCs/>
          <w:color w:val="7F0055"/>
          <w:sz w:val="18"/>
          <w:szCs w:val="18"/>
        </w:rPr>
        <w:t>extends</w:t>
      </w:r>
      <w:r w:rsidRPr="00886012">
        <w:rPr>
          <w:rFonts w:ascii="Consolas" w:hAnsi="Consolas" w:cs="Consolas"/>
          <w:color w:val="000000"/>
          <w:sz w:val="18"/>
          <w:szCs w:val="18"/>
        </w:rPr>
        <w:t xml:space="preserve"> WebSecurityConfigurerAdapter {</w:t>
      </w:r>
    </w:p>
    <w:p w14:paraId="28B1672E" w14:textId="77777777"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p>
    <w:p w14:paraId="38D014A5" w14:textId="72443C7A" w:rsidR="008777AE" w:rsidRPr="00886012" w:rsidRDefault="00451F32"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646464"/>
          <w:sz w:val="18"/>
          <w:szCs w:val="18"/>
        </w:rPr>
        <w:t xml:space="preserve">    </w:t>
      </w:r>
      <w:r w:rsidR="008777AE" w:rsidRPr="00886012">
        <w:rPr>
          <w:rFonts w:ascii="Consolas" w:hAnsi="Consolas" w:cs="Consolas"/>
          <w:color w:val="646464"/>
          <w:sz w:val="18"/>
          <w:szCs w:val="18"/>
        </w:rPr>
        <w:t>@Autowired</w:t>
      </w:r>
    </w:p>
    <w:p w14:paraId="21B4DBFB" w14:textId="77777777"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 xml:space="preserve">    DataSource </w:t>
      </w:r>
      <w:r w:rsidRPr="00886012">
        <w:rPr>
          <w:rFonts w:ascii="Consolas" w:hAnsi="Consolas" w:cs="Consolas"/>
          <w:color w:val="0000C0"/>
          <w:sz w:val="18"/>
          <w:szCs w:val="18"/>
        </w:rPr>
        <w:t>dataSource</w:t>
      </w:r>
      <w:r w:rsidRPr="00886012">
        <w:rPr>
          <w:rFonts w:ascii="Consolas" w:hAnsi="Consolas" w:cs="Consolas"/>
          <w:color w:val="000000"/>
          <w:sz w:val="18"/>
          <w:szCs w:val="18"/>
        </w:rPr>
        <w:t>;</w:t>
      </w:r>
    </w:p>
    <w:p w14:paraId="55BFCAC8" w14:textId="567BABD1"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lastRenderedPageBreak/>
        <w:tab/>
      </w:r>
      <w:r w:rsidRPr="00886012">
        <w:rPr>
          <w:rFonts w:ascii="Consolas" w:hAnsi="Consolas" w:cs="Consolas"/>
          <w:color w:val="000000"/>
          <w:sz w:val="18"/>
          <w:szCs w:val="18"/>
        </w:rPr>
        <w:tab/>
      </w:r>
    </w:p>
    <w:p w14:paraId="39D33DDD" w14:textId="27E1DFAA" w:rsidR="008777AE" w:rsidRPr="00886012" w:rsidRDefault="00281358"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 xml:space="preserve">    </w:t>
      </w:r>
      <w:r w:rsidR="008777AE" w:rsidRPr="00886012">
        <w:rPr>
          <w:rFonts w:ascii="Consolas" w:hAnsi="Consolas" w:cs="Consolas"/>
          <w:color w:val="3F7F5F"/>
          <w:sz w:val="18"/>
          <w:szCs w:val="18"/>
        </w:rPr>
        <w:t xml:space="preserve">//Enable </w:t>
      </w:r>
      <w:r w:rsidR="008777AE" w:rsidRPr="00886012">
        <w:rPr>
          <w:rFonts w:ascii="Consolas" w:hAnsi="Consolas" w:cs="Consolas"/>
          <w:color w:val="3F7F5F"/>
          <w:sz w:val="18"/>
          <w:szCs w:val="18"/>
          <w:u w:val="single"/>
        </w:rPr>
        <w:t>jdbc</w:t>
      </w:r>
      <w:r w:rsidR="008777AE" w:rsidRPr="00886012">
        <w:rPr>
          <w:rFonts w:ascii="Consolas" w:hAnsi="Consolas" w:cs="Consolas"/>
          <w:color w:val="3F7F5F"/>
          <w:sz w:val="18"/>
          <w:szCs w:val="18"/>
        </w:rPr>
        <w:t xml:space="preserve"> authentication</w:t>
      </w:r>
    </w:p>
    <w:p w14:paraId="77F90DA4" w14:textId="77777777"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 xml:space="preserve">    </w:t>
      </w:r>
      <w:r w:rsidRPr="00886012">
        <w:rPr>
          <w:rFonts w:ascii="Consolas" w:hAnsi="Consolas" w:cs="Consolas"/>
          <w:color w:val="646464"/>
          <w:sz w:val="18"/>
          <w:szCs w:val="18"/>
        </w:rPr>
        <w:t>@Autowired</w:t>
      </w:r>
    </w:p>
    <w:p w14:paraId="288D3BEC" w14:textId="3FB3FE68"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 xml:space="preserve">    </w:t>
      </w:r>
      <w:r w:rsidRPr="00886012">
        <w:rPr>
          <w:rFonts w:ascii="Consolas" w:hAnsi="Consolas" w:cs="Consolas"/>
          <w:b/>
          <w:bCs/>
          <w:color w:val="7F0055"/>
          <w:sz w:val="18"/>
          <w:szCs w:val="18"/>
        </w:rPr>
        <w:t>public</w:t>
      </w:r>
      <w:r w:rsidRPr="00886012">
        <w:rPr>
          <w:rFonts w:ascii="Consolas" w:hAnsi="Consolas" w:cs="Consolas"/>
          <w:color w:val="000000"/>
          <w:sz w:val="18"/>
          <w:szCs w:val="18"/>
        </w:rPr>
        <w:t xml:space="preserve"> </w:t>
      </w:r>
      <w:r w:rsidRPr="00886012">
        <w:rPr>
          <w:rFonts w:ascii="Consolas" w:hAnsi="Consolas" w:cs="Consolas"/>
          <w:b/>
          <w:bCs/>
          <w:color w:val="7F0055"/>
          <w:sz w:val="18"/>
          <w:szCs w:val="18"/>
        </w:rPr>
        <w:t>void</w:t>
      </w:r>
      <w:r w:rsidRPr="00886012">
        <w:rPr>
          <w:rFonts w:ascii="Consolas" w:hAnsi="Consolas" w:cs="Consolas"/>
          <w:color w:val="000000"/>
          <w:sz w:val="18"/>
          <w:szCs w:val="18"/>
        </w:rPr>
        <w:t xml:space="preserve"> configAuthentication(AuthenticationManagerBuilder </w:t>
      </w:r>
      <w:r w:rsidRPr="00886012">
        <w:rPr>
          <w:rFonts w:ascii="Consolas" w:hAnsi="Consolas" w:cs="Consolas"/>
          <w:color w:val="6A3E3E"/>
          <w:sz w:val="18"/>
          <w:szCs w:val="18"/>
        </w:rPr>
        <w:t>auth</w:t>
      </w:r>
      <w:r w:rsidRPr="00886012">
        <w:rPr>
          <w:rFonts w:ascii="Consolas" w:hAnsi="Consolas" w:cs="Consolas"/>
          <w:color w:val="000000"/>
          <w:sz w:val="18"/>
          <w:szCs w:val="18"/>
        </w:rPr>
        <w:t>) {</w:t>
      </w:r>
    </w:p>
    <w:p w14:paraId="4D40A393" w14:textId="77777777"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 xml:space="preserve">        </w:t>
      </w:r>
      <w:r w:rsidRPr="00886012">
        <w:rPr>
          <w:rFonts w:ascii="Consolas" w:hAnsi="Consolas" w:cs="Consolas"/>
          <w:color w:val="6A3E3E"/>
          <w:sz w:val="18"/>
          <w:szCs w:val="18"/>
        </w:rPr>
        <w:t>auth</w:t>
      </w:r>
      <w:r w:rsidRPr="00886012">
        <w:rPr>
          <w:rFonts w:ascii="Consolas" w:hAnsi="Consolas" w:cs="Consolas"/>
          <w:color w:val="000000"/>
          <w:sz w:val="18"/>
          <w:szCs w:val="18"/>
        </w:rPr>
        <w:t>.jdbcAuthentication().dataSource(</w:t>
      </w:r>
      <w:r w:rsidRPr="00886012">
        <w:rPr>
          <w:rFonts w:ascii="Consolas" w:hAnsi="Consolas" w:cs="Consolas"/>
          <w:color w:val="0000C0"/>
          <w:sz w:val="18"/>
          <w:szCs w:val="18"/>
        </w:rPr>
        <w:t>dataSource</w:t>
      </w:r>
      <w:r w:rsidRPr="00886012">
        <w:rPr>
          <w:rFonts w:ascii="Consolas" w:hAnsi="Consolas" w:cs="Consolas"/>
          <w:color w:val="000000"/>
          <w:sz w:val="18"/>
          <w:szCs w:val="18"/>
        </w:rPr>
        <w:t>);</w:t>
      </w:r>
    </w:p>
    <w:p w14:paraId="43D02C3F" w14:textId="77777777"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 xml:space="preserve">    }</w:t>
      </w:r>
    </w:p>
    <w:p w14:paraId="0FDFCAF4" w14:textId="65E98EF1"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ab/>
      </w:r>
      <w:r w:rsidRPr="00886012">
        <w:rPr>
          <w:rFonts w:ascii="Consolas" w:hAnsi="Consolas" w:cs="Consolas"/>
          <w:color w:val="000000"/>
          <w:sz w:val="18"/>
          <w:szCs w:val="18"/>
        </w:rPr>
        <w:tab/>
      </w:r>
    </w:p>
    <w:p w14:paraId="1779AAD7" w14:textId="177348A7" w:rsidR="008777AE" w:rsidRPr="00886012" w:rsidRDefault="001366F1"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Pr>
          <w:rFonts w:ascii="Consolas" w:hAnsi="Consolas" w:cs="Consolas"/>
          <w:color w:val="000000"/>
          <w:sz w:val="18"/>
          <w:szCs w:val="18"/>
        </w:rPr>
        <w:t xml:space="preserve">    </w:t>
      </w:r>
      <w:r w:rsidR="008777AE" w:rsidRPr="00886012">
        <w:rPr>
          <w:rFonts w:ascii="Consolas" w:hAnsi="Consolas" w:cs="Consolas"/>
          <w:color w:val="646464"/>
          <w:sz w:val="18"/>
          <w:szCs w:val="18"/>
        </w:rPr>
        <w:t>@Override</w:t>
      </w:r>
    </w:p>
    <w:p w14:paraId="319BB66D" w14:textId="58FC943F" w:rsidR="008777AE" w:rsidRPr="00886012" w:rsidRDefault="001366F1" w:rsidP="001366F1">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Pr>
          <w:rFonts w:ascii="Consolas" w:hAnsi="Consolas" w:cs="Consolas"/>
          <w:color w:val="000000"/>
          <w:sz w:val="18"/>
          <w:szCs w:val="18"/>
        </w:rPr>
        <w:t xml:space="preserve">    </w:t>
      </w:r>
      <w:r w:rsidR="008777AE" w:rsidRPr="00886012">
        <w:rPr>
          <w:rFonts w:ascii="Consolas" w:hAnsi="Consolas" w:cs="Consolas"/>
          <w:b/>
          <w:bCs/>
          <w:color w:val="7F0055"/>
          <w:sz w:val="18"/>
          <w:szCs w:val="18"/>
        </w:rPr>
        <w:t>public</w:t>
      </w:r>
      <w:r w:rsidR="008777AE" w:rsidRPr="00886012">
        <w:rPr>
          <w:rFonts w:ascii="Consolas" w:hAnsi="Consolas" w:cs="Consolas"/>
          <w:color w:val="000000"/>
          <w:sz w:val="18"/>
          <w:szCs w:val="18"/>
        </w:rPr>
        <w:t xml:space="preserve"> </w:t>
      </w:r>
      <w:r w:rsidR="008777AE" w:rsidRPr="00886012">
        <w:rPr>
          <w:rFonts w:ascii="Consolas" w:hAnsi="Consolas" w:cs="Consolas"/>
          <w:b/>
          <w:bCs/>
          <w:color w:val="7F0055"/>
          <w:sz w:val="18"/>
          <w:szCs w:val="18"/>
        </w:rPr>
        <w:t>void</w:t>
      </w:r>
      <w:r w:rsidR="008777AE" w:rsidRPr="00886012">
        <w:rPr>
          <w:rFonts w:ascii="Consolas" w:hAnsi="Consolas" w:cs="Consolas"/>
          <w:color w:val="000000"/>
          <w:sz w:val="18"/>
          <w:szCs w:val="18"/>
        </w:rPr>
        <w:t xml:space="preserve"> configure(HttpSecurity </w:t>
      </w:r>
      <w:r w:rsidR="008777AE" w:rsidRPr="00886012">
        <w:rPr>
          <w:rFonts w:ascii="Consolas" w:hAnsi="Consolas" w:cs="Consolas"/>
          <w:color w:val="6A3E3E"/>
          <w:sz w:val="18"/>
          <w:szCs w:val="18"/>
        </w:rPr>
        <w:t>http</w:t>
      </w:r>
      <w:r w:rsidR="008777AE" w:rsidRPr="00886012">
        <w:rPr>
          <w:rFonts w:ascii="Consolas" w:hAnsi="Consolas" w:cs="Consolas"/>
          <w:color w:val="000000"/>
          <w:sz w:val="18"/>
          <w:szCs w:val="18"/>
        </w:rPr>
        <w:t xml:space="preserve">) </w:t>
      </w:r>
      <w:r w:rsidR="008777AE" w:rsidRPr="00886012">
        <w:rPr>
          <w:rFonts w:ascii="Consolas" w:hAnsi="Consolas" w:cs="Consolas"/>
          <w:b/>
          <w:bCs/>
          <w:color w:val="7F0055"/>
          <w:sz w:val="18"/>
          <w:szCs w:val="18"/>
        </w:rPr>
        <w:t>throws</w:t>
      </w:r>
      <w:r w:rsidR="008777AE" w:rsidRPr="00886012">
        <w:rPr>
          <w:rFonts w:ascii="Consolas" w:hAnsi="Consolas" w:cs="Consolas"/>
          <w:color w:val="000000"/>
          <w:sz w:val="18"/>
          <w:szCs w:val="18"/>
        </w:rPr>
        <w:t xml:space="preserve"> Exception {</w:t>
      </w:r>
    </w:p>
    <w:p w14:paraId="6CBDA1E3" w14:textId="722C7600" w:rsidR="008777AE" w:rsidRPr="00EC0963"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EC0963">
        <w:rPr>
          <w:rFonts w:ascii="Consolas" w:hAnsi="Consolas" w:cs="Consolas"/>
          <w:color w:val="3F7F5F"/>
          <w:sz w:val="18"/>
          <w:szCs w:val="18"/>
        </w:rPr>
        <w:t>//3. JDBC Authenication</w:t>
      </w:r>
      <w:r w:rsidR="00EC0963" w:rsidRPr="00EC0963">
        <w:rPr>
          <w:rFonts w:ascii="Consolas" w:hAnsi="Consolas" w:cs="Consolas"/>
          <w:color w:val="3F7F5F"/>
          <w:sz w:val="18"/>
          <w:szCs w:val="18"/>
        </w:rPr>
        <w:t xml:space="preserve"> </w:t>
      </w:r>
      <w:r w:rsidRPr="00EC0963">
        <w:rPr>
          <w:rFonts w:ascii="Consolas" w:hAnsi="Consolas" w:cs="Consolas"/>
          <w:color w:val="3F7F5F"/>
          <w:sz w:val="18"/>
          <w:szCs w:val="18"/>
        </w:rPr>
        <w:t>role should not start with 'ROLE_' since it is automatically inserted</w:t>
      </w:r>
    </w:p>
    <w:p w14:paraId="41F88291" w14:textId="77777777" w:rsidR="008777AE" w:rsidRPr="00EC0963"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EC0963">
        <w:rPr>
          <w:rFonts w:ascii="Consolas" w:hAnsi="Consolas" w:cs="Consolas"/>
          <w:color w:val="000000"/>
          <w:sz w:val="18"/>
          <w:szCs w:val="18"/>
        </w:rPr>
        <w:tab/>
      </w:r>
      <w:r w:rsidRPr="00EC0963">
        <w:rPr>
          <w:rFonts w:ascii="Consolas" w:hAnsi="Consolas" w:cs="Consolas"/>
          <w:color w:val="000000"/>
          <w:sz w:val="18"/>
          <w:szCs w:val="18"/>
        </w:rPr>
        <w:tab/>
      </w:r>
      <w:r w:rsidRPr="00EC0963">
        <w:rPr>
          <w:rFonts w:ascii="Consolas" w:hAnsi="Consolas" w:cs="Consolas"/>
          <w:color w:val="3F7F5F"/>
          <w:sz w:val="18"/>
          <w:szCs w:val="18"/>
        </w:rPr>
        <w:t>// ADMIN - Allowed All Operations - ADD, EDIT , DELETE</w:t>
      </w:r>
    </w:p>
    <w:p w14:paraId="75B5CD50" w14:textId="77777777" w:rsidR="008777AE" w:rsidRPr="00EC0963"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EC0963">
        <w:rPr>
          <w:rFonts w:ascii="Consolas" w:hAnsi="Consolas" w:cs="Consolas"/>
          <w:color w:val="000000"/>
          <w:sz w:val="18"/>
          <w:szCs w:val="18"/>
        </w:rPr>
        <w:tab/>
      </w:r>
      <w:r w:rsidRPr="00EC0963">
        <w:rPr>
          <w:rFonts w:ascii="Consolas" w:hAnsi="Consolas" w:cs="Consolas"/>
          <w:color w:val="000000"/>
          <w:sz w:val="18"/>
          <w:szCs w:val="18"/>
        </w:rPr>
        <w:tab/>
      </w:r>
      <w:r w:rsidRPr="00EC0963">
        <w:rPr>
          <w:rFonts w:ascii="Consolas" w:hAnsi="Consolas" w:cs="Consolas"/>
          <w:color w:val="3F7F5F"/>
          <w:sz w:val="18"/>
          <w:szCs w:val="18"/>
        </w:rPr>
        <w:t>// GUEST- Allowed VIEW Operations - VIEW, SHOW</w:t>
      </w:r>
    </w:p>
    <w:p w14:paraId="5A9271B1" w14:textId="77777777"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ab/>
      </w:r>
      <w:r w:rsidRPr="00886012">
        <w:rPr>
          <w:rFonts w:ascii="Consolas" w:hAnsi="Consolas" w:cs="Consolas"/>
          <w:color w:val="000000"/>
          <w:sz w:val="18"/>
          <w:szCs w:val="18"/>
        </w:rPr>
        <w:tab/>
      </w:r>
      <w:r w:rsidRPr="00886012">
        <w:rPr>
          <w:rFonts w:ascii="Consolas" w:hAnsi="Consolas" w:cs="Consolas"/>
          <w:color w:val="6A3E3E"/>
          <w:sz w:val="18"/>
          <w:szCs w:val="18"/>
        </w:rPr>
        <w:t>http</w:t>
      </w:r>
      <w:r w:rsidRPr="00886012">
        <w:rPr>
          <w:rFonts w:ascii="Consolas" w:hAnsi="Consolas" w:cs="Consolas"/>
          <w:color w:val="000000"/>
          <w:sz w:val="18"/>
          <w:szCs w:val="18"/>
        </w:rPr>
        <w:t>.authorizeRequests()</w:t>
      </w:r>
    </w:p>
    <w:p w14:paraId="3F20886A" w14:textId="77777777"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ab/>
      </w:r>
      <w:r w:rsidRPr="00886012">
        <w:rPr>
          <w:rFonts w:ascii="Consolas" w:hAnsi="Consolas" w:cs="Consolas"/>
          <w:color w:val="000000"/>
          <w:sz w:val="18"/>
          <w:szCs w:val="18"/>
        </w:rPr>
        <w:tab/>
        <w:t>.antMatchers(</w:t>
      </w:r>
      <w:r w:rsidRPr="00886012">
        <w:rPr>
          <w:rFonts w:ascii="Consolas" w:hAnsi="Consolas" w:cs="Consolas"/>
          <w:color w:val="2A00FF"/>
          <w:sz w:val="18"/>
          <w:szCs w:val="18"/>
        </w:rPr>
        <w:t>"/"</w:t>
      </w:r>
      <w:r w:rsidRPr="00886012">
        <w:rPr>
          <w:rFonts w:ascii="Consolas" w:hAnsi="Consolas" w:cs="Consolas"/>
          <w:color w:val="000000"/>
          <w:sz w:val="18"/>
          <w:szCs w:val="18"/>
        </w:rPr>
        <w:t>).hasAnyRole(</w:t>
      </w:r>
      <w:r w:rsidRPr="00886012">
        <w:rPr>
          <w:rFonts w:ascii="Consolas" w:hAnsi="Consolas" w:cs="Consolas"/>
          <w:color w:val="2A00FF"/>
          <w:sz w:val="18"/>
          <w:szCs w:val="18"/>
        </w:rPr>
        <w:t>"GUEST"</w:t>
      </w:r>
      <w:r w:rsidRPr="00886012">
        <w:rPr>
          <w:rFonts w:ascii="Consolas" w:hAnsi="Consolas" w:cs="Consolas"/>
          <w:color w:val="000000"/>
          <w:sz w:val="18"/>
          <w:szCs w:val="18"/>
        </w:rPr>
        <w:t>,</w:t>
      </w:r>
      <w:r w:rsidRPr="00886012">
        <w:rPr>
          <w:rFonts w:ascii="Consolas" w:hAnsi="Consolas" w:cs="Consolas"/>
          <w:color w:val="2A00FF"/>
          <w:sz w:val="18"/>
          <w:szCs w:val="18"/>
        </w:rPr>
        <w:t>"ADMIN"</w:t>
      </w:r>
      <w:r w:rsidRPr="00886012">
        <w:rPr>
          <w:rFonts w:ascii="Consolas" w:hAnsi="Consolas" w:cs="Consolas"/>
          <w:color w:val="000000"/>
          <w:sz w:val="18"/>
          <w:szCs w:val="18"/>
        </w:rPr>
        <w:t>)</w:t>
      </w:r>
    </w:p>
    <w:p w14:paraId="5E1E20AD" w14:textId="77777777"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ab/>
      </w:r>
      <w:r w:rsidRPr="00886012">
        <w:rPr>
          <w:rFonts w:ascii="Consolas" w:hAnsi="Consolas" w:cs="Consolas"/>
          <w:color w:val="000000"/>
          <w:sz w:val="18"/>
          <w:szCs w:val="18"/>
        </w:rPr>
        <w:tab/>
        <w:t>.antMatchers(</w:t>
      </w:r>
      <w:r w:rsidRPr="00886012">
        <w:rPr>
          <w:rFonts w:ascii="Consolas" w:hAnsi="Consolas" w:cs="Consolas"/>
          <w:color w:val="2A00FF"/>
          <w:sz w:val="18"/>
          <w:szCs w:val="18"/>
        </w:rPr>
        <w:t>"/all"</w:t>
      </w:r>
      <w:r w:rsidRPr="00886012">
        <w:rPr>
          <w:rFonts w:ascii="Consolas" w:hAnsi="Consolas" w:cs="Consolas"/>
          <w:color w:val="000000"/>
          <w:sz w:val="18"/>
          <w:szCs w:val="18"/>
        </w:rPr>
        <w:t>).hasAnyRole(</w:t>
      </w:r>
      <w:r w:rsidRPr="00886012">
        <w:rPr>
          <w:rFonts w:ascii="Consolas" w:hAnsi="Consolas" w:cs="Consolas"/>
          <w:color w:val="2A00FF"/>
          <w:sz w:val="18"/>
          <w:szCs w:val="18"/>
        </w:rPr>
        <w:t>"GUEST"</w:t>
      </w:r>
      <w:r w:rsidRPr="00886012">
        <w:rPr>
          <w:rFonts w:ascii="Consolas" w:hAnsi="Consolas" w:cs="Consolas"/>
          <w:color w:val="000000"/>
          <w:sz w:val="18"/>
          <w:szCs w:val="18"/>
        </w:rPr>
        <w:t>,</w:t>
      </w:r>
      <w:r w:rsidRPr="00886012">
        <w:rPr>
          <w:rFonts w:ascii="Consolas" w:hAnsi="Consolas" w:cs="Consolas"/>
          <w:color w:val="2A00FF"/>
          <w:sz w:val="18"/>
          <w:szCs w:val="18"/>
        </w:rPr>
        <w:t>"ADMIN"</w:t>
      </w:r>
      <w:r w:rsidRPr="00886012">
        <w:rPr>
          <w:rFonts w:ascii="Consolas" w:hAnsi="Consolas" w:cs="Consolas"/>
          <w:color w:val="000000"/>
          <w:sz w:val="18"/>
          <w:szCs w:val="18"/>
        </w:rPr>
        <w:t>)</w:t>
      </w:r>
    </w:p>
    <w:p w14:paraId="44D86257" w14:textId="77777777"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ab/>
      </w:r>
      <w:r w:rsidRPr="00886012">
        <w:rPr>
          <w:rFonts w:ascii="Consolas" w:hAnsi="Consolas" w:cs="Consolas"/>
          <w:color w:val="000000"/>
          <w:sz w:val="18"/>
          <w:szCs w:val="18"/>
        </w:rPr>
        <w:tab/>
        <w:t>.antMatchers(</w:t>
      </w:r>
      <w:r w:rsidRPr="00886012">
        <w:rPr>
          <w:rFonts w:ascii="Consolas" w:hAnsi="Consolas" w:cs="Consolas"/>
          <w:color w:val="2A00FF"/>
          <w:sz w:val="18"/>
          <w:szCs w:val="18"/>
        </w:rPr>
        <w:t>"/addEmployee"</w:t>
      </w:r>
      <w:r w:rsidRPr="00886012">
        <w:rPr>
          <w:rFonts w:ascii="Consolas" w:hAnsi="Consolas" w:cs="Consolas"/>
          <w:color w:val="000000"/>
          <w:sz w:val="18"/>
          <w:szCs w:val="18"/>
        </w:rPr>
        <w:t>).hasRole(</w:t>
      </w:r>
      <w:r w:rsidRPr="00886012">
        <w:rPr>
          <w:rFonts w:ascii="Consolas" w:hAnsi="Consolas" w:cs="Consolas"/>
          <w:color w:val="2A00FF"/>
          <w:sz w:val="18"/>
          <w:szCs w:val="18"/>
        </w:rPr>
        <w:t>"ADMIN"</w:t>
      </w:r>
      <w:r w:rsidRPr="00886012">
        <w:rPr>
          <w:rFonts w:ascii="Consolas" w:hAnsi="Consolas" w:cs="Consolas"/>
          <w:color w:val="000000"/>
          <w:sz w:val="18"/>
          <w:szCs w:val="18"/>
        </w:rPr>
        <w:t>)</w:t>
      </w:r>
    </w:p>
    <w:p w14:paraId="3C41871C" w14:textId="77777777"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ab/>
      </w:r>
      <w:r w:rsidRPr="00886012">
        <w:rPr>
          <w:rFonts w:ascii="Consolas" w:hAnsi="Consolas" w:cs="Consolas"/>
          <w:color w:val="000000"/>
          <w:sz w:val="18"/>
          <w:szCs w:val="18"/>
        </w:rPr>
        <w:tab/>
        <w:t>.antMatchers(</w:t>
      </w:r>
      <w:r w:rsidRPr="00886012">
        <w:rPr>
          <w:rFonts w:ascii="Consolas" w:hAnsi="Consolas" w:cs="Consolas"/>
          <w:color w:val="2A00FF"/>
          <w:sz w:val="18"/>
          <w:szCs w:val="18"/>
        </w:rPr>
        <w:t>"/saveEmployee"</w:t>
      </w:r>
      <w:r w:rsidRPr="00886012">
        <w:rPr>
          <w:rFonts w:ascii="Consolas" w:hAnsi="Consolas" w:cs="Consolas"/>
          <w:color w:val="000000"/>
          <w:sz w:val="18"/>
          <w:szCs w:val="18"/>
        </w:rPr>
        <w:t>).hasRole(</w:t>
      </w:r>
      <w:r w:rsidRPr="00886012">
        <w:rPr>
          <w:rFonts w:ascii="Consolas" w:hAnsi="Consolas" w:cs="Consolas"/>
          <w:color w:val="2A00FF"/>
          <w:sz w:val="18"/>
          <w:szCs w:val="18"/>
        </w:rPr>
        <w:t>"ADMIN"</w:t>
      </w:r>
      <w:r w:rsidRPr="00886012">
        <w:rPr>
          <w:rFonts w:ascii="Consolas" w:hAnsi="Consolas" w:cs="Consolas"/>
          <w:color w:val="000000"/>
          <w:sz w:val="18"/>
          <w:szCs w:val="18"/>
        </w:rPr>
        <w:t>)</w:t>
      </w:r>
    </w:p>
    <w:p w14:paraId="38E91F67" w14:textId="77777777"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ab/>
      </w:r>
      <w:r w:rsidRPr="00886012">
        <w:rPr>
          <w:rFonts w:ascii="Consolas" w:hAnsi="Consolas" w:cs="Consolas"/>
          <w:color w:val="000000"/>
          <w:sz w:val="18"/>
          <w:szCs w:val="18"/>
        </w:rPr>
        <w:tab/>
        <w:t>.antMatchers(</w:t>
      </w:r>
      <w:r w:rsidRPr="00886012">
        <w:rPr>
          <w:rFonts w:ascii="Consolas" w:hAnsi="Consolas" w:cs="Consolas"/>
          <w:color w:val="2A00FF"/>
          <w:sz w:val="18"/>
          <w:szCs w:val="18"/>
        </w:rPr>
        <w:t>"/deleteEmployee"</w:t>
      </w:r>
      <w:r w:rsidRPr="00886012">
        <w:rPr>
          <w:rFonts w:ascii="Consolas" w:hAnsi="Consolas" w:cs="Consolas"/>
          <w:color w:val="000000"/>
          <w:sz w:val="18"/>
          <w:szCs w:val="18"/>
        </w:rPr>
        <w:t>).hasRole(</w:t>
      </w:r>
      <w:r w:rsidRPr="00886012">
        <w:rPr>
          <w:rFonts w:ascii="Consolas" w:hAnsi="Consolas" w:cs="Consolas"/>
          <w:color w:val="2A00FF"/>
          <w:sz w:val="18"/>
          <w:szCs w:val="18"/>
        </w:rPr>
        <w:t>"ADMIN"</w:t>
      </w:r>
      <w:r w:rsidRPr="00886012">
        <w:rPr>
          <w:rFonts w:ascii="Consolas" w:hAnsi="Consolas" w:cs="Consolas"/>
          <w:color w:val="000000"/>
          <w:sz w:val="18"/>
          <w:szCs w:val="18"/>
        </w:rPr>
        <w:t>)</w:t>
      </w:r>
    </w:p>
    <w:p w14:paraId="19911D5F" w14:textId="328AD86C"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ab/>
      </w:r>
      <w:r w:rsidRPr="00886012">
        <w:rPr>
          <w:rFonts w:ascii="Consolas" w:hAnsi="Consolas" w:cs="Consolas"/>
          <w:color w:val="000000"/>
          <w:sz w:val="18"/>
          <w:szCs w:val="18"/>
        </w:rPr>
        <w:tab/>
        <w:t>.and().formLogin().loginPage(</w:t>
      </w:r>
      <w:r w:rsidRPr="00886012">
        <w:rPr>
          <w:rFonts w:ascii="Consolas" w:hAnsi="Consolas" w:cs="Consolas"/>
          <w:color w:val="2A00FF"/>
          <w:sz w:val="18"/>
          <w:szCs w:val="18"/>
        </w:rPr>
        <w:t>"/login"</w:t>
      </w:r>
      <w:r w:rsidRPr="00886012">
        <w:rPr>
          <w:rFonts w:ascii="Consolas" w:hAnsi="Consolas" w:cs="Consolas"/>
          <w:color w:val="000000"/>
          <w:sz w:val="18"/>
          <w:szCs w:val="18"/>
        </w:rPr>
        <w:t>)</w:t>
      </w:r>
    </w:p>
    <w:p w14:paraId="6F208679" w14:textId="77777777"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ab/>
      </w:r>
      <w:r w:rsidRPr="00886012">
        <w:rPr>
          <w:rFonts w:ascii="Consolas" w:hAnsi="Consolas" w:cs="Consolas"/>
          <w:color w:val="000000"/>
          <w:sz w:val="18"/>
          <w:szCs w:val="18"/>
        </w:rPr>
        <w:tab/>
        <w:t>.loginProcessingUrl(</w:t>
      </w:r>
      <w:r w:rsidRPr="00886012">
        <w:rPr>
          <w:rFonts w:ascii="Consolas" w:hAnsi="Consolas" w:cs="Consolas"/>
          <w:color w:val="2A00FF"/>
          <w:sz w:val="18"/>
          <w:szCs w:val="18"/>
        </w:rPr>
        <w:t>"/authenticateTheUser"</w:t>
      </w:r>
      <w:r w:rsidRPr="00886012">
        <w:rPr>
          <w:rFonts w:ascii="Consolas" w:hAnsi="Consolas" w:cs="Consolas"/>
          <w:color w:val="000000"/>
          <w:sz w:val="18"/>
          <w:szCs w:val="18"/>
        </w:rPr>
        <w:t>)</w:t>
      </w:r>
    </w:p>
    <w:p w14:paraId="468A64C8" w14:textId="05DC9787"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ab/>
      </w:r>
      <w:r w:rsidRPr="00886012">
        <w:rPr>
          <w:rFonts w:ascii="Consolas" w:hAnsi="Consolas" w:cs="Consolas"/>
          <w:color w:val="000000"/>
          <w:sz w:val="18"/>
          <w:szCs w:val="18"/>
        </w:rPr>
        <w:tab/>
        <w:t>.permitAll().and().logout()</w:t>
      </w:r>
    </w:p>
    <w:p w14:paraId="01FF4768" w14:textId="665EC66D" w:rsidR="008777AE" w:rsidRPr="00886012"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886012">
        <w:rPr>
          <w:rFonts w:ascii="Consolas" w:hAnsi="Consolas" w:cs="Consolas"/>
          <w:color w:val="000000"/>
          <w:sz w:val="18"/>
          <w:szCs w:val="18"/>
        </w:rPr>
        <w:tab/>
      </w:r>
      <w:r w:rsidRPr="00886012">
        <w:rPr>
          <w:rFonts w:ascii="Consolas" w:hAnsi="Consolas" w:cs="Consolas"/>
          <w:color w:val="000000"/>
          <w:sz w:val="18"/>
          <w:szCs w:val="18"/>
        </w:rPr>
        <w:tab/>
        <w:t>.permitAll().and().exceptionHandling().accessDeniedPage(</w:t>
      </w:r>
      <w:r w:rsidRPr="00886012">
        <w:rPr>
          <w:rFonts w:ascii="Consolas" w:hAnsi="Consolas" w:cs="Consolas"/>
          <w:color w:val="2A00FF"/>
          <w:sz w:val="18"/>
          <w:szCs w:val="18"/>
        </w:rPr>
        <w:t>"/unauthorized"</w:t>
      </w:r>
      <w:r w:rsidRPr="00886012">
        <w:rPr>
          <w:rFonts w:ascii="Consolas" w:hAnsi="Consolas" w:cs="Consolas"/>
          <w:color w:val="000000"/>
          <w:sz w:val="18"/>
          <w:szCs w:val="18"/>
        </w:rPr>
        <w:t>);</w:t>
      </w:r>
      <w:r w:rsidRPr="00886012">
        <w:rPr>
          <w:rFonts w:ascii="Consolas" w:hAnsi="Consolas" w:cs="Consolas"/>
          <w:color w:val="000000"/>
          <w:sz w:val="18"/>
          <w:szCs w:val="18"/>
        </w:rPr>
        <w:tab/>
      </w:r>
      <w:r w:rsidRPr="00886012">
        <w:rPr>
          <w:rFonts w:ascii="Consolas" w:hAnsi="Consolas" w:cs="Consolas"/>
          <w:color w:val="000000"/>
          <w:sz w:val="18"/>
          <w:szCs w:val="18"/>
        </w:rPr>
        <w:tab/>
      </w:r>
      <w:r w:rsidRPr="00886012">
        <w:rPr>
          <w:rFonts w:ascii="Consolas" w:hAnsi="Consolas" w:cs="Consolas"/>
          <w:color w:val="000000"/>
          <w:sz w:val="18"/>
          <w:szCs w:val="18"/>
        </w:rPr>
        <w:tab/>
        <w:t>}</w:t>
      </w:r>
    </w:p>
    <w:p w14:paraId="35581414" w14:textId="695D4B0A" w:rsidR="00B01AAA" w:rsidRDefault="008777AE" w:rsidP="008777AE">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Consolas" w:hAnsi="Consolas" w:cs="Consolas"/>
          <w:color w:val="000000"/>
          <w:sz w:val="18"/>
          <w:szCs w:val="18"/>
        </w:rPr>
      </w:pPr>
      <w:r w:rsidRPr="00886012">
        <w:rPr>
          <w:rFonts w:ascii="Consolas" w:hAnsi="Consolas" w:cs="Consolas"/>
          <w:color w:val="000000"/>
          <w:sz w:val="18"/>
          <w:szCs w:val="18"/>
        </w:rPr>
        <w:t>}</w:t>
      </w:r>
    </w:p>
    <w:p w14:paraId="3B14AF53" w14:textId="77777777" w:rsidR="00A1465C" w:rsidRPr="00886012" w:rsidRDefault="00A1465C" w:rsidP="00A1465C"/>
    <w:p w14:paraId="40561D21" w14:textId="78DA1D6C" w:rsidR="009545AB" w:rsidRPr="00E54894" w:rsidRDefault="009545AB" w:rsidP="009545AB">
      <w:pPr>
        <w:pStyle w:val="Heading2"/>
      </w:pPr>
      <w:bookmarkStart w:id="135" w:name="_Toc98762659"/>
      <w:bookmarkStart w:id="136" w:name="_Toc98778507"/>
      <w:r>
        <w:t xml:space="preserve">5. </w:t>
      </w:r>
      <w:r w:rsidRPr="004C58B4">
        <w:t xml:space="preserve">Spring Security </w:t>
      </w:r>
      <w:r>
        <w:t xml:space="preserve">– </w:t>
      </w:r>
      <w:r w:rsidRPr="00B30431">
        <w:t>LDAP</w:t>
      </w:r>
      <w:r>
        <w:t xml:space="preserve"> </w:t>
      </w:r>
      <w:r w:rsidRPr="009545AB">
        <w:t>Authentication</w:t>
      </w:r>
      <w:bookmarkEnd w:id="135"/>
      <w:bookmarkEnd w:id="136"/>
    </w:p>
    <w:p w14:paraId="42A84A30" w14:textId="77777777" w:rsidR="009545AB" w:rsidRPr="00E61D1B" w:rsidRDefault="009545AB" w:rsidP="009545AB">
      <w:pPr>
        <w:pStyle w:val="Heading30"/>
      </w:pPr>
      <w:bookmarkStart w:id="137" w:name="_Toc98762660"/>
      <w:r w:rsidRPr="00E61D1B">
        <w:t>What is LDAP?</w:t>
      </w:r>
      <w:bookmarkEnd w:id="137"/>
    </w:p>
    <w:p w14:paraId="4D32ED0D" w14:textId="77777777" w:rsidR="009545AB" w:rsidRDefault="009545AB" w:rsidP="009545AB">
      <w:pPr>
        <w:rPr>
          <w:shd w:val="clear" w:color="auto" w:fill="FFFFFF"/>
        </w:rPr>
      </w:pPr>
      <w:r>
        <w:rPr>
          <w:shd w:val="clear" w:color="auto" w:fill="FFFFFF"/>
        </w:rPr>
        <w:t>LDAP is Lightweight Directory Access Protocol that is used to interact with directory server.</w:t>
      </w:r>
      <w:r w:rsidRPr="00E61D1B">
        <w:t xml:space="preserve"> </w:t>
      </w:r>
      <w:r>
        <w:t>LDAP is a</w:t>
      </w:r>
      <w:r w:rsidRPr="00E61D1B">
        <w:t xml:space="preserve"> centralized directory acts as a data source, which contains all important information related to the organization such as user details, system information, etc.</w:t>
      </w:r>
      <w:r>
        <w:rPr>
          <w:shd w:val="clear" w:color="auto" w:fill="FFFFFF"/>
        </w:rPr>
        <w:t xml:space="preserve"> LDAP is used for authentication and storing information about users, groups and applications. </w:t>
      </w:r>
    </w:p>
    <w:p w14:paraId="140E585B" w14:textId="77777777" w:rsidR="0013052B" w:rsidRDefault="009545AB" w:rsidP="0013052B">
      <w:pPr>
        <w:spacing w:after="0"/>
        <w:rPr>
          <w:shd w:val="clear" w:color="auto" w:fill="FFFFFF"/>
        </w:rPr>
      </w:pPr>
      <w:r w:rsidRPr="00E61D1B">
        <w:rPr>
          <w:shd w:val="clear" w:color="auto" w:fill="FFFFFF"/>
        </w:rPr>
        <w:t>Spring Security provides </w:t>
      </w:r>
      <w:r w:rsidRPr="00E61D1B">
        <w:rPr>
          <w:rStyle w:val="HTMLCode"/>
          <w:rFonts w:eastAsiaTheme="minorEastAsia"/>
          <w:color w:val="990000"/>
          <w:sz w:val="21"/>
          <w:szCs w:val="21"/>
          <w:bdr w:val="single" w:sz="6" w:space="0" w:color="CCCCCC" w:frame="1"/>
          <w:shd w:val="clear" w:color="auto" w:fill="EFEBEB"/>
        </w:rPr>
        <w:t>LdapAuthenticationProvider</w:t>
      </w:r>
      <w:r w:rsidRPr="00E61D1B">
        <w:rPr>
          <w:shd w:val="clear" w:color="auto" w:fill="FFFFFF"/>
        </w:rPr>
        <w:t> class to authenticate a user against a LDAP server. The equivalent XML element is </w:t>
      </w:r>
      <w:r w:rsidRPr="00E61D1B">
        <w:rPr>
          <w:rStyle w:val="HTMLCode"/>
          <w:rFonts w:eastAsiaTheme="minorEastAsia"/>
          <w:color w:val="990000"/>
          <w:sz w:val="21"/>
          <w:szCs w:val="21"/>
          <w:bdr w:val="single" w:sz="6" w:space="0" w:color="CCCCCC" w:frame="1"/>
          <w:shd w:val="clear" w:color="auto" w:fill="EFEBEB"/>
        </w:rPr>
        <w:t>&lt;ldap-authentication-provider&gt;</w:t>
      </w:r>
      <w:r w:rsidRPr="00E61D1B">
        <w:rPr>
          <w:shd w:val="clear" w:color="auto" w:fill="FFFFFF"/>
        </w:rPr>
        <w:t>.</w:t>
      </w:r>
      <w:r>
        <w:br/>
      </w:r>
    </w:p>
    <w:p w14:paraId="35BCEEDB" w14:textId="69EBBF14" w:rsidR="009545AB" w:rsidRDefault="009545AB" w:rsidP="0013052B">
      <w:pPr>
        <w:spacing w:after="0"/>
        <w:rPr>
          <w:shd w:val="clear" w:color="auto" w:fill="FFFFFF"/>
        </w:rPr>
      </w:pPr>
      <w:r w:rsidRPr="00E61D1B">
        <w:rPr>
          <w:shd w:val="clear" w:color="auto" w:fill="FFFFFF"/>
        </w:rPr>
        <w:t>LDAP node is created with following keywords.</w:t>
      </w:r>
    </w:p>
    <w:p w14:paraId="2C2406F3" w14:textId="77777777" w:rsidR="009545AB" w:rsidRPr="00E61D1B" w:rsidRDefault="009545AB" w:rsidP="00F46707">
      <w:pPr>
        <w:pStyle w:val="ListParagraph"/>
        <w:numPr>
          <w:ilvl w:val="0"/>
          <w:numId w:val="61"/>
        </w:numPr>
      </w:pPr>
      <w:r w:rsidRPr="00E61D1B">
        <w:rPr>
          <w:b/>
          <w:bCs/>
          <w:shd w:val="clear" w:color="auto" w:fill="FFFFFF"/>
        </w:rPr>
        <w:t>uid</w:t>
      </w:r>
      <w:r w:rsidRPr="00E61D1B">
        <w:rPr>
          <w:shd w:val="clear" w:color="auto" w:fill="FFFFFF"/>
        </w:rPr>
        <w:t> : User Id</w:t>
      </w:r>
    </w:p>
    <w:p w14:paraId="7D2B6560" w14:textId="77777777" w:rsidR="009545AB" w:rsidRPr="00E61D1B" w:rsidRDefault="009545AB" w:rsidP="00F46707">
      <w:pPr>
        <w:pStyle w:val="ListParagraph"/>
        <w:numPr>
          <w:ilvl w:val="0"/>
          <w:numId w:val="61"/>
        </w:numPr>
      </w:pPr>
      <w:r w:rsidRPr="00E61D1B">
        <w:rPr>
          <w:b/>
          <w:bCs/>
          <w:shd w:val="clear" w:color="auto" w:fill="FFFFFF"/>
        </w:rPr>
        <w:t>cn</w:t>
      </w:r>
      <w:r w:rsidRPr="00E61D1B">
        <w:rPr>
          <w:shd w:val="clear" w:color="auto" w:fill="FFFFFF"/>
        </w:rPr>
        <w:t> : Common Name</w:t>
      </w:r>
    </w:p>
    <w:p w14:paraId="04DD108F" w14:textId="77777777" w:rsidR="009545AB" w:rsidRPr="00E61D1B" w:rsidRDefault="009545AB" w:rsidP="00F46707">
      <w:pPr>
        <w:pStyle w:val="ListParagraph"/>
        <w:numPr>
          <w:ilvl w:val="0"/>
          <w:numId w:val="61"/>
        </w:numPr>
      </w:pPr>
      <w:r w:rsidRPr="00E61D1B">
        <w:rPr>
          <w:b/>
          <w:bCs/>
          <w:shd w:val="clear" w:color="auto" w:fill="FFFFFF"/>
        </w:rPr>
        <w:t>sn</w:t>
      </w:r>
      <w:r w:rsidRPr="00E61D1B">
        <w:rPr>
          <w:shd w:val="clear" w:color="auto" w:fill="FFFFFF"/>
        </w:rPr>
        <w:t> : Surname</w:t>
      </w:r>
    </w:p>
    <w:p w14:paraId="2FD0FB04" w14:textId="77777777" w:rsidR="009545AB" w:rsidRPr="00E61D1B" w:rsidRDefault="009545AB" w:rsidP="00F46707">
      <w:pPr>
        <w:pStyle w:val="ListParagraph"/>
        <w:numPr>
          <w:ilvl w:val="0"/>
          <w:numId w:val="61"/>
        </w:numPr>
      </w:pPr>
      <w:r w:rsidRPr="00E61D1B">
        <w:rPr>
          <w:b/>
          <w:bCs/>
          <w:shd w:val="clear" w:color="auto" w:fill="FFFFFF"/>
        </w:rPr>
        <w:t>o</w:t>
      </w:r>
      <w:r w:rsidRPr="00E61D1B">
        <w:rPr>
          <w:shd w:val="clear" w:color="auto" w:fill="FFFFFF"/>
        </w:rPr>
        <w:t> : Organization</w:t>
      </w:r>
    </w:p>
    <w:p w14:paraId="7F3AA3B6" w14:textId="77777777" w:rsidR="009545AB" w:rsidRPr="00E61D1B" w:rsidRDefault="009545AB" w:rsidP="00F46707">
      <w:pPr>
        <w:pStyle w:val="ListParagraph"/>
        <w:numPr>
          <w:ilvl w:val="0"/>
          <w:numId w:val="61"/>
        </w:numPr>
      </w:pPr>
      <w:r w:rsidRPr="00E61D1B">
        <w:rPr>
          <w:b/>
          <w:bCs/>
          <w:shd w:val="clear" w:color="auto" w:fill="FFFFFF"/>
        </w:rPr>
        <w:t>ou</w:t>
      </w:r>
      <w:r w:rsidRPr="00E61D1B">
        <w:rPr>
          <w:shd w:val="clear" w:color="auto" w:fill="FFFFFF"/>
        </w:rPr>
        <w:t> : Organizational unit</w:t>
      </w:r>
    </w:p>
    <w:p w14:paraId="07A78677" w14:textId="77777777" w:rsidR="009545AB" w:rsidRPr="00E61D1B" w:rsidRDefault="009545AB" w:rsidP="00F46707">
      <w:pPr>
        <w:pStyle w:val="ListParagraph"/>
        <w:numPr>
          <w:ilvl w:val="0"/>
          <w:numId w:val="61"/>
        </w:numPr>
      </w:pPr>
      <w:r w:rsidRPr="00E61D1B">
        <w:rPr>
          <w:b/>
          <w:bCs/>
          <w:shd w:val="clear" w:color="auto" w:fill="FFFFFF"/>
        </w:rPr>
        <w:t>dn</w:t>
      </w:r>
      <w:r w:rsidRPr="00E61D1B">
        <w:rPr>
          <w:shd w:val="clear" w:color="auto" w:fill="FFFFFF"/>
        </w:rPr>
        <w:t> : Distinguished name</w:t>
      </w:r>
    </w:p>
    <w:p w14:paraId="279AD2CA" w14:textId="31F11124" w:rsidR="009545AB" w:rsidRDefault="009545AB" w:rsidP="00F46707">
      <w:pPr>
        <w:pStyle w:val="ListParagraph"/>
        <w:numPr>
          <w:ilvl w:val="0"/>
          <w:numId w:val="61"/>
        </w:numPr>
      </w:pPr>
      <w:r w:rsidRPr="0013052B">
        <w:rPr>
          <w:b/>
          <w:bCs/>
          <w:shd w:val="clear" w:color="auto" w:fill="FFFFFF"/>
        </w:rPr>
        <w:t>dc</w:t>
      </w:r>
      <w:r w:rsidRPr="0013052B">
        <w:rPr>
          <w:shd w:val="clear" w:color="auto" w:fill="FFFFFF"/>
        </w:rPr>
        <w:t> : Domain Component</w:t>
      </w:r>
    </w:p>
    <w:p w14:paraId="799560D4" w14:textId="77777777" w:rsidR="009545AB" w:rsidRPr="000B4570" w:rsidRDefault="009545AB" w:rsidP="009545AB">
      <w:pPr>
        <w:spacing w:after="0"/>
      </w:pPr>
      <w:r w:rsidRPr="000B4570">
        <w:t xml:space="preserve">When the user submits login form, then to find the user a LDAP DN is created. Suppose the username is </w:t>
      </w:r>
      <w:r w:rsidRPr="000B4570">
        <w:rPr>
          <w:b/>
          <w:bCs/>
        </w:rPr>
        <w:t>'krishna</w:t>
      </w:r>
      <w:r w:rsidRPr="000B4570">
        <w:t>' then the actual name used to authenticate to LDAP will be the full DN as following.</w:t>
      </w:r>
    </w:p>
    <w:p w14:paraId="72B08FDC" w14:textId="7F11E0F2" w:rsidR="009545AB" w:rsidRDefault="009545AB" w:rsidP="009545AB">
      <w:pPr>
        <w:pStyle w:val="Output"/>
      </w:pPr>
      <w:r w:rsidRPr="000B4570">
        <w:t>uid=</w:t>
      </w:r>
      <w:r w:rsidR="00535AEE" w:rsidRPr="000B4570">
        <w:t>krishna, ou</w:t>
      </w:r>
      <w:r w:rsidRPr="000B4570">
        <w:t>=</w:t>
      </w:r>
      <w:r w:rsidR="00535AEE" w:rsidRPr="000B4570">
        <w:t>people, dc</w:t>
      </w:r>
      <w:r w:rsidRPr="000B4570">
        <w:t>=</w:t>
      </w:r>
      <w:r w:rsidR="00535AEE" w:rsidRPr="000B4570">
        <w:t>concretepage, dc</w:t>
      </w:r>
      <w:r w:rsidRPr="000B4570">
        <w:t xml:space="preserve">=com </w:t>
      </w:r>
    </w:p>
    <w:p w14:paraId="4B8CDB67" w14:textId="77777777" w:rsidR="00535AEE" w:rsidRPr="000B4570" w:rsidRDefault="00535AEE" w:rsidP="00535AEE"/>
    <w:p w14:paraId="64EA7AD1" w14:textId="77777777" w:rsidR="009545AB" w:rsidRDefault="009545AB" w:rsidP="009545AB">
      <w:pPr>
        <w:pStyle w:val="Heading30"/>
      </w:pPr>
      <w:bookmarkStart w:id="138" w:name="_Toc98762661"/>
      <w:r>
        <w:lastRenderedPageBreak/>
        <w:t>LDAP Server Configuration (Free Online)</w:t>
      </w:r>
      <w:bookmarkEnd w:id="138"/>
    </w:p>
    <w:p w14:paraId="12769FA3" w14:textId="77777777" w:rsidR="009545AB" w:rsidRPr="00BF7362" w:rsidRDefault="009545AB" w:rsidP="00535AEE">
      <w:pPr>
        <w:spacing w:after="0"/>
        <w:rPr>
          <w:b/>
          <w:bCs/>
        </w:rPr>
      </w:pPr>
      <w:r w:rsidRPr="00BF7362">
        <w:rPr>
          <w:b/>
          <w:bCs/>
        </w:rPr>
        <w:t>LDAP Server Information (read-only access):</w:t>
      </w:r>
    </w:p>
    <w:p w14:paraId="6BD6DF6B" w14:textId="77777777" w:rsidR="009545AB" w:rsidRDefault="009545AB" w:rsidP="009545AB">
      <w:pPr>
        <w:pStyle w:val="Output"/>
      </w:pPr>
      <w:r w:rsidRPr="00BF7362">
        <w:t>Server: ldap.forumsys.com  </w:t>
      </w:r>
      <w:r w:rsidRPr="00BF7362">
        <w:br/>
        <w:t>Port: 389</w:t>
      </w:r>
    </w:p>
    <w:p w14:paraId="2D45F658" w14:textId="77777777" w:rsidR="009545AB" w:rsidRPr="00BF7362" w:rsidRDefault="009545AB" w:rsidP="009545AB">
      <w:pPr>
        <w:pStyle w:val="Output"/>
      </w:pPr>
      <w:r w:rsidRPr="00BF7362">
        <w:t>Bind DN: cn=read-only-admin,dc=example,dc=com</w:t>
      </w:r>
      <w:r w:rsidRPr="00BF7362">
        <w:br/>
        <w:t>Bind Password: password</w:t>
      </w:r>
    </w:p>
    <w:p w14:paraId="70086C27" w14:textId="77777777" w:rsidR="009545AB" w:rsidRDefault="009545AB" w:rsidP="00535AEE">
      <w:pPr>
        <w:spacing w:after="0"/>
      </w:pPr>
      <w:r w:rsidRPr="00BF7362">
        <w:t>All user passwords are </w:t>
      </w:r>
      <w:r w:rsidRPr="00BF7362">
        <w:rPr>
          <w:i/>
          <w:iCs/>
        </w:rPr>
        <w:t>password</w:t>
      </w:r>
      <w:r w:rsidRPr="00BF7362">
        <w:t>.</w:t>
      </w:r>
    </w:p>
    <w:p w14:paraId="0E29FA60" w14:textId="77777777" w:rsidR="009545AB" w:rsidRDefault="009545AB" w:rsidP="009545AB">
      <w:r>
        <w:t xml:space="preserve">Ref. </w:t>
      </w:r>
      <w:hyperlink r:id="rId82" w:history="1">
        <w:r w:rsidRPr="00307BA8">
          <w:rPr>
            <w:rStyle w:val="Hyperlink"/>
          </w:rPr>
          <w:t>https://www.forumsys.com/tutorials/integration-how-to/ldap/online-ldap-test-server/</w:t>
        </w:r>
      </w:hyperlink>
    </w:p>
    <w:p w14:paraId="1A582668" w14:textId="77777777" w:rsidR="009545AB" w:rsidRDefault="009545AB" w:rsidP="009545AB">
      <w:r>
        <w:rPr>
          <w:noProof/>
        </w:rPr>
        <w:drawing>
          <wp:inline distT="0" distB="0" distL="0" distR="0" wp14:anchorId="1A93F24B" wp14:editId="6271F8B0">
            <wp:extent cx="4085729" cy="2457112"/>
            <wp:effectExtent l="0" t="0" r="0" b="63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16427" cy="2475573"/>
                    </a:xfrm>
                    <a:prstGeom prst="rect">
                      <a:avLst/>
                    </a:prstGeom>
                  </pic:spPr>
                </pic:pic>
              </a:graphicData>
            </a:graphic>
          </wp:inline>
        </w:drawing>
      </w:r>
    </w:p>
    <w:p w14:paraId="12C8B834" w14:textId="3CB4DEAB" w:rsidR="009545AB" w:rsidRDefault="00535AEE" w:rsidP="009545AB">
      <w:pPr>
        <w:rPr>
          <w:noProof/>
        </w:rPr>
      </w:pPr>
      <w:r>
        <w:rPr>
          <w:noProof/>
        </w:rPr>
        <w:drawing>
          <wp:inline distT="0" distB="0" distL="0" distR="0" wp14:anchorId="14E8DD38" wp14:editId="7915AE26">
            <wp:extent cx="6616342" cy="409101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25353" cy="4096586"/>
                    </a:xfrm>
                    <a:prstGeom prst="rect">
                      <a:avLst/>
                    </a:prstGeom>
                    <a:noFill/>
                    <a:ln>
                      <a:noFill/>
                    </a:ln>
                  </pic:spPr>
                </pic:pic>
              </a:graphicData>
            </a:graphic>
          </wp:inline>
        </w:drawing>
      </w:r>
    </w:p>
    <w:p w14:paraId="394F6055" w14:textId="478C535A" w:rsidR="009545AB" w:rsidRDefault="009545AB" w:rsidP="009545AB"/>
    <w:p w14:paraId="352F749F" w14:textId="77777777" w:rsidR="009545AB" w:rsidRDefault="009545AB" w:rsidP="009545AB">
      <w:pPr>
        <w:pStyle w:val="Heading30"/>
      </w:pPr>
      <w:bookmarkStart w:id="139" w:name="_Toc98762662"/>
      <w:r>
        <w:lastRenderedPageBreak/>
        <w:t>Example Code</w:t>
      </w:r>
      <w:bookmarkEnd w:id="139"/>
    </w:p>
    <w:p w14:paraId="7899C622" w14:textId="77777777" w:rsidR="009545AB" w:rsidRDefault="009545AB" w:rsidP="009545AB">
      <w:pPr>
        <w:spacing w:after="0"/>
        <w:rPr>
          <w:rFonts w:ascii="Consolas" w:hAnsi="Consolas" w:cs="Consolas"/>
          <w:color w:val="4C483D" w:themeColor="text2"/>
        </w:rPr>
      </w:pPr>
      <w:r w:rsidRPr="00EC006A">
        <w:rPr>
          <w:rStyle w:val="BlueSyntaxChar"/>
        </w:rPr>
        <w:t>Pom.xml</w:t>
      </w:r>
      <w:r>
        <w:t xml:space="preserve"> – Update </w:t>
      </w:r>
      <w:r w:rsidRPr="00EC006A">
        <w:t>Maven Dependency</w:t>
      </w:r>
    </w:p>
    <w:p w14:paraId="3E530668" w14:textId="77777777" w:rsidR="009545AB" w:rsidRDefault="009545AB" w:rsidP="009545AB">
      <w:pPr>
        <w:pStyle w:val="Output"/>
        <w:rPr>
          <w:color w:val="4C483D" w:themeColor="text2"/>
        </w:rPr>
      </w:pPr>
      <w:r>
        <w:rPr>
          <w:color w:val="000000"/>
        </w:rPr>
        <w:tab/>
      </w:r>
      <w:r>
        <w:rPr>
          <w:color w:val="008080"/>
        </w:rPr>
        <w:t>&lt;</w:t>
      </w:r>
      <w:r>
        <w:t>dependency</w:t>
      </w:r>
      <w:r>
        <w:rPr>
          <w:color w:val="008080"/>
        </w:rPr>
        <w:t>&gt;</w:t>
      </w:r>
    </w:p>
    <w:p w14:paraId="12298798" w14:textId="77777777" w:rsidR="009545AB" w:rsidRDefault="009545AB" w:rsidP="009545AB">
      <w:pPr>
        <w:pStyle w:val="Output"/>
        <w:rPr>
          <w:color w:val="4C483D" w:themeColor="text2"/>
        </w:rPr>
      </w:pPr>
      <w:r>
        <w:rPr>
          <w:color w:val="000000"/>
        </w:rPr>
        <w:tab/>
      </w:r>
      <w:r>
        <w:rPr>
          <w:color w:val="000000"/>
        </w:rPr>
        <w:tab/>
      </w:r>
      <w:r>
        <w:rPr>
          <w:color w:val="008080"/>
        </w:rPr>
        <w:t>&lt;</w:t>
      </w:r>
      <w:r>
        <w:t>groupId</w:t>
      </w:r>
      <w:r>
        <w:rPr>
          <w:color w:val="008080"/>
        </w:rPr>
        <w:t>&gt;</w:t>
      </w:r>
      <w:r>
        <w:rPr>
          <w:color w:val="000000"/>
        </w:rPr>
        <w:t>org.springframework.security</w:t>
      </w:r>
      <w:r>
        <w:rPr>
          <w:color w:val="008080"/>
        </w:rPr>
        <w:t>&lt;/</w:t>
      </w:r>
      <w:r>
        <w:t>groupId</w:t>
      </w:r>
      <w:r>
        <w:rPr>
          <w:color w:val="008080"/>
        </w:rPr>
        <w:t>&gt;</w:t>
      </w:r>
    </w:p>
    <w:p w14:paraId="5E439474" w14:textId="77777777" w:rsidR="009545AB" w:rsidRDefault="009545AB" w:rsidP="009545AB">
      <w:pPr>
        <w:pStyle w:val="Output"/>
        <w:rPr>
          <w:color w:val="4C483D" w:themeColor="text2"/>
        </w:rPr>
      </w:pPr>
      <w:r>
        <w:rPr>
          <w:color w:val="000000"/>
        </w:rPr>
        <w:tab/>
      </w:r>
      <w:r>
        <w:rPr>
          <w:color w:val="000000"/>
        </w:rPr>
        <w:tab/>
      </w:r>
      <w:r>
        <w:rPr>
          <w:color w:val="008080"/>
        </w:rPr>
        <w:t>&lt;</w:t>
      </w:r>
      <w:r>
        <w:t>artifactId</w:t>
      </w:r>
      <w:r>
        <w:rPr>
          <w:color w:val="008080"/>
        </w:rPr>
        <w:t>&gt;</w:t>
      </w:r>
      <w:r>
        <w:rPr>
          <w:color w:val="000000"/>
        </w:rPr>
        <w:t>spring-security-ldap</w:t>
      </w:r>
      <w:r>
        <w:rPr>
          <w:color w:val="008080"/>
        </w:rPr>
        <w:t>&lt;/</w:t>
      </w:r>
      <w:r>
        <w:t>artifactId</w:t>
      </w:r>
      <w:r>
        <w:rPr>
          <w:color w:val="008080"/>
        </w:rPr>
        <w:t>&gt;</w:t>
      </w:r>
    </w:p>
    <w:p w14:paraId="61A315DB" w14:textId="77777777" w:rsidR="009545AB" w:rsidRDefault="009545AB" w:rsidP="009545AB">
      <w:pPr>
        <w:pStyle w:val="Output"/>
        <w:rPr>
          <w:color w:val="4C483D" w:themeColor="text2"/>
        </w:rPr>
      </w:pPr>
      <w:r>
        <w:rPr>
          <w:color w:val="000000"/>
        </w:rPr>
        <w:tab/>
      </w:r>
      <w:r>
        <w:rPr>
          <w:color w:val="008080"/>
        </w:rPr>
        <w:t>&lt;/</w:t>
      </w:r>
      <w:r>
        <w:t>dependency</w:t>
      </w:r>
      <w:r>
        <w:rPr>
          <w:color w:val="008080"/>
        </w:rPr>
        <w:t>&gt;</w:t>
      </w:r>
    </w:p>
    <w:p w14:paraId="488A6C18" w14:textId="77777777" w:rsidR="009545AB" w:rsidRDefault="009545AB" w:rsidP="009545AB">
      <w:pPr>
        <w:pStyle w:val="Output"/>
        <w:rPr>
          <w:color w:val="4C483D" w:themeColor="text2"/>
        </w:rPr>
      </w:pPr>
    </w:p>
    <w:p w14:paraId="0161A007" w14:textId="77777777" w:rsidR="009545AB" w:rsidRDefault="009545AB" w:rsidP="009545AB">
      <w:pPr>
        <w:pStyle w:val="Output"/>
        <w:rPr>
          <w:color w:val="4C483D" w:themeColor="text2"/>
        </w:rPr>
      </w:pPr>
      <w:r>
        <w:rPr>
          <w:color w:val="000000"/>
        </w:rPr>
        <w:tab/>
      </w:r>
      <w:r>
        <w:rPr>
          <w:color w:val="008080"/>
        </w:rPr>
        <w:t>&lt;</w:t>
      </w:r>
      <w:r>
        <w:t>dependency</w:t>
      </w:r>
      <w:r>
        <w:rPr>
          <w:color w:val="008080"/>
        </w:rPr>
        <w:t>&gt;</w:t>
      </w:r>
    </w:p>
    <w:p w14:paraId="1944CEB7" w14:textId="77777777" w:rsidR="009545AB" w:rsidRDefault="009545AB" w:rsidP="009545AB">
      <w:pPr>
        <w:pStyle w:val="Output"/>
        <w:rPr>
          <w:color w:val="4C483D" w:themeColor="text2"/>
        </w:rPr>
      </w:pPr>
      <w:r>
        <w:rPr>
          <w:color w:val="000000"/>
        </w:rPr>
        <w:tab/>
      </w:r>
      <w:r>
        <w:rPr>
          <w:color w:val="000000"/>
        </w:rPr>
        <w:tab/>
      </w:r>
      <w:r>
        <w:rPr>
          <w:color w:val="008080"/>
        </w:rPr>
        <w:t>&lt;</w:t>
      </w:r>
      <w:r>
        <w:t>groupId</w:t>
      </w:r>
      <w:r>
        <w:rPr>
          <w:color w:val="008080"/>
        </w:rPr>
        <w:t>&gt;</w:t>
      </w:r>
      <w:r>
        <w:rPr>
          <w:color w:val="000000"/>
        </w:rPr>
        <w:t>org.apache.directory.server</w:t>
      </w:r>
      <w:r>
        <w:rPr>
          <w:color w:val="008080"/>
        </w:rPr>
        <w:t>&lt;/</w:t>
      </w:r>
      <w:r>
        <w:t>groupId</w:t>
      </w:r>
      <w:r>
        <w:rPr>
          <w:color w:val="008080"/>
        </w:rPr>
        <w:t>&gt;</w:t>
      </w:r>
    </w:p>
    <w:p w14:paraId="7FBAEF5C" w14:textId="77777777" w:rsidR="009545AB" w:rsidRDefault="009545AB" w:rsidP="009545AB">
      <w:pPr>
        <w:pStyle w:val="Output"/>
        <w:rPr>
          <w:color w:val="4C483D" w:themeColor="text2"/>
        </w:rPr>
      </w:pPr>
      <w:r>
        <w:rPr>
          <w:color w:val="000000"/>
        </w:rPr>
        <w:tab/>
      </w:r>
      <w:r>
        <w:rPr>
          <w:color w:val="000000"/>
        </w:rPr>
        <w:tab/>
      </w:r>
      <w:r>
        <w:rPr>
          <w:color w:val="008080"/>
        </w:rPr>
        <w:t>&lt;</w:t>
      </w:r>
      <w:r>
        <w:t>artifactId</w:t>
      </w:r>
      <w:r>
        <w:rPr>
          <w:color w:val="008080"/>
        </w:rPr>
        <w:t>&gt;</w:t>
      </w:r>
      <w:r>
        <w:rPr>
          <w:color w:val="000000"/>
        </w:rPr>
        <w:t>apacheds-server-jndi</w:t>
      </w:r>
      <w:r>
        <w:rPr>
          <w:color w:val="008080"/>
        </w:rPr>
        <w:t>&lt;/</w:t>
      </w:r>
      <w:r>
        <w:t>artifactId</w:t>
      </w:r>
      <w:r>
        <w:rPr>
          <w:color w:val="008080"/>
        </w:rPr>
        <w:t>&gt;</w:t>
      </w:r>
    </w:p>
    <w:p w14:paraId="417DA08F" w14:textId="77777777" w:rsidR="009545AB" w:rsidRDefault="009545AB" w:rsidP="009545AB">
      <w:pPr>
        <w:pStyle w:val="Output"/>
        <w:rPr>
          <w:color w:val="4C483D" w:themeColor="text2"/>
        </w:rPr>
      </w:pPr>
      <w:r>
        <w:rPr>
          <w:color w:val="000000"/>
        </w:rPr>
        <w:tab/>
      </w:r>
      <w:r>
        <w:rPr>
          <w:color w:val="000000"/>
        </w:rPr>
        <w:tab/>
      </w:r>
      <w:r>
        <w:rPr>
          <w:color w:val="008080"/>
        </w:rPr>
        <w:t>&lt;</w:t>
      </w:r>
      <w:r>
        <w:t>version</w:t>
      </w:r>
      <w:r>
        <w:rPr>
          <w:color w:val="008080"/>
        </w:rPr>
        <w:t>&gt;</w:t>
      </w:r>
      <w:r>
        <w:rPr>
          <w:color w:val="000000"/>
        </w:rPr>
        <w:t>1.5.5</w:t>
      </w:r>
      <w:r>
        <w:rPr>
          <w:color w:val="008080"/>
        </w:rPr>
        <w:t>&lt;/</w:t>
      </w:r>
      <w:r>
        <w:t>version</w:t>
      </w:r>
      <w:r>
        <w:rPr>
          <w:color w:val="008080"/>
        </w:rPr>
        <w:t>&gt;</w:t>
      </w:r>
    </w:p>
    <w:p w14:paraId="0B85610C" w14:textId="77777777" w:rsidR="009545AB" w:rsidRDefault="009545AB" w:rsidP="009545AB">
      <w:pPr>
        <w:pStyle w:val="Output"/>
      </w:pPr>
      <w:r>
        <w:rPr>
          <w:color w:val="000000"/>
        </w:rPr>
        <w:tab/>
      </w:r>
      <w:r>
        <w:rPr>
          <w:color w:val="008080"/>
        </w:rPr>
        <w:t>&lt;/</w:t>
      </w:r>
      <w:r>
        <w:t>dependency</w:t>
      </w:r>
      <w:r>
        <w:rPr>
          <w:color w:val="008080"/>
        </w:rPr>
        <w:t>&gt;</w:t>
      </w:r>
    </w:p>
    <w:p w14:paraId="1A2C7B07" w14:textId="4FC6D221" w:rsidR="00183E0C" w:rsidRDefault="00183E0C" w:rsidP="009545AB">
      <w:pPr>
        <w:spacing w:after="0"/>
        <w:rPr>
          <w:rStyle w:val="BlueSyntaxChar"/>
        </w:rPr>
      </w:pPr>
    </w:p>
    <w:p w14:paraId="19780C3D" w14:textId="77777777" w:rsidR="00DD616F" w:rsidRDefault="00DD616F" w:rsidP="009545AB">
      <w:pPr>
        <w:spacing w:after="0"/>
        <w:rPr>
          <w:rStyle w:val="BlueSyntaxChar"/>
        </w:rPr>
      </w:pPr>
    </w:p>
    <w:p w14:paraId="16E8CDB2" w14:textId="2E8AB41D" w:rsidR="009545AB" w:rsidRDefault="009545AB" w:rsidP="009545AB">
      <w:pPr>
        <w:spacing w:after="0"/>
      </w:pPr>
      <w:r w:rsidRPr="006F73F1">
        <w:rPr>
          <w:rStyle w:val="BlueSyntaxChar"/>
        </w:rPr>
        <w:t>application.properties</w:t>
      </w:r>
      <w:r>
        <w:t xml:space="preserve"> – update LDAP Server Properties </w:t>
      </w:r>
    </w:p>
    <w:p w14:paraId="7C27F250" w14:textId="77777777" w:rsidR="009545AB" w:rsidRPr="00F73664" w:rsidRDefault="009545AB" w:rsidP="009545AB">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F73664">
        <w:rPr>
          <w:rFonts w:ascii="Consolas" w:hAnsi="Consolas" w:cs="Consolas"/>
          <w:color w:val="000000"/>
          <w:sz w:val="18"/>
          <w:szCs w:val="18"/>
        </w:rPr>
        <w:t>ldap.urls=</w:t>
      </w:r>
      <w:r w:rsidRPr="00F73664">
        <w:rPr>
          <w:rFonts w:ascii="Consolas" w:hAnsi="Consolas" w:cs="Consolas"/>
          <w:color w:val="2A00FF"/>
          <w:sz w:val="18"/>
          <w:szCs w:val="18"/>
        </w:rPr>
        <w:t>ldap://ldap.forumsys.com:389/</w:t>
      </w:r>
    </w:p>
    <w:p w14:paraId="2387E04C" w14:textId="77777777" w:rsidR="009545AB" w:rsidRPr="00F73664" w:rsidRDefault="009545AB" w:rsidP="009545AB">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F73664">
        <w:rPr>
          <w:rFonts w:ascii="Consolas" w:hAnsi="Consolas" w:cs="Consolas"/>
          <w:color w:val="000000"/>
          <w:sz w:val="18"/>
          <w:szCs w:val="18"/>
        </w:rPr>
        <w:t>ldap.base.dn=</w:t>
      </w:r>
      <w:r w:rsidRPr="00F73664">
        <w:rPr>
          <w:rFonts w:ascii="Consolas" w:hAnsi="Consolas" w:cs="Consolas"/>
          <w:color w:val="2A00FF"/>
          <w:sz w:val="18"/>
          <w:szCs w:val="18"/>
        </w:rPr>
        <w:t>dc=example,dc=com</w:t>
      </w:r>
    </w:p>
    <w:p w14:paraId="2EB4998E" w14:textId="77777777" w:rsidR="009545AB" w:rsidRPr="00F73664" w:rsidRDefault="009545AB" w:rsidP="009545AB">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F73664">
        <w:rPr>
          <w:rFonts w:ascii="Consolas" w:hAnsi="Consolas" w:cs="Consolas"/>
          <w:color w:val="000000"/>
          <w:sz w:val="18"/>
          <w:szCs w:val="18"/>
        </w:rPr>
        <w:t>ldap.username=</w:t>
      </w:r>
      <w:r w:rsidRPr="00F73664">
        <w:rPr>
          <w:rFonts w:ascii="Consolas" w:hAnsi="Consolas" w:cs="Consolas"/>
          <w:color w:val="2A00FF"/>
          <w:sz w:val="18"/>
          <w:szCs w:val="18"/>
        </w:rPr>
        <w:t>cn=read-only-admin,dc=example,dc=com</w:t>
      </w:r>
    </w:p>
    <w:p w14:paraId="61739D2C" w14:textId="77777777" w:rsidR="009545AB" w:rsidRPr="00F73664" w:rsidRDefault="009545AB" w:rsidP="009545AB">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8"/>
          <w:szCs w:val="18"/>
        </w:rPr>
      </w:pPr>
      <w:r w:rsidRPr="00F73664">
        <w:rPr>
          <w:rFonts w:ascii="Consolas" w:hAnsi="Consolas" w:cs="Consolas"/>
          <w:color w:val="000000"/>
          <w:sz w:val="18"/>
          <w:szCs w:val="18"/>
        </w:rPr>
        <w:t>ldap.password=</w:t>
      </w:r>
      <w:r w:rsidRPr="00F73664">
        <w:rPr>
          <w:rFonts w:ascii="Consolas" w:hAnsi="Consolas" w:cs="Consolas"/>
          <w:color w:val="2A00FF"/>
          <w:sz w:val="18"/>
          <w:szCs w:val="18"/>
        </w:rPr>
        <w:t>password</w:t>
      </w:r>
    </w:p>
    <w:p w14:paraId="2B6190DB" w14:textId="77777777" w:rsidR="009545AB" w:rsidRPr="00F73664" w:rsidRDefault="009545AB" w:rsidP="009545AB">
      <w:pPr>
        <w:pBdr>
          <w:top w:val="single" w:sz="4" w:space="1" w:color="auto"/>
          <w:left w:val="single" w:sz="4" w:space="4" w:color="auto"/>
          <w:bottom w:val="single" w:sz="4" w:space="1" w:color="auto"/>
          <w:right w:val="single" w:sz="4" w:space="4" w:color="auto"/>
        </w:pBdr>
        <w:shd w:val="clear" w:color="auto" w:fill="F2F2F2" w:themeFill="background1" w:themeFillShade="F2"/>
        <w:spacing w:line="240" w:lineRule="auto"/>
        <w:rPr>
          <w:sz w:val="18"/>
          <w:szCs w:val="18"/>
        </w:rPr>
      </w:pPr>
      <w:r w:rsidRPr="00F73664">
        <w:rPr>
          <w:rFonts w:ascii="Consolas" w:hAnsi="Consolas" w:cs="Consolas"/>
          <w:color w:val="000000"/>
          <w:sz w:val="18"/>
          <w:szCs w:val="18"/>
        </w:rPr>
        <w:t xml:space="preserve">ldap.user.dn.pattern = </w:t>
      </w:r>
      <w:r w:rsidRPr="00F73664">
        <w:rPr>
          <w:rFonts w:ascii="Consolas" w:hAnsi="Consolas" w:cs="Consolas"/>
          <w:color w:val="2A00FF"/>
          <w:sz w:val="18"/>
          <w:szCs w:val="18"/>
        </w:rPr>
        <w:t>uid=</w:t>
      </w:r>
      <w:r w:rsidRPr="00F73664">
        <w:rPr>
          <w:rFonts w:ascii="Consolas" w:hAnsi="Consolas" w:cs="Consolas"/>
          <w:b/>
          <w:bCs/>
          <w:color w:val="7F0055"/>
          <w:sz w:val="18"/>
          <w:szCs w:val="18"/>
        </w:rPr>
        <w:t>{0}</w:t>
      </w:r>
    </w:p>
    <w:p w14:paraId="58FEDC4D" w14:textId="77777777" w:rsidR="009545AB" w:rsidRDefault="009545AB" w:rsidP="00DD616F">
      <w:pPr>
        <w:spacing w:after="0" w:line="240" w:lineRule="auto"/>
        <w:rPr>
          <w:b/>
          <w:bCs/>
        </w:rPr>
      </w:pPr>
    </w:p>
    <w:p w14:paraId="7710361F" w14:textId="77777777" w:rsidR="00DD616F" w:rsidRDefault="00DD616F" w:rsidP="009545AB">
      <w:pPr>
        <w:spacing w:after="0"/>
        <w:rPr>
          <w:b/>
          <w:bCs/>
        </w:rPr>
      </w:pPr>
    </w:p>
    <w:p w14:paraId="44565F66" w14:textId="18866653" w:rsidR="009545AB" w:rsidRPr="00791991" w:rsidRDefault="009545AB" w:rsidP="009545AB">
      <w:pPr>
        <w:spacing w:after="0"/>
      </w:pPr>
      <w:r w:rsidRPr="00791991">
        <w:rPr>
          <w:b/>
          <w:bCs/>
        </w:rPr>
        <w:t>SpringSecurityConfig</w:t>
      </w:r>
    </w:p>
    <w:p w14:paraId="40969556" w14:textId="77777777" w:rsidR="009545AB" w:rsidRPr="00791991" w:rsidRDefault="009545AB" w:rsidP="009545AB">
      <w:pPr>
        <w:spacing w:after="0"/>
      </w:pPr>
      <w:r w:rsidRPr="00791991">
        <w:t>At this point, we need to tell spring how to we are doing authentication, as in which URLs should be authenticated.</w:t>
      </w:r>
      <w:r>
        <w:t xml:space="preserve"> We need to update Authentication provider as LDAP in our code.</w:t>
      </w:r>
    </w:p>
    <w:p w14:paraId="6BEBD071" w14:textId="77777777" w:rsidR="009545AB" w:rsidRDefault="009545AB" w:rsidP="009545AB">
      <w:pPr>
        <w:pStyle w:val="Output"/>
        <w:rPr>
          <w:color w:val="4C483D" w:themeColor="text2"/>
        </w:rPr>
      </w:pPr>
      <w:r>
        <w:t>@Configuration</w:t>
      </w:r>
    </w:p>
    <w:p w14:paraId="50A874D6" w14:textId="77777777" w:rsidR="009545AB" w:rsidRDefault="009545AB" w:rsidP="009545AB">
      <w:pPr>
        <w:pStyle w:val="Output"/>
        <w:rPr>
          <w:color w:val="4C483D" w:themeColor="text2"/>
        </w:rPr>
      </w:pPr>
      <w:r>
        <w:t>@EnableWebSecurity</w:t>
      </w:r>
    </w:p>
    <w:p w14:paraId="69972442" w14:textId="77777777" w:rsidR="009545AB" w:rsidRDefault="009545AB" w:rsidP="009545AB">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LDAPAuthenticationSecurityConfig </w:t>
      </w:r>
      <w:r>
        <w:rPr>
          <w:b/>
          <w:bCs/>
          <w:color w:val="7F0055"/>
        </w:rPr>
        <w:t>extends</w:t>
      </w:r>
      <w:r>
        <w:rPr>
          <w:color w:val="000000"/>
        </w:rPr>
        <w:t xml:space="preserve"> WebSecurityConfigurerAdapter { </w:t>
      </w:r>
    </w:p>
    <w:p w14:paraId="6656F51B" w14:textId="77777777" w:rsidR="009545AB" w:rsidRDefault="009545AB" w:rsidP="009545AB">
      <w:pPr>
        <w:pStyle w:val="Output"/>
        <w:rPr>
          <w:color w:val="4C483D" w:themeColor="text2"/>
        </w:rPr>
      </w:pPr>
      <w:r>
        <w:rPr>
          <w:color w:val="000000"/>
        </w:rPr>
        <w:tab/>
      </w:r>
    </w:p>
    <w:p w14:paraId="3105F3B0" w14:textId="77777777" w:rsidR="009545AB" w:rsidRDefault="009545AB" w:rsidP="009545AB">
      <w:pPr>
        <w:pStyle w:val="Output"/>
        <w:rPr>
          <w:color w:val="4C483D" w:themeColor="text2"/>
        </w:rPr>
      </w:pPr>
      <w:r>
        <w:rPr>
          <w:color w:val="000000"/>
        </w:rPr>
        <w:t xml:space="preserve">    </w:t>
      </w:r>
      <w:r>
        <w:t>@Value</w:t>
      </w:r>
      <w:r>
        <w:rPr>
          <w:color w:val="000000"/>
        </w:rPr>
        <w:t>(</w:t>
      </w:r>
      <w:r>
        <w:rPr>
          <w:color w:val="2A00FF"/>
        </w:rPr>
        <w:t>"${ldap.urls}"</w:t>
      </w:r>
      <w:r>
        <w:rPr>
          <w:color w:val="000000"/>
        </w:rPr>
        <w:t>)</w:t>
      </w:r>
    </w:p>
    <w:p w14:paraId="4C626979" w14:textId="77777777" w:rsidR="009545AB" w:rsidRDefault="009545AB" w:rsidP="009545AB">
      <w:pPr>
        <w:pStyle w:val="Output"/>
        <w:rPr>
          <w:color w:val="4C483D" w:themeColor="text2"/>
        </w:rPr>
      </w:pPr>
      <w:r>
        <w:rPr>
          <w:color w:val="000000"/>
        </w:rPr>
        <w:t xml:space="preserve">    </w:t>
      </w:r>
      <w:r>
        <w:rPr>
          <w:b/>
          <w:bCs/>
          <w:color w:val="7F0055"/>
        </w:rPr>
        <w:t>private</w:t>
      </w:r>
      <w:r>
        <w:rPr>
          <w:color w:val="000000"/>
        </w:rPr>
        <w:t xml:space="preserve"> String </w:t>
      </w:r>
      <w:r>
        <w:rPr>
          <w:color w:val="0000C0"/>
        </w:rPr>
        <w:t>ldapUrls</w:t>
      </w:r>
      <w:r>
        <w:rPr>
          <w:color w:val="000000"/>
        </w:rPr>
        <w:t>;</w:t>
      </w:r>
      <w:r>
        <w:rPr>
          <w:color w:val="000000"/>
        </w:rPr>
        <w:tab/>
      </w:r>
    </w:p>
    <w:p w14:paraId="76752C2F" w14:textId="77777777" w:rsidR="009545AB" w:rsidRDefault="009545AB" w:rsidP="009545AB">
      <w:pPr>
        <w:pStyle w:val="Output"/>
        <w:rPr>
          <w:color w:val="4C483D" w:themeColor="text2"/>
        </w:rPr>
      </w:pPr>
    </w:p>
    <w:p w14:paraId="082CF021" w14:textId="77777777" w:rsidR="009545AB" w:rsidRDefault="009545AB" w:rsidP="009545AB">
      <w:pPr>
        <w:pStyle w:val="Output"/>
        <w:rPr>
          <w:color w:val="4C483D" w:themeColor="text2"/>
        </w:rPr>
      </w:pPr>
      <w:r>
        <w:rPr>
          <w:color w:val="000000"/>
        </w:rPr>
        <w:t xml:space="preserve">    </w:t>
      </w:r>
      <w:r>
        <w:t>@Value</w:t>
      </w:r>
      <w:r>
        <w:rPr>
          <w:color w:val="000000"/>
        </w:rPr>
        <w:t>(</w:t>
      </w:r>
      <w:r>
        <w:rPr>
          <w:color w:val="2A00FF"/>
        </w:rPr>
        <w:t>"${ldap.base.dn}"</w:t>
      </w:r>
      <w:r>
        <w:rPr>
          <w:color w:val="000000"/>
        </w:rPr>
        <w:t>)</w:t>
      </w:r>
    </w:p>
    <w:p w14:paraId="3F04C894" w14:textId="77777777" w:rsidR="009545AB" w:rsidRDefault="009545AB" w:rsidP="009545AB">
      <w:pPr>
        <w:pStyle w:val="Output"/>
        <w:rPr>
          <w:color w:val="4C483D" w:themeColor="text2"/>
        </w:rPr>
      </w:pPr>
      <w:r>
        <w:rPr>
          <w:color w:val="000000"/>
        </w:rPr>
        <w:t xml:space="preserve">    </w:t>
      </w:r>
      <w:r>
        <w:rPr>
          <w:b/>
          <w:bCs/>
          <w:color w:val="7F0055"/>
        </w:rPr>
        <w:t>private</w:t>
      </w:r>
      <w:r>
        <w:rPr>
          <w:color w:val="000000"/>
        </w:rPr>
        <w:t xml:space="preserve"> String </w:t>
      </w:r>
      <w:r>
        <w:rPr>
          <w:color w:val="0000C0"/>
        </w:rPr>
        <w:t>ldapBaseDn</w:t>
      </w:r>
      <w:r>
        <w:rPr>
          <w:color w:val="000000"/>
        </w:rPr>
        <w:t>;</w:t>
      </w:r>
    </w:p>
    <w:p w14:paraId="358F9E26" w14:textId="77777777" w:rsidR="009545AB" w:rsidRDefault="009545AB" w:rsidP="009545AB">
      <w:pPr>
        <w:pStyle w:val="Output"/>
        <w:rPr>
          <w:color w:val="4C483D" w:themeColor="text2"/>
        </w:rPr>
      </w:pPr>
    </w:p>
    <w:p w14:paraId="61B2DD1D" w14:textId="77777777" w:rsidR="009545AB" w:rsidRDefault="009545AB" w:rsidP="009545AB">
      <w:pPr>
        <w:pStyle w:val="Output"/>
        <w:rPr>
          <w:color w:val="4C483D" w:themeColor="text2"/>
        </w:rPr>
      </w:pPr>
      <w:r>
        <w:rPr>
          <w:color w:val="000000"/>
        </w:rPr>
        <w:t xml:space="preserve">    </w:t>
      </w:r>
      <w:r>
        <w:t>@Value</w:t>
      </w:r>
      <w:r>
        <w:rPr>
          <w:color w:val="000000"/>
        </w:rPr>
        <w:t>(</w:t>
      </w:r>
      <w:r>
        <w:rPr>
          <w:color w:val="2A00FF"/>
        </w:rPr>
        <w:t>"${ldap.username}"</w:t>
      </w:r>
      <w:r>
        <w:rPr>
          <w:color w:val="000000"/>
        </w:rPr>
        <w:t>)</w:t>
      </w:r>
    </w:p>
    <w:p w14:paraId="25D97C0D" w14:textId="77777777" w:rsidR="009545AB" w:rsidRDefault="009545AB" w:rsidP="009545AB">
      <w:pPr>
        <w:pStyle w:val="Output"/>
        <w:rPr>
          <w:color w:val="4C483D" w:themeColor="text2"/>
        </w:rPr>
      </w:pPr>
      <w:r>
        <w:rPr>
          <w:color w:val="000000"/>
        </w:rPr>
        <w:t xml:space="preserve">    </w:t>
      </w:r>
      <w:r>
        <w:rPr>
          <w:b/>
          <w:bCs/>
          <w:color w:val="7F0055"/>
        </w:rPr>
        <w:t>private</w:t>
      </w:r>
      <w:r>
        <w:rPr>
          <w:color w:val="000000"/>
        </w:rPr>
        <w:t xml:space="preserve"> String </w:t>
      </w:r>
      <w:r>
        <w:rPr>
          <w:color w:val="0000C0"/>
        </w:rPr>
        <w:t>ldapSecurityPrincipal</w:t>
      </w:r>
      <w:r>
        <w:rPr>
          <w:color w:val="000000"/>
        </w:rPr>
        <w:t>;</w:t>
      </w:r>
    </w:p>
    <w:p w14:paraId="2378C263" w14:textId="77777777" w:rsidR="009545AB" w:rsidRDefault="009545AB" w:rsidP="009545AB">
      <w:pPr>
        <w:pStyle w:val="Output"/>
        <w:rPr>
          <w:color w:val="4C483D" w:themeColor="text2"/>
        </w:rPr>
      </w:pPr>
    </w:p>
    <w:p w14:paraId="6AC60443" w14:textId="77777777" w:rsidR="009545AB" w:rsidRDefault="009545AB" w:rsidP="009545AB">
      <w:pPr>
        <w:pStyle w:val="Output"/>
        <w:rPr>
          <w:color w:val="4C483D" w:themeColor="text2"/>
        </w:rPr>
      </w:pPr>
      <w:r>
        <w:rPr>
          <w:color w:val="000000"/>
        </w:rPr>
        <w:t xml:space="preserve">    </w:t>
      </w:r>
      <w:r>
        <w:t>@Value</w:t>
      </w:r>
      <w:r>
        <w:rPr>
          <w:color w:val="000000"/>
        </w:rPr>
        <w:t>(</w:t>
      </w:r>
      <w:r>
        <w:rPr>
          <w:color w:val="2A00FF"/>
        </w:rPr>
        <w:t>"${ldap.password}"</w:t>
      </w:r>
      <w:r>
        <w:rPr>
          <w:color w:val="000000"/>
        </w:rPr>
        <w:t>)</w:t>
      </w:r>
    </w:p>
    <w:p w14:paraId="499E764D" w14:textId="77777777" w:rsidR="009545AB" w:rsidRDefault="009545AB" w:rsidP="009545AB">
      <w:pPr>
        <w:pStyle w:val="Output"/>
        <w:rPr>
          <w:color w:val="4C483D" w:themeColor="text2"/>
        </w:rPr>
      </w:pPr>
      <w:r>
        <w:rPr>
          <w:color w:val="000000"/>
        </w:rPr>
        <w:t xml:space="preserve">    </w:t>
      </w:r>
      <w:r>
        <w:rPr>
          <w:b/>
          <w:bCs/>
          <w:color w:val="7F0055"/>
        </w:rPr>
        <w:t>private</w:t>
      </w:r>
      <w:r>
        <w:rPr>
          <w:color w:val="000000"/>
        </w:rPr>
        <w:t xml:space="preserve"> String </w:t>
      </w:r>
      <w:r>
        <w:rPr>
          <w:color w:val="0000C0"/>
        </w:rPr>
        <w:t>ldapPrincipalPassword</w:t>
      </w:r>
      <w:r>
        <w:rPr>
          <w:color w:val="000000"/>
        </w:rPr>
        <w:t>;</w:t>
      </w:r>
    </w:p>
    <w:p w14:paraId="5F2D3A78" w14:textId="77777777" w:rsidR="009545AB" w:rsidRDefault="009545AB" w:rsidP="009545AB">
      <w:pPr>
        <w:pStyle w:val="Output"/>
        <w:rPr>
          <w:color w:val="4C483D" w:themeColor="text2"/>
        </w:rPr>
      </w:pPr>
    </w:p>
    <w:p w14:paraId="6528E6E8" w14:textId="77777777" w:rsidR="009545AB" w:rsidRDefault="009545AB" w:rsidP="009545AB">
      <w:pPr>
        <w:pStyle w:val="Output"/>
        <w:rPr>
          <w:color w:val="4C483D" w:themeColor="text2"/>
        </w:rPr>
      </w:pPr>
      <w:r>
        <w:rPr>
          <w:color w:val="000000"/>
        </w:rPr>
        <w:t xml:space="preserve">    </w:t>
      </w:r>
      <w:r>
        <w:t>@Value</w:t>
      </w:r>
      <w:r>
        <w:rPr>
          <w:color w:val="000000"/>
        </w:rPr>
        <w:t>(</w:t>
      </w:r>
      <w:r>
        <w:rPr>
          <w:color w:val="2A00FF"/>
        </w:rPr>
        <w:t>"${ldap.user.dn.pattern}"</w:t>
      </w:r>
      <w:r>
        <w:rPr>
          <w:color w:val="000000"/>
        </w:rPr>
        <w:t>)</w:t>
      </w:r>
    </w:p>
    <w:p w14:paraId="6D2F3FE6" w14:textId="77777777" w:rsidR="009545AB" w:rsidRDefault="009545AB" w:rsidP="009545AB">
      <w:pPr>
        <w:pStyle w:val="Output"/>
        <w:rPr>
          <w:color w:val="4C483D" w:themeColor="text2"/>
        </w:rPr>
      </w:pPr>
      <w:r>
        <w:rPr>
          <w:color w:val="000000"/>
        </w:rPr>
        <w:t xml:space="preserve">    </w:t>
      </w:r>
      <w:r>
        <w:rPr>
          <w:b/>
          <w:bCs/>
          <w:color w:val="7F0055"/>
        </w:rPr>
        <w:t>private</w:t>
      </w:r>
      <w:r>
        <w:rPr>
          <w:color w:val="000000"/>
        </w:rPr>
        <w:t xml:space="preserve"> String </w:t>
      </w:r>
      <w:r>
        <w:rPr>
          <w:color w:val="0000C0"/>
        </w:rPr>
        <w:t>ldapUserDnPattern</w:t>
      </w:r>
      <w:r>
        <w:rPr>
          <w:color w:val="000000"/>
        </w:rPr>
        <w:t>;</w:t>
      </w:r>
    </w:p>
    <w:p w14:paraId="48B350CB" w14:textId="77777777" w:rsidR="009545AB" w:rsidRDefault="009545AB" w:rsidP="009545AB">
      <w:pPr>
        <w:pStyle w:val="Output"/>
        <w:rPr>
          <w:color w:val="4C483D" w:themeColor="text2"/>
        </w:rPr>
      </w:pPr>
      <w:r>
        <w:rPr>
          <w:color w:val="000000"/>
        </w:rPr>
        <w:t xml:space="preserve">    </w:t>
      </w:r>
    </w:p>
    <w:p w14:paraId="222F4780" w14:textId="77777777" w:rsidR="009545AB" w:rsidRDefault="009545AB" w:rsidP="009545AB">
      <w:pPr>
        <w:pStyle w:val="Output"/>
        <w:rPr>
          <w:color w:val="4C483D" w:themeColor="text2"/>
        </w:rPr>
      </w:pPr>
      <w:r>
        <w:rPr>
          <w:color w:val="000000"/>
        </w:rPr>
        <w:t xml:space="preserve"> </w:t>
      </w:r>
    </w:p>
    <w:p w14:paraId="0AD6C57B" w14:textId="77777777" w:rsidR="009545AB" w:rsidRDefault="009545AB" w:rsidP="009545AB">
      <w:pPr>
        <w:pStyle w:val="Output"/>
        <w:rPr>
          <w:color w:val="4C483D" w:themeColor="text2"/>
        </w:rPr>
      </w:pPr>
      <w:r>
        <w:rPr>
          <w:color w:val="000000"/>
        </w:rPr>
        <w:t xml:space="preserve">    </w:t>
      </w:r>
      <w:r>
        <w:t>@Override</w:t>
      </w:r>
    </w:p>
    <w:p w14:paraId="6C62BA33" w14:textId="77777777" w:rsidR="009545AB" w:rsidRDefault="009545AB" w:rsidP="009545AB">
      <w:pPr>
        <w:pStyle w:val="Output"/>
        <w:rPr>
          <w:color w:val="4C483D" w:themeColor="text2"/>
        </w:rPr>
      </w:pPr>
      <w:r>
        <w:rPr>
          <w:color w:val="000000"/>
        </w:rPr>
        <w:t xml:space="preserve">    </w:t>
      </w:r>
      <w:r>
        <w:rPr>
          <w:b/>
          <w:bCs/>
          <w:color w:val="7F0055"/>
        </w:rPr>
        <w:t>protected</w:t>
      </w:r>
      <w:r>
        <w:rPr>
          <w:color w:val="000000"/>
        </w:rPr>
        <w:t xml:space="preserve"> </w:t>
      </w:r>
      <w:r>
        <w:rPr>
          <w:b/>
          <w:bCs/>
          <w:color w:val="7F0055"/>
        </w:rPr>
        <w:t>void</w:t>
      </w:r>
      <w:r>
        <w:rPr>
          <w:color w:val="000000"/>
        </w:rPr>
        <w:t xml:space="preserve"> configure(AuthenticationManagerBuilder </w:t>
      </w:r>
      <w:r>
        <w:rPr>
          <w:color w:val="6A3E3E"/>
        </w:rPr>
        <w:t>auth</w:t>
      </w:r>
      <w:r>
        <w:rPr>
          <w:color w:val="000000"/>
        </w:rPr>
        <w:t xml:space="preserve">) </w:t>
      </w:r>
      <w:r>
        <w:rPr>
          <w:b/>
          <w:bCs/>
          <w:color w:val="7F0055"/>
        </w:rPr>
        <w:t>throws</w:t>
      </w:r>
      <w:r>
        <w:rPr>
          <w:color w:val="000000"/>
        </w:rPr>
        <w:t xml:space="preserve"> Exception {</w:t>
      </w:r>
    </w:p>
    <w:p w14:paraId="228E3169" w14:textId="77777777" w:rsidR="009545AB" w:rsidRDefault="009545AB" w:rsidP="009545AB">
      <w:pPr>
        <w:pStyle w:val="Output"/>
        <w:rPr>
          <w:color w:val="4C483D" w:themeColor="text2"/>
        </w:rPr>
      </w:pPr>
      <w:r>
        <w:rPr>
          <w:color w:val="000000"/>
        </w:rPr>
        <w:t xml:space="preserve">        </w:t>
      </w:r>
      <w:r>
        <w:rPr>
          <w:color w:val="000000"/>
        </w:rPr>
        <w:tab/>
      </w:r>
      <w:r>
        <w:rPr>
          <w:color w:val="6A3E3E"/>
        </w:rPr>
        <w:t>auth</w:t>
      </w:r>
      <w:r>
        <w:rPr>
          <w:color w:val="000000"/>
        </w:rPr>
        <w:t>.ldapAuthentication()</w:t>
      </w:r>
    </w:p>
    <w:p w14:paraId="440A5ECA" w14:textId="77777777" w:rsidR="009545AB" w:rsidRDefault="009545AB" w:rsidP="009545AB">
      <w:pPr>
        <w:pStyle w:val="Output"/>
        <w:rPr>
          <w:color w:val="4C483D" w:themeColor="text2"/>
        </w:rPr>
      </w:pPr>
      <w:r>
        <w:rPr>
          <w:color w:val="000000"/>
        </w:rPr>
        <w:t xml:space="preserve">                .contextSource()</w:t>
      </w:r>
    </w:p>
    <w:p w14:paraId="5CE33676" w14:textId="77777777" w:rsidR="009545AB" w:rsidRDefault="009545AB" w:rsidP="009545AB">
      <w:pPr>
        <w:pStyle w:val="Output"/>
        <w:rPr>
          <w:color w:val="4C483D" w:themeColor="text2"/>
        </w:rPr>
      </w:pPr>
      <w:r>
        <w:rPr>
          <w:color w:val="000000"/>
        </w:rPr>
        <w:t xml:space="preserve">                .url(</w:t>
      </w:r>
      <w:r>
        <w:rPr>
          <w:color w:val="0000C0"/>
        </w:rPr>
        <w:t>ldapUrls</w:t>
      </w:r>
      <w:r>
        <w:rPr>
          <w:color w:val="000000"/>
        </w:rPr>
        <w:t xml:space="preserve"> + </w:t>
      </w:r>
      <w:r>
        <w:rPr>
          <w:color w:val="0000C0"/>
        </w:rPr>
        <w:t>ldapBaseDn</w:t>
      </w:r>
      <w:r>
        <w:rPr>
          <w:color w:val="000000"/>
        </w:rPr>
        <w:t>)</w:t>
      </w:r>
    </w:p>
    <w:p w14:paraId="13AD26DC" w14:textId="77777777" w:rsidR="009545AB" w:rsidRDefault="009545AB" w:rsidP="009545AB">
      <w:pPr>
        <w:pStyle w:val="Output"/>
        <w:rPr>
          <w:color w:val="4C483D" w:themeColor="text2"/>
        </w:rPr>
      </w:pPr>
      <w:r>
        <w:rPr>
          <w:color w:val="000000"/>
        </w:rPr>
        <w:t xml:space="preserve">                .managerDn(</w:t>
      </w:r>
      <w:r>
        <w:rPr>
          <w:color w:val="0000C0"/>
        </w:rPr>
        <w:t>ldapSecurityPrincipal</w:t>
      </w:r>
      <w:r>
        <w:rPr>
          <w:color w:val="000000"/>
        </w:rPr>
        <w:t>)</w:t>
      </w:r>
    </w:p>
    <w:p w14:paraId="74B87F2A" w14:textId="77777777" w:rsidR="009545AB" w:rsidRDefault="009545AB" w:rsidP="009545AB">
      <w:pPr>
        <w:pStyle w:val="Output"/>
        <w:rPr>
          <w:color w:val="4C483D" w:themeColor="text2"/>
        </w:rPr>
      </w:pPr>
      <w:r>
        <w:rPr>
          <w:color w:val="000000"/>
        </w:rPr>
        <w:t xml:space="preserve">                .managerPassword(</w:t>
      </w:r>
      <w:r>
        <w:rPr>
          <w:color w:val="0000C0"/>
        </w:rPr>
        <w:t>ldapPrincipalPassword</w:t>
      </w:r>
      <w:r>
        <w:rPr>
          <w:color w:val="000000"/>
        </w:rPr>
        <w:t>)</w:t>
      </w:r>
    </w:p>
    <w:p w14:paraId="64F365C4" w14:textId="77777777" w:rsidR="009545AB" w:rsidRDefault="009545AB" w:rsidP="009545AB">
      <w:pPr>
        <w:pStyle w:val="Output"/>
        <w:rPr>
          <w:color w:val="4C483D" w:themeColor="text2"/>
        </w:rPr>
      </w:pPr>
      <w:r>
        <w:rPr>
          <w:color w:val="000000"/>
        </w:rPr>
        <w:t xml:space="preserve">                .and()</w:t>
      </w:r>
    </w:p>
    <w:p w14:paraId="6894059D" w14:textId="77777777" w:rsidR="009545AB" w:rsidRDefault="009545AB" w:rsidP="009545AB">
      <w:pPr>
        <w:pStyle w:val="Output"/>
        <w:rPr>
          <w:color w:val="4C483D" w:themeColor="text2"/>
        </w:rPr>
      </w:pPr>
      <w:r>
        <w:rPr>
          <w:color w:val="000000"/>
        </w:rPr>
        <w:t xml:space="preserve">                .userDnPatterns(</w:t>
      </w:r>
      <w:r>
        <w:rPr>
          <w:color w:val="0000C0"/>
        </w:rPr>
        <w:t>ldapUserDnPattern</w:t>
      </w:r>
      <w:r>
        <w:rPr>
          <w:color w:val="000000"/>
        </w:rPr>
        <w:t>);</w:t>
      </w:r>
    </w:p>
    <w:p w14:paraId="18ADB070" w14:textId="16CA71DA" w:rsidR="009545AB" w:rsidRDefault="009545AB" w:rsidP="009545AB">
      <w:pPr>
        <w:pStyle w:val="Output"/>
        <w:rPr>
          <w:color w:val="4C483D" w:themeColor="text2"/>
        </w:rPr>
      </w:pPr>
      <w:r>
        <w:rPr>
          <w:color w:val="000000"/>
        </w:rPr>
        <w:t xml:space="preserve">    }    </w:t>
      </w:r>
    </w:p>
    <w:p w14:paraId="3FA5F120" w14:textId="1F972B04" w:rsidR="009545AB" w:rsidRPr="00DD616F" w:rsidRDefault="009545AB" w:rsidP="009545AB">
      <w:pPr>
        <w:pStyle w:val="Output"/>
        <w:rPr>
          <w:color w:val="4C483D" w:themeColor="text2"/>
        </w:rPr>
      </w:pPr>
      <w:r w:rsidRPr="00DD616F">
        <w:rPr>
          <w:color w:val="3F7F5F"/>
        </w:rPr>
        <w:t>//4. LDAP Authenication</w:t>
      </w:r>
      <w:r w:rsidR="00DD616F" w:rsidRPr="00DD616F">
        <w:rPr>
          <w:color w:val="3F7F5F"/>
        </w:rPr>
        <w:t xml:space="preserve"> </w:t>
      </w:r>
      <w:r w:rsidRPr="00DD616F">
        <w:rPr>
          <w:color w:val="3F7F5F"/>
        </w:rPr>
        <w:t>role should not start with 'ROLE_' since it is automatically inserted</w:t>
      </w:r>
    </w:p>
    <w:p w14:paraId="5C203B61" w14:textId="67214B18" w:rsidR="009545AB" w:rsidRPr="00DD616F" w:rsidRDefault="009545AB" w:rsidP="009545AB">
      <w:pPr>
        <w:pStyle w:val="Output"/>
        <w:rPr>
          <w:color w:val="4C483D" w:themeColor="text2"/>
        </w:rPr>
      </w:pPr>
      <w:r w:rsidRPr="00DD616F">
        <w:rPr>
          <w:color w:val="000000"/>
        </w:rPr>
        <w:tab/>
      </w:r>
      <w:r w:rsidRPr="00DD616F">
        <w:rPr>
          <w:color w:val="3F7F5F"/>
        </w:rPr>
        <w:t xml:space="preserve">// authenticated - Allowed All Operations - ADD, </w:t>
      </w:r>
      <w:r w:rsidR="00DD616F" w:rsidRPr="00DD616F">
        <w:rPr>
          <w:color w:val="3F7F5F"/>
        </w:rPr>
        <w:t>EDIT,</w:t>
      </w:r>
      <w:r w:rsidRPr="00DD616F">
        <w:rPr>
          <w:color w:val="3F7F5F"/>
        </w:rPr>
        <w:t xml:space="preserve"> DELETE</w:t>
      </w:r>
    </w:p>
    <w:p w14:paraId="5B92E183" w14:textId="77777777" w:rsidR="009545AB" w:rsidRPr="00DD616F" w:rsidRDefault="009545AB" w:rsidP="009545AB">
      <w:pPr>
        <w:pStyle w:val="Output"/>
        <w:rPr>
          <w:color w:val="4C483D" w:themeColor="text2"/>
        </w:rPr>
      </w:pPr>
      <w:r w:rsidRPr="00DD616F">
        <w:rPr>
          <w:color w:val="000000"/>
        </w:rPr>
        <w:tab/>
      </w:r>
      <w:r w:rsidRPr="00DD616F">
        <w:rPr>
          <w:color w:val="3F7F5F"/>
        </w:rPr>
        <w:t>// permitAll- Allowed VIEW Operations - VIEW, SHOW</w:t>
      </w:r>
    </w:p>
    <w:p w14:paraId="2CE2404C" w14:textId="77777777" w:rsidR="009545AB" w:rsidRDefault="009545AB" w:rsidP="009545AB">
      <w:pPr>
        <w:pStyle w:val="Output"/>
        <w:rPr>
          <w:color w:val="4C483D" w:themeColor="text2"/>
        </w:rPr>
      </w:pPr>
      <w:r>
        <w:rPr>
          <w:color w:val="000000"/>
        </w:rPr>
        <w:lastRenderedPageBreak/>
        <w:t xml:space="preserve">    </w:t>
      </w:r>
    </w:p>
    <w:p w14:paraId="7EC9780D" w14:textId="77777777" w:rsidR="009545AB" w:rsidRDefault="009545AB" w:rsidP="009545AB">
      <w:pPr>
        <w:pStyle w:val="Output"/>
        <w:rPr>
          <w:color w:val="4C483D" w:themeColor="text2"/>
        </w:rPr>
      </w:pPr>
      <w:r>
        <w:rPr>
          <w:color w:val="000000"/>
        </w:rPr>
        <w:t xml:space="preserve">    </w:t>
      </w:r>
      <w:r>
        <w:t>@Override</w:t>
      </w:r>
    </w:p>
    <w:p w14:paraId="120F7FC4" w14:textId="77777777" w:rsidR="009545AB" w:rsidRDefault="009545AB" w:rsidP="009545AB">
      <w:pPr>
        <w:pStyle w:val="Output"/>
        <w:rPr>
          <w:color w:val="4C483D" w:themeColor="text2"/>
        </w:rPr>
      </w:pPr>
      <w:r>
        <w:rPr>
          <w:color w:val="000000"/>
        </w:rPr>
        <w:t xml:space="preserve">    </w:t>
      </w:r>
      <w:r>
        <w:rPr>
          <w:b/>
          <w:bCs/>
          <w:color w:val="7F0055"/>
        </w:rPr>
        <w:t>protected</w:t>
      </w:r>
      <w:r>
        <w:rPr>
          <w:color w:val="000000"/>
        </w:rPr>
        <w:t xml:space="preserve"> </w:t>
      </w:r>
      <w:r>
        <w:rPr>
          <w:b/>
          <w:bCs/>
          <w:color w:val="7F0055"/>
        </w:rPr>
        <w:t>void</w:t>
      </w:r>
      <w:r>
        <w:rPr>
          <w:color w:val="000000"/>
        </w:rPr>
        <w:t xml:space="preserve"> configure(HttpSecurity </w:t>
      </w:r>
      <w:r>
        <w:rPr>
          <w:color w:val="6A3E3E"/>
        </w:rPr>
        <w:t>http</w:t>
      </w:r>
      <w:r>
        <w:rPr>
          <w:color w:val="000000"/>
        </w:rPr>
        <w:t xml:space="preserve">) </w:t>
      </w:r>
      <w:r>
        <w:rPr>
          <w:b/>
          <w:bCs/>
          <w:color w:val="7F0055"/>
        </w:rPr>
        <w:t>throws</w:t>
      </w:r>
      <w:r>
        <w:rPr>
          <w:color w:val="000000"/>
        </w:rPr>
        <w:t xml:space="preserve"> Exception {</w:t>
      </w:r>
    </w:p>
    <w:p w14:paraId="77A52B30" w14:textId="77777777" w:rsidR="009545AB" w:rsidRDefault="009545AB" w:rsidP="009545AB">
      <w:pPr>
        <w:pStyle w:val="Output"/>
        <w:rPr>
          <w:color w:val="4C483D" w:themeColor="text2"/>
        </w:rPr>
      </w:pPr>
      <w:r>
        <w:rPr>
          <w:color w:val="000000"/>
        </w:rPr>
        <w:t xml:space="preserve">    </w:t>
      </w:r>
      <w:r>
        <w:rPr>
          <w:color w:val="000000"/>
        </w:rPr>
        <w:tab/>
      </w:r>
      <w:r>
        <w:rPr>
          <w:color w:val="000000"/>
        </w:rPr>
        <w:tab/>
      </w:r>
      <w:r>
        <w:rPr>
          <w:color w:val="6A3E3E"/>
        </w:rPr>
        <w:t>http</w:t>
      </w:r>
      <w:r>
        <w:rPr>
          <w:color w:val="000000"/>
        </w:rPr>
        <w:t>.authorizeRequests()</w:t>
      </w:r>
    </w:p>
    <w:p w14:paraId="1676B7FE" w14:textId="77777777" w:rsidR="009545AB" w:rsidRDefault="009545AB" w:rsidP="009545AB">
      <w:pPr>
        <w:pStyle w:val="Output"/>
        <w:rPr>
          <w:color w:val="4C483D" w:themeColor="text2"/>
        </w:rPr>
      </w:pPr>
      <w:r>
        <w:rPr>
          <w:color w:val="000000"/>
        </w:rPr>
        <w:t xml:space="preserve">                .antMatchers(</w:t>
      </w:r>
      <w:r>
        <w:rPr>
          <w:color w:val="2A00FF"/>
        </w:rPr>
        <w:t>"/login**"</w:t>
      </w:r>
      <w:r>
        <w:rPr>
          <w:color w:val="000000"/>
        </w:rPr>
        <w:t>).anonymous()</w:t>
      </w:r>
    </w:p>
    <w:p w14:paraId="637D3FF2" w14:textId="77777777" w:rsidR="009545AB" w:rsidRDefault="009545AB" w:rsidP="009545AB">
      <w:pPr>
        <w:pStyle w:val="Output"/>
        <w:rPr>
          <w:color w:val="4C483D" w:themeColor="text2"/>
        </w:rPr>
      </w:pPr>
      <w:r>
        <w:rPr>
          <w:color w:val="000000"/>
        </w:rPr>
        <w:t xml:space="preserve">                .antMatchers(</w:t>
      </w:r>
      <w:r>
        <w:rPr>
          <w:color w:val="2A00FF"/>
        </w:rPr>
        <w:t>"/all"</w:t>
      </w:r>
      <w:r>
        <w:rPr>
          <w:color w:val="000000"/>
        </w:rPr>
        <w:t>).permitAll()</w:t>
      </w:r>
    </w:p>
    <w:p w14:paraId="570B1B5A" w14:textId="77777777" w:rsidR="009545AB" w:rsidRDefault="009545AB" w:rsidP="009545AB">
      <w:pPr>
        <w:pStyle w:val="Output"/>
        <w:rPr>
          <w:color w:val="4C483D" w:themeColor="text2"/>
        </w:rPr>
      </w:pPr>
      <w:r>
        <w:rPr>
          <w:color w:val="000000"/>
        </w:rPr>
        <w:t xml:space="preserve">                .antMatchers(</w:t>
      </w:r>
      <w:r>
        <w:rPr>
          <w:color w:val="2A00FF"/>
        </w:rPr>
        <w:t>"/view**"</w:t>
      </w:r>
      <w:r>
        <w:rPr>
          <w:color w:val="000000"/>
        </w:rPr>
        <w:t>).permitAll()</w:t>
      </w:r>
    </w:p>
    <w:p w14:paraId="60252FDF" w14:textId="77777777" w:rsidR="009545AB" w:rsidRDefault="009545AB" w:rsidP="009545AB">
      <w:pPr>
        <w:pStyle w:val="Output"/>
        <w:rPr>
          <w:color w:val="4C483D" w:themeColor="text2"/>
        </w:rPr>
      </w:pPr>
      <w:r>
        <w:rPr>
          <w:color w:val="000000"/>
        </w:rPr>
        <w:t xml:space="preserve">                .antMatchers(</w:t>
      </w:r>
      <w:r>
        <w:rPr>
          <w:color w:val="2A00FF"/>
        </w:rPr>
        <w:t>"/addEmployee"</w:t>
      </w:r>
      <w:r>
        <w:rPr>
          <w:color w:val="000000"/>
        </w:rPr>
        <w:t>).authenticated()</w:t>
      </w:r>
    </w:p>
    <w:p w14:paraId="0DAA7899" w14:textId="77777777" w:rsidR="009545AB" w:rsidRDefault="009545AB" w:rsidP="009545AB">
      <w:pPr>
        <w:pStyle w:val="Output"/>
        <w:rPr>
          <w:color w:val="4C483D" w:themeColor="text2"/>
        </w:rPr>
      </w:pPr>
      <w:r>
        <w:rPr>
          <w:color w:val="000000"/>
        </w:rPr>
        <w:t xml:space="preserve">                .antMatchers(</w:t>
      </w:r>
      <w:r>
        <w:rPr>
          <w:color w:val="2A00FF"/>
        </w:rPr>
        <w:t>"/addEmployee"</w:t>
      </w:r>
      <w:r>
        <w:rPr>
          <w:color w:val="000000"/>
        </w:rPr>
        <w:t>).authenticated()</w:t>
      </w:r>
    </w:p>
    <w:p w14:paraId="5FE13F5A" w14:textId="77777777" w:rsidR="009545AB" w:rsidRDefault="009545AB" w:rsidP="009545AB">
      <w:pPr>
        <w:pStyle w:val="Output"/>
        <w:rPr>
          <w:color w:val="4C483D" w:themeColor="text2"/>
        </w:rPr>
      </w:pPr>
      <w:r>
        <w:rPr>
          <w:color w:val="000000"/>
        </w:rPr>
        <w:t xml:space="preserve">                .antMatchers(</w:t>
      </w:r>
      <w:r>
        <w:rPr>
          <w:color w:val="2A00FF"/>
        </w:rPr>
        <w:t>"/deleteEmployee"</w:t>
      </w:r>
      <w:r>
        <w:rPr>
          <w:color w:val="000000"/>
        </w:rPr>
        <w:t>).authenticated()</w:t>
      </w:r>
    </w:p>
    <w:p w14:paraId="7A8E61EC" w14:textId="12216E29" w:rsidR="009545AB" w:rsidRDefault="009545AB" w:rsidP="009545AB">
      <w:pPr>
        <w:pStyle w:val="Output"/>
        <w:rPr>
          <w:color w:val="4C483D" w:themeColor="text2"/>
        </w:rPr>
      </w:pPr>
      <w:r>
        <w:rPr>
          <w:color w:val="000000"/>
        </w:rPr>
        <w:t xml:space="preserve">                .and().formLogin().loginPage(</w:t>
      </w:r>
      <w:r>
        <w:rPr>
          <w:color w:val="2A00FF"/>
        </w:rPr>
        <w:t>"/login"</w:t>
      </w:r>
      <w:r>
        <w:rPr>
          <w:color w:val="000000"/>
        </w:rPr>
        <w:t>)</w:t>
      </w:r>
    </w:p>
    <w:p w14:paraId="434F97F1" w14:textId="77777777" w:rsidR="009545AB" w:rsidRDefault="009545AB" w:rsidP="009545AB">
      <w:pPr>
        <w:pStyle w:val="Output"/>
        <w:rPr>
          <w:color w:val="4C483D" w:themeColor="text2"/>
        </w:rPr>
      </w:pPr>
      <w:r>
        <w:rPr>
          <w:color w:val="000000"/>
        </w:rPr>
        <w:t xml:space="preserve">                .loginProcessingUrl(</w:t>
      </w:r>
      <w:r>
        <w:rPr>
          <w:color w:val="2A00FF"/>
        </w:rPr>
        <w:t>"/authenticateTheUser"</w:t>
      </w:r>
      <w:r>
        <w:rPr>
          <w:color w:val="000000"/>
        </w:rPr>
        <w:t>)</w:t>
      </w:r>
    </w:p>
    <w:p w14:paraId="02CAB78F" w14:textId="15B48C4A" w:rsidR="009545AB" w:rsidRDefault="009545AB" w:rsidP="009545AB">
      <w:pPr>
        <w:pStyle w:val="Output"/>
        <w:rPr>
          <w:color w:val="4C483D" w:themeColor="text2"/>
        </w:rPr>
      </w:pPr>
      <w:r>
        <w:rPr>
          <w:color w:val="000000"/>
        </w:rPr>
        <w:t xml:space="preserve">                .permitAll().and()</w:t>
      </w:r>
    </w:p>
    <w:p w14:paraId="199D1F4F" w14:textId="03533357" w:rsidR="009545AB" w:rsidRDefault="009545AB" w:rsidP="009545AB">
      <w:pPr>
        <w:pStyle w:val="Output"/>
        <w:rPr>
          <w:color w:val="4C483D" w:themeColor="text2"/>
        </w:rPr>
      </w:pPr>
      <w:r>
        <w:rPr>
          <w:color w:val="000000"/>
        </w:rPr>
        <w:t xml:space="preserve">                .logout().permitAll().and()</w:t>
      </w:r>
    </w:p>
    <w:p w14:paraId="3BC6DEDC" w14:textId="77777777" w:rsidR="009545AB" w:rsidRDefault="009545AB" w:rsidP="009545AB">
      <w:pPr>
        <w:pStyle w:val="Output"/>
        <w:rPr>
          <w:color w:val="4C483D" w:themeColor="text2"/>
        </w:rPr>
      </w:pPr>
      <w:r>
        <w:rPr>
          <w:color w:val="000000"/>
        </w:rPr>
        <w:t xml:space="preserve">                .csrf()</w:t>
      </w:r>
    </w:p>
    <w:p w14:paraId="57606A7F" w14:textId="77777777" w:rsidR="009545AB" w:rsidRDefault="009545AB" w:rsidP="009545AB">
      <w:pPr>
        <w:pStyle w:val="Output"/>
        <w:rPr>
          <w:color w:val="4C483D" w:themeColor="text2"/>
        </w:rPr>
      </w:pPr>
      <w:r>
        <w:rPr>
          <w:color w:val="000000"/>
        </w:rPr>
        <w:t xml:space="preserve">                .disable();</w:t>
      </w:r>
    </w:p>
    <w:p w14:paraId="28E27C67" w14:textId="77777777" w:rsidR="009545AB" w:rsidRDefault="009545AB" w:rsidP="009545AB">
      <w:pPr>
        <w:pStyle w:val="Output"/>
        <w:rPr>
          <w:color w:val="4C483D" w:themeColor="text2"/>
        </w:rPr>
      </w:pPr>
      <w:r>
        <w:rPr>
          <w:color w:val="000000"/>
        </w:rPr>
        <w:t xml:space="preserve">    }</w:t>
      </w:r>
    </w:p>
    <w:p w14:paraId="13CB5556" w14:textId="77777777" w:rsidR="009545AB" w:rsidRDefault="009545AB" w:rsidP="009545AB">
      <w:pPr>
        <w:pStyle w:val="Output"/>
      </w:pPr>
      <w:r>
        <w:rPr>
          <w:color w:val="000000"/>
        </w:rPr>
        <w:t>}</w:t>
      </w:r>
    </w:p>
    <w:p w14:paraId="7A957684" w14:textId="77777777" w:rsidR="009545AB" w:rsidRDefault="009545AB" w:rsidP="009545AB"/>
    <w:p w14:paraId="52F0A196" w14:textId="77777777" w:rsidR="009545AB" w:rsidRDefault="009545AB" w:rsidP="009545AB">
      <w:pPr>
        <w:spacing w:after="0"/>
      </w:pPr>
      <w:r>
        <w:t xml:space="preserve">For Testing </w:t>
      </w:r>
    </w:p>
    <w:p w14:paraId="7473C63D" w14:textId="77777777" w:rsidR="009545AB" w:rsidRDefault="009545AB" w:rsidP="009545AB">
      <w:pPr>
        <w:pStyle w:val="Output"/>
      </w:pPr>
      <w:r>
        <w:t xml:space="preserve">//All UID’s password is: </w:t>
      </w:r>
      <w:r w:rsidRPr="00396F3A">
        <w:rPr>
          <w:rStyle w:val="BlueSyntaxChar"/>
        </w:rPr>
        <w:t>password</w:t>
      </w:r>
    </w:p>
    <w:p w14:paraId="18890EB2" w14:textId="77777777" w:rsidR="009545AB" w:rsidRDefault="009545AB" w:rsidP="009545AB">
      <w:pPr>
        <w:pStyle w:val="Output"/>
      </w:pPr>
      <w:r>
        <w:t>uid=boyle</w:t>
      </w:r>
    </w:p>
    <w:p w14:paraId="5D0571F1" w14:textId="77777777" w:rsidR="009545AB" w:rsidRDefault="009545AB" w:rsidP="009545AB">
      <w:pPr>
        <w:pStyle w:val="Output"/>
      </w:pPr>
      <w:r>
        <w:t>uid=curie</w:t>
      </w:r>
    </w:p>
    <w:p w14:paraId="34F11BFE" w14:textId="77777777" w:rsidR="009545AB" w:rsidRDefault="009545AB" w:rsidP="009545AB">
      <w:pPr>
        <w:pStyle w:val="Output"/>
      </w:pPr>
      <w:r>
        <w:t>uid=einstein</w:t>
      </w:r>
    </w:p>
    <w:p w14:paraId="20CBB944" w14:textId="77777777" w:rsidR="009545AB" w:rsidRDefault="009545AB" w:rsidP="009545AB">
      <w:pPr>
        <w:pStyle w:val="Output"/>
      </w:pPr>
      <w:r>
        <w:t>uid=euclid</w:t>
      </w:r>
    </w:p>
    <w:p w14:paraId="428F1EF3" w14:textId="77777777" w:rsidR="009545AB" w:rsidRDefault="009545AB" w:rsidP="009545AB">
      <w:pPr>
        <w:pStyle w:val="Output"/>
      </w:pPr>
      <w:r>
        <w:t>uid=euler</w:t>
      </w:r>
    </w:p>
    <w:p w14:paraId="07A3216E" w14:textId="77777777" w:rsidR="009545AB" w:rsidRDefault="009545AB" w:rsidP="009545AB"/>
    <w:p w14:paraId="18462193" w14:textId="77777777" w:rsidR="009545AB" w:rsidRDefault="009545AB" w:rsidP="009545AB">
      <w:r>
        <w:rPr>
          <w:noProof/>
        </w:rPr>
        <w:drawing>
          <wp:inline distT="0" distB="0" distL="0" distR="0" wp14:anchorId="2984052C" wp14:editId="1EB95A4B">
            <wp:extent cx="4855580" cy="2587049"/>
            <wp:effectExtent l="0" t="0" r="2540" b="381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68077" cy="2593707"/>
                    </a:xfrm>
                    <a:prstGeom prst="rect">
                      <a:avLst/>
                    </a:prstGeom>
                  </pic:spPr>
                </pic:pic>
              </a:graphicData>
            </a:graphic>
          </wp:inline>
        </w:drawing>
      </w:r>
    </w:p>
    <w:p w14:paraId="5582C91C" w14:textId="77777777" w:rsidR="009545AB" w:rsidRDefault="009545AB" w:rsidP="009545AB">
      <w:r>
        <w:t xml:space="preserve">We can access /all , /view** - with out login. But for /addEmployee, /saveEmployee user must login with LDAP credencials. </w:t>
      </w:r>
    </w:p>
    <w:p w14:paraId="156A26AB" w14:textId="77777777" w:rsidR="009545AB" w:rsidRDefault="009545AB" w:rsidP="009545AB"/>
    <w:p w14:paraId="0E27F8DA" w14:textId="6D46F5B5" w:rsidR="004707B0" w:rsidRPr="00E54894" w:rsidRDefault="004707B0" w:rsidP="004707B0">
      <w:pPr>
        <w:pStyle w:val="Heading2"/>
      </w:pPr>
      <w:bookmarkStart w:id="140" w:name="_Toc98762663"/>
      <w:bookmarkStart w:id="141" w:name="_Toc98778508"/>
      <w:r>
        <w:lastRenderedPageBreak/>
        <w:t xml:space="preserve">6. </w:t>
      </w:r>
      <w:r w:rsidRPr="004C58B4">
        <w:t xml:space="preserve">Spring Security </w:t>
      </w:r>
      <w:r>
        <w:t xml:space="preserve">– JWT </w:t>
      </w:r>
      <w:r w:rsidRPr="009545AB">
        <w:t>Authentication</w:t>
      </w:r>
      <w:bookmarkEnd w:id="140"/>
      <w:bookmarkEnd w:id="141"/>
    </w:p>
    <w:p w14:paraId="149D3CA4" w14:textId="1C4D445C" w:rsidR="004707B0" w:rsidRDefault="004707B0" w:rsidP="004707B0">
      <w:pPr>
        <w:pStyle w:val="Heading30"/>
      </w:pPr>
      <w:bookmarkStart w:id="142" w:name="_Toc98762664"/>
      <w:r>
        <w:t>What is JWT Authentication</w:t>
      </w:r>
      <w:bookmarkEnd w:id="142"/>
    </w:p>
    <w:p w14:paraId="5B442E33" w14:textId="31F0F90F" w:rsidR="004707B0" w:rsidRDefault="004707B0" w:rsidP="004707B0">
      <w:r>
        <w:rPr>
          <w:noProof/>
        </w:rPr>
        <w:drawing>
          <wp:inline distT="0" distB="0" distL="0" distR="0" wp14:anchorId="254C9150" wp14:editId="5B721540">
            <wp:extent cx="4965539" cy="2773487"/>
            <wp:effectExtent l="0" t="0" r="6985"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92845" cy="2788738"/>
                    </a:xfrm>
                    <a:prstGeom prst="rect">
                      <a:avLst/>
                    </a:prstGeom>
                    <a:noFill/>
                    <a:ln>
                      <a:noFill/>
                    </a:ln>
                  </pic:spPr>
                </pic:pic>
              </a:graphicData>
            </a:graphic>
          </wp:inline>
        </w:drawing>
      </w:r>
    </w:p>
    <w:p w14:paraId="7D4341BA" w14:textId="7DC3FE14" w:rsidR="004707B0" w:rsidRPr="004707B0" w:rsidRDefault="004707B0" w:rsidP="004707B0">
      <w:r>
        <w:t xml:space="preserve">By using </w:t>
      </w:r>
      <w:r w:rsidRPr="004707B0">
        <w:t>JWT authentication you no longer have to store user information in a session to authenticate each request. Instead, we send this information with each request along with any data we want.</w:t>
      </w:r>
    </w:p>
    <w:p w14:paraId="6353F318" w14:textId="77777777" w:rsidR="004707B0" w:rsidRDefault="004707B0" w:rsidP="004707B0">
      <w:r>
        <w:t>W</w:t>
      </w:r>
      <w:r w:rsidRPr="004707B0">
        <w:t>hen the client logs in, the server gives them a JSON Web Token (JWT). Afterward, the client has to put that token in the Authorization header of each request after the word </w:t>
      </w:r>
      <w:r w:rsidRPr="004707B0">
        <w:rPr>
          <w:i/>
          <w:iCs/>
        </w:rPr>
        <w:t>Bearer</w:t>
      </w:r>
      <w:r w:rsidRPr="004707B0">
        <w:t xml:space="preserve"> and space. </w:t>
      </w:r>
    </w:p>
    <w:p w14:paraId="183D8445" w14:textId="64331EB3" w:rsidR="004707B0" w:rsidRDefault="004707B0" w:rsidP="004707B0">
      <w:r w:rsidRPr="004707B0">
        <w:t xml:space="preserve">The token has three different </w:t>
      </w:r>
      <w:r w:rsidRPr="004F13F3">
        <w:t>parts</w:t>
      </w:r>
      <w:r w:rsidRPr="004707B0">
        <w:rPr>
          <w:b/>
          <w:bCs/>
        </w:rPr>
        <w:t>, header, payload, signature</w:t>
      </w:r>
      <w:r w:rsidRPr="004707B0">
        <w:t>.</w:t>
      </w:r>
    </w:p>
    <w:p w14:paraId="3FDBFE4E" w14:textId="2A94E074" w:rsidR="00800A95" w:rsidRDefault="00800A95" w:rsidP="004707B0">
      <w:r>
        <w:rPr>
          <w:noProof/>
        </w:rPr>
        <w:drawing>
          <wp:inline distT="0" distB="0" distL="0" distR="0" wp14:anchorId="06C25891" wp14:editId="1CEB6DD5">
            <wp:extent cx="4033777" cy="3536157"/>
            <wp:effectExtent l="0" t="0" r="5080" b="7620"/>
            <wp:docPr id="340" name="Picture 340" descr="JWT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JWT Structur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60895" cy="3559929"/>
                    </a:xfrm>
                    <a:prstGeom prst="rect">
                      <a:avLst/>
                    </a:prstGeom>
                    <a:noFill/>
                    <a:ln>
                      <a:noFill/>
                    </a:ln>
                  </pic:spPr>
                </pic:pic>
              </a:graphicData>
            </a:graphic>
          </wp:inline>
        </w:drawing>
      </w:r>
    </w:p>
    <w:p w14:paraId="459FCD05" w14:textId="77777777" w:rsidR="0097454F" w:rsidRPr="0097454F" w:rsidRDefault="0097454F" w:rsidP="00183E0C">
      <w:pPr>
        <w:spacing w:after="0"/>
        <w:rPr>
          <w:b/>
          <w:bCs/>
        </w:rPr>
      </w:pPr>
      <w:r w:rsidRPr="0097454F">
        <w:rPr>
          <w:b/>
          <w:bCs/>
        </w:rPr>
        <w:lastRenderedPageBreak/>
        <w:t>Create JWT Token Online</w:t>
      </w:r>
    </w:p>
    <w:p w14:paraId="2A537EB2" w14:textId="77777777" w:rsidR="004F13F3" w:rsidRDefault="0097454F" w:rsidP="004707B0">
      <w:r w:rsidRPr="0097454F">
        <w:t>Will generate JWT Token by using </w:t>
      </w:r>
      <w:hyperlink r:id="rId88" w:tgtFrame="_blank" w:history="1">
        <w:r w:rsidRPr="0097454F">
          <w:rPr>
            <w:rStyle w:val="Hyperlink"/>
          </w:rPr>
          <w:t>JWT Online Token Generator</w:t>
        </w:r>
      </w:hyperlink>
      <w:r w:rsidRPr="0097454F">
        <w:t>.Provide the payload as given below:</w:t>
      </w:r>
      <w:r w:rsidRPr="0097454F">
        <w:rPr>
          <w:noProof/>
        </w:rPr>
        <w:drawing>
          <wp:inline distT="0" distB="0" distL="0" distR="0" wp14:anchorId="20CBE6B1" wp14:editId="389BD2E2">
            <wp:extent cx="5346700" cy="1905000"/>
            <wp:effectExtent l="0" t="0" r="6350" b="0"/>
            <wp:docPr id="348" name="Picture 348" descr="Standard JWT Claims">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tandard JWT Claims">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46700" cy="1905000"/>
                    </a:xfrm>
                    <a:prstGeom prst="rect">
                      <a:avLst/>
                    </a:prstGeom>
                    <a:noFill/>
                    <a:ln>
                      <a:noFill/>
                    </a:ln>
                  </pic:spPr>
                </pic:pic>
              </a:graphicData>
            </a:graphic>
          </wp:inline>
        </w:drawing>
      </w:r>
    </w:p>
    <w:p w14:paraId="3C9A28E7" w14:textId="182DA65A" w:rsidR="0097454F" w:rsidRDefault="0097454F" w:rsidP="004707B0">
      <w:r w:rsidRPr="0097454F">
        <w:t>Provide Claim data.</w:t>
      </w:r>
      <w:r w:rsidRPr="0097454F">
        <w:rPr>
          <w:noProof/>
        </w:rPr>
        <w:drawing>
          <wp:inline distT="0" distB="0" distL="0" distR="0" wp14:anchorId="495DDC62" wp14:editId="294AEEF0">
            <wp:extent cx="5943600" cy="1606550"/>
            <wp:effectExtent l="0" t="0" r="0" b="0"/>
            <wp:docPr id="347" name="Picture 347" descr="Additional Claims">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dditional Claims">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606550"/>
                    </a:xfrm>
                    <a:prstGeom prst="rect">
                      <a:avLst/>
                    </a:prstGeom>
                    <a:noFill/>
                    <a:ln>
                      <a:noFill/>
                    </a:ln>
                  </pic:spPr>
                </pic:pic>
              </a:graphicData>
            </a:graphic>
          </wp:inline>
        </w:drawing>
      </w:r>
      <w:r w:rsidRPr="0097454F">
        <w:t>We'll have the following claims in the payload.</w:t>
      </w:r>
      <w:r w:rsidRPr="0097454F">
        <w:rPr>
          <w:noProof/>
        </w:rPr>
        <w:drawing>
          <wp:inline distT="0" distB="0" distL="0" distR="0" wp14:anchorId="30DC6B67" wp14:editId="018A4AD0">
            <wp:extent cx="5943600" cy="1520190"/>
            <wp:effectExtent l="0" t="0" r="0" b="3810"/>
            <wp:docPr id="346" name="Picture 346" descr="Generated Claim Set">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enerated Claim Set">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520190"/>
                    </a:xfrm>
                    <a:prstGeom prst="rect">
                      <a:avLst/>
                    </a:prstGeom>
                    <a:noFill/>
                    <a:ln>
                      <a:noFill/>
                    </a:ln>
                  </pic:spPr>
                </pic:pic>
              </a:graphicData>
            </a:graphic>
          </wp:inline>
        </w:drawing>
      </w:r>
      <w:r w:rsidRPr="0097454F">
        <w:t>Sign the payload using the hashing algorithm.</w:t>
      </w:r>
      <w:r w:rsidRPr="0097454F">
        <w:rPr>
          <w:noProof/>
        </w:rPr>
        <w:drawing>
          <wp:inline distT="0" distB="0" distL="0" distR="0" wp14:anchorId="1311130E" wp14:editId="6E70AF94">
            <wp:extent cx="5943600" cy="1480820"/>
            <wp:effectExtent l="0" t="0" r="0" b="5080"/>
            <wp:docPr id="345" name="Picture 345" descr="Signed JSON Web Token">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igned JSON Web Token">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480820"/>
                    </a:xfrm>
                    <a:prstGeom prst="rect">
                      <a:avLst/>
                    </a:prstGeom>
                    <a:noFill/>
                    <a:ln>
                      <a:noFill/>
                    </a:ln>
                  </pic:spPr>
                </pic:pic>
              </a:graphicData>
            </a:graphic>
          </wp:inline>
        </w:drawing>
      </w:r>
    </w:p>
    <w:p w14:paraId="1A71A49D" w14:textId="77777777" w:rsidR="00800A95" w:rsidRPr="004707B0" w:rsidRDefault="00800A95" w:rsidP="004707B0"/>
    <w:p w14:paraId="2E3788CA" w14:textId="47DF7E19" w:rsidR="009545AB" w:rsidRDefault="001B6084" w:rsidP="009545AB">
      <w:r>
        <w:rPr>
          <w:noProof/>
        </w:rPr>
        <w:lastRenderedPageBreak/>
        <w:drawing>
          <wp:inline distT="0" distB="0" distL="0" distR="0" wp14:anchorId="3BCD7483" wp14:editId="6CD570CA">
            <wp:extent cx="5943600" cy="31623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238770BF" w14:textId="77777777" w:rsidR="009545AB" w:rsidRDefault="009545AB" w:rsidP="009545AB"/>
    <w:p w14:paraId="1DFD19AE" w14:textId="2D272FDB" w:rsidR="009545AB" w:rsidRDefault="007E010D" w:rsidP="007E010D">
      <w:pPr>
        <w:pStyle w:val="Heading30"/>
      </w:pPr>
      <w:bookmarkStart w:id="143" w:name="_Toc98762665"/>
      <w:r>
        <w:t>Example</w:t>
      </w:r>
      <w:bookmarkEnd w:id="143"/>
    </w:p>
    <w:p w14:paraId="5363C271" w14:textId="5E0981ED" w:rsidR="007E010D" w:rsidRDefault="007E010D" w:rsidP="0097454F">
      <w:pPr>
        <w:pStyle w:val="BlueSyntax"/>
      </w:pPr>
      <w:r>
        <w:t>Pom.xml</w:t>
      </w:r>
    </w:p>
    <w:p w14:paraId="451E7388" w14:textId="77777777" w:rsidR="007E010D" w:rsidRDefault="007E010D" w:rsidP="007E010D">
      <w:pPr>
        <w:pStyle w:val="Output"/>
      </w:pPr>
      <w:r>
        <w:tab/>
      </w:r>
      <w:r>
        <w:tab/>
        <w:t>&lt;dependency&gt;</w:t>
      </w:r>
    </w:p>
    <w:p w14:paraId="3C430445" w14:textId="77777777" w:rsidR="007E010D" w:rsidRDefault="007E010D" w:rsidP="007E010D">
      <w:pPr>
        <w:pStyle w:val="Output"/>
      </w:pPr>
      <w:r>
        <w:tab/>
      </w:r>
      <w:r>
        <w:tab/>
      </w:r>
      <w:r>
        <w:tab/>
        <w:t>&lt;groupId&gt;io.jsonwebtoken&lt;/groupId&gt;</w:t>
      </w:r>
    </w:p>
    <w:p w14:paraId="72079910" w14:textId="77777777" w:rsidR="007E010D" w:rsidRDefault="007E010D" w:rsidP="007E010D">
      <w:pPr>
        <w:pStyle w:val="Output"/>
      </w:pPr>
      <w:r>
        <w:tab/>
      </w:r>
      <w:r>
        <w:tab/>
      </w:r>
      <w:r>
        <w:tab/>
        <w:t>&lt;artifactId&gt;jjwt&lt;/artifactId&gt;</w:t>
      </w:r>
    </w:p>
    <w:p w14:paraId="2887FE63" w14:textId="77777777" w:rsidR="007E010D" w:rsidRDefault="007E010D" w:rsidP="007E010D">
      <w:pPr>
        <w:pStyle w:val="Output"/>
      </w:pPr>
      <w:r>
        <w:tab/>
      </w:r>
      <w:r>
        <w:tab/>
      </w:r>
      <w:r>
        <w:tab/>
        <w:t>&lt;version&gt;0.9.1&lt;/version&gt;</w:t>
      </w:r>
    </w:p>
    <w:p w14:paraId="2DCA4D5F" w14:textId="0436F44F" w:rsidR="007E010D" w:rsidRDefault="007E010D" w:rsidP="007E010D">
      <w:pPr>
        <w:pStyle w:val="Output"/>
      </w:pPr>
      <w:r>
        <w:tab/>
      </w:r>
      <w:r>
        <w:tab/>
        <w:t>&lt;/dependency&gt;</w:t>
      </w:r>
    </w:p>
    <w:p w14:paraId="7AC757A8" w14:textId="77777777" w:rsidR="009545AB" w:rsidRDefault="009545AB" w:rsidP="009545AB"/>
    <w:p w14:paraId="4C7ABC05" w14:textId="05A61B95" w:rsidR="009545AB" w:rsidRDefault="0097454F" w:rsidP="00E41F15">
      <w:pPr>
        <w:spacing w:after="0"/>
      </w:pPr>
      <w:r>
        <w:t>We have API for Employee Services</w:t>
      </w:r>
    </w:p>
    <w:p w14:paraId="2F30EEBC" w14:textId="6BEBA79C" w:rsidR="00E41F15" w:rsidRDefault="00E41F15" w:rsidP="00E41F15">
      <w:pPr>
        <w:pStyle w:val="Output"/>
        <w:rPr>
          <w:color w:val="4C483D" w:themeColor="text2"/>
        </w:rPr>
      </w:pPr>
      <w:r w:rsidRPr="00E41F15">
        <w:rPr>
          <w:color w:val="0000FF"/>
        </w:rPr>
        <w:t xml:space="preserve">/ </w:t>
      </w:r>
      <w:r w:rsidRPr="00E41F15">
        <w:rPr>
          <w:color w:val="0000FF"/>
        </w:rPr>
        <w:tab/>
        <w:t xml:space="preserve"> </w:t>
      </w:r>
      <w:r w:rsidRPr="00E41F15">
        <w:rPr>
          <w:color w:val="0000FF"/>
        </w:rPr>
        <w:tab/>
      </w:r>
      <w:r w:rsidRPr="00E41F15">
        <w:rPr>
          <w:color w:val="FF0000"/>
        </w:rPr>
        <w:t xml:space="preserve">GET </w:t>
      </w:r>
      <w:r>
        <w:tab/>
        <w:t xml:space="preserve"> Homepage</w:t>
      </w:r>
    </w:p>
    <w:p w14:paraId="03436660" w14:textId="42099CC9" w:rsidR="00E41F15" w:rsidRDefault="00E41F15" w:rsidP="00E41F15">
      <w:pPr>
        <w:pStyle w:val="Output"/>
        <w:rPr>
          <w:color w:val="4C483D" w:themeColor="text2"/>
        </w:rPr>
      </w:pPr>
      <w:r w:rsidRPr="00E41F15">
        <w:rPr>
          <w:color w:val="0000FF"/>
        </w:rPr>
        <w:t xml:space="preserve">/login </w:t>
      </w:r>
      <w:r w:rsidRPr="00E41F15">
        <w:rPr>
          <w:color w:val="0000FF"/>
        </w:rPr>
        <w:tab/>
        <w:t xml:space="preserve"> </w:t>
      </w:r>
      <w:r w:rsidRPr="00E41F15">
        <w:rPr>
          <w:color w:val="0000FF"/>
        </w:rPr>
        <w:tab/>
      </w:r>
      <w:r w:rsidRPr="00E41F15">
        <w:rPr>
          <w:color w:val="FF0000"/>
        </w:rPr>
        <w:t xml:space="preserve">GET </w:t>
      </w:r>
      <w:r>
        <w:tab/>
        <w:t xml:space="preserve"> Loginform</w:t>
      </w:r>
    </w:p>
    <w:p w14:paraId="4BBB11F5" w14:textId="6E756129" w:rsidR="00E41F15" w:rsidRDefault="00E41F15" w:rsidP="00E41F15">
      <w:pPr>
        <w:pStyle w:val="Output"/>
        <w:rPr>
          <w:color w:val="4C483D" w:themeColor="text2"/>
        </w:rPr>
      </w:pPr>
      <w:r w:rsidRPr="00E41F15">
        <w:rPr>
          <w:color w:val="0000FF"/>
        </w:rPr>
        <w:t xml:space="preserve">/all </w:t>
      </w:r>
      <w:r w:rsidRPr="00E41F15">
        <w:rPr>
          <w:color w:val="0000FF"/>
        </w:rPr>
        <w:tab/>
        <w:t xml:space="preserve"> </w:t>
      </w:r>
      <w:r w:rsidRPr="00E41F15">
        <w:rPr>
          <w:color w:val="0000FF"/>
        </w:rPr>
        <w:tab/>
      </w:r>
      <w:r w:rsidRPr="00E41F15">
        <w:rPr>
          <w:color w:val="FF0000"/>
        </w:rPr>
        <w:t xml:space="preserve">GET </w:t>
      </w:r>
      <w:r>
        <w:tab/>
        <w:t xml:space="preserve"> All Employees </w:t>
      </w:r>
    </w:p>
    <w:p w14:paraId="1B8BEC8D" w14:textId="60636B59" w:rsidR="009545AB" w:rsidRDefault="00E41F15" w:rsidP="00E41F15">
      <w:pPr>
        <w:pStyle w:val="Output"/>
      </w:pPr>
      <w:r w:rsidRPr="00E41F15">
        <w:rPr>
          <w:color w:val="0000FF"/>
        </w:rPr>
        <w:t xml:space="preserve">/saveEmployee </w:t>
      </w:r>
      <w:r>
        <w:tab/>
      </w:r>
      <w:r w:rsidRPr="00E41F15">
        <w:rPr>
          <w:color w:val="FF0000"/>
        </w:rPr>
        <w:t>POST</w:t>
      </w:r>
      <w:r>
        <w:t xml:space="preserve"> </w:t>
      </w:r>
      <w:r>
        <w:tab/>
        <w:t xml:space="preserve"> saveEmployee</w:t>
      </w:r>
    </w:p>
    <w:p w14:paraId="76228AF2" w14:textId="3849FEA8" w:rsidR="007567BD" w:rsidRDefault="007567BD" w:rsidP="004F13F3">
      <w:pPr>
        <w:spacing w:after="0"/>
      </w:pPr>
      <w:r>
        <w:t>Not much Important for now, Skipping</w:t>
      </w:r>
      <w:r w:rsidR="004F13F3">
        <w:t>.</w:t>
      </w:r>
    </w:p>
    <w:p w14:paraId="3A79A7F5" w14:textId="4D82A4D4" w:rsidR="00B01AAA" w:rsidRDefault="00915CE8" w:rsidP="00705044">
      <w:r>
        <w:t xml:space="preserve">Ref. </w:t>
      </w:r>
      <w:hyperlink r:id="rId98" w:history="1">
        <w:r w:rsidR="00CD2266" w:rsidRPr="00307BA8">
          <w:rPr>
            <w:rStyle w:val="Hyperlink"/>
          </w:rPr>
          <w:t>https://www.tutorialspoint.com/spring_security/spring_security_with_jwt.htm</w:t>
        </w:r>
      </w:hyperlink>
    </w:p>
    <w:p w14:paraId="53BC5AB3" w14:textId="77777777" w:rsidR="00CD2266" w:rsidRDefault="00CD2266" w:rsidP="00705044"/>
    <w:p w14:paraId="6B6EE374" w14:textId="0F716B31" w:rsidR="00B01AAA" w:rsidRDefault="00FF1503" w:rsidP="00FF1503">
      <w:pPr>
        <w:pStyle w:val="Heading2"/>
      </w:pPr>
      <w:bookmarkStart w:id="144" w:name="_Toc98762666"/>
      <w:bookmarkStart w:id="145" w:name="_Toc98778509"/>
      <w:r>
        <w:t xml:space="preserve">7. </w:t>
      </w:r>
      <w:r w:rsidRPr="004C58B4">
        <w:t xml:space="preserve">Spring Security </w:t>
      </w:r>
      <w:r>
        <w:t xml:space="preserve">– </w:t>
      </w:r>
      <w:r w:rsidRPr="00FF1503">
        <w:t>OAuth 2.0 SSO Authentication</w:t>
      </w:r>
      <w:bookmarkEnd w:id="144"/>
      <w:bookmarkEnd w:id="145"/>
    </w:p>
    <w:p w14:paraId="387AFF72" w14:textId="77777777" w:rsidR="00B66644" w:rsidRDefault="00B66644" w:rsidP="00B66644">
      <w:pPr>
        <w:rPr>
          <w:shd w:val="clear" w:color="auto" w:fill="FFFFFF"/>
        </w:rPr>
      </w:pPr>
      <w:r>
        <w:rPr>
          <w:shd w:val="clear" w:color="auto" w:fill="FFFFFF"/>
        </w:rPr>
        <w:t xml:space="preserve">Spring Boot 2.x provides full auto-configuration for OAuth2 login. We just need to configure client id and client secret for OAuth2 provider such as GitHub, Facebook and Google in </w:t>
      </w:r>
      <w:r w:rsidRPr="00B66644">
        <w:rPr>
          <w:rStyle w:val="BlueSyntaxChar"/>
        </w:rPr>
        <w:t>application.property</w:t>
      </w:r>
      <w:r>
        <w:rPr>
          <w:shd w:val="clear" w:color="auto" w:fill="FFFFFF"/>
        </w:rPr>
        <w:t xml:space="preserve"> file and we are done. </w:t>
      </w:r>
    </w:p>
    <w:p w14:paraId="6578FDD0" w14:textId="77777777" w:rsidR="00B66644" w:rsidRDefault="00B66644" w:rsidP="00B66644">
      <w:pPr>
        <w:rPr>
          <w:shd w:val="clear" w:color="auto" w:fill="FFFFFF"/>
        </w:rPr>
      </w:pPr>
      <w:r>
        <w:rPr>
          <w:shd w:val="clear" w:color="auto" w:fill="FFFFFF"/>
        </w:rPr>
        <w:t>We can customize the configuration by overriding methods of </w:t>
      </w:r>
      <w:r>
        <w:rPr>
          <w:rStyle w:val="HTMLCode"/>
          <w:rFonts w:eastAsiaTheme="minorEastAsia"/>
          <w:color w:val="990000"/>
          <w:sz w:val="21"/>
          <w:szCs w:val="21"/>
          <w:bdr w:val="single" w:sz="6" w:space="0" w:color="CCCCCC" w:frame="1"/>
          <w:shd w:val="clear" w:color="auto" w:fill="EFEBEB"/>
        </w:rPr>
        <w:t>WebSecurityConfigurerAdapter</w:t>
      </w:r>
      <w:r>
        <w:rPr>
          <w:shd w:val="clear" w:color="auto" w:fill="FFFFFF"/>
        </w:rPr>
        <w:t> and using </w:t>
      </w:r>
      <w:r>
        <w:rPr>
          <w:rStyle w:val="HTMLCode"/>
          <w:rFonts w:eastAsiaTheme="minorEastAsia"/>
          <w:color w:val="990000"/>
          <w:sz w:val="21"/>
          <w:szCs w:val="21"/>
          <w:bdr w:val="single" w:sz="6" w:space="0" w:color="CCCCCC" w:frame="1"/>
          <w:shd w:val="clear" w:color="auto" w:fill="EFEBEB"/>
        </w:rPr>
        <w:t>HttpSecurity.oauth2Login()</w:t>
      </w:r>
      <w:r>
        <w:rPr>
          <w:shd w:val="clear" w:color="auto" w:fill="FFFFFF"/>
        </w:rPr>
        <w:t xml:space="preserve"> method introduced in Spring 5.0. </w:t>
      </w:r>
    </w:p>
    <w:p w14:paraId="0AEF86F6" w14:textId="6BC4518A" w:rsidR="00B01AAA" w:rsidRDefault="00B66644" w:rsidP="00B66644">
      <w:r>
        <w:rPr>
          <w:shd w:val="clear" w:color="auto" w:fill="FFFFFF"/>
        </w:rPr>
        <w:lastRenderedPageBreak/>
        <w:t>We need to create a bean for </w:t>
      </w:r>
      <w:r>
        <w:rPr>
          <w:rStyle w:val="HTMLCode"/>
          <w:rFonts w:eastAsiaTheme="minorEastAsia"/>
          <w:color w:val="990000"/>
          <w:sz w:val="21"/>
          <w:szCs w:val="21"/>
          <w:bdr w:val="single" w:sz="6" w:space="0" w:color="CCCCCC" w:frame="1"/>
          <w:shd w:val="clear" w:color="auto" w:fill="EFEBEB"/>
        </w:rPr>
        <w:t>ClientRegistrationRepository</w:t>
      </w:r>
      <w:r>
        <w:rPr>
          <w:shd w:val="clear" w:color="auto" w:fill="FFFFFF"/>
        </w:rPr>
        <w:t> to override OAuth2 property value.</w:t>
      </w:r>
      <w:r>
        <w:br/>
      </w:r>
      <w:r>
        <w:rPr>
          <w:shd w:val="clear" w:color="auto" w:fill="FFFFFF"/>
        </w:rPr>
        <w:t>Here on this page we will create a Spring Boot Security application for OAuth2 login using GitHub, Facebook and Google authentication provider.</w:t>
      </w:r>
    </w:p>
    <w:p w14:paraId="6C12165C" w14:textId="77777777" w:rsidR="001706CC" w:rsidRPr="001706CC" w:rsidRDefault="001706CC" w:rsidP="001706CC">
      <w:pPr>
        <w:pStyle w:val="Output"/>
      </w:pPr>
      <w:r w:rsidRPr="001706CC">
        <w:t>&lt;dependency&gt;</w:t>
      </w:r>
    </w:p>
    <w:p w14:paraId="0CF0A95B" w14:textId="77777777" w:rsidR="001706CC" w:rsidRPr="001706CC" w:rsidRDefault="001706CC" w:rsidP="001706CC">
      <w:pPr>
        <w:pStyle w:val="Output"/>
      </w:pPr>
      <w:r w:rsidRPr="001706CC">
        <w:tab/>
        <w:t>&lt;groupId&gt;org.springframework.boot&lt;/groupId&gt;</w:t>
      </w:r>
    </w:p>
    <w:p w14:paraId="079DCB20" w14:textId="77777777" w:rsidR="001706CC" w:rsidRPr="001706CC" w:rsidRDefault="001706CC" w:rsidP="001706CC">
      <w:pPr>
        <w:pStyle w:val="Output"/>
      </w:pPr>
      <w:r w:rsidRPr="001706CC">
        <w:tab/>
        <w:t>&lt;artifactId&gt;spring-boot-starter-oauth2-client&lt;/artifactId&gt;</w:t>
      </w:r>
    </w:p>
    <w:p w14:paraId="311CCEE8" w14:textId="4B862D8B" w:rsidR="00B01AAA" w:rsidRDefault="001706CC" w:rsidP="001706CC">
      <w:pPr>
        <w:pStyle w:val="Output"/>
      </w:pPr>
      <w:r w:rsidRPr="001706CC">
        <w:t>&lt;/dependency&gt;</w:t>
      </w:r>
    </w:p>
    <w:p w14:paraId="6F51629B" w14:textId="77777777" w:rsidR="00990C77" w:rsidRDefault="00990C77" w:rsidP="00562E99">
      <w:pPr>
        <w:spacing w:line="360" w:lineRule="auto"/>
      </w:pPr>
    </w:p>
    <w:p w14:paraId="527BA8D0" w14:textId="28199D6B" w:rsidR="00B01AAA" w:rsidRDefault="00BB38F7" w:rsidP="00BB38F7">
      <w:pPr>
        <w:pStyle w:val="Heading30"/>
      </w:pPr>
      <w:bookmarkStart w:id="146" w:name="_Toc98762667"/>
      <w:r>
        <w:t>Example</w:t>
      </w:r>
      <w:bookmarkEnd w:id="146"/>
    </w:p>
    <w:p w14:paraId="7F9CE378" w14:textId="4C94FDF7" w:rsidR="00F05885" w:rsidRDefault="00F05885" w:rsidP="00BB38F7">
      <w:r>
        <w:t xml:space="preserve">1.Genetrate github API Keys by going </w:t>
      </w:r>
      <w:hyperlink r:id="rId99" w:history="1">
        <w:r w:rsidRPr="00307BA8">
          <w:rPr>
            <w:rStyle w:val="Hyperlink"/>
          </w:rPr>
          <w:t>https://github.com/settings/developers</w:t>
        </w:r>
      </w:hyperlink>
    </w:p>
    <w:p w14:paraId="09CC89BF" w14:textId="39E58D16" w:rsidR="00183E0C" w:rsidRDefault="00D036E3" w:rsidP="001A74EB">
      <w:pPr>
        <w:spacing w:after="0"/>
      </w:pPr>
      <w:r>
        <w:rPr>
          <w:noProof/>
        </w:rPr>
        <w:drawing>
          <wp:inline distT="0" distB="0" distL="0" distR="0" wp14:anchorId="72F5B759" wp14:editId="2AA17C0A">
            <wp:extent cx="5111126" cy="162453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15593" cy="1657734"/>
                    </a:xfrm>
                    <a:prstGeom prst="rect">
                      <a:avLst/>
                    </a:prstGeom>
                  </pic:spPr>
                </pic:pic>
              </a:graphicData>
            </a:graphic>
          </wp:inline>
        </w:drawing>
      </w:r>
    </w:p>
    <w:p w14:paraId="04C03DFC" w14:textId="77777777" w:rsidR="00183E0C" w:rsidRDefault="00183E0C" w:rsidP="00990C77">
      <w:pPr>
        <w:spacing w:after="0"/>
      </w:pPr>
      <w:r w:rsidRPr="002B5913">
        <w:t>redirect URI as</w:t>
      </w:r>
    </w:p>
    <w:p w14:paraId="5E16947B" w14:textId="77777777" w:rsidR="00183E0C" w:rsidRDefault="000B19C6" w:rsidP="00183E0C">
      <w:pPr>
        <w:pStyle w:val="Output"/>
      </w:pPr>
      <w:hyperlink r:id="rId101" w:history="1">
        <w:r w:rsidR="00183E0C" w:rsidRPr="00307BA8">
          <w:rPr>
            <w:rStyle w:val="Hyperlink"/>
          </w:rPr>
          <w:t>http://localhost:8080/login/oauth2/code/github</w:t>
        </w:r>
      </w:hyperlink>
    </w:p>
    <w:p w14:paraId="234B2BC5" w14:textId="77777777" w:rsidR="00183E0C" w:rsidRDefault="000B19C6" w:rsidP="00183E0C">
      <w:pPr>
        <w:pStyle w:val="Output"/>
      </w:pPr>
      <w:hyperlink r:id="rId102" w:history="1">
        <w:r w:rsidR="00183E0C" w:rsidRPr="00307BA8">
          <w:rPr>
            <w:rStyle w:val="Hyperlink"/>
          </w:rPr>
          <w:t>http://localhost:8081/login/oauth2/code/google</w:t>
        </w:r>
      </w:hyperlink>
    </w:p>
    <w:p w14:paraId="15DAEC6D" w14:textId="77777777" w:rsidR="00183E0C" w:rsidRDefault="00183E0C" w:rsidP="00183E0C">
      <w:pPr>
        <w:pStyle w:val="Output"/>
      </w:pPr>
      <w:r w:rsidRPr="002B5913">
        <w:t>http://localhost:8081/login/oauth2/code/facebook</w:t>
      </w:r>
    </w:p>
    <w:p w14:paraId="64864B40" w14:textId="77777777" w:rsidR="00CF5CD0" w:rsidRDefault="00CF5CD0" w:rsidP="001A74EB">
      <w:pPr>
        <w:spacing w:after="0"/>
      </w:pPr>
    </w:p>
    <w:p w14:paraId="0AACCC7F" w14:textId="63202DB4" w:rsidR="00183E0C" w:rsidRDefault="00183E0C" w:rsidP="00183E0C">
      <w:r>
        <w:t xml:space="preserve">Watch this : </w:t>
      </w:r>
      <w:hyperlink r:id="rId103" w:history="1">
        <w:r w:rsidRPr="00307BA8">
          <w:rPr>
            <w:rStyle w:val="Hyperlink"/>
          </w:rPr>
          <w:t>https://www.youtube.com/watch?v=R9lxXQcy-nM</w:t>
        </w:r>
      </w:hyperlink>
    </w:p>
    <w:p w14:paraId="27B2AA5E" w14:textId="3C327F18" w:rsidR="00706160" w:rsidRDefault="00706160" w:rsidP="00BB38F7">
      <w:r>
        <w:rPr>
          <w:noProof/>
        </w:rPr>
        <w:drawing>
          <wp:inline distT="0" distB="0" distL="0" distR="0" wp14:anchorId="3DE6B2E3" wp14:editId="0AB3BE8C">
            <wp:extent cx="3422029" cy="2615878"/>
            <wp:effectExtent l="0" t="0" r="698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33015" cy="2624276"/>
                    </a:xfrm>
                    <a:prstGeom prst="rect">
                      <a:avLst/>
                    </a:prstGeom>
                  </pic:spPr>
                </pic:pic>
              </a:graphicData>
            </a:graphic>
          </wp:inline>
        </w:drawing>
      </w:r>
    </w:p>
    <w:p w14:paraId="6E858FAF" w14:textId="7094DCC5" w:rsidR="00F05885" w:rsidRDefault="002B5913" w:rsidP="00E335B4">
      <w:pPr>
        <w:spacing w:after="0"/>
      </w:pPr>
      <w:r>
        <w:t xml:space="preserve">2.Update </w:t>
      </w:r>
      <w:r w:rsidRPr="002B5913">
        <w:rPr>
          <w:rStyle w:val="BlueSyntaxChar"/>
        </w:rPr>
        <w:t>application.properties</w:t>
      </w:r>
      <w:r>
        <w:t xml:space="preserve"> </w:t>
      </w:r>
    </w:p>
    <w:p w14:paraId="331E9015" w14:textId="77777777" w:rsidR="001827AA" w:rsidRDefault="001827AA" w:rsidP="001827AA">
      <w:pPr>
        <w:pStyle w:val="Output"/>
      </w:pPr>
      <w:r>
        <w:t>spring.security.oauth2.client.registration.google.client-id=&lt;your client id&gt;</w:t>
      </w:r>
    </w:p>
    <w:p w14:paraId="368A3458" w14:textId="77777777" w:rsidR="001827AA" w:rsidRDefault="001827AA" w:rsidP="001827AA">
      <w:pPr>
        <w:pStyle w:val="Output"/>
      </w:pPr>
      <w:r>
        <w:t>spring.security.oauth2.client.registration.google.client-secret=&lt;your client secret&gt;</w:t>
      </w:r>
    </w:p>
    <w:p w14:paraId="6F06EF14" w14:textId="77777777" w:rsidR="001827AA" w:rsidRDefault="001827AA" w:rsidP="001827AA">
      <w:pPr>
        <w:pStyle w:val="Output"/>
      </w:pPr>
    </w:p>
    <w:p w14:paraId="780ECDAB" w14:textId="77777777" w:rsidR="001827AA" w:rsidRDefault="001827AA" w:rsidP="001827AA">
      <w:pPr>
        <w:pStyle w:val="Output"/>
      </w:pPr>
      <w:r>
        <w:t xml:space="preserve">spring.security.oauth2.client.registration.facebook.client-id=&lt;your client id&gt; </w:t>
      </w:r>
    </w:p>
    <w:p w14:paraId="19E65E97" w14:textId="6D26E2C2" w:rsidR="002B5913" w:rsidRDefault="001827AA" w:rsidP="001827AA">
      <w:pPr>
        <w:pStyle w:val="Output"/>
      </w:pPr>
      <w:r>
        <w:lastRenderedPageBreak/>
        <w:t>spring.security.oauth2.client.registration.facebook.client-secret=&lt;your client secret&gt;</w:t>
      </w:r>
    </w:p>
    <w:p w14:paraId="07D61CDF" w14:textId="47426668" w:rsidR="00025C79" w:rsidRDefault="00025C79" w:rsidP="001827AA">
      <w:pPr>
        <w:pStyle w:val="Output"/>
      </w:pPr>
    </w:p>
    <w:p w14:paraId="01B8C29F" w14:textId="69ECF6B4" w:rsidR="00025C79" w:rsidRDefault="00025C79" w:rsidP="00025C79">
      <w:pPr>
        <w:pStyle w:val="Output"/>
        <w:rPr>
          <w:color w:val="4C483D" w:themeColor="text2"/>
        </w:rPr>
      </w:pPr>
      <w:r>
        <w:t>spring.security.oauth2.client.registration.github.client-id=</w:t>
      </w:r>
      <w:r>
        <w:rPr>
          <w:color w:val="2A00FF"/>
        </w:rPr>
        <w:t>4d381</w:t>
      </w:r>
      <w:r w:rsidR="00F610A7">
        <w:rPr>
          <w:color w:val="2A00FF"/>
        </w:rPr>
        <w:t>Dummy</w:t>
      </w:r>
    </w:p>
    <w:p w14:paraId="595F74C7" w14:textId="67B2B7F9" w:rsidR="00025C79" w:rsidRDefault="00025C79" w:rsidP="00025C79">
      <w:pPr>
        <w:pStyle w:val="Output"/>
      </w:pPr>
      <w:r>
        <w:t>spring.security.oauth2.client.registration.github.client-secret=</w:t>
      </w:r>
      <w:r>
        <w:rPr>
          <w:color w:val="2A00FF"/>
        </w:rPr>
        <w:t>2876951aSercrit</w:t>
      </w:r>
    </w:p>
    <w:p w14:paraId="59CCE898" w14:textId="7410B79D" w:rsidR="00F05885" w:rsidRDefault="00F05885" w:rsidP="00BB38F7"/>
    <w:p w14:paraId="4061096E" w14:textId="4F4DB93A" w:rsidR="00BE20A4" w:rsidRDefault="00BE20A4" w:rsidP="00BE20A4">
      <w:pPr>
        <w:spacing w:after="0"/>
      </w:pPr>
      <w:r>
        <w:t>3.</w:t>
      </w:r>
      <w:r w:rsidRPr="00BE20A4">
        <w:t xml:space="preserve"> Update Login Page</w:t>
      </w:r>
    </w:p>
    <w:p w14:paraId="21EB57CE" w14:textId="73C7B57E" w:rsidR="00F05885" w:rsidRDefault="00BE20A4" w:rsidP="00BE20A4">
      <w:pPr>
        <w:pStyle w:val="Output"/>
      </w:pPr>
      <w:r>
        <w:rPr>
          <w:color w:val="008080"/>
          <w:shd w:val="clear" w:color="auto" w:fill="E8F2FE"/>
        </w:rPr>
        <w:t>&lt;</w:t>
      </w:r>
      <w:r>
        <w:rPr>
          <w:color w:val="3F7F7F"/>
          <w:shd w:val="clear" w:color="auto" w:fill="D4D4D4"/>
        </w:rPr>
        <w:t>a</w:t>
      </w:r>
      <w:r>
        <w:rPr>
          <w:color w:val="4C483D" w:themeColor="text2"/>
          <w:shd w:val="clear" w:color="auto" w:fill="E8F2FE"/>
        </w:rPr>
        <w:t xml:space="preserve"> </w:t>
      </w:r>
      <w:r>
        <w:rPr>
          <w:color w:val="7F007F"/>
          <w:shd w:val="clear" w:color="auto" w:fill="E8F2FE"/>
        </w:rPr>
        <w:t>href</w:t>
      </w:r>
      <w:r>
        <w:rPr>
          <w:color w:val="000000"/>
          <w:shd w:val="clear" w:color="auto" w:fill="E8F2FE"/>
        </w:rPr>
        <w:t>=</w:t>
      </w:r>
      <w:r>
        <w:rPr>
          <w:shd w:val="clear" w:color="auto" w:fill="E8F2FE"/>
        </w:rPr>
        <w:t>" /oauth2/authorization/github"</w:t>
      </w:r>
      <w:r>
        <w:rPr>
          <w:color w:val="008080"/>
          <w:shd w:val="clear" w:color="auto" w:fill="E8F2FE"/>
        </w:rPr>
        <w:t>&gt;</w:t>
      </w:r>
      <w:r>
        <w:rPr>
          <w:color w:val="000000"/>
          <w:shd w:val="clear" w:color="auto" w:fill="E8F2FE"/>
        </w:rPr>
        <w:t>Login with GitHub</w:t>
      </w:r>
      <w:r>
        <w:rPr>
          <w:color w:val="008080"/>
          <w:shd w:val="clear" w:color="auto" w:fill="E8F2FE"/>
        </w:rPr>
        <w:t>&lt;/</w:t>
      </w:r>
      <w:r>
        <w:rPr>
          <w:color w:val="3F7F7F"/>
          <w:shd w:val="clear" w:color="auto" w:fill="D4D4D4"/>
        </w:rPr>
        <w:t>a</w:t>
      </w:r>
      <w:r>
        <w:rPr>
          <w:color w:val="008080"/>
          <w:shd w:val="clear" w:color="auto" w:fill="E8F2FE"/>
        </w:rPr>
        <w:t>&gt;</w:t>
      </w:r>
    </w:p>
    <w:p w14:paraId="3DD16E42" w14:textId="267FAD26" w:rsidR="00F05885" w:rsidRDefault="00F05885" w:rsidP="00BB38F7"/>
    <w:p w14:paraId="54B9E3E2" w14:textId="69D3760E" w:rsidR="00B01426" w:rsidRDefault="00B806B5" w:rsidP="001C393A">
      <w:pPr>
        <w:spacing w:after="0"/>
        <w:rPr>
          <w:b/>
          <w:bCs/>
        </w:rPr>
      </w:pPr>
      <w:r>
        <w:t>4</w:t>
      </w:r>
      <w:r w:rsidRPr="00B806B5">
        <w:rPr>
          <w:b/>
          <w:bCs/>
        </w:rPr>
        <w:t xml:space="preserve">. </w:t>
      </w:r>
      <w:r>
        <w:rPr>
          <w:rFonts w:ascii="Consolas" w:hAnsi="Consolas" w:cs="Consolas"/>
          <w:color w:val="000000"/>
          <w:shd w:val="clear" w:color="auto" w:fill="D4D4D4"/>
        </w:rPr>
        <w:t>CustomOAuth2User</w:t>
      </w:r>
      <w:r w:rsidR="0005303A">
        <w:rPr>
          <w:rFonts w:ascii="Consolas" w:hAnsi="Consolas" w:cs="Consolas"/>
          <w:color w:val="000000"/>
          <w:shd w:val="clear" w:color="auto" w:fill="D4D4D4"/>
        </w:rPr>
        <w:t>.java</w:t>
      </w:r>
      <w:r w:rsidRPr="00B806B5">
        <w:rPr>
          <w:b/>
          <w:bCs/>
        </w:rPr>
        <w:t xml:space="preserve"> </w:t>
      </w:r>
    </w:p>
    <w:p w14:paraId="165C189F" w14:textId="4CA2847E" w:rsidR="00B01426" w:rsidRDefault="00B01426" w:rsidP="00CD6F37">
      <w:pPr>
        <w:spacing w:after="0"/>
      </w:pPr>
      <w:r>
        <w:t xml:space="preserve">this class extends </w:t>
      </w:r>
      <w:r w:rsidR="00B806B5" w:rsidRPr="00B806B5">
        <w:t>OAuthUser interface as defined by Spring OAuth2 API</w:t>
      </w:r>
      <w:r>
        <w:t>.</w:t>
      </w:r>
      <w:r w:rsidRPr="00B01426">
        <w:rPr>
          <w:rFonts w:ascii="Helvetica" w:hAnsi="Helvetica" w:cs="Helvetica"/>
          <w:color w:val="333333"/>
          <w:sz w:val="21"/>
          <w:szCs w:val="21"/>
          <w:shd w:val="clear" w:color="auto" w:fill="FFFFFF"/>
        </w:rPr>
        <w:t xml:space="preserve"> </w:t>
      </w:r>
      <w:r w:rsidRPr="00B01426">
        <w:t>this class wraps an instance of </w:t>
      </w:r>
      <w:r w:rsidRPr="00B01426">
        <w:rPr>
          <w:rStyle w:val="BlueSyntaxChar"/>
        </w:rPr>
        <w:t>OAuth2User</w:t>
      </w:r>
      <w:r w:rsidRPr="00B01426">
        <w:t>, which will be passed by Spring OAuth2 upon successful OAuth authentication. And we override the </w:t>
      </w:r>
      <w:r w:rsidRPr="00B01426">
        <w:rPr>
          <w:rStyle w:val="SyntaxChar0"/>
        </w:rPr>
        <w:t>getName()</w:t>
      </w:r>
      <w:r w:rsidRPr="00B01426">
        <w:t xml:space="preserve"> method to return </w:t>
      </w:r>
      <w:r w:rsidRPr="00B01426">
        <w:rPr>
          <w:b/>
          <w:bCs/>
        </w:rPr>
        <w:t>username</w:t>
      </w:r>
      <w:r w:rsidRPr="00B01426">
        <w:t xml:space="preserve"> associated with GitHub account.</w:t>
      </w:r>
    </w:p>
    <w:p w14:paraId="020B064B" w14:textId="2CA1BBAE" w:rsidR="0005303A" w:rsidRDefault="0005303A" w:rsidP="0005303A">
      <w:pPr>
        <w:pStyle w:val="syntax"/>
        <w:rPr>
          <w:color w:val="4C483D" w:themeColor="text2"/>
        </w:rPr>
      </w:pPr>
      <w:r>
        <w:rPr>
          <w:b/>
          <w:bCs/>
          <w:color w:val="7F0055"/>
        </w:rPr>
        <w:t>public</w:t>
      </w:r>
      <w:r>
        <w:t xml:space="preserve"> </w:t>
      </w:r>
      <w:r>
        <w:rPr>
          <w:b/>
          <w:bCs/>
          <w:color w:val="7F0055"/>
        </w:rPr>
        <w:t>class</w:t>
      </w:r>
      <w:r>
        <w:t xml:space="preserve"> CustomOAuth2User </w:t>
      </w:r>
      <w:r>
        <w:rPr>
          <w:b/>
          <w:bCs/>
          <w:color w:val="7F0055"/>
        </w:rPr>
        <w:t>implements</w:t>
      </w:r>
      <w:r>
        <w:t xml:space="preserve"> OAuth2User {</w:t>
      </w:r>
    </w:p>
    <w:p w14:paraId="7BFD1E0B" w14:textId="77777777" w:rsidR="0005303A" w:rsidRDefault="0005303A" w:rsidP="0005303A">
      <w:pPr>
        <w:pStyle w:val="syntax"/>
        <w:rPr>
          <w:color w:val="4C483D" w:themeColor="text2"/>
        </w:rPr>
      </w:pPr>
      <w:r>
        <w:tab/>
      </w:r>
      <w:r>
        <w:rPr>
          <w:b/>
          <w:bCs/>
          <w:color w:val="7F0055"/>
        </w:rPr>
        <w:t>private</w:t>
      </w:r>
      <w:r>
        <w:t xml:space="preserve"> OAuth2User </w:t>
      </w:r>
      <w:r>
        <w:rPr>
          <w:color w:val="0000C0"/>
        </w:rPr>
        <w:t>oauth2User</w:t>
      </w:r>
      <w:r>
        <w:t>;</w:t>
      </w:r>
    </w:p>
    <w:p w14:paraId="3876920C" w14:textId="77777777" w:rsidR="0005303A" w:rsidRDefault="0005303A" w:rsidP="0005303A">
      <w:pPr>
        <w:pStyle w:val="syntax"/>
        <w:rPr>
          <w:color w:val="4C483D" w:themeColor="text2"/>
        </w:rPr>
      </w:pPr>
      <w:r>
        <w:tab/>
      </w:r>
    </w:p>
    <w:p w14:paraId="37CD9F1E" w14:textId="77777777" w:rsidR="0005303A" w:rsidRDefault="0005303A" w:rsidP="0005303A">
      <w:pPr>
        <w:pStyle w:val="syntax"/>
        <w:rPr>
          <w:color w:val="4C483D" w:themeColor="text2"/>
        </w:rPr>
      </w:pPr>
      <w:r>
        <w:tab/>
      </w:r>
      <w:r>
        <w:rPr>
          <w:b/>
          <w:bCs/>
          <w:color w:val="7F0055"/>
        </w:rPr>
        <w:t>public</w:t>
      </w:r>
      <w:r>
        <w:t xml:space="preserve"> CustomOAuth2User(OAuth2User </w:t>
      </w:r>
      <w:r>
        <w:rPr>
          <w:color w:val="6A3E3E"/>
        </w:rPr>
        <w:t>oauth2User</w:t>
      </w:r>
      <w:r>
        <w:t>) {</w:t>
      </w:r>
    </w:p>
    <w:p w14:paraId="665E03AF" w14:textId="77777777" w:rsidR="0005303A" w:rsidRDefault="0005303A" w:rsidP="0005303A">
      <w:pPr>
        <w:pStyle w:val="syntax"/>
        <w:rPr>
          <w:color w:val="4C483D" w:themeColor="text2"/>
        </w:rPr>
      </w:pPr>
      <w:r>
        <w:tab/>
      </w:r>
      <w:r>
        <w:tab/>
      </w:r>
      <w:r>
        <w:rPr>
          <w:b/>
          <w:bCs/>
          <w:color w:val="7F0055"/>
        </w:rPr>
        <w:t>this</w:t>
      </w:r>
      <w:r>
        <w:t>.</w:t>
      </w:r>
      <w:r>
        <w:rPr>
          <w:color w:val="0000C0"/>
        </w:rPr>
        <w:t>oauth2User</w:t>
      </w:r>
      <w:r>
        <w:t xml:space="preserve"> = </w:t>
      </w:r>
      <w:r>
        <w:rPr>
          <w:color w:val="6A3E3E"/>
        </w:rPr>
        <w:t>oauth2User</w:t>
      </w:r>
      <w:r>
        <w:t>;</w:t>
      </w:r>
    </w:p>
    <w:p w14:paraId="4CEB165D" w14:textId="53A9CC3D" w:rsidR="0005303A" w:rsidRDefault="0005303A" w:rsidP="0005303A">
      <w:pPr>
        <w:pStyle w:val="syntax"/>
        <w:rPr>
          <w:color w:val="4C483D" w:themeColor="text2"/>
        </w:rPr>
      </w:pPr>
      <w:r>
        <w:tab/>
        <w:t>}</w:t>
      </w:r>
    </w:p>
    <w:p w14:paraId="71C5DD33" w14:textId="77777777" w:rsidR="0005303A" w:rsidRDefault="0005303A" w:rsidP="0005303A">
      <w:pPr>
        <w:pStyle w:val="syntax"/>
        <w:rPr>
          <w:color w:val="4C483D" w:themeColor="text2"/>
        </w:rPr>
      </w:pPr>
      <w:r>
        <w:tab/>
      </w:r>
      <w:r>
        <w:rPr>
          <w:color w:val="646464"/>
        </w:rPr>
        <w:t>@Override</w:t>
      </w:r>
    </w:p>
    <w:p w14:paraId="4EC3F18D" w14:textId="77777777" w:rsidR="0005303A" w:rsidRDefault="0005303A" w:rsidP="0005303A">
      <w:pPr>
        <w:pStyle w:val="syntax"/>
        <w:rPr>
          <w:color w:val="4C483D" w:themeColor="text2"/>
        </w:rPr>
      </w:pPr>
      <w:r>
        <w:tab/>
      </w:r>
      <w:r>
        <w:rPr>
          <w:b/>
          <w:bCs/>
          <w:color w:val="7F0055"/>
        </w:rPr>
        <w:t>public</w:t>
      </w:r>
      <w:r>
        <w:t xml:space="preserve"> Map&lt;String, Object&gt; getAttributes() {</w:t>
      </w:r>
    </w:p>
    <w:p w14:paraId="4E168A29" w14:textId="77777777" w:rsidR="0005303A" w:rsidRDefault="0005303A" w:rsidP="0005303A">
      <w:pPr>
        <w:pStyle w:val="syntax"/>
        <w:rPr>
          <w:color w:val="4C483D" w:themeColor="text2"/>
        </w:rPr>
      </w:pPr>
      <w:r>
        <w:tab/>
      </w:r>
      <w:r>
        <w:tab/>
      </w:r>
      <w:r>
        <w:rPr>
          <w:b/>
          <w:bCs/>
          <w:color w:val="7F0055"/>
        </w:rPr>
        <w:t>return</w:t>
      </w:r>
      <w:r>
        <w:t xml:space="preserve"> </w:t>
      </w:r>
      <w:r>
        <w:rPr>
          <w:color w:val="0000C0"/>
        </w:rPr>
        <w:t>oauth2User</w:t>
      </w:r>
      <w:r>
        <w:t>.getAttributes();</w:t>
      </w:r>
    </w:p>
    <w:p w14:paraId="2B9CC660" w14:textId="3C6808E6" w:rsidR="0005303A" w:rsidRDefault="0005303A" w:rsidP="0005303A">
      <w:pPr>
        <w:pStyle w:val="syntax"/>
        <w:rPr>
          <w:color w:val="4C483D" w:themeColor="text2"/>
        </w:rPr>
      </w:pPr>
      <w:r>
        <w:tab/>
        <w:t>}</w:t>
      </w:r>
    </w:p>
    <w:p w14:paraId="38732997" w14:textId="77777777" w:rsidR="0005303A" w:rsidRDefault="0005303A" w:rsidP="0005303A">
      <w:pPr>
        <w:pStyle w:val="syntax"/>
        <w:rPr>
          <w:color w:val="4C483D" w:themeColor="text2"/>
        </w:rPr>
      </w:pPr>
      <w:r>
        <w:tab/>
      </w:r>
      <w:r>
        <w:rPr>
          <w:color w:val="646464"/>
        </w:rPr>
        <w:t>@Override</w:t>
      </w:r>
    </w:p>
    <w:p w14:paraId="350F6218" w14:textId="77777777" w:rsidR="0005303A" w:rsidRDefault="0005303A" w:rsidP="0005303A">
      <w:pPr>
        <w:pStyle w:val="syntax"/>
        <w:rPr>
          <w:color w:val="4C483D" w:themeColor="text2"/>
        </w:rPr>
      </w:pPr>
      <w:r>
        <w:tab/>
      </w:r>
      <w:r>
        <w:rPr>
          <w:b/>
          <w:bCs/>
          <w:color w:val="7F0055"/>
        </w:rPr>
        <w:t>public</w:t>
      </w:r>
      <w:r>
        <w:t xml:space="preserve"> Collection&lt;? </w:t>
      </w:r>
      <w:r>
        <w:rPr>
          <w:b/>
          <w:bCs/>
          <w:color w:val="7F0055"/>
        </w:rPr>
        <w:t>extends</w:t>
      </w:r>
      <w:r>
        <w:t xml:space="preserve"> GrantedAuthority&gt; getAuthorities() {</w:t>
      </w:r>
    </w:p>
    <w:p w14:paraId="2A32FD33" w14:textId="77777777" w:rsidR="0005303A" w:rsidRDefault="0005303A" w:rsidP="0005303A">
      <w:pPr>
        <w:pStyle w:val="syntax"/>
        <w:rPr>
          <w:color w:val="4C483D" w:themeColor="text2"/>
        </w:rPr>
      </w:pPr>
      <w:r>
        <w:tab/>
      </w:r>
      <w:r>
        <w:tab/>
      </w:r>
      <w:r>
        <w:rPr>
          <w:b/>
          <w:bCs/>
          <w:color w:val="7F0055"/>
        </w:rPr>
        <w:t>return</w:t>
      </w:r>
      <w:r>
        <w:t xml:space="preserve"> </w:t>
      </w:r>
      <w:r>
        <w:rPr>
          <w:color w:val="0000C0"/>
        </w:rPr>
        <w:t>oauth2User</w:t>
      </w:r>
      <w:r>
        <w:t>.getAuthorities();</w:t>
      </w:r>
    </w:p>
    <w:p w14:paraId="037D3092" w14:textId="634E62F2" w:rsidR="0005303A" w:rsidRDefault="0005303A" w:rsidP="0005303A">
      <w:pPr>
        <w:pStyle w:val="syntax"/>
        <w:rPr>
          <w:color w:val="4C483D" w:themeColor="text2"/>
        </w:rPr>
      </w:pPr>
      <w:r>
        <w:tab/>
        <w:t>}</w:t>
      </w:r>
    </w:p>
    <w:p w14:paraId="74BCF8D3" w14:textId="77777777" w:rsidR="0005303A" w:rsidRDefault="0005303A" w:rsidP="0005303A">
      <w:pPr>
        <w:pStyle w:val="syntax"/>
        <w:rPr>
          <w:color w:val="4C483D" w:themeColor="text2"/>
        </w:rPr>
      </w:pPr>
      <w:r>
        <w:tab/>
      </w:r>
      <w:r>
        <w:rPr>
          <w:color w:val="646464"/>
        </w:rPr>
        <w:t>@Override</w:t>
      </w:r>
    </w:p>
    <w:p w14:paraId="10A2AD4D" w14:textId="77777777" w:rsidR="0005303A" w:rsidRDefault="0005303A" w:rsidP="0005303A">
      <w:pPr>
        <w:pStyle w:val="syntax"/>
        <w:rPr>
          <w:color w:val="4C483D" w:themeColor="text2"/>
        </w:rPr>
      </w:pPr>
      <w:r>
        <w:tab/>
      </w:r>
      <w:r>
        <w:rPr>
          <w:b/>
          <w:bCs/>
          <w:color w:val="7F0055"/>
        </w:rPr>
        <w:t>public</w:t>
      </w:r>
      <w:r>
        <w:t xml:space="preserve"> String getName() {</w:t>
      </w:r>
    </w:p>
    <w:p w14:paraId="4BDF13C0" w14:textId="77777777" w:rsidR="0005303A" w:rsidRDefault="0005303A" w:rsidP="0005303A">
      <w:pPr>
        <w:pStyle w:val="syntax"/>
        <w:rPr>
          <w:color w:val="4C483D" w:themeColor="text2"/>
        </w:rPr>
      </w:pPr>
      <w:r>
        <w:tab/>
      </w:r>
      <w:r>
        <w:tab/>
      </w:r>
      <w:r>
        <w:rPr>
          <w:b/>
          <w:bCs/>
          <w:color w:val="7F0055"/>
        </w:rPr>
        <w:t>return</w:t>
      </w:r>
      <w:r>
        <w:t xml:space="preserve"> </w:t>
      </w:r>
      <w:r>
        <w:rPr>
          <w:color w:val="0000C0"/>
        </w:rPr>
        <w:t>oauth2User</w:t>
      </w:r>
      <w:r>
        <w:t>.getAttribute(</w:t>
      </w:r>
      <w:r>
        <w:rPr>
          <w:color w:val="2A00FF"/>
        </w:rPr>
        <w:t>"name"</w:t>
      </w:r>
      <w:r>
        <w:t>);</w:t>
      </w:r>
    </w:p>
    <w:p w14:paraId="4805901B" w14:textId="77777777" w:rsidR="0005303A" w:rsidRDefault="0005303A" w:rsidP="0005303A">
      <w:pPr>
        <w:pStyle w:val="syntax"/>
        <w:rPr>
          <w:color w:val="4C483D" w:themeColor="text2"/>
        </w:rPr>
      </w:pPr>
      <w:r>
        <w:tab/>
        <w:t>}</w:t>
      </w:r>
    </w:p>
    <w:p w14:paraId="36E224A3" w14:textId="1876301B" w:rsidR="00F05885" w:rsidRDefault="0005303A" w:rsidP="0005303A">
      <w:pPr>
        <w:pStyle w:val="syntax"/>
      </w:pPr>
      <w:r>
        <w:t>}</w:t>
      </w:r>
    </w:p>
    <w:p w14:paraId="6728A056" w14:textId="18154DFB" w:rsidR="0005303A" w:rsidRDefault="009144CA" w:rsidP="00CD6F37">
      <w:pPr>
        <w:spacing w:after="0"/>
      </w:pPr>
      <w:r>
        <w:rPr>
          <w:rStyle w:val="BlueSyntaxChar"/>
        </w:rPr>
        <w:t>5.</w:t>
      </w:r>
      <w:r w:rsidR="00CD6F37" w:rsidRPr="00CD6F37">
        <w:rPr>
          <w:rStyle w:val="BlueSyntaxChar"/>
        </w:rPr>
        <w:t>CustomOAuth2UserService</w:t>
      </w:r>
      <w:r w:rsidR="00CD6F37">
        <w:rPr>
          <w:shd w:val="clear" w:color="auto" w:fill="FFFFFF"/>
        </w:rPr>
        <w:t xml:space="preserve"> subclass of </w:t>
      </w:r>
      <w:r w:rsidR="00CD6F37">
        <w:rPr>
          <w:rFonts w:ascii="Courier New" w:hAnsi="Courier New" w:cs="Courier New"/>
          <w:color w:val="800000"/>
          <w:shd w:val="clear" w:color="auto" w:fill="FFFFFF"/>
        </w:rPr>
        <w:t>DefaultOAuth2UserService</w:t>
      </w:r>
      <w:r w:rsidR="00CD6F37">
        <w:rPr>
          <w:shd w:val="clear" w:color="auto" w:fill="FFFFFF"/>
        </w:rPr>
        <w:t>.</w:t>
      </w:r>
      <w:r w:rsidR="00CD6F37" w:rsidRPr="00CD6F37">
        <w:rPr>
          <w:shd w:val="clear" w:color="auto" w:fill="FFFFFF"/>
        </w:rPr>
        <w:t xml:space="preserve"> </w:t>
      </w:r>
      <w:r w:rsidR="00CD6F37">
        <w:rPr>
          <w:shd w:val="clear" w:color="auto" w:fill="FFFFFF"/>
        </w:rPr>
        <w:t>we override the </w:t>
      </w:r>
      <w:r w:rsidR="00CD6F37">
        <w:rPr>
          <w:rFonts w:ascii="Courier New" w:hAnsi="Courier New" w:cs="Courier New"/>
          <w:color w:val="800000"/>
          <w:shd w:val="clear" w:color="auto" w:fill="FFFFFF"/>
        </w:rPr>
        <w:t>loadUser()</w:t>
      </w:r>
      <w:r w:rsidR="00CD6F37">
        <w:rPr>
          <w:shd w:val="clear" w:color="auto" w:fill="FFFFFF"/>
        </w:rPr>
        <w:t> method which will be called by Spring OAuth2 upon successful authentication, and it returns a new </w:t>
      </w:r>
      <w:r w:rsidR="00CD6F37">
        <w:rPr>
          <w:rFonts w:ascii="Courier New" w:hAnsi="Courier New" w:cs="Courier New"/>
          <w:color w:val="800000"/>
          <w:shd w:val="clear" w:color="auto" w:fill="FFFFFF"/>
        </w:rPr>
        <w:t>CustomOAuth2User</w:t>
      </w:r>
      <w:r w:rsidR="00CD6F37">
        <w:rPr>
          <w:shd w:val="clear" w:color="auto" w:fill="FFFFFF"/>
        </w:rPr>
        <w:t> object</w:t>
      </w:r>
    </w:p>
    <w:p w14:paraId="24320AAE" w14:textId="77777777" w:rsidR="00CD6F37" w:rsidRDefault="00CD6F37" w:rsidP="00CD6F37">
      <w:pPr>
        <w:pStyle w:val="Output"/>
        <w:rPr>
          <w:color w:val="4C483D" w:themeColor="text2"/>
        </w:rPr>
      </w:pPr>
      <w:r>
        <w:t>@Service</w:t>
      </w:r>
    </w:p>
    <w:p w14:paraId="2ED08C47" w14:textId="77777777" w:rsidR="00CD6F37" w:rsidRDefault="00CD6F37" w:rsidP="00CD6F37">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CustomOAuth2UserService </w:t>
      </w:r>
      <w:r>
        <w:rPr>
          <w:b/>
          <w:bCs/>
          <w:color w:val="7F0055"/>
        </w:rPr>
        <w:t>extends</w:t>
      </w:r>
      <w:r>
        <w:rPr>
          <w:color w:val="000000"/>
        </w:rPr>
        <w:t xml:space="preserve"> DefaultOAuth2UserService  {</w:t>
      </w:r>
    </w:p>
    <w:p w14:paraId="11A25C2F" w14:textId="77777777" w:rsidR="00CD6F37" w:rsidRDefault="00CD6F37" w:rsidP="00CD6F37">
      <w:pPr>
        <w:pStyle w:val="Output"/>
        <w:rPr>
          <w:color w:val="4C483D" w:themeColor="text2"/>
        </w:rPr>
      </w:pPr>
    </w:p>
    <w:p w14:paraId="1CB72921" w14:textId="39777CD7" w:rsidR="00CD6F37" w:rsidRDefault="00CD6F37" w:rsidP="00CD6F37">
      <w:pPr>
        <w:pStyle w:val="Output"/>
        <w:rPr>
          <w:color w:val="4C483D" w:themeColor="text2"/>
        </w:rPr>
      </w:pPr>
      <w:r>
        <w:t>@Override</w:t>
      </w:r>
    </w:p>
    <w:p w14:paraId="216E193A" w14:textId="77777777" w:rsidR="001A74EB" w:rsidRDefault="00CD6F37" w:rsidP="00CD6F37">
      <w:pPr>
        <w:pStyle w:val="Output"/>
        <w:rPr>
          <w:color w:val="000000"/>
        </w:rPr>
      </w:pPr>
      <w:r>
        <w:rPr>
          <w:b/>
          <w:bCs/>
          <w:color w:val="7F0055"/>
        </w:rPr>
        <w:t>public</w:t>
      </w:r>
      <w:r>
        <w:rPr>
          <w:color w:val="000000"/>
        </w:rPr>
        <w:t xml:space="preserve"> OAuth2User loadUser(OAuth2UserRequest </w:t>
      </w:r>
      <w:r>
        <w:rPr>
          <w:color w:val="6A3E3E"/>
        </w:rPr>
        <w:t>userRequest</w:t>
      </w:r>
      <w:r>
        <w:rPr>
          <w:color w:val="000000"/>
        </w:rPr>
        <w:t xml:space="preserve">) </w:t>
      </w:r>
      <w:r>
        <w:rPr>
          <w:b/>
          <w:bCs/>
          <w:color w:val="7F0055"/>
        </w:rPr>
        <w:t>throws</w:t>
      </w:r>
      <w:r>
        <w:rPr>
          <w:color w:val="000000"/>
        </w:rPr>
        <w:t xml:space="preserve"> OAuth2AuthenticationException</w:t>
      </w:r>
    </w:p>
    <w:p w14:paraId="39B1975A" w14:textId="721DA510" w:rsidR="00CD6F37" w:rsidRDefault="001A74EB" w:rsidP="00CD6F37">
      <w:pPr>
        <w:pStyle w:val="Output"/>
        <w:rPr>
          <w:color w:val="4C483D" w:themeColor="text2"/>
        </w:rPr>
      </w:pPr>
      <w:r>
        <w:rPr>
          <w:color w:val="000000"/>
        </w:rPr>
        <w:t xml:space="preserve">   </w:t>
      </w:r>
      <w:r w:rsidR="00CD6F37">
        <w:rPr>
          <w:color w:val="000000"/>
        </w:rPr>
        <w:t>{</w:t>
      </w:r>
    </w:p>
    <w:p w14:paraId="6D0832A8" w14:textId="37FD21C4" w:rsidR="00CD6F37" w:rsidRDefault="00CD6F37" w:rsidP="00CD6F37">
      <w:pPr>
        <w:pStyle w:val="Output"/>
        <w:rPr>
          <w:color w:val="4C483D" w:themeColor="text2"/>
        </w:rPr>
      </w:pPr>
      <w:r>
        <w:rPr>
          <w:color w:val="000000"/>
        </w:rPr>
        <w:tab/>
        <w:t xml:space="preserve">OAuth2User </w:t>
      </w:r>
      <w:r>
        <w:rPr>
          <w:color w:val="6A3E3E"/>
        </w:rPr>
        <w:t>user</w:t>
      </w:r>
      <w:r>
        <w:rPr>
          <w:color w:val="000000"/>
        </w:rPr>
        <w:t xml:space="preserve"> =  </w:t>
      </w:r>
      <w:r>
        <w:rPr>
          <w:b/>
          <w:bCs/>
          <w:color w:val="7F0055"/>
        </w:rPr>
        <w:t>super</w:t>
      </w:r>
      <w:r>
        <w:rPr>
          <w:color w:val="000000"/>
        </w:rPr>
        <w:t>.loadUser(</w:t>
      </w:r>
      <w:r>
        <w:rPr>
          <w:color w:val="6A3E3E"/>
        </w:rPr>
        <w:t>userRequest</w:t>
      </w:r>
      <w:r>
        <w:rPr>
          <w:color w:val="000000"/>
        </w:rPr>
        <w:t>);</w:t>
      </w:r>
    </w:p>
    <w:p w14:paraId="6E8C4480" w14:textId="050537FF" w:rsidR="00CD6F37" w:rsidRDefault="00CD6F37" w:rsidP="00CD6F37">
      <w:pPr>
        <w:pStyle w:val="Output"/>
        <w:rPr>
          <w:color w:val="4C483D" w:themeColor="text2"/>
        </w:rPr>
      </w:pPr>
      <w:r>
        <w:rPr>
          <w:color w:val="000000"/>
        </w:rPr>
        <w:tab/>
      </w:r>
      <w:r>
        <w:rPr>
          <w:b/>
          <w:bCs/>
          <w:color w:val="7F0055"/>
        </w:rPr>
        <w:t>return</w:t>
      </w:r>
      <w:r>
        <w:rPr>
          <w:color w:val="000000"/>
        </w:rPr>
        <w:t xml:space="preserve"> </w:t>
      </w:r>
      <w:r>
        <w:rPr>
          <w:b/>
          <w:bCs/>
          <w:color w:val="7F0055"/>
        </w:rPr>
        <w:t>new</w:t>
      </w:r>
      <w:r>
        <w:rPr>
          <w:color w:val="000000"/>
        </w:rPr>
        <w:t xml:space="preserve"> CustomOAuth2User(</w:t>
      </w:r>
      <w:r>
        <w:rPr>
          <w:color w:val="6A3E3E"/>
        </w:rPr>
        <w:t>user</w:t>
      </w:r>
      <w:r>
        <w:rPr>
          <w:color w:val="000000"/>
        </w:rPr>
        <w:t>);</w:t>
      </w:r>
    </w:p>
    <w:p w14:paraId="162CCAE1" w14:textId="4D89BA46" w:rsidR="00CD6F37" w:rsidRDefault="001A74EB" w:rsidP="00CD6F37">
      <w:pPr>
        <w:pStyle w:val="Output"/>
        <w:rPr>
          <w:color w:val="4C483D" w:themeColor="text2"/>
        </w:rPr>
      </w:pPr>
      <w:r>
        <w:rPr>
          <w:color w:val="000000"/>
        </w:rPr>
        <w:t xml:space="preserve">   </w:t>
      </w:r>
      <w:r w:rsidR="00CD6F37">
        <w:rPr>
          <w:color w:val="000000"/>
        </w:rPr>
        <w:t>}</w:t>
      </w:r>
    </w:p>
    <w:p w14:paraId="335D963E" w14:textId="4F6FCE43" w:rsidR="0005303A" w:rsidRDefault="00CD6F37" w:rsidP="00CD6F37">
      <w:pPr>
        <w:pStyle w:val="Output"/>
      </w:pPr>
      <w:r>
        <w:rPr>
          <w:color w:val="000000"/>
        </w:rPr>
        <w:t>}</w:t>
      </w:r>
    </w:p>
    <w:p w14:paraId="0D724C9B" w14:textId="74F18270" w:rsidR="0005303A" w:rsidRDefault="0005303A" w:rsidP="00705044"/>
    <w:p w14:paraId="7026025D" w14:textId="604B17E0" w:rsidR="0005303A" w:rsidRDefault="00BC2EDA" w:rsidP="00CD6F37">
      <w:pPr>
        <w:spacing w:after="0"/>
      </w:pPr>
      <w:r>
        <w:rPr>
          <w:rFonts w:ascii="Consolas" w:hAnsi="Consolas" w:cs="Consolas"/>
          <w:color w:val="000000"/>
          <w:shd w:val="clear" w:color="auto" w:fill="D4D4D4"/>
        </w:rPr>
        <w:t>6.</w:t>
      </w:r>
      <w:r w:rsidR="00CD6F37">
        <w:rPr>
          <w:rFonts w:ascii="Consolas" w:hAnsi="Consolas" w:cs="Consolas"/>
          <w:color w:val="000000"/>
          <w:shd w:val="clear" w:color="auto" w:fill="D4D4D4"/>
        </w:rPr>
        <w:t>OAuth2AuthenticationSecurityConfig</w:t>
      </w:r>
      <w:r w:rsidR="00CD6F37" w:rsidRPr="00CD6F37">
        <w:t xml:space="preserve"> To integrate single sign on with GitHub with traditional username and password login, update configuration for Spring security as follows</w:t>
      </w:r>
    </w:p>
    <w:p w14:paraId="78874E17" w14:textId="77777777" w:rsidR="00E7283A" w:rsidRDefault="00E7283A" w:rsidP="00E7283A">
      <w:pPr>
        <w:pStyle w:val="Output"/>
        <w:rPr>
          <w:color w:val="4C483D" w:themeColor="text2"/>
        </w:rPr>
      </w:pPr>
      <w:r>
        <w:t>@Configuration</w:t>
      </w:r>
    </w:p>
    <w:p w14:paraId="79CBC568" w14:textId="77777777" w:rsidR="00E7283A" w:rsidRDefault="00E7283A" w:rsidP="00E7283A">
      <w:pPr>
        <w:pStyle w:val="Output"/>
        <w:rPr>
          <w:color w:val="4C483D" w:themeColor="text2"/>
        </w:rPr>
      </w:pPr>
      <w:r>
        <w:t>@EnableWebSecurity</w:t>
      </w:r>
    </w:p>
    <w:p w14:paraId="19612D21" w14:textId="77777777" w:rsidR="00E7283A" w:rsidRDefault="00E7283A" w:rsidP="00E7283A">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OAuth2AuthenticationSecurityConfig </w:t>
      </w:r>
      <w:r>
        <w:rPr>
          <w:b/>
          <w:bCs/>
          <w:color w:val="7F0055"/>
        </w:rPr>
        <w:t>extends</w:t>
      </w:r>
      <w:r>
        <w:rPr>
          <w:color w:val="000000"/>
        </w:rPr>
        <w:t xml:space="preserve"> WebSecurityConfigurerAdapter {</w:t>
      </w:r>
    </w:p>
    <w:p w14:paraId="400D18B0" w14:textId="77777777" w:rsidR="00E7283A" w:rsidRDefault="00E7283A" w:rsidP="00E7283A">
      <w:pPr>
        <w:pStyle w:val="Output"/>
        <w:rPr>
          <w:color w:val="4C483D" w:themeColor="text2"/>
        </w:rPr>
      </w:pPr>
      <w:r>
        <w:rPr>
          <w:color w:val="000000"/>
        </w:rPr>
        <w:tab/>
      </w:r>
    </w:p>
    <w:p w14:paraId="5178FFA3" w14:textId="77777777" w:rsidR="00E7283A" w:rsidRDefault="00E7283A" w:rsidP="00E7283A">
      <w:pPr>
        <w:pStyle w:val="Output"/>
        <w:rPr>
          <w:color w:val="4C483D" w:themeColor="text2"/>
        </w:rPr>
      </w:pPr>
      <w:r>
        <w:rPr>
          <w:color w:val="000000"/>
        </w:rPr>
        <w:tab/>
      </w:r>
      <w:r>
        <w:t>@Autowired</w:t>
      </w:r>
    </w:p>
    <w:p w14:paraId="29F3F90B" w14:textId="77777777" w:rsidR="00E7283A" w:rsidRDefault="00E7283A" w:rsidP="00E7283A">
      <w:pPr>
        <w:pStyle w:val="Output"/>
        <w:rPr>
          <w:color w:val="4C483D" w:themeColor="text2"/>
        </w:rPr>
      </w:pPr>
      <w:r>
        <w:rPr>
          <w:color w:val="000000"/>
        </w:rPr>
        <w:tab/>
      </w:r>
      <w:r>
        <w:rPr>
          <w:b/>
          <w:bCs/>
          <w:color w:val="7F0055"/>
        </w:rPr>
        <w:t>private</w:t>
      </w:r>
      <w:r>
        <w:rPr>
          <w:color w:val="000000"/>
        </w:rPr>
        <w:t xml:space="preserve"> CustomOAuth2UserService </w:t>
      </w:r>
      <w:r>
        <w:rPr>
          <w:color w:val="0000C0"/>
        </w:rPr>
        <w:t>userService</w:t>
      </w:r>
      <w:r>
        <w:rPr>
          <w:color w:val="000000"/>
        </w:rPr>
        <w:t>;</w:t>
      </w:r>
    </w:p>
    <w:p w14:paraId="0FA5D2E5" w14:textId="77777777" w:rsidR="00E7283A" w:rsidRDefault="00E7283A" w:rsidP="00E7283A">
      <w:pPr>
        <w:pStyle w:val="Output"/>
        <w:rPr>
          <w:color w:val="4C483D" w:themeColor="text2"/>
        </w:rPr>
      </w:pPr>
    </w:p>
    <w:p w14:paraId="679861FF" w14:textId="77777777" w:rsidR="00E7283A" w:rsidRDefault="00E7283A" w:rsidP="00E7283A">
      <w:pPr>
        <w:pStyle w:val="Output"/>
        <w:rPr>
          <w:color w:val="4C483D" w:themeColor="text2"/>
        </w:rPr>
      </w:pPr>
      <w:r>
        <w:rPr>
          <w:color w:val="000000"/>
        </w:rPr>
        <w:lastRenderedPageBreak/>
        <w:tab/>
      </w:r>
      <w:r>
        <w:t>@Override</w:t>
      </w:r>
    </w:p>
    <w:p w14:paraId="5BF4666D" w14:textId="77777777" w:rsidR="00E7283A" w:rsidRDefault="00E7283A" w:rsidP="00E7283A">
      <w:pPr>
        <w:pStyle w:val="Output"/>
        <w:rPr>
          <w:color w:val="4C483D" w:themeColor="text2"/>
        </w:rPr>
      </w:pPr>
      <w:r>
        <w:rPr>
          <w:color w:val="000000"/>
        </w:rPr>
        <w:tab/>
      </w:r>
      <w:r>
        <w:rPr>
          <w:b/>
          <w:bCs/>
          <w:color w:val="7F0055"/>
        </w:rPr>
        <w:t>protected</w:t>
      </w:r>
      <w:r>
        <w:rPr>
          <w:color w:val="000000"/>
        </w:rPr>
        <w:t xml:space="preserve"> </w:t>
      </w:r>
      <w:r>
        <w:rPr>
          <w:b/>
          <w:bCs/>
          <w:color w:val="7F0055"/>
        </w:rPr>
        <w:t>void</w:t>
      </w:r>
      <w:r>
        <w:rPr>
          <w:color w:val="000000"/>
        </w:rPr>
        <w:t xml:space="preserve"> configure(HttpSecurity </w:t>
      </w:r>
      <w:r>
        <w:rPr>
          <w:color w:val="6A3E3E"/>
        </w:rPr>
        <w:t>http</w:t>
      </w:r>
      <w:r>
        <w:rPr>
          <w:color w:val="000000"/>
        </w:rPr>
        <w:t xml:space="preserve">) </w:t>
      </w:r>
      <w:r>
        <w:rPr>
          <w:b/>
          <w:bCs/>
          <w:color w:val="7F0055"/>
        </w:rPr>
        <w:t>throws</w:t>
      </w:r>
      <w:r>
        <w:rPr>
          <w:color w:val="000000"/>
        </w:rPr>
        <w:t xml:space="preserve"> Exception {</w:t>
      </w:r>
    </w:p>
    <w:p w14:paraId="4A0A47ED" w14:textId="77777777" w:rsidR="00E7283A" w:rsidRDefault="00E7283A" w:rsidP="00E7283A">
      <w:pPr>
        <w:pStyle w:val="Output"/>
        <w:rPr>
          <w:color w:val="4C483D" w:themeColor="text2"/>
        </w:rPr>
      </w:pPr>
      <w:r>
        <w:rPr>
          <w:color w:val="000000"/>
        </w:rPr>
        <w:tab/>
      </w:r>
      <w:r>
        <w:rPr>
          <w:color w:val="000000"/>
        </w:rPr>
        <w:tab/>
      </w:r>
      <w:r>
        <w:rPr>
          <w:color w:val="6A3E3E"/>
        </w:rPr>
        <w:t>http</w:t>
      </w:r>
      <w:r>
        <w:rPr>
          <w:color w:val="000000"/>
        </w:rPr>
        <w:t>.authorizeRequests().antMatchers(</w:t>
      </w:r>
      <w:r>
        <w:rPr>
          <w:color w:val="2A00FF"/>
        </w:rPr>
        <w:t>"/"</w:t>
      </w:r>
      <w:r>
        <w:rPr>
          <w:color w:val="000000"/>
        </w:rPr>
        <w:t xml:space="preserve">, </w:t>
      </w:r>
      <w:r>
        <w:rPr>
          <w:color w:val="2A00FF"/>
        </w:rPr>
        <w:t>"/login"</w:t>
      </w:r>
      <w:r>
        <w:rPr>
          <w:color w:val="000000"/>
        </w:rPr>
        <w:t>).permitAll()</w:t>
      </w:r>
    </w:p>
    <w:p w14:paraId="07763142" w14:textId="77777777" w:rsidR="00E7283A" w:rsidRDefault="00E7283A" w:rsidP="00E7283A">
      <w:pPr>
        <w:pStyle w:val="Output"/>
        <w:rPr>
          <w:color w:val="4C483D" w:themeColor="text2"/>
        </w:rPr>
      </w:pPr>
      <w:r>
        <w:rPr>
          <w:color w:val="000000"/>
        </w:rPr>
        <w:tab/>
      </w:r>
      <w:r>
        <w:rPr>
          <w:color w:val="000000"/>
        </w:rPr>
        <w:tab/>
        <w:t>.and()</w:t>
      </w:r>
    </w:p>
    <w:p w14:paraId="5C4C6281" w14:textId="77777777" w:rsidR="00E7283A" w:rsidRDefault="00E7283A" w:rsidP="00E7283A">
      <w:pPr>
        <w:pStyle w:val="Output"/>
        <w:rPr>
          <w:color w:val="4C483D" w:themeColor="text2"/>
        </w:rPr>
      </w:pPr>
      <w:r>
        <w:rPr>
          <w:color w:val="000000"/>
        </w:rPr>
        <w:tab/>
      </w:r>
      <w:r>
        <w:rPr>
          <w:color w:val="000000"/>
        </w:rPr>
        <w:tab/>
        <w:t>.formLogin()</w:t>
      </w:r>
    </w:p>
    <w:p w14:paraId="796BCB2C" w14:textId="77777777" w:rsidR="00E7283A" w:rsidRDefault="00E7283A" w:rsidP="00E7283A">
      <w:pPr>
        <w:pStyle w:val="Output"/>
        <w:rPr>
          <w:color w:val="4C483D" w:themeColor="text2"/>
        </w:rPr>
      </w:pPr>
      <w:r>
        <w:rPr>
          <w:color w:val="000000"/>
        </w:rPr>
        <w:tab/>
      </w:r>
      <w:r>
        <w:rPr>
          <w:color w:val="000000"/>
        </w:rPr>
        <w:tab/>
        <w:t>.loginPage(</w:t>
      </w:r>
      <w:r>
        <w:rPr>
          <w:color w:val="2A00FF"/>
        </w:rPr>
        <w:t>"/login"</w:t>
      </w:r>
      <w:r>
        <w:rPr>
          <w:color w:val="000000"/>
        </w:rPr>
        <w:t>)</w:t>
      </w:r>
    </w:p>
    <w:p w14:paraId="375E4ECC" w14:textId="77777777" w:rsidR="00E7283A" w:rsidRDefault="00E7283A" w:rsidP="00E7283A">
      <w:pPr>
        <w:pStyle w:val="Output"/>
        <w:rPr>
          <w:color w:val="4C483D" w:themeColor="text2"/>
        </w:rPr>
      </w:pPr>
      <w:r>
        <w:rPr>
          <w:color w:val="000000"/>
        </w:rPr>
        <w:tab/>
      </w:r>
      <w:r>
        <w:rPr>
          <w:color w:val="000000"/>
        </w:rPr>
        <w:tab/>
        <w:t>.loginProcessingUrl(</w:t>
      </w:r>
      <w:r>
        <w:rPr>
          <w:color w:val="2A00FF"/>
        </w:rPr>
        <w:t>"/authenticateTheUser"</w:t>
      </w:r>
      <w:r>
        <w:rPr>
          <w:color w:val="000000"/>
        </w:rPr>
        <w:t>)</w:t>
      </w:r>
    </w:p>
    <w:p w14:paraId="3801ACAB" w14:textId="77777777" w:rsidR="00E7283A" w:rsidRDefault="00E7283A" w:rsidP="00E7283A">
      <w:pPr>
        <w:pStyle w:val="Output"/>
        <w:rPr>
          <w:color w:val="4C483D" w:themeColor="text2"/>
        </w:rPr>
      </w:pPr>
      <w:r>
        <w:rPr>
          <w:color w:val="000000"/>
        </w:rPr>
        <w:tab/>
      </w:r>
      <w:r>
        <w:rPr>
          <w:color w:val="000000"/>
        </w:rPr>
        <w:tab/>
        <w:t>.permitAll()</w:t>
      </w:r>
    </w:p>
    <w:p w14:paraId="3349FDAE" w14:textId="77777777" w:rsidR="00E7283A" w:rsidRDefault="00E7283A" w:rsidP="00E7283A">
      <w:pPr>
        <w:pStyle w:val="Output"/>
        <w:rPr>
          <w:color w:val="4C483D" w:themeColor="text2"/>
        </w:rPr>
      </w:pPr>
      <w:r>
        <w:rPr>
          <w:color w:val="000000"/>
        </w:rPr>
        <w:tab/>
      </w:r>
      <w:r>
        <w:rPr>
          <w:color w:val="000000"/>
        </w:rPr>
        <w:tab/>
        <w:t>.and()</w:t>
      </w:r>
    </w:p>
    <w:p w14:paraId="3895C2B8" w14:textId="77777777" w:rsidR="00E7283A" w:rsidRDefault="00E7283A" w:rsidP="00E7283A">
      <w:pPr>
        <w:pStyle w:val="Output"/>
        <w:rPr>
          <w:color w:val="4C483D" w:themeColor="text2"/>
        </w:rPr>
      </w:pPr>
      <w:r>
        <w:rPr>
          <w:color w:val="000000"/>
        </w:rPr>
        <w:tab/>
      </w:r>
      <w:r>
        <w:rPr>
          <w:color w:val="000000"/>
        </w:rPr>
        <w:tab/>
        <w:t>.logout()</w:t>
      </w:r>
    </w:p>
    <w:p w14:paraId="38F0BCA2" w14:textId="77777777" w:rsidR="00955765" w:rsidRDefault="00E7283A" w:rsidP="00E7283A">
      <w:pPr>
        <w:pStyle w:val="Output"/>
        <w:rPr>
          <w:color w:val="000000"/>
        </w:rPr>
      </w:pPr>
      <w:r>
        <w:rPr>
          <w:color w:val="000000"/>
        </w:rPr>
        <w:tab/>
      </w:r>
      <w:r>
        <w:rPr>
          <w:color w:val="000000"/>
        </w:rPr>
        <w:tab/>
        <w:t>.permitAll()</w:t>
      </w:r>
    </w:p>
    <w:p w14:paraId="180144B7" w14:textId="4FAF9945" w:rsidR="00955765" w:rsidRDefault="00955765" w:rsidP="00955765">
      <w:pPr>
        <w:pStyle w:val="Output"/>
        <w:ind w:firstLine="720"/>
      </w:pPr>
      <w:r>
        <w:t xml:space="preserve">       </w:t>
      </w:r>
      <w:r w:rsidR="00E7283A">
        <w:t>.and()</w:t>
      </w:r>
    </w:p>
    <w:p w14:paraId="2B759E5C" w14:textId="77777777" w:rsidR="00955765" w:rsidRDefault="00955765" w:rsidP="00E7283A">
      <w:pPr>
        <w:pStyle w:val="Output"/>
        <w:rPr>
          <w:color w:val="000000"/>
        </w:rPr>
      </w:pPr>
      <w:r>
        <w:rPr>
          <w:color w:val="000000"/>
        </w:rPr>
        <w:t xml:space="preserve">              </w:t>
      </w:r>
      <w:r w:rsidR="00E7283A">
        <w:rPr>
          <w:color w:val="000000"/>
        </w:rPr>
        <w:t>.oauth2Login()</w:t>
      </w:r>
    </w:p>
    <w:p w14:paraId="487ECF68" w14:textId="77777777" w:rsidR="00955765" w:rsidRDefault="00955765" w:rsidP="00E7283A">
      <w:pPr>
        <w:pStyle w:val="Output"/>
        <w:rPr>
          <w:color w:val="000000"/>
        </w:rPr>
      </w:pPr>
      <w:r>
        <w:rPr>
          <w:color w:val="000000"/>
        </w:rPr>
        <w:t xml:space="preserve">              </w:t>
      </w:r>
      <w:r w:rsidR="00E7283A">
        <w:rPr>
          <w:color w:val="000000"/>
        </w:rPr>
        <w:t>.loginPage(</w:t>
      </w:r>
      <w:r w:rsidR="00E7283A">
        <w:rPr>
          <w:color w:val="2A00FF"/>
        </w:rPr>
        <w:t>"/login"</w:t>
      </w:r>
      <w:r w:rsidR="00E7283A">
        <w:rPr>
          <w:color w:val="000000"/>
        </w:rPr>
        <w:t>)</w:t>
      </w:r>
    </w:p>
    <w:p w14:paraId="3A737271" w14:textId="77777777" w:rsidR="00955765" w:rsidRDefault="00955765" w:rsidP="00E7283A">
      <w:pPr>
        <w:pStyle w:val="Output"/>
        <w:rPr>
          <w:color w:val="000000"/>
        </w:rPr>
      </w:pPr>
      <w:r>
        <w:rPr>
          <w:color w:val="000000"/>
        </w:rPr>
        <w:t xml:space="preserve">              </w:t>
      </w:r>
      <w:r w:rsidR="00E7283A">
        <w:rPr>
          <w:color w:val="000000"/>
        </w:rPr>
        <w:t>.userInfoEndpoint()</w:t>
      </w:r>
    </w:p>
    <w:p w14:paraId="343D7E4A" w14:textId="0D8EF06D" w:rsidR="00E7283A" w:rsidRDefault="00955765" w:rsidP="00E7283A">
      <w:pPr>
        <w:pStyle w:val="Output"/>
        <w:rPr>
          <w:color w:val="4C483D" w:themeColor="text2"/>
        </w:rPr>
      </w:pPr>
      <w:r>
        <w:rPr>
          <w:color w:val="000000"/>
        </w:rPr>
        <w:t xml:space="preserve">              </w:t>
      </w:r>
      <w:r w:rsidR="00E7283A">
        <w:rPr>
          <w:color w:val="000000"/>
        </w:rPr>
        <w:t>.userService(</w:t>
      </w:r>
      <w:r w:rsidR="00E7283A">
        <w:rPr>
          <w:color w:val="0000C0"/>
        </w:rPr>
        <w:t>userService</w:t>
      </w:r>
      <w:r w:rsidR="00E7283A">
        <w:rPr>
          <w:color w:val="000000"/>
        </w:rPr>
        <w:t>);</w:t>
      </w:r>
    </w:p>
    <w:p w14:paraId="3622BD8B" w14:textId="77777777" w:rsidR="00E7283A" w:rsidRDefault="00E7283A" w:rsidP="00E7283A">
      <w:pPr>
        <w:pStyle w:val="Output"/>
        <w:rPr>
          <w:color w:val="4C483D" w:themeColor="text2"/>
        </w:rPr>
      </w:pPr>
      <w:r>
        <w:rPr>
          <w:color w:val="000000"/>
        </w:rPr>
        <w:tab/>
        <w:t>}</w:t>
      </w:r>
    </w:p>
    <w:p w14:paraId="0BFE40BC" w14:textId="6DCE3D1C" w:rsidR="0005303A" w:rsidRDefault="00E7283A" w:rsidP="00E7283A">
      <w:pPr>
        <w:pStyle w:val="Output"/>
      </w:pPr>
      <w:r>
        <w:rPr>
          <w:color w:val="000000"/>
        </w:rPr>
        <w:t>}</w:t>
      </w:r>
    </w:p>
    <w:p w14:paraId="68E9CD04" w14:textId="6C6AF7D4" w:rsidR="0005303A" w:rsidRDefault="0005303A" w:rsidP="00705044"/>
    <w:p w14:paraId="5EB27700" w14:textId="2A51BB66" w:rsidR="0005303A" w:rsidRDefault="00564A7F" w:rsidP="00990C77">
      <w:pPr>
        <w:spacing w:after="0"/>
      </w:pPr>
      <w:r>
        <w:t>7.</w:t>
      </w:r>
      <w:r w:rsidR="009144CA" w:rsidRPr="009144CA">
        <w:t>Test Login using GitHub</w:t>
      </w:r>
    </w:p>
    <w:p w14:paraId="3E97B04B" w14:textId="7722323D" w:rsidR="0005303A" w:rsidRDefault="001D7DF6" w:rsidP="00705044">
      <w:r>
        <w:rPr>
          <w:noProof/>
        </w:rPr>
        <w:drawing>
          <wp:inline distT="0" distB="0" distL="0" distR="0" wp14:anchorId="497ACF57" wp14:editId="3544C6EA">
            <wp:extent cx="2997966" cy="1851949"/>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41015" cy="1878542"/>
                    </a:xfrm>
                    <a:prstGeom prst="rect">
                      <a:avLst/>
                    </a:prstGeom>
                  </pic:spPr>
                </pic:pic>
              </a:graphicData>
            </a:graphic>
          </wp:inline>
        </w:drawing>
      </w:r>
    </w:p>
    <w:p w14:paraId="2BA71ED0" w14:textId="6C42D7EA" w:rsidR="00BB7133" w:rsidRDefault="00BB7133" w:rsidP="00705044">
      <w:r>
        <w:rPr>
          <w:noProof/>
        </w:rPr>
        <w:drawing>
          <wp:inline distT="0" distB="0" distL="0" distR="0" wp14:anchorId="4478F6EE" wp14:editId="1A1323F7">
            <wp:extent cx="4394727" cy="3574472"/>
            <wp:effectExtent l="0" t="0" r="6350" b="698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97453" cy="3576689"/>
                    </a:xfrm>
                    <a:prstGeom prst="rect">
                      <a:avLst/>
                    </a:prstGeom>
                  </pic:spPr>
                </pic:pic>
              </a:graphicData>
            </a:graphic>
          </wp:inline>
        </w:drawing>
      </w:r>
    </w:p>
    <w:p w14:paraId="5B621E32" w14:textId="572151CB" w:rsidR="00FB69CF" w:rsidRDefault="00FB69CF" w:rsidP="00705044">
      <w:r>
        <w:rPr>
          <w:noProof/>
        </w:rPr>
        <w:lastRenderedPageBreak/>
        <w:drawing>
          <wp:inline distT="0" distB="0" distL="0" distR="0" wp14:anchorId="344BB522" wp14:editId="0C9B2A20">
            <wp:extent cx="3362910" cy="1579418"/>
            <wp:effectExtent l="0" t="0" r="9525" b="190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66473" cy="1581091"/>
                    </a:xfrm>
                    <a:prstGeom prst="rect">
                      <a:avLst/>
                    </a:prstGeom>
                  </pic:spPr>
                </pic:pic>
              </a:graphicData>
            </a:graphic>
          </wp:inline>
        </w:drawing>
      </w:r>
    </w:p>
    <w:p w14:paraId="12EEF189" w14:textId="477EC52B" w:rsidR="00B01AAA" w:rsidRDefault="007654CF" w:rsidP="00F57513">
      <w:pPr>
        <w:pStyle w:val="Heading2"/>
      </w:pPr>
      <w:bookmarkStart w:id="147" w:name="_Toc98762668"/>
      <w:bookmarkStart w:id="148" w:name="_Toc98778510"/>
      <w:r>
        <w:t xml:space="preserve">8. </w:t>
      </w:r>
      <w:r w:rsidRPr="004C58B4">
        <w:t>Spring Security</w:t>
      </w:r>
      <w:r>
        <w:t xml:space="preserve"> </w:t>
      </w:r>
      <w:r w:rsidR="00635C8C">
        <w:t>–</w:t>
      </w:r>
      <w:r>
        <w:t xml:space="preserve"> </w:t>
      </w:r>
      <w:r w:rsidR="00F57513">
        <w:t>Summary</w:t>
      </w:r>
      <w:bookmarkEnd w:id="147"/>
      <w:bookmarkEnd w:id="148"/>
      <w:r w:rsidR="00635C8C">
        <w:t xml:space="preserve"> </w:t>
      </w:r>
    </w:p>
    <w:p w14:paraId="5C88F448" w14:textId="77777777" w:rsidR="00F57513" w:rsidRDefault="00F57513" w:rsidP="00F57513">
      <w:pPr>
        <w:rPr>
          <w:lang w:eastAsia="en-US"/>
        </w:rPr>
      </w:pPr>
      <w:r w:rsidRPr="00F57513">
        <w:rPr>
          <w:lang w:eastAsia="en-US"/>
        </w:rPr>
        <w:t>To customize Spring Security, we need a configuration class annotated</w:t>
      </w:r>
      <w:r>
        <w:rPr>
          <w:lang w:eastAsia="en-US"/>
        </w:rPr>
        <w:t xml:space="preserve"> </w:t>
      </w:r>
      <w:r w:rsidRPr="00F57513">
        <w:rPr>
          <w:lang w:eastAsia="en-US"/>
        </w:rPr>
        <w:t>with </w:t>
      </w:r>
      <w:r w:rsidRPr="00F57513">
        <w:rPr>
          <w:rStyle w:val="BlueSyntaxChar"/>
        </w:rPr>
        <w:t>@EnableWebSecurity</w:t>
      </w:r>
      <w:r w:rsidRPr="00F57513">
        <w:rPr>
          <w:lang w:eastAsia="en-US"/>
        </w:rPr>
        <w:t> annotation in our classpath. Also, to simplify the customization process,</w:t>
      </w:r>
      <w:r>
        <w:rPr>
          <w:lang w:eastAsia="en-US"/>
        </w:rPr>
        <w:t xml:space="preserve"> </w:t>
      </w:r>
      <w:r w:rsidRPr="00F57513">
        <w:rPr>
          <w:lang w:eastAsia="en-US"/>
        </w:rPr>
        <w:t>the framework exposes a</w:t>
      </w:r>
      <w:r w:rsidRPr="00F57513">
        <w:rPr>
          <w:rStyle w:val="BlueSyntaxChar"/>
        </w:rPr>
        <w:t> WebSecurityConfigurerAdapter</w:t>
      </w:r>
      <w:r w:rsidRPr="00F57513">
        <w:rPr>
          <w:lang w:eastAsia="en-US"/>
        </w:rPr>
        <w:t xml:space="preserve"> class. </w:t>
      </w:r>
    </w:p>
    <w:p w14:paraId="6A80E743" w14:textId="3780A00D" w:rsidR="00F57513" w:rsidRPr="00F57513" w:rsidRDefault="00F57513" w:rsidP="008066D1">
      <w:pPr>
        <w:spacing w:after="0"/>
        <w:rPr>
          <w:lang w:eastAsia="en-US"/>
        </w:rPr>
      </w:pPr>
      <w:r w:rsidRPr="00F57513">
        <w:rPr>
          <w:lang w:eastAsia="en-US"/>
        </w:rPr>
        <w:t>We will extend this adapter and override both of its functions so as to:</w:t>
      </w:r>
    </w:p>
    <w:p w14:paraId="6E34EBA6" w14:textId="3351138E" w:rsidR="00F57513" w:rsidRPr="00F57513" w:rsidRDefault="00F57513" w:rsidP="00F46707">
      <w:pPr>
        <w:pStyle w:val="ListParagraph"/>
        <w:numPr>
          <w:ilvl w:val="0"/>
          <w:numId w:val="62"/>
        </w:numPr>
        <w:rPr>
          <w:lang w:eastAsia="en-US"/>
        </w:rPr>
      </w:pPr>
      <w:r w:rsidRPr="00F57513">
        <w:rPr>
          <w:rStyle w:val="BlueSyntaxChar"/>
          <w:lang w:eastAsia="en-US"/>
        </w:rPr>
        <w:t>Configure</w:t>
      </w:r>
      <w:r w:rsidRPr="00F57513">
        <w:rPr>
          <w:lang w:eastAsia="en-US"/>
        </w:rPr>
        <w:t xml:space="preserve"> the </w:t>
      </w:r>
      <w:r w:rsidR="00E149B5" w:rsidRPr="00E149B5">
        <w:rPr>
          <w:lang w:eastAsia="en-US"/>
        </w:rPr>
        <w:t xml:space="preserve">AuthenticationManager </w:t>
      </w:r>
      <w:r w:rsidRPr="00F57513">
        <w:rPr>
          <w:lang w:eastAsia="en-US"/>
        </w:rPr>
        <w:t>with the correct provider</w:t>
      </w:r>
    </w:p>
    <w:p w14:paraId="7F41383C" w14:textId="77777777" w:rsidR="00F57513" w:rsidRPr="00F57513" w:rsidRDefault="00F57513" w:rsidP="00F46707">
      <w:pPr>
        <w:pStyle w:val="ListParagraph"/>
        <w:numPr>
          <w:ilvl w:val="0"/>
          <w:numId w:val="62"/>
        </w:numPr>
        <w:rPr>
          <w:lang w:eastAsia="en-US"/>
        </w:rPr>
      </w:pPr>
      <w:r w:rsidRPr="00F57513">
        <w:rPr>
          <w:rStyle w:val="BlueSyntaxChar"/>
          <w:lang w:eastAsia="en-US"/>
        </w:rPr>
        <w:t>Configure</w:t>
      </w:r>
      <w:r w:rsidRPr="00F57513">
        <w:rPr>
          <w:lang w:eastAsia="en-US"/>
        </w:rPr>
        <w:t xml:space="preserve"> web security (public URLs, private URLs, authorization, etc.)</w:t>
      </w:r>
    </w:p>
    <w:p w14:paraId="32AF1866" w14:textId="77777777" w:rsidR="00AC42AA" w:rsidRPr="00AC42AA" w:rsidRDefault="00AC42AA" w:rsidP="00AC42AA">
      <w:pPr>
        <w:pStyle w:val="Output"/>
        <w:rPr>
          <w:color w:val="4C483D" w:themeColor="text2"/>
        </w:rPr>
      </w:pPr>
      <w:r w:rsidRPr="00AC42AA">
        <w:rPr>
          <w:color w:val="646464"/>
        </w:rPr>
        <w:t>@</w:t>
      </w:r>
      <w:r w:rsidRPr="00AC42AA">
        <w:t>EnableWebSecurity</w:t>
      </w:r>
    </w:p>
    <w:p w14:paraId="17AB6BA1" w14:textId="76DEDC7D" w:rsidR="00AC42AA" w:rsidRPr="00AC42AA" w:rsidRDefault="00AC42AA" w:rsidP="00AC42AA">
      <w:pPr>
        <w:pStyle w:val="Output"/>
        <w:rPr>
          <w:color w:val="4C483D" w:themeColor="text2"/>
        </w:rPr>
      </w:pPr>
      <w:r w:rsidRPr="00AC42AA">
        <w:rPr>
          <w:b/>
          <w:bCs/>
          <w:color w:val="7F0055"/>
        </w:rPr>
        <w:t>public</w:t>
      </w:r>
      <w:r w:rsidRPr="00AC42AA">
        <w:t xml:space="preserve"> </w:t>
      </w:r>
      <w:r w:rsidRPr="00AC42AA">
        <w:rPr>
          <w:b/>
          <w:bCs/>
          <w:color w:val="7F0055"/>
        </w:rPr>
        <w:t>class</w:t>
      </w:r>
      <w:r w:rsidRPr="00AC42AA">
        <w:t xml:space="preserve"> SecurityConfig </w:t>
      </w:r>
      <w:r w:rsidRPr="00AC42AA">
        <w:rPr>
          <w:b/>
          <w:bCs/>
          <w:color w:val="7F0055"/>
        </w:rPr>
        <w:t>extends</w:t>
      </w:r>
      <w:r w:rsidRPr="00AC42AA">
        <w:t xml:space="preserve"> WebSecurityConfigurerAdapter {</w:t>
      </w:r>
    </w:p>
    <w:p w14:paraId="264CAEEC" w14:textId="77777777" w:rsidR="00AC42AA" w:rsidRPr="00AC42AA" w:rsidRDefault="00AC42AA" w:rsidP="00AC42AA">
      <w:pPr>
        <w:pStyle w:val="Output"/>
        <w:rPr>
          <w:color w:val="4C483D" w:themeColor="text2"/>
        </w:rPr>
      </w:pPr>
      <w:r w:rsidRPr="00AC42AA">
        <w:t xml:space="preserve">    </w:t>
      </w:r>
      <w:r w:rsidRPr="00AC42AA">
        <w:rPr>
          <w:color w:val="646464"/>
        </w:rPr>
        <w:t>@Override</w:t>
      </w:r>
    </w:p>
    <w:p w14:paraId="66DF5D63" w14:textId="77777777" w:rsidR="00AC42AA" w:rsidRPr="00AC42AA" w:rsidRDefault="00AC42AA" w:rsidP="00AC42AA">
      <w:pPr>
        <w:pStyle w:val="Output"/>
        <w:rPr>
          <w:color w:val="4C483D" w:themeColor="text2"/>
        </w:rPr>
      </w:pPr>
      <w:r w:rsidRPr="00AC42AA">
        <w:t xml:space="preserve">    </w:t>
      </w:r>
      <w:r w:rsidRPr="00AC42AA">
        <w:rPr>
          <w:b/>
          <w:bCs/>
          <w:color w:val="7F0055"/>
        </w:rPr>
        <w:t>protected</w:t>
      </w:r>
      <w:r w:rsidRPr="00AC42AA">
        <w:t xml:space="preserve"> </w:t>
      </w:r>
      <w:r w:rsidRPr="00AC42AA">
        <w:rPr>
          <w:b/>
          <w:bCs/>
          <w:color w:val="7F0055"/>
        </w:rPr>
        <w:t>void</w:t>
      </w:r>
      <w:r w:rsidRPr="00AC42AA">
        <w:t xml:space="preserve"> configure(AuthenticationManagerBuilder </w:t>
      </w:r>
      <w:r w:rsidRPr="00AC42AA">
        <w:rPr>
          <w:color w:val="6A3E3E"/>
        </w:rPr>
        <w:t>auth</w:t>
      </w:r>
      <w:r w:rsidRPr="00AC42AA">
        <w:t xml:space="preserve">) </w:t>
      </w:r>
      <w:r w:rsidRPr="00AC42AA">
        <w:rPr>
          <w:b/>
          <w:bCs/>
          <w:color w:val="7F0055"/>
        </w:rPr>
        <w:t>throws</w:t>
      </w:r>
      <w:r w:rsidRPr="00AC42AA">
        <w:t xml:space="preserve"> Exception {</w:t>
      </w:r>
    </w:p>
    <w:p w14:paraId="220E8E03" w14:textId="77777777" w:rsidR="00AC42AA" w:rsidRPr="00AC42AA" w:rsidRDefault="00AC42AA" w:rsidP="00AC42AA">
      <w:pPr>
        <w:pStyle w:val="Output"/>
        <w:rPr>
          <w:color w:val="4C483D" w:themeColor="text2"/>
        </w:rPr>
      </w:pPr>
      <w:r w:rsidRPr="00AC42AA">
        <w:t xml:space="preserve">        </w:t>
      </w:r>
      <w:r w:rsidRPr="00AC42AA">
        <w:rPr>
          <w:color w:val="3F7F5F"/>
        </w:rPr>
        <w:t xml:space="preserve">// </w:t>
      </w:r>
      <w:r w:rsidRPr="00AC42AA">
        <w:rPr>
          <w:b/>
          <w:bCs/>
          <w:color w:val="7F9FBF"/>
        </w:rPr>
        <w:t>TODO</w:t>
      </w:r>
      <w:r w:rsidRPr="00AC42AA">
        <w:rPr>
          <w:color w:val="3F7F5F"/>
        </w:rPr>
        <w:t xml:space="preserve"> configure authentication manager</w:t>
      </w:r>
    </w:p>
    <w:p w14:paraId="236AC3E9" w14:textId="77777777" w:rsidR="00AC42AA" w:rsidRPr="00AC42AA" w:rsidRDefault="00AC42AA" w:rsidP="00AC42AA">
      <w:pPr>
        <w:pStyle w:val="Output"/>
        <w:rPr>
          <w:color w:val="4C483D" w:themeColor="text2"/>
        </w:rPr>
      </w:pPr>
      <w:r w:rsidRPr="00AC42AA">
        <w:t xml:space="preserve">    }</w:t>
      </w:r>
    </w:p>
    <w:p w14:paraId="51EA8BAC" w14:textId="77777777" w:rsidR="00AC42AA" w:rsidRPr="00AC42AA" w:rsidRDefault="00AC42AA" w:rsidP="00AC42AA">
      <w:pPr>
        <w:pStyle w:val="Output"/>
        <w:rPr>
          <w:color w:val="4C483D" w:themeColor="text2"/>
        </w:rPr>
      </w:pPr>
    </w:p>
    <w:p w14:paraId="2DFD3102" w14:textId="77777777" w:rsidR="00AC42AA" w:rsidRPr="00AC42AA" w:rsidRDefault="00AC42AA" w:rsidP="00AC42AA">
      <w:pPr>
        <w:pStyle w:val="Output"/>
        <w:rPr>
          <w:color w:val="4C483D" w:themeColor="text2"/>
        </w:rPr>
      </w:pPr>
      <w:r w:rsidRPr="00AC42AA">
        <w:t xml:space="preserve">    </w:t>
      </w:r>
      <w:r w:rsidRPr="00AC42AA">
        <w:rPr>
          <w:color w:val="646464"/>
        </w:rPr>
        <w:t>@Override</w:t>
      </w:r>
    </w:p>
    <w:p w14:paraId="654DE64D" w14:textId="77777777" w:rsidR="00AC42AA" w:rsidRPr="00AC42AA" w:rsidRDefault="00AC42AA" w:rsidP="00AC42AA">
      <w:pPr>
        <w:pStyle w:val="Output"/>
        <w:rPr>
          <w:color w:val="4C483D" w:themeColor="text2"/>
        </w:rPr>
      </w:pPr>
      <w:r w:rsidRPr="00AC42AA">
        <w:t xml:space="preserve">    </w:t>
      </w:r>
      <w:r w:rsidRPr="00AC42AA">
        <w:rPr>
          <w:b/>
          <w:bCs/>
          <w:color w:val="7F0055"/>
        </w:rPr>
        <w:t>protected</w:t>
      </w:r>
      <w:r w:rsidRPr="00AC42AA">
        <w:t xml:space="preserve"> </w:t>
      </w:r>
      <w:r w:rsidRPr="00AC42AA">
        <w:rPr>
          <w:b/>
          <w:bCs/>
          <w:color w:val="7F0055"/>
        </w:rPr>
        <w:t>void</w:t>
      </w:r>
      <w:r w:rsidRPr="00AC42AA">
        <w:t xml:space="preserve"> configure(HttpSecurity </w:t>
      </w:r>
      <w:r w:rsidRPr="00AC42AA">
        <w:rPr>
          <w:color w:val="6A3E3E"/>
        </w:rPr>
        <w:t>http</w:t>
      </w:r>
      <w:r w:rsidRPr="00AC42AA">
        <w:t xml:space="preserve">) </w:t>
      </w:r>
      <w:r w:rsidRPr="00AC42AA">
        <w:rPr>
          <w:b/>
          <w:bCs/>
          <w:color w:val="7F0055"/>
        </w:rPr>
        <w:t>throws</w:t>
      </w:r>
      <w:r w:rsidRPr="00AC42AA">
        <w:t xml:space="preserve"> Exception {</w:t>
      </w:r>
    </w:p>
    <w:p w14:paraId="78890A3C" w14:textId="77777777" w:rsidR="00AC42AA" w:rsidRPr="00AC42AA" w:rsidRDefault="00AC42AA" w:rsidP="00AC42AA">
      <w:pPr>
        <w:pStyle w:val="Output"/>
        <w:rPr>
          <w:color w:val="4C483D" w:themeColor="text2"/>
        </w:rPr>
      </w:pPr>
      <w:r w:rsidRPr="00AC42AA">
        <w:t xml:space="preserve">        </w:t>
      </w:r>
      <w:r w:rsidRPr="00AC42AA">
        <w:rPr>
          <w:color w:val="3F7F5F"/>
        </w:rPr>
        <w:t xml:space="preserve">// </w:t>
      </w:r>
      <w:r w:rsidRPr="00AC42AA">
        <w:rPr>
          <w:b/>
          <w:bCs/>
          <w:color w:val="7F9FBF"/>
        </w:rPr>
        <w:t>TODO</w:t>
      </w:r>
      <w:r w:rsidRPr="00AC42AA">
        <w:rPr>
          <w:color w:val="3F7F5F"/>
        </w:rPr>
        <w:t xml:space="preserve"> configure web security</w:t>
      </w:r>
    </w:p>
    <w:p w14:paraId="3C5AA013" w14:textId="77777777" w:rsidR="00AC42AA" w:rsidRPr="00AC42AA" w:rsidRDefault="00AC42AA" w:rsidP="00AC42AA">
      <w:pPr>
        <w:pStyle w:val="Output"/>
        <w:rPr>
          <w:color w:val="4C483D" w:themeColor="text2"/>
        </w:rPr>
      </w:pPr>
      <w:r w:rsidRPr="00AC42AA">
        <w:t xml:space="preserve">    }</w:t>
      </w:r>
    </w:p>
    <w:p w14:paraId="736071FD" w14:textId="4868007B" w:rsidR="00B01AAA" w:rsidRDefault="00AC42AA" w:rsidP="00AC42AA">
      <w:pPr>
        <w:pStyle w:val="Output"/>
      </w:pPr>
      <w:r w:rsidRPr="00AC42AA">
        <w:t>}</w:t>
      </w:r>
    </w:p>
    <w:p w14:paraId="58E75CFA" w14:textId="2F0B8734" w:rsidR="00E149B5" w:rsidRDefault="00E149B5" w:rsidP="00E149B5"/>
    <w:p w14:paraId="684EB4F9" w14:textId="77777777" w:rsidR="00E149B5" w:rsidRDefault="00E149B5" w:rsidP="00E149B5"/>
    <w:p w14:paraId="69901421" w14:textId="679F9258" w:rsidR="00705044" w:rsidRDefault="00C94D1E" w:rsidP="00705044">
      <w:pPr>
        <w:pStyle w:val="Heading2"/>
      </w:pPr>
      <w:bookmarkStart w:id="149" w:name="_Toc98762669"/>
      <w:bookmarkStart w:id="150" w:name="_Toc98778511"/>
      <w:r>
        <w:t>9.</w:t>
      </w:r>
      <w:r w:rsidRPr="004C58B4">
        <w:t xml:space="preserve">Spring Security </w:t>
      </w:r>
      <w:r>
        <w:t xml:space="preserve">– </w:t>
      </w:r>
      <w:r w:rsidR="00705044">
        <w:t>Ref</w:t>
      </w:r>
      <w:r>
        <w:t>.</w:t>
      </w:r>
      <w:bookmarkEnd w:id="149"/>
      <w:bookmarkEnd w:id="150"/>
    </w:p>
    <w:p w14:paraId="4B3D1BA5" w14:textId="77777777" w:rsidR="00C05016" w:rsidRPr="00175B4C" w:rsidRDefault="000B19C6" w:rsidP="00175B4C">
      <w:pPr>
        <w:spacing w:line="240" w:lineRule="auto"/>
        <w:rPr>
          <w:sz w:val="18"/>
          <w:szCs w:val="18"/>
        </w:rPr>
      </w:pPr>
      <w:hyperlink r:id="rId108" w:history="1">
        <w:r w:rsidR="00C05016" w:rsidRPr="00175B4C">
          <w:rPr>
            <w:rStyle w:val="Hyperlink"/>
            <w:sz w:val="18"/>
            <w:szCs w:val="18"/>
          </w:rPr>
          <w:t>https://www.studytonight.com/spring-framework/spring-security-introduction</w:t>
        </w:r>
      </w:hyperlink>
    </w:p>
    <w:p w14:paraId="576112E6" w14:textId="48274C41" w:rsidR="00705044" w:rsidRPr="00175B4C" w:rsidRDefault="000B19C6" w:rsidP="00175B4C">
      <w:pPr>
        <w:spacing w:line="240" w:lineRule="auto"/>
        <w:rPr>
          <w:sz w:val="18"/>
          <w:szCs w:val="18"/>
        </w:rPr>
      </w:pPr>
      <w:hyperlink r:id="rId109" w:history="1">
        <w:r w:rsidR="00C05016" w:rsidRPr="00175B4C">
          <w:rPr>
            <w:rStyle w:val="Hyperlink"/>
            <w:sz w:val="18"/>
            <w:szCs w:val="18"/>
          </w:rPr>
          <w:t>https://www.section.io/engineering-education/an-all-in-one-spring-security-crash-course-for-java-developers/</w:t>
        </w:r>
      </w:hyperlink>
    </w:p>
    <w:p w14:paraId="3AA13B57" w14:textId="1975F406" w:rsidR="000E457F" w:rsidRPr="00175B4C" w:rsidRDefault="000B19C6" w:rsidP="00175B4C">
      <w:pPr>
        <w:spacing w:line="240" w:lineRule="auto"/>
        <w:rPr>
          <w:sz w:val="18"/>
          <w:szCs w:val="18"/>
        </w:rPr>
      </w:pPr>
      <w:hyperlink r:id="rId110" w:history="1">
        <w:r w:rsidR="000E457F" w:rsidRPr="00175B4C">
          <w:rPr>
            <w:rStyle w:val="Hyperlink"/>
            <w:sz w:val="18"/>
            <w:szCs w:val="18"/>
          </w:rPr>
          <w:t>https://www.concretepage.com/spring-5/spring-security-ldap-authentication</w:t>
        </w:r>
      </w:hyperlink>
    </w:p>
    <w:p w14:paraId="566E5EE2" w14:textId="77777777" w:rsidR="000E457F" w:rsidRPr="00175B4C" w:rsidRDefault="000B19C6" w:rsidP="00175B4C">
      <w:pPr>
        <w:spacing w:line="240" w:lineRule="auto"/>
        <w:rPr>
          <w:sz w:val="18"/>
          <w:szCs w:val="18"/>
        </w:rPr>
      </w:pPr>
      <w:hyperlink r:id="rId111" w:history="1">
        <w:r w:rsidR="000E457F" w:rsidRPr="00175B4C">
          <w:rPr>
            <w:rStyle w:val="Hyperlink"/>
            <w:sz w:val="18"/>
            <w:szCs w:val="18"/>
          </w:rPr>
          <w:t>https://medium.com/codeops/spring-boot-security-ldap-example-1ce1bdfc5816</w:t>
        </w:r>
      </w:hyperlink>
    </w:p>
    <w:p w14:paraId="70A09A47" w14:textId="77777777" w:rsidR="00705044" w:rsidRPr="00175B4C" w:rsidRDefault="000B19C6" w:rsidP="00175B4C">
      <w:pPr>
        <w:spacing w:line="240" w:lineRule="auto"/>
        <w:rPr>
          <w:sz w:val="18"/>
          <w:szCs w:val="18"/>
        </w:rPr>
      </w:pPr>
      <w:hyperlink r:id="rId112" w:history="1">
        <w:r w:rsidR="00705044" w:rsidRPr="00175B4C">
          <w:rPr>
            <w:rStyle w:val="Hyperlink"/>
            <w:sz w:val="18"/>
            <w:szCs w:val="18"/>
          </w:rPr>
          <w:t>https://www.logicbig.com/tutorials/spring-framework/spring-security.html</w:t>
        </w:r>
      </w:hyperlink>
    </w:p>
    <w:p w14:paraId="433C8D56" w14:textId="77777777" w:rsidR="00705044" w:rsidRPr="00175B4C" w:rsidRDefault="000B19C6" w:rsidP="00175B4C">
      <w:pPr>
        <w:spacing w:line="240" w:lineRule="auto"/>
        <w:rPr>
          <w:sz w:val="18"/>
          <w:szCs w:val="18"/>
        </w:rPr>
      </w:pPr>
      <w:hyperlink r:id="rId113" w:history="1">
        <w:r w:rsidR="00705044" w:rsidRPr="00175B4C">
          <w:rPr>
            <w:rStyle w:val="Hyperlink"/>
            <w:sz w:val="18"/>
            <w:szCs w:val="18"/>
          </w:rPr>
          <w:t>https://examples.javacodegeeks.com/enterprise-java/spring/boot/spring-boot-in-memory-basic-authentication-example/</w:t>
        </w:r>
      </w:hyperlink>
    </w:p>
    <w:p w14:paraId="0506EE38" w14:textId="571EC995" w:rsidR="00705044" w:rsidRPr="00175B4C" w:rsidRDefault="000B19C6" w:rsidP="00175B4C">
      <w:pPr>
        <w:spacing w:line="240" w:lineRule="auto"/>
        <w:rPr>
          <w:sz w:val="18"/>
          <w:szCs w:val="18"/>
        </w:rPr>
      </w:pPr>
      <w:hyperlink r:id="rId114" w:history="1">
        <w:r w:rsidR="00BA6D33" w:rsidRPr="00175B4C">
          <w:rPr>
            <w:rStyle w:val="Hyperlink"/>
            <w:sz w:val="18"/>
            <w:szCs w:val="18"/>
          </w:rPr>
          <w:t>https://www.techgeeknext.com/spring/spring-boot-security-token-authentication-jwt</w:t>
        </w:r>
      </w:hyperlink>
    </w:p>
    <w:p w14:paraId="63D478A7" w14:textId="24C2841C" w:rsidR="00BE66AF" w:rsidRPr="00175B4C" w:rsidRDefault="000B19C6" w:rsidP="00175B4C">
      <w:pPr>
        <w:spacing w:line="240" w:lineRule="auto"/>
        <w:rPr>
          <w:rStyle w:val="Hyperlink"/>
          <w:sz w:val="18"/>
          <w:szCs w:val="18"/>
        </w:rPr>
      </w:pPr>
      <w:hyperlink r:id="rId115" w:history="1">
        <w:r w:rsidR="00BE66AF" w:rsidRPr="00175B4C">
          <w:rPr>
            <w:rStyle w:val="Hyperlink"/>
            <w:sz w:val="18"/>
            <w:szCs w:val="18"/>
          </w:rPr>
          <w:t>https://www.codejava.net/frameworks/spring-boot/oauth2-login-with-github-example</w:t>
        </w:r>
      </w:hyperlink>
    </w:p>
    <w:p w14:paraId="2D8E2DCE" w14:textId="3571B106" w:rsidR="008E2B19" w:rsidRDefault="008E2B19" w:rsidP="008E2B19">
      <w:pPr>
        <w:pStyle w:val="Heading1"/>
      </w:pPr>
      <w:bookmarkStart w:id="151" w:name="_Toc98762705"/>
      <w:bookmarkStart w:id="152" w:name="_Toc98778536"/>
      <w:bookmarkStart w:id="153" w:name="_Toc98762670"/>
      <w:bookmarkStart w:id="154" w:name="_Toc98778512"/>
      <w:r>
        <w:lastRenderedPageBreak/>
        <w:t>7. SpringBoot – Session Management</w:t>
      </w:r>
      <w:bookmarkEnd w:id="151"/>
      <w:bookmarkEnd w:id="152"/>
    </w:p>
    <w:p w14:paraId="695822C0" w14:textId="77777777" w:rsidR="00A079B6" w:rsidRPr="00A079B6" w:rsidRDefault="00A079B6" w:rsidP="00A079B6">
      <w:pPr>
        <w:rPr>
          <w:rFonts w:ascii="Times New Roman" w:hAnsi="Times New Roman" w:cs="Times New Roman"/>
          <w:color w:val="auto"/>
          <w:sz w:val="24"/>
          <w:szCs w:val="24"/>
          <w:lang w:eastAsia="en-US"/>
        </w:rPr>
      </w:pPr>
      <w:r w:rsidRPr="00A079B6">
        <w:rPr>
          <w:shd w:val="clear" w:color="auto" w:fill="FFFFFF"/>
          <w:lang w:eastAsia="en-US"/>
        </w:rPr>
        <w:t>We all know that </w:t>
      </w:r>
      <w:r w:rsidRPr="00A079B6">
        <w:rPr>
          <w:b/>
          <w:bCs/>
          <w:shd w:val="clear" w:color="auto" w:fill="FFFFFF"/>
          <w:lang w:eastAsia="en-US"/>
        </w:rPr>
        <w:t>HTTP is a stateless protocol</w:t>
      </w:r>
      <w:r w:rsidRPr="00A079B6">
        <w:rPr>
          <w:shd w:val="clear" w:color="auto" w:fill="FFFFFF"/>
          <w:lang w:eastAsia="en-US"/>
        </w:rPr>
        <w:t>. All requests and responses are independent. The server cannot distinguish between new visitors and returning visitors. But sometimes we may need to keep track of client's activity across multiple requests. This is achieved using Session Management. It is a mechanism used by the Web container to store session information for a particular user.</w:t>
      </w:r>
      <w:r w:rsidRPr="00A079B6">
        <w:rPr>
          <w:lang w:eastAsia="en-US"/>
        </w:rPr>
        <w:br/>
      </w:r>
      <w:r w:rsidRPr="00A079B6">
        <w:rPr>
          <w:shd w:val="clear" w:color="auto" w:fill="FFFFFF"/>
          <w:lang w:eastAsia="en-US"/>
        </w:rPr>
        <w:t>Session management can be achieved in one of the following ways-</w:t>
      </w:r>
    </w:p>
    <w:p w14:paraId="753A014E" w14:textId="77777777" w:rsidR="00A079B6" w:rsidRPr="00A079B6" w:rsidRDefault="00A079B6" w:rsidP="00AF78E6">
      <w:pPr>
        <w:pStyle w:val="ListParagraph"/>
        <w:numPr>
          <w:ilvl w:val="0"/>
          <w:numId w:val="90"/>
        </w:numPr>
        <w:rPr>
          <w:lang w:eastAsia="en-US"/>
        </w:rPr>
      </w:pPr>
      <w:r w:rsidRPr="00A079B6">
        <w:rPr>
          <w:lang w:eastAsia="en-US"/>
        </w:rPr>
        <w:t>Cookies</w:t>
      </w:r>
    </w:p>
    <w:p w14:paraId="4D50FA35" w14:textId="77777777" w:rsidR="00A079B6" w:rsidRPr="00A079B6" w:rsidRDefault="00A079B6" w:rsidP="00AF78E6">
      <w:pPr>
        <w:pStyle w:val="ListParagraph"/>
        <w:numPr>
          <w:ilvl w:val="0"/>
          <w:numId w:val="90"/>
        </w:numPr>
        <w:rPr>
          <w:lang w:eastAsia="en-US"/>
        </w:rPr>
      </w:pPr>
      <w:r w:rsidRPr="00A079B6">
        <w:rPr>
          <w:lang w:eastAsia="en-US"/>
        </w:rPr>
        <w:t>Hidden form field</w:t>
      </w:r>
    </w:p>
    <w:p w14:paraId="369B9A3F" w14:textId="77777777" w:rsidR="00A079B6" w:rsidRPr="00A079B6" w:rsidRDefault="00A079B6" w:rsidP="00AF78E6">
      <w:pPr>
        <w:pStyle w:val="ListParagraph"/>
        <w:numPr>
          <w:ilvl w:val="0"/>
          <w:numId w:val="90"/>
        </w:numPr>
        <w:rPr>
          <w:lang w:eastAsia="en-US"/>
        </w:rPr>
      </w:pPr>
      <w:r w:rsidRPr="00A079B6">
        <w:rPr>
          <w:lang w:eastAsia="en-US"/>
        </w:rPr>
        <w:t>URL Rewriting</w:t>
      </w:r>
    </w:p>
    <w:p w14:paraId="0A79384F" w14:textId="77777777" w:rsidR="00A079B6" w:rsidRPr="00A079B6" w:rsidRDefault="00A079B6" w:rsidP="00AF78E6">
      <w:pPr>
        <w:pStyle w:val="ListParagraph"/>
        <w:numPr>
          <w:ilvl w:val="0"/>
          <w:numId w:val="90"/>
        </w:numPr>
        <w:rPr>
          <w:lang w:eastAsia="en-US"/>
        </w:rPr>
      </w:pPr>
      <w:r w:rsidRPr="00A079B6">
        <w:rPr>
          <w:lang w:eastAsia="en-US"/>
        </w:rPr>
        <w:t>HttpSession</w:t>
      </w:r>
    </w:p>
    <w:p w14:paraId="2FBE3E55" w14:textId="77777777" w:rsidR="00A079B6" w:rsidRDefault="00A079B6" w:rsidP="00A079B6">
      <w:pPr>
        <w:rPr>
          <w:shd w:val="clear" w:color="auto" w:fill="FFFFFF"/>
          <w:lang w:eastAsia="en-US"/>
        </w:rPr>
      </w:pPr>
    </w:p>
    <w:p w14:paraId="6771E4DF" w14:textId="2BA20899" w:rsidR="00A079B6" w:rsidRPr="00A079B6" w:rsidRDefault="00A079B6" w:rsidP="00A079B6">
      <w:pPr>
        <w:rPr>
          <w:rFonts w:ascii="Times New Roman" w:hAnsi="Times New Roman" w:cs="Times New Roman"/>
          <w:color w:val="auto"/>
          <w:sz w:val="24"/>
          <w:szCs w:val="24"/>
          <w:lang w:eastAsia="en-US"/>
        </w:rPr>
      </w:pPr>
      <w:r w:rsidRPr="00A079B6">
        <w:rPr>
          <w:shd w:val="clear" w:color="auto" w:fill="FFFFFF"/>
          <w:lang w:eastAsia="en-US"/>
        </w:rPr>
        <w:t>In this example we will be making use of HttpSession to achieve Session management. Also we will be using the </w:t>
      </w:r>
      <w:r w:rsidRPr="00A079B6">
        <w:rPr>
          <w:b/>
          <w:bCs/>
          <w:shd w:val="clear" w:color="auto" w:fill="FFFFFF"/>
          <w:lang w:eastAsia="en-US"/>
        </w:rPr>
        <w:t>Spring Session module</w:t>
      </w:r>
      <w:r>
        <w:rPr>
          <w:b/>
          <w:bCs/>
          <w:shd w:val="clear" w:color="auto" w:fill="FFFFFF"/>
          <w:lang w:eastAsia="en-US"/>
        </w:rPr>
        <w:t xml:space="preserve">. </w:t>
      </w:r>
      <w:r w:rsidRPr="00A079B6">
        <w:rPr>
          <w:shd w:val="clear" w:color="auto" w:fill="FFFFFF"/>
          <w:lang w:eastAsia="en-US"/>
        </w:rPr>
        <w:t>Spring Session consists of the following modules:</w:t>
      </w:r>
    </w:p>
    <w:p w14:paraId="1766255E" w14:textId="77777777" w:rsidR="00A079B6" w:rsidRPr="00A079B6" w:rsidRDefault="00A079B6" w:rsidP="00AF78E6">
      <w:pPr>
        <w:pStyle w:val="ListParagraph"/>
        <w:numPr>
          <w:ilvl w:val="0"/>
          <w:numId w:val="91"/>
        </w:numPr>
        <w:rPr>
          <w:lang w:eastAsia="en-US"/>
        </w:rPr>
      </w:pPr>
      <w:r w:rsidRPr="00A079B6">
        <w:rPr>
          <w:b/>
          <w:bCs/>
          <w:lang w:eastAsia="en-US"/>
        </w:rPr>
        <w:t>Spring Session Core -</w:t>
      </w:r>
      <w:r w:rsidRPr="00A079B6">
        <w:rPr>
          <w:lang w:eastAsia="en-US"/>
        </w:rPr>
        <w:t> provides core Spring Session functionalities and APIs</w:t>
      </w:r>
    </w:p>
    <w:p w14:paraId="44B43F45" w14:textId="77777777" w:rsidR="00A079B6" w:rsidRPr="00A079B6" w:rsidRDefault="00A079B6" w:rsidP="00AF78E6">
      <w:pPr>
        <w:pStyle w:val="ListParagraph"/>
        <w:numPr>
          <w:ilvl w:val="0"/>
          <w:numId w:val="91"/>
        </w:numPr>
        <w:rPr>
          <w:lang w:eastAsia="en-US"/>
        </w:rPr>
      </w:pPr>
      <w:r w:rsidRPr="00A079B6">
        <w:rPr>
          <w:b/>
          <w:bCs/>
          <w:lang w:eastAsia="en-US"/>
        </w:rPr>
        <w:t>Spring Session Data Redis -</w:t>
      </w:r>
      <w:r w:rsidRPr="00A079B6">
        <w:rPr>
          <w:lang w:eastAsia="en-US"/>
        </w:rPr>
        <w:t xml:space="preserve"> provides </w:t>
      </w:r>
      <w:r w:rsidRPr="00A079B6">
        <w:rPr>
          <w:rStyle w:val="0SyntaxPinkChar"/>
        </w:rPr>
        <w:t>SessionRepository</w:t>
      </w:r>
      <w:r w:rsidRPr="00A079B6">
        <w:rPr>
          <w:lang w:eastAsia="en-US"/>
        </w:rPr>
        <w:t xml:space="preserve"> and </w:t>
      </w:r>
      <w:r w:rsidRPr="00A079B6">
        <w:rPr>
          <w:rStyle w:val="BlueSyntaxChar"/>
        </w:rPr>
        <w:t>ReactiveSessionRepository</w:t>
      </w:r>
      <w:r w:rsidRPr="00A079B6">
        <w:rPr>
          <w:lang w:eastAsia="en-US"/>
        </w:rPr>
        <w:t xml:space="preserve"> implementation backed by Redis and configuration support</w:t>
      </w:r>
    </w:p>
    <w:p w14:paraId="51EC15C7" w14:textId="77777777" w:rsidR="00A079B6" w:rsidRPr="00A079B6" w:rsidRDefault="00A079B6" w:rsidP="00AF78E6">
      <w:pPr>
        <w:pStyle w:val="ListParagraph"/>
        <w:numPr>
          <w:ilvl w:val="0"/>
          <w:numId w:val="91"/>
        </w:numPr>
        <w:rPr>
          <w:lang w:eastAsia="en-US"/>
        </w:rPr>
      </w:pPr>
      <w:r w:rsidRPr="00A079B6">
        <w:rPr>
          <w:b/>
          <w:bCs/>
          <w:lang w:eastAsia="en-US"/>
        </w:rPr>
        <w:t>Spring Session JDBC -</w:t>
      </w:r>
      <w:r w:rsidRPr="00A079B6">
        <w:rPr>
          <w:lang w:eastAsia="en-US"/>
        </w:rPr>
        <w:t xml:space="preserve"> provides </w:t>
      </w:r>
      <w:r w:rsidRPr="00A079B6">
        <w:rPr>
          <w:rStyle w:val="0SyntaxPinkChar"/>
        </w:rPr>
        <w:t>SessionRepository</w:t>
      </w:r>
      <w:r w:rsidRPr="00A079B6">
        <w:rPr>
          <w:lang w:eastAsia="en-US"/>
        </w:rPr>
        <w:t xml:space="preserve"> implementation backed by a relational database and configuration support</w:t>
      </w:r>
    </w:p>
    <w:p w14:paraId="690C59B8" w14:textId="77777777" w:rsidR="00A079B6" w:rsidRPr="00A079B6" w:rsidRDefault="00A079B6" w:rsidP="00AF78E6">
      <w:pPr>
        <w:pStyle w:val="ListParagraph"/>
        <w:numPr>
          <w:ilvl w:val="0"/>
          <w:numId w:val="91"/>
        </w:numPr>
        <w:rPr>
          <w:lang w:eastAsia="en-US"/>
        </w:rPr>
      </w:pPr>
      <w:r w:rsidRPr="00A079B6">
        <w:rPr>
          <w:b/>
          <w:bCs/>
          <w:lang w:eastAsia="en-US"/>
        </w:rPr>
        <w:t>Spring Session Hazelcast -</w:t>
      </w:r>
      <w:r w:rsidRPr="00A079B6">
        <w:rPr>
          <w:lang w:eastAsia="en-US"/>
        </w:rPr>
        <w:t xml:space="preserve"> provides </w:t>
      </w:r>
      <w:r w:rsidRPr="00A079B6">
        <w:rPr>
          <w:rStyle w:val="0SyntaxPinkChar"/>
        </w:rPr>
        <w:t>SessionRepository</w:t>
      </w:r>
      <w:r w:rsidRPr="00A079B6">
        <w:rPr>
          <w:lang w:eastAsia="en-US"/>
        </w:rPr>
        <w:t xml:space="preserve"> implementation backed by Hazelcast and configuration support</w:t>
      </w:r>
    </w:p>
    <w:p w14:paraId="19DACD4D" w14:textId="320B39FA" w:rsidR="00A079B6" w:rsidRPr="00A079B6" w:rsidRDefault="00A079B6" w:rsidP="00A079B6">
      <w:pPr>
        <w:rPr>
          <w:rFonts w:ascii="Times New Roman" w:hAnsi="Times New Roman" w:cs="Times New Roman"/>
          <w:color w:val="auto"/>
          <w:sz w:val="24"/>
          <w:szCs w:val="24"/>
          <w:lang w:eastAsia="en-US"/>
        </w:rPr>
      </w:pPr>
      <w:r>
        <w:rPr>
          <w:shd w:val="clear" w:color="auto" w:fill="FFFFFF"/>
          <w:lang w:eastAsia="en-US"/>
        </w:rPr>
        <w:t>here</w:t>
      </w:r>
      <w:r w:rsidRPr="00A079B6">
        <w:rPr>
          <w:shd w:val="clear" w:color="auto" w:fill="FFFFFF"/>
          <w:lang w:eastAsia="en-US"/>
        </w:rPr>
        <w:t xml:space="preserve"> we will be using </w:t>
      </w:r>
      <w:r w:rsidRPr="00A750C5">
        <w:rPr>
          <w:b/>
          <w:bCs/>
          <w:shd w:val="clear" w:color="auto" w:fill="FFFFFF"/>
          <w:lang w:eastAsia="en-US"/>
        </w:rPr>
        <w:t>Spring Session JDBC</w:t>
      </w:r>
      <w:r w:rsidRPr="00A079B6">
        <w:rPr>
          <w:shd w:val="clear" w:color="auto" w:fill="FFFFFF"/>
          <w:lang w:eastAsia="en-US"/>
        </w:rPr>
        <w:t xml:space="preserve"> to store spring session information. By </w:t>
      </w:r>
      <w:r w:rsidR="00A033AE" w:rsidRPr="00A079B6">
        <w:rPr>
          <w:shd w:val="clear" w:color="auto" w:fill="FFFFFF"/>
          <w:lang w:eastAsia="en-US"/>
        </w:rPr>
        <w:t>default,</w:t>
      </w:r>
      <w:r w:rsidRPr="00A079B6">
        <w:rPr>
          <w:shd w:val="clear" w:color="auto" w:fill="FFFFFF"/>
          <w:lang w:eastAsia="en-US"/>
        </w:rPr>
        <w:t xml:space="preserve"> Apache Tomcat stores HTTP session objects in memory.</w:t>
      </w:r>
      <w:r w:rsidRPr="00A079B6">
        <w:rPr>
          <w:lang w:eastAsia="en-US"/>
        </w:rPr>
        <w:br/>
      </w:r>
      <w:r w:rsidRPr="00A079B6">
        <w:rPr>
          <w:rFonts w:ascii="Times New Roman" w:hAnsi="Times New Roman" w:cs="Times New Roman"/>
          <w:noProof/>
          <w:color w:val="auto"/>
          <w:sz w:val="24"/>
          <w:szCs w:val="24"/>
          <w:lang w:eastAsia="en-US"/>
        </w:rPr>
        <w:drawing>
          <wp:inline distT="0" distB="0" distL="0" distR="0" wp14:anchorId="7470E808" wp14:editId="22FF8337">
            <wp:extent cx="3980329" cy="2896795"/>
            <wp:effectExtent l="0" t="0" r="127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84537" cy="2899858"/>
                    </a:xfrm>
                    <a:prstGeom prst="rect">
                      <a:avLst/>
                    </a:prstGeom>
                    <a:noFill/>
                    <a:ln>
                      <a:noFill/>
                    </a:ln>
                  </pic:spPr>
                </pic:pic>
              </a:graphicData>
            </a:graphic>
          </wp:inline>
        </w:drawing>
      </w:r>
    </w:p>
    <w:p w14:paraId="7A02B433" w14:textId="77777777" w:rsidR="00A079B6" w:rsidRPr="00A079B6" w:rsidRDefault="00A079B6" w:rsidP="00A033AE">
      <w:pPr>
        <w:spacing w:after="0"/>
        <w:rPr>
          <w:rFonts w:ascii="Times New Roman" w:hAnsi="Times New Roman" w:cs="Times New Roman"/>
          <w:color w:val="auto"/>
          <w:sz w:val="24"/>
          <w:szCs w:val="24"/>
          <w:lang w:eastAsia="en-US"/>
        </w:rPr>
      </w:pPr>
      <w:r w:rsidRPr="00A079B6">
        <w:rPr>
          <w:shd w:val="clear" w:color="auto" w:fill="FFFFFF"/>
          <w:lang w:eastAsia="en-US"/>
        </w:rPr>
        <w:lastRenderedPageBreak/>
        <w:t xml:space="preserve">In order to achieve writing the session objects to MySQL database, </w:t>
      </w:r>
      <w:r w:rsidRPr="00A033AE">
        <w:rPr>
          <w:b/>
          <w:bCs/>
          <w:color w:val="FF0000"/>
          <w:shd w:val="clear" w:color="auto" w:fill="FFFFFF"/>
          <w:lang w:eastAsia="en-US"/>
        </w:rPr>
        <w:t>we dont have to write any code</w:t>
      </w:r>
      <w:r w:rsidRPr="00A079B6">
        <w:rPr>
          <w:shd w:val="clear" w:color="auto" w:fill="FFFFFF"/>
          <w:lang w:eastAsia="en-US"/>
        </w:rPr>
        <w:t>. Spring Boot provides us this functionality out of the box by specifying the following configuration property</w:t>
      </w:r>
    </w:p>
    <w:p w14:paraId="54C7EF54" w14:textId="77777777" w:rsidR="00A079B6" w:rsidRPr="00A079B6" w:rsidRDefault="00A079B6" w:rsidP="00A033AE">
      <w:pPr>
        <w:pStyle w:val="SyntaxHiglate"/>
        <w:rPr>
          <w:lang w:eastAsia="en-US"/>
        </w:rPr>
      </w:pPr>
      <w:r w:rsidRPr="00A079B6">
        <w:rPr>
          <w:lang w:eastAsia="en-US"/>
        </w:rPr>
        <w:t>spring.session.store-type=jdbc</w:t>
      </w:r>
    </w:p>
    <w:p w14:paraId="1FD60B34" w14:textId="77777777" w:rsidR="00A033AE" w:rsidRDefault="00A033AE" w:rsidP="00A079B6">
      <w:pPr>
        <w:rPr>
          <w:shd w:val="clear" w:color="auto" w:fill="FFFFFF"/>
          <w:lang w:eastAsia="en-US"/>
        </w:rPr>
      </w:pPr>
    </w:p>
    <w:p w14:paraId="65A105C0" w14:textId="143A68E0" w:rsidR="00A079B6" w:rsidRPr="00A079B6" w:rsidRDefault="00A079B6" w:rsidP="00A079B6">
      <w:r w:rsidRPr="00A033AE">
        <w:rPr>
          <w:b/>
          <w:bCs/>
          <w:shd w:val="clear" w:color="auto" w:fill="FFFFFF"/>
          <w:lang w:eastAsia="en-US"/>
        </w:rPr>
        <w:t>Spring session</w:t>
      </w:r>
      <w:r w:rsidRPr="00A079B6">
        <w:rPr>
          <w:shd w:val="clear" w:color="auto" w:fill="FFFFFF"/>
          <w:lang w:eastAsia="en-US"/>
        </w:rPr>
        <w:t xml:space="preserve"> replaces the </w:t>
      </w:r>
      <w:r w:rsidRPr="00A033AE">
        <w:rPr>
          <w:rStyle w:val="SyntaxChar0"/>
        </w:rPr>
        <w:t>HttpSession</w:t>
      </w:r>
      <w:r w:rsidRPr="00A079B6">
        <w:rPr>
          <w:shd w:val="clear" w:color="auto" w:fill="FFFFFF"/>
          <w:lang w:eastAsia="en-US"/>
        </w:rPr>
        <w:t xml:space="preserve"> implementation by a custom implementation. To perform this task spring session creates a SessionRepositoryFilter bean named as springSessionRepositoryFilter.</w:t>
      </w:r>
      <w:r w:rsidRPr="00A079B6">
        <w:rPr>
          <w:lang w:eastAsia="en-US"/>
        </w:rPr>
        <w:br/>
      </w:r>
      <w:r w:rsidRPr="00A079B6">
        <w:rPr>
          <w:rFonts w:ascii="Times New Roman" w:hAnsi="Times New Roman" w:cs="Times New Roman"/>
          <w:noProof/>
          <w:color w:val="auto"/>
          <w:sz w:val="24"/>
          <w:szCs w:val="24"/>
          <w:lang w:eastAsia="en-US"/>
        </w:rPr>
        <w:drawing>
          <wp:inline distT="0" distB="0" distL="0" distR="0" wp14:anchorId="2A8271E5" wp14:editId="76A5C758">
            <wp:extent cx="3126825" cy="2400911"/>
            <wp:effectExtent l="0" t="0" r="0" b="0"/>
            <wp:docPr id="247" name="Picture 247" descr="boot-50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ot-50_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29957" cy="2403316"/>
                    </a:xfrm>
                    <a:prstGeom prst="rect">
                      <a:avLst/>
                    </a:prstGeom>
                    <a:noFill/>
                    <a:ln>
                      <a:noFill/>
                    </a:ln>
                  </pic:spPr>
                </pic:pic>
              </a:graphicData>
            </a:graphic>
          </wp:inline>
        </w:drawing>
      </w:r>
    </w:p>
    <w:p w14:paraId="538BCE2F" w14:textId="472C8FB1" w:rsidR="00A079B6" w:rsidRDefault="00A033AE" w:rsidP="00A033AE">
      <w:pPr>
        <w:pStyle w:val="Heading30"/>
      </w:pPr>
      <w:r>
        <w:t>Example</w:t>
      </w:r>
    </w:p>
    <w:p w14:paraId="56AF30D8" w14:textId="77777777" w:rsidR="00A033AE" w:rsidRPr="00A033AE" w:rsidRDefault="00A033AE" w:rsidP="00A033AE">
      <w:pPr>
        <w:pStyle w:val="SyntaxHiglate"/>
        <w:rPr>
          <w:lang w:eastAsia="en-US"/>
        </w:rPr>
      </w:pPr>
      <w:r w:rsidRPr="00A033AE">
        <w:rPr>
          <w:lang w:eastAsia="en-US"/>
        </w:rPr>
        <w:tab/>
      </w:r>
      <w:r w:rsidRPr="00A033AE">
        <w:rPr>
          <w:lang w:eastAsia="en-US"/>
        </w:rPr>
        <w:tab/>
        <w:t>&lt;dependency&gt;</w:t>
      </w:r>
    </w:p>
    <w:p w14:paraId="19F1C2FC" w14:textId="77777777" w:rsidR="00A033AE" w:rsidRPr="00A033AE" w:rsidRDefault="00A033AE" w:rsidP="00A033AE">
      <w:pPr>
        <w:pStyle w:val="SyntaxHiglate"/>
        <w:rPr>
          <w:lang w:eastAsia="en-US"/>
        </w:rPr>
      </w:pPr>
      <w:r w:rsidRPr="00A033AE">
        <w:rPr>
          <w:lang w:eastAsia="en-US"/>
        </w:rPr>
        <w:tab/>
      </w:r>
      <w:r w:rsidRPr="00A033AE">
        <w:rPr>
          <w:lang w:eastAsia="en-US"/>
        </w:rPr>
        <w:tab/>
      </w:r>
      <w:r w:rsidRPr="00A033AE">
        <w:rPr>
          <w:lang w:eastAsia="en-US"/>
        </w:rPr>
        <w:tab/>
        <w:t>&lt;groupId&gt;org.springframework.session&lt;/groupId&gt;</w:t>
      </w:r>
    </w:p>
    <w:p w14:paraId="6AD20254" w14:textId="77777777" w:rsidR="00A033AE" w:rsidRPr="00A033AE" w:rsidRDefault="00A033AE" w:rsidP="00A033AE">
      <w:pPr>
        <w:pStyle w:val="SyntaxHiglate"/>
        <w:rPr>
          <w:lang w:eastAsia="en-US"/>
        </w:rPr>
      </w:pPr>
      <w:r w:rsidRPr="00A033AE">
        <w:rPr>
          <w:lang w:eastAsia="en-US"/>
        </w:rPr>
        <w:tab/>
      </w:r>
      <w:r w:rsidRPr="00A033AE">
        <w:rPr>
          <w:lang w:eastAsia="en-US"/>
        </w:rPr>
        <w:tab/>
      </w:r>
      <w:r w:rsidRPr="00A033AE">
        <w:rPr>
          <w:lang w:eastAsia="en-US"/>
        </w:rPr>
        <w:tab/>
        <w:t>&lt;artifactId&gt;</w:t>
      </w:r>
      <w:r w:rsidRPr="00A033AE">
        <w:rPr>
          <w:color w:val="00B050"/>
          <w:lang w:eastAsia="en-US"/>
        </w:rPr>
        <w:t>spring-session-core</w:t>
      </w:r>
      <w:r w:rsidRPr="00A033AE">
        <w:rPr>
          <w:lang w:eastAsia="en-US"/>
        </w:rPr>
        <w:t>&lt;/artifactId&gt;</w:t>
      </w:r>
    </w:p>
    <w:p w14:paraId="15B046FB" w14:textId="77777777" w:rsidR="00A033AE" w:rsidRPr="00A033AE" w:rsidRDefault="00A033AE" w:rsidP="00A033AE">
      <w:pPr>
        <w:pStyle w:val="SyntaxHiglate"/>
        <w:rPr>
          <w:lang w:eastAsia="en-US"/>
        </w:rPr>
      </w:pPr>
      <w:r w:rsidRPr="00A033AE">
        <w:rPr>
          <w:lang w:eastAsia="en-US"/>
        </w:rPr>
        <w:tab/>
      </w:r>
      <w:r w:rsidRPr="00A033AE">
        <w:rPr>
          <w:lang w:eastAsia="en-US"/>
        </w:rPr>
        <w:tab/>
        <w:t>&lt;/dependency&gt;</w:t>
      </w:r>
    </w:p>
    <w:p w14:paraId="269FC568" w14:textId="77777777" w:rsidR="00A033AE" w:rsidRPr="00A033AE" w:rsidRDefault="00A033AE" w:rsidP="00A033AE">
      <w:pPr>
        <w:pStyle w:val="SyntaxHiglate"/>
        <w:rPr>
          <w:lang w:eastAsia="en-US"/>
        </w:rPr>
      </w:pPr>
      <w:r w:rsidRPr="00A033AE">
        <w:rPr>
          <w:lang w:eastAsia="en-US"/>
        </w:rPr>
        <w:tab/>
      </w:r>
      <w:r w:rsidRPr="00A033AE">
        <w:rPr>
          <w:lang w:eastAsia="en-US"/>
        </w:rPr>
        <w:tab/>
        <w:t>&lt;dependency&gt;</w:t>
      </w:r>
    </w:p>
    <w:p w14:paraId="5A64DF6D" w14:textId="77777777" w:rsidR="00A033AE" w:rsidRPr="00A033AE" w:rsidRDefault="00A033AE" w:rsidP="00A033AE">
      <w:pPr>
        <w:pStyle w:val="SyntaxHiglate"/>
        <w:rPr>
          <w:lang w:eastAsia="en-US"/>
        </w:rPr>
      </w:pPr>
      <w:r w:rsidRPr="00A033AE">
        <w:rPr>
          <w:lang w:eastAsia="en-US"/>
        </w:rPr>
        <w:tab/>
      </w:r>
      <w:r w:rsidRPr="00A033AE">
        <w:rPr>
          <w:lang w:eastAsia="en-US"/>
        </w:rPr>
        <w:tab/>
      </w:r>
      <w:r w:rsidRPr="00A033AE">
        <w:rPr>
          <w:lang w:eastAsia="en-US"/>
        </w:rPr>
        <w:tab/>
        <w:t>&lt;groupId&gt;org.springframework.session&lt;/groupId&gt;</w:t>
      </w:r>
    </w:p>
    <w:p w14:paraId="6ADC3EB9" w14:textId="77777777" w:rsidR="00A033AE" w:rsidRPr="00A033AE" w:rsidRDefault="00A033AE" w:rsidP="00A033AE">
      <w:pPr>
        <w:pStyle w:val="SyntaxHiglate"/>
        <w:rPr>
          <w:lang w:eastAsia="en-US"/>
        </w:rPr>
      </w:pPr>
      <w:r w:rsidRPr="00A033AE">
        <w:rPr>
          <w:lang w:eastAsia="en-US"/>
        </w:rPr>
        <w:tab/>
      </w:r>
      <w:r w:rsidRPr="00A033AE">
        <w:rPr>
          <w:lang w:eastAsia="en-US"/>
        </w:rPr>
        <w:tab/>
      </w:r>
      <w:r w:rsidRPr="00A033AE">
        <w:rPr>
          <w:lang w:eastAsia="en-US"/>
        </w:rPr>
        <w:tab/>
        <w:t>&lt;artifactId&gt;</w:t>
      </w:r>
      <w:r w:rsidRPr="00A033AE">
        <w:rPr>
          <w:color w:val="00B050"/>
          <w:lang w:eastAsia="en-US"/>
        </w:rPr>
        <w:t>spring-session-jdbc</w:t>
      </w:r>
      <w:r w:rsidRPr="00A033AE">
        <w:rPr>
          <w:lang w:eastAsia="en-US"/>
        </w:rPr>
        <w:t>&lt;/artifactId&gt;</w:t>
      </w:r>
    </w:p>
    <w:p w14:paraId="1E5F2F27" w14:textId="77777777" w:rsidR="00A033AE" w:rsidRPr="00A033AE" w:rsidRDefault="00A033AE" w:rsidP="00A033AE">
      <w:pPr>
        <w:pStyle w:val="SyntaxHiglate"/>
        <w:rPr>
          <w:lang w:eastAsia="en-US"/>
        </w:rPr>
      </w:pPr>
      <w:r w:rsidRPr="00A033AE">
        <w:rPr>
          <w:lang w:eastAsia="en-US"/>
        </w:rPr>
        <w:tab/>
      </w:r>
      <w:r w:rsidRPr="00A033AE">
        <w:rPr>
          <w:lang w:eastAsia="en-US"/>
        </w:rPr>
        <w:tab/>
        <w:t>&lt;/dependency&gt;</w:t>
      </w:r>
    </w:p>
    <w:p w14:paraId="13914907" w14:textId="47AB4F35" w:rsidR="00A033AE" w:rsidRDefault="00A033AE" w:rsidP="00A033AE">
      <w:pPr>
        <w:spacing w:after="0"/>
      </w:pPr>
    </w:p>
    <w:p w14:paraId="5DFEFFA2" w14:textId="77777777" w:rsidR="00A033AE" w:rsidRDefault="00A033AE" w:rsidP="00A033AE">
      <w:pPr>
        <w:pStyle w:val="SyntaxHiglate"/>
        <w:rPr>
          <w:color w:val="4C483D" w:themeColor="text2"/>
        </w:rPr>
      </w:pPr>
      <w:r>
        <w:t>@RestController</w:t>
      </w:r>
    </w:p>
    <w:p w14:paraId="1AA1D2AE" w14:textId="77777777" w:rsidR="00A033AE" w:rsidRDefault="00A033AE" w:rsidP="00A033AE">
      <w:pPr>
        <w:pStyle w:val="SyntaxHiglate"/>
        <w:rPr>
          <w:color w:val="4C483D" w:themeColor="text2"/>
        </w:rPr>
      </w:pPr>
      <w:r>
        <w:rPr>
          <w:b/>
          <w:bCs/>
          <w:color w:val="7F0055"/>
        </w:rPr>
        <w:t>public</w:t>
      </w:r>
      <w:r>
        <w:rPr>
          <w:color w:val="000000"/>
        </w:rPr>
        <w:t xml:space="preserve"> </w:t>
      </w:r>
      <w:r>
        <w:rPr>
          <w:b/>
          <w:bCs/>
          <w:color w:val="7F0055"/>
        </w:rPr>
        <w:t>class</w:t>
      </w:r>
      <w:r>
        <w:rPr>
          <w:color w:val="000000"/>
        </w:rPr>
        <w:t xml:space="preserve"> SpringSessionController {</w:t>
      </w:r>
    </w:p>
    <w:p w14:paraId="4D1C151B" w14:textId="77777777" w:rsidR="00A033AE" w:rsidRDefault="00A033AE" w:rsidP="00A033AE">
      <w:pPr>
        <w:pStyle w:val="SyntaxHiglate"/>
        <w:rPr>
          <w:color w:val="4C483D" w:themeColor="text2"/>
        </w:rPr>
      </w:pPr>
    </w:p>
    <w:p w14:paraId="496299FB" w14:textId="77777777" w:rsidR="00A033AE" w:rsidRDefault="00A033AE" w:rsidP="00A033AE">
      <w:pPr>
        <w:pStyle w:val="SyntaxHiglate"/>
        <w:rPr>
          <w:color w:val="4C483D" w:themeColor="text2"/>
        </w:rPr>
      </w:pPr>
      <w:r>
        <w:rPr>
          <w:color w:val="000000"/>
        </w:rPr>
        <w:tab/>
      </w:r>
      <w:r>
        <w:t>@GetMapping</w:t>
      </w:r>
      <w:r>
        <w:rPr>
          <w:color w:val="000000"/>
        </w:rPr>
        <w:t>(</w:t>
      </w:r>
      <w:r>
        <w:rPr>
          <w:color w:val="2A00FF"/>
        </w:rPr>
        <w:t>"/"</w:t>
      </w:r>
      <w:r>
        <w:rPr>
          <w:color w:val="000000"/>
        </w:rPr>
        <w:t>)</w:t>
      </w:r>
    </w:p>
    <w:p w14:paraId="66B9FE9C" w14:textId="77777777" w:rsidR="00A033AE" w:rsidRDefault="00A033AE" w:rsidP="00A033AE">
      <w:pPr>
        <w:pStyle w:val="SyntaxHiglate"/>
        <w:rPr>
          <w:color w:val="4C483D" w:themeColor="text2"/>
        </w:rPr>
      </w:pPr>
      <w:r>
        <w:rPr>
          <w:color w:val="000000"/>
        </w:rPr>
        <w:tab/>
      </w:r>
      <w:r>
        <w:rPr>
          <w:b/>
          <w:bCs/>
          <w:color w:val="7F0055"/>
        </w:rPr>
        <w:t>public</w:t>
      </w:r>
      <w:r>
        <w:rPr>
          <w:color w:val="000000"/>
        </w:rPr>
        <w:t xml:space="preserve"> List&lt;String&gt; process(Model </w:t>
      </w:r>
      <w:r>
        <w:rPr>
          <w:color w:val="6A3E3E"/>
        </w:rPr>
        <w:t>model</w:t>
      </w:r>
      <w:r>
        <w:rPr>
          <w:color w:val="000000"/>
        </w:rPr>
        <w:t xml:space="preserve">, HttpSession </w:t>
      </w:r>
      <w:r>
        <w:rPr>
          <w:color w:val="6A3E3E"/>
        </w:rPr>
        <w:t>session</w:t>
      </w:r>
      <w:r>
        <w:rPr>
          <w:color w:val="000000"/>
        </w:rPr>
        <w:t>) {</w:t>
      </w:r>
    </w:p>
    <w:p w14:paraId="08698B01" w14:textId="77777777" w:rsidR="00A033AE" w:rsidRDefault="00A033AE" w:rsidP="00A033AE">
      <w:pPr>
        <w:pStyle w:val="SyntaxHiglate"/>
        <w:rPr>
          <w:color w:val="4C483D" w:themeColor="text2"/>
        </w:rPr>
      </w:pPr>
      <w:r>
        <w:rPr>
          <w:color w:val="000000"/>
        </w:rPr>
        <w:tab/>
      </w:r>
      <w:r>
        <w:rPr>
          <w:color w:val="000000"/>
        </w:rPr>
        <w:tab/>
      </w:r>
      <w:r>
        <w:t>@SuppressWarnings</w:t>
      </w:r>
      <w:r>
        <w:rPr>
          <w:color w:val="000000"/>
        </w:rPr>
        <w:t>(</w:t>
      </w:r>
      <w:r>
        <w:rPr>
          <w:color w:val="2A00FF"/>
        </w:rPr>
        <w:t>"unchecked"</w:t>
      </w:r>
      <w:r>
        <w:rPr>
          <w:color w:val="000000"/>
        </w:rPr>
        <w:t>)</w:t>
      </w:r>
    </w:p>
    <w:p w14:paraId="54066128" w14:textId="53B343CA" w:rsidR="00A033AE" w:rsidRDefault="00A033AE" w:rsidP="00A033AE">
      <w:pPr>
        <w:pStyle w:val="SyntaxHiglate"/>
        <w:rPr>
          <w:color w:val="4C483D" w:themeColor="text2"/>
        </w:rPr>
      </w:pPr>
      <w:r>
        <w:rPr>
          <w:color w:val="000000"/>
        </w:rPr>
        <w:tab/>
      </w:r>
      <w:r>
        <w:rPr>
          <w:color w:val="000000"/>
        </w:rPr>
        <w:tab/>
        <w:t xml:space="preserve">List&lt;String&gt; </w:t>
      </w:r>
      <w:r>
        <w:rPr>
          <w:color w:val="6A3E3E"/>
        </w:rPr>
        <w:t>messages</w:t>
      </w:r>
      <w:r>
        <w:rPr>
          <w:color w:val="000000"/>
        </w:rPr>
        <w:t xml:space="preserve"> = </w:t>
      </w:r>
      <w:r>
        <w:rPr>
          <w:color w:val="6A3E3E"/>
        </w:rPr>
        <w:t>session</w:t>
      </w:r>
      <w:r>
        <w:rPr>
          <w:color w:val="000000"/>
        </w:rPr>
        <w:t>.getAttribute(</w:t>
      </w:r>
      <w:r>
        <w:rPr>
          <w:color w:val="2A00FF"/>
        </w:rPr>
        <w:t>"MY_SESSION_MESSAGES"</w:t>
      </w:r>
      <w:r>
        <w:rPr>
          <w:color w:val="000000"/>
        </w:rPr>
        <w:t>);</w:t>
      </w:r>
    </w:p>
    <w:p w14:paraId="13CA136D" w14:textId="77777777" w:rsidR="00A033AE" w:rsidRDefault="00A033AE" w:rsidP="00A033AE">
      <w:pPr>
        <w:pStyle w:val="SyntaxHiglate"/>
        <w:rPr>
          <w:color w:val="4C483D" w:themeColor="text2"/>
        </w:rPr>
      </w:pPr>
    </w:p>
    <w:p w14:paraId="4A57F28C" w14:textId="77777777" w:rsidR="00A033AE" w:rsidRDefault="00A033AE" w:rsidP="00A033AE">
      <w:pPr>
        <w:pStyle w:val="SyntaxHiglate"/>
        <w:rPr>
          <w:color w:val="4C483D" w:themeColor="text2"/>
        </w:rPr>
      </w:pPr>
      <w:r>
        <w:rPr>
          <w:color w:val="000000"/>
        </w:rPr>
        <w:tab/>
      </w:r>
      <w:r>
        <w:rPr>
          <w:color w:val="000000"/>
        </w:rPr>
        <w:tab/>
      </w:r>
      <w:r>
        <w:rPr>
          <w:b/>
          <w:bCs/>
          <w:color w:val="7F0055"/>
        </w:rPr>
        <w:t>if</w:t>
      </w:r>
      <w:r>
        <w:rPr>
          <w:color w:val="000000"/>
        </w:rPr>
        <w:t xml:space="preserve"> (</w:t>
      </w:r>
      <w:r>
        <w:rPr>
          <w:color w:val="6A3E3E"/>
        </w:rPr>
        <w:t>messages</w:t>
      </w:r>
      <w:r>
        <w:rPr>
          <w:color w:val="000000"/>
        </w:rPr>
        <w:t xml:space="preserve"> == </w:t>
      </w:r>
      <w:r>
        <w:rPr>
          <w:b/>
          <w:bCs/>
          <w:color w:val="7F0055"/>
        </w:rPr>
        <w:t>null</w:t>
      </w:r>
      <w:r>
        <w:rPr>
          <w:color w:val="000000"/>
        </w:rPr>
        <w:t>) {</w:t>
      </w:r>
    </w:p>
    <w:p w14:paraId="2B00B64F" w14:textId="77777777" w:rsidR="00A033AE" w:rsidRDefault="00A033AE" w:rsidP="00A033AE">
      <w:pPr>
        <w:pStyle w:val="SyntaxHiglate"/>
        <w:rPr>
          <w:color w:val="4C483D" w:themeColor="text2"/>
        </w:rPr>
      </w:pPr>
      <w:r>
        <w:rPr>
          <w:color w:val="000000"/>
        </w:rPr>
        <w:tab/>
      </w:r>
      <w:r>
        <w:rPr>
          <w:color w:val="000000"/>
        </w:rPr>
        <w:tab/>
      </w:r>
      <w:r>
        <w:rPr>
          <w:color w:val="000000"/>
        </w:rPr>
        <w:tab/>
      </w:r>
      <w:r>
        <w:rPr>
          <w:color w:val="6A3E3E"/>
        </w:rPr>
        <w:t>messages</w:t>
      </w:r>
      <w:r>
        <w:rPr>
          <w:color w:val="000000"/>
        </w:rPr>
        <w:t xml:space="preserve"> = </w:t>
      </w:r>
      <w:r>
        <w:rPr>
          <w:b/>
          <w:bCs/>
          <w:color w:val="7F0055"/>
        </w:rPr>
        <w:t>new</w:t>
      </w:r>
      <w:r>
        <w:rPr>
          <w:color w:val="000000"/>
        </w:rPr>
        <w:t xml:space="preserve"> ArrayList&lt;&gt;();</w:t>
      </w:r>
    </w:p>
    <w:p w14:paraId="555EB92F" w14:textId="77777777" w:rsidR="00A033AE" w:rsidRDefault="00A033AE" w:rsidP="00A033AE">
      <w:pPr>
        <w:pStyle w:val="SyntaxHiglate"/>
        <w:rPr>
          <w:color w:val="4C483D" w:themeColor="text2"/>
        </w:rPr>
      </w:pPr>
      <w:r>
        <w:rPr>
          <w:color w:val="000000"/>
        </w:rPr>
        <w:tab/>
      </w:r>
      <w:r>
        <w:rPr>
          <w:color w:val="000000"/>
        </w:rPr>
        <w:tab/>
        <w:t>}</w:t>
      </w:r>
    </w:p>
    <w:p w14:paraId="2DF31AAA" w14:textId="77777777" w:rsidR="00A033AE" w:rsidRDefault="00A033AE" w:rsidP="00A033AE">
      <w:pPr>
        <w:pStyle w:val="SyntaxHiglate"/>
        <w:rPr>
          <w:color w:val="4C483D" w:themeColor="text2"/>
        </w:rPr>
      </w:pPr>
      <w:r>
        <w:rPr>
          <w:color w:val="000000"/>
        </w:rPr>
        <w:tab/>
      </w:r>
      <w:r>
        <w:rPr>
          <w:color w:val="000000"/>
        </w:rPr>
        <w:tab/>
      </w:r>
      <w:r>
        <w:rPr>
          <w:color w:val="6A3E3E"/>
        </w:rPr>
        <w:t>model</w:t>
      </w:r>
      <w:r>
        <w:rPr>
          <w:color w:val="000000"/>
        </w:rPr>
        <w:t>.addAttribute(</w:t>
      </w:r>
      <w:r>
        <w:rPr>
          <w:color w:val="2A00FF"/>
        </w:rPr>
        <w:t>"sessionMessages"</w:t>
      </w:r>
      <w:r>
        <w:rPr>
          <w:color w:val="000000"/>
        </w:rPr>
        <w:t xml:space="preserve">, </w:t>
      </w:r>
      <w:r>
        <w:rPr>
          <w:color w:val="6A3E3E"/>
        </w:rPr>
        <w:t>messages</w:t>
      </w:r>
      <w:r>
        <w:rPr>
          <w:color w:val="000000"/>
        </w:rPr>
        <w:t>);</w:t>
      </w:r>
    </w:p>
    <w:p w14:paraId="6252B662" w14:textId="77777777" w:rsidR="00A033AE" w:rsidRDefault="00A033AE" w:rsidP="00A033AE">
      <w:pPr>
        <w:pStyle w:val="SyntaxHiglate"/>
        <w:rPr>
          <w:color w:val="4C483D" w:themeColor="text2"/>
        </w:rPr>
      </w:pPr>
    </w:p>
    <w:p w14:paraId="1A2BCA82" w14:textId="77777777" w:rsidR="00A033AE" w:rsidRDefault="00A033AE" w:rsidP="00A033AE">
      <w:pPr>
        <w:pStyle w:val="SyntaxHiglate"/>
        <w:rPr>
          <w:color w:val="4C483D" w:themeColor="text2"/>
        </w:rPr>
      </w:pPr>
      <w:r>
        <w:rPr>
          <w:color w:val="000000"/>
        </w:rPr>
        <w:tab/>
      </w:r>
      <w:r>
        <w:rPr>
          <w:color w:val="000000"/>
        </w:rPr>
        <w:tab/>
      </w:r>
      <w:r>
        <w:rPr>
          <w:b/>
          <w:bCs/>
          <w:color w:val="7F0055"/>
        </w:rPr>
        <w:t>return</w:t>
      </w:r>
      <w:r>
        <w:rPr>
          <w:color w:val="000000"/>
        </w:rPr>
        <w:t xml:space="preserve"> </w:t>
      </w:r>
      <w:r>
        <w:rPr>
          <w:color w:val="6A3E3E"/>
        </w:rPr>
        <w:t>messages</w:t>
      </w:r>
      <w:r>
        <w:rPr>
          <w:color w:val="000000"/>
        </w:rPr>
        <w:t>;</w:t>
      </w:r>
    </w:p>
    <w:p w14:paraId="1D04AF33" w14:textId="77777777" w:rsidR="00A033AE" w:rsidRDefault="00A033AE" w:rsidP="00A033AE">
      <w:pPr>
        <w:pStyle w:val="SyntaxHiglate"/>
        <w:rPr>
          <w:color w:val="4C483D" w:themeColor="text2"/>
        </w:rPr>
      </w:pPr>
      <w:r>
        <w:rPr>
          <w:color w:val="000000"/>
        </w:rPr>
        <w:tab/>
        <w:t>}</w:t>
      </w:r>
    </w:p>
    <w:p w14:paraId="57C2066D" w14:textId="77777777" w:rsidR="00A033AE" w:rsidRDefault="00A033AE" w:rsidP="00A033AE">
      <w:pPr>
        <w:pStyle w:val="SyntaxHiglate"/>
        <w:rPr>
          <w:color w:val="4C483D" w:themeColor="text2"/>
        </w:rPr>
      </w:pPr>
    </w:p>
    <w:p w14:paraId="497D67B4" w14:textId="77777777" w:rsidR="00A033AE" w:rsidRDefault="00A033AE" w:rsidP="00A033AE">
      <w:pPr>
        <w:pStyle w:val="SyntaxHiglate"/>
        <w:rPr>
          <w:color w:val="4C483D" w:themeColor="text2"/>
        </w:rPr>
      </w:pPr>
      <w:r>
        <w:rPr>
          <w:color w:val="000000"/>
        </w:rPr>
        <w:tab/>
      </w:r>
      <w:r>
        <w:t>@PostMapping</w:t>
      </w:r>
      <w:r>
        <w:rPr>
          <w:color w:val="000000"/>
        </w:rPr>
        <w:t>(</w:t>
      </w:r>
      <w:r>
        <w:rPr>
          <w:color w:val="2A00FF"/>
        </w:rPr>
        <w:t>"/persistMessage"</w:t>
      </w:r>
      <w:r>
        <w:rPr>
          <w:color w:val="000000"/>
        </w:rPr>
        <w:t>)</w:t>
      </w:r>
    </w:p>
    <w:p w14:paraId="6B0031A4" w14:textId="550E9005" w:rsidR="00A033AE" w:rsidRDefault="00A033AE" w:rsidP="00A033AE">
      <w:pPr>
        <w:pStyle w:val="SyntaxHiglate"/>
        <w:rPr>
          <w:color w:val="4C483D" w:themeColor="text2"/>
        </w:rPr>
      </w:pPr>
      <w:r>
        <w:rPr>
          <w:color w:val="000000"/>
        </w:rPr>
        <w:tab/>
      </w:r>
      <w:r>
        <w:rPr>
          <w:b/>
          <w:bCs/>
          <w:color w:val="7F0055"/>
        </w:rPr>
        <w:t>public</w:t>
      </w:r>
      <w:r>
        <w:rPr>
          <w:color w:val="000000"/>
        </w:rPr>
        <w:t xml:space="preserve"> List&lt;String&gt; persistMsg</w:t>
      </w:r>
      <w:r w:rsidRPr="00E06B08">
        <w:rPr>
          <w:color w:val="000000"/>
          <w:sz w:val="16"/>
          <w:szCs w:val="16"/>
        </w:rPr>
        <w:t>(</w:t>
      </w:r>
      <w:r w:rsidRPr="00E06B08">
        <w:rPr>
          <w:sz w:val="16"/>
          <w:szCs w:val="16"/>
        </w:rPr>
        <w:t>@RequestParam</w:t>
      </w:r>
      <w:r w:rsidRPr="00E06B08">
        <w:rPr>
          <w:color w:val="000000"/>
          <w:sz w:val="16"/>
          <w:szCs w:val="16"/>
        </w:rPr>
        <w:t>(</w:t>
      </w:r>
      <w:r w:rsidRPr="00E06B08">
        <w:rPr>
          <w:color w:val="2A00FF"/>
          <w:sz w:val="16"/>
          <w:szCs w:val="16"/>
        </w:rPr>
        <w:t>"msg"</w:t>
      </w:r>
      <w:r w:rsidRPr="00E06B08">
        <w:rPr>
          <w:color w:val="000000"/>
          <w:sz w:val="16"/>
          <w:szCs w:val="16"/>
        </w:rPr>
        <w:t xml:space="preserve">) String </w:t>
      </w:r>
      <w:r w:rsidRPr="00E06B08">
        <w:rPr>
          <w:color w:val="6A3E3E"/>
          <w:sz w:val="16"/>
          <w:szCs w:val="16"/>
        </w:rPr>
        <w:t>msg</w:t>
      </w:r>
      <w:r w:rsidRPr="00E06B08">
        <w:rPr>
          <w:color w:val="000000"/>
          <w:sz w:val="16"/>
          <w:szCs w:val="16"/>
        </w:rPr>
        <w:t xml:space="preserve">, HttpServletRequest </w:t>
      </w:r>
      <w:r w:rsidRPr="00E06B08">
        <w:rPr>
          <w:color w:val="6A3E3E"/>
          <w:sz w:val="16"/>
          <w:szCs w:val="16"/>
        </w:rPr>
        <w:t>request</w:t>
      </w:r>
      <w:r>
        <w:rPr>
          <w:color w:val="000000"/>
        </w:rPr>
        <w:t>) {</w:t>
      </w:r>
    </w:p>
    <w:p w14:paraId="017D44D6" w14:textId="48FE421F" w:rsidR="00A033AE" w:rsidRDefault="00A033AE" w:rsidP="00A033AE">
      <w:pPr>
        <w:pStyle w:val="SyntaxHiglate"/>
        <w:rPr>
          <w:color w:val="4C483D" w:themeColor="text2"/>
        </w:rPr>
      </w:pPr>
      <w:r>
        <w:rPr>
          <w:color w:val="000000"/>
        </w:rPr>
        <w:tab/>
      </w:r>
      <w:r>
        <w:rPr>
          <w:color w:val="000000"/>
        </w:rPr>
        <w:tab/>
      </w:r>
    </w:p>
    <w:p w14:paraId="3DC67AB8" w14:textId="5D3B79C6" w:rsidR="00A033AE" w:rsidRDefault="00A033AE" w:rsidP="00A033AE">
      <w:pPr>
        <w:pStyle w:val="SyntaxHiglate"/>
        <w:rPr>
          <w:color w:val="4C483D" w:themeColor="text2"/>
        </w:rPr>
      </w:pPr>
      <w:r>
        <w:rPr>
          <w:color w:val="000000"/>
        </w:rPr>
        <w:tab/>
        <w:t xml:space="preserve">List&lt;String&gt; </w:t>
      </w:r>
      <w:r>
        <w:rPr>
          <w:color w:val="6A3E3E"/>
        </w:rPr>
        <w:t>messages</w:t>
      </w:r>
      <w:r>
        <w:rPr>
          <w:color w:val="000000"/>
        </w:rPr>
        <w:t xml:space="preserve"> = </w:t>
      </w:r>
      <w:r w:rsidR="00E06B08">
        <w:rPr>
          <w:color w:val="000000"/>
        </w:rPr>
        <w:t>r</w:t>
      </w:r>
      <w:r>
        <w:rPr>
          <w:color w:val="6A3E3E"/>
        </w:rPr>
        <w:t>equest</w:t>
      </w:r>
      <w:r>
        <w:rPr>
          <w:color w:val="000000"/>
        </w:rPr>
        <w:t>.getSession().getAttribute(</w:t>
      </w:r>
      <w:r>
        <w:rPr>
          <w:color w:val="2A00FF"/>
        </w:rPr>
        <w:t>"MY_SESSION_MESSAGES"</w:t>
      </w:r>
      <w:r>
        <w:rPr>
          <w:color w:val="000000"/>
        </w:rPr>
        <w:t>);</w:t>
      </w:r>
    </w:p>
    <w:p w14:paraId="025EA86F" w14:textId="77777777" w:rsidR="00A033AE" w:rsidRDefault="00A033AE" w:rsidP="00A033AE">
      <w:pPr>
        <w:pStyle w:val="SyntaxHiglate"/>
        <w:rPr>
          <w:color w:val="4C483D" w:themeColor="text2"/>
        </w:rPr>
      </w:pPr>
      <w:r>
        <w:rPr>
          <w:color w:val="000000"/>
        </w:rPr>
        <w:tab/>
      </w:r>
      <w:r>
        <w:rPr>
          <w:color w:val="000000"/>
        </w:rPr>
        <w:tab/>
      </w:r>
      <w:r>
        <w:rPr>
          <w:b/>
          <w:bCs/>
          <w:color w:val="7F0055"/>
        </w:rPr>
        <w:t>if</w:t>
      </w:r>
      <w:r>
        <w:rPr>
          <w:color w:val="000000"/>
        </w:rPr>
        <w:t xml:space="preserve"> (</w:t>
      </w:r>
      <w:r>
        <w:rPr>
          <w:color w:val="6A3E3E"/>
        </w:rPr>
        <w:t>messages</w:t>
      </w:r>
      <w:r>
        <w:rPr>
          <w:color w:val="000000"/>
        </w:rPr>
        <w:t xml:space="preserve"> == </w:t>
      </w:r>
      <w:r>
        <w:rPr>
          <w:b/>
          <w:bCs/>
          <w:color w:val="7F0055"/>
        </w:rPr>
        <w:t>null</w:t>
      </w:r>
      <w:r>
        <w:rPr>
          <w:color w:val="000000"/>
        </w:rPr>
        <w:t>) {</w:t>
      </w:r>
    </w:p>
    <w:p w14:paraId="04706320" w14:textId="77777777" w:rsidR="00A033AE" w:rsidRDefault="00A033AE" w:rsidP="00A033AE">
      <w:pPr>
        <w:pStyle w:val="SyntaxHiglate"/>
        <w:rPr>
          <w:color w:val="4C483D" w:themeColor="text2"/>
        </w:rPr>
      </w:pPr>
      <w:r>
        <w:rPr>
          <w:color w:val="000000"/>
        </w:rPr>
        <w:tab/>
      </w:r>
      <w:r>
        <w:rPr>
          <w:color w:val="000000"/>
        </w:rPr>
        <w:tab/>
      </w:r>
      <w:r>
        <w:rPr>
          <w:color w:val="000000"/>
        </w:rPr>
        <w:tab/>
      </w:r>
      <w:r>
        <w:rPr>
          <w:color w:val="6A3E3E"/>
        </w:rPr>
        <w:t>messages</w:t>
      </w:r>
      <w:r>
        <w:rPr>
          <w:color w:val="000000"/>
        </w:rPr>
        <w:t xml:space="preserve"> = </w:t>
      </w:r>
      <w:r>
        <w:rPr>
          <w:b/>
          <w:bCs/>
          <w:color w:val="7F0055"/>
        </w:rPr>
        <w:t>new</w:t>
      </w:r>
      <w:r>
        <w:rPr>
          <w:color w:val="000000"/>
        </w:rPr>
        <w:t xml:space="preserve"> ArrayList&lt;&gt;();</w:t>
      </w:r>
    </w:p>
    <w:p w14:paraId="669769F6" w14:textId="77777777" w:rsidR="00A033AE" w:rsidRDefault="00A033AE" w:rsidP="00A033AE">
      <w:pPr>
        <w:pStyle w:val="SyntaxHiglate"/>
        <w:rPr>
          <w:color w:val="4C483D" w:themeColor="text2"/>
        </w:rPr>
      </w:pPr>
      <w:r>
        <w:rPr>
          <w:color w:val="000000"/>
        </w:rPr>
        <w:lastRenderedPageBreak/>
        <w:tab/>
      </w:r>
      <w:r>
        <w:rPr>
          <w:color w:val="000000"/>
        </w:rPr>
        <w:tab/>
      </w:r>
      <w:r>
        <w:rPr>
          <w:color w:val="000000"/>
        </w:rPr>
        <w:tab/>
      </w:r>
      <w:r>
        <w:rPr>
          <w:color w:val="6A3E3E"/>
        </w:rPr>
        <w:t>request</w:t>
      </w:r>
      <w:r>
        <w:rPr>
          <w:color w:val="000000"/>
        </w:rPr>
        <w:t>.getSession().setAttribute(</w:t>
      </w:r>
      <w:r>
        <w:rPr>
          <w:color w:val="2A00FF"/>
        </w:rPr>
        <w:t>"MY_SESSION_MESSAGES"</w:t>
      </w:r>
      <w:r>
        <w:rPr>
          <w:color w:val="000000"/>
        </w:rPr>
        <w:t xml:space="preserve">, </w:t>
      </w:r>
      <w:r>
        <w:rPr>
          <w:color w:val="6A3E3E"/>
        </w:rPr>
        <w:t>messages</w:t>
      </w:r>
      <w:r>
        <w:rPr>
          <w:color w:val="000000"/>
        </w:rPr>
        <w:t>);</w:t>
      </w:r>
    </w:p>
    <w:p w14:paraId="59C9010F" w14:textId="77777777" w:rsidR="00A033AE" w:rsidRDefault="00A033AE" w:rsidP="00A033AE">
      <w:pPr>
        <w:pStyle w:val="SyntaxHiglate"/>
        <w:rPr>
          <w:color w:val="4C483D" w:themeColor="text2"/>
        </w:rPr>
      </w:pPr>
      <w:r>
        <w:rPr>
          <w:color w:val="000000"/>
        </w:rPr>
        <w:tab/>
      </w:r>
      <w:r>
        <w:rPr>
          <w:color w:val="000000"/>
        </w:rPr>
        <w:tab/>
        <w:t>}</w:t>
      </w:r>
    </w:p>
    <w:p w14:paraId="0F3A934A" w14:textId="77777777" w:rsidR="00A033AE" w:rsidRDefault="00A033AE" w:rsidP="00A033AE">
      <w:pPr>
        <w:pStyle w:val="SyntaxHiglate"/>
        <w:rPr>
          <w:color w:val="4C483D" w:themeColor="text2"/>
        </w:rPr>
      </w:pPr>
      <w:r>
        <w:rPr>
          <w:color w:val="000000"/>
        </w:rPr>
        <w:tab/>
      </w:r>
      <w:r>
        <w:rPr>
          <w:color w:val="000000"/>
        </w:rPr>
        <w:tab/>
      </w:r>
      <w:r>
        <w:rPr>
          <w:color w:val="6A3E3E"/>
        </w:rPr>
        <w:t>messages</w:t>
      </w:r>
      <w:r>
        <w:rPr>
          <w:color w:val="000000"/>
        </w:rPr>
        <w:t>.add(</w:t>
      </w:r>
      <w:r>
        <w:rPr>
          <w:color w:val="6A3E3E"/>
        </w:rPr>
        <w:t>msg</w:t>
      </w:r>
      <w:r>
        <w:rPr>
          <w:color w:val="000000"/>
        </w:rPr>
        <w:t>);</w:t>
      </w:r>
    </w:p>
    <w:p w14:paraId="55313481" w14:textId="77777777" w:rsidR="00A033AE" w:rsidRDefault="00A033AE" w:rsidP="00A033AE">
      <w:pPr>
        <w:pStyle w:val="SyntaxHiglate"/>
        <w:rPr>
          <w:color w:val="4C483D" w:themeColor="text2"/>
        </w:rPr>
      </w:pPr>
      <w:r>
        <w:rPr>
          <w:color w:val="000000"/>
        </w:rPr>
        <w:tab/>
      </w:r>
      <w:r>
        <w:rPr>
          <w:color w:val="000000"/>
        </w:rPr>
        <w:tab/>
      </w:r>
      <w:r>
        <w:rPr>
          <w:color w:val="6A3E3E"/>
        </w:rPr>
        <w:t>request</w:t>
      </w:r>
      <w:r>
        <w:rPr>
          <w:color w:val="000000"/>
        </w:rPr>
        <w:t>.getSession().setAttribute(</w:t>
      </w:r>
      <w:r>
        <w:rPr>
          <w:color w:val="2A00FF"/>
        </w:rPr>
        <w:t>"MY_SESSION_MESSAGES"</w:t>
      </w:r>
      <w:r>
        <w:rPr>
          <w:color w:val="000000"/>
        </w:rPr>
        <w:t xml:space="preserve">, </w:t>
      </w:r>
      <w:r>
        <w:rPr>
          <w:color w:val="6A3E3E"/>
        </w:rPr>
        <w:t>messages</w:t>
      </w:r>
      <w:r>
        <w:rPr>
          <w:color w:val="000000"/>
        </w:rPr>
        <w:t>);</w:t>
      </w:r>
    </w:p>
    <w:p w14:paraId="5BB822A9" w14:textId="77777777" w:rsidR="00A033AE" w:rsidRDefault="00A033AE" w:rsidP="00A033AE">
      <w:pPr>
        <w:pStyle w:val="SyntaxHiglate"/>
        <w:rPr>
          <w:color w:val="4C483D" w:themeColor="text2"/>
        </w:rPr>
      </w:pPr>
      <w:r>
        <w:rPr>
          <w:color w:val="000000"/>
        </w:rPr>
        <w:tab/>
      </w:r>
      <w:r>
        <w:rPr>
          <w:color w:val="000000"/>
        </w:rPr>
        <w:tab/>
      </w:r>
      <w:r>
        <w:rPr>
          <w:b/>
          <w:bCs/>
          <w:color w:val="7F0055"/>
        </w:rPr>
        <w:t>return</w:t>
      </w:r>
      <w:r>
        <w:rPr>
          <w:color w:val="000000"/>
        </w:rPr>
        <w:t xml:space="preserve"> </w:t>
      </w:r>
      <w:r>
        <w:rPr>
          <w:color w:val="6A3E3E"/>
        </w:rPr>
        <w:t>messages</w:t>
      </w:r>
      <w:r>
        <w:rPr>
          <w:color w:val="000000"/>
        </w:rPr>
        <w:t>;</w:t>
      </w:r>
    </w:p>
    <w:p w14:paraId="42169984" w14:textId="77777777" w:rsidR="00A033AE" w:rsidRDefault="00A033AE" w:rsidP="00A033AE">
      <w:pPr>
        <w:pStyle w:val="SyntaxHiglate"/>
        <w:rPr>
          <w:color w:val="4C483D" w:themeColor="text2"/>
        </w:rPr>
      </w:pPr>
      <w:r>
        <w:rPr>
          <w:color w:val="000000"/>
        </w:rPr>
        <w:tab/>
        <w:t>}</w:t>
      </w:r>
    </w:p>
    <w:p w14:paraId="780C3AE9" w14:textId="77777777" w:rsidR="00A033AE" w:rsidRDefault="00A033AE" w:rsidP="00A033AE">
      <w:pPr>
        <w:pStyle w:val="SyntaxHiglate"/>
        <w:rPr>
          <w:color w:val="4C483D" w:themeColor="text2"/>
        </w:rPr>
      </w:pPr>
    </w:p>
    <w:p w14:paraId="083CF44F" w14:textId="77777777" w:rsidR="00A033AE" w:rsidRDefault="00A033AE" w:rsidP="00A033AE">
      <w:pPr>
        <w:pStyle w:val="SyntaxHiglate"/>
        <w:rPr>
          <w:color w:val="4C483D" w:themeColor="text2"/>
        </w:rPr>
      </w:pPr>
      <w:r>
        <w:rPr>
          <w:color w:val="000000"/>
        </w:rPr>
        <w:tab/>
      </w:r>
      <w:r>
        <w:t>@PostMapping</w:t>
      </w:r>
      <w:r>
        <w:rPr>
          <w:color w:val="000000"/>
        </w:rPr>
        <w:t>(</w:t>
      </w:r>
      <w:r>
        <w:rPr>
          <w:color w:val="2A00FF"/>
        </w:rPr>
        <w:t>"/destroy"</w:t>
      </w:r>
      <w:r>
        <w:rPr>
          <w:color w:val="000000"/>
        </w:rPr>
        <w:t>)</w:t>
      </w:r>
    </w:p>
    <w:p w14:paraId="25753153" w14:textId="77777777" w:rsidR="00A033AE" w:rsidRDefault="00A033AE" w:rsidP="00A033AE">
      <w:pPr>
        <w:pStyle w:val="SyntaxHiglate"/>
        <w:rPr>
          <w:color w:val="4C483D" w:themeColor="text2"/>
        </w:rPr>
      </w:pPr>
      <w:r>
        <w:rPr>
          <w:color w:val="000000"/>
        </w:rPr>
        <w:tab/>
      </w:r>
      <w:r>
        <w:rPr>
          <w:b/>
          <w:bCs/>
          <w:color w:val="7F0055"/>
        </w:rPr>
        <w:t>public</w:t>
      </w:r>
      <w:r>
        <w:rPr>
          <w:color w:val="000000"/>
        </w:rPr>
        <w:t xml:space="preserve"> String destroySession(HttpServletRequest </w:t>
      </w:r>
      <w:r>
        <w:rPr>
          <w:color w:val="6A3E3E"/>
        </w:rPr>
        <w:t>request</w:t>
      </w:r>
      <w:r>
        <w:rPr>
          <w:color w:val="000000"/>
        </w:rPr>
        <w:t>) {</w:t>
      </w:r>
    </w:p>
    <w:p w14:paraId="1BF20097" w14:textId="77777777" w:rsidR="00A033AE" w:rsidRDefault="00A033AE" w:rsidP="00A033AE">
      <w:pPr>
        <w:pStyle w:val="SyntaxHiglate"/>
        <w:rPr>
          <w:color w:val="4C483D" w:themeColor="text2"/>
        </w:rPr>
      </w:pPr>
      <w:r>
        <w:rPr>
          <w:color w:val="000000"/>
        </w:rPr>
        <w:tab/>
      </w:r>
      <w:r>
        <w:rPr>
          <w:color w:val="000000"/>
        </w:rPr>
        <w:tab/>
      </w:r>
      <w:r>
        <w:rPr>
          <w:color w:val="6A3E3E"/>
        </w:rPr>
        <w:t>request</w:t>
      </w:r>
      <w:r>
        <w:rPr>
          <w:color w:val="000000"/>
        </w:rPr>
        <w:t>.getSession().invalidate();</w:t>
      </w:r>
    </w:p>
    <w:p w14:paraId="2E0D669D" w14:textId="77777777" w:rsidR="00A033AE" w:rsidRDefault="00A033AE" w:rsidP="00A033AE">
      <w:pPr>
        <w:pStyle w:val="SyntaxHiglate"/>
        <w:rPr>
          <w:color w:val="4C483D" w:themeColor="text2"/>
        </w:rPr>
      </w:pPr>
      <w:r>
        <w:rPr>
          <w:color w:val="000000"/>
        </w:rPr>
        <w:tab/>
      </w:r>
      <w:r>
        <w:rPr>
          <w:color w:val="000000"/>
        </w:rPr>
        <w:tab/>
      </w:r>
      <w:r>
        <w:rPr>
          <w:b/>
          <w:bCs/>
          <w:color w:val="7F0055"/>
        </w:rPr>
        <w:t>return</w:t>
      </w:r>
      <w:r>
        <w:rPr>
          <w:color w:val="000000"/>
        </w:rPr>
        <w:t xml:space="preserve"> </w:t>
      </w:r>
      <w:r>
        <w:rPr>
          <w:color w:val="2A00FF"/>
        </w:rPr>
        <w:t>"Session Destroyed"</w:t>
      </w:r>
      <w:r>
        <w:rPr>
          <w:color w:val="000000"/>
        </w:rPr>
        <w:t>;</w:t>
      </w:r>
    </w:p>
    <w:p w14:paraId="532672FF" w14:textId="77777777" w:rsidR="00A033AE" w:rsidRDefault="00A033AE" w:rsidP="00A033AE">
      <w:pPr>
        <w:pStyle w:val="SyntaxHiglate"/>
        <w:rPr>
          <w:color w:val="4C483D" w:themeColor="text2"/>
        </w:rPr>
      </w:pPr>
      <w:r>
        <w:rPr>
          <w:color w:val="000000"/>
        </w:rPr>
        <w:tab/>
        <w:t>}</w:t>
      </w:r>
    </w:p>
    <w:p w14:paraId="120A90E7" w14:textId="051671F0" w:rsidR="00A033AE" w:rsidRDefault="00A033AE" w:rsidP="00A033AE">
      <w:pPr>
        <w:pStyle w:val="SyntaxHiglate"/>
      </w:pPr>
      <w:r>
        <w:rPr>
          <w:color w:val="000000"/>
        </w:rPr>
        <w:t>}</w:t>
      </w:r>
    </w:p>
    <w:p w14:paraId="6A1B1846" w14:textId="02C81E72" w:rsidR="00A033AE" w:rsidRDefault="00A033AE" w:rsidP="00A033AE"/>
    <w:p w14:paraId="5244A8BF" w14:textId="28E3F0F1" w:rsidR="006E5F37" w:rsidRDefault="006E5F37" w:rsidP="00A033AE">
      <w:r w:rsidRPr="006E5F37">
        <w:t xml:space="preserve">So if not already present, we create an ArrayList named </w:t>
      </w:r>
      <w:r w:rsidRPr="006E5F37">
        <w:rPr>
          <w:rStyle w:val="SyntaxHiglateChar"/>
        </w:rPr>
        <w:t>MY_SESSION_MESSAGES</w:t>
      </w:r>
      <w:r w:rsidRPr="006E5F37">
        <w:t xml:space="preserve"> in a HTTPSession and persist messages in this list</w:t>
      </w:r>
      <w:r w:rsidRPr="006E5F37">
        <w:br/>
      </w:r>
      <w:r w:rsidRPr="006E5F37">
        <w:rPr>
          <w:noProof/>
        </w:rPr>
        <w:drawing>
          <wp:inline distT="0" distB="0" distL="0" distR="0" wp14:anchorId="411E839C" wp14:editId="6DAAA322">
            <wp:extent cx="1880431" cy="2107521"/>
            <wp:effectExtent l="0" t="0" r="5715"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82176" cy="2109477"/>
                    </a:xfrm>
                    <a:prstGeom prst="rect">
                      <a:avLst/>
                    </a:prstGeom>
                    <a:noFill/>
                    <a:ln>
                      <a:noFill/>
                    </a:ln>
                  </pic:spPr>
                </pic:pic>
              </a:graphicData>
            </a:graphic>
          </wp:inline>
        </w:drawing>
      </w:r>
    </w:p>
    <w:p w14:paraId="4B9F2418" w14:textId="2A61DC93" w:rsidR="006E5F37" w:rsidRDefault="006E5F37" w:rsidP="006E5F37">
      <w:pPr>
        <w:spacing w:after="0"/>
      </w:pPr>
      <w:r>
        <w:t>Application.properties</w:t>
      </w:r>
    </w:p>
    <w:p w14:paraId="0623D595" w14:textId="77777777" w:rsidR="006E5F37" w:rsidRPr="006E5F37" w:rsidRDefault="006E5F37" w:rsidP="006E5F37">
      <w:pPr>
        <w:pStyle w:val="SyntaxHiglate"/>
        <w:rPr>
          <w:color w:val="4C483D" w:themeColor="text2"/>
        </w:rPr>
      </w:pPr>
      <w:r w:rsidRPr="006E5F37">
        <w:rPr>
          <w:color w:val="000000"/>
        </w:rPr>
        <w:t xml:space="preserve">spring.datasource.url= </w:t>
      </w:r>
      <w:r w:rsidRPr="006E5F37">
        <w:t>jdbc:mysql://localhost:3306/microservices?useSSL=false</w:t>
      </w:r>
    </w:p>
    <w:p w14:paraId="27C55D11" w14:textId="77777777" w:rsidR="006E5F37" w:rsidRPr="006E5F37" w:rsidRDefault="006E5F37" w:rsidP="006E5F37">
      <w:pPr>
        <w:pStyle w:val="SyntaxHiglate"/>
        <w:rPr>
          <w:color w:val="4C483D" w:themeColor="text2"/>
        </w:rPr>
      </w:pPr>
      <w:r w:rsidRPr="006E5F37">
        <w:rPr>
          <w:color w:val="000000"/>
        </w:rPr>
        <w:t xml:space="preserve">spring.datasource.username= </w:t>
      </w:r>
      <w:r w:rsidRPr="006E5F37">
        <w:t>root</w:t>
      </w:r>
    </w:p>
    <w:p w14:paraId="599027E5" w14:textId="77777777" w:rsidR="006E5F37" w:rsidRPr="006E5F37" w:rsidRDefault="006E5F37" w:rsidP="006E5F37">
      <w:pPr>
        <w:pStyle w:val="SyntaxHiglate"/>
        <w:rPr>
          <w:color w:val="4C483D" w:themeColor="text2"/>
        </w:rPr>
      </w:pPr>
      <w:r w:rsidRPr="006E5F37">
        <w:rPr>
          <w:color w:val="000000"/>
        </w:rPr>
        <w:t xml:space="preserve">spring.datasource.password= </w:t>
      </w:r>
      <w:r w:rsidRPr="006E5F37">
        <w:t>root</w:t>
      </w:r>
    </w:p>
    <w:p w14:paraId="0A576A6A" w14:textId="77777777" w:rsidR="006E5F37" w:rsidRPr="006E5F37" w:rsidRDefault="006E5F37" w:rsidP="006E5F37">
      <w:pPr>
        <w:pStyle w:val="SyntaxHiglate"/>
        <w:rPr>
          <w:color w:val="4C483D" w:themeColor="text2"/>
        </w:rPr>
      </w:pPr>
      <w:r w:rsidRPr="006E5F37">
        <w:rPr>
          <w:color w:val="000000"/>
        </w:rPr>
        <w:t xml:space="preserve">spring.jpa.properties.hibernate.dialect= </w:t>
      </w:r>
      <w:r w:rsidRPr="006E5F37">
        <w:t>org.hibernate.dialect.MySQL5InnoDBDialect</w:t>
      </w:r>
    </w:p>
    <w:p w14:paraId="569A1F67" w14:textId="77777777" w:rsidR="006E5F37" w:rsidRPr="006E5F37" w:rsidRDefault="006E5F37" w:rsidP="006E5F37">
      <w:pPr>
        <w:pStyle w:val="SyntaxHiglate"/>
        <w:rPr>
          <w:color w:val="4C483D" w:themeColor="text2"/>
        </w:rPr>
      </w:pPr>
      <w:r w:rsidRPr="006E5F37">
        <w:rPr>
          <w:color w:val="3F7F5F"/>
        </w:rPr>
        <w:t># Hibernate ddl auto (create, create-drop, validate, update)</w:t>
      </w:r>
    </w:p>
    <w:p w14:paraId="71B3836A" w14:textId="77777777" w:rsidR="006E5F37" w:rsidRPr="006E5F37" w:rsidRDefault="006E5F37" w:rsidP="006E5F37">
      <w:pPr>
        <w:pStyle w:val="SyntaxHiglate"/>
        <w:rPr>
          <w:color w:val="4C483D" w:themeColor="text2"/>
        </w:rPr>
      </w:pPr>
      <w:r w:rsidRPr="006E5F37">
        <w:rPr>
          <w:color w:val="000000"/>
        </w:rPr>
        <w:t xml:space="preserve">spring.jpa.hibernate.ddl-auto= </w:t>
      </w:r>
      <w:r w:rsidRPr="006E5F37">
        <w:t>update</w:t>
      </w:r>
    </w:p>
    <w:p w14:paraId="0EC560EA" w14:textId="77777777" w:rsidR="006E5F37" w:rsidRPr="006E5F37" w:rsidRDefault="006E5F37" w:rsidP="006E5F37">
      <w:pPr>
        <w:pStyle w:val="SyntaxHiglate"/>
        <w:rPr>
          <w:color w:val="4C483D" w:themeColor="text2"/>
        </w:rPr>
      </w:pPr>
      <w:r w:rsidRPr="006E5F37">
        <w:rPr>
          <w:color w:val="000000"/>
        </w:rPr>
        <w:t xml:space="preserve"> </w:t>
      </w:r>
    </w:p>
    <w:p w14:paraId="45239799" w14:textId="77777777" w:rsidR="006E5F37" w:rsidRPr="006E5F37" w:rsidRDefault="006E5F37" w:rsidP="006E5F37">
      <w:pPr>
        <w:pStyle w:val="SyntaxHiglate"/>
        <w:rPr>
          <w:color w:val="4C483D" w:themeColor="text2"/>
        </w:rPr>
      </w:pPr>
      <w:r w:rsidRPr="006E5F37">
        <w:rPr>
          <w:color w:val="000000"/>
        </w:rPr>
        <w:t>spring.session.store-type=</w:t>
      </w:r>
      <w:r w:rsidRPr="006E5F37">
        <w:t>jdbc</w:t>
      </w:r>
    </w:p>
    <w:p w14:paraId="017B90F8" w14:textId="77777777" w:rsidR="006E5F37" w:rsidRPr="006E5F37" w:rsidRDefault="006E5F37" w:rsidP="006E5F37">
      <w:pPr>
        <w:pStyle w:val="SyntaxHiglate"/>
        <w:rPr>
          <w:color w:val="4C483D" w:themeColor="text2"/>
        </w:rPr>
      </w:pPr>
      <w:r w:rsidRPr="006E5F37">
        <w:rPr>
          <w:color w:val="000000"/>
        </w:rPr>
        <w:t>spring.session.jdbc.initialize-schema=</w:t>
      </w:r>
      <w:r w:rsidRPr="006E5F37">
        <w:t>always</w:t>
      </w:r>
    </w:p>
    <w:p w14:paraId="0757B006" w14:textId="7C751909" w:rsidR="006E5F37" w:rsidRPr="006E5F37" w:rsidRDefault="006E5F37" w:rsidP="006E5F37">
      <w:pPr>
        <w:pStyle w:val="SyntaxHiglate"/>
      </w:pPr>
      <w:r w:rsidRPr="006E5F37">
        <w:rPr>
          <w:color w:val="000000"/>
        </w:rPr>
        <w:t>server.servlet.session.timeout=</w:t>
      </w:r>
      <w:r w:rsidRPr="006E5F37">
        <w:t>90s</w:t>
      </w:r>
    </w:p>
    <w:p w14:paraId="225411E9" w14:textId="1CAD9045" w:rsidR="00A033AE" w:rsidRDefault="00A033AE" w:rsidP="00A033AE"/>
    <w:p w14:paraId="49845CCA" w14:textId="26519BD7" w:rsidR="00686DB2" w:rsidRDefault="001A6AA0" w:rsidP="001A6AA0">
      <w:pPr>
        <w:pStyle w:val="Qsns"/>
      </w:pPr>
      <w:r>
        <w:t>How it works</w:t>
      </w:r>
    </w:p>
    <w:p w14:paraId="768DABBA" w14:textId="261102A8" w:rsidR="00686DB2" w:rsidRDefault="001A6AA0" w:rsidP="00A033AE">
      <w:r>
        <w:t xml:space="preserve">On Starting the </w:t>
      </w:r>
      <w:r w:rsidR="00F06962">
        <w:t xml:space="preserve">application </w:t>
      </w:r>
      <w:r w:rsidR="00F06962" w:rsidRPr="001A6AA0">
        <w:t>Spring</w:t>
      </w:r>
      <w:r w:rsidRPr="001A6AA0">
        <w:t xml:space="preserve"> </w:t>
      </w:r>
      <w:r>
        <w:t>S</w:t>
      </w:r>
      <w:r w:rsidRPr="001A6AA0">
        <w:t>ession create</w:t>
      </w:r>
      <w:r>
        <w:t xml:space="preserve">s </w:t>
      </w:r>
      <w:r w:rsidRPr="001A6AA0">
        <w:t>2 tables for storing session related information.</w:t>
      </w:r>
      <w:r>
        <w:t>(</w:t>
      </w:r>
      <w:r w:rsidRPr="001A6AA0">
        <w:t xml:space="preserve"> </w:t>
      </w:r>
      <w:r w:rsidRPr="001A6AA0">
        <w:rPr>
          <w:rStyle w:val="BlueSyntaxChar"/>
        </w:rPr>
        <w:t>spring_session, spring_session_attributes</w:t>
      </w:r>
      <w:r>
        <w:t>)</w:t>
      </w:r>
    </w:p>
    <w:p w14:paraId="4B8C4432" w14:textId="24219257" w:rsidR="00686DB2" w:rsidRDefault="00BA5884" w:rsidP="00A033AE">
      <w:r>
        <w:rPr>
          <w:noProof/>
        </w:rPr>
        <w:lastRenderedPageBreak/>
        <w:drawing>
          <wp:inline distT="0" distB="0" distL="0" distR="0" wp14:anchorId="4452C7C5" wp14:editId="258202BB">
            <wp:extent cx="5943600" cy="1828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14:paraId="36F7E62D" w14:textId="59109359" w:rsidR="00EA6291" w:rsidRDefault="00EA6291" w:rsidP="00A033AE">
      <w:r>
        <w:t>Instead of Storing session data in browser, it will store in DB. We can retrieve all attributes by comaparing SESSION_ID from HTTP Headers &amp; Database SESSION_ID</w:t>
      </w:r>
      <w:r w:rsidR="004D6818">
        <w:t>.</w:t>
      </w:r>
    </w:p>
    <w:p w14:paraId="6BF1AE8C" w14:textId="48572666" w:rsidR="00D772C6" w:rsidRDefault="00D772C6" w:rsidP="00D772C6">
      <w:pPr>
        <w:spacing w:after="0"/>
      </w:pPr>
      <w:r>
        <w:t>The Data in database will be removed after session timeout or Session close</w:t>
      </w:r>
    </w:p>
    <w:p w14:paraId="5268F28B" w14:textId="1F2D9005" w:rsidR="00D772C6" w:rsidRDefault="00D772C6" w:rsidP="00A033AE">
      <w:r>
        <w:rPr>
          <w:rFonts w:ascii="Consolas" w:hAnsi="Consolas" w:cs="Consolas"/>
          <w:color w:val="000000"/>
          <w:shd w:val="clear" w:color="auto" w:fill="E8F2FE"/>
        </w:rPr>
        <w:t>server.servlet.session.timeout=</w:t>
      </w:r>
      <w:r>
        <w:rPr>
          <w:rFonts w:ascii="Consolas" w:hAnsi="Consolas" w:cs="Consolas"/>
          <w:color w:val="2A00FF"/>
          <w:shd w:val="clear" w:color="auto" w:fill="E8F2FE"/>
        </w:rPr>
        <w:t>90s</w:t>
      </w:r>
    </w:p>
    <w:p w14:paraId="0F890E8D" w14:textId="5A60AEB0" w:rsidR="00686DB2" w:rsidRDefault="00E72D5A" w:rsidP="00A033AE">
      <w:r>
        <w:rPr>
          <w:noProof/>
        </w:rPr>
        <w:drawing>
          <wp:inline distT="0" distB="0" distL="0" distR="0" wp14:anchorId="63B3F15B" wp14:editId="471060DC">
            <wp:extent cx="5935980" cy="1061085"/>
            <wp:effectExtent l="0" t="0" r="762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5980" cy="1061085"/>
                    </a:xfrm>
                    <a:prstGeom prst="rect">
                      <a:avLst/>
                    </a:prstGeom>
                    <a:noFill/>
                    <a:ln>
                      <a:noFill/>
                    </a:ln>
                  </pic:spPr>
                </pic:pic>
              </a:graphicData>
            </a:graphic>
          </wp:inline>
        </w:drawing>
      </w:r>
    </w:p>
    <w:p w14:paraId="232CA630" w14:textId="77777777" w:rsidR="00E72D5A" w:rsidRDefault="00E72D5A" w:rsidP="00A033AE"/>
    <w:p w14:paraId="4FEA060D" w14:textId="5FF70BDE" w:rsidR="00686DB2" w:rsidRDefault="00686DB2" w:rsidP="00A033AE"/>
    <w:p w14:paraId="238F3A1D" w14:textId="48B524AE" w:rsidR="00686DB2" w:rsidRDefault="00686DB2" w:rsidP="00A033AE"/>
    <w:p w14:paraId="684CFF40" w14:textId="6CE9247F" w:rsidR="00686DB2" w:rsidRDefault="00686DB2" w:rsidP="00A033AE"/>
    <w:p w14:paraId="472A0BB4" w14:textId="330FE410" w:rsidR="00686DB2" w:rsidRDefault="00686DB2" w:rsidP="00A033AE"/>
    <w:p w14:paraId="03AD1454" w14:textId="21F19E2E" w:rsidR="00686DB2" w:rsidRDefault="00686DB2" w:rsidP="00A033AE"/>
    <w:p w14:paraId="4D4DFF03" w14:textId="5F374E7B" w:rsidR="00686DB2" w:rsidRDefault="00686DB2" w:rsidP="00A033AE"/>
    <w:p w14:paraId="67CAABA2" w14:textId="652755B8" w:rsidR="000F15FE" w:rsidRDefault="000F15FE" w:rsidP="00A033AE"/>
    <w:p w14:paraId="311054F4" w14:textId="5A97D7B3" w:rsidR="000F15FE" w:rsidRDefault="000F15FE" w:rsidP="00A033AE"/>
    <w:p w14:paraId="0E3ADDAD" w14:textId="77777777" w:rsidR="000F15FE" w:rsidRDefault="000F15FE" w:rsidP="00A033AE"/>
    <w:p w14:paraId="6F911D5B" w14:textId="77777777" w:rsidR="00686DB2" w:rsidRDefault="00686DB2" w:rsidP="00A033AE"/>
    <w:p w14:paraId="30C5792A" w14:textId="6007C2ED" w:rsidR="00C868CF" w:rsidRDefault="00606AD8" w:rsidP="00C868CF">
      <w:pPr>
        <w:pStyle w:val="Heading1"/>
      </w:pPr>
      <w:r>
        <w:lastRenderedPageBreak/>
        <w:t>8</w:t>
      </w:r>
      <w:r w:rsidR="00C868CF">
        <w:t>. Spring Boot – Advanced</w:t>
      </w:r>
      <w:bookmarkEnd w:id="153"/>
      <w:bookmarkEnd w:id="154"/>
    </w:p>
    <w:p w14:paraId="22C6021F" w14:textId="77777777" w:rsidR="00C868CF" w:rsidRDefault="00C868CF" w:rsidP="00C868CF">
      <w:pPr>
        <w:pStyle w:val="Heading2"/>
      </w:pPr>
      <w:bookmarkStart w:id="155" w:name="_Toc98762671"/>
      <w:bookmarkStart w:id="156" w:name="_Toc98778513"/>
      <w:r>
        <w:t>Spring Boot – Logging</w:t>
      </w:r>
      <w:bookmarkEnd w:id="155"/>
      <w:bookmarkEnd w:id="156"/>
    </w:p>
    <w:p w14:paraId="214C2C24" w14:textId="77777777" w:rsidR="00C868CF" w:rsidRPr="006A27E5" w:rsidRDefault="00C868CF" w:rsidP="00C868CF">
      <w:r w:rsidRPr="00F60B10">
        <w:t xml:space="preserve">Spring boot’s </w:t>
      </w:r>
      <w:r>
        <w:t xml:space="preserve">provide default </w:t>
      </w:r>
      <w:r w:rsidRPr="00F60B10">
        <w:t xml:space="preserve">logging </w:t>
      </w:r>
      <w:r>
        <w:t xml:space="preserve">mecahnisum, which </w:t>
      </w:r>
      <w:r w:rsidRPr="00F60B10">
        <w:t>is written with </w:t>
      </w:r>
      <w:r w:rsidRPr="00F60B10">
        <w:rPr>
          <w:i/>
          <w:iCs/>
        </w:rPr>
        <w:t>Apache Commons Logging</w:t>
      </w:r>
    </w:p>
    <w:p w14:paraId="0246227F" w14:textId="77777777" w:rsidR="00C868CF" w:rsidRPr="00733095" w:rsidRDefault="00C868CF" w:rsidP="00C868CF">
      <w:pPr>
        <w:rPr>
          <w:lang w:eastAsia="en-US"/>
        </w:rPr>
      </w:pPr>
      <w:r>
        <w:rPr>
          <w:lang w:eastAsia="en-US"/>
        </w:rPr>
        <w:t xml:space="preserve">SpringBoot supports </w:t>
      </w:r>
      <w:r w:rsidRPr="00DC2A37">
        <w:rPr>
          <w:rStyle w:val="0SyntaxPinkChar"/>
        </w:rPr>
        <w:t>ERROR, WARN, INFO, DEBUG, or TRACE</w:t>
      </w:r>
      <w:r w:rsidRPr="00733095">
        <w:rPr>
          <w:lang w:eastAsia="en-US"/>
        </w:rPr>
        <w:t> as logging level. By default, logging level is set to </w:t>
      </w:r>
      <w:r w:rsidRPr="00733095">
        <w:rPr>
          <w:b/>
          <w:bCs/>
          <w:lang w:eastAsia="en-US"/>
        </w:rPr>
        <w:t>INFO</w:t>
      </w:r>
      <w:r w:rsidRPr="00733095">
        <w:rPr>
          <w:lang w:eastAsia="en-US"/>
        </w:rPr>
        <w:t>. It means that code&gt;DEBUG and </w:t>
      </w:r>
      <w:r w:rsidRPr="00733095">
        <w:rPr>
          <w:rFonts w:ascii="Courier New" w:hAnsi="Courier New" w:cs="Courier New"/>
          <w:sz w:val="23"/>
          <w:szCs w:val="23"/>
          <w:shd w:val="clear" w:color="auto" w:fill="F1F3F4"/>
          <w:lang w:eastAsia="en-US"/>
        </w:rPr>
        <w:t>TRACE</w:t>
      </w:r>
      <w:r w:rsidRPr="00733095">
        <w:rPr>
          <w:lang w:eastAsia="en-US"/>
        </w:rPr>
        <w:t> messages are not visible.</w:t>
      </w:r>
    </w:p>
    <w:p w14:paraId="57A60534" w14:textId="77777777" w:rsidR="00C868CF" w:rsidRPr="00733095" w:rsidRDefault="00C868CF" w:rsidP="00C868CF">
      <w:pPr>
        <w:spacing w:after="0"/>
        <w:rPr>
          <w:lang w:eastAsia="en-US"/>
        </w:rPr>
      </w:pPr>
      <w:r w:rsidRPr="00733095">
        <w:rPr>
          <w:lang w:eastAsia="en-US"/>
        </w:rPr>
        <w:t>To enable debug or trace logging, we can set the logging level in </w:t>
      </w:r>
      <w:r w:rsidRPr="00733095">
        <w:rPr>
          <w:rFonts w:ascii="Courier New" w:hAnsi="Courier New" w:cs="Courier New"/>
          <w:sz w:val="23"/>
          <w:szCs w:val="23"/>
          <w:shd w:val="clear" w:color="auto" w:fill="F1F3F4"/>
          <w:lang w:eastAsia="en-US"/>
        </w:rPr>
        <w:t>application.properties</w:t>
      </w:r>
      <w:r w:rsidRPr="00733095">
        <w:rPr>
          <w:lang w:eastAsia="en-US"/>
        </w:rPr>
        <w:t> file. Also, we can pass the –debug or –trace arguments on the command line while starting the application.</w:t>
      </w:r>
    </w:p>
    <w:p w14:paraId="17227609" w14:textId="77777777" w:rsidR="00C868CF" w:rsidRPr="00DF4C7A" w:rsidRDefault="00C868CF" w:rsidP="00C868CF">
      <w:pPr>
        <w:pStyle w:val="syntax"/>
        <w:rPr>
          <w:rFonts w:cs="Times New Roman"/>
          <w:sz w:val="20"/>
          <w:lang w:eastAsia="en-US"/>
        </w:rPr>
      </w:pPr>
      <w:r w:rsidRPr="00DF4C7A">
        <w:rPr>
          <w:sz w:val="16"/>
          <w:szCs w:val="18"/>
          <w:lang w:eastAsia="en-US"/>
        </w:rPr>
        <w:t># In Console</w:t>
      </w:r>
    </w:p>
    <w:p w14:paraId="2016EF18" w14:textId="77777777" w:rsidR="00C868CF" w:rsidRPr="00DF4C7A" w:rsidRDefault="00C868CF" w:rsidP="00C868CF">
      <w:pPr>
        <w:pStyle w:val="syntax"/>
        <w:rPr>
          <w:rFonts w:cs="Times New Roman"/>
          <w:sz w:val="20"/>
          <w:lang w:eastAsia="en-US"/>
        </w:rPr>
      </w:pPr>
      <w:r w:rsidRPr="00DF4C7A">
        <w:rPr>
          <w:sz w:val="16"/>
          <w:szCs w:val="18"/>
          <w:lang w:eastAsia="en-US"/>
        </w:rPr>
        <w:t xml:space="preserve">-Dlogging.level.org.springframework=ERROR </w:t>
      </w:r>
    </w:p>
    <w:p w14:paraId="2ADF2B8F" w14:textId="77777777" w:rsidR="00C868CF" w:rsidRPr="00DF4C7A" w:rsidRDefault="00C868CF" w:rsidP="00C868CF">
      <w:pPr>
        <w:pStyle w:val="syntax"/>
        <w:rPr>
          <w:rFonts w:cs="Times New Roman"/>
          <w:sz w:val="20"/>
          <w:lang w:eastAsia="en-US"/>
        </w:rPr>
      </w:pPr>
      <w:r w:rsidRPr="00DF4C7A">
        <w:rPr>
          <w:sz w:val="16"/>
          <w:szCs w:val="18"/>
          <w:lang w:eastAsia="en-US"/>
        </w:rPr>
        <w:t>-Dlogging.level.com.howtodoinjava=TRACE</w:t>
      </w:r>
    </w:p>
    <w:p w14:paraId="4E96DD7F" w14:textId="77777777" w:rsidR="00C868CF" w:rsidRPr="00DF4C7A" w:rsidRDefault="00C868CF" w:rsidP="00C868CF">
      <w:pPr>
        <w:pStyle w:val="syntax"/>
        <w:rPr>
          <w:sz w:val="16"/>
          <w:szCs w:val="18"/>
          <w:lang w:eastAsia="en-US"/>
        </w:rPr>
      </w:pPr>
      <w:r w:rsidRPr="00DF4C7A">
        <w:rPr>
          <w:sz w:val="16"/>
          <w:szCs w:val="18"/>
          <w:lang w:eastAsia="en-US"/>
        </w:rPr>
        <w:t> </w:t>
      </w:r>
    </w:p>
    <w:p w14:paraId="0CBC3518" w14:textId="77777777" w:rsidR="00C868CF" w:rsidRPr="00DF4C7A" w:rsidRDefault="00C868CF" w:rsidP="00C868CF">
      <w:pPr>
        <w:pStyle w:val="syntax"/>
        <w:rPr>
          <w:rFonts w:cs="Times New Roman"/>
          <w:sz w:val="20"/>
          <w:lang w:eastAsia="en-US"/>
        </w:rPr>
      </w:pPr>
      <w:r w:rsidRPr="00DF4C7A">
        <w:rPr>
          <w:sz w:val="16"/>
          <w:szCs w:val="18"/>
          <w:lang w:eastAsia="en-US"/>
        </w:rPr>
        <w:t># In properties file</w:t>
      </w:r>
    </w:p>
    <w:p w14:paraId="2B4D9909" w14:textId="77777777" w:rsidR="00C868CF" w:rsidRPr="00DF4C7A" w:rsidRDefault="00C868CF" w:rsidP="00C868CF">
      <w:pPr>
        <w:pStyle w:val="syntax"/>
        <w:rPr>
          <w:rFonts w:cs="Times New Roman"/>
          <w:sz w:val="20"/>
          <w:lang w:eastAsia="en-US"/>
        </w:rPr>
      </w:pPr>
      <w:r w:rsidRPr="00DF4C7A">
        <w:rPr>
          <w:sz w:val="16"/>
          <w:szCs w:val="18"/>
          <w:lang w:eastAsia="en-US"/>
        </w:rPr>
        <w:t>logging.level.org.springframework=</w:t>
      </w:r>
      <w:r w:rsidRPr="00DF4C7A">
        <w:rPr>
          <w:color w:val="FF0000"/>
          <w:sz w:val="16"/>
          <w:szCs w:val="18"/>
          <w:lang w:eastAsia="en-US"/>
        </w:rPr>
        <w:t xml:space="preserve">ERROR </w:t>
      </w:r>
    </w:p>
    <w:p w14:paraId="5AF4B467" w14:textId="77777777" w:rsidR="00C868CF" w:rsidRPr="00DF4C7A" w:rsidRDefault="00C868CF" w:rsidP="00C868CF">
      <w:pPr>
        <w:pStyle w:val="syntax"/>
        <w:rPr>
          <w:rFonts w:cs="Times New Roman"/>
          <w:sz w:val="20"/>
          <w:lang w:eastAsia="en-US"/>
        </w:rPr>
      </w:pPr>
      <w:r w:rsidRPr="00DF4C7A">
        <w:rPr>
          <w:sz w:val="16"/>
          <w:szCs w:val="18"/>
          <w:lang w:eastAsia="en-US"/>
        </w:rPr>
        <w:t>logging.level.com.howtodoinjava=</w:t>
      </w:r>
      <w:r w:rsidRPr="00DF4C7A">
        <w:rPr>
          <w:color w:val="00B050"/>
          <w:sz w:val="16"/>
          <w:szCs w:val="18"/>
          <w:lang w:eastAsia="en-US"/>
        </w:rPr>
        <w:t>TRACE</w:t>
      </w:r>
    </w:p>
    <w:p w14:paraId="78B9ADDA" w14:textId="77777777" w:rsidR="00C868CF" w:rsidRDefault="00C868CF" w:rsidP="00C868CF">
      <w:pPr>
        <w:spacing w:after="0"/>
      </w:pPr>
      <w:r>
        <w:t>Example</w:t>
      </w:r>
    </w:p>
    <w:p w14:paraId="064F8D9E" w14:textId="77777777" w:rsidR="00C868CF" w:rsidRPr="00DF4C7A" w:rsidRDefault="00C868CF" w:rsidP="00C868CF">
      <w:pPr>
        <w:pStyle w:val="syntax"/>
        <w:rPr>
          <w:color w:val="4C483D" w:themeColor="text2"/>
          <w:sz w:val="16"/>
          <w:szCs w:val="18"/>
        </w:rPr>
      </w:pPr>
      <w:r w:rsidRPr="00DF4C7A">
        <w:rPr>
          <w:b/>
          <w:bCs/>
          <w:color w:val="7F0055"/>
          <w:sz w:val="16"/>
          <w:szCs w:val="18"/>
          <w:u w:val="single"/>
        </w:rPr>
        <w:t>i</w:t>
      </w:r>
      <w:r w:rsidRPr="00DF4C7A">
        <w:rPr>
          <w:b/>
          <w:bCs/>
          <w:color w:val="7F0055"/>
          <w:sz w:val="16"/>
          <w:szCs w:val="18"/>
        </w:rPr>
        <w:t>mport</w:t>
      </w:r>
      <w:r w:rsidRPr="00DF4C7A">
        <w:rPr>
          <w:sz w:val="16"/>
          <w:szCs w:val="18"/>
        </w:rPr>
        <w:t xml:space="preserve"> org.slf4j.Logger;</w:t>
      </w:r>
    </w:p>
    <w:p w14:paraId="34F89EF8" w14:textId="77777777" w:rsidR="00C868CF" w:rsidRPr="00DF4C7A" w:rsidRDefault="00C868CF" w:rsidP="00C868CF">
      <w:pPr>
        <w:pStyle w:val="syntax"/>
        <w:rPr>
          <w:color w:val="4C483D" w:themeColor="text2"/>
          <w:sz w:val="16"/>
          <w:szCs w:val="18"/>
        </w:rPr>
      </w:pPr>
      <w:r w:rsidRPr="00DF4C7A">
        <w:rPr>
          <w:b/>
          <w:bCs/>
          <w:color w:val="7F0055"/>
          <w:sz w:val="16"/>
          <w:szCs w:val="18"/>
        </w:rPr>
        <w:t>import</w:t>
      </w:r>
      <w:r w:rsidRPr="00DF4C7A">
        <w:rPr>
          <w:sz w:val="16"/>
          <w:szCs w:val="18"/>
        </w:rPr>
        <w:t xml:space="preserve"> org.slf4j.LoggerFactory;</w:t>
      </w:r>
    </w:p>
    <w:p w14:paraId="40F76F41" w14:textId="77777777" w:rsidR="00C868CF" w:rsidRDefault="00C868CF" w:rsidP="00C868CF">
      <w:pPr>
        <w:pStyle w:val="syntax"/>
      </w:pPr>
    </w:p>
    <w:p w14:paraId="6F73DE50" w14:textId="77777777" w:rsidR="00C868CF" w:rsidRPr="00DF4C7A" w:rsidRDefault="00C868CF" w:rsidP="00C868CF">
      <w:pPr>
        <w:pStyle w:val="syntax"/>
        <w:rPr>
          <w:color w:val="4C483D" w:themeColor="text2"/>
          <w:sz w:val="16"/>
          <w:szCs w:val="18"/>
        </w:rPr>
      </w:pPr>
      <w:r w:rsidRPr="00DF4C7A">
        <w:rPr>
          <w:sz w:val="16"/>
          <w:szCs w:val="18"/>
        </w:rPr>
        <w:t>@SpringBootApplication</w:t>
      </w:r>
    </w:p>
    <w:p w14:paraId="4B248AC3" w14:textId="77777777" w:rsidR="00C868CF" w:rsidRPr="00DF4C7A" w:rsidRDefault="00C868CF" w:rsidP="00C868CF">
      <w:pPr>
        <w:pStyle w:val="syntax"/>
        <w:rPr>
          <w:color w:val="4C483D" w:themeColor="text2"/>
          <w:sz w:val="16"/>
          <w:szCs w:val="18"/>
        </w:rPr>
      </w:pPr>
      <w:r w:rsidRPr="00DF4C7A">
        <w:rPr>
          <w:b/>
          <w:bCs/>
          <w:color w:val="7F0055"/>
          <w:sz w:val="16"/>
          <w:szCs w:val="18"/>
        </w:rPr>
        <w:t>public</w:t>
      </w:r>
      <w:r w:rsidRPr="00DF4C7A">
        <w:rPr>
          <w:sz w:val="16"/>
          <w:szCs w:val="18"/>
        </w:rPr>
        <w:t xml:space="preserve"> </w:t>
      </w:r>
      <w:r w:rsidRPr="00DF4C7A">
        <w:rPr>
          <w:b/>
          <w:bCs/>
          <w:color w:val="7F0055"/>
          <w:sz w:val="16"/>
          <w:szCs w:val="18"/>
        </w:rPr>
        <w:t>class</w:t>
      </w:r>
      <w:r w:rsidRPr="00DF4C7A">
        <w:rPr>
          <w:sz w:val="16"/>
          <w:szCs w:val="18"/>
        </w:rPr>
        <w:t xml:space="preserve"> </w:t>
      </w:r>
      <w:r w:rsidRPr="00DF4C7A">
        <w:rPr>
          <w:sz w:val="16"/>
          <w:szCs w:val="18"/>
          <w:u w:val="single"/>
        </w:rPr>
        <w:t>Application</w:t>
      </w:r>
      <w:r w:rsidRPr="00DF4C7A">
        <w:rPr>
          <w:sz w:val="16"/>
          <w:szCs w:val="18"/>
        </w:rPr>
        <w:t xml:space="preserve"> </w:t>
      </w:r>
    </w:p>
    <w:p w14:paraId="53EC43AA" w14:textId="77777777" w:rsidR="00C868CF" w:rsidRPr="00DF4C7A" w:rsidRDefault="00C868CF" w:rsidP="00C868CF">
      <w:pPr>
        <w:pStyle w:val="syntax"/>
        <w:rPr>
          <w:color w:val="4C483D" w:themeColor="text2"/>
          <w:sz w:val="16"/>
          <w:szCs w:val="18"/>
        </w:rPr>
      </w:pPr>
      <w:r w:rsidRPr="00DF4C7A">
        <w:rPr>
          <w:sz w:val="16"/>
          <w:szCs w:val="18"/>
        </w:rPr>
        <w:t>{</w:t>
      </w:r>
    </w:p>
    <w:p w14:paraId="29ECAF05" w14:textId="77777777" w:rsidR="00C868CF" w:rsidRPr="00DF4C7A" w:rsidRDefault="00C868CF" w:rsidP="00C868CF">
      <w:pPr>
        <w:pStyle w:val="syntax"/>
        <w:rPr>
          <w:color w:val="4C483D" w:themeColor="text2"/>
          <w:sz w:val="16"/>
          <w:szCs w:val="18"/>
        </w:rPr>
      </w:pPr>
      <w:r w:rsidRPr="00DF4C7A">
        <w:rPr>
          <w:sz w:val="16"/>
          <w:szCs w:val="18"/>
        </w:rPr>
        <w:t xml:space="preserve">    </w:t>
      </w:r>
      <w:r w:rsidRPr="00DF4C7A">
        <w:rPr>
          <w:b/>
          <w:bCs/>
          <w:color w:val="7F0055"/>
          <w:sz w:val="16"/>
          <w:szCs w:val="18"/>
        </w:rPr>
        <w:t>private</w:t>
      </w:r>
      <w:r w:rsidRPr="00DF4C7A">
        <w:rPr>
          <w:sz w:val="16"/>
          <w:szCs w:val="18"/>
        </w:rPr>
        <w:t xml:space="preserve"> </w:t>
      </w:r>
      <w:r w:rsidRPr="00DF4C7A">
        <w:rPr>
          <w:b/>
          <w:bCs/>
          <w:color w:val="7F0055"/>
          <w:sz w:val="16"/>
          <w:szCs w:val="18"/>
        </w:rPr>
        <w:t>static</w:t>
      </w:r>
      <w:r w:rsidRPr="00DF4C7A">
        <w:rPr>
          <w:sz w:val="16"/>
          <w:szCs w:val="18"/>
        </w:rPr>
        <w:t xml:space="preserve"> </w:t>
      </w:r>
      <w:r w:rsidRPr="00DF4C7A">
        <w:rPr>
          <w:b/>
          <w:bCs/>
          <w:color w:val="7F0055"/>
          <w:sz w:val="16"/>
          <w:szCs w:val="18"/>
        </w:rPr>
        <w:t>final</w:t>
      </w:r>
      <w:r w:rsidRPr="00DF4C7A">
        <w:rPr>
          <w:sz w:val="16"/>
          <w:szCs w:val="18"/>
        </w:rPr>
        <w:t xml:space="preserve"> Logger </w:t>
      </w:r>
      <w:r w:rsidRPr="00DF4C7A">
        <w:rPr>
          <w:b/>
          <w:bCs/>
          <w:i/>
          <w:iCs/>
          <w:color w:val="0000C0"/>
          <w:sz w:val="16"/>
          <w:szCs w:val="18"/>
        </w:rPr>
        <w:t>LOGGER</w:t>
      </w:r>
      <w:r w:rsidRPr="00DF4C7A">
        <w:rPr>
          <w:sz w:val="16"/>
          <w:szCs w:val="18"/>
        </w:rPr>
        <w:t>=LoggerFactory.</w:t>
      </w:r>
      <w:r w:rsidRPr="00DF4C7A">
        <w:rPr>
          <w:i/>
          <w:iCs/>
          <w:sz w:val="16"/>
          <w:szCs w:val="18"/>
        </w:rPr>
        <w:t>getLogger</w:t>
      </w:r>
      <w:r w:rsidRPr="00DF4C7A">
        <w:rPr>
          <w:sz w:val="16"/>
          <w:szCs w:val="18"/>
        </w:rPr>
        <w:t>(Application.</w:t>
      </w:r>
      <w:r w:rsidRPr="00DF4C7A">
        <w:rPr>
          <w:b/>
          <w:bCs/>
          <w:color w:val="7F0055"/>
          <w:sz w:val="16"/>
          <w:szCs w:val="18"/>
        </w:rPr>
        <w:t>class</w:t>
      </w:r>
      <w:r w:rsidRPr="00DF4C7A">
        <w:rPr>
          <w:sz w:val="16"/>
          <w:szCs w:val="18"/>
        </w:rPr>
        <w:t>);</w:t>
      </w:r>
    </w:p>
    <w:p w14:paraId="7803199F" w14:textId="77777777" w:rsidR="00C868CF" w:rsidRPr="00DF4C7A" w:rsidRDefault="00C868CF" w:rsidP="00C868CF">
      <w:pPr>
        <w:pStyle w:val="syntax"/>
        <w:rPr>
          <w:color w:val="4C483D" w:themeColor="text2"/>
          <w:sz w:val="16"/>
          <w:szCs w:val="18"/>
        </w:rPr>
      </w:pPr>
      <w:r w:rsidRPr="00DF4C7A">
        <w:rPr>
          <w:sz w:val="16"/>
          <w:szCs w:val="18"/>
        </w:rPr>
        <w:t xml:space="preserve"> </w:t>
      </w:r>
    </w:p>
    <w:p w14:paraId="29FADB8E" w14:textId="77777777" w:rsidR="00C868CF" w:rsidRPr="00DF4C7A" w:rsidRDefault="00C868CF" w:rsidP="00C868CF">
      <w:pPr>
        <w:pStyle w:val="syntax"/>
        <w:rPr>
          <w:color w:val="4C483D" w:themeColor="text2"/>
          <w:sz w:val="16"/>
          <w:szCs w:val="18"/>
        </w:rPr>
      </w:pPr>
      <w:r w:rsidRPr="00DF4C7A">
        <w:rPr>
          <w:sz w:val="16"/>
          <w:szCs w:val="18"/>
        </w:rPr>
        <w:t xml:space="preserve">    </w:t>
      </w:r>
      <w:r w:rsidRPr="00DF4C7A">
        <w:rPr>
          <w:b/>
          <w:bCs/>
          <w:color w:val="7F0055"/>
          <w:sz w:val="16"/>
          <w:szCs w:val="18"/>
        </w:rPr>
        <w:t>public</w:t>
      </w:r>
      <w:r w:rsidRPr="00DF4C7A">
        <w:rPr>
          <w:sz w:val="16"/>
          <w:szCs w:val="18"/>
        </w:rPr>
        <w:t xml:space="preserve"> </w:t>
      </w:r>
      <w:r w:rsidRPr="00DF4C7A">
        <w:rPr>
          <w:b/>
          <w:bCs/>
          <w:color w:val="7F0055"/>
          <w:sz w:val="16"/>
          <w:szCs w:val="18"/>
        </w:rPr>
        <w:t>static</w:t>
      </w:r>
      <w:r w:rsidRPr="00DF4C7A">
        <w:rPr>
          <w:sz w:val="16"/>
          <w:szCs w:val="18"/>
        </w:rPr>
        <w:t xml:space="preserve"> </w:t>
      </w:r>
      <w:r w:rsidRPr="00DF4C7A">
        <w:rPr>
          <w:b/>
          <w:bCs/>
          <w:color w:val="7F0055"/>
          <w:sz w:val="16"/>
          <w:szCs w:val="18"/>
        </w:rPr>
        <w:t>void</w:t>
      </w:r>
      <w:r w:rsidRPr="00DF4C7A">
        <w:rPr>
          <w:sz w:val="16"/>
          <w:szCs w:val="18"/>
        </w:rPr>
        <w:t xml:space="preserve"> main(String[] </w:t>
      </w:r>
      <w:r w:rsidRPr="00DF4C7A">
        <w:rPr>
          <w:color w:val="6A3E3E"/>
          <w:sz w:val="16"/>
          <w:szCs w:val="18"/>
        </w:rPr>
        <w:t>args</w:t>
      </w:r>
      <w:r w:rsidRPr="00DF4C7A">
        <w:rPr>
          <w:sz w:val="16"/>
          <w:szCs w:val="18"/>
        </w:rPr>
        <w:t>) {</w:t>
      </w:r>
    </w:p>
    <w:p w14:paraId="17C5948E" w14:textId="77777777" w:rsidR="00C868CF" w:rsidRPr="00DF4C7A" w:rsidRDefault="00C868CF" w:rsidP="00C868CF">
      <w:pPr>
        <w:pStyle w:val="syntax"/>
        <w:rPr>
          <w:color w:val="4C483D" w:themeColor="text2"/>
          <w:sz w:val="16"/>
          <w:szCs w:val="18"/>
        </w:rPr>
      </w:pPr>
      <w:r w:rsidRPr="00DF4C7A">
        <w:rPr>
          <w:sz w:val="16"/>
          <w:szCs w:val="18"/>
        </w:rPr>
        <w:t xml:space="preserve">        SpringApplication.</w:t>
      </w:r>
      <w:r w:rsidRPr="00DF4C7A">
        <w:rPr>
          <w:i/>
          <w:iCs/>
          <w:sz w:val="16"/>
          <w:szCs w:val="18"/>
        </w:rPr>
        <w:t>run</w:t>
      </w:r>
      <w:r w:rsidRPr="00DF4C7A">
        <w:rPr>
          <w:sz w:val="16"/>
          <w:szCs w:val="18"/>
        </w:rPr>
        <w:t>(Application.</w:t>
      </w:r>
      <w:r w:rsidRPr="00DF4C7A">
        <w:rPr>
          <w:b/>
          <w:bCs/>
          <w:color w:val="7F0055"/>
          <w:sz w:val="16"/>
          <w:szCs w:val="18"/>
        </w:rPr>
        <w:t>class</w:t>
      </w:r>
      <w:r w:rsidRPr="00DF4C7A">
        <w:rPr>
          <w:sz w:val="16"/>
          <w:szCs w:val="18"/>
        </w:rPr>
        <w:t xml:space="preserve">, </w:t>
      </w:r>
      <w:r w:rsidRPr="00DF4C7A">
        <w:rPr>
          <w:color w:val="6A3E3E"/>
          <w:sz w:val="16"/>
          <w:szCs w:val="18"/>
        </w:rPr>
        <w:t>args</w:t>
      </w:r>
      <w:r w:rsidRPr="00DF4C7A">
        <w:rPr>
          <w:sz w:val="16"/>
          <w:szCs w:val="18"/>
        </w:rPr>
        <w:t xml:space="preserve">);         </w:t>
      </w:r>
    </w:p>
    <w:p w14:paraId="11E0C762" w14:textId="77777777" w:rsidR="00C868CF" w:rsidRPr="00DF4C7A" w:rsidRDefault="00C868CF" w:rsidP="00C868CF">
      <w:pPr>
        <w:pStyle w:val="syntax"/>
        <w:rPr>
          <w:color w:val="4C483D" w:themeColor="text2"/>
          <w:sz w:val="16"/>
          <w:szCs w:val="18"/>
        </w:rPr>
      </w:pPr>
      <w:r w:rsidRPr="00DF4C7A">
        <w:rPr>
          <w:sz w:val="16"/>
          <w:szCs w:val="18"/>
        </w:rPr>
        <w:t xml:space="preserve">        </w:t>
      </w:r>
      <w:r w:rsidRPr="00DF4C7A">
        <w:rPr>
          <w:b/>
          <w:bCs/>
          <w:i/>
          <w:iCs/>
          <w:color w:val="0000C0"/>
          <w:sz w:val="16"/>
          <w:szCs w:val="18"/>
        </w:rPr>
        <w:t>LOGGER</w:t>
      </w:r>
      <w:r w:rsidRPr="00DF4C7A">
        <w:rPr>
          <w:sz w:val="16"/>
          <w:szCs w:val="18"/>
        </w:rPr>
        <w:t>.info("Simple log statement with inputs {}, {} and {}", 1,2,3);</w:t>
      </w:r>
    </w:p>
    <w:p w14:paraId="774DAC20" w14:textId="77777777" w:rsidR="00C868CF" w:rsidRPr="00DF4C7A" w:rsidRDefault="00C868CF" w:rsidP="00C868CF">
      <w:pPr>
        <w:pStyle w:val="syntax"/>
        <w:rPr>
          <w:color w:val="4C483D" w:themeColor="text2"/>
          <w:sz w:val="16"/>
          <w:szCs w:val="18"/>
        </w:rPr>
      </w:pPr>
      <w:r w:rsidRPr="00DF4C7A">
        <w:rPr>
          <w:sz w:val="16"/>
          <w:szCs w:val="18"/>
        </w:rPr>
        <w:t xml:space="preserve">    }</w:t>
      </w:r>
    </w:p>
    <w:p w14:paraId="79D14A4C" w14:textId="77777777" w:rsidR="00C868CF" w:rsidRPr="00DF4C7A" w:rsidRDefault="00C868CF" w:rsidP="00C868CF">
      <w:pPr>
        <w:pStyle w:val="syntax"/>
        <w:rPr>
          <w:sz w:val="16"/>
          <w:szCs w:val="18"/>
        </w:rPr>
      </w:pPr>
      <w:r w:rsidRPr="00DF4C7A">
        <w:rPr>
          <w:sz w:val="16"/>
          <w:szCs w:val="18"/>
        </w:rPr>
        <w:t>}</w:t>
      </w:r>
    </w:p>
    <w:p w14:paraId="6D1C3D6B" w14:textId="208E7BB0" w:rsidR="00C868CF" w:rsidRDefault="00C868CF" w:rsidP="00C868CF"/>
    <w:p w14:paraId="152BC8A3" w14:textId="77777777" w:rsidR="009C5413" w:rsidRDefault="009C5413" w:rsidP="00C868CF"/>
    <w:p w14:paraId="6F6D1CCB" w14:textId="77777777" w:rsidR="00C868CF" w:rsidRDefault="00C868CF" w:rsidP="00C868CF">
      <w:pPr>
        <w:pStyle w:val="Heading2"/>
      </w:pPr>
      <w:bookmarkStart w:id="157" w:name="_Toc98762672"/>
      <w:bookmarkStart w:id="158" w:name="_Toc98778514"/>
      <w:r>
        <w:t>Switch Between Environmets</w:t>
      </w:r>
      <w:bookmarkEnd w:id="157"/>
      <w:bookmarkEnd w:id="158"/>
    </w:p>
    <w:p w14:paraId="47F67961" w14:textId="77777777" w:rsidR="00C868CF" w:rsidRDefault="000B19C6" w:rsidP="00C868CF">
      <w:hyperlink r:id="rId121" w:history="1">
        <w:r w:rsidR="00C868CF" w:rsidRPr="0056387C">
          <w:rPr>
            <w:rStyle w:val="Hyperlink"/>
          </w:rPr>
          <w:t>https://stackabuse.com/how-to-access-property-file-values-in-spring-boot/</w:t>
        </w:r>
      </w:hyperlink>
    </w:p>
    <w:p w14:paraId="559B4BCA" w14:textId="77777777" w:rsidR="00C868CF" w:rsidRPr="00365268" w:rsidRDefault="00C868CF" w:rsidP="00C868CF">
      <w:r w:rsidRPr="00365268">
        <w:t>Spring Boot already </w:t>
      </w:r>
      <w:hyperlink r:id="rId122" w:history="1">
        <w:r w:rsidRPr="00365268">
          <w:rPr>
            <w:rStyle w:val="Hyperlink"/>
          </w:rPr>
          <w:t>has support</w:t>
        </w:r>
      </w:hyperlink>
      <w:r w:rsidRPr="00365268">
        <w:t> for </w:t>
      </w:r>
      <w:hyperlink r:id="rId123" w:anchor="beans-definition-profiles" w:history="1">
        <w:r w:rsidRPr="00365268">
          <w:rPr>
            <w:rStyle w:val="Hyperlink"/>
          </w:rPr>
          <w:t>profile</w:t>
        </w:r>
      </w:hyperlink>
      <w:r w:rsidRPr="00365268">
        <w:t> based properties.</w:t>
      </w:r>
    </w:p>
    <w:p w14:paraId="41B75E26" w14:textId="77777777" w:rsidR="00C868CF" w:rsidRPr="00365268" w:rsidRDefault="00C868CF" w:rsidP="00C868CF">
      <w:r w:rsidRPr="00365268">
        <w:t>Simply add an </w:t>
      </w:r>
      <w:r w:rsidRPr="0083738E">
        <w:rPr>
          <w:rStyle w:val="BlueSyntaxChar"/>
        </w:rPr>
        <w:t>application-[profile].properties</w:t>
      </w:r>
      <w:r w:rsidRPr="00365268">
        <w:t> file and specify the profiles to use using the spring.profiles.active property.</w:t>
      </w:r>
    </w:p>
    <w:p w14:paraId="32A3A282" w14:textId="77777777" w:rsidR="00C868CF" w:rsidRPr="00365268" w:rsidRDefault="00C868CF" w:rsidP="00C868CF">
      <w:r w:rsidRPr="0083738E">
        <w:rPr>
          <w:rStyle w:val="0SyntaxPinkChar"/>
        </w:rPr>
        <w:t>-Dspring.profiles.active</w:t>
      </w:r>
      <w:r w:rsidRPr="00365268">
        <w:t>=</w:t>
      </w:r>
      <w:r w:rsidRPr="0083738E">
        <w:rPr>
          <w:rStyle w:val="BlueSyntaxChar"/>
        </w:rPr>
        <w:t>local</w:t>
      </w:r>
    </w:p>
    <w:p w14:paraId="4A9E32BD" w14:textId="77777777" w:rsidR="00C868CF" w:rsidRPr="00365268" w:rsidRDefault="00C868CF" w:rsidP="00C868CF">
      <w:r w:rsidRPr="00365268">
        <w:t>This will load the application.properties and the application-local.properties with the latter overriding properties from the first.</w:t>
      </w:r>
    </w:p>
    <w:p w14:paraId="320D4A83" w14:textId="77777777" w:rsidR="00C868CF" w:rsidRDefault="00C868CF" w:rsidP="00C868CF"/>
    <w:p w14:paraId="42F052DD" w14:textId="77777777" w:rsidR="00C868CF" w:rsidRDefault="00C868CF" w:rsidP="00C868CF">
      <w:pPr>
        <w:pStyle w:val="Heading2"/>
      </w:pPr>
      <w:bookmarkStart w:id="159" w:name="_Toc98762673"/>
      <w:bookmarkStart w:id="160" w:name="_Toc98778515"/>
      <w:r>
        <w:lastRenderedPageBreak/>
        <w:t>Spring Boot – Asynchronous Implenentation</w:t>
      </w:r>
      <w:bookmarkEnd w:id="159"/>
      <w:bookmarkEnd w:id="160"/>
      <w:r>
        <w:t xml:space="preserve"> </w:t>
      </w:r>
    </w:p>
    <w:p w14:paraId="18A7C8DF" w14:textId="77777777" w:rsidR="00C868CF" w:rsidRPr="00FC6CDE" w:rsidRDefault="00C868CF" w:rsidP="00C868CF">
      <w:pPr>
        <w:spacing w:after="0"/>
      </w:pPr>
      <w:r w:rsidRPr="00FC6CDE">
        <w:t>This article is about how asynchronous behaviour can be achieved in spring boot. But first of all, let’s see the difference between synchronous and asynchronous.</w:t>
      </w:r>
    </w:p>
    <w:p w14:paraId="77D1CBA8" w14:textId="77777777" w:rsidR="00C868CF" w:rsidRPr="00FC6CDE" w:rsidRDefault="00C868CF" w:rsidP="00C868CF">
      <w:pPr>
        <w:numPr>
          <w:ilvl w:val="0"/>
          <w:numId w:val="64"/>
        </w:numPr>
      </w:pPr>
      <w:r w:rsidRPr="00FC6CDE">
        <w:rPr>
          <w:b/>
          <w:bCs/>
        </w:rPr>
        <w:t>Synchronous Programming: </w:t>
      </w:r>
      <w:r w:rsidRPr="00FC6CDE">
        <w:t>In synchronous programming, tasks are performed one at a time and only when one is completed the next is unblocked.</w:t>
      </w:r>
    </w:p>
    <w:p w14:paraId="467ED229" w14:textId="77777777" w:rsidR="00C868CF" w:rsidRPr="00FC6CDE" w:rsidRDefault="00C868CF" w:rsidP="00C868CF">
      <w:pPr>
        <w:numPr>
          <w:ilvl w:val="0"/>
          <w:numId w:val="64"/>
        </w:numPr>
        <w:spacing w:after="0"/>
      </w:pPr>
      <w:r w:rsidRPr="00FC6CDE">
        <w:rPr>
          <w:b/>
          <w:bCs/>
        </w:rPr>
        <w:t>Asynchronous Programming: </w:t>
      </w:r>
      <w:r w:rsidRPr="00FC6CDE">
        <w:t>In asynchronous programming, multiple tasks can be executed simultaneously. You can move to another task before the previous one finishes.</w:t>
      </w:r>
    </w:p>
    <w:p w14:paraId="0A51388D" w14:textId="77777777" w:rsidR="00C868CF" w:rsidRDefault="00C868CF" w:rsidP="00C868CF">
      <w:pPr>
        <w:jc w:val="center"/>
      </w:pPr>
      <w:r>
        <w:rPr>
          <w:noProof/>
        </w:rPr>
        <w:drawing>
          <wp:inline distT="0" distB="0" distL="0" distR="0" wp14:anchorId="35CE85EC" wp14:editId="4EF488CC">
            <wp:extent cx="4545306" cy="1970606"/>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18040" cy="2002140"/>
                    </a:xfrm>
                    <a:prstGeom prst="rect">
                      <a:avLst/>
                    </a:prstGeom>
                    <a:noFill/>
                    <a:ln>
                      <a:noFill/>
                    </a:ln>
                  </pic:spPr>
                </pic:pic>
              </a:graphicData>
            </a:graphic>
          </wp:inline>
        </w:drawing>
      </w:r>
    </w:p>
    <w:p w14:paraId="68F341E7" w14:textId="77777777" w:rsidR="00C868CF" w:rsidRDefault="00C868CF" w:rsidP="00C868CF">
      <w:r w:rsidRPr="00AC0971">
        <w:t xml:space="preserve">In spring boot, we can achieve asynchronous behaviour using </w:t>
      </w:r>
      <w:r w:rsidRPr="00AC0971">
        <w:rPr>
          <w:rStyle w:val="0SyntaxPinkChar"/>
        </w:rPr>
        <w:t>@EnableAsync</w:t>
      </w:r>
      <w:r>
        <w:t xml:space="preserve"> &amp;</w:t>
      </w:r>
      <w:r w:rsidRPr="00AC0971">
        <w:rPr>
          <w:rStyle w:val="0SyntaxPinkChar"/>
        </w:rPr>
        <w:t>@Async</w:t>
      </w:r>
      <w:r w:rsidRPr="00AC0971">
        <w:t xml:space="preserve"> annotation</w:t>
      </w:r>
      <w:r>
        <w:t>s.</w:t>
      </w:r>
    </w:p>
    <w:p w14:paraId="57341C19" w14:textId="77777777" w:rsidR="00C868CF" w:rsidRDefault="00C868CF" w:rsidP="00C868CF">
      <w:pPr>
        <w:pStyle w:val="ListParagraph"/>
        <w:numPr>
          <w:ilvl w:val="0"/>
          <w:numId w:val="65"/>
        </w:numPr>
      </w:pPr>
      <w:r w:rsidRPr="00AC0971">
        <w:rPr>
          <w:rStyle w:val="0SyntaxPinkChar"/>
        </w:rPr>
        <w:t>@EnableAsync</w:t>
      </w:r>
      <w:r>
        <w:t xml:space="preserve"> - </w:t>
      </w:r>
      <w:r w:rsidRPr="00AC0971">
        <w:t>to enable async support by annotating the main application class</w:t>
      </w:r>
      <w:r>
        <w:t>.</w:t>
      </w:r>
    </w:p>
    <w:p w14:paraId="0526DB7A" w14:textId="77777777" w:rsidR="00C868CF" w:rsidRDefault="00C868CF" w:rsidP="00C868CF">
      <w:pPr>
        <w:pStyle w:val="ListParagraph"/>
        <w:numPr>
          <w:ilvl w:val="0"/>
          <w:numId w:val="65"/>
        </w:numPr>
      </w:pPr>
      <w:r w:rsidRPr="00AC0971">
        <w:rPr>
          <w:rStyle w:val="0SyntaxPinkChar"/>
        </w:rPr>
        <w:t>@Async</w:t>
      </w:r>
      <w:r w:rsidRPr="00AC0971">
        <w:t xml:space="preserve"> </w:t>
      </w:r>
      <w:r>
        <w:t xml:space="preserve">- </w:t>
      </w:r>
      <w:r w:rsidRPr="00AC0971">
        <w:t>annotate the method</w:t>
      </w:r>
    </w:p>
    <w:p w14:paraId="3EBE9C7B" w14:textId="58D3A6A4" w:rsidR="00C868CF" w:rsidRDefault="00C868CF" w:rsidP="00C868CF">
      <w:r>
        <w:t xml:space="preserve">When you annotate a method with </w:t>
      </w:r>
      <w:r w:rsidRPr="006374A7">
        <w:rPr>
          <w:rStyle w:val="BlueSyntaxChar"/>
        </w:rPr>
        <w:t>@Async</w:t>
      </w:r>
      <w:r>
        <w:t xml:space="preserve"> annotation, it creates a </w:t>
      </w:r>
      <w:r w:rsidRPr="006374A7">
        <w:rPr>
          <w:b/>
          <w:bCs/>
        </w:rPr>
        <w:t>proxy</w:t>
      </w:r>
      <w:r>
        <w:t xml:space="preserve"> for that object based on </w:t>
      </w:r>
      <w:r w:rsidRPr="006374A7">
        <w:rPr>
          <w:rStyle w:val="0SyntaxPinkChar"/>
        </w:rPr>
        <w:t>“proxyTargetClass”</w:t>
      </w:r>
      <w:r>
        <w:t xml:space="preserve"> property.</w:t>
      </w:r>
    </w:p>
    <w:p w14:paraId="3185E743" w14:textId="77777777" w:rsidR="00C868CF" w:rsidRDefault="00C868CF" w:rsidP="00C868CF">
      <w:r>
        <w:t xml:space="preserve">When spring executes this method, by default it will be searching for associated thread pool definition. Either a unique spring framework </w:t>
      </w:r>
      <w:r w:rsidRPr="006374A7">
        <w:rPr>
          <w:b/>
          <w:bCs/>
        </w:rPr>
        <w:t>TaskExecutor</w:t>
      </w:r>
      <w:r>
        <w:t xml:space="preserve"> bean in the context or Executor bean named “taskExecutor”. If neither of these two is resolvable, default it will use spring framework </w:t>
      </w:r>
      <w:r w:rsidRPr="006374A7">
        <w:rPr>
          <w:b/>
          <w:bCs/>
        </w:rPr>
        <w:t>SimpleAsyncTaskExecutor</w:t>
      </w:r>
      <w:r>
        <w:t xml:space="preserve"> to process async method execution.</w:t>
      </w:r>
    </w:p>
    <w:p w14:paraId="7905C13D" w14:textId="77777777" w:rsidR="00C868CF" w:rsidRDefault="00C868CF" w:rsidP="00C868CF"/>
    <w:p w14:paraId="6CD3416F" w14:textId="77777777" w:rsidR="00C868CF" w:rsidRDefault="00C868CF" w:rsidP="00C868CF">
      <w:pPr>
        <w:pStyle w:val="Howitworks"/>
      </w:pPr>
      <w:r>
        <w:t>Example – Without Async</w:t>
      </w:r>
    </w:p>
    <w:p w14:paraId="7F823E53" w14:textId="77777777" w:rsidR="00C868CF" w:rsidRDefault="00C868CF" w:rsidP="00C868CF">
      <w:pPr>
        <w:pStyle w:val="Output"/>
        <w:rPr>
          <w:color w:val="4C483D" w:themeColor="text2"/>
        </w:rPr>
      </w:pPr>
      <w:r>
        <w:t>@RestController</w:t>
      </w:r>
    </w:p>
    <w:p w14:paraId="429DF1DC" w14:textId="77777777" w:rsidR="00C868CF" w:rsidRDefault="00C868CF" w:rsidP="00C868CF">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DecomController {</w:t>
      </w:r>
    </w:p>
    <w:p w14:paraId="40545A91" w14:textId="77777777" w:rsidR="00C868CF" w:rsidRDefault="00C868CF" w:rsidP="00C868CF">
      <w:pPr>
        <w:pStyle w:val="Output"/>
        <w:rPr>
          <w:color w:val="4C483D" w:themeColor="text2"/>
        </w:rPr>
      </w:pPr>
      <w:r>
        <w:rPr>
          <w:color w:val="000000"/>
        </w:rPr>
        <w:tab/>
      </w:r>
      <w:r>
        <w:t>@Autowired</w:t>
      </w:r>
    </w:p>
    <w:p w14:paraId="7F2337C0" w14:textId="77777777" w:rsidR="00C868CF" w:rsidRDefault="00C868CF" w:rsidP="00C868CF">
      <w:pPr>
        <w:pStyle w:val="Output"/>
        <w:rPr>
          <w:color w:val="4C483D" w:themeColor="text2"/>
        </w:rPr>
      </w:pPr>
      <w:r>
        <w:rPr>
          <w:color w:val="000000"/>
        </w:rPr>
        <w:tab/>
        <w:t xml:space="preserve">DecomService </w:t>
      </w:r>
      <w:r>
        <w:rPr>
          <w:color w:val="0000C0"/>
        </w:rPr>
        <w:t>service</w:t>
      </w:r>
      <w:r>
        <w:rPr>
          <w:color w:val="000000"/>
        </w:rPr>
        <w:t>;</w:t>
      </w:r>
    </w:p>
    <w:p w14:paraId="051EC11B" w14:textId="77777777" w:rsidR="00C868CF" w:rsidRDefault="00C868CF" w:rsidP="00C868CF">
      <w:pPr>
        <w:pStyle w:val="Output"/>
        <w:rPr>
          <w:color w:val="4C483D" w:themeColor="text2"/>
        </w:rPr>
      </w:pPr>
    </w:p>
    <w:p w14:paraId="07E2E222" w14:textId="77777777" w:rsidR="00C868CF" w:rsidRDefault="00C868CF" w:rsidP="00C868CF">
      <w:pPr>
        <w:pStyle w:val="Output"/>
        <w:rPr>
          <w:color w:val="4C483D" w:themeColor="text2"/>
        </w:rPr>
      </w:pPr>
      <w:r>
        <w:rPr>
          <w:color w:val="000000"/>
        </w:rPr>
        <w:tab/>
      </w:r>
      <w:r>
        <w:t>@GetMapping</w:t>
      </w:r>
      <w:r>
        <w:rPr>
          <w:color w:val="000000"/>
        </w:rPr>
        <w:t>(</w:t>
      </w:r>
      <w:r>
        <w:rPr>
          <w:color w:val="2A00FF"/>
        </w:rPr>
        <w:t>"/decomTrial"</w:t>
      </w:r>
      <w:r>
        <w:rPr>
          <w:color w:val="000000"/>
        </w:rPr>
        <w:t>)</w:t>
      </w:r>
    </w:p>
    <w:p w14:paraId="2609E41B" w14:textId="77777777" w:rsidR="00C868CF" w:rsidRDefault="00C868CF" w:rsidP="00C868CF">
      <w:pPr>
        <w:pStyle w:val="Output"/>
        <w:rPr>
          <w:color w:val="4C483D" w:themeColor="text2"/>
        </w:rPr>
      </w:pPr>
      <w:r>
        <w:rPr>
          <w:color w:val="000000"/>
        </w:rPr>
        <w:tab/>
      </w:r>
      <w:r>
        <w:rPr>
          <w:b/>
          <w:bCs/>
          <w:color w:val="7F0055"/>
        </w:rPr>
        <w:t>public</w:t>
      </w:r>
      <w:r>
        <w:rPr>
          <w:color w:val="000000"/>
        </w:rPr>
        <w:t xml:space="preserve"> String decomClinicalTrial() {</w:t>
      </w:r>
    </w:p>
    <w:p w14:paraId="6480AAA9" w14:textId="77777777" w:rsidR="00C868CF" w:rsidRDefault="00C868CF" w:rsidP="00C868CF">
      <w:pPr>
        <w:pStyle w:val="Output"/>
        <w:rPr>
          <w:color w:val="4C483D" w:themeColor="text2"/>
        </w:rPr>
      </w:pPr>
      <w:r>
        <w:rPr>
          <w:color w:val="000000"/>
        </w:rPr>
        <w:tab/>
      </w:r>
      <w:r>
        <w:rPr>
          <w:color w:val="000000"/>
        </w:rPr>
        <w:tab/>
        <w:t>System.</w:t>
      </w:r>
      <w:r>
        <w:rPr>
          <w:b/>
          <w:bCs/>
          <w:i/>
          <w:iCs/>
          <w:color w:val="0000C0"/>
        </w:rPr>
        <w:t>out</w:t>
      </w:r>
      <w:r>
        <w:rPr>
          <w:color w:val="000000"/>
        </w:rPr>
        <w:t>.println(</w:t>
      </w:r>
      <w:r>
        <w:rPr>
          <w:color w:val="2A00FF"/>
        </w:rPr>
        <w:t>" *** decomClinicalTrial :: Started*** "</w:t>
      </w:r>
      <w:r>
        <w:rPr>
          <w:color w:val="000000"/>
        </w:rPr>
        <w:t>);</w:t>
      </w:r>
    </w:p>
    <w:p w14:paraId="372000D8" w14:textId="77777777" w:rsidR="00C868CF" w:rsidRDefault="00C868CF" w:rsidP="00C868CF">
      <w:pPr>
        <w:pStyle w:val="Output"/>
        <w:rPr>
          <w:color w:val="4C483D" w:themeColor="text2"/>
        </w:rPr>
      </w:pPr>
      <w:r>
        <w:rPr>
          <w:color w:val="000000"/>
        </w:rPr>
        <w:tab/>
      </w:r>
      <w:r>
        <w:rPr>
          <w:color w:val="000000"/>
        </w:rPr>
        <w:tab/>
      </w:r>
      <w:r>
        <w:rPr>
          <w:color w:val="0000C0"/>
        </w:rPr>
        <w:t>service</w:t>
      </w:r>
      <w:r>
        <w:rPr>
          <w:color w:val="000000"/>
        </w:rPr>
        <w:t>.ArchiveUsers();</w:t>
      </w:r>
    </w:p>
    <w:p w14:paraId="61CD2413" w14:textId="77777777" w:rsidR="00C868CF" w:rsidRDefault="00C868CF" w:rsidP="00C868CF">
      <w:pPr>
        <w:pStyle w:val="Output"/>
        <w:rPr>
          <w:color w:val="4C483D" w:themeColor="text2"/>
        </w:rPr>
      </w:pPr>
      <w:r>
        <w:rPr>
          <w:color w:val="000000"/>
        </w:rPr>
        <w:tab/>
      </w:r>
      <w:r>
        <w:rPr>
          <w:color w:val="000000"/>
        </w:rPr>
        <w:tab/>
      </w:r>
      <w:r>
        <w:rPr>
          <w:color w:val="0000C0"/>
        </w:rPr>
        <w:t>service</w:t>
      </w:r>
      <w:r>
        <w:rPr>
          <w:color w:val="000000"/>
        </w:rPr>
        <w:t>.ArchiveReports();</w:t>
      </w:r>
    </w:p>
    <w:p w14:paraId="15EDE34B" w14:textId="77777777" w:rsidR="00C868CF" w:rsidRDefault="00C868CF" w:rsidP="00C868CF">
      <w:pPr>
        <w:pStyle w:val="Output"/>
        <w:rPr>
          <w:color w:val="4C483D" w:themeColor="text2"/>
        </w:rPr>
      </w:pPr>
      <w:r>
        <w:rPr>
          <w:color w:val="000000"/>
        </w:rPr>
        <w:tab/>
      </w:r>
      <w:r>
        <w:rPr>
          <w:color w:val="000000"/>
        </w:rPr>
        <w:tab/>
        <w:t>System.</w:t>
      </w:r>
      <w:r>
        <w:rPr>
          <w:b/>
          <w:bCs/>
          <w:i/>
          <w:iCs/>
          <w:color w:val="0000C0"/>
        </w:rPr>
        <w:t>out</w:t>
      </w:r>
      <w:r>
        <w:rPr>
          <w:color w:val="000000"/>
        </w:rPr>
        <w:t>.println(</w:t>
      </w:r>
      <w:r>
        <w:rPr>
          <w:color w:val="2A00FF"/>
        </w:rPr>
        <w:t>" *** decomClinicalTrial :: Completed.*** "</w:t>
      </w:r>
      <w:r>
        <w:rPr>
          <w:color w:val="000000"/>
        </w:rPr>
        <w:t>);</w:t>
      </w:r>
    </w:p>
    <w:p w14:paraId="6235676C" w14:textId="77777777" w:rsidR="00C868CF" w:rsidRDefault="00C868CF" w:rsidP="00C868CF">
      <w:pPr>
        <w:pStyle w:val="Output"/>
        <w:rPr>
          <w:color w:val="4C483D" w:themeColor="text2"/>
        </w:rPr>
      </w:pPr>
      <w:r>
        <w:rPr>
          <w:color w:val="000000"/>
        </w:rPr>
        <w:tab/>
      </w:r>
      <w:r>
        <w:rPr>
          <w:color w:val="000000"/>
        </w:rPr>
        <w:tab/>
      </w:r>
      <w:r>
        <w:rPr>
          <w:b/>
          <w:bCs/>
          <w:color w:val="7F0055"/>
        </w:rPr>
        <w:t>return</w:t>
      </w:r>
      <w:r>
        <w:rPr>
          <w:color w:val="000000"/>
        </w:rPr>
        <w:t xml:space="preserve"> </w:t>
      </w:r>
      <w:r>
        <w:rPr>
          <w:color w:val="2A00FF"/>
        </w:rPr>
        <w:t>"decomClinicalTrial Complted."</w:t>
      </w:r>
      <w:r>
        <w:rPr>
          <w:color w:val="000000"/>
        </w:rPr>
        <w:t>;</w:t>
      </w:r>
    </w:p>
    <w:p w14:paraId="35CD7666" w14:textId="77777777" w:rsidR="00C868CF" w:rsidRDefault="00C868CF" w:rsidP="00C868CF">
      <w:pPr>
        <w:pStyle w:val="Output"/>
        <w:rPr>
          <w:color w:val="4C483D" w:themeColor="text2"/>
        </w:rPr>
      </w:pPr>
      <w:r>
        <w:rPr>
          <w:color w:val="000000"/>
        </w:rPr>
        <w:tab/>
        <w:t>}</w:t>
      </w:r>
    </w:p>
    <w:p w14:paraId="2643EA91" w14:textId="77777777" w:rsidR="00C868CF" w:rsidRDefault="00C868CF" w:rsidP="00C868CF">
      <w:pPr>
        <w:pStyle w:val="Output"/>
        <w:rPr>
          <w:color w:val="4C483D" w:themeColor="text2"/>
        </w:rPr>
      </w:pPr>
      <w:r>
        <w:rPr>
          <w:color w:val="000000"/>
        </w:rPr>
        <w:t>}</w:t>
      </w:r>
    </w:p>
    <w:p w14:paraId="5BC60E41" w14:textId="77777777" w:rsidR="00C868CF" w:rsidRDefault="00C868CF" w:rsidP="00C868CF">
      <w:pPr>
        <w:pStyle w:val="Output"/>
        <w:rPr>
          <w:color w:val="4C483D" w:themeColor="text2"/>
        </w:rPr>
      </w:pPr>
      <w:r>
        <w:lastRenderedPageBreak/>
        <w:t>@Service</w:t>
      </w:r>
    </w:p>
    <w:p w14:paraId="581DCBA6" w14:textId="77777777" w:rsidR="00C868CF" w:rsidRDefault="00C868CF" w:rsidP="00C868CF">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DecomService {</w:t>
      </w:r>
    </w:p>
    <w:p w14:paraId="0A1A78B3" w14:textId="77777777" w:rsidR="00C868CF" w:rsidRDefault="00C868CF" w:rsidP="00C868CF">
      <w:pPr>
        <w:pStyle w:val="Output"/>
        <w:rPr>
          <w:color w:val="4C483D" w:themeColor="text2"/>
        </w:rPr>
      </w:pPr>
    </w:p>
    <w:p w14:paraId="349512E4" w14:textId="77777777" w:rsidR="00C868CF" w:rsidRDefault="00C868CF" w:rsidP="00C868CF">
      <w:pPr>
        <w:pStyle w:val="Output"/>
        <w:rPr>
          <w:color w:val="4C483D" w:themeColor="text2"/>
        </w:rPr>
      </w:pPr>
      <w:r>
        <w:rPr>
          <w:color w:val="000000"/>
        </w:rPr>
        <w:tab/>
      </w:r>
      <w:r>
        <w:rPr>
          <w:b/>
          <w:bCs/>
          <w:color w:val="7F0055"/>
        </w:rPr>
        <w:t>public</w:t>
      </w:r>
      <w:r>
        <w:rPr>
          <w:color w:val="000000"/>
        </w:rPr>
        <w:t xml:space="preserve"> </w:t>
      </w:r>
      <w:r>
        <w:rPr>
          <w:b/>
          <w:bCs/>
          <w:color w:val="7F0055"/>
        </w:rPr>
        <w:t>void</w:t>
      </w:r>
      <w:r>
        <w:rPr>
          <w:color w:val="000000"/>
        </w:rPr>
        <w:t xml:space="preserve"> ArchiveUsers() {</w:t>
      </w:r>
    </w:p>
    <w:p w14:paraId="390BA01B" w14:textId="09FC62E6" w:rsidR="00C868CF" w:rsidRDefault="00C868CF" w:rsidP="00F40D15">
      <w:pPr>
        <w:pStyle w:val="Output"/>
        <w:ind w:firstLine="720"/>
        <w:rPr>
          <w:color w:val="4C483D" w:themeColor="text2"/>
        </w:rPr>
      </w:pPr>
      <w:r>
        <w:rPr>
          <w:color w:val="000000"/>
        </w:rPr>
        <w:t xml:space="preserve">     S.</w:t>
      </w:r>
      <w:r>
        <w:rPr>
          <w:b/>
          <w:bCs/>
          <w:i/>
          <w:iCs/>
          <w:color w:val="0000C0"/>
        </w:rPr>
        <w:t>o</w:t>
      </w:r>
      <w:r>
        <w:rPr>
          <w:color w:val="000000"/>
        </w:rPr>
        <w:t>.p(Thread.</w:t>
      </w:r>
      <w:r>
        <w:rPr>
          <w:i/>
          <w:iCs/>
          <w:color w:val="000000"/>
        </w:rPr>
        <w:t>currentThread</w:t>
      </w:r>
      <w:r>
        <w:rPr>
          <w:color w:val="000000"/>
        </w:rPr>
        <w:t xml:space="preserve">().getName() + </w:t>
      </w:r>
      <w:r>
        <w:rPr>
          <w:color w:val="2A00FF"/>
        </w:rPr>
        <w:t>" :ArchiveUsers :Start "</w:t>
      </w:r>
      <w:r>
        <w:rPr>
          <w:color w:val="000000"/>
        </w:rPr>
        <w:t>+</w:t>
      </w:r>
      <w:r>
        <w:rPr>
          <w:b/>
          <w:bCs/>
          <w:color w:val="7F0055"/>
        </w:rPr>
        <w:t>new</w:t>
      </w:r>
      <w:r>
        <w:rPr>
          <w:color w:val="000000"/>
        </w:rPr>
        <w:t xml:space="preserve"> Date());</w:t>
      </w:r>
    </w:p>
    <w:p w14:paraId="0E0A0CB2" w14:textId="77777777" w:rsidR="00C868CF" w:rsidRDefault="00C868CF" w:rsidP="00C868CF">
      <w:pPr>
        <w:pStyle w:val="Output"/>
        <w:rPr>
          <w:color w:val="4C483D" w:themeColor="text2"/>
        </w:rPr>
      </w:pPr>
      <w:r>
        <w:rPr>
          <w:color w:val="000000"/>
        </w:rPr>
        <w:tab/>
      </w:r>
      <w:r>
        <w:rPr>
          <w:color w:val="000000"/>
        </w:rPr>
        <w:tab/>
      </w:r>
      <w:r>
        <w:rPr>
          <w:b/>
          <w:bCs/>
          <w:color w:val="7F0055"/>
        </w:rPr>
        <w:t>try</w:t>
      </w:r>
      <w:r>
        <w:rPr>
          <w:color w:val="000000"/>
        </w:rPr>
        <w:t xml:space="preserve"> {</w:t>
      </w:r>
    </w:p>
    <w:p w14:paraId="3295B6D2" w14:textId="77777777" w:rsidR="00C868CF" w:rsidRDefault="00C868CF" w:rsidP="00C868CF">
      <w:pPr>
        <w:pStyle w:val="Output"/>
        <w:rPr>
          <w:color w:val="4C483D" w:themeColor="text2"/>
        </w:rPr>
      </w:pPr>
      <w:r>
        <w:rPr>
          <w:color w:val="000000"/>
        </w:rPr>
        <w:tab/>
      </w:r>
      <w:r>
        <w:rPr>
          <w:color w:val="000000"/>
        </w:rPr>
        <w:tab/>
      </w:r>
      <w:r>
        <w:rPr>
          <w:color w:val="000000"/>
        </w:rPr>
        <w:tab/>
        <w:t>Thread.</w:t>
      </w:r>
      <w:r>
        <w:rPr>
          <w:i/>
          <w:iCs/>
          <w:color w:val="000000"/>
        </w:rPr>
        <w:t>sleep</w:t>
      </w:r>
      <w:r>
        <w:rPr>
          <w:color w:val="000000"/>
        </w:rPr>
        <w:t>(5000);</w:t>
      </w:r>
    </w:p>
    <w:p w14:paraId="34936BEF" w14:textId="77777777" w:rsidR="00C868CF" w:rsidRDefault="00C868CF" w:rsidP="00C868CF">
      <w:pPr>
        <w:pStyle w:val="Output"/>
        <w:rPr>
          <w:color w:val="4C483D" w:themeColor="text2"/>
        </w:rPr>
      </w:pPr>
      <w:r>
        <w:rPr>
          <w:color w:val="000000"/>
        </w:rPr>
        <w:tab/>
      </w:r>
      <w:r>
        <w:rPr>
          <w:color w:val="000000"/>
        </w:rPr>
        <w:tab/>
        <w:t xml:space="preserve">} </w:t>
      </w:r>
      <w:r>
        <w:rPr>
          <w:b/>
          <w:bCs/>
          <w:color w:val="7F0055"/>
        </w:rPr>
        <w:t>catch</w:t>
      </w:r>
      <w:r>
        <w:rPr>
          <w:color w:val="000000"/>
        </w:rPr>
        <w:t xml:space="preserve"> (InterruptedException </w:t>
      </w:r>
      <w:r>
        <w:rPr>
          <w:color w:val="6A3E3E"/>
        </w:rPr>
        <w:t>e</w:t>
      </w:r>
      <w:r>
        <w:rPr>
          <w:color w:val="000000"/>
        </w:rPr>
        <w:t>) {</w:t>
      </w:r>
    </w:p>
    <w:p w14:paraId="16A07AE8" w14:textId="77777777" w:rsidR="00C868CF" w:rsidRDefault="00C868CF" w:rsidP="00C868CF">
      <w:pPr>
        <w:pStyle w:val="Output"/>
        <w:rPr>
          <w:color w:val="4C483D" w:themeColor="text2"/>
        </w:rPr>
      </w:pPr>
      <w:r>
        <w:rPr>
          <w:color w:val="000000"/>
        </w:rPr>
        <w:tab/>
      </w:r>
      <w:r>
        <w:rPr>
          <w:color w:val="000000"/>
        </w:rPr>
        <w:tab/>
      </w:r>
      <w:r>
        <w:rPr>
          <w:color w:val="000000"/>
        </w:rPr>
        <w:tab/>
      </w:r>
      <w:r>
        <w:rPr>
          <w:color w:val="6A3E3E"/>
        </w:rPr>
        <w:t>e</w:t>
      </w:r>
      <w:r>
        <w:rPr>
          <w:color w:val="000000"/>
        </w:rPr>
        <w:t>.printStackTrace();</w:t>
      </w:r>
    </w:p>
    <w:p w14:paraId="2597C9E9" w14:textId="77777777" w:rsidR="00C868CF" w:rsidRDefault="00C868CF" w:rsidP="00C868CF">
      <w:pPr>
        <w:pStyle w:val="Output"/>
        <w:rPr>
          <w:color w:val="4C483D" w:themeColor="text2"/>
        </w:rPr>
      </w:pPr>
      <w:r>
        <w:rPr>
          <w:color w:val="000000"/>
        </w:rPr>
        <w:tab/>
      </w:r>
      <w:r>
        <w:rPr>
          <w:color w:val="000000"/>
        </w:rPr>
        <w:tab/>
        <w:t>}</w:t>
      </w:r>
    </w:p>
    <w:p w14:paraId="4B29A8E4" w14:textId="4CE30DD5" w:rsidR="00C868CF" w:rsidRDefault="00F40D15" w:rsidP="00C868CF">
      <w:pPr>
        <w:pStyle w:val="Output"/>
        <w:ind w:firstLine="720"/>
        <w:rPr>
          <w:color w:val="4C483D" w:themeColor="text2"/>
        </w:rPr>
      </w:pPr>
      <w:r>
        <w:rPr>
          <w:color w:val="000000"/>
        </w:rPr>
        <w:t xml:space="preserve">     </w:t>
      </w:r>
      <w:r w:rsidR="00C868CF">
        <w:rPr>
          <w:color w:val="000000"/>
        </w:rPr>
        <w:t>S.</w:t>
      </w:r>
      <w:r w:rsidR="00C868CF">
        <w:rPr>
          <w:b/>
          <w:bCs/>
          <w:i/>
          <w:iCs/>
          <w:color w:val="0000C0"/>
        </w:rPr>
        <w:t>o</w:t>
      </w:r>
      <w:r w:rsidR="00C868CF">
        <w:rPr>
          <w:color w:val="000000"/>
        </w:rPr>
        <w:t>.p (Thread.</w:t>
      </w:r>
      <w:r w:rsidR="00C868CF">
        <w:rPr>
          <w:i/>
          <w:iCs/>
          <w:color w:val="000000"/>
        </w:rPr>
        <w:t>currentThread</w:t>
      </w:r>
      <w:r w:rsidR="00C868CF">
        <w:rPr>
          <w:color w:val="000000"/>
        </w:rPr>
        <w:t xml:space="preserve">().getName() + </w:t>
      </w:r>
      <w:r w:rsidR="00C868CF">
        <w:rPr>
          <w:color w:val="2A00FF"/>
        </w:rPr>
        <w:t>" :ArchiveUsers :End "</w:t>
      </w:r>
      <w:r w:rsidR="00C868CF">
        <w:rPr>
          <w:color w:val="000000"/>
        </w:rPr>
        <w:t xml:space="preserve"> + </w:t>
      </w:r>
      <w:r w:rsidR="00C868CF">
        <w:rPr>
          <w:b/>
          <w:bCs/>
          <w:color w:val="7F0055"/>
        </w:rPr>
        <w:t>new</w:t>
      </w:r>
      <w:r w:rsidR="00C868CF">
        <w:rPr>
          <w:color w:val="000000"/>
        </w:rPr>
        <w:t xml:space="preserve"> Date());</w:t>
      </w:r>
    </w:p>
    <w:p w14:paraId="184103FA" w14:textId="77777777" w:rsidR="00C868CF" w:rsidRDefault="00C868CF" w:rsidP="00C868CF">
      <w:pPr>
        <w:pStyle w:val="Output"/>
        <w:rPr>
          <w:color w:val="4C483D" w:themeColor="text2"/>
        </w:rPr>
      </w:pPr>
      <w:r>
        <w:rPr>
          <w:color w:val="000000"/>
        </w:rPr>
        <w:tab/>
        <w:t>}</w:t>
      </w:r>
    </w:p>
    <w:p w14:paraId="11425CCC" w14:textId="77777777" w:rsidR="00C868CF" w:rsidRDefault="00C868CF" w:rsidP="00C868CF">
      <w:pPr>
        <w:pStyle w:val="Output"/>
        <w:rPr>
          <w:color w:val="4C483D" w:themeColor="text2"/>
        </w:rPr>
      </w:pPr>
    </w:p>
    <w:p w14:paraId="39EEC2D2" w14:textId="77777777" w:rsidR="00C868CF" w:rsidRDefault="00C868CF" w:rsidP="00C868CF">
      <w:pPr>
        <w:pStyle w:val="Output"/>
        <w:rPr>
          <w:color w:val="4C483D" w:themeColor="text2"/>
        </w:rPr>
      </w:pPr>
      <w:r>
        <w:rPr>
          <w:color w:val="000000"/>
        </w:rPr>
        <w:tab/>
      </w:r>
      <w:r>
        <w:rPr>
          <w:b/>
          <w:bCs/>
          <w:color w:val="7F0055"/>
        </w:rPr>
        <w:t>public</w:t>
      </w:r>
      <w:r>
        <w:rPr>
          <w:color w:val="000000"/>
        </w:rPr>
        <w:t xml:space="preserve"> </w:t>
      </w:r>
      <w:r>
        <w:rPr>
          <w:b/>
          <w:bCs/>
          <w:color w:val="7F0055"/>
        </w:rPr>
        <w:t>void</w:t>
      </w:r>
      <w:r>
        <w:rPr>
          <w:color w:val="000000"/>
        </w:rPr>
        <w:t xml:space="preserve"> ArchiveReports() {</w:t>
      </w:r>
    </w:p>
    <w:p w14:paraId="0B86DC81" w14:textId="64E8A3BC" w:rsidR="00C868CF" w:rsidRDefault="00C868CF" w:rsidP="00C868CF">
      <w:pPr>
        <w:pStyle w:val="Output"/>
        <w:rPr>
          <w:color w:val="4C483D" w:themeColor="text2"/>
        </w:rPr>
      </w:pPr>
      <w:r>
        <w:rPr>
          <w:color w:val="000000"/>
        </w:rPr>
        <w:tab/>
        <w:t>S.</w:t>
      </w:r>
      <w:r>
        <w:rPr>
          <w:b/>
          <w:bCs/>
          <w:i/>
          <w:iCs/>
          <w:color w:val="0000C0"/>
        </w:rPr>
        <w:t>o</w:t>
      </w:r>
      <w:r>
        <w:rPr>
          <w:color w:val="000000"/>
        </w:rPr>
        <w:t>.p(Thread.</w:t>
      </w:r>
      <w:r>
        <w:rPr>
          <w:i/>
          <w:iCs/>
          <w:color w:val="000000"/>
        </w:rPr>
        <w:t>currentThread</w:t>
      </w:r>
      <w:r>
        <w:rPr>
          <w:color w:val="000000"/>
        </w:rPr>
        <w:t xml:space="preserve">().getName() + </w:t>
      </w:r>
      <w:r>
        <w:rPr>
          <w:color w:val="2A00FF"/>
        </w:rPr>
        <w:t>":ArchiveReports : Start"</w:t>
      </w:r>
      <w:r>
        <w:rPr>
          <w:color w:val="000000"/>
        </w:rPr>
        <w:t xml:space="preserve"> + </w:t>
      </w:r>
      <w:r>
        <w:rPr>
          <w:b/>
          <w:bCs/>
          <w:color w:val="7F0055"/>
        </w:rPr>
        <w:t>new</w:t>
      </w:r>
      <w:r>
        <w:rPr>
          <w:color w:val="000000"/>
        </w:rPr>
        <w:t xml:space="preserve"> Date());</w:t>
      </w:r>
    </w:p>
    <w:p w14:paraId="4FC5F22A" w14:textId="77777777" w:rsidR="00C868CF" w:rsidRDefault="00C868CF" w:rsidP="00C868CF">
      <w:pPr>
        <w:pStyle w:val="Output"/>
        <w:rPr>
          <w:color w:val="4C483D" w:themeColor="text2"/>
        </w:rPr>
      </w:pPr>
      <w:r>
        <w:rPr>
          <w:color w:val="000000"/>
        </w:rPr>
        <w:tab/>
      </w:r>
      <w:r>
        <w:rPr>
          <w:color w:val="000000"/>
        </w:rPr>
        <w:tab/>
      </w:r>
      <w:r>
        <w:rPr>
          <w:b/>
          <w:bCs/>
          <w:color w:val="7F0055"/>
        </w:rPr>
        <w:t>try</w:t>
      </w:r>
      <w:r>
        <w:rPr>
          <w:color w:val="000000"/>
        </w:rPr>
        <w:t xml:space="preserve"> {</w:t>
      </w:r>
    </w:p>
    <w:p w14:paraId="77E82306" w14:textId="77777777" w:rsidR="00C868CF" w:rsidRDefault="00C868CF" w:rsidP="00C868CF">
      <w:pPr>
        <w:pStyle w:val="Output"/>
        <w:rPr>
          <w:color w:val="4C483D" w:themeColor="text2"/>
        </w:rPr>
      </w:pPr>
      <w:r>
        <w:rPr>
          <w:color w:val="000000"/>
        </w:rPr>
        <w:tab/>
      </w:r>
      <w:r>
        <w:rPr>
          <w:color w:val="000000"/>
        </w:rPr>
        <w:tab/>
      </w:r>
      <w:r>
        <w:rPr>
          <w:color w:val="000000"/>
        </w:rPr>
        <w:tab/>
        <w:t>Thread.</w:t>
      </w:r>
      <w:r>
        <w:rPr>
          <w:i/>
          <w:iCs/>
          <w:color w:val="000000"/>
        </w:rPr>
        <w:t>sleep</w:t>
      </w:r>
      <w:r>
        <w:rPr>
          <w:color w:val="000000"/>
        </w:rPr>
        <w:t>(5000);</w:t>
      </w:r>
    </w:p>
    <w:p w14:paraId="1F94A15B" w14:textId="77777777" w:rsidR="00C868CF" w:rsidRDefault="00C868CF" w:rsidP="00C868CF">
      <w:pPr>
        <w:pStyle w:val="Output"/>
        <w:rPr>
          <w:color w:val="4C483D" w:themeColor="text2"/>
        </w:rPr>
      </w:pPr>
      <w:r>
        <w:rPr>
          <w:color w:val="000000"/>
        </w:rPr>
        <w:tab/>
      </w:r>
      <w:r>
        <w:rPr>
          <w:color w:val="000000"/>
        </w:rPr>
        <w:tab/>
        <w:t xml:space="preserve">} </w:t>
      </w:r>
      <w:r>
        <w:rPr>
          <w:b/>
          <w:bCs/>
          <w:color w:val="7F0055"/>
        </w:rPr>
        <w:t>catch</w:t>
      </w:r>
      <w:r>
        <w:rPr>
          <w:color w:val="000000"/>
        </w:rPr>
        <w:t xml:space="preserve"> (InterruptedException </w:t>
      </w:r>
      <w:r>
        <w:rPr>
          <w:color w:val="6A3E3E"/>
        </w:rPr>
        <w:t>e</w:t>
      </w:r>
      <w:r>
        <w:rPr>
          <w:color w:val="000000"/>
        </w:rPr>
        <w:t>) {</w:t>
      </w:r>
    </w:p>
    <w:p w14:paraId="23FEE36C" w14:textId="77777777" w:rsidR="00C868CF" w:rsidRDefault="00C868CF" w:rsidP="00C868CF">
      <w:pPr>
        <w:pStyle w:val="Output"/>
        <w:rPr>
          <w:color w:val="4C483D" w:themeColor="text2"/>
        </w:rPr>
      </w:pPr>
      <w:r>
        <w:rPr>
          <w:color w:val="000000"/>
        </w:rPr>
        <w:tab/>
      </w:r>
      <w:r>
        <w:rPr>
          <w:color w:val="000000"/>
        </w:rPr>
        <w:tab/>
      </w:r>
      <w:r>
        <w:rPr>
          <w:color w:val="000000"/>
        </w:rPr>
        <w:tab/>
      </w:r>
      <w:r>
        <w:rPr>
          <w:color w:val="6A3E3E"/>
        </w:rPr>
        <w:t>e</w:t>
      </w:r>
      <w:r>
        <w:rPr>
          <w:color w:val="000000"/>
        </w:rPr>
        <w:t>.printStackTrace();</w:t>
      </w:r>
    </w:p>
    <w:p w14:paraId="04676507" w14:textId="77777777" w:rsidR="00C868CF" w:rsidRDefault="00C868CF" w:rsidP="00C868CF">
      <w:pPr>
        <w:pStyle w:val="Output"/>
        <w:rPr>
          <w:color w:val="4C483D" w:themeColor="text2"/>
        </w:rPr>
      </w:pPr>
      <w:r>
        <w:rPr>
          <w:color w:val="000000"/>
        </w:rPr>
        <w:tab/>
      </w:r>
      <w:r>
        <w:rPr>
          <w:color w:val="000000"/>
        </w:rPr>
        <w:tab/>
        <w:t>}</w:t>
      </w:r>
    </w:p>
    <w:p w14:paraId="0D9B7944" w14:textId="77777777" w:rsidR="00C868CF" w:rsidRDefault="00C868CF" w:rsidP="00C868CF">
      <w:pPr>
        <w:pStyle w:val="Output"/>
        <w:rPr>
          <w:color w:val="4C483D" w:themeColor="text2"/>
        </w:rPr>
      </w:pPr>
      <w:r>
        <w:rPr>
          <w:color w:val="000000"/>
        </w:rPr>
        <w:tab/>
        <w:t>S.</w:t>
      </w:r>
      <w:r>
        <w:rPr>
          <w:b/>
          <w:bCs/>
          <w:i/>
          <w:iCs/>
          <w:color w:val="0000C0"/>
        </w:rPr>
        <w:t>o</w:t>
      </w:r>
      <w:r>
        <w:rPr>
          <w:color w:val="000000"/>
        </w:rPr>
        <w:t>.p(Thread.</w:t>
      </w:r>
      <w:r>
        <w:rPr>
          <w:i/>
          <w:iCs/>
          <w:color w:val="000000"/>
        </w:rPr>
        <w:t>currentThread</w:t>
      </w:r>
      <w:r>
        <w:rPr>
          <w:color w:val="000000"/>
        </w:rPr>
        <w:t xml:space="preserve">().getName() + </w:t>
      </w:r>
      <w:r>
        <w:rPr>
          <w:color w:val="2A00FF"/>
        </w:rPr>
        <w:t>" :ArchiveReports : End"</w:t>
      </w:r>
      <w:r>
        <w:rPr>
          <w:color w:val="000000"/>
        </w:rPr>
        <w:t xml:space="preserve"> + </w:t>
      </w:r>
      <w:r>
        <w:rPr>
          <w:b/>
          <w:bCs/>
          <w:color w:val="7F0055"/>
        </w:rPr>
        <w:t>new</w:t>
      </w:r>
      <w:r>
        <w:rPr>
          <w:color w:val="000000"/>
        </w:rPr>
        <w:t xml:space="preserve"> Date());</w:t>
      </w:r>
    </w:p>
    <w:p w14:paraId="2087D044" w14:textId="77777777" w:rsidR="00C868CF" w:rsidRDefault="00C868CF" w:rsidP="00C868CF">
      <w:pPr>
        <w:pStyle w:val="Output"/>
        <w:rPr>
          <w:color w:val="4C483D" w:themeColor="text2"/>
        </w:rPr>
      </w:pPr>
      <w:r>
        <w:rPr>
          <w:color w:val="000000"/>
        </w:rPr>
        <w:tab/>
        <w:t>}</w:t>
      </w:r>
    </w:p>
    <w:p w14:paraId="154D7AC7" w14:textId="77777777" w:rsidR="00C868CF" w:rsidRDefault="00C868CF" w:rsidP="00C868CF">
      <w:pPr>
        <w:pStyle w:val="Output"/>
        <w:rPr>
          <w:color w:val="4C483D" w:themeColor="text2"/>
        </w:rPr>
      </w:pPr>
      <w:r>
        <w:rPr>
          <w:color w:val="000000"/>
        </w:rPr>
        <w:t>}</w:t>
      </w:r>
    </w:p>
    <w:p w14:paraId="586BCF00" w14:textId="77777777" w:rsidR="00C868CF" w:rsidRDefault="00C868CF" w:rsidP="00C868CF">
      <w:pPr>
        <w:pStyle w:val="Output"/>
        <w:rPr>
          <w:color w:val="4C483D" w:themeColor="text2"/>
        </w:rPr>
      </w:pPr>
      <w:r>
        <w:rPr>
          <w:shd w:val="clear" w:color="auto" w:fill="DBECCF"/>
        </w:rPr>
        <w:t>@SpringBootApplication</w:t>
      </w:r>
    </w:p>
    <w:p w14:paraId="3AF1215F" w14:textId="77777777" w:rsidR="00C868CF" w:rsidRDefault="00C868CF" w:rsidP="00C868CF">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TrialServicesApplication {</w:t>
      </w:r>
    </w:p>
    <w:p w14:paraId="4F9A0257" w14:textId="77777777" w:rsidR="00C868CF" w:rsidRDefault="00C868CF" w:rsidP="00C868CF">
      <w:pPr>
        <w:pStyle w:val="Output"/>
        <w:rPr>
          <w:color w:val="4C483D" w:themeColor="text2"/>
        </w:rPr>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main(String[] </w:t>
      </w:r>
      <w:r>
        <w:rPr>
          <w:color w:val="6A3E3E"/>
        </w:rPr>
        <w:t>args</w:t>
      </w:r>
      <w:r>
        <w:rPr>
          <w:color w:val="000000"/>
        </w:rPr>
        <w:t>) {</w:t>
      </w:r>
    </w:p>
    <w:p w14:paraId="6258B2B9" w14:textId="77777777" w:rsidR="00C868CF" w:rsidRDefault="00C868CF" w:rsidP="00C868CF">
      <w:pPr>
        <w:pStyle w:val="Output"/>
        <w:rPr>
          <w:color w:val="4C483D" w:themeColor="text2"/>
        </w:rPr>
      </w:pPr>
      <w:r>
        <w:rPr>
          <w:color w:val="000000"/>
        </w:rPr>
        <w:tab/>
      </w:r>
      <w:r>
        <w:rPr>
          <w:color w:val="000000"/>
        </w:rPr>
        <w:tab/>
      </w:r>
      <w:r>
        <w:rPr>
          <w:color w:val="000000"/>
          <w:u w:val="single"/>
        </w:rPr>
        <w:t>SpringApplication</w:t>
      </w:r>
      <w:r>
        <w:rPr>
          <w:color w:val="000000"/>
        </w:rPr>
        <w:t>.</w:t>
      </w:r>
      <w:r>
        <w:rPr>
          <w:i/>
          <w:iCs/>
          <w:color w:val="000000"/>
        </w:rPr>
        <w:t>run</w:t>
      </w:r>
      <w:r>
        <w:rPr>
          <w:color w:val="000000"/>
        </w:rPr>
        <w:t>(TrialServicesApplication.</w:t>
      </w:r>
      <w:r>
        <w:rPr>
          <w:b/>
          <w:bCs/>
          <w:color w:val="7F0055"/>
        </w:rPr>
        <w:t>class</w:t>
      </w:r>
      <w:r>
        <w:rPr>
          <w:color w:val="000000"/>
        </w:rPr>
        <w:t xml:space="preserve">, </w:t>
      </w:r>
      <w:r>
        <w:rPr>
          <w:color w:val="6A3E3E"/>
        </w:rPr>
        <w:t>args</w:t>
      </w:r>
      <w:r>
        <w:rPr>
          <w:color w:val="000000"/>
        </w:rPr>
        <w:t>);</w:t>
      </w:r>
    </w:p>
    <w:p w14:paraId="7FCD4B5B" w14:textId="77777777" w:rsidR="00C868CF" w:rsidRDefault="00C868CF" w:rsidP="00C868CF">
      <w:pPr>
        <w:pStyle w:val="Output"/>
        <w:rPr>
          <w:color w:val="4C483D" w:themeColor="text2"/>
        </w:rPr>
      </w:pPr>
      <w:r>
        <w:rPr>
          <w:color w:val="000000"/>
        </w:rPr>
        <w:tab/>
      </w:r>
      <w:r>
        <w:rPr>
          <w:color w:val="000000"/>
        </w:rPr>
        <w:tab/>
        <w:t>System.</w:t>
      </w:r>
      <w:r>
        <w:rPr>
          <w:b/>
          <w:bCs/>
          <w:i/>
          <w:iCs/>
          <w:color w:val="0000C0"/>
        </w:rPr>
        <w:t>out</w:t>
      </w:r>
      <w:r>
        <w:rPr>
          <w:color w:val="000000"/>
        </w:rPr>
        <w:t>.println(</w:t>
      </w:r>
      <w:r>
        <w:rPr>
          <w:color w:val="2A00FF"/>
        </w:rPr>
        <w:t>"*************************************"</w:t>
      </w:r>
      <w:r>
        <w:rPr>
          <w:color w:val="000000"/>
        </w:rPr>
        <w:t>);</w:t>
      </w:r>
    </w:p>
    <w:p w14:paraId="01D0CE56" w14:textId="77777777" w:rsidR="00C868CF" w:rsidRDefault="00C868CF" w:rsidP="00C868CF">
      <w:pPr>
        <w:pStyle w:val="Output"/>
        <w:rPr>
          <w:color w:val="4C483D" w:themeColor="text2"/>
        </w:rPr>
      </w:pPr>
      <w:r>
        <w:rPr>
          <w:color w:val="000000"/>
        </w:rPr>
        <w:tab/>
      </w:r>
      <w:r>
        <w:rPr>
          <w:color w:val="000000"/>
        </w:rPr>
        <w:tab/>
        <w:t>System.</w:t>
      </w:r>
      <w:r>
        <w:rPr>
          <w:b/>
          <w:bCs/>
          <w:i/>
          <w:iCs/>
          <w:color w:val="0000C0"/>
        </w:rPr>
        <w:t>out</w:t>
      </w:r>
      <w:r>
        <w:rPr>
          <w:color w:val="000000"/>
        </w:rPr>
        <w:t>.println(</w:t>
      </w:r>
      <w:r>
        <w:rPr>
          <w:color w:val="2A00FF"/>
        </w:rPr>
        <w:t>"Trial Services Startred ... "</w:t>
      </w:r>
      <w:r>
        <w:rPr>
          <w:color w:val="000000"/>
        </w:rPr>
        <w:t>);</w:t>
      </w:r>
    </w:p>
    <w:p w14:paraId="4288587D" w14:textId="77777777" w:rsidR="00C868CF" w:rsidRDefault="00C868CF" w:rsidP="00C868CF">
      <w:pPr>
        <w:pStyle w:val="Output"/>
        <w:rPr>
          <w:color w:val="4C483D" w:themeColor="text2"/>
        </w:rPr>
      </w:pPr>
      <w:r>
        <w:rPr>
          <w:color w:val="000000"/>
        </w:rPr>
        <w:tab/>
      </w:r>
      <w:r>
        <w:rPr>
          <w:color w:val="000000"/>
        </w:rPr>
        <w:tab/>
        <w:t>System.</w:t>
      </w:r>
      <w:r>
        <w:rPr>
          <w:b/>
          <w:bCs/>
          <w:i/>
          <w:iCs/>
          <w:color w:val="0000C0"/>
        </w:rPr>
        <w:t>out</w:t>
      </w:r>
      <w:r>
        <w:rPr>
          <w:color w:val="000000"/>
        </w:rPr>
        <w:t>.println(</w:t>
      </w:r>
      <w:r>
        <w:rPr>
          <w:color w:val="2A00FF"/>
        </w:rPr>
        <w:t>"*************************************"</w:t>
      </w:r>
      <w:r>
        <w:rPr>
          <w:color w:val="000000"/>
        </w:rPr>
        <w:t>);</w:t>
      </w:r>
    </w:p>
    <w:p w14:paraId="03B78371" w14:textId="77777777" w:rsidR="00C868CF" w:rsidRDefault="00C868CF" w:rsidP="00C868CF">
      <w:pPr>
        <w:pStyle w:val="Output"/>
        <w:rPr>
          <w:color w:val="4C483D" w:themeColor="text2"/>
        </w:rPr>
      </w:pPr>
      <w:r>
        <w:rPr>
          <w:color w:val="000000"/>
        </w:rPr>
        <w:tab/>
        <w:t>}</w:t>
      </w:r>
    </w:p>
    <w:p w14:paraId="323A29DE" w14:textId="77777777" w:rsidR="00C868CF" w:rsidRDefault="00C868CF" w:rsidP="00C868CF">
      <w:pPr>
        <w:pStyle w:val="Output"/>
      </w:pPr>
      <w:r>
        <w:rPr>
          <w:color w:val="000000"/>
        </w:rPr>
        <w:t>}</w:t>
      </w:r>
    </w:p>
    <w:p w14:paraId="7C64FCBE" w14:textId="77777777" w:rsidR="00C868CF" w:rsidRPr="00045A82" w:rsidRDefault="00C868CF" w:rsidP="00C868CF">
      <w:pPr>
        <w:pStyle w:val="Output"/>
        <w:shd w:val="clear" w:color="auto" w:fill="000000" w:themeFill="text1"/>
        <w:rPr>
          <w:color w:val="FFFFFF" w:themeColor="background1"/>
        </w:rPr>
      </w:pPr>
      <w:r w:rsidRPr="00045A82">
        <w:rPr>
          <w:color w:val="FFFFFF" w:themeColor="background1"/>
        </w:rPr>
        <w:t>*** decomClinicalTrial:</w:t>
      </w:r>
      <w:r>
        <w:rPr>
          <w:color w:val="FFFFFF" w:themeColor="background1"/>
        </w:rPr>
        <w:t xml:space="preserve"> </w:t>
      </w:r>
      <w:r w:rsidRPr="00045A82">
        <w:rPr>
          <w:color w:val="FFFFFF" w:themeColor="background1"/>
        </w:rPr>
        <w:t xml:space="preserve">Started*** </w:t>
      </w:r>
    </w:p>
    <w:p w14:paraId="4940EFB9" w14:textId="77777777" w:rsidR="00C868CF" w:rsidRPr="00045A82" w:rsidRDefault="00C868CF" w:rsidP="00C868CF">
      <w:pPr>
        <w:pStyle w:val="Output"/>
        <w:shd w:val="clear" w:color="auto" w:fill="000000" w:themeFill="text1"/>
        <w:rPr>
          <w:color w:val="FFFFFF" w:themeColor="background1"/>
        </w:rPr>
      </w:pPr>
      <w:r w:rsidRPr="00045A82">
        <w:rPr>
          <w:color w:val="FFFF00"/>
        </w:rPr>
        <w:t>http-nio-8080-exec-1</w:t>
      </w:r>
      <w:r w:rsidRPr="00045A82">
        <w:rPr>
          <w:color w:val="FFFFFF" w:themeColor="background1"/>
        </w:rPr>
        <w:t>:ArchiveUsers :Start 24 Sep 2021 07:52:32 GMT</w:t>
      </w:r>
    </w:p>
    <w:p w14:paraId="5B3958DB" w14:textId="77777777" w:rsidR="00C868CF" w:rsidRPr="00045A82" w:rsidRDefault="00C868CF" w:rsidP="00C868CF">
      <w:pPr>
        <w:pStyle w:val="Output"/>
        <w:shd w:val="clear" w:color="auto" w:fill="000000" w:themeFill="text1"/>
        <w:rPr>
          <w:color w:val="FFFFFF" w:themeColor="background1"/>
        </w:rPr>
      </w:pPr>
      <w:r w:rsidRPr="00045A82">
        <w:rPr>
          <w:color w:val="FFFF00"/>
        </w:rPr>
        <w:t>http-nio-8080-exec-1</w:t>
      </w:r>
      <w:r w:rsidRPr="00045A82">
        <w:rPr>
          <w:color w:val="FFFFFF" w:themeColor="background1"/>
        </w:rPr>
        <w:t>:ArchiveUsers :End 24 Sep 2021 07:52:37 GMT</w:t>
      </w:r>
    </w:p>
    <w:p w14:paraId="4212C2CB" w14:textId="77777777" w:rsidR="00C868CF" w:rsidRPr="00045A82" w:rsidRDefault="00C868CF" w:rsidP="00C868CF">
      <w:pPr>
        <w:pStyle w:val="Output"/>
        <w:shd w:val="clear" w:color="auto" w:fill="000000" w:themeFill="text1"/>
        <w:rPr>
          <w:color w:val="FFFFFF" w:themeColor="background1"/>
        </w:rPr>
      </w:pPr>
      <w:r w:rsidRPr="00045A82">
        <w:rPr>
          <w:color w:val="FFFF00"/>
        </w:rPr>
        <w:t>http-nio-8080-exec-1</w:t>
      </w:r>
      <w:r w:rsidRPr="00045A82">
        <w:rPr>
          <w:color w:val="FFFFFF" w:themeColor="background1"/>
        </w:rPr>
        <w:t>:ArchiveReports :Start24 Sep 2021 07:52:37 GMT</w:t>
      </w:r>
    </w:p>
    <w:p w14:paraId="64C7BB89" w14:textId="77777777" w:rsidR="00C868CF" w:rsidRPr="00045A82" w:rsidRDefault="00C868CF" w:rsidP="00C868CF">
      <w:pPr>
        <w:pStyle w:val="Output"/>
        <w:shd w:val="clear" w:color="auto" w:fill="000000" w:themeFill="text1"/>
        <w:rPr>
          <w:color w:val="FFFFFF" w:themeColor="background1"/>
        </w:rPr>
      </w:pPr>
      <w:r w:rsidRPr="00045A82">
        <w:rPr>
          <w:color w:val="FFFF00"/>
        </w:rPr>
        <w:t>http-nio-8080-exec-1</w:t>
      </w:r>
      <w:r w:rsidRPr="00045A82">
        <w:rPr>
          <w:color w:val="FFFFFF" w:themeColor="background1"/>
        </w:rPr>
        <w:t>:ArchiveReports :End24 Sep 2021 07:52:42 GMT</w:t>
      </w:r>
    </w:p>
    <w:p w14:paraId="5D727625" w14:textId="77777777" w:rsidR="00C868CF" w:rsidRDefault="00C868CF" w:rsidP="00C868CF">
      <w:pPr>
        <w:pStyle w:val="Output"/>
        <w:shd w:val="clear" w:color="auto" w:fill="000000" w:themeFill="text1"/>
        <w:rPr>
          <w:color w:val="FFFFFF" w:themeColor="background1"/>
        </w:rPr>
      </w:pPr>
      <w:r w:rsidRPr="00045A82">
        <w:rPr>
          <w:color w:val="FFFFFF" w:themeColor="background1"/>
        </w:rPr>
        <w:t xml:space="preserve"> *** decomClinicalTrial:</w:t>
      </w:r>
      <w:r>
        <w:rPr>
          <w:color w:val="FFFFFF" w:themeColor="background1"/>
        </w:rPr>
        <w:t xml:space="preserve"> </w:t>
      </w:r>
      <w:r w:rsidRPr="00045A82">
        <w:rPr>
          <w:color w:val="FFFFFF" w:themeColor="background1"/>
        </w:rPr>
        <w:t>Completed.***</w:t>
      </w:r>
    </w:p>
    <w:p w14:paraId="0B2B618E" w14:textId="77777777" w:rsidR="00C868CF" w:rsidRDefault="00C868CF" w:rsidP="00C868CF">
      <w:r>
        <w:t xml:space="preserve">Here all methods execute by single Thread </w:t>
      </w:r>
      <w:r w:rsidRPr="009C6C78">
        <w:rPr>
          <w:rStyle w:val="BlueSyntaxChar"/>
        </w:rPr>
        <w:t>http-nio-8080-exec-1</w:t>
      </w:r>
      <w:r>
        <w:rPr>
          <w:color w:val="FFFF00"/>
        </w:rPr>
        <w:t xml:space="preserve"> </w:t>
      </w:r>
    </w:p>
    <w:p w14:paraId="1A4A3E95" w14:textId="77777777" w:rsidR="00C868CF" w:rsidRPr="00AB37F2" w:rsidRDefault="00C868CF" w:rsidP="00C868CF">
      <w:pPr>
        <w:pStyle w:val="Howitworks"/>
        <w:rPr>
          <w:sz w:val="16"/>
          <w:szCs w:val="16"/>
        </w:rPr>
      </w:pPr>
      <w:r w:rsidRPr="00AB37F2">
        <w:rPr>
          <w:sz w:val="16"/>
          <w:szCs w:val="16"/>
        </w:rPr>
        <w:t>With @Aync</w:t>
      </w:r>
    </w:p>
    <w:p w14:paraId="2D4FA43C" w14:textId="77777777" w:rsidR="00C868CF" w:rsidRDefault="00C868CF" w:rsidP="00C868CF">
      <w:pPr>
        <w:spacing w:after="0"/>
      </w:pPr>
      <w:r>
        <w:t xml:space="preserve">Place </w:t>
      </w:r>
      <w:r w:rsidRPr="004C4DFE">
        <w:rPr>
          <w:rFonts w:ascii="Consolas" w:hAnsi="Consolas"/>
          <w:b/>
          <w:bCs/>
          <w:color w:val="61AEEE"/>
          <w:shd w:val="clear" w:color="auto" w:fill="282C34"/>
        </w:rPr>
        <w:t>@EnableAsync</w:t>
      </w:r>
      <w:r w:rsidRPr="004C4DFE">
        <w:rPr>
          <w:sz w:val="14"/>
          <w:szCs w:val="14"/>
        </w:rPr>
        <w:t xml:space="preserve"> </w:t>
      </w:r>
      <w:r>
        <w:t xml:space="preserve">on the Top of SpringBoot Main class - </w:t>
      </w:r>
      <w:r w:rsidRPr="00B765EC">
        <w:rPr>
          <w:rStyle w:val="BlueSyntaxChar"/>
        </w:rPr>
        <w:t>TrialServicesApplication</w:t>
      </w:r>
    </w:p>
    <w:p w14:paraId="635C5DEC" w14:textId="77777777" w:rsidR="00C868CF" w:rsidRDefault="00C868CF" w:rsidP="00C868CF">
      <w:pPr>
        <w:pStyle w:val="syntax"/>
        <w:ind w:left="0"/>
        <w:rPr>
          <w:color w:val="4C483D" w:themeColor="text2"/>
        </w:rPr>
      </w:pPr>
      <w:r>
        <w:t>@</w:t>
      </w:r>
      <w:r>
        <w:rPr>
          <w:shd w:val="clear" w:color="auto" w:fill="D4D4D4"/>
        </w:rPr>
        <w:t>EnableAsync</w:t>
      </w:r>
      <w:r>
        <w:rPr>
          <w:color w:val="000000"/>
        </w:rPr>
        <w:t xml:space="preserve"> </w:t>
      </w:r>
    </w:p>
    <w:p w14:paraId="698C158D" w14:textId="77777777" w:rsidR="00C868CF" w:rsidRDefault="00C868CF" w:rsidP="00C868CF">
      <w:pPr>
        <w:pStyle w:val="syntax"/>
        <w:ind w:left="0"/>
        <w:rPr>
          <w:color w:val="4C483D" w:themeColor="text2"/>
        </w:rPr>
      </w:pPr>
      <w:r>
        <w:rPr>
          <w:shd w:val="clear" w:color="auto" w:fill="DBECCF"/>
        </w:rPr>
        <w:t>@SpringBootApplicatio</w:t>
      </w:r>
      <w:r>
        <w:t>n</w:t>
      </w:r>
    </w:p>
    <w:p w14:paraId="3E23B4DD" w14:textId="77777777" w:rsidR="00C868CF" w:rsidRDefault="00C868CF" w:rsidP="00C868CF">
      <w:pPr>
        <w:pStyle w:val="syntax"/>
        <w:ind w:left="0"/>
        <w:rPr>
          <w:color w:val="4C483D" w:themeColor="text2"/>
        </w:rPr>
      </w:pPr>
      <w:r>
        <w:rPr>
          <w:b/>
          <w:bCs/>
          <w:color w:val="7F0055"/>
        </w:rPr>
        <w:t>public</w:t>
      </w:r>
      <w:r>
        <w:rPr>
          <w:color w:val="000000"/>
        </w:rPr>
        <w:t xml:space="preserve"> </w:t>
      </w:r>
      <w:r>
        <w:rPr>
          <w:b/>
          <w:bCs/>
          <w:color w:val="7F0055"/>
        </w:rPr>
        <w:t>class</w:t>
      </w:r>
      <w:r>
        <w:rPr>
          <w:color w:val="000000"/>
        </w:rPr>
        <w:t xml:space="preserve"> TrialServicesApplication {</w:t>
      </w:r>
    </w:p>
    <w:p w14:paraId="7ADE58AD" w14:textId="77777777" w:rsidR="00C868CF" w:rsidRDefault="00C868CF" w:rsidP="00C868CF">
      <w:pPr>
        <w:pStyle w:val="syntax"/>
        <w:ind w:left="0"/>
        <w:rPr>
          <w:color w:val="4C483D" w:themeColor="text2"/>
        </w:rPr>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main(String[] </w:t>
      </w:r>
      <w:r>
        <w:rPr>
          <w:color w:val="6A3E3E"/>
        </w:rPr>
        <w:t>args</w:t>
      </w:r>
      <w:r>
        <w:rPr>
          <w:color w:val="000000"/>
        </w:rPr>
        <w:t>) {</w:t>
      </w:r>
    </w:p>
    <w:p w14:paraId="3EFCCF3F" w14:textId="77777777" w:rsidR="00C868CF" w:rsidRDefault="00C868CF" w:rsidP="00C868CF">
      <w:pPr>
        <w:pStyle w:val="syntax"/>
        <w:ind w:left="0"/>
        <w:rPr>
          <w:color w:val="4C483D" w:themeColor="text2"/>
        </w:rPr>
      </w:pPr>
      <w:r>
        <w:rPr>
          <w:color w:val="000000"/>
        </w:rPr>
        <w:tab/>
      </w:r>
      <w:r>
        <w:rPr>
          <w:color w:val="000000"/>
        </w:rPr>
        <w:tab/>
        <w:t>SpringApplication.</w:t>
      </w:r>
      <w:r>
        <w:rPr>
          <w:i/>
          <w:iCs/>
          <w:color w:val="000000"/>
        </w:rPr>
        <w:t>run</w:t>
      </w:r>
      <w:r>
        <w:rPr>
          <w:color w:val="000000"/>
        </w:rPr>
        <w:t>(TrialServicesApplication.</w:t>
      </w:r>
      <w:r>
        <w:rPr>
          <w:b/>
          <w:bCs/>
          <w:color w:val="7F0055"/>
        </w:rPr>
        <w:t>class</w:t>
      </w:r>
      <w:r>
        <w:rPr>
          <w:color w:val="000000"/>
        </w:rPr>
        <w:t xml:space="preserve">, </w:t>
      </w:r>
      <w:r>
        <w:rPr>
          <w:color w:val="6A3E3E"/>
        </w:rPr>
        <w:t>args</w:t>
      </w:r>
      <w:r>
        <w:rPr>
          <w:color w:val="000000"/>
        </w:rPr>
        <w:t>);</w:t>
      </w:r>
    </w:p>
    <w:p w14:paraId="03A77B08" w14:textId="77777777" w:rsidR="00C868CF" w:rsidRPr="00AB37F2" w:rsidRDefault="00C868CF" w:rsidP="00C868CF">
      <w:pPr>
        <w:pStyle w:val="syntax"/>
        <w:ind w:left="0"/>
        <w:rPr>
          <w:color w:val="4C483D" w:themeColor="text2"/>
          <w:sz w:val="16"/>
          <w:szCs w:val="18"/>
        </w:rPr>
      </w:pPr>
      <w:r w:rsidRPr="00AB37F2">
        <w:rPr>
          <w:color w:val="000000"/>
          <w:sz w:val="16"/>
          <w:szCs w:val="18"/>
        </w:rPr>
        <w:tab/>
      </w:r>
      <w:r w:rsidRPr="00AB37F2">
        <w:rPr>
          <w:color w:val="000000"/>
          <w:sz w:val="16"/>
          <w:szCs w:val="18"/>
        </w:rPr>
        <w:tab/>
        <w:t>System.</w:t>
      </w:r>
      <w:r w:rsidRPr="00AB37F2">
        <w:rPr>
          <w:b/>
          <w:bCs/>
          <w:i/>
          <w:iCs/>
          <w:color w:val="0000C0"/>
          <w:sz w:val="16"/>
          <w:szCs w:val="18"/>
        </w:rPr>
        <w:t>out</w:t>
      </w:r>
      <w:r w:rsidRPr="00AB37F2">
        <w:rPr>
          <w:color w:val="000000"/>
          <w:sz w:val="16"/>
          <w:szCs w:val="18"/>
        </w:rPr>
        <w:t>.println(</w:t>
      </w:r>
      <w:r w:rsidRPr="00AB37F2">
        <w:rPr>
          <w:color w:val="2A00FF"/>
          <w:sz w:val="16"/>
          <w:szCs w:val="18"/>
        </w:rPr>
        <w:t>"*************************************"</w:t>
      </w:r>
      <w:r w:rsidRPr="00AB37F2">
        <w:rPr>
          <w:color w:val="000000"/>
          <w:sz w:val="16"/>
          <w:szCs w:val="18"/>
        </w:rPr>
        <w:t>);</w:t>
      </w:r>
    </w:p>
    <w:p w14:paraId="4B279EE6" w14:textId="77777777" w:rsidR="00C868CF" w:rsidRPr="00AB37F2" w:rsidRDefault="00C868CF" w:rsidP="00C868CF">
      <w:pPr>
        <w:pStyle w:val="syntax"/>
        <w:ind w:left="0"/>
        <w:rPr>
          <w:color w:val="4C483D" w:themeColor="text2"/>
          <w:sz w:val="16"/>
          <w:szCs w:val="18"/>
        </w:rPr>
      </w:pPr>
      <w:r w:rsidRPr="00AB37F2">
        <w:rPr>
          <w:color w:val="000000"/>
          <w:sz w:val="16"/>
          <w:szCs w:val="18"/>
        </w:rPr>
        <w:tab/>
      </w:r>
      <w:r w:rsidRPr="00AB37F2">
        <w:rPr>
          <w:color w:val="000000"/>
          <w:sz w:val="16"/>
          <w:szCs w:val="18"/>
        </w:rPr>
        <w:tab/>
        <w:t>System.</w:t>
      </w:r>
      <w:r w:rsidRPr="00AB37F2">
        <w:rPr>
          <w:b/>
          <w:bCs/>
          <w:i/>
          <w:iCs/>
          <w:color w:val="0000C0"/>
          <w:sz w:val="16"/>
          <w:szCs w:val="18"/>
        </w:rPr>
        <w:t>out</w:t>
      </w:r>
      <w:r w:rsidRPr="00AB37F2">
        <w:rPr>
          <w:color w:val="000000"/>
          <w:sz w:val="16"/>
          <w:szCs w:val="18"/>
        </w:rPr>
        <w:t>.println(</w:t>
      </w:r>
      <w:r w:rsidRPr="00AB37F2">
        <w:rPr>
          <w:color w:val="2A00FF"/>
          <w:sz w:val="16"/>
          <w:szCs w:val="18"/>
        </w:rPr>
        <w:t>"Trial Services Startred ... "</w:t>
      </w:r>
      <w:r w:rsidRPr="00AB37F2">
        <w:rPr>
          <w:color w:val="000000"/>
          <w:sz w:val="16"/>
          <w:szCs w:val="18"/>
        </w:rPr>
        <w:t>);</w:t>
      </w:r>
    </w:p>
    <w:p w14:paraId="4A07B1D9" w14:textId="77777777" w:rsidR="00C868CF" w:rsidRPr="00AB37F2" w:rsidRDefault="00C868CF" w:rsidP="00C868CF">
      <w:pPr>
        <w:pStyle w:val="syntax"/>
        <w:ind w:left="0"/>
        <w:rPr>
          <w:color w:val="4C483D" w:themeColor="text2"/>
          <w:sz w:val="16"/>
          <w:szCs w:val="18"/>
        </w:rPr>
      </w:pPr>
      <w:r w:rsidRPr="00AB37F2">
        <w:rPr>
          <w:color w:val="000000"/>
          <w:sz w:val="16"/>
          <w:szCs w:val="18"/>
        </w:rPr>
        <w:tab/>
      </w:r>
      <w:r w:rsidRPr="00AB37F2">
        <w:rPr>
          <w:color w:val="000000"/>
          <w:sz w:val="16"/>
          <w:szCs w:val="18"/>
        </w:rPr>
        <w:tab/>
        <w:t>System.</w:t>
      </w:r>
      <w:r w:rsidRPr="00AB37F2">
        <w:rPr>
          <w:b/>
          <w:bCs/>
          <w:i/>
          <w:iCs/>
          <w:color w:val="0000C0"/>
          <w:sz w:val="16"/>
          <w:szCs w:val="18"/>
        </w:rPr>
        <w:t>out</w:t>
      </w:r>
      <w:r w:rsidRPr="00AB37F2">
        <w:rPr>
          <w:color w:val="000000"/>
          <w:sz w:val="16"/>
          <w:szCs w:val="18"/>
        </w:rPr>
        <w:t>.println(</w:t>
      </w:r>
      <w:r w:rsidRPr="00AB37F2">
        <w:rPr>
          <w:color w:val="2A00FF"/>
          <w:sz w:val="16"/>
          <w:szCs w:val="18"/>
        </w:rPr>
        <w:t>"*************************************"</w:t>
      </w:r>
      <w:r w:rsidRPr="00AB37F2">
        <w:rPr>
          <w:color w:val="000000"/>
          <w:sz w:val="16"/>
          <w:szCs w:val="18"/>
        </w:rPr>
        <w:t>);</w:t>
      </w:r>
    </w:p>
    <w:p w14:paraId="243EB8EF" w14:textId="77777777" w:rsidR="00C868CF" w:rsidRDefault="00C868CF" w:rsidP="00C868CF">
      <w:pPr>
        <w:pStyle w:val="syntax"/>
        <w:ind w:left="0"/>
        <w:rPr>
          <w:color w:val="4C483D" w:themeColor="text2"/>
        </w:rPr>
      </w:pPr>
      <w:r>
        <w:rPr>
          <w:color w:val="000000"/>
        </w:rPr>
        <w:tab/>
        <w:t>}</w:t>
      </w:r>
    </w:p>
    <w:p w14:paraId="15498045" w14:textId="77777777" w:rsidR="00C868CF" w:rsidRDefault="00C868CF" w:rsidP="00C868CF">
      <w:pPr>
        <w:pStyle w:val="syntax"/>
        <w:ind w:left="0"/>
      </w:pPr>
      <w:r>
        <w:rPr>
          <w:color w:val="000000"/>
        </w:rPr>
        <w:t>}</w:t>
      </w:r>
    </w:p>
    <w:p w14:paraId="3FCA8992" w14:textId="77777777" w:rsidR="00C868CF" w:rsidRDefault="00C868CF" w:rsidP="00C868CF">
      <w:pPr>
        <w:spacing w:after="0"/>
      </w:pPr>
    </w:p>
    <w:p w14:paraId="580C69D9" w14:textId="77777777" w:rsidR="00C868CF" w:rsidRDefault="00C868CF" w:rsidP="00C868CF">
      <w:pPr>
        <w:spacing w:after="0" w:line="240" w:lineRule="auto"/>
      </w:pPr>
      <w:r>
        <w:t xml:space="preserve">Place </w:t>
      </w:r>
      <w:r w:rsidRPr="004C4DFE">
        <w:rPr>
          <w:rStyle w:val="BlueSyntaxChar"/>
        </w:rPr>
        <w:t>@Async</w:t>
      </w:r>
      <w:r>
        <w:t xml:space="preserve"> on the top of each methods, which we want to execute in parallel.</w:t>
      </w:r>
    </w:p>
    <w:p w14:paraId="6F45926E" w14:textId="77777777" w:rsidR="00C868CF" w:rsidRPr="00AB37F2" w:rsidRDefault="00C868CF" w:rsidP="00C868CF">
      <w:pPr>
        <w:pStyle w:val="Output"/>
        <w:rPr>
          <w:color w:val="4C483D" w:themeColor="text2"/>
          <w:sz w:val="17"/>
          <w:szCs w:val="17"/>
        </w:rPr>
      </w:pPr>
      <w:r w:rsidRPr="00AB37F2">
        <w:rPr>
          <w:sz w:val="17"/>
          <w:szCs w:val="17"/>
        </w:rPr>
        <w:t>@Service</w:t>
      </w:r>
    </w:p>
    <w:p w14:paraId="5B0F75AD" w14:textId="77777777" w:rsidR="00C868CF" w:rsidRPr="00AB37F2" w:rsidRDefault="00C868CF" w:rsidP="00C868CF">
      <w:pPr>
        <w:pStyle w:val="Output"/>
        <w:rPr>
          <w:color w:val="4C483D" w:themeColor="text2"/>
          <w:sz w:val="17"/>
          <w:szCs w:val="17"/>
        </w:rPr>
      </w:pPr>
      <w:r w:rsidRPr="00AB37F2">
        <w:rPr>
          <w:b/>
          <w:bCs/>
          <w:color w:val="7F0055"/>
          <w:sz w:val="17"/>
          <w:szCs w:val="17"/>
        </w:rPr>
        <w:t>public</w:t>
      </w:r>
      <w:r w:rsidRPr="00AB37F2">
        <w:rPr>
          <w:color w:val="000000"/>
          <w:sz w:val="17"/>
          <w:szCs w:val="17"/>
        </w:rPr>
        <w:t xml:space="preserve"> </w:t>
      </w:r>
      <w:r w:rsidRPr="00AB37F2">
        <w:rPr>
          <w:b/>
          <w:bCs/>
          <w:color w:val="7F0055"/>
          <w:sz w:val="17"/>
          <w:szCs w:val="17"/>
        </w:rPr>
        <w:t>class</w:t>
      </w:r>
      <w:r w:rsidRPr="00AB37F2">
        <w:rPr>
          <w:color w:val="000000"/>
          <w:sz w:val="17"/>
          <w:szCs w:val="17"/>
        </w:rPr>
        <w:t xml:space="preserve"> DecomService {</w:t>
      </w:r>
    </w:p>
    <w:p w14:paraId="7B226774" w14:textId="77777777" w:rsidR="00C868CF" w:rsidRPr="00AB37F2" w:rsidRDefault="00C868CF" w:rsidP="00C868CF">
      <w:pPr>
        <w:pStyle w:val="Output"/>
        <w:rPr>
          <w:color w:val="4C483D" w:themeColor="text2"/>
          <w:sz w:val="17"/>
          <w:szCs w:val="17"/>
        </w:rPr>
      </w:pPr>
      <w:r w:rsidRPr="00AB37F2">
        <w:rPr>
          <w:color w:val="000000"/>
          <w:sz w:val="17"/>
          <w:szCs w:val="17"/>
        </w:rPr>
        <w:tab/>
      </w:r>
      <w:r w:rsidRPr="00AB37F2">
        <w:rPr>
          <w:sz w:val="17"/>
          <w:szCs w:val="17"/>
          <w:highlight w:val="yellow"/>
        </w:rPr>
        <w:t>@Async</w:t>
      </w:r>
    </w:p>
    <w:p w14:paraId="71E7C5C6" w14:textId="77777777" w:rsidR="00C868CF" w:rsidRPr="00AB37F2" w:rsidRDefault="00C868CF" w:rsidP="00C868CF">
      <w:pPr>
        <w:pStyle w:val="Output"/>
        <w:rPr>
          <w:color w:val="4C483D" w:themeColor="text2"/>
          <w:sz w:val="17"/>
          <w:szCs w:val="17"/>
        </w:rPr>
      </w:pPr>
      <w:r w:rsidRPr="00AB37F2">
        <w:rPr>
          <w:color w:val="000000"/>
          <w:sz w:val="17"/>
          <w:szCs w:val="17"/>
        </w:rPr>
        <w:tab/>
      </w:r>
      <w:r w:rsidRPr="00AB37F2">
        <w:rPr>
          <w:b/>
          <w:bCs/>
          <w:color w:val="7F0055"/>
          <w:sz w:val="17"/>
          <w:szCs w:val="17"/>
        </w:rPr>
        <w:t>public</w:t>
      </w:r>
      <w:r w:rsidRPr="00AB37F2">
        <w:rPr>
          <w:color w:val="000000"/>
          <w:sz w:val="17"/>
          <w:szCs w:val="17"/>
        </w:rPr>
        <w:t xml:space="preserve"> </w:t>
      </w:r>
      <w:r w:rsidRPr="00AB37F2">
        <w:rPr>
          <w:b/>
          <w:bCs/>
          <w:color w:val="7F0055"/>
          <w:sz w:val="17"/>
          <w:szCs w:val="17"/>
        </w:rPr>
        <w:t>void</w:t>
      </w:r>
      <w:r w:rsidRPr="00AB37F2">
        <w:rPr>
          <w:color w:val="000000"/>
          <w:sz w:val="17"/>
          <w:szCs w:val="17"/>
        </w:rPr>
        <w:t xml:space="preserve"> ArchiveUsers() {</w:t>
      </w:r>
    </w:p>
    <w:p w14:paraId="639B27DA" w14:textId="77777777" w:rsidR="00C868CF" w:rsidRPr="00AB37F2" w:rsidRDefault="00C868CF" w:rsidP="00C868CF">
      <w:pPr>
        <w:pStyle w:val="Output"/>
        <w:ind w:firstLine="720"/>
        <w:rPr>
          <w:color w:val="4C483D" w:themeColor="text2"/>
          <w:sz w:val="17"/>
          <w:szCs w:val="17"/>
        </w:rPr>
      </w:pPr>
      <w:r w:rsidRPr="00AB37F2">
        <w:rPr>
          <w:color w:val="000000"/>
          <w:sz w:val="17"/>
          <w:szCs w:val="17"/>
        </w:rPr>
        <w:t>S.</w:t>
      </w:r>
      <w:r w:rsidRPr="00AB37F2">
        <w:rPr>
          <w:b/>
          <w:bCs/>
          <w:i/>
          <w:iCs/>
          <w:color w:val="0000C0"/>
          <w:sz w:val="17"/>
          <w:szCs w:val="17"/>
        </w:rPr>
        <w:t>o</w:t>
      </w:r>
      <w:r w:rsidRPr="00AB37F2">
        <w:rPr>
          <w:color w:val="000000"/>
          <w:sz w:val="17"/>
          <w:szCs w:val="17"/>
        </w:rPr>
        <w:t>.p(Thread.</w:t>
      </w:r>
      <w:r w:rsidRPr="00AB37F2">
        <w:rPr>
          <w:i/>
          <w:iCs/>
          <w:color w:val="000000"/>
          <w:sz w:val="17"/>
          <w:szCs w:val="17"/>
        </w:rPr>
        <w:t>currentThread</w:t>
      </w:r>
      <w:r w:rsidRPr="00AB37F2">
        <w:rPr>
          <w:color w:val="000000"/>
          <w:sz w:val="17"/>
          <w:szCs w:val="17"/>
        </w:rPr>
        <w:t xml:space="preserve">().getName() + </w:t>
      </w:r>
      <w:r w:rsidRPr="00AB37F2">
        <w:rPr>
          <w:color w:val="2A00FF"/>
          <w:sz w:val="17"/>
          <w:szCs w:val="17"/>
        </w:rPr>
        <w:t>" :ArchiveUsers :Start "</w:t>
      </w:r>
      <w:r w:rsidRPr="00AB37F2">
        <w:rPr>
          <w:color w:val="000000"/>
          <w:sz w:val="17"/>
          <w:szCs w:val="17"/>
        </w:rPr>
        <w:t xml:space="preserve"> + </w:t>
      </w:r>
      <w:r w:rsidRPr="00AB37F2">
        <w:rPr>
          <w:b/>
          <w:bCs/>
          <w:color w:val="7F0055"/>
          <w:sz w:val="17"/>
          <w:szCs w:val="17"/>
        </w:rPr>
        <w:t>new</w:t>
      </w:r>
      <w:r w:rsidRPr="00AB37F2">
        <w:rPr>
          <w:color w:val="000000"/>
          <w:sz w:val="17"/>
          <w:szCs w:val="17"/>
        </w:rPr>
        <w:t xml:space="preserve"> Date());</w:t>
      </w:r>
    </w:p>
    <w:p w14:paraId="5254B7D3" w14:textId="77777777" w:rsidR="00C868CF" w:rsidRPr="00AB37F2" w:rsidRDefault="00C868CF" w:rsidP="00C868CF">
      <w:pPr>
        <w:pStyle w:val="Output"/>
        <w:rPr>
          <w:color w:val="4C483D" w:themeColor="text2"/>
          <w:sz w:val="17"/>
          <w:szCs w:val="17"/>
        </w:rPr>
      </w:pPr>
      <w:r w:rsidRPr="00AB37F2">
        <w:rPr>
          <w:color w:val="000000"/>
          <w:sz w:val="17"/>
          <w:szCs w:val="17"/>
        </w:rPr>
        <w:tab/>
      </w:r>
      <w:r w:rsidRPr="00AB37F2">
        <w:rPr>
          <w:color w:val="000000"/>
          <w:sz w:val="17"/>
          <w:szCs w:val="17"/>
        </w:rPr>
        <w:tab/>
      </w:r>
      <w:r w:rsidRPr="00AB37F2">
        <w:rPr>
          <w:b/>
          <w:bCs/>
          <w:color w:val="7F0055"/>
          <w:sz w:val="17"/>
          <w:szCs w:val="17"/>
        </w:rPr>
        <w:t>try</w:t>
      </w:r>
      <w:r w:rsidRPr="00AB37F2">
        <w:rPr>
          <w:color w:val="000000"/>
          <w:sz w:val="17"/>
          <w:szCs w:val="17"/>
        </w:rPr>
        <w:t xml:space="preserve"> {</w:t>
      </w:r>
    </w:p>
    <w:p w14:paraId="171D0D7F" w14:textId="77777777" w:rsidR="00C868CF" w:rsidRPr="00AB37F2" w:rsidRDefault="00C868CF" w:rsidP="00C868CF">
      <w:pPr>
        <w:pStyle w:val="Output"/>
        <w:rPr>
          <w:color w:val="4C483D" w:themeColor="text2"/>
          <w:sz w:val="17"/>
          <w:szCs w:val="17"/>
        </w:rPr>
      </w:pPr>
      <w:r w:rsidRPr="00AB37F2">
        <w:rPr>
          <w:color w:val="000000"/>
          <w:sz w:val="17"/>
          <w:szCs w:val="17"/>
        </w:rPr>
        <w:tab/>
      </w:r>
      <w:r w:rsidRPr="00AB37F2">
        <w:rPr>
          <w:color w:val="000000"/>
          <w:sz w:val="17"/>
          <w:szCs w:val="17"/>
        </w:rPr>
        <w:tab/>
      </w:r>
      <w:r w:rsidRPr="00AB37F2">
        <w:rPr>
          <w:color w:val="000000"/>
          <w:sz w:val="17"/>
          <w:szCs w:val="17"/>
        </w:rPr>
        <w:tab/>
        <w:t>Thread.</w:t>
      </w:r>
      <w:r w:rsidRPr="00AB37F2">
        <w:rPr>
          <w:i/>
          <w:iCs/>
          <w:color w:val="000000"/>
          <w:sz w:val="17"/>
          <w:szCs w:val="17"/>
        </w:rPr>
        <w:t>sleep</w:t>
      </w:r>
      <w:r w:rsidRPr="00AB37F2">
        <w:rPr>
          <w:color w:val="000000"/>
          <w:sz w:val="17"/>
          <w:szCs w:val="17"/>
        </w:rPr>
        <w:t>(5000);</w:t>
      </w:r>
    </w:p>
    <w:p w14:paraId="509B6D92" w14:textId="77777777" w:rsidR="00C868CF" w:rsidRPr="00AB37F2" w:rsidRDefault="00C868CF" w:rsidP="00C868CF">
      <w:pPr>
        <w:pStyle w:val="Output"/>
        <w:rPr>
          <w:color w:val="4C483D" w:themeColor="text2"/>
          <w:sz w:val="17"/>
          <w:szCs w:val="17"/>
        </w:rPr>
      </w:pPr>
      <w:r w:rsidRPr="00AB37F2">
        <w:rPr>
          <w:color w:val="000000"/>
          <w:sz w:val="17"/>
          <w:szCs w:val="17"/>
        </w:rPr>
        <w:lastRenderedPageBreak/>
        <w:tab/>
      </w:r>
      <w:r w:rsidRPr="00AB37F2">
        <w:rPr>
          <w:color w:val="000000"/>
          <w:sz w:val="17"/>
          <w:szCs w:val="17"/>
        </w:rPr>
        <w:tab/>
        <w:t xml:space="preserve">} </w:t>
      </w:r>
      <w:r w:rsidRPr="00AB37F2">
        <w:rPr>
          <w:b/>
          <w:bCs/>
          <w:color w:val="7F0055"/>
          <w:sz w:val="17"/>
          <w:szCs w:val="17"/>
        </w:rPr>
        <w:t>catch</w:t>
      </w:r>
      <w:r w:rsidRPr="00AB37F2">
        <w:rPr>
          <w:color w:val="000000"/>
          <w:sz w:val="17"/>
          <w:szCs w:val="17"/>
        </w:rPr>
        <w:t xml:space="preserve"> (InterruptedException </w:t>
      </w:r>
      <w:r w:rsidRPr="00AB37F2">
        <w:rPr>
          <w:color w:val="6A3E3E"/>
          <w:sz w:val="17"/>
          <w:szCs w:val="17"/>
        </w:rPr>
        <w:t>e</w:t>
      </w:r>
      <w:r w:rsidRPr="00AB37F2">
        <w:rPr>
          <w:color w:val="000000"/>
          <w:sz w:val="17"/>
          <w:szCs w:val="17"/>
        </w:rPr>
        <w:t>) {</w:t>
      </w:r>
    </w:p>
    <w:p w14:paraId="75C748DC" w14:textId="77777777" w:rsidR="00C868CF" w:rsidRPr="00AB37F2" w:rsidRDefault="00C868CF" w:rsidP="00C868CF">
      <w:pPr>
        <w:pStyle w:val="Output"/>
        <w:rPr>
          <w:color w:val="4C483D" w:themeColor="text2"/>
          <w:sz w:val="17"/>
          <w:szCs w:val="17"/>
        </w:rPr>
      </w:pPr>
      <w:r w:rsidRPr="00AB37F2">
        <w:rPr>
          <w:color w:val="000000"/>
          <w:sz w:val="17"/>
          <w:szCs w:val="17"/>
        </w:rPr>
        <w:tab/>
      </w:r>
      <w:r w:rsidRPr="00AB37F2">
        <w:rPr>
          <w:color w:val="000000"/>
          <w:sz w:val="17"/>
          <w:szCs w:val="17"/>
        </w:rPr>
        <w:tab/>
      </w:r>
      <w:r w:rsidRPr="00AB37F2">
        <w:rPr>
          <w:color w:val="000000"/>
          <w:sz w:val="17"/>
          <w:szCs w:val="17"/>
        </w:rPr>
        <w:tab/>
      </w:r>
      <w:r w:rsidRPr="00AB37F2">
        <w:rPr>
          <w:color w:val="6A3E3E"/>
          <w:sz w:val="17"/>
          <w:szCs w:val="17"/>
        </w:rPr>
        <w:t>e</w:t>
      </w:r>
      <w:r w:rsidRPr="00AB37F2">
        <w:rPr>
          <w:color w:val="000000"/>
          <w:sz w:val="17"/>
          <w:szCs w:val="17"/>
        </w:rPr>
        <w:t>.printStackTrace();</w:t>
      </w:r>
    </w:p>
    <w:p w14:paraId="7943236B" w14:textId="77777777" w:rsidR="00C868CF" w:rsidRPr="00AB37F2" w:rsidRDefault="00C868CF" w:rsidP="00C868CF">
      <w:pPr>
        <w:pStyle w:val="Output"/>
        <w:rPr>
          <w:color w:val="4C483D" w:themeColor="text2"/>
          <w:sz w:val="17"/>
          <w:szCs w:val="17"/>
        </w:rPr>
      </w:pPr>
      <w:r w:rsidRPr="00AB37F2">
        <w:rPr>
          <w:color w:val="000000"/>
          <w:sz w:val="17"/>
          <w:szCs w:val="17"/>
        </w:rPr>
        <w:tab/>
      </w:r>
      <w:r w:rsidRPr="00AB37F2">
        <w:rPr>
          <w:color w:val="000000"/>
          <w:sz w:val="17"/>
          <w:szCs w:val="17"/>
        </w:rPr>
        <w:tab/>
        <w:t>}</w:t>
      </w:r>
    </w:p>
    <w:p w14:paraId="1FB2B7AF" w14:textId="77777777" w:rsidR="00C868CF" w:rsidRPr="00AB37F2" w:rsidRDefault="00C868CF" w:rsidP="00C868CF">
      <w:pPr>
        <w:pStyle w:val="Output"/>
        <w:rPr>
          <w:color w:val="4C483D" w:themeColor="text2"/>
          <w:sz w:val="17"/>
          <w:szCs w:val="17"/>
        </w:rPr>
      </w:pPr>
      <w:r w:rsidRPr="00AB37F2">
        <w:rPr>
          <w:color w:val="000000"/>
          <w:sz w:val="17"/>
          <w:szCs w:val="17"/>
        </w:rPr>
        <w:tab/>
      </w:r>
      <w:r w:rsidRPr="00AB37F2">
        <w:rPr>
          <w:color w:val="000000"/>
          <w:sz w:val="17"/>
          <w:szCs w:val="17"/>
        </w:rPr>
        <w:tab/>
        <w:t>S.</w:t>
      </w:r>
      <w:r w:rsidRPr="00AB37F2">
        <w:rPr>
          <w:b/>
          <w:bCs/>
          <w:i/>
          <w:iCs/>
          <w:color w:val="0000C0"/>
          <w:sz w:val="17"/>
          <w:szCs w:val="17"/>
        </w:rPr>
        <w:t>o</w:t>
      </w:r>
      <w:r w:rsidRPr="00AB37F2">
        <w:rPr>
          <w:color w:val="000000"/>
          <w:sz w:val="17"/>
          <w:szCs w:val="17"/>
        </w:rPr>
        <w:t>.p(Thread.</w:t>
      </w:r>
      <w:r w:rsidRPr="00AB37F2">
        <w:rPr>
          <w:i/>
          <w:iCs/>
          <w:color w:val="000000"/>
          <w:sz w:val="17"/>
          <w:szCs w:val="17"/>
        </w:rPr>
        <w:t>currentThread</w:t>
      </w:r>
      <w:r w:rsidRPr="00AB37F2">
        <w:rPr>
          <w:color w:val="000000"/>
          <w:sz w:val="17"/>
          <w:szCs w:val="17"/>
        </w:rPr>
        <w:t xml:space="preserve">().getName() + </w:t>
      </w:r>
      <w:r w:rsidRPr="00AB37F2">
        <w:rPr>
          <w:color w:val="2A00FF"/>
          <w:sz w:val="17"/>
          <w:szCs w:val="17"/>
        </w:rPr>
        <w:t>" :ArchiveUsers :End "</w:t>
      </w:r>
      <w:r w:rsidRPr="00AB37F2">
        <w:rPr>
          <w:color w:val="000000"/>
          <w:sz w:val="17"/>
          <w:szCs w:val="17"/>
        </w:rPr>
        <w:t xml:space="preserve"> + </w:t>
      </w:r>
      <w:r w:rsidRPr="00AB37F2">
        <w:rPr>
          <w:b/>
          <w:bCs/>
          <w:color w:val="7F0055"/>
          <w:sz w:val="17"/>
          <w:szCs w:val="17"/>
        </w:rPr>
        <w:t>new</w:t>
      </w:r>
      <w:r w:rsidRPr="00AB37F2">
        <w:rPr>
          <w:color w:val="000000"/>
          <w:sz w:val="17"/>
          <w:szCs w:val="17"/>
        </w:rPr>
        <w:t xml:space="preserve"> Date());</w:t>
      </w:r>
    </w:p>
    <w:p w14:paraId="263D7923" w14:textId="77777777" w:rsidR="00C868CF" w:rsidRPr="00AB37F2" w:rsidRDefault="00C868CF" w:rsidP="00C868CF">
      <w:pPr>
        <w:pStyle w:val="Output"/>
        <w:rPr>
          <w:color w:val="4C483D" w:themeColor="text2"/>
          <w:sz w:val="17"/>
          <w:szCs w:val="17"/>
        </w:rPr>
      </w:pPr>
      <w:r w:rsidRPr="00AB37F2">
        <w:rPr>
          <w:color w:val="000000"/>
          <w:sz w:val="17"/>
          <w:szCs w:val="17"/>
        </w:rPr>
        <w:tab/>
        <w:t>}</w:t>
      </w:r>
    </w:p>
    <w:p w14:paraId="1F5CEEE9" w14:textId="77777777" w:rsidR="00C868CF" w:rsidRPr="00AB37F2" w:rsidRDefault="00C868CF" w:rsidP="00C868CF">
      <w:pPr>
        <w:pStyle w:val="Output"/>
        <w:rPr>
          <w:color w:val="4C483D" w:themeColor="text2"/>
          <w:sz w:val="17"/>
          <w:szCs w:val="17"/>
        </w:rPr>
      </w:pPr>
    </w:p>
    <w:p w14:paraId="4B462727" w14:textId="77777777" w:rsidR="00C868CF" w:rsidRPr="00AB37F2" w:rsidRDefault="00C868CF" w:rsidP="00C868CF">
      <w:pPr>
        <w:pStyle w:val="Output"/>
        <w:rPr>
          <w:color w:val="4C483D" w:themeColor="text2"/>
          <w:sz w:val="17"/>
          <w:szCs w:val="17"/>
        </w:rPr>
      </w:pPr>
      <w:r w:rsidRPr="00AB37F2">
        <w:rPr>
          <w:color w:val="000000"/>
          <w:sz w:val="17"/>
          <w:szCs w:val="17"/>
        </w:rPr>
        <w:tab/>
      </w:r>
      <w:r w:rsidRPr="00AB37F2">
        <w:rPr>
          <w:sz w:val="17"/>
          <w:szCs w:val="17"/>
          <w:highlight w:val="yellow"/>
        </w:rPr>
        <w:t>@Async</w:t>
      </w:r>
    </w:p>
    <w:p w14:paraId="5D58DA15" w14:textId="77777777" w:rsidR="00C868CF" w:rsidRPr="00AB37F2" w:rsidRDefault="00C868CF" w:rsidP="00C868CF">
      <w:pPr>
        <w:pStyle w:val="Output"/>
        <w:rPr>
          <w:color w:val="4C483D" w:themeColor="text2"/>
          <w:sz w:val="17"/>
          <w:szCs w:val="17"/>
        </w:rPr>
      </w:pPr>
      <w:r w:rsidRPr="00AB37F2">
        <w:rPr>
          <w:color w:val="000000"/>
          <w:sz w:val="17"/>
          <w:szCs w:val="17"/>
        </w:rPr>
        <w:tab/>
      </w:r>
      <w:r w:rsidRPr="00AB37F2">
        <w:rPr>
          <w:b/>
          <w:bCs/>
          <w:color w:val="7F0055"/>
          <w:sz w:val="17"/>
          <w:szCs w:val="17"/>
        </w:rPr>
        <w:t>public</w:t>
      </w:r>
      <w:r w:rsidRPr="00AB37F2">
        <w:rPr>
          <w:color w:val="000000"/>
          <w:sz w:val="17"/>
          <w:szCs w:val="17"/>
        </w:rPr>
        <w:t xml:space="preserve"> </w:t>
      </w:r>
      <w:r w:rsidRPr="00AB37F2">
        <w:rPr>
          <w:b/>
          <w:bCs/>
          <w:color w:val="7F0055"/>
          <w:sz w:val="17"/>
          <w:szCs w:val="17"/>
        </w:rPr>
        <w:t>void</w:t>
      </w:r>
      <w:r w:rsidRPr="00AB37F2">
        <w:rPr>
          <w:color w:val="000000"/>
          <w:sz w:val="17"/>
          <w:szCs w:val="17"/>
        </w:rPr>
        <w:t xml:space="preserve"> ArchiveReports() {</w:t>
      </w:r>
    </w:p>
    <w:p w14:paraId="34B34C71" w14:textId="77777777" w:rsidR="00C868CF" w:rsidRPr="00AB37F2" w:rsidRDefault="00C868CF" w:rsidP="00C868CF">
      <w:pPr>
        <w:pStyle w:val="Output"/>
        <w:rPr>
          <w:color w:val="4C483D" w:themeColor="text2"/>
          <w:sz w:val="17"/>
          <w:szCs w:val="17"/>
        </w:rPr>
      </w:pPr>
      <w:r w:rsidRPr="00AB37F2">
        <w:rPr>
          <w:color w:val="000000"/>
          <w:sz w:val="17"/>
          <w:szCs w:val="17"/>
        </w:rPr>
        <w:tab/>
        <w:t xml:space="preserve"> S.</w:t>
      </w:r>
      <w:r w:rsidRPr="00AB37F2">
        <w:rPr>
          <w:b/>
          <w:bCs/>
          <w:i/>
          <w:iCs/>
          <w:color w:val="0000C0"/>
          <w:sz w:val="17"/>
          <w:szCs w:val="17"/>
        </w:rPr>
        <w:t>o</w:t>
      </w:r>
      <w:r w:rsidRPr="00AB37F2">
        <w:rPr>
          <w:color w:val="000000"/>
          <w:sz w:val="17"/>
          <w:szCs w:val="17"/>
        </w:rPr>
        <w:t>.p(Thread.</w:t>
      </w:r>
      <w:r w:rsidRPr="00AB37F2">
        <w:rPr>
          <w:i/>
          <w:iCs/>
          <w:color w:val="000000"/>
          <w:sz w:val="17"/>
          <w:szCs w:val="17"/>
        </w:rPr>
        <w:t>currentThread</w:t>
      </w:r>
      <w:r w:rsidRPr="00AB37F2">
        <w:rPr>
          <w:color w:val="000000"/>
          <w:sz w:val="17"/>
          <w:szCs w:val="17"/>
        </w:rPr>
        <w:t xml:space="preserve">().getName() + </w:t>
      </w:r>
      <w:r w:rsidRPr="00AB37F2">
        <w:rPr>
          <w:color w:val="2A00FF"/>
          <w:sz w:val="17"/>
          <w:szCs w:val="17"/>
        </w:rPr>
        <w:t>":ArchiveReports : Start"</w:t>
      </w:r>
      <w:r w:rsidRPr="00AB37F2">
        <w:rPr>
          <w:color w:val="000000"/>
          <w:sz w:val="17"/>
          <w:szCs w:val="17"/>
        </w:rPr>
        <w:t xml:space="preserve"> + </w:t>
      </w:r>
      <w:r w:rsidRPr="00AB37F2">
        <w:rPr>
          <w:b/>
          <w:bCs/>
          <w:color w:val="7F0055"/>
          <w:sz w:val="17"/>
          <w:szCs w:val="17"/>
        </w:rPr>
        <w:t>new</w:t>
      </w:r>
      <w:r w:rsidRPr="00AB37F2">
        <w:rPr>
          <w:color w:val="000000"/>
          <w:sz w:val="17"/>
          <w:szCs w:val="17"/>
        </w:rPr>
        <w:t xml:space="preserve"> Date());</w:t>
      </w:r>
    </w:p>
    <w:p w14:paraId="5D886BB5" w14:textId="77777777" w:rsidR="00C868CF" w:rsidRPr="00AB37F2" w:rsidRDefault="00C868CF" w:rsidP="00C868CF">
      <w:pPr>
        <w:pStyle w:val="Output"/>
        <w:rPr>
          <w:color w:val="4C483D" w:themeColor="text2"/>
          <w:sz w:val="17"/>
          <w:szCs w:val="17"/>
        </w:rPr>
      </w:pPr>
      <w:r w:rsidRPr="00AB37F2">
        <w:rPr>
          <w:color w:val="000000"/>
          <w:sz w:val="17"/>
          <w:szCs w:val="17"/>
        </w:rPr>
        <w:tab/>
      </w:r>
      <w:r w:rsidRPr="00AB37F2">
        <w:rPr>
          <w:color w:val="000000"/>
          <w:sz w:val="17"/>
          <w:szCs w:val="17"/>
        </w:rPr>
        <w:tab/>
      </w:r>
      <w:r w:rsidRPr="00AB37F2">
        <w:rPr>
          <w:b/>
          <w:bCs/>
          <w:color w:val="7F0055"/>
          <w:sz w:val="17"/>
          <w:szCs w:val="17"/>
        </w:rPr>
        <w:t>try</w:t>
      </w:r>
      <w:r w:rsidRPr="00AB37F2">
        <w:rPr>
          <w:color w:val="000000"/>
          <w:sz w:val="17"/>
          <w:szCs w:val="17"/>
        </w:rPr>
        <w:t xml:space="preserve"> {</w:t>
      </w:r>
    </w:p>
    <w:p w14:paraId="5598E4BB" w14:textId="77777777" w:rsidR="00C868CF" w:rsidRPr="00AB37F2" w:rsidRDefault="00C868CF" w:rsidP="00C868CF">
      <w:pPr>
        <w:pStyle w:val="Output"/>
        <w:rPr>
          <w:color w:val="4C483D" w:themeColor="text2"/>
          <w:sz w:val="17"/>
          <w:szCs w:val="17"/>
        </w:rPr>
      </w:pPr>
      <w:r w:rsidRPr="00AB37F2">
        <w:rPr>
          <w:color w:val="000000"/>
          <w:sz w:val="17"/>
          <w:szCs w:val="17"/>
        </w:rPr>
        <w:tab/>
      </w:r>
      <w:r w:rsidRPr="00AB37F2">
        <w:rPr>
          <w:color w:val="000000"/>
          <w:sz w:val="17"/>
          <w:szCs w:val="17"/>
        </w:rPr>
        <w:tab/>
      </w:r>
      <w:r w:rsidRPr="00AB37F2">
        <w:rPr>
          <w:color w:val="000000"/>
          <w:sz w:val="17"/>
          <w:szCs w:val="17"/>
        </w:rPr>
        <w:tab/>
        <w:t>Thread.</w:t>
      </w:r>
      <w:r w:rsidRPr="00AB37F2">
        <w:rPr>
          <w:i/>
          <w:iCs/>
          <w:color w:val="000000"/>
          <w:sz w:val="17"/>
          <w:szCs w:val="17"/>
        </w:rPr>
        <w:t>sleep</w:t>
      </w:r>
      <w:r w:rsidRPr="00AB37F2">
        <w:rPr>
          <w:color w:val="000000"/>
          <w:sz w:val="17"/>
          <w:szCs w:val="17"/>
        </w:rPr>
        <w:t>(5000);</w:t>
      </w:r>
    </w:p>
    <w:p w14:paraId="658BBBF0" w14:textId="77777777" w:rsidR="00C868CF" w:rsidRPr="00AB37F2" w:rsidRDefault="00C868CF" w:rsidP="00C868CF">
      <w:pPr>
        <w:pStyle w:val="Output"/>
        <w:rPr>
          <w:color w:val="4C483D" w:themeColor="text2"/>
          <w:sz w:val="17"/>
          <w:szCs w:val="17"/>
        </w:rPr>
      </w:pPr>
      <w:r w:rsidRPr="00AB37F2">
        <w:rPr>
          <w:color w:val="000000"/>
          <w:sz w:val="17"/>
          <w:szCs w:val="17"/>
        </w:rPr>
        <w:tab/>
      </w:r>
      <w:r w:rsidRPr="00AB37F2">
        <w:rPr>
          <w:color w:val="000000"/>
          <w:sz w:val="17"/>
          <w:szCs w:val="17"/>
        </w:rPr>
        <w:tab/>
        <w:t xml:space="preserve">} </w:t>
      </w:r>
      <w:r w:rsidRPr="00AB37F2">
        <w:rPr>
          <w:b/>
          <w:bCs/>
          <w:color w:val="7F0055"/>
          <w:sz w:val="17"/>
          <w:szCs w:val="17"/>
        </w:rPr>
        <w:t>catch</w:t>
      </w:r>
      <w:r w:rsidRPr="00AB37F2">
        <w:rPr>
          <w:color w:val="000000"/>
          <w:sz w:val="17"/>
          <w:szCs w:val="17"/>
        </w:rPr>
        <w:t xml:space="preserve"> (InterruptedException </w:t>
      </w:r>
      <w:r w:rsidRPr="00AB37F2">
        <w:rPr>
          <w:color w:val="6A3E3E"/>
          <w:sz w:val="17"/>
          <w:szCs w:val="17"/>
        </w:rPr>
        <w:t>e</w:t>
      </w:r>
      <w:r w:rsidRPr="00AB37F2">
        <w:rPr>
          <w:color w:val="000000"/>
          <w:sz w:val="17"/>
          <w:szCs w:val="17"/>
        </w:rPr>
        <w:t>) {</w:t>
      </w:r>
    </w:p>
    <w:p w14:paraId="3CB5D681" w14:textId="77777777" w:rsidR="00C868CF" w:rsidRPr="00AB37F2" w:rsidRDefault="00C868CF" w:rsidP="00C868CF">
      <w:pPr>
        <w:pStyle w:val="Output"/>
        <w:rPr>
          <w:color w:val="4C483D" w:themeColor="text2"/>
          <w:sz w:val="17"/>
          <w:szCs w:val="17"/>
        </w:rPr>
      </w:pPr>
      <w:r w:rsidRPr="00AB37F2">
        <w:rPr>
          <w:color w:val="000000"/>
          <w:sz w:val="17"/>
          <w:szCs w:val="17"/>
        </w:rPr>
        <w:tab/>
      </w:r>
      <w:r w:rsidRPr="00AB37F2">
        <w:rPr>
          <w:color w:val="000000"/>
          <w:sz w:val="17"/>
          <w:szCs w:val="17"/>
        </w:rPr>
        <w:tab/>
      </w:r>
      <w:r w:rsidRPr="00AB37F2">
        <w:rPr>
          <w:color w:val="000000"/>
          <w:sz w:val="17"/>
          <w:szCs w:val="17"/>
        </w:rPr>
        <w:tab/>
      </w:r>
      <w:r w:rsidRPr="00AB37F2">
        <w:rPr>
          <w:color w:val="6A3E3E"/>
          <w:sz w:val="17"/>
          <w:szCs w:val="17"/>
        </w:rPr>
        <w:t>e</w:t>
      </w:r>
      <w:r w:rsidRPr="00AB37F2">
        <w:rPr>
          <w:color w:val="000000"/>
          <w:sz w:val="17"/>
          <w:szCs w:val="17"/>
        </w:rPr>
        <w:t>.printStackTrace();</w:t>
      </w:r>
    </w:p>
    <w:p w14:paraId="26F2F76B" w14:textId="77777777" w:rsidR="00C868CF" w:rsidRPr="00AB37F2" w:rsidRDefault="00C868CF" w:rsidP="00C868CF">
      <w:pPr>
        <w:pStyle w:val="Output"/>
        <w:rPr>
          <w:color w:val="4C483D" w:themeColor="text2"/>
          <w:sz w:val="17"/>
          <w:szCs w:val="17"/>
        </w:rPr>
      </w:pPr>
      <w:r w:rsidRPr="00AB37F2">
        <w:rPr>
          <w:color w:val="000000"/>
          <w:sz w:val="17"/>
          <w:szCs w:val="17"/>
        </w:rPr>
        <w:tab/>
      </w:r>
      <w:r w:rsidRPr="00AB37F2">
        <w:rPr>
          <w:color w:val="000000"/>
          <w:sz w:val="17"/>
          <w:szCs w:val="17"/>
        </w:rPr>
        <w:tab/>
        <w:t>}</w:t>
      </w:r>
    </w:p>
    <w:p w14:paraId="520A9491" w14:textId="77777777" w:rsidR="00C868CF" w:rsidRPr="00AB37F2" w:rsidRDefault="00C868CF" w:rsidP="00C868CF">
      <w:pPr>
        <w:pStyle w:val="Output"/>
        <w:rPr>
          <w:color w:val="4C483D" w:themeColor="text2"/>
          <w:sz w:val="17"/>
          <w:szCs w:val="17"/>
        </w:rPr>
      </w:pPr>
      <w:r w:rsidRPr="00AB37F2">
        <w:rPr>
          <w:color w:val="000000"/>
          <w:sz w:val="17"/>
          <w:szCs w:val="17"/>
        </w:rPr>
        <w:tab/>
        <w:t>S.</w:t>
      </w:r>
      <w:r w:rsidRPr="00AB37F2">
        <w:rPr>
          <w:b/>
          <w:bCs/>
          <w:i/>
          <w:iCs/>
          <w:color w:val="0000C0"/>
          <w:sz w:val="17"/>
          <w:szCs w:val="17"/>
        </w:rPr>
        <w:t>o</w:t>
      </w:r>
      <w:r w:rsidRPr="00AB37F2">
        <w:rPr>
          <w:color w:val="000000"/>
          <w:sz w:val="17"/>
          <w:szCs w:val="17"/>
        </w:rPr>
        <w:t>.p(Thread.</w:t>
      </w:r>
      <w:r w:rsidRPr="00AB37F2">
        <w:rPr>
          <w:i/>
          <w:iCs/>
          <w:color w:val="000000"/>
          <w:sz w:val="17"/>
          <w:szCs w:val="17"/>
        </w:rPr>
        <w:t>currentThread</w:t>
      </w:r>
      <w:r w:rsidRPr="00AB37F2">
        <w:rPr>
          <w:color w:val="000000"/>
          <w:sz w:val="17"/>
          <w:szCs w:val="17"/>
        </w:rPr>
        <w:t xml:space="preserve">().getName() + </w:t>
      </w:r>
      <w:r w:rsidRPr="00AB37F2">
        <w:rPr>
          <w:color w:val="2A00FF"/>
          <w:sz w:val="17"/>
          <w:szCs w:val="17"/>
        </w:rPr>
        <w:t>" :ArchiveReports : End"</w:t>
      </w:r>
      <w:r w:rsidRPr="00AB37F2">
        <w:rPr>
          <w:color w:val="000000"/>
          <w:sz w:val="17"/>
          <w:szCs w:val="17"/>
        </w:rPr>
        <w:t xml:space="preserve"> + </w:t>
      </w:r>
      <w:r w:rsidRPr="00AB37F2">
        <w:rPr>
          <w:b/>
          <w:bCs/>
          <w:color w:val="7F0055"/>
          <w:sz w:val="17"/>
          <w:szCs w:val="17"/>
        </w:rPr>
        <w:t>new</w:t>
      </w:r>
      <w:r w:rsidRPr="00AB37F2">
        <w:rPr>
          <w:color w:val="000000"/>
          <w:sz w:val="17"/>
          <w:szCs w:val="17"/>
        </w:rPr>
        <w:t xml:space="preserve"> Date());</w:t>
      </w:r>
    </w:p>
    <w:p w14:paraId="7AF27090" w14:textId="77777777" w:rsidR="00C868CF" w:rsidRPr="00AB37F2" w:rsidRDefault="00C868CF" w:rsidP="00C868CF">
      <w:pPr>
        <w:pStyle w:val="Output"/>
        <w:rPr>
          <w:color w:val="4C483D" w:themeColor="text2"/>
          <w:sz w:val="17"/>
          <w:szCs w:val="17"/>
        </w:rPr>
      </w:pPr>
      <w:r w:rsidRPr="00AB37F2">
        <w:rPr>
          <w:color w:val="000000"/>
          <w:sz w:val="17"/>
          <w:szCs w:val="17"/>
        </w:rPr>
        <w:tab/>
        <w:t>}</w:t>
      </w:r>
    </w:p>
    <w:p w14:paraId="41D5481D" w14:textId="77777777" w:rsidR="00C868CF" w:rsidRPr="00AB37F2" w:rsidRDefault="00C868CF" w:rsidP="00C868CF">
      <w:pPr>
        <w:pStyle w:val="Output"/>
        <w:rPr>
          <w:sz w:val="17"/>
          <w:szCs w:val="17"/>
        </w:rPr>
      </w:pPr>
      <w:r w:rsidRPr="00AB37F2">
        <w:rPr>
          <w:color w:val="000000"/>
          <w:sz w:val="17"/>
          <w:szCs w:val="17"/>
        </w:rPr>
        <w:t>}</w:t>
      </w:r>
    </w:p>
    <w:p w14:paraId="2E3C477E" w14:textId="77777777" w:rsidR="00C868CF" w:rsidRPr="009B26E7" w:rsidRDefault="00C868CF" w:rsidP="00C868CF">
      <w:pPr>
        <w:pStyle w:val="Output"/>
        <w:shd w:val="clear" w:color="auto" w:fill="000000" w:themeFill="text1"/>
        <w:rPr>
          <w:color w:val="FFFFFF" w:themeColor="background1"/>
        </w:rPr>
      </w:pPr>
      <w:r w:rsidRPr="009B26E7">
        <w:rPr>
          <w:color w:val="FFFFFF" w:themeColor="background1"/>
        </w:rPr>
        <w:t xml:space="preserve">*** decomClinicalTrial :: Started*** </w:t>
      </w:r>
    </w:p>
    <w:p w14:paraId="598F8723" w14:textId="77777777" w:rsidR="00C868CF" w:rsidRPr="009B26E7" w:rsidRDefault="00C868CF" w:rsidP="00C868CF">
      <w:pPr>
        <w:pStyle w:val="Output"/>
        <w:shd w:val="clear" w:color="auto" w:fill="000000" w:themeFill="text1"/>
        <w:rPr>
          <w:color w:val="FFFFFF" w:themeColor="background1"/>
        </w:rPr>
      </w:pPr>
      <w:r w:rsidRPr="009B26E7">
        <w:rPr>
          <w:color w:val="FFFFFF" w:themeColor="background1"/>
        </w:rPr>
        <w:t xml:space="preserve">*** decomClinicalTrial :: Completed.*** </w:t>
      </w:r>
    </w:p>
    <w:p w14:paraId="724025CD" w14:textId="77777777" w:rsidR="00C868CF" w:rsidRPr="009B26E7" w:rsidRDefault="00C868CF" w:rsidP="00C868CF">
      <w:pPr>
        <w:pStyle w:val="Output"/>
        <w:shd w:val="clear" w:color="auto" w:fill="000000" w:themeFill="text1"/>
        <w:rPr>
          <w:color w:val="FFFFFF" w:themeColor="background1"/>
        </w:rPr>
      </w:pPr>
      <w:r w:rsidRPr="009B26E7">
        <w:rPr>
          <w:color w:val="FFFF00"/>
        </w:rPr>
        <w:t xml:space="preserve">task-1 </w:t>
      </w:r>
      <w:r w:rsidRPr="009B26E7">
        <w:rPr>
          <w:color w:val="FFFFFF" w:themeColor="background1"/>
        </w:rPr>
        <w:t>:ArchiveUsers :</w:t>
      </w:r>
      <w:r>
        <w:rPr>
          <w:color w:val="FFFFFF" w:themeColor="background1"/>
        </w:rPr>
        <w:t xml:space="preserve"> </w:t>
      </w:r>
      <w:r w:rsidRPr="009B26E7">
        <w:rPr>
          <w:color w:val="FFFFFF" w:themeColor="background1"/>
        </w:rPr>
        <w:t>Start 24 Sep 2021 08:01:20 GMT</w:t>
      </w:r>
    </w:p>
    <w:p w14:paraId="21F70C61" w14:textId="77777777" w:rsidR="00C868CF" w:rsidRPr="009B26E7" w:rsidRDefault="00C868CF" w:rsidP="00C868CF">
      <w:pPr>
        <w:pStyle w:val="Output"/>
        <w:shd w:val="clear" w:color="auto" w:fill="000000" w:themeFill="text1"/>
        <w:rPr>
          <w:color w:val="FFFFFF" w:themeColor="background1"/>
        </w:rPr>
      </w:pPr>
      <w:r w:rsidRPr="009B26E7">
        <w:rPr>
          <w:color w:val="FFFF00"/>
        </w:rPr>
        <w:t xml:space="preserve">task-2 </w:t>
      </w:r>
      <w:r w:rsidRPr="009B26E7">
        <w:rPr>
          <w:color w:val="FFFFFF" w:themeColor="background1"/>
        </w:rPr>
        <w:t>:ArchiveReports : Start24 Sep 2021 08:01:20 GMT</w:t>
      </w:r>
    </w:p>
    <w:p w14:paraId="1DA2B617" w14:textId="77777777" w:rsidR="00C868CF" w:rsidRPr="009B26E7" w:rsidRDefault="00C868CF" w:rsidP="00C868CF">
      <w:pPr>
        <w:pStyle w:val="Output"/>
        <w:shd w:val="clear" w:color="auto" w:fill="000000" w:themeFill="text1"/>
        <w:rPr>
          <w:color w:val="FFFFFF" w:themeColor="background1"/>
        </w:rPr>
      </w:pPr>
      <w:r w:rsidRPr="009B26E7">
        <w:rPr>
          <w:color w:val="FFFF00"/>
        </w:rPr>
        <w:t xml:space="preserve">task-2 </w:t>
      </w:r>
      <w:r w:rsidRPr="009B26E7">
        <w:rPr>
          <w:color w:val="FFFFFF" w:themeColor="background1"/>
        </w:rPr>
        <w:t>:ArchiveReports : End24 Sep 2021 08:01:25 GMT</w:t>
      </w:r>
    </w:p>
    <w:p w14:paraId="06304376" w14:textId="77777777" w:rsidR="00C868CF" w:rsidRPr="009B26E7" w:rsidRDefault="00C868CF" w:rsidP="00C868CF">
      <w:pPr>
        <w:pStyle w:val="Output"/>
        <w:shd w:val="clear" w:color="auto" w:fill="000000" w:themeFill="text1"/>
        <w:rPr>
          <w:color w:val="FFFFFF" w:themeColor="background1"/>
        </w:rPr>
      </w:pPr>
      <w:r w:rsidRPr="009B26E7">
        <w:rPr>
          <w:color w:val="FFFF00"/>
        </w:rPr>
        <w:t xml:space="preserve">task-1 </w:t>
      </w:r>
      <w:r w:rsidRPr="009B26E7">
        <w:rPr>
          <w:color w:val="FFFFFF" w:themeColor="background1"/>
        </w:rPr>
        <w:t>:ArchiveUsers :End 24 Sep 2021 08:01:25 GMT</w:t>
      </w:r>
    </w:p>
    <w:p w14:paraId="0498B4B4" w14:textId="77777777" w:rsidR="00C868CF" w:rsidRDefault="00C868CF" w:rsidP="00C868CF">
      <w:r>
        <w:t xml:space="preserve">In above </w:t>
      </w:r>
      <w:r w:rsidRPr="00D879DE">
        <w:t>ArchiveUsers</w:t>
      </w:r>
      <w:r>
        <w:t>,</w:t>
      </w:r>
      <w:r w:rsidRPr="00D879DE">
        <w:t xml:space="preserve"> ArchiveReports</w:t>
      </w:r>
      <w:r>
        <w:t xml:space="preserve"> are executed paralley by two different threads </w:t>
      </w:r>
      <w:r w:rsidRPr="009B26E7">
        <w:rPr>
          <w:rStyle w:val="SyntaxChar0"/>
        </w:rPr>
        <w:t>task-1, task-</w:t>
      </w:r>
      <w:r>
        <w:rPr>
          <w:rStyle w:val="SyntaxChar0"/>
        </w:rPr>
        <w:t>2</w:t>
      </w:r>
      <w:r>
        <w:rPr>
          <w:color w:val="FFFF00"/>
        </w:rPr>
        <w:t xml:space="preserve"> </w:t>
      </w:r>
    </w:p>
    <w:p w14:paraId="7158FEA8" w14:textId="77777777" w:rsidR="00C868CF" w:rsidRPr="005565B3" w:rsidRDefault="00C868CF" w:rsidP="00C868CF">
      <w:pPr>
        <w:spacing w:after="0"/>
        <w:rPr>
          <w:b/>
          <w:bCs/>
        </w:rPr>
      </w:pPr>
      <w:r w:rsidRPr="005565B3">
        <w:rPr>
          <w:b/>
          <w:bCs/>
        </w:rPr>
        <w:t>Async methods with Return Types</w:t>
      </w:r>
    </w:p>
    <w:p w14:paraId="7E2E65BE" w14:textId="77777777" w:rsidR="00C868CF" w:rsidRDefault="00C868CF" w:rsidP="00C868CF">
      <w:pPr>
        <w:spacing w:after="0"/>
      </w:pPr>
      <w:r w:rsidRPr="005565B3">
        <w:t>Previously, The async method only used a void return type. And in my opinion, that is the best way to write self sufficient asynchronous functions. However, If you want to handle the results from an @Async function, you are in luck. Because Spring framework provides out of the box support for these situations using </w:t>
      </w:r>
      <w:r w:rsidRPr="005565B3">
        <w:rPr>
          <w:b/>
          <w:bCs/>
        </w:rPr>
        <w:t>Future</w:t>
      </w:r>
      <w:r w:rsidRPr="005565B3">
        <w:t> type. This is possible by wrapping the result inside of an </w:t>
      </w:r>
      <w:r w:rsidRPr="005565B3">
        <w:rPr>
          <w:b/>
          <w:bCs/>
        </w:rPr>
        <w:t>AsyncResult</w:t>
      </w:r>
      <w:r w:rsidRPr="005565B3">
        <w:t> class.</w:t>
      </w:r>
    </w:p>
    <w:p w14:paraId="55022DD2" w14:textId="77777777" w:rsidR="00C868CF" w:rsidRPr="005565B3" w:rsidRDefault="00C868CF" w:rsidP="00C868CF">
      <w:pPr>
        <w:pStyle w:val="Output"/>
        <w:rPr>
          <w:color w:val="4C483D" w:themeColor="text2"/>
        </w:rPr>
      </w:pPr>
      <w:r w:rsidRPr="005565B3">
        <w:rPr>
          <w:color w:val="646464"/>
        </w:rPr>
        <w:t>@</w:t>
      </w:r>
      <w:r w:rsidRPr="005565B3">
        <w:t>Async</w:t>
      </w:r>
    </w:p>
    <w:p w14:paraId="4FA4BE9C" w14:textId="77777777" w:rsidR="00C868CF" w:rsidRPr="005565B3" w:rsidRDefault="00C868CF" w:rsidP="00C868CF">
      <w:pPr>
        <w:pStyle w:val="Output"/>
        <w:rPr>
          <w:color w:val="4C483D" w:themeColor="text2"/>
        </w:rPr>
      </w:pPr>
      <w:r w:rsidRPr="005565B3">
        <w:rPr>
          <w:b/>
          <w:bCs/>
          <w:color w:val="7F0055"/>
        </w:rPr>
        <w:t>public</w:t>
      </w:r>
      <w:r w:rsidRPr="005565B3">
        <w:t xml:space="preserve"> Future&lt;String&gt; longRunningProcessThatReturns() {</w:t>
      </w:r>
    </w:p>
    <w:p w14:paraId="7E314108" w14:textId="77777777" w:rsidR="00C868CF" w:rsidRPr="005565B3" w:rsidRDefault="00C868CF" w:rsidP="00C868CF">
      <w:pPr>
        <w:pStyle w:val="Output"/>
        <w:rPr>
          <w:color w:val="4C483D" w:themeColor="text2"/>
        </w:rPr>
      </w:pPr>
      <w:r w:rsidRPr="005565B3">
        <w:t xml:space="preserve">    </w:t>
      </w:r>
      <w:r w:rsidRPr="005565B3">
        <w:rPr>
          <w:b/>
          <w:bCs/>
          <w:color w:val="7F0055"/>
        </w:rPr>
        <w:t>try</w:t>
      </w:r>
      <w:r w:rsidRPr="005565B3">
        <w:t xml:space="preserve"> {</w:t>
      </w:r>
    </w:p>
    <w:p w14:paraId="4298D25B" w14:textId="77777777" w:rsidR="00C868CF" w:rsidRPr="005565B3" w:rsidRDefault="00C868CF" w:rsidP="00C868CF">
      <w:pPr>
        <w:pStyle w:val="Output"/>
        <w:rPr>
          <w:color w:val="4C483D" w:themeColor="text2"/>
        </w:rPr>
      </w:pPr>
      <w:r w:rsidRPr="005565B3">
        <w:t xml:space="preserve">        Thread.sleep(10000);</w:t>
      </w:r>
    </w:p>
    <w:p w14:paraId="7BCAD009" w14:textId="77777777" w:rsidR="00C868CF" w:rsidRPr="005565B3" w:rsidRDefault="00C868CF" w:rsidP="00C868CF">
      <w:pPr>
        <w:pStyle w:val="Output"/>
        <w:rPr>
          <w:color w:val="4C483D" w:themeColor="text2"/>
        </w:rPr>
      </w:pPr>
      <w:r w:rsidRPr="005565B3">
        <w:t xml:space="preserve">    } </w:t>
      </w:r>
      <w:r w:rsidRPr="005565B3">
        <w:rPr>
          <w:b/>
          <w:bCs/>
          <w:color w:val="7F0055"/>
        </w:rPr>
        <w:t>catch</w:t>
      </w:r>
      <w:r w:rsidRPr="005565B3">
        <w:t xml:space="preserve"> (InterruptedException e) {</w:t>
      </w:r>
    </w:p>
    <w:p w14:paraId="2E9BE773" w14:textId="77777777" w:rsidR="00C868CF" w:rsidRPr="005565B3" w:rsidRDefault="00C868CF" w:rsidP="00C868CF">
      <w:pPr>
        <w:pStyle w:val="Output"/>
        <w:rPr>
          <w:color w:val="4C483D" w:themeColor="text2"/>
        </w:rPr>
      </w:pPr>
      <w:r w:rsidRPr="005565B3">
        <w:t xml:space="preserve">        e.printStackTrace();</w:t>
      </w:r>
    </w:p>
    <w:p w14:paraId="2E0AFC1F" w14:textId="77777777" w:rsidR="00C868CF" w:rsidRPr="005565B3" w:rsidRDefault="00C868CF" w:rsidP="00C868CF">
      <w:pPr>
        <w:pStyle w:val="Output"/>
        <w:rPr>
          <w:color w:val="4C483D" w:themeColor="text2"/>
        </w:rPr>
      </w:pPr>
      <w:r w:rsidRPr="005565B3">
        <w:t xml:space="preserve">    }</w:t>
      </w:r>
    </w:p>
    <w:p w14:paraId="767706D4" w14:textId="77777777" w:rsidR="00C868CF" w:rsidRPr="005565B3" w:rsidRDefault="00C868CF" w:rsidP="00C868CF">
      <w:pPr>
        <w:pStyle w:val="Output"/>
        <w:rPr>
          <w:color w:val="4C483D" w:themeColor="text2"/>
        </w:rPr>
      </w:pPr>
      <w:r w:rsidRPr="005565B3">
        <w:t xml:space="preserve">    </w:t>
      </w:r>
      <w:r w:rsidRPr="005565B3">
        <w:rPr>
          <w:b/>
          <w:bCs/>
          <w:color w:val="7F0055"/>
        </w:rPr>
        <w:t>return</w:t>
      </w:r>
      <w:r w:rsidRPr="005565B3">
        <w:t xml:space="preserve"> </w:t>
      </w:r>
      <w:r w:rsidRPr="005565B3">
        <w:rPr>
          <w:b/>
          <w:bCs/>
          <w:color w:val="7F0055"/>
        </w:rPr>
        <w:t>new</w:t>
      </w:r>
      <w:r w:rsidRPr="005565B3">
        <w:t xml:space="preserve"> AsyncResult&lt;&gt;(</w:t>
      </w:r>
      <w:r w:rsidRPr="005565B3">
        <w:rPr>
          <w:color w:val="2A00FF"/>
        </w:rPr>
        <w:t>"I take 10 seconds to return on a Thread named : "</w:t>
      </w:r>
      <w:r w:rsidRPr="005565B3">
        <w:t xml:space="preserve"> + Thread.currentThread().getName());</w:t>
      </w:r>
    </w:p>
    <w:p w14:paraId="4F4DDD7D" w14:textId="77777777" w:rsidR="00C868CF" w:rsidRPr="005565B3" w:rsidRDefault="00C868CF" w:rsidP="00C868CF">
      <w:pPr>
        <w:pStyle w:val="Output"/>
        <w:rPr>
          <w:color w:val="4C483D" w:themeColor="text2"/>
        </w:rPr>
      </w:pPr>
      <w:r w:rsidRPr="005565B3">
        <w:t>}</w:t>
      </w:r>
    </w:p>
    <w:p w14:paraId="7936E298" w14:textId="77777777" w:rsidR="00C868CF" w:rsidRDefault="000B19C6" w:rsidP="00C868CF">
      <w:hyperlink r:id="rId125" w:history="1">
        <w:r w:rsidR="00C868CF" w:rsidRPr="005C3BF0">
          <w:rPr>
            <w:rStyle w:val="Hyperlink"/>
          </w:rPr>
          <w:t>https://medium.com/globant/asynchronous-calls-in-spring-boot-using-async-annotation-d34d8a82a60c</w:t>
        </w:r>
      </w:hyperlink>
    </w:p>
    <w:p w14:paraId="499FC76C" w14:textId="77777777" w:rsidR="00C868CF" w:rsidRDefault="000B19C6" w:rsidP="00C868CF">
      <w:hyperlink r:id="rId126" w:history="1">
        <w:r w:rsidR="00C868CF" w:rsidRPr="005C3BF0">
          <w:rPr>
            <w:rStyle w:val="Hyperlink"/>
          </w:rPr>
          <w:t>https://springhow.com/spring-async/</w:t>
        </w:r>
      </w:hyperlink>
    </w:p>
    <w:p w14:paraId="11B24AC9" w14:textId="77777777" w:rsidR="00C868CF" w:rsidRDefault="000B19C6" w:rsidP="00C868CF">
      <w:hyperlink r:id="rId127" w:history="1">
        <w:r w:rsidR="00C868CF" w:rsidRPr="002E7088">
          <w:rPr>
            <w:rStyle w:val="Hyperlink"/>
          </w:rPr>
          <w:t>https://howtodoinjava.com/spring-boot2/rest/enableasync-async-controller/</w:t>
        </w:r>
      </w:hyperlink>
    </w:p>
    <w:p w14:paraId="7FEBBE9B" w14:textId="77777777" w:rsidR="00C868CF" w:rsidRDefault="00C868CF" w:rsidP="00C868CF"/>
    <w:p w14:paraId="11FC4C5A" w14:textId="77777777" w:rsidR="00C868CF" w:rsidRDefault="00C868CF" w:rsidP="00C868CF">
      <w:pPr>
        <w:pStyle w:val="Heading2"/>
      </w:pPr>
      <w:bookmarkStart w:id="161" w:name="_Toc98762674"/>
      <w:bookmarkStart w:id="162" w:name="_Toc98778516"/>
      <w:r>
        <w:t>SpringBoot Reactive Web</w:t>
      </w:r>
      <w:bookmarkEnd w:id="161"/>
      <w:bookmarkEnd w:id="162"/>
    </w:p>
    <w:p w14:paraId="1709DEE8" w14:textId="77777777" w:rsidR="00C868CF" w:rsidRPr="007B14CF" w:rsidRDefault="000B19C6" w:rsidP="00C868CF">
      <w:hyperlink r:id="rId128" w:tgtFrame="_blank" w:history="1">
        <w:r w:rsidR="00C868CF" w:rsidRPr="007B14CF">
          <w:rPr>
            <w:rStyle w:val="Hyperlink"/>
          </w:rPr>
          <w:t>Spring WebFlux </w:t>
        </w:r>
      </w:hyperlink>
      <w:r w:rsidR="00C868CF" w:rsidRPr="007B14CF">
        <w:t>provides reactive, async, non-blocking programming support for web applications in an annotated Controller format similar to SpringMVC.</w:t>
      </w:r>
    </w:p>
    <w:p w14:paraId="70B92552" w14:textId="77777777" w:rsidR="00C868CF" w:rsidRPr="007B14CF" w:rsidRDefault="00C868CF" w:rsidP="00C868CF">
      <w:r w:rsidRPr="007B14CF">
        <w:t>This approach is similar to how </w:t>
      </w:r>
      <w:hyperlink r:id="rId129" w:history="1">
        <w:r w:rsidRPr="007B14CF">
          <w:rPr>
            <w:rStyle w:val="Hyperlink"/>
          </w:rPr>
          <w:t>Node.js</w:t>
        </w:r>
      </w:hyperlink>
      <w:r w:rsidRPr="007B14CF">
        <w:t> uses an async, non-blocking model which helps make it more scalable. Spring WebFlux uses a similar model but with multiple event loops.</w:t>
      </w:r>
    </w:p>
    <w:p w14:paraId="09D9C017" w14:textId="77777777" w:rsidR="00C868CF" w:rsidRPr="007B14CF" w:rsidRDefault="00C868CF" w:rsidP="00C868CF">
      <w:r w:rsidRPr="007B14CF">
        <w:rPr>
          <w:b/>
          <w:bCs/>
        </w:rPr>
        <w:lastRenderedPageBreak/>
        <w:t>Spring WebFlux</w:t>
      </w:r>
      <w:r w:rsidRPr="007B14CF">
        <w:t> moves away from the thread-per-request blocking model in traditional </w:t>
      </w:r>
      <w:hyperlink r:id="rId130" w:tgtFrame="_blank" w:history="1">
        <w:r w:rsidRPr="007B14CF">
          <w:rPr>
            <w:rStyle w:val="Hyperlink"/>
          </w:rPr>
          <w:t>SpringMVC</w:t>
        </w:r>
      </w:hyperlink>
      <w:r w:rsidRPr="007B14CF">
        <w:t>(with Tomcat by default) and moves towards a multi-EventLoop, async, non-blocking(with </w:t>
      </w:r>
      <w:hyperlink r:id="rId131" w:tgtFrame="_blank" w:history="1">
        <w:r w:rsidRPr="007B14CF">
          <w:rPr>
            <w:rStyle w:val="Hyperlink"/>
          </w:rPr>
          <w:t>Netty</w:t>
        </w:r>
      </w:hyperlink>
      <w:r w:rsidRPr="007B14CF">
        <w:t> by default) paradigm with back-pressure that is more scalable and efficient than traditional blocking code.</w:t>
      </w:r>
    </w:p>
    <w:p w14:paraId="01AAEB3B" w14:textId="77777777" w:rsidR="00C868CF" w:rsidRDefault="00C868CF" w:rsidP="00C868CF"/>
    <w:p w14:paraId="150EE4BE" w14:textId="77777777" w:rsidR="00C868CF" w:rsidRPr="00C53906" w:rsidRDefault="00C868CF" w:rsidP="00C868CF">
      <w:pPr>
        <w:pStyle w:val="Heading2"/>
      </w:pPr>
      <w:bookmarkStart w:id="163" w:name="_Toc98762675"/>
      <w:bookmarkStart w:id="164" w:name="_Toc98778517"/>
      <w:r w:rsidRPr="00C53906">
        <w:t xml:space="preserve">Spring Boot </w:t>
      </w:r>
      <w:r>
        <w:t xml:space="preserve">- </w:t>
      </w:r>
      <w:r w:rsidRPr="00C53906">
        <w:t>Devtools</w:t>
      </w:r>
      <w:bookmarkEnd w:id="163"/>
      <w:bookmarkEnd w:id="164"/>
      <w:r w:rsidRPr="00C53906">
        <w:t> </w:t>
      </w:r>
    </w:p>
    <w:p w14:paraId="776A0A3D" w14:textId="77777777" w:rsidR="00C868CF" w:rsidRDefault="00C868CF" w:rsidP="00C868CF">
      <w:r w:rsidRPr="00E208B1">
        <w:t>If you have worked on latest UI development frameworks e.g. Node, </w:t>
      </w:r>
      <w:hyperlink r:id="rId132" w:history="1">
        <w:r w:rsidRPr="00E208B1">
          <w:rPr>
            <w:rStyle w:val="Hyperlink"/>
          </w:rPr>
          <w:t>angular</w:t>
        </w:r>
      </w:hyperlink>
      <w:r w:rsidRPr="00E208B1">
        <w:t>, gulp etc. then you must have appreciated the auto-reload of UI in browser whenever there is change in some code. Its pretty useful and saves a lot of time</w:t>
      </w:r>
      <w:r>
        <w:t>.</w:t>
      </w:r>
    </w:p>
    <w:p w14:paraId="3A17C65D" w14:textId="77777777" w:rsidR="00C868CF" w:rsidRDefault="00C868CF" w:rsidP="00C868CF">
      <w:pPr>
        <w:spacing w:after="0"/>
      </w:pPr>
      <w:r>
        <w:rPr>
          <w:shd w:val="clear" w:color="auto" w:fill="FFFFFF"/>
        </w:rPr>
        <w:t>To enable dev tools in spring boot application is very easy. Just add the </w:t>
      </w:r>
      <w:r w:rsidRPr="00DF0DBD">
        <w:rPr>
          <w:rStyle w:val="0SyntaxPinkChar"/>
        </w:rPr>
        <w:t>spring-boot-devtools</w:t>
      </w:r>
      <w:r>
        <w:rPr>
          <w:shd w:val="clear" w:color="auto" w:fill="FFFFFF"/>
        </w:rPr>
        <w:t> dependency in your build file.</w:t>
      </w:r>
    </w:p>
    <w:p w14:paraId="3D21AF88" w14:textId="77777777" w:rsidR="00C868CF" w:rsidRPr="00F42D9E" w:rsidRDefault="00C868CF" w:rsidP="00C868CF">
      <w:pPr>
        <w:pStyle w:val="syntax"/>
        <w:rPr>
          <w:rFonts w:cs="Times New Roman"/>
          <w:sz w:val="21"/>
          <w:szCs w:val="21"/>
          <w:lang w:eastAsia="en-US"/>
        </w:rPr>
      </w:pPr>
      <w:r w:rsidRPr="00F42D9E">
        <w:rPr>
          <w:lang w:eastAsia="en-US"/>
        </w:rPr>
        <w:t>&lt;dependencies&gt;</w:t>
      </w:r>
    </w:p>
    <w:p w14:paraId="5057D4C3" w14:textId="77777777" w:rsidR="00C868CF" w:rsidRPr="00F42D9E" w:rsidRDefault="00C868CF" w:rsidP="00C868CF">
      <w:pPr>
        <w:pStyle w:val="syntax"/>
        <w:rPr>
          <w:rFonts w:cs="Times New Roman"/>
          <w:sz w:val="21"/>
          <w:szCs w:val="21"/>
          <w:lang w:eastAsia="en-US"/>
        </w:rPr>
      </w:pPr>
      <w:r w:rsidRPr="00F42D9E">
        <w:rPr>
          <w:lang w:eastAsia="en-US"/>
        </w:rPr>
        <w:t>    &lt;dependency&gt;</w:t>
      </w:r>
    </w:p>
    <w:p w14:paraId="548A2D4E" w14:textId="77777777" w:rsidR="00C868CF" w:rsidRPr="00F42D9E" w:rsidRDefault="00C868CF" w:rsidP="00C868CF">
      <w:pPr>
        <w:pStyle w:val="syntax"/>
        <w:rPr>
          <w:rFonts w:cs="Times New Roman"/>
          <w:sz w:val="21"/>
          <w:szCs w:val="21"/>
          <w:lang w:eastAsia="en-US"/>
        </w:rPr>
      </w:pPr>
      <w:r w:rsidRPr="00F42D9E">
        <w:rPr>
          <w:lang w:eastAsia="en-US"/>
        </w:rPr>
        <w:t>        &lt;groupId&gt;org.springframework.boot&lt;/groupId&gt;</w:t>
      </w:r>
    </w:p>
    <w:p w14:paraId="53F8FBD3" w14:textId="77777777" w:rsidR="00C868CF" w:rsidRPr="00F42D9E" w:rsidRDefault="00C868CF" w:rsidP="00C868CF">
      <w:pPr>
        <w:pStyle w:val="syntax"/>
        <w:rPr>
          <w:rFonts w:cs="Times New Roman"/>
          <w:sz w:val="21"/>
          <w:szCs w:val="21"/>
          <w:lang w:eastAsia="en-US"/>
        </w:rPr>
      </w:pPr>
      <w:r w:rsidRPr="00F42D9E">
        <w:rPr>
          <w:lang w:eastAsia="en-US"/>
        </w:rPr>
        <w:t>        &lt;artifactId&gt;</w:t>
      </w:r>
      <w:r w:rsidRPr="00F42D9E">
        <w:rPr>
          <w:b/>
          <w:bCs/>
          <w:lang w:eastAsia="en-US"/>
        </w:rPr>
        <w:t>spring-boot-devtools</w:t>
      </w:r>
      <w:r w:rsidRPr="00F42D9E">
        <w:rPr>
          <w:lang w:eastAsia="en-US"/>
        </w:rPr>
        <w:t>&lt;/artifactId&gt;</w:t>
      </w:r>
    </w:p>
    <w:p w14:paraId="11E1BC79" w14:textId="77777777" w:rsidR="00C868CF" w:rsidRPr="00F42D9E" w:rsidRDefault="00C868CF" w:rsidP="00C868CF">
      <w:pPr>
        <w:pStyle w:val="syntax"/>
        <w:rPr>
          <w:rFonts w:cs="Times New Roman"/>
          <w:sz w:val="21"/>
          <w:szCs w:val="21"/>
          <w:lang w:eastAsia="en-US"/>
        </w:rPr>
      </w:pPr>
      <w:r w:rsidRPr="00F42D9E">
        <w:rPr>
          <w:lang w:eastAsia="en-US"/>
        </w:rPr>
        <w:t>        &lt;optional&gt;true&lt;/optional&gt;</w:t>
      </w:r>
    </w:p>
    <w:p w14:paraId="1C083A3D" w14:textId="77777777" w:rsidR="00C868CF" w:rsidRPr="00F42D9E" w:rsidRDefault="00C868CF" w:rsidP="00C868CF">
      <w:pPr>
        <w:pStyle w:val="syntax"/>
        <w:rPr>
          <w:rFonts w:cs="Times New Roman"/>
          <w:sz w:val="21"/>
          <w:szCs w:val="21"/>
          <w:lang w:eastAsia="en-US"/>
        </w:rPr>
      </w:pPr>
      <w:r w:rsidRPr="00F42D9E">
        <w:rPr>
          <w:lang w:eastAsia="en-US"/>
        </w:rPr>
        <w:t>    &lt;/dependency&gt;</w:t>
      </w:r>
    </w:p>
    <w:p w14:paraId="02AEE631" w14:textId="77777777" w:rsidR="00C868CF" w:rsidRPr="00F42D9E" w:rsidRDefault="00C868CF" w:rsidP="00C868CF">
      <w:pPr>
        <w:pStyle w:val="syntax"/>
        <w:rPr>
          <w:rFonts w:cs="Times New Roman"/>
          <w:sz w:val="21"/>
          <w:szCs w:val="21"/>
          <w:lang w:eastAsia="en-US"/>
        </w:rPr>
      </w:pPr>
      <w:r w:rsidRPr="00F42D9E">
        <w:rPr>
          <w:lang w:eastAsia="en-US"/>
        </w:rPr>
        <w:t>&lt;/dependencies&gt;</w:t>
      </w:r>
    </w:p>
    <w:p w14:paraId="0AC1A9D7" w14:textId="77777777" w:rsidR="00C868CF" w:rsidRDefault="00C868CF" w:rsidP="00C868CF">
      <w:pPr>
        <w:spacing w:after="0"/>
      </w:pPr>
    </w:p>
    <w:p w14:paraId="429D4DE3" w14:textId="77777777" w:rsidR="00C868CF" w:rsidRDefault="00C868CF" w:rsidP="00C868CF">
      <w:pPr>
        <w:spacing w:after="0"/>
      </w:pPr>
    </w:p>
    <w:p w14:paraId="27C1D174" w14:textId="77777777" w:rsidR="00C868CF" w:rsidRPr="00D71D51" w:rsidRDefault="00C868CF" w:rsidP="00C868CF">
      <w:pPr>
        <w:spacing w:after="0" w:line="240" w:lineRule="auto"/>
        <w:rPr>
          <w:b/>
          <w:bCs/>
          <w:u w:val="single"/>
        </w:rPr>
      </w:pPr>
      <w:r w:rsidRPr="00D71D51">
        <w:rPr>
          <w:b/>
          <w:bCs/>
          <w:u w:val="single"/>
        </w:rPr>
        <w:t>Static Resource Caching</w:t>
      </w:r>
    </w:p>
    <w:p w14:paraId="518D0B15" w14:textId="77777777" w:rsidR="00C868CF" w:rsidRDefault="00C868CF" w:rsidP="00C868CF">
      <w:r w:rsidRPr="00EC52AB">
        <w:t>To improve the performance, dev tools cache the static content/template files to serve them faster to browser/client</w:t>
      </w:r>
      <w:r>
        <w:t xml:space="preserve">. </w:t>
      </w:r>
    </w:p>
    <w:p w14:paraId="2AEF0A75" w14:textId="77777777" w:rsidR="00C868CF" w:rsidRDefault="00C868CF" w:rsidP="00C868CF">
      <w:pPr>
        <w:spacing w:after="0"/>
      </w:pPr>
      <w:r w:rsidRPr="00C7511C">
        <w:t>There are many such UI template libraries that support this feature. e.g. thymeleaf, freemarker, groovy, mustache etc.</w:t>
      </w:r>
    </w:p>
    <w:p w14:paraId="2F70FE93" w14:textId="77777777" w:rsidR="00C868CF" w:rsidRPr="00C7511C" w:rsidRDefault="00C868CF" w:rsidP="00C868CF">
      <w:pPr>
        <w:pStyle w:val="syntax"/>
        <w:rPr>
          <w:rFonts w:cs="Times New Roman"/>
          <w:sz w:val="21"/>
          <w:szCs w:val="21"/>
          <w:lang w:eastAsia="en-US"/>
        </w:rPr>
      </w:pPr>
      <w:r w:rsidRPr="00C7511C">
        <w:rPr>
          <w:lang w:eastAsia="en-US"/>
        </w:rPr>
        <w:t>#spring.freemarker.cache = true</w:t>
      </w:r>
      <w:r w:rsidRPr="00C7511C">
        <w:rPr>
          <w:rFonts w:cs="Times New Roman"/>
          <w:sz w:val="21"/>
          <w:szCs w:val="21"/>
          <w:lang w:eastAsia="en-US"/>
        </w:rPr>
        <w:t xml:space="preserve"> </w:t>
      </w:r>
      <w:r w:rsidRPr="00C7511C">
        <w:rPr>
          <w:lang w:eastAsia="en-US"/>
        </w:rPr>
        <w:t>//set true in production environment</w:t>
      </w:r>
    </w:p>
    <w:p w14:paraId="1CE31F9A" w14:textId="77777777" w:rsidR="00C868CF" w:rsidRPr="00C7511C" w:rsidRDefault="00C868CF" w:rsidP="00C868CF">
      <w:pPr>
        <w:pStyle w:val="syntax"/>
        <w:rPr>
          <w:rFonts w:cs="Times New Roman"/>
          <w:sz w:val="21"/>
          <w:szCs w:val="21"/>
          <w:lang w:eastAsia="en-US"/>
        </w:rPr>
      </w:pPr>
      <w:r w:rsidRPr="00C7511C">
        <w:rPr>
          <w:lang w:eastAsia="en-US"/>
        </w:rPr>
        <w:t>spring.freemarker.cache = false</w:t>
      </w:r>
      <w:r w:rsidRPr="00C7511C">
        <w:rPr>
          <w:rFonts w:cs="Times New Roman"/>
          <w:sz w:val="21"/>
          <w:szCs w:val="21"/>
          <w:lang w:eastAsia="en-US"/>
        </w:rPr>
        <w:t xml:space="preserve"> </w:t>
      </w:r>
      <w:r w:rsidRPr="00C7511C">
        <w:rPr>
          <w:lang w:eastAsia="en-US"/>
        </w:rPr>
        <w:t>//set false in development environment; It is false by default.</w:t>
      </w:r>
    </w:p>
    <w:p w14:paraId="50401463" w14:textId="77777777" w:rsidR="00C868CF" w:rsidRPr="00C7511C" w:rsidRDefault="00C868CF" w:rsidP="00C868CF">
      <w:pPr>
        <w:pStyle w:val="syntax"/>
        <w:rPr>
          <w:lang w:eastAsia="en-US"/>
        </w:rPr>
      </w:pPr>
      <w:r w:rsidRPr="00C7511C">
        <w:rPr>
          <w:lang w:eastAsia="en-US"/>
        </w:rPr>
        <w:t> </w:t>
      </w:r>
    </w:p>
    <w:p w14:paraId="455AF1B5" w14:textId="77777777" w:rsidR="00C868CF" w:rsidRPr="00C7511C" w:rsidRDefault="00C868CF" w:rsidP="00C868CF">
      <w:pPr>
        <w:pStyle w:val="syntax"/>
        <w:rPr>
          <w:rFonts w:cs="Times New Roman"/>
          <w:sz w:val="21"/>
          <w:szCs w:val="21"/>
          <w:lang w:eastAsia="en-US"/>
        </w:rPr>
      </w:pPr>
      <w:r w:rsidRPr="00C7511C">
        <w:rPr>
          <w:lang w:eastAsia="en-US"/>
        </w:rPr>
        <w:t>//Other such properties</w:t>
      </w:r>
      <w:r w:rsidRPr="00C7511C">
        <w:rPr>
          <w:rFonts w:cs="Times New Roman"/>
          <w:sz w:val="21"/>
          <w:szCs w:val="21"/>
          <w:lang w:eastAsia="en-US"/>
        </w:rPr>
        <w:t> </w:t>
      </w:r>
    </w:p>
    <w:p w14:paraId="4CF77B21" w14:textId="77777777" w:rsidR="00C868CF" w:rsidRPr="00C7511C" w:rsidRDefault="00C868CF" w:rsidP="00C868CF">
      <w:pPr>
        <w:pStyle w:val="syntax"/>
        <w:rPr>
          <w:rFonts w:cs="Times New Roman"/>
          <w:sz w:val="21"/>
          <w:szCs w:val="21"/>
          <w:lang w:eastAsia="en-US"/>
        </w:rPr>
      </w:pPr>
      <w:r w:rsidRPr="00C7511C">
        <w:rPr>
          <w:lang w:eastAsia="en-US"/>
        </w:rPr>
        <w:t>spring.thymeleaf.cache = false</w:t>
      </w:r>
    </w:p>
    <w:p w14:paraId="4D3B7AAD" w14:textId="77777777" w:rsidR="00C868CF" w:rsidRPr="00C7511C" w:rsidRDefault="00C868CF" w:rsidP="00C868CF">
      <w:pPr>
        <w:pStyle w:val="syntax"/>
        <w:rPr>
          <w:rFonts w:cs="Times New Roman"/>
          <w:sz w:val="21"/>
          <w:szCs w:val="21"/>
          <w:lang w:eastAsia="en-US"/>
        </w:rPr>
      </w:pPr>
      <w:r w:rsidRPr="00C7511C">
        <w:rPr>
          <w:lang w:eastAsia="en-US"/>
        </w:rPr>
        <w:t>spring.mustache.cache = false</w:t>
      </w:r>
    </w:p>
    <w:p w14:paraId="7DDE28F1" w14:textId="77777777" w:rsidR="00C868CF" w:rsidRPr="00C7511C" w:rsidRDefault="00C868CF" w:rsidP="00C868CF">
      <w:pPr>
        <w:pStyle w:val="syntax"/>
        <w:rPr>
          <w:rFonts w:cs="Times New Roman"/>
          <w:sz w:val="21"/>
          <w:szCs w:val="21"/>
          <w:lang w:eastAsia="en-US"/>
        </w:rPr>
      </w:pPr>
      <w:r w:rsidRPr="00C7511C">
        <w:rPr>
          <w:lang w:eastAsia="en-US"/>
        </w:rPr>
        <w:t>spring.groovy.template.cache = false</w:t>
      </w:r>
    </w:p>
    <w:p w14:paraId="4ED5AD8C" w14:textId="77777777" w:rsidR="00C868CF" w:rsidRPr="00D71D51" w:rsidRDefault="00C868CF" w:rsidP="00C868CF">
      <w:pPr>
        <w:spacing w:after="0" w:line="240" w:lineRule="auto"/>
        <w:rPr>
          <w:b/>
          <w:bCs/>
          <w:u w:val="single"/>
        </w:rPr>
      </w:pPr>
      <w:r w:rsidRPr="00D71D51">
        <w:rPr>
          <w:b/>
          <w:bCs/>
          <w:u w:val="single"/>
        </w:rPr>
        <w:t>Automatic UI refresh</w:t>
      </w:r>
    </w:p>
    <w:p w14:paraId="766FA168" w14:textId="77777777" w:rsidR="00C868CF" w:rsidRPr="00C7511C" w:rsidRDefault="00C868CF" w:rsidP="00C868CF">
      <w:pPr>
        <w:spacing w:after="0"/>
      </w:pPr>
      <w:r w:rsidRPr="00C7511C">
        <w:t>The </w:t>
      </w:r>
      <w:r w:rsidRPr="00C7511C">
        <w:rPr>
          <w:b/>
          <w:bCs/>
        </w:rPr>
        <w:t>spring-boot-devtools</w:t>
      </w:r>
      <w:r w:rsidRPr="00C7511C">
        <w:t> module includes an embedded LiveReload server that can be used to trigger a browser refresh when a resource is changed</w:t>
      </w:r>
    </w:p>
    <w:p w14:paraId="339012E9" w14:textId="77777777" w:rsidR="00C868CF" w:rsidRPr="00DC2A37" w:rsidRDefault="00C868CF" w:rsidP="00C868CF">
      <w:pPr>
        <w:pStyle w:val="Output"/>
        <w:rPr>
          <w:rStyle w:val="HTMLCode"/>
          <w:rFonts w:ascii="Consolas" w:eastAsiaTheme="minorEastAsia" w:hAnsi="Consolas"/>
          <w:sz w:val="18"/>
          <w:szCs w:val="18"/>
        </w:rPr>
      </w:pPr>
      <w:r w:rsidRPr="00DC2A37">
        <w:rPr>
          <w:rStyle w:val="HTMLCode"/>
          <w:rFonts w:ascii="Consolas" w:eastAsiaTheme="minorEastAsia" w:hAnsi="Consolas"/>
          <w:sz w:val="18"/>
          <w:szCs w:val="18"/>
        </w:rPr>
        <w:t>spring.devtools.livereload.enabled  = false</w:t>
      </w:r>
      <w:r w:rsidRPr="00DC2A37">
        <w:rPr>
          <w:color w:val="212121"/>
          <w:sz w:val="20"/>
          <w:shd w:val="clear" w:color="auto" w:fill="0F192A"/>
        </w:rPr>
        <w:t xml:space="preserve"> </w:t>
      </w:r>
      <w:r w:rsidRPr="00DC2A37">
        <w:rPr>
          <w:rStyle w:val="HTMLCode"/>
          <w:rFonts w:ascii="Consolas" w:eastAsiaTheme="minorEastAsia" w:hAnsi="Consolas"/>
          <w:sz w:val="18"/>
          <w:szCs w:val="18"/>
        </w:rPr>
        <w:t>#Set false</w:t>
      </w:r>
      <w:r w:rsidRPr="00DC2A37">
        <w:rPr>
          <w:color w:val="212121"/>
          <w:sz w:val="20"/>
          <w:shd w:val="clear" w:color="auto" w:fill="0F192A"/>
        </w:rPr>
        <w:t xml:space="preserve"> </w:t>
      </w:r>
      <w:r w:rsidRPr="00DC2A37">
        <w:rPr>
          <w:rStyle w:val="HTMLCode"/>
          <w:rFonts w:ascii="Consolas" w:eastAsiaTheme="minorEastAsia" w:hAnsi="Consolas"/>
          <w:sz w:val="18"/>
          <w:szCs w:val="18"/>
        </w:rPr>
        <w:t>to disable live reload</w:t>
      </w:r>
    </w:p>
    <w:p w14:paraId="39323F80" w14:textId="77777777" w:rsidR="00C868CF" w:rsidRDefault="00C868CF" w:rsidP="00C868CF">
      <w:pPr>
        <w:spacing w:after="0" w:line="240" w:lineRule="auto"/>
      </w:pPr>
    </w:p>
    <w:p w14:paraId="57BAD695" w14:textId="77777777" w:rsidR="00C868CF" w:rsidRDefault="00C868CF" w:rsidP="00C868CF">
      <w:pPr>
        <w:spacing w:after="0" w:line="240" w:lineRule="auto"/>
      </w:pPr>
    </w:p>
    <w:p w14:paraId="38EE6AA8" w14:textId="77777777" w:rsidR="00C868CF" w:rsidRDefault="00C868CF" w:rsidP="00C868CF">
      <w:pPr>
        <w:pStyle w:val="Heading2"/>
      </w:pPr>
      <w:bookmarkStart w:id="165" w:name="_Toc98762677"/>
      <w:bookmarkStart w:id="166" w:name="_Toc98778519"/>
      <w:r>
        <w:t xml:space="preserve">SpringBoot – </w:t>
      </w:r>
      <w:r w:rsidRPr="00A70C37">
        <w:t>Project</w:t>
      </w:r>
      <w:r>
        <w:t xml:space="preserve"> </w:t>
      </w:r>
      <w:r w:rsidRPr="00A70C37">
        <w:t>Lombok</w:t>
      </w:r>
      <w:bookmarkEnd w:id="165"/>
      <w:bookmarkEnd w:id="166"/>
    </w:p>
    <w:p w14:paraId="2D7E7C5C" w14:textId="77777777" w:rsidR="00C868CF" w:rsidRPr="00A1397D" w:rsidRDefault="00C868CF" w:rsidP="00C868CF">
      <w:r w:rsidRPr="00A1397D">
        <w:t>Project Lombok is a Java library tool that generates code for minimizing boilerplate code. The library replaces boilerplate code with easy-to-use annotations.</w:t>
      </w:r>
    </w:p>
    <w:p w14:paraId="68759A47" w14:textId="77777777" w:rsidR="00C868CF" w:rsidRPr="00A1397D" w:rsidRDefault="00C868CF" w:rsidP="00C868CF">
      <w:r w:rsidRPr="00A1397D">
        <w:t>For example, by adding a couple of annotations, you can get rid of code clutters, such as getters and setters’ methods, constructors, hashcode, equals, and toString methods, and so on.</w:t>
      </w:r>
    </w:p>
    <w:p w14:paraId="02AC933A" w14:textId="77777777" w:rsidR="00C868CF" w:rsidRPr="00C3415C" w:rsidRDefault="000B19C6" w:rsidP="00C868CF">
      <w:pPr>
        <w:pStyle w:val="ListParagraph"/>
        <w:numPr>
          <w:ilvl w:val="0"/>
          <w:numId w:val="42"/>
        </w:numPr>
        <w:rPr>
          <w:color w:val="auto"/>
        </w:rPr>
      </w:pPr>
      <w:hyperlink r:id="rId133" w:history="1">
        <w:r w:rsidR="00C868CF" w:rsidRPr="00AF5697">
          <w:rPr>
            <w:rStyle w:val="SyntaxChar0"/>
          </w:rPr>
          <w:t>val</w:t>
        </w:r>
      </w:hyperlink>
      <w:r w:rsidR="00C868CF" w:rsidRPr="00C3415C">
        <w:rPr>
          <w:color w:val="auto"/>
        </w:rPr>
        <w:tab/>
        <w:t>: Finally! Hassle-free final local variables.</w:t>
      </w:r>
    </w:p>
    <w:p w14:paraId="3198CE18" w14:textId="77777777" w:rsidR="00C868CF" w:rsidRDefault="000B19C6" w:rsidP="00C868CF">
      <w:pPr>
        <w:pStyle w:val="ListParagraph"/>
        <w:numPr>
          <w:ilvl w:val="0"/>
          <w:numId w:val="42"/>
        </w:numPr>
        <w:rPr>
          <w:color w:val="auto"/>
        </w:rPr>
      </w:pPr>
      <w:hyperlink r:id="rId134" w:history="1">
        <w:r w:rsidR="00C868CF" w:rsidRPr="00AF5697">
          <w:rPr>
            <w:rStyle w:val="SyntaxChar0"/>
          </w:rPr>
          <w:t>var</w:t>
        </w:r>
      </w:hyperlink>
      <w:r w:rsidR="00C868CF" w:rsidRPr="00C3415C">
        <w:rPr>
          <w:color w:val="auto"/>
        </w:rPr>
        <w:tab/>
        <w:t>: Mutably! Hassle-free local variables.</w:t>
      </w:r>
    </w:p>
    <w:p w14:paraId="4E274723" w14:textId="7C4651FB" w:rsidR="00C868CF" w:rsidRPr="00C3415C" w:rsidRDefault="000B19C6" w:rsidP="00C868CF">
      <w:pPr>
        <w:pStyle w:val="ListParagraph"/>
        <w:numPr>
          <w:ilvl w:val="0"/>
          <w:numId w:val="42"/>
        </w:numPr>
        <w:rPr>
          <w:color w:val="auto"/>
        </w:rPr>
      </w:pPr>
      <w:hyperlink r:id="rId135" w:history="1">
        <w:r w:rsidR="00C868CF" w:rsidRPr="00AF5697">
          <w:rPr>
            <w:rStyle w:val="SyntaxChar0"/>
          </w:rPr>
          <w:t>@Data</w:t>
        </w:r>
      </w:hyperlink>
      <w:r w:rsidR="000B62A5">
        <w:rPr>
          <w:rStyle w:val="SyntaxChar0"/>
        </w:rPr>
        <w:tab/>
      </w:r>
      <w:r w:rsidR="00C868CF" w:rsidRPr="00C3415C">
        <w:rPr>
          <w:color w:val="auto"/>
        </w:rPr>
        <w:t>:</w:t>
      </w:r>
      <w:r w:rsidR="001A606A">
        <w:rPr>
          <w:color w:val="auto"/>
        </w:rPr>
        <w:t xml:space="preserve"> </w:t>
      </w:r>
      <w:r w:rsidR="00C868CF" w:rsidRPr="00C3415C">
        <w:rPr>
          <w:color w:val="auto"/>
        </w:rPr>
        <w:t>All together now: A shortcut for </w:t>
      </w:r>
      <w:r w:rsidR="00C868CF" w:rsidRPr="00C3415C">
        <w:rPr>
          <w:rStyle w:val="HTMLCode"/>
          <w:rFonts w:ascii="Consolas" w:eastAsiaTheme="majorEastAsia" w:hAnsi="Consolas"/>
          <w:color w:val="auto"/>
          <w:sz w:val="18"/>
          <w:szCs w:val="18"/>
          <w:shd w:val="clear" w:color="auto" w:fill="F9F2F4"/>
        </w:rPr>
        <w:t>@ToString</w:t>
      </w:r>
      <w:r w:rsidR="00C868CF" w:rsidRPr="00C3415C">
        <w:rPr>
          <w:color w:val="auto"/>
        </w:rPr>
        <w:t>, </w:t>
      </w:r>
      <w:r w:rsidR="00C868CF" w:rsidRPr="00C3415C">
        <w:rPr>
          <w:rStyle w:val="HTMLCode"/>
          <w:rFonts w:ascii="Consolas" w:eastAsiaTheme="majorEastAsia" w:hAnsi="Consolas"/>
          <w:color w:val="auto"/>
          <w:sz w:val="18"/>
          <w:szCs w:val="18"/>
          <w:shd w:val="clear" w:color="auto" w:fill="F9F2F4"/>
        </w:rPr>
        <w:t>@EqualsAndHashCode</w:t>
      </w:r>
      <w:r w:rsidR="00C868CF" w:rsidRPr="00C3415C">
        <w:rPr>
          <w:color w:val="auto"/>
        </w:rPr>
        <w:t>, </w:t>
      </w:r>
      <w:r w:rsidR="00C868CF" w:rsidRPr="00C3415C">
        <w:rPr>
          <w:rStyle w:val="HTMLCode"/>
          <w:rFonts w:ascii="Consolas" w:eastAsiaTheme="majorEastAsia" w:hAnsi="Consolas"/>
          <w:color w:val="auto"/>
          <w:sz w:val="18"/>
          <w:szCs w:val="18"/>
          <w:shd w:val="clear" w:color="auto" w:fill="F9F2F4"/>
        </w:rPr>
        <w:t>@Getter</w:t>
      </w:r>
      <w:r w:rsidR="00C868CF" w:rsidRPr="00C3415C">
        <w:rPr>
          <w:color w:val="auto"/>
        </w:rPr>
        <w:t> on all fields, and </w:t>
      </w:r>
      <w:r w:rsidR="00C868CF" w:rsidRPr="00C3415C">
        <w:rPr>
          <w:rStyle w:val="HTMLCode"/>
          <w:rFonts w:ascii="Consolas" w:eastAsiaTheme="majorEastAsia" w:hAnsi="Consolas"/>
          <w:color w:val="auto"/>
          <w:sz w:val="18"/>
          <w:szCs w:val="18"/>
          <w:shd w:val="clear" w:color="auto" w:fill="F9F2F4"/>
        </w:rPr>
        <w:t>@Setter</w:t>
      </w:r>
      <w:r w:rsidR="00C868CF" w:rsidRPr="00C3415C">
        <w:rPr>
          <w:color w:val="auto"/>
        </w:rPr>
        <w:t> on all non-final fields, and </w:t>
      </w:r>
      <w:r w:rsidR="00C868CF" w:rsidRPr="00C3415C">
        <w:rPr>
          <w:rStyle w:val="HTMLCode"/>
          <w:rFonts w:ascii="Consolas" w:eastAsiaTheme="majorEastAsia" w:hAnsi="Consolas"/>
          <w:color w:val="auto"/>
          <w:sz w:val="18"/>
          <w:szCs w:val="18"/>
          <w:shd w:val="clear" w:color="auto" w:fill="F9F2F4"/>
        </w:rPr>
        <w:t>@RequiredArgsConstructor</w:t>
      </w:r>
      <w:r w:rsidR="00C868CF" w:rsidRPr="00C3415C">
        <w:rPr>
          <w:color w:val="auto"/>
        </w:rPr>
        <w:t>!</w:t>
      </w:r>
    </w:p>
    <w:p w14:paraId="53E0E115" w14:textId="77777777" w:rsidR="00C868CF" w:rsidRPr="00C3415C" w:rsidRDefault="000B19C6" w:rsidP="00C868CF">
      <w:pPr>
        <w:pStyle w:val="ListParagraph"/>
        <w:numPr>
          <w:ilvl w:val="0"/>
          <w:numId w:val="42"/>
        </w:numPr>
        <w:rPr>
          <w:color w:val="auto"/>
        </w:rPr>
      </w:pPr>
      <w:hyperlink r:id="rId136" w:history="1">
        <w:r w:rsidR="00C868CF" w:rsidRPr="00AF5697">
          <w:rPr>
            <w:rStyle w:val="SyntaxChar0"/>
          </w:rPr>
          <w:t>@NonNull</w:t>
        </w:r>
      </w:hyperlink>
      <w:r w:rsidR="00C868CF" w:rsidRPr="00C3415C">
        <w:rPr>
          <w:color w:val="auto"/>
        </w:rPr>
        <w:tab/>
        <w:t>: How I learned to stop worrying and love the NullPointerException.</w:t>
      </w:r>
    </w:p>
    <w:p w14:paraId="7527B486" w14:textId="77777777" w:rsidR="00C868CF" w:rsidRPr="00C3415C" w:rsidRDefault="000B19C6" w:rsidP="00C868CF">
      <w:pPr>
        <w:pStyle w:val="ListParagraph"/>
        <w:numPr>
          <w:ilvl w:val="0"/>
          <w:numId w:val="42"/>
        </w:numPr>
        <w:rPr>
          <w:color w:val="auto"/>
        </w:rPr>
      </w:pPr>
      <w:hyperlink r:id="rId137" w:history="1">
        <w:r w:rsidR="00C868CF" w:rsidRPr="00AF5697">
          <w:rPr>
            <w:rStyle w:val="SyntaxChar0"/>
          </w:rPr>
          <w:t>@Cleanup</w:t>
        </w:r>
      </w:hyperlink>
      <w:r w:rsidR="00C868CF" w:rsidRPr="00C3415C">
        <w:rPr>
          <w:color w:val="auto"/>
        </w:rPr>
        <w:tab/>
        <w:t>: Automatic resource management: Call your </w:t>
      </w:r>
      <w:r w:rsidR="00C868CF" w:rsidRPr="00C3415C">
        <w:rPr>
          <w:rStyle w:val="HTMLCode"/>
          <w:rFonts w:ascii="Consolas" w:eastAsiaTheme="majorEastAsia" w:hAnsi="Consolas"/>
          <w:color w:val="auto"/>
          <w:sz w:val="18"/>
          <w:szCs w:val="18"/>
          <w:shd w:val="clear" w:color="auto" w:fill="F9F2F4"/>
        </w:rPr>
        <w:t>close()</w:t>
      </w:r>
      <w:r w:rsidR="00C868CF" w:rsidRPr="00C3415C">
        <w:rPr>
          <w:color w:val="auto"/>
        </w:rPr>
        <w:t> methods safely</w:t>
      </w:r>
    </w:p>
    <w:p w14:paraId="0F4566FA" w14:textId="77777777" w:rsidR="00C868CF" w:rsidRPr="00C3415C" w:rsidRDefault="000B19C6" w:rsidP="00C868CF">
      <w:pPr>
        <w:pStyle w:val="ListParagraph"/>
        <w:numPr>
          <w:ilvl w:val="0"/>
          <w:numId w:val="42"/>
        </w:numPr>
        <w:rPr>
          <w:color w:val="auto"/>
        </w:rPr>
      </w:pPr>
      <w:hyperlink r:id="rId138" w:history="1">
        <w:r w:rsidR="00C868CF" w:rsidRPr="00AF5697">
          <w:rPr>
            <w:rStyle w:val="SyntaxChar0"/>
          </w:rPr>
          <w:t>@Getter/@Setter</w:t>
        </w:r>
      </w:hyperlink>
      <w:r w:rsidR="00C868CF" w:rsidRPr="00C3415C">
        <w:rPr>
          <w:color w:val="auto"/>
        </w:rPr>
        <w:tab/>
        <w:t>: Never write </w:t>
      </w:r>
      <w:r w:rsidR="00C868CF" w:rsidRPr="00C3415C">
        <w:rPr>
          <w:rStyle w:val="HTMLCode"/>
          <w:rFonts w:ascii="Consolas" w:eastAsiaTheme="majorEastAsia" w:hAnsi="Consolas"/>
          <w:color w:val="auto"/>
          <w:sz w:val="18"/>
          <w:szCs w:val="18"/>
          <w:shd w:val="clear" w:color="auto" w:fill="F9F2F4"/>
        </w:rPr>
        <w:t>public int getFoo() {return foo;}</w:t>
      </w:r>
      <w:r w:rsidR="00C868CF" w:rsidRPr="00C3415C">
        <w:rPr>
          <w:color w:val="auto"/>
        </w:rPr>
        <w:t> again.</w:t>
      </w:r>
    </w:p>
    <w:p w14:paraId="748C46AE" w14:textId="77777777" w:rsidR="00C868CF" w:rsidRPr="00C3415C" w:rsidRDefault="000B19C6" w:rsidP="00C868CF">
      <w:pPr>
        <w:pStyle w:val="ListParagraph"/>
        <w:numPr>
          <w:ilvl w:val="0"/>
          <w:numId w:val="42"/>
        </w:numPr>
        <w:rPr>
          <w:color w:val="auto"/>
        </w:rPr>
      </w:pPr>
      <w:hyperlink r:id="rId139" w:history="1">
        <w:r w:rsidR="00C868CF" w:rsidRPr="00AF5697">
          <w:rPr>
            <w:rStyle w:val="SyntaxChar0"/>
          </w:rPr>
          <w:t>@ToString</w:t>
        </w:r>
      </w:hyperlink>
      <w:r w:rsidR="00C868CF" w:rsidRPr="00C3415C">
        <w:rPr>
          <w:color w:val="auto"/>
        </w:rPr>
        <w:tab/>
        <w:t>: generate a </w:t>
      </w:r>
      <w:r w:rsidR="00C868CF" w:rsidRPr="00C3415C">
        <w:rPr>
          <w:rStyle w:val="HTMLCode"/>
          <w:rFonts w:ascii="Consolas" w:eastAsiaTheme="majorEastAsia" w:hAnsi="Consolas"/>
          <w:color w:val="auto"/>
          <w:sz w:val="18"/>
          <w:szCs w:val="18"/>
          <w:shd w:val="clear" w:color="auto" w:fill="F9F2F4"/>
        </w:rPr>
        <w:t>toString</w:t>
      </w:r>
      <w:r w:rsidR="00C868CF" w:rsidRPr="00C3415C">
        <w:rPr>
          <w:color w:val="auto"/>
        </w:rPr>
        <w:t> for you!</w:t>
      </w:r>
    </w:p>
    <w:p w14:paraId="44807473" w14:textId="77777777" w:rsidR="00C868CF" w:rsidRPr="00C3415C" w:rsidRDefault="000B19C6" w:rsidP="00C868CF">
      <w:pPr>
        <w:pStyle w:val="ListParagraph"/>
        <w:numPr>
          <w:ilvl w:val="0"/>
          <w:numId w:val="42"/>
        </w:numPr>
        <w:rPr>
          <w:color w:val="auto"/>
        </w:rPr>
      </w:pPr>
      <w:hyperlink r:id="rId140" w:history="1">
        <w:r w:rsidR="00C868CF" w:rsidRPr="00AF5697">
          <w:rPr>
            <w:rStyle w:val="SyntaxChar0"/>
          </w:rPr>
          <w:t>@EqualsAndHashCode</w:t>
        </w:r>
      </w:hyperlink>
      <w:r w:rsidR="00C868CF" w:rsidRPr="00C3415C">
        <w:rPr>
          <w:color w:val="auto"/>
        </w:rPr>
        <w:t xml:space="preserve"> : Generates </w:t>
      </w:r>
      <w:r w:rsidR="00C868CF" w:rsidRPr="00C3415C">
        <w:rPr>
          <w:rStyle w:val="HTMLCode"/>
          <w:rFonts w:ascii="Consolas" w:eastAsiaTheme="majorEastAsia" w:hAnsi="Consolas"/>
          <w:color w:val="auto"/>
          <w:sz w:val="18"/>
          <w:szCs w:val="18"/>
          <w:shd w:val="clear" w:color="auto" w:fill="F9F2F4"/>
        </w:rPr>
        <w:t>hashCode</w:t>
      </w:r>
      <w:r w:rsidR="00C868CF" w:rsidRPr="00C3415C">
        <w:rPr>
          <w:color w:val="auto"/>
        </w:rPr>
        <w:t> and </w:t>
      </w:r>
      <w:r w:rsidR="00C868CF" w:rsidRPr="00C3415C">
        <w:rPr>
          <w:rStyle w:val="HTMLCode"/>
          <w:rFonts w:ascii="Consolas" w:eastAsiaTheme="majorEastAsia" w:hAnsi="Consolas"/>
          <w:color w:val="auto"/>
          <w:sz w:val="18"/>
          <w:szCs w:val="18"/>
          <w:shd w:val="clear" w:color="auto" w:fill="F9F2F4"/>
        </w:rPr>
        <w:t>equals</w:t>
      </w:r>
      <w:r w:rsidR="00C868CF" w:rsidRPr="00C3415C">
        <w:rPr>
          <w:color w:val="auto"/>
        </w:rPr>
        <w:t> implementations from the fields of your object.</w:t>
      </w:r>
    </w:p>
    <w:p w14:paraId="0F0047B5" w14:textId="77777777" w:rsidR="00C868CF" w:rsidRPr="00C3415C" w:rsidRDefault="000B19C6" w:rsidP="00C868CF">
      <w:pPr>
        <w:pStyle w:val="ListParagraph"/>
        <w:numPr>
          <w:ilvl w:val="0"/>
          <w:numId w:val="42"/>
        </w:numPr>
        <w:rPr>
          <w:color w:val="auto"/>
        </w:rPr>
      </w:pPr>
      <w:hyperlink r:id="rId141" w:history="1">
        <w:r w:rsidR="00C868CF" w:rsidRPr="00C3415C">
          <w:rPr>
            <w:rStyle w:val="HTMLCode"/>
            <w:rFonts w:ascii="Consolas" w:eastAsiaTheme="majorEastAsia" w:hAnsi="Consolas"/>
            <w:b/>
            <w:bCs/>
            <w:color w:val="auto"/>
            <w:sz w:val="23"/>
            <w:szCs w:val="23"/>
            <w:shd w:val="clear" w:color="auto" w:fill="F9F2F4"/>
          </w:rPr>
          <w:t>@NoArgsConstructor, @RequiredArgsConstructor and @AllArgsConstructor</w:t>
        </w:r>
      </w:hyperlink>
    </w:p>
    <w:p w14:paraId="18CB9BC2" w14:textId="77777777" w:rsidR="00C868CF" w:rsidRPr="00C3415C" w:rsidRDefault="00C868CF" w:rsidP="00C868CF">
      <w:pPr>
        <w:pStyle w:val="ListParagraph"/>
        <w:rPr>
          <w:color w:val="auto"/>
        </w:rPr>
      </w:pPr>
      <w:r w:rsidRPr="00C3415C">
        <w:rPr>
          <w:color w:val="auto"/>
        </w:rPr>
        <w:t>Constructors made to order: Generates constructors that take no arguments, one argument per final / non-nullfield, or one argument for every field.</w:t>
      </w:r>
    </w:p>
    <w:p w14:paraId="5623335F" w14:textId="77777777" w:rsidR="00C868CF" w:rsidRPr="00C3415C" w:rsidRDefault="000B19C6" w:rsidP="00C868CF">
      <w:pPr>
        <w:pStyle w:val="ListParagraph"/>
        <w:numPr>
          <w:ilvl w:val="0"/>
          <w:numId w:val="42"/>
        </w:numPr>
        <w:rPr>
          <w:color w:val="auto"/>
        </w:rPr>
      </w:pPr>
      <w:hyperlink r:id="rId142" w:history="1">
        <w:r w:rsidR="00C868CF" w:rsidRPr="00C3415C">
          <w:rPr>
            <w:rStyle w:val="HTMLCode"/>
            <w:rFonts w:ascii="Consolas" w:eastAsiaTheme="majorEastAsia" w:hAnsi="Consolas"/>
            <w:b/>
            <w:bCs/>
            <w:color w:val="auto"/>
            <w:sz w:val="23"/>
            <w:szCs w:val="23"/>
            <w:shd w:val="clear" w:color="auto" w:fill="F9F2F4"/>
          </w:rPr>
          <w:t>@Value</w:t>
        </w:r>
      </w:hyperlink>
      <w:r w:rsidR="00C868CF" w:rsidRPr="00C3415C">
        <w:rPr>
          <w:color w:val="auto"/>
        </w:rPr>
        <w:t xml:space="preserve"> :Immutable classes made very easy.</w:t>
      </w:r>
    </w:p>
    <w:p w14:paraId="1F76B1CF" w14:textId="77777777" w:rsidR="00C868CF" w:rsidRPr="00C3415C" w:rsidRDefault="000B19C6" w:rsidP="00C868CF">
      <w:pPr>
        <w:pStyle w:val="ListParagraph"/>
        <w:numPr>
          <w:ilvl w:val="0"/>
          <w:numId w:val="42"/>
        </w:numPr>
        <w:rPr>
          <w:color w:val="auto"/>
        </w:rPr>
      </w:pPr>
      <w:hyperlink r:id="rId143" w:history="1">
        <w:r w:rsidR="00C868CF" w:rsidRPr="00C3415C">
          <w:rPr>
            <w:rStyle w:val="HTMLCode"/>
            <w:rFonts w:ascii="Consolas" w:eastAsiaTheme="majorEastAsia" w:hAnsi="Consolas"/>
            <w:b/>
            <w:bCs/>
            <w:color w:val="auto"/>
            <w:sz w:val="23"/>
            <w:szCs w:val="23"/>
            <w:shd w:val="clear" w:color="auto" w:fill="F9F2F4"/>
          </w:rPr>
          <w:t>@Builder</w:t>
        </w:r>
      </w:hyperlink>
      <w:r w:rsidR="00C868CF" w:rsidRPr="00C3415C">
        <w:rPr>
          <w:color w:val="auto"/>
        </w:rPr>
        <w:t xml:space="preserve"> No-hassle fancy-pants APIs for object creation!</w:t>
      </w:r>
    </w:p>
    <w:p w14:paraId="27901410" w14:textId="77777777" w:rsidR="00C868CF" w:rsidRPr="00C3415C" w:rsidRDefault="000B19C6" w:rsidP="00C868CF">
      <w:pPr>
        <w:pStyle w:val="ListParagraph"/>
        <w:numPr>
          <w:ilvl w:val="0"/>
          <w:numId w:val="42"/>
        </w:numPr>
        <w:rPr>
          <w:color w:val="auto"/>
        </w:rPr>
      </w:pPr>
      <w:hyperlink r:id="rId144" w:history="1">
        <w:r w:rsidR="00C868CF" w:rsidRPr="00C3415C">
          <w:rPr>
            <w:rStyle w:val="HTMLCode"/>
            <w:rFonts w:ascii="Consolas" w:eastAsiaTheme="majorEastAsia" w:hAnsi="Consolas"/>
            <w:b/>
            <w:bCs/>
            <w:color w:val="auto"/>
            <w:sz w:val="23"/>
            <w:szCs w:val="23"/>
            <w:shd w:val="clear" w:color="auto" w:fill="F9F2F4"/>
          </w:rPr>
          <w:t>@SneakyThrows</w:t>
        </w:r>
      </w:hyperlink>
      <w:r w:rsidR="00C868CF" w:rsidRPr="00C3415C">
        <w:rPr>
          <w:color w:val="auto"/>
        </w:rPr>
        <w:t xml:space="preserve"> :To boldly throw checked exceptions where no one has thrown them before!</w:t>
      </w:r>
    </w:p>
    <w:p w14:paraId="5D5E76B0" w14:textId="77777777" w:rsidR="00C868CF" w:rsidRPr="00C3415C" w:rsidRDefault="000B19C6" w:rsidP="00C868CF">
      <w:pPr>
        <w:pStyle w:val="ListParagraph"/>
        <w:numPr>
          <w:ilvl w:val="0"/>
          <w:numId w:val="42"/>
        </w:numPr>
        <w:rPr>
          <w:color w:val="auto"/>
        </w:rPr>
      </w:pPr>
      <w:hyperlink r:id="rId145" w:history="1">
        <w:r w:rsidR="00C868CF" w:rsidRPr="00C3415C">
          <w:rPr>
            <w:rStyle w:val="HTMLCode"/>
            <w:rFonts w:ascii="Consolas" w:eastAsiaTheme="majorEastAsia" w:hAnsi="Consolas"/>
            <w:b/>
            <w:bCs/>
            <w:color w:val="auto"/>
            <w:sz w:val="23"/>
            <w:szCs w:val="23"/>
            <w:shd w:val="clear" w:color="auto" w:fill="F9F2F4"/>
          </w:rPr>
          <w:t>@Synchronized</w:t>
        </w:r>
      </w:hyperlink>
      <w:r w:rsidR="00C868CF" w:rsidRPr="00C3415C">
        <w:rPr>
          <w:color w:val="auto"/>
        </w:rPr>
        <w:t>:</w:t>
      </w:r>
      <w:r w:rsidR="00C868CF" w:rsidRPr="00C3415C">
        <w:rPr>
          <w:rStyle w:val="HTMLCode"/>
          <w:rFonts w:ascii="Consolas" w:eastAsiaTheme="majorEastAsia" w:hAnsi="Consolas"/>
          <w:color w:val="auto"/>
          <w:sz w:val="18"/>
          <w:szCs w:val="18"/>
          <w:shd w:val="clear" w:color="auto" w:fill="F9F2F4"/>
        </w:rPr>
        <w:t>synchronized</w:t>
      </w:r>
      <w:r w:rsidR="00C868CF" w:rsidRPr="00C3415C">
        <w:rPr>
          <w:color w:val="auto"/>
        </w:rPr>
        <w:t> done right: Don't expose your locks.</w:t>
      </w:r>
    </w:p>
    <w:p w14:paraId="0BFC25B7" w14:textId="77777777" w:rsidR="00C868CF" w:rsidRPr="00C3415C" w:rsidRDefault="000B19C6" w:rsidP="00C868CF">
      <w:pPr>
        <w:pStyle w:val="ListParagraph"/>
        <w:numPr>
          <w:ilvl w:val="0"/>
          <w:numId w:val="42"/>
        </w:numPr>
        <w:rPr>
          <w:color w:val="auto"/>
        </w:rPr>
      </w:pPr>
      <w:hyperlink r:id="rId146" w:history="1">
        <w:r w:rsidR="00C868CF" w:rsidRPr="00C3415C">
          <w:rPr>
            <w:rStyle w:val="HTMLCode"/>
            <w:rFonts w:ascii="Consolas" w:eastAsiaTheme="majorEastAsia" w:hAnsi="Consolas"/>
            <w:b/>
            <w:bCs/>
            <w:color w:val="auto"/>
            <w:sz w:val="23"/>
            <w:szCs w:val="23"/>
            <w:shd w:val="clear" w:color="auto" w:fill="F9F2F4"/>
          </w:rPr>
          <w:t>@With</w:t>
        </w:r>
      </w:hyperlink>
      <w:r w:rsidR="00C868CF" w:rsidRPr="00C3415C">
        <w:rPr>
          <w:color w:val="auto"/>
        </w:rPr>
        <w:t>:Immutable 'setters' - methods that create a clone but with one changed field.</w:t>
      </w:r>
    </w:p>
    <w:p w14:paraId="633FA6E9" w14:textId="77777777" w:rsidR="00C868CF" w:rsidRPr="00C3415C" w:rsidRDefault="000B19C6" w:rsidP="00C868CF">
      <w:pPr>
        <w:pStyle w:val="ListParagraph"/>
        <w:numPr>
          <w:ilvl w:val="0"/>
          <w:numId w:val="42"/>
        </w:numPr>
        <w:rPr>
          <w:color w:val="auto"/>
        </w:rPr>
      </w:pPr>
      <w:hyperlink r:id="rId147" w:history="1">
        <w:r w:rsidR="00C868CF" w:rsidRPr="00C3415C">
          <w:rPr>
            <w:rStyle w:val="HTMLCode"/>
            <w:rFonts w:ascii="Consolas" w:eastAsiaTheme="majorEastAsia" w:hAnsi="Consolas"/>
            <w:b/>
            <w:bCs/>
            <w:color w:val="auto"/>
            <w:sz w:val="23"/>
            <w:szCs w:val="23"/>
            <w:shd w:val="clear" w:color="auto" w:fill="F9F2F4"/>
          </w:rPr>
          <w:t>@Getter(lazy=true)</w:t>
        </w:r>
      </w:hyperlink>
      <w:r w:rsidR="00C868CF" w:rsidRPr="00C3415C">
        <w:rPr>
          <w:color w:val="auto"/>
        </w:rPr>
        <w:t>:Laziness is a virtue!</w:t>
      </w:r>
    </w:p>
    <w:p w14:paraId="1BF312C9" w14:textId="77777777" w:rsidR="00C868CF" w:rsidRPr="00C3415C" w:rsidRDefault="000B19C6" w:rsidP="00C868CF">
      <w:pPr>
        <w:pStyle w:val="ListParagraph"/>
        <w:numPr>
          <w:ilvl w:val="0"/>
          <w:numId w:val="42"/>
        </w:numPr>
        <w:rPr>
          <w:color w:val="auto"/>
        </w:rPr>
      </w:pPr>
      <w:hyperlink r:id="rId148" w:history="1">
        <w:r w:rsidR="00C868CF" w:rsidRPr="00C3415C">
          <w:rPr>
            <w:rStyle w:val="HTMLCode"/>
            <w:rFonts w:ascii="Consolas" w:eastAsiaTheme="majorEastAsia" w:hAnsi="Consolas"/>
            <w:b/>
            <w:bCs/>
            <w:color w:val="auto"/>
            <w:sz w:val="23"/>
            <w:szCs w:val="23"/>
            <w:shd w:val="clear" w:color="auto" w:fill="F9F2F4"/>
          </w:rPr>
          <w:t>@Log</w:t>
        </w:r>
      </w:hyperlink>
      <w:r w:rsidR="00C868CF" w:rsidRPr="00C3415C">
        <w:rPr>
          <w:color w:val="auto"/>
        </w:rPr>
        <w:t xml:space="preserve"> :Captain's Log, stardate 24435.7: "What was that line again?"</w:t>
      </w:r>
    </w:p>
    <w:p w14:paraId="57247033" w14:textId="77777777" w:rsidR="00C868CF" w:rsidRDefault="000B19C6" w:rsidP="00C868CF">
      <w:pPr>
        <w:pStyle w:val="ListParagraph"/>
        <w:numPr>
          <w:ilvl w:val="0"/>
          <w:numId w:val="42"/>
        </w:numPr>
        <w:spacing w:after="0"/>
      </w:pPr>
      <w:hyperlink r:id="rId149" w:history="1">
        <w:r w:rsidR="00C868CF" w:rsidRPr="001D18A5">
          <w:rPr>
            <w:rStyle w:val="HTMLCode"/>
            <w:rFonts w:ascii="Consolas" w:eastAsiaTheme="majorEastAsia" w:hAnsi="Consolas"/>
            <w:color w:val="auto"/>
            <w:sz w:val="23"/>
            <w:szCs w:val="23"/>
            <w:shd w:val="clear" w:color="auto" w:fill="F9F2F4"/>
          </w:rPr>
          <w:t>experimental</w:t>
        </w:r>
      </w:hyperlink>
      <w:r w:rsidR="00C868CF" w:rsidRPr="001D18A5">
        <w:rPr>
          <w:color w:val="auto"/>
        </w:rPr>
        <w:t xml:space="preserve"> :Head to the lab: The new stuff we're working on.</w:t>
      </w:r>
    </w:p>
    <w:p w14:paraId="2BF143CC" w14:textId="77777777" w:rsidR="00C868CF" w:rsidRDefault="00C868CF" w:rsidP="00C868CF">
      <w:pPr>
        <w:spacing w:after="0"/>
      </w:pPr>
      <w:r>
        <w:t xml:space="preserve">Maven dependency </w:t>
      </w:r>
    </w:p>
    <w:p w14:paraId="61C2B8D5" w14:textId="77777777" w:rsidR="00C868CF" w:rsidRPr="001D4622" w:rsidRDefault="00C868CF" w:rsidP="00C868CF">
      <w:pPr>
        <w:pStyle w:val="Output"/>
        <w:rPr>
          <w:bdr w:val="none" w:sz="0" w:space="0" w:color="auto" w:frame="1"/>
          <w:lang w:eastAsia="en-US"/>
        </w:rPr>
      </w:pPr>
      <w:r w:rsidRPr="001D4622">
        <w:rPr>
          <w:bdr w:val="none" w:sz="0" w:space="0" w:color="auto" w:frame="1"/>
          <w:lang w:eastAsia="en-US"/>
        </w:rPr>
        <w:t>&lt;dependency&gt;</w:t>
      </w:r>
    </w:p>
    <w:p w14:paraId="0639A769" w14:textId="77777777" w:rsidR="00C868CF" w:rsidRPr="001D4622" w:rsidRDefault="00C868CF" w:rsidP="00C868CF">
      <w:pPr>
        <w:pStyle w:val="Output"/>
        <w:rPr>
          <w:bdr w:val="none" w:sz="0" w:space="0" w:color="auto" w:frame="1"/>
          <w:lang w:eastAsia="en-US"/>
        </w:rPr>
      </w:pPr>
      <w:r w:rsidRPr="001D4622">
        <w:rPr>
          <w:bdr w:val="none" w:sz="0" w:space="0" w:color="auto" w:frame="1"/>
          <w:lang w:eastAsia="en-US"/>
        </w:rPr>
        <w:t xml:space="preserve">    &lt;groupId&gt;org.projectlombok&lt;/groupId&gt;</w:t>
      </w:r>
    </w:p>
    <w:p w14:paraId="6CD82D6D" w14:textId="77777777" w:rsidR="00C868CF" w:rsidRPr="001D4622" w:rsidRDefault="00C868CF" w:rsidP="00C868CF">
      <w:pPr>
        <w:pStyle w:val="Output"/>
        <w:rPr>
          <w:bdr w:val="none" w:sz="0" w:space="0" w:color="auto" w:frame="1"/>
          <w:lang w:eastAsia="en-US"/>
        </w:rPr>
      </w:pPr>
      <w:r w:rsidRPr="001D4622">
        <w:rPr>
          <w:bdr w:val="none" w:sz="0" w:space="0" w:color="auto" w:frame="1"/>
          <w:lang w:eastAsia="en-US"/>
        </w:rPr>
        <w:t xml:space="preserve">    &lt;artifactId&gt;lombok&lt;/artifactId&gt;</w:t>
      </w:r>
    </w:p>
    <w:p w14:paraId="3C5396F9" w14:textId="77777777" w:rsidR="00C868CF" w:rsidRPr="001D4622" w:rsidRDefault="00C868CF" w:rsidP="00C868CF">
      <w:pPr>
        <w:pStyle w:val="Output"/>
        <w:rPr>
          <w:bdr w:val="none" w:sz="0" w:space="0" w:color="auto" w:frame="1"/>
          <w:lang w:eastAsia="en-US"/>
        </w:rPr>
      </w:pPr>
      <w:r w:rsidRPr="001D4622">
        <w:rPr>
          <w:bdr w:val="none" w:sz="0" w:space="0" w:color="auto" w:frame="1"/>
          <w:lang w:eastAsia="en-US"/>
        </w:rPr>
        <w:t xml:space="preserve">    &lt;optional&gt;true&lt;/optional&gt;</w:t>
      </w:r>
    </w:p>
    <w:p w14:paraId="6DD3A958" w14:textId="77777777" w:rsidR="00C868CF" w:rsidRPr="001D4622" w:rsidRDefault="00C868CF" w:rsidP="00C868CF">
      <w:pPr>
        <w:pStyle w:val="Output"/>
        <w:rPr>
          <w:rFonts w:ascii="var(--ff-mono)" w:hAnsi="var(--ff-mono)" w:hint="eastAsia"/>
          <w:lang w:eastAsia="en-US"/>
        </w:rPr>
      </w:pPr>
      <w:r w:rsidRPr="001D4622">
        <w:rPr>
          <w:bdr w:val="none" w:sz="0" w:space="0" w:color="auto" w:frame="1"/>
          <w:lang w:eastAsia="en-US"/>
        </w:rPr>
        <w:t>&lt;/dependency&gt;</w:t>
      </w:r>
    </w:p>
    <w:p w14:paraId="6C147B78" w14:textId="77777777" w:rsidR="00C868CF" w:rsidRDefault="00C868CF" w:rsidP="00C868CF"/>
    <w:p w14:paraId="68D19703" w14:textId="77777777" w:rsidR="00C868CF" w:rsidRPr="00CD64DD" w:rsidRDefault="000B19C6" w:rsidP="00C868CF">
      <w:pPr>
        <w:pStyle w:val="Heading2"/>
      </w:pPr>
      <w:hyperlink r:id="rId150" w:history="1">
        <w:bookmarkStart w:id="167" w:name="_Toc98762678"/>
        <w:bookmarkStart w:id="168" w:name="_Toc98778520"/>
        <w:r w:rsidR="00C868CF" w:rsidRPr="00CD64DD">
          <w:rPr>
            <w:rStyle w:val="Hyperlink"/>
            <w:color w:val="FFFFFF" w:themeColor="background1"/>
            <w:u w:val="none"/>
          </w:rPr>
          <w:t>Spring Vault</w:t>
        </w:r>
        <w:bookmarkEnd w:id="167"/>
        <w:bookmarkEnd w:id="168"/>
      </w:hyperlink>
    </w:p>
    <w:p w14:paraId="4B9B47FF" w14:textId="77777777" w:rsidR="00C868CF" w:rsidRDefault="000B19C6" w:rsidP="00C868CF">
      <w:hyperlink r:id="rId151" w:history="1">
        <w:r w:rsidR="00C868CF" w:rsidRPr="002B328B">
          <w:rPr>
            <w:rStyle w:val="Hyperlink"/>
            <w:b/>
            <w:bCs/>
          </w:rPr>
          <w:t>HashiCorp's Vault</w:t>
        </w:r>
      </w:hyperlink>
      <w:r w:rsidR="00C868CF" w:rsidRPr="002B328B">
        <w:t xml:space="preserve"> is a tool to store and secure secrets. Vault, in general, solves the software development security problem of how to manage secrets. </w:t>
      </w:r>
      <w:hyperlink r:id="rId152" w:history="1">
        <w:r w:rsidR="00C868CF" w:rsidRPr="002B328B">
          <w:rPr>
            <w:rStyle w:val="Hyperlink"/>
            <w:b/>
            <w:bCs/>
          </w:rPr>
          <w:t>Spring Vault</w:t>
        </w:r>
      </w:hyperlink>
      <w:r w:rsidR="00C868CF" w:rsidRPr="002B328B">
        <w:t> provides Spring abstractions to the HashiCorp’s Vault.</w:t>
      </w:r>
    </w:p>
    <w:p w14:paraId="1F25EFC9" w14:textId="77777777" w:rsidR="00C868CF" w:rsidRDefault="000B19C6" w:rsidP="00C868CF">
      <w:hyperlink r:id="rId153" w:history="1">
        <w:r w:rsidR="00C868CF" w:rsidRPr="00307BA8">
          <w:rPr>
            <w:rStyle w:val="Hyperlink"/>
          </w:rPr>
          <w:t>https://dzone.com/articles/spring-cloud-hashicorp-vault-hello-world-example</w:t>
        </w:r>
      </w:hyperlink>
    </w:p>
    <w:p w14:paraId="0D6CA5F3" w14:textId="77777777" w:rsidR="00C868CF" w:rsidRDefault="00C868CF" w:rsidP="00C868CF"/>
    <w:p w14:paraId="5FA724A2" w14:textId="77777777" w:rsidR="004C5B63" w:rsidRDefault="004C5B63" w:rsidP="004C5B63">
      <w:pPr>
        <w:pStyle w:val="Heading2"/>
      </w:pPr>
      <w:bookmarkStart w:id="169" w:name="_Toc98762679"/>
      <w:bookmarkStart w:id="170" w:name="_Toc98778521"/>
      <w:r>
        <w:t>Diffrence between @Component &amp; @Autowire</w:t>
      </w:r>
      <w:bookmarkEnd w:id="169"/>
      <w:bookmarkEnd w:id="170"/>
    </w:p>
    <w:p w14:paraId="2A354686" w14:textId="77777777" w:rsidR="004C5B63" w:rsidRDefault="004C5B63" w:rsidP="004C5B63">
      <w:r w:rsidRPr="00FC3E56">
        <w:rPr>
          <w:b/>
          <w:bCs/>
        </w:rPr>
        <w:t>@Compoent</w:t>
      </w:r>
      <w:r>
        <w:t xml:space="preserve"> is just creating bean object of that class at Auto Scanning time.</w:t>
      </w:r>
    </w:p>
    <w:p w14:paraId="58DF5D31" w14:textId="77777777" w:rsidR="004C5B63" w:rsidRDefault="004C5B63" w:rsidP="004C5B63">
      <w:r w:rsidRPr="00FC3E56">
        <w:rPr>
          <w:b/>
          <w:bCs/>
        </w:rPr>
        <w:t>@Autowire</w:t>
      </w:r>
      <w:r>
        <w:t xml:space="preserve"> is, after creating bean object in </w:t>
      </w:r>
      <w:r w:rsidRPr="00FC3E56">
        <w:rPr>
          <w:rStyle w:val="0SyntaxPinkChar"/>
        </w:rPr>
        <w:t>@Componet</w:t>
      </w:r>
      <w:r>
        <w:t xml:space="preserve"> time, it will autowires/ injecets the Dependent classes.</w:t>
      </w:r>
    </w:p>
    <w:p w14:paraId="0C070AD4" w14:textId="77777777" w:rsidR="004C5B63" w:rsidRDefault="004C5B63" w:rsidP="004C5B63"/>
    <w:p w14:paraId="05371B52" w14:textId="77777777" w:rsidR="004C5B63" w:rsidRDefault="004C5B63" w:rsidP="004C5B63">
      <w:pPr>
        <w:pStyle w:val="Heading2"/>
      </w:pPr>
      <w:bookmarkStart w:id="171" w:name="_Toc98762680"/>
      <w:bookmarkStart w:id="172" w:name="_Toc98778522"/>
      <w:r>
        <w:lastRenderedPageBreak/>
        <w:t>Diffrence beteen @</w:t>
      </w:r>
      <w:r w:rsidRPr="00C93DC5">
        <w:t xml:space="preserve">ComponentScan </w:t>
      </w:r>
      <w:r>
        <w:t>&amp; @Enable AutoConfiguration</w:t>
      </w:r>
      <w:bookmarkEnd w:id="171"/>
      <w:bookmarkEnd w:id="172"/>
    </w:p>
    <w:p w14:paraId="2E1FC406" w14:textId="77777777" w:rsidR="004C5B63" w:rsidRDefault="004C5B63" w:rsidP="004C5B63">
      <w:r w:rsidRPr="00C93DC5">
        <w:t>One of the main advantages of Spring Boot is its annotation driven versus traditional xml-based configurations, </w:t>
      </w:r>
      <w:r w:rsidRPr="00C93DC5">
        <w:rPr>
          <w:b/>
          <w:bCs/>
        </w:rPr>
        <w:t>@EnableAutoConfiguration</w:t>
      </w:r>
      <w:r w:rsidRPr="00C93DC5">
        <w:t xml:space="preserve"> automatically configures the Spring application based on its included jar files, it sets up defaults or helper based on dependencies in pom.xml. </w:t>
      </w:r>
    </w:p>
    <w:p w14:paraId="13AFEC9B" w14:textId="77777777" w:rsidR="004C5B63" w:rsidRDefault="004C5B63" w:rsidP="004C5B63">
      <w:r w:rsidRPr="00C93DC5">
        <w:t xml:space="preserve">Auto-configuration is usually applied based on the classpath and the defined beans. Therefore, we donot need to define any of the DataSource, EntityManagerFactory, TransactionManager etc and magically based on the classpath, Spring Boot automatically creates proper beans and registers them for us. </w:t>
      </w:r>
    </w:p>
    <w:p w14:paraId="5F14A24A" w14:textId="77777777" w:rsidR="004C5B63" w:rsidRDefault="004C5B63" w:rsidP="004C5B63">
      <w:r w:rsidRPr="00C93DC5">
        <w:t xml:space="preserve">For example, when there is a tomcat-embedded.jar on your classpath you likely need a TomcatEmbeddedServletContainerFactory (unless you have defined your own EmbeddedServletContainerFactory bean). </w:t>
      </w:r>
    </w:p>
    <w:p w14:paraId="35A2E2A0" w14:textId="77777777" w:rsidR="004C5B63" w:rsidRDefault="004C5B63" w:rsidP="004C5B63">
      <w:r w:rsidRPr="008745B1">
        <w:rPr>
          <w:rStyle w:val="0SyntaxPinkChar"/>
        </w:rPr>
        <w:t>@EnableAutoConfiguration</w:t>
      </w:r>
      <w:r w:rsidRPr="00C93DC5">
        <w:t xml:space="preserve"> has a exclude attribute to disable an auto-configuration explicitly otherwise we can simply exclude it from the pom.xml, for example if we do</w:t>
      </w:r>
      <w:r>
        <w:t xml:space="preserve"> </w:t>
      </w:r>
      <w:r w:rsidRPr="00C93DC5">
        <w:t>not want Spring to configure the tomcat then exclude spring-bootstarter-tomcat from spring-boot-starter-web.</w:t>
      </w:r>
    </w:p>
    <w:p w14:paraId="44DCE3A0" w14:textId="77777777" w:rsidR="004C5B63" w:rsidRDefault="004C5B63" w:rsidP="004C5B63">
      <w:r w:rsidRPr="00581434">
        <w:rPr>
          <w:rStyle w:val="0SyntaxPinkChar"/>
        </w:rPr>
        <w:t>@ComponentScan</w:t>
      </w:r>
      <w:r w:rsidRPr="00C93DC5">
        <w:t> provides scope for spring component scan, it simply goes though </w:t>
      </w:r>
      <w:r w:rsidRPr="00C93DC5">
        <w:rPr>
          <w:i/>
          <w:iCs/>
        </w:rPr>
        <w:t>the provided base package</w:t>
      </w:r>
      <w:r w:rsidRPr="00C93DC5">
        <w:t xml:space="preserve"> and picks up dependencies required by </w:t>
      </w:r>
      <w:r w:rsidRPr="00581434">
        <w:rPr>
          <w:rStyle w:val="BlueSyntaxChar"/>
        </w:rPr>
        <w:t>@Bean</w:t>
      </w:r>
      <w:r w:rsidRPr="002F1CFD">
        <w:rPr>
          <w:b/>
          <w:bCs/>
        </w:rPr>
        <w:t xml:space="preserve"> or </w:t>
      </w:r>
      <w:r w:rsidRPr="00581434">
        <w:rPr>
          <w:rStyle w:val="BlueSyntaxChar"/>
        </w:rPr>
        <w:t>@Autowired</w:t>
      </w:r>
      <w:r w:rsidRPr="00C93DC5">
        <w:t xml:space="preserve"> etc, In a typical Spring application, @ComponentScan is used in a configuration classes, the ones annotated with @Configuration. </w:t>
      </w:r>
    </w:p>
    <w:p w14:paraId="6915403F" w14:textId="77777777" w:rsidR="004C5B63" w:rsidRDefault="004C5B63" w:rsidP="004C5B63">
      <w:r w:rsidRPr="00C93DC5">
        <w:t>Configuration classes contains methods annotated with @Bean. These @Bean annotated methods generate beans managed by Spring container. Those beans will be auto-detected by @ComponentScan annotation. There are some annotations which make beans auto-detectable like @Repository, @Service, @Controller, @Configuration, @Component. In below code Spring starts scanning from the package including BeanA class.</w:t>
      </w:r>
    </w:p>
    <w:p w14:paraId="20B8BBEF" w14:textId="77777777" w:rsidR="00C868CF" w:rsidRPr="002164F1" w:rsidRDefault="00C868CF" w:rsidP="00C868CF"/>
    <w:p w14:paraId="6A0E904C" w14:textId="77777777" w:rsidR="00C868CF" w:rsidRDefault="00C868CF" w:rsidP="00C868CF"/>
    <w:p w14:paraId="14720416" w14:textId="60B3BB87" w:rsidR="00DE003B" w:rsidRDefault="003C73B4" w:rsidP="00DE003B">
      <w:pPr>
        <w:pStyle w:val="Heading1"/>
      </w:pPr>
      <w:bookmarkStart w:id="173" w:name="_Toc98762648"/>
      <w:bookmarkStart w:id="174" w:name="_Toc98778534"/>
      <w:r>
        <w:t>8</w:t>
      </w:r>
      <w:r w:rsidR="00DE003B">
        <w:t xml:space="preserve">. </w:t>
      </w:r>
      <w:r w:rsidR="00DE003B" w:rsidRPr="00304E19">
        <w:t>Spring Data Redis</w:t>
      </w:r>
      <w:bookmarkEnd w:id="173"/>
      <w:bookmarkEnd w:id="174"/>
    </w:p>
    <w:p w14:paraId="751378DC" w14:textId="77777777" w:rsidR="00DE003B" w:rsidRDefault="00DE003B" w:rsidP="00DE003B">
      <w:r>
        <w:t xml:space="preserve">Spring Data Redis - </w:t>
      </w:r>
      <w:r w:rsidRPr="00230E0E">
        <w:t>Spring Boot Cache with Redis</w:t>
      </w:r>
      <w:r>
        <w:t xml:space="preserve"> is used to reduce the no.of round trips between Application &amp; Database</w:t>
      </w:r>
    </w:p>
    <w:p w14:paraId="07108AF5" w14:textId="77777777" w:rsidR="00DE003B" w:rsidRDefault="00DE003B" w:rsidP="00DE003B">
      <w:r>
        <w:rPr>
          <w:noProof/>
        </w:rPr>
        <w:lastRenderedPageBreak/>
        <w:drawing>
          <wp:inline distT="0" distB="0" distL="0" distR="0" wp14:anchorId="29A23A43" wp14:editId="4FA1E77E">
            <wp:extent cx="5943600" cy="33229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22955"/>
                    </a:xfrm>
                    <a:prstGeom prst="rect">
                      <a:avLst/>
                    </a:prstGeom>
                  </pic:spPr>
                </pic:pic>
              </a:graphicData>
            </a:graphic>
          </wp:inline>
        </w:drawing>
      </w:r>
    </w:p>
    <w:p w14:paraId="20AF965F" w14:textId="77777777" w:rsidR="00DE003B" w:rsidRDefault="00DE003B" w:rsidP="00DE003B">
      <w:r>
        <w:rPr>
          <w:noProof/>
        </w:rPr>
        <w:drawing>
          <wp:inline distT="0" distB="0" distL="0" distR="0" wp14:anchorId="113AADBC" wp14:editId="1327BA6D">
            <wp:extent cx="5943600" cy="2884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84805"/>
                    </a:xfrm>
                    <a:prstGeom prst="rect">
                      <a:avLst/>
                    </a:prstGeom>
                  </pic:spPr>
                </pic:pic>
              </a:graphicData>
            </a:graphic>
          </wp:inline>
        </w:drawing>
      </w:r>
    </w:p>
    <w:p w14:paraId="0B288B4A" w14:textId="77777777" w:rsidR="00DE003B" w:rsidRDefault="00DE003B" w:rsidP="00DE003B">
      <w:r>
        <w:rPr>
          <w:noProof/>
        </w:rPr>
        <w:lastRenderedPageBreak/>
        <w:drawing>
          <wp:inline distT="0" distB="0" distL="0" distR="0" wp14:anchorId="762792C1" wp14:editId="6735E7ED">
            <wp:extent cx="5943600" cy="45834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583430"/>
                    </a:xfrm>
                    <a:prstGeom prst="rect">
                      <a:avLst/>
                    </a:prstGeom>
                    <a:noFill/>
                    <a:ln>
                      <a:noFill/>
                    </a:ln>
                  </pic:spPr>
                </pic:pic>
              </a:graphicData>
            </a:graphic>
          </wp:inline>
        </w:drawing>
      </w:r>
    </w:p>
    <w:p w14:paraId="2D744204" w14:textId="77777777" w:rsidR="00DE003B" w:rsidRDefault="00DE003B" w:rsidP="00DE003B">
      <w:r w:rsidRPr="004B44CE">
        <w:t>When we perform a DB retrieve operation via an Application, the Redis Cache stores the result in it’s cache. Further, when we perform the same retrieve operation, it returns the result from the cache itself and ignore the second call to database. </w:t>
      </w:r>
    </w:p>
    <w:p w14:paraId="60156CC4" w14:textId="77777777" w:rsidR="00DE003B" w:rsidRPr="005B4184" w:rsidRDefault="00DE003B" w:rsidP="00DE003B">
      <w:pPr>
        <w:spacing w:after="0"/>
        <w:rPr>
          <w:b/>
          <w:bCs/>
        </w:rPr>
      </w:pPr>
      <w:r w:rsidRPr="005B4184">
        <w:rPr>
          <w:b/>
          <w:bCs/>
        </w:rPr>
        <w:t>What is Redis Database?</w:t>
      </w:r>
    </w:p>
    <w:p w14:paraId="252872E0" w14:textId="77777777" w:rsidR="00D56A59" w:rsidRDefault="00DE003B" w:rsidP="00A12840">
      <w:pPr>
        <w:pStyle w:val="ListParagraph"/>
        <w:numPr>
          <w:ilvl w:val="0"/>
          <w:numId w:val="98"/>
        </w:numPr>
      </w:pPr>
      <w:r w:rsidRPr="005B4184">
        <w:t xml:space="preserve">Redis Database is an in-memory database that persists on </w:t>
      </w:r>
      <w:r w:rsidRPr="008C4906">
        <w:rPr>
          <w:b/>
          <w:bCs/>
        </w:rPr>
        <w:t>disk</w:t>
      </w:r>
      <w:r w:rsidRPr="005B4184">
        <w:t xml:space="preserve">. It means when we use Redis Database, we occupy </w:t>
      </w:r>
      <w:r w:rsidRPr="008C4906">
        <w:rPr>
          <w:b/>
          <w:bCs/>
        </w:rPr>
        <w:t>a memory on the disk</w:t>
      </w:r>
      <w:r w:rsidRPr="005B4184">
        <w:t xml:space="preserve"> to use as a Database. </w:t>
      </w:r>
    </w:p>
    <w:p w14:paraId="30FA88D3" w14:textId="1C9BEEE4" w:rsidR="00DE003B" w:rsidRPr="005B4184" w:rsidRDefault="00DE003B" w:rsidP="00A12840">
      <w:pPr>
        <w:pStyle w:val="ListParagraph"/>
        <w:numPr>
          <w:ilvl w:val="0"/>
          <w:numId w:val="98"/>
        </w:numPr>
      </w:pPr>
      <w:r w:rsidRPr="005B4184">
        <w:t xml:space="preserve">The data model is </w:t>
      </w:r>
      <w:r w:rsidRPr="008C4906">
        <w:rPr>
          <w:b/>
          <w:bCs/>
        </w:rPr>
        <w:t>key-value</w:t>
      </w:r>
      <w:r w:rsidRPr="005B4184">
        <w:t>, but many several kind of values are supported such as Strings, Lists, Sets, Sorted Sets, Hashes, Streams, HyperLogLogs, Bitmaps etc.</w:t>
      </w:r>
    </w:p>
    <w:p w14:paraId="165FD687" w14:textId="77777777" w:rsidR="00DE003B" w:rsidRPr="005B4184" w:rsidRDefault="00DE003B" w:rsidP="00DE003B">
      <w:pPr>
        <w:spacing w:after="0"/>
        <w:rPr>
          <w:b/>
          <w:bCs/>
        </w:rPr>
      </w:pPr>
      <w:r w:rsidRPr="005B4184">
        <w:rPr>
          <w:b/>
          <w:bCs/>
        </w:rPr>
        <w:t>What is Redis Server?</w:t>
      </w:r>
    </w:p>
    <w:p w14:paraId="75B5C4A5" w14:textId="77777777" w:rsidR="00DE003B" w:rsidRDefault="00DE003B" w:rsidP="00DE003B">
      <w:r w:rsidRPr="005B4184">
        <w:t>The full form of Redis is </w:t>
      </w:r>
      <w:r w:rsidRPr="005B4184">
        <w:rPr>
          <w:b/>
          <w:bCs/>
        </w:rPr>
        <w:t>RE</w:t>
      </w:r>
      <w:r w:rsidRPr="005B4184">
        <w:t>mote </w:t>
      </w:r>
      <w:r w:rsidRPr="005B4184">
        <w:rPr>
          <w:b/>
          <w:bCs/>
        </w:rPr>
        <w:t>DI</w:t>
      </w:r>
      <w:r w:rsidRPr="005B4184">
        <w:t>ctionary </w:t>
      </w:r>
      <w:r w:rsidRPr="005B4184">
        <w:rPr>
          <w:b/>
          <w:bCs/>
        </w:rPr>
        <w:t>S</w:t>
      </w:r>
      <w:r w:rsidRPr="005B4184">
        <w:t>erver. When we use Redis in any form such as database, cache or Message Broker, we need to download a Redis Server in our system. People in the industry just call it Redis Server</w:t>
      </w:r>
      <w:r>
        <w:t>.</w:t>
      </w:r>
    </w:p>
    <w:p w14:paraId="5945D258" w14:textId="77777777" w:rsidR="00DE003B" w:rsidRDefault="00DE003B" w:rsidP="00DE003B">
      <w:pPr>
        <w:pStyle w:val="ListParagraph"/>
        <w:numPr>
          <w:ilvl w:val="0"/>
          <w:numId w:val="66"/>
        </w:numPr>
      </w:pPr>
      <w:r w:rsidRPr="005B4184">
        <w:t>Visit any of the link below to download Redis</w:t>
      </w:r>
      <w:r w:rsidRPr="005B4184">
        <w:br/>
      </w:r>
      <w:hyperlink r:id="rId157" w:tgtFrame="_blank" w:history="1">
        <w:r w:rsidRPr="005B4184">
          <w:rPr>
            <w:rStyle w:val="Hyperlink"/>
          </w:rPr>
          <w:t>Download Redis Server</w:t>
        </w:r>
      </w:hyperlink>
      <w:r w:rsidRPr="005B4184">
        <w:t>  :  version 3.2.100</w:t>
      </w:r>
      <w:r w:rsidRPr="005B4184">
        <w:br/>
      </w:r>
      <w:hyperlink r:id="rId158" w:tgtFrame="_blank" w:history="1">
        <w:r w:rsidRPr="005B4184">
          <w:rPr>
            <w:rStyle w:val="Hyperlink"/>
          </w:rPr>
          <w:t>Download Redis Server</w:t>
        </w:r>
      </w:hyperlink>
      <w:r w:rsidRPr="005B4184">
        <w:t>  :  version 5.0.10</w:t>
      </w:r>
    </w:p>
    <w:p w14:paraId="66A36317" w14:textId="77777777" w:rsidR="00DE003B" w:rsidRDefault="00DE003B" w:rsidP="00DE003B">
      <w:pPr>
        <w:pStyle w:val="ListParagraph"/>
        <w:numPr>
          <w:ilvl w:val="0"/>
          <w:numId w:val="66"/>
        </w:numPr>
      </w:pPr>
      <w:r>
        <w:t>unzip</w:t>
      </w:r>
      <w:r w:rsidRPr="005B4184">
        <w:t xml:space="preserve"> ‘Redis-x64-5.0.10’, you will find redis-server.exe</w:t>
      </w:r>
    </w:p>
    <w:p w14:paraId="251D637E" w14:textId="77777777" w:rsidR="00DE003B" w:rsidRPr="005B4184" w:rsidRDefault="00DE003B" w:rsidP="00DE003B">
      <w:pPr>
        <w:pStyle w:val="ListParagraph"/>
        <w:numPr>
          <w:ilvl w:val="0"/>
          <w:numId w:val="66"/>
        </w:numPr>
      </w:pPr>
      <w:r w:rsidRPr="005B4184">
        <w:t>In order to start Redis Server, double click on ‘redis-server.exe’ to start Redis Server</w:t>
      </w:r>
    </w:p>
    <w:p w14:paraId="737E8F18" w14:textId="77777777" w:rsidR="00DE003B" w:rsidRDefault="00DE003B" w:rsidP="00DE003B">
      <w:r>
        <w:rPr>
          <w:noProof/>
        </w:rPr>
        <w:lastRenderedPageBreak/>
        <w:drawing>
          <wp:inline distT="0" distB="0" distL="0" distR="0" wp14:anchorId="1A0F6C01" wp14:editId="287D63E5">
            <wp:extent cx="4934809" cy="247425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41298" cy="2477511"/>
                    </a:xfrm>
                    <a:prstGeom prst="rect">
                      <a:avLst/>
                    </a:prstGeom>
                  </pic:spPr>
                </pic:pic>
              </a:graphicData>
            </a:graphic>
          </wp:inline>
        </w:drawing>
      </w:r>
      <w:r>
        <w:rPr>
          <w:noProof/>
        </w:rPr>
        <w:drawing>
          <wp:inline distT="0" distB="0" distL="0" distR="0" wp14:anchorId="48779624" wp14:editId="2EC7C72F">
            <wp:extent cx="5291525" cy="2870200"/>
            <wp:effectExtent l="0" t="0" r="444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03132" cy="2876496"/>
                    </a:xfrm>
                    <a:prstGeom prst="rect">
                      <a:avLst/>
                    </a:prstGeom>
                  </pic:spPr>
                </pic:pic>
              </a:graphicData>
            </a:graphic>
          </wp:inline>
        </w:drawing>
      </w:r>
    </w:p>
    <w:p w14:paraId="59448002" w14:textId="77777777" w:rsidR="00DE003B" w:rsidRPr="004B44CE" w:rsidRDefault="00DE003B" w:rsidP="00DE003B">
      <w:r w:rsidRPr="005A23E5">
        <w:rPr>
          <w:rStyle w:val="0SyntaxPinkChar"/>
        </w:rPr>
        <w:t>@EnableCaching</w:t>
      </w:r>
      <w:r w:rsidRPr="004B44CE">
        <w:rPr>
          <w:b/>
          <w:bCs/>
        </w:rPr>
        <w:t> </w:t>
      </w:r>
      <w:r>
        <w:rPr>
          <w:b/>
          <w:bCs/>
        </w:rPr>
        <w:t xml:space="preserve">: </w:t>
      </w:r>
      <w:r w:rsidRPr="004B44CE">
        <w:t>We apply this annotation at the main class (starter class) of our application in order to tell Spring Container that we need Caching feature in our application.</w:t>
      </w:r>
    </w:p>
    <w:p w14:paraId="33EFA2F8" w14:textId="77777777" w:rsidR="00DE003B" w:rsidRPr="004B44CE" w:rsidRDefault="00DE003B" w:rsidP="00DE003B">
      <w:r w:rsidRPr="005A23E5">
        <w:rPr>
          <w:rStyle w:val="0SyntaxPinkChar"/>
        </w:rPr>
        <w:t>@Cacheable</w:t>
      </w:r>
      <w:r w:rsidRPr="004B44CE">
        <w:rPr>
          <w:b/>
          <w:bCs/>
        </w:rPr>
        <w:t> </w:t>
      </w:r>
      <w:r>
        <w:rPr>
          <w:b/>
          <w:bCs/>
        </w:rPr>
        <w:t>:</w:t>
      </w:r>
      <w:r w:rsidRPr="004B44CE">
        <w:t xml:space="preserve">@Cacheable is used to </w:t>
      </w:r>
      <w:r w:rsidRPr="005A23E5">
        <w:rPr>
          <w:b/>
          <w:bCs/>
        </w:rPr>
        <w:t>fetch(retrieve)</w:t>
      </w:r>
      <w:r w:rsidRPr="004B44CE">
        <w:t xml:space="preserve"> data from the DB to application and store in Redis Cache. We apply it on the </w:t>
      </w:r>
      <w:r w:rsidRPr="005A23E5">
        <w:rPr>
          <w:b/>
          <w:bCs/>
        </w:rPr>
        <w:t>methods</w:t>
      </w:r>
      <w:r w:rsidRPr="004B44CE">
        <w:t xml:space="preserve"> that get (retrieve) data from DB.</w:t>
      </w:r>
      <w:r w:rsidRPr="009A06F7">
        <w:t xml:space="preserve"> </w:t>
      </w:r>
      <w:r>
        <w:t>(</w:t>
      </w:r>
      <w:r>
        <w:rPr>
          <w:b/>
          <w:bCs/>
          <w:color w:val="0000FF"/>
        </w:rPr>
        <w:t>SELECT</w:t>
      </w:r>
      <w:r w:rsidRPr="009A06F7">
        <w:rPr>
          <w:b/>
          <w:bCs/>
          <w:color w:val="0000FF"/>
        </w:rPr>
        <w:t xml:space="preserve"> oprations</w:t>
      </w:r>
      <w:r w:rsidRPr="009A06F7">
        <w:rPr>
          <w:color w:val="0000FF"/>
        </w:rPr>
        <w:t>).</w:t>
      </w:r>
    </w:p>
    <w:p w14:paraId="0B4BE08F" w14:textId="77777777" w:rsidR="00DE003B" w:rsidRPr="004B44CE" w:rsidRDefault="00DE003B" w:rsidP="00DE003B">
      <w:r w:rsidRPr="003B7754">
        <w:rPr>
          <w:rStyle w:val="0SyntaxPinkChar"/>
        </w:rPr>
        <w:t>@CachePut</w:t>
      </w:r>
      <w:r w:rsidRPr="004B44CE">
        <w:rPr>
          <w:b/>
          <w:bCs/>
        </w:rPr>
        <w:t> </w:t>
      </w:r>
      <w:r>
        <w:rPr>
          <w:b/>
          <w:bCs/>
        </w:rPr>
        <w:t>:</w:t>
      </w:r>
      <w:r w:rsidRPr="004B44CE">
        <w:t>We use @CachePut in order to update data in the Redis Cache while there is any update of data in DB. We apply it on the methods that make modifications in DB</w:t>
      </w:r>
      <w:r>
        <w:t xml:space="preserve"> (</w:t>
      </w:r>
      <w:r w:rsidRPr="009A06F7">
        <w:rPr>
          <w:b/>
          <w:bCs/>
          <w:color w:val="0000FF"/>
        </w:rPr>
        <w:t>DML oprations</w:t>
      </w:r>
      <w:r w:rsidRPr="009A06F7">
        <w:rPr>
          <w:color w:val="0000FF"/>
        </w:rPr>
        <w:t>).</w:t>
      </w:r>
    </w:p>
    <w:p w14:paraId="78F286F7" w14:textId="77777777" w:rsidR="00DE003B" w:rsidRPr="004B44CE" w:rsidRDefault="00DE003B" w:rsidP="00211481">
      <w:pPr>
        <w:spacing w:after="0"/>
      </w:pPr>
      <w:r w:rsidRPr="00B010EE">
        <w:rPr>
          <w:rStyle w:val="0SyntaxPinkChar"/>
        </w:rPr>
        <w:t>@CacheEvict</w:t>
      </w:r>
      <w:r>
        <w:rPr>
          <w:b/>
          <w:bCs/>
        </w:rPr>
        <w:t xml:space="preserve"> :</w:t>
      </w:r>
      <w:r w:rsidRPr="004B44CE">
        <w:t>We use @CachePut in order to remove data in the Redis Cache while there is any removal of data in DB. We apply it on the methods that delete data from DB.</w:t>
      </w:r>
    </w:p>
    <w:p w14:paraId="0B30BAB4" w14:textId="77777777" w:rsidR="00DE003B" w:rsidRPr="0000478A" w:rsidRDefault="00DE003B" w:rsidP="00DE003B">
      <w:pPr>
        <w:pStyle w:val="syntax"/>
        <w:ind w:left="0"/>
        <w:rPr>
          <w:rFonts w:ascii="Courier" w:hAnsi="Courier"/>
          <w:color w:val="3D3D3D"/>
          <w:lang w:eastAsia="en-US"/>
        </w:rPr>
      </w:pPr>
      <w:r w:rsidRPr="0000478A">
        <w:rPr>
          <w:bdr w:val="none" w:sz="0" w:space="0" w:color="auto" w:frame="1"/>
          <w:lang w:eastAsia="en-US"/>
        </w:rPr>
        <w:t>@Service</w:t>
      </w:r>
    </w:p>
    <w:p w14:paraId="6777405D" w14:textId="77777777" w:rsidR="00DE003B" w:rsidRPr="0000478A" w:rsidRDefault="00DE003B" w:rsidP="00DE003B">
      <w:pPr>
        <w:pStyle w:val="syntax"/>
        <w:ind w:left="0"/>
        <w:rPr>
          <w:rFonts w:ascii="Courier" w:hAnsi="Courier"/>
          <w:color w:val="3D3D3D"/>
          <w:lang w:eastAsia="en-US"/>
        </w:rPr>
      </w:pPr>
      <w:r w:rsidRPr="0000478A">
        <w:rPr>
          <w:color w:val="993366"/>
          <w:bdr w:val="none" w:sz="0" w:space="0" w:color="auto" w:frame="1"/>
          <w:lang w:eastAsia="en-US"/>
        </w:rPr>
        <w:t>public class</w:t>
      </w:r>
      <w:r w:rsidRPr="0000478A">
        <w:rPr>
          <w:color w:val="3D3D3D"/>
          <w:bdr w:val="none" w:sz="0" w:space="0" w:color="auto" w:frame="1"/>
          <w:lang w:eastAsia="en-US"/>
        </w:rPr>
        <w:t xml:space="preserve"> InvoiceServiceImpl </w:t>
      </w:r>
      <w:r w:rsidRPr="0000478A">
        <w:rPr>
          <w:color w:val="993366"/>
          <w:bdr w:val="none" w:sz="0" w:space="0" w:color="auto" w:frame="1"/>
          <w:lang w:eastAsia="en-US"/>
        </w:rPr>
        <w:t>implements</w:t>
      </w:r>
      <w:r w:rsidRPr="0000478A">
        <w:rPr>
          <w:color w:val="3D3D3D"/>
          <w:bdr w:val="none" w:sz="0" w:space="0" w:color="auto" w:frame="1"/>
          <w:lang w:eastAsia="en-US"/>
        </w:rPr>
        <w:t xml:space="preserve"> InvoiceService {</w:t>
      </w:r>
    </w:p>
    <w:p w14:paraId="64ED19BB" w14:textId="77777777" w:rsidR="00DE003B" w:rsidRPr="0000478A" w:rsidRDefault="00DE003B" w:rsidP="00DE003B">
      <w:pPr>
        <w:pStyle w:val="syntax"/>
        <w:ind w:left="0"/>
        <w:rPr>
          <w:rFonts w:ascii="Courier" w:hAnsi="Courier"/>
          <w:color w:val="3D3D3D"/>
          <w:lang w:eastAsia="en-US"/>
        </w:rPr>
      </w:pPr>
    </w:p>
    <w:p w14:paraId="770114FD" w14:textId="77777777" w:rsidR="00DE003B" w:rsidRPr="0000478A" w:rsidRDefault="00DE003B" w:rsidP="00DE003B">
      <w:pPr>
        <w:pStyle w:val="syntax"/>
        <w:ind w:left="0"/>
        <w:rPr>
          <w:rFonts w:ascii="Courier" w:hAnsi="Courier"/>
          <w:color w:val="3D3D3D"/>
          <w:lang w:eastAsia="en-US"/>
        </w:rPr>
      </w:pPr>
      <w:r w:rsidRPr="0000478A">
        <w:rPr>
          <w:bdr w:val="none" w:sz="0" w:space="0" w:color="auto" w:frame="1"/>
          <w:lang w:eastAsia="en-US"/>
        </w:rPr>
        <w:t xml:space="preserve">    @Autowired</w:t>
      </w:r>
    </w:p>
    <w:p w14:paraId="7F8F29FD" w14:textId="77777777" w:rsidR="00DE003B" w:rsidRPr="0000478A" w:rsidRDefault="00DE003B" w:rsidP="00DE003B">
      <w:pPr>
        <w:pStyle w:val="syntax"/>
        <w:ind w:left="0"/>
        <w:rPr>
          <w:rFonts w:ascii="Courier" w:hAnsi="Courier"/>
          <w:color w:val="3D3D3D"/>
          <w:lang w:eastAsia="en-US"/>
        </w:rPr>
      </w:pPr>
      <w:r w:rsidRPr="0000478A">
        <w:rPr>
          <w:color w:val="993366"/>
          <w:bdr w:val="none" w:sz="0" w:space="0" w:color="auto" w:frame="1"/>
          <w:lang w:eastAsia="en-US"/>
        </w:rPr>
        <w:t xml:space="preserve">    private</w:t>
      </w:r>
      <w:r w:rsidRPr="0000478A">
        <w:rPr>
          <w:color w:val="3D3D3D"/>
          <w:bdr w:val="none" w:sz="0" w:space="0" w:color="auto" w:frame="1"/>
          <w:lang w:eastAsia="en-US"/>
        </w:rPr>
        <w:t xml:space="preserve"> InvoiceRepository </w:t>
      </w:r>
      <w:r w:rsidRPr="0000478A">
        <w:rPr>
          <w:color w:val="0000FF"/>
          <w:bdr w:val="none" w:sz="0" w:space="0" w:color="auto" w:frame="1"/>
          <w:lang w:eastAsia="en-US"/>
        </w:rPr>
        <w:t>invoiceRepo</w:t>
      </w:r>
      <w:r w:rsidRPr="0000478A">
        <w:rPr>
          <w:color w:val="3D3D3D"/>
          <w:bdr w:val="none" w:sz="0" w:space="0" w:color="auto" w:frame="1"/>
          <w:lang w:eastAsia="en-US"/>
        </w:rPr>
        <w:t>;</w:t>
      </w:r>
    </w:p>
    <w:p w14:paraId="324AC752" w14:textId="77777777" w:rsidR="00DE003B" w:rsidRPr="0000478A" w:rsidRDefault="00DE003B" w:rsidP="00DE003B">
      <w:pPr>
        <w:pStyle w:val="syntax"/>
        <w:ind w:left="0"/>
        <w:rPr>
          <w:rFonts w:ascii="Courier" w:hAnsi="Courier"/>
          <w:color w:val="3D3D3D"/>
          <w:lang w:eastAsia="en-US"/>
        </w:rPr>
      </w:pPr>
    </w:p>
    <w:p w14:paraId="79CD6ABB" w14:textId="77777777" w:rsidR="00DE003B" w:rsidRPr="0000478A" w:rsidRDefault="00DE003B" w:rsidP="00DE003B">
      <w:pPr>
        <w:pStyle w:val="syntax"/>
        <w:ind w:left="0"/>
        <w:rPr>
          <w:rFonts w:ascii="Courier" w:hAnsi="Courier"/>
          <w:color w:val="3D3D3D"/>
          <w:lang w:eastAsia="en-US"/>
        </w:rPr>
      </w:pPr>
      <w:r w:rsidRPr="0000478A">
        <w:rPr>
          <w:bdr w:val="none" w:sz="0" w:space="0" w:color="auto" w:frame="1"/>
          <w:lang w:eastAsia="en-US"/>
        </w:rPr>
        <w:t xml:space="preserve">    @Override</w:t>
      </w:r>
    </w:p>
    <w:p w14:paraId="58846EE2" w14:textId="77777777" w:rsidR="00DE003B" w:rsidRPr="0000478A" w:rsidRDefault="00DE003B" w:rsidP="00DE003B">
      <w:pPr>
        <w:pStyle w:val="syntax"/>
        <w:ind w:left="0"/>
        <w:rPr>
          <w:rFonts w:ascii="Courier" w:hAnsi="Courier"/>
          <w:color w:val="3D3D3D"/>
          <w:lang w:eastAsia="en-US"/>
        </w:rPr>
      </w:pPr>
      <w:r w:rsidRPr="0000478A">
        <w:rPr>
          <w:color w:val="993366"/>
          <w:bdr w:val="none" w:sz="0" w:space="0" w:color="auto" w:frame="1"/>
          <w:lang w:eastAsia="en-US"/>
        </w:rPr>
        <w:t xml:space="preserve">    public</w:t>
      </w:r>
      <w:r w:rsidRPr="0000478A">
        <w:rPr>
          <w:color w:val="3D3D3D"/>
          <w:bdr w:val="none" w:sz="0" w:space="0" w:color="auto" w:frame="1"/>
          <w:lang w:eastAsia="en-US"/>
        </w:rPr>
        <w:t xml:space="preserve"> Invoice saveInvoice(Invoice inv) {</w:t>
      </w:r>
    </w:p>
    <w:p w14:paraId="6B9EC41E" w14:textId="77777777" w:rsidR="00DE003B" w:rsidRPr="0000478A" w:rsidRDefault="00DE003B" w:rsidP="00DE003B">
      <w:pPr>
        <w:pStyle w:val="syntax"/>
        <w:ind w:left="0"/>
        <w:rPr>
          <w:rFonts w:ascii="Courier" w:hAnsi="Courier"/>
          <w:color w:val="3D3D3D"/>
          <w:lang w:eastAsia="en-US"/>
        </w:rPr>
      </w:pPr>
    </w:p>
    <w:p w14:paraId="44D6A1F1" w14:textId="77777777" w:rsidR="00DE003B" w:rsidRPr="0000478A" w:rsidRDefault="00DE003B" w:rsidP="00DE003B">
      <w:pPr>
        <w:pStyle w:val="syntax"/>
        <w:ind w:left="0"/>
        <w:rPr>
          <w:rFonts w:ascii="Courier" w:hAnsi="Courier"/>
          <w:color w:val="3D3D3D"/>
          <w:lang w:eastAsia="en-US"/>
        </w:rPr>
      </w:pPr>
      <w:r w:rsidRPr="0000478A">
        <w:rPr>
          <w:color w:val="993366"/>
          <w:bdr w:val="none" w:sz="0" w:space="0" w:color="auto" w:frame="1"/>
          <w:lang w:eastAsia="en-US"/>
        </w:rPr>
        <w:t xml:space="preserve">        return</w:t>
      </w:r>
      <w:r w:rsidRPr="0000478A">
        <w:rPr>
          <w:color w:val="3D3D3D"/>
          <w:bdr w:val="none" w:sz="0" w:space="0" w:color="auto" w:frame="1"/>
          <w:lang w:eastAsia="en-US"/>
        </w:rPr>
        <w:t xml:space="preserve"> </w:t>
      </w:r>
      <w:r w:rsidRPr="0000478A">
        <w:rPr>
          <w:color w:val="0000FF"/>
          <w:bdr w:val="none" w:sz="0" w:space="0" w:color="auto" w:frame="1"/>
          <w:lang w:eastAsia="en-US"/>
        </w:rPr>
        <w:t>invoiceRepo</w:t>
      </w:r>
      <w:r w:rsidRPr="0000478A">
        <w:rPr>
          <w:color w:val="3D3D3D"/>
          <w:bdr w:val="none" w:sz="0" w:space="0" w:color="auto" w:frame="1"/>
          <w:lang w:eastAsia="en-US"/>
        </w:rPr>
        <w:t>.save(inv);</w:t>
      </w:r>
    </w:p>
    <w:p w14:paraId="790F7BE1" w14:textId="77777777" w:rsidR="00DE003B" w:rsidRPr="0000478A" w:rsidRDefault="00DE003B" w:rsidP="00DE003B">
      <w:pPr>
        <w:pStyle w:val="syntax"/>
        <w:ind w:left="0"/>
        <w:rPr>
          <w:rFonts w:ascii="Courier" w:hAnsi="Courier"/>
          <w:color w:val="3D3D3D"/>
          <w:lang w:eastAsia="en-US"/>
        </w:rPr>
      </w:pPr>
      <w:r w:rsidRPr="0000478A">
        <w:rPr>
          <w:color w:val="3D3D3D"/>
          <w:bdr w:val="none" w:sz="0" w:space="0" w:color="auto" w:frame="1"/>
          <w:lang w:eastAsia="en-US"/>
        </w:rPr>
        <w:t xml:space="preserve">    }</w:t>
      </w:r>
    </w:p>
    <w:p w14:paraId="62106511" w14:textId="77777777" w:rsidR="00DE003B" w:rsidRPr="0000478A" w:rsidRDefault="00DE003B" w:rsidP="00DE003B">
      <w:pPr>
        <w:pStyle w:val="syntax"/>
        <w:ind w:left="0"/>
        <w:rPr>
          <w:rFonts w:ascii="Courier" w:hAnsi="Courier"/>
          <w:color w:val="3D3D3D"/>
          <w:lang w:eastAsia="en-US"/>
        </w:rPr>
      </w:pPr>
    </w:p>
    <w:p w14:paraId="2A02209B" w14:textId="77777777" w:rsidR="00DE003B" w:rsidRPr="0000478A" w:rsidRDefault="00DE003B" w:rsidP="00DE003B">
      <w:pPr>
        <w:pStyle w:val="syntax"/>
        <w:ind w:left="0"/>
        <w:rPr>
          <w:rFonts w:ascii="Courier" w:hAnsi="Courier"/>
          <w:color w:val="3D3D3D"/>
          <w:lang w:eastAsia="en-US"/>
        </w:rPr>
      </w:pPr>
      <w:r w:rsidRPr="0000478A">
        <w:rPr>
          <w:bdr w:val="none" w:sz="0" w:space="0" w:color="auto" w:frame="1"/>
          <w:lang w:eastAsia="en-US"/>
        </w:rPr>
        <w:t xml:space="preserve">    @Override</w:t>
      </w:r>
    </w:p>
    <w:p w14:paraId="2EA9B593" w14:textId="77777777" w:rsidR="00DE003B" w:rsidRPr="0000478A" w:rsidRDefault="00DE003B" w:rsidP="00DE003B">
      <w:pPr>
        <w:pStyle w:val="syntax"/>
        <w:ind w:left="0"/>
        <w:rPr>
          <w:rFonts w:ascii="Courier" w:hAnsi="Courier"/>
          <w:color w:val="3D3D3D"/>
          <w:lang w:eastAsia="en-US"/>
        </w:rPr>
      </w:pPr>
      <w:r w:rsidRPr="0000478A">
        <w:rPr>
          <w:color w:val="FF6600"/>
          <w:bdr w:val="none" w:sz="0" w:space="0" w:color="auto" w:frame="1"/>
          <w:lang w:eastAsia="en-US"/>
        </w:rPr>
        <w:t xml:space="preserve">    @CachePut</w:t>
      </w:r>
      <w:r w:rsidRPr="0000478A">
        <w:rPr>
          <w:color w:val="3D3D3D"/>
          <w:bdr w:val="none" w:sz="0" w:space="0" w:color="auto" w:frame="1"/>
          <w:lang w:eastAsia="en-US"/>
        </w:rPr>
        <w:t>(value=</w:t>
      </w:r>
      <w:r w:rsidRPr="0000478A">
        <w:rPr>
          <w:color w:val="0000FF"/>
          <w:bdr w:val="none" w:sz="0" w:space="0" w:color="auto" w:frame="1"/>
          <w:lang w:eastAsia="en-US"/>
        </w:rPr>
        <w:t>"Invoice"</w:t>
      </w:r>
      <w:r w:rsidRPr="0000478A">
        <w:rPr>
          <w:color w:val="3D3D3D"/>
          <w:bdr w:val="none" w:sz="0" w:space="0" w:color="auto" w:frame="1"/>
          <w:lang w:eastAsia="en-US"/>
        </w:rPr>
        <w:t>, key=</w:t>
      </w:r>
      <w:r w:rsidRPr="0000478A">
        <w:rPr>
          <w:color w:val="0000FF"/>
          <w:bdr w:val="none" w:sz="0" w:space="0" w:color="auto" w:frame="1"/>
          <w:lang w:eastAsia="en-US"/>
        </w:rPr>
        <w:t>"#invId"</w:t>
      </w:r>
      <w:r w:rsidRPr="0000478A">
        <w:rPr>
          <w:color w:val="3D3D3D"/>
          <w:bdr w:val="none" w:sz="0" w:space="0" w:color="auto" w:frame="1"/>
          <w:lang w:eastAsia="en-US"/>
        </w:rPr>
        <w:t>)</w:t>
      </w:r>
    </w:p>
    <w:p w14:paraId="3FA78505" w14:textId="77777777" w:rsidR="00DE003B" w:rsidRPr="0000478A" w:rsidRDefault="00DE003B" w:rsidP="00DE003B">
      <w:pPr>
        <w:pStyle w:val="syntax"/>
        <w:ind w:left="0"/>
        <w:rPr>
          <w:rFonts w:ascii="Courier" w:hAnsi="Courier"/>
          <w:color w:val="3D3D3D"/>
          <w:lang w:eastAsia="en-US"/>
        </w:rPr>
      </w:pPr>
      <w:r w:rsidRPr="0000478A">
        <w:rPr>
          <w:color w:val="993366"/>
          <w:bdr w:val="none" w:sz="0" w:space="0" w:color="auto" w:frame="1"/>
          <w:lang w:eastAsia="en-US"/>
        </w:rPr>
        <w:t xml:space="preserve">    public</w:t>
      </w:r>
      <w:r w:rsidRPr="0000478A">
        <w:rPr>
          <w:color w:val="3D3D3D"/>
          <w:bdr w:val="none" w:sz="0" w:space="0" w:color="auto" w:frame="1"/>
          <w:lang w:eastAsia="en-US"/>
        </w:rPr>
        <w:t xml:space="preserve"> Invoice updateInvoice(Invoice inv, Integer invId) {</w:t>
      </w:r>
    </w:p>
    <w:p w14:paraId="18A6E8A3" w14:textId="77777777" w:rsidR="00DE003B" w:rsidRPr="0000478A" w:rsidRDefault="00DE003B" w:rsidP="00DE003B">
      <w:pPr>
        <w:pStyle w:val="syntax"/>
        <w:ind w:left="0"/>
        <w:rPr>
          <w:rFonts w:ascii="Courier" w:hAnsi="Courier"/>
          <w:color w:val="3D3D3D"/>
          <w:lang w:eastAsia="en-US"/>
        </w:rPr>
      </w:pPr>
      <w:r w:rsidRPr="0000478A">
        <w:rPr>
          <w:color w:val="3D3D3D"/>
          <w:bdr w:val="none" w:sz="0" w:space="0" w:color="auto" w:frame="1"/>
          <w:lang w:eastAsia="en-US"/>
        </w:rPr>
        <w:t xml:space="preserve">       Invoice invoice = </w:t>
      </w:r>
      <w:r w:rsidRPr="0000478A">
        <w:rPr>
          <w:color w:val="0000FF"/>
          <w:bdr w:val="none" w:sz="0" w:space="0" w:color="auto" w:frame="1"/>
          <w:lang w:eastAsia="en-US"/>
        </w:rPr>
        <w:t>invoiceRepo</w:t>
      </w:r>
      <w:r w:rsidRPr="0000478A">
        <w:rPr>
          <w:color w:val="3D3D3D"/>
          <w:bdr w:val="none" w:sz="0" w:space="0" w:color="auto" w:frame="1"/>
          <w:lang w:eastAsia="en-US"/>
        </w:rPr>
        <w:t>.findById(invId)</w:t>
      </w:r>
    </w:p>
    <w:p w14:paraId="56376432" w14:textId="77777777" w:rsidR="00DE003B" w:rsidRPr="0000478A" w:rsidRDefault="00DE003B" w:rsidP="00DE003B">
      <w:pPr>
        <w:pStyle w:val="syntax"/>
        <w:ind w:left="0"/>
        <w:rPr>
          <w:rFonts w:ascii="Courier" w:hAnsi="Courier"/>
          <w:color w:val="3D3D3D"/>
          <w:lang w:eastAsia="en-US"/>
        </w:rPr>
      </w:pPr>
      <w:r w:rsidRPr="0000478A">
        <w:rPr>
          <w:color w:val="3D3D3D"/>
          <w:bdr w:val="none" w:sz="0" w:space="0" w:color="auto" w:frame="1"/>
          <w:lang w:eastAsia="en-US"/>
        </w:rPr>
        <w:t xml:space="preserve">            .orElseThrow(() -&gt; </w:t>
      </w:r>
      <w:r w:rsidRPr="0000478A">
        <w:rPr>
          <w:color w:val="993366"/>
          <w:bdr w:val="none" w:sz="0" w:space="0" w:color="auto" w:frame="1"/>
          <w:lang w:eastAsia="en-US"/>
        </w:rPr>
        <w:t>new</w:t>
      </w:r>
      <w:r w:rsidRPr="0000478A">
        <w:rPr>
          <w:color w:val="3D3D3D"/>
          <w:bdr w:val="none" w:sz="0" w:space="0" w:color="auto" w:frame="1"/>
          <w:lang w:eastAsia="en-US"/>
        </w:rPr>
        <w:t xml:space="preserve"> InvoiceNotFoundException(</w:t>
      </w:r>
      <w:r w:rsidRPr="0000478A">
        <w:rPr>
          <w:color w:val="0000FF"/>
          <w:bdr w:val="none" w:sz="0" w:space="0" w:color="auto" w:frame="1"/>
          <w:lang w:eastAsia="en-US"/>
        </w:rPr>
        <w:t>"Invoice Not Found"</w:t>
      </w:r>
      <w:r w:rsidRPr="0000478A">
        <w:rPr>
          <w:color w:val="3D3D3D"/>
          <w:bdr w:val="none" w:sz="0" w:space="0" w:color="auto" w:frame="1"/>
          <w:lang w:eastAsia="en-US"/>
        </w:rPr>
        <w:t>));</w:t>
      </w:r>
    </w:p>
    <w:p w14:paraId="260BA7BC" w14:textId="77777777" w:rsidR="00DE003B" w:rsidRPr="0000478A" w:rsidRDefault="00DE003B" w:rsidP="00DE003B">
      <w:pPr>
        <w:pStyle w:val="syntax"/>
        <w:ind w:left="0"/>
        <w:rPr>
          <w:rFonts w:ascii="Courier" w:hAnsi="Courier"/>
          <w:color w:val="3D3D3D"/>
          <w:lang w:eastAsia="en-US"/>
        </w:rPr>
      </w:pPr>
      <w:r w:rsidRPr="0000478A">
        <w:rPr>
          <w:color w:val="3D3D3D"/>
          <w:bdr w:val="none" w:sz="0" w:space="0" w:color="auto" w:frame="1"/>
          <w:lang w:eastAsia="en-US"/>
        </w:rPr>
        <w:t xml:space="preserve">       invoice.setInvAmount(inv.getInvAmount());</w:t>
      </w:r>
    </w:p>
    <w:p w14:paraId="282E9B69" w14:textId="77777777" w:rsidR="00DE003B" w:rsidRPr="0000478A" w:rsidRDefault="00DE003B" w:rsidP="00DE003B">
      <w:pPr>
        <w:pStyle w:val="syntax"/>
        <w:ind w:left="0"/>
        <w:rPr>
          <w:rFonts w:ascii="Courier" w:hAnsi="Courier"/>
          <w:color w:val="3D3D3D"/>
          <w:lang w:eastAsia="en-US"/>
        </w:rPr>
      </w:pPr>
      <w:r w:rsidRPr="0000478A">
        <w:rPr>
          <w:color w:val="3D3D3D"/>
          <w:bdr w:val="none" w:sz="0" w:space="0" w:color="auto" w:frame="1"/>
          <w:lang w:eastAsia="en-US"/>
        </w:rPr>
        <w:t xml:space="preserve">       invoice.setInvName(inv.getInvName());</w:t>
      </w:r>
    </w:p>
    <w:p w14:paraId="1F0CC2E5" w14:textId="77777777" w:rsidR="00DE003B" w:rsidRPr="0000478A" w:rsidRDefault="00DE003B" w:rsidP="00DE003B">
      <w:pPr>
        <w:pStyle w:val="syntax"/>
        <w:ind w:left="0"/>
        <w:rPr>
          <w:rFonts w:ascii="Courier" w:hAnsi="Courier"/>
          <w:color w:val="3D3D3D"/>
          <w:lang w:eastAsia="en-US"/>
        </w:rPr>
      </w:pPr>
      <w:r w:rsidRPr="0000478A">
        <w:rPr>
          <w:color w:val="993366"/>
          <w:bdr w:val="none" w:sz="0" w:space="0" w:color="auto" w:frame="1"/>
          <w:lang w:eastAsia="en-US"/>
        </w:rPr>
        <w:t xml:space="preserve">       return</w:t>
      </w:r>
      <w:r w:rsidRPr="0000478A">
        <w:rPr>
          <w:color w:val="3D3D3D"/>
          <w:bdr w:val="none" w:sz="0" w:space="0" w:color="auto" w:frame="1"/>
          <w:lang w:eastAsia="en-US"/>
        </w:rPr>
        <w:t xml:space="preserve"> </w:t>
      </w:r>
      <w:r w:rsidRPr="0000478A">
        <w:rPr>
          <w:color w:val="0000FF"/>
          <w:bdr w:val="none" w:sz="0" w:space="0" w:color="auto" w:frame="1"/>
          <w:lang w:eastAsia="en-US"/>
        </w:rPr>
        <w:t>invoiceRepo</w:t>
      </w:r>
      <w:r w:rsidRPr="0000478A">
        <w:rPr>
          <w:color w:val="3D3D3D"/>
          <w:bdr w:val="none" w:sz="0" w:space="0" w:color="auto" w:frame="1"/>
          <w:lang w:eastAsia="en-US"/>
        </w:rPr>
        <w:t>.save(invoice);</w:t>
      </w:r>
    </w:p>
    <w:p w14:paraId="479D8410" w14:textId="77777777" w:rsidR="00DE003B" w:rsidRPr="0000478A" w:rsidRDefault="00DE003B" w:rsidP="00DE003B">
      <w:pPr>
        <w:pStyle w:val="syntax"/>
        <w:ind w:left="0"/>
        <w:rPr>
          <w:rFonts w:ascii="Courier" w:hAnsi="Courier"/>
          <w:color w:val="3D3D3D"/>
          <w:lang w:eastAsia="en-US"/>
        </w:rPr>
      </w:pPr>
      <w:r w:rsidRPr="0000478A">
        <w:rPr>
          <w:color w:val="3D3D3D"/>
          <w:bdr w:val="none" w:sz="0" w:space="0" w:color="auto" w:frame="1"/>
          <w:lang w:eastAsia="en-US"/>
        </w:rPr>
        <w:t xml:space="preserve">    }</w:t>
      </w:r>
    </w:p>
    <w:p w14:paraId="00E02E7C" w14:textId="77777777" w:rsidR="00DE003B" w:rsidRPr="0000478A" w:rsidRDefault="00DE003B" w:rsidP="00DE003B">
      <w:pPr>
        <w:pStyle w:val="syntax"/>
        <w:ind w:left="0"/>
        <w:rPr>
          <w:rFonts w:ascii="Courier" w:hAnsi="Courier"/>
          <w:color w:val="3D3D3D"/>
          <w:lang w:eastAsia="en-US"/>
        </w:rPr>
      </w:pPr>
    </w:p>
    <w:p w14:paraId="33640844" w14:textId="77777777" w:rsidR="00DE003B" w:rsidRPr="0000478A" w:rsidRDefault="00DE003B" w:rsidP="00DE003B">
      <w:pPr>
        <w:pStyle w:val="syntax"/>
        <w:ind w:left="0"/>
        <w:rPr>
          <w:rFonts w:ascii="Courier" w:hAnsi="Courier"/>
          <w:color w:val="3D3D3D"/>
          <w:lang w:eastAsia="en-US"/>
        </w:rPr>
      </w:pPr>
      <w:r w:rsidRPr="0000478A">
        <w:rPr>
          <w:bdr w:val="none" w:sz="0" w:space="0" w:color="auto" w:frame="1"/>
          <w:lang w:eastAsia="en-US"/>
        </w:rPr>
        <w:t xml:space="preserve">    @Override</w:t>
      </w:r>
    </w:p>
    <w:p w14:paraId="1F9DDB8B" w14:textId="77777777" w:rsidR="00DE003B" w:rsidRPr="0000478A" w:rsidRDefault="00DE003B" w:rsidP="00DE003B">
      <w:pPr>
        <w:pStyle w:val="syntax"/>
        <w:ind w:left="0"/>
        <w:rPr>
          <w:rFonts w:ascii="Courier" w:hAnsi="Courier"/>
          <w:color w:val="3D3D3D"/>
          <w:lang w:eastAsia="en-US"/>
        </w:rPr>
      </w:pPr>
      <w:r w:rsidRPr="0000478A">
        <w:rPr>
          <w:color w:val="FF6600"/>
          <w:bdr w:val="none" w:sz="0" w:space="0" w:color="auto" w:frame="1"/>
          <w:lang w:eastAsia="en-US"/>
        </w:rPr>
        <w:t xml:space="preserve">    @CacheEvict</w:t>
      </w:r>
      <w:r w:rsidRPr="0000478A">
        <w:rPr>
          <w:color w:val="3D3D3D"/>
          <w:bdr w:val="none" w:sz="0" w:space="0" w:color="auto" w:frame="1"/>
          <w:lang w:eastAsia="en-US"/>
        </w:rPr>
        <w:t>(value=</w:t>
      </w:r>
      <w:r w:rsidRPr="0000478A">
        <w:rPr>
          <w:color w:val="0000FF"/>
          <w:bdr w:val="none" w:sz="0" w:space="0" w:color="auto" w:frame="1"/>
          <w:lang w:eastAsia="en-US"/>
        </w:rPr>
        <w:t>"Invoice"</w:t>
      </w:r>
      <w:r w:rsidRPr="0000478A">
        <w:rPr>
          <w:color w:val="3D3D3D"/>
          <w:bdr w:val="none" w:sz="0" w:space="0" w:color="auto" w:frame="1"/>
          <w:lang w:eastAsia="en-US"/>
        </w:rPr>
        <w:t>, key=</w:t>
      </w:r>
      <w:r w:rsidRPr="0000478A">
        <w:rPr>
          <w:color w:val="0000FF"/>
          <w:bdr w:val="none" w:sz="0" w:space="0" w:color="auto" w:frame="1"/>
          <w:lang w:eastAsia="en-US"/>
        </w:rPr>
        <w:t>"#invId"</w:t>
      </w:r>
      <w:r w:rsidRPr="0000478A">
        <w:rPr>
          <w:color w:val="3D3D3D"/>
          <w:bdr w:val="none" w:sz="0" w:space="0" w:color="auto" w:frame="1"/>
          <w:lang w:eastAsia="en-US"/>
        </w:rPr>
        <w:t>)</w:t>
      </w:r>
    </w:p>
    <w:p w14:paraId="05FC2360" w14:textId="77777777" w:rsidR="00DE003B" w:rsidRPr="0000478A" w:rsidRDefault="00DE003B" w:rsidP="00DE003B">
      <w:pPr>
        <w:pStyle w:val="syntax"/>
        <w:ind w:left="0"/>
        <w:rPr>
          <w:rFonts w:ascii="Courier" w:hAnsi="Courier"/>
          <w:color w:val="3D3D3D"/>
          <w:lang w:eastAsia="en-US"/>
        </w:rPr>
      </w:pPr>
      <w:r w:rsidRPr="0000478A">
        <w:rPr>
          <w:color w:val="3D3D3D"/>
          <w:bdr w:val="none" w:sz="0" w:space="0" w:color="auto" w:frame="1"/>
          <w:lang w:eastAsia="en-US"/>
        </w:rPr>
        <w:t xml:space="preserve">    // </w:t>
      </w:r>
      <w:r w:rsidRPr="0000478A">
        <w:rPr>
          <w:color w:val="33CCCC"/>
          <w:bdr w:val="none" w:sz="0" w:space="0" w:color="auto" w:frame="1"/>
          <w:lang w:eastAsia="en-US"/>
        </w:rPr>
        <w:t>@CacheEvict(value="Invoice", allEntries=true) //in case there are multiple entires to delete</w:t>
      </w:r>
    </w:p>
    <w:p w14:paraId="34E5DABA" w14:textId="77777777" w:rsidR="00DE003B" w:rsidRPr="0000478A" w:rsidRDefault="00DE003B" w:rsidP="00DE003B">
      <w:pPr>
        <w:pStyle w:val="syntax"/>
        <w:ind w:left="0"/>
        <w:rPr>
          <w:rFonts w:ascii="Courier" w:hAnsi="Courier"/>
          <w:color w:val="3D3D3D"/>
          <w:lang w:eastAsia="en-US"/>
        </w:rPr>
      </w:pPr>
      <w:r w:rsidRPr="0000478A">
        <w:rPr>
          <w:color w:val="993366"/>
          <w:bdr w:val="none" w:sz="0" w:space="0" w:color="auto" w:frame="1"/>
          <w:lang w:eastAsia="en-US"/>
        </w:rPr>
        <w:t xml:space="preserve">    public void</w:t>
      </w:r>
      <w:r w:rsidRPr="0000478A">
        <w:rPr>
          <w:color w:val="3D3D3D"/>
          <w:bdr w:val="none" w:sz="0" w:space="0" w:color="auto" w:frame="1"/>
          <w:lang w:eastAsia="en-US"/>
        </w:rPr>
        <w:t xml:space="preserve"> deleteInvoice(Integer invId) {</w:t>
      </w:r>
    </w:p>
    <w:p w14:paraId="7104E048" w14:textId="77777777" w:rsidR="00DE003B" w:rsidRPr="0000478A" w:rsidRDefault="00DE003B" w:rsidP="00DE003B">
      <w:pPr>
        <w:pStyle w:val="syntax"/>
        <w:ind w:left="0"/>
        <w:rPr>
          <w:rFonts w:ascii="Courier" w:hAnsi="Courier"/>
          <w:color w:val="3D3D3D"/>
          <w:lang w:eastAsia="en-US"/>
        </w:rPr>
      </w:pPr>
      <w:r w:rsidRPr="0000478A">
        <w:rPr>
          <w:color w:val="3D3D3D"/>
          <w:bdr w:val="none" w:sz="0" w:space="0" w:color="auto" w:frame="1"/>
          <w:lang w:eastAsia="en-US"/>
        </w:rPr>
        <w:t xml:space="preserve">       Invoice invoice = </w:t>
      </w:r>
      <w:r w:rsidRPr="0000478A">
        <w:rPr>
          <w:color w:val="0000FF"/>
          <w:bdr w:val="none" w:sz="0" w:space="0" w:color="auto" w:frame="1"/>
          <w:lang w:eastAsia="en-US"/>
        </w:rPr>
        <w:t>invoiceRepo</w:t>
      </w:r>
      <w:r w:rsidRPr="0000478A">
        <w:rPr>
          <w:color w:val="3D3D3D"/>
          <w:bdr w:val="none" w:sz="0" w:space="0" w:color="auto" w:frame="1"/>
          <w:lang w:eastAsia="en-US"/>
        </w:rPr>
        <w:t>.findById(invId)</w:t>
      </w:r>
    </w:p>
    <w:p w14:paraId="631D1005" w14:textId="77777777" w:rsidR="00DE003B" w:rsidRPr="0000478A" w:rsidRDefault="00DE003B" w:rsidP="00DE003B">
      <w:pPr>
        <w:pStyle w:val="syntax"/>
        <w:ind w:left="0"/>
        <w:rPr>
          <w:rFonts w:ascii="Courier" w:hAnsi="Courier"/>
          <w:color w:val="3D3D3D"/>
          <w:lang w:eastAsia="en-US"/>
        </w:rPr>
      </w:pPr>
      <w:r w:rsidRPr="0000478A">
        <w:rPr>
          <w:color w:val="3D3D3D"/>
          <w:bdr w:val="none" w:sz="0" w:space="0" w:color="auto" w:frame="1"/>
          <w:lang w:eastAsia="en-US"/>
        </w:rPr>
        <w:t xml:space="preserve">           .orElseThrow(() -&gt; </w:t>
      </w:r>
      <w:r w:rsidRPr="0000478A">
        <w:rPr>
          <w:color w:val="993366"/>
          <w:bdr w:val="none" w:sz="0" w:space="0" w:color="auto" w:frame="1"/>
          <w:lang w:eastAsia="en-US"/>
        </w:rPr>
        <w:t>new</w:t>
      </w:r>
      <w:r w:rsidRPr="0000478A">
        <w:rPr>
          <w:color w:val="3D3D3D"/>
          <w:bdr w:val="none" w:sz="0" w:space="0" w:color="auto" w:frame="1"/>
          <w:lang w:eastAsia="en-US"/>
        </w:rPr>
        <w:t xml:space="preserve"> InvoiceNotFoundException(</w:t>
      </w:r>
      <w:r w:rsidRPr="0000478A">
        <w:rPr>
          <w:color w:val="0000FF"/>
          <w:bdr w:val="none" w:sz="0" w:space="0" w:color="auto" w:frame="1"/>
          <w:lang w:eastAsia="en-US"/>
        </w:rPr>
        <w:t>"Invoice Not Found"</w:t>
      </w:r>
      <w:r w:rsidRPr="0000478A">
        <w:rPr>
          <w:color w:val="3D3D3D"/>
          <w:bdr w:val="none" w:sz="0" w:space="0" w:color="auto" w:frame="1"/>
          <w:lang w:eastAsia="en-US"/>
        </w:rPr>
        <w:t>));</w:t>
      </w:r>
    </w:p>
    <w:p w14:paraId="6CFC7A96" w14:textId="77777777" w:rsidR="00DE003B" w:rsidRPr="0000478A" w:rsidRDefault="00DE003B" w:rsidP="00DE003B">
      <w:pPr>
        <w:pStyle w:val="syntax"/>
        <w:ind w:left="0"/>
        <w:rPr>
          <w:rFonts w:ascii="Courier" w:hAnsi="Courier"/>
          <w:color w:val="3D3D3D"/>
          <w:lang w:eastAsia="en-US"/>
        </w:rPr>
      </w:pPr>
      <w:r w:rsidRPr="0000478A">
        <w:rPr>
          <w:color w:val="0000FF"/>
          <w:bdr w:val="none" w:sz="0" w:space="0" w:color="auto" w:frame="1"/>
          <w:lang w:eastAsia="en-US"/>
        </w:rPr>
        <w:t xml:space="preserve">       invoiceRepo</w:t>
      </w:r>
      <w:r w:rsidRPr="0000478A">
        <w:rPr>
          <w:color w:val="3D3D3D"/>
          <w:bdr w:val="none" w:sz="0" w:space="0" w:color="auto" w:frame="1"/>
          <w:lang w:eastAsia="en-US"/>
        </w:rPr>
        <w:t>.delete(invoice);</w:t>
      </w:r>
    </w:p>
    <w:p w14:paraId="2CF7C67A" w14:textId="77777777" w:rsidR="00DE003B" w:rsidRPr="0000478A" w:rsidRDefault="00DE003B" w:rsidP="00DE003B">
      <w:pPr>
        <w:pStyle w:val="syntax"/>
        <w:ind w:left="0"/>
        <w:rPr>
          <w:rFonts w:ascii="Courier" w:hAnsi="Courier"/>
          <w:color w:val="3D3D3D"/>
          <w:lang w:eastAsia="en-US"/>
        </w:rPr>
      </w:pPr>
      <w:r w:rsidRPr="0000478A">
        <w:rPr>
          <w:color w:val="3D3D3D"/>
          <w:bdr w:val="none" w:sz="0" w:space="0" w:color="auto" w:frame="1"/>
          <w:lang w:eastAsia="en-US"/>
        </w:rPr>
        <w:t xml:space="preserve">    }</w:t>
      </w:r>
    </w:p>
    <w:p w14:paraId="38860512" w14:textId="77777777" w:rsidR="00DE003B" w:rsidRPr="0000478A" w:rsidRDefault="00DE003B" w:rsidP="00DE003B">
      <w:pPr>
        <w:pStyle w:val="syntax"/>
        <w:ind w:left="0"/>
        <w:rPr>
          <w:rFonts w:ascii="Courier" w:hAnsi="Courier"/>
          <w:color w:val="3D3D3D"/>
          <w:lang w:eastAsia="en-US"/>
        </w:rPr>
      </w:pPr>
    </w:p>
    <w:p w14:paraId="087D59B6" w14:textId="77777777" w:rsidR="00DE003B" w:rsidRPr="0000478A" w:rsidRDefault="00DE003B" w:rsidP="00DE003B">
      <w:pPr>
        <w:pStyle w:val="syntax"/>
        <w:ind w:left="0"/>
        <w:rPr>
          <w:rFonts w:ascii="Courier" w:hAnsi="Courier"/>
          <w:color w:val="3D3D3D"/>
          <w:lang w:eastAsia="en-US"/>
        </w:rPr>
      </w:pPr>
      <w:r w:rsidRPr="0000478A">
        <w:rPr>
          <w:bdr w:val="none" w:sz="0" w:space="0" w:color="auto" w:frame="1"/>
          <w:lang w:eastAsia="en-US"/>
        </w:rPr>
        <w:t xml:space="preserve">    @Override</w:t>
      </w:r>
    </w:p>
    <w:p w14:paraId="4BE74A3F" w14:textId="77777777" w:rsidR="00DE003B" w:rsidRPr="0000478A" w:rsidRDefault="00DE003B" w:rsidP="00DE003B">
      <w:pPr>
        <w:pStyle w:val="syntax"/>
        <w:ind w:left="0"/>
        <w:rPr>
          <w:rFonts w:ascii="Courier" w:hAnsi="Courier"/>
          <w:color w:val="3D3D3D"/>
          <w:lang w:eastAsia="en-US"/>
        </w:rPr>
      </w:pPr>
      <w:r w:rsidRPr="0000478A">
        <w:rPr>
          <w:color w:val="FF6600"/>
          <w:bdr w:val="none" w:sz="0" w:space="0" w:color="auto" w:frame="1"/>
          <w:lang w:eastAsia="en-US"/>
        </w:rPr>
        <w:t xml:space="preserve">    @Cacheable</w:t>
      </w:r>
      <w:r w:rsidRPr="0000478A">
        <w:rPr>
          <w:color w:val="3D3D3D"/>
          <w:bdr w:val="none" w:sz="0" w:space="0" w:color="auto" w:frame="1"/>
          <w:lang w:eastAsia="en-US"/>
        </w:rPr>
        <w:t>(value=</w:t>
      </w:r>
      <w:r w:rsidRPr="0000478A">
        <w:rPr>
          <w:color w:val="0000FF"/>
          <w:bdr w:val="none" w:sz="0" w:space="0" w:color="auto" w:frame="1"/>
          <w:lang w:eastAsia="en-US"/>
        </w:rPr>
        <w:t>"Invoice"</w:t>
      </w:r>
      <w:r w:rsidRPr="0000478A">
        <w:rPr>
          <w:color w:val="3D3D3D"/>
          <w:bdr w:val="none" w:sz="0" w:space="0" w:color="auto" w:frame="1"/>
          <w:lang w:eastAsia="en-US"/>
        </w:rPr>
        <w:t>, key=</w:t>
      </w:r>
      <w:r w:rsidRPr="0000478A">
        <w:rPr>
          <w:color w:val="0000FF"/>
          <w:bdr w:val="none" w:sz="0" w:space="0" w:color="auto" w:frame="1"/>
          <w:lang w:eastAsia="en-US"/>
        </w:rPr>
        <w:t>"#invId"</w:t>
      </w:r>
      <w:r w:rsidRPr="0000478A">
        <w:rPr>
          <w:color w:val="3D3D3D"/>
          <w:bdr w:val="none" w:sz="0" w:space="0" w:color="auto" w:frame="1"/>
          <w:lang w:eastAsia="en-US"/>
        </w:rPr>
        <w:t>)</w:t>
      </w:r>
    </w:p>
    <w:p w14:paraId="03183665" w14:textId="77777777" w:rsidR="00DE003B" w:rsidRPr="0000478A" w:rsidRDefault="00DE003B" w:rsidP="00DE003B">
      <w:pPr>
        <w:pStyle w:val="syntax"/>
        <w:ind w:left="0"/>
        <w:rPr>
          <w:rFonts w:ascii="Courier" w:hAnsi="Courier"/>
          <w:color w:val="3D3D3D"/>
          <w:lang w:eastAsia="en-US"/>
        </w:rPr>
      </w:pPr>
      <w:r w:rsidRPr="0000478A">
        <w:rPr>
          <w:color w:val="993366"/>
          <w:bdr w:val="none" w:sz="0" w:space="0" w:color="auto" w:frame="1"/>
          <w:lang w:eastAsia="en-US"/>
        </w:rPr>
        <w:t xml:space="preserve">    public</w:t>
      </w:r>
      <w:r w:rsidRPr="0000478A">
        <w:rPr>
          <w:color w:val="3D3D3D"/>
          <w:bdr w:val="none" w:sz="0" w:space="0" w:color="auto" w:frame="1"/>
          <w:lang w:eastAsia="en-US"/>
        </w:rPr>
        <w:t xml:space="preserve"> Invoice getOneInvoice(Integer invId) {</w:t>
      </w:r>
    </w:p>
    <w:p w14:paraId="52EB7C8F" w14:textId="77777777" w:rsidR="00DE003B" w:rsidRPr="0000478A" w:rsidRDefault="00DE003B" w:rsidP="00DE003B">
      <w:pPr>
        <w:pStyle w:val="syntax"/>
        <w:ind w:left="0"/>
        <w:rPr>
          <w:rFonts w:ascii="Courier" w:hAnsi="Courier"/>
          <w:color w:val="3D3D3D"/>
          <w:lang w:eastAsia="en-US"/>
        </w:rPr>
      </w:pPr>
      <w:r w:rsidRPr="0000478A">
        <w:rPr>
          <w:color w:val="3D3D3D"/>
          <w:bdr w:val="none" w:sz="0" w:space="0" w:color="auto" w:frame="1"/>
          <w:lang w:eastAsia="en-US"/>
        </w:rPr>
        <w:t xml:space="preserve">       Invoice invoice = </w:t>
      </w:r>
      <w:r w:rsidRPr="0000478A">
        <w:rPr>
          <w:color w:val="0000FF"/>
          <w:bdr w:val="none" w:sz="0" w:space="0" w:color="auto" w:frame="1"/>
          <w:lang w:eastAsia="en-US"/>
        </w:rPr>
        <w:t>invoiceRepo</w:t>
      </w:r>
      <w:r w:rsidRPr="0000478A">
        <w:rPr>
          <w:color w:val="3D3D3D"/>
          <w:bdr w:val="none" w:sz="0" w:space="0" w:color="auto" w:frame="1"/>
          <w:lang w:eastAsia="en-US"/>
        </w:rPr>
        <w:t>.findById(invId)</w:t>
      </w:r>
    </w:p>
    <w:p w14:paraId="2F1658D0" w14:textId="77777777" w:rsidR="00DE003B" w:rsidRPr="0000478A" w:rsidRDefault="00DE003B" w:rsidP="00DE003B">
      <w:pPr>
        <w:pStyle w:val="syntax"/>
        <w:ind w:left="0"/>
        <w:rPr>
          <w:rFonts w:ascii="Courier" w:hAnsi="Courier"/>
          <w:color w:val="3D3D3D"/>
          <w:lang w:eastAsia="en-US"/>
        </w:rPr>
      </w:pPr>
      <w:r w:rsidRPr="0000478A">
        <w:rPr>
          <w:color w:val="3D3D3D"/>
          <w:bdr w:val="none" w:sz="0" w:space="0" w:color="auto" w:frame="1"/>
          <w:lang w:eastAsia="en-US"/>
        </w:rPr>
        <w:t xml:space="preserve">         .orElseThrow(() -&gt; </w:t>
      </w:r>
      <w:r w:rsidRPr="0000478A">
        <w:rPr>
          <w:color w:val="993366"/>
          <w:bdr w:val="none" w:sz="0" w:space="0" w:color="auto" w:frame="1"/>
          <w:lang w:eastAsia="en-US"/>
        </w:rPr>
        <w:t>new</w:t>
      </w:r>
      <w:r w:rsidRPr="0000478A">
        <w:rPr>
          <w:color w:val="3D3D3D"/>
          <w:bdr w:val="none" w:sz="0" w:space="0" w:color="auto" w:frame="1"/>
          <w:lang w:eastAsia="en-US"/>
        </w:rPr>
        <w:t xml:space="preserve"> InvoiceNotFoundException(</w:t>
      </w:r>
      <w:r w:rsidRPr="0000478A">
        <w:rPr>
          <w:color w:val="0000FF"/>
          <w:bdr w:val="none" w:sz="0" w:space="0" w:color="auto" w:frame="1"/>
          <w:lang w:eastAsia="en-US"/>
        </w:rPr>
        <w:t>"Invoice Not Found"</w:t>
      </w:r>
      <w:r w:rsidRPr="0000478A">
        <w:rPr>
          <w:color w:val="3D3D3D"/>
          <w:bdr w:val="none" w:sz="0" w:space="0" w:color="auto" w:frame="1"/>
          <w:lang w:eastAsia="en-US"/>
        </w:rPr>
        <w:t>));</w:t>
      </w:r>
    </w:p>
    <w:p w14:paraId="0759EC66" w14:textId="77777777" w:rsidR="00DE003B" w:rsidRPr="0000478A" w:rsidRDefault="00DE003B" w:rsidP="00DE003B">
      <w:pPr>
        <w:pStyle w:val="syntax"/>
        <w:ind w:left="0"/>
        <w:rPr>
          <w:rFonts w:ascii="Courier" w:hAnsi="Courier"/>
          <w:color w:val="3D3D3D"/>
          <w:lang w:eastAsia="en-US"/>
        </w:rPr>
      </w:pPr>
      <w:r w:rsidRPr="0000478A">
        <w:rPr>
          <w:color w:val="993366"/>
          <w:bdr w:val="none" w:sz="0" w:space="0" w:color="auto" w:frame="1"/>
          <w:lang w:eastAsia="en-US"/>
        </w:rPr>
        <w:t xml:space="preserve">       return</w:t>
      </w:r>
      <w:r w:rsidRPr="0000478A">
        <w:rPr>
          <w:color w:val="3D3D3D"/>
          <w:bdr w:val="none" w:sz="0" w:space="0" w:color="auto" w:frame="1"/>
          <w:lang w:eastAsia="en-US"/>
        </w:rPr>
        <w:t xml:space="preserve"> invoice;</w:t>
      </w:r>
    </w:p>
    <w:p w14:paraId="1FCEA773" w14:textId="77777777" w:rsidR="00DE003B" w:rsidRPr="0000478A" w:rsidRDefault="00DE003B" w:rsidP="00DE003B">
      <w:pPr>
        <w:pStyle w:val="syntax"/>
        <w:ind w:left="0"/>
        <w:rPr>
          <w:rFonts w:ascii="Courier" w:hAnsi="Courier"/>
          <w:color w:val="3D3D3D"/>
          <w:lang w:eastAsia="en-US"/>
        </w:rPr>
      </w:pPr>
      <w:r w:rsidRPr="0000478A">
        <w:rPr>
          <w:color w:val="3D3D3D"/>
          <w:bdr w:val="none" w:sz="0" w:space="0" w:color="auto" w:frame="1"/>
          <w:lang w:eastAsia="en-US"/>
        </w:rPr>
        <w:t xml:space="preserve">    }</w:t>
      </w:r>
    </w:p>
    <w:p w14:paraId="55FAA890" w14:textId="77777777" w:rsidR="00DE003B" w:rsidRPr="0000478A" w:rsidRDefault="00DE003B" w:rsidP="00DE003B">
      <w:pPr>
        <w:pStyle w:val="syntax"/>
        <w:ind w:left="0"/>
        <w:rPr>
          <w:rFonts w:ascii="Courier" w:hAnsi="Courier"/>
          <w:color w:val="3D3D3D"/>
          <w:lang w:eastAsia="en-US"/>
        </w:rPr>
      </w:pPr>
    </w:p>
    <w:p w14:paraId="0C218896" w14:textId="77777777" w:rsidR="00DE003B" w:rsidRPr="0000478A" w:rsidRDefault="00DE003B" w:rsidP="00DE003B">
      <w:pPr>
        <w:pStyle w:val="syntax"/>
        <w:ind w:left="0"/>
        <w:rPr>
          <w:rFonts w:ascii="Courier" w:hAnsi="Courier"/>
          <w:color w:val="3D3D3D"/>
          <w:lang w:eastAsia="en-US"/>
        </w:rPr>
      </w:pPr>
      <w:r w:rsidRPr="0000478A">
        <w:rPr>
          <w:bdr w:val="none" w:sz="0" w:space="0" w:color="auto" w:frame="1"/>
          <w:lang w:eastAsia="en-US"/>
        </w:rPr>
        <w:t xml:space="preserve">    @Override</w:t>
      </w:r>
    </w:p>
    <w:p w14:paraId="7D81A806" w14:textId="77777777" w:rsidR="00DE003B" w:rsidRPr="0000478A" w:rsidRDefault="00DE003B" w:rsidP="00DE003B">
      <w:pPr>
        <w:pStyle w:val="syntax"/>
        <w:ind w:left="0"/>
        <w:rPr>
          <w:rFonts w:ascii="Courier" w:hAnsi="Courier"/>
          <w:color w:val="3D3D3D"/>
          <w:lang w:eastAsia="en-US"/>
        </w:rPr>
      </w:pPr>
      <w:r w:rsidRPr="0000478A">
        <w:rPr>
          <w:color w:val="FF6600"/>
          <w:bdr w:val="none" w:sz="0" w:space="0" w:color="auto" w:frame="1"/>
          <w:lang w:eastAsia="en-US"/>
        </w:rPr>
        <w:t xml:space="preserve">    @Cacheable</w:t>
      </w:r>
      <w:r w:rsidRPr="0000478A">
        <w:rPr>
          <w:color w:val="3D3D3D"/>
          <w:bdr w:val="none" w:sz="0" w:space="0" w:color="auto" w:frame="1"/>
          <w:lang w:eastAsia="en-US"/>
        </w:rPr>
        <w:t>(value=</w:t>
      </w:r>
      <w:r w:rsidRPr="0000478A">
        <w:rPr>
          <w:color w:val="0000FF"/>
          <w:bdr w:val="none" w:sz="0" w:space="0" w:color="auto" w:frame="1"/>
          <w:lang w:eastAsia="en-US"/>
        </w:rPr>
        <w:t>"Invoice"</w:t>
      </w:r>
      <w:r w:rsidRPr="0000478A">
        <w:rPr>
          <w:color w:val="3D3D3D"/>
          <w:bdr w:val="none" w:sz="0" w:space="0" w:color="auto" w:frame="1"/>
          <w:lang w:eastAsia="en-US"/>
        </w:rPr>
        <w:t>)</w:t>
      </w:r>
    </w:p>
    <w:p w14:paraId="7217DD98" w14:textId="77777777" w:rsidR="00DE003B" w:rsidRPr="0000478A" w:rsidRDefault="00DE003B" w:rsidP="00DE003B">
      <w:pPr>
        <w:pStyle w:val="syntax"/>
        <w:ind w:left="0"/>
        <w:rPr>
          <w:rFonts w:ascii="Courier" w:hAnsi="Courier"/>
          <w:color w:val="3D3D3D"/>
          <w:lang w:eastAsia="en-US"/>
        </w:rPr>
      </w:pPr>
      <w:r w:rsidRPr="0000478A">
        <w:rPr>
          <w:color w:val="993366"/>
          <w:bdr w:val="none" w:sz="0" w:space="0" w:color="auto" w:frame="1"/>
          <w:lang w:eastAsia="en-US"/>
        </w:rPr>
        <w:t xml:space="preserve">    public</w:t>
      </w:r>
      <w:r w:rsidRPr="0000478A">
        <w:rPr>
          <w:color w:val="3D3D3D"/>
          <w:bdr w:val="none" w:sz="0" w:space="0" w:color="auto" w:frame="1"/>
          <w:lang w:eastAsia="en-US"/>
        </w:rPr>
        <w:t xml:space="preserve"> List&lt;Invoice&gt; getAllInvoices() {</w:t>
      </w:r>
    </w:p>
    <w:p w14:paraId="189D1452" w14:textId="77777777" w:rsidR="00DE003B" w:rsidRPr="0000478A" w:rsidRDefault="00DE003B" w:rsidP="00DE003B">
      <w:pPr>
        <w:pStyle w:val="syntax"/>
        <w:ind w:left="0"/>
        <w:rPr>
          <w:rFonts w:ascii="Courier" w:hAnsi="Courier"/>
          <w:color w:val="3D3D3D"/>
          <w:lang w:eastAsia="en-US"/>
        </w:rPr>
      </w:pPr>
      <w:r w:rsidRPr="0000478A">
        <w:rPr>
          <w:color w:val="993366"/>
          <w:bdr w:val="none" w:sz="0" w:space="0" w:color="auto" w:frame="1"/>
          <w:lang w:eastAsia="en-US"/>
        </w:rPr>
        <w:t xml:space="preserve">       return</w:t>
      </w:r>
      <w:r w:rsidRPr="0000478A">
        <w:rPr>
          <w:color w:val="3D3D3D"/>
          <w:bdr w:val="none" w:sz="0" w:space="0" w:color="auto" w:frame="1"/>
          <w:lang w:eastAsia="en-US"/>
        </w:rPr>
        <w:t xml:space="preserve"> </w:t>
      </w:r>
      <w:r w:rsidRPr="0000478A">
        <w:rPr>
          <w:color w:val="0000FF"/>
          <w:bdr w:val="none" w:sz="0" w:space="0" w:color="auto" w:frame="1"/>
          <w:lang w:eastAsia="en-US"/>
        </w:rPr>
        <w:t>invoiceRepo</w:t>
      </w:r>
      <w:r w:rsidRPr="0000478A">
        <w:rPr>
          <w:color w:val="3D3D3D"/>
          <w:bdr w:val="none" w:sz="0" w:space="0" w:color="auto" w:frame="1"/>
          <w:lang w:eastAsia="en-US"/>
        </w:rPr>
        <w:t>.findAll();</w:t>
      </w:r>
    </w:p>
    <w:p w14:paraId="5D214A41" w14:textId="77777777" w:rsidR="00DE003B" w:rsidRPr="0000478A" w:rsidRDefault="00DE003B" w:rsidP="00DE003B">
      <w:pPr>
        <w:pStyle w:val="syntax"/>
        <w:ind w:left="0"/>
        <w:rPr>
          <w:rFonts w:ascii="Courier" w:hAnsi="Courier"/>
          <w:color w:val="3D3D3D"/>
          <w:lang w:eastAsia="en-US"/>
        </w:rPr>
      </w:pPr>
      <w:r w:rsidRPr="0000478A">
        <w:rPr>
          <w:color w:val="3D3D3D"/>
          <w:bdr w:val="none" w:sz="0" w:space="0" w:color="auto" w:frame="1"/>
          <w:lang w:eastAsia="en-US"/>
        </w:rPr>
        <w:t xml:space="preserve">    }</w:t>
      </w:r>
    </w:p>
    <w:p w14:paraId="612A8FDB" w14:textId="77777777" w:rsidR="00DE003B" w:rsidRPr="0000478A" w:rsidRDefault="00DE003B" w:rsidP="00DE003B">
      <w:pPr>
        <w:pStyle w:val="syntax"/>
        <w:ind w:left="0"/>
        <w:rPr>
          <w:rFonts w:ascii="Courier" w:hAnsi="Courier"/>
          <w:color w:val="3D3D3D"/>
          <w:lang w:eastAsia="en-US"/>
        </w:rPr>
      </w:pPr>
      <w:r w:rsidRPr="0000478A">
        <w:rPr>
          <w:color w:val="3D3D3D"/>
          <w:bdr w:val="none" w:sz="0" w:space="0" w:color="auto" w:frame="1"/>
          <w:lang w:eastAsia="en-US"/>
        </w:rPr>
        <w:t>}</w:t>
      </w:r>
    </w:p>
    <w:p w14:paraId="38DDA225" w14:textId="77777777" w:rsidR="00DE003B" w:rsidRDefault="00DE003B" w:rsidP="00DE003B"/>
    <w:p w14:paraId="4BC29098" w14:textId="77777777" w:rsidR="00C868CF" w:rsidRDefault="00C868CF" w:rsidP="00C868CF"/>
    <w:p w14:paraId="39EF3B5B" w14:textId="02382833" w:rsidR="007C0FF8" w:rsidRDefault="003C73B4" w:rsidP="007C0FF8">
      <w:pPr>
        <w:pStyle w:val="Heading1"/>
      </w:pPr>
      <w:r>
        <w:t>9</w:t>
      </w:r>
      <w:r w:rsidR="007C0FF8">
        <w:t>. Spring Batch</w:t>
      </w:r>
    </w:p>
    <w:p w14:paraId="29C4E71B" w14:textId="77777777" w:rsidR="007C0FF8" w:rsidRDefault="007C0FF8" w:rsidP="007C0FF8">
      <w:r w:rsidRPr="0050784C">
        <w:rPr>
          <w:b/>
          <w:bCs/>
        </w:rPr>
        <w:t>Batch processing</w:t>
      </w:r>
      <w:r w:rsidRPr="0050784C">
        <w:t> is a processing mode which involves execution of series of automated complex jobs without user interaction. A batch process handles bulk data and runs for a long time.</w:t>
      </w:r>
    </w:p>
    <w:p w14:paraId="01E2B082" w14:textId="77777777" w:rsidR="007C0FF8" w:rsidRPr="0050784C" w:rsidRDefault="007C0FF8" w:rsidP="008D6D0D">
      <w:pPr>
        <w:spacing w:after="0"/>
      </w:pPr>
      <w:r w:rsidRPr="0050784C">
        <w:t>Spring Batch applications support −</w:t>
      </w:r>
    </w:p>
    <w:p w14:paraId="709A1974" w14:textId="77777777" w:rsidR="007C0FF8" w:rsidRPr="0050784C" w:rsidRDefault="007C0FF8" w:rsidP="00A12840">
      <w:pPr>
        <w:pStyle w:val="ListParagraph"/>
        <w:numPr>
          <w:ilvl w:val="0"/>
          <w:numId w:val="93"/>
        </w:numPr>
        <w:spacing w:after="80"/>
      </w:pPr>
      <w:r w:rsidRPr="0050784C">
        <w:t>Automatic retry after failure.</w:t>
      </w:r>
    </w:p>
    <w:p w14:paraId="62CF7A1E" w14:textId="77777777" w:rsidR="007C0FF8" w:rsidRPr="0050784C" w:rsidRDefault="007C0FF8" w:rsidP="00A12840">
      <w:pPr>
        <w:pStyle w:val="ListParagraph"/>
        <w:numPr>
          <w:ilvl w:val="0"/>
          <w:numId w:val="93"/>
        </w:numPr>
        <w:spacing w:after="80"/>
      </w:pPr>
      <w:r w:rsidRPr="0050784C">
        <w:t>Tracking status and statistics during the batch execution and after completing the batch processing.</w:t>
      </w:r>
    </w:p>
    <w:p w14:paraId="4C8CAEEF" w14:textId="77777777" w:rsidR="007C0FF8" w:rsidRPr="0050784C" w:rsidRDefault="007C0FF8" w:rsidP="00A12840">
      <w:pPr>
        <w:pStyle w:val="ListParagraph"/>
        <w:numPr>
          <w:ilvl w:val="0"/>
          <w:numId w:val="93"/>
        </w:numPr>
        <w:spacing w:after="80"/>
      </w:pPr>
      <w:r w:rsidRPr="0050784C">
        <w:t>To run concurrent jobs.</w:t>
      </w:r>
    </w:p>
    <w:p w14:paraId="4C1FDF17" w14:textId="77777777" w:rsidR="007C0FF8" w:rsidRPr="0050784C" w:rsidRDefault="007C0FF8" w:rsidP="00A12840">
      <w:pPr>
        <w:pStyle w:val="ListParagraph"/>
        <w:numPr>
          <w:ilvl w:val="0"/>
          <w:numId w:val="93"/>
        </w:numPr>
        <w:spacing w:after="80"/>
      </w:pPr>
      <w:r w:rsidRPr="0050784C">
        <w:t>Services such as logging, resource management, skip, and restarting the processing.</w:t>
      </w:r>
    </w:p>
    <w:p w14:paraId="7DBE4E24" w14:textId="77777777" w:rsidR="007C0FF8" w:rsidRDefault="007C0FF8" w:rsidP="007C0FF8">
      <w:r>
        <w:t>Example: Import Users via Excel</w:t>
      </w:r>
    </w:p>
    <w:p w14:paraId="08C8C4A6" w14:textId="77777777" w:rsidR="007C0FF8" w:rsidRDefault="007C0FF8" w:rsidP="007C0FF8"/>
    <w:p w14:paraId="192CDAAA" w14:textId="77777777" w:rsidR="007C0FF8" w:rsidRPr="00010F0F" w:rsidRDefault="007C0FF8" w:rsidP="007C0FF8">
      <w:pPr>
        <w:pStyle w:val="Heading2"/>
      </w:pPr>
      <w:r w:rsidRPr="00010F0F">
        <w:lastRenderedPageBreak/>
        <w:t>Components of Spring Batch</w:t>
      </w:r>
    </w:p>
    <w:p w14:paraId="68CD74BC" w14:textId="77777777" w:rsidR="007C0FF8" w:rsidRDefault="007C0FF8" w:rsidP="007C0FF8">
      <w:r>
        <w:rPr>
          <w:noProof/>
        </w:rPr>
        <w:drawing>
          <wp:inline distT="0" distB="0" distL="0" distR="0" wp14:anchorId="2FBAC898" wp14:editId="2BAE4084">
            <wp:extent cx="4668611" cy="21564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77444" cy="2160499"/>
                    </a:xfrm>
                    <a:prstGeom prst="rect">
                      <a:avLst/>
                    </a:prstGeom>
                    <a:noFill/>
                    <a:ln>
                      <a:noFill/>
                    </a:ln>
                  </pic:spPr>
                </pic:pic>
              </a:graphicData>
            </a:graphic>
          </wp:inline>
        </w:drawing>
      </w:r>
    </w:p>
    <w:p w14:paraId="2D044D5B" w14:textId="77777777" w:rsidR="007C0FF8" w:rsidRDefault="007C0FF8" w:rsidP="007C0FF8"/>
    <w:p w14:paraId="1918559B" w14:textId="77777777" w:rsidR="007C0FF8" w:rsidRPr="004776C7" w:rsidRDefault="007C0FF8" w:rsidP="007C0FF8">
      <w:pPr>
        <w:pStyle w:val="Heading4"/>
        <w:spacing w:after="0"/>
        <w:rPr>
          <w:color w:val="auto"/>
        </w:rPr>
      </w:pPr>
      <w:r>
        <w:t>1.</w:t>
      </w:r>
      <w:r w:rsidRPr="004776C7">
        <w:t>Job</w:t>
      </w:r>
    </w:p>
    <w:p w14:paraId="5598E1F7" w14:textId="77777777" w:rsidR="007C0FF8" w:rsidRDefault="007C0FF8" w:rsidP="007C0FF8">
      <w:pPr>
        <w:rPr>
          <w:sz w:val="24"/>
          <w:szCs w:val="24"/>
        </w:rPr>
      </w:pPr>
      <w:r>
        <w:t xml:space="preserve">In a Spring Batch application, a job is the batch process that is to be executed. It runs from start to finish without interruption. This job is further divided into </w:t>
      </w:r>
      <w:r w:rsidRPr="004776C7">
        <w:rPr>
          <w:b/>
          <w:bCs/>
        </w:rPr>
        <w:t>steps</w:t>
      </w:r>
      <w:r>
        <w:t xml:space="preserve"> (or a job contains steps).</w:t>
      </w:r>
    </w:p>
    <w:p w14:paraId="6521A595" w14:textId="77777777" w:rsidR="007C0FF8" w:rsidRDefault="007C0FF8" w:rsidP="005D634E">
      <w:pPr>
        <w:spacing w:after="0"/>
      </w:pPr>
      <w:r>
        <w:t>We will configure a job in Spring Batch using an XML file or a Java class. Following is the XML configuration of a Job in Spring Batch.</w:t>
      </w:r>
    </w:p>
    <w:p w14:paraId="56DA31B3" w14:textId="77777777" w:rsidR="007C0FF8" w:rsidRPr="004776C7" w:rsidRDefault="007C0FF8" w:rsidP="007C0FF8">
      <w:pPr>
        <w:pStyle w:val="Output"/>
        <w:rPr>
          <w:rStyle w:val="pln"/>
          <w:color w:val="000000"/>
          <w:sz w:val="20"/>
        </w:rPr>
      </w:pPr>
      <w:r w:rsidRPr="004776C7">
        <w:rPr>
          <w:rStyle w:val="tag"/>
          <w:color w:val="000088"/>
          <w:sz w:val="20"/>
        </w:rPr>
        <w:t>&lt;job</w:t>
      </w:r>
      <w:r w:rsidRPr="004776C7">
        <w:rPr>
          <w:rStyle w:val="pln"/>
          <w:color w:val="000000"/>
          <w:sz w:val="20"/>
        </w:rPr>
        <w:t xml:space="preserve"> </w:t>
      </w:r>
      <w:r w:rsidRPr="004776C7">
        <w:rPr>
          <w:rStyle w:val="atn"/>
          <w:color w:val="660066"/>
          <w:sz w:val="20"/>
        </w:rPr>
        <w:t>id</w:t>
      </w:r>
      <w:r w:rsidRPr="004776C7">
        <w:rPr>
          <w:rStyle w:val="pln"/>
          <w:color w:val="000000"/>
          <w:sz w:val="20"/>
        </w:rPr>
        <w:t xml:space="preserve"> </w:t>
      </w:r>
      <w:r w:rsidRPr="004776C7">
        <w:rPr>
          <w:rStyle w:val="pun"/>
          <w:color w:val="666600"/>
          <w:sz w:val="20"/>
        </w:rPr>
        <w:t>=</w:t>
      </w:r>
      <w:r w:rsidRPr="004776C7">
        <w:rPr>
          <w:rStyle w:val="pln"/>
          <w:color w:val="000000"/>
          <w:sz w:val="20"/>
        </w:rPr>
        <w:t xml:space="preserve"> </w:t>
      </w:r>
      <w:r w:rsidRPr="004776C7">
        <w:rPr>
          <w:rStyle w:val="atv"/>
          <w:color w:val="008800"/>
          <w:sz w:val="20"/>
        </w:rPr>
        <w:t>"jobid"</w:t>
      </w:r>
      <w:r w:rsidRPr="004776C7">
        <w:rPr>
          <w:rStyle w:val="tag"/>
          <w:color w:val="000088"/>
          <w:sz w:val="20"/>
        </w:rPr>
        <w:t>&gt;</w:t>
      </w:r>
      <w:r w:rsidRPr="004776C7">
        <w:rPr>
          <w:rStyle w:val="pln"/>
          <w:color w:val="000000"/>
          <w:sz w:val="20"/>
        </w:rPr>
        <w:t xml:space="preserve"> </w:t>
      </w:r>
    </w:p>
    <w:p w14:paraId="0BB18170" w14:textId="77777777" w:rsidR="007C0FF8" w:rsidRPr="004776C7" w:rsidRDefault="007C0FF8" w:rsidP="007C0FF8">
      <w:pPr>
        <w:pStyle w:val="Output"/>
        <w:rPr>
          <w:rStyle w:val="pln"/>
          <w:color w:val="000000"/>
          <w:sz w:val="20"/>
        </w:rPr>
      </w:pPr>
      <w:r w:rsidRPr="004776C7">
        <w:rPr>
          <w:rStyle w:val="pln"/>
          <w:color w:val="000000"/>
          <w:sz w:val="20"/>
        </w:rPr>
        <w:t xml:space="preserve">   </w:t>
      </w:r>
      <w:r w:rsidRPr="004776C7">
        <w:rPr>
          <w:rStyle w:val="tag"/>
          <w:color w:val="000088"/>
          <w:sz w:val="20"/>
        </w:rPr>
        <w:t>&lt;step</w:t>
      </w:r>
      <w:r w:rsidRPr="004776C7">
        <w:rPr>
          <w:rStyle w:val="pln"/>
          <w:color w:val="000000"/>
          <w:sz w:val="20"/>
        </w:rPr>
        <w:t xml:space="preserve"> </w:t>
      </w:r>
      <w:r w:rsidRPr="004776C7">
        <w:rPr>
          <w:rStyle w:val="atn"/>
          <w:color w:val="660066"/>
          <w:sz w:val="20"/>
        </w:rPr>
        <w:t>id</w:t>
      </w:r>
      <w:r w:rsidRPr="004776C7">
        <w:rPr>
          <w:rStyle w:val="pln"/>
          <w:color w:val="000000"/>
          <w:sz w:val="20"/>
        </w:rPr>
        <w:t xml:space="preserve"> </w:t>
      </w:r>
      <w:r w:rsidRPr="004776C7">
        <w:rPr>
          <w:rStyle w:val="pun"/>
          <w:color w:val="666600"/>
          <w:sz w:val="20"/>
        </w:rPr>
        <w:t>=</w:t>
      </w:r>
      <w:r w:rsidRPr="004776C7">
        <w:rPr>
          <w:rStyle w:val="pln"/>
          <w:color w:val="000000"/>
          <w:sz w:val="20"/>
        </w:rPr>
        <w:t xml:space="preserve"> </w:t>
      </w:r>
      <w:r w:rsidRPr="004776C7">
        <w:rPr>
          <w:rStyle w:val="atv"/>
          <w:color w:val="008800"/>
          <w:sz w:val="20"/>
        </w:rPr>
        <w:t>"step1"</w:t>
      </w:r>
      <w:r w:rsidRPr="004776C7">
        <w:rPr>
          <w:rStyle w:val="pln"/>
          <w:color w:val="000000"/>
          <w:sz w:val="20"/>
        </w:rPr>
        <w:t xml:space="preserve"> </w:t>
      </w:r>
      <w:r w:rsidRPr="004776C7">
        <w:rPr>
          <w:rStyle w:val="atn"/>
          <w:color w:val="660066"/>
          <w:sz w:val="20"/>
        </w:rPr>
        <w:t>next</w:t>
      </w:r>
      <w:r w:rsidRPr="004776C7">
        <w:rPr>
          <w:rStyle w:val="pln"/>
          <w:color w:val="000000"/>
          <w:sz w:val="20"/>
        </w:rPr>
        <w:t xml:space="preserve"> </w:t>
      </w:r>
      <w:r w:rsidRPr="004776C7">
        <w:rPr>
          <w:rStyle w:val="pun"/>
          <w:color w:val="666600"/>
          <w:sz w:val="20"/>
        </w:rPr>
        <w:t>=</w:t>
      </w:r>
      <w:r w:rsidRPr="004776C7">
        <w:rPr>
          <w:rStyle w:val="pln"/>
          <w:color w:val="000000"/>
          <w:sz w:val="20"/>
        </w:rPr>
        <w:t xml:space="preserve"> </w:t>
      </w:r>
      <w:r w:rsidRPr="004776C7">
        <w:rPr>
          <w:rStyle w:val="atv"/>
          <w:color w:val="008800"/>
          <w:sz w:val="20"/>
        </w:rPr>
        <w:t>"step2"</w:t>
      </w:r>
      <w:r w:rsidRPr="004776C7">
        <w:rPr>
          <w:rStyle w:val="tag"/>
          <w:color w:val="000088"/>
          <w:sz w:val="20"/>
        </w:rPr>
        <w:t>/&gt;</w:t>
      </w:r>
      <w:r w:rsidRPr="004776C7">
        <w:rPr>
          <w:rStyle w:val="pln"/>
          <w:color w:val="000000"/>
          <w:sz w:val="20"/>
        </w:rPr>
        <w:t xml:space="preserve"> </w:t>
      </w:r>
    </w:p>
    <w:p w14:paraId="33BF5E42" w14:textId="77777777" w:rsidR="007C0FF8" w:rsidRPr="004776C7" w:rsidRDefault="007C0FF8" w:rsidP="007C0FF8">
      <w:pPr>
        <w:pStyle w:val="Output"/>
        <w:rPr>
          <w:rStyle w:val="pln"/>
          <w:color w:val="000000"/>
          <w:sz w:val="20"/>
        </w:rPr>
      </w:pPr>
      <w:r w:rsidRPr="004776C7">
        <w:rPr>
          <w:rStyle w:val="pln"/>
          <w:color w:val="000000"/>
          <w:sz w:val="20"/>
        </w:rPr>
        <w:t xml:space="preserve">   </w:t>
      </w:r>
      <w:r w:rsidRPr="004776C7">
        <w:rPr>
          <w:rStyle w:val="tag"/>
          <w:color w:val="000088"/>
          <w:sz w:val="20"/>
        </w:rPr>
        <w:t>&lt;step</w:t>
      </w:r>
      <w:r w:rsidRPr="004776C7">
        <w:rPr>
          <w:rStyle w:val="pln"/>
          <w:color w:val="000000"/>
          <w:sz w:val="20"/>
        </w:rPr>
        <w:t xml:space="preserve"> </w:t>
      </w:r>
      <w:r w:rsidRPr="004776C7">
        <w:rPr>
          <w:rStyle w:val="atn"/>
          <w:color w:val="660066"/>
          <w:sz w:val="20"/>
        </w:rPr>
        <w:t>id</w:t>
      </w:r>
      <w:r w:rsidRPr="004776C7">
        <w:rPr>
          <w:rStyle w:val="pln"/>
          <w:color w:val="000000"/>
          <w:sz w:val="20"/>
        </w:rPr>
        <w:t xml:space="preserve"> </w:t>
      </w:r>
      <w:r w:rsidRPr="004776C7">
        <w:rPr>
          <w:rStyle w:val="pun"/>
          <w:color w:val="666600"/>
          <w:sz w:val="20"/>
        </w:rPr>
        <w:t>=</w:t>
      </w:r>
      <w:r w:rsidRPr="004776C7">
        <w:rPr>
          <w:rStyle w:val="pln"/>
          <w:color w:val="000000"/>
          <w:sz w:val="20"/>
        </w:rPr>
        <w:t xml:space="preserve"> </w:t>
      </w:r>
      <w:r w:rsidRPr="004776C7">
        <w:rPr>
          <w:rStyle w:val="atv"/>
          <w:color w:val="008800"/>
          <w:sz w:val="20"/>
        </w:rPr>
        <w:t>"step2"</w:t>
      </w:r>
      <w:r w:rsidRPr="004776C7">
        <w:rPr>
          <w:rStyle w:val="pln"/>
          <w:color w:val="000000"/>
          <w:sz w:val="20"/>
        </w:rPr>
        <w:t xml:space="preserve"> </w:t>
      </w:r>
      <w:r w:rsidRPr="004776C7">
        <w:rPr>
          <w:rStyle w:val="atn"/>
          <w:color w:val="660066"/>
          <w:sz w:val="20"/>
        </w:rPr>
        <w:t>next</w:t>
      </w:r>
      <w:r w:rsidRPr="004776C7">
        <w:rPr>
          <w:rStyle w:val="pln"/>
          <w:color w:val="000000"/>
          <w:sz w:val="20"/>
        </w:rPr>
        <w:t xml:space="preserve"> </w:t>
      </w:r>
      <w:r w:rsidRPr="004776C7">
        <w:rPr>
          <w:rStyle w:val="pun"/>
          <w:color w:val="666600"/>
          <w:sz w:val="20"/>
        </w:rPr>
        <w:t>=</w:t>
      </w:r>
      <w:r w:rsidRPr="004776C7">
        <w:rPr>
          <w:rStyle w:val="pln"/>
          <w:color w:val="000000"/>
          <w:sz w:val="20"/>
        </w:rPr>
        <w:t xml:space="preserve"> </w:t>
      </w:r>
      <w:r w:rsidRPr="004776C7">
        <w:rPr>
          <w:rStyle w:val="atv"/>
          <w:color w:val="008800"/>
          <w:sz w:val="20"/>
        </w:rPr>
        <w:t>"step3"</w:t>
      </w:r>
      <w:r w:rsidRPr="004776C7">
        <w:rPr>
          <w:rStyle w:val="tag"/>
          <w:color w:val="000088"/>
          <w:sz w:val="20"/>
        </w:rPr>
        <w:t>/&gt;</w:t>
      </w:r>
      <w:r w:rsidRPr="004776C7">
        <w:rPr>
          <w:rStyle w:val="pln"/>
          <w:color w:val="000000"/>
          <w:sz w:val="20"/>
        </w:rPr>
        <w:t xml:space="preserve"> </w:t>
      </w:r>
    </w:p>
    <w:p w14:paraId="4F8FE923" w14:textId="77777777" w:rsidR="007C0FF8" w:rsidRPr="004776C7" w:rsidRDefault="007C0FF8" w:rsidP="007C0FF8">
      <w:pPr>
        <w:pStyle w:val="Output"/>
        <w:rPr>
          <w:rStyle w:val="pln"/>
          <w:color w:val="000000"/>
          <w:sz w:val="20"/>
        </w:rPr>
      </w:pPr>
      <w:r w:rsidRPr="004776C7">
        <w:rPr>
          <w:rStyle w:val="pln"/>
          <w:color w:val="000000"/>
          <w:sz w:val="20"/>
        </w:rPr>
        <w:t xml:space="preserve">   </w:t>
      </w:r>
      <w:r w:rsidRPr="004776C7">
        <w:rPr>
          <w:rStyle w:val="tag"/>
          <w:color w:val="000088"/>
          <w:sz w:val="20"/>
        </w:rPr>
        <w:t>&lt;step</w:t>
      </w:r>
      <w:r w:rsidRPr="004776C7">
        <w:rPr>
          <w:rStyle w:val="pln"/>
          <w:color w:val="000000"/>
          <w:sz w:val="20"/>
        </w:rPr>
        <w:t xml:space="preserve"> </w:t>
      </w:r>
      <w:r w:rsidRPr="004776C7">
        <w:rPr>
          <w:rStyle w:val="atn"/>
          <w:color w:val="660066"/>
          <w:sz w:val="20"/>
        </w:rPr>
        <w:t>id</w:t>
      </w:r>
      <w:r w:rsidRPr="004776C7">
        <w:rPr>
          <w:rStyle w:val="pln"/>
          <w:color w:val="000000"/>
          <w:sz w:val="20"/>
        </w:rPr>
        <w:t xml:space="preserve"> </w:t>
      </w:r>
      <w:r w:rsidRPr="004776C7">
        <w:rPr>
          <w:rStyle w:val="pun"/>
          <w:color w:val="666600"/>
          <w:sz w:val="20"/>
        </w:rPr>
        <w:t>=</w:t>
      </w:r>
      <w:r w:rsidRPr="004776C7">
        <w:rPr>
          <w:rStyle w:val="pln"/>
          <w:color w:val="000000"/>
          <w:sz w:val="20"/>
        </w:rPr>
        <w:t xml:space="preserve"> </w:t>
      </w:r>
      <w:r w:rsidRPr="004776C7">
        <w:rPr>
          <w:rStyle w:val="atv"/>
          <w:color w:val="008800"/>
          <w:sz w:val="20"/>
        </w:rPr>
        <w:t>"step3"</w:t>
      </w:r>
      <w:r w:rsidRPr="004776C7">
        <w:rPr>
          <w:rStyle w:val="tag"/>
          <w:color w:val="000088"/>
          <w:sz w:val="20"/>
        </w:rPr>
        <w:t>/&gt;</w:t>
      </w:r>
      <w:r w:rsidRPr="004776C7">
        <w:rPr>
          <w:rStyle w:val="pln"/>
          <w:color w:val="000000"/>
          <w:sz w:val="20"/>
        </w:rPr>
        <w:t xml:space="preserve"> </w:t>
      </w:r>
    </w:p>
    <w:p w14:paraId="5EEFB16A" w14:textId="77777777" w:rsidR="007C0FF8" w:rsidRPr="004776C7" w:rsidRDefault="007C0FF8" w:rsidP="007C0FF8">
      <w:pPr>
        <w:pStyle w:val="Output"/>
        <w:rPr>
          <w:rFonts w:ascii="Courier New" w:hAnsi="Courier New" w:cs="Courier New"/>
          <w:sz w:val="12"/>
          <w:szCs w:val="16"/>
        </w:rPr>
      </w:pPr>
      <w:r w:rsidRPr="004776C7">
        <w:rPr>
          <w:rStyle w:val="tag"/>
          <w:color w:val="000088"/>
          <w:sz w:val="20"/>
        </w:rPr>
        <w:t>&lt;/job&gt;</w:t>
      </w:r>
    </w:p>
    <w:p w14:paraId="2C761736" w14:textId="77777777" w:rsidR="007C0FF8" w:rsidRDefault="007C0FF8" w:rsidP="007C0FF8"/>
    <w:p w14:paraId="49653514" w14:textId="77777777" w:rsidR="007C0FF8" w:rsidRPr="004776C7" w:rsidRDefault="007C0FF8" w:rsidP="007C0FF8">
      <w:pPr>
        <w:pStyle w:val="Heading4"/>
        <w:spacing w:after="0"/>
      </w:pPr>
      <w:r>
        <w:t>2.</w:t>
      </w:r>
      <w:r w:rsidRPr="004776C7">
        <w:t>Step</w:t>
      </w:r>
    </w:p>
    <w:p w14:paraId="4AB21E86" w14:textId="77777777" w:rsidR="007C0FF8" w:rsidRPr="004776C7" w:rsidRDefault="007C0FF8" w:rsidP="00A12840">
      <w:pPr>
        <w:pStyle w:val="ListParagraph"/>
        <w:numPr>
          <w:ilvl w:val="0"/>
          <w:numId w:val="99"/>
        </w:numPr>
      </w:pPr>
      <w:r w:rsidRPr="004776C7">
        <w:t>A </w:t>
      </w:r>
      <w:r w:rsidRPr="006F12B8">
        <w:rPr>
          <w:b/>
          <w:bCs/>
        </w:rPr>
        <w:t>step</w:t>
      </w:r>
      <w:r w:rsidRPr="004776C7">
        <w:t> is an independent part of a job which contains the necessary information to define and execute the job (its part).</w:t>
      </w:r>
    </w:p>
    <w:p w14:paraId="2E49E7DA" w14:textId="1D0CA7EF" w:rsidR="007C0FF8" w:rsidRDefault="007C0FF8" w:rsidP="00A12840">
      <w:pPr>
        <w:pStyle w:val="ListParagraph"/>
        <w:numPr>
          <w:ilvl w:val="0"/>
          <w:numId w:val="99"/>
        </w:numPr>
      </w:pPr>
      <w:r w:rsidRPr="004776C7">
        <w:t xml:space="preserve">As specified in the diagram, each step is composed of an </w:t>
      </w:r>
      <w:r w:rsidRPr="008A06F6">
        <w:rPr>
          <w:rStyle w:val="0SyntaxPinkChar"/>
        </w:rPr>
        <w:t xml:space="preserve">ItemReader, </w:t>
      </w:r>
      <w:r w:rsidR="008A06F6" w:rsidRPr="008A06F6">
        <w:rPr>
          <w:rStyle w:val="0SyntaxPinkChar"/>
        </w:rPr>
        <w:t>ItemWriter</w:t>
      </w:r>
      <w:r w:rsidR="008A06F6">
        <w:rPr>
          <w:rStyle w:val="0SyntaxPinkChar"/>
        </w:rPr>
        <w:t>,</w:t>
      </w:r>
      <w:r w:rsidR="008A06F6" w:rsidRPr="008A06F6">
        <w:rPr>
          <w:rStyle w:val="0SyntaxPinkChar"/>
        </w:rPr>
        <w:t xml:space="preserve"> </w:t>
      </w:r>
      <w:r w:rsidRPr="008A06F6">
        <w:rPr>
          <w:rStyle w:val="0SyntaxPinkChar"/>
        </w:rPr>
        <w:t>ItemProcessor (optional</w:t>
      </w:r>
      <w:r w:rsidR="008A06F6">
        <w:rPr>
          <w:rStyle w:val="0SyntaxPinkChar"/>
        </w:rPr>
        <w:t>)</w:t>
      </w:r>
      <w:r w:rsidRPr="004776C7">
        <w:t>. </w:t>
      </w:r>
      <w:r w:rsidRPr="006F12B8">
        <w:rPr>
          <w:b/>
          <w:bCs/>
        </w:rPr>
        <w:t>A job may contain one or more steps</w:t>
      </w:r>
      <w:r w:rsidRPr="004776C7">
        <w:t>.</w:t>
      </w:r>
    </w:p>
    <w:p w14:paraId="6450629F" w14:textId="77777777" w:rsidR="007C0FF8" w:rsidRPr="004776C7" w:rsidRDefault="007C0FF8" w:rsidP="006F12B8">
      <w:pPr>
        <w:spacing w:after="0"/>
      </w:pPr>
    </w:p>
    <w:p w14:paraId="7AE45216" w14:textId="77777777" w:rsidR="007C0FF8" w:rsidRPr="004776C7" w:rsidRDefault="007C0FF8" w:rsidP="007C0FF8">
      <w:pPr>
        <w:pStyle w:val="Heading4"/>
        <w:spacing w:after="0"/>
      </w:pPr>
      <w:r>
        <w:t>3.</w:t>
      </w:r>
      <w:r w:rsidRPr="004776C7">
        <w:t>Readers, Writers, and Processors</w:t>
      </w:r>
    </w:p>
    <w:p w14:paraId="242E1E83" w14:textId="77777777" w:rsidR="007C0FF8" w:rsidRDefault="007C0FF8" w:rsidP="00A12840">
      <w:pPr>
        <w:pStyle w:val="ListParagraph"/>
        <w:numPr>
          <w:ilvl w:val="0"/>
          <w:numId w:val="95"/>
        </w:numPr>
        <w:spacing w:after="80"/>
      </w:pPr>
      <w:r>
        <w:rPr>
          <w:b/>
          <w:bCs/>
        </w:rPr>
        <w:t>I</w:t>
      </w:r>
      <w:r w:rsidRPr="004776C7">
        <w:rPr>
          <w:b/>
          <w:bCs/>
        </w:rPr>
        <w:t>tem reader</w:t>
      </w:r>
      <w:r w:rsidRPr="004776C7">
        <w:t> reads data into a Spring Batch application from a particular source</w:t>
      </w:r>
      <w:r>
        <w:t>.</w:t>
      </w:r>
    </w:p>
    <w:p w14:paraId="18555FA2" w14:textId="77777777" w:rsidR="007C0FF8" w:rsidRDefault="007C0FF8" w:rsidP="00A12840">
      <w:pPr>
        <w:pStyle w:val="ListParagraph"/>
        <w:numPr>
          <w:ilvl w:val="0"/>
          <w:numId w:val="95"/>
        </w:numPr>
        <w:spacing w:after="80"/>
      </w:pPr>
      <w:r w:rsidRPr="004776C7">
        <w:rPr>
          <w:b/>
          <w:bCs/>
        </w:rPr>
        <w:t>Item writer</w:t>
      </w:r>
      <w:r w:rsidRPr="004776C7">
        <w:t> writes data from the Spring Batch application to a particular destination.</w:t>
      </w:r>
    </w:p>
    <w:p w14:paraId="1E428DBD" w14:textId="77777777" w:rsidR="007C0FF8" w:rsidRPr="004776C7" w:rsidRDefault="007C0FF8" w:rsidP="00A12840">
      <w:pPr>
        <w:pStyle w:val="ListParagraph"/>
        <w:numPr>
          <w:ilvl w:val="0"/>
          <w:numId w:val="95"/>
        </w:numPr>
        <w:spacing w:after="80"/>
      </w:pPr>
      <w:r w:rsidRPr="004776C7">
        <w:rPr>
          <w:b/>
          <w:bCs/>
        </w:rPr>
        <w:t>Item processor</w:t>
      </w:r>
      <w:r w:rsidRPr="004776C7">
        <w:t> is a class which contains the processing code which processes the data read into the spring batch. If the application reads </w:t>
      </w:r>
      <w:r w:rsidRPr="004776C7">
        <w:rPr>
          <w:b/>
          <w:bCs/>
        </w:rPr>
        <w:t>"n"</w:t>
      </w:r>
      <w:r w:rsidRPr="004776C7">
        <w:t> records, then the code in the processor will be executed on each record.</w:t>
      </w:r>
    </w:p>
    <w:p w14:paraId="7A4454DD" w14:textId="77777777" w:rsidR="007C0FF8" w:rsidRPr="004776C7" w:rsidRDefault="007C0FF8" w:rsidP="007C0FF8">
      <w:r w:rsidRPr="004776C7">
        <w:t>For example, if we are writing a job with a simple step in it where we read data from MySQL database and process it and write it to a file (flat), then our step uses −</w:t>
      </w:r>
    </w:p>
    <w:p w14:paraId="2A788DE2" w14:textId="1EC27193" w:rsidR="007C0FF8" w:rsidRPr="004776C7" w:rsidRDefault="007C0FF8" w:rsidP="00A12840">
      <w:pPr>
        <w:numPr>
          <w:ilvl w:val="0"/>
          <w:numId w:val="94"/>
        </w:numPr>
        <w:spacing w:after="80"/>
      </w:pPr>
      <w:r w:rsidRPr="004776C7">
        <w:t>A </w:t>
      </w:r>
      <w:r w:rsidRPr="004776C7">
        <w:rPr>
          <w:b/>
          <w:bCs/>
        </w:rPr>
        <w:t>reader</w:t>
      </w:r>
      <w:r w:rsidRPr="004776C7">
        <w:t xml:space="preserve"> which reads from </w:t>
      </w:r>
      <w:r w:rsidR="00C434B3">
        <w:t>Excel file</w:t>
      </w:r>
      <w:r w:rsidRPr="004776C7">
        <w:t>.</w:t>
      </w:r>
    </w:p>
    <w:p w14:paraId="6DE7EAA5" w14:textId="4BC70347" w:rsidR="007C0FF8" w:rsidRPr="004776C7" w:rsidRDefault="007C0FF8" w:rsidP="00A12840">
      <w:pPr>
        <w:numPr>
          <w:ilvl w:val="0"/>
          <w:numId w:val="94"/>
        </w:numPr>
        <w:spacing w:after="80"/>
      </w:pPr>
      <w:r w:rsidRPr="004776C7">
        <w:lastRenderedPageBreak/>
        <w:t>A </w:t>
      </w:r>
      <w:r w:rsidRPr="004776C7">
        <w:rPr>
          <w:b/>
          <w:bCs/>
        </w:rPr>
        <w:t>writer</w:t>
      </w:r>
      <w:r w:rsidRPr="004776C7">
        <w:t> </w:t>
      </w:r>
      <w:r w:rsidR="00C434B3" w:rsidRPr="004776C7">
        <w:t>who</w:t>
      </w:r>
      <w:r w:rsidRPr="004776C7">
        <w:t xml:space="preserve"> writes to a </w:t>
      </w:r>
      <w:r w:rsidR="00F16218">
        <w:t>Database</w:t>
      </w:r>
      <w:r w:rsidRPr="004776C7">
        <w:t>.</w:t>
      </w:r>
    </w:p>
    <w:p w14:paraId="2786E86F" w14:textId="29F48DF8" w:rsidR="007C0FF8" w:rsidRDefault="007C0FF8" w:rsidP="00A12840">
      <w:pPr>
        <w:numPr>
          <w:ilvl w:val="0"/>
          <w:numId w:val="94"/>
        </w:numPr>
        <w:spacing w:after="0"/>
      </w:pPr>
      <w:r w:rsidRPr="004776C7">
        <w:t>A </w:t>
      </w:r>
      <w:r w:rsidRPr="006C27EE">
        <w:rPr>
          <w:b/>
          <w:bCs/>
        </w:rPr>
        <w:t>custom processor</w:t>
      </w:r>
      <w:r w:rsidRPr="004776C7">
        <w:t> which processes the data as per our wish.</w:t>
      </w:r>
    </w:p>
    <w:p w14:paraId="7D8FA716" w14:textId="77777777" w:rsidR="007C0FF8" w:rsidRPr="004776C7" w:rsidRDefault="007C0FF8" w:rsidP="007C0FF8">
      <w:pPr>
        <w:pStyle w:val="Output"/>
        <w:rPr>
          <w:color w:val="000000"/>
          <w:lang w:eastAsia="en-US"/>
        </w:rPr>
      </w:pPr>
      <w:r w:rsidRPr="004776C7">
        <w:rPr>
          <w:color w:val="000088"/>
          <w:lang w:eastAsia="en-US"/>
        </w:rPr>
        <w:t>&lt;job</w:t>
      </w:r>
      <w:r w:rsidRPr="004776C7">
        <w:rPr>
          <w:color w:val="000000"/>
          <w:lang w:eastAsia="en-US"/>
        </w:rPr>
        <w:t xml:space="preserve"> </w:t>
      </w:r>
      <w:r w:rsidRPr="004776C7">
        <w:rPr>
          <w:color w:val="660066"/>
          <w:lang w:eastAsia="en-US"/>
        </w:rPr>
        <w:t>id</w:t>
      </w:r>
      <w:r w:rsidRPr="004776C7">
        <w:rPr>
          <w:color w:val="000000"/>
          <w:lang w:eastAsia="en-US"/>
        </w:rPr>
        <w:t xml:space="preserve"> </w:t>
      </w:r>
      <w:r w:rsidRPr="004776C7">
        <w:rPr>
          <w:color w:val="666600"/>
          <w:lang w:eastAsia="en-US"/>
        </w:rPr>
        <w:t>=</w:t>
      </w:r>
      <w:r w:rsidRPr="004776C7">
        <w:rPr>
          <w:color w:val="000000"/>
          <w:lang w:eastAsia="en-US"/>
        </w:rPr>
        <w:t xml:space="preserve"> </w:t>
      </w:r>
      <w:r w:rsidRPr="004776C7">
        <w:rPr>
          <w:lang w:eastAsia="en-US"/>
        </w:rPr>
        <w:t>"helloWorldJob"</w:t>
      </w:r>
      <w:r w:rsidRPr="004776C7">
        <w:rPr>
          <w:color w:val="000088"/>
          <w:lang w:eastAsia="en-US"/>
        </w:rPr>
        <w:t>&gt;</w:t>
      </w:r>
      <w:r w:rsidRPr="004776C7">
        <w:rPr>
          <w:color w:val="000000"/>
          <w:lang w:eastAsia="en-US"/>
        </w:rPr>
        <w:t xml:space="preserve"> </w:t>
      </w:r>
    </w:p>
    <w:p w14:paraId="0B0A031D" w14:textId="77777777" w:rsidR="007C0FF8" w:rsidRPr="004776C7" w:rsidRDefault="007C0FF8" w:rsidP="007C0FF8">
      <w:pPr>
        <w:pStyle w:val="Output"/>
        <w:rPr>
          <w:color w:val="000000"/>
          <w:lang w:eastAsia="en-US"/>
        </w:rPr>
      </w:pPr>
      <w:r w:rsidRPr="004776C7">
        <w:rPr>
          <w:color w:val="000000"/>
          <w:lang w:eastAsia="en-US"/>
        </w:rPr>
        <w:t xml:space="preserve">   </w:t>
      </w:r>
      <w:r w:rsidRPr="004776C7">
        <w:rPr>
          <w:color w:val="000088"/>
          <w:lang w:eastAsia="en-US"/>
        </w:rPr>
        <w:t>&lt;step</w:t>
      </w:r>
      <w:r w:rsidRPr="004776C7">
        <w:rPr>
          <w:color w:val="000000"/>
          <w:lang w:eastAsia="en-US"/>
        </w:rPr>
        <w:t xml:space="preserve"> </w:t>
      </w:r>
      <w:r w:rsidRPr="004776C7">
        <w:rPr>
          <w:color w:val="660066"/>
          <w:lang w:eastAsia="en-US"/>
        </w:rPr>
        <w:t>id</w:t>
      </w:r>
      <w:r w:rsidRPr="004776C7">
        <w:rPr>
          <w:color w:val="000000"/>
          <w:lang w:eastAsia="en-US"/>
        </w:rPr>
        <w:t xml:space="preserve"> </w:t>
      </w:r>
      <w:r w:rsidRPr="004776C7">
        <w:rPr>
          <w:color w:val="666600"/>
          <w:lang w:eastAsia="en-US"/>
        </w:rPr>
        <w:t>=</w:t>
      </w:r>
      <w:r w:rsidRPr="004776C7">
        <w:rPr>
          <w:color w:val="000000"/>
          <w:lang w:eastAsia="en-US"/>
        </w:rPr>
        <w:t xml:space="preserve"> </w:t>
      </w:r>
      <w:r w:rsidRPr="004776C7">
        <w:rPr>
          <w:lang w:eastAsia="en-US"/>
        </w:rPr>
        <w:t>"step1"</w:t>
      </w:r>
      <w:r w:rsidRPr="004776C7">
        <w:rPr>
          <w:color w:val="000088"/>
          <w:lang w:eastAsia="en-US"/>
        </w:rPr>
        <w:t>&gt;</w:t>
      </w:r>
      <w:r w:rsidRPr="004776C7">
        <w:rPr>
          <w:color w:val="000000"/>
          <w:lang w:eastAsia="en-US"/>
        </w:rPr>
        <w:t xml:space="preserve"> </w:t>
      </w:r>
    </w:p>
    <w:p w14:paraId="1A26166D" w14:textId="77777777" w:rsidR="007C0FF8" w:rsidRPr="004776C7" w:rsidRDefault="007C0FF8" w:rsidP="007C0FF8">
      <w:pPr>
        <w:pStyle w:val="Output"/>
        <w:rPr>
          <w:color w:val="000000"/>
          <w:lang w:eastAsia="en-US"/>
        </w:rPr>
      </w:pPr>
      <w:r w:rsidRPr="004776C7">
        <w:rPr>
          <w:color w:val="000000"/>
          <w:lang w:eastAsia="en-US"/>
        </w:rPr>
        <w:t xml:space="preserve">      </w:t>
      </w:r>
      <w:r w:rsidRPr="004776C7">
        <w:rPr>
          <w:color w:val="000088"/>
          <w:lang w:eastAsia="en-US"/>
        </w:rPr>
        <w:t>&lt;tasklet&gt;</w:t>
      </w:r>
      <w:r w:rsidRPr="004776C7">
        <w:rPr>
          <w:color w:val="000000"/>
          <w:lang w:eastAsia="en-US"/>
        </w:rPr>
        <w:t xml:space="preserve"> </w:t>
      </w:r>
    </w:p>
    <w:p w14:paraId="4237117D" w14:textId="1366BF3C" w:rsidR="007C0FF8" w:rsidRPr="004776C7" w:rsidRDefault="007C0FF8" w:rsidP="007C0FF8">
      <w:pPr>
        <w:pStyle w:val="Output"/>
        <w:rPr>
          <w:color w:val="000000"/>
          <w:lang w:eastAsia="en-US"/>
        </w:rPr>
      </w:pPr>
      <w:r w:rsidRPr="004776C7">
        <w:rPr>
          <w:color w:val="000000"/>
          <w:lang w:eastAsia="en-US"/>
        </w:rPr>
        <w:t xml:space="preserve">         </w:t>
      </w:r>
      <w:r w:rsidRPr="004776C7">
        <w:rPr>
          <w:color w:val="000088"/>
          <w:lang w:eastAsia="en-US"/>
        </w:rPr>
        <w:t>&lt;chunk</w:t>
      </w:r>
      <w:r w:rsidRPr="004776C7">
        <w:rPr>
          <w:color w:val="000000"/>
          <w:lang w:eastAsia="en-US"/>
        </w:rPr>
        <w:t xml:space="preserve"> </w:t>
      </w:r>
      <w:r w:rsidRPr="004776C7">
        <w:rPr>
          <w:color w:val="660066"/>
          <w:lang w:eastAsia="en-US"/>
        </w:rPr>
        <w:t>reader</w:t>
      </w:r>
      <w:r w:rsidRPr="004776C7">
        <w:rPr>
          <w:color w:val="000000"/>
          <w:lang w:eastAsia="en-US"/>
        </w:rPr>
        <w:t xml:space="preserve"> </w:t>
      </w:r>
      <w:r w:rsidRPr="004776C7">
        <w:rPr>
          <w:color w:val="666600"/>
          <w:lang w:eastAsia="en-US"/>
        </w:rPr>
        <w:t>=</w:t>
      </w:r>
      <w:r w:rsidRPr="004776C7">
        <w:rPr>
          <w:color w:val="000000"/>
          <w:lang w:eastAsia="en-US"/>
        </w:rPr>
        <w:t xml:space="preserve"> </w:t>
      </w:r>
      <w:r w:rsidRPr="004776C7">
        <w:rPr>
          <w:lang w:eastAsia="en-US"/>
        </w:rPr>
        <w:t>"</w:t>
      </w:r>
      <w:r w:rsidR="00C434B3">
        <w:rPr>
          <w:lang w:eastAsia="en-US"/>
        </w:rPr>
        <w:t>CsvReader</w:t>
      </w:r>
      <w:r w:rsidRPr="004776C7">
        <w:rPr>
          <w:lang w:eastAsia="en-US"/>
        </w:rPr>
        <w:t>"</w:t>
      </w:r>
      <w:r w:rsidRPr="004776C7">
        <w:rPr>
          <w:color w:val="000000"/>
          <w:lang w:eastAsia="en-US"/>
        </w:rPr>
        <w:t xml:space="preserve"> </w:t>
      </w:r>
      <w:r w:rsidRPr="004776C7">
        <w:rPr>
          <w:color w:val="660066"/>
          <w:lang w:eastAsia="en-US"/>
        </w:rPr>
        <w:t>writer</w:t>
      </w:r>
      <w:r w:rsidRPr="004776C7">
        <w:rPr>
          <w:color w:val="000000"/>
          <w:lang w:eastAsia="en-US"/>
        </w:rPr>
        <w:t xml:space="preserve"> </w:t>
      </w:r>
      <w:r w:rsidRPr="004776C7">
        <w:rPr>
          <w:color w:val="666600"/>
          <w:lang w:eastAsia="en-US"/>
        </w:rPr>
        <w:t>=</w:t>
      </w:r>
      <w:r w:rsidRPr="004776C7">
        <w:rPr>
          <w:color w:val="000000"/>
          <w:lang w:eastAsia="en-US"/>
        </w:rPr>
        <w:t xml:space="preserve"> </w:t>
      </w:r>
      <w:r w:rsidRPr="004776C7">
        <w:rPr>
          <w:lang w:eastAsia="en-US"/>
        </w:rPr>
        <w:t>"</w:t>
      </w:r>
      <w:r w:rsidR="00C434B3">
        <w:rPr>
          <w:lang w:eastAsia="en-US"/>
        </w:rPr>
        <w:t>mysqlW</w:t>
      </w:r>
      <w:r w:rsidRPr="004776C7">
        <w:rPr>
          <w:lang w:eastAsia="en-US"/>
        </w:rPr>
        <w:t>riter"</w:t>
      </w:r>
      <w:r w:rsidRPr="004776C7">
        <w:rPr>
          <w:color w:val="000000"/>
          <w:lang w:eastAsia="en-US"/>
        </w:rPr>
        <w:t xml:space="preserve"> </w:t>
      </w:r>
    </w:p>
    <w:p w14:paraId="55A6C399" w14:textId="77777777" w:rsidR="007C0FF8" w:rsidRPr="004776C7" w:rsidRDefault="007C0FF8" w:rsidP="007C0FF8">
      <w:pPr>
        <w:pStyle w:val="Output"/>
        <w:rPr>
          <w:color w:val="000000"/>
          <w:lang w:eastAsia="en-US"/>
        </w:rPr>
      </w:pPr>
      <w:r w:rsidRPr="004776C7">
        <w:rPr>
          <w:color w:val="000000"/>
          <w:lang w:eastAsia="en-US"/>
        </w:rPr>
        <w:t xml:space="preserve">            </w:t>
      </w:r>
      <w:r w:rsidRPr="004776C7">
        <w:rPr>
          <w:color w:val="660066"/>
          <w:lang w:eastAsia="en-US"/>
        </w:rPr>
        <w:t>processor</w:t>
      </w:r>
      <w:r w:rsidRPr="004776C7">
        <w:rPr>
          <w:color w:val="000000"/>
          <w:lang w:eastAsia="en-US"/>
        </w:rPr>
        <w:t xml:space="preserve"> </w:t>
      </w:r>
      <w:r w:rsidRPr="004776C7">
        <w:rPr>
          <w:color w:val="666600"/>
          <w:lang w:eastAsia="en-US"/>
        </w:rPr>
        <w:t>=</w:t>
      </w:r>
      <w:r w:rsidRPr="004776C7">
        <w:rPr>
          <w:color w:val="000000"/>
          <w:lang w:eastAsia="en-US"/>
        </w:rPr>
        <w:t xml:space="preserve"> </w:t>
      </w:r>
      <w:r w:rsidRPr="004776C7">
        <w:rPr>
          <w:lang w:eastAsia="en-US"/>
        </w:rPr>
        <w:t>"CustomitemProcessor"</w:t>
      </w:r>
      <w:r w:rsidRPr="004776C7">
        <w:rPr>
          <w:color w:val="000000"/>
          <w:lang w:eastAsia="en-US"/>
        </w:rPr>
        <w:t xml:space="preserve"> </w:t>
      </w:r>
      <w:r w:rsidRPr="004776C7">
        <w:rPr>
          <w:color w:val="000088"/>
          <w:lang w:eastAsia="en-US"/>
        </w:rPr>
        <w:t>&gt;&lt;/chunk&gt;</w:t>
      </w:r>
      <w:r w:rsidRPr="004776C7">
        <w:rPr>
          <w:color w:val="000000"/>
          <w:lang w:eastAsia="en-US"/>
        </w:rPr>
        <w:t xml:space="preserve"> </w:t>
      </w:r>
    </w:p>
    <w:p w14:paraId="79AAA097" w14:textId="77777777" w:rsidR="007C0FF8" w:rsidRPr="004776C7" w:rsidRDefault="007C0FF8" w:rsidP="007C0FF8">
      <w:pPr>
        <w:pStyle w:val="Output"/>
        <w:rPr>
          <w:color w:val="000000"/>
          <w:lang w:eastAsia="en-US"/>
        </w:rPr>
      </w:pPr>
      <w:r w:rsidRPr="004776C7">
        <w:rPr>
          <w:color w:val="000000"/>
          <w:lang w:eastAsia="en-US"/>
        </w:rPr>
        <w:t xml:space="preserve">      </w:t>
      </w:r>
      <w:r w:rsidRPr="004776C7">
        <w:rPr>
          <w:color w:val="000088"/>
          <w:lang w:eastAsia="en-US"/>
        </w:rPr>
        <w:t>&lt;/tasklet&gt;</w:t>
      </w:r>
      <w:r w:rsidRPr="004776C7">
        <w:rPr>
          <w:color w:val="000000"/>
          <w:lang w:eastAsia="en-US"/>
        </w:rPr>
        <w:t xml:space="preserve"> </w:t>
      </w:r>
    </w:p>
    <w:p w14:paraId="21DFC328" w14:textId="77777777" w:rsidR="007C0FF8" w:rsidRPr="004776C7" w:rsidRDefault="007C0FF8" w:rsidP="007C0FF8">
      <w:pPr>
        <w:pStyle w:val="Output"/>
        <w:rPr>
          <w:color w:val="000000"/>
          <w:lang w:eastAsia="en-US"/>
        </w:rPr>
      </w:pPr>
      <w:r w:rsidRPr="004776C7">
        <w:rPr>
          <w:color w:val="000000"/>
          <w:lang w:eastAsia="en-US"/>
        </w:rPr>
        <w:t xml:space="preserve">   </w:t>
      </w:r>
      <w:r w:rsidRPr="004776C7">
        <w:rPr>
          <w:color w:val="000088"/>
          <w:lang w:eastAsia="en-US"/>
        </w:rPr>
        <w:t>&lt;/step&gt;</w:t>
      </w:r>
      <w:r w:rsidRPr="004776C7">
        <w:rPr>
          <w:color w:val="000000"/>
          <w:lang w:eastAsia="en-US"/>
        </w:rPr>
        <w:t xml:space="preserve"> </w:t>
      </w:r>
    </w:p>
    <w:p w14:paraId="204EAA94" w14:textId="77777777" w:rsidR="007C0FF8" w:rsidRPr="004776C7" w:rsidRDefault="007C0FF8" w:rsidP="007C0FF8">
      <w:pPr>
        <w:pStyle w:val="Output"/>
        <w:rPr>
          <w:lang w:eastAsia="en-US"/>
        </w:rPr>
      </w:pPr>
      <w:r w:rsidRPr="004776C7">
        <w:rPr>
          <w:color w:val="000000"/>
          <w:lang w:eastAsia="en-US"/>
        </w:rPr>
        <w:t>&lt;/ job&gt;</w:t>
      </w:r>
    </w:p>
    <w:p w14:paraId="04F2A977" w14:textId="77777777" w:rsidR="007C0FF8" w:rsidRDefault="007C0FF8" w:rsidP="007C0FF8"/>
    <w:p w14:paraId="6C5BE875" w14:textId="77777777" w:rsidR="007C0FF8" w:rsidRDefault="007C0FF8" w:rsidP="007C0FF8">
      <w:pPr>
        <w:pStyle w:val="Heading4"/>
        <w:spacing w:after="0"/>
      </w:pPr>
      <w:r>
        <w:t>4.</w:t>
      </w:r>
      <w:r w:rsidRPr="004776C7">
        <w:t xml:space="preserve">Job repository </w:t>
      </w:r>
    </w:p>
    <w:p w14:paraId="1CF1D37B" w14:textId="3D17A701" w:rsidR="007C0FF8" w:rsidRDefault="007C0FF8" w:rsidP="00372F1C">
      <w:pPr>
        <w:spacing w:after="0"/>
      </w:pPr>
      <w:r w:rsidRPr="004776C7">
        <w:t>A Job repository in Spring Batch provides Create, Retrieve, Update, and Delete (CRUD) operations for the JobLauncher, Job, and Step implementations. We will define a job repository in an XML file</w:t>
      </w:r>
      <w:r w:rsidR="00372F1C">
        <w:t>.</w:t>
      </w:r>
    </w:p>
    <w:p w14:paraId="044ADCA5" w14:textId="77777777" w:rsidR="007C0FF8" w:rsidRPr="00EA2610" w:rsidRDefault="007C0FF8" w:rsidP="007C0FF8">
      <w:pPr>
        <w:pStyle w:val="Output"/>
        <w:rPr>
          <w:color w:val="000000"/>
          <w:lang w:eastAsia="en-US"/>
        </w:rPr>
      </w:pPr>
      <w:r w:rsidRPr="00EA2610">
        <w:rPr>
          <w:lang w:eastAsia="en-US"/>
        </w:rPr>
        <w:t>&lt;job-repository</w:t>
      </w:r>
      <w:r w:rsidRPr="00EA2610">
        <w:rPr>
          <w:color w:val="000000"/>
          <w:lang w:eastAsia="en-US"/>
        </w:rPr>
        <w:t xml:space="preserve"> </w:t>
      </w:r>
      <w:r w:rsidRPr="00EA2610">
        <w:rPr>
          <w:color w:val="660066"/>
          <w:lang w:eastAsia="en-US"/>
        </w:rPr>
        <w:t>id</w:t>
      </w:r>
      <w:r w:rsidRPr="00EA2610">
        <w:rPr>
          <w:color w:val="000000"/>
          <w:lang w:eastAsia="en-US"/>
        </w:rPr>
        <w:t xml:space="preserve"> </w:t>
      </w:r>
      <w:r w:rsidRPr="00EA2610">
        <w:rPr>
          <w:color w:val="666600"/>
          <w:lang w:eastAsia="en-US"/>
        </w:rPr>
        <w:t>=</w:t>
      </w:r>
      <w:r w:rsidRPr="00EA2610">
        <w:rPr>
          <w:color w:val="000000"/>
          <w:lang w:eastAsia="en-US"/>
        </w:rPr>
        <w:t xml:space="preserve"> </w:t>
      </w:r>
      <w:r w:rsidRPr="00EA2610">
        <w:rPr>
          <w:color w:val="008800"/>
          <w:lang w:eastAsia="en-US"/>
        </w:rPr>
        <w:t>"jobRepository"</w:t>
      </w:r>
      <w:r w:rsidRPr="00EA2610">
        <w:rPr>
          <w:color w:val="000000"/>
          <w:lang w:eastAsia="en-US"/>
        </w:rPr>
        <w:t xml:space="preserve"> </w:t>
      </w:r>
    </w:p>
    <w:p w14:paraId="46FF59F1" w14:textId="77777777" w:rsidR="007C0FF8" w:rsidRPr="00EA2610" w:rsidRDefault="007C0FF8" w:rsidP="007C0FF8">
      <w:pPr>
        <w:pStyle w:val="Output"/>
        <w:rPr>
          <w:color w:val="000000"/>
          <w:lang w:eastAsia="en-US"/>
        </w:rPr>
      </w:pPr>
      <w:r w:rsidRPr="00EA2610">
        <w:rPr>
          <w:color w:val="000000"/>
          <w:lang w:eastAsia="en-US"/>
        </w:rPr>
        <w:t xml:space="preserve">   </w:t>
      </w:r>
      <w:r w:rsidRPr="00EA2610">
        <w:rPr>
          <w:color w:val="660066"/>
          <w:lang w:eastAsia="en-US"/>
        </w:rPr>
        <w:t>data-source</w:t>
      </w:r>
      <w:r w:rsidRPr="00EA2610">
        <w:rPr>
          <w:color w:val="000000"/>
          <w:lang w:eastAsia="en-US"/>
        </w:rPr>
        <w:t xml:space="preserve"> </w:t>
      </w:r>
      <w:r w:rsidRPr="00EA2610">
        <w:rPr>
          <w:color w:val="666600"/>
          <w:lang w:eastAsia="en-US"/>
        </w:rPr>
        <w:t>=</w:t>
      </w:r>
      <w:r w:rsidRPr="00EA2610">
        <w:rPr>
          <w:color w:val="000000"/>
          <w:lang w:eastAsia="en-US"/>
        </w:rPr>
        <w:t xml:space="preserve"> </w:t>
      </w:r>
      <w:r w:rsidRPr="00EA2610">
        <w:rPr>
          <w:color w:val="008800"/>
          <w:lang w:eastAsia="en-US"/>
        </w:rPr>
        <w:t>"dataSource"</w:t>
      </w:r>
      <w:r w:rsidRPr="00EA2610">
        <w:rPr>
          <w:color w:val="000000"/>
          <w:lang w:eastAsia="en-US"/>
        </w:rPr>
        <w:t xml:space="preserve"> </w:t>
      </w:r>
    </w:p>
    <w:p w14:paraId="4D2A4EA3" w14:textId="77777777" w:rsidR="007C0FF8" w:rsidRPr="00EA2610" w:rsidRDefault="007C0FF8" w:rsidP="007C0FF8">
      <w:pPr>
        <w:pStyle w:val="Output"/>
        <w:rPr>
          <w:color w:val="000000"/>
          <w:lang w:eastAsia="en-US"/>
        </w:rPr>
      </w:pPr>
      <w:r w:rsidRPr="00EA2610">
        <w:rPr>
          <w:color w:val="000000"/>
          <w:lang w:eastAsia="en-US"/>
        </w:rPr>
        <w:t xml:space="preserve">   </w:t>
      </w:r>
      <w:r w:rsidRPr="00EA2610">
        <w:rPr>
          <w:color w:val="660066"/>
          <w:lang w:eastAsia="en-US"/>
        </w:rPr>
        <w:t>transaction-manager</w:t>
      </w:r>
      <w:r w:rsidRPr="00EA2610">
        <w:rPr>
          <w:color w:val="000000"/>
          <w:lang w:eastAsia="en-US"/>
        </w:rPr>
        <w:t xml:space="preserve"> </w:t>
      </w:r>
      <w:r w:rsidRPr="00EA2610">
        <w:rPr>
          <w:color w:val="666600"/>
          <w:lang w:eastAsia="en-US"/>
        </w:rPr>
        <w:t>=</w:t>
      </w:r>
      <w:r w:rsidRPr="00EA2610">
        <w:rPr>
          <w:color w:val="000000"/>
          <w:lang w:eastAsia="en-US"/>
        </w:rPr>
        <w:t xml:space="preserve"> </w:t>
      </w:r>
      <w:r w:rsidRPr="00EA2610">
        <w:rPr>
          <w:color w:val="008800"/>
          <w:lang w:eastAsia="en-US"/>
        </w:rPr>
        <w:t>"transactionManager"</w:t>
      </w:r>
      <w:r w:rsidRPr="00EA2610">
        <w:rPr>
          <w:color w:val="000000"/>
          <w:lang w:eastAsia="en-US"/>
        </w:rPr>
        <w:t xml:space="preserve"> </w:t>
      </w:r>
    </w:p>
    <w:p w14:paraId="6B17A61E" w14:textId="77777777" w:rsidR="007C0FF8" w:rsidRPr="00EA2610" w:rsidRDefault="007C0FF8" w:rsidP="007C0FF8">
      <w:pPr>
        <w:pStyle w:val="Output"/>
        <w:rPr>
          <w:color w:val="000000"/>
          <w:lang w:eastAsia="en-US"/>
        </w:rPr>
      </w:pPr>
      <w:r w:rsidRPr="00EA2610">
        <w:rPr>
          <w:color w:val="000000"/>
          <w:lang w:eastAsia="en-US"/>
        </w:rPr>
        <w:t xml:space="preserve">   </w:t>
      </w:r>
      <w:r w:rsidRPr="00EA2610">
        <w:rPr>
          <w:color w:val="660066"/>
          <w:lang w:eastAsia="en-US"/>
        </w:rPr>
        <w:t>isolation-level-for-create</w:t>
      </w:r>
      <w:r w:rsidRPr="00EA2610">
        <w:rPr>
          <w:color w:val="000000"/>
          <w:lang w:eastAsia="en-US"/>
        </w:rPr>
        <w:t xml:space="preserve"> </w:t>
      </w:r>
      <w:r w:rsidRPr="00EA2610">
        <w:rPr>
          <w:color w:val="666600"/>
          <w:lang w:eastAsia="en-US"/>
        </w:rPr>
        <w:t>=</w:t>
      </w:r>
      <w:r w:rsidRPr="00EA2610">
        <w:rPr>
          <w:color w:val="000000"/>
          <w:lang w:eastAsia="en-US"/>
        </w:rPr>
        <w:t xml:space="preserve"> </w:t>
      </w:r>
      <w:r w:rsidRPr="00EA2610">
        <w:rPr>
          <w:color w:val="008800"/>
          <w:lang w:eastAsia="en-US"/>
        </w:rPr>
        <w:t>"SERIALIZABLE"</w:t>
      </w:r>
      <w:r w:rsidRPr="00EA2610">
        <w:rPr>
          <w:color w:val="000000"/>
          <w:lang w:eastAsia="en-US"/>
        </w:rPr>
        <w:t xml:space="preserve"> </w:t>
      </w:r>
    </w:p>
    <w:p w14:paraId="054CC41D" w14:textId="77777777" w:rsidR="007C0FF8" w:rsidRPr="00EA2610" w:rsidRDefault="007C0FF8" w:rsidP="007C0FF8">
      <w:pPr>
        <w:pStyle w:val="Output"/>
        <w:rPr>
          <w:color w:val="000000"/>
          <w:lang w:eastAsia="en-US"/>
        </w:rPr>
      </w:pPr>
      <w:r w:rsidRPr="00EA2610">
        <w:rPr>
          <w:color w:val="000000"/>
          <w:lang w:eastAsia="en-US"/>
        </w:rPr>
        <w:t xml:space="preserve">   </w:t>
      </w:r>
      <w:r w:rsidRPr="00EA2610">
        <w:rPr>
          <w:color w:val="660066"/>
          <w:lang w:eastAsia="en-US"/>
        </w:rPr>
        <w:t>table-prefix</w:t>
      </w:r>
      <w:r w:rsidRPr="00EA2610">
        <w:rPr>
          <w:color w:val="000000"/>
          <w:lang w:eastAsia="en-US"/>
        </w:rPr>
        <w:t xml:space="preserve"> </w:t>
      </w:r>
      <w:r w:rsidRPr="00EA2610">
        <w:rPr>
          <w:color w:val="666600"/>
          <w:lang w:eastAsia="en-US"/>
        </w:rPr>
        <w:t>=</w:t>
      </w:r>
      <w:r w:rsidRPr="00EA2610">
        <w:rPr>
          <w:color w:val="000000"/>
          <w:lang w:eastAsia="en-US"/>
        </w:rPr>
        <w:t xml:space="preserve"> </w:t>
      </w:r>
      <w:r w:rsidRPr="00EA2610">
        <w:rPr>
          <w:color w:val="008800"/>
          <w:lang w:eastAsia="en-US"/>
        </w:rPr>
        <w:t>"BATCH_"</w:t>
      </w:r>
      <w:r w:rsidRPr="00EA2610">
        <w:rPr>
          <w:color w:val="000000"/>
          <w:lang w:eastAsia="en-US"/>
        </w:rPr>
        <w:t xml:space="preserve"> </w:t>
      </w:r>
    </w:p>
    <w:p w14:paraId="6D0C3FB5" w14:textId="77777777" w:rsidR="007C0FF8" w:rsidRPr="00EA2610" w:rsidRDefault="007C0FF8" w:rsidP="007C0FF8">
      <w:pPr>
        <w:pStyle w:val="Output"/>
        <w:rPr>
          <w:lang w:eastAsia="en-US"/>
        </w:rPr>
      </w:pPr>
      <w:r w:rsidRPr="00EA2610">
        <w:rPr>
          <w:color w:val="000000"/>
          <w:lang w:eastAsia="en-US"/>
        </w:rPr>
        <w:t xml:space="preserve">   </w:t>
      </w:r>
      <w:r w:rsidRPr="00EA2610">
        <w:rPr>
          <w:color w:val="660066"/>
          <w:lang w:eastAsia="en-US"/>
        </w:rPr>
        <w:t>max-varchar-length</w:t>
      </w:r>
      <w:r w:rsidRPr="00EA2610">
        <w:rPr>
          <w:color w:val="000000"/>
          <w:lang w:eastAsia="en-US"/>
        </w:rPr>
        <w:t xml:space="preserve"> </w:t>
      </w:r>
      <w:r w:rsidRPr="00EA2610">
        <w:rPr>
          <w:color w:val="666600"/>
          <w:lang w:eastAsia="en-US"/>
        </w:rPr>
        <w:t>=</w:t>
      </w:r>
      <w:r w:rsidRPr="00EA2610">
        <w:rPr>
          <w:color w:val="000000"/>
          <w:lang w:eastAsia="en-US"/>
        </w:rPr>
        <w:t xml:space="preserve"> </w:t>
      </w:r>
      <w:r w:rsidRPr="00EA2610">
        <w:rPr>
          <w:color w:val="008800"/>
          <w:lang w:eastAsia="en-US"/>
        </w:rPr>
        <w:t>"1000"</w:t>
      </w:r>
      <w:r w:rsidRPr="00EA2610">
        <w:rPr>
          <w:lang w:eastAsia="en-US"/>
        </w:rPr>
        <w:t>/&gt;</w:t>
      </w:r>
    </w:p>
    <w:p w14:paraId="09F50548" w14:textId="77777777" w:rsidR="007C0FF8" w:rsidRDefault="007C0FF8" w:rsidP="007C0FF8"/>
    <w:p w14:paraId="17D85ED2" w14:textId="77777777" w:rsidR="007C0FF8" w:rsidRPr="00EA2610" w:rsidRDefault="007C0FF8" w:rsidP="007C0FF8">
      <w:pPr>
        <w:pStyle w:val="Heading4"/>
        <w:spacing w:after="0"/>
      </w:pPr>
      <w:r>
        <w:t>5.</w:t>
      </w:r>
      <w:r w:rsidRPr="00EA2610">
        <w:t>JobLauncher</w:t>
      </w:r>
    </w:p>
    <w:p w14:paraId="62BA5296" w14:textId="77777777" w:rsidR="007C0FF8" w:rsidRDefault="007C0FF8" w:rsidP="006F12B8">
      <w:pPr>
        <w:spacing w:after="0"/>
      </w:pPr>
      <w:r w:rsidRPr="00EA2610">
        <w:t>JobLauncher is an interface which launces the Spring Batch job with the </w:t>
      </w:r>
      <w:r w:rsidRPr="00EA2610">
        <w:rPr>
          <w:b/>
          <w:bCs/>
        </w:rPr>
        <w:t>given set of parameters</w:t>
      </w:r>
      <w:r w:rsidRPr="00EA2610">
        <w:t>. </w:t>
      </w:r>
      <w:r w:rsidRPr="00EA2610">
        <w:rPr>
          <w:b/>
          <w:bCs/>
        </w:rPr>
        <w:t>SampleJoblauncher</w:t>
      </w:r>
      <w:r w:rsidRPr="00EA2610">
        <w:t> is the class which implements the </w:t>
      </w:r>
      <w:r w:rsidRPr="00EA2610">
        <w:rPr>
          <w:b/>
          <w:bCs/>
        </w:rPr>
        <w:t>JobLauncher</w:t>
      </w:r>
      <w:r w:rsidRPr="00EA2610">
        <w:t> interface. Following is the configuration of the JobLauncher.</w:t>
      </w:r>
    </w:p>
    <w:p w14:paraId="20FF3C74" w14:textId="77777777" w:rsidR="007C0FF8" w:rsidRPr="00EA2610" w:rsidRDefault="007C0FF8" w:rsidP="007C0FF8">
      <w:pPr>
        <w:pStyle w:val="Output"/>
        <w:rPr>
          <w:color w:val="000000"/>
          <w:lang w:eastAsia="en-US"/>
        </w:rPr>
      </w:pPr>
      <w:r w:rsidRPr="00EA2610">
        <w:rPr>
          <w:color w:val="000088"/>
          <w:lang w:eastAsia="en-US"/>
        </w:rPr>
        <w:t>&lt;bean</w:t>
      </w:r>
      <w:r w:rsidRPr="00EA2610">
        <w:rPr>
          <w:color w:val="000000"/>
          <w:lang w:eastAsia="en-US"/>
        </w:rPr>
        <w:t xml:space="preserve"> </w:t>
      </w:r>
      <w:r w:rsidRPr="00EA2610">
        <w:rPr>
          <w:color w:val="660066"/>
          <w:lang w:eastAsia="en-US"/>
        </w:rPr>
        <w:t>id</w:t>
      </w:r>
      <w:r w:rsidRPr="00EA2610">
        <w:rPr>
          <w:color w:val="000000"/>
          <w:lang w:eastAsia="en-US"/>
        </w:rPr>
        <w:t xml:space="preserve"> </w:t>
      </w:r>
      <w:r w:rsidRPr="00EA2610">
        <w:rPr>
          <w:color w:val="666600"/>
          <w:lang w:eastAsia="en-US"/>
        </w:rPr>
        <w:t>=</w:t>
      </w:r>
      <w:r w:rsidRPr="00EA2610">
        <w:rPr>
          <w:color w:val="000000"/>
          <w:lang w:eastAsia="en-US"/>
        </w:rPr>
        <w:t xml:space="preserve"> </w:t>
      </w:r>
      <w:r w:rsidRPr="00EA2610">
        <w:rPr>
          <w:lang w:eastAsia="en-US"/>
        </w:rPr>
        <w:t>"jobLauncher"</w:t>
      </w:r>
      <w:r w:rsidRPr="00EA2610">
        <w:rPr>
          <w:color w:val="000000"/>
          <w:lang w:eastAsia="en-US"/>
        </w:rPr>
        <w:t xml:space="preserve"> </w:t>
      </w:r>
    </w:p>
    <w:p w14:paraId="7ABF008F" w14:textId="77777777" w:rsidR="007C0FF8" w:rsidRPr="00EA2610" w:rsidRDefault="007C0FF8" w:rsidP="007C0FF8">
      <w:pPr>
        <w:pStyle w:val="Output"/>
        <w:rPr>
          <w:color w:val="000000"/>
          <w:lang w:eastAsia="en-US"/>
        </w:rPr>
      </w:pPr>
      <w:r w:rsidRPr="00EA2610">
        <w:rPr>
          <w:color w:val="000000"/>
          <w:lang w:eastAsia="en-US"/>
        </w:rPr>
        <w:t xml:space="preserve">   </w:t>
      </w:r>
      <w:r w:rsidRPr="00EA2610">
        <w:rPr>
          <w:color w:val="660066"/>
          <w:lang w:eastAsia="en-US"/>
        </w:rPr>
        <w:t>class</w:t>
      </w:r>
      <w:r w:rsidRPr="00EA2610">
        <w:rPr>
          <w:color w:val="000000"/>
          <w:lang w:eastAsia="en-US"/>
        </w:rPr>
        <w:t xml:space="preserve"> </w:t>
      </w:r>
      <w:r w:rsidRPr="00EA2610">
        <w:rPr>
          <w:color w:val="666600"/>
          <w:lang w:eastAsia="en-US"/>
        </w:rPr>
        <w:t>=</w:t>
      </w:r>
      <w:r w:rsidRPr="00EA2610">
        <w:rPr>
          <w:color w:val="000000"/>
          <w:lang w:eastAsia="en-US"/>
        </w:rPr>
        <w:t xml:space="preserve"> </w:t>
      </w:r>
      <w:r w:rsidRPr="00EA2610">
        <w:rPr>
          <w:lang w:eastAsia="en-US"/>
        </w:rPr>
        <w:t>"org.springframework.batch.core.launch.support.SimpleJobLauncher"</w:t>
      </w:r>
      <w:r w:rsidRPr="00EA2610">
        <w:rPr>
          <w:color w:val="000088"/>
          <w:lang w:eastAsia="en-US"/>
        </w:rPr>
        <w:t>&gt;</w:t>
      </w:r>
      <w:r w:rsidRPr="00EA2610">
        <w:rPr>
          <w:color w:val="000000"/>
          <w:lang w:eastAsia="en-US"/>
        </w:rPr>
        <w:t xml:space="preserve"> </w:t>
      </w:r>
    </w:p>
    <w:p w14:paraId="0C8566AA" w14:textId="77777777" w:rsidR="007C0FF8" w:rsidRPr="00EA2610" w:rsidRDefault="007C0FF8" w:rsidP="007C0FF8">
      <w:pPr>
        <w:pStyle w:val="Output"/>
        <w:rPr>
          <w:color w:val="000000"/>
          <w:lang w:eastAsia="en-US"/>
        </w:rPr>
      </w:pPr>
      <w:r w:rsidRPr="00EA2610">
        <w:rPr>
          <w:color w:val="000000"/>
          <w:lang w:eastAsia="en-US"/>
        </w:rPr>
        <w:t xml:space="preserve">   </w:t>
      </w:r>
      <w:r w:rsidRPr="00EA2610">
        <w:rPr>
          <w:color w:val="000088"/>
          <w:lang w:eastAsia="en-US"/>
        </w:rPr>
        <w:t>&lt;property</w:t>
      </w:r>
      <w:r w:rsidRPr="00EA2610">
        <w:rPr>
          <w:color w:val="000000"/>
          <w:lang w:eastAsia="en-US"/>
        </w:rPr>
        <w:t xml:space="preserve"> </w:t>
      </w:r>
      <w:r w:rsidRPr="00EA2610">
        <w:rPr>
          <w:color w:val="660066"/>
          <w:lang w:eastAsia="en-US"/>
        </w:rPr>
        <w:t>name</w:t>
      </w:r>
      <w:r w:rsidRPr="00EA2610">
        <w:rPr>
          <w:color w:val="000000"/>
          <w:lang w:eastAsia="en-US"/>
        </w:rPr>
        <w:t xml:space="preserve"> </w:t>
      </w:r>
      <w:r w:rsidRPr="00EA2610">
        <w:rPr>
          <w:color w:val="666600"/>
          <w:lang w:eastAsia="en-US"/>
        </w:rPr>
        <w:t>=</w:t>
      </w:r>
      <w:r w:rsidRPr="00EA2610">
        <w:rPr>
          <w:color w:val="000000"/>
          <w:lang w:eastAsia="en-US"/>
        </w:rPr>
        <w:t xml:space="preserve"> </w:t>
      </w:r>
      <w:r w:rsidRPr="00EA2610">
        <w:rPr>
          <w:lang w:eastAsia="en-US"/>
        </w:rPr>
        <w:t>"jobRepository"</w:t>
      </w:r>
      <w:r w:rsidRPr="00EA2610">
        <w:rPr>
          <w:color w:val="000000"/>
          <w:lang w:eastAsia="en-US"/>
        </w:rPr>
        <w:t xml:space="preserve"> </w:t>
      </w:r>
      <w:r w:rsidRPr="00EA2610">
        <w:rPr>
          <w:color w:val="660066"/>
          <w:lang w:eastAsia="en-US"/>
        </w:rPr>
        <w:t>ref</w:t>
      </w:r>
      <w:r w:rsidRPr="00EA2610">
        <w:rPr>
          <w:color w:val="000000"/>
          <w:lang w:eastAsia="en-US"/>
        </w:rPr>
        <w:t xml:space="preserve"> </w:t>
      </w:r>
      <w:r w:rsidRPr="00EA2610">
        <w:rPr>
          <w:color w:val="666600"/>
          <w:lang w:eastAsia="en-US"/>
        </w:rPr>
        <w:t>=</w:t>
      </w:r>
      <w:r w:rsidRPr="00EA2610">
        <w:rPr>
          <w:color w:val="000000"/>
          <w:lang w:eastAsia="en-US"/>
        </w:rPr>
        <w:t xml:space="preserve"> </w:t>
      </w:r>
      <w:r w:rsidRPr="00EA2610">
        <w:rPr>
          <w:lang w:eastAsia="en-US"/>
        </w:rPr>
        <w:t>"jobRepository"</w:t>
      </w:r>
      <w:r w:rsidRPr="00EA2610">
        <w:rPr>
          <w:color w:val="000000"/>
          <w:lang w:eastAsia="en-US"/>
        </w:rPr>
        <w:t xml:space="preserve"> </w:t>
      </w:r>
      <w:r w:rsidRPr="00EA2610">
        <w:rPr>
          <w:color w:val="000088"/>
          <w:lang w:eastAsia="en-US"/>
        </w:rPr>
        <w:t>/&gt;</w:t>
      </w:r>
      <w:r w:rsidRPr="00EA2610">
        <w:rPr>
          <w:color w:val="000000"/>
          <w:lang w:eastAsia="en-US"/>
        </w:rPr>
        <w:t xml:space="preserve"> </w:t>
      </w:r>
    </w:p>
    <w:p w14:paraId="74C02CD8" w14:textId="77777777" w:rsidR="007C0FF8" w:rsidRPr="00EA2610" w:rsidRDefault="007C0FF8" w:rsidP="007C0FF8">
      <w:pPr>
        <w:pStyle w:val="Output"/>
        <w:rPr>
          <w:lang w:eastAsia="en-US"/>
        </w:rPr>
      </w:pPr>
      <w:r w:rsidRPr="00EA2610">
        <w:rPr>
          <w:color w:val="000088"/>
          <w:lang w:eastAsia="en-US"/>
        </w:rPr>
        <w:t>&lt;/bean&gt;</w:t>
      </w:r>
    </w:p>
    <w:p w14:paraId="0B85574E" w14:textId="77777777" w:rsidR="007C0FF8" w:rsidRPr="00EA2610" w:rsidRDefault="007C0FF8" w:rsidP="007C0FF8"/>
    <w:p w14:paraId="7572DC94" w14:textId="77777777" w:rsidR="007C0FF8" w:rsidRDefault="007C0FF8" w:rsidP="007C0FF8">
      <w:r>
        <w:rPr>
          <w:noProof/>
        </w:rPr>
        <w:drawing>
          <wp:inline distT="0" distB="0" distL="0" distR="0" wp14:anchorId="56EDE4DD" wp14:editId="7F71D51D">
            <wp:extent cx="4249271" cy="2337052"/>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58017" cy="2341862"/>
                    </a:xfrm>
                    <a:prstGeom prst="rect">
                      <a:avLst/>
                    </a:prstGeom>
                    <a:noFill/>
                    <a:ln>
                      <a:noFill/>
                    </a:ln>
                  </pic:spPr>
                </pic:pic>
              </a:graphicData>
            </a:graphic>
          </wp:inline>
        </w:drawing>
      </w:r>
    </w:p>
    <w:p w14:paraId="52851B9E" w14:textId="77777777" w:rsidR="007C0FF8" w:rsidRPr="004F139F" w:rsidRDefault="007C0FF8" w:rsidP="007C0FF8">
      <w:pPr>
        <w:pStyle w:val="Heading2"/>
      </w:pPr>
      <w:r w:rsidRPr="004F139F">
        <w:t xml:space="preserve">Spring Batch Example – </w:t>
      </w:r>
      <w:r>
        <w:t>Excel/CSV</w:t>
      </w:r>
      <w:r w:rsidRPr="004F139F">
        <w:t xml:space="preserve"> File To MySQL Database</w:t>
      </w:r>
    </w:p>
    <w:p w14:paraId="57814DFF" w14:textId="77777777" w:rsidR="007C0FF8" w:rsidRDefault="007C0FF8" w:rsidP="007C0FF8">
      <w:pPr>
        <w:pStyle w:val="Qsns"/>
      </w:pPr>
      <w:r>
        <w:t>CSV file data</w:t>
      </w:r>
      <w:r w:rsidRPr="002F3B4C">
        <w:rPr>
          <w:noProof/>
        </w:rPr>
        <w:t xml:space="preserve"> </w:t>
      </w:r>
      <w:r>
        <w:rPr>
          <w:noProof/>
        </w:rPr>
        <w:t xml:space="preserve"> : </w:t>
      </w:r>
      <w:r w:rsidRPr="00021158">
        <w:rPr>
          <w:noProof/>
        </w:rPr>
        <w:t>src/main/resources/cvs/Users.csv</w:t>
      </w:r>
    </w:p>
    <w:tbl>
      <w:tblPr>
        <w:tblW w:w="4400" w:type="dxa"/>
        <w:tblLook w:val="04A0" w:firstRow="1" w:lastRow="0" w:firstColumn="1" w:lastColumn="0" w:noHBand="0" w:noVBand="1"/>
      </w:tblPr>
      <w:tblGrid>
        <w:gridCol w:w="960"/>
        <w:gridCol w:w="1520"/>
        <w:gridCol w:w="960"/>
        <w:gridCol w:w="960"/>
      </w:tblGrid>
      <w:tr w:rsidR="007C0FF8" w:rsidRPr="00EB254D" w14:paraId="59F2D7C4" w14:textId="77777777" w:rsidTr="002D5D06">
        <w:trPr>
          <w:trHeight w:val="290"/>
        </w:trPr>
        <w:tc>
          <w:tcPr>
            <w:tcW w:w="960" w:type="dxa"/>
            <w:tcBorders>
              <w:top w:val="nil"/>
              <w:left w:val="nil"/>
              <w:bottom w:val="nil"/>
              <w:right w:val="nil"/>
            </w:tcBorders>
            <w:shd w:val="clear" w:color="auto" w:fill="auto"/>
            <w:noWrap/>
            <w:vAlign w:val="bottom"/>
            <w:hideMark/>
          </w:tcPr>
          <w:p w14:paraId="169A0210" w14:textId="77777777" w:rsidR="007C0FF8" w:rsidRPr="00EB254D" w:rsidRDefault="007C0FF8" w:rsidP="002D5D06">
            <w:pPr>
              <w:pStyle w:val="Output"/>
              <w:rPr>
                <w:lang w:eastAsia="en-US"/>
              </w:rPr>
            </w:pPr>
            <w:r w:rsidRPr="00EB254D">
              <w:rPr>
                <w:lang w:eastAsia="en-US"/>
              </w:rPr>
              <w:lastRenderedPageBreak/>
              <w:t>uid</w:t>
            </w:r>
          </w:p>
        </w:tc>
        <w:tc>
          <w:tcPr>
            <w:tcW w:w="1520" w:type="dxa"/>
            <w:tcBorders>
              <w:top w:val="nil"/>
              <w:left w:val="nil"/>
              <w:bottom w:val="nil"/>
              <w:right w:val="nil"/>
            </w:tcBorders>
            <w:shd w:val="clear" w:color="auto" w:fill="auto"/>
            <w:noWrap/>
            <w:vAlign w:val="bottom"/>
            <w:hideMark/>
          </w:tcPr>
          <w:p w14:paraId="2D4DCBCC" w14:textId="77777777" w:rsidR="007C0FF8" w:rsidRPr="00EB254D" w:rsidRDefault="007C0FF8" w:rsidP="002D5D06">
            <w:pPr>
              <w:pStyle w:val="Output"/>
              <w:rPr>
                <w:lang w:eastAsia="en-US"/>
              </w:rPr>
            </w:pPr>
            <w:r w:rsidRPr="00EB254D">
              <w:rPr>
                <w:lang w:eastAsia="en-US"/>
              </w:rPr>
              <w:t>address</w:t>
            </w:r>
          </w:p>
        </w:tc>
        <w:tc>
          <w:tcPr>
            <w:tcW w:w="960" w:type="dxa"/>
            <w:tcBorders>
              <w:top w:val="nil"/>
              <w:left w:val="nil"/>
              <w:bottom w:val="nil"/>
              <w:right w:val="nil"/>
            </w:tcBorders>
            <w:shd w:val="clear" w:color="auto" w:fill="auto"/>
            <w:noWrap/>
            <w:vAlign w:val="bottom"/>
            <w:hideMark/>
          </w:tcPr>
          <w:p w14:paraId="1C901C7D" w14:textId="77777777" w:rsidR="007C0FF8" w:rsidRPr="00EB254D" w:rsidRDefault="007C0FF8" w:rsidP="002D5D06">
            <w:pPr>
              <w:pStyle w:val="Output"/>
              <w:rPr>
                <w:lang w:eastAsia="en-US"/>
              </w:rPr>
            </w:pPr>
            <w:r w:rsidRPr="00EB254D">
              <w:rPr>
                <w:lang w:eastAsia="en-US"/>
              </w:rPr>
              <w:t>age</w:t>
            </w:r>
          </w:p>
        </w:tc>
        <w:tc>
          <w:tcPr>
            <w:tcW w:w="960" w:type="dxa"/>
            <w:tcBorders>
              <w:top w:val="nil"/>
              <w:left w:val="nil"/>
              <w:bottom w:val="nil"/>
              <w:right w:val="nil"/>
            </w:tcBorders>
            <w:shd w:val="clear" w:color="auto" w:fill="auto"/>
            <w:noWrap/>
            <w:vAlign w:val="bottom"/>
            <w:hideMark/>
          </w:tcPr>
          <w:p w14:paraId="5FA1B6E8" w14:textId="77777777" w:rsidR="007C0FF8" w:rsidRPr="00EB254D" w:rsidRDefault="007C0FF8" w:rsidP="002D5D06">
            <w:pPr>
              <w:pStyle w:val="Output"/>
              <w:rPr>
                <w:lang w:eastAsia="en-US"/>
              </w:rPr>
            </w:pPr>
            <w:r w:rsidRPr="00EB254D">
              <w:rPr>
                <w:lang w:eastAsia="en-US"/>
              </w:rPr>
              <w:t>name</w:t>
            </w:r>
          </w:p>
        </w:tc>
      </w:tr>
      <w:tr w:rsidR="007C0FF8" w:rsidRPr="00EB254D" w14:paraId="7CB3522D" w14:textId="77777777" w:rsidTr="002D5D06">
        <w:trPr>
          <w:trHeight w:val="290"/>
        </w:trPr>
        <w:tc>
          <w:tcPr>
            <w:tcW w:w="960" w:type="dxa"/>
            <w:tcBorders>
              <w:top w:val="nil"/>
              <w:left w:val="nil"/>
              <w:bottom w:val="nil"/>
              <w:right w:val="nil"/>
            </w:tcBorders>
            <w:shd w:val="clear" w:color="auto" w:fill="auto"/>
            <w:noWrap/>
            <w:vAlign w:val="bottom"/>
            <w:hideMark/>
          </w:tcPr>
          <w:p w14:paraId="544C7336" w14:textId="77777777" w:rsidR="007C0FF8" w:rsidRPr="00EB254D" w:rsidRDefault="007C0FF8" w:rsidP="002D5D06">
            <w:pPr>
              <w:pStyle w:val="Output"/>
              <w:rPr>
                <w:lang w:eastAsia="en-US"/>
              </w:rPr>
            </w:pPr>
            <w:r w:rsidRPr="00EB254D">
              <w:rPr>
                <w:lang w:eastAsia="en-US"/>
              </w:rPr>
              <w:t>401</w:t>
            </w:r>
          </w:p>
        </w:tc>
        <w:tc>
          <w:tcPr>
            <w:tcW w:w="1520" w:type="dxa"/>
            <w:tcBorders>
              <w:top w:val="nil"/>
              <w:left w:val="nil"/>
              <w:bottom w:val="nil"/>
              <w:right w:val="nil"/>
            </w:tcBorders>
            <w:shd w:val="clear" w:color="auto" w:fill="auto"/>
            <w:vAlign w:val="bottom"/>
            <w:hideMark/>
          </w:tcPr>
          <w:p w14:paraId="13ECC5DF" w14:textId="77777777" w:rsidR="007C0FF8" w:rsidRPr="00EB254D" w:rsidRDefault="007C0FF8" w:rsidP="002D5D06">
            <w:pPr>
              <w:pStyle w:val="Output"/>
              <w:rPr>
                <w:lang w:eastAsia="en-US"/>
              </w:rPr>
            </w:pPr>
            <w:r w:rsidRPr="00EB254D">
              <w:rPr>
                <w:lang w:eastAsia="en-US"/>
              </w:rPr>
              <w:t>Mumbai </w:t>
            </w:r>
          </w:p>
        </w:tc>
        <w:tc>
          <w:tcPr>
            <w:tcW w:w="960" w:type="dxa"/>
            <w:tcBorders>
              <w:top w:val="nil"/>
              <w:left w:val="nil"/>
              <w:bottom w:val="nil"/>
              <w:right w:val="nil"/>
            </w:tcBorders>
            <w:shd w:val="clear" w:color="auto" w:fill="auto"/>
            <w:noWrap/>
            <w:vAlign w:val="bottom"/>
            <w:hideMark/>
          </w:tcPr>
          <w:p w14:paraId="7D6FBB06" w14:textId="77777777" w:rsidR="007C0FF8" w:rsidRPr="00EB254D" w:rsidRDefault="007C0FF8" w:rsidP="002D5D06">
            <w:pPr>
              <w:pStyle w:val="Output"/>
              <w:rPr>
                <w:lang w:eastAsia="en-US"/>
              </w:rPr>
            </w:pPr>
            <w:r w:rsidRPr="00EB254D">
              <w:rPr>
                <w:lang w:eastAsia="en-US"/>
              </w:rPr>
              <w:t>35</w:t>
            </w:r>
          </w:p>
        </w:tc>
        <w:tc>
          <w:tcPr>
            <w:tcW w:w="960" w:type="dxa"/>
            <w:tcBorders>
              <w:top w:val="nil"/>
              <w:left w:val="nil"/>
              <w:bottom w:val="nil"/>
              <w:right w:val="nil"/>
            </w:tcBorders>
            <w:shd w:val="clear" w:color="auto" w:fill="auto"/>
            <w:noWrap/>
            <w:vAlign w:val="bottom"/>
            <w:hideMark/>
          </w:tcPr>
          <w:p w14:paraId="4266CC2A" w14:textId="77777777" w:rsidR="007C0FF8" w:rsidRPr="00EB254D" w:rsidRDefault="007C0FF8" w:rsidP="002D5D06">
            <w:pPr>
              <w:pStyle w:val="Output"/>
              <w:rPr>
                <w:lang w:eastAsia="en-US"/>
              </w:rPr>
            </w:pPr>
            <w:r w:rsidRPr="00EB254D">
              <w:rPr>
                <w:lang w:eastAsia="en-US"/>
              </w:rPr>
              <w:t>Smith</w:t>
            </w:r>
          </w:p>
        </w:tc>
      </w:tr>
      <w:tr w:rsidR="007C0FF8" w:rsidRPr="00EB254D" w14:paraId="0CC7CC3A" w14:textId="77777777" w:rsidTr="002D5D06">
        <w:trPr>
          <w:trHeight w:val="290"/>
        </w:trPr>
        <w:tc>
          <w:tcPr>
            <w:tcW w:w="960" w:type="dxa"/>
            <w:tcBorders>
              <w:top w:val="nil"/>
              <w:left w:val="nil"/>
              <w:bottom w:val="nil"/>
              <w:right w:val="nil"/>
            </w:tcBorders>
            <w:shd w:val="clear" w:color="auto" w:fill="auto"/>
            <w:noWrap/>
            <w:vAlign w:val="bottom"/>
            <w:hideMark/>
          </w:tcPr>
          <w:p w14:paraId="06649045" w14:textId="77777777" w:rsidR="007C0FF8" w:rsidRPr="00EB254D" w:rsidRDefault="007C0FF8" w:rsidP="002D5D06">
            <w:pPr>
              <w:pStyle w:val="Output"/>
              <w:rPr>
                <w:lang w:eastAsia="en-US"/>
              </w:rPr>
            </w:pPr>
            <w:r w:rsidRPr="00EB254D">
              <w:rPr>
                <w:lang w:eastAsia="en-US"/>
              </w:rPr>
              <w:t>402</w:t>
            </w:r>
          </w:p>
        </w:tc>
        <w:tc>
          <w:tcPr>
            <w:tcW w:w="1520" w:type="dxa"/>
            <w:tcBorders>
              <w:top w:val="nil"/>
              <w:left w:val="nil"/>
              <w:bottom w:val="nil"/>
              <w:right w:val="nil"/>
            </w:tcBorders>
            <w:shd w:val="clear" w:color="auto" w:fill="auto"/>
            <w:vAlign w:val="bottom"/>
            <w:hideMark/>
          </w:tcPr>
          <w:p w14:paraId="5AFF6DB9" w14:textId="77777777" w:rsidR="007C0FF8" w:rsidRPr="00EB254D" w:rsidRDefault="007C0FF8" w:rsidP="002D5D06">
            <w:pPr>
              <w:pStyle w:val="Output"/>
              <w:rPr>
                <w:lang w:eastAsia="en-US"/>
              </w:rPr>
            </w:pPr>
            <w:r w:rsidRPr="00EB254D">
              <w:rPr>
                <w:lang w:eastAsia="en-US"/>
              </w:rPr>
              <w:t>Delhi </w:t>
            </w:r>
          </w:p>
        </w:tc>
        <w:tc>
          <w:tcPr>
            <w:tcW w:w="960" w:type="dxa"/>
            <w:tcBorders>
              <w:top w:val="nil"/>
              <w:left w:val="nil"/>
              <w:bottom w:val="nil"/>
              <w:right w:val="nil"/>
            </w:tcBorders>
            <w:shd w:val="clear" w:color="auto" w:fill="auto"/>
            <w:noWrap/>
            <w:vAlign w:val="bottom"/>
            <w:hideMark/>
          </w:tcPr>
          <w:p w14:paraId="14213710" w14:textId="77777777" w:rsidR="007C0FF8" w:rsidRPr="00EB254D" w:rsidRDefault="007C0FF8" w:rsidP="002D5D06">
            <w:pPr>
              <w:pStyle w:val="Output"/>
              <w:rPr>
                <w:lang w:eastAsia="en-US"/>
              </w:rPr>
            </w:pPr>
            <w:r w:rsidRPr="00EB254D">
              <w:rPr>
                <w:lang w:eastAsia="en-US"/>
              </w:rPr>
              <w:t>36</w:t>
            </w:r>
          </w:p>
        </w:tc>
        <w:tc>
          <w:tcPr>
            <w:tcW w:w="960" w:type="dxa"/>
            <w:tcBorders>
              <w:top w:val="nil"/>
              <w:left w:val="nil"/>
              <w:bottom w:val="nil"/>
              <w:right w:val="nil"/>
            </w:tcBorders>
            <w:shd w:val="clear" w:color="auto" w:fill="auto"/>
            <w:noWrap/>
            <w:vAlign w:val="bottom"/>
            <w:hideMark/>
          </w:tcPr>
          <w:p w14:paraId="594A2705" w14:textId="77777777" w:rsidR="007C0FF8" w:rsidRPr="00EB254D" w:rsidRDefault="007C0FF8" w:rsidP="002D5D06">
            <w:pPr>
              <w:pStyle w:val="Output"/>
              <w:rPr>
                <w:lang w:eastAsia="en-US"/>
              </w:rPr>
            </w:pPr>
            <w:r w:rsidRPr="00EB254D">
              <w:rPr>
                <w:lang w:eastAsia="en-US"/>
              </w:rPr>
              <w:t>Kivell</w:t>
            </w:r>
          </w:p>
        </w:tc>
      </w:tr>
      <w:tr w:rsidR="007C0FF8" w:rsidRPr="00EB254D" w14:paraId="4940CA16" w14:textId="77777777" w:rsidTr="002D5D06">
        <w:trPr>
          <w:trHeight w:val="290"/>
        </w:trPr>
        <w:tc>
          <w:tcPr>
            <w:tcW w:w="960" w:type="dxa"/>
            <w:tcBorders>
              <w:top w:val="nil"/>
              <w:left w:val="nil"/>
              <w:bottom w:val="nil"/>
              <w:right w:val="nil"/>
            </w:tcBorders>
            <w:shd w:val="clear" w:color="auto" w:fill="auto"/>
            <w:noWrap/>
            <w:vAlign w:val="bottom"/>
            <w:hideMark/>
          </w:tcPr>
          <w:p w14:paraId="67F285A4" w14:textId="77777777" w:rsidR="007C0FF8" w:rsidRPr="00EB254D" w:rsidRDefault="007C0FF8" w:rsidP="002D5D06">
            <w:pPr>
              <w:pStyle w:val="Output"/>
              <w:rPr>
                <w:lang w:eastAsia="en-US"/>
              </w:rPr>
            </w:pPr>
            <w:r w:rsidRPr="00EB254D">
              <w:rPr>
                <w:lang w:eastAsia="en-US"/>
              </w:rPr>
              <w:t>403</w:t>
            </w:r>
          </w:p>
        </w:tc>
        <w:tc>
          <w:tcPr>
            <w:tcW w:w="1520" w:type="dxa"/>
            <w:tcBorders>
              <w:top w:val="nil"/>
              <w:left w:val="nil"/>
              <w:bottom w:val="nil"/>
              <w:right w:val="nil"/>
            </w:tcBorders>
            <w:shd w:val="clear" w:color="auto" w:fill="auto"/>
            <w:vAlign w:val="bottom"/>
            <w:hideMark/>
          </w:tcPr>
          <w:p w14:paraId="5DFDC3BC" w14:textId="77777777" w:rsidR="007C0FF8" w:rsidRPr="00EB254D" w:rsidRDefault="007C0FF8" w:rsidP="002D5D06">
            <w:pPr>
              <w:pStyle w:val="Output"/>
              <w:rPr>
                <w:lang w:eastAsia="en-US"/>
              </w:rPr>
            </w:pPr>
            <w:r w:rsidRPr="00EB254D">
              <w:rPr>
                <w:lang w:eastAsia="en-US"/>
              </w:rPr>
              <w:t>Bangalore </w:t>
            </w:r>
          </w:p>
        </w:tc>
        <w:tc>
          <w:tcPr>
            <w:tcW w:w="960" w:type="dxa"/>
            <w:tcBorders>
              <w:top w:val="nil"/>
              <w:left w:val="nil"/>
              <w:bottom w:val="nil"/>
              <w:right w:val="nil"/>
            </w:tcBorders>
            <w:shd w:val="clear" w:color="auto" w:fill="auto"/>
            <w:noWrap/>
            <w:vAlign w:val="bottom"/>
            <w:hideMark/>
          </w:tcPr>
          <w:p w14:paraId="6B4AF75C" w14:textId="77777777" w:rsidR="007C0FF8" w:rsidRPr="00EB254D" w:rsidRDefault="007C0FF8" w:rsidP="002D5D06">
            <w:pPr>
              <w:pStyle w:val="Output"/>
              <w:rPr>
                <w:lang w:eastAsia="en-US"/>
              </w:rPr>
            </w:pPr>
            <w:r w:rsidRPr="00EB254D">
              <w:rPr>
                <w:lang w:eastAsia="en-US"/>
              </w:rPr>
              <w:t>37</w:t>
            </w:r>
          </w:p>
        </w:tc>
        <w:tc>
          <w:tcPr>
            <w:tcW w:w="960" w:type="dxa"/>
            <w:tcBorders>
              <w:top w:val="nil"/>
              <w:left w:val="nil"/>
              <w:bottom w:val="nil"/>
              <w:right w:val="nil"/>
            </w:tcBorders>
            <w:shd w:val="clear" w:color="auto" w:fill="auto"/>
            <w:noWrap/>
            <w:vAlign w:val="bottom"/>
            <w:hideMark/>
          </w:tcPr>
          <w:p w14:paraId="36006C20" w14:textId="77777777" w:rsidR="007C0FF8" w:rsidRPr="00EB254D" w:rsidRDefault="007C0FF8" w:rsidP="002D5D06">
            <w:pPr>
              <w:pStyle w:val="Output"/>
              <w:rPr>
                <w:lang w:eastAsia="en-US"/>
              </w:rPr>
            </w:pPr>
            <w:r w:rsidRPr="00EB254D">
              <w:rPr>
                <w:lang w:eastAsia="en-US"/>
              </w:rPr>
              <w:t>Gill</w:t>
            </w:r>
          </w:p>
        </w:tc>
      </w:tr>
      <w:tr w:rsidR="007C0FF8" w:rsidRPr="00EB254D" w14:paraId="0D40895E" w14:textId="77777777" w:rsidTr="002D5D06">
        <w:trPr>
          <w:trHeight w:val="290"/>
        </w:trPr>
        <w:tc>
          <w:tcPr>
            <w:tcW w:w="960" w:type="dxa"/>
            <w:tcBorders>
              <w:top w:val="nil"/>
              <w:left w:val="nil"/>
              <w:bottom w:val="nil"/>
              <w:right w:val="nil"/>
            </w:tcBorders>
            <w:shd w:val="clear" w:color="auto" w:fill="auto"/>
            <w:noWrap/>
            <w:vAlign w:val="bottom"/>
            <w:hideMark/>
          </w:tcPr>
          <w:p w14:paraId="55958C40" w14:textId="77777777" w:rsidR="007C0FF8" w:rsidRPr="00EB254D" w:rsidRDefault="007C0FF8" w:rsidP="002D5D06">
            <w:pPr>
              <w:pStyle w:val="Output"/>
              <w:rPr>
                <w:lang w:eastAsia="en-US"/>
              </w:rPr>
            </w:pPr>
            <w:r w:rsidRPr="00EB254D">
              <w:rPr>
                <w:lang w:eastAsia="en-US"/>
              </w:rPr>
              <w:t>404</w:t>
            </w:r>
          </w:p>
        </w:tc>
        <w:tc>
          <w:tcPr>
            <w:tcW w:w="1520" w:type="dxa"/>
            <w:tcBorders>
              <w:top w:val="nil"/>
              <w:left w:val="nil"/>
              <w:bottom w:val="nil"/>
              <w:right w:val="nil"/>
            </w:tcBorders>
            <w:shd w:val="clear" w:color="auto" w:fill="auto"/>
            <w:vAlign w:val="bottom"/>
            <w:hideMark/>
          </w:tcPr>
          <w:p w14:paraId="6532606B" w14:textId="77777777" w:rsidR="007C0FF8" w:rsidRPr="00EB254D" w:rsidRDefault="007C0FF8" w:rsidP="002D5D06">
            <w:pPr>
              <w:pStyle w:val="Output"/>
              <w:rPr>
                <w:lang w:eastAsia="en-US"/>
              </w:rPr>
            </w:pPr>
            <w:r w:rsidRPr="00EB254D">
              <w:rPr>
                <w:lang w:eastAsia="en-US"/>
              </w:rPr>
              <w:t>Hyderabad </w:t>
            </w:r>
          </w:p>
        </w:tc>
        <w:tc>
          <w:tcPr>
            <w:tcW w:w="960" w:type="dxa"/>
            <w:tcBorders>
              <w:top w:val="nil"/>
              <w:left w:val="nil"/>
              <w:bottom w:val="nil"/>
              <w:right w:val="nil"/>
            </w:tcBorders>
            <w:shd w:val="clear" w:color="auto" w:fill="auto"/>
            <w:noWrap/>
            <w:vAlign w:val="bottom"/>
            <w:hideMark/>
          </w:tcPr>
          <w:p w14:paraId="58A9DBA9" w14:textId="77777777" w:rsidR="007C0FF8" w:rsidRPr="00EB254D" w:rsidRDefault="007C0FF8" w:rsidP="002D5D06">
            <w:pPr>
              <w:pStyle w:val="Output"/>
              <w:rPr>
                <w:lang w:eastAsia="en-US"/>
              </w:rPr>
            </w:pPr>
            <w:r w:rsidRPr="00EB254D">
              <w:rPr>
                <w:lang w:eastAsia="en-US"/>
              </w:rPr>
              <w:t>38</w:t>
            </w:r>
          </w:p>
        </w:tc>
        <w:tc>
          <w:tcPr>
            <w:tcW w:w="960" w:type="dxa"/>
            <w:tcBorders>
              <w:top w:val="nil"/>
              <w:left w:val="nil"/>
              <w:bottom w:val="nil"/>
              <w:right w:val="nil"/>
            </w:tcBorders>
            <w:shd w:val="clear" w:color="auto" w:fill="auto"/>
            <w:noWrap/>
            <w:vAlign w:val="bottom"/>
            <w:hideMark/>
          </w:tcPr>
          <w:p w14:paraId="075CC6BA" w14:textId="77777777" w:rsidR="007C0FF8" w:rsidRPr="00EB254D" w:rsidRDefault="007C0FF8" w:rsidP="002D5D06">
            <w:pPr>
              <w:pStyle w:val="Output"/>
              <w:rPr>
                <w:lang w:eastAsia="en-US"/>
              </w:rPr>
            </w:pPr>
            <w:r w:rsidRPr="00EB254D">
              <w:rPr>
                <w:lang w:eastAsia="en-US"/>
              </w:rPr>
              <w:t>Jardine</w:t>
            </w:r>
          </w:p>
        </w:tc>
      </w:tr>
      <w:tr w:rsidR="007C0FF8" w:rsidRPr="00EB254D" w14:paraId="27573FBB" w14:textId="77777777" w:rsidTr="002D5D06">
        <w:trPr>
          <w:trHeight w:val="290"/>
        </w:trPr>
        <w:tc>
          <w:tcPr>
            <w:tcW w:w="960" w:type="dxa"/>
            <w:tcBorders>
              <w:top w:val="nil"/>
              <w:left w:val="nil"/>
              <w:bottom w:val="nil"/>
              <w:right w:val="nil"/>
            </w:tcBorders>
            <w:shd w:val="clear" w:color="auto" w:fill="auto"/>
            <w:noWrap/>
            <w:vAlign w:val="bottom"/>
            <w:hideMark/>
          </w:tcPr>
          <w:p w14:paraId="7FE28CAC" w14:textId="77777777" w:rsidR="007C0FF8" w:rsidRPr="00EB254D" w:rsidRDefault="007C0FF8" w:rsidP="002D5D06">
            <w:pPr>
              <w:pStyle w:val="Output"/>
              <w:rPr>
                <w:lang w:eastAsia="en-US"/>
              </w:rPr>
            </w:pPr>
            <w:r w:rsidRPr="00EB254D">
              <w:rPr>
                <w:lang w:eastAsia="en-US"/>
              </w:rPr>
              <w:t>405</w:t>
            </w:r>
          </w:p>
        </w:tc>
        <w:tc>
          <w:tcPr>
            <w:tcW w:w="1520" w:type="dxa"/>
            <w:tcBorders>
              <w:top w:val="nil"/>
              <w:left w:val="nil"/>
              <w:bottom w:val="nil"/>
              <w:right w:val="nil"/>
            </w:tcBorders>
            <w:shd w:val="clear" w:color="auto" w:fill="auto"/>
            <w:vAlign w:val="bottom"/>
            <w:hideMark/>
          </w:tcPr>
          <w:p w14:paraId="313BA529" w14:textId="77777777" w:rsidR="007C0FF8" w:rsidRPr="00EB254D" w:rsidRDefault="007C0FF8" w:rsidP="002D5D06">
            <w:pPr>
              <w:pStyle w:val="Output"/>
              <w:rPr>
                <w:lang w:eastAsia="en-US"/>
              </w:rPr>
            </w:pPr>
            <w:r w:rsidRPr="00EB254D">
              <w:rPr>
                <w:lang w:eastAsia="en-US"/>
              </w:rPr>
              <w:t>Ahmedabad </w:t>
            </w:r>
          </w:p>
        </w:tc>
        <w:tc>
          <w:tcPr>
            <w:tcW w:w="960" w:type="dxa"/>
            <w:tcBorders>
              <w:top w:val="nil"/>
              <w:left w:val="nil"/>
              <w:bottom w:val="nil"/>
              <w:right w:val="nil"/>
            </w:tcBorders>
            <w:shd w:val="clear" w:color="auto" w:fill="auto"/>
            <w:noWrap/>
            <w:vAlign w:val="bottom"/>
            <w:hideMark/>
          </w:tcPr>
          <w:p w14:paraId="583BE757" w14:textId="77777777" w:rsidR="007C0FF8" w:rsidRPr="00EB254D" w:rsidRDefault="007C0FF8" w:rsidP="002D5D06">
            <w:pPr>
              <w:pStyle w:val="Output"/>
              <w:rPr>
                <w:lang w:eastAsia="en-US"/>
              </w:rPr>
            </w:pPr>
            <w:r w:rsidRPr="00EB254D">
              <w:rPr>
                <w:lang w:eastAsia="en-US"/>
              </w:rPr>
              <w:t>39</w:t>
            </w:r>
          </w:p>
        </w:tc>
        <w:tc>
          <w:tcPr>
            <w:tcW w:w="960" w:type="dxa"/>
            <w:tcBorders>
              <w:top w:val="nil"/>
              <w:left w:val="nil"/>
              <w:bottom w:val="nil"/>
              <w:right w:val="nil"/>
            </w:tcBorders>
            <w:shd w:val="clear" w:color="auto" w:fill="auto"/>
            <w:noWrap/>
            <w:vAlign w:val="bottom"/>
            <w:hideMark/>
          </w:tcPr>
          <w:p w14:paraId="0D26DF75" w14:textId="77777777" w:rsidR="007C0FF8" w:rsidRPr="00EB254D" w:rsidRDefault="007C0FF8" w:rsidP="002D5D06">
            <w:pPr>
              <w:pStyle w:val="Output"/>
              <w:rPr>
                <w:lang w:eastAsia="en-US"/>
              </w:rPr>
            </w:pPr>
            <w:r w:rsidRPr="00EB254D">
              <w:rPr>
                <w:lang w:eastAsia="en-US"/>
              </w:rPr>
              <w:t>Andrews</w:t>
            </w:r>
          </w:p>
        </w:tc>
      </w:tr>
      <w:tr w:rsidR="007C0FF8" w:rsidRPr="00EB254D" w14:paraId="38FA3471" w14:textId="77777777" w:rsidTr="002D5D06">
        <w:trPr>
          <w:trHeight w:val="290"/>
        </w:trPr>
        <w:tc>
          <w:tcPr>
            <w:tcW w:w="960" w:type="dxa"/>
            <w:tcBorders>
              <w:top w:val="nil"/>
              <w:left w:val="nil"/>
              <w:bottom w:val="nil"/>
              <w:right w:val="nil"/>
            </w:tcBorders>
            <w:shd w:val="clear" w:color="auto" w:fill="auto"/>
            <w:noWrap/>
            <w:vAlign w:val="bottom"/>
            <w:hideMark/>
          </w:tcPr>
          <w:p w14:paraId="5934B390" w14:textId="77777777" w:rsidR="007C0FF8" w:rsidRPr="00EB254D" w:rsidRDefault="007C0FF8" w:rsidP="002D5D06">
            <w:pPr>
              <w:pStyle w:val="Output"/>
              <w:rPr>
                <w:lang w:eastAsia="en-US"/>
              </w:rPr>
            </w:pPr>
            <w:r w:rsidRPr="00EB254D">
              <w:rPr>
                <w:lang w:eastAsia="en-US"/>
              </w:rPr>
              <w:t>406</w:t>
            </w:r>
          </w:p>
        </w:tc>
        <w:tc>
          <w:tcPr>
            <w:tcW w:w="1520" w:type="dxa"/>
            <w:tcBorders>
              <w:top w:val="nil"/>
              <w:left w:val="nil"/>
              <w:bottom w:val="nil"/>
              <w:right w:val="nil"/>
            </w:tcBorders>
            <w:shd w:val="clear" w:color="auto" w:fill="auto"/>
            <w:vAlign w:val="bottom"/>
            <w:hideMark/>
          </w:tcPr>
          <w:p w14:paraId="55D971DB" w14:textId="77777777" w:rsidR="007C0FF8" w:rsidRPr="00EB254D" w:rsidRDefault="007C0FF8" w:rsidP="002D5D06">
            <w:pPr>
              <w:pStyle w:val="Output"/>
              <w:rPr>
                <w:lang w:eastAsia="en-US"/>
              </w:rPr>
            </w:pPr>
            <w:r w:rsidRPr="00EB254D">
              <w:rPr>
                <w:lang w:eastAsia="en-US"/>
              </w:rPr>
              <w:t>Chennai </w:t>
            </w:r>
          </w:p>
        </w:tc>
        <w:tc>
          <w:tcPr>
            <w:tcW w:w="960" w:type="dxa"/>
            <w:tcBorders>
              <w:top w:val="nil"/>
              <w:left w:val="nil"/>
              <w:bottom w:val="nil"/>
              <w:right w:val="nil"/>
            </w:tcBorders>
            <w:shd w:val="clear" w:color="auto" w:fill="auto"/>
            <w:noWrap/>
            <w:vAlign w:val="bottom"/>
            <w:hideMark/>
          </w:tcPr>
          <w:p w14:paraId="11F1B089" w14:textId="77777777" w:rsidR="007C0FF8" w:rsidRPr="00EB254D" w:rsidRDefault="007C0FF8" w:rsidP="002D5D06">
            <w:pPr>
              <w:pStyle w:val="Output"/>
              <w:rPr>
                <w:lang w:eastAsia="en-US"/>
              </w:rPr>
            </w:pPr>
            <w:r w:rsidRPr="00EB254D">
              <w:rPr>
                <w:lang w:eastAsia="en-US"/>
              </w:rPr>
              <w:t>40</w:t>
            </w:r>
          </w:p>
        </w:tc>
        <w:tc>
          <w:tcPr>
            <w:tcW w:w="960" w:type="dxa"/>
            <w:tcBorders>
              <w:top w:val="nil"/>
              <w:left w:val="nil"/>
              <w:bottom w:val="nil"/>
              <w:right w:val="nil"/>
            </w:tcBorders>
            <w:shd w:val="clear" w:color="auto" w:fill="auto"/>
            <w:noWrap/>
            <w:vAlign w:val="bottom"/>
            <w:hideMark/>
          </w:tcPr>
          <w:p w14:paraId="000E204F" w14:textId="77777777" w:rsidR="007C0FF8" w:rsidRPr="00EB254D" w:rsidRDefault="007C0FF8" w:rsidP="002D5D06">
            <w:pPr>
              <w:pStyle w:val="Output"/>
              <w:rPr>
                <w:lang w:eastAsia="en-US"/>
              </w:rPr>
            </w:pPr>
            <w:r w:rsidRPr="00EB254D">
              <w:rPr>
                <w:lang w:eastAsia="en-US"/>
              </w:rPr>
              <w:t>Gill</w:t>
            </w:r>
          </w:p>
        </w:tc>
      </w:tr>
      <w:tr w:rsidR="007C0FF8" w:rsidRPr="00EB254D" w14:paraId="027EDFC1" w14:textId="77777777" w:rsidTr="002D5D06">
        <w:trPr>
          <w:trHeight w:val="290"/>
        </w:trPr>
        <w:tc>
          <w:tcPr>
            <w:tcW w:w="960" w:type="dxa"/>
            <w:tcBorders>
              <w:top w:val="nil"/>
              <w:left w:val="nil"/>
              <w:bottom w:val="nil"/>
              <w:right w:val="nil"/>
            </w:tcBorders>
            <w:shd w:val="clear" w:color="auto" w:fill="auto"/>
            <w:noWrap/>
            <w:vAlign w:val="bottom"/>
            <w:hideMark/>
          </w:tcPr>
          <w:p w14:paraId="71BAA04D" w14:textId="77777777" w:rsidR="007C0FF8" w:rsidRPr="00EB254D" w:rsidRDefault="007C0FF8" w:rsidP="002D5D06">
            <w:pPr>
              <w:pStyle w:val="Output"/>
              <w:rPr>
                <w:lang w:eastAsia="en-US"/>
              </w:rPr>
            </w:pPr>
            <w:r w:rsidRPr="00EB254D">
              <w:rPr>
                <w:lang w:eastAsia="en-US"/>
              </w:rPr>
              <w:t>407</w:t>
            </w:r>
          </w:p>
        </w:tc>
        <w:tc>
          <w:tcPr>
            <w:tcW w:w="1520" w:type="dxa"/>
            <w:tcBorders>
              <w:top w:val="nil"/>
              <w:left w:val="nil"/>
              <w:bottom w:val="nil"/>
              <w:right w:val="nil"/>
            </w:tcBorders>
            <w:shd w:val="clear" w:color="auto" w:fill="auto"/>
            <w:vAlign w:val="bottom"/>
            <w:hideMark/>
          </w:tcPr>
          <w:p w14:paraId="1FA49BDE" w14:textId="77777777" w:rsidR="007C0FF8" w:rsidRPr="00EB254D" w:rsidRDefault="007C0FF8" w:rsidP="002D5D06">
            <w:pPr>
              <w:pStyle w:val="Output"/>
              <w:rPr>
                <w:lang w:eastAsia="en-US"/>
              </w:rPr>
            </w:pPr>
            <w:r w:rsidRPr="00EB254D">
              <w:rPr>
                <w:lang w:eastAsia="en-US"/>
              </w:rPr>
              <w:t>Kolkata </w:t>
            </w:r>
          </w:p>
        </w:tc>
        <w:tc>
          <w:tcPr>
            <w:tcW w:w="960" w:type="dxa"/>
            <w:tcBorders>
              <w:top w:val="nil"/>
              <w:left w:val="nil"/>
              <w:bottom w:val="nil"/>
              <w:right w:val="nil"/>
            </w:tcBorders>
            <w:shd w:val="clear" w:color="auto" w:fill="auto"/>
            <w:noWrap/>
            <w:vAlign w:val="bottom"/>
            <w:hideMark/>
          </w:tcPr>
          <w:p w14:paraId="08FC4AB9" w14:textId="77777777" w:rsidR="007C0FF8" w:rsidRPr="00EB254D" w:rsidRDefault="007C0FF8" w:rsidP="002D5D06">
            <w:pPr>
              <w:pStyle w:val="Output"/>
              <w:rPr>
                <w:lang w:eastAsia="en-US"/>
              </w:rPr>
            </w:pPr>
            <w:r w:rsidRPr="00EB254D">
              <w:rPr>
                <w:lang w:eastAsia="en-US"/>
              </w:rPr>
              <w:t>41</w:t>
            </w:r>
          </w:p>
        </w:tc>
        <w:tc>
          <w:tcPr>
            <w:tcW w:w="960" w:type="dxa"/>
            <w:tcBorders>
              <w:top w:val="nil"/>
              <w:left w:val="nil"/>
              <w:bottom w:val="nil"/>
              <w:right w:val="nil"/>
            </w:tcBorders>
            <w:shd w:val="clear" w:color="auto" w:fill="auto"/>
            <w:noWrap/>
            <w:vAlign w:val="bottom"/>
            <w:hideMark/>
          </w:tcPr>
          <w:p w14:paraId="51CB6217" w14:textId="77777777" w:rsidR="007C0FF8" w:rsidRPr="00EB254D" w:rsidRDefault="007C0FF8" w:rsidP="002D5D06">
            <w:pPr>
              <w:pStyle w:val="Output"/>
              <w:rPr>
                <w:lang w:eastAsia="en-US"/>
              </w:rPr>
            </w:pPr>
            <w:r w:rsidRPr="00EB254D">
              <w:rPr>
                <w:lang w:eastAsia="en-US"/>
              </w:rPr>
              <w:t>Morgan</w:t>
            </w:r>
          </w:p>
        </w:tc>
      </w:tr>
      <w:tr w:rsidR="007C0FF8" w:rsidRPr="00EB254D" w14:paraId="71F64BC5" w14:textId="77777777" w:rsidTr="002D5D06">
        <w:trPr>
          <w:trHeight w:val="290"/>
        </w:trPr>
        <w:tc>
          <w:tcPr>
            <w:tcW w:w="960" w:type="dxa"/>
            <w:tcBorders>
              <w:top w:val="nil"/>
              <w:left w:val="nil"/>
              <w:bottom w:val="nil"/>
              <w:right w:val="nil"/>
            </w:tcBorders>
            <w:shd w:val="clear" w:color="auto" w:fill="auto"/>
            <w:noWrap/>
            <w:vAlign w:val="bottom"/>
            <w:hideMark/>
          </w:tcPr>
          <w:p w14:paraId="585AA8F5" w14:textId="77777777" w:rsidR="007C0FF8" w:rsidRPr="00EB254D" w:rsidRDefault="007C0FF8" w:rsidP="002D5D06">
            <w:pPr>
              <w:pStyle w:val="Output"/>
              <w:rPr>
                <w:lang w:eastAsia="en-US"/>
              </w:rPr>
            </w:pPr>
            <w:r w:rsidRPr="00EB254D">
              <w:rPr>
                <w:lang w:eastAsia="en-US"/>
              </w:rPr>
              <w:t>408</w:t>
            </w:r>
          </w:p>
        </w:tc>
        <w:tc>
          <w:tcPr>
            <w:tcW w:w="1520" w:type="dxa"/>
            <w:tcBorders>
              <w:top w:val="nil"/>
              <w:left w:val="nil"/>
              <w:bottom w:val="nil"/>
              <w:right w:val="nil"/>
            </w:tcBorders>
            <w:shd w:val="clear" w:color="auto" w:fill="auto"/>
            <w:vAlign w:val="bottom"/>
            <w:hideMark/>
          </w:tcPr>
          <w:p w14:paraId="2910A18A" w14:textId="77777777" w:rsidR="007C0FF8" w:rsidRPr="00EB254D" w:rsidRDefault="007C0FF8" w:rsidP="002D5D06">
            <w:pPr>
              <w:pStyle w:val="Output"/>
              <w:rPr>
                <w:lang w:eastAsia="en-US"/>
              </w:rPr>
            </w:pPr>
            <w:r w:rsidRPr="00EB254D">
              <w:rPr>
                <w:lang w:eastAsia="en-US"/>
              </w:rPr>
              <w:t>Surat</w:t>
            </w:r>
          </w:p>
        </w:tc>
        <w:tc>
          <w:tcPr>
            <w:tcW w:w="960" w:type="dxa"/>
            <w:tcBorders>
              <w:top w:val="nil"/>
              <w:left w:val="nil"/>
              <w:bottom w:val="nil"/>
              <w:right w:val="nil"/>
            </w:tcBorders>
            <w:shd w:val="clear" w:color="auto" w:fill="auto"/>
            <w:noWrap/>
            <w:vAlign w:val="bottom"/>
            <w:hideMark/>
          </w:tcPr>
          <w:p w14:paraId="7E11F023" w14:textId="77777777" w:rsidR="007C0FF8" w:rsidRPr="00EB254D" w:rsidRDefault="007C0FF8" w:rsidP="002D5D06">
            <w:pPr>
              <w:pStyle w:val="Output"/>
              <w:rPr>
                <w:lang w:eastAsia="en-US"/>
              </w:rPr>
            </w:pPr>
            <w:r w:rsidRPr="00EB254D">
              <w:rPr>
                <w:lang w:eastAsia="en-US"/>
              </w:rPr>
              <w:t>42</w:t>
            </w:r>
          </w:p>
        </w:tc>
        <w:tc>
          <w:tcPr>
            <w:tcW w:w="960" w:type="dxa"/>
            <w:tcBorders>
              <w:top w:val="nil"/>
              <w:left w:val="nil"/>
              <w:bottom w:val="nil"/>
              <w:right w:val="nil"/>
            </w:tcBorders>
            <w:shd w:val="clear" w:color="auto" w:fill="auto"/>
            <w:noWrap/>
            <w:vAlign w:val="bottom"/>
            <w:hideMark/>
          </w:tcPr>
          <w:p w14:paraId="11367A16" w14:textId="77777777" w:rsidR="007C0FF8" w:rsidRPr="00EB254D" w:rsidRDefault="007C0FF8" w:rsidP="002D5D06">
            <w:pPr>
              <w:pStyle w:val="Output"/>
              <w:rPr>
                <w:lang w:eastAsia="en-US"/>
              </w:rPr>
            </w:pPr>
            <w:r w:rsidRPr="00EB254D">
              <w:rPr>
                <w:lang w:eastAsia="en-US"/>
              </w:rPr>
              <w:t>Andrews</w:t>
            </w:r>
          </w:p>
        </w:tc>
      </w:tr>
      <w:tr w:rsidR="007C0FF8" w:rsidRPr="00EB254D" w14:paraId="2206449E" w14:textId="77777777" w:rsidTr="002D5D06">
        <w:trPr>
          <w:trHeight w:val="290"/>
        </w:trPr>
        <w:tc>
          <w:tcPr>
            <w:tcW w:w="960" w:type="dxa"/>
            <w:tcBorders>
              <w:top w:val="nil"/>
              <w:left w:val="nil"/>
              <w:bottom w:val="nil"/>
              <w:right w:val="nil"/>
            </w:tcBorders>
            <w:shd w:val="clear" w:color="auto" w:fill="auto"/>
            <w:noWrap/>
            <w:vAlign w:val="bottom"/>
            <w:hideMark/>
          </w:tcPr>
          <w:p w14:paraId="10C5C419" w14:textId="77777777" w:rsidR="007C0FF8" w:rsidRPr="00EB254D" w:rsidRDefault="007C0FF8" w:rsidP="002D5D06">
            <w:pPr>
              <w:pStyle w:val="Output"/>
              <w:rPr>
                <w:lang w:eastAsia="en-US"/>
              </w:rPr>
            </w:pPr>
            <w:r w:rsidRPr="00EB254D">
              <w:rPr>
                <w:lang w:eastAsia="en-US"/>
              </w:rPr>
              <w:t>409</w:t>
            </w:r>
          </w:p>
        </w:tc>
        <w:tc>
          <w:tcPr>
            <w:tcW w:w="1520" w:type="dxa"/>
            <w:tcBorders>
              <w:top w:val="nil"/>
              <w:left w:val="nil"/>
              <w:bottom w:val="nil"/>
              <w:right w:val="nil"/>
            </w:tcBorders>
            <w:shd w:val="clear" w:color="auto" w:fill="auto"/>
            <w:vAlign w:val="bottom"/>
            <w:hideMark/>
          </w:tcPr>
          <w:p w14:paraId="0E00AC8E" w14:textId="77777777" w:rsidR="007C0FF8" w:rsidRPr="00EB254D" w:rsidRDefault="007C0FF8" w:rsidP="002D5D06">
            <w:pPr>
              <w:pStyle w:val="Output"/>
              <w:rPr>
                <w:lang w:eastAsia="en-US"/>
              </w:rPr>
            </w:pPr>
            <w:r w:rsidRPr="00EB254D">
              <w:rPr>
                <w:lang w:eastAsia="en-US"/>
              </w:rPr>
              <w:t>Pune</w:t>
            </w:r>
          </w:p>
        </w:tc>
        <w:tc>
          <w:tcPr>
            <w:tcW w:w="960" w:type="dxa"/>
            <w:tcBorders>
              <w:top w:val="nil"/>
              <w:left w:val="nil"/>
              <w:bottom w:val="nil"/>
              <w:right w:val="nil"/>
            </w:tcBorders>
            <w:shd w:val="clear" w:color="auto" w:fill="auto"/>
            <w:noWrap/>
            <w:vAlign w:val="bottom"/>
            <w:hideMark/>
          </w:tcPr>
          <w:p w14:paraId="4AE88346" w14:textId="77777777" w:rsidR="007C0FF8" w:rsidRPr="00EB254D" w:rsidRDefault="007C0FF8" w:rsidP="002D5D06">
            <w:pPr>
              <w:pStyle w:val="Output"/>
              <w:rPr>
                <w:lang w:eastAsia="en-US"/>
              </w:rPr>
            </w:pPr>
            <w:r w:rsidRPr="00EB254D">
              <w:rPr>
                <w:lang w:eastAsia="en-US"/>
              </w:rPr>
              <w:t>43</w:t>
            </w:r>
          </w:p>
        </w:tc>
        <w:tc>
          <w:tcPr>
            <w:tcW w:w="960" w:type="dxa"/>
            <w:tcBorders>
              <w:top w:val="nil"/>
              <w:left w:val="nil"/>
              <w:bottom w:val="nil"/>
              <w:right w:val="nil"/>
            </w:tcBorders>
            <w:shd w:val="clear" w:color="auto" w:fill="auto"/>
            <w:noWrap/>
            <w:vAlign w:val="bottom"/>
            <w:hideMark/>
          </w:tcPr>
          <w:p w14:paraId="5500FD67" w14:textId="77777777" w:rsidR="007C0FF8" w:rsidRPr="00EB254D" w:rsidRDefault="007C0FF8" w:rsidP="002D5D06">
            <w:pPr>
              <w:pStyle w:val="Output"/>
              <w:rPr>
                <w:lang w:eastAsia="en-US"/>
              </w:rPr>
            </w:pPr>
            <w:r w:rsidRPr="00EB254D">
              <w:rPr>
                <w:lang w:eastAsia="en-US"/>
              </w:rPr>
              <w:t>Jardine</w:t>
            </w:r>
          </w:p>
        </w:tc>
      </w:tr>
    </w:tbl>
    <w:p w14:paraId="65831FF6" w14:textId="77777777" w:rsidR="007C0FF8" w:rsidRDefault="007C0FF8" w:rsidP="007C0FF8"/>
    <w:p w14:paraId="726E13E7" w14:textId="77777777" w:rsidR="007C0FF8" w:rsidRDefault="007C0FF8" w:rsidP="007C0FF8">
      <w:pPr>
        <w:pStyle w:val="Qsns"/>
      </w:pPr>
      <w:r>
        <w:t>Create Model class to Hold CSV Data</w:t>
      </w:r>
    </w:p>
    <w:p w14:paraId="03FE8892" w14:textId="77777777" w:rsidR="007C0FF8" w:rsidRDefault="007C0FF8" w:rsidP="007C0FF8">
      <w:pPr>
        <w:pStyle w:val="SyntaxHiglate"/>
        <w:rPr>
          <w:color w:val="4C483D" w:themeColor="text2"/>
        </w:rPr>
      </w:pPr>
      <w:r>
        <w:t>public</w:t>
      </w:r>
      <w:r>
        <w:rPr>
          <w:color w:val="000000"/>
        </w:rPr>
        <w:t xml:space="preserve"> </w:t>
      </w:r>
      <w:r>
        <w:t>class</w:t>
      </w:r>
      <w:r>
        <w:rPr>
          <w:color w:val="000000"/>
        </w:rPr>
        <w:t xml:space="preserve"> User {</w:t>
      </w:r>
    </w:p>
    <w:p w14:paraId="56CA020F" w14:textId="77777777" w:rsidR="007C0FF8" w:rsidRDefault="007C0FF8" w:rsidP="007C0FF8">
      <w:pPr>
        <w:pStyle w:val="SyntaxHiglate"/>
        <w:rPr>
          <w:color w:val="4C483D" w:themeColor="text2"/>
        </w:rPr>
      </w:pPr>
      <w:r>
        <w:rPr>
          <w:color w:val="000000"/>
        </w:rPr>
        <w:tab/>
      </w:r>
      <w:r>
        <w:t>private</w:t>
      </w:r>
      <w:r>
        <w:rPr>
          <w:color w:val="000000"/>
        </w:rPr>
        <w:t xml:space="preserve"> Integer </w:t>
      </w:r>
      <w:r>
        <w:rPr>
          <w:color w:val="0000C0"/>
        </w:rPr>
        <w:t>uid</w:t>
      </w:r>
      <w:r>
        <w:rPr>
          <w:color w:val="000000"/>
        </w:rPr>
        <w:t>;</w:t>
      </w:r>
    </w:p>
    <w:p w14:paraId="1EBDDC0F" w14:textId="77777777" w:rsidR="007C0FF8" w:rsidRDefault="007C0FF8" w:rsidP="007C0FF8">
      <w:pPr>
        <w:pStyle w:val="SyntaxHiglate"/>
        <w:rPr>
          <w:color w:val="4C483D" w:themeColor="text2"/>
        </w:rPr>
      </w:pPr>
      <w:r>
        <w:rPr>
          <w:color w:val="000000"/>
        </w:rPr>
        <w:tab/>
      </w:r>
      <w:r>
        <w:t>private</w:t>
      </w:r>
      <w:r>
        <w:rPr>
          <w:color w:val="000000"/>
        </w:rPr>
        <w:t xml:space="preserve"> String </w:t>
      </w:r>
      <w:r>
        <w:rPr>
          <w:color w:val="0000C0"/>
        </w:rPr>
        <w:t>address</w:t>
      </w:r>
      <w:r>
        <w:rPr>
          <w:color w:val="000000"/>
        </w:rPr>
        <w:t>;</w:t>
      </w:r>
    </w:p>
    <w:p w14:paraId="74AFE06C" w14:textId="77777777" w:rsidR="007C0FF8" w:rsidRDefault="007C0FF8" w:rsidP="007C0FF8">
      <w:pPr>
        <w:pStyle w:val="SyntaxHiglate"/>
        <w:rPr>
          <w:color w:val="4C483D" w:themeColor="text2"/>
        </w:rPr>
      </w:pPr>
      <w:r>
        <w:rPr>
          <w:color w:val="000000"/>
        </w:rPr>
        <w:tab/>
      </w:r>
      <w:r>
        <w:t>private</w:t>
      </w:r>
      <w:r>
        <w:rPr>
          <w:color w:val="000000"/>
        </w:rPr>
        <w:t xml:space="preserve"> Integer </w:t>
      </w:r>
      <w:r>
        <w:rPr>
          <w:color w:val="0000C0"/>
        </w:rPr>
        <w:t>age</w:t>
      </w:r>
      <w:r>
        <w:rPr>
          <w:color w:val="000000"/>
        </w:rPr>
        <w:t>;</w:t>
      </w:r>
    </w:p>
    <w:p w14:paraId="1A417930" w14:textId="77777777" w:rsidR="007C0FF8" w:rsidRDefault="007C0FF8" w:rsidP="007C0FF8">
      <w:pPr>
        <w:pStyle w:val="SyntaxHiglate"/>
        <w:rPr>
          <w:color w:val="000000"/>
        </w:rPr>
      </w:pPr>
      <w:r>
        <w:rPr>
          <w:color w:val="000000"/>
        </w:rPr>
        <w:tab/>
      </w:r>
      <w:r>
        <w:t>private</w:t>
      </w:r>
      <w:r>
        <w:rPr>
          <w:color w:val="000000"/>
        </w:rPr>
        <w:t xml:space="preserve"> String </w:t>
      </w:r>
      <w:r>
        <w:rPr>
          <w:color w:val="0000C0"/>
        </w:rPr>
        <w:t>name</w:t>
      </w:r>
      <w:r>
        <w:rPr>
          <w:color w:val="000000"/>
        </w:rPr>
        <w:t>;</w:t>
      </w:r>
    </w:p>
    <w:p w14:paraId="5CD2D3EB" w14:textId="77777777" w:rsidR="007C0FF8" w:rsidRDefault="007C0FF8" w:rsidP="007C0FF8">
      <w:pPr>
        <w:pStyle w:val="SyntaxHiglate"/>
      </w:pPr>
      <w:r>
        <w:rPr>
          <w:color w:val="000000"/>
        </w:rPr>
        <w:t>}</w:t>
      </w:r>
    </w:p>
    <w:p w14:paraId="1F18C207" w14:textId="77777777" w:rsidR="007C0FF8" w:rsidRDefault="007C0FF8" w:rsidP="007C0FF8"/>
    <w:p w14:paraId="13D8505A" w14:textId="77777777" w:rsidR="007C0FF8" w:rsidRDefault="007C0FF8" w:rsidP="007C0FF8">
      <w:pPr>
        <w:pStyle w:val="Qsns"/>
      </w:pPr>
      <w:r>
        <w:t>Job Cofiguration XML files</w:t>
      </w:r>
    </w:p>
    <w:p w14:paraId="6C8F3CF2" w14:textId="77777777" w:rsidR="007C0FF8" w:rsidRDefault="007C0FF8" w:rsidP="007C0FF8">
      <w:r w:rsidRPr="00457E05">
        <w:rPr>
          <w:b/>
          <w:bCs/>
        </w:rPr>
        <w:t>database.xml</w:t>
      </w:r>
      <w:r>
        <w:rPr>
          <w:b/>
          <w:bCs/>
        </w:rPr>
        <w:t xml:space="preserve">: </w:t>
      </w:r>
      <w:r w:rsidRPr="00457E05">
        <w:t>/src/main/resources/spring/batch/config/database.xml</w:t>
      </w:r>
    </w:p>
    <w:p w14:paraId="4E220F37" w14:textId="77777777" w:rsidR="007C0FF8" w:rsidRDefault="007C0FF8" w:rsidP="00A12840">
      <w:pPr>
        <w:pStyle w:val="ListParagraph"/>
        <w:numPr>
          <w:ilvl w:val="0"/>
          <w:numId w:val="96"/>
        </w:numPr>
        <w:spacing w:after="80"/>
      </w:pPr>
      <w:r>
        <w:t xml:space="preserve">Contains </w:t>
      </w:r>
      <w:r>
        <w:rPr>
          <w:rFonts w:ascii="Consolas" w:hAnsi="Consolas" w:cs="Consolas"/>
          <w:i/>
          <w:iCs/>
          <w:color w:val="2A00FF"/>
          <w:shd w:val="clear" w:color="auto" w:fill="E8F2FE"/>
        </w:rPr>
        <w:t xml:space="preserve">dataSource </w:t>
      </w:r>
      <w:r>
        <w:t>bean contains DB connection details.</w:t>
      </w:r>
    </w:p>
    <w:p w14:paraId="0BAEA233" w14:textId="77777777" w:rsidR="007C0FF8" w:rsidRDefault="007C0FF8" w:rsidP="00A12840">
      <w:pPr>
        <w:pStyle w:val="ListParagraph"/>
        <w:numPr>
          <w:ilvl w:val="0"/>
          <w:numId w:val="96"/>
        </w:numPr>
        <w:spacing w:after="80"/>
      </w:pPr>
      <w:r>
        <w:rPr>
          <w:rFonts w:ascii="Consolas" w:hAnsi="Consolas" w:cs="Consolas"/>
          <w:i/>
          <w:iCs/>
          <w:color w:val="2A00FF"/>
          <w:shd w:val="clear" w:color="auto" w:fill="E8F2FE"/>
        </w:rPr>
        <w:t xml:space="preserve">transactionManager – </w:t>
      </w:r>
      <w:r>
        <w:t>Transaction managenet</w:t>
      </w:r>
    </w:p>
    <w:p w14:paraId="4591439C" w14:textId="77777777" w:rsidR="007C0FF8" w:rsidRDefault="007C0FF8" w:rsidP="00A12840">
      <w:pPr>
        <w:pStyle w:val="ListParagraph"/>
        <w:numPr>
          <w:ilvl w:val="0"/>
          <w:numId w:val="96"/>
        </w:numPr>
        <w:spacing w:after="80"/>
      </w:pPr>
      <w:r w:rsidRPr="00457E05">
        <w:t xml:space="preserve">create job-meta tables </w:t>
      </w:r>
      <w:r>
        <w:t>configuration.</w:t>
      </w:r>
    </w:p>
    <w:p w14:paraId="70DBA3A4" w14:textId="77777777" w:rsidR="007C0FF8" w:rsidRPr="00EE506F" w:rsidRDefault="007C0FF8" w:rsidP="007C0FF8">
      <w:pPr>
        <w:pStyle w:val="Output"/>
        <w:rPr>
          <w:color w:val="4C483D" w:themeColor="text2"/>
        </w:rPr>
      </w:pPr>
      <w:r w:rsidRPr="00EE506F">
        <w:rPr>
          <w:color w:val="008080"/>
        </w:rPr>
        <w:t>&lt;</w:t>
      </w:r>
      <w:r w:rsidRPr="00EE506F">
        <w:rPr>
          <w:color w:val="3F7F7F"/>
          <w:shd w:val="clear" w:color="auto" w:fill="D4D4D4"/>
        </w:rPr>
        <w:t>beans</w:t>
      </w:r>
      <w:r>
        <w:rPr>
          <w:color w:val="3F7F7F"/>
          <w:shd w:val="clear" w:color="auto" w:fill="D4D4D4"/>
        </w:rPr>
        <w:t>&gt;</w:t>
      </w:r>
    </w:p>
    <w:p w14:paraId="3521C0F7" w14:textId="77777777" w:rsidR="007C0FF8" w:rsidRPr="00EE506F" w:rsidRDefault="007C0FF8" w:rsidP="007C0FF8">
      <w:pPr>
        <w:pStyle w:val="Output"/>
        <w:rPr>
          <w:color w:val="4C483D" w:themeColor="text2"/>
        </w:rPr>
      </w:pPr>
      <w:r w:rsidRPr="00EE506F">
        <w:rPr>
          <w:color w:val="000000"/>
        </w:rPr>
        <w:t xml:space="preserve">    </w:t>
      </w:r>
      <w:r w:rsidRPr="00EE506F">
        <w:rPr>
          <w:color w:val="3F5FBF"/>
        </w:rPr>
        <w:t>&lt;!-- connect to database --&gt;</w:t>
      </w:r>
    </w:p>
    <w:p w14:paraId="6AF49D44" w14:textId="77777777" w:rsidR="007C0FF8" w:rsidRPr="00EE506F" w:rsidRDefault="007C0FF8" w:rsidP="007C0FF8">
      <w:pPr>
        <w:pStyle w:val="Output"/>
        <w:rPr>
          <w:color w:val="4C483D" w:themeColor="text2"/>
        </w:rPr>
      </w:pPr>
      <w:r w:rsidRPr="00EE506F">
        <w:rPr>
          <w:color w:val="000000"/>
        </w:rPr>
        <w:tab/>
      </w:r>
      <w:r w:rsidRPr="00EE506F">
        <w:rPr>
          <w:color w:val="008080"/>
        </w:rPr>
        <w:t>&lt;</w:t>
      </w:r>
      <w:r w:rsidRPr="00EE506F">
        <w:rPr>
          <w:color w:val="3F7F7F"/>
        </w:rPr>
        <w:t>bean</w:t>
      </w:r>
      <w:r w:rsidRPr="00EE506F">
        <w:rPr>
          <w:color w:val="4C483D" w:themeColor="text2"/>
        </w:rPr>
        <w:t xml:space="preserve"> </w:t>
      </w:r>
      <w:r w:rsidRPr="00EE506F">
        <w:rPr>
          <w:color w:val="7F007F"/>
        </w:rPr>
        <w:t>id</w:t>
      </w:r>
      <w:r w:rsidRPr="00EE506F">
        <w:rPr>
          <w:color w:val="000000"/>
        </w:rPr>
        <w:t>=</w:t>
      </w:r>
      <w:r w:rsidRPr="00EE506F">
        <w:t>"dataSource"</w:t>
      </w:r>
    </w:p>
    <w:p w14:paraId="45423C3A" w14:textId="77777777" w:rsidR="007C0FF8" w:rsidRPr="00EE506F" w:rsidRDefault="007C0FF8" w:rsidP="007C0FF8">
      <w:pPr>
        <w:pStyle w:val="Output"/>
        <w:rPr>
          <w:color w:val="4C483D" w:themeColor="text2"/>
        </w:rPr>
      </w:pPr>
      <w:r w:rsidRPr="00EE506F">
        <w:rPr>
          <w:color w:val="4C483D" w:themeColor="text2"/>
        </w:rPr>
        <w:tab/>
      </w:r>
      <w:r w:rsidRPr="00EE506F">
        <w:rPr>
          <w:color w:val="4C483D" w:themeColor="text2"/>
        </w:rPr>
        <w:tab/>
      </w:r>
      <w:r w:rsidRPr="00EE506F">
        <w:rPr>
          <w:color w:val="7F007F"/>
        </w:rPr>
        <w:t>class</w:t>
      </w:r>
      <w:r w:rsidRPr="00EE506F">
        <w:rPr>
          <w:color w:val="000000"/>
        </w:rPr>
        <w:t>=</w:t>
      </w:r>
      <w:r w:rsidRPr="00EE506F">
        <w:t>"org.springframework.jdbc.datasource.DriverManagerDataSource"</w:t>
      </w:r>
      <w:r w:rsidRPr="00EE506F">
        <w:rPr>
          <w:color w:val="008080"/>
        </w:rPr>
        <w:t>&gt;</w:t>
      </w:r>
    </w:p>
    <w:p w14:paraId="190D6719" w14:textId="77777777" w:rsidR="007C0FF8" w:rsidRPr="00EE506F" w:rsidRDefault="007C0FF8" w:rsidP="007C0FF8">
      <w:pPr>
        <w:pStyle w:val="Output"/>
        <w:rPr>
          <w:color w:val="4C483D" w:themeColor="text2"/>
        </w:rPr>
      </w:pPr>
      <w:r w:rsidRPr="00EE506F">
        <w:rPr>
          <w:color w:val="000000"/>
        </w:rPr>
        <w:tab/>
      </w:r>
      <w:r w:rsidRPr="00EE506F">
        <w:rPr>
          <w:color w:val="000000"/>
        </w:rPr>
        <w:tab/>
      </w:r>
      <w:r w:rsidRPr="00EE506F">
        <w:rPr>
          <w:color w:val="008080"/>
        </w:rPr>
        <w:t>&lt;</w:t>
      </w:r>
      <w:r w:rsidRPr="00EE506F">
        <w:rPr>
          <w:color w:val="3F7F7F"/>
        </w:rPr>
        <w:t>property</w:t>
      </w:r>
      <w:r w:rsidRPr="00EE506F">
        <w:rPr>
          <w:color w:val="4C483D" w:themeColor="text2"/>
        </w:rPr>
        <w:t xml:space="preserve"> </w:t>
      </w:r>
      <w:r w:rsidRPr="00EE506F">
        <w:rPr>
          <w:color w:val="7F007F"/>
        </w:rPr>
        <w:t>name</w:t>
      </w:r>
      <w:r w:rsidRPr="00EE506F">
        <w:rPr>
          <w:color w:val="000000"/>
        </w:rPr>
        <w:t>=</w:t>
      </w:r>
      <w:r w:rsidRPr="00EE506F">
        <w:t>"driverClassName"</w:t>
      </w:r>
      <w:r w:rsidRPr="00EE506F">
        <w:rPr>
          <w:color w:val="4C483D" w:themeColor="text2"/>
        </w:rPr>
        <w:t xml:space="preserve"> </w:t>
      </w:r>
      <w:r w:rsidRPr="00EE506F">
        <w:rPr>
          <w:color w:val="7F007F"/>
        </w:rPr>
        <w:t>value</w:t>
      </w:r>
      <w:r w:rsidRPr="00EE506F">
        <w:rPr>
          <w:color w:val="000000"/>
        </w:rPr>
        <w:t>=</w:t>
      </w:r>
      <w:r w:rsidRPr="00EE506F">
        <w:t>"com.mysql.jdbc.Driver"</w:t>
      </w:r>
      <w:r w:rsidRPr="00EE506F">
        <w:rPr>
          <w:color w:val="4C483D" w:themeColor="text2"/>
        </w:rPr>
        <w:t xml:space="preserve"> </w:t>
      </w:r>
      <w:r w:rsidRPr="00EE506F">
        <w:rPr>
          <w:color w:val="008080"/>
        </w:rPr>
        <w:t>/&gt;</w:t>
      </w:r>
    </w:p>
    <w:p w14:paraId="3238DE62" w14:textId="77777777" w:rsidR="007C0FF8" w:rsidRPr="00EE506F" w:rsidRDefault="007C0FF8" w:rsidP="007C0FF8">
      <w:pPr>
        <w:pStyle w:val="Output"/>
        <w:rPr>
          <w:color w:val="4C483D" w:themeColor="text2"/>
        </w:rPr>
      </w:pPr>
      <w:r w:rsidRPr="00EE506F">
        <w:rPr>
          <w:color w:val="000000"/>
        </w:rPr>
        <w:tab/>
      </w:r>
      <w:r w:rsidRPr="00EE506F">
        <w:rPr>
          <w:color w:val="000000"/>
        </w:rPr>
        <w:tab/>
      </w:r>
      <w:r w:rsidRPr="00EE506F">
        <w:rPr>
          <w:color w:val="008080"/>
        </w:rPr>
        <w:t>&lt;</w:t>
      </w:r>
      <w:r w:rsidRPr="00EE506F">
        <w:rPr>
          <w:color w:val="3F7F7F"/>
        </w:rPr>
        <w:t>property</w:t>
      </w:r>
      <w:r w:rsidRPr="00EE506F">
        <w:rPr>
          <w:color w:val="4C483D" w:themeColor="text2"/>
        </w:rPr>
        <w:t xml:space="preserve"> </w:t>
      </w:r>
      <w:r w:rsidRPr="00EE506F">
        <w:rPr>
          <w:color w:val="7F007F"/>
        </w:rPr>
        <w:t>name</w:t>
      </w:r>
      <w:r w:rsidRPr="00EE506F">
        <w:rPr>
          <w:color w:val="000000"/>
        </w:rPr>
        <w:t>=</w:t>
      </w:r>
      <w:r w:rsidRPr="00EE506F">
        <w:t>"url"</w:t>
      </w:r>
      <w:r w:rsidRPr="00EE506F">
        <w:rPr>
          <w:color w:val="4C483D" w:themeColor="text2"/>
        </w:rPr>
        <w:t xml:space="preserve"> </w:t>
      </w:r>
      <w:r w:rsidRPr="00EE506F">
        <w:rPr>
          <w:color w:val="7F007F"/>
        </w:rPr>
        <w:t>value</w:t>
      </w:r>
      <w:r w:rsidRPr="00EE506F">
        <w:rPr>
          <w:color w:val="000000"/>
        </w:rPr>
        <w:t>=</w:t>
      </w:r>
      <w:r w:rsidRPr="00EE506F">
        <w:t>"jdbc:mysql://localhost:3306/microservices"</w:t>
      </w:r>
      <w:r w:rsidRPr="00EE506F">
        <w:rPr>
          <w:color w:val="4C483D" w:themeColor="text2"/>
        </w:rPr>
        <w:t xml:space="preserve"> </w:t>
      </w:r>
      <w:r w:rsidRPr="00EE506F">
        <w:rPr>
          <w:color w:val="008080"/>
        </w:rPr>
        <w:t>/&gt;</w:t>
      </w:r>
    </w:p>
    <w:p w14:paraId="4AB82733" w14:textId="77777777" w:rsidR="007C0FF8" w:rsidRPr="00EE506F" w:rsidRDefault="007C0FF8" w:rsidP="007C0FF8">
      <w:pPr>
        <w:pStyle w:val="Output"/>
        <w:rPr>
          <w:color w:val="4C483D" w:themeColor="text2"/>
        </w:rPr>
      </w:pPr>
      <w:r w:rsidRPr="00EE506F">
        <w:rPr>
          <w:color w:val="000000"/>
        </w:rPr>
        <w:tab/>
      </w:r>
      <w:r w:rsidRPr="00EE506F">
        <w:rPr>
          <w:color w:val="000000"/>
        </w:rPr>
        <w:tab/>
      </w:r>
      <w:r w:rsidRPr="00EE506F">
        <w:rPr>
          <w:color w:val="008080"/>
        </w:rPr>
        <w:t>&lt;</w:t>
      </w:r>
      <w:r w:rsidRPr="00EE506F">
        <w:rPr>
          <w:color w:val="3F7F7F"/>
        </w:rPr>
        <w:t>property</w:t>
      </w:r>
      <w:r w:rsidRPr="00EE506F">
        <w:rPr>
          <w:color w:val="4C483D" w:themeColor="text2"/>
        </w:rPr>
        <w:t xml:space="preserve"> </w:t>
      </w:r>
      <w:r w:rsidRPr="00EE506F">
        <w:rPr>
          <w:color w:val="7F007F"/>
        </w:rPr>
        <w:t>name</w:t>
      </w:r>
      <w:r w:rsidRPr="00EE506F">
        <w:rPr>
          <w:color w:val="000000"/>
        </w:rPr>
        <w:t>=</w:t>
      </w:r>
      <w:r w:rsidRPr="00EE506F">
        <w:t>"username"</w:t>
      </w:r>
      <w:r w:rsidRPr="00EE506F">
        <w:rPr>
          <w:color w:val="4C483D" w:themeColor="text2"/>
        </w:rPr>
        <w:t xml:space="preserve"> </w:t>
      </w:r>
      <w:r w:rsidRPr="00EE506F">
        <w:rPr>
          <w:color w:val="7F007F"/>
        </w:rPr>
        <w:t>value</w:t>
      </w:r>
      <w:r w:rsidRPr="00EE506F">
        <w:rPr>
          <w:color w:val="000000"/>
        </w:rPr>
        <w:t>=</w:t>
      </w:r>
      <w:r w:rsidRPr="00EE506F">
        <w:t>"root"</w:t>
      </w:r>
      <w:r w:rsidRPr="00EE506F">
        <w:rPr>
          <w:color w:val="4C483D" w:themeColor="text2"/>
        </w:rPr>
        <w:t xml:space="preserve"> </w:t>
      </w:r>
      <w:r w:rsidRPr="00EE506F">
        <w:rPr>
          <w:color w:val="008080"/>
        </w:rPr>
        <w:t>/&gt;</w:t>
      </w:r>
    </w:p>
    <w:p w14:paraId="15C4A1F4" w14:textId="77777777" w:rsidR="007C0FF8" w:rsidRPr="00EE506F" w:rsidRDefault="007C0FF8" w:rsidP="007C0FF8">
      <w:pPr>
        <w:pStyle w:val="Output"/>
        <w:rPr>
          <w:color w:val="4C483D" w:themeColor="text2"/>
        </w:rPr>
      </w:pPr>
      <w:r w:rsidRPr="00EE506F">
        <w:rPr>
          <w:color w:val="000000"/>
        </w:rPr>
        <w:tab/>
      </w:r>
      <w:r w:rsidRPr="00EE506F">
        <w:rPr>
          <w:color w:val="000000"/>
        </w:rPr>
        <w:tab/>
      </w:r>
      <w:r w:rsidRPr="00EE506F">
        <w:rPr>
          <w:color w:val="008080"/>
        </w:rPr>
        <w:t>&lt;</w:t>
      </w:r>
      <w:r w:rsidRPr="00EE506F">
        <w:rPr>
          <w:color w:val="3F7F7F"/>
        </w:rPr>
        <w:t>property</w:t>
      </w:r>
      <w:r w:rsidRPr="00EE506F">
        <w:rPr>
          <w:color w:val="4C483D" w:themeColor="text2"/>
        </w:rPr>
        <w:t xml:space="preserve"> </w:t>
      </w:r>
      <w:r w:rsidRPr="00EE506F">
        <w:rPr>
          <w:color w:val="7F007F"/>
        </w:rPr>
        <w:t>name</w:t>
      </w:r>
      <w:r w:rsidRPr="00EE506F">
        <w:rPr>
          <w:color w:val="000000"/>
        </w:rPr>
        <w:t>=</w:t>
      </w:r>
      <w:r w:rsidRPr="00EE506F">
        <w:t>"password"</w:t>
      </w:r>
      <w:r w:rsidRPr="00EE506F">
        <w:rPr>
          <w:color w:val="4C483D" w:themeColor="text2"/>
        </w:rPr>
        <w:t xml:space="preserve"> </w:t>
      </w:r>
      <w:r w:rsidRPr="00EE506F">
        <w:rPr>
          <w:color w:val="7F007F"/>
        </w:rPr>
        <w:t>value</w:t>
      </w:r>
      <w:r w:rsidRPr="00EE506F">
        <w:rPr>
          <w:color w:val="000000"/>
        </w:rPr>
        <w:t>=</w:t>
      </w:r>
      <w:r w:rsidRPr="00EE506F">
        <w:t>"root"</w:t>
      </w:r>
      <w:r w:rsidRPr="00EE506F">
        <w:rPr>
          <w:color w:val="4C483D" w:themeColor="text2"/>
        </w:rPr>
        <w:t xml:space="preserve"> </w:t>
      </w:r>
      <w:r w:rsidRPr="00EE506F">
        <w:rPr>
          <w:color w:val="008080"/>
        </w:rPr>
        <w:t>/&gt;</w:t>
      </w:r>
    </w:p>
    <w:p w14:paraId="3385B9A0" w14:textId="77777777" w:rsidR="007C0FF8" w:rsidRPr="00EE506F" w:rsidRDefault="007C0FF8" w:rsidP="007C0FF8">
      <w:pPr>
        <w:pStyle w:val="Output"/>
        <w:rPr>
          <w:color w:val="4C483D" w:themeColor="text2"/>
        </w:rPr>
      </w:pPr>
      <w:r w:rsidRPr="00EE506F">
        <w:rPr>
          <w:color w:val="000000"/>
        </w:rPr>
        <w:tab/>
      </w:r>
      <w:r w:rsidRPr="00EE506F">
        <w:rPr>
          <w:color w:val="008080"/>
        </w:rPr>
        <w:t>&lt;/</w:t>
      </w:r>
      <w:r w:rsidRPr="00EE506F">
        <w:rPr>
          <w:color w:val="3F7F7F"/>
        </w:rPr>
        <w:t>bean</w:t>
      </w:r>
      <w:r w:rsidRPr="00EE506F">
        <w:rPr>
          <w:color w:val="008080"/>
        </w:rPr>
        <w:t>&gt;</w:t>
      </w:r>
    </w:p>
    <w:p w14:paraId="2C2EFA81" w14:textId="77777777" w:rsidR="007C0FF8" w:rsidRPr="00EE506F" w:rsidRDefault="007C0FF8" w:rsidP="007C0FF8">
      <w:pPr>
        <w:pStyle w:val="Output"/>
        <w:rPr>
          <w:color w:val="4C483D" w:themeColor="text2"/>
        </w:rPr>
      </w:pPr>
      <w:r w:rsidRPr="00EE506F">
        <w:rPr>
          <w:color w:val="000000"/>
        </w:rPr>
        <w:tab/>
      </w:r>
      <w:r w:rsidRPr="00EE506F">
        <w:rPr>
          <w:color w:val="008080"/>
        </w:rPr>
        <w:t>&lt;</w:t>
      </w:r>
      <w:r w:rsidRPr="00EE506F">
        <w:rPr>
          <w:color w:val="3F7F7F"/>
        </w:rPr>
        <w:t>bean</w:t>
      </w:r>
      <w:r w:rsidRPr="00EE506F">
        <w:rPr>
          <w:color w:val="4C483D" w:themeColor="text2"/>
        </w:rPr>
        <w:t xml:space="preserve"> </w:t>
      </w:r>
      <w:r w:rsidRPr="00EE506F">
        <w:rPr>
          <w:color w:val="7F007F"/>
        </w:rPr>
        <w:t>id</w:t>
      </w:r>
      <w:r w:rsidRPr="00EE506F">
        <w:rPr>
          <w:color w:val="000000"/>
        </w:rPr>
        <w:t>=</w:t>
      </w:r>
      <w:r w:rsidRPr="00EE506F">
        <w:t>"transactionManager"</w:t>
      </w:r>
    </w:p>
    <w:p w14:paraId="214CF65D" w14:textId="77777777" w:rsidR="007C0FF8" w:rsidRPr="00EE506F" w:rsidRDefault="007C0FF8" w:rsidP="007C0FF8">
      <w:pPr>
        <w:pStyle w:val="Output"/>
        <w:rPr>
          <w:color w:val="4C483D" w:themeColor="text2"/>
        </w:rPr>
      </w:pPr>
      <w:r w:rsidRPr="00EE506F">
        <w:rPr>
          <w:color w:val="4C483D" w:themeColor="text2"/>
        </w:rPr>
        <w:tab/>
      </w:r>
      <w:r w:rsidRPr="00EE506F">
        <w:rPr>
          <w:color w:val="4C483D" w:themeColor="text2"/>
        </w:rPr>
        <w:tab/>
      </w:r>
      <w:r w:rsidRPr="00EE506F">
        <w:rPr>
          <w:color w:val="7F007F"/>
        </w:rPr>
        <w:t>class</w:t>
      </w:r>
      <w:r w:rsidRPr="00EE506F">
        <w:rPr>
          <w:color w:val="000000"/>
        </w:rPr>
        <w:t>=</w:t>
      </w:r>
      <w:r w:rsidRPr="00EE506F">
        <w:t>"org.springframework.batch.support.transaction.ResourcelessTransactionManager"</w:t>
      </w:r>
      <w:r w:rsidRPr="00EE506F">
        <w:rPr>
          <w:color w:val="4C483D" w:themeColor="text2"/>
        </w:rPr>
        <w:t xml:space="preserve"> </w:t>
      </w:r>
      <w:r w:rsidRPr="00EE506F">
        <w:rPr>
          <w:color w:val="008080"/>
        </w:rPr>
        <w:t>/&gt;</w:t>
      </w:r>
    </w:p>
    <w:p w14:paraId="20941CE9" w14:textId="77777777" w:rsidR="007C0FF8" w:rsidRPr="00EE506F" w:rsidRDefault="007C0FF8" w:rsidP="007C0FF8">
      <w:pPr>
        <w:pStyle w:val="Output"/>
        <w:rPr>
          <w:color w:val="4C483D" w:themeColor="text2"/>
        </w:rPr>
      </w:pPr>
      <w:r w:rsidRPr="00EE506F">
        <w:rPr>
          <w:color w:val="000000"/>
        </w:rPr>
        <w:tab/>
      </w:r>
    </w:p>
    <w:p w14:paraId="6D25E94A" w14:textId="77777777" w:rsidR="007C0FF8" w:rsidRPr="00EE506F" w:rsidRDefault="007C0FF8" w:rsidP="007C0FF8">
      <w:pPr>
        <w:pStyle w:val="Output"/>
        <w:rPr>
          <w:color w:val="4C483D" w:themeColor="text2"/>
        </w:rPr>
      </w:pPr>
      <w:r w:rsidRPr="00EE506F">
        <w:rPr>
          <w:color w:val="000000"/>
        </w:rPr>
        <w:tab/>
      </w:r>
      <w:r w:rsidRPr="00EE506F">
        <w:rPr>
          <w:color w:val="3F5FBF"/>
        </w:rPr>
        <w:t>&lt;!-- create job-meta tables automatically --&gt;</w:t>
      </w:r>
    </w:p>
    <w:p w14:paraId="6273A322" w14:textId="77777777" w:rsidR="007C0FF8" w:rsidRPr="00EE506F" w:rsidRDefault="007C0FF8" w:rsidP="007C0FF8">
      <w:pPr>
        <w:pStyle w:val="Output"/>
        <w:rPr>
          <w:color w:val="4C483D" w:themeColor="text2"/>
        </w:rPr>
      </w:pPr>
      <w:r w:rsidRPr="00EE506F">
        <w:rPr>
          <w:color w:val="000000"/>
        </w:rPr>
        <w:tab/>
      </w:r>
      <w:r w:rsidRPr="00EE506F">
        <w:rPr>
          <w:color w:val="008080"/>
        </w:rPr>
        <w:t>&lt;</w:t>
      </w:r>
      <w:r w:rsidRPr="00EE506F">
        <w:rPr>
          <w:color w:val="3F7F7F"/>
        </w:rPr>
        <w:t>jdbc:initialize-database</w:t>
      </w:r>
      <w:r w:rsidRPr="00EE506F">
        <w:rPr>
          <w:color w:val="4C483D" w:themeColor="text2"/>
        </w:rPr>
        <w:t xml:space="preserve"> </w:t>
      </w:r>
      <w:r w:rsidRPr="00EE506F">
        <w:rPr>
          <w:color w:val="7F007F"/>
        </w:rPr>
        <w:t>data-source</w:t>
      </w:r>
      <w:r w:rsidRPr="00EE506F">
        <w:rPr>
          <w:color w:val="000000"/>
        </w:rPr>
        <w:t>=</w:t>
      </w:r>
      <w:r w:rsidRPr="00EE506F">
        <w:t>"dataSource"</w:t>
      </w:r>
      <w:r w:rsidRPr="00EE506F">
        <w:rPr>
          <w:color w:val="008080"/>
        </w:rPr>
        <w:t>&gt;</w:t>
      </w:r>
    </w:p>
    <w:p w14:paraId="094634E2" w14:textId="77777777" w:rsidR="007C0FF8" w:rsidRPr="00EE506F" w:rsidRDefault="007C0FF8" w:rsidP="007C0FF8">
      <w:pPr>
        <w:pStyle w:val="Output"/>
        <w:rPr>
          <w:color w:val="4C483D" w:themeColor="text2"/>
        </w:rPr>
      </w:pPr>
      <w:r w:rsidRPr="00EE506F">
        <w:rPr>
          <w:color w:val="000000"/>
        </w:rPr>
        <w:tab/>
      </w:r>
      <w:r w:rsidRPr="00EE506F">
        <w:rPr>
          <w:color w:val="000000"/>
        </w:rPr>
        <w:tab/>
      </w:r>
      <w:r w:rsidRPr="00EE506F">
        <w:rPr>
          <w:color w:val="008080"/>
        </w:rPr>
        <w:t>&lt;</w:t>
      </w:r>
      <w:r w:rsidRPr="00EE506F">
        <w:rPr>
          <w:color w:val="3F7F7F"/>
        </w:rPr>
        <w:t>jdbc:script</w:t>
      </w:r>
      <w:r w:rsidRPr="00EE506F">
        <w:rPr>
          <w:color w:val="4C483D" w:themeColor="text2"/>
        </w:rPr>
        <w:t xml:space="preserve"> </w:t>
      </w:r>
      <w:r w:rsidRPr="00EE506F">
        <w:rPr>
          <w:color w:val="7F007F"/>
        </w:rPr>
        <w:t>location</w:t>
      </w:r>
      <w:r w:rsidRPr="00EE506F">
        <w:rPr>
          <w:color w:val="000000"/>
        </w:rPr>
        <w:t>=</w:t>
      </w:r>
      <w:r w:rsidRPr="00EE506F">
        <w:t>"org/springframework/batch/core/schema-drop-mysql.sql"</w:t>
      </w:r>
      <w:r w:rsidRPr="00EE506F">
        <w:rPr>
          <w:color w:val="4C483D" w:themeColor="text2"/>
        </w:rPr>
        <w:t xml:space="preserve"> </w:t>
      </w:r>
      <w:r w:rsidRPr="00EE506F">
        <w:rPr>
          <w:color w:val="008080"/>
        </w:rPr>
        <w:t>/&gt;</w:t>
      </w:r>
    </w:p>
    <w:p w14:paraId="65677A4C" w14:textId="77777777" w:rsidR="007C0FF8" w:rsidRPr="00EE506F" w:rsidRDefault="007C0FF8" w:rsidP="007C0FF8">
      <w:pPr>
        <w:pStyle w:val="Output"/>
        <w:rPr>
          <w:color w:val="4C483D" w:themeColor="text2"/>
        </w:rPr>
      </w:pPr>
      <w:r w:rsidRPr="00EE506F">
        <w:rPr>
          <w:color w:val="000000"/>
        </w:rPr>
        <w:tab/>
      </w:r>
      <w:r w:rsidRPr="00EE506F">
        <w:rPr>
          <w:color w:val="000000"/>
        </w:rPr>
        <w:tab/>
      </w:r>
      <w:r w:rsidRPr="00EE506F">
        <w:rPr>
          <w:color w:val="008080"/>
        </w:rPr>
        <w:t>&lt;</w:t>
      </w:r>
      <w:r w:rsidRPr="00EE506F">
        <w:rPr>
          <w:color w:val="3F7F7F"/>
        </w:rPr>
        <w:t>jdbc:script</w:t>
      </w:r>
      <w:r w:rsidRPr="00EE506F">
        <w:rPr>
          <w:color w:val="4C483D" w:themeColor="text2"/>
        </w:rPr>
        <w:t xml:space="preserve"> </w:t>
      </w:r>
      <w:r w:rsidRPr="00EE506F">
        <w:rPr>
          <w:color w:val="7F007F"/>
        </w:rPr>
        <w:t>location</w:t>
      </w:r>
      <w:r w:rsidRPr="00EE506F">
        <w:rPr>
          <w:color w:val="000000"/>
        </w:rPr>
        <w:t>=</w:t>
      </w:r>
      <w:r w:rsidRPr="00EE506F">
        <w:t>"org/springframework/batch/core/schema-mysql.sql"</w:t>
      </w:r>
      <w:r w:rsidRPr="00EE506F">
        <w:rPr>
          <w:color w:val="4C483D" w:themeColor="text2"/>
        </w:rPr>
        <w:t xml:space="preserve"> </w:t>
      </w:r>
      <w:r w:rsidRPr="00EE506F">
        <w:rPr>
          <w:color w:val="008080"/>
        </w:rPr>
        <w:t>/&gt;</w:t>
      </w:r>
    </w:p>
    <w:p w14:paraId="4DCB984A" w14:textId="77777777" w:rsidR="007C0FF8" w:rsidRPr="00EE506F" w:rsidRDefault="007C0FF8" w:rsidP="007C0FF8">
      <w:pPr>
        <w:pStyle w:val="Output"/>
        <w:rPr>
          <w:color w:val="4C483D" w:themeColor="text2"/>
        </w:rPr>
      </w:pPr>
      <w:r w:rsidRPr="00EE506F">
        <w:rPr>
          <w:color w:val="000000"/>
        </w:rPr>
        <w:tab/>
      </w:r>
      <w:r w:rsidRPr="00EE506F">
        <w:rPr>
          <w:color w:val="008080"/>
        </w:rPr>
        <w:t>&lt;/</w:t>
      </w:r>
      <w:r w:rsidRPr="00EE506F">
        <w:rPr>
          <w:color w:val="3F7F7F"/>
        </w:rPr>
        <w:t>jdbc:initialize-database</w:t>
      </w:r>
      <w:r w:rsidRPr="00EE506F">
        <w:rPr>
          <w:color w:val="008080"/>
        </w:rPr>
        <w:t>&gt;</w:t>
      </w:r>
    </w:p>
    <w:p w14:paraId="169E3131" w14:textId="77777777" w:rsidR="007C0FF8" w:rsidRDefault="007C0FF8" w:rsidP="007C0FF8">
      <w:pPr>
        <w:pStyle w:val="Output"/>
      </w:pPr>
      <w:r w:rsidRPr="00EE506F">
        <w:rPr>
          <w:color w:val="008080"/>
        </w:rPr>
        <w:t>&lt;/</w:t>
      </w:r>
      <w:r w:rsidRPr="00EE506F">
        <w:rPr>
          <w:color w:val="3F7F7F"/>
          <w:shd w:val="clear" w:color="auto" w:fill="D4D4D4"/>
        </w:rPr>
        <w:t>beans</w:t>
      </w:r>
      <w:r w:rsidRPr="00EE506F">
        <w:rPr>
          <w:color w:val="008080"/>
        </w:rPr>
        <w:t>&gt;</w:t>
      </w:r>
    </w:p>
    <w:p w14:paraId="4DD1E444" w14:textId="77777777" w:rsidR="007C0FF8" w:rsidRDefault="007C0FF8" w:rsidP="007C0FF8"/>
    <w:p w14:paraId="082ED8C7" w14:textId="77777777" w:rsidR="007C0FF8" w:rsidRDefault="007C0FF8" w:rsidP="007C0FF8">
      <w:pPr>
        <w:pStyle w:val="0Syntax2"/>
      </w:pPr>
      <w:r>
        <w:t>Context.xml</w:t>
      </w:r>
    </w:p>
    <w:p w14:paraId="083EF621" w14:textId="77777777" w:rsidR="007C0FF8" w:rsidRDefault="007C0FF8" w:rsidP="007C0FF8">
      <w:r>
        <w:t>It Spring Batch Core Settings. It  Defines </w:t>
      </w:r>
      <w:r>
        <w:rPr>
          <w:rStyle w:val="HTMLCode"/>
          <w:rFonts w:ascii="var(--bs-font-monospace)" w:eastAsiaTheme="minorEastAsia" w:hAnsi="var(--bs-font-monospace)"/>
          <w:color w:val="D63384"/>
          <w:sz w:val="21"/>
          <w:szCs w:val="21"/>
        </w:rPr>
        <w:t>jobRepository</w:t>
      </w:r>
      <w:r>
        <w:t> and </w:t>
      </w:r>
      <w:r>
        <w:rPr>
          <w:rStyle w:val="HTMLCode"/>
          <w:rFonts w:ascii="var(--bs-font-monospace)" w:eastAsiaTheme="minorEastAsia" w:hAnsi="var(--bs-font-monospace)"/>
          <w:color w:val="D63384"/>
          <w:sz w:val="21"/>
          <w:szCs w:val="21"/>
        </w:rPr>
        <w:t>jobLauncher</w:t>
      </w:r>
      <w:r>
        <w:t>.</w:t>
      </w:r>
    </w:p>
    <w:p w14:paraId="72750D6D" w14:textId="77777777" w:rsidR="007C0FF8" w:rsidRDefault="007C0FF8" w:rsidP="007C0FF8">
      <w:pPr>
        <w:pStyle w:val="SyntaxHiglate"/>
        <w:rPr>
          <w:color w:val="4C483D" w:themeColor="text2"/>
        </w:rPr>
      </w:pPr>
      <w:r>
        <w:rPr>
          <w:color w:val="008080"/>
        </w:rPr>
        <w:t>&lt;</w:t>
      </w:r>
      <w:r>
        <w:rPr>
          <w:color w:val="3F7F7F"/>
          <w:shd w:val="clear" w:color="auto" w:fill="D4D4D4"/>
        </w:rPr>
        <w:t>beans</w:t>
      </w:r>
      <w:r>
        <w:rPr>
          <w:color w:val="4C483D" w:themeColor="text2"/>
        </w:rPr>
        <w:t>&gt;</w:t>
      </w:r>
    </w:p>
    <w:p w14:paraId="0F910CB5" w14:textId="77777777" w:rsidR="007C0FF8" w:rsidRDefault="007C0FF8" w:rsidP="007C0FF8">
      <w:pPr>
        <w:pStyle w:val="SyntaxHiglate"/>
        <w:rPr>
          <w:color w:val="4C483D" w:themeColor="text2"/>
        </w:rPr>
      </w:pPr>
      <w:r>
        <w:rPr>
          <w:color w:val="000000"/>
        </w:rPr>
        <w:lastRenderedPageBreak/>
        <w:t xml:space="preserve">    </w:t>
      </w:r>
      <w:r>
        <w:rPr>
          <w:color w:val="3F5FBF"/>
        </w:rPr>
        <w:t>&lt;!-- stored job-meta in database --&gt;</w:t>
      </w:r>
    </w:p>
    <w:p w14:paraId="4AA123D7" w14:textId="77777777" w:rsidR="007C0FF8" w:rsidRDefault="007C0FF8" w:rsidP="007C0FF8">
      <w:pPr>
        <w:pStyle w:val="SyntaxHiglate"/>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"jobRepository"</w:t>
      </w:r>
    </w:p>
    <w:p w14:paraId="22E8CFC4" w14:textId="77777777" w:rsidR="007C0FF8" w:rsidRDefault="007C0FF8" w:rsidP="007C0FF8">
      <w:pPr>
        <w:pStyle w:val="SyntaxHiglate"/>
        <w:rPr>
          <w:color w:val="4C483D" w:themeColor="text2"/>
        </w:rPr>
      </w:pPr>
      <w:r>
        <w:rPr>
          <w:color w:val="4C483D" w:themeColor="text2"/>
        </w:rPr>
        <w:tab/>
      </w:r>
      <w:r>
        <w:rPr>
          <w:color w:val="4C483D" w:themeColor="text2"/>
        </w:rPr>
        <w:tab/>
      </w:r>
      <w:r>
        <w:rPr>
          <w:color w:val="7F007F"/>
        </w:rPr>
        <w:t>class</w:t>
      </w:r>
      <w:r>
        <w:rPr>
          <w:color w:val="000000"/>
        </w:rPr>
        <w:t>=</w:t>
      </w:r>
      <w:r>
        <w:t>"org.springframework.batch.core.repository.support.JobRepositoryFactoryBean"</w:t>
      </w:r>
      <w:r>
        <w:rPr>
          <w:color w:val="008080"/>
        </w:rPr>
        <w:t>&gt;</w:t>
      </w:r>
    </w:p>
    <w:p w14:paraId="587751D1" w14:textId="77777777" w:rsidR="007C0FF8" w:rsidRDefault="007C0FF8" w:rsidP="007C0FF8">
      <w:pPr>
        <w:pStyle w:val="SyntaxHiglate"/>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"dataSource"</w:t>
      </w:r>
      <w:r>
        <w:rPr>
          <w:color w:val="4C483D" w:themeColor="text2"/>
        </w:rPr>
        <w:t xml:space="preserve"> </w:t>
      </w:r>
      <w:r>
        <w:rPr>
          <w:color w:val="7F007F"/>
        </w:rPr>
        <w:t>ref</w:t>
      </w:r>
      <w:r>
        <w:rPr>
          <w:color w:val="000000"/>
        </w:rPr>
        <w:t>=</w:t>
      </w:r>
      <w:r>
        <w:t>"dataSource"</w:t>
      </w:r>
      <w:r>
        <w:rPr>
          <w:color w:val="4C483D" w:themeColor="text2"/>
        </w:rPr>
        <w:t xml:space="preserve"> </w:t>
      </w:r>
      <w:r>
        <w:rPr>
          <w:color w:val="008080"/>
        </w:rPr>
        <w:t>/&gt;</w:t>
      </w:r>
    </w:p>
    <w:p w14:paraId="748AA0EE" w14:textId="77777777" w:rsidR="007C0FF8" w:rsidRDefault="007C0FF8" w:rsidP="007C0FF8">
      <w:pPr>
        <w:pStyle w:val="SyntaxHiglate"/>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"transactionManager"</w:t>
      </w:r>
      <w:r>
        <w:rPr>
          <w:color w:val="4C483D" w:themeColor="text2"/>
        </w:rPr>
        <w:t xml:space="preserve"> </w:t>
      </w:r>
      <w:r>
        <w:rPr>
          <w:color w:val="7F007F"/>
        </w:rPr>
        <w:t>ref</w:t>
      </w:r>
      <w:r>
        <w:rPr>
          <w:color w:val="000000"/>
        </w:rPr>
        <w:t>=</w:t>
      </w:r>
      <w:r>
        <w:t>"transactionManager"</w:t>
      </w:r>
      <w:r>
        <w:rPr>
          <w:color w:val="4C483D" w:themeColor="text2"/>
        </w:rPr>
        <w:t xml:space="preserve"> </w:t>
      </w:r>
      <w:r>
        <w:rPr>
          <w:color w:val="008080"/>
        </w:rPr>
        <w:t>/&gt;</w:t>
      </w:r>
    </w:p>
    <w:p w14:paraId="054CBAC8" w14:textId="77777777" w:rsidR="007C0FF8" w:rsidRDefault="007C0FF8" w:rsidP="007C0FF8">
      <w:pPr>
        <w:pStyle w:val="SyntaxHiglate"/>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"databaseType"</w:t>
      </w:r>
      <w:r>
        <w:rPr>
          <w:color w:val="4C483D" w:themeColor="text2"/>
        </w:rPr>
        <w:t xml:space="preserve"> </w:t>
      </w:r>
      <w:r>
        <w:rPr>
          <w:color w:val="7F007F"/>
        </w:rPr>
        <w:t>value</w:t>
      </w:r>
      <w:r>
        <w:rPr>
          <w:color w:val="000000"/>
        </w:rPr>
        <w:t>=</w:t>
      </w:r>
      <w:r>
        <w:t>"mysql"</w:t>
      </w:r>
      <w:r>
        <w:rPr>
          <w:color w:val="4C483D" w:themeColor="text2"/>
        </w:rPr>
        <w:t xml:space="preserve"> </w:t>
      </w:r>
      <w:r>
        <w:rPr>
          <w:color w:val="008080"/>
        </w:rPr>
        <w:t>/&gt;</w:t>
      </w:r>
    </w:p>
    <w:p w14:paraId="6BA648EB" w14:textId="77777777" w:rsidR="007C0FF8" w:rsidRDefault="007C0FF8" w:rsidP="007C0FF8">
      <w:pPr>
        <w:pStyle w:val="SyntaxHiglate"/>
        <w:rPr>
          <w:color w:val="4C483D" w:themeColor="text2"/>
        </w:rPr>
      </w:pPr>
      <w:r>
        <w:rPr>
          <w:color w:val="000000"/>
        </w:rPr>
        <w:tab/>
      </w:r>
      <w:r>
        <w:rPr>
          <w:color w:val="008080"/>
        </w:rPr>
        <w:t>&lt;/</w:t>
      </w:r>
      <w:r>
        <w:rPr>
          <w:color w:val="3F7F7F"/>
        </w:rPr>
        <w:t>bean</w:t>
      </w:r>
      <w:r>
        <w:rPr>
          <w:color w:val="008080"/>
        </w:rPr>
        <w:t>&gt;</w:t>
      </w:r>
    </w:p>
    <w:p w14:paraId="65485D66" w14:textId="77777777" w:rsidR="007C0FF8" w:rsidRDefault="007C0FF8" w:rsidP="007C0FF8">
      <w:pPr>
        <w:pStyle w:val="SyntaxHiglate"/>
        <w:rPr>
          <w:color w:val="4C483D" w:themeColor="text2"/>
        </w:rPr>
      </w:pPr>
    </w:p>
    <w:p w14:paraId="2433FFFA" w14:textId="77777777" w:rsidR="007C0FF8" w:rsidRDefault="007C0FF8" w:rsidP="007C0FF8">
      <w:pPr>
        <w:pStyle w:val="SyntaxHiglate"/>
        <w:rPr>
          <w:color w:val="4C483D" w:themeColor="text2"/>
        </w:rPr>
      </w:pPr>
      <w:r>
        <w:rPr>
          <w:color w:val="000000"/>
        </w:rPr>
        <w:tab/>
      </w:r>
      <w:r>
        <w:rPr>
          <w:color w:val="3F5FBF"/>
        </w:rPr>
        <w:t>&lt;!-- stored job-meta in memory --&gt;</w:t>
      </w:r>
    </w:p>
    <w:p w14:paraId="79EFDF33" w14:textId="77777777" w:rsidR="007C0FF8" w:rsidRDefault="007C0FF8" w:rsidP="007C0FF8">
      <w:pPr>
        <w:pStyle w:val="SyntaxHiglate"/>
        <w:rPr>
          <w:color w:val="4C483D" w:themeColor="text2"/>
        </w:rPr>
      </w:pPr>
      <w:r>
        <w:rPr>
          <w:color w:val="000000"/>
        </w:rPr>
        <w:tab/>
      </w:r>
      <w:r>
        <w:rPr>
          <w:color w:val="3F5FBF"/>
        </w:rPr>
        <w:t xml:space="preserve">&lt;!-- </w:t>
      </w:r>
    </w:p>
    <w:p w14:paraId="0252AF60" w14:textId="77777777" w:rsidR="007C0FF8" w:rsidRDefault="007C0FF8" w:rsidP="007C0FF8">
      <w:pPr>
        <w:pStyle w:val="SyntaxHiglate"/>
        <w:rPr>
          <w:color w:val="4C483D" w:themeColor="text2"/>
        </w:rPr>
      </w:pPr>
      <w:r>
        <w:rPr>
          <w:color w:val="3F5FBF"/>
        </w:rPr>
        <w:tab/>
        <w:t>&lt;bean id="jobRepository"</w:t>
      </w:r>
    </w:p>
    <w:p w14:paraId="391EB57D" w14:textId="77777777" w:rsidR="007C0FF8" w:rsidRDefault="007C0FF8" w:rsidP="007C0FF8">
      <w:pPr>
        <w:pStyle w:val="SyntaxHiglate"/>
        <w:rPr>
          <w:color w:val="4C483D" w:themeColor="text2"/>
        </w:rPr>
      </w:pPr>
      <w:r>
        <w:rPr>
          <w:color w:val="3F5FBF"/>
        </w:rPr>
        <w:tab/>
      </w:r>
      <w:r>
        <w:rPr>
          <w:color w:val="3F5FBF"/>
        </w:rPr>
        <w:tab/>
        <w:t>class="org.springframework.batch.core.repository.support.MapJobRepositoryFactoryBean"&gt;</w:t>
      </w:r>
    </w:p>
    <w:p w14:paraId="6A255E6B" w14:textId="77777777" w:rsidR="007C0FF8" w:rsidRDefault="007C0FF8" w:rsidP="007C0FF8">
      <w:pPr>
        <w:pStyle w:val="SyntaxHiglate"/>
        <w:rPr>
          <w:color w:val="4C483D" w:themeColor="text2"/>
        </w:rPr>
      </w:pPr>
      <w:r>
        <w:rPr>
          <w:color w:val="3F5FBF"/>
        </w:rPr>
        <w:tab/>
      </w:r>
      <w:r>
        <w:rPr>
          <w:color w:val="3F5FBF"/>
        </w:rPr>
        <w:tab/>
        <w:t xml:space="preserve">&lt;property name="transactionManager" </w:t>
      </w:r>
      <w:r>
        <w:rPr>
          <w:color w:val="3F5FBF"/>
          <w:u w:val="single"/>
        </w:rPr>
        <w:t>ref</w:t>
      </w:r>
      <w:r>
        <w:rPr>
          <w:color w:val="3F5FBF"/>
        </w:rPr>
        <w:t>="transactionManager" /&gt;</w:t>
      </w:r>
    </w:p>
    <w:p w14:paraId="36A40FD4" w14:textId="77777777" w:rsidR="007C0FF8" w:rsidRDefault="007C0FF8" w:rsidP="007C0FF8">
      <w:pPr>
        <w:pStyle w:val="SyntaxHiglate"/>
        <w:rPr>
          <w:color w:val="4C483D" w:themeColor="text2"/>
        </w:rPr>
      </w:pPr>
      <w:r>
        <w:rPr>
          <w:color w:val="3F5FBF"/>
        </w:rPr>
        <w:tab/>
        <w:t>&lt;/bean&gt;</w:t>
      </w:r>
    </w:p>
    <w:p w14:paraId="4F001381" w14:textId="77777777" w:rsidR="007C0FF8" w:rsidRDefault="007C0FF8" w:rsidP="007C0FF8">
      <w:pPr>
        <w:pStyle w:val="SyntaxHiglate"/>
        <w:rPr>
          <w:color w:val="4C483D" w:themeColor="text2"/>
        </w:rPr>
      </w:pPr>
      <w:r>
        <w:rPr>
          <w:color w:val="3F5FBF"/>
        </w:rPr>
        <w:t xml:space="preserve"> </w:t>
      </w:r>
      <w:r>
        <w:rPr>
          <w:color w:val="3F5FBF"/>
        </w:rPr>
        <w:tab/>
        <w:t>--&gt;</w:t>
      </w:r>
    </w:p>
    <w:p w14:paraId="50F90D62" w14:textId="77777777" w:rsidR="007C0FF8" w:rsidRDefault="007C0FF8" w:rsidP="007C0FF8">
      <w:pPr>
        <w:pStyle w:val="SyntaxHiglate"/>
        <w:rPr>
          <w:color w:val="4C483D" w:themeColor="text2"/>
        </w:rPr>
      </w:pPr>
      <w:r>
        <w:rPr>
          <w:color w:val="000000"/>
        </w:rPr>
        <w:t xml:space="preserve"> </w:t>
      </w:r>
    </w:p>
    <w:p w14:paraId="7D835A6A" w14:textId="77777777" w:rsidR="007C0FF8" w:rsidRDefault="007C0FF8" w:rsidP="007C0FF8">
      <w:pPr>
        <w:pStyle w:val="SyntaxHiglate"/>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"jobLauncher"</w:t>
      </w:r>
    </w:p>
    <w:p w14:paraId="33309157" w14:textId="77777777" w:rsidR="007C0FF8" w:rsidRDefault="007C0FF8" w:rsidP="007C0FF8">
      <w:pPr>
        <w:pStyle w:val="SyntaxHiglate"/>
        <w:rPr>
          <w:color w:val="4C483D" w:themeColor="text2"/>
        </w:rPr>
      </w:pPr>
      <w:r>
        <w:rPr>
          <w:color w:val="4C483D" w:themeColor="text2"/>
        </w:rPr>
        <w:tab/>
      </w:r>
      <w:r>
        <w:rPr>
          <w:color w:val="4C483D" w:themeColor="text2"/>
        </w:rPr>
        <w:tab/>
      </w:r>
      <w:r>
        <w:rPr>
          <w:color w:val="7F007F"/>
        </w:rPr>
        <w:t>class</w:t>
      </w:r>
      <w:r>
        <w:rPr>
          <w:color w:val="000000"/>
        </w:rPr>
        <w:t>=</w:t>
      </w:r>
      <w:r>
        <w:t>"org.springframework.batch.core.launch.support.SimpleJobLauncher"</w:t>
      </w:r>
      <w:r>
        <w:rPr>
          <w:color w:val="008080"/>
        </w:rPr>
        <w:t>&gt;</w:t>
      </w:r>
    </w:p>
    <w:p w14:paraId="694481C2" w14:textId="77777777" w:rsidR="007C0FF8" w:rsidRDefault="007C0FF8" w:rsidP="007C0FF8">
      <w:pPr>
        <w:pStyle w:val="SyntaxHiglate"/>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"jobRepository"</w:t>
      </w:r>
      <w:r>
        <w:rPr>
          <w:color w:val="4C483D" w:themeColor="text2"/>
        </w:rPr>
        <w:t xml:space="preserve"> </w:t>
      </w:r>
      <w:r>
        <w:rPr>
          <w:color w:val="7F007F"/>
        </w:rPr>
        <w:t>ref</w:t>
      </w:r>
      <w:r>
        <w:rPr>
          <w:color w:val="000000"/>
        </w:rPr>
        <w:t>=</w:t>
      </w:r>
      <w:r>
        <w:t>"jobRepository"</w:t>
      </w:r>
      <w:r>
        <w:rPr>
          <w:color w:val="4C483D" w:themeColor="text2"/>
        </w:rPr>
        <w:t xml:space="preserve"> </w:t>
      </w:r>
      <w:r>
        <w:rPr>
          <w:color w:val="008080"/>
        </w:rPr>
        <w:t>/&gt;</w:t>
      </w:r>
    </w:p>
    <w:p w14:paraId="0432D070" w14:textId="77777777" w:rsidR="007C0FF8" w:rsidRDefault="007C0FF8" w:rsidP="007C0FF8">
      <w:pPr>
        <w:pStyle w:val="SyntaxHiglate"/>
        <w:rPr>
          <w:color w:val="4C483D" w:themeColor="text2"/>
        </w:rPr>
      </w:pPr>
      <w:r>
        <w:rPr>
          <w:color w:val="000000"/>
        </w:rPr>
        <w:tab/>
      </w:r>
      <w:r>
        <w:rPr>
          <w:color w:val="008080"/>
        </w:rPr>
        <w:t>&lt;/</w:t>
      </w:r>
      <w:r>
        <w:rPr>
          <w:color w:val="3F7F7F"/>
        </w:rPr>
        <w:t>bean</w:t>
      </w:r>
      <w:r>
        <w:rPr>
          <w:color w:val="008080"/>
        </w:rPr>
        <w:t xml:space="preserve">&gt; </w:t>
      </w:r>
    </w:p>
    <w:p w14:paraId="2C730DD0" w14:textId="77777777" w:rsidR="007C0FF8" w:rsidRDefault="007C0FF8" w:rsidP="007C0FF8">
      <w:pPr>
        <w:pStyle w:val="SyntaxHiglate"/>
      </w:pPr>
      <w:r>
        <w:rPr>
          <w:color w:val="008080"/>
        </w:rPr>
        <w:t>&lt;/</w:t>
      </w:r>
      <w:r>
        <w:rPr>
          <w:color w:val="3F7F7F"/>
          <w:shd w:val="clear" w:color="auto" w:fill="D4D4D4"/>
        </w:rPr>
        <w:t>beans</w:t>
      </w:r>
      <w:r>
        <w:rPr>
          <w:color w:val="008080"/>
        </w:rPr>
        <w:t>&gt;</w:t>
      </w:r>
    </w:p>
    <w:p w14:paraId="0B873573" w14:textId="77777777" w:rsidR="007C0FF8" w:rsidRDefault="007C0FF8" w:rsidP="007C0FF8"/>
    <w:p w14:paraId="5D1A2CE1" w14:textId="77777777" w:rsidR="007C0FF8" w:rsidRDefault="007C0FF8" w:rsidP="007C0FF8">
      <w:pPr>
        <w:pStyle w:val="0Syntax2"/>
        <w:spacing w:after="0"/>
      </w:pPr>
      <w:r w:rsidRPr="00D0555E">
        <w:t>jobConfig.xml</w:t>
      </w:r>
    </w:p>
    <w:p w14:paraId="5038A51B" w14:textId="77777777" w:rsidR="007C0FF8" w:rsidRDefault="007C0FF8" w:rsidP="007C0FF8">
      <w:r>
        <w:rPr>
          <w:shd w:val="clear" w:color="auto" w:fill="FFFFFF"/>
        </w:rPr>
        <w:t>This is the main xml file to configure the Spring batch job. This </w:t>
      </w:r>
      <w:r>
        <w:rPr>
          <w:rStyle w:val="HTMLCode"/>
          <w:rFonts w:ascii="var(--bs-font-monospace)" w:eastAsiaTheme="minorEastAsia" w:hAnsi="var(--bs-font-monospace)"/>
          <w:color w:val="D63384"/>
          <w:sz w:val="21"/>
          <w:szCs w:val="21"/>
          <w:shd w:val="clear" w:color="auto" w:fill="FFFFFF"/>
        </w:rPr>
        <w:t>jobConfig.xml</w:t>
      </w:r>
      <w:r>
        <w:rPr>
          <w:shd w:val="clear" w:color="auto" w:fill="FFFFFF"/>
        </w:rPr>
        <w:t> file define a job to read a </w:t>
      </w:r>
      <w:r>
        <w:rPr>
          <w:rStyle w:val="HTMLCode"/>
          <w:rFonts w:ascii="var(--bs-font-monospace)" w:eastAsiaTheme="minorEastAsia" w:hAnsi="var(--bs-font-monospace)"/>
          <w:color w:val="D63384"/>
          <w:sz w:val="21"/>
          <w:szCs w:val="21"/>
          <w:shd w:val="clear" w:color="auto" w:fill="FFFFFF"/>
        </w:rPr>
        <w:t>user.csv</w:t>
      </w:r>
      <w:r>
        <w:rPr>
          <w:shd w:val="clear" w:color="auto" w:fill="FFFFFF"/>
        </w:rPr>
        <w:t> file, match it to </w:t>
      </w:r>
      <w:r>
        <w:rPr>
          <w:rStyle w:val="HTMLCode"/>
          <w:rFonts w:ascii="var(--bs-font-monospace)" w:eastAsiaTheme="minorEastAsia" w:hAnsi="var(--bs-font-monospace)"/>
          <w:color w:val="D63384"/>
          <w:sz w:val="21"/>
          <w:szCs w:val="21"/>
          <w:shd w:val="clear" w:color="auto" w:fill="FFFFFF"/>
        </w:rPr>
        <w:t>User</w:t>
      </w:r>
      <w:r>
        <w:rPr>
          <w:shd w:val="clear" w:color="auto" w:fill="FFFFFF"/>
        </w:rPr>
        <w:t> plain pojo and write the data into MySQL database.</w:t>
      </w:r>
    </w:p>
    <w:p w14:paraId="2822CFD5" w14:textId="77777777" w:rsidR="007C0FF8" w:rsidRDefault="007C0FF8" w:rsidP="007C0FF8">
      <w:pPr>
        <w:pStyle w:val="Output"/>
        <w:rPr>
          <w:color w:val="4C483D" w:themeColor="text2"/>
        </w:rPr>
      </w:pPr>
      <w:r>
        <w:rPr>
          <w:color w:val="008080"/>
        </w:rPr>
        <w:t>&lt;</w:t>
      </w:r>
      <w:r>
        <w:rPr>
          <w:color w:val="3F7F7F"/>
          <w:shd w:val="clear" w:color="auto" w:fill="D4D4D4"/>
        </w:rPr>
        <w:t>beans</w:t>
      </w:r>
      <w:r>
        <w:rPr>
          <w:color w:val="4C483D" w:themeColor="text2"/>
        </w:rPr>
        <w:t>&gt;</w:t>
      </w:r>
    </w:p>
    <w:p w14:paraId="57EA5443" w14:textId="77777777" w:rsidR="00D078C4" w:rsidRDefault="007C0FF8" w:rsidP="007C0FF8">
      <w:pPr>
        <w:pStyle w:val="Output"/>
        <w:rPr>
          <w:color w:val="000000"/>
        </w:rPr>
      </w:pPr>
      <w:r>
        <w:rPr>
          <w:color w:val="000000"/>
        </w:rPr>
        <w:t xml:space="preserve">    </w:t>
      </w:r>
    </w:p>
    <w:p w14:paraId="5A8BDBBE" w14:textId="3DD96451" w:rsidR="007C0FF8" w:rsidRDefault="007C0FF8" w:rsidP="007C0FF8">
      <w:pPr>
        <w:pStyle w:val="Output"/>
        <w:rPr>
          <w:color w:val="4C483D" w:themeColor="text2"/>
        </w:rPr>
      </w:pPr>
      <w:r>
        <w:rPr>
          <w:color w:val="008080"/>
        </w:rPr>
        <w:t>&lt;</w:t>
      </w:r>
      <w:r>
        <w:rPr>
          <w:color w:val="3F7F7F"/>
        </w:rPr>
        <w:t>bean</w:t>
      </w:r>
      <w:r>
        <w:rPr>
          <w:color w:val="4C483D" w:themeColor="text2"/>
        </w:rPr>
        <w:t xml:space="preserve"> </w:t>
      </w:r>
      <w:r>
        <w:rPr>
          <w:color w:val="7F007F"/>
        </w:rPr>
        <w:t>id</w:t>
      </w:r>
      <w:r>
        <w:rPr>
          <w:color w:val="000000"/>
        </w:rPr>
        <w:t>=</w:t>
      </w:r>
      <w:r>
        <w:t>"userOb"</w:t>
      </w:r>
      <w:r>
        <w:rPr>
          <w:color w:val="4C483D" w:themeColor="text2"/>
        </w:rPr>
        <w:t xml:space="preserve"> </w:t>
      </w:r>
      <w:r>
        <w:rPr>
          <w:color w:val="7F007F"/>
        </w:rPr>
        <w:t>class</w:t>
      </w:r>
      <w:r>
        <w:rPr>
          <w:color w:val="000000"/>
        </w:rPr>
        <w:t>=</w:t>
      </w:r>
      <w:r>
        <w:t>"com.spring.model.User"</w:t>
      </w:r>
      <w:r>
        <w:rPr>
          <w:color w:val="4C483D" w:themeColor="text2"/>
        </w:rPr>
        <w:t xml:space="preserve"> </w:t>
      </w:r>
      <w:r>
        <w:rPr>
          <w:color w:val="7F007F"/>
        </w:rPr>
        <w:t>scope</w:t>
      </w:r>
      <w:r>
        <w:rPr>
          <w:color w:val="000000"/>
        </w:rPr>
        <w:t>=</w:t>
      </w:r>
      <w:r>
        <w:t>"prototype"</w:t>
      </w:r>
      <w:r>
        <w:rPr>
          <w:color w:val="4C483D" w:themeColor="text2"/>
        </w:rPr>
        <w:t xml:space="preserve"> </w:t>
      </w:r>
      <w:r>
        <w:rPr>
          <w:color w:val="008080"/>
        </w:rPr>
        <w:t>/&gt;</w:t>
      </w:r>
      <w:r>
        <w:rPr>
          <w:color w:val="000000"/>
        </w:rPr>
        <w:t xml:space="preserve">    </w:t>
      </w:r>
    </w:p>
    <w:p w14:paraId="4279FF29" w14:textId="2065C3F9" w:rsidR="007C0FF8" w:rsidRDefault="007C0FF8" w:rsidP="007C0FF8">
      <w:pPr>
        <w:pStyle w:val="Output"/>
        <w:rPr>
          <w:color w:val="4C483D" w:themeColor="text2"/>
        </w:rPr>
      </w:pPr>
      <w:r>
        <w:rPr>
          <w:color w:val="000000"/>
        </w:rPr>
        <w:tab/>
      </w:r>
      <w:r>
        <w:rPr>
          <w:color w:val="008080"/>
        </w:rPr>
        <w:t>&lt;</w:t>
      </w:r>
      <w:r>
        <w:rPr>
          <w:color w:val="3F7F7F"/>
        </w:rPr>
        <w:t>job</w:t>
      </w:r>
      <w:r>
        <w:rPr>
          <w:color w:val="4C483D" w:themeColor="text2"/>
        </w:rPr>
        <w:t xml:space="preserve"> </w:t>
      </w:r>
      <w:r>
        <w:rPr>
          <w:color w:val="7F007F"/>
        </w:rPr>
        <w:t>id</w:t>
      </w:r>
      <w:r>
        <w:rPr>
          <w:color w:val="000000"/>
        </w:rPr>
        <w:t>=</w:t>
      </w:r>
      <w:r>
        <w:t>"CsvToMySQL-job"</w:t>
      </w:r>
      <w:r>
        <w:rPr>
          <w:color w:val="008080"/>
        </w:rPr>
        <w:t>&gt;</w:t>
      </w:r>
    </w:p>
    <w:p w14:paraId="5D3E9A64" w14:textId="7B1BF168" w:rsidR="007C0FF8" w:rsidRDefault="007C0FF8" w:rsidP="007C0FF8">
      <w:pPr>
        <w:pStyle w:val="Output"/>
        <w:rPr>
          <w:color w:val="4C483D" w:themeColor="text2"/>
        </w:rPr>
      </w:pPr>
      <w:r>
        <w:rPr>
          <w:color w:val="000000"/>
        </w:rPr>
        <w:tab/>
      </w:r>
      <w:r>
        <w:rPr>
          <w:color w:val="000000"/>
        </w:rPr>
        <w:tab/>
      </w:r>
      <w:r>
        <w:rPr>
          <w:color w:val="008080"/>
        </w:rPr>
        <w:t>&lt;</w:t>
      </w:r>
      <w:r>
        <w:rPr>
          <w:color w:val="3F7F7F"/>
        </w:rPr>
        <w:t>step</w:t>
      </w:r>
      <w:r>
        <w:rPr>
          <w:color w:val="4C483D" w:themeColor="text2"/>
        </w:rPr>
        <w:t xml:space="preserve"> </w:t>
      </w:r>
      <w:r>
        <w:rPr>
          <w:color w:val="7F007F"/>
        </w:rPr>
        <w:t>id</w:t>
      </w:r>
      <w:r>
        <w:rPr>
          <w:color w:val="000000"/>
        </w:rPr>
        <w:t>=</w:t>
      </w:r>
      <w:r>
        <w:t>"step1"</w:t>
      </w:r>
      <w:r>
        <w:rPr>
          <w:color w:val="008080"/>
        </w:rPr>
        <w:t>&gt;</w:t>
      </w:r>
    </w:p>
    <w:p w14:paraId="45B5C7A5" w14:textId="7A092DB2" w:rsidR="007C0FF8" w:rsidRDefault="007C0FF8" w:rsidP="007C0FF8">
      <w:pPr>
        <w:pStyle w:val="Output"/>
        <w:rPr>
          <w:color w:val="4C483D" w:themeColor="text2"/>
        </w:rPr>
      </w:pPr>
      <w:r>
        <w:rPr>
          <w:color w:val="000000"/>
        </w:rPr>
        <w:tab/>
      </w:r>
      <w:r>
        <w:rPr>
          <w:color w:val="000000"/>
        </w:rPr>
        <w:tab/>
      </w:r>
      <w:r>
        <w:rPr>
          <w:color w:val="000000"/>
        </w:rPr>
        <w:tab/>
      </w:r>
      <w:r>
        <w:rPr>
          <w:color w:val="008080"/>
        </w:rPr>
        <w:t>&lt;</w:t>
      </w:r>
      <w:r>
        <w:rPr>
          <w:color w:val="3F7F7F"/>
        </w:rPr>
        <w:t>tasklet</w:t>
      </w:r>
      <w:r>
        <w:rPr>
          <w:color w:val="008080"/>
        </w:rPr>
        <w:t>&gt;</w:t>
      </w:r>
    </w:p>
    <w:p w14:paraId="69B8CC32" w14:textId="4D2AFCE0" w:rsidR="007C0FF8" w:rsidRDefault="007C0FF8" w:rsidP="007C0FF8">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chunk</w:t>
      </w:r>
      <w:r>
        <w:rPr>
          <w:color w:val="4C483D" w:themeColor="text2"/>
        </w:rPr>
        <w:t xml:space="preserve"> </w:t>
      </w:r>
      <w:r>
        <w:rPr>
          <w:color w:val="7F007F"/>
        </w:rPr>
        <w:t>reader</w:t>
      </w:r>
      <w:r>
        <w:rPr>
          <w:color w:val="000000"/>
        </w:rPr>
        <w:t>=</w:t>
      </w:r>
      <w:r>
        <w:t>"cvsFileItemReader"</w:t>
      </w:r>
      <w:r>
        <w:rPr>
          <w:color w:val="4C483D" w:themeColor="text2"/>
        </w:rPr>
        <w:t xml:space="preserve"> </w:t>
      </w:r>
      <w:r>
        <w:rPr>
          <w:color w:val="7F007F"/>
        </w:rPr>
        <w:t>writer</w:t>
      </w:r>
      <w:r>
        <w:rPr>
          <w:color w:val="000000"/>
        </w:rPr>
        <w:t>=</w:t>
      </w:r>
      <w:r>
        <w:t>"mysqlItemWriter"</w:t>
      </w:r>
    </w:p>
    <w:p w14:paraId="717E9066" w14:textId="77777777" w:rsidR="007C0FF8" w:rsidRDefault="007C0FF8" w:rsidP="007C0FF8">
      <w:pPr>
        <w:pStyle w:val="Output"/>
        <w:rPr>
          <w:color w:val="4C483D" w:themeColor="text2"/>
        </w:rPr>
      </w:pPr>
      <w:r>
        <w:rPr>
          <w:color w:val="4C483D" w:themeColor="text2"/>
        </w:rPr>
        <w:tab/>
      </w:r>
      <w:r>
        <w:rPr>
          <w:color w:val="4C483D" w:themeColor="text2"/>
        </w:rPr>
        <w:tab/>
      </w:r>
      <w:r>
        <w:rPr>
          <w:color w:val="4C483D" w:themeColor="text2"/>
        </w:rPr>
        <w:tab/>
      </w:r>
      <w:r>
        <w:rPr>
          <w:color w:val="4C483D" w:themeColor="text2"/>
        </w:rPr>
        <w:tab/>
      </w:r>
      <w:r>
        <w:rPr>
          <w:color w:val="4C483D" w:themeColor="text2"/>
        </w:rPr>
        <w:tab/>
      </w:r>
      <w:r>
        <w:rPr>
          <w:color w:val="7F007F"/>
        </w:rPr>
        <w:t>commit-interval</w:t>
      </w:r>
      <w:r>
        <w:rPr>
          <w:color w:val="000000"/>
        </w:rPr>
        <w:t>=</w:t>
      </w:r>
      <w:r>
        <w:t>"2"</w:t>
      </w:r>
      <w:r>
        <w:rPr>
          <w:color w:val="008080"/>
        </w:rPr>
        <w:t>&gt;</w:t>
      </w:r>
    </w:p>
    <w:p w14:paraId="1F768B06" w14:textId="0533F6EB" w:rsidR="007C0FF8" w:rsidRDefault="007C0FF8" w:rsidP="007C0FF8">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chunk</w:t>
      </w:r>
      <w:r>
        <w:rPr>
          <w:color w:val="008080"/>
        </w:rPr>
        <w:t>&gt;</w:t>
      </w:r>
    </w:p>
    <w:p w14:paraId="21C0234C" w14:textId="35944B2C" w:rsidR="007C0FF8" w:rsidRDefault="007C0FF8" w:rsidP="007C0FF8">
      <w:pPr>
        <w:pStyle w:val="Output"/>
        <w:rPr>
          <w:color w:val="4C483D" w:themeColor="text2"/>
        </w:rPr>
      </w:pPr>
      <w:r>
        <w:rPr>
          <w:color w:val="000000"/>
        </w:rPr>
        <w:tab/>
      </w:r>
      <w:r>
        <w:rPr>
          <w:color w:val="000000"/>
        </w:rPr>
        <w:tab/>
      </w:r>
      <w:r>
        <w:rPr>
          <w:color w:val="000000"/>
        </w:rPr>
        <w:tab/>
      </w:r>
      <w:r>
        <w:rPr>
          <w:color w:val="008080"/>
        </w:rPr>
        <w:t>&lt;/</w:t>
      </w:r>
      <w:r>
        <w:rPr>
          <w:color w:val="3F7F7F"/>
        </w:rPr>
        <w:t>tasklet</w:t>
      </w:r>
      <w:r>
        <w:rPr>
          <w:color w:val="008080"/>
        </w:rPr>
        <w:t>&gt;</w:t>
      </w:r>
    </w:p>
    <w:p w14:paraId="6316E456" w14:textId="15149A7F" w:rsidR="007C0FF8" w:rsidRDefault="007C0FF8" w:rsidP="007C0FF8">
      <w:pPr>
        <w:pStyle w:val="Output"/>
        <w:rPr>
          <w:color w:val="4C483D" w:themeColor="text2"/>
        </w:rPr>
      </w:pPr>
      <w:r>
        <w:rPr>
          <w:color w:val="000000"/>
        </w:rPr>
        <w:tab/>
      </w:r>
      <w:r>
        <w:rPr>
          <w:color w:val="000000"/>
        </w:rPr>
        <w:tab/>
      </w:r>
      <w:r>
        <w:rPr>
          <w:color w:val="008080"/>
        </w:rPr>
        <w:t>&lt;/</w:t>
      </w:r>
      <w:r>
        <w:rPr>
          <w:color w:val="3F7F7F"/>
        </w:rPr>
        <w:t>step</w:t>
      </w:r>
      <w:r>
        <w:rPr>
          <w:color w:val="008080"/>
        </w:rPr>
        <w:t>&gt;</w:t>
      </w:r>
    </w:p>
    <w:p w14:paraId="0042AD42" w14:textId="5277C6DD" w:rsidR="007C0FF8" w:rsidRDefault="007C0FF8" w:rsidP="007C0FF8">
      <w:pPr>
        <w:pStyle w:val="Output"/>
        <w:rPr>
          <w:color w:val="4C483D" w:themeColor="text2"/>
        </w:rPr>
      </w:pPr>
      <w:r>
        <w:rPr>
          <w:color w:val="000000"/>
        </w:rPr>
        <w:tab/>
      </w:r>
      <w:r>
        <w:rPr>
          <w:color w:val="008080"/>
        </w:rPr>
        <w:t>&lt;/</w:t>
      </w:r>
      <w:r>
        <w:rPr>
          <w:color w:val="3F7F7F"/>
        </w:rPr>
        <w:t>job</w:t>
      </w:r>
      <w:r>
        <w:rPr>
          <w:color w:val="008080"/>
        </w:rPr>
        <w:t>&gt;</w:t>
      </w:r>
    </w:p>
    <w:p w14:paraId="18FD73AD" w14:textId="77777777" w:rsidR="007C0FF8" w:rsidRDefault="007C0FF8" w:rsidP="007C0FF8">
      <w:pPr>
        <w:pStyle w:val="Output"/>
        <w:rPr>
          <w:color w:val="4C483D" w:themeColor="text2"/>
        </w:rPr>
      </w:pPr>
    </w:p>
    <w:p w14:paraId="4E4B7E41" w14:textId="77777777" w:rsidR="007C0FF8" w:rsidRDefault="007C0FF8" w:rsidP="007C0FF8">
      <w:pPr>
        <w:pStyle w:val="Output"/>
        <w:rPr>
          <w:color w:val="4C483D" w:themeColor="text2"/>
        </w:rPr>
      </w:pPr>
      <w:r>
        <w:rPr>
          <w:color w:val="000000"/>
        </w:rPr>
        <w:tab/>
      </w:r>
    </w:p>
    <w:p w14:paraId="4137539E" w14:textId="53AF6A33" w:rsidR="007C0FF8" w:rsidRDefault="007C0FF8" w:rsidP="007C0FF8">
      <w:pPr>
        <w:pStyle w:val="Output"/>
        <w:rPr>
          <w:color w:val="4C483D" w:themeColor="text2"/>
        </w:rPr>
      </w:pPr>
      <w:r>
        <w:rPr>
          <w:color w:val="008080"/>
        </w:rPr>
        <w:t>&lt;</w:t>
      </w:r>
      <w:r>
        <w:rPr>
          <w:color w:val="3F7F7F"/>
        </w:rPr>
        <w:t>bean</w:t>
      </w:r>
      <w:r>
        <w:rPr>
          <w:color w:val="4C483D" w:themeColor="text2"/>
        </w:rPr>
        <w:t xml:space="preserve"> </w:t>
      </w:r>
      <w:r>
        <w:rPr>
          <w:color w:val="7F007F"/>
        </w:rPr>
        <w:t>id</w:t>
      </w:r>
      <w:r>
        <w:rPr>
          <w:color w:val="000000"/>
        </w:rPr>
        <w:t>=</w:t>
      </w:r>
      <w:r>
        <w:t>"cvsFileItemReader"</w:t>
      </w:r>
      <w:r>
        <w:rPr>
          <w:color w:val="4C483D" w:themeColor="text2"/>
        </w:rPr>
        <w:t xml:space="preserve"> </w:t>
      </w:r>
      <w:r>
        <w:rPr>
          <w:color w:val="7F007F"/>
        </w:rPr>
        <w:t>class</w:t>
      </w:r>
      <w:r>
        <w:rPr>
          <w:color w:val="000000"/>
        </w:rPr>
        <w:t>=</w:t>
      </w:r>
      <w:r>
        <w:t>"org.springframework.batch.item.file.FlatFileItemReader"</w:t>
      </w:r>
      <w:r>
        <w:rPr>
          <w:color w:val="008080"/>
        </w:rPr>
        <w:t>&gt;</w:t>
      </w:r>
    </w:p>
    <w:p w14:paraId="028FB5CF" w14:textId="534813F9" w:rsidR="007C0FF8" w:rsidRDefault="007C0FF8" w:rsidP="007C0FF8">
      <w:pPr>
        <w:pStyle w:val="Output"/>
        <w:rPr>
          <w:color w:val="4C483D" w:themeColor="text2"/>
        </w:rPr>
      </w:pPr>
      <w:r>
        <w:rPr>
          <w:color w:val="3F5FBF"/>
        </w:rPr>
        <w:t xml:space="preserve">&lt;!-- Read a </w:t>
      </w:r>
      <w:r>
        <w:rPr>
          <w:color w:val="3F5FBF"/>
          <w:u w:val="single"/>
        </w:rPr>
        <w:t>csv</w:t>
      </w:r>
      <w:r>
        <w:rPr>
          <w:color w:val="3F5FBF"/>
        </w:rPr>
        <w:t xml:space="preserve"> file --&gt;</w:t>
      </w:r>
    </w:p>
    <w:p w14:paraId="5E3E7EC5" w14:textId="0F3312F3" w:rsidR="007C0FF8" w:rsidRDefault="007C0FF8" w:rsidP="007C0FF8">
      <w:pPr>
        <w:pStyle w:val="Output"/>
        <w:rPr>
          <w:color w:val="4C483D" w:themeColor="text2"/>
        </w:rPr>
      </w:pP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"resource"</w:t>
      </w:r>
      <w:r>
        <w:rPr>
          <w:color w:val="4C483D" w:themeColor="text2"/>
        </w:rPr>
        <w:t xml:space="preserve"> </w:t>
      </w:r>
      <w:r>
        <w:rPr>
          <w:color w:val="7F007F"/>
        </w:rPr>
        <w:t>value</w:t>
      </w:r>
      <w:r>
        <w:rPr>
          <w:color w:val="000000"/>
        </w:rPr>
        <w:t>=</w:t>
      </w:r>
      <w:r>
        <w:t>"classpath:cvs/Users.csv"</w:t>
      </w:r>
      <w:r>
        <w:rPr>
          <w:color w:val="4C483D" w:themeColor="text2"/>
        </w:rPr>
        <w:t xml:space="preserve"> </w:t>
      </w:r>
      <w:r>
        <w:rPr>
          <w:color w:val="008080"/>
        </w:rPr>
        <w:t>/&gt;</w:t>
      </w:r>
    </w:p>
    <w:p w14:paraId="687E0646" w14:textId="356A9F70" w:rsidR="007C0FF8" w:rsidRDefault="007C0FF8" w:rsidP="007C0FF8">
      <w:pPr>
        <w:pStyle w:val="Output"/>
        <w:rPr>
          <w:color w:val="4C483D" w:themeColor="text2"/>
        </w:rPr>
      </w:pP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"lineMapper"</w:t>
      </w:r>
      <w:r>
        <w:rPr>
          <w:color w:val="008080"/>
        </w:rPr>
        <w:t>&gt;</w:t>
      </w:r>
    </w:p>
    <w:p w14:paraId="45C38A10" w14:textId="36C8884E" w:rsidR="007C0FF8" w:rsidRDefault="00D078C4" w:rsidP="007C0FF8">
      <w:pPr>
        <w:pStyle w:val="Output"/>
        <w:rPr>
          <w:color w:val="4C483D" w:themeColor="text2"/>
        </w:rPr>
      </w:pPr>
      <w:r>
        <w:rPr>
          <w:color w:val="000000"/>
        </w:rPr>
        <w:t xml:space="preserve"> </w:t>
      </w:r>
      <w:r w:rsidR="007C0FF8">
        <w:rPr>
          <w:color w:val="008080"/>
        </w:rPr>
        <w:t>&lt;</w:t>
      </w:r>
      <w:r w:rsidR="007C0FF8">
        <w:rPr>
          <w:color w:val="3F7F7F"/>
        </w:rPr>
        <w:t>bean</w:t>
      </w:r>
      <w:r w:rsidR="007C0FF8">
        <w:rPr>
          <w:color w:val="4C483D" w:themeColor="text2"/>
        </w:rPr>
        <w:t xml:space="preserve"> </w:t>
      </w:r>
      <w:r w:rsidR="007C0FF8">
        <w:rPr>
          <w:color w:val="7F007F"/>
        </w:rPr>
        <w:t>class</w:t>
      </w:r>
      <w:r w:rsidR="007C0FF8">
        <w:rPr>
          <w:color w:val="000000"/>
        </w:rPr>
        <w:t>=</w:t>
      </w:r>
      <w:r w:rsidR="007C0FF8">
        <w:t>"org.springframework.batch.item.file.mapping.DefaultLineMapper"</w:t>
      </w:r>
      <w:r w:rsidR="007C0FF8">
        <w:rPr>
          <w:color w:val="008080"/>
        </w:rPr>
        <w:t>&gt;</w:t>
      </w:r>
    </w:p>
    <w:p w14:paraId="4ED19A0D" w14:textId="77777777" w:rsidR="007C0FF8" w:rsidRDefault="007C0FF8" w:rsidP="007C0FF8">
      <w:pPr>
        <w:pStyle w:val="Output"/>
        <w:rPr>
          <w:color w:val="4C483D" w:themeColor="text2"/>
        </w:rPr>
      </w:pPr>
      <w:r>
        <w:rPr>
          <w:color w:val="000000"/>
        </w:rPr>
        <w:tab/>
      </w:r>
      <w:r>
        <w:rPr>
          <w:color w:val="000000"/>
        </w:rPr>
        <w:tab/>
      </w:r>
      <w:r>
        <w:rPr>
          <w:color w:val="000000"/>
        </w:rPr>
        <w:tab/>
      </w:r>
      <w:r>
        <w:rPr>
          <w:color w:val="000000"/>
        </w:rPr>
        <w:tab/>
      </w:r>
      <w:r>
        <w:rPr>
          <w:color w:val="3F5FBF"/>
        </w:rPr>
        <w:t>&lt;!-- split it --&gt;</w:t>
      </w:r>
    </w:p>
    <w:p w14:paraId="5A0FCB00" w14:textId="77777777" w:rsidR="007C0FF8" w:rsidRDefault="007C0FF8" w:rsidP="007C0FF8">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"lineTokenizer"</w:t>
      </w:r>
      <w:r>
        <w:rPr>
          <w:color w:val="008080"/>
        </w:rPr>
        <w:t>&gt;</w:t>
      </w:r>
    </w:p>
    <w:p w14:paraId="2AFA25CA" w14:textId="276D2A8B" w:rsidR="007C0FF8" w:rsidRDefault="007C0FF8" w:rsidP="007C0FF8">
      <w:pPr>
        <w:pStyle w:val="Output"/>
        <w:rPr>
          <w:color w:val="4C483D" w:themeColor="text2"/>
        </w:rPr>
      </w:pPr>
      <w:r>
        <w:rPr>
          <w:color w:val="008080"/>
        </w:rPr>
        <w:t>&lt;</w:t>
      </w:r>
      <w:r>
        <w:rPr>
          <w:color w:val="3F7F7F"/>
        </w:rPr>
        <w:t>bean</w:t>
      </w:r>
      <w:r w:rsidR="00D078C4">
        <w:rPr>
          <w:color w:val="3F7F7F"/>
        </w:rPr>
        <w:t xml:space="preserve"> </w:t>
      </w:r>
      <w:r>
        <w:rPr>
          <w:color w:val="7F007F"/>
        </w:rPr>
        <w:t>class</w:t>
      </w:r>
      <w:r>
        <w:rPr>
          <w:color w:val="000000"/>
        </w:rPr>
        <w:t>=</w:t>
      </w:r>
      <w:r>
        <w:t>"org.springframework.batch.item.file.transform.DelimitedLineTokenizer"</w:t>
      </w:r>
      <w:r>
        <w:rPr>
          <w:color w:val="008080"/>
        </w:rPr>
        <w:t>&gt;</w:t>
      </w:r>
    </w:p>
    <w:p w14:paraId="63267983" w14:textId="501D64D8" w:rsidR="007C0FF8" w:rsidRDefault="007C0FF8" w:rsidP="007C0FF8">
      <w:pPr>
        <w:pStyle w:val="Output"/>
        <w:rPr>
          <w:color w:val="4C483D" w:themeColor="text2"/>
        </w:rPr>
      </w:pP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"names"</w:t>
      </w:r>
      <w:r>
        <w:rPr>
          <w:color w:val="4C483D" w:themeColor="text2"/>
        </w:rPr>
        <w:t xml:space="preserve"> </w:t>
      </w:r>
      <w:r>
        <w:rPr>
          <w:color w:val="7F007F"/>
        </w:rPr>
        <w:t>value</w:t>
      </w:r>
      <w:r>
        <w:rPr>
          <w:color w:val="000000"/>
        </w:rPr>
        <w:t>=</w:t>
      </w:r>
      <w:r>
        <w:t>"uid,address,age,name"</w:t>
      </w:r>
      <w:r>
        <w:rPr>
          <w:color w:val="4C483D" w:themeColor="text2"/>
        </w:rPr>
        <w:t xml:space="preserve"> </w:t>
      </w:r>
      <w:r>
        <w:rPr>
          <w:color w:val="008080"/>
        </w:rPr>
        <w:t>/&gt;&lt;/</w:t>
      </w:r>
      <w:r>
        <w:rPr>
          <w:color w:val="3F7F7F"/>
        </w:rPr>
        <w:t>bean</w:t>
      </w:r>
      <w:r>
        <w:rPr>
          <w:color w:val="008080"/>
        </w:rPr>
        <w:t>&gt;</w:t>
      </w:r>
    </w:p>
    <w:p w14:paraId="561082C9" w14:textId="77777777" w:rsidR="007C0FF8" w:rsidRDefault="007C0FF8" w:rsidP="007C0FF8">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property</w:t>
      </w:r>
      <w:r>
        <w:rPr>
          <w:color w:val="008080"/>
        </w:rPr>
        <w:t>&gt;</w:t>
      </w:r>
    </w:p>
    <w:p w14:paraId="52763DF2" w14:textId="77777777" w:rsidR="007C0FF8" w:rsidRDefault="007C0FF8" w:rsidP="007C0FF8">
      <w:pPr>
        <w:pStyle w:val="Output"/>
        <w:rPr>
          <w:color w:val="4C483D" w:themeColor="text2"/>
        </w:rPr>
      </w:pPr>
    </w:p>
    <w:p w14:paraId="1D336075" w14:textId="6230B6CD" w:rsidR="007C0FF8" w:rsidRDefault="007C0FF8" w:rsidP="007C0FF8">
      <w:pPr>
        <w:pStyle w:val="Output"/>
        <w:rPr>
          <w:color w:val="4C483D" w:themeColor="text2"/>
        </w:rPr>
      </w:pPr>
      <w:r>
        <w:rPr>
          <w:color w:val="008080"/>
        </w:rPr>
        <w:t>&lt;</w:t>
      </w:r>
      <w:r>
        <w:rPr>
          <w:color w:val="3F7F7F"/>
        </w:rPr>
        <w:t>property</w:t>
      </w:r>
      <w:r>
        <w:rPr>
          <w:color w:val="4C483D" w:themeColor="text2"/>
        </w:rPr>
        <w:t xml:space="preserve"> </w:t>
      </w:r>
      <w:r>
        <w:rPr>
          <w:color w:val="7F007F"/>
        </w:rPr>
        <w:t>name</w:t>
      </w:r>
      <w:r>
        <w:rPr>
          <w:color w:val="000000"/>
        </w:rPr>
        <w:t>=</w:t>
      </w:r>
      <w:r>
        <w:t>"fieldSetMapper"</w:t>
      </w:r>
      <w:r>
        <w:rPr>
          <w:color w:val="008080"/>
        </w:rPr>
        <w:t>&gt;</w:t>
      </w:r>
      <w:r>
        <w:rPr>
          <w:color w:val="000000"/>
        </w:rPr>
        <w:tab/>
      </w:r>
      <w:r>
        <w:rPr>
          <w:color w:val="000000"/>
        </w:rPr>
        <w:tab/>
      </w:r>
      <w:r>
        <w:rPr>
          <w:color w:val="000000"/>
        </w:rPr>
        <w:tab/>
      </w:r>
      <w:r>
        <w:rPr>
          <w:color w:val="000000"/>
        </w:rPr>
        <w:tab/>
        <w:t xml:space="preserve">    </w:t>
      </w:r>
      <w:r>
        <w:rPr>
          <w:color w:val="000000"/>
        </w:rPr>
        <w:tab/>
      </w:r>
      <w:r>
        <w:rPr>
          <w:color w:val="000000"/>
        </w:rPr>
        <w:tab/>
        <w:t xml:space="preserve">      </w:t>
      </w:r>
    </w:p>
    <w:p w14:paraId="57081F6D" w14:textId="1784F17B" w:rsidR="007C0FF8" w:rsidRDefault="007C0FF8" w:rsidP="007C0FF8">
      <w:pPr>
        <w:pStyle w:val="Output"/>
        <w:rPr>
          <w:color w:val="4C483D" w:themeColor="text2"/>
        </w:rPr>
      </w:pPr>
      <w:r>
        <w:rPr>
          <w:color w:val="000000"/>
        </w:rPr>
        <w:tab/>
      </w:r>
      <w:r>
        <w:rPr>
          <w:color w:val="000000"/>
        </w:rPr>
        <w:tab/>
      </w:r>
      <w:r>
        <w:rPr>
          <w:color w:val="000000"/>
        </w:rPr>
        <w:tab/>
      </w:r>
      <w:r>
        <w:rPr>
          <w:color w:val="000000"/>
        </w:rPr>
        <w:tab/>
      </w:r>
      <w:r>
        <w:rPr>
          <w:color w:val="3F5FBF"/>
        </w:rPr>
        <w:t>&lt;!-- map to an object --&gt;</w:t>
      </w:r>
    </w:p>
    <w:p w14:paraId="3FC6DAEB" w14:textId="2A9CE877" w:rsidR="007C0FF8" w:rsidRDefault="007C0FF8" w:rsidP="007C0FF8">
      <w:pPr>
        <w:pStyle w:val="Output"/>
        <w:rPr>
          <w:color w:val="4C483D" w:themeColor="text2"/>
        </w:rPr>
      </w:pPr>
      <w:r>
        <w:rPr>
          <w:color w:val="008080"/>
        </w:rPr>
        <w:t>&lt;</w:t>
      </w:r>
      <w:r>
        <w:rPr>
          <w:color w:val="3F7F7F"/>
        </w:rPr>
        <w:t>bean</w:t>
      </w:r>
      <w:r w:rsidR="00D078C4">
        <w:rPr>
          <w:color w:val="3F7F7F"/>
        </w:rPr>
        <w:t xml:space="preserve"> </w:t>
      </w:r>
      <w:r>
        <w:rPr>
          <w:color w:val="7F007F"/>
        </w:rPr>
        <w:t>class</w:t>
      </w:r>
      <w:r>
        <w:rPr>
          <w:color w:val="000000"/>
        </w:rPr>
        <w:t>=</w:t>
      </w:r>
      <w:r>
        <w:t>"org.springframework.batch.item.file.mapping.BeanWrapperFieldSetMapper"</w:t>
      </w:r>
      <w:r>
        <w:rPr>
          <w:color w:val="008080"/>
        </w:rPr>
        <w:t>&gt;</w:t>
      </w:r>
    </w:p>
    <w:p w14:paraId="4AC948E8" w14:textId="469A5ADF" w:rsidR="007C0FF8" w:rsidRDefault="007C0FF8" w:rsidP="007C0FF8">
      <w:pPr>
        <w:pStyle w:val="Output"/>
        <w:rPr>
          <w:color w:val="4C483D" w:themeColor="text2"/>
        </w:rPr>
      </w:pP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"prototypeBeanName"</w:t>
      </w:r>
      <w:r>
        <w:rPr>
          <w:color w:val="4C483D" w:themeColor="text2"/>
        </w:rPr>
        <w:t xml:space="preserve"> </w:t>
      </w:r>
      <w:r>
        <w:rPr>
          <w:color w:val="7F007F"/>
        </w:rPr>
        <w:t>value</w:t>
      </w:r>
      <w:r>
        <w:rPr>
          <w:color w:val="000000"/>
        </w:rPr>
        <w:t>=</w:t>
      </w:r>
      <w:r>
        <w:t>"userOb"</w:t>
      </w:r>
      <w:r>
        <w:rPr>
          <w:color w:val="4C483D" w:themeColor="text2"/>
        </w:rPr>
        <w:t xml:space="preserve"> </w:t>
      </w:r>
      <w:r>
        <w:rPr>
          <w:color w:val="008080"/>
        </w:rPr>
        <w:t>/&gt;</w:t>
      </w:r>
    </w:p>
    <w:p w14:paraId="26FEB676" w14:textId="608EF3B2" w:rsidR="007C0FF8" w:rsidRDefault="007C0FF8" w:rsidP="007C0FF8">
      <w:pPr>
        <w:pStyle w:val="Output"/>
        <w:rPr>
          <w:color w:val="4C483D" w:themeColor="text2"/>
        </w:rPr>
      </w:pPr>
      <w:r>
        <w:rPr>
          <w:color w:val="008080"/>
        </w:rPr>
        <w:t>&lt;/</w:t>
      </w:r>
      <w:r>
        <w:rPr>
          <w:color w:val="3F7F7F"/>
        </w:rPr>
        <w:t>bean</w:t>
      </w:r>
      <w:r>
        <w:rPr>
          <w:color w:val="008080"/>
        </w:rPr>
        <w:t>&gt;</w:t>
      </w:r>
    </w:p>
    <w:p w14:paraId="14AA9FF7" w14:textId="77777777" w:rsidR="007C0FF8" w:rsidRDefault="007C0FF8" w:rsidP="007C0FF8">
      <w:pPr>
        <w:pStyle w:val="Output"/>
        <w:rPr>
          <w:color w:val="4C483D" w:themeColor="text2"/>
        </w:rPr>
      </w:pPr>
      <w:r>
        <w:rPr>
          <w:color w:val="000000"/>
        </w:rPr>
        <w:tab/>
      </w:r>
      <w:r>
        <w:rPr>
          <w:color w:val="000000"/>
        </w:rPr>
        <w:tab/>
      </w:r>
      <w:r>
        <w:rPr>
          <w:color w:val="000000"/>
        </w:rPr>
        <w:tab/>
      </w:r>
      <w:r>
        <w:rPr>
          <w:color w:val="000000"/>
        </w:rPr>
        <w:tab/>
      </w:r>
      <w:r>
        <w:rPr>
          <w:color w:val="000000"/>
        </w:rPr>
        <w:tab/>
      </w:r>
    </w:p>
    <w:p w14:paraId="70C78B10" w14:textId="6727E507" w:rsidR="007C0FF8" w:rsidRDefault="007C0FF8" w:rsidP="007C0FF8">
      <w:pPr>
        <w:pStyle w:val="Output"/>
        <w:rPr>
          <w:color w:val="4C483D" w:themeColor="text2"/>
        </w:rPr>
      </w:pPr>
      <w:r>
        <w:rPr>
          <w:color w:val="008080"/>
        </w:rPr>
        <w:t>&lt;/</w:t>
      </w:r>
      <w:r>
        <w:rPr>
          <w:color w:val="3F7F7F"/>
        </w:rPr>
        <w:t>property</w:t>
      </w:r>
      <w:r>
        <w:rPr>
          <w:color w:val="008080"/>
        </w:rPr>
        <w:t>&gt;</w:t>
      </w:r>
    </w:p>
    <w:p w14:paraId="322ED7D4" w14:textId="77777777" w:rsidR="007C0FF8" w:rsidRDefault="007C0FF8" w:rsidP="007C0FF8">
      <w:pPr>
        <w:pStyle w:val="Output"/>
        <w:rPr>
          <w:color w:val="4C483D" w:themeColor="text2"/>
        </w:rPr>
      </w:pPr>
    </w:p>
    <w:p w14:paraId="4A1AB2F6" w14:textId="77777777" w:rsidR="007C0FF8" w:rsidRDefault="007C0FF8" w:rsidP="007C0FF8">
      <w:pPr>
        <w:pStyle w:val="Output"/>
        <w:rPr>
          <w:color w:val="4C483D" w:themeColor="text2"/>
        </w:rPr>
      </w:pPr>
      <w:r>
        <w:rPr>
          <w:color w:val="000000"/>
        </w:rPr>
        <w:lastRenderedPageBreak/>
        <w:tab/>
      </w:r>
      <w:r>
        <w:rPr>
          <w:color w:val="000000"/>
        </w:rPr>
        <w:tab/>
      </w:r>
      <w:r>
        <w:rPr>
          <w:color w:val="000000"/>
        </w:rPr>
        <w:tab/>
      </w:r>
      <w:r>
        <w:rPr>
          <w:color w:val="008080"/>
        </w:rPr>
        <w:t>&lt;/</w:t>
      </w:r>
      <w:r>
        <w:rPr>
          <w:color w:val="3F7F7F"/>
        </w:rPr>
        <w:t>bean</w:t>
      </w:r>
      <w:r>
        <w:rPr>
          <w:color w:val="008080"/>
        </w:rPr>
        <w:t>&gt;</w:t>
      </w:r>
    </w:p>
    <w:p w14:paraId="7D506420" w14:textId="77777777" w:rsidR="007C0FF8" w:rsidRDefault="007C0FF8" w:rsidP="007C0FF8">
      <w:pPr>
        <w:pStyle w:val="Output"/>
        <w:rPr>
          <w:color w:val="4C483D" w:themeColor="text2"/>
        </w:rPr>
      </w:pPr>
      <w:r>
        <w:rPr>
          <w:color w:val="000000"/>
        </w:rPr>
        <w:tab/>
      </w:r>
      <w:r>
        <w:rPr>
          <w:color w:val="000000"/>
        </w:rPr>
        <w:tab/>
      </w:r>
      <w:r>
        <w:rPr>
          <w:color w:val="008080"/>
        </w:rPr>
        <w:t>&lt;/</w:t>
      </w:r>
      <w:r>
        <w:rPr>
          <w:color w:val="3F7F7F"/>
        </w:rPr>
        <w:t>property</w:t>
      </w:r>
      <w:r>
        <w:rPr>
          <w:color w:val="008080"/>
        </w:rPr>
        <w:t>&gt;</w:t>
      </w:r>
    </w:p>
    <w:p w14:paraId="101E1AE3" w14:textId="77777777" w:rsidR="007C0FF8" w:rsidRDefault="007C0FF8" w:rsidP="007C0FF8">
      <w:pPr>
        <w:pStyle w:val="Output"/>
        <w:rPr>
          <w:color w:val="4C483D" w:themeColor="text2"/>
        </w:rPr>
      </w:pPr>
    </w:p>
    <w:p w14:paraId="6DFA224C" w14:textId="77777777" w:rsidR="007C0FF8" w:rsidRDefault="007C0FF8" w:rsidP="007C0FF8">
      <w:pPr>
        <w:pStyle w:val="Output"/>
        <w:rPr>
          <w:color w:val="4C483D" w:themeColor="text2"/>
        </w:rPr>
      </w:pPr>
      <w:r>
        <w:rPr>
          <w:color w:val="000000"/>
        </w:rPr>
        <w:tab/>
      </w:r>
      <w:r>
        <w:rPr>
          <w:color w:val="008080"/>
        </w:rPr>
        <w:t>&lt;/</w:t>
      </w:r>
      <w:r>
        <w:rPr>
          <w:color w:val="3F7F7F"/>
        </w:rPr>
        <w:t>bean</w:t>
      </w:r>
      <w:r>
        <w:rPr>
          <w:color w:val="008080"/>
        </w:rPr>
        <w:t>&gt;</w:t>
      </w:r>
    </w:p>
    <w:p w14:paraId="3002A16A" w14:textId="77777777" w:rsidR="007C0FF8" w:rsidRDefault="007C0FF8" w:rsidP="007C0FF8">
      <w:pPr>
        <w:pStyle w:val="Output"/>
        <w:rPr>
          <w:color w:val="4C483D" w:themeColor="text2"/>
        </w:rPr>
      </w:pPr>
    </w:p>
    <w:p w14:paraId="6FF7373F" w14:textId="77777777" w:rsidR="007C0FF8" w:rsidRDefault="007C0FF8" w:rsidP="007C0FF8">
      <w:pPr>
        <w:pStyle w:val="Output"/>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"mysqlItemWriter"</w:t>
      </w:r>
    </w:p>
    <w:p w14:paraId="7A0F609F" w14:textId="77777777" w:rsidR="007C0FF8" w:rsidRDefault="007C0FF8" w:rsidP="007C0FF8">
      <w:pPr>
        <w:pStyle w:val="Output"/>
        <w:rPr>
          <w:color w:val="4C483D" w:themeColor="text2"/>
        </w:rPr>
      </w:pPr>
      <w:r>
        <w:rPr>
          <w:color w:val="4C483D" w:themeColor="text2"/>
        </w:rPr>
        <w:tab/>
      </w:r>
      <w:r>
        <w:rPr>
          <w:color w:val="4C483D" w:themeColor="text2"/>
        </w:rPr>
        <w:tab/>
      </w:r>
      <w:r>
        <w:rPr>
          <w:color w:val="7F007F"/>
        </w:rPr>
        <w:t>class</w:t>
      </w:r>
      <w:r>
        <w:rPr>
          <w:color w:val="000000"/>
        </w:rPr>
        <w:t>=</w:t>
      </w:r>
      <w:r>
        <w:t>"org.springframework.batch.item.database.JdbcBatchItemWriter"</w:t>
      </w:r>
      <w:r>
        <w:rPr>
          <w:color w:val="008080"/>
        </w:rPr>
        <w:t>&gt;</w:t>
      </w:r>
    </w:p>
    <w:p w14:paraId="3AFAB3F7" w14:textId="77777777" w:rsidR="007C0FF8" w:rsidRDefault="007C0FF8" w:rsidP="007C0FF8">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"dataSource"</w:t>
      </w:r>
      <w:r>
        <w:rPr>
          <w:color w:val="4C483D" w:themeColor="text2"/>
        </w:rPr>
        <w:t xml:space="preserve"> </w:t>
      </w:r>
      <w:r>
        <w:rPr>
          <w:color w:val="7F007F"/>
        </w:rPr>
        <w:t>ref</w:t>
      </w:r>
      <w:r>
        <w:rPr>
          <w:color w:val="000000"/>
        </w:rPr>
        <w:t>=</w:t>
      </w:r>
      <w:r>
        <w:t>"dataSource"</w:t>
      </w:r>
      <w:r>
        <w:rPr>
          <w:color w:val="4C483D" w:themeColor="text2"/>
        </w:rPr>
        <w:t xml:space="preserve"> </w:t>
      </w:r>
      <w:r>
        <w:rPr>
          <w:color w:val="008080"/>
        </w:rPr>
        <w:t>/&gt;</w:t>
      </w:r>
    </w:p>
    <w:p w14:paraId="3ED6DC7A" w14:textId="77777777" w:rsidR="007C0FF8" w:rsidRDefault="007C0FF8" w:rsidP="007C0FF8">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"sql"</w:t>
      </w:r>
      <w:r>
        <w:rPr>
          <w:color w:val="008080"/>
        </w:rPr>
        <w:t>&gt;</w:t>
      </w:r>
    </w:p>
    <w:p w14:paraId="53D514AD" w14:textId="77777777" w:rsidR="007C0FF8" w:rsidRDefault="007C0FF8" w:rsidP="007C0FF8">
      <w:pPr>
        <w:pStyle w:val="Output"/>
        <w:rPr>
          <w:color w:val="4C483D" w:themeColor="text2"/>
        </w:rPr>
      </w:pPr>
      <w:r>
        <w:rPr>
          <w:color w:val="000000"/>
        </w:rPr>
        <w:tab/>
      </w:r>
      <w:r>
        <w:rPr>
          <w:color w:val="000000"/>
        </w:rPr>
        <w:tab/>
      </w:r>
      <w:r>
        <w:rPr>
          <w:color w:val="000000"/>
        </w:rPr>
        <w:tab/>
      </w:r>
      <w:r>
        <w:rPr>
          <w:color w:val="008080"/>
        </w:rPr>
        <w:t>&lt;</w:t>
      </w:r>
      <w:r>
        <w:rPr>
          <w:color w:val="3F7F7F"/>
        </w:rPr>
        <w:t>value</w:t>
      </w:r>
      <w:r>
        <w:rPr>
          <w:color w:val="008080"/>
        </w:rPr>
        <w:t>&gt;</w:t>
      </w:r>
    </w:p>
    <w:p w14:paraId="30872151" w14:textId="77777777" w:rsidR="007C0FF8" w:rsidRDefault="007C0FF8" w:rsidP="007C0FF8">
      <w:pPr>
        <w:pStyle w:val="Output"/>
        <w:rPr>
          <w:color w:val="4C483D" w:themeColor="text2"/>
        </w:rPr>
      </w:pPr>
      <w:r>
        <w:rPr>
          <w:color w:val="000000"/>
        </w:rPr>
        <w:t xml:space="preserve">            </w:t>
      </w:r>
      <w:r>
        <w:rPr>
          <w:color w:val="008080"/>
        </w:rPr>
        <w:t>&lt;![CDATA[</w:t>
      </w:r>
      <w:r>
        <w:rPr>
          <w:color w:val="000000"/>
        </w:rPr>
        <w:t xml:space="preserve">        </w:t>
      </w:r>
    </w:p>
    <w:p w14:paraId="4B15EC8D" w14:textId="77777777" w:rsidR="007C0FF8" w:rsidRDefault="007C0FF8" w:rsidP="007C0FF8">
      <w:pPr>
        <w:pStyle w:val="Output"/>
        <w:rPr>
          <w:color w:val="4C483D" w:themeColor="text2"/>
        </w:rPr>
      </w:pPr>
      <w:r>
        <w:rPr>
          <w:color w:val="000000"/>
        </w:rPr>
        <w:t xml:space="preserve">            </w:t>
      </w:r>
      <w:r>
        <w:rPr>
          <w:color w:val="000000"/>
        </w:rPr>
        <w:tab/>
        <w:t>insert into batch_user(uid,address,age,name) values (:uid, :address, :age, :name)</w:t>
      </w:r>
    </w:p>
    <w:p w14:paraId="2320CC0B" w14:textId="77777777" w:rsidR="007C0FF8" w:rsidRDefault="007C0FF8" w:rsidP="007C0FF8">
      <w:pPr>
        <w:pStyle w:val="Output"/>
        <w:rPr>
          <w:color w:val="4C483D" w:themeColor="text2"/>
        </w:rPr>
      </w:pPr>
      <w:r>
        <w:rPr>
          <w:color w:val="000000"/>
        </w:rPr>
        <w:t xml:space="preserve">            </w:t>
      </w:r>
      <w:r>
        <w:rPr>
          <w:color w:val="008080"/>
        </w:rPr>
        <w:t>]]&gt;</w:t>
      </w:r>
    </w:p>
    <w:p w14:paraId="3C408E46" w14:textId="77777777" w:rsidR="007C0FF8" w:rsidRDefault="007C0FF8" w:rsidP="007C0FF8">
      <w:pPr>
        <w:pStyle w:val="Output"/>
        <w:rPr>
          <w:color w:val="4C483D" w:themeColor="text2"/>
        </w:rPr>
      </w:pPr>
      <w:r>
        <w:rPr>
          <w:color w:val="000000"/>
        </w:rPr>
        <w:tab/>
      </w:r>
      <w:r>
        <w:rPr>
          <w:color w:val="000000"/>
        </w:rPr>
        <w:tab/>
      </w:r>
      <w:r>
        <w:rPr>
          <w:color w:val="000000"/>
        </w:rPr>
        <w:tab/>
      </w:r>
      <w:r>
        <w:rPr>
          <w:color w:val="008080"/>
        </w:rPr>
        <w:t>&lt;/</w:t>
      </w:r>
      <w:r>
        <w:rPr>
          <w:color w:val="3F7F7F"/>
        </w:rPr>
        <w:t>value</w:t>
      </w:r>
      <w:r>
        <w:rPr>
          <w:color w:val="008080"/>
        </w:rPr>
        <w:t>&gt;</w:t>
      </w:r>
    </w:p>
    <w:p w14:paraId="139EE9D3" w14:textId="77777777" w:rsidR="007C0FF8" w:rsidRDefault="007C0FF8" w:rsidP="007C0FF8">
      <w:pPr>
        <w:pStyle w:val="Output"/>
        <w:rPr>
          <w:color w:val="4C483D" w:themeColor="text2"/>
        </w:rPr>
      </w:pPr>
      <w:r>
        <w:rPr>
          <w:color w:val="000000"/>
        </w:rPr>
        <w:tab/>
      </w:r>
      <w:r>
        <w:rPr>
          <w:color w:val="000000"/>
        </w:rPr>
        <w:tab/>
      </w:r>
      <w:r>
        <w:rPr>
          <w:color w:val="008080"/>
        </w:rPr>
        <w:t>&lt;/</w:t>
      </w:r>
      <w:r>
        <w:rPr>
          <w:color w:val="3F7F7F"/>
        </w:rPr>
        <w:t>property</w:t>
      </w:r>
      <w:r>
        <w:rPr>
          <w:color w:val="008080"/>
        </w:rPr>
        <w:t>&gt;</w:t>
      </w:r>
    </w:p>
    <w:p w14:paraId="527D07B0" w14:textId="77777777" w:rsidR="007C0FF8" w:rsidRDefault="007C0FF8" w:rsidP="007C0FF8">
      <w:pPr>
        <w:pStyle w:val="Output"/>
        <w:rPr>
          <w:color w:val="4C483D" w:themeColor="text2"/>
        </w:rPr>
      </w:pPr>
      <w:r>
        <w:rPr>
          <w:color w:val="000000"/>
        </w:rPr>
        <w:tab/>
      </w:r>
      <w:r>
        <w:rPr>
          <w:color w:val="000000"/>
        </w:rPr>
        <w:tab/>
      </w:r>
      <w:r>
        <w:rPr>
          <w:color w:val="3F5FBF"/>
        </w:rPr>
        <w:t xml:space="preserve">&lt;!-- It will take care matching between object property and </w:t>
      </w:r>
      <w:r>
        <w:rPr>
          <w:color w:val="3F5FBF"/>
          <w:u w:val="single"/>
        </w:rPr>
        <w:t>sql</w:t>
      </w:r>
      <w:r>
        <w:rPr>
          <w:color w:val="3F5FBF"/>
        </w:rPr>
        <w:t xml:space="preserve"> name parameter --&gt;</w:t>
      </w:r>
    </w:p>
    <w:p w14:paraId="219CC215" w14:textId="77777777" w:rsidR="007C0FF8" w:rsidRDefault="007C0FF8" w:rsidP="007C0FF8">
      <w:pPr>
        <w:pStyle w:val="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"itemSqlParameterSourceProvider"</w:t>
      </w:r>
      <w:r>
        <w:rPr>
          <w:color w:val="008080"/>
        </w:rPr>
        <w:t>&gt;</w:t>
      </w:r>
    </w:p>
    <w:p w14:paraId="15CE5CA0" w14:textId="77777777" w:rsidR="007C0FF8" w:rsidRDefault="007C0FF8" w:rsidP="007C0FF8">
      <w:pPr>
        <w:pStyle w:val="Output"/>
        <w:rPr>
          <w:color w:val="4C483D" w:themeColor="text2"/>
        </w:rPr>
      </w:pPr>
      <w:r>
        <w:rPr>
          <w:color w:val="000000"/>
        </w:rPr>
        <w:tab/>
      </w:r>
      <w:r>
        <w:rPr>
          <w:color w:val="000000"/>
        </w:rPr>
        <w:tab/>
      </w:r>
      <w:r>
        <w:rPr>
          <w:color w:val="000000"/>
        </w:rPr>
        <w:tab/>
      </w:r>
      <w:r>
        <w:rPr>
          <w:color w:val="008080"/>
        </w:rPr>
        <w:t>&lt;</w:t>
      </w:r>
      <w:r>
        <w:rPr>
          <w:color w:val="3F7F7F"/>
        </w:rPr>
        <w:t>bean</w:t>
      </w:r>
    </w:p>
    <w:p w14:paraId="28C4140F" w14:textId="77777777" w:rsidR="007C0FF8" w:rsidRDefault="007C0FF8" w:rsidP="007C0FF8">
      <w:pPr>
        <w:pStyle w:val="Output"/>
        <w:rPr>
          <w:color w:val="4C483D" w:themeColor="text2"/>
        </w:rPr>
      </w:pPr>
      <w:r>
        <w:rPr>
          <w:color w:val="4C483D" w:themeColor="text2"/>
        </w:rPr>
        <w:tab/>
      </w:r>
      <w:r>
        <w:rPr>
          <w:color w:val="4C483D" w:themeColor="text2"/>
        </w:rPr>
        <w:tab/>
      </w:r>
      <w:r>
        <w:rPr>
          <w:color w:val="4C483D" w:themeColor="text2"/>
        </w:rPr>
        <w:tab/>
      </w:r>
      <w:r>
        <w:rPr>
          <w:color w:val="4C483D" w:themeColor="text2"/>
        </w:rPr>
        <w:tab/>
      </w:r>
      <w:r>
        <w:rPr>
          <w:color w:val="7F007F"/>
        </w:rPr>
        <w:t>class</w:t>
      </w:r>
      <w:r>
        <w:rPr>
          <w:color w:val="000000"/>
        </w:rPr>
        <w:t>=</w:t>
      </w:r>
      <w:r>
        <w:t>"org.springframework.batch.item.database.BeanPropertyItemSqlParameterSourceProvider"</w:t>
      </w:r>
      <w:r>
        <w:rPr>
          <w:color w:val="4C483D" w:themeColor="text2"/>
        </w:rPr>
        <w:t xml:space="preserve"> </w:t>
      </w:r>
      <w:r>
        <w:rPr>
          <w:color w:val="008080"/>
        </w:rPr>
        <w:t>/&gt;</w:t>
      </w:r>
    </w:p>
    <w:p w14:paraId="05424431" w14:textId="77777777" w:rsidR="007C0FF8" w:rsidRDefault="007C0FF8" w:rsidP="007C0FF8">
      <w:pPr>
        <w:pStyle w:val="Output"/>
        <w:rPr>
          <w:color w:val="4C483D" w:themeColor="text2"/>
        </w:rPr>
      </w:pPr>
      <w:r>
        <w:rPr>
          <w:color w:val="000000"/>
        </w:rPr>
        <w:tab/>
      </w:r>
      <w:r>
        <w:rPr>
          <w:color w:val="000000"/>
        </w:rPr>
        <w:tab/>
      </w:r>
      <w:r>
        <w:rPr>
          <w:color w:val="008080"/>
        </w:rPr>
        <w:t>&lt;/</w:t>
      </w:r>
      <w:r>
        <w:rPr>
          <w:color w:val="3F7F7F"/>
        </w:rPr>
        <w:t>property</w:t>
      </w:r>
      <w:r>
        <w:rPr>
          <w:color w:val="008080"/>
        </w:rPr>
        <w:t>&gt;</w:t>
      </w:r>
    </w:p>
    <w:p w14:paraId="5A3EBCE1" w14:textId="77777777" w:rsidR="007C0FF8" w:rsidRDefault="007C0FF8" w:rsidP="007C0FF8">
      <w:pPr>
        <w:pStyle w:val="Output"/>
        <w:rPr>
          <w:color w:val="4C483D" w:themeColor="text2"/>
        </w:rPr>
      </w:pPr>
      <w:r>
        <w:rPr>
          <w:color w:val="000000"/>
        </w:rPr>
        <w:tab/>
      </w:r>
      <w:r>
        <w:rPr>
          <w:color w:val="008080"/>
        </w:rPr>
        <w:t>&lt;/</w:t>
      </w:r>
      <w:r>
        <w:rPr>
          <w:color w:val="3F7F7F"/>
        </w:rPr>
        <w:t>bean</w:t>
      </w:r>
      <w:r>
        <w:rPr>
          <w:color w:val="008080"/>
        </w:rPr>
        <w:t>&gt;</w:t>
      </w:r>
    </w:p>
    <w:p w14:paraId="33E0DC9B" w14:textId="77777777" w:rsidR="007C0FF8" w:rsidRDefault="007C0FF8" w:rsidP="007C0FF8">
      <w:pPr>
        <w:pStyle w:val="Output"/>
        <w:rPr>
          <w:color w:val="4C483D" w:themeColor="text2"/>
        </w:rPr>
      </w:pPr>
    </w:p>
    <w:p w14:paraId="547BEA1E" w14:textId="77777777" w:rsidR="007C0FF8" w:rsidRDefault="007C0FF8" w:rsidP="007C0FF8">
      <w:pPr>
        <w:pStyle w:val="Output"/>
      </w:pPr>
      <w:r>
        <w:rPr>
          <w:color w:val="008080"/>
        </w:rPr>
        <w:t>&lt;/</w:t>
      </w:r>
      <w:r>
        <w:rPr>
          <w:color w:val="3F7F7F"/>
          <w:shd w:val="clear" w:color="auto" w:fill="D4D4D4"/>
        </w:rPr>
        <w:t>beans</w:t>
      </w:r>
      <w:r>
        <w:rPr>
          <w:color w:val="008080"/>
        </w:rPr>
        <w:t>&gt;</w:t>
      </w:r>
    </w:p>
    <w:p w14:paraId="30D16980" w14:textId="77777777" w:rsidR="007C0FF8" w:rsidRDefault="007C0FF8" w:rsidP="007C0FF8"/>
    <w:p w14:paraId="6CC91CDA" w14:textId="77777777" w:rsidR="007C0FF8" w:rsidRDefault="007C0FF8" w:rsidP="007C0FF8">
      <w:r>
        <w:t xml:space="preserve">Create a main class , which calls CsvToMySQL-job via jobLauncher </w:t>
      </w:r>
    </w:p>
    <w:p w14:paraId="7A64D0BA" w14:textId="77777777" w:rsidR="007C0FF8" w:rsidRDefault="007C0FF8" w:rsidP="007C0FF8">
      <w:pPr>
        <w:pStyle w:val="Output"/>
        <w:rPr>
          <w:color w:val="4C483D" w:themeColor="text2"/>
        </w:rPr>
      </w:pPr>
      <w:r>
        <w:rPr>
          <w:b/>
          <w:bCs/>
          <w:color w:val="7F0055"/>
        </w:rPr>
        <w:t>public</w:t>
      </w:r>
      <w:r>
        <w:t xml:space="preserve"> </w:t>
      </w:r>
      <w:r>
        <w:rPr>
          <w:b/>
          <w:bCs/>
          <w:color w:val="7F0055"/>
        </w:rPr>
        <w:t>class</w:t>
      </w:r>
      <w:r>
        <w:t xml:space="preserve"> CSVToMySQLExample {</w:t>
      </w:r>
    </w:p>
    <w:p w14:paraId="08A86164" w14:textId="77777777" w:rsidR="007C0FF8" w:rsidRDefault="007C0FF8" w:rsidP="007C0FF8">
      <w:pPr>
        <w:pStyle w:val="Output"/>
        <w:rPr>
          <w:color w:val="4C483D" w:themeColor="text2"/>
        </w:rPr>
      </w:pPr>
      <w:r>
        <w:tab/>
      </w:r>
      <w:r>
        <w:rPr>
          <w:b/>
          <w:bCs/>
          <w:color w:val="7F0055"/>
        </w:rPr>
        <w:t>public</w:t>
      </w:r>
      <w:r>
        <w:t xml:space="preserve"> </w:t>
      </w:r>
      <w:r>
        <w:rPr>
          <w:b/>
          <w:bCs/>
          <w:color w:val="7F0055"/>
        </w:rPr>
        <w:t>static</w:t>
      </w:r>
      <w:r>
        <w:t xml:space="preserve"> </w:t>
      </w:r>
      <w:r>
        <w:rPr>
          <w:b/>
          <w:bCs/>
          <w:color w:val="7F0055"/>
        </w:rPr>
        <w:t>void</w:t>
      </w:r>
      <w:r>
        <w:t xml:space="preserve"> main(String[] </w:t>
      </w:r>
      <w:r>
        <w:rPr>
          <w:color w:val="6A3E3E"/>
        </w:rPr>
        <w:t>args</w:t>
      </w:r>
      <w:r>
        <w:t>) {</w:t>
      </w:r>
    </w:p>
    <w:p w14:paraId="3EACE982" w14:textId="77777777" w:rsidR="007C0FF8" w:rsidRDefault="007C0FF8" w:rsidP="007C0FF8">
      <w:pPr>
        <w:pStyle w:val="Output"/>
        <w:rPr>
          <w:color w:val="4C483D" w:themeColor="text2"/>
        </w:rPr>
      </w:pPr>
    </w:p>
    <w:p w14:paraId="0A86F234" w14:textId="77777777" w:rsidR="007C0FF8" w:rsidRDefault="007C0FF8" w:rsidP="007C0FF8">
      <w:pPr>
        <w:pStyle w:val="Output"/>
        <w:rPr>
          <w:color w:val="4C483D" w:themeColor="text2"/>
        </w:rPr>
      </w:pPr>
      <w:r>
        <w:tab/>
      </w:r>
      <w:r>
        <w:tab/>
        <w:t xml:space="preserve">String[] </w:t>
      </w:r>
      <w:r>
        <w:rPr>
          <w:color w:val="6A3E3E"/>
        </w:rPr>
        <w:t>springConfig</w:t>
      </w:r>
      <w:r>
        <w:t xml:space="preserve">  = </w:t>
      </w:r>
    </w:p>
    <w:p w14:paraId="76065D6D" w14:textId="77777777" w:rsidR="007C0FF8" w:rsidRDefault="007C0FF8" w:rsidP="007C0FF8">
      <w:pPr>
        <w:pStyle w:val="Output"/>
        <w:rPr>
          <w:color w:val="4C483D" w:themeColor="text2"/>
        </w:rPr>
      </w:pPr>
      <w:r>
        <w:tab/>
      </w:r>
      <w:r>
        <w:tab/>
      </w:r>
      <w:r>
        <w:tab/>
        <w:t>{</w:t>
      </w:r>
      <w:r>
        <w:tab/>
      </w:r>
      <w:r>
        <w:rPr>
          <w:color w:val="2A00FF"/>
        </w:rPr>
        <w:t>"spring/batch/config/database.xml"</w:t>
      </w:r>
      <w:r>
        <w:t xml:space="preserve">, </w:t>
      </w:r>
    </w:p>
    <w:p w14:paraId="6D3B02B3" w14:textId="77777777" w:rsidR="007C0FF8" w:rsidRDefault="007C0FF8" w:rsidP="007C0FF8">
      <w:pPr>
        <w:pStyle w:val="Output"/>
        <w:rPr>
          <w:color w:val="4C483D" w:themeColor="text2"/>
        </w:rPr>
      </w:pPr>
      <w:r>
        <w:tab/>
      </w:r>
      <w:r>
        <w:tab/>
      </w:r>
      <w:r>
        <w:tab/>
      </w:r>
      <w:r>
        <w:tab/>
      </w:r>
      <w:r>
        <w:rPr>
          <w:color w:val="2A00FF"/>
        </w:rPr>
        <w:t>"spring/batch/config/context.xml"</w:t>
      </w:r>
      <w:r>
        <w:t>,</w:t>
      </w:r>
    </w:p>
    <w:p w14:paraId="0BE380A5" w14:textId="77777777" w:rsidR="007C0FF8" w:rsidRDefault="007C0FF8" w:rsidP="007C0FF8">
      <w:pPr>
        <w:pStyle w:val="Output"/>
        <w:rPr>
          <w:color w:val="4C483D" w:themeColor="text2"/>
        </w:rPr>
      </w:pPr>
      <w:r>
        <w:tab/>
      </w:r>
      <w:r>
        <w:tab/>
      </w:r>
      <w:r>
        <w:tab/>
      </w:r>
      <w:r>
        <w:tab/>
      </w:r>
      <w:r>
        <w:rPr>
          <w:color w:val="2A00FF"/>
        </w:rPr>
        <w:t>"spring/batch/jobs/jobConfig.xml"</w:t>
      </w:r>
      <w:r>
        <w:t xml:space="preserve"> </w:t>
      </w:r>
    </w:p>
    <w:p w14:paraId="31CAF7E9" w14:textId="77777777" w:rsidR="007C0FF8" w:rsidRDefault="007C0FF8" w:rsidP="007C0FF8">
      <w:pPr>
        <w:pStyle w:val="Output"/>
        <w:rPr>
          <w:color w:val="4C483D" w:themeColor="text2"/>
        </w:rPr>
      </w:pPr>
      <w:r>
        <w:tab/>
      </w:r>
      <w:r>
        <w:tab/>
      </w:r>
      <w:r>
        <w:tab/>
        <w:t>};</w:t>
      </w:r>
    </w:p>
    <w:p w14:paraId="52956170" w14:textId="77777777" w:rsidR="007C0FF8" w:rsidRDefault="007C0FF8" w:rsidP="007C0FF8">
      <w:pPr>
        <w:pStyle w:val="Output"/>
        <w:rPr>
          <w:color w:val="4C483D" w:themeColor="text2"/>
        </w:rPr>
      </w:pPr>
      <w:r>
        <w:tab/>
      </w:r>
      <w:r>
        <w:tab/>
      </w:r>
    </w:p>
    <w:p w14:paraId="47C7DD94" w14:textId="77777777" w:rsidR="007C0FF8" w:rsidRDefault="007C0FF8" w:rsidP="007C0FF8">
      <w:pPr>
        <w:pStyle w:val="Output"/>
        <w:rPr>
          <w:color w:val="4C483D" w:themeColor="text2"/>
        </w:rPr>
      </w:pPr>
      <w:r>
        <w:tab/>
      </w:r>
      <w:r>
        <w:tab/>
        <w:t xml:space="preserve">ApplicationContext </w:t>
      </w:r>
      <w:r>
        <w:rPr>
          <w:color w:val="6A3E3E"/>
          <w:u w:val="single"/>
        </w:rPr>
        <w:t>context</w:t>
      </w:r>
      <w:r>
        <w:t xml:space="preserve"> = </w:t>
      </w:r>
      <w:r>
        <w:rPr>
          <w:b/>
          <w:bCs/>
          <w:color w:val="7F0055"/>
        </w:rPr>
        <w:t>new</w:t>
      </w:r>
      <w:r>
        <w:t xml:space="preserve"> ClassPathXmlApplicationContext(</w:t>
      </w:r>
      <w:r>
        <w:rPr>
          <w:color w:val="6A3E3E"/>
        </w:rPr>
        <w:t>springConfig</w:t>
      </w:r>
      <w:r>
        <w:t>);</w:t>
      </w:r>
    </w:p>
    <w:p w14:paraId="598C5313" w14:textId="77777777" w:rsidR="007C0FF8" w:rsidRDefault="007C0FF8" w:rsidP="007C0FF8">
      <w:pPr>
        <w:pStyle w:val="Output"/>
        <w:rPr>
          <w:color w:val="4C483D" w:themeColor="text2"/>
        </w:rPr>
      </w:pPr>
      <w:r>
        <w:tab/>
      </w:r>
      <w:r>
        <w:tab/>
      </w:r>
    </w:p>
    <w:p w14:paraId="775BF7B6" w14:textId="77777777" w:rsidR="007C0FF8" w:rsidRDefault="007C0FF8" w:rsidP="007C0FF8">
      <w:pPr>
        <w:pStyle w:val="Output"/>
        <w:rPr>
          <w:color w:val="4C483D" w:themeColor="text2"/>
        </w:rPr>
      </w:pPr>
      <w:r>
        <w:tab/>
      </w:r>
      <w:r>
        <w:tab/>
        <w:t xml:space="preserve">JobLauncher </w:t>
      </w:r>
      <w:r>
        <w:rPr>
          <w:color w:val="6A3E3E"/>
        </w:rPr>
        <w:t>jobLauncher</w:t>
      </w:r>
      <w:r>
        <w:t xml:space="preserve"> = (JobLauncher) </w:t>
      </w:r>
      <w:r>
        <w:rPr>
          <w:color w:val="6A3E3E"/>
        </w:rPr>
        <w:t>context</w:t>
      </w:r>
      <w:r>
        <w:t>.getBean(</w:t>
      </w:r>
      <w:r>
        <w:rPr>
          <w:color w:val="2A00FF"/>
        </w:rPr>
        <w:t>"jobLauncher"</w:t>
      </w:r>
      <w:r>
        <w:t>);</w:t>
      </w:r>
    </w:p>
    <w:p w14:paraId="1E3AEBF8" w14:textId="77777777" w:rsidR="007C0FF8" w:rsidRDefault="007C0FF8" w:rsidP="007C0FF8">
      <w:pPr>
        <w:pStyle w:val="Output"/>
        <w:rPr>
          <w:color w:val="4C483D" w:themeColor="text2"/>
        </w:rPr>
      </w:pPr>
      <w:r>
        <w:tab/>
      </w:r>
      <w:r>
        <w:tab/>
        <w:t xml:space="preserve">Job </w:t>
      </w:r>
      <w:r>
        <w:rPr>
          <w:color w:val="6A3E3E"/>
        </w:rPr>
        <w:t>job</w:t>
      </w:r>
      <w:r>
        <w:t xml:space="preserve"> = (Job) </w:t>
      </w:r>
      <w:r>
        <w:rPr>
          <w:color w:val="6A3E3E"/>
        </w:rPr>
        <w:t>context</w:t>
      </w:r>
      <w:r>
        <w:t>.getBean(</w:t>
      </w:r>
      <w:r>
        <w:rPr>
          <w:color w:val="2A00FF"/>
        </w:rPr>
        <w:t>"CsvToMySQL-job"</w:t>
      </w:r>
      <w:r>
        <w:t>);</w:t>
      </w:r>
    </w:p>
    <w:p w14:paraId="557B3D78" w14:textId="77777777" w:rsidR="007C0FF8" w:rsidRDefault="007C0FF8" w:rsidP="007C0FF8">
      <w:pPr>
        <w:pStyle w:val="Output"/>
        <w:rPr>
          <w:color w:val="4C483D" w:themeColor="text2"/>
        </w:rPr>
      </w:pPr>
    </w:p>
    <w:p w14:paraId="73F1FD28" w14:textId="77777777" w:rsidR="007C0FF8" w:rsidRDefault="007C0FF8" w:rsidP="007C0FF8">
      <w:pPr>
        <w:pStyle w:val="Output"/>
        <w:rPr>
          <w:color w:val="4C483D" w:themeColor="text2"/>
        </w:rPr>
      </w:pPr>
      <w:r>
        <w:tab/>
      </w:r>
      <w:r>
        <w:tab/>
      </w:r>
      <w:r>
        <w:rPr>
          <w:b/>
          <w:bCs/>
          <w:color w:val="7F0055"/>
        </w:rPr>
        <w:t>try</w:t>
      </w:r>
      <w:r>
        <w:t xml:space="preserve"> {</w:t>
      </w:r>
    </w:p>
    <w:p w14:paraId="2589DC32" w14:textId="77777777" w:rsidR="007C0FF8" w:rsidRDefault="007C0FF8" w:rsidP="007C0FF8">
      <w:pPr>
        <w:pStyle w:val="Output"/>
        <w:rPr>
          <w:color w:val="4C483D" w:themeColor="text2"/>
        </w:rPr>
      </w:pPr>
      <w:r>
        <w:tab/>
      </w:r>
      <w:r>
        <w:tab/>
      </w:r>
      <w:r>
        <w:tab/>
        <w:t xml:space="preserve">JobExecution </w:t>
      </w:r>
      <w:r>
        <w:rPr>
          <w:color w:val="6A3E3E"/>
        </w:rPr>
        <w:t>execution</w:t>
      </w:r>
      <w:r>
        <w:t xml:space="preserve"> = </w:t>
      </w:r>
      <w:r>
        <w:rPr>
          <w:color w:val="6A3E3E"/>
        </w:rPr>
        <w:t>jobLauncher</w:t>
      </w:r>
      <w:r>
        <w:t>.run(</w:t>
      </w:r>
      <w:r>
        <w:rPr>
          <w:color w:val="6A3E3E"/>
        </w:rPr>
        <w:t>job</w:t>
      </w:r>
      <w:r>
        <w:t xml:space="preserve">, </w:t>
      </w:r>
      <w:r>
        <w:rPr>
          <w:b/>
          <w:bCs/>
          <w:color w:val="7F0055"/>
        </w:rPr>
        <w:t>new</w:t>
      </w:r>
      <w:r>
        <w:t xml:space="preserve"> JobParameters());</w:t>
      </w:r>
    </w:p>
    <w:p w14:paraId="34D13CF6" w14:textId="77777777" w:rsidR="007C0FF8" w:rsidRDefault="007C0FF8" w:rsidP="007C0FF8">
      <w:pPr>
        <w:pStyle w:val="Output"/>
        <w:rPr>
          <w:color w:val="4C483D" w:themeColor="text2"/>
        </w:rPr>
      </w:pPr>
      <w:r>
        <w:tab/>
      </w:r>
      <w:r>
        <w:tab/>
      </w:r>
      <w:r>
        <w:tab/>
        <w:t>System.</w:t>
      </w:r>
      <w:r>
        <w:rPr>
          <w:b/>
          <w:bCs/>
          <w:i/>
          <w:iCs/>
          <w:color w:val="0000C0"/>
        </w:rPr>
        <w:t>out</w:t>
      </w:r>
      <w:r>
        <w:t>.println(</w:t>
      </w:r>
      <w:r>
        <w:rPr>
          <w:color w:val="2A00FF"/>
        </w:rPr>
        <w:t>"Exit Status : "</w:t>
      </w:r>
      <w:r>
        <w:t xml:space="preserve"> + </w:t>
      </w:r>
      <w:r>
        <w:rPr>
          <w:color w:val="6A3E3E"/>
        </w:rPr>
        <w:t>execution</w:t>
      </w:r>
      <w:r>
        <w:t>.getStatus());</w:t>
      </w:r>
    </w:p>
    <w:p w14:paraId="5A1C7831" w14:textId="77777777" w:rsidR="007C0FF8" w:rsidRDefault="007C0FF8" w:rsidP="007C0FF8">
      <w:pPr>
        <w:pStyle w:val="Output"/>
        <w:rPr>
          <w:color w:val="4C483D" w:themeColor="text2"/>
        </w:rPr>
      </w:pPr>
    </w:p>
    <w:p w14:paraId="113BCCF1" w14:textId="77777777" w:rsidR="007C0FF8" w:rsidRDefault="007C0FF8" w:rsidP="007C0FF8">
      <w:pPr>
        <w:pStyle w:val="Output"/>
        <w:rPr>
          <w:color w:val="4C483D" w:themeColor="text2"/>
        </w:rPr>
      </w:pPr>
      <w:r>
        <w:tab/>
      </w:r>
      <w:r>
        <w:tab/>
        <w:t xml:space="preserve">} </w:t>
      </w:r>
      <w:r>
        <w:rPr>
          <w:b/>
          <w:bCs/>
          <w:color w:val="7F0055"/>
        </w:rPr>
        <w:t>catch</w:t>
      </w:r>
      <w:r>
        <w:t xml:space="preserve"> (Exception </w:t>
      </w:r>
      <w:r>
        <w:rPr>
          <w:color w:val="6A3E3E"/>
        </w:rPr>
        <w:t>e</w:t>
      </w:r>
      <w:r>
        <w:t>) {</w:t>
      </w:r>
    </w:p>
    <w:p w14:paraId="3E31E48F" w14:textId="77777777" w:rsidR="007C0FF8" w:rsidRDefault="007C0FF8" w:rsidP="007C0FF8">
      <w:pPr>
        <w:pStyle w:val="Output"/>
        <w:rPr>
          <w:color w:val="4C483D" w:themeColor="text2"/>
        </w:rPr>
      </w:pPr>
      <w:r>
        <w:tab/>
      </w:r>
      <w:r>
        <w:tab/>
      </w:r>
      <w:r>
        <w:tab/>
      </w:r>
      <w:r>
        <w:rPr>
          <w:color w:val="6A3E3E"/>
        </w:rPr>
        <w:t>e</w:t>
      </w:r>
      <w:r>
        <w:t>.printStackTrace();</w:t>
      </w:r>
    </w:p>
    <w:p w14:paraId="1B1A25D5" w14:textId="77777777" w:rsidR="007C0FF8" w:rsidRDefault="007C0FF8" w:rsidP="007C0FF8">
      <w:pPr>
        <w:pStyle w:val="Output"/>
        <w:rPr>
          <w:color w:val="4C483D" w:themeColor="text2"/>
        </w:rPr>
      </w:pPr>
      <w:r>
        <w:tab/>
      </w:r>
      <w:r>
        <w:tab/>
        <w:t>}</w:t>
      </w:r>
    </w:p>
    <w:p w14:paraId="552A14B9" w14:textId="77777777" w:rsidR="007C0FF8" w:rsidRDefault="007C0FF8" w:rsidP="007C0FF8">
      <w:pPr>
        <w:pStyle w:val="Output"/>
        <w:rPr>
          <w:color w:val="4C483D" w:themeColor="text2"/>
        </w:rPr>
      </w:pPr>
      <w:r>
        <w:tab/>
      </w:r>
      <w:r>
        <w:tab/>
        <w:t>System.</w:t>
      </w:r>
      <w:r>
        <w:rPr>
          <w:b/>
          <w:bCs/>
          <w:i/>
          <w:iCs/>
          <w:color w:val="0000C0"/>
        </w:rPr>
        <w:t>out</w:t>
      </w:r>
      <w:r>
        <w:t>.println(</w:t>
      </w:r>
      <w:r>
        <w:rPr>
          <w:color w:val="2A00FF"/>
        </w:rPr>
        <w:t>"Done"</w:t>
      </w:r>
      <w:r>
        <w:t>);</w:t>
      </w:r>
    </w:p>
    <w:p w14:paraId="4A69EDD3" w14:textId="77777777" w:rsidR="007C0FF8" w:rsidRDefault="007C0FF8" w:rsidP="007C0FF8">
      <w:pPr>
        <w:pStyle w:val="Output"/>
        <w:rPr>
          <w:color w:val="4C483D" w:themeColor="text2"/>
        </w:rPr>
      </w:pPr>
      <w:r>
        <w:tab/>
        <w:t>}</w:t>
      </w:r>
    </w:p>
    <w:p w14:paraId="5CD591B7" w14:textId="77777777" w:rsidR="007C0FF8" w:rsidRDefault="007C0FF8" w:rsidP="007C0FF8">
      <w:pPr>
        <w:pStyle w:val="Output"/>
        <w:rPr>
          <w:color w:val="4C483D" w:themeColor="text2"/>
        </w:rPr>
      </w:pPr>
      <w:r>
        <w:t>}</w:t>
      </w:r>
    </w:p>
    <w:p w14:paraId="08440010" w14:textId="77777777" w:rsidR="007C0FF8" w:rsidRDefault="007C0FF8" w:rsidP="007C0FF8"/>
    <w:p w14:paraId="2ADC4EAC" w14:textId="77777777" w:rsidR="007C0FF8" w:rsidRPr="008D64A8" w:rsidRDefault="007C0FF8" w:rsidP="0038222E">
      <w:pPr>
        <w:pStyle w:val="Heading4"/>
        <w:spacing w:after="0"/>
      </w:pPr>
      <w:r w:rsidRPr="008D64A8">
        <w:lastRenderedPageBreak/>
        <w:t>Does Spring Batch require a database?</w:t>
      </w:r>
    </w:p>
    <w:p w14:paraId="3298DE04" w14:textId="45A3612A" w:rsidR="007C0FF8" w:rsidRDefault="007C0FF8" w:rsidP="007C0FF8">
      <w:r w:rsidRPr="008D64A8">
        <w:rPr>
          <w:b/>
          <w:bCs/>
        </w:rPr>
        <w:t>Spring Batch by default uses a database to store metadata on the configured batch jobs</w:t>
      </w:r>
      <w:r w:rsidRPr="008D64A8">
        <w:t>. In this example, we will run Spring Batch without a database. Instead, an in-memory Map based repository is used</w:t>
      </w:r>
      <w:r w:rsidR="0039325D">
        <w:t>.</w:t>
      </w:r>
    </w:p>
    <w:p w14:paraId="2D8A0583" w14:textId="77777777" w:rsidR="007C0FF8" w:rsidRDefault="007C0FF8" w:rsidP="0039325D">
      <w:pPr>
        <w:pStyle w:val="Heading4"/>
        <w:spacing w:after="0"/>
      </w:pPr>
      <w:r w:rsidRPr="00E8702B">
        <w:t>How does Spring Batch handle transactions?</w:t>
      </w:r>
    </w:p>
    <w:p w14:paraId="23024610" w14:textId="77777777" w:rsidR="007C0FF8" w:rsidRDefault="007C0FF8" w:rsidP="003A12BC">
      <w:pPr>
        <w:spacing w:after="0"/>
      </w:pPr>
      <w:r w:rsidRPr="00E8702B">
        <w:t>Spring Batch handles transactions </w:t>
      </w:r>
      <w:r w:rsidRPr="00E8702B">
        <w:rPr>
          <w:b/>
          <w:bCs/>
        </w:rPr>
        <w:t>at the step level</w:t>
      </w:r>
      <w:r w:rsidRPr="00E8702B">
        <w:t xml:space="preserve">. This means that Spring Batch will never use only one transaction for a whole job (unless the job has a single step). Remember that you're likely to implement a Spring Batch job in one of two ways: using a </w:t>
      </w:r>
      <w:r w:rsidRPr="00D529C9">
        <w:rPr>
          <w:b/>
          <w:bCs/>
        </w:rPr>
        <w:t>tasklet</w:t>
      </w:r>
      <w:r w:rsidRPr="00E8702B">
        <w:t xml:space="preserve"> or using a </w:t>
      </w:r>
      <w:r w:rsidRPr="00D529C9">
        <w:rPr>
          <w:b/>
          <w:bCs/>
        </w:rPr>
        <w:t>chunk-oriented</w:t>
      </w:r>
      <w:r w:rsidRPr="00E8702B">
        <w:t xml:space="preserve"> step.</w:t>
      </w:r>
    </w:p>
    <w:p w14:paraId="294694A1" w14:textId="5814E61F" w:rsidR="007C0FF8" w:rsidRDefault="007C0FF8" w:rsidP="007C0FF8">
      <w:pPr>
        <w:pStyle w:val="Output"/>
        <w:rPr>
          <w:color w:val="4C483D" w:themeColor="text2"/>
        </w:rPr>
      </w:pPr>
      <w:r>
        <w:rPr>
          <w:color w:val="000000"/>
        </w:rPr>
        <w:tab/>
      </w:r>
      <w:r>
        <w:rPr>
          <w:color w:val="008080"/>
        </w:rPr>
        <w:t>&lt;</w:t>
      </w:r>
      <w:r>
        <w:rPr>
          <w:color w:val="3F7F7F"/>
        </w:rPr>
        <w:t>job</w:t>
      </w:r>
      <w:r>
        <w:rPr>
          <w:color w:val="4C483D" w:themeColor="text2"/>
        </w:rPr>
        <w:t xml:space="preserve"> </w:t>
      </w:r>
      <w:r>
        <w:rPr>
          <w:color w:val="7F007F"/>
        </w:rPr>
        <w:t>id</w:t>
      </w:r>
      <w:r>
        <w:rPr>
          <w:color w:val="000000"/>
        </w:rPr>
        <w:t>=</w:t>
      </w:r>
      <w:r>
        <w:rPr>
          <w:i/>
          <w:iCs/>
        </w:rPr>
        <w:t>"CsvToMySQL-job"</w:t>
      </w:r>
      <w:r>
        <w:rPr>
          <w:color w:val="008080"/>
        </w:rPr>
        <w:t>&gt;</w:t>
      </w:r>
    </w:p>
    <w:p w14:paraId="13C09C8A" w14:textId="34CD2B4C" w:rsidR="007C0FF8" w:rsidRDefault="007C0FF8" w:rsidP="007C0FF8">
      <w:pPr>
        <w:pStyle w:val="Output"/>
        <w:rPr>
          <w:color w:val="4C483D" w:themeColor="text2"/>
        </w:rPr>
      </w:pPr>
      <w:r>
        <w:rPr>
          <w:color w:val="000000"/>
        </w:rPr>
        <w:tab/>
      </w:r>
      <w:r>
        <w:rPr>
          <w:color w:val="000000"/>
        </w:rPr>
        <w:tab/>
      </w:r>
      <w:r>
        <w:rPr>
          <w:color w:val="008080"/>
        </w:rPr>
        <w:t>&lt;</w:t>
      </w:r>
      <w:r>
        <w:rPr>
          <w:color w:val="3F7F7F"/>
        </w:rPr>
        <w:t>step</w:t>
      </w:r>
      <w:r>
        <w:rPr>
          <w:color w:val="4C483D" w:themeColor="text2"/>
        </w:rPr>
        <w:t xml:space="preserve"> </w:t>
      </w:r>
      <w:r>
        <w:rPr>
          <w:color w:val="7F007F"/>
        </w:rPr>
        <w:t>id</w:t>
      </w:r>
      <w:r>
        <w:rPr>
          <w:color w:val="000000"/>
        </w:rPr>
        <w:t>=</w:t>
      </w:r>
      <w:r>
        <w:rPr>
          <w:i/>
          <w:iCs/>
        </w:rPr>
        <w:t>"step1"</w:t>
      </w:r>
      <w:r>
        <w:rPr>
          <w:color w:val="008080"/>
        </w:rPr>
        <w:t>&gt;</w:t>
      </w:r>
    </w:p>
    <w:p w14:paraId="5F420883" w14:textId="3E02DC00" w:rsidR="007C0FF8" w:rsidRDefault="007C0FF8" w:rsidP="007C0FF8">
      <w:pPr>
        <w:pStyle w:val="Output"/>
        <w:rPr>
          <w:color w:val="4C483D" w:themeColor="text2"/>
        </w:rPr>
      </w:pPr>
      <w:r>
        <w:rPr>
          <w:color w:val="000000"/>
        </w:rPr>
        <w:tab/>
      </w:r>
      <w:r>
        <w:rPr>
          <w:color w:val="000000"/>
        </w:rPr>
        <w:tab/>
      </w:r>
      <w:r>
        <w:rPr>
          <w:color w:val="000000"/>
        </w:rPr>
        <w:tab/>
      </w:r>
      <w:r>
        <w:rPr>
          <w:color w:val="008080"/>
        </w:rPr>
        <w:t>&lt;</w:t>
      </w:r>
      <w:r>
        <w:rPr>
          <w:color w:val="3F7F7F"/>
        </w:rPr>
        <w:t>tasklet</w:t>
      </w:r>
      <w:r>
        <w:rPr>
          <w:color w:val="008080"/>
        </w:rPr>
        <w:t>&gt;</w:t>
      </w:r>
    </w:p>
    <w:p w14:paraId="034D7424" w14:textId="0EBEBA3A" w:rsidR="007C0FF8" w:rsidRDefault="007C0FF8" w:rsidP="007C0FF8">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chunk</w:t>
      </w:r>
      <w:r>
        <w:rPr>
          <w:color w:val="4C483D" w:themeColor="text2"/>
        </w:rPr>
        <w:t xml:space="preserve"> </w:t>
      </w:r>
      <w:r>
        <w:rPr>
          <w:color w:val="7F007F"/>
        </w:rPr>
        <w:t>reader</w:t>
      </w:r>
      <w:r>
        <w:rPr>
          <w:color w:val="000000"/>
        </w:rPr>
        <w:t>=</w:t>
      </w:r>
      <w:r>
        <w:rPr>
          <w:i/>
          <w:iCs/>
        </w:rPr>
        <w:t>"cvsFileItemReader"</w:t>
      </w:r>
      <w:r>
        <w:rPr>
          <w:color w:val="4C483D" w:themeColor="text2"/>
        </w:rPr>
        <w:t xml:space="preserve"> </w:t>
      </w:r>
      <w:r>
        <w:rPr>
          <w:color w:val="7F007F"/>
        </w:rPr>
        <w:t>writer</w:t>
      </w:r>
      <w:r>
        <w:rPr>
          <w:color w:val="000000"/>
        </w:rPr>
        <w:t>=</w:t>
      </w:r>
      <w:r>
        <w:rPr>
          <w:i/>
          <w:iCs/>
        </w:rPr>
        <w:t>"mysqlItemWriter"</w:t>
      </w:r>
    </w:p>
    <w:p w14:paraId="4D6D47CB" w14:textId="77777777" w:rsidR="007C0FF8" w:rsidRDefault="007C0FF8" w:rsidP="007C0FF8">
      <w:pPr>
        <w:pStyle w:val="Output"/>
        <w:rPr>
          <w:color w:val="4C483D" w:themeColor="text2"/>
        </w:rPr>
      </w:pPr>
      <w:r>
        <w:rPr>
          <w:color w:val="4C483D" w:themeColor="text2"/>
        </w:rPr>
        <w:tab/>
      </w:r>
      <w:r>
        <w:rPr>
          <w:color w:val="4C483D" w:themeColor="text2"/>
        </w:rPr>
        <w:tab/>
      </w:r>
      <w:r>
        <w:rPr>
          <w:color w:val="4C483D" w:themeColor="text2"/>
        </w:rPr>
        <w:tab/>
      </w:r>
      <w:r>
        <w:rPr>
          <w:color w:val="4C483D" w:themeColor="text2"/>
        </w:rPr>
        <w:tab/>
      </w:r>
      <w:r>
        <w:rPr>
          <w:color w:val="4C483D" w:themeColor="text2"/>
        </w:rPr>
        <w:tab/>
      </w:r>
      <w:r>
        <w:rPr>
          <w:color w:val="7F007F"/>
        </w:rPr>
        <w:t>commit-interval</w:t>
      </w:r>
      <w:r>
        <w:rPr>
          <w:color w:val="000000"/>
        </w:rPr>
        <w:t>=</w:t>
      </w:r>
      <w:r>
        <w:rPr>
          <w:i/>
          <w:iCs/>
        </w:rPr>
        <w:t>"2"</w:t>
      </w:r>
      <w:r>
        <w:rPr>
          <w:color w:val="008080"/>
        </w:rPr>
        <w:t>&gt;</w:t>
      </w:r>
    </w:p>
    <w:p w14:paraId="746811DC" w14:textId="45FB0ED3" w:rsidR="007C0FF8" w:rsidRDefault="007C0FF8" w:rsidP="007C0FF8">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chunk</w:t>
      </w:r>
      <w:r>
        <w:rPr>
          <w:color w:val="008080"/>
        </w:rPr>
        <w:t>&gt;</w:t>
      </w:r>
    </w:p>
    <w:p w14:paraId="578210F8" w14:textId="4B7480A1" w:rsidR="007C0FF8" w:rsidRDefault="007C0FF8" w:rsidP="007C0FF8">
      <w:pPr>
        <w:pStyle w:val="Output"/>
        <w:rPr>
          <w:color w:val="4C483D" w:themeColor="text2"/>
        </w:rPr>
      </w:pPr>
      <w:r>
        <w:rPr>
          <w:color w:val="000000"/>
        </w:rPr>
        <w:tab/>
      </w:r>
      <w:r>
        <w:rPr>
          <w:color w:val="000000"/>
        </w:rPr>
        <w:tab/>
      </w:r>
      <w:r>
        <w:rPr>
          <w:color w:val="000000"/>
        </w:rPr>
        <w:tab/>
      </w:r>
      <w:r>
        <w:rPr>
          <w:color w:val="008080"/>
        </w:rPr>
        <w:t>&lt;/</w:t>
      </w:r>
      <w:r>
        <w:rPr>
          <w:color w:val="3F7F7F"/>
        </w:rPr>
        <w:t>tasklet</w:t>
      </w:r>
      <w:r>
        <w:rPr>
          <w:color w:val="008080"/>
        </w:rPr>
        <w:t>&gt;</w:t>
      </w:r>
    </w:p>
    <w:p w14:paraId="33D1D13D" w14:textId="4F77815F" w:rsidR="007C0FF8" w:rsidRDefault="007C0FF8" w:rsidP="007C0FF8">
      <w:pPr>
        <w:pStyle w:val="Output"/>
        <w:rPr>
          <w:color w:val="4C483D" w:themeColor="text2"/>
        </w:rPr>
      </w:pPr>
      <w:r>
        <w:rPr>
          <w:color w:val="000000"/>
        </w:rPr>
        <w:tab/>
      </w:r>
      <w:r>
        <w:rPr>
          <w:color w:val="000000"/>
        </w:rPr>
        <w:tab/>
      </w:r>
      <w:r>
        <w:rPr>
          <w:color w:val="008080"/>
        </w:rPr>
        <w:t>&lt;/</w:t>
      </w:r>
      <w:r>
        <w:rPr>
          <w:color w:val="3F7F7F"/>
        </w:rPr>
        <w:t>step</w:t>
      </w:r>
      <w:r>
        <w:rPr>
          <w:color w:val="008080"/>
        </w:rPr>
        <w:t>&gt;</w:t>
      </w:r>
    </w:p>
    <w:p w14:paraId="1354CE28" w14:textId="36AAEE08" w:rsidR="007C0FF8" w:rsidRDefault="007C0FF8" w:rsidP="007C0FF8">
      <w:pPr>
        <w:pStyle w:val="Output"/>
      </w:pPr>
      <w:r>
        <w:rPr>
          <w:color w:val="000000"/>
        </w:rPr>
        <w:tab/>
      </w:r>
      <w:r>
        <w:rPr>
          <w:color w:val="008080"/>
        </w:rPr>
        <w:t>&lt;/</w:t>
      </w:r>
      <w:r>
        <w:rPr>
          <w:color w:val="3F7F7F"/>
        </w:rPr>
        <w:t>job</w:t>
      </w:r>
      <w:r>
        <w:rPr>
          <w:color w:val="008080"/>
        </w:rPr>
        <w:t>&gt;</w:t>
      </w:r>
    </w:p>
    <w:p w14:paraId="37758277" w14:textId="77777777" w:rsidR="007C0FF8" w:rsidRDefault="007C0FF8" w:rsidP="007C0FF8"/>
    <w:p w14:paraId="321ACFF8" w14:textId="77777777" w:rsidR="007C0FF8" w:rsidRPr="006A2AF0" w:rsidRDefault="000B19C6" w:rsidP="007C0FF8">
      <w:pPr>
        <w:pStyle w:val="Heading4"/>
      </w:pPr>
      <w:hyperlink r:id="rId163" w:history="1">
        <w:r w:rsidR="007C0FF8" w:rsidRPr="006A2AF0">
          <w:rPr>
            <w:rStyle w:val="Hyperlink"/>
            <w:color w:val="C00000"/>
          </w:rPr>
          <w:t>How One can keep track of failed records in Spring Batch?</w:t>
        </w:r>
      </w:hyperlink>
    </w:p>
    <w:p w14:paraId="49A93489" w14:textId="77777777" w:rsidR="007C0FF8" w:rsidRPr="00860D85" w:rsidRDefault="007C0FF8" w:rsidP="007C0FF8">
      <w:r w:rsidRPr="00B45626">
        <w:rPr>
          <w:b/>
          <w:bCs/>
        </w:rPr>
        <w:t xml:space="preserve">Method1 </w:t>
      </w:r>
      <w:r>
        <w:t>: We can</w:t>
      </w:r>
      <w:r w:rsidRPr="00860D85">
        <w:t xml:space="preserve"> keep track of records which was failed during the reading step of a job. </w:t>
      </w:r>
      <w:r>
        <w:t>We need to</w:t>
      </w:r>
      <w:r w:rsidRPr="00860D85">
        <w:t xml:space="preserve"> use </w:t>
      </w:r>
      <w:r w:rsidRPr="00860D85">
        <w:rPr>
          <w:b/>
          <w:bCs/>
        </w:rPr>
        <w:t>SkipListener</w:t>
      </w:r>
      <w:r w:rsidRPr="00860D85">
        <w:t xml:space="preserve"> for this.</w:t>
      </w:r>
    </w:p>
    <w:p w14:paraId="7B5144A2" w14:textId="77777777" w:rsidR="007C0FF8" w:rsidRPr="00860D85" w:rsidRDefault="007C0FF8" w:rsidP="007C0FF8">
      <w:pPr>
        <w:pStyle w:val="Output"/>
      </w:pPr>
      <w:r w:rsidRPr="00860D85">
        <w:t>public class SkipListener implements org.springframework.batch.core.SkipListener {</w:t>
      </w:r>
    </w:p>
    <w:p w14:paraId="77C2E506" w14:textId="77777777" w:rsidR="007C0FF8" w:rsidRPr="00860D85" w:rsidRDefault="007C0FF8" w:rsidP="007C0FF8">
      <w:pPr>
        <w:pStyle w:val="Output"/>
      </w:pPr>
    </w:p>
    <w:p w14:paraId="0AD8FFDC" w14:textId="77777777" w:rsidR="007C0FF8" w:rsidRPr="00860D85" w:rsidRDefault="007C0FF8" w:rsidP="007C0FF8">
      <w:pPr>
        <w:pStyle w:val="Output"/>
      </w:pPr>
      <w:r w:rsidRPr="00860D85">
        <w:t xml:space="preserve">    public void onSkipInProcess(Object arg0, Throwable arg1) {</w:t>
      </w:r>
    </w:p>
    <w:p w14:paraId="41DC44F5" w14:textId="77777777" w:rsidR="007C0FF8" w:rsidRPr="00860D85" w:rsidRDefault="007C0FF8" w:rsidP="007C0FF8">
      <w:pPr>
        <w:pStyle w:val="Output"/>
      </w:pPr>
      <w:r w:rsidRPr="00860D85">
        <w:t xml:space="preserve">    }</w:t>
      </w:r>
    </w:p>
    <w:p w14:paraId="3A4E4106" w14:textId="77777777" w:rsidR="007C0FF8" w:rsidRPr="00860D85" w:rsidRDefault="007C0FF8" w:rsidP="007C0FF8">
      <w:pPr>
        <w:pStyle w:val="Output"/>
      </w:pPr>
    </w:p>
    <w:p w14:paraId="67214ABC" w14:textId="77777777" w:rsidR="007C0FF8" w:rsidRPr="00860D85" w:rsidRDefault="007C0FF8" w:rsidP="007C0FF8">
      <w:pPr>
        <w:pStyle w:val="Output"/>
      </w:pPr>
      <w:r w:rsidRPr="00860D85">
        <w:t xml:space="preserve">    public void onSkipInRead(Throwable arg0) {</w:t>
      </w:r>
    </w:p>
    <w:p w14:paraId="033CFA0C" w14:textId="77777777" w:rsidR="007C0FF8" w:rsidRPr="00860D85" w:rsidRDefault="007C0FF8" w:rsidP="007C0FF8">
      <w:pPr>
        <w:pStyle w:val="Output"/>
      </w:pPr>
      <w:r w:rsidRPr="00860D85">
        <w:t xml:space="preserve">        System.out.println(arg0);</w:t>
      </w:r>
    </w:p>
    <w:p w14:paraId="5551597A" w14:textId="77777777" w:rsidR="007C0FF8" w:rsidRPr="00860D85" w:rsidRDefault="007C0FF8" w:rsidP="007C0FF8">
      <w:pPr>
        <w:pStyle w:val="Output"/>
      </w:pPr>
      <w:r w:rsidRPr="00860D85">
        <w:t xml:space="preserve">    }</w:t>
      </w:r>
    </w:p>
    <w:p w14:paraId="2CE2833A" w14:textId="77777777" w:rsidR="007C0FF8" w:rsidRPr="00860D85" w:rsidRDefault="007C0FF8" w:rsidP="007C0FF8">
      <w:pPr>
        <w:pStyle w:val="Output"/>
      </w:pPr>
    </w:p>
    <w:p w14:paraId="08D113C0" w14:textId="77777777" w:rsidR="007C0FF8" w:rsidRPr="00860D85" w:rsidRDefault="007C0FF8" w:rsidP="007C0FF8">
      <w:pPr>
        <w:pStyle w:val="Output"/>
      </w:pPr>
      <w:r w:rsidRPr="00860D85">
        <w:t xml:space="preserve">    public void onSkipInWrite(Object arg0, Throwable arg1) {</w:t>
      </w:r>
    </w:p>
    <w:p w14:paraId="57EF71C2" w14:textId="77777777" w:rsidR="007C0FF8" w:rsidRPr="00860D85" w:rsidRDefault="007C0FF8" w:rsidP="007C0FF8">
      <w:pPr>
        <w:pStyle w:val="Output"/>
      </w:pPr>
      <w:r w:rsidRPr="00860D85">
        <w:t xml:space="preserve">    }</w:t>
      </w:r>
    </w:p>
    <w:p w14:paraId="17EC047C" w14:textId="77777777" w:rsidR="007C0FF8" w:rsidRPr="00860D85" w:rsidRDefault="007C0FF8" w:rsidP="007C0FF8">
      <w:pPr>
        <w:pStyle w:val="Output"/>
      </w:pPr>
    </w:p>
    <w:p w14:paraId="5474B6D4" w14:textId="77777777" w:rsidR="007C0FF8" w:rsidRPr="00860D85" w:rsidRDefault="007C0FF8" w:rsidP="007C0FF8">
      <w:pPr>
        <w:pStyle w:val="Output"/>
      </w:pPr>
      <w:r w:rsidRPr="00860D85">
        <w:t>}</w:t>
      </w:r>
    </w:p>
    <w:p w14:paraId="1C96BC2F" w14:textId="77777777" w:rsidR="007C0FF8" w:rsidRDefault="007C0FF8" w:rsidP="007C0FF8">
      <w:r w:rsidRPr="00860D85">
        <w:t>I want to store the line skipped by reader in another csv file</w:t>
      </w:r>
      <w:r>
        <w:t>.</w:t>
      </w:r>
    </w:p>
    <w:p w14:paraId="5DBE1065" w14:textId="77777777" w:rsidR="007C0FF8" w:rsidRPr="0080363C" w:rsidRDefault="007C0FF8" w:rsidP="007C0FF8">
      <w:r w:rsidRPr="0080363C">
        <w:t>SpringBatch provides methods on the </w:t>
      </w:r>
      <w:hyperlink r:id="rId164" w:history="1">
        <w:r w:rsidRPr="0080363C">
          <w:rPr>
            <w:rStyle w:val="Hyperlink"/>
          </w:rPr>
          <w:t>StepExecution</w:t>
        </w:r>
      </w:hyperlink>
      <w:r w:rsidRPr="0080363C">
        <w:t> objects :</w:t>
      </w:r>
    </w:p>
    <w:p w14:paraId="5F87CACE" w14:textId="77777777" w:rsidR="007C0FF8" w:rsidRPr="0080363C" w:rsidRDefault="007C0FF8" w:rsidP="00A12840">
      <w:pPr>
        <w:numPr>
          <w:ilvl w:val="0"/>
          <w:numId w:val="97"/>
        </w:numPr>
        <w:spacing w:after="80"/>
      </w:pPr>
      <w:r w:rsidRPr="0080363C">
        <w:t>Read : stepExecution.</w:t>
      </w:r>
      <w:r w:rsidRPr="0080363C">
        <w:rPr>
          <w:rStyle w:val="0Syntax2Char"/>
        </w:rPr>
        <w:t>getReadCount</w:t>
      </w:r>
      <w:r w:rsidRPr="0080363C">
        <w:t>()</w:t>
      </w:r>
    </w:p>
    <w:p w14:paraId="777C320D" w14:textId="77777777" w:rsidR="007C0FF8" w:rsidRPr="0080363C" w:rsidRDefault="007C0FF8" w:rsidP="00A12840">
      <w:pPr>
        <w:numPr>
          <w:ilvl w:val="0"/>
          <w:numId w:val="97"/>
        </w:numPr>
        <w:spacing w:after="80"/>
      </w:pPr>
      <w:r w:rsidRPr="0080363C">
        <w:t>Read Failed : stepExecution.</w:t>
      </w:r>
      <w:r w:rsidRPr="0080363C">
        <w:rPr>
          <w:rStyle w:val="0Syntax2Char"/>
        </w:rPr>
        <w:t>getReadSkipCount</w:t>
      </w:r>
      <w:r w:rsidRPr="0080363C">
        <w:t>()</w:t>
      </w:r>
    </w:p>
    <w:p w14:paraId="7299082B" w14:textId="77777777" w:rsidR="007C0FF8" w:rsidRPr="0080363C" w:rsidRDefault="007C0FF8" w:rsidP="00A12840">
      <w:pPr>
        <w:numPr>
          <w:ilvl w:val="0"/>
          <w:numId w:val="97"/>
        </w:numPr>
        <w:spacing w:after="80"/>
      </w:pPr>
      <w:r w:rsidRPr="0080363C">
        <w:t>Processed : stepExecution.</w:t>
      </w:r>
      <w:r w:rsidRPr="0080363C">
        <w:rPr>
          <w:rStyle w:val="0Syntax2Char"/>
        </w:rPr>
        <w:t>getProcessCount</w:t>
      </w:r>
      <w:r w:rsidRPr="0080363C">
        <w:t>()</w:t>
      </w:r>
    </w:p>
    <w:p w14:paraId="73DB45BD" w14:textId="77777777" w:rsidR="007C0FF8" w:rsidRPr="0080363C" w:rsidRDefault="007C0FF8" w:rsidP="00A12840">
      <w:pPr>
        <w:numPr>
          <w:ilvl w:val="0"/>
          <w:numId w:val="97"/>
        </w:numPr>
        <w:spacing w:after="80"/>
      </w:pPr>
      <w:r w:rsidRPr="0080363C">
        <w:t>Processed Failed : stepExecution.</w:t>
      </w:r>
      <w:r w:rsidRPr="0080363C">
        <w:rPr>
          <w:rStyle w:val="0Syntax2Char"/>
        </w:rPr>
        <w:t>getProcessSkipCount</w:t>
      </w:r>
      <w:r w:rsidRPr="0080363C">
        <w:t>()</w:t>
      </w:r>
    </w:p>
    <w:p w14:paraId="3E0F680F" w14:textId="77777777" w:rsidR="007C0FF8" w:rsidRPr="0080363C" w:rsidRDefault="007C0FF8" w:rsidP="00A12840">
      <w:pPr>
        <w:numPr>
          <w:ilvl w:val="0"/>
          <w:numId w:val="97"/>
        </w:numPr>
        <w:spacing w:after="80"/>
      </w:pPr>
      <w:r w:rsidRPr="0080363C">
        <w:t>Written : stepExecution.</w:t>
      </w:r>
      <w:r w:rsidRPr="0080363C">
        <w:rPr>
          <w:rStyle w:val="0Syntax2Char"/>
        </w:rPr>
        <w:t>getWriteCount</w:t>
      </w:r>
      <w:r w:rsidRPr="0080363C">
        <w:t>()</w:t>
      </w:r>
    </w:p>
    <w:p w14:paraId="7017DFC9" w14:textId="77777777" w:rsidR="007C0FF8" w:rsidRPr="0080363C" w:rsidRDefault="007C0FF8" w:rsidP="00A12840">
      <w:pPr>
        <w:numPr>
          <w:ilvl w:val="0"/>
          <w:numId w:val="97"/>
        </w:numPr>
        <w:spacing w:after="80"/>
      </w:pPr>
      <w:r w:rsidRPr="0080363C">
        <w:t>Written Failed : stepExecution.</w:t>
      </w:r>
      <w:r w:rsidRPr="0080363C">
        <w:rPr>
          <w:rStyle w:val="0Syntax2Char"/>
        </w:rPr>
        <w:t>getWriteSkipCount</w:t>
      </w:r>
      <w:r w:rsidRPr="0080363C">
        <w:t>()</w:t>
      </w:r>
    </w:p>
    <w:p w14:paraId="5EF12824" w14:textId="77777777" w:rsidR="007C0FF8" w:rsidRPr="00B45626" w:rsidRDefault="007C0FF8" w:rsidP="003A12BC">
      <w:pPr>
        <w:spacing w:after="0"/>
        <w:rPr>
          <w:b/>
          <w:bCs/>
        </w:rPr>
      </w:pPr>
      <w:r w:rsidRPr="00B45626">
        <w:rPr>
          <w:b/>
          <w:bCs/>
        </w:rPr>
        <w:t>Method 2 : Retry Sample</w:t>
      </w:r>
    </w:p>
    <w:p w14:paraId="14B3EDBC" w14:textId="3D6AB822" w:rsidR="007C0FF8" w:rsidRDefault="007C0FF8" w:rsidP="007C0FF8">
      <w:r>
        <w:t>The purpose of this sample is to show how to use the automatic retry capabilities of Spring Batch.The retry is configured in the step through the SkipLimitStepFactoryBean:</w:t>
      </w:r>
    </w:p>
    <w:p w14:paraId="55B40283" w14:textId="77777777" w:rsidR="007C0FF8" w:rsidRDefault="007C0FF8" w:rsidP="007C0FF8">
      <w:pPr>
        <w:pStyle w:val="Output"/>
      </w:pPr>
      <w:r>
        <w:lastRenderedPageBreak/>
        <w:t>&lt;bean id="step1" parent="simpleStep"</w:t>
      </w:r>
    </w:p>
    <w:p w14:paraId="75D144C9" w14:textId="77777777" w:rsidR="007C0FF8" w:rsidRDefault="007C0FF8" w:rsidP="007C0FF8">
      <w:pPr>
        <w:pStyle w:val="Output"/>
      </w:pPr>
      <w:r>
        <w:t xml:space="preserve">    class="org.springframework.batch.core.step.item.FaultTolerantStepFactoryBean"&gt;</w:t>
      </w:r>
    </w:p>
    <w:p w14:paraId="7848D41E" w14:textId="77777777" w:rsidR="007C0FF8" w:rsidRDefault="007C0FF8" w:rsidP="007C0FF8">
      <w:pPr>
        <w:pStyle w:val="Output"/>
      </w:pPr>
      <w:r>
        <w:t xml:space="preserve">    ...</w:t>
      </w:r>
    </w:p>
    <w:p w14:paraId="1CFE81E8" w14:textId="77777777" w:rsidR="007C0FF8" w:rsidRDefault="007C0FF8" w:rsidP="007C0FF8">
      <w:pPr>
        <w:pStyle w:val="Output"/>
      </w:pPr>
      <w:r>
        <w:t xml:space="preserve">    &lt;property name="retryLimit" value="3" /&gt;</w:t>
      </w:r>
    </w:p>
    <w:p w14:paraId="6ACA5042" w14:textId="77777777" w:rsidR="007C0FF8" w:rsidRDefault="007C0FF8" w:rsidP="007C0FF8">
      <w:pPr>
        <w:pStyle w:val="Output"/>
      </w:pPr>
      <w:r>
        <w:t xml:space="preserve">    &lt;property name="retryableExceptionClasses" value="java.lang.Exception" /&gt;</w:t>
      </w:r>
    </w:p>
    <w:p w14:paraId="6E75EFE8" w14:textId="77777777" w:rsidR="007C0FF8" w:rsidRDefault="007C0FF8" w:rsidP="007C0FF8">
      <w:pPr>
        <w:pStyle w:val="Output"/>
      </w:pPr>
      <w:r>
        <w:t>&lt;/bean&gt;</w:t>
      </w:r>
    </w:p>
    <w:p w14:paraId="3D8181E8" w14:textId="77777777" w:rsidR="007C0FF8" w:rsidRPr="00860D85" w:rsidRDefault="007C0FF8" w:rsidP="007C0FF8">
      <w:r>
        <w:t>Failed items will cause a rollback for all Exception types, up to a limit of 3 attempts. On the 4th attempt, the failed item would be skipped, and there would be a callback to a ItemSkipListener if one was provided (via the "listeners" property of the step factory bean).</w:t>
      </w:r>
    </w:p>
    <w:p w14:paraId="2C61670A" w14:textId="77777777" w:rsidR="007C0FF8" w:rsidRDefault="007C0FF8" w:rsidP="007C0FF8"/>
    <w:p w14:paraId="2C39A156" w14:textId="77777777" w:rsidR="007C0FF8" w:rsidRDefault="007C0FF8" w:rsidP="00705044"/>
    <w:p w14:paraId="2042606F" w14:textId="27CC3E27" w:rsidR="001617B5" w:rsidRDefault="003C73B4" w:rsidP="00F04222">
      <w:pPr>
        <w:pStyle w:val="Heading1"/>
      </w:pPr>
      <w:bookmarkStart w:id="175" w:name="_Toc98762681"/>
      <w:bookmarkStart w:id="176" w:name="_Toc98778523"/>
      <w:r>
        <w:t>10</w:t>
      </w:r>
      <w:r w:rsidR="00161D81">
        <w:t>.</w:t>
      </w:r>
      <w:r w:rsidR="004804F9">
        <w:t xml:space="preserve"> </w:t>
      </w:r>
      <w:r w:rsidR="001617B5">
        <w:t>Spring Cloud</w:t>
      </w:r>
      <w:r w:rsidR="00D201F1">
        <w:t xml:space="preserve"> – MicroServices</w:t>
      </w:r>
      <w:bookmarkEnd w:id="175"/>
      <w:bookmarkEnd w:id="176"/>
      <w:r w:rsidR="00D201F1">
        <w:t xml:space="preserve"> </w:t>
      </w:r>
    </w:p>
    <w:p w14:paraId="54294E67" w14:textId="59390F3B" w:rsidR="001617B5" w:rsidRDefault="007E725F" w:rsidP="001617B5">
      <w:r w:rsidRPr="007E725F">
        <w:t>The major use-case for Spring Cloud is the ready-to-use solution that it provides to common problems observed in distributed environments like load balancing, service discovery, circuit breaking, etc., which can easily be integrated in an existing Spring project.</w:t>
      </w:r>
    </w:p>
    <w:p w14:paraId="33317AE3" w14:textId="7AA1B460" w:rsidR="00ED0424" w:rsidRDefault="00ED0424" w:rsidP="00F30511">
      <w:pPr>
        <w:spacing w:after="0"/>
      </w:pPr>
      <w:r w:rsidRPr="00ED0424">
        <w:t>Before we look at Spring Cloud, let’s have a brief overview on Microservice Architecture and the role of Spring Boot in creating microservices.</w:t>
      </w:r>
    </w:p>
    <w:p w14:paraId="2891BA7E" w14:textId="762D06E3" w:rsidR="000E3C75" w:rsidRDefault="000B19C6" w:rsidP="00ED0424">
      <w:pPr>
        <w:rPr>
          <w:rStyle w:val="Hyperlink"/>
        </w:rPr>
      </w:pPr>
      <w:hyperlink r:id="rId165" w:history="1">
        <w:r w:rsidR="00B65AE5" w:rsidRPr="003565FF">
          <w:rPr>
            <w:rStyle w:val="Hyperlink"/>
          </w:rPr>
          <w:t>https://github.com/sivaprasadreddy/spring-boot-microservices-series</w:t>
        </w:r>
      </w:hyperlink>
    </w:p>
    <w:p w14:paraId="386E2A20" w14:textId="23DF7304" w:rsidR="00951C4A" w:rsidRDefault="000B19C6" w:rsidP="00ED0424">
      <w:hyperlink r:id="rId166" w:history="1">
        <w:r w:rsidR="00951C4A" w:rsidRPr="00A27627">
          <w:rPr>
            <w:rStyle w:val="Hyperlink"/>
          </w:rPr>
          <w:t>https://www.sivalabs.in/2018/03/microservices-using-springboot-spring-cloud-part-1-overview/</w:t>
        </w:r>
      </w:hyperlink>
    </w:p>
    <w:p w14:paraId="2C9DC3EB" w14:textId="77777777" w:rsidR="00B65AE5" w:rsidRPr="00ED0424" w:rsidRDefault="00B65AE5" w:rsidP="00ED0424"/>
    <w:p w14:paraId="1BEC8B5E" w14:textId="48EFCE12" w:rsidR="00ED0424" w:rsidRDefault="00ED0424" w:rsidP="00BF0488">
      <w:pPr>
        <w:pStyle w:val="Heading30"/>
      </w:pPr>
      <w:bookmarkStart w:id="177" w:name="_Toc98762682"/>
      <w:r w:rsidRPr="00ED0424">
        <w:t>Microservice</w:t>
      </w:r>
      <w:r w:rsidR="00BF0488">
        <w:t>s</w:t>
      </w:r>
      <w:bookmarkEnd w:id="177"/>
    </w:p>
    <w:p w14:paraId="020CFBB6" w14:textId="77777777" w:rsidR="008F34DD" w:rsidRPr="008F34DD" w:rsidRDefault="008F34DD" w:rsidP="00F30511">
      <w:pPr>
        <w:pStyle w:val="Heading4"/>
        <w:spacing w:after="0" w:line="240" w:lineRule="auto"/>
      </w:pPr>
      <w:r w:rsidRPr="008F34DD">
        <w:t>Monoliths</w:t>
      </w:r>
    </w:p>
    <w:p w14:paraId="47211689" w14:textId="7834DD5B" w:rsidR="008F34DD" w:rsidRPr="008F34DD" w:rsidRDefault="008F34DD" w:rsidP="00EA565B">
      <w:pPr>
        <w:spacing w:after="0"/>
      </w:pPr>
      <w:r w:rsidRPr="008F34DD">
        <w:t>Traditionally we are building large enterprise applications in modularised fashion, but finally deploy them together as a single deployment unit (EAR or WAR). These are called Monolithic applications.</w:t>
      </w:r>
    </w:p>
    <w:p w14:paraId="5B6A600F" w14:textId="77777777" w:rsidR="008F34DD" w:rsidRPr="008F34DD" w:rsidRDefault="008F34DD" w:rsidP="008F34DD">
      <w:pPr>
        <w:spacing w:after="0"/>
      </w:pPr>
      <w:r w:rsidRPr="008F34DD">
        <w:t>There are some issues with the monolithic architecture such as:</w:t>
      </w:r>
    </w:p>
    <w:p w14:paraId="1AF40B93" w14:textId="77777777" w:rsidR="008F34DD" w:rsidRPr="008F34DD" w:rsidRDefault="008F34DD" w:rsidP="00F46707">
      <w:pPr>
        <w:pStyle w:val="ListParagraph"/>
        <w:numPr>
          <w:ilvl w:val="0"/>
          <w:numId w:val="39"/>
        </w:numPr>
      </w:pPr>
      <w:r w:rsidRPr="008F34DD">
        <w:t>Large codebases become mess over the time</w:t>
      </w:r>
    </w:p>
    <w:p w14:paraId="1F6CBE00" w14:textId="77777777" w:rsidR="008F34DD" w:rsidRPr="008F34DD" w:rsidRDefault="008F34DD" w:rsidP="00F46707">
      <w:pPr>
        <w:pStyle w:val="ListParagraph"/>
        <w:numPr>
          <w:ilvl w:val="0"/>
          <w:numId w:val="39"/>
        </w:numPr>
      </w:pPr>
      <w:r w:rsidRPr="008F34DD">
        <w:t>Multiple teams working on single codebase become tedious</w:t>
      </w:r>
    </w:p>
    <w:p w14:paraId="29C1D74D" w14:textId="77777777" w:rsidR="008F34DD" w:rsidRPr="008F34DD" w:rsidRDefault="008F34DD" w:rsidP="00F46707">
      <w:pPr>
        <w:pStyle w:val="ListParagraph"/>
        <w:numPr>
          <w:ilvl w:val="0"/>
          <w:numId w:val="39"/>
        </w:numPr>
      </w:pPr>
      <w:r w:rsidRPr="008F34DD">
        <w:t>It is not possible to scale up only certain parts of the application</w:t>
      </w:r>
    </w:p>
    <w:p w14:paraId="0C6D5B86" w14:textId="68B9B08E" w:rsidR="008F34DD" w:rsidRDefault="008F34DD" w:rsidP="00F46707">
      <w:pPr>
        <w:pStyle w:val="ListParagraph"/>
        <w:numPr>
          <w:ilvl w:val="0"/>
          <w:numId w:val="39"/>
        </w:numPr>
      </w:pPr>
      <w:r w:rsidRPr="008F34DD">
        <w:t>Technology updates/rewrites become complex and expensive tasks</w:t>
      </w:r>
    </w:p>
    <w:p w14:paraId="36B71A44" w14:textId="77777777" w:rsidR="00F30511" w:rsidRPr="008F34DD" w:rsidRDefault="00F30511" w:rsidP="00F30511">
      <w:pPr>
        <w:pStyle w:val="ListParagraph"/>
      </w:pPr>
    </w:p>
    <w:p w14:paraId="4D47FDE8" w14:textId="77777777" w:rsidR="008F34DD" w:rsidRPr="008F34DD" w:rsidRDefault="008F34DD" w:rsidP="00F30511">
      <w:pPr>
        <w:pStyle w:val="Heading4"/>
        <w:spacing w:after="0" w:line="240" w:lineRule="auto"/>
      </w:pPr>
      <w:r w:rsidRPr="008F34DD">
        <w:t>MicroServices</w:t>
      </w:r>
    </w:p>
    <w:p w14:paraId="4234BA55" w14:textId="310D312D" w:rsidR="004B0425" w:rsidRDefault="004B0425" w:rsidP="00F30511">
      <w:pPr>
        <w:spacing w:after="0"/>
      </w:pPr>
      <w:r w:rsidRPr="00ED0424">
        <w:t xml:space="preserve">Microservice architecture is a style of application development where the application is broken down into small services and these services have loose coupling among them. Following are the major advantages of using microservice architecture </w:t>
      </w:r>
      <w:r w:rsidR="00F30511">
        <w:t>–</w:t>
      </w:r>
    </w:p>
    <w:p w14:paraId="4DE3EE52" w14:textId="77777777" w:rsidR="00F30511" w:rsidRPr="00ED0424" w:rsidRDefault="00F30511" w:rsidP="00F30511">
      <w:pPr>
        <w:spacing w:after="0" w:line="240" w:lineRule="auto"/>
      </w:pPr>
    </w:p>
    <w:p w14:paraId="07BF7498" w14:textId="77777777" w:rsidR="008F34DD" w:rsidRPr="008F34DD" w:rsidRDefault="008F34DD" w:rsidP="00F30511">
      <w:pPr>
        <w:spacing w:after="0"/>
        <w:rPr>
          <w:b/>
          <w:bCs/>
        </w:rPr>
      </w:pPr>
      <w:r w:rsidRPr="008F34DD">
        <w:rPr>
          <w:b/>
          <w:bCs/>
        </w:rPr>
        <w:t>Advantages of MicroServices</w:t>
      </w:r>
    </w:p>
    <w:p w14:paraId="56E89C12" w14:textId="77777777" w:rsidR="008F34DD" w:rsidRPr="008F34DD" w:rsidRDefault="008F34DD" w:rsidP="00F46707">
      <w:pPr>
        <w:pStyle w:val="ListParagraph"/>
        <w:numPr>
          <w:ilvl w:val="0"/>
          <w:numId w:val="40"/>
        </w:numPr>
      </w:pPr>
      <w:r w:rsidRPr="008F34DD">
        <w:t>Comprehending smaller codebase is easy</w:t>
      </w:r>
    </w:p>
    <w:p w14:paraId="34B848DD" w14:textId="77777777" w:rsidR="008F34DD" w:rsidRPr="008F34DD" w:rsidRDefault="008F34DD" w:rsidP="00F46707">
      <w:pPr>
        <w:pStyle w:val="ListParagraph"/>
        <w:numPr>
          <w:ilvl w:val="0"/>
          <w:numId w:val="40"/>
        </w:numPr>
      </w:pPr>
      <w:r w:rsidRPr="008F34DD">
        <w:t>Can independently scale up highly used services</w:t>
      </w:r>
    </w:p>
    <w:p w14:paraId="1CD01676" w14:textId="77777777" w:rsidR="008F34DD" w:rsidRPr="008F34DD" w:rsidRDefault="008F34DD" w:rsidP="00F46707">
      <w:pPr>
        <w:pStyle w:val="ListParagraph"/>
        <w:numPr>
          <w:ilvl w:val="0"/>
          <w:numId w:val="40"/>
        </w:numPr>
      </w:pPr>
      <w:r w:rsidRPr="008F34DD">
        <w:lastRenderedPageBreak/>
        <w:t>Each team can focus on one (or few) MicroService(s)</w:t>
      </w:r>
    </w:p>
    <w:p w14:paraId="7D0A3427" w14:textId="53F202A7" w:rsidR="003F77B6" w:rsidRDefault="008F34DD" w:rsidP="00224A67">
      <w:pPr>
        <w:pStyle w:val="ListParagraph"/>
        <w:numPr>
          <w:ilvl w:val="0"/>
          <w:numId w:val="40"/>
        </w:numPr>
        <w:spacing w:after="0" w:line="240" w:lineRule="auto"/>
      </w:pPr>
      <w:r w:rsidRPr="008F34DD">
        <w:t>Technology updates/rewrites become simpler</w:t>
      </w:r>
    </w:p>
    <w:p w14:paraId="6B800ED2" w14:textId="065C9830" w:rsidR="001617B5" w:rsidRDefault="00694662" w:rsidP="00694662">
      <w:pPr>
        <w:pStyle w:val="Howitworks"/>
      </w:pPr>
      <w:r w:rsidRPr="00694662">
        <w:t>SpringBoot and SpringCloud are a good choice for MicroServices</w:t>
      </w:r>
    </w:p>
    <w:p w14:paraId="294722E9" w14:textId="77777777" w:rsidR="0067086D" w:rsidRDefault="0067086D" w:rsidP="0067086D"/>
    <w:p w14:paraId="05D4ADDA" w14:textId="77777777" w:rsidR="005023BB" w:rsidRPr="005023BB" w:rsidRDefault="005023BB" w:rsidP="00E860DA">
      <w:pPr>
        <w:pStyle w:val="Heading30"/>
      </w:pPr>
      <w:bookmarkStart w:id="178" w:name="_Toc98762683"/>
      <w:r w:rsidRPr="005023BB">
        <w:t>Spring Cloud</w:t>
      </w:r>
      <w:bookmarkEnd w:id="178"/>
    </w:p>
    <w:p w14:paraId="4B1E2743" w14:textId="77777777" w:rsidR="005023BB" w:rsidRPr="005023BB" w:rsidRDefault="005023BB" w:rsidP="005023BB">
      <w:r w:rsidRPr="005023BB">
        <w:t>Spring Cloud provides a collection of components which are useful in building distributed applications in cloud. We can develop these components on our own, however that would waste time in developing and maintaining this boilerplate code.</w:t>
      </w:r>
    </w:p>
    <w:p w14:paraId="5ED50F7A" w14:textId="6E711A29" w:rsidR="005023BB" w:rsidRPr="005023BB" w:rsidRDefault="005023BB" w:rsidP="00AE5097">
      <w:pPr>
        <w:spacing w:after="0"/>
      </w:pPr>
      <w:r w:rsidRPr="005023BB">
        <w:t xml:space="preserve">That is where Spring Cloud comes into picture. It provides ready-to-use </w:t>
      </w:r>
      <w:r w:rsidRPr="007E1262">
        <w:rPr>
          <w:b/>
          <w:bCs/>
        </w:rPr>
        <w:t xml:space="preserve">cloud </w:t>
      </w:r>
      <w:r w:rsidR="007E1262">
        <w:rPr>
          <w:b/>
          <w:bCs/>
        </w:rPr>
        <w:t xml:space="preserve">design </w:t>
      </w:r>
      <w:r w:rsidRPr="007E1262">
        <w:rPr>
          <w:b/>
          <w:bCs/>
        </w:rPr>
        <w:t>patterns</w:t>
      </w:r>
      <w:r w:rsidRPr="005023BB">
        <w:t xml:space="preserve"> for common problems which are observed in a distributed environment. Some of the patterns which it attempts to address are −</w:t>
      </w:r>
    </w:p>
    <w:p w14:paraId="565DBC92" w14:textId="77777777" w:rsidR="000A63AB" w:rsidRPr="005023BB" w:rsidRDefault="000A63AB" w:rsidP="00F46707">
      <w:pPr>
        <w:pStyle w:val="ListParagraph"/>
        <w:numPr>
          <w:ilvl w:val="0"/>
          <w:numId w:val="38"/>
        </w:numPr>
      </w:pPr>
      <w:r w:rsidRPr="005023BB">
        <w:t>Service Registration</w:t>
      </w:r>
    </w:p>
    <w:p w14:paraId="66FA89D4" w14:textId="77777777" w:rsidR="000A63AB" w:rsidRPr="005023BB" w:rsidRDefault="000A63AB" w:rsidP="00F46707">
      <w:pPr>
        <w:pStyle w:val="ListParagraph"/>
        <w:numPr>
          <w:ilvl w:val="0"/>
          <w:numId w:val="38"/>
        </w:numPr>
      </w:pPr>
      <w:r w:rsidRPr="005023BB">
        <w:t>Centralized Configuration</w:t>
      </w:r>
    </w:p>
    <w:p w14:paraId="648ED3BC" w14:textId="6DB8C4C8" w:rsidR="000A63AB" w:rsidRDefault="000A63AB" w:rsidP="00F46707">
      <w:pPr>
        <w:pStyle w:val="ListParagraph"/>
        <w:numPr>
          <w:ilvl w:val="0"/>
          <w:numId w:val="38"/>
        </w:numPr>
      </w:pPr>
      <w:r w:rsidRPr="005023BB">
        <w:t>Load Balancing</w:t>
      </w:r>
    </w:p>
    <w:p w14:paraId="5C4DB84F" w14:textId="749A33C1" w:rsidR="005023BB" w:rsidRDefault="005023BB" w:rsidP="00F46707">
      <w:pPr>
        <w:pStyle w:val="ListParagraph"/>
        <w:numPr>
          <w:ilvl w:val="0"/>
          <w:numId w:val="38"/>
        </w:numPr>
      </w:pPr>
      <w:r w:rsidRPr="005023BB">
        <w:t>Circuit Breakers</w:t>
      </w:r>
      <w:r w:rsidR="00324F22">
        <w:t xml:space="preserve"> / Fault Tolerence</w:t>
      </w:r>
    </w:p>
    <w:p w14:paraId="2567ECEA" w14:textId="77777777" w:rsidR="000A63AB" w:rsidRPr="005023BB" w:rsidRDefault="000A63AB" w:rsidP="00F46707">
      <w:pPr>
        <w:pStyle w:val="ListParagraph"/>
        <w:numPr>
          <w:ilvl w:val="0"/>
          <w:numId w:val="38"/>
        </w:numPr>
      </w:pPr>
      <w:r w:rsidRPr="005023BB">
        <w:t>Distributed Messaging</w:t>
      </w:r>
      <w:r>
        <w:t xml:space="preserve"> (Kafka)</w:t>
      </w:r>
    </w:p>
    <w:p w14:paraId="2CA492BB" w14:textId="08BB6662" w:rsidR="005023BB" w:rsidRPr="005023BB" w:rsidRDefault="005023BB" w:rsidP="00F46707">
      <w:pPr>
        <w:pStyle w:val="ListParagraph"/>
        <w:numPr>
          <w:ilvl w:val="0"/>
          <w:numId w:val="38"/>
        </w:numPr>
      </w:pPr>
      <w:r w:rsidRPr="005023BB">
        <w:t>Routing</w:t>
      </w:r>
      <w:r w:rsidR="007270F7">
        <w:t xml:space="preserve"> (API Gateway)</w:t>
      </w:r>
    </w:p>
    <w:p w14:paraId="409DD637" w14:textId="77777777" w:rsidR="005023BB" w:rsidRPr="005023BB" w:rsidRDefault="005023BB" w:rsidP="00F46707">
      <w:pPr>
        <w:pStyle w:val="ListParagraph"/>
        <w:numPr>
          <w:ilvl w:val="0"/>
          <w:numId w:val="38"/>
        </w:numPr>
      </w:pPr>
      <w:r w:rsidRPr="005023BB">
        <w:t>Distributed Logging</w:t>
      </w:r>
    </w:p>
    <w:p w14:paraId="025851E0" w14:textId="77777777" w:rsidR="005023BB" w:rsidRPr="005023BB" w:rsidRDefault="005023BB" w:rsidP="00F46707">
      <w:pPr>
        <w:pStyle w:val="ListParagraph"/>
        <w:numPr>
          <w:ilvl w:val="0"/>
          <w:numId w:val="38"/>
        </w:numPr>
      </w:pPr>
      <w:r w:rsidRPr="005023BB">
        <w:t>Distributed Lock</w:t>
      </w:r>
    </w:p>
    <w:p w14:paraId="735ADE98" w14:textId="001A72BF" w:rsidR="001617B5" w:rsidRDefault="001617B5" w:rsidP="00C54F45">
      <w:pPr>
        <w:spacing w:after="0" w:line="240" w:lineRule="auto"/>
      </w:pPr>
    </w:p>
    <w:p w14:paraId="7BB91269" w14:textId="77777777" w:rsidR="00F22C2A" w:rsidRPr="00F22C2A" w:rsidRDefault="00F22C2A" w:rsidP="00C54F45">
      <w:pPr>
        <w:pStyle w:val="Heading4"/>
        <w:spacing w:after="0"/>
      </w:pPr>
      <w:r w:rsidRPr="00F22C2A">
        <w:t>Spring Cloud Components</w:t>
      </w:r>
    </w:p>
    <w:p w14:paraId="060444DA" w14:textId="53A13077" w:rsidR="00F22C2A" w:rsidRPr="00F22C2A" w:rsidRDefault="00C54F45" w:rsidP="00C54F45">
      <w:pPr>
        <w:spacing w:after="0"/>
      </w:pPr>
      <w:r>
        <w:t>L</w:t>
      </w:r>
      <w:r w:rsidR="00F22C2A" w:rsidRPr="00F22C2A">
        <w:t>ook at the various components which Spring Cloud provides and the problems these components solve</w:t>
      </w:r>
    </w:p>
    <w:tbl>
      <w:tblPr>
        <w:tblW w:w="10294"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952"/>
        <w:gridCol w:w="6342"/>
      </w:tblGrid>
      <w:tr w:rsidR="00F22C2A" w:rsidRPr="00F22C2A" w14:paraId="1EE34953" w14:textId="77777777" w:rsidTr="000E0239">
        <w:trPr>
          <w:trHeight w:val="115"/>
        </w:trPr>
        <w:tc>
          <w:tcPr>
            <w:tcW w:w="3952"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6CD218AA" w14:textId="77777777" w:rsidR="00F22C2A" w:rsidRPr="00F22C2A" w:rsidRDefault="00F22C2A" w:rsidP="00C54F45">
            <w:pPr>
              <w:spacing w:after="0" w:line="240" w:lineRule="auto"/>
              <w:rPr>
                <w:b/>
                <w:bCs/>
              </w:rPr>
            </w:pPr>
            <w:r w:rsidRPr="00F22C2A">
              <w:rPr>
                <w:b/>
                <w:bCs/>
              </w:rPr>
              <w:t>Problem</w:t>
            </w:r>
          </w:p>
        </w:tc>
        <w:tc>
          <w:tcPr>
            <w:tcW w:w="6342"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30917CF" w14:textId="77777777" w:rsidR="00F22C2A" w:rsidRPr="00F22C2A" w:rsidRDefault="00F22C2A" w:rsidP="00C54F45">
            <w:pPr>
              <w:spacing w:after="0" w:line="240" w:lineRule="auto"/>
              <w:rPr>
                <w:b/>
                <w:bCs/>
              </w:rPr>
            </w:pPr>
            <w:r w:rsidRPr="00F22C2A">
              <w:rPr>
                <w:b/>
                <w:bCs/>
              </w:rPr>
              <w:t>Components</w:t>
            </w:r>
          </w:p>
        </w:tc>
      </w:tr>
      <w:tr w:rsidR="00F22C2A" w:rsidRPr="00F22C2A" w14:paraId="65031728" w14:textId="77777777" w:rsidTr="000E0239">
        <w:trPr>
          <w:trHeight w:val="229"/>
        </w:trPr>
        <w:tc>
          <w:tcPr>
            <w:tcW w:w="39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080C8ED" w14:textId="77777777" w:rsidR="00F22C2A" w:rsidRPr="00F22C2A" w:rsidRDefault="00F22C2A" w:rsidP="00C54F45">
            <w:pPr>
              <w:spacing w:after="0" w:line="240" w:lineRule="auto"/>
              <w:rPr>
                <w:b/>
                <w:bCs/>
              </w:rPr>
            </w:pPr>
            <w:r w:rsidRPr="00F22C2A">
              <w:rPr>
                <w:b/>
                <w:bCs/>
              </w:rPr>
              <w:t>Distributed Cloud Configuration</w:t>
            </w:r>
          </w:p>
        </w:tc>
        <w:tc>
          <w:tcPr>
            <w:tcW w:w="6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7A8E26C" w14:textId="5A9AE310" w:rsidR="00F22C2A" w:rsidRPr="00F22C2A" w:rsidRDefault="00F22C2A" w:rsidP="00C54F45">
            <w:pPr>
              <w:spacing w:after="0" w:line="240" w:lineRule="auto"/>
            </w:pPr>
            <w:r w:rsidRPr="000E0239">
              <w:rPr>
                <w:b/>
                <w:bCs/>
              </w:rPr>
              <w:t>Spring Cloud Configuration</w:t>
            </w:r>
            <w:r w:rsidRPr="00F22C2A">
              <w:t>, Spring Cloud Zookeeper, Spring C</w:t>
            </w:r>
            <w:r w:rsidR="004E3335">
              <w:t>loud</w:t>
            </w:r>
            <w:r w:rsidRPr="00F22C2A">
              <w:t xml:space="preserve"> Config</w:t>
            </w:r>
          </w:p>
        </w:tc>
      </w:tr>
      <w:tr w:rsidR="00F22C2A" w:rsidRPr="00F22C2A" w14:paraId="02E6F2BC" w14:textId="77777777" w:rsidTr="000E0239">
        <w:trPr>
          <w:trHeight w:val="115"/>
        </w:trPr>
        <w:tc>
          <w:tcPr>
            <w:tcW w:w="39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29C5623" w14:textId="77777777" w:rsidR="00F22C2A" w:rsidRPr="00F22C2A" w:rsidRDefault="00F22C2A" w:rsidP="00C54F45">
            <w:pPr>
              <w:spacing w:after="0" w:line="240" w:lineRule="auto"/>
              <w:rPr>
                <w:b/>
                <w:bCs/>
              </w:rPr>
            </w:pPr>
            <w:r w:rsidRPr="00F22C2A">
              <w:rPr>
                <w:b/>
                <w:bCs/>
              </w:rPr>
              <w:t>Distributed Messaging</w:t>
            </w:r>
          </w:p>
        </w:tc>
        <w:tc>
          <w:tcPr>
            <w:tcW w:w="6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2A1592E" w14:textId="77777777" w:rsidR="00F22C2A" w:rsidRPr="00F22C2A" w:rsidRDefault="00F22C2A" w:rsidP="00C54F45">
            <w:pPr>
              <w:spacing w:after="0" w:line="240" w:lineRule="auto"/>
            </w:pPr>
            <w:r w:rsidRPr="00F22C2A">
              <w:t xml:space="preserve">Spring Stream with </w:t>
            </w:r>
            <w:r w:rsidRPr="00C54F45">
              <w:rPr>
                <w:b/>
                <w:bCs/>
              </w:rPr>
              <w:t>Kafka</w:t>
            </w:r>
            <w:r w:rsidRPr="00F22C2A">
              <w:t xml:space="preserve">, Spring Stream with </w:t>
            </w:r>
            <w:r w:rsidRPr="000A0CFC">
              <w:rPr>
                <w:b/>
                <w:bCs/>
              </w:rPr>
              <w:t>RabbitMQ</w:t>
            </w:r>
          </w:p>
        </w:tc>
      </w:tr>
      <w:tr w:rsidR="00F22C2A" w:rsidRPr="00F22C2A" w14:paraId="040ED6FD" w14:textId="77777777" w:rsidTr="000E0239">
        <w:trPr>
          <w:trHeight w:val="232"/>
        </w:trPr>
        <w:tc>
          <w:tcPr>
            <w:tcW w:w="39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0FAD28A" w14:textId="77777777" w:rsidR="00F22C2A" w:rsidRPr="00F22C2A" w:rsidRDefault="00F22C2A" w:rsidP="00C54F45">
            <w:pPr>
              <w:spacing w:after="0" w:line="240" w:lineRule="auto"/>
              <w:rPr>
                <w:b/>
                <w:bCs/>
              </w:rPr>
            </w:pPr>
            <w:r w:rsidRPr="00F22C2A">
              <w:rPr>
                <w:b/>
                <w:bCs/>
              </w:rPr>
              <w:t>Service Discovery</w:t>
            </w:r>
          </w:p>
        </w:tc>
        <w:tc>
          <w:tcPr>
            <w:tcW w:w="6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16BEA78" w14:textId="77777777" w:rsidR="00F22C2A" w:rsidRPr="00F22C2A" w:rsidRDefault="00F22C2A" w:rsidP="00C54F45">
            <w:pPr>
              <w:spacing w:after="0" w:line="240" w:lineRule="auto"/>
            </w:pPr>
            <w:r w:rsidRPr="00F22C2A">
              <w:t xml:space="preserve">Spring Cloud </w:t>
            </w:r>
            <w:r w:rsidRPr="00C54F45">
              <w:rPr>
                <w:b/>
                <w:bCs/>
              </w:rPr>
              <w:t>Eureka</w:t>
            </w:r>
            <w:r w:rsidRPr="00F22C2A">
              <w:t xml:space="preserve">, Spring Cloud Consul, Spring Cloud </w:t>
            </w:r>
            <w:r w:rsidRPr="00C54F45">
              <w:rPr>
                <w:b/>
                <w:bCs/>
              </w:rPr>
              <w:t>Zookeeper</w:t>
            </w:r>
          </w:p>
        </w:tc>
      </w:tr>
      <w:tr w:rsidR="00F22C2A" w:rsidRPr="00F22C2A" w14:paraId="3379478D" w14:textId="77777777" w:rsidTr="000E0239">
        <w:trPr>
          <w:trHeight w:val="115"/>
        </w:trPr>
        <w:tc>
          <w:tcPr>
            <w:tcW w:w="39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85A4FC6" w14:textId="77777777" w:rsidR="00F22C2A" w:rsidRPr="00F22C2A" w:rsidRDefault="00F22C2A" w:rsidP="00C54F45">
            <w:pPr>
              <w:spacing w:after="0" w:line="240" w:lineRule="auto"/>
              <w:rPr>
                <w:b/>
                <w:bCs/>
              </w:rPr>
            </w:pPr>
            <w:r w:rsidRPr="00F22C2A">
              <w:rPr>
                <w:b/>
                <w:bCs/>
              </w:rPr>
              <w:t>Logging</w:t>
            </w:r>
          </w:p>
        </w:tc>
        <w:tc>
          <w:tcPr>
            <w:tcW w:w="6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BB32AAF" w14:textId="77777777" w:rsidR="00F22C2A" w:rsidRPr="00F22C2A" w:rsidRDefault="00F22C2A" w:rsidP="00C54F45">
            <w:pPr>
              <w:spacing w:after="0" w:line="240" w:lineRule="auto"/>
            </w:pPr>
            <w:r w:rsidRPr="00F22C2A">
              <w:t xml:space="preserve">Spring Cloud </w:t>
            </w:r>
            <w:r w:rsidRPr="00C54F45">
              <w:rPr>
                <w:b/>
                <w:bCs/>
              </w:rPr>
              <w:t>Zipkin</w:t>
            </w:r>
            <w:r w:rsidRPr="00F22C2A">
              <w:t xml:space="preserve">, Spring Cloud </w:t>
            </w:r>
            <w:r w:rsidRPr="004E3335">
              <w:rPr>
                <w:b/>
                <w:bCs/>
              </w:rPr>
              <w:t>Sleuth</w:t>
            </w:r>
          </w:p>
        </w:tc>
      </w:tr>
      <w:tr w:rsidR="00F22C2A" w:rsidRPr="00F22C2A" w14:paraId="1E7EC129" w14:textId="77777777" w:rsidTr="000E0239">
        <w:trPr>
          <w:trHeight w:val="229"/>
        </w:trPr>
        <w:tc>
          <w:tcPr>
            <w:tcW w:w="39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EBACD1B" w14:textId="0403E332" w:rsidR="00F22C2A" w:rsidRPr="00F22C2A" w:rsidRDefault="00F22C2A" w:rsidP="00C54F45">
            <w:pPr>
              <w:spacing w:after="0" w:line="240" w:lineRule="auto"/>
              <w:rPr>
                <w:b/>
                <w:bCs/>
              </w:rPr>
            </w:pPr>
            <w:r w:rsidRPr="00F22C2A">
              <w:rPr>
                <w:b/>
                <w:bCs/>
              </w:rPr>
              <w:t>Spring Service Communication</w:t>
            </w:r>
            <w:r w:rsidR="000E0239">
              <w:rPr>
                <w:b/>
                <w:bCs/>
              </w:rPr>
              <w:t>(</w:t>
            </w:r>
            <w:r w:rsidR="000E0239" w:rsidRPr="000E0239">
              <w:rPr>
                <w:b/>
                <w:bCs/>
              </w:rPr>
              <w:t>Circuit Breakers / Fault Tolerence</w:t>
            </w:r>
            <w:r w:rsidR="000E0239">
              <w:rPr>
                <w:b/>
                <w:bCs/>
              </w:rPr>
              <w:t>)</w:t>
            </w:r>
          </w:p>
        </w:tc>
        <w:tc>
          <w:tcPr>
            <w:tcW w:w="634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F5B5953" w14:textId="58A740FA" w:rsidR="00F22C2A" w:rsidRPr="00F22C2A" w:rsidRDefault="00F22C2A" w:rsidP="00C54F45">
            <w:pPr>
              <w:spacing w:after="0" w:line="240" w:lineRule="auto"/>
            </w:pPr>
            <w:r w:rsidRPr="00F22C2A">
              <w:t xml:space="preserve">Spring </w:t>
            </w:r>
            <w:r w:rsidRPr="000E0239">
              <w:rPr>
                <w:b/>
                <w:bCs/>
              </w:rPr>
              <w:t>Hystrix</w:t>
            </w:r>
            <w:r w:rsidRPr="00F22C2A">
              <w:t>, Spring Ribbon, Spring Feign, Spring Zuul</w:t>
            </w:r>
            <w:r w:rsidR="00F01B22">
              <w:t>(API gateWay)</w:t>
            </w:r>
          </w:p>
        </w:tc>
      </w:tr>
    </w:tbl>
    <w:p w14:paraId="02E8DF42" w14:textId="0904A9D0" w:rsidR="001617B5" w:rsidRDefault="001617B5" w:rsidP="001617B5"/>
    <w:p w14:paraId="36230DB6" w14:textId="7EFB83AD" w:rsidR="00B737A7" w:rsidRDefault="00B737A7" w:rsidP="002B1070">
      <w:pPr>
        <w:pStyle w:val="Heading4"/>
        <w:spacing w:after="0"/>
      </w:pPr>
      <w:r w:rsidRPr="00B737A7">
        <w:t>Projects Of Spring Cloud </w:t>
      </w:r>
    </w:p>
    <w:p w14:paraId="19449D9F" w14:textId="346569F1" w:rsidR="00694662" w:rsidRPr="00694662" w:rsidRDefault="00694662" w:rsidP="00694662">
      <w:r w:rsidRPr="00694662">
        <w:rPr>
          <w:b/>
          <w:bCs/>
        </w:rPr>
        <w:t>Spring Cloud Config Server:</w:t>
      </w:r>
      <w:r w:rsidRPr="00694662">
        <w:t> </w:t>
      </w:r>
      <w:r w:rsidR="006550D4">
        <w:t>Confiuring application properties, e</w:t>
      </w:r>
      <w:r w:rsidR="006550D4" w:rsidRPr="006550D4">
        <w:t xml:space="preserve">nvironment </w:t>
      </w:r>
      <w:r w:rsidR="006550D4">
        <w:t>det</w:t>
      </w:r>
      <w:r w:rsidR="00C54F45">
        <w:t>a</w:t>
      </w:r>
      <w:r w:rsidR="006550D4">
        <w:t xml:space="preserve">ils etc. </w:t>
      </w:r>
      <w:r w:rsidRPr="00694662">
        <w:t xml:space="preserve"> We can use Spring Cloud Config Server with </w:t>
      </w:r>
      <w:r w:rsidRPr="00C54F45">
        <w:rPr>
          <w:rStyle w:val="0SyntaxPinkChar"/>
        </w:rPr>
        <w:t>git</w:t>
      </w:r>
      <w:r w:rsidRPr="00694662">
        <w:t xml:space="preserve"> or </w:t>
      </w:r>
      <w:r w:rsidRPr="00C54F45">
        <w:rPr>
          <w:rStyle w:val="0SyntaxPinkChar"/>
        </w:rPr>
        <w:t>Consul</w:t>
      </w:r>
      <w:r w:rsidRPr="00694662">
        <w:t xml:space="preserve"> or </w:t>
      </w:r>
      <w:r w:rsidRPr="00C54F45">
        <w:rPr>
          <w:rStyle w:val="0SyntaxPinkChar"/>
        </w:rPr>
        <w:t>ZooKeeper</w:t>
      </w:r>
      <w:r w:rsidRPr="00694662">
        <w:t xml:space="preserve"> as config repository.</w:t>
      </w:r>
    </w:p>
    <w:p w14:paraId="5BEC300A" w14:textId="77777777" w:rsidR="008B1E56" w:rsidRDefault="00694662" w:rsidP="008B1E56">
      <w:pPr>
        <w:spacing w:after="0" w:line="240" w:lineRule="auto"/>
        <w:rPr>
          <w:noProof/>
        </w:rPr>
      </w:pPr>
      <w:r w:rsidRPr="00694662">
        <w:rPr>
          <w:b/>
          <w:bCs/>
        </w:rPr>
        <w:lastRenderedPageBreak/>
        <w:t>Service Registry and Discovery:</w:t>
      </w:r>
      <w:r w:rsidRPr="00694662">
        <w:t xml:space="preserve"> As there could be many services and we need the ability to scale up or down </w:t>
      </w:r>
      <w:r w:rsidR="00C54F45" w:rsidRPr="00694662">
        <w:t>dynamically</w:t>
      </w:r>
      <w:r w:rsidR="00C54F45">
        <w:t>.</w:t>
      </w:r>
      <w:r w:rsidR="00C54F45" w:rsidRPr="00694662">
        <w:t xml:space="preserve"> we</w:t>
      </w:r>
      <w:r w:rsidRPr="00694662">
        <w:t xml:space="preserve"> need Service Registry and Discovery mechanism so that service-to-service communication should not depend on hard-coded hostnames and port numbers. Spring Cloud provides Netflix Eureka-based Service Registry and Discovery support with just minimal configuration. We can also use </w:t>
      </w:r>
      <w:r w:rsidRPr="00C54F45">
        <w:rPr>
          <w:rStyle w:val="BlueSyntaxChar"/>
        </w:rPr>
        <w:t>Consul</w:t>
      </w:r>
      <w:r w:rsidRPr="00694662">
        <w:t xml:space="preserve"> or </w:t>
      </w:r>
      <w:r w:rsidRPr="00C54F45">
        <w:rPr>
          <w:rStyle w:val="BlueSyntaxChar"/>
        </w:rPr>
        <w:t>ZooKeeper</w:t>
      </w:r>
      <w:r w:rsidRPr="00694662">
        <w:t xml:space="preserve"> for Service Registry and Discovery.</w:t>
      </w:r>
      <w:r w:rsidRPr="00694662">
        <w:rPr>
          <w:noProof/>
        </w:rPr>
        <w:t xml:space="preserve"> </w:t>
      </w:r>
    </w:p>
    <w:p w14:paraId="785F94E1" w14:textId="16A891C0" w:rsidR="00694662" w:rsidRPr="00694662" w:rsidRDefault="00694662" w:rsidP="008B1E56">
      <w:pPr>
        <w:spacing w:after="0"/>
      </w:pPr>
      <w:r>
        <w:rPr>
          <w:noProof/>
        </w:rPr>
        <w:drawing>
          <wp:inline distT="0" distB="0" distL="0" distR="0" wp14:anchorId="5319C3EE" wp14:editId="0049E29C">
            <wp:extent cx="1858702" cy="1378934"/>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894496" cy="1405489"/>
                    </a:xfrm>
                    <a:prstGeom prst="rect">
                      <a:avLst/>
                    </a:prstGeom>
                    <a:noFill/>
                    <a:ln>
                      <a:noFill/>
                    </a:ln>
                  </pic:spPr>
                </pic:pic>
              </a:graphicData>
            </a:graphic>
          </wp:inline>
        </w:drawing>
      </w:r>
    </w:p>
    <w:p w14:paraId="05DF7DD1" w14:textId="77777777" w:rsidR="00694662" w:rsidRPr="00694662" w:rsidRDefault="00694662" w:rsidP="00694662">
      <w:r w:rsidRPr="00694662">
        <w:rPr>
          <w:b/>
          <w:bCs/>
        </w:rPr>
        <w:t>Circuit Breaker:</w:t>
      </w:r>
      <w:r w:rsidRPr="00694662">
        <w:t xml:space="preserve"> In microservices based architecture, one service might depend on another service and if one service goes down then failures may cascade to other services as well. Spring Cloud provides Netflix </w:t>
      </w:r>
      <w:r w:rsidRPr="003C3F84">
        <w:rPr>
          <w:b/>
          <w:bCs/>
        </w:rPr>
        <w:t>Hystrix</w:t>
      </w:r>
      <w:r w:rsidRPr="00694662">
        <w:t xml:space="preserve"> based Circuit Breaker to handle these kinds of issues.</w:t>
      </w:r>
    </w:p>
    <w:p w14:paraId="69EA7AFD" w14:textId="77777777" w:rsidR="00694662" w:rsidRPr="00694662" w:rsidRDefault="00694662" w:rsidP="00694662">
      <w:r w:rsidRPr="00694662">
        <w:rPr>
          <w:b/>
          <w:bCs/>
        </w:rPr>
        <w:t>Spring Cloud Data Streams:</w:t>
      </w:r>
      <w:r w:rsidRPr="00694662">
        <w:t xml:space="preserve"> These days we may need to work with huge volumes of data streams using </w:t>
      </w:r>
      <w:r w:rsidRPr="00AF1D9A">
        <w:rPr>
          <w:b/>
          <w:bCs/>
        </w:rPr>
        <w:t>Kafka</w:t>
      </w:r>
      <w:r w:rsidRPr="00694662">
        <w:t xml:space="preserve"> or Spark etc. Spring Cloud Data Streams provides higher-level abstractions to use those frameworks in an easier manner.</w:t>
      </w:r>
    </w:p>
    <w:p w14:paraId="637D215C" w14:textId="77777777" w:rsidR="00694662" w:rsidRPr="00694662" w:rsidRDefault="00694662" w:rsidP="00694662">
      <w:r w:rsidRPr="00694662">
        <w:rPr>
          <w:b/>
          <w:bCs/>
        </w:rPr>
        <w:t>Spring Cloud Security:</w:t>
      </w:r>
      <w:r w:rsidRPr="00694662">
        <w:t xml:space="preserve"> Some of the microservices needs to be accessible to authenticated users only and most likely we might want a </w:t>
      </w:r>
      <w:r w:rsidRPr="00694662">
        <w:rPr>
          <w:b/>
          <w:bCs/>
        </w:rPr>
        <w:t>Single Sign-On</w:t>
      </w:r>
      <w:r w:rsidRPr="00694662">
        <w:t xml:space="preserve"> feature to propagate the authentication context across services. Spring Cloud Security provides authentication services using </w:t>
      </w:r>
      <w:r w:rsidRPr="00694662">
        <w:rPr>
          <w:b/>
          <w:bCs/>
        </w:rPr>
        <w:t>OAuth2</w:t>
      </w:r>
      <w:r w:rsidRPr="00694662">
        <w:t>.</w:t>
      </w:r>
    </w:p>
    <w:p w14:paraId="5275C460" w14:textId="475EEC06" w:rsidR="00694662" w:rsidRPr="00694662" w:rsidRDefault="00694662" w:rsidP="00694662">
      <w:r w:rsidRPr="00694662">
        <w:rPr>
          <w:b/>
          <w:bCs/>
        </w:rPr>
        <w:t>Distributed Tracing:</w:t>
      </w:r>
      <w:r w:rsidRPr="00694662">
        <w:t xml:space="preserve"> simple end-user action might trigger a chain of microservice calls, there should be a mechanism to trace the related call chains. We can use Spring Cloud </w:t>
      </w:r>
      <w:r w:rsidRPr="008402EA">
        <w:rPr>
          <w:rStyle w:val="0SyntaxPinkChar"/>
        </w:rPr>
        <w:t>Sleuth</w:t>
      </w:r>
      <w:r w:rsidRPr="00694662">
        <w:t xml:space="preserve"> with </w:t>
      </w:r>
      <w:r w:rsidRPr="008402EA">
        <w:rPr>
          <w:rStyle w:val="0SyntaxPinkChar"/>
        </w:rPr>
        <w:t>Zipkin</w:t>
      </w:r>
      <w:r w:rsidRPr="00694662">
        <w:t xml:space="preserve"> to trace the cross-service invocations.</w:t>
      </w:r>
    </w:p>
    <w:p w14:paraId="0AFB7DAE" w14:textId="6DD9E49F" w:rsidR="00694662" w:rsidRDefault="00694662" w:rsidP="00764AC0">
      <w:pPr>
        <w:spacing w:after="0"/>
      </w:pPr>
      <w:r w:rsidRPr="00694662">
        <w:rPr>
          <w:b/>
          <w:bCs/>
        </w:rPr>
        <w:t xml:space="preserve">Spring Cloud </w:t>
      </w:r>
      <w:r w:rsidR="003A5BDC">
        <w:rPr>
          <w:b/>
          <w:bCs/>
        </w:rPr>
        <w:t>API gateway</w:t>
      </w:r>
      <w:r w:rsidRPr="00694662">
        <w:rPr>
          <w:b/>
          <w:bCs/>
        </w:rPr>
        <w:t>:</w:t>
      </w:r>
      <w:r w:rsidRPr="00694662">
        <w:t> There is a high chance that separate teams work on different microservices. There should be a mechanism for teams to agree upon API endpoint contracts so that each team can develop their APIs independently. Spring Cloud Contract helps to create such contracts and validate them by both service provider and consumer.</w:t>
      </w:r>
    </w:p>
    <w:p w14:paraId="0E9836F0" w14:textId="77777777" w:rsidR="00DC0E45" w:rsidRPr="00694662" w:rsidRDefault="00DC0E45" w:rsidP="00694662"/>
    <w:p w14:paraId="0BCB9F3D" w14:textId="43FB5BB3" w:rsidR="006C7ABD" w:rsidRDefault="00BB25F6" w:rsidP="003A2942">
      <w:pPr>
        <w:pStyle w:val="Heading2"/>
      </w:pPr>
      <w:bookmarkStart w:id="179" w:name="_Toc98762684"/>
      <w:bookmarkStart w:id="180" w:name="_Toc98778524"/>
      <w:r>
        <w:t>1. SpringCloud – Example</w:t>
      </w:r>
      <w:bookmarkEnd w:id="179"/>
      <w:bookmarkEnd w:id="180"/>
      <w:r>
        <w:t xml:space="preserve"> </w:t>
      </w:r>
    </w:p>
    <w:p w14:paraId="0438ED6E" w14:textId="2C6B6C7E" w:rsidR="00962F8A" w:rsidRDefault="00962F8A" w:rsidP="002B1070">
      <w:pPr>
        <w:spacing w:after="0"/>
        <w:rPr>
          <w:noProof/>
        </w:rPr>
      </w:pPr>
      <w:r w:rsidRPr="00962F8A">
        <w:rPr>
          <w:noProof/>
        </w:rPr>
        <w:t xml:space="preserve">We are going to build a simple </w:t>
      </w:r>
      <w:r w:rsidR="00044055">
        <w:rPr>
          <w:noProof/>
        </w:rPr>
        <w:t>Microservices</w:t>
      </w:r>
      <w:r w:rsidRPr="00962F8A">
        <w:rPr>
          <w:noProof/>
        </w:rPr>
        <w:t xml:space="preserve"> application and assume we are going to start with the following microservices:</w:t>
      </w:r>
    </w:p>
    <w:p w14:paraId="302DEC99" w14:textId="6CDA86B7" w:rsidR="009C3F3D" w:rsidRPr="00962F8A" w:rsidRDefault="009C3F3D" w:rsidP="002B1070">
      <w:pPr>
        <w:spacing w:after="0"/>
        <w:rPr>
          <w:noProof/>
        </w:rPr>
      </w:pPr>
      <w:r>
        <w:rPr>
          <w:noProof/>
        </w:rPr>
        <w:lastRenderedPageBreak/>
        <w:drawing>
          <wp:inline distT="0" distB="0" distL="0" distR="0" wp14:anchorId="166F1238" wp14:editId="3E1AAC03">
            <wp:extent cx="5941060" cy="263779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1060" cy="2637790"/>
                    </a:xfrm>
                    <a:prstGeom prst="rect">
                      <a:avLst/>
                    </a:prstGeom>
                    <a:noFill/>
                    <a:ln>
                      <a:noFill/>
                    </a:ln>
                  </pic:spPr>
                </pic:pic>
              </a:graphicData>
            </a:graphic>
          </wp:inline>
        </w:drawing>
      </w:r>
    </w:p>
    <w:p w14:paraId="16F95208" w14:textId="7A3EF8D2" w:rsidR="00962F8A" w:rsidRDefault="00C518F9" w:rsidP="0064494D">
      <w:pPr>
        <w:pStyle w:val="ListParagraph"/>
        <w:numPr>
          <w:ilvl w:val="0"/>
          <w:numId w:val="41"/>
        </w:numPr>
        <w:rPr>
          <w:noProof/>
        </w:rPr>
      </w:pPr>
      <w:r w:rsidRPr="00630143">
        <w:rPr>
          <w:b/>
          <w:bCs/>
          <w:noProof/>
        </w:rPr>
        <w:t>EDC</w:t>
      </w:r>
      <w:r w:rsidR="00962F8A" w:rsidRPr="00630143">
        <w:rPr>
          <w:b/>
          <w:bCs/>
          <w:noProof/>
        </w:rPr>
        <w:t>-</w:t>
      </w:r>
      <w:r w:rsidRPr="00630143">
        <w:rPr>
          <w:b/>
          <w:bCs/>
          <w:noProof/>
        </w:rPr>
        <w:t>Micro</w:t>
      </w:r>
      <w:r w:rsidR="00962F8A" w:rsidRPr="00630143">
        <w:rPr>
          <w:b/>
          <w:bCs/>
          <w:noProof/>
        </w:rPr>
        <w:t>service:</w:t>
      </w:r>
      <w:r w:rsidR="00962F8A" w:rsidRPr="00962F8A">
        <w:rPr>
          <w:noProof/>
        </w:rPr>
        <w:t> </w:t>
      </w:r>
      <w:r w:rsidRPr="00C518F9">
        <w:rPr>
          <w:noProof/>
        </w:rPr>
        <w:t>Electronic Data Capture (EDC) system is software that stores patient data collected in clinical trials</w:t>
      </w:r>
      <w:r w:rsidR="00630143">
        <w:rPr>
          <w:noProof/>
        </w:rPr>
        <w:t>.</w:t>
      </w:r>
      <w:r w:rsidR="00962F8A" w:rsidRPr="00962F8A">
        <w:rPr>
          <w:noProof/>
        </w:rPr>
        <w:t xml:space="preserve">It provides REST API to provide </w:t>
      </w:r>
      <w:r>
        <w:rPr>
          <w:noProof/>
        </w:rPr>
        <w:t>Electronic Data Capture functionalities</w:t>
      </w:r>
      <w:r w:rsidR="00962F8A" w:rsidRPr="00962F8A">
        <w:rPr>
          <w:noProof/>
        </w:rPr>
        <w:t>.</w:t>
      </w:r>
    </w:p>
    <w:p w14:paraId="6026B75C" w14:textId="77777777" w:rsidR="00630143" w:rsidRPr="00630143" w:rsidRDefault="00C518F9" w:rsidP="00C518F9">
      <w:pPr>
        <w:pStyle w:val="ListParagraph"/>
        <w:numPr>
          <w:ilvl w:val="1"/>
          <w:numId w:val="41"/>
        </w:numPr>
        <w:rPr>
          <w:noProof/>
        </w:rPr>
      </w:pPr>
      <w:r>
        <w:rPr>
          <w:b/>
          <w:bCs/>
          <w:noProof/>
        </w:rPr>
        <w:t>TestReports</w:t>
      </w:r>
    </w:p>
    <w:p w14:paraId="395B000E" w14:textId="77777777" w:rsidR="00630143" w:rsidRPr="00630143" w:rsidRDefault="00C518F9" w:rsidP="00C518F9">
      <w:pPr>
        <w:pStyle w:val="ListParagraph"/>
        <w:numPr>
          <w:ilvl w:val="1"/>
          <w:numId w:val="41"/>
        </w:numPr>
        <w:rPr>
          <w:noProof/>
        </w:rPr>
      </w:pPr>
      <w:r>
        <w:rPr>
          <w:b/>
          <w:bCs/>
          <w:noProof/>
        </w:rPr>
        <w:t>MedicalHistory</w:t>
      </w:r>
    </w:p>
    <w:p w14:paraId="51CD9A60" w14:textId="731DD939" w:rsidR="00C518F9" w:rsidRPr="00630143" w:rsidRDefault="0024570E" w:rsidP="00C518F9">
      <w:pPr>
        <w:pStyle w:val="ListParagraph"/>
        <w:numPr>
          <w:ilvl w:val="1"/>
          <w:numId w:val="41"/>
        </w:numPr>
        <w:rPr>
          <w:noProof/>
        </w:rPr>
      </w:pPr>
      <w:r>
        <w:rPr>
          <w:b/>
          <w:bCs/>
          <w:noProof/>
        </w:rPr>
        <w:t>Visit Reports</w:t>
      </w:r>
    </w:p>
    <w:p w14:paraId="5B234C20" w14:textId="77777777" w:rsidR="00630143" w:rsidRPr="00962F8A" w:rsidRDefault="00630143" w:rsidP="00630143">
      <w:pPr>
        <w:pStyle w:val="ListParagraph"/>
        <w:ind w:left="1350"/>
        <w:rPr>
          <w:noProof/>
        </w:rPr>
      </w:pPr>
    </w:p>
    <w:p w14:paraId="75CCB1CD" w14:textId="4358B6FC" w:rsidR="00962F8A" w:rsidRDefault="00630143" w:rsidP="00F46707">
      <w:pPr>
        <w:pStyle w:val="ListParagraph"/>
        <w:numPr>
          <w:ilvl w:val="0"/>
          <w:numId w:val="41"/>
        </w:numPr>
        <w:rPr>
          <w:noProof/>
        </w:rPr>
      </w:pPr>
      <w:r>
        <w:rPr>
          <w:b/>
          <w:bCs/>
          <w:noProof/>
        </w:rPr>
        <w:t>MI-</w:t>
      </w:r>
      <w:r w:rsidRPr="00630143">
        <w:rPr>
          <w:b/>
          <w:bCs/>
          <w:noProof/>
        </w:rPr>
        <w:t xml:space="preserve"> Microservice</w:t>
      </w:r>
      <w:r>
        <w:rPr>
          <w:b/>
          <w:bCs/>
          <w:noProof/>
        </w:rPr>
        <w:t xml:space="preserve"> </w:t>
      </w:r>
      <w:r w:rsidR="00962F8A" w:rsidRPr="00AF36B6">
        <w:rPr>
          <w:b/>
          <w:bCs/>
          <w:noProof/>
        </w:rPr>
        <w:t>:</w:t>
      </w:r>
      <w:r w:rsidR="00962F8A" w:rsidRPr="00962F8A">
        <w:rPr>
          <w:noProof/>
        </w:rPr>
        <w:t> </w:t>
      </w:r>
      <w:r w:rsidR="00855777" w:rsidRPr="00855777">
        <w:rPr>
          <w:noProof/>
        </w:rPr>
        <w:t>Medical imaging systems give health-care providers and researchers the information they need using high-frequency sound waves (ultrasound and echocardiography), magnetic fields (MRI), and electromagnetic radiation (conventional 2-D X-ray, 3-D computed tomography or CT scan, and fluoroscopy).</w:t>
      </w:r>
    </w:p>
    <w:p w14:paraId="2BCB0CB7" w14:textId="27B38DDE" w:rsidR="00855777" w:rsidRPr="00855777" w:rsidRDefault="00855777" w:rsidP="00AF78E6">
      <w:pPr>
        <w:pStyle w:val="ListParagraph"/>
        <w:numPr>
          <w:ilvl w:val="0"/>
          <w:numId w:val="70"/>
        </w:numPr>
        <w:rPr>
          <w:noProof/>
        </w:rPr>
      </w:pPr>
      <w:r>
        <w:rPr>
          <w:b/>
          <w:bCs/>
          <w:noProof/>
        </w:rPr>
        <w:t>R</w:t>
      </w:r>
      <w:r w:rsidRPr="00855777">
        <w:rPr>
          <w:b/>
          <w:bCs/>
          <w:noProof/>
        </w:rPr>
        <w:t>adiography</w:t>
      </w:r>
      <w:r>
        <w:rPr>
          <w:b/>
          <w:bCs/>
          <w:noProof/>
        </w:rPr>
        <w:t>Reports</w:t>
      </w:r>
      <w:r w:rsidRPr="00855777">
        <w:rPr>
          <w:b/>
          <w:bCs/>
          <w:noProof/>
        </w:rPr>
        <w:t>,</w:t>
      </w:r>
    </w:p>
    <w:p w14:paraId="27A7DE52" w14:textId="77777777" w:rsidR="00855777" w:rsidRPr="00855777" w:rsidRDefault="00855777" w:rsidP="00AF78E6">
      <w:pPr>
        <w:pStyle w:val="ListParagraph"/>
        <w:numPr>
          <w:ilvl w:val="0"/>
          <w:numId w:val="70"/>
        </w:numPr>
        <w:rPr>
          <w:noProof/>
        </w:rPr>
      </w:pPr>
      <w:r w:rsidRPr="00855777">
        <w:rPr>
          <w:b/>
          <w:bCs/>
          <w:noProof/>
        </w:rPr>
        <w:t>computed tomography (CT</w:t>
      </w:r>
      <w:r>
        <w:rPr>
          <w:b/>
          <w:bCs/>
          <w:noProof/>
        </w:rPr>
        <w:t xml:space="preserve"> Scan Reports</w:t>
      </w:r>
      <w:r w:rsidRPr="00855777">
        <w:rPr>
          <w:b/>
          <w:bCs/>
          <w:noProof/>
        </w:rPr>
        <w:t>),</w:t>
      </w:r>
    </w:p>
    <w:p w14:paraId="5F6E96B7" w14:textId="77777777" w:rsidR="00855777" w:rsidRPr="00855777" w:rsidRDefault="00855777" w:rsidP="00AF78E6">
      <w:pPr>
        <w:pStyle w:val="ListParagraph"/>
        <w:numPr>
          <w:ilvl w:val="0"/>
          <w:numId w:val="70"/>
        </w:numPr>
        <w:rPr>
          <w:noProof/>
        </w:rPr>
      </w:pPr>
      <w:r w:rsidRPr="00855777">
        <w:rPr>
          <w:b/>
          <w:bCs/>
          <w:noProof/>
        </w:rPr>
        <w:t xml:space="preserve">magnetic resonance imaging (MRI), </w:t>
      </w:r>
    </w:p>
    <w:p w14:paraId="22018292" w14:textId="09A2D0AB" w:rsidR="00B13D9B" w:rsidRPr="00480084" w:rsidRDefault="00855777" w:rsidP="00AF78E6">
      <w:pPr>
        <w:pStyle w:val="ListParagraph"/>
        <w:numPr>
          <w:ilvl w:val="0"/>
          <w:numId w:val="70"/>
        </w:numPr>
        <w:rPr>
          <w:noProof/>
        </w:rPr>
      </w:pPr>
      <w:r w:rsidRPr="00480084">
        <w:rPr>
          <w:b/>
          <w:bCs/>
          <w:noProof/>
        </w:rPr>
        <w:t>ultrasound</w:t>
      </w:r>
      <w:r w:rsidR="00480084" w:rsidRPr="00480084">
        <w:rPr>
          <w:b/>
          <w:bCs/>
          <w:noProof/>
        </w:rPr>
        <w:t>,</w:t>
      </w:r>
      <w:r w:rsidR="00B13D9B" w:rsidRPr="00480084">
        <w:rPr>
          <w:b/>
          <w:bCs/>
          <w:noProof/>
        </w:rPr>
        <w:t>DentalScanReports</w:t>
      </w:r>
    </w:p>
    <w:p w14:paraId="462BF189" w14:textId="77777777" w:rsidR="00480084" w:rsidRPr="00962F8A" w:rsidRDefault="00480084" w:rsidP="00480084">
      <w:pPr>
        <w:pStyle w:val="ListParagraph"/>
        <w:ind w:left="1350"/>
        <w:rPr>
          <w:noProof/>
        </w:rPr>
      </w:pPr>
    </w:p>
    <w:p w14:paraId="241B3FD2" w14:textId="1EDDDE34" w:rsidR="00962F8A" w:rsidRDefault="00DA09FD" w:rsidP="008D718C">
      <w:pPr>
        <w:pStyle w:val="ListParagraph"/>
        <w:numPr>
          <w:ilvl w:val="0"/>
          <w:numId w:val="41"/>
        </w:numPr>
        <w:rPr>
          <w:noProof/>
        </w:rPr>
      </w:pPr>
      <w:r w:rsidRPr="00495284">
        <w:rPr>
          <w:b/>
          <w:bCs/>
          <w:noProof/>
        </w:rPr>
        <w:t>RTSM – Micro</w:t>
      </w:r>
      <w:r w:rsidR="00962F8A" w:rsidRPr="00495284">
        <w:rPr>
          <w:b/>
          <w:bCs/>
          <w:noProof/>
        </w:rPr>
        <w:t>service</w:t>
      </w:r>
      <w:r w:rsidR="00495284" w:rsidRPr="00495284">
        <w:rPr>
          <w:noProof/>
        </w:rPr>
        <w:t xml:space="preserve"> Randomization and Trial Supply Management system, is responsible for enabling critical functions of a clinical trial, from randomizing patients (who gets the active drug vs. the placebo), dispensing drug (ensuring patients receive the correct dose) and site resupply (controls the flow of drug from the manufacturer to the depot to the clinical site).</w:t>
      </w:r>
    </w:p>
    <w:p w14:paraId="40A224AB" w14:textId="77777777" w:rsidR="00480084" w:rsidRPr="00962F8A" w:rsidRDefault="00480084" w:rsidP="00480084">
      <w:pPr>
        <w:pStyle w:val="ListParagraph"/>
        <w:ind w:left="630"/>
        <w:rPr>
          <w:noProof/>
        </w:rPr>
      </w:pPr>
    </w:p>
    <w:p w14:paraId="07E85BFD" w14:textId="74987EE1" w:rsidR="00764AC0" w:rsidRDefault="00495284" w:rsidP="0076668C">
      <w:pPr>
        <w:pStyle w:val="ListParagraph"/>
        <w:numPr>
          <w:ilvl w:val="0"/>
          <w:numId w:val="41"/>
        </w:numPr>
        <w:spacing w:after="0"/>
        <w:rPr>
          <w:noProof/>
        </w:rPr>
      </w:pPr>
      <w:r w:rsidRPr="00495284">
        <w:rPr>
          <w:b/>
          <w:bCs/>
          <w:noProof/>
        </w:rPr>
        <w:t xml:space="preserve"> </w:t>
      </w:r>
      <w:r>
        <w:rPr>
          <w:b/>
          <w:bCs/>
          <w:noProof/>
        </w:rPr>
        <w:t>UserManagent</w:t>
      </w:r>
      <w:r w:rsidR="00962F8A" w:rsidRPr="00495284">
        <w:rPr>
          <w:b/>
          <w:bCs/>
          <w:noProof/>
        </w:rPr>
        <w:t>-ui:</w:t>
      </w:r>
      <w:r w:rsidR="00962F8A" w:rsidRPr="00962F8A">
        <w:rPr>
          <w:noProof/>
        </w:rPr>
        <w:t> It is customer facing front-end web application.</w:t>
      </w:r>
    </w:p>
    <w:p w14:paraId="64E27F28" w14:textId="65FF22D6" w:rsidR="00962F8A" w:rsidRPr="00962F8A" w:rsidRDefault="00962F8A" w:rsidP="00764AC0">
      <w:pPr>
        <w:rPr>
          <w:noProof/>
        </w:rPr>
      </w:pPr>
      <w:r w:rsidRPr="00962F8A">
        <w:rPr>
          <w:noProof/>
        </w:rPr>
        <w:t>We are going to build various services and REST endpoints through various microservice concepts.</w:t>
      </w:r>
    </w:p>
    <w:p w14:paraId="0FAC4F10" w14:textId="6E715749" w:rsidR="0034133D" w:rsidRDefault="00105090" w:rsidP="0034133D">
      <w:pPr>
        <w:pStyle w:val="Heading30"/>
        <w:rPr>
          <w:noProof/>
        </w:rPr>
      </w:pPr>
      <w:bookmarkStart w:id="181" w:name="_Toc98762685"/>
      <w:r>
        <w:rPr>
          <w:noProof/>
        </w:rPr>
        <w:t>a.</w:t>
      </w:r>
      <w:r w:rsidR="00480084">
        <w:rPr>
          <w:noProof/>
        </w:rPr>
        <w:t>EDC</w:t>
      </w:r>
      <w:r w:rsidR="0034133D">
        <w:rPr>
          <w:noProof/>
        </w:rPr>
        <w:t>-</w:t>
      </w:r>
      <w:r w:rsidR="00480084">
        <w:rPr>
          <w:noProof/>
        </w:rPr>
        <w:t>Micro</w:t>
      </w:r>
      <w:r w:rsidR="0034133D">
        <w:rPr>
          <w:noProof/>
        </w:rPr>
        <w:t>Service</w:t>
      </w:r>
      <w:bookmarkEnd w:id="181"/>
      <w:r w:rsidR="0034133D">
        <w:rPr>
          <w:noProof/>
        </w:rPr>
        <w:t xml:space="preserve"> </w:t>
      </w:r>
    </w:p>
    <w:p w14:paraId="0B44576D" w14:textId="6FD37B9D" w:rsidR="0034133D" w:rsidRDefault="00937755" w:rsidP="0034133D">
      <w:pPr>
        <w:rPr>
          <w:noProof/>
        </w:rPr>
      </w:pPr>
      <w:r w:rsidRPr="00937755">
        <w:rPr>
          <w:noProof/>
        </w:rPr>
        <w:t>Create a SpringBoot app with </w:t>
      </w:r>
      <w:r w:rsidRPr="00937755">
        <w:rPr>
          <w:b/>
          <w:bCs/>
          <w:noProof/>
        </w:rPr>
        <w:t>Web, JPA, MySQL, Actuator, DevTools, Lombok</w:t>
      </w:r>
      <w:r w:rsidRPr="00937755">
        <w:rPr>
          <w:noProof/>
        </w:rPr>
        <w:t> starters</w:t>
      </w:r>
    </w:p>
    <w:p w14:paraId="79EAB4EA" w14:textId="2AC01F5D" w:rsidR="00C54179" w:rsidRDefault="00C54179" w:rsidP="00764AC0">
      <w:pPr>
        <w:pStyle w:val="Heading4"/>
        <w:spacing w:before="0" w:after="0" w:line="240" w:lineRule="auto"/>
        <w:rPr>
          <w:noProof/>
        </w:rPr>
      </w:pPr>
      <w:r>
        <w:rPr>
          <w:noProof/>
        </w:rPr>
        <w:t>Database : MySQL</w:t>
      </w:r>
      <w:r w:rsidR="00CF0E4C">
        <w:rPr>
          <w:noProof/>
        </w:rPr>
        <w:t xml:space="preserve"> as Docker Container </w:t>
      </w:r>
    </w:p>
    <w:p w14:paraId="6A97F5F2" w14:textId="77777777" w:rsidR="00CF0E4C" w:rsidRPr="00CF0E4C" w:rsidRDefault="00CF0E4C" w:rsidP="00764AC0">
      <w:pPr>
        <w:spacing w:after="0"/>
        <w:rPr>
          <w:lang w:eastAsia="en-US"/>
        </w:rPr>
      </w:pPr>
      <w:r w:rsidRPr="00CF0E4C">
        <w:rPr>
          <w:lang w:eastAsia="en-US"/>
        </w:rPr>
        <w:t>We are going to use Docker and run MySQL as a Docker container.</w:t>
      </w:r>
    </w:p>
    <w:p w14:paraId="62C33741" w14:textId="77777777" w:rsidR="00CF0E4C" w:rsidRPr="00CF0E4C" w:rsidRDefault="00CF0E4C" w:rsidP="00764AC0">
      <w:pPr>
        <w:spacing w:after="0" w:line="240" w:lineRule="auto"/>
        <w:rPr>
          <w:lang w:eastAsia="en-US"/>
        </w:rPr>
      </w:pPr>
      <w:r w:rsidRPr="00CF0E4C">
        <w:rPr>
          <w:b/>
          <w:bCs/>
          <w:lang w:eastAsia="en-US"/>
        </w:rPr>
        <w:t>docker-compose.yml</w:t>
      </w:r>
    </w:p>
    <w:p w14:paraId="230DB4B6" w14:textId="77777777" w:rsidR="00CF0E4C" w:rsidRPr="00CF0E4C" w:rsidRDefault="00CF0E4C" w:rsidP="00E74666">
      <w:pPr>
        <w:pStyle w:val="syntax"/>
        <w:rPr>
          <w:color w:val="000000"/>
          <w:lang w:eastAsia="en-US"/>
        </w:rPr>
      </w:pPr>
      <w:r w:rsidRPr="00CF0E4C">
        <w:rPr>
          <w:bdr w:val="none" w:sz="0" w:space="0" w:color="auto" w:frame="1"/>
          <w:lang w:eastAsia="en-US"/>
        </w:rPr>
        <w:t>version:</w:t>
      </w:r>
      <w:r w:rsidRPr="00CF0E4C">
        <w:rPr>
          <w:color w:val="000000"/>
          <w:lang w:eastAsia="en-US"/>
        </w:rPr>
        <w:t xml:space="preserve"> </w:t>
      </w:r>
      <w:r w:rsidRPr="00CF0E4C">
        <w:rPr>
          <w:color w:val="A31515"/>
          <w:bdr w:val="none" w:sz="0" w:space="0" w:color="auto" w:frame="1"/>
          <w:lang w:eastAsia="en-US"/>
        </w:rPr>
        <w:t>'3'</w:t>
      </w:r>
    </w:p>
    <w:p w14:paraId="5FDA64EF" w14:textId="77777777" w:rsidR="00CF0E4C" w:rsidRPr="00CF0E4C" w:rsidRDefault="00CF0E4C" w:rsidP="00E74666">
      <w:pPr>
        <w:pStyle w:val="syntax"/>
        <w:rPr>
          <w:color w:val="000000"/>
          <w:lang w:eastAsia="en-US"/>
        </w:rPr>
      </w:pPr>
      <w:r w:rsidRPr="00CF0E4C">
        <w:rPr>
          <w:bdr w:val="none" w:sz="0" w:space="0" w:color="auto" w:frame="1"/>
          <w:lang w:eastAsia="en-US"/>
        </w:rPr>
        <w:t>services:</w:t>
      </w:r>
    </w:p>
    <w:p w14:paraId="585F1537" w14:textId="77777777" w:rsidR="00CF0E4C" w:rsidRPr="00CF0E4C" w:rsidRDefault="00CF0E4C" w:rsidP="00E74666">
      <w:pPr>
        <w:pStyle w:val="syntax"/>
        <w:rPr>
          <w:color w:val="000000"/>
          <w:lang w:eastAsia="en-US"/>
        </w:rPr>
      </w:pPr>
      <w:r w:rsidRPr="00CF0E4C">
        <w:rPr>
          <w:bdr w:val="none" w:sz="0" w:space="0" w:color="auto" w:frame="1"/>
          <w:lang w:eastAsia="en-US"/>
        </w:rPr>
        <w:t xml:space="preserve">  mysqldb:</w:t>
      </w:r>
    </w:p>
    <w:p w14:paraId="52BDCA80" w14:textId="77777777" w:rsidR="00CF0E4C" w:rsidRPr="00CF0E4C" w:rsidRDefault="00CF0E4C" w:rsidP="00E74666">
      <w:pPr>
        <w:pStyle w:val="syntax"/>
        <w:rPr>
          <w:color w:val="000000"/>
          <w:lang w:eastAsia="en-US"/>
        </w:rPr>
      </w:pPr>
      <w:r w:rsidRPr="00CF0E4C">
        <w:rPr>
          <w:bdr w:val="none" w:sz="0" w:space="0" w:color="auto" w:frame="1"/>
          <w:lang w:eastAsia="en-US"/>
        </w:rPr>
        <w:lastRenderedPageBreak/>
        <w:t xml:space="preserve">    image:</w:t>
      </w:r>
      <w:r w:rsidRPr="00CF0E4C">
        <w:rPr>
          <w:color w:val="000000"/>
          <w:lang w:eastAsia="en-US"/>
        </w:rPr>
        <w:t xml:space="preserve"> </w:t>
      </w:r>
      <w:r w:rsidRPr="00CF0E4C">
        <w:rPr>
          <w:bdr w:val="none" w:sz="0" w:space="0" w:color="auto" w:frame="1"/>
          <w:lang w:eastAsia="en-US"/>
        </w:rPr>
        <w:t>'mysql:5.7'</w:t>
      </w:r>
    </w:p>
    <w:p w14:paraId="560E8370" w14:textId="77777777" w:rsidR="00CF0E4C" w:rsidRPr="00CF0E4C" w:rsidRDefault="00CF0E4C" w:rsidP="00E74666">
      <w:pPr>
        <w:pStyle w:val="syntax"/>
        <w:rPr>
          <w:color w:val="000000"/>
          <w:lang w:eastAsia="en-US"/>
        </w:rPr>
      </w:pPr>
      <w:r w:rsidRPr="00CF0E4C">
        <w:rPr>
          <w:bdr w:val="none" w:sz="0" w:space="0" w:color="auto" w:frame="1"/>
          <w:lang w:eastAsia="en-US"/>
        </w:rPr>
        <w:t xml:space="preserve">    container_name:</w:t>
      </w:r>
      <w:r w:rsidRPr="00CF0E4C">
        <w:rPr>
          <w:color w:val="000000"/>
          <w:lang w:eastAsia="en-US"/>
        </w:rPr>
        <w:t xml:space="preserve"> mysqldb</w:t>
      </w:r>
    </w:p>
    <w:p w14:paraId="05D551F5" w14:textId="77777777" w:rsidR="00CF0E4C" w:rsidRPr="00CF0E4C" w:rsidRDefault="00CF0E4C" w:rsidP="00E74666">
      <w:pPr>
        <w:pStyle w:val="syntax"/>
        <w:rPr>
          <w:color w:val="000000"/>
          <w:lang w:eastAsia="en-US"/>
        </w:rPr>
      </w:pPr>
      <w:r w:rsidRPr="00CF0E4C">
        <w:rPr>
          <w:bdr w:val="none" w:sz="0" w:space="0" w:color="auto" w:frame="1"/>
          <w:lang w:eastAsia="en-US"/>
        </w:rPr>
        <w:t xml:space="preserve">    ports:</w:t>
      </w:r>
    </w:p>
    <w:p w14:paraId="63B5D78D" w14:textId="77777777" w:rsidR="00CF0E4C" w:rsidRPr="00CF0E4C" w:rsidRDefault="00CF0E4C" w:rsidP="00E74666">
      <w:pPr>
        <w:pStyle w:val="syntax"/>
        <w:rPr>
          <w:color w:val="000000"/>
          <w:lang w:eastAsia="en-US"/>
        </w:rPr>
      </w:pPr>
      <w:r w:rsidRPr="00CF0E4C">
        <w:rPr>
          <w:color w:val="00B0E8"/>
          <w:bdr w:val="none" w:sz="0" w:space="0" w:color="auto" w:frame="1"/>
          <w:lang w:eastAsia="en-US"/>
        </w:rPr>
        <w:t xml:space="preserve">      -</w:t>
      </w:r>
      <w:r w:rsidRPr="00CF0E4C">
        <w:rPr>
          <w:color w:val="000000"/>
          <w:lang w:eastAsia="en-US"/>
        </w:rPr>
        <w:t xml:space="preserve"> </w:t>
      </w:r>
      <w:r w:rsidRPr="00CF0E4C">
        <w:rPr>
          <w:bdr w:val="none" w:sz="0" w:space="0" w:color="auto" w:frame="1"/>
          <w:lang w:eastAsia="en-US"/>
        </w:rPr>
        <w:t>'3306:3306'</w:t>
      </w:r>
    </w:p>
    <w:p w14:paraId="521B3B3A" w14:textId="77777777" w:rsidR="00CF0E4C" w:rsidRPr="00CF0E4C" w:rsidRDefault="00CF0E4C" w:rsidP="00E74666">
      <w:pPr>
        <w:pStyle w:val="syntax"/>
        <w:rPr>
          <w:color w:val="000000"/>
          <w:lang w:eastAsia="en-US"/>
        </w:rPr>
      </w:pPr>
      <w:r w:rsidRPr="00CF0E4C">
        <w:rPr>
          <w:bdr w:val="none" w:sz="0" w:space="0" w:color="auto" w:frame="1"/>
          <w:lang w:eastAsia="en-US"/>
        </w:rPr>
        <w:t xml:space="preserve">    environment:</w:t>
      </w:r>
    </w:p>
    <w:p w14:paraId="79BBF556" w14:textId="2BB18D1C" w:rsidR="00CF0E4C" w:rsidRPr="00CF0E4C" w:rsidRDefault="00CF0E4C" w:rsidP="00E74666">
      <w:pPr>
        <w:pStyle w:val="syntax"/>
        <w:rPr>
          <w:color w:val="000000"/>
          <w:lang w:eastAsia="en-US"/>
        </w:rPr>
      </w:pPr>
      <w:r w:rsidRPr="00CF0E4C">
        <w:rPr>
          <w:bdr w:val="none" w:sz="0" w:space="0" w:color="auto" w:frame="1"/>
          <w:lang w:eastAsia="en-US"/>
        </w:rPr>
        <w:t xml:space="preserve">      MYSQL_ROOT_PASSWORD:</w:t>
      </w:r>
      <w:r w:rsidRPr="00CF0E4C">
        <w:rPr>
          <w:color w:val="000000"/>
          <w:lang w:eastAsia="en-US"/>
        </w:rPr>
        <w:t xml:space="preserve"> </w:t>
      </w:r>
      <w:r w:rsidR="002925DA">
        <w:rPr>
          <w:color w:val="000000"/>
          <w:lang w:eastAsia="en-US"/>
        </w:rPr>
        <w:t>passw0rd</w:t>
      </w:r>
    </w:p>
    <w:p w14:paraId="3ABFD935" w14:textId="77777777" w:rsidR="00CF0E4C" w:rsidRPr="00CF0E4C" w:rsidRDefault="00CF0E4C" w:rsidP="00E74666">
      <w:pPr>
        <w:pStyle w:val="syntax"/>
        <w:rPr>
          <w:color w:val="000000"/>
          <w:lang w:eastAsia="en-US"/>
        </w:rPr>
      </w:pPr>
      <w:r w:rsidRPr="00CF0E4C">
        <w:rPr>
          <w:bdr w:val="none" w:sz="0" w:space="0" w:color="auto" w:frame="1"/>
          <w:lang w:eastAsia="en-US"/>
        </w:rPr>
        <w:t xml:space="preserve">      MYSQL_DATABASE:</w:t>
      </w:r>
      <w:r w:rsidRPr="00CF0E4C">
        <w:rPr>
          <w:color w:val="000000"/>
          <w:lang w:eastAsia="en-US"/>
        </w:rPr>
        <w:t xml:space="preserve"> catalog</w:t>
      </w:r>
    </w:p>
    <w:p w14:paraId="5BD7CF2C" w14:textId="6C674FC8" w:rsidR="000C74DB" w:rsidRDefault="000C74DB" w:rsidP="000C74DB">
      <w:pPr>
        <w:spacing w:after="0"/>
        <w:rPr>
          <w:noProof/>
        </w:rPr>
      </w:pPr>
      <w:r>
        <w:rPr>
          <w:noProof/>
        </w:rPr>
        <w:t xml:space="preserve">Download  &amp; Start MySQL Docker container  </w:t>
      </w:r>
    </w:p>
    <w:p w14:paraId="7F22EE91" w14:textId="026C696F" w:rsidR="000C74DB" w:rsidRDefault="000C74DB" w:rsidP="000C74DB">
      <w:pPr>
        <w:pStyle w:val="Output"/>
        <w:rPr>
          <w:noProof/>
        </w:rPr>
      </w:pPr>
      <w:r w:rsidRPr="000C74DB">
        <w:rPr>
          <w:noProof/>
        </w:rPr>
        <w:t>docker-compose up</w:t>
      </w:r>
    </w:p>
    <w:p w14:paraId="35A02051" w14:textId="3635BE16" w:rsidR="000C74DB" w:rsidRDefault="000C74DB" w:rsidP="007A6B26">
      <w:pPr>
        <w:spacing w:after="0"/>
        <w:rPr>
          <w:noProof/>
        </w:rPr>
      </w:pPr>
    </w:p>
    <w:p w14:paraId="78ECC191" w14:textId="77777777" w:rsidR="00D76F79" w:rsidRDefault="00D76F79" w:rsidP="00D76F79">
      <w:pPr>
        <w:spacing w:after="0"/>
        <w:rPr>
          <w:noProof/>
        </w:rPr>
      </w:pPr>
      <w:r>
        <w:rPr>
          <w:noProof/>
        </w:rPr>
        <w:t>Open any MySQL Editor &amp; provide login details</w:t>
      </w:r>
    </w:p>
    <w:p w14:paraId="46CA32B9" w14:textId="00DB5231" w:rsidR="00D76F79" w:rsidRDefault="00D76F79" w:rsidP="001617B5">
      <w:pPr>
        <w:rPr>
          <w:noProof/>
        </w:rPr>
      </w:pPr>
      <w:r>
        <w:rPr>
          <w:noProof/>
        </w:rPr>
        <w:t xml:space="preserve"> </w:t>
      </w:r>
      <w:r>
        <w:rPr>
          <w:noProof/>
        </w:rPr>
        <w:drawing>
          <wp:inline distT="0" distB="0" distL="0" distR="0" wp14:anchorId="60B2CAD8" wp14:editId="19B3A911">
            <wp:extent cx="4290483" cy="154338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68652" cy="1571499"/>
                    </a:xfrm>
                    <a:prstGeom prst="rect">
                      <a:avLst/>
                    </a:prstGeom>
                  </pic:spPr>
                </pic:pic>
              </a:graphicData>
            </a:graphic>
          </wp:inline>
        </w:drawing>
      </w:r>
    </w:p>
    <w:p w14:paraId="591B0D78" w14:textId="0CA56750" w:rsidR="000C74DB" w:rsidRDefault="000C74DB" w:rsidP="001617B5">
      <w:pPr>
        <w:rPr>
          <w:noProof/>
        </w:rPr>
      </w:pPr>
    </w:p>
    <w:p w14:paraId="3070355E" w14:textId="1735848E" w:rsidR="0034133D" w:rsidRDefault="002B0D1F" w:rsidP="002B0D1F">
      <w:pPr>
        <w:spacing w:after="0"/>
        <w:rPr>
          <w:noProof/>
        </w:rPr>
      </w:pPr>
      <w:r>
        <w:rPr>
          <w:noProof/>
        </w:rPr>
        <w:t>application.properties</w:t>
      </w:r>
    </w:p>
    <w:p w14:paraId="1154D0B3" w14:textId="77777777" w:rsidR="00C678AE" w:rsidRDefault="00C678AE" w:rsidP="00C678AE">
      <w:pPr>
        <w:pStyle w:val="Output"/>
        <w:rPr>
          <w:color w:val="4C483D" w:themeColor="text2"/>
        </w:rPr>
      </w:pPr>
      <w:r>
        <w:t>spring.application.name=</w:t>
      </w:r>
      <w:r>
        <w:rPr>
          <w:color w:val="2A00FF"/>
        </w:rPr>
        <w:t>EDC-MicroService</w:t>
      </w:r>
    </w:p>
    <w:p w14:paraId="7DD71B25" w14:textId="77777777" w:rsidR="00C678AE" w:rsidRDefault="00C678AE" w:rsidP="00C678AE">
      <w:pPr>
        <w:pStyle w:val="Output"/>
        <w:rPr>
          <w:color w:val="4C483D" w:themeColor="text2"/>
        </w:rPr>
      </w:pPr>
      <w:r>
        <w:t>server.servlet.context-path=</w:t>
      </w:r>
      <w:r>
        <w:rPr>
          <w:color w:val="2A00FF"/>
        </w:rPr>
        <w:t>/</w:t>
      </w:r>
      <w:r>
        <w:rPr>
          <w:color w:val="2A00FF"/>
          <w:u w:val="single"/>
        </w:rPr>
        <w:t>edc</w:t>
      </w:r>
    </w:p>
    <w:p w14:paraId="40395C84" w14:textId="77777777" w:rsidR="00C678AE" w:rsidRDefault="00C678AE" w:rsidP="00C678AE">
      <w:pPr>
        <w:pStyle w:val="Output"/>
        <w:rPr>
          <w:color w:val="4C483D" w:themeColor="text2"/>
        </w:rPr>
      </w:pPr>
      <w:r>
        <w:t>server.port=</w:t>
      </w:r>
      <w:r>
        <w:rPr>
          <w:color w:val="2A00FF"/>
        </w:rPr>
        <w:t>8031</w:t>
      </w:r>
    </w:p>
    <w:p w14:paraId="739F1A61" w14:textId="77777777" w:rsidR="00C678AE" w:rsidRDefault="00C678AE" w:rsidP="00C678AE">
      <w:pPr>
        <w:pStyle w:val="Output"/>
        <w:rPr>
          <w:color w:val="4C483D" w:themeColor="text2"/>
        </w:rPr>
      </w:pPr>
      <w:r>
        <w:t xml:space="preserve"> </w:t>
      </w:r>
    </w:p>
    <w:p w14:paraId="39C3E0B1" w14:textId="77777777" w:rsidR="00C678AE" w:rsidRDefault="00C678AE" w:rsidP="00C678AE">
      <w:pPr>
        <w:pStyle w:val="Output"/>
        <w:rPr>
          <w:color w:val="4C483D" w:themeColor="text2"/>
        </w:rPr>
      </w:pPr>
      <w:r>
        <w:t xml:space="preserve">spring.datasource.url= </w:t>
      </w:r>
      <w:r>
        <w:rPr>
          <w:color w:val="2A00FF"/>
        </w:rPr>
        <w:t>jdbc:mysql://</w:t>
      </w:r>
      <w:r>
        <w:rPr>
          <w:color w:val="2A00FF"/>
          <w:u w:val="single"/>
        </w:rPr>
        <w:t>localhost</w:t>
      </w:r>
      <w:r>
        <w:rPr>
          <w:color w:val="2A00FF"/>
        </w:rPr>
        <w:t>:3306/</w:t>
      </w:r>
      <w:r>
        <w:rPr>
          <w:color w:val="2A00FF"/>
          <w:u w:val="single"/>
        </w:rPr>
        <w:t>microservices</w:t>
      </w:r>
      <w:r>
        <w:rPr>
          <w:color w:val="2A00FF"/>
        </w:rPr>
        <w:t>?useSSL=false</w:t>
      </w:r>
    </w:p>
    <w:p w14:paraId="2A8FBE0B" w14:textId="77777777" w:rsidR="00C678AE" w:rsidRDefault="00C678AE" w:rsidP="00C678AE">
      <w:pPr>
        <w:pStyle w:val="Output"/>
        <w:rPr>
          <w:color w:val="4C483D" w:themeColor="text2"/>
        </w:rPr>
      </w:pPr>
      <w:r>
        <w:t xml:space="preserve">spring.datasource.username= </w:t>
      </w:r>
      <w:r>
        <w:rPr>
          <w:color w:val="2A00FF"/>
        </w:rPr>
        <w:t>root</w:t>
      </w:r>
    </w:p>
    <w:p w14:paraId="677A7A5E" w14:textId="77777777" w:rsidR="00C678AE" w:rsidRDefault="00C678AE" w:rsidP="00C678AE">
      <w:pPr>
        <w:pStyle w:val="Output"/>
        <w:rPr>
          <w:color w:val="4C483D" w:themeColor="text2"/>
        </w:rPr>
      </w:pPr>
      <w:r>
        <w:t xml:space="preserve">spring.datasource.password= </w:t>
      </w:r>
      <w:r>
        <w:rPr>
          <w:color w:val="2A00FF"/>
        </w:rPr>
        <w:t>root</w:t>
      </w:r>
    </w:p>
    <w:p w14:paraId="60B56833" w14:textId="77777777" w:rsidR="00C678AE" w:rsidRDefault="00C678AE" w:rsidP="00C678AE">
      <w:pPr>
        <w:pStyle w:val="Output"/>
        <w:rPr>
          <w:color w:val="4C483D" w:themeColor="text2"/>
        </w:rPr>
      </w:pPr>
      <w:r>
        <w:t xml:space="preserve">spring.jpa.properties.hibernate.dialect= </w:t>
      </w:r>
      <w:r>
        <w:rPr>
          <w:color w:val="2A00FF"/>
        </w:rPr>
        <w:t>org.hibernate.dialect.MySQL5InnoDBDialect</w:t>
      </w:r>
    </w:p>
    <w:p w14:paraId="2A6B56A1" w14:textId="77777777" w:rsidR="00C678AE" w:rsidRDefault="00C678AE" w:rsidP="00C678AE">
      <w:pPr>
        <w:pStyle w:val="Output"/>
        <w:rPr>
          <w:color w:val="4C483D" w:themeColor="text2"/>
        </w:rPr>
      </w:pPr>
      <w:r>
        <w:rPr>
          <w:color w:val="3F7F5F"/>
        </w:rPr>
        <w:t xml:space="preserve"># </w:t>
      </w:r>
      <w:r>
        <w:rPr>
          <w:color w:val="3F7F5F"/>
          <w:u w:val="single"/>
        </w:rPr>
        <w:t>Hibernate</w:t>
      </w:r>
      <w:r>
        <w:rPr>
          <w:color w:val="3F7F5F"/>
        </w:rPr>
        <w:t xml:space="preserve"> </w:t>
      </w:r>
      <w:r>
        <w:rPr>
          <w:color w:val="3F7F5F"/>
          <w:u w:val="single"/>
        </w:rPr>
        <w:t>ddl</w:t>
      </w:r>
      <w:r>
        <w:rPr>
          <w:color w:val="3F7F5F"/>
        </w:rPr>
        <w:t xml:space="preserve"> auto (create, create-drop, validate, update)</w:t>
      </w:r>
    </w:p>
    <w:p w14:paraId="5454E241" w14:textId="2B307FE8" w:rsidR="00C678AE" w:rsidRDefault="00C678AE" w:rsidP="00C678AE">
      <w:pPr>
        <w:pStyle w:val="Output"/>
        <w:rPr>
          <w:color w:val="4C483D" w:themeColor="text2"/>
        </w:rPr>
      </w:pPr>
      <w:r>
        <w:t xml:space="preserve">spring.jpa.hibernate.ddl-auto= </w:t>
      </w:r>
      <w:r>
        <w:rPr>
          <w:color w:val="2A00FF"/>
        </w:rPr>
        <w:t>update</w:t>
      </w:r>
    </w:p>
    <w:p w14:paraId="5778AC82" w14:textId="77777777" w:rsidR="00C678AE" w:rsidRDefault="00C678AE" w:rsidP="00C678AE">
      <w:pPr>
        <w:pStyle w:val="Output"/>
        <w:rPr>
          <w:color w:val="4C483D" w:themeColor="text2"/>
        </w:rPr>
      </w:pPr>
    </w:p>
    <w:p w14:paraId="4B7EC959" w14:textId="77777777" w:rsidR="00C678AE" w:rsidRDefault="00C678AE" w:rsidP="00C678AE">
      <w:pPr>
        <w:pStyle w:val="Output"/>
        <w:rPr>
          <w:color w:val="4C483D" w:themeColor="text2"/>
        </w:rPr>
      </w:pPr>
      <w:r>
        <w:rPr>
          <w:color w:val="3F7F5F"/>
        </w:rPr>
        <w:t># springdoc.swagger-ui.path=/swagger-ui.html</w:t>
      </w:r>
    </w:p>
    <w:p w14:paraId="59FF382B" w14:textId="77777777" w:rsidR="00C678AE" w:rsidRDefault="00C678AE" w:rsidP="00C678AE">
      <w:pPr>
        <w:pStyle w:val="Output"/>
        <w:rPr>
          <w:color w:val="4C483D" w:themeColor="text2"/>
        </w:rPr>
      </w:pPr>
    </w:p>
    <w:p w14:paraId="2F1AA57C" w14:textId="77777777" w:rsidR="00C678AE" w:rsidRDefault="00C678AE" w:rsidP="00C678AE">
      <w:pPr>
        <w:pStyle w:val="Output"/>
        <w:rPr>
          <w:color w:val="4C483D" w:themeColor="text2"/>
        </w:rPr>
      </w:pPr>
      <w:r>
        <w:rPr>
          <w:color w:val="3F7F5F"/>
        </w:rPr>
        <w:t># Azure KeyValut Server</w:t>
      </w:r>
    </w:p>
    <w:p w14:paraId="2C4B540C" w14:textId="77777777" w:rsidR="00C678AE" w:rsidRDefault="00C678AE" w:rsidP="00C678AE">
      <w:pPr>
        <w:pStyle w:val="Output"/>
        <w:rPr>
          <w:color w:val="4C483D" w:themeColor="text2"/>
        </w:rPr>
      </w:pPr>
      <w:r>
        <w:rPr>
          <w:color w:val="3F7F5F"/>
        </w:rPr>
        <w:t># azure.keyvault.enabled=true</w:t>
      </w:r>
    </w:p>
    <w:p w14:paraId="60E42D92" w14:textId="77777777" w:rsidR="00C678AE" w:rsidRDefault="00C678AE" w:rsidP="00C678AE">
      <w:pPr>
        <w:pStyle w:val="Output"/>
        <w:rPr>
          <w:color w:val="4C483D" w:themeColor="text2"/>
        </w:rPr>
      </w:pPr>
      <w:r>
        <w:rPr>
          <w:color w:val="3F7F5F"/>
        </w:rPr>
        <w:t># azure.keyvault.uri=https://idamtestvalut.vault.azure.net/</w:t>
      </w:r>
    </w:p>
    <w:p w14:paraId="2CB51262" w14:textId="77777777" w:rsidR="00C678AE" w:rsidRDefault="00C678AE" w:rsidP="00C678AE">
      <w:pPr>
        <w:pStyle w:val="Output"/>
        <w:rPr>
          <w:color w:val="4C483D" w:themeColor="text2"/>
        </w:rPr>
      </w:pPr>
      <w:r>
        <w:rPr>
          <w:color w:val="3F7F5F"/>
        </w:rPr>
        <w:t># azure.keyvault.client-id=put-your-azure-client-id-here</w:t>
      </w:r>
    </w:p>
    <w:p w14:paraId="398EF2FF" w14:textId="77777777" w:rsidR="00C678AE" w:rsidRDefault="00C678AE" w:rsidP="00C678AE">
      <w:pPr>
        <w:pStyle w:val="Output"/>
        <w:rPr>
          <w:color w:val="4C483D" w:themeColor="text2"/>
        </w:rPr>
      </w:pPr>
      <w:r>
        <w:rPr>
          <w:color w:val="3F7F5F"/>
        </w:rPr>
        <w:t># azure.keyvault.client-key=put-your-azure-client-key-here</w:t>
      </w:r>
    </w:p>
    <w:p w14:paraId="3C0CFFB9" w14:textId="77777777" w:rsidR="00C678AE" w:rsidRDefault="00C678AE" w:rsidP="00C678AE">
      <w:pPr>
        <w:pStyle w:val="Output"/>
        <w:rPr>
          <w:color w:val="4C483D" w:themeColor="text2"/>
        </w:rPr>
      </w:pPr>
    </w:p>
    <w:p w14:paraId="59BB22F0" w14:textId="77777777" w:rsidR="00C678AE" w:rsidRDefault="00C678AE" w:rsidP="00C678AE">
      <w:pPr>
        <w:pStyle w:val="Output"/>
        <w:rPr>
          <w:color w:val="4C483D" w:themeColor="text2"/>
        </w:rPr>
      </w:pPr>
      <w:r>
        <w:t>eureka.client.service-url.defaultZone=</w:t>
      </w:r>
      <w:r>
        <w:rPr>
          <w:color w:val="2A00FF"/>
        </w:rPr>
        <w:t>http://localhost:8761/eureka/</w:t>
      </w:r>
    </w:p>
    <w:p w14:paraId="7B383D02" w14:textId="77777777" w:rsidR="00C678AE" w:rsidRDefault="00C678AE" w:rsidP="00C678AE">
      <w:pPr>
        <w:pStyle w:val="Output"/>
        <w:rPr>
          <w:color w:val="4C483D" w:themeColor="text2"/>
        </w:rPr>
      </w:pPr>
      <w:r>
        <w:t>management.endpoints.web.exposure.include=</w:t>
      </w:r>
      <w:r>
        <w:rPr>
          <w:color w:val="2A00FF"/>
        </w:rPr>
        <w:t>*</w:t>
      </w:r>
    </w:p>
    <w:p w14:paraId="37895E2D" w14:textId="77777777" w:rsidR="00C678AE" w:rsidRDefault="00C678AE" w:rsidP="00C678AE">
      <w:pPr>
        <w:pStyle w:val="Output"/>
        <w:rPr>
          <w:color w:val="4C483D" w:themeColor="text2"/>
        </w:rPr>
      </w:pPr>
    </w:p>
    <w:p w14:paraId="2BEEC648" w14:textId="77777777" w:rsidR="00C678AE" w:rsidRDefault="00C678AE" w:rsidP="00C678AE">
      <w:pPr>
        <w:pStyle w:val="Output"/>
        <w:rPr>
          <w:color w:val="4C483D" w:themeColor="text2"/>
        </w:rPr>
      </w:pPr>
      <w:r>
        <w:t>spring.</w:t>
      </w:r>
      <w:r>
        <w:rPr>
          <w:u w:val="single"/>
        </w:rPr>
        <w:t>zipkin.base-url</w:t>
      </w:r>
      <w:r>
        <w:t>=</w:t>
      </w:r>
      <w:r>
        <w:rPr>
          <w:color w:val="2A00FF"/>
        </w:rPr>
        <w:t>http://localhost:9411/</w:t>
      </w:r>
    </w:p>
    <w:p w14:paraId="02397B25" w14:textId="77777777" w:rsidR="00C678AE" w:rsidRDefault="00C678AE" w:rsidP="00C678AE">
      <w:pPr>
        <w:pStyle w:val="Output"/>
        <w:rPr>
          <w:color w:val="4C483D" w:themeColor="text2"/>
        </w:rPr>
      </w:pPr>
      <w:r>
        <w:t>spring.s</w:t>
      </w:r>
      <w:r>
        <w:rPr>
          <w:u w:val="single"/>
        </w:rPr>
        <w:t>leuth.sampler.probability</w:t>
      </w:r>
      <w:r>
        <w:t>=</w:t>
      </w:r>
      <w:r>
        <w:rPr>
          <w:color w:val="2A00FF"/>
        </w:rPr>
        <w:t>1</w:t>
      </w:r>
    </w:p>
    <w:p w14:paraId="7235FCC0" w14:textId="77777777" w:rsidR="00C678AE" w:rsidRDefault="00C678AE" w:rsidP="00C678AE">
      <w:pPr>
        <w:pStyle w:val="Output"/>
        <w:rPr>
          <w:color w:val="4C483D" w:themeColor="text2"/>
        </w:rPr>
      </w:pPr>
    </w:p>
    <w:p w14:paraId="1C2E4871" w14:textId="77777777" w:rsidR="00C678AE" w:rsidRDefault="00C678AE" w:rsidP="00C678AE">
      <w:pPr>
        <w:pStyle w:val="Output"/>
        <w:rPr>
          <w:color w:val="4C483D" w:themeColor="text2"/>
        </w:rPr>
      </w:pPr>
    </w:p>
    <w:p w14:paraId="369DD6D1" w14:textId="77777777" w:rsidR="00C678AE" w:rsidRDefault="00C678AE" w:rsidP="00C678AE">
      <w:pPr>
        <w:pStyle w:val="Output"/>
        <w:rPr>
          <w:color w:val="4C483D" w:themeColor="text2"/>
        </w:rPr>
      </w:pPr>
      <w:r>
        <w:rPr>
          <w:color w:val="3F7F5F"/>
        </w:rPr>
        <w:t># Consumer properties</w:t>
      </w:r>
    </w:p>
    <w:p w14:paraId="6046D981" w14:textId="77777777" w:rsidR="00C678AE" w:rsidRDefault="00C678AE" w:rsidP="00C678AE">
      <w:pPr>
        <w:pStyle w:val="Output"/>
        <w:rPr>
          <w:color w:val="4C483D" w:themeColor="text2"/>
        </w:rPr>
      </w:pPr>
      <w:r>
        <w:t>spring.kafka.producer.bootstrap-servers=</w:t>
      </w:r>
      <w:r>
        <w:rPr>
          <w:color w:val="2A00FF"/>
        </w:rPr>
        <w:t>127.0.0.1:9092</w:t>
      </w:r>
    </w:p>
    <w:p w14:paraId="191311F1" w14:textId="77777777" w:rsidR="00C678AE" w:rsidRDefault="00C678AE" w:rsidP="00C678AE">
      <w:pPr>
        <w:pStyle w:val="Output"/>
        <w:rPr>
          <w:color w:val="4C483D" w:themeColor="text2"/>
        </w:rPr>
      </w:pPr>
      <w:r>
        <w:t>spring.kafka.producer.key-serializer=</w:t>
      </w:r>
      <w:r>
        <w:rPr>
          <w:color w:val="2A00FF"/>
        </w:rPr>
        <w:t>org.apache.kafka.common.serialization.StringSerializer</w:t>
      </w:r>
    </w:p>
    <w:p w14:paraId="0BA4097E" w14:textId="77777777" w:rsidR="00C678AE" w:rsidRDefault="00C678AE" w:rsidP="00C678AE">
      <w:pPr>
        <w:pStyle w:val="Output"/>
        <w:rPr>
          <w:color w:val="4C483D" w:themeColor="text2"/>
        </w:rPr>
      </w:pPr>
      <w:r>
        <w:t>spring.kafka.producer.value-serializer=</w:t>
      </w:r>
      <w:r>
        <w:rPr>
          <w:color w:val="2A00FF"/>
        </w:rPr>
        <w:t>org.apache.kafka.common.serialization.StringSerializer</w:t>
      </w:r>
    </w:p>
    <w:p w14:paraId="2F0CF06E" w14:textId="77777777" w:rsidR="00C678AE" w:rsidRDefault="00C678AE" w:rsidP="00C678AE">
      <w:pPr>
        <w:pStyle w:val="Output"/>
        <w:rPr>
          <w:color w:val="4C483D" w:themeColor="text2"/>
        </w:rPr>
      </w:pPr>
      <w:r>
        <w:t>spring.kafka.producer.</w:t>
      </w:r>
      <w:r>
        <w:rPr>
          <w:u w:val="single"/>
        </w:rPr>
        <w:t>group-id</w:t>
      </w:r>
      <w:r>
        <w:t>=</w:t>
      </w:r>
      <w:r>
        <w:rPr>
          <w:color w:val="2A00FF"/>
        </w:rPr>
        <w:t>group_id</w:t>
      </w:r>
    </w:p>
    <w:p w14:paraId="1E7074A5" w14:textId="77777777" w:rsidR="00C678AE" w:rsidRDefault="00C678AE" w:rsidP="00C678AE">
      <w:pPr>
        <w:pStyle w:val="Output"/>
        <w:rPr>
          <w:color w:val="4C483D" w:themeColor="text2"/>
        </w:rPr>
      </w:pPr>
      <w:r>
        <w:t>t</w:t>
      </w:r>
      <w:r>
        <w:rPr>
          <w:u w:val="single"/>
        </w:rPr>
        <w:t>opic.name.consumer</w:t>
      </w:r>
      <w:r>
        <w:t>=</w:t>
      </w:r>
      <w:r>
        <w:rPr>
          <w:color w:val="2A00FF"/>
        </w:rPr>
        <w:t>user.provision.topic</w:t>
      </w:r>
    </w:p>
    <w:p w14:paraId="5B3798C2" w14:textId="77777777" w:rsidR="00C678AE" w:rsidRDefault="00C678AE" w:rsidP="00C678AE">
      <w:pPr>
        <w:pStyle w:val="Output"/>
        <w:rPr>
          <w:color w:val="4C483D" w:themeColor="text2"/>
        </w:rPr>
      </w:pPr>
    </w:p>
    <w:p w14:paraId="7EEC3ADE" w14:textId="77777777" w:rsidR="00C678AE" w:rsidRDefault="00C678AE" w:rsidP="00C678AE">
      <w:pPr>
        <w:pStyle w:val="Output"/>
        <w:rPr>
          <w:color w:val="4C483D" w:themeColor="text2"/>
        </w:rPr>
      </w:pPr>
      <w:r>
        <w:rPr>
          <w:color w:val="3F7F5F"/>
        </w:rPr>
        <w:t xml:space="preserve"># Common </w:t>
      </w:r>
      <w:r>
        <w:rPr>
          <w:color w:val="3F7F5F"/>
          <w:u w:val="single"/>
        </w:rPr>
        <w:t>Kafka</w:t>
      </w:r>
      <w:r>
        <w:rPr>
          <w:color w:val="3F7F5F"/>
        </w:rPr>
        <w:t xml:space="preserve"> Properties</w:t>
      </w:r>
    </w:p>
    <w:p w14:paraId="479B422C" w14:textId="77777777" w:rsidR="00C678AE" w:rsidRDefault="00C678AE" w:rsidP="00C678AE">
      <w:pPr>
        <w:pStyle w:val="Output"/>
        <w:rPr>
          <w:color w:val="4C483D" w:themeColor="text2"/>
        </w:rPr>
      </w:pPr>
      <w:r>
        <w:t>a</w:t>
      </w:r>
      <w:r>
        <w:rPr>
          <w:u w:val="single"/>
        </w:rPr>
        <w:t>uto.create.topics.enable</w:t>
      </w:r>
      <w:r>
        <w:t>=</w:t>
      </w:r>
      <w:r>
        <w:rPr>
          <w:color w:val="2A00FF"/>
        </w:rPr>
        <w:t>true</w:t>
      </w:r>
    </w:p>
    <w:p w14:paraId="2A465EA3" w14:textId="77777777" w:rsidR="00C678AE" w:rsidRDefault="00C678AE" w:rsidP="00C678AE">
      <w:pPr>
        <w:pStyle w:val="Output"/>
        <w:rPr>
          <w:color w:val="4C483D" w:themeColor="text2"/>
        </w:rPr>
      </w:pPr>
    </w:p>
    <w:p w14:paraId="68A96615" w14:textId="77777777" w:rsidR="00C678AE" w:rsidRDefault="00C678AE" w:rsidP="00C678AE">
      <w:pPr>
        <w:pStyle w:val="Output"/>
        <w:rPr>
          <w:color w:val="4C483D" w:themeColor="text2"/>
        </w:rPr>
      </w:pPr>
    </w:p>
    <w:p w14:paraId="45BE2FC9" w14:textId="77777777" w:rsidR="00C678AE" w:rsidRDefault="00C678AE" w:rsidP="00C678AE">
      <w:pPr>
        <w:pStyle w:val="Output"/>
        <w:rPr>
          <w:color w:val="4C483D" w:themeColor="text2"/>
        </w:rPr>
      </w:pPr>
      <w:r>
        <w:t>azure.activedirectory.session-stateless=</w:t>
      </w:r>
      <w:r>
        <w:rPr>
          <w:color w:val="2A00FF"/>
        </w:rPr>
        <w:t>true</w:t>
      </w:r>
    </w:p>
    <w:p w14:paraId="2C3C0B09" w14:textId="77777777" w:rsidR="00C678AE" w:rsidRDefault="00C678AE" w:rsidP="00C678AE">
      <w:pPr>
        <w:pStyle w:val="Output"/>
        <w:rPr>
          <w:color w:val="4C483D" w:themeColor="text2"/>
        </w:rPr>
      </w:pPr>
      <w:r>
        <w:t>azure.activedirectory.client-id=</w:t>
      </w:r>
      <w:r>
        <w:rPr>
          <w:color w:val="2A00FF"/>
        </w:rPr>
        <w:t>D4N7Q~uBPMd~NIsUp8VYxX4-vFnpOZFqfWdPo</w:t>
      </w:r>
    </w:p>
    <w:p w14:paraId="16802A05" w14:textId="77777777" w:rsidR="00C678AE" w:rsidRDefault="00C678AE" w:rsidP="00C678AE">
      <w:pPr>
        <w:pStyle w:val="Output"/>
        <w:rPr>
          <w:color w:val="4C483D" w:themeColor="text2"/>
        </w:rPr>
      </w:pPr>
      <w:r>
        <w:t>azure.activedirectory.appIdUri=</w:t>
      </w:r>
      <w:r>
        <w:rPr>
          <w:color w:val="2A00FF"/>
        </w:rPr>
        <w:t>http://localhost:3000/</w:t>
      </w:r>
    </w:p>
    <w:p w14:paraId="4DD8BBCF" w14:textId="77777777" w:rsidR="00C678AE" w:rsidRDefault="00C678AE" w:rsidP="00C678AE">
      <w:pPr>
        <w:pStyle w:val="Output"/>
        <w:rPr>
          <w:color w:val="4C483D" w:themeColor="text2"/>
        </w:rPr>
      </w:pPr>
      <w:r>
        <w:t>spring.security.oauth2.resourceserver.jwt.jwk-set-uri=</w:t>
      </w:r>
      <w:r>
        <w:rPr>
          <w:color w:val="2A00FF"/>
        </w:rPr>
        <w:t>https://login.windows.net/common/discovery/keys</w:t>
      </w:r>
    </w:p>
    <w:p w14:paraId="0EA9E4AB" w14:textId="77777777" w:rsidR="00C678AE" w:rsidRDefault="00C678AE" w:rsidP="00C678AE">
      <w:pPr>
        <w:pStyle w:val="Output"/>
        <w:rPr>
          <w:color w:val="4C483D" w:themeColor="text2"/>
        </w:rPr>
      </w:pPr>
      <w:r>
        <w:t>logging.level.org.springframework.security=</w:t>
      </w:r>
      <w:r>
        <w:rPr>
          <w:color w:val="2A00FF"/>
        </w:rPr>
        <w:t>DEBUG</w:t>
      </w:r>
    </w:p>
    <w:p w14:paraId="26B64040" w14:textId="77777777" w:rsidR="00C678AE" w:rsidRDefault="00C678AE" w:rsidP="00C678AE">
      <w:pPr>
        <w:pStyle w:val="Output"/>
        <w:rPr>
          <w:color w:val="4C483D" w:themeColor="text2"/>
        </w:rPr>
      </w:pPr>
    </w:p>
    <w:p w14:paraId="38CB9FB5" w14:textId="77777777" w:rsidR="00C678AE" w:rsidRDefault="00C678AE" w:rsidP="00C678AE">
      <w:pPr>
        <w:pStyle w:val="Output"/>
        <w:rPr>
          <w:color w:val="4C483D" w:themeColor="text2"/>
        </w:rPr>
      </w:pPr>
      <w:r>
        <w:t>spring.jackson.serialization.fail-on-empty-beans=</w:t>
      </w:r>
      <w:r>
        <w:rPr>
          <w:color w:val="2A00FF"/>
        </w:rPr>
        <w:t>false</w:t>
      </w:r>
    </w:p>
    <w:p w14:paraId="67AA4915" w14:textId="77777777" w:rsidR="00F6160B" w:rsidRDefault="00F6160B" w:rsidP="00F6160B">
      <w:pPr>
        <w:autoSpaceDE w:val="0"/>
        <w:autoSpaceDN w:val="0"/>
        <w:adjustRightInd w:val="0"/>
        <w:spacing w:after="0" w:line="240" w:lineRule="auto"/>
        <w:rPr>
          <w:rFonts w:ascii="Consolas" w:hAnsi="Consolas" w:cs="Consolas"/>
          <w:color w:val="4C483D" w:themeColor="text2"/>
        </w:rPr>
      </w:pPr>
    </w:p>
    <w:p w14:paraId="5C8DD8A4" w14:textId="59DF011E" w:rsidR="0034133D" w:rsidRDefault="00FC70D1" w:rsidP="00FC70D1">
      <w:pPr>
        <w:pStyle w:val="Howitworks"/>
        <w:rPr>
          <w:noProof/>
        </w:rPr>
      </w:pPr>
      <w:r>
        <w:rPr>
          <w:noProof/>
        </w:rPr>
        <w:t>Java Code</w:t>
      </w:r>
    </w:p>
    <w:p w14:paraId="2177AF51" w14:textId="77777777" w:rsidR="00F2425D" w:rsidRDefault="00F2425D" w:rsidP="00F2425D">
      <w:pPr>
        <w:pStyle w:val="Output"/>
        <w:rPr>
          <w:color w:val="4C483D" w:themeColor="text2"/>
        </w:rPr>
      </w:pPr>
      <w:r>
        <w:t>@Entity</w:t>
      </w:r>
    </w:p>
    <w:p w14:paraId="078D7C7D" w14:textId="77777777" w:rsidR="00F2425D" w:rsidRDefault="00F2425D" w:rsidP="00F2425D">
      <w:pPr>
        <w:pStyle w:val="Output"/>
        <w:rPr>
          <w:color w:val="4C483D" w:themeColor="text2"/>
        </w:rPr>
      </w:pPr>
      <w:r>
        <w:t>@Table</w:t>
      </w:r>
      <w:r>
        <w:rPr>
          <w:color w:val="000000"/>
        </w:rPr>
        <w:t xml:space="preserve">(name = </w:t>
      </w:r>
      <w:r>
        <w:rPr>
          <w:color w:val="2A00FF"/>
        </w:rPr>
        <w:t>"edc_testreports"</w:t>
      </w:r>
      <w:r>
        <w:rPr>
          <w:color w:val="000000"/>
        </w:rPr>
        <w:t>)</w:t>
      </w:r>
    </w:p>
    <w:p w14:paraId="59ED7484" w14:textId="77777777" w:rsidR="00F2425D" w:rsidRDefault="00F2425D" w:rsidP="00F2425D">
      <w:pPr>
        <w:pStyle w:val="Output"/>
        <w:rPr>
          <w:color w:val="4C483D" w:themeColor="text2"/>
        </w:rPr>
      </w:pPr>
      <w:r>
        <w:t>@NoArgsConstructor</w:t>
      </w:r>
    </w:p>
    <w:p w14:paraId="059BD322" w14:textId="77777777" w:rsidR="00F2425D" w:rsidRDefault="00F2425D" w:rsidP="00F2425D">
      <w:pPr>
        <w:pStyle w:val="Output"/>
        <w:rPr>
          <w:color w:val="4C483D" w:themeColor="text2"/>
        </w:rPr>
      </w:pPr>
      <w:r>
        <w:t>@AllArgsConstructor</w:t>
      </w:r>
    </w:p>
    <w:p w14:paraId="45FF7766" w14:textId="77777777" w:rsidR="00F2425D" w:rsidRDefault="00F2425D" w:rsidP="00F2425D">
      <w:pPr>
        <w:pStyle w:val="Output"/>
        <w:rPr>
          <w:color w:val="4C483D" w:themeColor="text2"/>
        </w:rPr>
      </w:pPr>
      <w:r>
        <w:t>@Data</w:t>
      </w:r>
    </w:p>
    <w:p w14:paraId="749458CC" w14:textId="77777777" w:rsidR="00F2425D" w:rsidRDefault="00F2425D" w:rsidP="00F2425D">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TestReport {</w:t>
      </w:r>
    </w:p>
    <w:p w14:paraId="7A1F74A7" w14:textId="77777777" w:rsidR="00F2425D" w:rsidRDefault="00F2425D" w:rsidP="00F2425D">
      <w:pPr>
        <w:pStyle w:val="Output"/>
        <w:rPr>
          <w:color w:val="4C483D" w:themeColor="text2"/>
        </w:rPr>
      </w:pPr>
      <w:r>
        <w:rPr>
          <w:color w:val="000000"/>
        </w:rPr>
        <w:tab/>
      </w:r>
    </w:p>
    <w:p w14:paraId="23CB3643" w14:textId="77777777" w:rsidR="00F2425D" w:rsidRDefault="00F2425D" w:rsidP="00F2425D">
      <w:pPr>
        <w:pStyle w:val="Output"/>
        <w:rPr>
          <w:color w:val="4C483D" w:themeColor="text2"/>
        </w:rPr>
      </w:pPr>
      <w:r>
        <w:rPr>
          <w:color w:val="000000"/>
        </w:rPr>
        <w:tab/>
      </w:r>
      <w:r>
        <w:t>@Id</w:t>
      </w:r>
    </w:p>
    <w:p w14:paraId="45ED6B1A" w14:textId="77777777" w:rsidR="00F2425D" w:rsidRDefault="00F2425D" w:rsidP="00F2425D">
      <w:pPr>
        <w:pStyle w:val="Output"/>
        <w:rPr>
          <w:color w:val="4C483D" w:themeColor="text2"/>
        </w:rPr>
      </w:pPr>
      <w:r>
        <w:rPr>
          <w:color w:val="000000"/>
        </w:rPr>
        <w:tab/>
      </w:r>
      <w:r>
        <w:t>@GeneratedValue</w:t>
      </w:r>
      <w:r>
        <w:rPr>
          <w:color w:val="000000"/>
        </w:rPr>
        <w:t>(strategy = GenerationType.</w:t>
      </w:r>
      <w:r>
        <w:rPr>
          <w:b/>
          <w:bCs/>
          <w:i/>
          <w:iCs/>
          <w:color w:val="0000C0"/>
        </w:rPr>
        <w:t>AUTO</w:t>
      </w:r>
      <w:r>
        <w:rPr>
          <w:color w:val="000000"/>
        </w:rPr>
        <w:t>)</w:t>
      </w:r>
    </w:p>
    <w:p w14:paraId="40329837" w14:textId="77777777" w:rsidR="00F2425D" w:rsidRDefault="00F2425D" w:rsidP="00F2425D">
      <w:pPr>
        <w:pStyle w:val="Output"/>
        <w:rPr>
          <w:color w:val="4C483D" w:themeColor="text2"/>
        </w:rPr>
      </w:pPr>
      <w:r>
        <w:rPr>
          <w:color w:val="000000"/>
        </w:rPr>
        <w:tab/>
        <w:t xml:space="preserve">Integer </w:t>
      </w:r>
      <w:r>
        <w:rPr>
          <w:color w:val="0000C0"/>
        </w:rPr>
        <w:t>id</w:t>
      </w:r>
      <w:r>
        <w:rPr>
          <w:color w:val="000000"/>
        </w:rPr>
        <w:t>;</w:t>
      </w:r>
    </w:p>
    <w:p w14:paraId="700652AA" w14:textId="77777777" w:rsidR="00F2425D" w:rsidRDefault="00F2425D" w:rsidP="00F2425D">
      <w:pPr>
        <w:pStyle w:val="Output"/>
        <w:rPr>
          <w:color w:val="4C483D" w:themeColor="text2"/>
        </w:rPr>
      </w:pPr>
      <w:r>
        <w:rPr>
          <w:color w:val="000000"/>
        </w:rPr>
        <w:tab/>
      </w:r>
    </w:p>
    <w:p w14:paraId="3D9E380C" w14:textId="77777777" w:rsidR="00F2425D" w:rsidRDefault="00F2425D" w:rsidP="00F2425D">
      <w:pPr>
        <w:pStyle w:val="Output"/>
        <w:rPr>
          <w:color w:val="4C483D" w:themeColor="text2"/>
        </w:rPr>
      </w:pPr>
      <w:r>
        <w:rPr>
          <w:color w:val="000000"/>
        </w:rPr>
        <w:tab/>
      </w:r>
      <w:r>
        <w:t>@Column</w:t>
      </w:r>
    </w:p>
    <w:p w14:paraId="79D8FA99" w14:textId="77777777" w:rsidR="00F2425D" w:rsidRDefault="00F2425D" w:rsidP="00F2425D">
      <w:pPr>
        <w:pStyle w:val="Output"/>
        <w:rPr>
          <w:color w:val="4C483D" w:themeColor="text2"/>
        </w:rPr>
      </w:pPr>
      <w:r>
        <w:rPr>
          <w:color w:val="000000"/>
        </w:rPr>
        <w:tab/>
        <w:t xml:space="preserve">String </w:t>
      </w:r>
      <w:r>
        <w:rPr>
          <w:color w:val="0000C0"/>
        </w:rPr>
        <w:t>reportName</w:t>
      </w:r>
      <w:r>
        <w:rPr>
          <w:color w:val="000000"/>
        </w:rPr>
        <w:t>;</w:t>
      </w:r>
    </w:p>
    <w:p w14:paraId="1412C269" w14:textId="77777777" w:rsidR="00F2425D" w:rsidRDefault="00F2425D" w:rsidP="00F2425D">
      <w:pPr>
        <w:pStyle w:val="Output"/>
        <w:rPr>
          <w:color w:val="4C483D" w:themeColor="text2"/>
        </w:rPr>
      </w:pPr>
      <w:r>
        <w:rPr>
          <w:color w:val="000000"/>
        </w:rPr>
        <w:tab/>
      </w:r>
    </w:p>
    <w:p w14:paraId="2EB8EF51" w14:textId="77777777" w:rsidR="00F2425D" w:rsidRDefault="00F2425D" w:rsidP="00F2425D">
      <w:pPr>
        <w:pStyle w:val="Output"/>
        <w:rPr>
          <w:color w:val="4C483D" w:themeColor="text2"/>
        </w:rPr>
      </w:pPr>
      <w:r>
        <w:rPr>
          <w:color w:val="000000"/>
        </w:rPr>
        <w:tab/>
      </w:r>
      <w:r>
        <w:t>@Column</w:t>
      </w:r>
    </w:p>
    <w:p w14:paraId="07C1C09C" w14:textId="77777777" w:rsidR="00F2425D" w:rsidRDefault="00F2425D" w:rsidP="00F2425D">
      <w:pPr>
        <w:pStyle w:val="Output"/>
        <w:rPr>
          <w:color w:val="4C483D" w:themeColor="text2"/>
        </w:rPr>
      </w:pPr>
      <w:r>
        <w:rPr>
          <w:color w:val="000000"/>
        </w:rPr>
        <w:tab/>
        <w:t xml:space="preserve">String </w:t>
      </w:r>
      <w:r>
        <w:rPr>
          <w:color w:val="0000C0"/>
        </w:rPr>
        <w:t>reportType</w:t>
      </w:r>
      <w:r>
        <w:rPr>
          <w:color w:val="000000"/>
        </w:rPr>
        <w:t>;</w:t>
      </w:r>
    </w:p>
    <w:p w14:paraId="2F06CD68" w14:textId="77777777" w:rsidR="00F2425D" w:rsidRDefault="00F2425D" w:rsidP="00F2425D">
      <w:pPr>
        <w:pStyle w:val="Output"/>
        <w:rPr>
          <w:color w:val="4C483D" w:themeColor="text2"/>
        </w:rPr>
      </w:pPr>
      <w:r>
        <w:rPr>
          <w:color w:val="000000"/>
        </w:rPr>
        <w:tab/>
      </w:r>
    </w:p>
    <w:p w14:paraId="3302D31E" w14:textId="77777777" w:rsidR="00F2425D" w:rsidRDefault="00F2425D" w:rsidP="00F2425D">
      <w:pPr>
        <w:pStyle w:val="Output"/>
        <w:rPr>
          <w:color w:val="4C483D" w:themeColor="text2"/>
        </w:rPr>
      </w:pPr>
      <w:r>
        <w:rPr>
          <w:color w:val="000000"/>
        </w:rPr>
        <w:tab/>
      </w:r>
      <w:r>
        <w:t>@Column</w:t>
      </w:r>
    </w:p>
    <w:p w14:paraId="0E69F28E" w14:textId="77777777" w:rsidR="00F2425D" w:rsidRDefault="00F2425D" w:rsidP="00F2425D">
      <w:pPr>
        <w:pStyle w:val="Output"/>
        <w:rPr>
          <w:color w:val="4C483D" w:themeColor="text2"/>
        </w:rPr>
      </w:pPr>
      <w:r>
        <w:rPr>
          <w:color w:val="000000"/>
        </w:rPr>
        <w:tab/>
        <w:t xml:space="preserve">String </w:t>
      </w:r>
      <w:r>
        <w:rPr>
          <w:color w:val="0000C0"/>
        </w:rPr>
        <w:t>trialId</w:t>
      </w:r>
      <w:r>
        <w:rPr>
          <w:color w:val="000000"/>
        </w:rPr>
        <w:t>;</w:t>
      </w:r>
    </w:p>
    <w:p w14:paraId="118ADE19" w14:textId="77777777" w:rsidR="00F2425D" w:rsidRDefault="00F2425D" w:rsidP="00F2425D">
      <w:pPr>
        <w:pStyle w:val="Output"/>
        <w:rPr>
          <w:color w:val="4C483D" w:themeColor="text2"/>
        </w:rPr>
      </w:pPr>
      <w:r>
        <w:rPr>
          <w:color w:val="000000"/>
        </w:rPr>
        <w:tab/>
      </w:r>
    </w:p>
    <w:p w14:paraId="17771484" w14:textId="77777777" w:rsidR="00F2425D" w:rsidRDefault="00F2425D" w:rsidP="00F2425D">
      <w:pPr>
        <w:pStyle w:val="Output"/>
        <w:rPr>
          <w:color w:val="4C483D" w:themeColor="text2"/>
        </w:rPr>
      </w:pPr>
      <w:r>
        <w:rPr>
          <w:color w:val="000000"/>
        </w:rPr>
        <w:tab/>
      </w:r>
      <w:r>
        <w:t>@Column</w:t>
      </w:r>
    </w:p>
    <w:p w14:paraId="16748372" w14:textId="46E2F81A" w:rsidR="00F2425D" w:rsidRDefault="00F2425D" w:rsidP="00F2425D">
      <w:pPr>
        <w:pStyle w:val="Output"/>
        <w:rPr>
          <w:color w:val="4C483D" w:themeColor="text2"/>
        </w:rPr>
      </w:pPr>
      <w:r>
        <w:rPr>
          <w:color w:val="000000"/>
        </w:rPr>
        <w:tab/>
        <w:t xml:space="preserve">String </w:t>
      </w:r>
      <w:r>
        <w:rPr>
          <w:color w:val="0000C0"/>
        </w:rPr>
        <w:t>trialName</w:t>
      </w:r>
      <w:r>
        <w:rPr>
          <w:color w:val="000000"/>
        </w:rPr>
        <w:t xml:space="preserve">; </w:t>
      </w:r>
    </w:p>
    <w:p w14:paraId="0EE37685" w14:textId="77777777" w:rsidR="00F2425D" w:rsidRDefault="00F2425D" w:rsidP="00F2425D">
      <w:pPr>
        <w:pStyle w:val="Output"/>
        <w:rPr>
          <w:color w:val="4C483D" w:themeColor="text2"/>
        </w:rPr>
      </w:pPr>
      <w:r>
        <w:rPr>
          <w:color w:val="000000"/>
        </w:rPr>
        <w:tab/>
      </w:r>
    </w:p>
    <w:p w14:paraId="47469872" w14:textId="77777777" w:rsidR="00F2425D" w:rsidRDefault="00F2425D" w:rsidP="00F2425D">
      <w:pPr>
        <w:pStyle w:val="Output"/>
        <w:rPr>
          <w:color w:val="4C483D" w:themeColor="text2"/>
        </w:rPr>
      </w:pPr>
      <w:r>
        <w:rPr>
          <w:color w:val="000000"/>
        </w:rPr>
        <w:tab/>
      </w:r>
      <w:r>
        <w:t>@Column</w:t>
      </w:r>
    </w:p>
    <w:p w14:paraId="7A5315DE" w14:textId="77777777" w:rsidR="00F2425D" w:rsidRDefault="00F2425D" w:rsidP="00F2425D">
      <w:pPr>
        <w:pStyle w:val="Output"/>
        <w:rPr>
          <w:color w:val="4C483D" w:themeColor="text2"/>
        </w:rPr>
      </w:pPr>
      <w:r>
        <w:rPr>
          <w:color w:val="000000"/>
        </w:rPr>
        <w:tab/>
      </w:r>
      <w:r>
        <w:rPr>
          <w:b/>
          <w:bCs/>
          <w:color w:val="7F0055"/>
        </w:rPr>
        <w:t>private</w:t>
      </w:r>
      <w:r>
        <w:rPr>
          <w:color w:val="000000"/>
        </w:rPr>
        <w:t xml:space="preserve"> String </w:t>
      </w:r>
      <w:r>
        <w:rPr>
          <w:color w:val="0000C0"/>
        </w:rPr>
        <w:t>userId</w:t>
      </w:r>
      <w:r>
        <w:rPr>
          <w:color w:val="000000"/>
        </w:rPr>
        <w:t>;</w:t>
      </w:r>
    </w:p>
    <w:p w14:paraId="607AD849" w14:textId="77777777" w:rsidR="00F2425D" w:rsidRDefault="00F2425D" w:rsidP="00F2425D">
      <w:pPr>
        <w:pStyle w:val="Output"/>
        <w:rPr>
          <w:color w:val="4C483D" w:themeColor="text2"/>
        </w:rPr>
      </w:pPr>
    </w:p>
    <w:p w14:paraId="5B3AC612" w14:textId="0C54EB38" w:rsidR="00730001" w:rsidRDefault="00F2425D" w:rsidP="00F2425D">
      <w:pPr>
        <w:pStyle w:val="Output"/>
        <w:rPr>
          <w:color w:val="000000"/>
        </w:rPr>
      </w:pPr>
      <w:r>
        <w:rPr>
          <w:color w:val="000000"/>
        </w:rPr>
        <w:t>}</w:t>
      </w:r>
    </w:p>
    <w:p w14:paraId="30D07ACB" w14:textId="4903811B" w:rsidR="00F2425D" w:rsidRDefault="00F2425D" w:rsidP="00F2425D">
      <w:pPr>
        <w:rPr>
          <w:noProof/>
        </w:rPr>
      </w:pPr>
    </w:p>
    <w:p w14:paraId="0B3ECA4C" w14:textId="77777777" w:rsidR="00F2425D" w:rsidRDefault="00F2425D" w:rsidP="00F2425D">
      <w:pPr>
        <w:pStyle w:val="Output"/>
        <w:rPr>
          <w:color w:val="4C483D" w:themeColor="text2"/>
        </w:rPr>
      </w:pPr>
      <w:r>
        <w:t>@Repository</w:t>
      </w:r>
    </w:p>
    <w:p w14:paraId="02E38B86" w14:textId="707E52BE" w:rsidR="00F2425D" w:rsidRDefault="00F2425D" w:rsidP="00F2425D">
      <w:pPr>
        <w:pStyle w:val="Output"/>
        <w:rPr>
          <w:color w:val="000000"/>
        </w:rPr>
      </w:pPr>
      <w:r>
        <w:rPr>
          <w:b/>
          <w:bCs/>
          <w:color w:val="7F0055"/>
        </w:rPr>
        <w:t>public</w:t>
      </w:r>
      <w:r>
        <w:rPr>
          <w:color w:val="000000"/>
        </w:rPr>
        <w:t xml:space="preserve"> </w:t>
      </w:r>
      <w:r>
        <w:rPr>
          <w:b/>
          <w:bCs/>
          <w:color w:val="7F0055"/>
        </w:rPr>
        <w:t>interface</w:t>
      </w:r>
      <w:r>
        <w:rPr>
          <w:color w:val="000000"/>
        </w:rPr>
        <w:t xml:space="preserve"> TestReportRepository </w:t>
      </w:r>
      <w:r>
        <w:rPr>
          <w:b/>
          <w:bCs/>
          <w:color w:val="7F0055"/>
        </w:rPr>
        <w:t>extends</w:t>
      </w:r>
      <w:r>
        <w:rPr>
          <w:color w:val="000000"/>
        </w:rPr>
        <w:t xml:space="preserve"> JpaRepository&lt;TestReport, Integer&gt;{</w:t>
      </w:r>
    </w:p>
    <w:p w14:paraId="39394241" w14:textId="77777777" w:rsidR="00DF5271" w:rsidRDefault="00DF5271" w:rsidP="00F2425D">
      <w:pPr>
        <w:pStyle w:val="Output"/>
        <w:rPr>
          <w:color w:val="4C483D" w:themeColor="text2"/>
        </w:rPr>
      </w:pPr>
    </w:p>
    <w:p w14:paraId="669B57A5" w14:textId="06CE37A9" w:rsidR="00DF5271" w:rsidRDefault="00F2425D" w:rsidP="00DF5271">
      <w:pPr>
        <w:pStyle w:val="Output"/>
        <w:rPr>
          <w:color w:val="000000"/>
        </w:rPr>
      </w:pPr>
      <w:r>
        <w:rPr>
          <w:color w:val="000000"/>
        </w:rPr>
        <w:t>}</w:t>
      </w:r>
    </w:p>
    <w:p w14:paraId="21C25C5C" w14:textId="77777777" w:rsidR="00F2425D" w:rsidRDefault="00F2425D" w:rsidP="00F2425D">
      <w:pPr>
        <w:pStyle w:val="Output"/>
        <w:rPr>
          <w:color w:val="4C483D" w:themeColor="text2"/>
        </w:rPr>
      </w:pPr>
      <w:r>
        <w:rPr>
          <w:b/>
          <w:bCs/>
          <w:color w:val="7F0055"/>
        </w:rPr>
        <w:t>package</w:t>
      </w:r>
      <w:r>
        <w:t xml:space="preserve"> com.edc.controller;</w:t>
      </w:r>
    </w:p>
    <w:p w14:paraId="26BA288F" w14:textId="77777777" w:rsidR="00F2425D" w:rsidRDefault="00F2425D" w:rsidP="00F2425D">
      <w:pPr>
        <w:pStyle w:val="Output"/>
        <w:rPr>
          <w:color w:val="4C483D" w:themeColor="text2"/>
        </w:rPr>
      </w:pPr>
    </w:p>
    <w:p w14:paraId="4EB2CBD1" w14:textId="77777777" w:rsidR="00F2425D" w:rsidRDefault="00F2425D" w:rsidP="00F2425D">
      <w:pPr>
        <w:pStyle w:val="Output"/>
        <w:rPr>
          <w:color w:val="4C483D" w:themeColor="text2"/>
        </w:rPr>
      </w:pPr>
      <w:r>
        <w:rPr>
          <w:color w:val="646464"/>
        </w:rPr>
        <w:t>@CrossOrigin</w:t>
      </w:r>
      <w:r>
        <w:t xml:space="preserve">(origins = </w:t>
      </w:r>
      <w:r>
        <w:rPr>
          <w:color w:val="2A00FF"/>
        </w:rPr>
        <w:t>"http://localhost:3000"</w:t>
      </w:r>
      <w:r>
        <w:t>)</w:t>
      </w:r>
    </w:p>
    <w:p w14:paraId="3C41F0E9" w14:textId="77777777" w:rsidR="00F2425D" w:rsidRDefault="00F2425D" w:rsidP="00F2425D">
      <w:pPr>
        <w:pStyle w:val="Output"/>
        <w:rPr>
          <w:color w:val="4C483D" w:themeColor="text2"/>
        </w:rPr>
      </w:pPr>
      <w:r>
        <w:rPr>
          <w:color w:val="646464"/>
        </w:rPr>
        <w:t>@RestController</w:t>
      </w:r>
    </w:p>
    <w:p w14:paraId="48C3E845" w14:textId="77777777" w:rsidR="00F2425D" w:rsidRDefault="00F2425D" w:rsidP="00F2425D">
      <w:pPr>
        <w:pStyle w:val="Output"/>
        <w:rPr>
          <w:color w:val="4C483D" w:themeColor="text2"/>
        </w:rPr>
      </w:pPr>
      <w:r>
        <w:rPr>
          <w:b/>
          <w:bCs/>
          <w:color w:val="7F0055"/>
        </w:rPr>
        <w:t>public</w:t>
      </w:r>
      <w:r>
        <w:t xml:space="preserve"> </w:t>
      </w:r>
      <w:r>
        <w:rPr>
          <w:b/>
          <w:bCs/>
          <w:color w:val="7F0055"/>
        </w:rPr>
        <w:t>class</w:t>
      </w:r>
      <w:r>
        <w:t xml:space="preserve"> TestReportController {</w:t>
      </w:r>
    </w:p>
    <w:p w14:paraId="1EB27FCD" w14:textId="77777777" w:rsidR="00F2425D" w:rsidRDefault="00F2425D" w:rsidP="00F2425D">
      <w:pPr>
        <w:pStyle w:val="Output"/>
        <w:rPr>
          <w:color w:val="4C483D" w:themeColor="text2"/>
        </w:rPr>
      </w:pPr>
    </w:p>
    <w:p w14:paraId="40DDA20E" w14:textId="77777777" w:rsidR="00F2425D" w:rsidRDefault="00F2425D" w:rsidP="00F2425D">
      <w:pPr>
        <w:pStyle w:val="Output"/>
        <w:rPr>
          <w:color w:val="4C483D" w:themeColor="text2"/>
        </w:rPr>
      </w:pPr>
      <w:r>
        <w:tab/>
      </w:r>
      <w:r>
        <w:rPr>
          <w:color w:val="646464"/>
        </w:rPr>
        <w:t>@</w:t>
      </w:r>
      <w:r>
        <w:rPr>
          <w:color w:val="646464"/>
          <w:shd w:val="clear" w:color="auto" w:fill="D4D4D4"/>
        </w:rPr>
        <w:t>Autowired</w:t>
      </w:r>
    </w:p>
    <w:p w14:paraId="119ED0F9" w14:textId="77777777" w:rsidR="00F2425D" w:rsidRDefault="00F2425D" w:rsidP="00F2425D">
      <w:pPr>
        <w:pStyle w:val="Output"/>
        <w:rPr>
          <w:color w:val="4C483D" w:themeColor="text2"/>
        </w:rPr>
      </w:pPr>
      <w:r>
        <w:tab/>
        <w:t xml:space="preserve">TestReportRepository </w:t>
      </w:r>
      <w:r>
        <w:rPr>
          <w:color w:val="0000C0"/>
        </w:rPr>
        <w:t>repository</w:t>
      </w:r>
      <w:r>
        <w:t>;</w:t>
      </w:r>
    </w:p>
    <w:p w14:paraId="14C3AACA" w14:textId="77777777" w:rsidR="00F2425D" w:rsidRDefault="00F2425D" w:rsidP="00F2425D">
      <w:pPr>
        <w:pStyle w:val="Output"/>
        <w:rPr>
          <w:color w:val="4C483D" w:themeColor="text2"/>
        </w:rPr>
      </w:pPr>
      <w:r>
        <w:tab/>
      </w:r>
    </w:p>
    <w:p w14:paraId="317BC20E" w14:textId="77777777" w:rsidR="00F2425D" w:rsidRDefault="00F2425D" w:rsidP="00F2425D">
      <w:pPr>
        <w:pStyle w:val="Output"/>
        <w:rPr>
          <w:color w:val="4C483D" w:themeColor="text2"/>
        </w:rPr>
      </w:pPr>
      <w:r>
        <w:tab/>
      </w:r>
      <w:r>
        <w:rPr>
          <w:color w:val="646464"/>
        </w:rPr>
        <w:t>@</w:t>
      </w:r>
      <w:r>
        <w:rPr>
          <w:color w:val="646464"/>
          <w:shd w:val="clear" w:color="auto" w:fill="D4D4D4"/>
        </w:rPr>
        <w:t>Autowired</w:t>
      </w:r>
    </w:p>
    <w:p w14:paraId="73D04F2D" w14:textId="77777777" w:rsidR="00F2425D" w:rsidRDefault="00F2425D" w:rsidP="00F2425D">
      <w:pPr>
        <w:pStyle w:val="Output"/>
        <w:rPr>
          <w:color w:val="4C483D" w:themeColor="text2"/>
        </w:rPr>
      </w:pPr>
      <w:r>
        <w:tab/>
        <w:t xml:space="preserve">RestTemplate </w:t>
      </w:r>
      <w:r>
        <w:rPr>
          <w:color w:val="0000C0"/>
        </w:rPr>
        <w:t>restTemplate</w:t>
      </w:r>
      <w:r>
        <w:t>;</w:t>
      </w:r>
    </w:p>
    <w:p w14:paraId="197A651D" w14:textId="77777777" w:rsidR="00F2425D" w:rsidRDefault="00F2425D" w:rsidP="00F2425D">
      <w:pPr>
        <w:pStyle w:val="Output"/>
        <w:rPr>
          <w:color w:val="4C483D" w:themeColor="text2"/>
        </w:rPr>
      </w:pPr>
      <w:r>
        <w:tab/>
      </w:r>
    </w:p>
    <w:p w14:paraId="0785D571" w14:textId="77777777" w:rsidR="00F2425D" w:rsidRDefault="00F2425D" w:rsidP="00F2425D">
      <w:pPr>
        <w:pStyle w:val="Output"/>
        <w:rPr>
          <w:color w:val="4C483D" w:themeColor="text2"/>
        </w:rPr>
      </w:pPr>
      <w:r>
        <w:tab/>
      </w:r>
      <w:r>
        <w:rPr>
          <w:color w:val="646464"/>
        </w:rPr>
        <w:t>@RequestMapping</w:t>
      </w:r>
      <w:r>
        <w:t xml:space="preserve">(value = </w:t>
      </w:r>
      <w:r>
        <w:rPr>
          <w:color w:val="2A00FF"/>
        </w:rPr>
        <w:t>"/"</w:t>
      </w:r>
      <w:r>
        <w:t xml:space="preserve">, produces = </w:t>
      </w:r>
      <w:r>
        <w:rPr>
          <w:color w:val="2A00FF"/>
        </w:rPr>
        <w:t>"text/html"</w:t>
      </w:r>
      <w:r>
        <w:t>)</w:t>
      </w:r>
    </w:p>
    <w:p w14:paraId="345A039A" w14:textId="77777777" w:rsidR="00F2425D" w:rsidRDefault="00F2425D" w:rsidP="00F2425D">
      <w:pPr>
        <w:pStyle w:val="Output"/>
        <w:rPr>
          <w:color w:val="4C483D" w:themeColor="text2"/>
        </w:rPr>
      </w:pPr>
      <w:r>
        <w:tab/>
      </w:r>
      <w:r>
        <w:rPr>
          <w:b/>
          <w:bCs/>
          <w:color w:val="7F0055"/>
        </w:rPr>
        <w:t>public</w:t>
      </w:r>
      <w:r>
        <w:t xml:space="preserve"> ResponseEntity&lt;String&gt; dashboard() {</w:t>
      </w:r>
    </w:p>
    <w:p w14:paraId="181B66C3" w14:textId="36EEDE07" w:rsidR="00F2425D" w:rsidRDefault="00F2425D" w:rsidP="00F2425D">
      <w:pPr>
        <w:pStyle w:val="Output"/>
        <w:rPr>
          <w:color w:val="4C483D" w:themeColor="text2"/>
        </w:rPr>
      </w:pPr>
      <w:r>
        <w:tab/>
      </w:r>
      <w:r>
        <w:tab/>
        <w:t xml:space="preserve">String </w:t>
      </w:r>
      <w:r>
        <w:rPr>
          <w:color w:val="6A3E3E"/>
        </w:rPr>
        <w:t>bodyStr</w:t>
      </w:r>
      <w:r>
        <w:t xml:space="preserve"> = homePageData();</w:t>
      </w:r>
    </w:p>
    <w:p w14:paraId="6E421596" w14:textId="77777777" w:rsidR="00F2425D" w:rsidRDefault="00F2425D" w:rsidP="00F2425D">
      <w:pPr>
        <w:pStyle w:val="Output"/>
        <w:rPr>
          <w:color w:val="4C483D" w:themeColor="text2"/>
        </w:rPr>
      </w:pPr>
      <w:r>
        <w:tab/>
      </w:r>
      <w:r>
        <w:tab/>
      </w:r>
      <w:r>
        <w:rPr>
          <w:b/>
          <w:bCs/>
          <w:color w:val="7F0055"/>
        </w:rPr>
        <w:t>return</w:t>
      </w:r>
      <w:r>
        <w:t xml:space="preserve"> ResponseEntity.</w:t>
      </w:r>
      <w:r>
        <w:rPr>
          <w:i/>
          <w:iCs/>
        </w:rPr>
        <w:t>ok</w:t>
      </w:r>
      <w:r>
        <w:t>().body(</w:t>
      </w:r>
      <w:r>
        <w:rPr>
          <w:color w:val="6A3E3E"/>
        </w:rPr>
        <w:t>bodyStr</w:t>
      </w:r>
      <w:r>
        <w:t>);</w:t>
      </w:r>
    </w:p>
    <w:p w14:paraId="78431805" w14:textId="77777777" w:rsidR="00F2425D" w:rsidRDefault="00F2425D" w:rsidP="00F2425D">
      <w:pPr>
        <w:pStyle w:val="Output"/>
        <w:rPr>
          <w:color w:val="4C483D" w:themeColor="text2"/>
        </w:rPr>
      </w:pPr>
      <w:r>
        <w:lastRenderedPageBreak/>
        <w:tab/>
        <w:t>}</w:t>
      </w:r>
    </w:p>
    <w:p w14:paraId="3D42AB2A" w14:textId="1678A5FB" w:rsidR="00F2425D" w:rsidRDefault="00F2425D" w:rsidP="00F2425D">
      <w:pPr>
        <w:pStyle w:val="Output"/>
      </w:pPr>
      <w:r>
        <w:tab/>
      </w:r>
    </w:p>
    <w:p w14:paraId="2D845524" w14:textId="77777777" w:rsidR="00F2425D" w:rsidRDefault="00F2425D" w:rsidP="00F2425D">
      <w:pPr>
        <w:pStyle w:val="Output"/>
        <w:rPr>
          <w:color w:val="4C483D" w:themeColor="text2"/>
        </w:rPr>
      </w:pPr>
    </w:p>
    <w:p w14:paraId="41AD3E8D" w14:textId="77777777" w:rsidR="00F2425D" w:rsidRDefault="00F2425D" w:rsidP="00F2425D">
      <w:pPr>
        <w:pStyle w:val="Output"/>
        <w:rPr>
          <w:color w:val="4C483D" w:themeColor="text2"/>
        </w:rPr>
      </w:pPr>
      <w:r>
        <w:tab/>
      </w:r>
      <w:r>
        <w:rPr>
          <w:color w:val="646464"/>
        </w:rPr>
        <w:t>@GetMapping</w:t>
      </w:r>
      <w:r>
        <w:t>(</w:t>
      </w:r>
      <w:r>
        <w:rPr>
          <w:color w:val="2A00FF"/>
        </w:rPr>
        <w:t>"/testReport/{id}"</w:t>
      </w:r>
      <w:r>
        <w:t>)</w:t>
      </w:r>
    </w:p>
    <w:p w14:paraId="2E458E53" w14:textId="04C88DA9" w:rsidR="00F2425D" w:rsidRDefault="00F2425D" w:rsidP="00F2425D">
      <w:pPr>
        <w:pStyle w:val="Output"/>
        <w:rPr>
          <w:color w:val="4C483D" w:themeColor="text2"/>
        </w:rPr>
      </w:pPr>
      <w:r>
        <w:tab/>
      </w:r>
      <w:r>
        <w:rPr>
          <w:b/>
          <w:bCs/>
          <w:color w:val="7F0055"/>
        </w:rPr>
        <w:t>public</w:t>
      </w:r>
      <w:r>
        <w:t xml:space="preserve"> ResponseEntity&lt;TestReport&gt; getReportByID(</w:t>
      </w:r>
      <w:r>
        <w:rPr>
          <w:color w:val="646464"/>
        </w:rPr>
        <w:t>@PathVariable</w:t>
      </w:r>
      <w:r>
        <w:t xml:space="preserve"> </w:t>
      </w:r>
      <w:r>
        <w:rPr>
          <w:b/>
          <w:bCs/>
          <w:color w:val="7F0055"/>
        </w:rPr>
        <w:t>int</w:t>
      </w:r>
      <w:r>
        <w:t xml:space="preserve"> </w:t>
      </w:r>
      <w:r>
        <w:rPr>
          <w:color w:val="6A3E3E"/>
        </w:rPr>
        <w:t>id</w:t>
      </w:r>
      <w:r>
        <w:t>){</w:t>
      </w:r>
      <w:r>
        <w:tab/>
      </w:r>
    </w:p>
    <w:p w14:paraId="3D71DD98" w14:textId="77777777" w:rsidR="00F2425D" w:rsidRDefault="00F2425D" w:rsidP="00F2425D">
      <w:pPr>
        <w:pStyle w:val="Output"/>
        <w:rPr>
          <w:color w:val="4C483D" w:themeColor="text2"/>
        </w:rPr>
      </w:pPr>
      <w:r>
        <w:tab/>
      </w:r>
      <w:r>
        <w:tab/>
      </w:r>
    </w:p>
    <w:p w14:paraId="544EE915" w14:textId="77777777" w:rsidR="00F2425D" w:rsidRDefault="00F2425D" w:rsidP="00F2425D">
      <w:pPr>
        <w:pStyle w:val="Output"/>
        <w:rPr>
          <w:color w:val="4C483D" w:themeColor="text2"/>
        </w:rPr>
      </w:pPr>
      <w:r>
        <w:tab/>
      </w:r>
      <w:r>
        <w:tab/>
        <w:t xml:space="preserve">TestReport </w:t>
      </w:r>
      <w:r>
        <w:rPr>
          <w:color w:val="6A3E3E"/>
        </w:rPr>
        <w:t>data</w:t>
      </w:r>
      <w:r>
        <w:t xml:space="preserve"> = </w:t>
      </w:r>
      <w:r>
        <w:rPr>
          <w:color w:val="0000C0"/>
        </w:rPr>
        <w:t>repository</w:t>
      </w:r>
      <w:r>
        <w:t>.getById(</w:t>
      </w:r>
      <w:r>
        <w:rPr>
          <w:color w:val="6A3E3E"/>
        </w:rPr>
        <w:t>id</w:t>
      </w:r>
      <w:r>
        <w:t>);</w:t>
      </w:r>
    </w:p>
    <w:p w14:paraId="7250B4CD" w14:textId="77777777" w:rsidR="00F2425D" w:rsidRDefault="00F2425D" w:rsidP="00F2425D">
      <w:pPr>
        <w:pStyle w:val="Output"/>
        <w:rPr>
          <w:color w:val="4C483D" w:themeColor="text2"/>
        </w:rPr>
      </w:pPr>
      <w:r>
        <w:tab/>
      </w:r>
      <w:r>
        <w:tab/>
        <w:t>System.</w:t>
      </w:r>
      <w:r>
        <w:rPr>
          <w:b/>
          <w:bCs/>
          <w:i/>
          <w:iCs/>
          <w:color w:val="0000C0"/>
        </w:rPr>
        <w:t>out</w:t>
      </w:r>
      <w:r>
        <w:t>.println(</w:t>
      </w:r>
      <w:r>
        <w:rPr>
          <w:color w:val="2A00FF"/>
        </w:rPr>
        <w:t>"data : "</w:t>
      </w:r>
      <w:r>
        <w:t>+</w:t>
      </w:r>
      <w:r>
        <w:rPr>
          <w:color w:val="6A3E3E"/>
        </w:rPr>
        <w:t>data</w:t>
      </w:r>
      <w:r>
        <w:t>);</w:t>
      </w:r>
    </w:p>
    <w:p w14:paraId="1D350513" w14:textId="77777777" w:rsidR="00F2425D" w:rsidRDefault="00F2425D" w:rsidP="00F2425D">
      <w:pPr>
        <w:pStyle w:val="Output"/>
        <w:rPr>
          <w:color w:val="4C483D" w:themeColor="text2"/>
        </w:rPr>
      </w:pPr>
      <w:r>
        <w:tab/>
      </w:r>
      <w:r>
        <w:tab/>
      </w:r>
    </w:p>
    <w:p w14:paraId="16107343" w14:textId="77777777" w:rsidR="00F2425D" w:rsidRDefault="00F2425D" w:rsidP="00F2425D">
      <w:pPr>
        <w:pStyle w:val="Output"/>
        <w:rPr>
          <w:color w:val="4C483D" w:themeColor="text2"/>
        </w:rPr>
      </w:pPr>
      <w:r>
        <w:tab/>
      </w:r>
      <w:r>
        <w:tab/>
      </w:r>
      <w:r>
        <w:rPr>
          <w:b/>
          <w:bCs/>
          <w:color w:val="7F0055"/>
        </w:rPr>
        <w:t>try</w:t>
      </w:r>
      <w:r>
        <w:t xml:space="preserve"> {</w:t>
      </w:r>
      <w:r>
        <w:tab/>
      </w:r>
    </w:p>
    <w:p w14:paraId="10227E26" w14:textId="77777777" w:rsidR="00F2425D" w:rsidRDefault="00F2425D" w:rsidP="00F2425D">
      <w:pPr>
        <w:pStyle w:val="Output"/>
        <w:rPr>
          <w:color w:val="4C483D" w:themeColor="text2"/>
        </w:rPr>
      </w:pPr>
      <w:r>
        <w:tab/>
      </w:r>
      <w:r>
        <w:tab/>
      </w:r>
      <w:r>
        <w:tab/>
      </w:r>
      <w:r>
        <w:tab/>
      </w:r>
      <w:r>
        <w:rPr>
          <w:b/>
          <w:bCs/>
          <w:color w:val="7F0055"/>
        </w:rPr>
        <w:t>return</w:t>
      </w:r>
      <w:r>
        <w:t xml:space="preserve"> ResponseEntity</w:t>
      </w:r>
    </w:p>
    <w:p w14:paraId="164E431C" w14:textId="77777777" w:rsidR="00F2425D" w:rsidRDefault="00F2425D" w:rsidP="00F2425D">
      <w:pPr>
        <w:pStyle w:val="Output"/>
        <w:rPr>
          <w:color w:val="4C483D" w:themeColor="text2"/>
        </w:rPr>
      </w:pPr>
      <w:r>
        <w:tab/>
      </w:r>
      <w:r>
        <w:tab/>
        <w:t xml:space="preserve">        .</w:t>
      </w:r>
      <w:r>
        <w:rPr>
          <w:i/>
          <w:iCs/>
        </w:rPr>
        <w:t>ok</w:t>
      </w:r>
      <w:r>
        <w:t>()</w:t>
      </w:r>
    </w:p>
    <w:p w14:paraId="537151B4" w14:textId="77777777" w:rsidR="00F2425D" w:rsidRDefault="00F2425D" w:rsidP="00F2425D">
      <w:pPr>
        <w:pStyle w:val="Output"/>
        <w:rPr>
          <w:color w:val="4C483D" w:themeColor="text2"/>
        </w:rPr>
      </w:pPr>
      <w:r>
        <w:tab/>
      </w:r>
      <w:r>
        <w:tab/>
        <w:t xml:space="preserve">        .contentType(MediaType.</w:t>
      </w:r>
      <w:r>
        <w:rPr>
          <w:b/>
          <w:bCs/>
          <w:i/>
          <w:iCs/>
          <w:color w:val="0000C0"/>
        </w:rPr>
        <w:t>APPLICATION_JSON</w:t>
      </w:r>
      <w:r>
        <w:t>)</w:t>
      </w:r>
    </w:p>
    <w:p w14:paraId="3D5839A3" w14:textId="77777777" w:rsidR="00F2425D" w:rsidRDefault="00F2425D" w:rsidP="00F2425D">
      <w:pPr>
        <w:pStyle w:val="Output"/>
        <w:rPr>
          <w:color w:val="4C483D" w:themeColor="text2"/>
        </w:rPr>
      </w:pPr>
      <w:r>
        <w:tab/>
      </w:r>
      <w:r>
        <w:tab/>
        <w:t xml:space="preserve">        .body(</w:t>
      </w:r>
      <w:r>
        <w:rPr>
          <w:color w:val="6A3E3E"/>
        </w:rPr>
        <w:t>data</w:t>
      </w:r>
      <w:r>
        <w:t>);</w:t>
      </w:r>
    </w:p>
    <w:p w14:paraId="7CA7F47C" w14:textId="77777777" w:rsidR="00F2425D" w:rsidRDefault="00F2425D" w:rsidP="00F2425D">
      <w:pPr>
        <w:pStyle w:val="Output"/>
        <w:rPr>
          <w:color w:val="4C483D" w:themeColor="text2"/>
        </w:rPr>
      </w:pPr>
      <w:r>
        <w:tab/>
      </w:r>
      <w:r>
        <w:tab/>
        <w:t xml:space="preserve">} </w:t>
      </w:r>
      <w:r>
        <w:rPr>
          <w:b/>
          <w:bCs/>
          <w:color w:val="7F0055"/>
        </w:rPr>
        <w:t>catch</w:t>
      </w:r>
      <w:r>
        <w:t xml:space="preserve"> (Exception </w:t>
      </w:r>
      <w:r>
        <w:rPr>
          <w:color w:val="6A3E3E"/>
        </w:rPr>
        <w:t>e</w:t>
      </w:r>
      <w:r>
        <w:t>) {</w:t>
      </w:r>
    </w:p>
    <w:p w14:paraId="525B23D2" w14:textId="77777777" w:rsidR="00F2425D" w:rsidRDefault="00F2425D" w:rsidP="00F2425D">
      <w:pPr>
        <w:pStyle w:val="Output"/>
        <w:rPr>
          <w:color w:val="4C483D" w:themeColor="text2"/>
        </w:rPr>
      </w:pPr>
      <w:r>
        <w:tab/>
      </w:r>
      <w:r>
        <w:tab/>
      </w:r>
      <w:r>
        <w:tab/>
      </w:r>
      <w:r>
        <w:rPr>
          <w:b/>
          <w:bCs/>
          <w:color w:val="7F0055"/>
        </w:rPr>
        <w:t>return</w:t>
      </w:r>
      <w:r>
        <w:t xml:space="preserve"> </w:t>
      </w:r>
      <w:r>
        <w:rPr>
          <w:b/>
          <w:bCs/>
          <w:color w:val="7F0055"/>
        </w:rPr>
        <w:t>new</w:t>
      </w:r>
      <w:r>
        <w:t xml:space="preserve"> ResponseEntity&lt;&gt;(</w:t>
      </w:r>
      <w:r>
        <w:rPr>
          <w:b/>
          <w:bCs/>
          <w:color w:val="7F0055"/>
        </w:rPr>
        <w:t>null</w:t>
      </w:r>
      <w:r>
        <w:t>, HttpStatus.</w:t>
      </w:r>
      <w:r>
        <w:rPr>
          <w:b/>
          <w:bCs/>
          <w:i/>
          <w:iCs/>
          <w:color w:val="0000C0"/>
        </w:rPr>
        <w:t>NOT_FOUND</w:t>
      </w:r>
      <w:r>
        <w:t>);</w:t>
      </w:r>
    </w:p>
    <w:p w14:paraId="0D7A02FD" w14:textId="77777777" w:rsidR="00F2425D" w:rsidRDefault="00F2425D" w:rsidP="00F2425D">
      <w:pPr>
        <w:pStyle w:val="Output"/>
        <w:rPr>
          <w:color w:val="4C483D" w:themeColor="text2"/>
        </w:rPr>
      </w:pPr>
      <w:r>
        <w:tab/>
      </w:r>
      <w:r>
        <w:tab/>
        <w:t>}</w:t>
      </w:r>
    </w:p>
    <w:p w14:paraId="1CD15344" w14:textId="77777777" w:rsidR="00F2425D" w:rsidRDefault="00F2425D" w:rsidP="00F2425D">
      <w:pPr>
        <w:pStyle w:val="Output"/>
        <w:rPr>
          <w:color w:val="4C483D" w:themeColor="text2"/>
        </w:rPr>
      </w:pPr>
      <w:r>
        <w:tab/>
        <w:t>}</w:t>
      </w:r>
    </w:p>
    <w:p w14:paraId="257429C0" w14:textId="77777777" w:rsidR="00F2425D" w:rsidRDefault="00F2425D" w:rsidP="00F2425D">
      <w:pPr>
        <w:pStyle w:val="Output"/>
        <w:rPr>
          <w:color w:val="4C483D" w:themeColor="text2"/>
        </w:rPr>
      </w:pPr>
      <w:r>
        <w:tab/>
      </w:r>
    </w:p>
    <w:p w14:paraId="7472809D" w14:textId="77777777" w:rsidR="00F2425D" w:rsidRDefault="00F2425D" w:rsidP="00F2425D">
      <w:pPr>
        <w:pStyle w:val="Output"/>
        <w:rPr>
          <w:color w:val="4C483D" w:themeColor="text2"/>
        </w:rPr>
      </w:pPr>
      <w:r>
        <w:tab/>
      </w:r>
    </w:p>
    <w:p w14:paraId="67BD0D61" w14:textId="77777777" w:rsidR="00F2425D" w:rsidRDefault="00F2425D" w:rsidP="00F2425D">
      <w:pPr>
        <w:pStyle w:val="Output"/>
        <w:rPr>
          <w:color w:val="4C483D" w:themeColor="text2"/>
        </w:rPr>
      </w:pPr>
      <w:r>
        <w:tab/>
      </w:r>
      <w:r>
        <w:rPr>
          <w:color w:val="646464"/>
        </w:rPr>
        <w:t>@GetMapping</w:t>
      </w:r>
      <w:r>
        <w:t>(</w:t>
      </w:r>
      <w:r>
        <w:rPr>
          <w:color w:val="2A00FF"/>
        </w:rPr>
        <w:t>"/testReport/all"</w:t>
      </w:r>
      <w:r>
        <w:t>)</w:t>
      </w:r>
    </w:p>
    <w:p w14:paraId="5AB7364D" w14:textId="77777777" w:rsidR="00F2425D" w:rsidRDefault="00F2425D" w:rsidP="00F2425D">
      <w:pPr>
        <w:pStyle w:val="Output"/>
        <w:rPr>
          <w:color w:val="4C483D" w:themeColor="text2"/>
        </w:rPr>
      </w:pPr>
      <w:r>
        <w:tab/>
      </w:r>
      <w:r>
        <w:rPr>
          <w:b/>
          <w:bCs/>
          <w:color w:val="7F0055"/>
        </w:rPr>
        <w:t>public</w:t>
      </w:r>
      <w:r>
        <w:t xml:space="preserve"> ResponseEntity&lt;List&lt;TestReport&gt;&gt; getAllTestReports() {</w:t>
      </w:r>
    </w:p>
    <w:p w14:paraId="41AB0FAC" w14:textId="77777777" w:rsidR="00F2425D" w:rsidRDefault="00F2425D" w:rsidP="00F2425D">
      <w:pPr>
        <w:pStyle w:val="Output"/>
        <w:rPr>
          <w:color w:val="4C483D" w:themeColor="text2"/>
        </w:rPr>
      </w:pPr>
      <w:r>
        <w:tab/>
      </w:r>
      <w:r>
        <w:tab/>
      </w:r>
      <w:r>
        <w:rPr>
          <w:b/>
          <w:bCs/>
          <w:color w:val="7F0055"/>
        </w:rPr>
        <w:t>try</w:t>
      </w:r>
      <w:r>
        <w:t xml:space="preserve"> {</w:t>
      </w:r>
    </w:p>
    <w:p w14:paraId="40820EF6" w14:textId="32BED9C0" w:rsidR="00F2425D" w:rsidRDefault="00F2425D" w:rsidP="00F2425D">
      <w:pPr>
        <w:pStyle w:val="Output"/>
        <w:rPr>
          <w:color w:val="4C483D" w:themeColor="text2"/>
        </w:rPr>
      </w:pPr>
      <w:r>
        <w:tab/>
      </w:r>
      <w:r>
        <w:tab/>
      </w:r>
      <w:r>
        <w:tab/>
        <w:t xml:space="preserve">List&lt;TestReport&gt; </w:t>
      </w:r>
      <w:r>
        <w:rPr>
          <w:color w:val="6A3E3E"/>
        </w:rPr>
        <w:t>reports</w:t>
      </w:r>
      <w:r>
        <w:t xml:space="preserve"> = </w:t>
      </w:r>
      <w:r>
        <w:rPr>
          <w:b/>
          <w:bCs/>
          <w:color w:val="7F0055"/>
        </w:rPr>
        <w:t>new</w:t>
      </w:r>
      <w:r>
        <w:t xml:space="preserve"> ArrayList&lt;TestReport&gt;();</w:t>
      </w:r>
    </w:p>
    <w:p w14:paraId="5884BA2C" w14:textId="77777777" w:rsidR="00F2425D" w:rsidRDefault="00F2425D" w:rsidP="00F2425D">
      <w:pPr>
        <w:pStyle w:val="Output"/>
        <w:rPr>
          <w:color w:val="4C483D" w:themeColor="text2"/>
        </w:rPr>
      </w:pPr>
      <w:r>
        <w:tab/>
      </w:r>
      <w:r>
        <w:tab/>
      </w:r>
      <w:r>
        <w:tab/>
      </w:r>
      <w:r>
        <w:rPr>
          <w:color w:val="0000C0"/>
        </w:rPr>
        <w:t>repository</w:t>
      </w:r>
      <w:r>
        <w:t>.findAll().forEach(</w:t>
      </w:r>
      <w:r>
        <w:rPr>
          <w:color w:val="6A3E3E"/>
        </w:rPr>
        <w:t>reports</w:t>
      </w:r>
      <w:r>
        <w:t>::add);</w:t>
      </w:r>
    </w:p>
    <w:p w14:paraId="76E71CC6" w14:textId="77777777" w:rsidR="00F2425D" w:rsidRDefault="00F2425D" w:rsidP="00F2425D">
      <w:pPr>
        <w:pStyle w:val="Output"/>
        <w:rPr>
          <w:color w:val="4C483D" w:themeColor="text2"/>
        </w:rPr>
      </w:pPr>
      <w:r>
        <w:tab/>
      </w:r>
      <w:r>
        <w:tab/>
      </w:r>
      <w:r>
        <w:tab/>
        <w:t>System.</w:t>
      </w:r>
      <w:r>
        <w:rPr>
          <w:b/>
          <w:bCs/>
          <w:i/>
          <w:iCs/>
          <w:color w:val="0000C0"/>
        </w:rPr>
        <w:t>out</w:t>
      </w:r>
      <w:r>
        <w:t>.println(</w:t>
      </w:r>
      <w:r>
        <w:rPr>
          <w:color w:val="6A3E3E"/>
        </w:rPr>
        <w:t>reports</w:t>
      </w:r>
      <w:r>
        <w:t>.size());</w:t>
      </w:r>
    </w:p>
    <w:p w14:paraId="1B47BC43" w14:textId="77777777" w:rsidR="00F2425D" w:rsidRDefault="00F2425D" w:rsidP="00F2425D">
      <w:pPr>
        <w:pStyle w:val="Output"/>
        <w:rPr>
          <w:color w:val="4C483D" w:themeColor="text2"/>
        </w:rPr>
      </w:pPr>
      <w:r>
        <w:tab/>
      </w:r>
      <w:r>
        <w:tab/>
      </w:r>
      <w:r>
        <w:tab/>
      </w:r>
      <w:r>
        <w:rPr>
          <w:b/>
          <w:bCs/>
          <w:color w:val="7F0055"/>
        </w:rPr>
        <w:t>if</w:t>
      </w:r>
      <w:r>
        <w:t xml:space="preserve"> (</w:t>
      </w:r>
      <w:r>
        <w:rPr>
          <w:color w:val="6A3E3E"/>
        </w:rPr>
        <w:t>reports</w:t>
      </w:r>
      <w:r>
        <w:t>.isEmpty()) {</w:t>
      </w:r>
    </w:p>
    <w:p w14:paraId="2A0E1236" w14:textId="77777777" w:rsidR="00F2425D" w:rsidRDefault="00F2425D" w:rsidP="00F2425D">
      <w:pPr>
        <w:pStyle w:val="Output"/>
        <w:rPr>
          <w:color w:val="4C483D" w:themeColor="text2"/>
        </w:rPr>
      </w:pPr>
      <w:r>
        <w:tab/>
      </w:r>
      <w:r>
        <w:tab/>
      </w:r>
      <w:r>
        <w:tab/>
      </w:r>
      <w:r>
        <w:tab/>
      </w:r>
      <w:r>
        <w:rPr>
          <w:b/>
          <w:bCs/>
          <w:color w:val="7F0055"/>
        </w:rPr>
        <w:t>return</w:t>
      </w:r>
      <w:r>
        <w:t xml:space="preserve"> </w:t>
      </w:r>
      <w:r>
        <w:rPr>
          <w:b/>
          <w:bCs/>
          <w:color w:val="7F0055"/>
        </w:rPr>
        <w:t>new</w:t>
      </w:r>
      <w:r>
        <w:t xml:space="preserve"> ResponseEntity&lt;&gt;(HttpStatus.</w:t>
      </w:r>
      <w:r>
        <w:rPr>
          <w:b/>
          <w:bCs/>
          <w:i/>
          <w:iCs/>
          <w:color w:val="0000C0"/>
        </w:rPr>
        <w:t>NO_CONTENT</w:t>
      </w:r>
      <w:r>
        <w:t>);</w:t>
      </w:r>
    </w:p>
    <w:p w14:paraId="78DD5A1C" w14:textId="77777777" w:rsidR="00F2425D" w:rsidRDefault="00F2425D" w:rsidP="00F2425D">
      <w:pPr>
        <w:pStyle w:val="Output"/>
        <w:rPr>
          <w:color w:val="4C483D" w:themeColor="text2"/>
        </w:rPr>
      </w:pPr>
      <w:r>
        <w:tab/>
      </w:r>
      <w:r>
        <w:tab/>
      </w:r>
      <w:r>
        <w:tab/>
        <w:t>}</w:t>
      </w:r>
    </w:p>
    <w:p w14:paraId="5ED6E2B9" w14:textId="77777777" w:rsidR="00F2425D" w:rsidRDefault="00F2425D" w:rsidP="00F2425D">
      <w:pPr>
        <w:pStyle w:val="Output"/>
        <w:rPr>
          <w:color w:val="4C483D" w:themeColor="text2"/>
        </w:rPr>
      </w:pPr>
      <w:r>
        <w:tab/>
      </w:r>
      <w:r>
        <w:tab/>
      </w:r>
      <w:r>
        <w:tab/>
      </w:r>
      <w:r>
        <w:rPr>
          <w:b/>
          <w:bCs/>
          <w:color w:val="7F0055"/>
        </w:rPr>
        <w:t>return</w:t>
      </w:r>
      <w:r>
        <w:t xml:space="preserve"> </w:t>
      </w:r>
      <w:r>
        <w:rPr>
          <w:b/>
          <w:bCs/>
          <w:color w:val="7F0055"/>
        </w:rPr>
        <w:t>new</w:t>
      </w:r>
      <w:r>
        <w:t xml:space="preserve"> ResponseEntity&lt;&gt;(</w:t>
      </w:r>
      <w:r>
        <w:rPr>
          <w:color w:val="6A3E3E"/>
        </w:rPr>
        <w:t>reports</w:t>
      </w:r>
      <w:r>
        <w:t>, HttpStatus.</w:t>
      </w:r>
      <w:r>
        <w:rPr>
          <w:b/>
          <w:bCs/>
          <w:i/>
          <w:iCs/>
          <w:color w:val="0000C0"/>
        </w:rPr>
        <w:t>OK</w:t>
      </w:r>
      <w:r>
        <w:t>);</w:t>
      </w:r>
    </w:p>
    <w:p w14:paraId="74C4CB77" w14:textId="77777777" w:rsidR="00F2425D" w:rsidRDefault="00F2425D" w:rsidP="00F2425D">
      <w:pPr>
        <w:pStyle w:val="Output"/>
        <w:rPr>
          <w:color w:val="4C483D" w:themeColor="text2"/>
        </w:rPr>
      </w:pPr>
      <w:r>
        <w:tab/>
      </w:r>
      <w:r>
        <w:tab/>
        <w:t xml:space="preserve">} </w:t>
      </w:r>
      <w:r>
        <w:rPr>
          <w:b/>
          <w:bCs/>
          <w:color w:val="7F0055"/>
        </w:rPr>
        <w:t>catch</w:t>
      </w:r>
      <w:r>
        <w:t xml:space="preserve"> (Exception </w:t>
      </w:r>
      <w:r>
        <w:rPr>
          <w:color w:val="6A3E3E"/>
        </w:rPr>
        <w:t>e</w:t>
      </w:r>
      <w:r>
        <w:t>) {</w:t>
      </w:r>
    </w:p>
    <w:p w14:paraId="3CBE8287" w14:textId="77777777" w:rsidR="00F2425D" w:rsidRDefault="00F2425D" w:rsidP="00F2425D">
      <w:pPr>
        <w:pStyle w:val="Output"/>
        <w:rPr>
          <w:color w:val="4C483D" w:themeColor="text2"/>
        </w:rPr>
      </w:pPr>
      <w:r>
        <w:tab/>
      </w:r>
      <w:r>
        <w:tab/>
      </w:r>
      <w:r>
        <w:tab/>
        <w:t>System.</w:t>
      </w:r>
      <w:r>
        <w:rPr>
          <w:b/>
          <w:bCs/>
          <w:i/>
          <w:iCs/>
          <w:color w:val="0000C0"/>
        </w:rPr>
        <w:t>out</w:t>
      </w:r>
      <w:r>
        <w:t>.println(</w:t>
      </w:r>
      <w:r>
        <w:rPr>
          <w:color w:val="6A3E3E"/>
        </w:rPr>
        <w:t>e</w:t>
      </w:r>
      <w:r>
        <w:t>.getMessage());</w:t>
      </w:r>
    </w:p>
    <w:p w14:paraId="73A236E7" w14:textId="77777777" w:rsidR="00F2425D" w:rsidRDefault="00F2425D" w:rsidP="00F2425D">
      <w:pPr>
        <w:pStyle w:val="Output"/>
        <w:rPr>
          <w:color w:val="4C483D" w:themeColor="text2"/>
        </w:rPr>
      </w:pPr>
      <w:r>
        <w:tab/>
      </w:r>
      <w:r>
        <w:tab/>
      </w:r>
      <w:r>
        <w:tab/>
      </w:r>
      <w:r>
        <w:rPr>
          <w:b/>
          <w:bCs/>
          <w:color w:val="7F0055"/>
        </w:rPr>
        <w:t>return</w:t>
      </w:r>
      <w:r>
        <w:t xml:space="preserve"> </w:t>
      </w:r>
      <w:r>
        <w:rPr>
          <w:b/>
          <w:bCs/>
          <w:color w:val="7F0055"/>
        </w:rPr>
        <w:t>new</w:t>
      </w:r>
      <w:r>
        <w:t xml:space="preserve"> ResponseEntity&lt;&gt;(</w:t>
      </w:r>
      <w:r>
        <w:rPr>
          <w:b/>
          <w:bCs/>
          <w:color w:val="7F0055"/>
        </w:rPr>
        <w:t>null</w:t>
      </w:r>
      <w:r>
        <w:t>, HttpStatus.</w:t>
      </w:r>
      <w:r>
        <w:rPr>
          <w:b/>
          <w:bCs/>
          <w:i/>
          <w:iCs/>
          <w:color w:val="0000C0"/>
        </w:rPr>
        <w:t>INTERNAL_SERVER_ERROR</w:t>
      </w:r>
      <w:r>
        <w:t>);</w:t>
      </w:r>
    </w:p>
    <w:p w14:paraId="31212F29" w14:textId="77777777" w:rsidR="00F2425D" w:rsidRDefault="00F2425D" w:rsidP="00F2425D">
      <w:pPr>
        <w:pStyle w:val="Output"/>
        <w:rPr>
          <w:color w:val="4C483D" w:themeColor="text2"/>
        </w:rPr>
      </w:pPr>
      <w:r>
        <w:tab/>
      </w:r>
      <w:r>
        <w:tab/>
        <w:t>}</w:t>
      </w:r>
    </w:p>
    <w:p w14:paraId="611AF975" w14:textId="77777777" w:rsidR="00F2425D" w:rsidRDefault="00F2425D" w:rsidP="00F2425D">
      <w:pPr>
        <w:pStyle w:val="Output"/>
        <w:rPr>
          <w:color w:val="4C483D" w:themeColor="text2"/>
        </w:rPr>
      </w:pPr>
      <w:r>
        <w:tab/>
        <w:t>}</w:t>
      </w:r>
    </w:p>
    <w:p w14:paraId="62E0D4DE" w14:textId="77777777" w:rsidR="00F2425D" w:rsidRDefault="00F2425D" w:rsidP="00F2425D">
      <w:pPr>
        <w:pStyle w:val="Output"/>
        <w:rPr>
          <w:color w:val="4C483D" w:themeColor="text2"/>
        </w:rPr>
      </w:pPr>
      <w:r>
        <w:tab/>
      </w:r>
    </w:p>
    <w:p w14:paraId="665340E8" w14:textId="77777777" w:rsidR="00F2425D" w:rsidRDefault="00F2425D" w:rsidP="00F2425D">
      <w:pPr>
        <w:pStyle w:val="Output"/>
        <w:rPr>
          <w:color w:val="4C483D" w:themeColor="text2"/>
        </w:rPr>
      </w:pPr>
      <w:r>
        <w:tab/>
      </w:r>
      <w:r>
        <w:rPr>
          <w:color w:val="646464"/>
        </w:rPr>
        <w:t>@PostMapping</w:t>
      </w:r>
      <w:r>
        <w:t>(</w:t>
      </w:r>
      <w:r>
        <w:rPr>
          <w:color w:val="2A00FF"/>
        </w:rPr>
        <w:t>"/testReport/add"</w:t>
      </w:r>
      <w:r>
        <w:t>)</w:t>
      </w:r>
    </w:p>
    <w:p w14:paraId="22EDF294" w14:textId="77777777" w:rsidR="00F2425D" w:rsidRDefault="00F2425D" w:rsidP="00F2425D">
      <w:pPr>
        <w:pStyle w:val="Output"/>
        <w:rPr>
          <w:color w:val="4C483D" w:themeColor="text2"/>
        </w:rPr>
      </w:pPr>
      <w:r>
        <w:tab/>
      </w:r>
      <w:r>
        <w:rPr>
          <w:b/>
          <w:bCs/>
          <w:color w:val="7F0055"/>
        </w:rPr>
        <w:t>public</w:t>
      </w:r>
      <w:r>
        <w:t xml:space="preserve"> ResponseEntity&lt;TestReport&gt; createReport(</w:t>
      </w:r>
      <w:r>
        <w:rPr>
          <w:color w:val="646464"/>
        </w:rPr>
        <w:t>@RequestBody</w:t>
      </w:r>
      <w:r>
        <w:t xml:space="preserve"> TestReport </w:t>
      </w:r>
      <w:r>
        <w:rPr>
          <w:color w:val="6A3E3E"/>
        </w:rPr>
        <w:t>report</w:t>
      </w:r>
      <w:r>
        <w:t>) {</w:t>
      </w:r>
    </w:p>
    <w:p w14:paraId="1D7FD9A1" w14:textId="77777777" w:rsidR="00F2425D" w:rsidRDefault="00F2425D" w:rsidP="00F2425D">
      <w:pPr>
        <w:pStyle w:val="Output"/>
        <w:rPr>
          <w:color w:val="4C483D" w:themeColor="text2"/>
        </w:rPr>
      </w:pPr>
      <w:r>
        <w:tab/>
      </w:r>
      <w:r>
        <w:tab/>
      </w:r>
      <w:r>
        <w:rPr>
          <w:b/>
          <w:bCs/>
          <w:color w:val="7F0055"/>
        </w:rPr>
        <w:t>try</w:t>
      </w:r>
      <w:r>
        <w:t xml:space="preserve"> {</w:t>
      </w:r>
    </w:p>
    <w:p w14:paraId="4CCCC25D" w14:textId="77777777" w:rsidR="00F2425D" w:rsidRDefault="00F2425D" w:rsidP="00F2425D">
      <w:pPr>
        <w:pStyle w:val="Output"/>
        <w:rPr>
          <w:color w:val="4C483D" w:themeColor="text2"/>
        </w:rPr>
      </w:pPr>
      <w:r>
        <w:tab/>
      </w:r>
      <w:r>
        <w:tab/>
      </w:r>
      <w:r>
        <w:tab/>
        <w:t xml:space="preserve">TestReport </w:t>
      </w:r>
      <w:r>
        <w:rPr>
          <w:color w:val="6A3E3E"/>
        </w:rPr>
        <w:t>testreport</w:t>
      </w:r>
      <w:r>
        <w:t xml:space="preserve"> = </w:t>
      </w:r>
      <w:r>
        <w:rPr>
          <w:color w:val="0000C0"/>
        </w:rPr>
        <w:t>repository</w:t>
      </w:r>
      <w:r>
        <w:t>.save(</w:t>
      </w:r>
      <w:r>
        <w:rPr>
          <w:b/>
          <w:bCs/>
          <w:color w:val="7F0055"/>
        </w:rPr>
        <w:t>new</w:t>
      </w:r>
      <w:r>
        <w:t xml:space="preserve"> TestReport(</w:t>
      </w:r>
      <w:r>
        <w:rPr>
          <w:color w:val="6A3E3E"/>
        </w:rPr>
        <w:t>report</w:t>
      </w:r>
      <w:r>
        <w:t xml:space="preserve">.getReportName(), </w:t>
      </w:r>
      <w:r>
        <w:rPr>
          <w:color w:val="6A3E3E"/>
        </w:rPr>
        <w:t>report</w:t>
      </w:r>
      <w:r>
        <w:t xml:space="preserve">.getReportType(), </w:t>
      </w:r>
      <w:r>
        <w:rPr>
          <w:color w:val="6A3E3E"/>
        </w:rPr>
        <w:t>report</w:t>
      </w:r>
      <w:r>
        <w:t xml:space="preserve">.getTrialId(), </w:t>
      </w:r>
      <w:r>
        <w:rPr>
          <w:color w:val="6A3E3E"/>
        </w:rPr>
        <w:t>report</w:t>
      </w:r>
      <w:r>
        <w:t xml:space="preserve">.getTrialName(), </w:t>
      </w:r>
      <w:r>
        <w:rPr>
          <w:color w:val="6A3E3E"/>
        </w:rPr>
        <w:t>report</w:t>
      </w:r>
      <w:r>
        <w:t>.getUserId()));</w:t>
      </w:r>
    </w:p>
    <w:p w14:paraId="6649518F" w14:textId="77777777" w:rsidR="00F2425D" w:rsidRDefault="00F2425D" w:rsidP="00F2425D">
      <w:pPr>
        <w:pStyle w:val="Output"/>
        <w:rPr>
          <w:color w:val="4C483D" w:themeColor="text2"/>
        </w:rPr>
      </w:pPr>
    </w:p>
    <w:p w14:paraId="25CACABF" w14:textId="77777777" w:rsidR="00F2425D" w:rsidRDefault="00F2425D" w:rsidP="00F2425D">
      <w:pPr>
        <w:pStyle w:val="Output"/>
        <w:rPr>
          <w:color w:val="4C483D" w:themeColor="text2"/>
        </w:rPr>
      </w:pPr>
      <w:r>
        <w:tab/>
      </w:r>
      <w:r>
        <w:tab/>
      </w:r>
      <w:r>
        <w:tab/>
      </w:r>
      <w:r>
        <w:rPr>
          <w:b/>
          <w:bCs/>
          <w:color w:val="7F0055"/>
        </w:rPr>
        <w:t>return</w:t>
      </w:r>
      <w:r>
        <w:t xml:space="preserve"> ResponseEntity</w:t>
      </w:r>
    </w:p>
    <w:p w14:paraId="6FD0B529" w14:textId="77777777" w:rsidR="00F2425D" w:rsidRDefault="00F2425D" w:rsidP="00F2425D">
      <w:pPr>
        <w:pStyle w:val="Output"/>
        <w:rPr>
          <w:color w:val="4C483D" w:themeColor="text2"/>
        </w:rPr>
      </w:pPr>
      <w:r>
        <w:tab/>
      </w:r>
      <w:r>
        <w:tab/>
      </w:r>
      <w:r>
        <w:tab/>
        <w:t xml:space="preserve">        .</w:t>
      </w:r>
      <w:r>
        <w:rPr>
          <w:i/>
          <w:iCs/>
        </w:rPr>
        <w:t>ok</w:t>
      </w:r>
      <w:r>
        <w:t>()</w:t>
      </w:r>
    </w:p>
    <w:p w14:paraId="34C2D371" w14:textId="77777777" w:rsidR="00F2425D" w:rsidRDefault="00F2425D" w:rsidP="00F2425D">
      <w:pPr>
        <w:pStyle w:val="Output"/>
        <w:rPr>
          <w:color w:val="4C483D" w:themeColor="text2"/>
        </w:rPr>
      </w:pPr>
      <w:r>
        <w:tab/>
      </w:r>
      <w:r>
        <w:tab/>
      </w:r>
      <w:r>
        <w:tab/>
        <w:t xml:space="preserve">        .contentType(MediaType.</w:t>
      </w:r>
      <w:r>
        <w:rPr>
          <w:b/>
          <w:bCs/>
          <w:i/>
          <w:iCs/>
          <w:color w:val="0000C0"/>
        </w:rPr>
        <w:t>APPLICATION_JSON</w:t>
      </w:r>
      <w:r>
        <w:t>)</w:t>
      </w:r>
    </w:p>
    <w:p w14:paraId="31365F1B" w14:textId="77777777" w:rsidR="00F2425D" w:rsidRDefault="00F2425D" w:rsidP="00F2425D">
      <w:pPr>
        <w:pStyle w:val="Output"/>
        <w:rPr>
          <w:color w:val="4C483D" w:themeColor="text2"/>
        </w:rPr>
      </w:pPr>
      <w:r>
        <w:tab/>
      </w:r>
      <w:r>
        <w:tab/>
      </w:r>
      <w:r>
        <w:tab/>
        <w:t xml:space="preserve">        .body(</w:t>
      </w:r>
      <w:r>
        <w:rPr>
          <w:color w:val="6A3E3E"/>
        </w:rPr>
        <w:t>testreport</w:t>
      </w:r>
      <w:r>
        <w:t>);</w:t>
      </w:r>
      <w:r>
        <w:tab/>
      </w:r>
    </w:p>
    <w:p w14:paraId="0DEB6C79" w14:textId="77777777" w:rsidR="00F2425D" w:rsidRDefault="00F2425D" w:rsidP="00F2425D">
      <w:pPr>
        <w:pStyle w:val="Output"/>
        <w:rPr>
          <w:color w:val="4C483D" w:themeColor="text2"/>
        </w:rPr>
      </w:pPr>
      <w:r>
        <w:tab/>
      </w:r>
      <w:r>
        <w:tab/>
      </w:r>
      <w:r>
        <w:tab/>
      </w:r>
    </w:p>
    <w:p w14:paraId="1BAD1362" w14:textId="77777777" w:rsidR="00F2425D" w:rsidRDefault="00F2425D" w:rsidP="00F2425D">
      <w:pPr>
        <w:pStyle w:val="Output"/>
        <w:rPr>
          <w:color w:val="4C483D" w:themeColor="text2"/>
        </w:rPr>
      </w:pPr>
      <w:r>
        <w:tab/>
      </w:r>
      <w:r>
        <w:tab/>
      </w:r>
      <w:r>
        <w:tab/>
      </w:r>
    </w:p>
    <w:p w14:paraId="59CD5DA2" w14:textId="77777777" w:rsidR="00F2425D" w:rsidRDefault="00F2425D" w:rsidP="00F2425D">
      <w:pPr>
        <w:pStyle w:val="Output"/>
        <w:rPr>
          <w:color w:val="4C483D" w:themeColor="text2"/>
        </w:rPr>
      </w:pPr>
      <w:r>
        <w:tab/>
      </w:r>
      <w:r>
        <w:tab/>
        <w:t xml:space="preserve">} </w:t>
      </w:r>
      <w:r>
        <w:rPr>
          <w:b/>
          <w:bCs/>
          <w:color w:val="7F0055"/>
        </w:rPr>
        <w:t>catch</w:t>
      </w:r>
      <w:r>
        <w:t xml:space="preserve"> (Exception </w:t>
      </w:r>
      <w:r>
        <w:rPr>
          <w:color w:val="6A3E3E"/>
        </w:rPr>
        <w:t>e</w:t>
      </w:r>
      <w:r>
        <w:t>) {</w:t>
      </w:r>
    </w:p>
    <w:p w14:paraId="368DF12F" w14:textId="77777777" w:rsidR="00F2425D" w:rsidRDefault="00F2425D" w:rsidP="00F2425D">
      <w:pPr>
        <w:pStyle w:val="Output"/>
        <w:rPr>
          <w:color w:val="4C483D" w:themeColor="text2"/>
        </w:rPr>
      </w:pPr>
      <w:r>
        <w:tab/>
      </w:r>
      <w:r>
        <w:tab/>
      </w:r>
      <w:r>
        <w:tab/>
      </w:r>
      <w:r>
        <w:rPr>
          <w:b/>
          <w:bCs/>
          <w:color w:val="7F0055"/>
        </w:rPr>
        <w:t>return</w:t>
      </w:r>
      <w:r>
        <w:t xml:space="preserve"> </w:t>
      </w:r>
      <w:r>
        <w:rPr>
          <w:b/>
          <w:bCs/>
          <w:color w:val="7F0055"/>
        </w:rPr>
        <w:t>new</w:t>
      </w:r>
      <w:r>
        <w:t xml:space="preserve"> ResponseEntity&lt;&gt;(</w:t>
      </w:r>
      <w:r>
        <w:rPr>
          <w:b/>
          <w:bCs/>
          <w:color w:val="7F0055"/>
        </w:rPr>
        <w:t>null</w:t>
      </w:r>
      <w:r>
        <w:t>, HttpStatus.</w:t>
      </w:r>
      <w:r>
        <w:rPr>
          <w:b/>
          <w:bCs/>
          <w:i/>
          <w:iCs/>
          <w:color w:val="0000C0"/>
        </w:rPr>
        <w:t>INTERNAL_SERVER_ERROR</w:t>
      </w:r>
      <w:r>
        <w:t>);</w:t>
      </w:r>
    </w:p>
    <w:p w14:paraId="7E6A7009" w14:textId="77777777" w:rsidR="00F2425D" w:rsidRDefault="00F2425D" w:rsidP="00F2425D">
      <w:pPr>
        <w:pStyle w:val="Output"/>
        <w:rPr>
          <w:color w:val="4C483D" w:themeColor="text2"/>
        </w:rPr>
      </w:pPr>
      <w:r>
        <w:tab/>
      </w:r>
      <w:r>
        <w:tab/>
        <w:t>}</w:t>
      </w:r>
    </w:p>
    <w:p w14:paraId="545912E9" w14:textId="77777777" w:rsidR="00F2425D" w:rsidRDefault="00F2425D" w:rsidP="00F2425D">
      <w:pPr>
        <w:pStyle w:val="Output"/>
        <w:rPr>
          <w:color w:val="4C483D" w:themeColor="text2"/>
        </w:rPr>
      </w:pPr>
      <w:r>
        <w:tab/>
        <w:t>}</w:t>
      </w:r>
      <w:r>
        <w:tab/>
      </w:r>
    </w:p>
    <w:p w14:paraId="59EB0A2E" w14:textId="101AD2F5" w:rsidR="00F2425D" w:rsidRDefault="00F2425D" w:rsidP="00F2425D">
      <w:pPr>
        <w:pStyle w:val="Output"/>
        <w:rPr>
          <w:color w:val="4C483D" w:themeColor="text2"/>
        </w:rPr>
      </w:pPr>
      <w:r>
        <w:tab/>
      </w:r>
    </w:p>
    <w:p w14:paraId="766A579D" w14:textId="0B93D7E8" w:rsidR="00F2425D" w:rsidRDefault="00F2425D" w:rsidP="00F2425D">
      <w:pPr>
        <w:pStyle w:val="Output"/>
        <w:rPr>
          <w:color w:val="4C483D" w:themeColor="text2"/>
        </w:rPr>
      </w:pPr>
      <w:r>
        <w:tab/>
      </w:r>
    </w:p>
    <w:p w14:paraId="68B015F2" w14:textId="77777777" w:rsidR="00F2425D" w:rsidRDefault="00F2425D" w:rsidP="00F2425D">
      <w:pPr>
        <w:pStyle w:val="Output"/>
        <w:rPr>
          <w:color w:val="4C483D" w:themeColor="text2"/>
        </w:rPr>
      </w:pPr>
      <w:r>
        <w:tab/>
      </w:r>
      <w:r>
        <w:rPr>
          <w:color w:val="646464"/>
        </w:rPr>
        <w:t>@GetMapping</w:t>
      </w:r>
      <w:r>
        <w:t xml:space="preserve">(value =  </w:t>
      </w:r>
      <w:r>
        <w:rPr>
          <w:color w:val="2A00FF"/>
        </w:rPr>
        <w:t>"/testReport/mi"</w:t>
      </w:r>
      <w:r>
        <w:t xml:space="preserve">, produces = </w:t>
      </w:r>
      <w:r>
        <w:rPr>
          <w:color w:val="2A00FF"/>
        </w:rPr>
        <w:t>"application/json"</w:t>
      </w:r>
      <w:r>
        <w:t>)</w:t>
      </w:r>
    </w:p>
    <w:p w14:paraId="4646E51E" w14:textId="77777777" w:rsidR="00F2425D" w:rsidRDefault="00F2425D" w:rsidP="00F2425D">
      <w:pPr>
        <w:pStyle w:val="Output"/>
        <w:rPr>
          <w:color w:val="4C483D" w:themeColor="text2"/>
        </w:rPr>
      </w:pPr>
      <w:r>
        <w:tab/>
      </w:r>
      <w:r>
        <w:rPr>
          <w:b/>
          <w:bCs/>
          <w:color w:val="7F0055"/>
        </w:rPr>
        <w:t>public</w:t>
      </w:r>
      <w:r>
        <w:t xml:space="preserve"> ResponseEntity&lt;Object&gt; getAllMIReportsNoramlcall() {</w:t>
      </w:r>
    </w:p>
    <w:p w14:paraId="28D08192" w14:textId="77777777" w:rsidR="00F2425D" w:rsidRDefault="00F2425D" w:rsidP="00F2425D">
      <w:pPr>
        <w:pStyle w:val="Output"/>
        <w:rPr>
          <w:color w:val="4C483D" w:themeColor="text2"/>
        </w:rPr>
      </w:pPr>
      <w:r>
        <w:tab/>
      </w:r>
      <w:r>
        <w:tab/>
      </w:r>
      <w:r>
        <w:rPr>
          <w:b/>
          <w:bCs/>
          <w:color w:val="7F0055"/>
        </w:rPr>
        <w:t>try</w:t>
      </w:r>
      <w:r>
        <w:t xml:space="preserve"> {</w:t>
      </w:r>
      <w:r>
        <w:tab/>
      </w:r>
      <w:r>
        <w:tab/>
      </w:r>
      <w:r>
        <w:tab/>
      </w:r>
    </w:p>
    <w:p w14:paraId="09246E32" w14:textId="41CE8E09" w:rsidR="00F2425D" w:rsidRDefault="00F2425D" w:rsidP="00196CA5">
      <w:pPr>
        <w:pStyle w:val="Output"/>
        <w:rPr>
          <w:color w:val="4C483D" w:themeColor="text2"/>
        </w:rPr>
      </w:pPr>
      <w:r>
        <w:t xml:space="preserve">ResponseEntity&lt;Object&gt; </w:t>
      </w:r>
      <w:r>
        <w:rPr>
          <w:color w:val="6A3E3E"/>
        </w:rPr>
        <w:t>responseEntity</w:t>
      </w:r>
      <w:r>
        <w:t xml:space="preserve"> =  </w:t>
      </w:r>
      <w:r>
        <w:rPr>
          <w:color w:val="0000C0"/>
        </w:rPr>
        <w:t>restTemplate</w:t>
      </w:r>
      <w:r>
        <w:t>.getForEntity(</w:t>
      </w:r>
      <w:r>
        <w:rPr>
          <w:color w:val="2A00FF"/>
        </w:rPr>
        <w:t>"http://MI-MICROSERVICE/mi/anthology/all"</w:t>
      </w:r>
      <w:r>
        <w:t>, Object.</w:t>
      </w:r>
      <w:r>
        <w:rPr>
          <w:b/>
          <w:bCs/>
          <w:color w:val="7F0055"/>
        </w:rPr>
        <w:t>class</w:t>
      </w:r>
      <w:r>
        <w:t xml:space="preserve">); </w:t>
      </w:r>
    </w:p>
    <w:p w14:paraId="55A419C7" w14:textId="77777777" w:rsidR="00F2425D" w:rsidRDefault="00F2425D" w:rsidP="00F2425D">
      <w:pPr>
        <w:pStyle w:val="Output"/>
        <w:rPr>
          <w:color w:val="4C483D" w:themeColor="text2"/>
        </w:rPr>
      </w:pPr>
      <w:r>
        <w:tab/>
      </w:r>
      <w:r>
        <w:tab/>
      </w:r>
      <w:r>
        <w:tab/>
      </w:r>
      <w:r>
        <w:rPr>
          <w:b/>
          <w:bCs/>
          <w:color w:val="7F0055"/>
        </w:rPr>
        <w:t>return</w:t>
      </w:r>
      <w:r>
        <w:t xml:space="preserve"> </w:t>
      </w:r>
      <w:r>
        <w:rPr>
          <w:b/>
          <w:bCs/>
          <w:color w:val="7F0055"/>
        </w:rPr>
        <w:t>new</w:t>
      </w:r>
      <w:r>
        <w:t xml:space="preserve"> ResponseEntity&lt;&gt;(</w:t>
      </w:r>
      <w:r>
        <w:rPr>
          <w:color w:val="6A3E3E"/>
        </w:rPr>
        <w:t>responseEntity</w:t>
      </w:r>
      <w:r>
        <w:t>, HttpStatus.</w:t>
      </w:r>
      <w:r>
        <w:rPr>
          <w:b/>
          <w:bCs/>
          <w:i/>
          <w:iCs/>
          <w:color w:val="0000C0"/>
        </w:rPr>
        <w:t>OK</w:t>
      </w:r>
      <w:r>
        <w:t>);</w:t>
      </w:r>
    </w:p>
    <w:p w14:paraId="137DC82E" w14:textId="77777777" w:rsidR="00F2425D" w:rsidRDefault="00F2425D" w:rsidP="00F2425D">
      <w:pPr>
        <w:pStyle w:val="Output"/>
        <w:rPr>
          <w:color w:val="4C483D" w:themeColor="text2"/>
        </w:rPr>
      </w:pPr>
      <w:r>
        <w:tab/>
      </w:r>
      <w:r>
        <w:tab/>
        <w:t xml:space="preserve">} </w:t>
      </w:r>
      <w:r>
        <w:rPr>
          <w:b/>
          <w:bCs/>
          <w:color w:val="7F0055"/>
        </w:rPr>
        <w:t>catch</w:t>
      </w:r>
      <w:r>
        <w:t xml:space="preserve"> (Exception </w:t>
      </w:r>
      <w:r>
        <w:rPr>
          <w:color w:val="6A3E3E"/>
        </w:rPr>
        <w:t>e</w:t>
      </w:r>
      <w:r>
        <w:t>) {</w:t>
      </w:r>
    </w:p>
    <w:p w14:paraId="5B753ADE" w14:textId="77777777" w:rsidR="00F2425D" w:rsidRDefault="00F2425D" w:rsidP="00F2425D">
      <w:pPr>
        <w:pStyle w:val="Output"/>
        <w:rPr>
          <w:color w:val="4C483D" w:themeColor="text2"/>
        </w:rPr>
      </w:pPr>
      <w:r>
        <w:tab/>
      </w:r>
      <w:r>
        <w:tab/>
      </w:r>
      <w:r>
        <w:tab/>
      </w:r>
      <w:r>
        <w:rPr>
          <w:b/>
          <w:bCs/>
          <w:color w:val="7F0055"/>
        </w:rPr>
        <w:t>return</w:t>
      </w:r>
      <w:r>
        <w:t xml:space="preserve"> </w:t>
      </w:r>
      <w:r>
        <w:rPr>
          <w:b/>
          <w:bCs/>
          <w:color w:val="7F0055"/>
        </w:rPr>
        <w:t>new</w:t>
      </w:r>
      <w:r>
        <w:t xml:space="preserve"> ResponseEntity&lt;&gt;(</w:t>
      </w:r>
      <w:r>
        <w:rPr>
          <w:b/>
          <w:bCs/>
          <w:color w:val="7F0055"/>
        </w:rPr>
        <w:t>null</w:t>
      </w:r>
      <w:r>
        <w:t>, HttpStatus.</w:t>
      </w:r>
      <w:r>
        <w:rPr>
          <w:b/>
          <w:bCs/>
          <w:i/>
          <w:iCs/>
          <w:color w:val="0000C0"/>
        </w:rPr>
        <w:t>INTERNAL_SERVER_ERROR</w:t>
      </w:r>
      <w:r>
        <w:t>);</w:t>
      </w:r>
    </w:p>
    <w:p w14:paraId="3B602C4B" w14:textId="77777777" w:rsidR="00F2425D" w:rsidRDefault="00F2425D" w:rsidP="00F2425D">
      <w:pPr>
        <w:pStyle w:val="Output"/>
        <w:rPr>
          <w:color w:val="4C483D" w:themeColor="text2"/>
        </w:rPr>
      </w:pPr>
      <w:r>
        <w:tab/>
      </w:r>
      <w:r>
        <w:tab/>
        <w:t>}</w:t>
      </w:r>
    </w:p>
    <w:p w14:paraId="73900452" w14:textId="77777777" w:rsidR="00F2425D" w:rsidRDefault="00F2425D" w:rsidP="00F2425D">
      <w:pPr>
        <w:pStyle w:val="Output"/>
        <w:rPr>
          <w:color w:val="4C483D" w:themeColor="text2"/>
        </w:rPr>
      </w:pPr>
      <w:r>
        <w:lastRenderedPageBreak/>
        <w:tab/>
        <w:t>}</w:t>
      </w:r>
    </w:p>
    <w:p w14:paraId="7702BE23" w14:textId="77777777" w:rsidR="00F2425D" w:rsidRDefault="00F2425D" w:rsidP="00F2425D">
      <w:pPr>
        <w:pStyle w:val="Output"/>
        <w:rPr>
          <w:color w:val="4C483D" w:themeColor="text2"/>
        </w:rPr>
      </w:pPr>
      <w:r>
        <w:t xml:space="preserve">  </w:t>
      </w:r>
    </w:p>
    <w:p w14:paraId="3F454AC3" w14:textId="77777777" w:rsidR="00F2425D" w:rsidRDefault="00F2425D" w:rsidP="00F2425D">
      <w:pPr>
        <w:pStyle w:val="Output"/>
        <w:rPr>
          <w:color w:val="4C483D" w:themeColor="text2"/>
        </w:rPr>
      </w:pPr>
      <w:r>
        <w:tab/>
      </w:r>
      <w:r>
        <w:rPr>
          <w:color w:val="646464"/>
        </w:rPr>
        <w:t>@GetMapping</w:t>
      </w:r>
      <w:r>
        <w:t xml:space="preserve">(value =  </w:t>
      </w:r>
      <w:r>
        <w:rPr>
          <w:color w:val="2A00FF"/>
        </w:rPr>
        <w:t>"/testReport/mihystrix"</w:t>
      </w:r>
      <w:r>
        <w:t xml:space="preserve">, produces = </w:t>
      </w:r>
      <w:r>
        <w:rPr>
          <w:color w:val="2A00FF"/>
        </w:rPr>
        <w:t>"application/json"</w:t>
      </w:r>
      <w:r>
        <w:t>)</w:t>
      </w:r>
    </w:p>
    <w:p w14:paraId="6051F307" w14:textId="3954CE40" w:rsidR="00F2425D" w:rsidRDefault="00F2425D" w:rsidP="00F2425D">
      <w:pPr>
        <w:pStyle w:val="Output"/>
        <w:rPr>
          <w:color w:val="4C483D" w:themeColor="text2"/>
        </w:rPr>
      </w:pPr>
      <w:r>
        <w:t xml:space="preserve">    </w:t>
      </w:r>
      <w:r w:rsidR="00A86CD9">
        <w:t xml:space="preserve">   </w:t>
      </w:r>
      <w:r>
        <w:rPr>
          <w:color w:val="646464"/>
        </w:rPr>
        <w:t>@HystrixCommand</w:t>
      </w:r>
      <w:r>
        <w:t xml:space="preserve">(fallbackMethod = </w:t>
      </w:r>
      <w:r>
        <w:rPr>
          <w:color w:val="2A00FF"/>
        </w:rPr>
        <w:t>"miReportFallBackMethod"</w:t>
      </w:r>
      <w:r>
        <w:t>)</w:t>
      </w:r>
    </w:p>
    <w:p w14:paraId="49CA0E8A" w14:textId="187B1119" w:rsidR="00F2425D" w:rsidRDefault="00F2425D" w:rsidP="00A86CD9">
      <w:pPr>
        <w:pStyle w:val="Output"/>
        <w:rPr>
          <w:color w:val="4C483D" w:themeColor="text2"/>
        </w:rPr>
      </w:pPr>
      <w:r>
        <w:tab/>
      </w:r>
      <w:r>
        <w:rPr>
          <w:b/>
          <w:bCs/>
          <w:color w:val="7F0055"/>
        </w:rPr>
        <w:t>public</w:t>
      </w:r>
      <w:r>
        <w:t xml:space="preserve"> ResponseEntity&lt;Object&gt; getAllMIReportsWithHyStrix() {</w:t>
      </w:r>
      <w:r w:rsidR="00A86CD9">
        <w:t xml:space="preserve"> </w:t>
      </w:r>
    </w:p>
    <w:p w14:paraId="679C90C8" w14:textId="77777777" w:rsidR="00F2425D" w:rsidRDefault="00F2425D" w:rsidP="00F2425D">
      <w:pPr>
        <w:pStyle w:val="Output"/>
        <w:rPr>
          <w:color w:val="4C483D" w:themeColor="text2"/>
        </w:rPr>
      </w:pPr>
      <w:r>
        <w:tab/>
      </w:r>
      <w:r>
        <w:tab/>
      </w:r>
      <w:r>
        <w:tab/>
        <w:t xml:space="preserve">ResponseEntity&lt;Object&gt; </w:t>
      </w:r>
      <w:r>
        <w:rPr>
          <w:color w:val="6A3E3E"/>
        </w:rPr>
        <w:t>responseEntity</w:t>
      </w:r>
      <w:r>
        <w:t xml:space="preserve"> =  </w:t>
      </w:r>
      <w:r>
        <w:rPr>
          <w:color w:val="0000C0"/>
        </w:rPr>
        <w:t>restTemplate</w:t>
      </w:r>
      <w:r>
        <w:t>.getForEntity(</w:t>
      </w:r>
      <w:r>
        <w:rPr>
          <w:color w:val="2A00FF"/>
        </w:rPr>
        <w:t>"http://MI-MICROSERVICE/mi/anthology/all"</w:t>
      </w:r>
      <w:r>
        <w:t>, Object.</w:t>
      </w:r>
      <w:r>
        <w:rPr>
          <w:b/>
          <w:bCs/>
          <w:color w:val="7F0055"/>
        </w:rPr>
        <w:t>class</w:t>
      </w:r>
      <w:r>
        <w:t>);</w:t>
      </w:r>
    </w:p>
    <w:p w14:paraId="39CB9D9F" w14:textId="444BBAAF" w:rsidR="00F2425D" w:rsidRDefault="00F2425D" w:rsidP="00F2425D">
      <w:pPr>
        <w:pStyle w:val="Output"/>
        <w:rPr>
          <w:color w:val="4C483D" w:themeColor="text2"/>
        </w:rPr>
      </w:pPr>
      <w:r>
        <w:tab/>
      </w:r>
      <w:r>
        <w:tab/>
      </w:r>
      <w:r>
        <w:tab/>
        <w:t>System.</w:t>
      </w:r>
      <w:r>
        <w:rPr>
          <w:b/>
          <w:bCs/>
          <w:i/>
          <w:iCs/>
          <w:color w:val="0000C0"/>
        </w:rPr>
        <w:t>out</w:t>
      </w:r>
      <w:r>
        <w:t>.println(</w:t>
      </w:r>
      <w:r>
        <w:rPr>
          <w:color w:val="6A3E3E"/>
        </w:rPr>
        <w:t>responseEntity</w:t>
      </w:r>
      <w:r>
        <w:t>);</w:t>
      </w:r>
      <w:r>
        <w:tab/>
      </w:r>
      <w:r>
        <w:tab/>
      </w:r>
      <w:r>
        <w:tab/>
        <w:t xml:space="preserve"> </w:t>
      </w:r>
    </w:p>
    <w:p w14:paraId="536AB5DA" w14:textId="77777777" w:rsidR="00F2425D" w:rsidRDefault="00F2425D" w:rsidP="00F2425D">
      <w:pPr>
        <w:pStyle w:val="Output"/>
        <w:rPr>
          <w:color w:val="4C483D" w:themeColor="text2"/>
        </w:rPr>
      </w:pPr>
      <w:r>
        <w:tab/>
      </w:r>
      <w:r>
        <w:tab/>
      </w:r>
      <w:r>
        <w:tab/>
      </w:r>
      <w:r>
        <w:rPr>
          <w:b/>
          <w:bCs/>
          <w:color w:val="7F0055"/>
        </w:rPr>
        <w:t>return</w:t>
      </w:r>
      <w:r>
        <w:t xml:space="preserve"> </w:t>
      </w:r>
      <w:r>
        <w:rPr>
          <w:b/>
          <w:bCs/>
          <w:color w:val="7F0055"/>
        </w:rPr>
        <w:t>new</w:t>
      </w:r>
      <w:r>
        <w:t xml:space="preserve"> ResponseEntity&lt;&gt;(</w:t>
      </w:r>
      <w:r>
        <w:rPr>
          <w:color w:val="6A3E3E"/>
        </w:rPr>
        <w:t>responseEntity</w:t>
      </w:r>
      <w:r>
        <w:t>, HttpStatus.</w:t>
      </w:r>
      <w:r>
        <w:rPr>
          <w:b/>
          <w:bCs/>
          <w:i/>
          <w:iCs/>
          <w:color w:val="0000C0"/>
        </w:rPr>
        <w:t>OK</w:t>
      </w:r>
      <w:r>
        <w:t>);</w:t>
      </w:r>
    </w:p>
    <w:p w14:paraId="3FCF44E9" w14:textId="77777777" w:rsidR="00F2425D" w:rsidRDefault="00F2425D" w:rsidP="00F2425D">
      <w:pPr>
        <w:pStyle w:val="Output"/>
        <w:rPr>
          <w:color w:val="4C483D" w:themeColor="text2"/>
        </w:rPr>
      </w:pPr>
      <w:r>
        <w:tab/>
      </w:r>
      <w:r>
        <w:tab/>
        <w:t xml:space="preserve"> </w:t>
      </w:r>
    </w:p>
    <w:p w14:paraId="0D937AE2" w14:textId="77777777" w:rsidR="00F2425D" w:rsidRDefault="00F2425D" w:rsidP="00F2425D">
      <w:pPr>
        <w:pStyle w:val="Output"/>
        <w:rPr>
          <w:color w:val="4C483D" w:themeColor="text2"/>
        </w:rPr>
      </w:pPr>
      <w:r>
        <w:tab/>
        <w:t>}</w:t>
      </w:r>
    </w:p>
    <w:p w14:paraId="6DDDFA94" w14:textId="77777777" w:rsidR="00F2425D" w:rsidRDefault="00F2425D" w:rsidP="00F2425D">
      <w:pPr>
        <w:pStyle w:val="Output"/>
        <w:rPr>
          <w:color w:val="4C483D" w:themeColor="text2"/>
        </w:rPr>
      </w:pPr>
      <w:r>
        <w:t xml:space="preserve">  </w:t>
      </w:r>
    </w:p>
    <w:p w14:paraId="4CD15BAF" w14:textId="7E050CF1" w:rsidR="00F2425D" w:rsidRDefault="00F2425D" w:rsidP="00F2425D">
      <w:pPr>
        <w:pStyle w:val="Output"/>
        <w:rPr>
          <w:color w:val="4C483D" w:themeColor="text2"/>
        </w:rPr>
      </w:pPr>
      <w:r>
        <w:tab/>
      </w:r>
      <w:r>
        <w:rPr>
          <w:b/>
          <w:bCs/>
          <w:color w:val="7F0055"/>
        </w:rPr>
        <w:t>public</w:t>
      </w:r>
      <w:r>
        <w:t xml:space="preserve"> ResponseEntity&lt;Object&gt; miReportFallBackMethod() {</w:t>
      </w:r>
      <w:r>
        <w:tab/>
      </w:r>
      <w:r>
        <w:tab/>
      </w:r>
      <w:r>
        <w:tab/>
      </w:r>
      <w:r>
        <w:tab/>
      </w:r>
      <w:r>
        <w:tab/>
        <w:t xml:space="preserve"> </w:t>
      </w:r>
    </w:p>
    <w:p w14:paraId="16B73692" w14:textId="1D0BEB4D" w:rsidR="00F2425D" w:rsidRDefault="00F2425D" w:rsidP="00F2425D">
      <w:pPr>
        <w:pStyle w:val="Output"/>
        <w:rPr>
          <w:color w:val="4C483D" w:themeColor="text2"/>
        </w:rPr>
      </w:pPr>
      <w:r>
        <w:tab/>
      </w:r>
      <w:r>
        <w:tab/>
      </w:r>
      <w:r>
        <w:rPr>
          <w:b/>
          <w:bCs/>
          <w:color w:val="7F0055"/>
        </w:rPr>
        <w:t>return</w:t>
      </w:r>
      <w:r>
        <w:t xml:space="preserve"> </w:t>
      </w:r>
      <w:r>
        <w:rPr>
          <w:b/>
          <w:bCs/>
          <w:color w:val="7F0055"/>
        </w:rPr>
        <w:t>new</w:t>
      </w:r>
      <w:r>
        <w:t xml:space="preserve"> ResponseEntity&lt;&gt;(</w:t>
      </w:r>
      <w:r>
        <w:rPr>
          <w:color w:val="2A00FF"/>
        </w:rPr>
        <w:t>"MI Service is Not Avaialable"</w:t>
      </w:r>
      <w:r>
        <w:t>, HttpStatus.</w:t>
      </w:r>
      <w:r>
        <w:rPr>
          <w:b/>
          <w:bCs/>
          <w:i/>
          <w:iCs/>
          <w:color w:val="0000C0"/>
        </w:rPr>
        <w:t>OK</w:t>
      </w:r>
      <w:r>
        <w:t>);</w:t>
      </w:r>
    </w:p>
    <w:p w14:paraId="7F1A18AF" w14:textId="1800188A" w:rsidR="00F2425D" w:rsidRDefault="00F2425D" w:rsidP="00F2425D">
      <w:pPr>
        <w:pStyle w:val="Output"/>
        <w:rPr>
          <w:color w:val="4C483D" w:themeColor="text2"/>
        </w:rPr>
      </w:pPr>
      <w:r>
        <w:tab/>
        <w:t>}</w:t>
      </w:r>
    </w:p>
    <w:p w14:paraId="43F25B92" w14:textId="56BA3542" w:rsidR="00F2425D" w:rsidRDefault="00F2425D" w:rsidP="00F2425D">
      <w:pPr>
        <w:pStyle w:val="Output"/>
        <w:rPr>
          <w:color w:val="4C483D" w:themeColor="text2"/>
        </w:rPr>
      </w:pPr>
      <w:r>
        <w:tab/>
      </w:r>
    </w:p>
    <w:p w14:paraId="43AFD6D7" w14:textId="77777777" w:rsidR="00F2425D" w:rsidRDefault="00F2425D" w:rsidP="00F2425D">
      <w:pPr>
        <w:pStyle w:val="Output"/>
        <w:rPr>
          <w:color w:val="4C483D" w:themeColor="text2"/>
        </w:rPr>
      </w:pPr>
      <w:r>
        <w:t>}</w:t>
      </w:r>
    </w:p>
    <w:p w14:paraId="267CCDF7" w14:textId="77777777" w:rsidR="00F2425D" w:rsidRDefault="00F2425D" w:rsidP="00F2425D">
      <w:pPr>
        <w:rPr>
          <w:noProof/>
        </w:rPr>
      </w:pPr>
    </w:p>
    <w:p w14:paraId="454F2F00" w14:textId="73B9B6C1" w:rsidR="0034133D" w:rsidRDefault="00E409BA" w:rsidP="004920DC">
      <w:pPr>
        <w:pStyle w:val="Heading2"/>
        <w:rPr>
          <w:noProof/>
        </w:rPr>
      </w:pPr>
      <w:bookmarkStart w:id="182" w:name="_Toc98762686"/>
      <w:bookmarkStart w:id="183" w:name="_Toc98778525"/>
      <w:r>
        <w:rPr>
          <w:noProof/>
        </w:rPr>
        <w:t>2</w:t>
      </w:r>
      <w:r w:rsidR="00C72F2F">
        <w:rPr>
          <w:noProof/>
        </w:rPr>
        <w:t xml:space="preserve">. </w:t>
      </w:r>
      <w:r w:rsidR="005A3F44" w:rsidRPr="005A3F44">
        <w:rPr>
          <w:noProof/>
        </w:rPr>
        <w:t>Spring Cloud Config Server</w:t>
      </w:r>
      <w:r w:rsidR="005A3F44">
        <w:rPr>
          <w:noProof/>
        </w:rPr>
        <w:t xml:space="preserve"> – to Store our Properties</w:t>
      </w:r>
      <w:bookmarkEnd w:id="182"/>
      <w:bookmarkEnd w:id="183"/>
      <w:r w:rsidR="005A3F44">
        <w:rPr>
          <w:noProof/>
        </w:rPr>
        <w:t xml:space="preserve"> </w:t>
      </w:r>
    </w:p>
    <w:p w14:paraId="20D6F695" w14:textId="2DFEC766" w:rsidR="004D6984" w:rsidRDefault="004D6984" w:rsidP="00B37DA0">
      <w:pPr>
        <w:spacing w:after="0"/>
        <w:rPr>
          <w:noProof/>
        </w:rPr>
      </w:pPr>
      <w:r w:rsidRPr="004D6984">
        <w:rPr>
          <w:noProof/>
        </w:rPr>
        <w:t>SpringBoot provides lot of flexibility in externalizing configuration properties via properties or YAML files. We can also configure properties for each environment (dev, qa, prod etc) separately using profile specific configuration files such as </w:t>
      </w:r>
      <w:r w:rsidRPr="004D6984">
        <w:rPr>
          <w:b/>
          <w:bCs/>
          <w:noProof/>
        </w:rPr>
        <w:t>application.properties</w:t>
      </w:r>
      <w:r w:rsidRPr="004D6984">
        <w:rPr>
          <w:noProof/>
        </w:rPr>
        <w:t>, </w:t>
      </w:r>
      <w:r w:rsidRPr="004D6984">
        <w:rPr>
          <w:b/>
          <w:bCs/>
          <w:noProof/>
        </w:rPr>
        <w:t>application-dev.properties</w:t>
      </w:r>
      <w:r w:rsidRPr="004D6984">
        <w:rPr>
          <w:noProof/>
        </w:rPr>
        <w:t>, </w:t>
      </w:r>
      <w:r w:rsidRPr="004D6984">
        <w:rPr>
          <w:b/>
          <w:bCs/>
          <w:noProof/>
        </w:rPr>
        <w:t>application-prod.properties</w:t>
      </w:r>
      <w:r w:rsidRPr="004D6984">
        <w:rPr>
          <w:noProof/>
        </w:rPr>
        <w:t xml:space="preserve"> etc. But once the application is started we can not update the properties at runtime. If we change the properties we need to </w:t>
      </w:r>
      <w:r w:rsidRPr="004706FE">
        <w:rPr>
          <w:rStyle w:val="0SyntaxPinkChar"/>
        </w:rPr>
        <w:t>restart</w:t>
      </w:r>
      <w:r w:rsidRPr="004D6984">
        <w:rPr>
          <w:noProof/>
        </w:rPr>
        <w:t xml:space="preserve"> the application to use the updated configuration properties.</w:t>
      </w:r>
    </w:p>
    <w:p w14:paraId="66BABE41" w14:textId="77777777" w:rsidR="002808BE" w:rsidRDefault="002808BE" w:rsidP="00B37DA0">
      <w:pPr>
        <w:spacing w:after="0" w:line="240" w:lineRule="auto"/>
        <w:rPr>
          <w:noProof/>
        </w:rPr>
      </w:pPr>
    </w:p>
    <w:p w14:paraId="1AFC3FCA" w14:textId="66F882B1" w:rsidR="00530BBE" w:rsidRDefault="00530BBE" w:rsidP="001617B5">
      <w:pPr>
        <w:rPr>
          <w:noProof/>
        </w:rPr>
      </w:pPr>
      <w:r>
        <w:rPr>
          <w:noProof/>
        </w:rPr>
        <w:t xml:space="preserve">To Solve this, </w:t>
      </w:r>
      <w:r w:rsidRPr="00530BBE">
        <w:rPr>
          <w:noProof/>
        </w:rPr>
        <w:t>We can use </w:t>
      </w:r>
      <w:r w:rsidRPr="00530BBE">
        <w:rPr>
          <w:b/>
          <w:bCs/>
          <w:noProof/>
        </w:rPr>
        <w:t>Spring Cloud Config Server</w:t>
      </w:r>
      <w:r w:rsidRPr="00530BBE">
        <w:rPr>
          <w:noProof/>
        </w:rPr>
        <w:t> to centralize all the applications configuration and use </w:t>
      </w:r>
      <w:r w:rsidRPr="00530BBE">
        <w:rPr>
          <w:b/>
          <w:bCs/>
          <w:noProof/>
        </w:rPr>
        <w:t>Spring Cloud Config Client</w:t>
      </w:r>
      <w:r w:rsidRPr="00530BBE">
        <w:rPr>
          <w:noProof/>
        </w:rPr>
        <w:t> module from the applications to consume configuration properties from Config Server. We can also update the configuration properties at runtime without requiring to restart the application.</w:t>
      </w:r>
    </w:p>
    <w:p w14:paraId="72081097" w14:textId="48045C48" w:rsidR="00304ADD" w:rsidRPr="00304ADD" w:rsidRDefault="00304ADD" w:rsidP="00304ADD">
      <w:pPr>
        <w:rPr>
          <w:noProof/>
        </w:rPr>
      </w:pPr>
      <w:r w:rsidRPr="00304ADD">
        <w:rPr>
          <w:noProof/>
        </w:rPr>
        <w:t>Spring Cloud Config Server is nothing but a SpringBoot application with a configured configuration properties source. The configuration source can be a </w:t>
      </w:r>
      <w:r w:rsidRPr="00304ADD">
        <w:rPr>
          <w:b/>
          <w:bCs/>
          <w:noProof/>
        </w:rPr>
        <w:t>git</w:t>
      </w:r>
      <w:r w:rsidRPr="00304ADD">
        <w:rPr>
          <w:noProof/>
        </w:rPr>
        <w:t> , </w:t>
      </w:r>
      <w:r w:rsidRPr="00304ADD">
        <w:rPr>
          <w:b/>
          <w:bCs/>
          <w:noProof/>
        </w:rPr>
        <w:t>svn</w:t>
      </w:r>
      <w:r w:rsidRPr="00304ADD">
        <w:rPr>
          <w:noProof/>
        </w:rPr>
        <w:t xml:space="preserve">  or </w:t>
      </w:r>
      <w:r>
        <w:rPr>
          <w:noProof/>
        </w:rPr>
        <w:t>any repository.</w:t>
      </w:r>
      <w:r>
        <w:rPr>
          <w:noProof/>
        </w:rPr>
        <w:drawing>
          <wp:inline distT="0" distB="0" distL="0" distR="0" wp14:anchorId="11392B34" wp14:editId="2D4E8B3F">
            <wp:extent cx="5676900" cy="202647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11579" cy="2038852"/>
                    </a:xfrm>
                    <a:prstGeom prst="rect">
                      <a:avLst/>
                    </a:prstGeom>
                    <a:noFill/>
                  </pic:spPr>
                </pic:pic>
              </a:graphicData>
            </a:graphic>
          </wp:inline>
        </w:drawing>
      </w:r>
    </w:p>
    <w:p w14:paraId="53FB37C9" w14:textId="4B948809" w:rsidR="004D6984" w:rsidRDefault="003664BA" w:rsidP="003664BA">
      <w:pPr>
        <w:pStyle w:val="Howitworks"/>
        <w:rPr>
          <w:noProof/>
        </w:rPr>
      </w:pPr>
      <w:r>
        <w:rPr>
          <w:noProof/>
        </w:rPr>
        <w:t xml:space="preserve">Steps to configure </w:t>
      </w:r>
      <w:r w:rsidRPr="005A3F44">
        <w:rPr>
          <w:noProof/>
        </w:rPr>
        <w:t>Spring Cloud Config Server</w:t>
      </w:r>
    </w:p>
    <w:p w14:paraId="4AB5D137" w14:textId="44D0D48D" w:rsidR="0034133D" w:rsidRDefault="009945EB" w:rsidP="009945EB">
      <w:pPr>
        <w:spacing w:after="0"/>
        <w:rPr>
          <w:noProof/>
        </w:rPr>
      </w:pPr>
      <w:r>
        <w:rPr>
          <w:noProof/>
        </w:rPr>
        <w:t>1.</w:t>
      </w:r>
      <w:r w:rsidR="00B46E09">
        <w:rPr>
          <w:noProof/>
        </w:rPr>
        <w:t xml:space="preserve">Create a git repo to store our </w:t>
      </w:r>
      <w:r w:rsidR="00B46E09" w:rsidRPr="002025EC">
        <w:rPr>
          <w:b/>
          <w:bCs/>
          <w:noProof/>
        </w:rPr>
        <w:t>properties</w:t>
      </w:r>
      <w:r w:rsidR="000E3A3F">
        <w:rPr>
          <w:noProof/>
        </w:rPr>
        <w:t xml:space="preserve"> with different envromnets.</w:t>
      </w:r>
    </w:p>
    <w:p w14:paraId="79BEB7D4" w14:textId="0DF6375E" w:rsidR="009945EB" w:rsidRDefault="000B19C6" w:rsidP="001617B5">
      <w:pPr>
        <w:rPr>
          <w:noProof/>
        </w:rPr>
      </w:pPr>
      <w:hyperlink r:id="rId171" w:history="1">
        <w:r w:rsidR="009945EB" w:rsidRPr="00FF25B9">
          <w:rPr>
            <w:rStyle w:val="Hyperlink"/>
            <w:noProof/>
          </w:rPr>
          <w:t>https://github.com/smlcodes/SpringConfigServer</w:t>
        </w:r>
      </w:hyperlink>
      <w:r w:rsidR="00C62887">
        <w:rPr>
          <w:noProof/>
        </w:rPr>
        <w:drawing>
          <wp:inline distT="0" distB="0" distL="0" distR="0" wp14:anchorId="0C668EFA" wp14:editId="3A8087BC">
            <wp:extent cx="4180813" cy="16669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05776" cy="1676918"/>
                    </a:xfrm>
                    <a:prstGeom prst="rect">
                      <a:avLst/>
                    </a:prstGeom>
                  </pic:spPr>
                </pic:pic>
              </a:graphicData>
            </a:graphic>
          </wp:inline>
        </w:drawing>
      </w:r>
    </w:p>
    <w:p w14:paraId="1C388C80" w14:textId="77777777" w:rsidR="007104DF" w:rsidRDefault="007104DF" w:rsidP="001617B5">
      <w:pPr>
        <w:rPr>
          <w:noProof/>
        </w:rPr>
      </w:pPr>
    </w:p>
    <w:p w14:paraId="717CEB0A" w14:textId="7A229ABF" w:rsidR="003752DD" w:rsidRDefault="00F73B85" w:rsidP="001617B5">
      <w:pPr>
        <w:rPr>
          <w:noProof/>
        </w:rPr>
      </w:pPr>
      <w:r>
        <w:rPr>
          <w:noProof/>
        </w:rPr>
        <w:t>2.</w:t>
      </w:r>
      <w:r w:rsidR="0032607C" w:rsidRPr="0032607C">
        <w:rPr>
          <w:noProof/>
        </w:rPr>
        <w:t>Let us create a SpringBoot application </w:t>
      </w:r>
      <w:r w:rsidR="0032607C" w:rsidRPr="0032607C">
        <w:rPr>
          <w:b/>
          <w:bCs/>
          <w:noProof/>
        </w:rPr>
        <w:t>spring-cloud-config-server</w:t>
      </w:r>
      <w:r w:rsidR="0032607C" w:rsidRPr="0032607C">
        <w:rPr>
          <w:noProof/>
        </w:rPr>
        <w:t> from </w:t>
      </w:r>
      <w:hyperlink r:id="rId173" w:history="1">
        <w:r w:rsidR="0032607C" w:rsidRPr="0032607C">
          <w:rPr>
            <w:rStyle w:val="Hyperlink"/>
            <w:noProof/>
          </w:rPr>
          <w:t>http://start.spring.io</w:t>
        </w:r>
      </w:hyperlink>
      <w:r w:rsidR="0032607C" w:rsidRPr="0032607C">
        <w:rPr>
          <w:noProof/>
        </w:rPr>
        <w:t> by selecting the starters </w:t>
      </w:r>
      <w:r w:rsidR="0032607C" w:rsidRPr="0032607C">
        <w:rPr>
          <w:b/>
          <w:bCs/>
          <w:noProof/>
        </w:rPr>
        <w:t>Config Server</w:t>
      </w:r>
      <w:r w:rsidR="0032607C" w:rsidRPr="0032607C">
        <w:rPr>
          <w:noProof/>
        </w:rPr>
        <w:t> and </w:t>
      </w:r>
      <w:r w:rsidR="0032607C" w:rsidRPr="0032607C">
        <w:rPr>
          <w:b/>
          <w:bCs/>
          <w:noProof/>
        </w:rPr>
        <w:t>Actuator</w:t>
      </w:r>
      <w:r w:rsidR="0032607C" w:rsidRPr="0032607C">
        <w:rPr>
          <w:noProof/>
        </w:rPr>
        <w:t>.</w:t>
      </w:r>
      <w:r w:rsidR="008A2719" w:rsidRPr="008A2719">
        <w:rPr>
          <w:noProof/>
        </w:rPr>
        <w:t xml:space="preserve"> </w:t>
      </w:r>
    </w:p>
    <w:p w14:paraId="54722031" w14:textId="242434C0" w:rsidR="00305FFB" w:rsidRDefault="009E589C" w:rsidP="00305FFB">
      <w:pPr>
        <w:spacing w:after="0"/>
        <w:rPr>
          <w:noProof/>
        </w:rPr>
      </w:pPr>
      <w:r>
        <w:rPr>
          <w:noProof/>
        </w:rPr>
        <w:t>3.</w:t>
      </w:r>
      <w:r w:rsidR="008518EB" w:rsidRPr="008518EB">
        <w:rPr>
          <w:noProof/>
        </w:rPr>
        <w:t>To make our SpringBoot application as a SpringCloud Config Server, we just need to add </w:t>
      </w:r>
      <w:r w:rsidR="008518EB" w:rsidRPr="008518EB">
        <w:rPr>
          <w:b/>
          <w:bCs/>
          <w:noProof/>
        </w:rPr>
        <w:t>@EnableConfigServer</w:t>
      </w:r>
      <w:r w:rsidR="008518EB" w:rsidRPr="008518EB">
        <w:rPr>
          <w:noProof/>
        </w:rPr>
        <w:t> annotation to the main entry point class</w:t>
      </w:r>
    </w:p>
    <w:p w14:paraId="7B55AFC0" w14:textId="77777777" w:rsidR="00305FFB" w:rsidRDefault="00305FFB" w:rsidP="00305FFB">
      <w:pPr>
        <w:pStyle w:val="Output"/>
        <w:rPr>
          <w:color w:val="4C483D" w:themeColor="text2"/>
        </w:rPr>
      </w:pPr>
      <w:r>
        <w:t>@SpringBootApplication</w:t>
      </w:r>
    </w:p>
    <w:p w14:paraId="21444CE4" w14:textId="77777777" w:rsidR="00305FFB" w:rsidRDefault="00305FFB" w:rsidP="00305FFB">
      <w:pPr>
        <w:pStyle w:val="Output"/>
        <w:rPr>
          <w:color w:val="4C483D" w:themeColor="text2"/>
        </w:rPr>
      </w:pPr>
      <w:r>
        <w:t>@</w:t>
      </w:r>
      <w:r>
        <w:rPr>
          <w:shd w:val="clear" w:color="auto" w:fill="D4D4D4"/>
        </w:rPr>
        <w:t>EnableConfigServer</w:t>
      </w:r>
    </w:p>
    <w:p w14:paraId="31F3AFCC" w14:textId="75E354B6" w:rsidR="00305FFB" w:rsidRDefault="00305FFB" w:rsidP="00305FFB">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SpringCloudConfigServerApplication {</w:t>
      </w:r>
    </w:p>
    <w:p w14:paraId="6CABFB80" w14:textId="77777777" w:rsidR="00305FFB" w:rsidRDefault="00305FFB" w:rsidP="00305FFB">
      <w:pPr>
        <w:pStyle w:val="Output"/>
        <w:rPr>
          <w:color w:val="4C483D" w:themeColor="text2"/>
        </w:rPr>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main(String[] </w:t>
      </w:r>
      <w:r>
        <w:rPr>
          <w:color w:val="6A3E3E"/>
        </w:rPr>
        <w:t>args</w:t>
      </w:r>
      <w:r>
        <w:rPr>
          <w:color w:val="000000"/>
        </w:rPr>
        <w:t>) {</w:t>
      </w:r>
    </w:p>
    <w:p w14:paraId="1CDC47E7" w14:textId="77777777" w:rsidR="00305FFB" w:rsidRDefault="00305FFB" w:rsidP="00305FFB">
      <w:pPr>
        <w:pStyle w:val="Output"/>
        <w:rPr>
          <w:color w:val="4C483D" w:themeColor="text2"/>
        </w:rPr>
      </w:pPr>
      <w:r>
        <w:rPr>
          <w:color w:val="000000"/>
        </w:rPr>
        <w:tab/>
      </w:r>
      <w:r>
        <w:rPr>
          <w:color w:val="000000"/>
        </w:rPr>
        <w:tab/>
        <w:t>SpringApplication.</w:t>
      </w:r>
      <w:r>
        <w:rPr>
          <w:i/>
          <w:iCs/>
          <w:color w:val="000000"/>
        </w:rPr>
        <w:t>run</w:t>
      </w:r>
      <w:r>
        <w:rPr>
          <w:color w:val="000000"/>
        </w:rPr>
        <w:t>(SpringCloudConfigServerApplication.</w:t>
      </w:r>
      <w:r>
        <w:rPr>
          <w:b/>
          <w:bCs/>
          <w:color w:val="7F0055"/>
        </w:rPr>
        <w:t>class</w:t>
      </w:r>
      <w:r>
        <w:rPr>
          <w:color w:val="000000"/>
        </w:rPr>
        <w:t xml:space="preserve">, </w:t>
      </w:r>
      <w:r>
        <w:rPr>
          <w:color w:val="6A3E3E"/>
        </w:rPr>
        <w:t>args</w:t>
      </w:r>
      <w:r>
        <w:rPr>
          <w:color w:val="000000"/>
        </w:rPr>
        <w:t>);</w:t>
      </w:r>
    </w:p>
    <w:p w14:paraId="4349A505" w14:textId="4076856C" w:rsidR="00305FFB" w:rsidRDefault="00305FFB" w:rsidP="00305FFB">
      <w:pPr>
        <w:pStyle w:val="Output"/>
        <w:rPr>
          <w:color w:val="4C483D" w:themeColor="text2"/>
        </w:rPr>
      </w:pPr>
      <w:r>
        <w:rPr>
          <w:color w:val="000000"/>
        </w:rPr>
        <w:tab/>
        <w:t>}</w:t>
      </w:r>
    </w:p>
    <w:p w14:paraId="5EFC7DC2" w14:textId="7B4C851C" w:rsidR="00305FFB" w:rsidRDefault="00305FFB" w:rsidP="00305FFB">
      <w:pPr>
        <w:pStyle w:val="Output"/>
        <w:rPr>
          <w:noProof/>
        </w:rPr>
      </w:pPr>
      <w:r>
        <w:rPr>
          <w:color w:val="000000"/>
        </w:rPr>
        <w:t>}</w:t>
      </w:r>
    </w:p>
    <w:p w14:paraId="750A91C1" w14:textId="77777777" w:rsidR="00305FFB" w:rsidRDefault="00305FFB" w:rsidP="00B37DA0">
      <w:pPr>
        <w:spacing w:after="0"/>
        <w:rPr>
          <w:noProof/>
        </w:rPr>
      </w:pPr>
    </w:p>
    <w:p w14:paraId="16242745" w14:textId="0C205B61" w:rsidR="003752DD" w:rsidRDefault="009E589C" w:rsidP="00B37DA0">
      <w:pPr>
        <w:spacing w:after="0" w:line="240" w:lineRule="auto"/>
        <w:rPr>
          <w:noProof/>
        </w:rPr>
      </w:pPr>
      <w:r>
        <w:rPr>
          <w:noProof/>
        </w:rPr>
        <w:t>4.</w:t>
      </w:r>
      <w:r w:rsidR="008518EB" w:rsidRPr="008518EB">
        <w:rPr>
          <w:noProof/>
        </w:rPr>
        <w:t>configure </w:t>
      </w:r>
      <w:r w:rsidR="00305FFB">
        <w:rPr>
          <w:b/>
          <w:bCs/>
          <w:noProof/>
        </w:rPr>
        <w:t>git url</w:t>
      </w:r>
      <w:r w:rsidR="008518EB" w:rsidRPr="008518EB">
        <w:rPr>
          <w:noProof/>
        </w:rPr>
        <w:t> property pointing to the git repository</w:t>
      </w:r>
      <w:r w:rsidR="00305FFB">
        <w:rPr>
          <w:noProof/>
        </w:rPr>
        <w:t xml:space="preserve"> in </w:t>
      </w:r>
      <w:r w:rsidR="00305FFB" w:rsidRPr="00305FFB">
        <w:rPr>
          <w:rStyle w:val="BlueSyntaxChar"/>
        </w:rPr>
        <w:t>application</w:t>
      </w:r>
      <w:r w:rsidR="008518EB" w:rsidRPr="00305FFB">
        <w:rPr>
          <w:rStyle w:val="BlueSyntaxChar"/>
        </w:rPr>
        <w:t>.</w:t>
      </w:r>
      <w:r w:rsidR="00305FFB" w:rsidRPr="00305FFB">
        <w:rPr>
          <w:rStyle w:val="BlueSyntaxChar"/>
        </w:rPr>
        <w:t>propertis</w:t>
      </w:r>
      <w:r w:rsidR="00305FFB">
        <w:rPr>
          <w:noProof/>
        </w:rPr>
        <w:t xml:space="preserve"> </w:t>
      </w:r>
    </w:p>
    <w:p w14:paraId="7B05BF63" w14:textId="77777777" w:rsidR="00270D54" w:rsidRPr="00270D54" w:rsidRDefault="00270D54" w:rsidP="00270D54">
      <w:pPr>
        <w:pStyle w:val="Output"/>
        <w:rPr>
          <w:color w:val="4C483D" w:themeColor="text2"/>
        </w:rPr>
      </w:pPr>
      <w:r w:rsidRPr="00270D54">
        <w:t>spring.config.name=</w:t>
      </w:r>
      <w:r w:rsidRPr="00270D54">
        <w:rPr>
          <w:color w:val="2A00FF"/>
        </w:rPr>
        <w:t>configserver</w:t>
      </w:r>
    </w:p>
    <w:p w14:paraId="268C2AC8" w14:textId="77777777" w:rsidR="00270D54" w:rsidRPr="00270D54" w:rsidRDefault="00270D54" w:rsidP="00270D54">
      <w:pPr>
        <w:pStyle w:val="Output"/>
        <w:rPr>
          <w:color w:val="4C483D" w:themeColor="text2"/>
        </w:rPr>
      </w:pPr>
      <w:r w:rsidRPr="00270D54">
        <w:t>server.port=</w:t>
      </w:r>
      <w:r w:rsidRPr="00270D54">
        <w:rPr>
          <w:color w:val="2A00FF"/>
        </w:rPr>
        <w:t>8182</w:t>
      </w:r>
    </w:p>
    <w:p w14:paraId="6A521132" w14:textId="77777777" w:rsidR="00270D54" w:rsidRPr="00270D54" w:rsidRDefault="00270D54" w:rsidP="00270D54">
      <w:pPr>
        <w:pStyle w:val="Output"/>
        <w:rPr>
          <w:color w:val="4C483D" w:themeColor="text2"/>
        </w:rPr>
      </w:pPr>
      <w:r w:rsidRPr="00270D54">
        <w:t>spring.cloud.config.server.git.uri=</w:t>
      </w:r>
      <w:r w:rsidRPr="00270D54">
        <w:rPr>
          <w:color w:val="2A00FF"/>
        </w:rPr>
        <w:t>https://github.com/smlcodes/SpringConfigServer.git</w:t>
      </w:r>
    </w:p>
    <w:p w14:paraId="696AA37F" w14:textId="77777777" w:rsidR="00270D54" w:rsidRPr="00270D54" w:rsidRDefault="00270D54" w:rsidP="00270D54">
      <w:pPr>
        <w:pStyle w:val="Output"/>
        <w:rPr>
          <w:color w:val="4C483D" w:themeColor="text2"/>
        </w:rPr>
      </w:pPr>
      <w:r w:rsidRPr="00270D54">
        <w:t>spring.cloud.config.server.git.default-label=</w:t>
      </w:r>
      <w:r w:rsidRPr="00270D54">
        <w:rPr>
          <w:color w:val="2A00FF"/>
        </w:rPr>
        <w:t>main</w:t>
      </w:r>
    </w:p>
    <w:p w14:paraId="238E80E7" w14:textId="3B0F3466" w:rsidR="00305FFB" w:rsidRPr="00270D54" w:rsidRDefault="00270D54" w:rsidP="00270D54">
      <w:pPr>
        <w:pStyle w:val="Output"/>
        <w:rPr>
          <w:noProof/>
        </w:rPr>
      </w:pPr>
      <w:r w:rsidRPr="00270D54">
        <w:t>management.security.enabled=</w:t>
      </w:r>
      <w:r w:rsidRPr="00270D54">
        <w:rPr>
          <w:color w:val="2A00FF"/>
        </w:rPr>
        <w:t>false</w:t>
      </w:r>
    </w:p>
    <w:p w14:paraId="53973A3F" w14:textId="77777777" w:rsidR="000A7291" w:rsidRDefault="000A7291" w:rsidP="00B37DA0">
      <w:pPr>
        <w:spacing w:after="0"/>
        <w:rPr>
          <w:noProof/>
        </w:rPr>
      </w:pPr>
    </w:p>
    <w:p w14:paraId="06293B46" w14:textId="6E768347" w:rsidR="009E589C" w:rsidRPr="009E589C" w:rsidRDefault="009E589C" w:rsidP="00B37DA0">
      <w:pPr>
        <w:spacing w:after="0" w:line="240" w:lineRule="auto"/>
        <w:rPr>
          <w:noProof/>
        </w:rPr>
      </w:pPr>
      <w:r>
        <w:rPr>
          <w:noProof/>
        </w:rPr>
        <w:t>5.Start the application.</w:t>
      </w:r>
      <w:r w:rsidRPr="009E589C">
        <w:rPr>
          <w:rFonts w:ascii="Arial" w:eastAsia="Times New Roman" w:hAnsi="Arial" w:cs="Arial"/>
          <w:color w:val="303030"/>
          <w:sz w:val="29"/>
          <w:szCs w:val="29"/>
          <w:lang w:eastAsia="en-US"/>
        </w:rPr>
        <w:t xml:space="preserve"> </w:t>
      </w:r>
      <w:r w:rsidRPr="009E589C">
        <w:rPr>
          <w:noProof/>
        </w:rPr>
        <w:t xml:space="preserve">Spring Cloud Config Server exposes the </w:t>
      </w:r>
      <w:r w:rsidRPr="009E589C">
        <w:rPr>
          <w:b/>
          <w:bCs/>
          <w:noProof/>
        </w:rPr>
        <w:t>following REST endpoints</w:t>
      </w:r>
      <w:r w:rsidRPr="009E589C">
        <w:rPr>
          <w:noProof/>
        </w:rPr>
        <w:t xml:space="preserve"> to get application specific configuration properties:</w:t>
      </w:r>
    </w:p>
    <w:p w14:paraId="76D38D8C" w14:textId="77777777" w:rsidR="009E589C" w:rsidRPr="009E589C" w:rsidRDefault="009E589C" w:rsidP="009E589C">
      <w:pPr>
        <w:pStyle w:val="Output"/>
        <w:rPr>
          <w:noProof/>
        </w:rPr>
      </w:pPr>
      <w:r w:rsidRPr="009E589C">
        <w:rPr>
          <w:noProof/>
        </w:rPr>
        <w:t>/{application}/{profile}[/{label}]</w:t>
      </w:r>
    </w:p>
    <w:p w14:paraId="2CEA18A4" w14:textId="77777777" w:rsidR="009E589C" w:rsidRPr="009E589C" w:rsidRDefault="009E589C" w:rsidP="009E589C">
      <w:pPr>
        <w:pStyle w:val="Output"/>
        <w:rPr>
          <w:noProof/>
        </w:rPr>
      </w:pPr>
      <w:r w:rsidRPr="009E589C">
        <w:rPr>
          <w:noProof/>
        </w:rPr>
        <w:t>/{application}-{profile}.yml</w:t>
      </w:r>
    </w:p>
    <w:p w14:paraId="2BC00AE5" w14:textId="77777777" w:rsidR="009E589C" w:rsidRPr="009E589C" w:rsidRDefault="009E589C" w:rsidP="009E589C">
      <w:pPr>
        <w:pStyle w:val="Output"/>
        <w:rPr>
          <w:noProof/>
        </w:rPr>
      </w:pPr>
      <w:r w:rsidRPr="009E589C">
        <w:rPr>
          <w:noProof/>
        </w:rPr>
        <w:t>/{label}/{application}-{profile}.yml</w:t>
      </w:r>
    </w:p>
    <w:p w14:paraId="016EB954" w14:textId="77777777" w:rsidR="009E589C" w:rsidRPr="009E589C" w:rsidRDefault="009E589C" w:rsidP="009E589C">
      <w:pPr>
        <w:pStyle w:val="Output"/>
        <w:rPr>
          <w:noProof/>
        </w:rPr>
      </w:pPr>
      <w:r w:rsidRPr="009E589C">
        <w:rPr>
          <w:noProof/>
        </w:rPr>
        <w:t>/{application}-{profile}.properties</w:t>
      </w:r>
    </w:p>
    <w:p w14:paraId="0FC87F98" w14:textId="77777777" w:rsidR="009E589C" w:rsidRPr="009E589C" w:rsidRDefault="009E589C" w:rsidP="009E589C">
      <w:pPr>
        <w:pStyle w:val="Output"/>
        <w:rPr>
          <w:noProof/>
        </w:rPr>
      </w:pPr>
      <w:r w:rsidRPr="009E589C">
        <w:rPr>
          <w:noProof/>
        </w:rPr>
        <w:t>/{label}/{application}-{profile}.properties</w:t>
      </w:r>
    </w:p>
    <w:p w14:paraId="53D56CDB" w14:textId="77777777" w:rsidR="00270D54" w:rsidRPr="00270D54" w:rsidRDefault="00270D54" w:rsidP="00270D54">
      <w:pPr>
        <w:rPr>
          <w:noProof/>
        </w:rPr>
      </w:pPr>
      <w:r w:rsidRPr="00270D54">
        <w:rPr>
          <w:noProof/>
        </w:rPr>
        <w:t>Here </w:t>
      </w:r>
      <w:r w:rsidRPr="00270D54">
        <w:rPr>
          <w:b/>
          <w:bCs/>
          <w:noProof/>
        </w:rPr>
        <w:t>{application}</w:t>
      </w:r>
      <w:r w:rsidRPr="00270D54">
        <w:rPr>
          <w:noProof/>
        </w:rPr>
        <w:t> refers to value of </w:t>
      </w:r>
      <w:r w:rsidRPr="00270D54">
        <w:rPr>
          <w:b/>
          <w:bCs/>
          <w:noProof/>
        </w:rPr>
        <w:t>spring.config.name</w:t>
      </w:r>
      <w:r w:rsidRPr="00270D54">
        <w:rPr>
          <w:noProof/>
        </w:rPr>
        <w:t> property, </w:t>
      </w:r>
      <w:r w:rsidRPr="00270D54">
        <w:rPr>
          <w:b/>
          <w:bCs/>
          <w:noProof/>
        </w:rPr>
        <w:t>{profile}</w:t>
      </w:r>
      <w:r w:rsidRPr="00270D54">
        <w:rPr>
          <w:noProof/>
        </w:rPr>
        <w:t> is an active profile and </w:t>
      </w:r>
      <w:r w:rsidRPr="00270D54">
        <w:rPr>
          <w:b/>
          <w:bCs/>
          <w:noProof/>
        </w:rPr>
        <w:t>{label}</w:t>
      </w:r>
      <w:r w:rsidRPr="00270D54">
        <w:rPr>
          <w:noProof/>
        </w:rPr>
        <w:t> is an optional git label (defaults to “master”).</w:t>
      </w:r>
    </w:p>
    <w:p w14:paraId="3DBDFE54" w14:textId="3C10812E" w:rsidR="00270D54" w:rsidRDefault="00270D54" w:rsidP="00B37DA0">
      <w:pPr>
        <w:spacing w:after="0"/>
        <w:rPr>
          <w:noProof/>
        </w:rPr>
      </w:pPr>
      <w:r w:rsidRPr="00270D54">
        <w:rPr>
          <w:noProof/>
        </w:rPr>
        <w:lastRenderedPageBreak/>
        <w:t xml:space="preserve">Now if you access the URL </w:t>
      </w:r>
      <w:r w:rsidRPr="00270D54">
        <w:rPr>
          <w:b/>
          <w:bCs/>
          <w:noProof/>
        </w:rPr>
        <w:t>http://localhost:8</w:t>
      </w:r>
      <w:r w:rsidR="003174B8">
        <w:rPr>
          <w:b/>
          <w:bCs/>
          <w:noProof/>
        </w:rPr>
        <w:t>182</w:t>
      </w:r>
      <w:r w:rsidRPr="00270D54">
        <w:rPr>
          <w:b/>
          <w:bCs/>
          <w:noProof/>
        </w:rPr>
        <w:t xml:space="preserve">/catalogservice/default </w:t>
      </w:r>
      <w:r w:rsidRPr="00270D54">
        <w:rPr>
          <w:noProof/>
        </w:rPr>
        <w:t>then you will get the following response with catalogservice </w:t>
      </w:r>
      <w:r w:rsidRPr="00270D54">
        <w:rPr>
          <w:b/>
          <w:bCs/>
          <w:noProof/>
        </w:rPr>
        <w:t>default</w:t>
      </w:r>
      <w:r w:rsidRPr="00270D54">
        <w:rPr>
          <w:noProof/>
        </w:rPr>
        <w:t> configuration details:</w:t>
      </w:r>
      <w:r w:rsidR="00555C54" w:rsidRPr="00555C54">
        <w:rPr>
          <w:noProof/>
        </w:rPr>
        <w:t xml:space="preserve"> </w:t>
      </w:r>
      <w:r w:rsidR="007104DF">
        <w:rPr>
          <w:noProof/>
        </w:rPr>
        <w:drawing>
          <wp:inline distT="0" distB="0" distL="0" distR="0" wp14:anchorId="190E84FA" wp14:editId="2119A0FC">
            <wp:extent cx="5191246" cy="2964445"/>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02236" cy="2970721"/>
                    </a:xfrm>
                    <a:prstGeom prst="rect">
                      <a:avLst/>
                    </a:prstGeom>
                  </pic:spPr>
                </pic:pic>
              </a:graphicData>
            </a:graphic>
          </wp:inline>
        </w:drawing>
      </w:r>
    </w:p>
    <w:p w14:paraId="60389EC5" w14:textId="795679DE" w:rsidR="00786952" w:rsidRDefault="00786952" w:rsidP="00D4127E">
      <w:pPr>
        <w:spacing w:after="0"/>
        <w:rPr>
          <w:noProof/>
        </w:rPr>
      </w:pPr>
      <w:r>
        <w:rPr>
          <w:noProof/>
        </w:rPr>
        <w:t>Similary we can enviroment propertils like</w:t>
      </w:r>
    </w:p>
    <w:p w14:paraId="058E3882" w14:textId="119AAFFD" w:rsidR="00786952" w:rsidRDefault="000B19C6" w:rsidP="00F46707">
      <w:pPr>
        <w:pStyle w:val="ListParagraph"/>
        <w:numPr>
          <w:ilvl w:val="0"/>
          <w:numId w:val="43"/>
        </w:numPr>
        <w:rPr>
          <w:noProof/>
        </w:rPr>
      </w:pPr>
      <w:hyperlink r:id="rId175" w:history="1">
        <w:r w:rsidR="00786952" w:rsidRPr="003565FF">
          <w:rPr>
            <w:rStyle w:val="Hyperlink"/>
            <w:noProof/>
          </w:rPr>
          <w:t>http://localhost:8182/catalogservice/default</w:t>
        </w:r>
      </w:hyperlink>
    </w:p>
    <w:p w14:paraId="6F12EAFC" w14:textId="674F7501" w:rsidR="00786952" w:rsidRDefault="000B19C6" w:rsidP="00F46707">
      <w:pPr>
        <w:pStyle w:val="ListParagraph"/>
        <w:numPr>
          <w:ilvl w:val="0"/>
          <w:numId w:val="43"/>
        </w:numPr>
        <w:rPr>
          <w:noProof/>
        </w:rPr>
      </w:pPr>
      <w:hyperlink r:id="rId176" w:history="1">
        <w:r w:rsidR="00786952" w:rsidRPr="003565FF">
          <w:rPr>
            <w:rStyle w:val="Hyperlink"/>
            <w:noProof/>
          </w:rPr>
          <w:t>http://localhost:8182/catalogservice/dev</w:t>
        </w:r>
      </w:hyperlink>
    </w:p>
    <w:p w14:paraId="3D7DCFFC" w14:textId="77CF0C75" w:rsidR="00786952" w:rsidRDefault="000B19C6" w:rsidP="00F46707">
      <w:pPr>
        <w:pStyle w:val="ListParagraph"/>
        <w:numPr>
          <w:ilvl w:val="0"/>
          <w:numId w:val="43"/>
        </w:numPr>
        <w:rPr>
          <w:noProof/>
        </w:rPr>
      </w:pPr>
      <w:hyperlink r:id="rId177" w:history="1">
        <w:r w:rsidR="00786952" w:rsidRPr="003565FF">
          <w:rPr>
            <w:rStyle w:val="Hyperlink"/>
            <w:noProof/>
          </w:rPr>
          <w:t>http://localhost:8182/catalogservice/test</w:t>
        </w:r>
      </w:hyperlink>
    </w:p>
    <w:p w14:paraId="4EF8F9D6" w14:textId="53A341B2" w:rsidR="00786952" w:rsidRDefault="000B19C6" w:rsidP="00F46707">
      <w:pPr>
        <w:pStyle w:val="ListParagraph"/>
        <w:numPr>
          <w:ilvl w:val="0"/>
          <w:numId w:val="43"/>
        </w:numPr>
        <w:rPr>
          <w:noProof/>
        </w:rPr>
      </w:pPr>
      <w:hyperlink r:id="rId178" w:history="1">
        <w:r w:rsidR="00786952" w:rsidRPr="003565FF">
          <w:rPr>
            <w:rStyle w:val="Hyperlink"/>
            <w:noProof/>
          </w:rPr>
          <w:t>http://localhost:8182/catalogservice/prod</w:t>
        </w:r>
      </w:hyperlink>
    </w:p>
    <w:p w14:paraId="73C64313" w14:textId="1D5997D2" w:rsidR="00C63BB5" w:rsidRDefault="00C63BB5" w:rsidP="00EA326E">
      <w:pPr>
        <w:pStyle w:val="Howitworks"/>
        <w:spacing w:after="0"/>
        <w:rPr>
          <w:noProof/>
        </w:rPr>
      </w:pPr>
      <w:r w:rsidRPr="00C63BB5">
        <w:rPr>
          <w:noProof/>
        </w:rPr>
        <w:t>Spring Cloud Config Client</w:t>
      </w:r>
      <w:r>
        <w:rPr>
          <w:noProof/>
        </w:rPr>
        <w:t xml:space="preserve"> Example</w:t>
      </w:r>
    </w:p>
    <w:p w14:paraId="11220951" w14:textId="757D2374" w:rsidR="00C63BB5" w:rsidRDefault="00C63BB5" w:rsidP="00C63BB5">
      <w:pPr>
        <w:rPr>
          <w:noProof/>
        </w:rPr>
      </w:pPr>
      <w:r w:rsidRPr="00C63BB5">
        <w:rPr>
          <w:noProof/>
        </w:rPr>
        <w:t>Let us see how we can create a SpringBoot application and use configuration properties from Config Server instead of putting them inside the application.</w:t>
      </w:r>
    </w:p>
    <w:p w14:paraId="5CC60CAE" w14:textId="17C057EA" w:rsidR="00302D0D" w:rsidRDefault="00AD7EB8" w:rsidP="00EA326E">
      <w:pPr>
        <w:spacing w:after="0" w:line="240" w:lineRule="auto"/>
        <w:rPr>
          <w:noProof/>
        </w:rPr>
      </w:pPr>
      <w:r>
        <w:rPr>
          <w:noProof/>
        </w:rPr>
        <w:t>1.</w:t>
      </w:r>
      <w:r w:rsidR="00355300">
        <w:rPr>
          <w:noProof/>
        </w:rPr>
        <w:t xml:space="preserve">Update </w:t>
      </w:r>
      <w:r w:rsidR="00355300" w:rsidRPr="00355300">
        <w:rPr>
          <w:b/>
          <w:bCs/>
          <w:noProof/>
        </w:rPr>
        <w:t>catalog-service</w:t>
      </w:r>
      <w:r w:rsidR="00355300" w:rsidRPr="00355300">
        <w:rPr>
          <w:noProof/>
        </w:rPr>
        <w:t> with </w:t>
      </w:r>
      <w:r w:rsidR="00355300" w:rsidRPr="00355300">
        <w:rPr>
          <w:b/>
          <w:bCs/>
          <w:noProof/>
        </w:rPr>
        <w:t>Config Client,</w:t>
      </w:r>
      <w:r w:rsidR="00355300" w:rsidRPr="00355300">
        <w:rPr>
          <w:noProof/>
        </w:rPr>
        <w:t> </w:t>
      </w:r>
      <w:r w:rsidR="00355300" w:rsidRPr="00355300">
        <w:rPr>
          <w:b/>
          <w:bCs/>
          <w:noProof/>
        </w:rPr>
        <w:t>Web</w:t>
      </w:r>
      <w:r w:rsidR="00355300" w:rsidRPr="00355300">
        <w:rPr>
          <w:noProof/>
        </w:rPr>
        <w:t> and </w:t>
      </w:r>
      <w:r w:rsidR="00355300" w:rsidRPr="00355300">
        <w:rPr>
          <w:b/>
          <w:bCs/>
          <w:noProof/>
        </w:rPr>
        <w:t>Actuator</w:t>
      </w:r>
      <w:r w:rsidR="00355300" w:rsidRPr="00355300">
        <w:rPr>
          <w:noProof/>
        </w:rPr>
        <w:t> starters.</w:t>
      </w:r>
      <w:r w:rsidR="003C37BA" w:rsidRPr="003C37BA">
        <w:rPr>
          <w:noProof/>
        </w:rPr>
        <w:t xml:space="preserve"> </w:t>
      </w:r>
    </w:p>
    <w:p w14:paraId="3AE19A28" w14:textId="77777777" w:rsidR="00171E77" w:rsidRDefault="00171E77" w:rsidP="00171E77">
      <w:pPr>
        <w:pStyle w:val="Output"/>
        <w:rPr>
          <w:color w:val="4C483D" w:themeColor="text2"/>
        </w:rPr>
      </w:pPr>
      <w:r>
        <w:rPr>
          <w:color w:val="000000"/>
        </w:rPr>
        <w:tab/>
      </w:r>
      <w:r>
        <w:rPr>
          <w:color w:val="000000"/>
        </w:rPr>
        <w:tab/>
      </w:r>
      <w:r>
        <w:rPr>
          <w:color w:val="008080"/>
        </w:rPr>
        <w:t>&lt;</w:t>
      </w:r>
      <w:r>
        <w:t>dependency</w:t>
      </w:r>
      <w:r>
        <w:rPr>
          <w:color w:val="008080"/>
        </w:rPr>
        <w:t>&gt;</w:t>
      </w:r>
    </w:p>
    <w:p w14:paraId="7BE3B4A3" w14:textId="77777777" w:rsidR="00171E77" w:rsidRDefault="00171E77" w:rsidP="00171E77">
      <w:pPr>
        <w:pStyle w:val="Output"/>
        <w:rPr>
          <w:color w:val="4C483D" w:themeColor="text2"/>
        </w:rPr>
      </w:pPr>
      <w:r>
        <w:rPr>
          <w:color w:val="000000"/>
        </w:rPr>
        <w:tab/>
      </w:r>
      <w:r>
        <w:rPr>
          <w:color w:val="000000"/>
        </w:rPr>
        <w:tab/>
      </w:r>
      <w:r>
        <w:rPr>
          <w:color w:val="000000"/>
        </w:rPr>
        <w:tab/>
      </w:r>
      <w:r>
        <w:rPr>
          <w:color w:val="008080"/>
        </w:rPr>
        <w:t>&lt;</w:t>
      </w:r>
      <w:r>
        <w:t>groupId</w:t>
      </w:r>
      <w:r>
        <w:rPr>
          <w:color w:val="008080"/>
        </w:rPr>
        <w:t>&gt;</w:t>
      </w:r>
      <w:r>
        <w:rPr>
          <w:color w:val="000000"/>
        </w:rPr>
        <w:t>org.springframework.boot</w:t>
      </w:r>
      <w:r>
        <w:rPr>
          <w:color w:val="008080"/>
        </w:rPr>
        <w:t>&lt;/</w:t>
      </w:r>
      <w:r>
        <w:t>groupId</w:t>
      </w:r>
      <w:r>
        <w:rPr>
          <w:color w:val="008080"/>
        </w:rPr>
        <w:t>&gt;</w:t>
      </w:r>
    </w:p>
    <w:p w14:paraId="6995D5B0" w14:textId="77777777" w:rsidR="00171E77" w:rsidRDefault="00171E77" w:rsidP="00171E77">
      <w:pPr>
        <w:pStyle w:val="Output"/>
        <w:rPr>
          <w:color w:val="4C483D" w:themeColor="text2"/>
        </w:rPr>
      </w:pPr>
      <w:r>
        <w:rPr>
          <w:color w:val="000000"/>
        </w:rPr>
        <w:tab/>
      </w:r>
      <w:r>
        <w:rPr>
          <w:color w:val="000000"/>
        </w:rPr>
        <w:tab/>
      </w:r>
      <w:r>
        <w:rPr>
          <w:color w:val="000000"/>
        </w:rPr>
        <w:tab/>
      </w:r>
      <w:r>
        <w:rPr>
          <w:color w:val="008080"/>
        </w:rPr>
        <w:t>&lt;</w:t>
      </w:r>
      <w:r>
        <w:t>artifactId</w:t>
      </w:r>
      <w:r>
        <w:rPr>
          <w:color w:val="008080"/>
        </w:rPr>
        <w:t>&gt;</w:t>
      </w:r>
      <w:r>
        <w:rPr>
          <w:color w:val="000000"/>
        </w:rPr>
        <w:t>spring-boot-starter-actuator</w:t>
      </w:r>
      <w:r>
        <w:rPr>
          <w:color w:val="008080"/>
        </w:rPr>
        <w:t>&lt;/</w:t>
      </w:r>
      <w:r>
        <w:t>artifactId</w:t>
      </w:r>
      <w:r>
        <w:rPr>
          <w:color w:val="008080"/>
        </w:rPr>
        <w:t>&gt;</w:t>
      </w:r>
    </w:p>
    <w:p w14:paraId="3B948CA7" w14:textId="2AD5B374" w:rsidR="00171E77" w:rsidRDefault="00171E77" w:rsidP="00171E77">
      <w:pPr>
        <w:pStyle w:val="Output"/>
        <w:rPr>
          <w:color w:val="4C483D" w:themeColor="text2"/>
        </w:rPr>
      </w:pPr>
      <w:r>
        <w:rPr>
          <w:color w:val="000000"/>
        </w:rPr>
        <w:tab/>
      </w:r>
      <w:r>
        <w:rPr>
          <w:color w:val="000000"/>
        </w:rPr>
        <w:tab/>
      </w:r>
      <w:r>
        <w:rPr>
          <w:color w:val="008080"/>
        </w:rPr>
        <w:t>&lt;/</w:t>
      </w:r>
      <w:r>
        <w:t>dependency</w:t>
      </w:r>
      <w:r>
        <w:rPr>
          <w:color w:val="008080"/>
        </w:rPr>
        <w:t>&gt;</w:t>
      </w:r>
    </w:p>
    <w:p w14:paraId="4CE4C63F" w14:textId="77777777" w:rsidR="00171E77" w:rsidRDefault="00171E77" w:rsidP="00171E77">
      <w:pPr>
        <w:pStyle w:val="Output"/>
        <w:rPr>
          <w:color w:val="4C483D" w:themeColor="text2"/>
        </w:rPr>
      </w:pPr>
      <w:r>
        <w:rPr>
          <w:color w:val="000000"/>
        </w:rPr>
        <w:tab/>
      </w:r>
      <w:r>
        <w:rPr>
          <w:color w:val="000000"/>
        </w:rPr>
        <w:tab/>
      </w:r>
      <w:r>
        <w:rPr>
          <w:color w:val="008080"/>
        </w:rPr>
        <w:t>&lt;</w:t>
      </w:r>
      <w:r>
        <w:t>dependency</w:t>
      </w:r>
      <w:r>
        <w:rPr>
          <w:color w:val="008080"/>
        </w:rPr>
        <w:t>&gt;</w:t>
      </w:r>
    </w:p>
    <w:p w14:paraId="7F964815" w14:textId="77777777" w:rsidR="00171E77" w:rsidRDefault="00171E77" w:rsidP="00171E77">
      <w:pPr>
        <w:pStyle w:val="Output"/>
        <w:rPr>
          <w:color w:val="4C483D" w:themeColor="text2"/>
        </w:rPr>
      </w:pPr>
      <w:r>
        <w:rPr>
          <w:color w:val="000000"/>
        </w:rPr>
        <w:tab/>
      </w:r>
      <w:r>
        <w:rPr>
          <w:color w:val="000000"/>
        </w:rPr>
        <w:tab/>
      </w:r>
      <w:r>
        <w:rPr>
          <w:color w:val="000000"/>
        </w:rPr>
        <w:tab/>
      </w:r>
      <w:r>
        <w:rPr>
          <w:color w:val="008080"/>
        </w:rPr>
        <w:t>&lt;</w:t>
      </w:r>
      <w:r>
        <w:t>groupId</w:t>
      </w:r>
      <w:r>
        <w:rPr>
          <w:color w:val="008080"/>
        </w:rPr>
        <w:t>&gt;</w:t>
      </w:r>
      <w:r>
        <w:rPr>
          <w:color w:val="000000"/>
        </w:rPr>
        <w:t>org.springframework.cloud</w:t>
      </w:r>
      <w:r>
        <w:rPr>
          <w:color w:val="008080"/>
        </w:rPr>
        <w:t>&lt;/</w:t>
      </w:r>
      <w:r>
        <w:t>groupId</w:t>
      </w:r>
      <w:r>
        <w:rPr>
          <w:color w:val="008080"/>
        </w:rPr>
        <w:t>&gt;</w:t>
      </w:r>
    </w:p>
    <w:p w14:paraId="43584EBB" w14:textId="77777777" w:rsidR="00171E77" w:rsidRDefault="00171E77" w:rsidP="00171E77">
      <w:pPr>
        <w:pStyle w:val="Output"/>
        <w:rPr>
          <w:color w:val="4C483D" w:themeColor="text2"/>
        </w:rPr>
      </w:pPr>
      <w:r>
        <w:rPr>
          <w:color w:val="000000"/>
        </w:rPr>
        <w:tab/>
      </w:r>
      <w:r>
        <w:rPr>
          <w:color w:val="000000"/>
        </w:rPr>
        <w:tab/>
      </w:r>
      <w:r>
        <w:rPr>
          <w:color w:val="000000"/>
        </w:rPr>
        <w:tab/>
      </w:r>
      <w:r>
        <w:rPr>
          <w:color w:val="008080"/>
        </w:rPr>
        <w:t>&lt;</w:t>
      </w:r>
      <w:r>
        <w:t>artifactId</w:t>
      </w:r>
      <w:r>
        <w:rPr>
          <w:color w:val="008080"/>
        </w:rPr>
        <w:t>&gt;</w:t>
      </w:r>
      <w:r>
        <w:rPr>
          <w:color w:val="000000"/>
        </w:rPr>
        <w:t>spring-cloud-starter-config</w:t>
      </w:r>
      <w:r>
        <w:rPr>
          <w:color w:val="008080"/>
        </w:rPr>
        <w:t>&lt;/</w:t>
      </w:r>
      <w:r>
        <w:t>artifactId</w:t>
      </w:r>
      <w:r>
        <w:rPr>
          <w:color w:val="008080"/>
        </w:rPr>
        <w:t>&gt;</w:t>
      </w:r>
    </w:p>
    <w:p w14:paraId="7742F8F6" w14:textId="3F0400E5" w:rsidR="00171E77" w:rsidRDefault="00171E77" w:rsidP="00171E77">
      <w:pPr>
        <w:pStyle w:val="Output"/>
        <w:rPr>
          <w:color w:val="008080"/>
        </w:rPr>
      </w:pPr>
      <w:r>
        <w:rPr>
          <w:color w:val="000000"/>
        </w:rPr>
        <w:tab/>
      </w:r>
      <w:r>
        <w:rPr>
          <w:color w:val="000000"/>
        </w:rPr>
        <w:tab/>
      </w:r>
      <w:r>
        <w:rPr>
          <w:color w:val="008080"/>
        </w:rPr>
        <w:t>&lt;/</w:t>
      </w:r>
      <w:r>
        <w:t>dependency</w:t>
      </w:r>
      <w:r>
        <w:rPr>
          <w:color w:val="008080"/>
        </w:rPr>
        <w:t>&gt;</w:t>
      </w:r>
    </w:p>
    <w:p w14:paraId="335EADF8" w14:textId="77777777" w:rsidR="00AC0C25" w:rsidRDefault="00AC0C25" w:rsidP="00AC0C25">
      <w:pPr>
        <w:pStyle w:val="Output"/>
        <w:rPr>
          <w:noProof/>
        </w:rPr>
      </w:pPr>
      <w:r>
        <w:rPr>
          <w:noProof/>
        </w:rPr>
        <w:tab/>
      </w:r>
      <w:r>
        <w:rPr>
          <w:noProof/>
        </w:rPr>
        <w:tab/>
        <w:t>&lt;dependency&gt;</w:t>
      </w:r>
    </w:p>
    <w:p w14:paraId="5244CA93" w14:textId="77777777" w:rsidR="00AC0C25" w:rsidRDefault="00AC0C25" w:rsidP="00AC0C25">
      <w:pPr>
        <w:pStyle w:val="Output"/>
        <w:rPr>
          <w:noProof/>
        </w:rPr>
      </w:pPr>
      <w:r>
        <w:rPr>
          <w:noProof/>
        </w:rPr>
        <w:tab/>
      </w:r>
      <w:r>
        <w:rPr>
          <w:noProof/>
        </w:rPr>
        <w:tab/>
      </w:r>
      <w:r>
        <w:rPr>
          <w:noProof/>
        </w:rPr>
        <w:tab/>
        <w:t>&lt;groupId&gt;org.springframework.cloud&lt;/groupId&gt;</w:t>
      </w:r>
    </w:p>
    <w:p w14:paraId="341C4E2F" w14:textId="77777777" w:rsidR="00AC0C25" w:rsidRDefault="00AC0C25" w:rsidP="00AC0C25">
      <w:pPr>
        <w:pStyle w:val="Output"/>
        <w:rPr>
          <w:noProof/>
        </w:rPr>
      </w:pPr>
      <w:r>
        <w:rPr>
          <w:noProof/>
        </w:rPr>
        <w:tab/>
      </w:r>
      <w:r>
        <w:rPr>
          <w:noProof/>
        </w:rPr>
        <w:tab/>
      </w:r>
      <w:r>
        <w:rPr>
          <w:noProof/>
        </w:rPr>
        <w:tab/>
        <w:t>&lt;artifactId&gt;spring-cloud-starter-bootstrap&lt;/artifactId&gt;</w:t>
      </w:r>
    </w:p>
    <w:p w14:paraId="17A329FC" w14:textId="3CF02050" w:rsidR="00AC0C25" w:rsidRDefault="00AC0C25" w:rsidP="00AC0C25">
      <w:pPr>
        <w:pStyle w:val="Output"/>
        <w:rPr>
          <w:noProof/>
        </w:rPr>
      </w:pPr>
      <w:r>
        <w:rPr>
          <w:noProof/>
        </w:rPr>
        <w:tab/>
      </w:r>
      <w:r>
        <w:rPr>
          <w:noProof/>
        </w:rPr>
        <w:tab/>
        <w:t>&lt;/dependency&gt;</w:t>
      </w:r>
    </w:p>
    <w:p w14:paraId="1865BFB6" w14:textId="6CD37AF9" w:rsidR="00AD7EB8" w:rsidRPr="00F91E9A" w:rsidRDefault="00AD7EB8" w:rsidP="00EA326E">
      <w:pPr>
        <w:spacing w:after="0" w:line="240" w:lineRule="auto"/>
        <w:rPr>
          <w:b/>
          <w:bCs/>
          <w:noProof/>
        </w:rPr>
      </w:pPr>
      <w:r w:rsidRPr="00F91E9A">
        <w:rPr>
          <w:b/>
          <w:bCs/>
          <w:noProof/>
        </w:rPr>
        <w:t>2.Create REST Resource</w:t>
      </w:r>
    </w:p>
    <w:p w14:paraId="30C10B28" w14:textId="55B52AC7" w:rsidR="00AD7EB8" w:rsidRDefault="00F139AA" w:rsidP="00BD5287">
      <w:pPr>
        <w:spacing w:after="0"/>
        <w:rPr>
          <w:noProof/>
        </w:rPr>
      </w:pPr>
      <w:r w:rsidRPr="00F139AA">
        <w:rPr>
          <w:noProof/>
        </w:rPr>
        <w:t xml:space="preserve">Add one </w:t>
      </w:r>
      <w:r w:rsidRPr="00F139AA">
        <w:rPr>
          <w:rStyle w:val="BlueSyntaxChar"/>
        </w:rPr>
        <w:t>RestController</w:t>
      </w:r>
      <w:r w:rsidRPr="00F139AA">
        <w:rPr>
          <w:noProof/>
        </w:rPr>
        <w:t xml:space="preserve"> to view the Server side property values in the response.</w:t>
      </w:r>
      <w:r>
        <w:rPr>
          <w:noProof/>
        </w:rPr>
        <w:t xml:space="preserve"> And add a method to request/response the perticalur value from Repository values.</w:t>
      </w:r>
    </w:p>
    <w:p w14:paraId="5B47C69B" w14:textId="77777777" w:rsidR="00BD5287" w:rsidRDefault="00BD5287" w:rsidP="00BD5287">
      <w:pPr>
        <w:pStyle w:val="Output"/>
        <w:rPr>
          <w:color w:val="4C483D" w:themeColor="text2"/>
        </w:rPr>
      </w:pPr>
      <w:r>
        <w:t>@RefreshScope</w:t>
      </w:r>
    </w:p>
    <w:p w14:paraId="6B9B0225" w14:textId="77777777" w:rsidR="00BD5287" w:rsidRDefault="00BD5287" w:rsidP="00BD5287">
      <w:pPr>
        <w:pStyle w:val="Output"/>
        <w:rPr>
          <w:color w:val="4C483D" w:themeColor="text2"/>
        </w:rPr>
      </w:pPr>
      <w:r>
        <w:rPr>
          <w:shd w:val="clear" w:color="auto" w:fill="DBECCF"/>
        </w:rPr>
        <w:t>@RestController</w:t>
      </w:r>
    </w:p>
    <w:p w14:paraId="1B794ADD" w14:textId="42106CF4" w:rsidR="00BD5287" w:rsidRDefault="00BD5287" w:rsidP="00BD5287">
      <w:pPr>
        <w:pStyle w:val="Output"/>
        <w:rPr>
          <w:color w:val="4C483D" w:themeColor="text2"/>
        </w:rPr>
      </w:pPr>
      <w:r>
        <w:rPr>
          <w:b/>
          <w:bCs/>
          <w:color w:val="7F0055"/>
        </w:rPr>
        <w:t>class</w:t>
      </w:r>
      <w:r>
        <w:rPr>
          <w:color w:val="000000"/>
        </w:rPr>
        <w:t xml:space="preserve"> SpringCloudConfigClinet{</w:t>
      </w:r>
      <w:r>
        <w:rPr>
          <w:color w:val="000000"/>
        </w:rPr>
        <w:tab/>
      </w:r>
    </w:p>
    <w:p w14:paraId="1739B616" w14:textId="77777777" w:rsidR="00BD5287" w:rsidRDefault="00BD5287" w:rsidP="00BD5287">
      <w:pPr>
        <w:pStyle w:val="Output"/>
        <w:rPr>
          <w:color w:val="4C483D" w:themeColor="text2"/>
        </w:rPr>
      </w:pPr>
      <w:r>
        <w:rPr>
          <w:color w:val="000000"/>
        </w:rPr>
        <w:tab/>
        <w:t xml:space="preserve">    </w:t>
      </w:r>
      <w:r>
        <w:t>@Value</w:t>
      </w:r>
      <w:r>
        <w:rPr>
          <w:color w:val="000000"/>
        </w:rPr>
        <w:t>(</w:t>
      </w:r>
      <w:r>
        <w:rPr>
          <w:color w:val="2A00FF"/>
        </w:rPr>
        <w:t>"${msg:Config Server is not working. Please check...}"</w:t>
      </w:r>
      <w:r>
        <w:rPr>
          <w:color w:val="000000"/>
        </w:rPr>
        <w:t>)</w:t>
      </w:r>
    </w:p>
    <w:p w14:paraId="1C0B2D81" w14:textId="77777777" w:rsidR="00BD5287" w:rsidRDefault="00BD5287" w:rsidP="00BD5287">
      <w:pPr>
        <w:pStyle w:val="Output"/>
        <w:rPr>
          <w:color w:val="4C483D" w:themeColor="text2"/>
        </w:rPr>
      </w:pPr>
      <w:r>
        <w:rPr>
          <w:color w:val="000000"/>
        </w:rPr>
        <w:tab/>
        <w:t xml:space="preserve">    </w:t>
      </w:r>
      <w:r>
        <w:rPr>
          <w:b/>
          <w:bCs/>
          <w:color w:val="7F0055"/>
        </w:rPr>
        <w:t>private</w:t>
      </w:r>
      <w:r>
        <w:rPr>
          <w:color w:val="000000"/>
        </w:rPr>
        <w:t xml:space="preserve"> </w:t>
      </w:r>
      <w:r>
        <w:rPr>
          <w:color w:val="000000"/>
          <w:u w:val="single"/>
        </w:rPr>
        <w:t>String</w:t>
      </w:r>
      <w:r>
        <w:rPr>
          <w:color w:val="000000"/>
        </w:rPr>
        <w:t xml:space="preserve"> </w:t>
      </w:r>
      <w:r>
        <w:rPr>
          <w:color w:val="0000C0"/>
        </w:rPr>
        <w:t>msg</w:t>
      </w:r>
      <w:r>
        <w:rPr>
          <w:color w:val="000000"/>
        </w:rPr>
        <w:t>;</w:t>
      </w:r>
    </w:p>
    <w:p w14:paraId="73DD7A96" w14:textId="77777777" w:rsidR="00BD5287" w:rsidRDefault="00BD5287" w:rsidP="00BD5287">
      <w:pPr>
        <w:pStyle w:val="Output"/>
        <w:rPr>
          <w:color w:val="4C483D" w:themeColor="text2"/>
        </w:rPr>
      </w:pPr>
      <w:r>
        <w:rPr>
          <w:color w:val="000000"/>
        </w:rPr>
        <w:tab/>
        <w:t xml:space="preserve"> </w:t>
      </w:r>
    </w:p>
    <w:p w14:paraId="12B4CCB3" w14:textId="77777777" w:rsidR="00BD5287" w:rsidRDefault="00BD5287" w:rsidP="00BD5287">
      <w:pPr>
        <w:pStyle w:val="Output"/>
        <w:rPr>
          <w:color w:val="4C483D" w:themeColor="text2"/>
        </w:rPr>
      </w:pPr>
      <w:r>
        <w:rPr>
          <w:color w:val="000000"/>
        </w:rPr>
        <w:tab/>
        <w:t xml:space="preserve">    </w:t>
      </w:r>
      <w:r>
        <w:t>@GetMapping</w:t>
      </w:r>
      <w:r>
        <w:rPr>
          <w:color w:val="000000"/>
        </w:rPr>
        <w:t>(</w:t>
      </w:r>
      <w:r>
        <w:rPr>
          <w:color w:val="2A00FF"/>
        </w:rPr>
        <w:t>"/msg"</w:t>
      </w:r>
      <w:r>
        <w:rPr>
          <w:color w:val="000000"/>
        </w:rPr>
        <w:t>)</w:t>
      </w:r>
    </w:p>
    <w:p w14:paraId="3D1D9A69" w14:textId="77777777" w:rsidR="00BD5287" w:rsidRDefault="00BD5287" w:rsidP="00BD5287">
      <w:pPr>
        <w:pStyle w:val="Output"/>
        <w:rPr>
          <w:color w:val="4C483D" w:themeColor="text2"/>
        </w:rPr>
      </w:pPr>
      <w:r>
        <w:rPr>
          <w:color w:val="000000"/>
        </w:rPr>
        <w:lastRenderedPageBreak/>
        <w:tab/>
        <w:t xml:space="preserve">    </w:t>
      </w:r>
      <w:r>
        <w:rPr>
          <w:b/>
          <w:bCs/>
          <w:color w:val="7F0055"/>
        </w:rPr>
        <w:t>public</w:t>
      </w:r>
      <w:r>
        <w:rPr>
          <w:color w:val="000000"/>
        </w:rPr>
        <w:t xml:space="preserve"> String getMsg() {</w:t>
      </w:r>
    </w:p>
    <w:p w14:paraId="33B98E81" w14:textId="77777777" w:rsidR="00BD5287" w:rsidRDefault="00BD5287" w:rsidP="00BD5287">
      <w:pPr>
        <w:pStyle w:val="Output"/>
        <w:rPr>
          <w:color w:val="4C483D" w:themeColor="text2"/>
        </w:rPr>
      </w:pPr>
      <w:r>
        <w:rPr>
          <w:color w:val="000000"/>
        </w:rPr>
        <w:tab/>
        <w:t xml:space="preserve">        </w:t>
      </w:r>
      <w:r>
        <w:rPr>
          <w:b/>
          <w:bCs/>
          <w:color w:val="7F0055"/>
        </w:rPr>
        <w:t>return</w:t>
      </w:r>
      <w:r>
        <w:rPr>
          <w:color w:val="000000"/>
        </w:rPr>
        <w:t xml:space="preserve"> </w:t>
      </w:r>
      <w:r>
        <w:rPr>
          <w:b/>
          <w:bCs/>
          <w:color w:val="7F0055"/>
        </w:rPr>
        <w:t>this</w:t>
      </w:r>
      <w:r>
        <w:rPr>
          <w:color w:val="000000"/>
        </w:rPr>
        <w:t>.</w:t>
      </w:r>
      <w:r>
        <w:rPr>
          <w:color w:val="0000C0"/>
        </w:rPr>
        <w:t>msg</w:t>
      </w:r>
      <w:r>
        <w:rPr>
          <w:color w:val="000000"/>
        </w:rPr>
        <w:t>;</w:t>
      </w:r>
    </w:p>
    <w:p w14:paraId="709CB4F7" w14:textId="77777777" w:rsidR="00BD5287" w:rsidRDefault="00BD5287" w:rsidP="00BD5287">
      <w:pPr>
        <w:pStyle w:val="Output"/>
        <w:rPr>
          <w:color w:val="4C483D" w:themeColor="text2"/>
        </w:rPr>
      </w:pPr>
      <w:r>
        <w:rPr>
          <w:color w:val="000000"/>
        </w:rPr>
        <w:tab/>
        <w:t xml:space="preserve">    }</w:t>
      </w:r>
    </w:p>
    <w:p w14:paraId="223709EF" w14:textId="46D75A39" w:rsidR="00BD5287" w:rsidRDefault="00BD5287" w:rsidP="00BD5287">
      <w:pPr>
        <w:pStyle w:val="Output"/>
        <w:rPr>
          <w:noProof/>
        </w:rPr>
      </w:pPr>
      <w:r>
        <w:rPr>
          <w:color w:val="000000"/>
        </w:rPr>
        <w:t>}</w:t>
      </w:r>
    </w:p>
    <w:p w14:paraId="5663BD9C" w14:textId="0937D54B" w:rsidR="006A7DCD" w:rsidRDefault="006A7DCD" w:rsidP="00C63BB5">
      <w:pPr>
        <w:rPr>
          <w:noProof/>
        </w:rPr>
      </w:pPr>
      <w:r w:rsidRPr="006A7DCD">
        <w:rPr>
          <w:noProof/>
        </w:rPr>
        <w:t>Usually in SpringBoot application</w:t>
      </w:r>
      <w:r w:rsidR="00C545D0">
        <w:rPr>
          <w:noProof/>
        </w:rPr>
        <w:t>,</w:t>
      </w:r>
      <w:r w:rsidRPr="006A7DCD">
        <w:rPr>
          <w:noProof/>
        </w:rPr>
        <w:t xml:space="preserve"> we configure properties in </w:t>
      </w:r>
      <w:r w:rsidRPr="006A7DCD">
        <w:rPr>
          <w:rStyle w:val="BlueSyntaxChar"/>
        </w:rPr>
        <w:t>application.properties.</w:t>
      </w:r>
      <w:r w:rsidRPr="006A7DCD">
        <w:rPr>
          <w:noProof/>
        </w:rPr>
        <w:t xml:space="preserve"> But while using Spring Cloud Config Server we use </w:t>
      </w:r>
      <w:r w:rsidRPr="006A7DCD">
        <w:rPr>
          <w:rStyle w:val="SyntaxChar0"/>
        </w:rPr>
        <w:t>bootstrap.properties</w:t>
      </w:r>
      <w:r w:rsidRPr="006A7DCD">
        <w:rPr>
          <w:noProof/>
        </w:rPr>
        <w:t> or </w:t>
      </w:r>
      <w:r w:rsidRPr="006A7DCD">
        <w:rPr>
          <w:rStyle w:val="SyntaxChar0"/>
        </w:rPr>
        <w:t>bootstrap.yml</w:t>
      </w:r>
      <w:r w:rsidRPr="006A7DCD">
        <w:rPr>
          <w:noProof/>
        </w:rPr>
        <w:t> file to configure the URL of Config Server</w:t>
      </w:r>
      <w:r w:rsidR="00362D8B">
        <w:rPr>
          <w:noProof/>
        </w:rPr>
        <w:t>.</w:t>
      </w:r>
    </w:p>
    <w:p w14:paraId="459E1444" w14:textId="6D759665" w:rsidR="0032607C" w:rsidRDefault="00362D8B" w:rsidP="00EA326E">
      <w:pPr>
        <w:spacing w:after="0" w:line="240" w:lineRule="auto"/>
        <w:rPr>
          <w:noProof/>
        </w:rPr>
      </w:pPr>
      <w:r w:rsidRPr="00362D8B">
        <w:rPr>
          <w:noProof/>
        </w:rPr>
        <w:t>Configure the following properties in </w:t>
      </w:r>
      <w:r w:rsidRPr="00362D8B">
        <w:rPr>
          <w:rStyle w:val="BlueSyntaxChar"/>
        </w:rPr>
        <w:t>src/main/resources/bootstrap.properties</w:t>
      </w:r>
      <w:r w:rsidRPr="00362D8B">
        <w:rPr>
          <w:noProof/>
        </w:rPr>
        <w:t>:</w:t>
      </w:r>
    </w:p>
    <w:p w14:paraId="293869EF" w14:textId="77777777" w:rsidR="002B66DD" w:rsidRDefault="002B66DD" w:rsidP="002B66DD">
      <w:pPr>
        <w:pStyle w:val="Output"/>
        <w:rPr>
          <w:color w:val="4C483D" w:themeColor="text2"/>
        </w:rPr>
      </w:pPr>
      <w:r>
        <w:t>server.port=</w:t>
      </w:r>
      <w:r>
        <w:rPr>
          <w:color w:val="2A00FF"/>
        </w:rPr>
        <w:t>8181</w:t>
      </w:r>
    </w:p>
    <w:p w14:paraId="7444CA57" w14:textId="4110EAB6" w:rsidR="002B66DD" w:rsidRDefault="002B66DD" w:rsidP="002B66DD">
      <w:pPr>
        <w:pStyle w:val="Output"/>
        <w:rPr>
          <w:color w:val="4C483D" w:themeColor="text2"/>
        </w:rPr>
      </w:pPr>
      <w:r>
        <w:t>spring.application.name=</w:t>
      </w:r>
      <w:r w:rsidR="008F471A" w:rsidRPr="008F471A">
        <w:rPr>
          <w:color w:val="2A00FF"/>
          <w:u w:val="single"/>
        </w:rPr>
        <w:t>catalogservice</w:t>
      </w:r>
    </w:p>
    <w:p w14:paraId="0E13679D" w14:textId="77777777" w:rsidR="002B66DD" w:rsidRDefault="002B66DD" w:rsidP="002B66DD">
      <w:pPr>
        <w:pStyle w:val="Output"/>
        <w:rPr>
          <w:color w:val="4C483D" w:themeColor="text2"/>
        </w:rPr>
      </w:pPr>
      <w:r>
        <w:t>spring.cloud.config.uri=</w:t>
      </w:r>
      <w:r>
        <w:rPr>
          <w:color w:val="2A00FF"/>
        </w:rPr>
        <w:t>http://localhost:8182</w:t>
      </w:r>
    </w:p>
    <w:p w14:paraId="197ABD31" w14:textId="77777777" w:rsidR="002B66DD" w:rsidRDefault="002B66DD" w:rsidP="002B66DD">
      <w:pPr>
        <w:pStyle w:val="Output"/>
        <w:rPr>
          <w:color w:val="4C483D" w:themeColor="text2"/>
        </w:rPr>
      </w:pPr>
      <w:r>
        <w:t>management.security.enabled=</w:t>
      </w:r>
      <w:r>
        <w:rPr>
          <w:color w:val="2A00FF"/>
        </w:rPr>
        <w:t>false</w:t>
      </w:r>
    </w:p>
    <w:p w14:paraId="2850F6FF" w14:textId="2CC5D280" w:rsidR="0032607C" w:rsidRDefault="00D57E4B" w:rsidP="001617B5">
      <w:pPr>
        <w:rPr>
          <w:noProof/>
        </w:rPr>
      </w:pPr>
      <w:r w:rsidRPr="00D57E4B">
        <w:rPr>
          <w:i/>
          <w:iCs/>
          <w:noProof/>
        </w:rPr>
        <w:t>Note that the value of </w:t>
      </w:r>
      <w:r w:rsidRPr="00D57E4B">
        <w:rPr>
          <w:b/>
          <w:bCs/>
          <w:i/>
          <w:iCs/>
          <w:noProof/>
        </w:rPr>
        <w:t>spring.application.name</w:t>
      </w:r>
      <w:r w:rsidRPr="00D57E4B">
        <w:rPr>
          <w:i/>
          <w:iCs/>
          <w:noProof/>
        </w:rPr>
        <w:t> property should match with base filename (catalogservice) in config-repo</w:t>
      </w:r>
    </w:p>
    <w:p w14:paraId="74A0C939" w14:textId="1341C767" w:rsidR="00AC0C25" w:rsidRDefault="00AC0C25" w:rsidP="00AC0C25">
      <w:pPr>
        <w:rPr>
          <w:noProof/>
        </w:rPr>
      </w:pPr>
      <w:r w:rsidRPr="00AC0C25">
        <w:rPr>
          <w:noProof/>
        </w:rPr>
        <w:t>Now run the following catalog-service main entry point class</w:t>
      </w:r>
      <w:r>
        <w:rPr>
          <w:noProof/>
        </w:rPr>
        <w:t>.</w:t>
      </w:r>
      <w:r w:rsidRPr="00AC0C25">
        <w:rPr>
          <w:rFonts w:ascii="Arial" w:hAnsi="Arial" w:cs="Arial"/>
          <w:color w:val="303030"/>
          <w:sz w:val="29"/>
          <w:szCs w:val="29"/>
          <w:shd w:val="clear" w:color="auto" w:fill="FFFFFF"/>
        </w:rPr>
        <w:t xml:space="preserve"> </w:t>
      </w:r>
      <w:r w:rsidRPr="00AC0C25">
        <w:rPr>
          <w:noProof/>
        </w:rPr>
        <w:t xml:space="preserve">We can access the actuator endpoint </w:t>
      </w:r>
      <w:r w:rsidRPr="00AC0C25">
        <w:rPr>
          <w:rStyle w:val="BlueSyntaxChar"/>
        </w:rPr>
        <w:t>http://localhost:8181/env</w:t>
      </w:r>
      <w:r w:rsidRPr="00AC0C25">
        <w:rPr>
          <w:noProof/>
        </w:rPr>
        <w:t xml:space="preserve"> to see all the configuration properties.</w:t>
      </w:r>
    </w:p>
    <w:p w14:paraId="0F5288BC" w14:textId="048F7BBC" w:rsidR="0032607C" w:rsidRDefault="0034304F" w:rsidP="00EA326E">
      <w:pPr>
        <w:spacing w:after="0" w:line="240" w:lineRule="auto"/>
        <w:rPr>
          <w:noProof/>
        </w:rPr>
      </w:pPr>
      <w:r>
        <w:rPr>
          <w:noProof/>
        </w:rPr>
        <w:t xml:space="preserve">You open </w:t>
      </w:r>
      <w:hyperlink r:id="rId179" w:history="1">
        <w:r w:rsidRPr="003565FF">
          <w:rPr>
            <w:rStyle w:val="Hyperlink"/>
            <w:noProof/>
          </w:rPr>
          <w:t>http://localhost:8181/msg</w:t>
        </w:r>
      </w:hyperlink>
      <w:r>
        <w:rPr>
          <w:noProof/>
        </w:rPr>
        <w:t xml:space="preserve"> you get property value of msg</w:t>
      </w:r>
      <w:r w:rsidR="00A76FA0" w:rsidRPr="00A76FA0">
        <w:rPr>
          <w:noProof/>
        </w:rPr>
        <w:t xml:space="preserve"> </w:t>
      </w:r>
      <w:r w:rsidR="00A76FA0">
        <w:rPr>
          <w:noProof/>
        </w:rPr>
        <w:drawing>
          <wp:inline distT="0" distB="0" distL="0" distR="0" wp14:anchorId="0536C9F1" wp14:editId="78391CBD">
            <wp:extent cx="3176615" cy="668220"/>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51054" cy="683879"/>
                    </a:xfrm>
                    <a:prstGeom prst="rect">
                      <a:avLst/>
                    </a:prstGeom>
                  </pic:spPr>
                </pic:pic>
              </a:graphicData>
            </a:graphic>
          </wp:inline>
        </w:drawing>
      </w:r>
    </w:p>
    <w:p w14:paraId="65C6A40A" w14:textId="18C88EBF" w:rsidR="0034133D" w:rsidRDefault="00EA326E" w:rsidP="001617B5">
      <w:pPr>
        <w:rPr>
          <w:noProof/>
        </w:rPr>
      </w:pPr>
      <w:r>
        <w:rPr>
          <w:noProof/>
        </w:rPr>
        <w:t xml:space="preserve">Now if we delete the </w:t>
      </w:r>
      <w:r w:rsidRPr="008B2E6A">
        <w:rPr>
          <w:rStyle w:val="BlueSyntaxChar"/>
        </w:rPr>
        <w:t>application.properties</w:t>
      </w:r>
      <w:r>
        <w:rPr>
          <w:noProof/>
        </w:rPr>
        <w:t xml:space="preserve"> file, the application will works normally.                            </w:t>
      </w:r>
      <w:r w:rsidR="00487DEA">
        <w:rPr>
          <w:noProof/>
        </w:rPr>
        <w:t xml:space="preserve">Ref. </w:t>
      </w:r>
      <w:hyperlink r:id="rId181" w:history="1">
        <w:r w:rsidR="00487DEA" w:rsidRPr="00927D2B">
          <w:rPr>
            <w:rStyle w:val="Hyperlink"/>
            <w:noProof/>
          </w:rPr>
          <w:t>https://www.sivalabs.in/2017/08/spring-cloud-tutorials-introduction-to-spring-cloud-config-server/</w:t>
        </w:r>
      </w:hyperlink>
    </w:p>
    <w:p w14:paraId="19F9A0A3" w14:textId="77777777" w:rsidR="00751838" w:rsidRDefault="00751838" w:rsidP="00751838">
      <w:pPr>
        <w:pStyle w:val="Heading2"/>
      </w:pPr>
      <w:bookmarkStart w:id="184" w:name="_Toc98762687"/>
      <w:bookmarkStart w:id="185" w:name="_Toc98778526"/>
      <w:r>
        <w:t>2.Azure Key Valut</w:t>
      </w:r>
      <w:bookmarkEnd w:id="184"/>
      <w:bookmarkEnd w:id="185"/>
    </w:p>
    <w:p w14:paraId="18943B13" w14:textId="77777777" w:rsidR="00751838" w:rsidRDefault="00751838" w:rsidP="00751838">
      <w:r>
        <w:rPr>
          <w:noProof/>
        </w:rPr>
        <w:drawing>
          <wp:inline distT="0" distB="0" distL="0" distR="0" wp14:anchorId="4BFC8858" wp14:editId="0563B0C5">
            <wp:extent cx="4253219" cy="23324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270830" cy="2342112"/>
                    </a:xfrm>
                    <a:prstGeom prst="rect">
                      <a:avLst/>
                    </a:prstGeom>
                    <a:noFill/>
                    <a:ln>
                      <a:noFill/>
                    </a:ln>
                  </pic:spPr>
                </pic:pic>
              </a:graphicData>
            </a:graphic>
          </wp:inline>
        </w:drawing>
      </w:r>
    </w:p>
    <w:p w14:paraId="006BFF0D" w14:textId="77777777" w:rsidR="00751838" w:rsidRPr="005125DD" w:rsidRDefault="00751838" w:rsidP="00751838">
      <w:r>
        <w:lastRenderedPageBreak/>
        <w:t>1.Create Azure Key Valut</w:t>
      </w:r>
      <w:r>
        <w:rPr>
          <w:noProof/>
        </w:rPr>
        <w:drawing>
          <wp:inline distT="0" distB="0" distL="0" distR="0" wp14:anchorId="65776369" wp14:editId="302D8DF5">
            <wp:extent cx="5943600" cy="27012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701290"/>
                    </a:xfrm>
                    <a:prstGeom prst="rect">
                      <a:avLst/>
                    </a:prstGeom>
                  </pic:spPr>
                </pic:pic>
              </a:graphicData>
            </a:graphic>
          </wp:inline>
        </w:drawing>
      </w:r>
    </w:p>
    <w:p w14:paraId="4A2447D9" w14:textId="77777777" w:rsidR="00751838" w:rsidRPr="00CA1946" w:rsidRDefault="00751838" w:rsidP="00751838">
      <w:pPr>
        <w:spacing w:after="0"/>
        <w:rPr>
          <w:lang w:eastAsia="en-US"/>
        </w:rPr>
      </w:pPr>
      <w:r w:rsidRPr="00CA1946">
        <w:rPr>
          <w:lang w:eastAsia="en-US"/>
        </w:rPr>
        <w:t>Configure these properties:</w:t>
      </w:r>
    </w:p>
    <w:p w14:paraId="6CE53D87" w14:textId="77777777" w:rsidR="00751838" w:rsidRPr="00CA1946" w:rsidRDefault="00751838" w:rsidP="00751838">
      <w:pPr>
        <w:pStyle w:val="Output"/>
        <w:rPr>
          <w:bdr w:val="none" w:sz="0" w:space="0" w:color="auto" w:frame="1"/>
          <w:lang w:eastAsia="en-US"/>
        </w:rPr>
      </w:pPr>
      <w:r w:rsidRPr="00CA1946">
        <w:rPr>
          <w:bdr w:val="none" w:sz="0" w:space="0" w:color="auto" w:frame="1"/>
          <w:lang w:eastAsia="en-US"/>
        </w:rPr>
        <w:t>azure.keyvault.enabled=true</w:t>
      </w:r>
    </w:p>
    <w:p w14:paraId="3176465A" w14:textId="77777777" w:rsidR="00751838" w:rsidRPr="00CA1946" w:rsidRDefault="00751838" w:rsidP="00751838">
      <w:pPr>
        <w:pStyle w:val="Output"/>
        <w:rPr>
          <w:bdr w:val="none" w:sz="0" w:space="0" w:color="auto" w:frame="1"/>
          <w:lang w:eastAsia="en-US"/>
        </w:rPr>
      </w:pPr>
      <w:r w:rsidRPr="00CA1946">
        <w:rPr>
          <w:bdr w:val="none" w:sz="0" w:space="0" w:color="auto" w:frame="1"/>
          <w:lang w:eastAsia="en-US"/>
        </w:rPr>
        <w:t>azure.keyvault.</w:t>
      </w:r>
      <w:r w:rsidRPr="00CA1946">
        <w:rPr>
          <w:b/>
          <w:bCs/>
          <w:bdr w:val="none" w:sz="0" w:space="0" w:color="auto" w:frame="1"/>
          <w:lang w:eastAsia="en-US"/>
        </w:rPr>
        <w:t>uri</w:t>
      </w:r>
      <w:r w:rsidRPr="00CA1946">
        <w:rPr>
          <w:bdr w:val="none" w:sz="0" w:space="0" w:color="auto" w:frame="1"/>
          <w:lang w:eastAsia="en-US"/>
        </w:rPr>
        <w:t>=put-your-azure-keyvault-uri-here</w:t>
      </w:r>
    </w:p>
    <w:p w14:paraId="2175AA29" w14:textId="77777777" w:rsidR="00751838" w:rsidRPr="00CA1946" w:rsidRDefault="00751838" w:rsidP="00751838">
      <w:pPr>
        <w:pStyle w:val="Output"/>
        <w:rPr>
          <w:bdr w:val="none" w:sz="0" w:space="0" w:color="auto" w:frame="1"/>
          <w:lang w:eastAsia="en-US"/>
        </w:rPr>
      </w:pPr>
      <w:r w:rsidRPr="00CA1946">
        <w:rPr>
          <w:bdr w:val="none" w:sz="0" w:space="0" w:color="auto" w:frame="1"/>
          <w:lang w:eastAsia="en-US"/>
        </w:rPr>
        <w:t>azure.keyvault.</w:t>
      </w:r>
      <w:r w:rsidRPr="00CA1946">
        <w:rPr>
          <w:b/>
          <w:bCs/>
          <w:bdr w:val="none" w:sz="0" w:space="0" w:color="auto" w:frame="1"/>
          <w:lang w:eastAsia="en-US"/>
        </w:rPr>
        <w:t>client-id</w:t>
      </w:r>
      <w:r w:rsidRPr="00CA1946">
        <w:rPr>
          <w:bdr w:val="none" w:sz="0" w:space="0" w:color="auto" w:frame="1"/>
          <w:lang w:eastAsia="en-US"/>
        </w:rPr>
        <w:t>=put-your-azure-client-id-here</w:t>
      </w:r>
    </w:p>
    <w:p w14:paraId="3A0DBAF7" w14:textId="77777777" w:rsidR="00751838" w:rsidRPr="00CA1946" w:rsidRDefault="00751838" w:rsidP="00751838">
      <w:pPr>
        <w:pStyle w:val="Output"/>
        <w:rPr>
          <w:lang w:eastAsia="en-US"/>
        </w:rPr>
      </w:pPr>
      <w:r w:rsidRPr="00CA1946">
        <w:rPr>
          <w:bdr w:val="none" w:sz="0" w:space="0" w:color="auto" w:frame="1"/>
          <w:lang w:eastAsia="en-US"/>
        </w:rPr>
        <w:t>azure.keyvault.</w:t>
      </w:r>
      <w:r w:rsidRPr="00CA1946">
        <w:rPr>
          <w:b/>
          <w:bCs/>
          <w:bdr w:val="none" w:sz="0" w:space="0" w:color="auto" w:frame="1"/>
          <w:lang w:eastAsia="en-US"/>
        </w:rPr>
        <w:t>client-key</w:t>
      </w:r>
      <w:r w:rsidRPr="00CA1946">
        <w:rPr>
          <w:bdr w:val="none" w:sz="0" w:space="0" w:color="auto" w:frame="1"/>
          <w:lang w:eastAsia="en-US"/>
        </w:rPr>
        <w:t>=put-your-azure-client-key-here</w:t>
      </w:r>
    </w:p>
    <w:p w14:paraId="3BCA67ED" w14:textId="77777777" w:rsidR="00751838" w:rsidRDefault="00751838" w:rsidP="00751838"/>
    <w:p w14:paraId="5F01D2E7" w14:textId="77777777" w:rsidR="00751838" w:rsidRPr="00B41F57" w:rsidRDefault="00751838" w:rsidP="00751838">
      <w:pPr>
        <w:spacing w:after="0"/>
        <w:rPr>
          <w:lang w:eastAsia="en-US"/>
        </w:rPr>
      </w:pPr>
      <w:r w:rsidRPr="00B41F57">
        <w:rPr>
          <w:lang w:eastAsia="en-US"/>
        </w:rPr>
        <w:t>Add dependency. </w:t>
      </w:r>
      <w:r w:rsidRPr="00B41F57">
        <w:rPr>
          <w:rFonts w:ascii="Consolas" w:hAnsi="Consolas" w:cs="Courier New"/>
          <w:lang w:eastAsia="en-US"/>
        </w:rPr>
        <w:t>&lt;version&gt;</w:t>
      </w:r>
      <w:r w:rsidRPr="00B41F57">
        <w:rPr>
          <w:lang w:eastAsia="en-US"/>
        </w:rPr>
        <w:t> can be skipped because we already add </w:t>
      </w:r>
      <w:r w:rsidRPr="00B41F57">
        <w:rPr>
          <w:rFonts w:ascii="Consolas" w:hAnsi="Consolas" w:cs="Courier New"/>
          <w:lang w:eastAsia="en-US"/>
        </w:rPr>
        <w:t>azure-spring-boot-bom</w:t>
      </w:r>
      <w:r w:rsidRPr="00B41F57">
        <w:rPr>
          <w:lang w:eastAsia="en-US"/>
        </w:rPr>
        <w:t>.</w:t>
      </w:r>
    </w:p>
    <w:p w14:paraId="6404BFA8" w14:textId="77777777" w:rsidR="00751838" w:rsidRPr="00B41F57" w:rsidRDefault="00751838" w:rsidP="00751838">
      <w:pPr>
        <w:pStyle w:val="Output"/>
        <w:rPr>
          <w:lang w:eastAsia="en-US"/>
        </w:rPr>
      </w:pPr>
      <w:r w:rsidRPr="00B41F57">
        <w:rPr>
          <w:lang w:eastAsia="en-US"/>
        </w:rPr>
        <w:t>&lt;dependency&gt;</w:t>
      </w:r>
    </w:p>
    <w:p w14:paraId="253984C6" w14:textId="77777777" w:rsidR="00751838" w:rsidRPr="00B41F57" w:rsidRDefault="00751838" w:rsidP="00751838">
      <w:pPr>
        <w:pStyle w:val="Output"/>
        <w:rPr>
          <w:lang w:eastAsia="en-US"/>
        </w:rPr>
      </w:pPr>
      <w:r w:rsidRPr="00B41F57">
        <w:rPr>
          <w:lang w:eastAsia="en-US"/>
        </w:rPr>
        <w:t xml:space="preserve">  &lt;groupId&gt;com.azure.spring&lt;/groupId&gt;</w:t>
      </w:r>
    </w:p>
    <w:p w14:paraId="2AA75342" w14:textId="77777777" w:rsidR="00751838" w:rsidRPr="00B41F57" w:rsidRDefault="00751838" w:rsidP="00751838">
      <w:pPr>
        <w:pStyle w:val="Output"/>
        <w:rPr>
          <w:lang w:eastAsia="en-US"/>
        </w:rPr>
      </w:pPr>
      <w:r w:rsidRPr="00B41F57">
        <w:rPr>
          <w:lang w:eastAsia="en-US"/>
        </w:rPr>
        <w:t xml:space="preserve">  &lt;artifactId&gt;azure-spring-boot-starter-keyvault-secrets&lt;/artifactId&gt;</w:t>
      </w:r>
    </w:p>
    <w:p w14:paraId="7031CEB6" w14:textId="77777777" w:rsidR="00751838" w:rsidRPr="00B41F57" w:rsidRDefault="00751838" w:rsidP="00751838">
      <w:pPr>
        <w:pStyle w:val="Output"/>
        <w:rPr>
          <w:lang w:eastAsia="en-US"/>
        </w:rPr>
      </w:pPr>
      <w:r w:rsidRPr="00B41F57">
        <w:rPr>
          <w:lang w:eastAsia="en-US"/>
        </w:rPr>
        <w:t>&lt;/dependency&gt;</w:t>
      </w:r>
    </w:p>
    <w:p w14:paraId="41D3FDC0" w14:textId="77777777" w:rsidR="00751838" w:rsidRDefault="00751838" w:rsidP="00751838"/>
    <w:p w14:paraId="7CBA7C4C" w14:textId="078A48C5" w:rsidR="00751838" w:rsidRPr="007E3A54" w:rsidRDefault="00751838" w:rsidP="00751838">
      <w:pPr>
        <w:spacing w:after="0"/>
        <w:rPr>
          <w:lang w:eastAsia="en-US"/>
        </w:rPr>
      </w:pPr>
      <w:r w:rsidRPr="007E3A54">
        <w:rPr>
          <w:lang w:eastAsia="en-US"/>
        </w:rPr>
        <w:t xml:space="preserve">Now we can read Azure KeyVault secrets </w:t>
      </w:r>
      <w:r w:rsidR="00871E0A">
        <w:rPr>
          <w:lang w:eastAsia="en-US"/>
        </w:rPr>
        <w:t xml:space="preserve">directly </w:t>
      </w:r>
      <w:r w:rsidRPr="007E3A54">
        <w:rPr>
          <w:lang w:eastAsia="en-US"/>
        </w:rPr>
        <w:t xml:space="preserve">as any other Spring boot configuration </w:t>
      </w:r>
      <w:r w:rsidR="00871E0A" w:rsidRPr="007E3A54">
        <w:rPr>
          <w:lang w:eastAsia="en-US"/>
        </w:rPr>
        <w:t>properties,</w:t>
      </w:r>
      <w:r w:rsidRPr="007E3A54">
        <w:rPr>
          <w:lang w:eastAsia="en-US"/>
        </w:rPr>
        <w:t>( as Key Vault will be bound as custom Properties Datasource) Example in </w:t>
      </w:r>
      <w:r w:rsidRPr="007E3A54">
        <w:rPr>
          <w:rFonts w:ascii="Consolas" w:hAnsi="Consolas" w:cs="Courier New"/>
          <w:lang w:eastAsia="en-US"/>
        </w:rPr>
        <w:t>TestController.java</w:t>
      </w:r>
      <w:r w:rsidRPr="007E3A54">
        <w:rPr>
          <w:lang w:eastAsia="en-US"/>
        </w:rPr>
        <w:t>, where </w:t>
      </w:r>
      <w:r w:rsidRPr="00871E0A">
        <w:rPr>
          <w:rStyle w:val="0SyntaxPinkChar"/>
        </w:rPr>
        <w:t>@Value("${my-very-secret}")</w:t>
      </w:r>
      <w:r w:rsidRPr="007E3A54">
        <w:rPr>
          <w:lang w:eastAsia="en-US"/>
        </w:rPr>
        <w:t> is read from Azure KeyVault.</w:t>
      </w:r>
    </w:p>
    <w:p w14:paraId="193F6FBD" w14:textId="77777777" w:rsidR="00751838" w:rsidRPr="007E3A54" w:rsidRDefault="00751838" w:rsidP="00751838">
      <w:pPr>
        <w:pStyle w:val="Output"/>
        <w:rPr>
          <w:lang w:eastAsia="en-US"/>
        </w:rPr>
      </w:pPr>
      <w:r w:rsidRPr="007E3A54">
        <w:rPr>
          <w:lang w:eastAsia="en-US"/>
        </w:rPr>
        <w:t>@RestController</w:t>
      </w:r>
    </w:p>
    <w:p w14:paraId="31AE7084" w14:textId="77777777" w:rsidR="00751838" w:rsidRPr="007E3A54" w:rsidRDefault="00751838" w:rsidP="00751838">
      <w:pPr>
        <w:pStyle w:val="Output"/>
        <w:rPr>
          <w:lang w:eastAsia="en-US"/>
        </w:rPr>
      </w:pPr>
      <w:r w:rsidRPr="007E3A54">
        <w:rPr>
          <w:lang w:eastAsia="en-US"/>
        </w:rPr>
        <w:t>@RequestMapping("/v1")</w:t>
      </w:r>
    </w:p>
    <w:p w14:paraId="0C1F3D0A" w14:textId="77777777" w:rsidR="00751838" w:rsidRPr="007E3A54" w:rsidRDefault="00751838" w:rsidP="00751838">
      <w:pPr>
        <w:pStyle w:val="Output"/>
        <w:rPr>
          <w:lang w:eastAsia="en-US"/>
        </w:rPr>
      </w:pPr>
      <w:r w:rsidRPr="007E3A54">
        <w:rPr>
          <w:lang w:eastAsia="en-US"/>
        </w:rPr>
        <w:t>public class TestController {</w:t>
      </w:r>
    </w:p>
    <w:p w14:paraId="25756E3E" w14:textId="77777777" w:rsidR="00751838" w:rsidRPr="007E3A54" w:rsidRDefault="00751838" w:rsidP="00751838">
      <w:pPr>
        <w:pStyle w:val="Output"/>
        <w:rPr>
          <w:lang w:eastAsia="en-US"/>
        </w:rPr>
      </w:pPr>
    </w:p>
    <w:p w14:paraId="2513108C" w14:textId="77777777" w:rsidR="00751838" w:rsidRPr="007E3A54" w:rsidRDefault="00751838" w:rsidP="00751838">
      <w:pPr>
        <w:pStyle w:val="Output"/>
        <w:rPr>
          <w:lang w:eastAsia="en-US"/>
        </w:rPr>
      </w:pPr>
      <w:r w:rsidRPr="007E3A54">
        <w:rPr>
          <w:lang w:eastAsia="en-US"/>
        </w:rPr>
        <w:t xml:space="preserve">    @Value("${my-very-secret}")</w:t>
      </w:r>
    </w:p>
    <w:p w14:paraId="676EA466" w14:textId="77777777" w:rsidR="00751838" w:rsidRPr="007E3A54" w:rsidRDefault="00751838" w:rsidP="00751838">
      <w:pPr>
        <w:pStyle w:val="Output"/>
        <w:rPr>
          <w:lang w:eastAsia="en-US"/>
        </w:rPr>
      </w:pPr>
      <w:r w:rsidRPr="007E3A54">
        <w:rPr>
          <w:lang w:eastAsia="en-US"/>
        </w:rPr>
        <w:t xml:space="preserve">    private String secretValue;</w:t>
      </w:r>
    </w:p>
    <w:p w14:paraId="1AA5B938" w14:textId="77777777" w:rsidR="00751838" w:rsidRPr="007E3A54" w:rsidRDefault="00751838" w:rsidP="00751838">
      <w:pPr>
        <w:pStyle w:val="Output"/>
        <w:rPr>
          <w:lang w:eastAsia="en-US"/>
        </w:rPr>
      </w:pPr>
    </w:p>
    <w:p w14:paraId="62BF5CDA" w14:textId="77777777" w:rsidR="00751838" w:rsidRPr="007E3A54" w:rsidRDefault="00751838" w:rsidP="00751838">
      <w:pPr>
        <w:pStyle w:val="Output"/>
        <w:rPr>
          <w:lang w:eastAsia="en-US"/>
        </w:rPr>
      </w:pPr>
      <w:r w:rsidRPr="007E3A54">
        <w:rPr>
          <w:lang w:eastAsia="en-US"/>
        </w:rPr>
        <w:t xml:space="preserve">    @Value("${my-not-secret}")</w:t>
      </w:r>
    </w:p>
    <w:p w14:paraId="625A0A49" w14:textId="77777777" w:rsidR="00751838" w:rsidRPr="007E3A54" w:rsidRDefault="00751838" w:rsidP="00751838">
      <w:pPr>
        <w:pStyle w:val="Output"/>
        <w:rPr>
          <w:lang w:eastAsia="en-US"/>
        </w:rPr>
      </w:pPr>
      <w:r w:rsidRPr="007E3A54">
        <w:rPr>
          <w:lang w:eastAsia="en-US"/>
        </w:rPr>
        <w:t xml:space="preserve">    private String nosecretValue;</w:t>
      </w:r>
    </w:p>
    <w:p w14:paraId="33496C5C" w14:textId="77777777" w:rsidR="00751838" w:rsidRPr="007E3A54" w:rsidRDefault="00751838" w:rsidP="00751838">
      <w:pPr>
        <w:pStyle w:val="Output"/>
        <w:rPr>
          <w:lang w:eastAsia="en-US"/>
        </w:rPr>
      </w:pPr>
    </w:p>
    <w:p w14:paraId="22CED719" w14:textId="77777777" w:rsidR="00751838" w:rsidRPr="007E3A54" w:rsidRDefault="00751838" w:rsidP="00751838">
      <w:pPr>
        <w:pStyle w:val="Output"/>
        <w:rPr>
          <w:lang w:eastAsia="en-US"/>
        </w:rPr>
      </w:pPr>
      <w:r w:rsidRPr="007E3A54">
        <w:rPr>
          <w:lang w:eastAsia="en-US"/>
        </w:rPr>
        <w:t xml:space="preserve">    @GetMapping("/values")</w:t>
      </w:r>
    </w:p>
    <w:p w14:paraId="741E8D1B" w14:textId="77777777" w:rsidR="00751838" w:rsidRPr="007E3A54" w:rsidRDefault="00751838" w:rsidP="00751838">
      <w:pPr>
        <w:pStyle w:val="Output"/>
        <w:rPr>
          <w:lang w:eastAsia="en-US"/>
        </w:rPr>
      </w:pPr>
      <w:r w:rsidRPr="007E3A54">
        <w:rPr>
          <w:lang w:eastAsia="en-US"/>
        </w:rPr>
        <w:t xml:space="preserve">    public String[] Values() {</w:t>
      </w:r>
    </w:p>
    <w:p w14:paraId="53183965" w14:textId="77777777" w:rsidR="00751838" w:rsidRPr="007E3A54" w:rsidRDefault="00751838" w:rsidP="00751838">
      <w:pPr>
        <w:pStyle w:val="Output"/>
        <w:rPr>
          <w:lang w:eastAsia="en-US"/>
        </w:rPr>
      </w:pPr>
      <w:r w:rsidRPr="007E3A54">
        <w:rPr>
          <w:lang w:eastAsia="en-US"/>
        </w:rPr>
        <w:t xml:space="preserve">        return  new String[] { secretValue, nosecretValue};</w:t>
      </w:r>
    </w:p>
    <w:p w14:paraId="635EC9CE" w14:textId="77777777" w:rsidR="00751838" w:rsidRPr="007E3A54" w:rsidRDefault="00751838" w:rsidP="00751838">
      <w:pPr>
        <w:pStyle w:val="Output"/>
        <w:rPr>
          <w:lang w:eastAsia="en-US"/>
        </w:rPr>
      </w:pPr>
      <w:r w:rsidRPr="007E3A54">
        <w:rPr>
          <w:lang w:eastAsia="en-US"/>
        </w:rPr>
        <w:t xml:space="preserve">    }</w:t>
      </w:r>
    </w:p>
    <w:p w14:paraId="4670D62D" w14:textId="77777777" w:rsidR="00751838" w:rsidRPr="007E3A54" w:rsidRDefault="00751838" w:rsidP="00751838">
      <w:pPr>
        <w:pStyle w:val="Output"/>
        <w:rPr>
          <w:lang w:eastAsia="en-US"/>
        </w:rPr>
      </w:pPr>
      <w:r w:rsidRPr="007E3A54">
        <w:rPr>
          <w:lang w:eastAsia="en-US"/>
        </w:rPr>
        <w:t>}</w:t>
      </w:r>
    </w:p>
    <w:p w14:paraId="71D55D3A" w14:textId="54388F76" w:rsidR="00751838" w:rsidRPr="00A2650F" w:rsidRDefault="00751838" w:rsidP="000E587C">
      <w:pPr>
        <w:pStyle w:val="Qsns"/>
      </w:pPr>
      <w:r w:rsidRPr="00A2650F">
        <w:t>Azure KeyValut properties are automatically available, due to Azure Valut Dependency.</w:t>
      </w:r>
      <w:r w:rsidR="000E587C">
        <w:t>So we can directly Access</w:t>
      </w:r>
    </w:p>
    <w:p w14:paraId="216674F4" w14:textId="77777777" w:rsidR="00751838" w:rsidRDefault="00751838" w:rsidP="00751838"/>
    <w:p w14:paraId="65D4A13F" w14:textId="62456941" w:rsidR="0034133D" w:rsidRDefault="004920DC" w:rsidP="004920DC">
      <w:pPr>
        <w:pStyle w:val="Heading2"/>
        <w:rPr>
          <w:noProof/>
        </w:rPr>
      </w:pPr>
      <w:bookmarkStart w:id="186" w:name="_Toc98762688"/>
      <w:bookmarkStart w:id="187" w:name="_Toc98778527"/>
      <w:r>
        <w:rPr>
          <w:noProof/>
        </w:rPr>
        <w:lastRenderedPageBreak/>
        <w:t>3.</w:t>
      </w:r>
      <w:r w:rsidRPr="004920DC">
        <w:rPr>
          <w:noProof/>
        </w:rPr>
        <w:t xml:space="preserve"> Spring Cloud </w:t>
      </w:r>
      <w:r w:rsidR="008B28C7">
        <w:rPr>
          <w:noProof/>
        </w:rPr>
        <w:t xml:space="preserve">Eureka </w:t>
      </w:r>
      <w:r w:rsidRPr="004920DC">
        <w:rPr>
          <w:noProof/>
        </w:rPr>
        <w:t>Service Registry and Discovery</w:t>
      </w:r>
      <w:bookmarkEnd w:id="186"/>
      <w:bookmarkEnd w:id="187"/>
    </w:p>
    <w:p w14:paraId="42368B95" w14:textId="793CE73A" w:rsidR="00251F1D" w:rsidRDefault="00D56897" w:rsidP="00D82A07">
      <w:pPr>
        <w:spacing w:after="0"/>
        <w:rPr>
          <w:noProof/>
        </w:rPr>
      </w:pPr>
      <w:r w:rsidRPr="00D56897">
        <w:rPr>
          <w:noProof/>
        </w:rPr>
        <w:t>In the microservices world, </w:t>
      </w:r>
      <w:r w:rsidRPr="00D56897">
        <w:rPr>
          <w:b/>
          <w:bCs/>
          <w:noProof/>
        </w:rPr>
        <w:t>Service Registry and Discovery</w:t>
      </w:r>
      <w:r w:rsidRPr="00D56897">
        <w:rPr>
          <w:noProof/>
        </w:rPr>
        <w:t> plays an important role because we most likely run multiple instances of services and we need a mechanism to call other services without hardcoding their hostnames or port numbers</w:t>
      </w:r>
      <w:r>
        <w:rPr>
          <w:noProof/>
        </w:rPr>
        <w:t>.</w:t>
      </w:r>
    </w:p>
    <w:p w14:paraId="4DEE33D3" w14:textId="77777777" w:rsidR="00251F1D" w:rsidRDefault="00251F1D" w:rsidP="00F46707">
      <w:pPr>
        <w:pStyle w:val="ListParagraph"/>
        <w:numPr>
          <w:ilvl w:val="0"/>
          <w:numId w:val="44"/>
        </w:numPr>
        <w:rPr>
          <w:noProof/>
        </w:rPr>
      </w:pPr>
      <w:r w:rsidRPr="00251F1D">
        <w:rPr>
          <w:noProof/>
        </w:rPr>
        <w:t xml:space="preserve">Think of it as a lookup service where microservices (clients) can register themselves and discover other registered microservices. </w:t>
      </w:r>
    </w:p>
    <w:p w14:paraId="3EF4A262" w14:textId="77777777" w:rsidR="00251F1D" w:rsidRDefault="00251F1D" w:rsidP="00F46707">
      <w:pPr>
        <w:pStyle w:val="ListParagraph"/>
        <w:numPr>
          <w:ilvl w:val="0"/>
          <w:numId w:val="44"/>
        </w:numPr>
        <w:rPr>
          <w:noProof/>
        </w:rPr>
      </w:pPr>
      <w:r w:rsidRPr="00251F1D">
        <w:rPr>
          <w:noProof/>
        </w:rPr>
        <w:t xml:space="preserve">When a client microservice registers with Eureka it provides metadata such as host, port, and health indicator thus allowing for other microservices to discover it. </w:t>
      </w:r>
    </w:p>
    <w:p w14:paraId="5AC4BB1D" w14:textId="499A894A" w:rsidR="00D56897" w:rsidRDefault="00251F1D" w:rsidP="003D5A82">
      <w:pPr>
        <w:pStyle w:val="ListParagraph"/>
        <w:numPr>
          <w:ilvl w:val="0"/>
          <w:numId w:val="44"/>
        </w:numPr>
        <w:spacing w:after="0"/>
        <w:rPr>
          <w:noProof/>
        </w:rPr>
      </w:pPr>
      <w:r w:rsidRPr="00251F1D">
        <w:rPr>
          <w:noProof/>
        </w:rPr>
        <w:t xml:space="preserve">The discovery server expects a regular heartbeat message from each microservice instance. If an instance begins to consistently fail to send a heartbeat, the discovery server will remove the instance from his registry. </w:t>
      </w:r>
    </w:p>
    <w:p w14:paraId="4891A670" w14:textId="77777777" w:rsidR="00C03297" w:rsidRDefault="00C03297" w:rsidP="00C03297">
      <w:pPr>
        <w:pStyle w:val="ListParagraph"/>
        <w:spacing w:after="0"/>
        <w:rPr>
          <w:noProof/>
        </w:rPr>
      </w:pPr>
    </w:p>
    <w:p w14:paraId="4754BD4C" w14:textId="081FFBBE" w:rsidR="00C03297" w:rsidRPr="00C03297" w:rsidRDefault="00C03297" w:rsidP="00C03297">
      <w:pPr>
        <w:rPr>
          <w:noProof/>
        </w:rPr>
      </w:pPr>
      <w:r w:rsidRPr="00C03297">
        <w:rPr>
          <w:noProof/>
        </w:rPr>
        <w:t>Suppose we have 2 microservices </w:t>
      </w:r>
      <w:r w:rsidR="00CF1D9A">
        <w:rPr>
          <w:b/>
          <w:bCs/>
          <w:noProof/>
        </w:rPr>
        <w:t>EDC</w:t>
      </w:r>
      <w:r w:rsidRPr="00C03297">
        <w:rPr>
          <w:b/>
          <w:bCs/>
          <w:noProof/>
        </w:rPr>
        <w:t>-</w:t>
      </w:r>
      <w:r w:rsidR="00CF1D9A">
        <w:rPr>
          <w:b/>
          <w:bCs/>
          <w:noProof/>
        </w:rPr>
        <w:t>Micro</w:t>
      </w:r>
      <w:r w:rsidRPr="00C03297">
        <w:rPr>
          <w:b/>
          <w:bCs/>
          <w:noProof/>
        </w:rPr>
        <w:t>service</w:t>
      </w:r>
      <w:r w:rsidRPr="00C03297">
        <w:rPr>
          <w:noProof/>
        </w:rPr>
        <w:t> and </w:t>
      </w:r>
      <w:r w:rsidR="005552DD">
        <w:rPr>
          <w:b/>
          <w:bCs/>
          <w:noProof/>
        </w:rPr>
        <w:t>MI</w:t>
      </w:r>
      <w:r w:rsidRPr="00C03297">
        <w:rPr>
          <w:b/>
          <w:bCs/>
          <w:noProof/>
        </w:rPr>
        <w:t>-</w:t>
      </w:r>
      <w:r w:rsidR="005552DD" w:rsidRPr="005552DD">
        <w:rPr>
          <w:b/>
          <w:bCs/>
          <w:noProof/>
        </w:rPr>
        <w:t xml:space="preserve"> </w:t>
      </w:r>
      <w:r w:rsidR="005552DD">
        <w:rPr>
          <w:b/>
          <w:bCs/>
          <w:noProof/>
        </w:rPr>
        <w:t>Micro</w:t>
      </w:r>
      <w:r w:rsidR="005552DD" w:rsidRPr="00C03297">
        <w:rPr>
          <w:b/>
          <w:bCs/>
          <w:noProof/>
        </w:rPr>
        <w:t>service</w:t>
      </w:r>
      <w:r w:rsidR="005552DD" w:rsidRPr="00C03297">
        <w:rPr>
          <w:noProof/>
        </w:rPr>
        <w:t xml:space="preserve">  </w:t>
      </w:r>
      <w:r w:rsidRPr="00C03297">
        <w:rPr>
          <w:noProof/>
        </w:rPr>
        <w:t xml:space="preserve">and we are running 2 instances of </w:t>
      </w:r>
      <w:r w:rsidR="007060FD">
        <w:rPr>
          <w:b/>
          <w:bCs/>
          <w:noProof/>
        </w:rPr>
        <w:t>EDC</w:t>
      </w:r>
      <w:r w:rsidR="007060FD" w:rsidRPr="00C03297">
        <w:rPr>
          <w:b/>
          <w:bCs/>
          <w:noProof/>
        </w:rPr>
        <w:t>-</w:t>
      </w:r>
      <w:r w:rsidR="007060FD">
        <w:rPr>
          <w:b/>
          <w:bCs/>
          <w:noProof/>
        </w:rPr>
        <w:t>Micro</w:t>
      </w:r>
      <w:r w:rsidR="007060FD" w:rsidRPr="00C03297">
        <w:rPr>
          <w:b/>
          <w:bCs/>
          <w:noProof/>
        </w:rPr>
        <w:t>service</w:t>
      </w:r>
      <w:r w:rsidR="007060FD" w:rsidRPr="00C03297">
        <w:rPr>
          <w:noProof/>
        </w:rPr>
        <w:t xml:space="preserve">  </w:t>
      </w:r>
      <w:r w:rsidRPr="00C03297">
        <w:rPr>
          <w:noProof/>
        </w:rPr>
        <w:t>at http://localhost:8</w:t>
      </w:r>
      <w:r w:rsidR="007060FD">
        <w:rPr>
          <w:noProof/>
        </w:rPr>
        <w:t>031</w:t>
      </w:r>
      <w:r w:rsidRPr="00C03297">
        <w:rPr>
          <w:noProof/>
        </w:rPr>
        <w:t>/ and http://localhost:8</w:t>
      </w:r>
      <w:r w:rsidR="007060FD">
        <w:rPr>
          <w:noProof/>
        </w:rPr>
        <w:t>032</w:t>
      </w:r>
      <w:r w:rsidRPr="00C03297">
        <w:rPr>
          <w:noProof/>
        </w:rPr>
        <w:t xml:space="preserve">/. Now let’s say we want to invoke some </w:t>
      </w:r>
      <w:r w:rsidR="007060FD">
        <w:rPr>
          <w:b/>
          <w:bCs/>
          <w:noProof/>
        </w:rPr>
        <w:t>EDC</w:t>
      </w:r>
      <w:r w:rsidR="007060FD" w:rsidRPr="00C03297">
        <w:rPr>
          <w:b/>
          <w:bCs/>
          <w:noProof/>
        </w:rPr>
        <w:t>-</w:t>
      </w:r>
      <w:r w:rsidR="007060FD">
        <w:rPr>
          <w:b/>
          <w:bCs/>
          <w:noProof/>
        </w:rPr>
        <w:t>Micro</w:t>
      </w:r>
      <w:r w:rsidR="007060FD" w:rsidRPr="00C03297">
        <w:rPr>
          <w:b/>
          <w:bCs/>
          <w:noProof/>
        </w:rPr>
        <w:t>service</w:t>
      </w:r>
      <w:r w:rsidR="007060FD" w:rsidRPr="00C03297">
        <w:rPr>
          <w:noProof/>
        </w:rPr>
        <w:t xml:space="preserve">  </w:t>
      </w:r>
      <w:r w:rsidRPr="00C03297">
        <w:rPr>
          <w:noProof/>
        </w:rPr>
        <w:t xml:space="preserve">REST endpoint from </w:t>
      </w:r>
      <w:r w:rsidR="00AC6E3D">
        <w:rPr>
          <w:b/>
          <w:bCs/>
          <w:noProof/>
        </w:rPr>
        <w:t>MI</w:t>
      </w:r>
      <w:r w:rsidR="00AC6E3D" w:rsidRPr="00C03297">
        <w:rPr>
          <w:b/>
          <w:bCs/>
          <w:noProof/>
        </w:rPr>
        <w:t>-</w:t>
      </w:r>
      <w:r w:rsidR="00AC6E3D" w:rsidRPr="005552DD">
        <w:rPr>
          <w:b/>
          <w:bCs/>
          <w:noProof/>
        </w:rPr>
        <w:t xml:space="preserve"> </w:t>
      </w:r>
      <w:r w:rsidR="00AC6E3D">
        <w:rPr>
          <w:b/>
          <w:bCs/>
          <w:noProof/>
        </w:rPr>
        <w:t>Micro</w:t>
      </w:r>
      <w:r w:rsidR="00AC6E3D" w:rsidRPr="00C03297">
        <w:rPr>
          <w:b/>
          <w:bCs/>
          <w:noProof/>
        </w:rPr>
        <w:t>service</w:t>
      </w:r>
      <w:r w:rsidRPr="00C03297">
        <w:rPr>
          <w:noProof/>
        </w:rPr>
        <w:t>. Which URL should we hit? Generally, in these scenarios, we use a load balancer configuring these 2 URLs to be delegated to and we will invoke the REST endpoint on load balancer URL. Fine.</w:t>
      </w:r>
    </w:p>
    <w:p w14:paraId="18EEF4D6" w14:textId="77777777" w:rsidR="00C03297" w:rsidRPr="00C03297" w:rsidRDefault="00C03297" w:rsidP="00C03297">
      <w:pPr>
        <w:rPr>
          <w:noProof/>
        </w:rPr>
      </w:pPr>
      <w:r w:rsidRPr="00C03297">
        <w:rPr>
          <w:noProof/>
        </w:rPr>
        <w:t xml:space="preserve">But, what if you want to spin up new instances dynamically based on load? Even if you are going to run only few server nodes, manually updating the server node details in load balancer configuration is error-prone and tedious. This is why we need automatic Service Registration mechanism and be able to invoke a service using some </w:t>
      </w:r>
      <w:r w:rsidRPr="00E418AF">
        <w:rPr>
          <w:rStyle w:val="BlueSyntaxChar"/>
        </w:rPr>
        <w:t>logical service id</w:t>
      </w:r>
      <w:r w:rsidRPr="00C03297">
        <w:rPr>
          <w:noProof/>
        </w:rPr>
        <w:t xml:space="preserve"> instead of using specific IP Address and port numbers.</w:t>
      </w:r>
    </w:p>
    <w:p w14:paraId="2233829F" w14:textId="77777777" w:rsidR="00C03297" w:rsidRPr="00C03297" w:rsidRDefault="00C03297" w:rsidP="00C03297">
      <w:pPr>
        <w:rPr>
          <w:noProof/>
        </w:rPr>
      </w:pPr>
      <w:r w:rsidRPr="00C03297">
        <w:rPr>
          <w:noProof/>
        </w:rPr>
        <w:t xml:space="preserve">We can use Netflix Eureka Server to create a Service Registry and make our microservices as Eureka Clients so that as soon as we start a microservice it will get registered with Eureka Server automatically with a </w:t>
      </w:r>
      <w:r w:rsidRPr="00E418AF">
        <w:rPr>
          <w:rStyle w:val="0SyntaxPinkChar"/>
        </w:rPr>
        <w:t>logical Service ID</w:t>
      </w:r>
      <w:r w:rsidRPr="00C03297">
        <w:rPr>
          <w:noProof/>
        </w:rPr>
        <w:t>. Then, the other microservices, which are also Eureka Clients, can use Service ID to invoke REST endpoints.</w:t>
      </w:r>
    </w:p>
    <w:p w14:paraId="3EFEB1E0" w14:textId="77777777" w:rsidR="00C03297" w:rsidRDefault="00C03297" w:rsidP="001617B5">
      <w:pPr>
        <w:rPr>
          <w:noProof/>
        </w:rPr>
      </w:pPr>
    </w:p>
    <w:p w14:paraId="4EF28A6F" w14:textId="27C12260" w:rsidR="00DD0110" w:rsidRDefault="00EF41FD" w:rsidP="00EF41FD">
      <w:pPr>
        <w:pStyle w:val="Howitworks"/>
        <w:rPr>
          <w:noProof/>
        </w:rPr>
      </w:pPr>
      <w:r>
        <w:rPr>
          <w:noProof/>
        </w:rPr>
        <w:t xml:space="preserve">Steps to </w:t>
      </w:r>
      <w:r w:rsidR="00496789">
        <w:rPr>
          <w:noProof/>
        </w:rPr>
        <w:t xml:space="preserve">create </w:t>
      </w:r>
      <w:r w:rsidRPr="00EF41FD">
        <w:rPr>
          <w:noProof/>
        </w:rPr>
        <w:t>Netflix Eureka based Service Registry</w:t>
      </w:r>
    </w:p>
    <w:p w14:paraId="3B6B63C5" w14:textId="2FA476EF" w:rsidR="001E53B0" w:rsidRPr="001E53B0" w:rsidRDefault="001E53B0" w:rsidP="001E53B0">
      <w:pPr>
        <w:spacing w:after="0"/>
        <w:rPr>
          <w:noProof/>
        </w:rPr>
      </w:pPr>
      <w:r>
        <w:rPr>
          <w:noProof/>
        </w:rPr>
        <w:t>add</w:t>
      </w:r>
      <w:r w:rsidRPr="001E53B0">
        <w:rPr>
          <w:noProof/>
        </w:rPr>
        <w:t> </w:t>
      </w:r>
      <w:r w:rsidRPr="001E53B0">
        <w:rPr>
          <w:b/>
          <w:bCs/>
          <w:noProof/>
        </w:rPr>
        <w:t>Eureka Server</w:t>
      </w:r>
      <w:r w:rsidRPr="001E53B0">
        <w:rPr>
          <w:noProof/>
        </w:rPr>
        <w:t> starter.</w:t>
      </w:r>
    </w:p>
    <w:p w14:paraId="21DF5715" w14:textId="77777777" w:rsidR="001E53B0" w:rsidRPr="001E53B0" w:rsidRDefault="001E53B0" w:rsidP="001E53B0">
      <w:pPr>
        <w:pStyle w:val="Output"/>
        <w:rPr>
          <w:noProof/>
        </w:rPr>
      </w:pPr>
      <w:r w:rsidRPr="001E53B0">
        <w:rPr>
          <w:noProof/>
        </w:rPr>
        <w:t>&lt;dependency&gt;</w:t>
      </w:r>
    </w:p>
    <w:p w14:paraId="101C844B" w14:textId="77777777" w:rsidR="001E53B0" w:rsidRPr="001E53B0" w:rsidRDefault="001E53B0" w:rsidP="001E53B0">
      <w:pPr>
        <w:pStyle w:val="Output"/>
        <w:rPr>
          <w:noProof/>
        </w:rPr>
      </w:pPr>
      <w:r w:rsidRPr="001E53B0">
        <w:rPr>
          <w:noProof/>
        </w:rPr>
        <w:t xml:space="preserve">    &lt;groupId&gt;org.springframework.cloud&lt;/groupId&gt;</w:t>
      </w:r>
    </w:p>
    <w:p w14:paraId="310BE58C" w14:textId="77777777" w:rsidR="001E53B0" w:rsidRPr="001E53B0" w:rsidRDefault="001E53B0" w:rsidP="001E53B0">
      <w:pPr>
        <w:pStyle w:val="Output"/>
        <w:rPr>
          <w:noProof/>
        </w:rPr>
      </w:pPr>
      <w:r w:rsidRPr="001E53B0">
        <w:rPr>
          <w:noProof/>
        </w:rPr>
        <w:t xml:space="preserve">    &lt;artifactId&gt;spring-cloud-starter-netflix-eureka-server&lt;/artifactId&gt;</w:t>
      </w:r>
    </w:p>
    <w:p w14:paraId="3071FD75" w14:textId="77777777" w:rsidR="001E53B0" w:rsidRPr="001E53B0" w:rsidRDefault="001E53B0" w:rsidP="001E53B0">
      <w:pPr>
        <w:pStyle w:val="Output"/>
        <w:rPr>
          <w:noProof/>
        </w:rPr>
      </w:pPr>
      <w:r w:rsidRPr="001E53B0">
        <w:rPr>
          <w:noProof/>
        </w:rPr>
        <w:t>&lt;/dependency&gt;</w:t>
      </w:r>
    </w:p>
    <w:p w14:paraId="18CB115B" w14:textId="77777777" w:rsidR="001E53B0" w:rsidRDefault="001E53B0" w:rsidP="00D82A07">
      <w:pPr>
        <w:spacing w:after="0"/>
        <w:rPr>
          <w:noProof/>
        </w:rPr>
      </w:pPr>
    </w:p>
    <w:p w14:paraId="201543ED" w14:textId="6FD94B1B" w:rsidR="001E53B0" w:rsidRDefault="001E53B0" w:rsidP="00D82A07">
      <w:pPr>
        <w:spacing w:after="0"/>
        <w:rPr>
          <w:noProof/>
        </w:rPr>
      </w:pPr>
      <w:r w:rsidRPr="001E53B0">
        <w:rPr>
          <w:noProof/>
        </w:rPr>
        <w:t>We need to add </w:t>
      </w:r>
      <w:r w:rsidRPr="001E53B0">
        <w:rPr>
          <w:b/>
          <w:bCs/>
          <w:noProof/>
        </w:rPr>
        <w:t>@EnableEurekaServer</w:t>
      </w:r>
      <w:r w:rsidRPr="001E53B0">
        <w:rPr>
          <w:noProof/>
        </w:rPr>
        <w:t xml:space="preserve"> annotation </w:t>
      </w:r>
      <w:r w:rsidR="001F33B2">
        <w:rPr>
          <w:noProof/>
        </w:rPr>
        <w:t xml:space="preserve">on main class </w:t>
      </w:r>
      <w:r w:rsidRPr="001E53B0">
        <w:rPr>
          <w:noProof/>
        </w:rPr>
        <w:t>to make our SpringBoot application a Eureka Server based Service Registry.</w:t>
      </w:r>
    </w:p>
    <w:p w14:paraId="4FF706F8" w14:textId="77777777" w:rsidR="00E014DD" w:rsidRDefault="00E014DD" w:rsidP="00E014DD">
      <w:pPr>
        <w:pStyle w:val="Output"/>
        <w:rPr>
          <w:color w:val="4C483D" w:themeColor="text2"/>
        </w:rPr>
      </w:pPr>
      <w:r>
        <w:t>@SpringBootApplication</w:t>
      </w:r>
    </w:p>
    <w:p w14:paraId="52D3275E" w14:textId="77777777" w:rsidR="00E014DD" w:rsidRDefault="00E014DD" w:rsidP="00E014DD">
      <w:pPr>
        <w:pStyle w:val="Output"/>
        <w:rPr>
          <w:color w:val="4C483D" w:themeColor="text2"/>
        </w:rPr>
      </w:pPr>
      <w:r>
        <w:t>@</w:t>
      </w:r>
      <w:r>
        <w:rPr>
          <w:shd w:val="clear" w:color="auto" w:fill="D4D4D4"/>
        </w:rPr>
        <w:t>EnableEurekaServer</w:t>
      </w:r>
    </w:p>
    <w:p w14:paraId="099A21BC" w14:textId="77777777" w:rsidR="00E014DD" w:rsidRDefault="00E014DD" w:rsidP="00E014DD">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SpringCloudEurekaServerApplication {</w:t>
      </w:r>
    </w:p>
    <w:p w14:paraId="790CE1F1" w14:textId="77777777" w:rsidR="00E014DD" w:rsidRDefault="00E014DD" w:rsidP="00E014DD">
      <w:pPr>
        <w:pStyle w:val="Output"/>
        <w:rPr>
          <w:color w:val="4C483D" w:themeColor="text2"/>
        </w:rPr>
      </w:pPr>
    </w:p>
    <w:p w14:paraId="7E44C0AD" w14:textId="77777777" w:rsidR="00E014DD" w:rsidRDefault="00E014DD" w:rsidP="00E014DD">
      <w:pPr>
        <w:pStyle w:val="Output"/>
        <w:rPr>
          <w:color w:val="4C483D" w:themeColor="text2"/>
        </w:rPr>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main(String[] </w:t>
      </w:r>
      <w:r>
        <w:rPr>
          <w:color w:val="6A3E3E"/>
        </w:rPr>
        <w:t>args</w:t>
      </w:r>
      <w:r>
        <w:rPr>
          <w:color w:val="000000"/>
        </w:rPr>
        <w:t>) {</w:t>
      </w:r>
    </w:p>
    <w:p w14:paraId="2EA09CDE" w14:textId="77777777" w:rsidR="00E014DD" w:rsidRDefault="00E014DD" w:rsidP="00E014DD">
      <w:pPr>
        <w:pStyle w:val="Output"/>
        <w:rPr>
          <w:color w:val="4C483D" w:themeColor="text2"/>
        </w:rPr>
      </w:pPr>
      <w:r>
        <w:rPr>
          <w:color w:val="000000"/>
        </w:rPr>
        <w:tab/>
      </w:r>
      <w:r>
        <w:rPr>
          <w:color w:val="000000"/>
        </w:rPr>
        <w:tab/>
        <w:t>SpringApplication.</w:t>
      </w:r>
      <w:r>
        <w:rPr>
          <w:i/>
          <w:iCs/>
          <w:color w:val="000000"/>
        </w:rPr>
        <w:t>run</w:t>
      </w:r>
      <w:r>
        <w:rPr>
          <w:color w:val="000000"/>
        </w:rPr>
        <w:t>(SpringCloudEurekaServerApplication.</w:t>
      </w:r>
      <w:r>
        <w:rPr>
          <w:b/>
          <w:bCs/>
          <w:color w:val="7F0055"/>
        </w:rPr>
        <w:t>class</w:t>
      </w:r>
      <w:r>
        <w:rPr>
          <w:color w:val="000000"/>
        </w:rPr>
        <w:t xml:space="preserve">, </w:t>
      </w:r>
      <w:r>
        <w:rPr>
          <w:color w:val="6A3E3E"/>
        </w:rPr>
        <w:t>args</w:t>
      </w:r>
      <w:r>
        <w:rPr>
          <w:color w:val="000000"/>
        </w:rPr>
        <w:t>);</w:t>
      </w:r>
    </w:p>
    <w:p w14:paraId="640B8C91" w14:textId="4C4D5A44" w:rsidR="00E014DD" w:rsidRDefault="00E014DD" w:rsidP="00E014DD">
      <w:pPr>
        <w:pStyle w:val="Output"/>
        <w:rPr>
          <w:color w:val="4C483D" w:themeColor="text2"/>
        </w:rPr>
      </w:pPr>
      <w:r>
        <w:rPr>
          <w:color w:val="000000"/>
        </w:rPr>
        <w:tab/>
        <w:t>}</w:t>
      </w:r>
    </w:p>
    <w:p w14:paraId="2A1C82F3" w14:textId="77777777" w:rsidR="00E014DD" w:rsidRDefault="00E014DD" w:rsidP="00E014DD">
      <w:pPr>
        <w:pStyle w:val="Output"/>
        <w:rPr>
          <w:color w:val="4C483D" w:themeColor="text2"/>
        </w:rPr>
      </w:pPr>
      <w:r>
        <w:rPr>
          <w:color w:val="000000"/>
        </w:rPr>
        <w:t>}</w:t>
      </w:r>
    </w:p>
    <w:p w14:paraId="7C75F117" w14:textId="47FD2B28" w:rsidR="00501C30" w:rsidRDefault="00DB7E24" w:rsidP="00E717D6">
      <w:pPr>
        <w:spacing w:after="0"/>
        <w:rPr>
          <w:noProof/>
        </w:rPr>
      </w:pPr>
      <w:r w:rsidRPr="00DB7E24">
        <w:rPr>
          <w:noProof/>
        </w:rPr>
        <w:lastRenderedPageBreak/>
        <w:t xml:space="preserve">By default, each Eureka Server is also a Eureka client and needs at least one service URL to locate a peer. As we are going to have a single Eureka Server node (Standalone Mode), we are going to disable this client-side behavior by configuring the following properties in </w:t>
      </w:r>
      <w:r w:rsidRPr="00DB7E24">
        <w:rPr>
          <w:rStyle w:val="BlueSyntaxChar"/>
        </w:rPr>
        <w:t>application.properties file</w:t>
      </w:r>
      <w:r w:rsidRPr="00DB7E24">
        <w:rPr>
          <w:noProof/>
        </w:rPr>
        <w:t>.</w:t>
      </w:r>
    </w:p>
    <w:p w14:paraId="415BEEB1" w14:textId="77777777" w:rsidR="001B0A8A" w:rsidRPr="008856F8" w:rsidRDefault="001B0A8A" w:rsidP="001B0A8A">
      <w:pPr>
        <w:pStyle w:val="Output"/>
        <w:rPr>
          <w:color w:val="4C483D" w:themeColor="text2"/>
        </w:rPr>
      </w:pPr>
      <w:r w:rsidRPr="008856F8">
        <w:t>spring.application.name=</w:t>
      </w:r>
      <w:r w:rsidRPr="008856F8">
        <w:rPr>
          <w:color w:val="2A00FF"/>
        </w:rPr>
        <w:t>service-registry</w:t>
      </w:r>
    </w:p>
    <w:p w14:paraId="7EE0C2BB" w14:textId="77777777" w:rsidR="001B0A8A" w:rsidRPr="008856F8" w:rsidRDefault="001B0A8A" w:rsidP="001B0A8A">
      <w:pPr>
        <w:pStyle w:val="Output"/>
        <w:rPr>
          <w:color w:val="4C483D" w:themeColor="text2"/>
        </w:rPr>
      </w:pPr>
      <w:r w:rsidRPr="008856F8">
        <w:t>server.port=</w:t>
      </w:r>
      <w:r w:rsidRPr="008856F8">
        <w:rPr>
          <w:color w:val="2A00FF"/>
        </w:rPr>
        <w:t>8761</w:t>
      </w:r>
    </w:p>
    <w:p w14:paraId="0F9B7640" w14:textId="77777777" w:rsidR="001B0A8A" w:rsidRPr="008856F8" w:rsidRDefault="001B0A8A" w:rsidP="001B0A8A">
      <w:pPr>
        <w:pStyle w:val="Output"/>
        <w:rPr>
          <w:color w:val="4C483D" w:themeColor="text2"/>
        </w:rPr>
      </w:pPr>
      <w:r w:rsidRPr="008856F8">
        <w:t>eureka.instance.hostname=</w:t>
      </w:r>
      <w:r w:rsidRPr="008856F8">
        <w:rPr>
          <w:color w:val="2A00FF"/>
        </w:rPr>
        <w:t>localhost</w:t>
      </w:r>
    </w:p>
    <w:p w14:paraId="5A142188" w14:textId="77777777" w:rsidR="001B0A8A" w:rsidRPr="008856F8" w:rsidRDefault="001B0A8A" w:rsidP="001B0A8A">
      <w:pPr>
        <w:pStyle w:val="Output"/>
        <w:rPr>
          <w:color w:val="4C483D" w:themeColor="text2"/>
        </w:rPr>
      </w:pPr>
      <w:r w:rsidRPr="008856F8">
        <w:t>eureka.instance.client.registerWithEureka=</w:t>
      </w:r>
      <w:r w:rsidRPr="008856F8">
        <w:rPr>
          <w:color w:val="2A00FF"/>
        </w:rPr>
        <w:t>false</w:t>
      </w:r>
    </w:p>
    <w:p w14:paraId="515745A8" w14:textId="77777777" w:rsidR="001B0A8A" w:rsidRPr="008856F8" w:rsidRDefault="001B0A8A" w:rsidP="001B0A8A">
      <w:pPr>
        <w:pStyle w:val="Output"/>
        <w:rPr>
          <w:color w:val="4C483D" w:themeColor="text2"/>
        </w:rPr>
      </w:pPr>
      <w:r w:rsidRPr="008856F8">
        <w:t>eureka.instance.client.fetchRegistry=</w:t>
      </w:r>
      <w:r w:rsidRPr="008856F8">
        <w:rPr>
          <w:color w:val="2A00FF"/>
        </w:rPr>
        <w:t>false</w:t>
      </w:r>
    </w:p>
    <w:p w14:paraId="5F428993" w14:textId="1C182369" w:rsidR="00DD0110" w:rsidRPr="008856F8" w:rsidRDefault="001B0A8A" w:rsidP="001B0A8A">
      <w:pPr>
        <w:pStyle w:val="Output"/>
        <w:rPr>
          <w:noProof/>
        </w:rPr>
      </w:pPr>
      <w:r w:rsidRPr="008856F8">
        <w:t>eureka.instance.client.serviceUrl.defaultZone=</w:t>
      </w:r>
      <w:r w:rsidRPr="008856F8">
        <w:rPr>
          <w:color w:val="2A00FF"/>
        </w:rPr>
        <w:t>http://${eureka.instance.hostname}:${server.port}/eureka/</w:t>
      </w:r>
    </w:p>
    <w:p w14:paraId="74FEE897" w14:textId="77777777" w:rsidR="008C3D5F" w:rsidRDefault="008C3D5F" w:rsidP="007E0E8C">
      <w:pPr>
        <w:spacing w:after="0"/>
        <w:rPr>
          <w:noProof/>
        </w:rPr>
      </w:pPr>
    </w:p>
    <w:p w14:paraId="23B9C47C" w14:textId="244E9034" w:rsidR="009369C6" w:rsidRDefault="001B0A8A" w:rsidP="007E0E8C">
      <w:pPr>
        <w:spacing w:after="0"/>
        <w:rPr>
          <w:noProof/>
        </w:rPr>
      </w:pPr>
      <w:r w:rsidRPr="001B0A8A">
        <w:rPr>
          <w:noProof/>
        </w:rPr>
        <w:t>Netflix Eureka Service provides UI where we can see all the details about registered services.</w:t>
      </w:r>
      <w:r>
        <w:rPr>
          <w:noProof/>
        </w:rPr>
        <w:t xml:space="preserve">Now run the main class, check url </w:t>
      </w:r>
      <w:hyperlink r:id="rId184" w:history="1">
        <w:r w:rsidR="009369C6" w:rsidRPr="009369C6">
          <w:rPr>
            <w:rStyle w:val="BlueSyntaxChar"/>
            <w:u w:val="single"/>
          </w:rPr>
          <w:t>http://localhost:8761/</w:t>
        </w:r>
      </w:hyperlink>
    </w:p>
    <w:p w14:paraId="2696DB58" w14:textId="459AC090" w:rsidR="009369C6" w:rsidRDefault="009369C6" w:rsidP="001617B5">
      <w:pPr>
        <w:rPr>
          <w:noProof/>
        </w:rPr>
      </w:pPr>
      <w:r>
        <w:rPr>
          <w:noProof/>
        </w:rPr>
        <w:drawing>
          <wp:inline distT="0" distB="0" distL="0" distR="0" wp14:anchorId="60F09089" wp14:editId="6AABFD6F">
            <wp:extent cx="3712026" cy="1897258"/>
            <wp:effectExtent l="0" t="0" r="3175"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39280" cy="1911188"/>
                    </a:xfrm>
                    <a:prstGeom prst="rect">
                      <a:avLst/>
                    </a:prstGeom>
                  </pic:spPr>
                </pic:pic>
              </a:graphicData>
            </a:graphic>
          </wp:inline>
        </w:drawing>
      </w:r>
    </w:p>
    <w:p w14:paraId="5CDA1B31" w14:textId="77777777" w:rsidR="004153D1" w:rsidRDefault="004153D1" w:rsidP="004153D1">
      <w:pPr>
        <w:spacing w:after="0"/>
        <w:rPr>
          <w:noProof/>
        </w:rPr>
      </w:pPr>
    </w:p>
    <w:p w14:paraId="67CF6335" w14:textId="422713FB" w:rsidR="006B5FF0" w:rsidRDefault="006B5FF0" w:rsidP="006B5FF0">
      <w:pPr>
        <w:pStyle w:val="Howitworks"/>
        <w:rPr>
          <w:noProof/>
        </w:rPr>
      </w:pPr>
      <w:r>
        <w:rPr>
          <w:noProof/>
        </w:rPr>
        <w:t xml:space="preserve">Register </w:t>
      </w:r>
      <w:r w:rsidR="008C3D5F">
        <w:rPr>
          <w:noProof/>
        </w:rPr>
        <w:t>EDC</w:t>
      </w:r>
      <w:r w:rsidR="008C3D5F" w:rsidRPr="008C3D5F">
        <w:rPr>
          <w:noProof/>
        </w:rPr>
        <w:t xml:space="preserve">-Microservice  </w:t>
      </w:r>
      <w:r>
        <w:rPr>
          <w:noProof/>
        </w:rPr>
        <w:t>to Eureka</w:t>
      </w:r>
    </w:p>
    <w:p w14:paraId="732B15A3" w14:textId="4C3CB517" w:rsidR="00DD0110" w:rsidRDefault="00A25EE4" w:rsidP="00793E75">
      <w:pPr>
        <w:spacing w:after="0"/>
        <w:rPr>
          <w:noProof/>
        </w:rPr>
      </w:pPr>
      <w:r w:rsidRPr="00A25EE4">
        <w:rPr>
          <w:noProof/>
        </w:rPr>
        <w:t>Add the </w:t>
      </w:r>
      <w:r w:rsidRPr="00A25EE4">
        <w:rPr>
          <w:b/>
          <w:bCs/>
          <w:noProof/>
        </w:rPr>
        <w:t>Eureka Discovery</w:t>
      </w:r>
      <w:r w:rsidRPr="00A25EE4">
        <w:rPr>
          <w:noProof/>
        </w:rPr>
        <w:t> starter to </w:t>
      </w:r>
      <w:r w:rsidR="008C3D5F" w:rsidRPr="008C3D5F">
        <w:rPr>
          <w:b/>
          <w:bCs/>
          <w:noProof/>
        </w:rPr>
        <w:t xml:space="preserve">EDC-Microservice  </w:t>
      </w:r>
      <w:r w:rsidRPr="00A25EE4">
        <w:rPr>
          <w:noProof/>
        </w:rPr>
        <w:t>which will add the following dependency.</w:t>
      </w:r>
    </w:p>
    <w:p w14:paraId="312854C5" w14:textId="77777777" w:rsidR="00793E75" w:rsidRDefault="00793E75" w:rsidP="00793E75">
      <w:pPr>
        <w:pStyle w:val="Output"/>
        <w:rPr>
          <w:noProof/>
        </w:rPr>
      </w:pPr>
      <w:r>
        <w:rPr>
          <w:noProof/>
        </w:rPr>
        <w:t>&lt;dependency&gt;</w:t>
      </w:r>
    </w:p>
    <w:p w14:paraId="7348CA27" w14:textId="77777777" w:rsidR="00793E75" w:rsidRDefault="00793E75" w:rsidP="00793E75">
      <w:pPr>
        <w:pStyle w:val="Output"/>
        <w:rPr>
          <w:noProof/>
        </w:rPr>
      </w:pPr>
      <w:r>
        <w:rPr>
          <w:noProof/>
        </w:rPr>
        <w:t xml:space="preserve">    &lt;groupId&gt;org.springframework.cloud&lt;/groupId&gt;</w:t>
      </w:r>
    </w:p>
    <w:p w14:paraId="4A802A09" w14:textId="77777777" w:rsidR="00793E75" w:rsidRDefault="00793E75" w:rsidP="00793E75">
      <w:pPr>
        <w:pStyle w:val="Output"/>
        <w:rPr>
          <w:noProof/>
        </w:rPr>
      </w:pPr>
      <w:r>
        <w:rPr>
          <w:noProof/>
        </w:rPr>
        <w:t xml:space="preserve">    &lt;artifactId&gt;</w:t>
      </w:r>
      <w:r w:rsidRPr="00E52E1F">
        <w:rPr>
          <w:rStyle w:val="BlueSyntaxChar"/>
        </w:rPr>
        <w:t>spring-cloud-starter-netflix-eureka-client</w:t>
      </w:r>
      <w:r>
        <w:rPr>
          <w:noProof/>
        </w:rPr>
        <w:t>&lt;/artifactId&gt;</w:t>
      </w:r>
    </w:p>
    <w:p w14:paraId="5060B6E4" w14:textId="31D97C74" w:rsidR="00793E75" w:rsidRDefault="00793E75" w:rsidP="00793E75">
      <w:pPr>
        <w:pStyle w:val="Output"/>
        <w:rPr>
          <w:noProof/>
        </w:rPr>
      </w:pPr>
      <w:r>
        <w:rPr>
          <w:noProof/>
        </w:rPr>
        <w:t>&lt;/dependency&gt;</w:t>
      </w:r>
    </w:p>
    <w:p w14:paraId="67D4031B" w14:textId="4B8822A3" w:rsidR="00DD0110" w:rsidRDefault="00DD0110" w:rsidP="004153D1">
      <w:pPr>
        <w:spacing w:line="240" w:lineRule="auto"/>
        <w:rPr>
          <w:noProof/>
        </w:rPr>
      </w:pPr>
    </w:p>
    <w:p w14:paraId="40A59C69" w14:textId="75A8C1ED" w:rsidR="00DD0110" w:rsidRDefault="00B63BBD" w:rsidP="00856A15">
      <w:pPr>
        <w:spacing w:after="0"/>
        <w:rPr>
          <w:noProof/>
        </w:rPr>
      </w:pPr>
      <w:r w:rsidRPr="00B63BBD">
        <w:rPr>
          <w:noProof/>
        </w:rPr>
        <w:t>we just need to configure </w:t>
      </w:r>
      <w:r w:rsidRPr="00B63BBD">
        <w:rPr>
          <w:b/>
          <w:bCs/>
          <w:noProof/>
        </w:rPr>
        <w:t>eureka.client.service-url.defaultZone</w:t>
      </w:r>
      <w:r w:rsidRPr="00B63BBD">
        <w:rPr>
          <w:noProof/>
        </w:rPr>
        <w:t> property in </w:t>
      </w:r>
      <w:r w:rsidRPr="00B63BBD">
        <w:rPr>
          <w:b/>
          <w:bCs/>
          <w:noProof/>
        </w:rPr>
        <w:t>application.properties</w:t>
      </w:r>
      <w:r w:rsidRPr="00B63BBD">
        <w:rPr>
          <w:noProof/>
        </w:rPr>
        <w:t> to automatically register with the Eureka Server.</w:t>
      </w:r>
    </w:p>
    <w:p w14:paraId="6624910A" w14:textId="737608CC" w:rsidR="00856A15" w:rsidRDefault="00856A15" w:rsidP="00856A15">
      <w:pPr>
        <w:pStyle w:val="Output"/>
        <w:rPr>
          <w:noProof/>
        </w:rPr>
      </w:pPr>
      <w:r>
        <w:rPr>
          <w:shd w:val="clear" w:color="auto" w:fill="E8F2FE"/>
        </w:rPr>
        <w:t>eureka.client.service-url.defaultZone=</w:t>
      </w:r>
      <w:r>
        <w:rPr>
          <w:color w:val="2A00FF"/>
          <w:shd w:val="clear" w:color="auto" w:fill="E8F2FE"/>
        </w:rPr>
        <w:t>http://localhost:8761/eureka/</w:t>
      </w:r>
    </w:p>
    <w:p w14:paraId="6925443F" w14:textId="55B822C4" w:rsidR="00DD0110" w:rsidRDefault="00DD0110" w:rsidP="004153D1">
      <w:pPr>
        <w:spacing w:line="240" w:lineRule="auto"/>
        <w:rPr>
          <w:noProof/>
        </w:rPr>
      </w:pPr>
    </w:p>
    <w:p w14:paraId="141A990A" w14:textId="63076132" w:rsidR="00DD0110" w:rsidRDefault="00735012" w:rsidP="001617B5">
      <w:pPr>
        <w:rPr>
          <w:noProof/>
        </w:rPr>
      </w:pPr>
      <w:r w:rsidRPr="00735012">
        <w:rPr>
          <w:noProof/>
        </w:rPr>
        <w:t xml:space="preserve">With this configuration in place, start </w:t>
      </w:r>
      <w:r w:rsidR="00465093" w:rsidRPr="00465093">
        <w:rPr>
          <w:b/>
          <w:bCs/>
          <w:noProof/>
        </w:rPr>
        <w:t>EDC-Microservice</w:t>
      </w:r>
      <w:r w:rsidR="00465093" w:rsidRPr="00465093">
        <w:rPr>
          <w:noProof/>
        </w:rPr>
        <w:t xml:space="preserve">  </w:t>
      </w:r>
      <w:r w:rsidRPr="00735012">
        <w:rPr>
          <w:noProof/>
        </w:rPr>
        <w:t xml:space="preserve">and visit </w:t>
      </w:r>
      <w:r w:rsidRPr="003704F6">
        <w:rPr>
          <w:rStyle w:val="BlueSyntaxChar"/>
        </w:rPr>
        <w:t>http://localhost:8761</w:t>
      </w:r>
      <w:r w:rsidRPr="00735012">
        <w:rPr>
          <w:noProof/>
        </w:rPr>
        <w:t xml:space="preserve">. You should see </w:t>
      </w:r>
      <w:r w:rsidR="008812B5" w:rsidRPr="008812B5">
        <w:rPr>
          <w:noProof/>
        </w:rPr>
        <w:t xml:space="preserve">EDC-Microservice  </w:t>
      </w:r>
      <w:r w:rsidRPr="00735012">
        <w:rPr>
          <w:noProof/>
        </w:rPr>
        <w:t>is registered with </w:t>
      </w:r>
      <w:r w:rsidRPr="00735012">
        <w:rPr>
          <w:b/>
          <w:bCs/>
          <w:noProof/>
        </w:rPr>
        <w:t>SERVICE ID</w:t>
      </w:r>
      <w:r w:rsidRPr="00735012">
        <w:rPr>
          <w:noProof/>
        </w:rPr>
        <w:t> as </w:t>
      </w:r>
      <w:r w:rsidR="008812B5" w:rsidRPr="008812B5">
        <w:rPr>
          <w:b/>
          <w:bCs/>
          <w:noProof/>
        </w:rPr>
        <w:t xml:space="preserve">EDC-MICROSERVICE  </w:t>
      </w:r>
      <w:r w:rsidR="008812B5">
        <w:rPr>
          <w:noProof/>
        </w:rPr>
        <w:drawing>
          <wp:inline distT="0" distB="0" distL="0" distR="0" wp14:anchorId="2D289CCC" wp14:editId="17B03E03">
            <wp:extent cx="3647820" cy="150355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60685" cy="1508859"/>
                    </a:xfrm>
                    <a:prstGeom prst="rect">
                      <a:avLst/>
                    </a:prstGeom>
                  </pic:spPr>
                </pic:pic>
              </a:graphicData>
            </a:graphic>
          </wp:inline>
        </w:drawing>
      </w:r>
    </w:p>
    <w:p w14:paraId="462EB568" w14:textId="520F2F71" w:rsidR="0006357B" w:rsidRDefault="005D3861" w:rsidP="005D3861">
      <w:pPr>
        <w:pStyle w:val="Heading2"/>
        <w:rPr>
          <w:noProof/>
        </w:rPr>
      </w:pPr>
      <w:bookmarkStart w:id="188" w:name="_Toc98762690"/>
      <w:bookmarkStart w:id="189" w:name="_Toc98778528"/>
      <w:r>
        <w:rPr>
          <w:noProof/>
        </w:rPr>
        <w:lastRenderedPageBreak/>
        <w:t>4. Spring Cloud Load</w:t>
      </w:r>
      <w:r w:rsidR="00CA5C57">
        <w:rPr>
          <w:noProof/>
        </w:rPr>
        <w:t xml:space="preserve"> </w:t>
      </w:r>
      <w:r>
        <w:rPr>
          <w:noProof/>
        </w:rPr>
        <w:t>balancing</w:t>
      </w:r>
      <w:bookmarkEnd w:id="188"/>
      <w:bookmarkEnd w:id="189"/>
      <w:r>
        <w:rPr>
          <w:noProof/>
        </w:rPr>
        <w:t xml:space="preserve"> </w:t>
      </w:r>
    </w:p>
    <w:p w14:paraId="4E1AB71D" w14:textId="6E195FA0" w:rsidR="0006357B" w:rsidRDefault="002501EC" w:rsidP="002501EC">
      <w:pPr>
        <w:spacing w:after="0"/>
        <w:rPr>
          <w:noProof/>
        </w:rPr>
      </w:pPr>
      <w:r>
        <w:rPr>
          <w:noProof/>
        </w:rPr>
        <w:t xml:space="preserve">remove </w:t>
      </w:r>
      <w:r w:rsidRPr="002501EC">
        <w:rPr>
          <w:rStyle w:val="BlueSyntaxChar"/>
        </w:rPr>
        <w:t>server.port=9992</w:t>
      </w:r>
      <w:r>
        <w:rPr>
          <w:noProof/>
        </w:rPr>
        <w:t xml:space="preserve"> from both boostrap &amp; git property file. And start 2 </w:t>
      </w:r>
      <w:r w:rsidR="00175DFE">
        <w:rPr>
          <w:noProof/>
        </w:rPr>
        <w:t>MI</w:t>
      </w:r>
      <w:r w:rsidR="00175DFE" w:rsidRPr="00175DFE">
        <w:rPr>
          <w:noProof/>
        </w:rPr>
        <w:t xml:space="preserve">-MicroService </w:t>
      </w:r>
      <w:r>
        <w:rPr>
          <w:noProof/>
        </w:rPr>
        <w:t>instance manullay.</w:t>
      </w:r>
    </w:p>
    <w:p w14:paraId="082E643E" w14:textId="09295224" w:rsidR="002501EC" w:rsidRDefault="002501EC" w:rsidP="002501EC">
      <w:pPr>
        <w:pStyle w:val="Output"/>
        <w:rPr>
          <w:noProof/>
        </w:rPr>
      </w:pPr>
      <w:r w:rsidRPr="002501EC">
        <w:rPr>
          <w:noProof/>
        </w:rPr>
        <w:t xml:space="preserve">java -jar -Dserver.port=9898 </w:t>
      </w:r>
      <w:r w:rsidR="00190E35">
        <w:rPr>
          <w:noProof/>
        </w:rPr>
        <w:t>mi</w:t>
      </w:r>
      <w:r w:rsidRPr="002501EC">
        <w:rPr>
          <w:noProof/>
        </w:rPr>
        <w:t>-service-0.0.1-SNAPSHOT.jar</w:t>
      </w:r>
    </w:p>
    <w:p w14:paraId="4CE4982A" w14:textId="5278446B" w:rsidR="002501EC" w:rsidRDefault="002501EC" w:rsidP="002501EC">
      <w:pPr>
        <w:pStyle w:val="Output"/>
        <w:rPr>
          <w:noProof/>
        </w:rPr>
      </w:pPr>
      <w:r w:rsidRPr="002501EC">
        <w:rPr>
          <w:noProof/>
        </w:rPr>
        <w:t>java -jar -Dserver.port=989</w:t>
      </w:r>
      <w:r>
        <w:rPr>
          <w:noProof/>
        </w:rPr>
        <w:t>9</w:t>
      </w:r>
      <w:r w:rsidRPr="002501EC">
        <w:rPr>
          <w:noProof/>
        </w:rPr>
        <w:t xml:space="preserve"> </w:t>
      </w:r>
      <w:r w:rsidR="00190E35">
        <w:rPr>
          <w:noProof/>
        </w:rPr>
        <w:t>mi</w:t>
      </w:r>
      <w:r w:rsidRPr="002501EC">
        <w:rPr>
          <w:noProof/>
        </w:rPr>
        <w:t>-service-0.0.1-SNAPSHOT.jar</w:t>
      </w:r>
    </w:p>
    <w:p w14:paraId="58B394BC" w14:textId="77777777" w:rsidR="001C6440" w:rsidRDefault="001C6440" w:rsidP="00C61EF4">
      <w:pPr>
        <w:spacing w:after="0"/>
        <w:rPr>
          <w:noProof/>
        </w:rPr>
      </w:pPr>
    </w:p>
    <w:p w14:paraId="755A4465" w14:textId="45F4F511" w:rsidR="00575E1F" w:rsidRDefault="001C6440" w:rsidP="00C61EF4">
      <w:pPr>
        <w:spacing w:after="0"/>
        <w:rPr>
          <w:noProof/>
        </w:rPr>
      </w:pPr>
      <w:r>
        <w:rPr>
          <w:noProof/>
        </w:rPr>
        <w:t xml:space="preserve">Now </w:t>
      </w:r>
      <w:r w:rsidR="00575E1F" w:rsidRPr="00575E1F">
        <w:rPr>
          <w:noProof/>
        </w:rPr>
        <w:t xml:space="preserve">visit Eureka Dashboard </w:t>
      </w:r>
      <w:r w:rsidR="00575E1F" w:rsidRPr="00575E1F">
        <w:rPr>
          <w:b/>
          <w:bCs/>
          <w:noProof/>
        </w:rPr>
        <w:t>http://localhost:8761/</w:t>
      </w:r>
      <w:r w:rsidR="00575E1F" w:rsidRPr="00575E1F">
        <w:rPr>
          <w:noProof/>
        </w:rPr>
        <w:t xml:space="preserve"> and see </w:t>
      </w:r>
      <w:r w:rsidR="00575E1F">
        <w:rPr>
          <w:noProof/>
        </w:rPr>
        <w:t>3</w:t>
      </w:r>
      <w:r w:rsidR="00575E1F" w:rsidRPr="00575E1F">
        <w:rPr>
          <w:noProof/>
        </w:rPr>
        <w:t xml:space="preserve"> instances of inventory-service registered. </w:t>
      </w:r>
    </w:p>
    <w:p w14:paraId="3F2B364B" w14:textId="26A3D9AD" w:rsidR="0006357B" w:rsidRDefault="00575E1F" w:rsidP="001617B5">
      <w:pPr>
        <w:rPr>
          <w:noProof/>
        </w:rPr>
      </w:pPr>
      <w:r>
        <w:rPr>
          <w:noProof/>
        </w:rPr>
        <w:drawing>
          <wp:inline distT="0" distB="0" distL="0" distR="0" wp14:anchorId="448D09B2" wp14:editId="0329B3AC">
            <wp:extent cx="4599494" cy="1273215"/>
            <wp:effectExtent l="0" t="0" r="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46898" cy="1286337"/>
                    </a:xfrm>
                    <a:prstGeom prst="rect">
                      <a:avLst/>
                    </a:prstGeom>
                  </pic:spPr>
                </pic:pic>
              </a:graphicData>
            </a:graphic>
          </wp:inline>
        </w:drawing>
      </w:r>
    </w:p>
    <w:p w14:paraId="76E2814F" w14:textId="0DE25830" w:rsidR="00FE4EA4" w:rsidRPr="009344FC" w:rsidRDefault="00FE4EA4" w:rsidP="001617B5">
      <w:pPr>
        <w:rPr>
          <w:b/>
          <w:bCs/>
          <w:noProof/>
          <w:color w:val="00B050"/>
        </w:rPr>
      </w:pPr>
      <w:r w:rsidRPr="009344FC">
        <w:rPr>
          <w:b/>
          <w:bCs/>
          <w:noProof/>
          <w:color w:val="00B050"/>
        </w:rPr>
        <w:t xml:space="preserve">Suppoce we if want to call </w:t>
      </w:r>
      <w:r w:rsidR="00175DFE">
        <w:rPr>
          <w:b/>
          <w:bCs/>
          <w:noProof/>
          <w:color w:val="00B050"/>
        </w:rPr>
        <w:t>MI</w:t>
      </w:r>
      <w:r w:rsidR="00175DFE" w:rsidRPr="00175DFE">
        <w:rPr>
          <w:b/>
          <w:bCs/>
          <w:noProof/>
          <w:color w:val="00B050"/>
        </w:rPr>
        <w:t xml:space="preserve">-MicroService </w:t>
      </w:r>
      <w:r w:rsidRPr="009344FC">
        <w:rPr>
          <w:b/>
          <w:bCs/>
          <w:noProof/>
          <w:color w:val="00B050"/>
        </w:rPr>
        <w:t xml:space="preserve">from </w:t>
      </w:r>
      <w:r w:rsidR="00175DFE" w:rsidRPr="00175DFE">
        <w:rPr>
          <w:b/>
          <w:bCs/>
          <w:noProof/>
          <w:color w:val="00B050"/>
        </w:rPr>
        <w:t>EDC-MicroService</w:t>
      </w:r>
      <w:r w:rsidRPr="009344FC">
        <w:rPr>
          <w:b/>
          <w:bCs/>
          <w:noProof/>
          <w:color w:val="00B050"/>
        </w:rPr>
        <w:t>, which of above 3 instance will call ?</w:t>
      </w:r>
    </w:p>
    <w:p w14:paraId="140B489E" w14:textId="407E3246" w:rsidR="007B2148" w:rsidRDefault="00CA3865" w:rsidP="00E61ABD">
      <w:pPr>
        <w:spacing w:after="0"/>
        <w:rPr>
          <w:noProof/>
        </w:rPr>
      </w:pPr>
      <w:r>
        <w:rPr>
          <w:noProof/>
        </w:rPr>
        <w:t>We do by enablling LoadBalancer mechanisum in Our MicroServices</w:t>
      </w:r>
      <w:r w:rsidR="008C6296">
        <w:rPr>
          <w:noProof/>
        </w:rPr>
        <w:t>. Eureka by default provides</w:t>
      </w:r>
      <w:r>
        <w:rPr>
          <w:noProof/>
        </w:rPr>
        <w:t xml:space="preserve"> </w:t>
      </w:r>
      <w:r w:rsidR="007B2148" w:rsidRPr="009344FC">
        <w:rPr>
          <w:b/>
          <w:bCs/>
          <w:noProof/>
        </w:rPr>
        <w:t>Ribbon LoadBalancer</w:t>
      </w:r>
      <w:r w:rsidR="008C6296">
        <w:rPr>
          <w:noProof/>
        </w:rPr>
        <w:t>. To enable Ribbon LoadBalancer in Our Microservices do below steps</w:t>
      </w:r>
    </w:p>
    <w:p w14:paraId="64B6A996" w14:textId="7661767B" w:rsidR="009344FC" w:rsidRDefault="009344FC" w:rsidP="00E61ABD">
      <w:pPr>
        <w:spacing w:after="0"/>
        <w:rPr>
          <w:noProof/>
        </w:rPr>
      </w:pPr>
      <w:r>
        <w:rPr>
          <w:noProof/>
        </w:rPr>
        <w:t>In SpringBoot main Application class we need to following things</w:t>
      </w:r>
    </w:p>
    <w:p w14:paraId="39F394DC" w14:textId="6E7F0353" w:rsidR="009344FC" w:rsidRDefault="009344FC" w:rsidP="00AF78E6">
      <w:pPr>
        <w:pStyle w:val="ListParagraph"/>
        <w:numPr>
          <w:ilvl w:val="0"/>
          <w:numId w:val="69"/>
        </w:numPr>
        <w:spacing w:after="0"/>
        <w:rPr>
          <w:noProof/>
        </w:rPr>
      </w:pPr>
      <w:r>
        <w:rPr>
          <w:noProof/>
        </w:rPr>
        <w:t xml:space="preserve">Create &amp; Return </w:t>
      </w:r>
      <w:r w:rsidRPr="009344FC">
        <w:rPr>
          <w:b/>
          <w:bCs/>
          <w:noProof/>
        </w:rPr>
        <w:t>RestTemplate</w:t>
      </w:r>
      <w:r w:rsidRPr="00FE4EA4">
        <w:rPr>
          <w:noProof/>
        </w:rPr>
        <w:t> </w:t>
      </w:r>
      <w:r>
        <w:rPr>
          <w:b/>
          <w:bCs/>
          <w:noProof/>
        </w:rPr>
        <w:t>Object</w:t>
      </w:r>
    </w:p>
    <w:p w14:paraId="7891832E" w14:textId="77777777" w:rsidR="009344FC" w:rsidRDefault="00FE4EA4" w:rsidP="00AF78E6">
      <w:pPr>
        <w:pStyle w:val="ListParagraph"/>
        <w:numPr>
          <w:ilvl w:val="0"/>
          <w:numId w:val="68"/>
        </w:numPr>
        <w:spacing w:after="0"/>
        <w:rPr>
          <w:noProof/>
        </w:rPr>
      </w:pPr>
      <w:r w:rsidRPr="00FE4EA4">
        <w:rPr>
          <w:noProof/>
        </w:rPr>
        <w:t>We can register </w:t>
      </w:r>
      <w:r w:rsidRPr="009344FC">
        <w:rPr>
          <w:b/>
          <w:bCs/>
          <w:noProof/>
        </w:rPr>
        <w:t>RestTemplate</w:t>
      </w:r>
      <w:r w:rsidRPr="00FE4EA4">
        <w:rPr>
          <w:noProof/>
        </w:rPr>
        <w:t> as a Spring bean with </w:t>
      </w:r>
      <w:r w:rsidRPr="009344FC">
        <w:rPr>
          <w:b/>
          <w:bCs/>
          <w:noProof/>
        </w:rPr>
        <w:t>@LoadBalanced</w:t>
      </w:r>
      <w:r w:rsidRPr="00FE4EA4">
        <w:rPr>
          <w:noProof/>
        </w:rPr>
        <w:t xml:space="preserve"> annotation. </w:t>
      </w:r>
    </w:p>
    <w:p w14:paraId="206FE6D0" w14:textId="6E4217A2" w:rsidR="00FE4EA4" w:rsidRDefault="00FE4EA4" w:rsidP="00AF78E6">
      <w:pPr>
        <w:pStyle w:val="ListParagraph"/>
        <w:numPr>
          <w:ilvl w:val="0"/>
          <w:numId w:val="68"/>
        </w:numPr>
        <w:spacing w:after="0"/>
        <w:rPr>
          <w:noProof/>
        </w:rPr>
      </w:pPr>
      <w:r w:rsidRPr="00FE4EA4">
        <w:rPr>
          <w:noProof/>
        </w:rPr>
        <w:t>The RestTemplate with </w:t>
      </w:r>
      <w:r w:rsidRPr="009344FC">
        <w:rPr>
          <w:b/>
          <w:bCs/>
          <w:noProof/>
        </w:rPr>
        <w:t>@LoadBalanced</w:t>
      </w:r>
      <w:r w:rsidRPr="00FE4EA4">
        <w:rPr>
          <w:noProof/>
        </w:rPr>
        <w:t> annotation will internally use </w:t>
      </w:r>
      <w:r w:rsidRPr="009344FC">
        <w:rPr>
          <w:b/>
          <w:bCs/>
          <w:noProof/>
        </w:rPr>
        <w:t>Ribbon LoadBalancer</w:t>
      </w:r>
      <w:r w:rsidRPr="00FE4EA4">
        <w:rPr>
          <w:noProof/>
        </w:rPr>
        <w:t> to resolve the </w:t>
      </w:r>
      <w:r w:rsidRPr="009344FC">
        <w:rPr>
          <w:b/>
          <w:bCs/>
          <w:noProof/>
        </w:rPr>
        <w:t>ServiceID</w:t>
      </w:r>
      <w:r w:rsidRPr="00FE4EA4">
        <w:rPr>
          <w:noProof/>
        </w:rPr>
        <w:t> and invoke REST endpoint using one of the available servers.</w:t>
      </w:r>
    </w:p>
    <w:p w14:paraId="0540208E" w14:textId="77777777" w:rsidR="00E61ABD" w:rsidRDefault="00E61ABD" w:rsidP="00E61ABD">
      <w:pPr>
        <w:spacing w:after="0"/>
        <w:rPr>
          <w:noProof/>
        </w:rPr>
      </w:pPr>
    </w:p>
    <w:p w14:paraId="6CA9A0D9" w14:textId="2B70E6B8" w:rsidR="00E61ABD" w:rsidRPr="00E61ABD" w:rsidRDefault="00E61ABD" w:rsidP="00E61ABD">
      <w:pPr>
        <w:pStyle w:val="Output"/>
        <w:shd w:val="clear" w:color="auto" w:fill="0D0D0D" w:themeFill="text1" w:themeFillTint="F2"/>
        <w:rPr>
          <w:b/>
          <w:bCs/>
          <w:noProof/>
          <w:color w:val="FFFF00"/>
        </w:rPr>
      </w:pPr>
      <w:r w:rsidRPr="00E61ABD">
        <w:rPr>
          <w:b/>
          <w:bCs/>
          <w:noProof/>
          <w:color w:val="FFFF00"/>
        </w:rPr>
        <w:t>Catalog-service/</w:t>
      </w:r>
      <w:r w:rsidRPr="00E61ABD">
        <w:rPr>
          <w:b/>
          <w:bCs/>
          <w:color w:val="FFFF00"/>
        </w:rPr>
        <w:t xml:space="preserve"> </w:t>
      </w:r>
      <w:r w:rsidRPr="00E61ABD">
        <w:rPr>
          <w:b/>
          <w:bCs/>
          <w:noProof/>
          <w:color w:val="FFFF00"/>
        </w:rPr>
        <w:t>CatalogServiceApplication.java</w:t>
      </w:r>
    </w:p>
    <w:p w14:paraId="773130F5" w14:textId="77777777" w:rsidR="00E61ABD" w:rsidRPr="00E61ABD" w:rsidRDefault="00E61ABD" w:rsidP="00E61ABD">
      <w:pPr>
        <w:pStyle w:val="Output"/>
        <w:rPr>
          <w:color w:val="4C483D" w:themeColor="text2"/>
        </w:rPr>
      </w:pPr>
      <w:r w:rsidRPr="00E61ABD">
        <w:rPr>
          <w:color w:val="646464"/>
        </w:rPr>
        <w:t>@</w:t>
      </w:r>
      <w:r w:rsidRPr="00E61ABD">
        <w:t>SpringBootApplication</w:t>
      </w:r>
    </w:p>
    <w:p w14:paraId="35301646" w14:textId="77777777" w:rsidR="00E61ABD" w:rsidRPr="00E61ABD" w:rsidRDefault="00E61ABD" w:rsidP="00E61ABD">
      <w:pPr>
        <w:pStyle w:val="Output"/>
        <w:rPr>
          <w:color w:val="4C483D" w:themeColor="text2"/>
        </w:rPr>
      </w:pPr>
      <w:r w:rsidRPr="00E61ABD">
        <w:rPr>
          <w:b/>
          <w:bCs/>
          <w:color w:val="7F0055"/>
        </w:rPr>
        <w:t>public</w:t>
      </w:r>
      <w:r w:rsidRPr="00E61ABD">
        <w:t xml:space="preserve"> </w:t>
      </w:r>
      <w:r w:rsidRPr="00E61ABD">
        <w:rPr>
          <w:b/>
          <w:bCs/>
          <w:color w:val="7F0055"/>
        </w:rPr>
        <w:t>class</w:t>
      </w:r>
      <w:r w:rsidRPr="00E61ABD">
        <w:t xml:space="preserve"> </w:t>
      </w:r>
      <w:r w:rsidRPr="00E61ABD">
        <w:rPr>
          <w:shd w:val="clear" w:color="auto" w:fill="DBECCF"/>
        </w:rPr>
        <w:t>CatalogServiceApplication</w:t>
      </w:r>
      <w:r w:rsidRPr="00E61ABD">
        <w:t xml:space="preserve"> {</w:t>
      </w:r>
    </w:p>
    <w:p w14:paraId="10D34B3B" w14:textId="77777777" w:rsidR="00E61ABD" w:rsidRPr="00E61ABD" w:rsidRDefault="00E61ABD" w:rsidP="00E61ABD">
      <w:pPr>
        <w:pStyle w:val="Output"/>
        <w:rPr>
          <w:color w:val="4C483D" w:themeColor="text2"/>
        </w:rPr>
      </w:pPr>
      <w:r w:rsidRPr="00E61ABD">
        <w:t xml:space="preserve"> </w:t>
      </w:r>
    </w:p>
    <w:p w14:paraId="14F9DB12" w14:textId="77777777" w:rsidR="00E61ABD" w:rsidRPr="00E61ABD" w:rsidRDefault="00E61ABD" w:rsidP="00E61ABD">
      <w:pPr>
        <w:pStyle w:val="Output"/>
        <w:rPr>
          <w:color w:val="4C483D" w:themeColor="text2"/>
        </w:rPr>
      </w:pPr>
      <w:r w:rsidRPr="00E61ABD">
        <w:t xml:space="preserve">    </w:t>
      </w:r>
      <w:r w:rsidRPr="00E61ABD">
        <w:rPr>
          <w:color w:val="646464"/>
        </w:rPr>
        <w:t>@</w:t>
      </w:r>
      <w:r w:rsidRPr="00E61ABD">
        <w:t>Bean</w:t>
      </w:r>
    </w:p>
    <w:p w14:paraId="505603B3" w14:textId="77777777" w:rsidR="00E61ABD" w:rsidRPr="00E61ABD" w:rsidRDefault="00E61ABD" w:rsidP="00E61ABD">
      <w:pPr>
        <w:pStyle w:val="Output"/>
        <w:rPr>
          <w:color w:val="4C483D" w:themeColor="text2"/>
        </w:rPr>
      </w:pPr>
      <w:r w:rsidRPr="00E61ABD">
        <w:t xml:space="preserve">    </w:t>
      </w:r>
      <w:r w:rsidRPr="00E61ABD">
        <w:rPr>
          <w:color w:val="646464"/>
        </w:rPr>
        <w:t>@</w:t>
      </w:r>
      <w:r w:rsidRPr="00E61ABD">
        <w:t>LoadBalanced</w:t>
      </w:r>
    </w:p>
    <w:p w14:paraId="0ED8D2C8" w14:textId="77777777" w:rsidR="00E61ABD" w:rsidRPr="00E61ABD" w:rsidRDefault="00E61ABD" w:rsidP="00E61ABD">
      <w:pPr>
        <w:pStyle w:val="Output"/>
        <w:rPr>
          <w:color w:val="4C483D" w:themeColor="text2"/>
        </w:rPr>
      </w:pPr>
      <w:r w:rsidRPr="00E61ABD">
        <w:t xml:space="preserve">    </w:t>
      </w:r>
      <w:r w:rsidRPr="00E61ABD">
        <w:rPr>
          <w:b/>
          <w:bCs/>
          <w:color w:val="7F0055"/>
        </w:rPr>
        <w:t>public</w:t>
      </w:r>
      <w:r w:rsidRPr="00E61ABD">
        <w:t xml:space="preserve"> RestTemplate restTemplate() {</w:t>
      </w:r>
    </w:p>
    <w:p w14:paraId="2F1AF396" w14:textId="77777777" w:rsidR="00E61ABD" w:rsidRPr="00E61ABD" w:rsidRDefault="00E61ABD" w:rsidP="00E61ABD">
      <w:pPr>
        <w:pStyle w:val="Output"/>
        <w:rPr>
          <w:color w:val="4C483D" w:themeColor="text2"/>
        </w:rPr>
      </w:pPr>
      <w:r w:rsidRPr="00E61ABD">
        <w:t xml:space="preserve">        </w:t>
      </w:r>
      <w:r w:rsidRPr="00E61ABD">
        <w:rPr>
          <w:b/>
          <w:bCs/>
          <w:color w:val="7F0055"/>
        </w:rPr>
        <w:t>return</w:t>
      </w:r>
      <w:r w:rsidRPr="00E61ABD">
        <w:t xml:space="preserve"> </w:t>
      </w:r>
      <w:r w:rsidRPr="00E61ABD">
        <w:rPr>
          <w:b/>
          <w:bCs/>
          <w:color w:val="7F0055"/>
        </w:rPr>
        <w:t>new</w:t>
      </w:r>
      <w:r w:rsidRPr="00E61ABD">
        <w:t xml:space="preserve"> RestTemplate();</w:t>
      </w:r>
    </w:p>
    <w:p w14:paraId="37FF8C6C" w14:textId="77777777" w:rsidR="00E61ABD" w:rsidRPr="00E61ABD" w:rsidRDefault="00E61ABD" w:rsidP="00E61ABD">
      <w:pPr>
        <w:pStyle w:val="Output"/>
        <w:rPr>
          <w:color w:val="4C483D" w:themeColor="text2"/>
        </w:rPr>
      </w:pPr>
      <w:r w:rsidRPr="00E61ABD">
        <w:t xml:space="preserve">    }</w:t>
      </w:r>
    </w:p>
    <w:p w14:paraId="61BAD749" w14:textId="77777777" w:rsidR="00E61ABD" w:rsidRPr="00E61ABD" w:rsidRDefault="00E61ABD" w:rsidP="00E61ABD">
      <w:pPr>
        <w:pStyle w:val="Output"/>
        <w:rPr>
          <w:color w:val="4C483D" w:themeColor="text2"/>
        </w:rPr>
      </w:pPr>
      <w:r w:rsidRPr="00E61ABD">
        <w:t xml:space="preserve"> </w:t>
      </w:r>
    </w:p>
    <w:p w14:paraId="57E1F35E" w14:textId="77777777" w:rsidR="00E61ABD" w:rsidRPr="00E61ABD" w:rsidRDefault="00E61ABD" w:rsidP="00E61ABD">
      <w:pPr>
        <w:pStyle w:val="Output"/>
        <w:rPr>
          <w:color w:val="4C483D" w:themeColor="text2"/>
        </w:rPr>
      </w:pPr>
      <w:r w:rsidRPr="00E61ABD">
        <w:t xml:space="preserve">    </w:t>
      </w:r>
      <w:r w:rsidRPr="00E61ABD">
        <w:rPr>
          <w:b/>
          <w:bCs/>
          <w:color w:val="7F0055"/>
        </w:rPr>
        <w:t>public</w:t>
      </w:r>
      <w:r w:rsidRPr="00E61ABD">
        <w:t xml:space="preserve"> </w:t>
      </w:r>
      <w:r w:rsidRPr="00E61ABD">
        <w:rPr>
          <w:b/>
          <w:bCs/>
          <w:color w:val="7F0055"/>
        </w:rPr>
        <w:t>static</w:t>
      </w:r>
      <w:r w:rsidRPr="00E61ABD">
        <w:t xml:space="preserve"> </w:t>
      </w:r>
      <w:r w:rsidRPr="00E61ABD">
        <w:rPr>
          <w:b/>
          <w:bCs/>
          <w:color w:val="7F0055"/>
        </w:rPr>
        <w:t>void</w:t>
      </w:r>
      <w:r w:rsidRPr="00E61ABD">
        <w:t xml:space="preserve"> main(String[] </w:t>
      </w:r>
      <w:r w:rsidRPr="00E61ABD">
        <w:rPr>
          <w:color w:val="6A3E3E"/>
        </w:rPr>
        <w:t>args</w:t>
      </w:r>
      <w:r w:rsidRPr="00E61ABD">
        <w:t>) {</w:t>
      </w:r>
    </w:p>
    <w:p w14:paraId="124253EA" w14:textId="77777777" w:rsidR="00E61ABD" w:rsidRPr="00E61ABD" w:rsidRDefault="00E61ABD" w:rsidP="00E61ABD">
      <w:pPr>
        <w:pStyle w:val="Output"/>
        <w:rPr>
          <w:color w:val="4C483D" w:themeColor="text2"/>
        </w:rPr>
      </w:pPr>
      <w:r w:rsidRPr="00E61ABD">
        <w:t xml:space="preserve">        SpringApplication.run(CatalogServiceApplication.</w:t>
      </w:r>
      <w:r w:rsidRPr="00E61ABD">
        <w:rPr>
          <w:b/>
          <w:bCs/>
          <w:color w:val="7F0055"/>
        </w:rPr>
        <w:t>class</w:t>
      </w:r>
      <w:r w:rsidRPr="00E61ABD">
        <w:t xml:space="preserve">, </w:t>
      </w:r>
      <w:r w:rsidRPr="00E61ABD">
        <w:rPr>
          <w:color w:val="6A3E3E"/>
        </w:rPr>
        <w:t>args</w:t>
      </w:r>
      <w:r w:rsidRPr="00E61ABD">
        <w:t>);</w:t>
      </w:r>
    </w:p>
    <w:p w14:paraId="1599E7AA" w14:textId="77777777" w:rsidR="00E61ABD" w:rsidRPr="00E61ABD" w:rsidRDefault="00E61ABD" w:rsidP="00E61ABD">
      <w:pPr>
        <w:pStyle w:val="Output"/>
        <w:rPr>
          <w:color w:val="4C483D" w:themeColor="text2"/>
        </w:rPr>
      </w:pPr>
      <w:r w:rsidRPr="00E61ABD">
        <w:t xml:space="preserve">    }</w:t>
      </w:r>
    </w:p>
    <w:p w14:paraId="4C9FE83A" w14:textId="4C592C50" w:rsidR="00FE4EA4" w:rsidRPr="00E61ABD" w:rsidRDefault="00E61ABD" w:rsidP="00E61ABD">
      <w:pPr>
        <w:pStyle w:val="Output"/>
        <w:rPr>
          <w:noProof/>
        </w:rPr>
      </w:pPr>
      <w:r w:rsidRPr="00E61ABD">
        <w:t>}</w:t>
      </w:r>
    </w:p>
    <w:p w14:paraId="6FD872FB" w14:textId="267419BE" w:rsidR="00FE4EA4" w:rsidRDefault="00FE4EA4" w:rsidP="00C61EF4">
      <w:pPr>
        <w:spacing w:after="0"/>
        <w:rPr>
          <w:noProof/>
        </w:rPr>
      </w:pPr>
    </w:p>
    <w:p w14:paraId="4F0C5B80" w14:textId="0DFE7273" w:rsidR="00EE69D4" w:rsidRDefault="00EE69D4" w:rsidP="00C61EF4">
      <w:pPr>
        <w:spacing w:after="0"/>
        <w:rPr>
          <w:noProof/>
        </w:rPr>
      </w:pPr>
      <w:r>
        <w:rPr>
          <w:noProof/>
        </w:rPr>
        <w:t>In Service Class</w:t>
      </w:r>
      <w:r w:rsidR="008F02A7">
        <w:rPr>
          <w:noProof/>
        </w:rPr>
        <w:t xml:space="preserve"> Create </w:t>
      </w:r>
      <w:r w:rsidR="008F02A7" w:rsidRPr="008F02A7">
        <w:rPr>
          <w:b/>
          <w:bCs/>
          <w:color w:val="000000"/>
        </w:rPr>
        <w:t>RestTemplate</w:t>
      </w:r>
      <w:r w:rsidR="008F02A7">
        <w:rPr>
          <w:b/>
          <w:bCs/>
          <w:color w:val="000000"/>
        </w:rPr>
        <w:t xml:space="preserve"> </w:t>
      </w:r>
      <w:r w:rsidR="008F02A7">
        <w:rPr>
          <w:noProof/>
        </w:rPr>
        <w:t>object &amp; Autowire It.</w:t>
      </w:r>
    </w:p>
    <w:p w14:paraId="4CCFC3A7" w14:textId="53B1978A" w:rsidR="0006357B" w:rsidRDefault="00E61ABD" w:rsidP="00C61EF4">
      <w:pPr>
        <w:spacing w:after="0"/>
        <w:rPr>
          <w:noProof/>
        </w:rPr>
      </w:pPr>
      <w:r>
        <w:rPr>
          <w:noProof/>
        </w:rPr>
        <w:t xml:space="preserve">Use </w:t>
      </w:r>
      <w:r w:rsidRPr="00E61ABD">
        <w:rPr>
          <w:noProof/>
        </w:rPr>
        <w:t xml:space="preserve">RestTemplate to invoke </w:t>
      </w:r>
      <w:r w:rsidRPr="00E61ABD">
        <w:rPr>
          <w:b/>
          <w:bCs/>
          <w:noProof/>
        </w:rPr>
        <w:t>inventory-service</w:t>
      </w:r>
      <w:r w:rsidRPr="00E61ABD">
        <w:rPr>
          <w:noProof/>
        </w:rPr>
        <w:t xml:space="preserve"> endpoint</w:t>
      </w:r>
      <w:r>
        <w:rPr>
          <w:noProof/>
        </w:rPr>
        <w:t xml:space="preserve"> from </w:t>
      </w:r>
      <w:r w:rsidRPr="00E61ABD">
        <w:rPr>
          <w:rStyle w:val="BlueSyntaxChar"/>
          <w:szCs w:val="18"/>
        </w:rPr>
        <w:t>catalog-service/ProductService</w:t>
      </w:r>
      <w:r>
        <w:rPr>
          <w:rStyle w:val="BlueSyntaxChar"/>
          <w:szCs w:val="18"/>
        </w:rPr>
        <w:t>.java</w:t>
      </w:r>
    </w:p>
    <w:p w14:paraId="53FE7423" w14:textId="77777777" w:rsidR="0076566C" w:rsidRDefault="0076566C" w:rsidP="0076566C">
      <w:pPr>
        <w:pStyle w:val="Output"/>
        <w:rPr>
          <w:color w:val="4C483D" w:themeColor="text2"/>
        </w:rPr>
      </w:pPr>
      <w:r>
        <w:rPr>
          <w:shd w:val="clear" w:color="auto" w:fill="DBECCF"/>
        </w:rPr>
        <w:t>@Service</w:t>
      </w:r>
    </w:p>
    <w:p w14:paraId="63BA502F" w14:textId="77777777" w:rsidR="0076566C" w:rsidRDefault="0076566C" w:rsidP="0076566C">
      <w:pPr>
        <w:pStyle w:val="Output"/>
        <w:rPr>
          <w:color w:val="4C483D" w:themeColor="text2"/>
        </w:rPr>
      </w:pPr>
      <w:r>
        <w:t>@Transactional</w:t>
      </w:r>
    </w:p>
    <w:p w14:paraId="7DA3035F" w14:textId="77777777" w:rsidR="0076566C" w:rsidRDefault="0076566C" w:rsidP="0076566C">
      <w:pPr>
        <w:pStyle w:val="Output"/>
        <w:rPr>
          <w:color w:val="4C483D" w:themeColor="text2"/>
        </w:rPr>
      </w:pPr>
      <w:r>
        <w:t>@Slf4j</w:t>
      </w:r>
    </w:p>
    <w:p w14:paraId="71C54DB8" w14:textId="153DACDF" w:rsidR="0076566C" w:rsidRDefault="0076566C" w:rsidP="0076566C">
      <w:pPr>
        <w:pStyle w:val="Output"/>
        <w:rPr>
          <w:color w:val="000000"/>
        </w:rPr>
      </w:pPr>
      <w:r>
        <w:rPr>
          <w:b/>
          <w:bCs/>
          <w:color w:val="7F0055"/>
        </w:rPr>
        <w:t>public</w:t>
      </w:r>
      <w:r>
        <w:rPr>
          <w:color w:val="000000"/>
        </w:rPr>
        <w:t xml:space="preserve"> </w:t>
      </w:r>
      <w:r>
        <w:rPr>
          <w:b/>
          <w:bCs/>
          <w:color w:val="7F0055"/>
        </w:rPr>
        <w:t>class</w:t>
      </w:r>
      <w:r>
        <w:rPr>
          <w:color w:val="000000"/>
        </w:rPr>
        <w:t xml:space="preserve"> ProductService {</w:t>
      </w:r>
    </w:p>
    <w:p w14:paraId="7A1DB66F" w14:textId="667F52C6" w:rsidR="008354C9" w:rsidRDefault="008354C9" w:rsidP="008354C9">
      <w:pPr>
        <w:pStyle w:val="Output"/>
        <w:rPr>
          <w:color w:val="4C483D" w:themeColor="text2"/>
        </w:rPr>
      </w:pPr>
      <w:r>
        <w:rPr>
          <w:shd w:val="clear" w:color="auto" w:fill="DBECCF"/>
        </w:rPr>
        <w:t xml:space="preserve">    @Autowired</w:t>
      </w:r>
    </w:p>
    <w:p w14:paraId="39436F93" w14:textId="2327BDE5" w:rsidR="0076566C" w:rsidRDefault="0076566C" w:rsidP="0076566C">
      <w:pPr>
        <w:pStyle w:val="Output"/>
        <w:rPr>
          <w:color w:val="000000"/>
        </w:rPr>
      </w:pPr>
      <w:r>
        <w:rPr>
          <w:color w:val="000000"/>
        </w:rPr>
        <w:t xml:space="preserve">    </w:t>
      </w:r>
      <w:r>
        <w:rPr>
          <w:b/>
          <w:bCs/>
          <w:color w:val="7F0055"/>
        </w:rPr>
        <w:t>private</w:t>
      </w:r>
      <w:r>
        <w:rPr>
          <w:color w:val="000000"/>
        </w:rPr>
        <w:t xml:space="preserve"> </w:t>
      </w:r>
      <w:r>
        <w:rPr>
          <w:b/>
          <w:bCs/>
          <w:color w:val="7F0055"/>
        </w:rPr>
        <w:t>final</w:t>
      </w:r>
      <w:r>
        <w:rPr>
          <w:color w:val="000000"/>
        </w:rPr>
        <w:t xml:space="preserve"> ProductRepository </w:t>
      </w:r>
      <w:r>
        <w:rPr>
          <w:color w:val="0000C0"/>
        </w:rPr>
        <w:t>productRepository</w:t>
      </w:r>
      <w:r>
        <w:rPr>
          <w:color w:val="000000"/>
        </w:rPr>
        <w:t>;</w:t>
      </w:r>
    </w:p>
    <w:p w14:paraId="46ACACD8" w14:textId="77777777" w:rsidR="008354C9" w:rsidRDefault="008354C9" w:rsidP="0076566C">
      <w:pPr>
        <w:pStyle w:val="Output"/>
        <w:rPr>
          <w:color w:val="4C483D" w:themeColor="text2"/>
        </w:rPr>
      </w:pPr>
    </w:p>
    <w:p w14:paraId="53891BD9" w14:textId="1516B4EE" w:rsidR="008354C9" w:rsidRDefault="0076566C" w:rsidP="0076566C">
      <w:pPr>
        <w:pStyle w:val="Output"/>
        <w:rPr>
          <w:color w:val="000000"/>
        </w:rPr>
      </w:pPr>
      <w:r>
        <w:rPr>
          <w:color w:val="000000"/>
        </w:rPr>
        <w:t xml:space="preserve">    </w:t>
      </w:r>
      <w:r w:rsidR="008354C9">
        <w:rPr>
          <w:shd w:val="clear" w:color="auto" w:fill="DBECCF"/>
        </w:rPr>
        <w:t>@Autowired</w:t>
      </w:r>
    </w:p>
    <w:p w14:paraId="6B1C2B3F" w14:textId="0BE96D67" w:rsidR="0076566C" w:rsidRDefault="008354C9" w:rsidP="008354C9">
      <w:pPr>
        <w:pStyle w:val="Output"/>
        <w:rPr>
          <w:color w:val="4C483D" w:themeColor="text2"/>
        </w:rPr>
      </w:pPr>
      <w:r>
        <w:rPr>
          <w:color w:val="000000"/>
        </w:rPr>
        <w:lastRenderedPageBreak/>
        <w:t xml:space="preserve">    </w:t>
      </w:r>
      <w:r w:rsidR="0076566C">
        <w:rPr>
          <w:b/>
          <w:bCs/>
          <w:color w:val="7F0055"/>
        </w:rPr>
        <w:t>private</w:t>
      </w:r>
      <w:r w:rsidR="0076566C">
        <w:rPr>
          <w:color w:val="000000"/>
        </w:rPr>
        <w:t xml:space="preserve"> </w:t>
      </w:r>
      <w:r w:rsidR="0076566C">
        <w:rPr>
          <w:b/>
          <w:bCs/>
          <w:color w:val="7F0055"/>
        </w:rPr>
        <w:t>final</w:t>
      </w:r>
      <w:r w:rsidR="0076566C">
        <w:rPr>
          <w:color w:val="000000"/>
        </w:rPr>
        <w:t xml:space="preserve"> RestTemplate </w:t>
      </w:r>
      <w:r w:rsidR="0076566C">
        <w:rPr>
          <w:color w:val="0000C0"/>
        </w:rPr>
        <w:t>restTemplate</w:t>
      </w:r>
      <w:r w:rsidR="0076566C">
        <w:rPr>
          <w:color w:val="000000"/>
        </w:rPr>
        <w:t>;</w:t>
      </w:r>
    </w:p>
    <w:p w14:paraId="0057B669" w14:textId="77777777" w:rsidR="0076566C" w:rsidRDefault="0076566C" w:rsidP="0076566C">
      <w:pPr>
        <w:pStyle w:val="Output"/>
        <w:rPr>
          <w:color w:val="4C483D" w:themeColor="text2"/>
        </w:rPr>
      </w:pPr>
      <w:r>
        <w:rPr>
          <w:color w:val="000000"/>
        </w:rPr>
        <w:t xml:space="preserve">    </w:t>
      </w:r>
    </w:p>
    <w:p w14:paraId="3FFD98A3" w14:textId="77777777" w:rsidR="0076566C" w:rsidRDefault="0076566C" w:rsidP="0076566C">
      <w:pPr>
        <w:pStyle w:val="Output"/>
        <w:rPr>
          <w:color w:val="4C483D" w:themeColor="text2"/>
        </w:rPr>
      </w:pPr>
      <w:r>
        <w:rPr>
          <w:color w:val="000000"/>
        </w:rPr>
        <w:t xml:space="preserve">    </w:t>
      </w:r>
      <w:r>
        <w:rPr>
          <w:b/>
          <w:bCs/>
          <w:color w:val="7F0055"/>
        </w:rPr>
        <w:t>public</w:t>
      </w:r>
      <w:r>
        <w:rPr>
          <w:color w:val="000000"/>
        </w:rPr>
        <w:t xml:space="preserve"> Optional&lt;Product&gt; </w:t>
      </w:r>
      <w:r>
        <w:rPr>
          <w:color w:val="000000"/>
          <w:shd w:val="clear" w:color="auto" w:fill="D4D4D4"/>
        </w:rPr>
        <w:t>findProductByCode</w:t>
      </w:r>
      <w:r>
        <w:rPr>
          <w:color w:val="000000"/>
        </w:rPr>
        <w:t xml:space="preserve">(String </w:t>
      </w:r>
      <w:r>
        <w:rPr>
          <w:color w:val="6A3E3E"/>
        </w:rPr>
        <w:t>code</w:t>
      </w:r>
      <w:r>
        <w:rPr>
          <w:color w:val="000000"/>
        </w:rPr>
        <w:t>) {</w:t>
      </w:r>
    </w:p>
    <w:p w14:paraId="7ED56B6C" w14:textId="77777777" w:rsidR="0076566C" w:rsidRDefault="0076566C" w:rsidP="0076566C">
      <w:pPr>
        <w:pStyle w:val="Output"/>
        <w:rPr>
          <w:color w:val="4C483D" w:themeColor="text2"/>
        </w:rPr>
      </w:pPr>
      <w:r>
        <w:rPr>
          <w:color w:val="000000"/>
        </w:rPr>
        <w:t xml:space="preserve">        Optional&lt;Product&gt; </w:t>
      </w:r>
      <w:r>
        <w:rPr>
          <w:color w:val="6A3E3E"/>
        </w:rPr>
        <w:t>productOptional</w:t>
      </w:r>
      <w:r>
        <w:rPr>
          <w:color w:val="000000"/>
        </w:rPr>
        <w:t xml:space="preserve"> = </w:t>
      </w:r>
      <w:r>
        <w:rPr>
          <w:color w:val="0000C0"/>
        </w:rPr>
        <w:t>productRepository</w:t>
      </w:r>
      <w:r>
        <w:rPr>
          <w:color w:val="000000"/>
        </w:rPr>
        <w:t>.findByCode(</w:t>
      </w:r>
      <w:r>
        <w:rPr>
          <w:color w:val="6A3E3E"/>
        </w:rPr>
        <w:t>code</w:t>
      </w:r>
      <w:r>
        <w:rPr>
          <w:color w:val="000000"/>
        </w:rPr>
        <w:t>);</w:t>
      </w:r>
    </w:p>
    <w:p w14:paraId="5C86FE07" w14:textId="77777777" w:rsidR="0076566C" w:rsidRDefault="0076566C" w:rsidP="0076566C">
      <w:pPr>
        <w:pStyle w:val="Output"/>
        <w:rPr>
          <w:color w:val="4C483D" w:themeColor="text2"/>
        </w:rPr>
      </w:pPr>
      <w:r>
        <w:rPr>
          <w:color w:val="000000"/>
        </w:rPr>
        <w:t xml:space="preserve">        </w:t>
      </w:r>
      <w:r>
        <w:rPr>
          <w:b/>
          <w:bCs/>
          <w:color w:val="7F0055"/>
        </w:rPr>
        <w:t>if</w:t>
      </w:r>
      <w:r>
        <w:rPr>
          <w:color w:val="000000"/>
        </w:rPr>
        <w:t>(</w:t>
      </w:r>
      <w:r>
        <w:rPr>
          <w:color w:val="6A3E3E"/>
        </w:rPr>
        <w:t>productOptional</w:t>
      </w:r>
      <w:r>
        <w:rPr>
          <w:color w:val="000000"/>
        </w:rPr>
        <w:t>.isPresent()) {</w:t>
      </w:r>
    </w:p>
    <w:p w14:paraId="41CC2CAF" w14:textId="77777777" w:rsidR="0076566C" w:rsidRDefault="0076566C" w:rsidP="0076566C">
      <w:pPr>
        <w:pStyle w:val="Output"/>
        <w:rPr>
          <w:color w:val="4C483D" w:themeColor="text2"/>
        </w:rPr>
      </w:pPr>
      <w:r>
        <w:rPr>
          <w:color w:val="000000"/>
        </w:rPr>
        <w:t xml:space="preserve">            </w:t>
      </w:r>
      <w:r>
        <w:rPr>
          <w:b/>
          <w:bCs/>
          <w:i/>
          <w:iCs/>
          <w:color w:val="0000C0"/>
        </w:rPr>
        <w:t>log</w:t>
      </w:r>
      <w:r>
        <w:rPr>
          <w:color w:val="000000"/>
        </w:rPr>
        <w:t>.info(</w:t>
      </w:r>
      <w:r>
        <w:rPr>
          <w:color w:val="2A00FF"/>
        </w:rPr>
        <w:t>"Fetching inventory level for product_code: "</w:t>
      </w:r>
      <w:r>
        <w:rPr>
          <w:color w:val="000000"/>
        </w:rPr>
        <w:t>+</w:t>
      </w:r>
      <w:r>
        <w:rPr>
          <w:color w:val="6A3E3E"/>
        </w:rPr>
        <w:t>code</w:t>
      </w:r>
      <w:r>
        <w:rPr>
          <w:color w:val="000000"/>
        </w:rPr>
        <w:t>);</w:t>
      </w:r>
    </w:p>
    <w:p w14:paraId="50DAFCC1" w14:textId="77777777" w:rsidR="0076566C" w:rsidRDefault="0076566C" w:rsidP="0076566C">
      <w:pPr>
        <w:pStyle w:val="Output"/>
        <w:rPr>
          <w:color w:val="4C483D" w:themeColor="text2"/>
        </w:rPr>
      </w:pPr>
      <w:r>
        <w:rPr>
          <w:color w:val="000000"/>
        </w:rPr>
        <w:t xml:space="preserve">            ResponseEntity&lt;ProductInventoryResponse&gt; </w:t>
      </w:r>
      <w:r>
        <w:rPr>
          <w:color w:val="6A3E3E"/>
        </w:rPr>
        <w:t>itemResponseEntity</w:t>
      </w:r>
      <w:r>
        <w:rPr>
          <w:color w:val="000000"/>
        </w:rPr>
        <w:t xml:space="preserve"> =</w:t>
      </w:r>
    </w:p>
    <w:p w14:paraId="7C1F6761" w14:textId="77777777" w:rsidR="0076566C" w:rsidRDefault="0076566C" w:rsidP="0076566C">
      <w:pPr>
        <w:pStyle w:val="Output"/>
        <w:rPr>
          <w:color w:val="4C483D" w:themeColor="text2"/>
        </w:rPr>
      </w:pPr>
      <w:r>
        <w:rPr>
          <w:color w:val="000000"/>
        </w:rPr>
        <w:t xml:space="preserve">                    </w:t>
      </w:r>
      <w:r>
        <w:rPr>
          <w:color w:val="0000C0"/>
        </w:rPr>
        <w:t>restTemplate</w:t>
      </w:r>
      <w:r>
        <w:rPr>
          <w:color w:val="000000"/>
        </w:rPr>
        <w:t>.getForEntity(</w:t>
      </w:r>
      <w:r>
        <w:rPr>
          <w:color w:val="2A00FF"/>
        </w:rPr>
        <w:t>"http://inventory-service/api/inventory/{code}"</w:t>
      </w:r>
      <w:r>
        <w:rPr>
          <w:color w:val="000000"/>
        </w:rPr>
        <w:t>,</w:t>
      </w:r>
    </w:p>
    <w:p w14:paraId="5BCDEA53" w14:textId="77777777" w:rsidR="0076566C" w:rsidRDefault="0076566C" w:rsidP="0076566C">
      <w:pPr>
        <w:pStyle w:val="Output"/>
        <w:rPr>
          <w:color w:val="4C483D" w:themeColor="text2"/>
        </w:rPr>
      </w:pPr>
      <w:r>
        <w:rPr>
          <w:color w:val="000000"/>
        </w:rPr>
        <w:t xml:space="preserve">                                                ProductInventoryResponse.</w:t>
      </w:r>
      <w:r>
        <w:rPr>
          <w:b/>
          <w:bCs/>
          <w:color w:val="7F0055"/>
        </w:rPr>
        <w:t>class</w:t>
      </w:r>
      <w:r>
        <w:rPr>
          <w:color w:val="000000"/>
        </w:rPr>
        <w:t>,</w:t>
      </w:r>
    </w:p>
    <w:p w14:paraId="05A3562F" w14:textId="77777777" w:rsidR="0076566C" w:rsidRDefault="0076566C" w:rsidP="0076566C">
      <w:pPr>
        <w:pStyle w:val="Output"/>
        <w:rPr>
          <w:color w:val="4C483D" w:themeColor="text2"/>
        </w:rPr>
      </w:pPr>
      <w:r>
        <w:rPr>
          <w:color w:val="000000"/>
        </w:rPr>
        <w:t xml:space="preserve">                                                </w:t>
      </w:r>
      <w:r>
        <w:rPr>
          <w:color w:val="6A3E3E"/>
        </w:rPr>
        <w:t>code</w:t>
      </w:r>
      <w:r>
        <w:rPr>
          <w:color w:val="000000"/>
        </w:rPr>
        <w:t>);</w:t>
      </w:r>
    </w:p>
    <w:p w14:paraId="662E0F5B" w14:textId="77777777" w:rsidR="0076566C" w:rsidRDefault="0076566C" w:rsidP="0076566C">
      <w:pPr>
        <w:pStyle w:val="Output"/>
        <w:rPr>
          <w:color w:val="4C483D" w:themeColor="text2"/>
        </w:rPr>
      </w:pPr>
      <w:r>
        <w:rPr>
          <w:color w:val="000000"/>
        </w:rPr>
        <w:t xml:space="preserve">            </w:t>
      </w:r>
      <w:r>
        <w:rPr>
          <w:b/>
          <w:bCs/>
          <w:color w:val="7F0055"/>
        </w:rPr>
        <w:t>if</w:t>
      </w:r>
      <w:r>
        <w:rPr>
          <w:color w:val="000000"/>
        </w:rPr>
        <w:t>(</w:t>
      </w:r>
      <w:r>
        <w:rPr>
          <w:color w:val="6A3E3E"/>
        </w:rPr>
        <w:t>itemResponseEntity</w:t>
      </w:r>
      <w:r>
        <w:rPr>
          <w:color w:val="000000"/>
        </w:rPr>
        <w:t>.getStatusCode() == HttpStatus.</w:t>
      </w:r>
      <w:r>
        <w:rPr>
          <w:b/>
          <w:bCs/>
          <w:i/>
          <w:iCs/>
          <w:color w:val="0000C0"/>
        </w:rPr>
        <w:t>OK</w:t>
      </w:r>
      <w:r>
        <w:rPr>
          <w:color w:val="000000"/>
        </w:rPr>
        <w:t>) {</w:t>
      </w:r>
    </w:p>
    <w:p w14:paraId="100FFE70" w14:textId="77777777" w:rsidR="0076566C" w:rsidRDefault="0076566C" w:rsidP="0076566C">
      <w:pPr>
        <w:pStyle w:val="Output"/>
        <w:rPr>
          <w:color w:val="4C483D" w:themeColor="text2"/>
        </w:rPr>
      </w:pPr>
      <w:r>
        <w:rPr>
          <w:color w:val="000000"/>
        </w:rPr>
        <w:t xml:space="preserve">                Integer </w:t>
      </w:r>
      <w:r>
        <w:rPr>
          <w:color w:val="6A3E3E"/>
        </w:rPr>
        <w:t>quantity</w:t>
      </w:r>
      <w:r>
        <w:rPr>
          <w:color w:val="000000"/>
        </w:rPr>
        <w:t xml:space="preserve"> = </w:t>
      </w:r>
      <w:r>
        <w:rPr>
          <w:color w:val="6A3E3E"/>
        </w:rPr>
        <w:t>itemResponseEntity</w:t>
      </w:r>
      <w:r>
        <w:rPr>
          <w:color w:val="000000"/>
        </w:rPr>
        <w:t>.getBody().getAvailableQuantity();</w:t>
      </w:r>
    </w:p>
    <w:p w14:paraId="50A0C323" w14:textId="77777777" w:rsidR="0076566C" w:rsidRDefault="0076566C" w:rsidP="0076566C">
      <w:pPr>
        <w:pStyle w:val="Output"/>
        <w:rPr>
          <w:color w:val="4C483D" w:themeColor="text2"/>
        </w:rPr>
      </w:pPr>
      <w:r>
        <w:rPr>
          <w:color w:val="000000"/>
        </w:rPr>
        <w:t xml:space="preserve">                </w:t>
      </w:r>
      <w:r>
        <w:rPr>
          <w:b/>
          <w:bCs/>
          <w:i/>
          <w:iCs/>
          <w:color w:val="0000C0"/>
        </w:rPr>
        <w:t>log</w:t>
      </w:r>
      <w:r>
        <w:rPr>
          <w:color w:val="000000"/>
        </w:rPr>
        <w:t>.info(</w:t>
      </w:r>
      <w:r>
        <w:rPr>
          <w:color w:val="2A00FF"/>
        </w:rPr>
        <w:t>"Available quantity: "</w:t>
      </w:r>
      <w:r>
        <w:rPr>
          <w:color w:val="000000"/>
        </w:rPr>
        <w:t>+</w:t>
      </w:r>
      <w:r>
        <w:rPr>
          <w:color w:val="6A3E3E"/>
        </w:rPr>
        <w:t>quantity</w:t>
      </w:r>
      <w:r>
        <w:rPr>
          <w:color w:val="000000"/>
        </w:rPr>
        <w:t>);</w:t>
      </w:r>
    </w:p>
    <w:p w14:paraId="426AF540" w14:textId="77777777" w:rsidR="0076566C" w:rsidRDefault="0076566C" w:rsidP="0076566C">
      <w:pPr>
        <w:pStyle w:val="Output"/>
        <w:rPr>
          <w:color w:val="4C483D" w:themeColor="text2"/>
        </w:rPr>
      </w:pPr>
      <w:r>
        <w:rPr>
          <w:color w:val="000000"/>
        </w:rPr>
        <w:t xml:space="preserve">            } </w:t>
      </w:r>
      <w:r>
        <w:rPr>
          <w:b/>
          <w:bCs/>
          <w:color w:val="7F0055"/>
        </w:rPr>
        <w:t>else</w:t>
      </w:r>
      <w:r>
        <w:rPr>
          <w:color w:val="000000"/>
        </w:rPr>
        <w:t xml:space="preserve"> {</w:t>
      </w:r>
    </w:p>
    <w:p w14:paraId="1C4F626E" w14:textId="77777777" w:rsidR="0076566C" w:rsidRDefault="0076566C" w:rsidP="0076566C">
      <w:pPr>
        <w:pStyle w:val="Output"/>
        <w:rPr>
          <w:color w:val="4C483D" w:themeColor="text2"/>
        </w:rPr>
      </w:pPr>
      <w:r>
        <w:rPr>
          <w:color w:val="000000"/>
        </w:rPr>
        <w:t xml:space="preserve">                </w:t>
      </w:r>
      <w:r>
        <w:rPr>
          <w:b/>
          <w:bCs/>
          <w:i/>
          <w:iCs/>
          <w:color w:val="0000C0"/>
        </w:rPr>
        <w:t>log</w:t>
      </w:r>
      <w:r>
        <w:rPr>
          <w:color w:val="000000"/>
        </w:rPr>
        <w:t>.error(</w:t>
      </w:r>
      <w:r>
        <w:rPr>
          <w:color w:val="2A00FF"/>
        </w:rPr>
        <w:t>"Unable to get inventory level for product_code: "</w:t>
      </w:r>
      <w:r>
        <w:rPr>
          <w:color w:val="000000"/>
        </w:rPr>
        <w:t>+</w:t>
      </w:r>
      <w:r>
        <w:rPr>
          <w:color w:val="6A3E3E"/>
        </w:rPr>
        <w:t>code</w:t>
      </w:r>
      <w:r>
        <w:rPr>
          <w:color w:val="000000"/>
        </w:rPr>
        <w:t xml:space="preserve"> +</w:t>
      </w:r>
    </w:p>
    <w:p w14:paraId="2C7FE90F" w14:textId="77777777" w:rsidR="0076566C" w:rsidRDefault="0076566C" w:rsidP="0076566C">
      <w:pPr>
        <w:pStyle w:val="Output"/>
        <w:rPr>
          <w:color w:val="4C483D" w:themeColor="text2"/>
        </w:rPr>
      </w:pPr>
      <w:r>
        <w:rPr>
          <w:color w:val="000000"/>
        </w:rPr>
        <w:t xml:space="preserve">                </w:t>
      </w:r>
      <w:r>
        <w:rPr>
          <w:color w:val="2A00FF"/>
        </w:rPr>
        <w:t>", StatusCode: "</w:t>
      </w:r>
      <w:r>
        <w:rPr>
          <w:color w:val="000000"/>
        </w:rPr>
        <w:t>+</w:t>
      </w:r>
      <w:r>
        <w:rPr>
          <w:color w:val="6A3E3E"/>
        </w:rPr>
        <w:t>itemResponseEntity</w:t>
      </w:r>
      <w:r>
        <w:rPr>
          <w:color w:val="000000"/>
        </w:rPr>
        <w:t>.getStatusCode());</w:t>
      </w:r>
    </w:p>
    <w:p w14:paraId="421CA8C9" w14:textId="77777777" w:rsidR="0076566C" w:rsidRDefault="0076566C" w:rsidP="0076566C">
      <w:pPr>
        <w:pStyle w:val="Output"/>
        <w:rPr>
          <w:color w:val="4C483D" w:themeColor="text2"/>
        </w:rPr>
      </w:pPr>
      <w:r>
        <w:rPr>
          <w:color w:val="000000"/>
        </w:rPr>
        <w:t xml:space="preserve">            }</w:t>
      </w:r>
    </w:p>
    <w:p w14:paraId="6083F3AB" w14:textId="77777777" w:rsidR="0076566C" w:rsidRDefault="0076566C" w:rsidP="0076566C">
      <w:pPr>
        <w:pStyle w:val="Output"/>
        <w:rPr>
          <w:color w:val="4C483D" w:themeColor="text2"/>
        </w:rPr>
      </w:pPr>
      <w:r>
        <w:rPr>
          <w:color w:val="000000"/>
        </w:rPr>
        <w:t xml:space="preserve">        }</w:t>
      </w:r>
    </w:p>
    <w:p w14:paraId="4127E05B" w14:textId="77777777" w:rsidR="0076566C" w:rsidRDefault="0076566C" w:rsidP="0076566C">
      <w:pPr>
        <w:pStyle w:val="Output"/>
        <w:rPr>
          <w:color w:val="4C483D" w:themeColor="text2"/>
        </w:rPr>
      </w:pPr>
      <w:r>
        <w:rPr>
          <w:color w:val="000000"/>
        </w:rPr>
        <w:t xml:space="preserve">        </w:t>
      </w:r>
      <w:r>
        <w:rPr>
          <w:b/>
          <w:bCs/>
          <w:color w:val="7F0055"/>
        </w:rPr>
        <w:t>return</w:t>
      </w:r>
      <w:r>
        <w:rPr>
          <w:color w:val="000000"/>
        </w:rPr>
        <w:t xml:space="preserve"> </w:t>
      </w:r>
      <w:r>
        <w:rPr>
          <w:color w:val="6A3E3E"/>
        </w:rPr>
        <w:t>productOptional</w:t>
      </w:r>
      <w:r>
        <w:rPr>
          <w:color w:val="000000"/>
        </w:rPr>
        <w:t>;</w:t>
      </w:r>
    </w:p>
    <w:p w14:paraId="31D6D8DA" w14:textId="77777777" w:rsidR="0076566C" w:rsidRDefault="0076566C" w:rsidP="0076566C">
      <w:pPr>
        <w:pStyle w:val="Output"/>
        <w:rPr>
          <w:color w:val="4C483D" w:themeColor="text2"/>
        </w:rPr>
      </w:pPr>
      <w:r>
        <w:rPr>
          <w:color w:val="000000"/>
        </w:rPr>
        <w:t xml:space="preserve">    }</w:t>
      </w:r>
    </w:p>
    <w:p w14:paraId="44905B0A" w14:textId="1A49FC36" w:rsidR="0006357B" w:rsidRDefault="0076566C" w:rsidP="0076566C">
      <w:pPr>
        <w:pStyle w:val="Output"/>
        <w:rPr>
          <w:noProof/>
        </w:rPr>
      </w:pPr>
      <w:r>
        <w:rPr>
          <w:color w:val="000000"/>
        </w:rPr>
        <w:t>}</w:t>
      </w:r>
    </w:p>
    <w:p w14:paraId="5D6B0321" w14:textId="6D63EB38" w:rsidR="0006357B" w:rsidRDefault="0006357B" w:rsidP="001617B5">
      <w:pPr>
        <w:rPr>
          <w:noProof/>
        </w:rPr>
      </w:pPr>
    </w:p>
    <w:p w14:paraId="1DCB41C1" w14:textId="5FC60E64" w:rsidR="002D378C" w:rsidRDefault="002D378C" w:rsidP="00C2794A">
      <w:pPr>
        <w:spacing w:after="0"/>
        <w:rPr>
          <w:noProof/>
        </w:rPr>
      </w:pPr>
      <w:r w:rsidRPr="002D378C">
        <w:rPr>
          <w:noProof/>
        </w:rPr>
        <w:t xml:space="preserve">Note that we have used </w:t>
      </w:r>
      <w:r w:rsidRPr="002D378C">
        <w:rPr>
          <w:b/>
          <w:bCs/>
          <w:noProof/>
        </w:rPr>
        <w:t>http://inventory-service/api/inventory/{code}</w:t>
      </w:r>
      <w:r w:rsidRPr="002D378C">
        <w:rPr>
          <w:noProof/>
        </w:rPr>
        <w:t xml:space="preserve"> instead of </w:t>
      </w:r>
      <w:r w:rsidRPr="002D378C">
        <w:rPr>
          <w:rStyle w:val="BlueSyntaxChar"/>
        </w:rPr>
        <w:t>http://localhost:9898/api/inventory/{code}</w:t>
      </w:r>
      <w:r w:rsidRPr="002D378C">
        <w:rPr>
          <w:noProof/>
        </w:rPr>
        <w:t xml:space="preserve"> or </w:t>
      </w:r>
      <w:r w:rsidRPr="002D378C">
        <w:rPr>
          <w:rStyle w:val="BlueSyntaxChar"/>
        </w:rPr>
        <w:t>http://localhost:9999/api/inventory/{code}</w:t>
      </w:r>
    </w:p>
    <w:p w14:paraId="0715B467" w14:textId="7B9CDF0E" w:rsidR="006A25E3" w:rsidRPr="002D378C" w:rsidRDefault="006A25E3" w:rsidP="00C2794A">
      <w:pPr>
        <w:spacing w:after="0"/>
        <w:rPr>
          <w:noProof/>
        </w:rPr>
      </w:pPr>
      <w:r>
        <w:rPr>
          <w:noProof/>
        </w:rPr>
        <w:drawing>
          <wp:inline distT="0" distB="0" distL="0" distR="0" wp14:anchorId="4C2614B8" wp14:editId="508C3BBE">
            <wp:extent cx="3546603" cy="1152646"/>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585675" cy="1165344"/>
                    </a:xfrm>
                    <a:prstGeom prst="rect">
                      <a:avLst/>
                    </a:prstGeom>
                  </pic:spPr>
                </pic:pic>
              </a:graphicData>
            </a:graphic>
          </wp:inline>
        </w:drawing>
      </w:r>
    </w:p>
    <w:p w14:paraId="19A64835" w14:textId="77777777" w:rsidR="002D378C" w:rsidRPr="002D378C" w:rsidRDefault="002D378C" w:rsidP="002D378C">
      <w:pPr>
        <w:rPr>
          <w:noProof/>
        </w:rPr>
      </w:pPr>
      <w:r w:rsidRPr="002D378C">
        <w:rPr>
          <w:noProof/>
        </w:rPr>
        <w:t>With this kind of automatic Service Registration and Discovery mechanism, we no need to worry about how many instances are running and what are their hostnames and ports etc.</w:t>
      </w:r>
    </w:p>
    <w:p w14:paraId="2D43A234" w14:textId="16B27D3C" w:rsidR="0006357B" w:rsidRDefault="0006357B" w:rsidP="00C2794A">
      <w:pPr>
        <w:spacing w:after="0"/>
        <w:rPr>
          <w:noProof/>
        </w:rPr>
      </w:pPr>
    </w:p>
    <w:p w14:paraId="587B2031" w14:textId="6D4AA3DE" w:rsidR="0006357B" w:rsidRDefault="00752EEA" w:rsidP="00752EEA">
      <w:pPr>
        <w:pStyle w:val="Heading2"/>
        <w:rPr>
          <w:noProof/>
        </w:rPr>
      </w:pPr>
      <w:bookmarkStart w:id="190" w:name="_Toc98762691"/>
      <w:bookmarkStart w:id="191" w:name="_Toc98778529"/>
      <w:r>
        <w:rPr>
          <w:noProof/>
        </w:rPr>
        <w:t xml:space="preserve">5. </w:t>
      </w:r>
      <w:r w:rsidRPr="00752EEA">
        <w:rPr>
          <w:noProof/>
        </w:rPr>
        <w:t>Spring Cloud Circuit Breaker using Netflix Hystrix</w:t>
      </w:r>
      <w:bookmarkEnd w:id="190"/>
      <w:bookmarkEnd w:id="191"/>
    </w:p>
    <w:p w14:paraId="7137EF3B" w14:textId="045836B7" w:rsidR="00F554EB" w:rsidRDefault="00F554EB" w:rsidP="001617B5">
      <w:pPr>
        <w:rPr>
          <w:noProof/>
        </w:rPr>
      </w:pPr>
      <w:r w:rsidRPr="00F554EB">
        <w:rPr>
          <w:noProof/>
        </w:rPr>
        <w:t xml:space="preserve">In the microservices world, to fulfill a client request one microservice may need to talk to other microservices. We should minimize this kind of direct dependencies on other microservices but in some cases it is unavoidable. </w:t>
      </w:r>
      <w:r w:rsidRPr="00634CF5">
        <w:rPr>
          <w:b/>
          <w:bCs/>
          <w:noProof/>
          <w:color w:val="FF0000"/>
        </w:rPr>
        <w:t>If a microservice is down or not functioning properly then the issue may cascade up to the upstream services</w:t>
      </w:r>
      <w:r w:rsidRPr="00F554EB">
        <w:rPr>
          <w:noProof/>
        </w:rPr>
        <w:t>. </w:t>
      </w:r>
    </w:p>
    <w:p w14:paraId="2D28F155" w14:textId="532D4F76" w:rsidR="00F554EB" w:rsidRDefault="00F554EB" w:rsidP="001617B5">
      <w:pPr>
        <w:rPr>
          <w:noProof/>
        </w:rPr>
      </w:pPr>
      <w:r w:rsidRPr="00F554EB">
        <w:rPr>
          <w:noProof/>
        </w:rPr>
        <w:t>Netflix created Hystrix library implementing </w:t>
      </w:r>
      <w:hyperlink r:id="rId189" w:history="1">
        <w:r w:rsidRPr="00F554EB">
          <w:rPr>
            <w:rStyle w:val="Hyperlink"/>
            <w:noProof/>
          </w:rPr>
          <w:t>Circuit Breaker</w:t>
        </w:r>
      </w:hyperlink>
      <w:r w:rsidRPr="00F554EB">
        <w:rPr>
          <w:noProof/>
        </w:rPr>
        <w:t> pattern to address these kinds of issues. We can use </w:t>
      </w:r>
      <w:r w:rsidRPr="00F554EB">
        <w:rPr>
          <w:b/>
          <w:bCs/>
          <w:noProof/>
        </w:rPr>
        <w:t>Spring Cloud Netflix Hystrix Circuit Breaker</w:t>
      </w:r>
      <w:r w:rsidRPr="00F554EB">
        <w:rPr>
          <w:noProof/>
        </w:rPr>
        <w:t> to protect microservices from cascading failures.</w:t>
      </w:r>
    </w:p>
    <w:p w14:paraId="22FEEF40" w14:textId="3053DB57" w:rsidR="00B23F32" w:rsidRDefault="00D655AB" w:rsidP="00C2794A">
      <w:pPr>
        <w:spacing w:after="0"/>
        <w:rPr>
          <w:noProof/>
        </w:rPr>
      </w:pPr>
      <w:r>
        <w:rPr>
          <w:noProof/>
        </w:rPr>
        <w:lastRenderedPageBreak/>
        <w:drawing>
          <wp:inline distT="0" distB="0" distL="0" distR="0" wp14:anchorId="00155438" wp14:editId="65EC1690">
            <wp:extent cx="5129442" cy="251868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132619" cy="2520248"/>
                    </a:xfrm>
                    <a:prstGeom prst="rect">
                      <a:avLst/>
                    </a:prstGeom>
                  </pic:spPr>
                </pic:pic>
              </a:graphicData>
            </a:graphic>
          </wp:inline>
        </w:drawing>
      </w:r>
    </w:p>
    <w:p w14:paraId="1C126675" w14:textId="77777777" w:rsidR="00D655AB" w:rsidRDefault="00D655AB" w:rsidP="00C2794A">
      <w:pPr>
        <w:spacing w:after="0"/>
        <w:rPr>
          <w:noProof/>
        </w:rPr>
      </w:pPr>
    </w:p>
    <w:p w14:paraId="43197766" w14:textId="26E72A92" w:rsidR="00B23F32" w:rsidRDefault="000647C5" w:rsidP="00C2794A">
      <w:pPr>
        <w:pStyle w:val="Howitworks"/>
        <w:spacing w:after="0"/>
        <w:rPr>
          <w:noProof/>
        </w:rPr>
      </w:pPr>
      <w:r>
        <w:rPr>
          <w:noProof/>
        </w:rPr>
        <w:t xml:space="preserve">Steps to </w:t>
      </w:r>
      <w:r w:rsidRPr="00752EEA">
        <w:rPr>
          <w:noProof/>
        </w:rPr>
        <w:t>Spring Cloud Circuit Breaker using Netflix Hystrix</w:t>
      </w:r>
    </w:p>
    <w:p w14:paraId="6D23EF80" w14:textId="43AF9A6A" w:rsidR="000E49E1" w:rsidRDefault="000E49E1" w:rsidP="001617B5">
      <w:pPr>
        <w:rPr>
          <w:noProof/>
        </w:rPr>
      </w:pPr>
      <w:r w:rsidRPr="000E49E1">
        <w:rPr>
          <w:noProof/>
        </w:rPr>
        <w:t>From </w:t>
      </w:r>
      <w:r w:rsidR="000A04F1">
        <w:rPr>
          <w:b/>
          <w:bCs/>
          <w:noProof/>
        </w:rPr>
        <w:t>EDC</w:t>
      </w:r>
      <w:r w:rsidRPr="000E49E1">
        <w:rPr>
          <w:b/>
          <w:bCs/>
          <w:noProof/>
        </w:rPr>
        <w:t>-</w:t>
      </w:r>
      <w:r w:rsidR="000A04F1">
        <w:rPr>
          <w:b/>
          <w:bCs/>
          <w:noProof/>
        </w:rPr>
        <w:t>Micr</w:t>
      </w:r>
      <w:r w:rsidRPr="000E49E1">
        <w:rPr>
          <w:b/>
          <w:bCs/>
          <w:noProof/>
        </w:rPr>
        <w:t>service</w:t>
      </w:r>
      <w:r w:rsidRPr="000E49E1">
        <w:rPr>
          <w:noProof/>
        </w:rPr>
        <w:t> we are invoking REST endpoint on </w:t>
      </w:r>
      <w:r w:rsidR="00EF3383">
        <w:rPr>
          <w:b/>
          <w:bCs/>
          <w:noProof/>
        </w:rPr>
        <w:t>MI</w:t>
      </w:r>
      <w:r w:rsidRPr="000E49E1">
        <w:rPr>
          <w:b/>
          <w:bCs/>
          <w:noProof/>
        </w:rPr>
        <w:t>-service</w:t>
      </w:r>
      <w:r w:rsidRPr="000E49E1">
        <w:rPr>
          <w:noProof/>
        </w:rPr>
        <w:t xml:space="preserve"> to </w:t>
      </w:r>
      <w:r w:rsidR="00006275">
        <w:rPr>
          <w:noProof/>
        </w:rPr>
        <w:t>testReports of the user</w:t>
      </w:r>
      <w:r w:rsidRPr="000E49E1">
        <w:rPr>
          <w:noProof/>
        </w:rPr>
        <w:t xml:space="preserve">. What if </w:t>
      </w:r>
      <w:r w:rsidR="00234DA5">
        <w:rPr>
          <w:noProof/>
        </w:rPr>
        <w:t>Mi</w:t>
      </w:r>
      <w:r w:rsidRPr="000E49E1">
        <w:rPr>
          <w:noProof/>
        </w:rPr>
        <w:t xml:space="preserve">-service is down? What if </w:t>
      </w:r>
      <w:r w:rsidR="00AB5F93">
        <w:rPr>
          <w:noProof/>
        </w:rPr>
        <w:t>MI</w:t>
      </w:r>
      <w:r w:rsidRPr="000E49E1">
        <w:rPr>
          <w:noProof/>
        </w:rPr>
        <w:t>-service is taking too long to respond thereby slowing down all the services depending on it? We would like to have some </w:t>
      </w:r>
      <w:r w:rsidRPr="000E49E1">
        <w:rPr>
          <w:b/>
          <w:bCs/>
          <w:noProof/>
        </w:rPr>
        <w:t>timeouts</w:t>
      </w:r>
      <w:r w:rsidRPr="000E49E1">
        <w:rPr>
          <w:noProof/>
        </w:rPr>
        <w:t> and implement some </w:t>
      </w:r>
      <w:r w:rsidRPr="000E49E1">
        <w:rPr>
          <w:b/>
          <w:bCs/>
          <w:noProof/>
        </w:rPr>
        <w:t>fallback mechanism</w:t>
      </w:r>
      <w:r w:rsidRPr="000E49E1">
        <w:rPr>
          <w:noProof/>
        </w:rPr>
        <w:t>.</w:t>
      </w:r>
    </w:p>
    <w:p w14:paraId="29905495" w14:textId="5D4F41F8" w:rsidR="00757369" w:rsidRDefault="00757369" w:rsidP="001617B5">
      <w:pPr>
        <w:rPr>
          <w:noProof/>
        </w:rPr>
      </w:pPr>
      <w:r>
        <w:rPr>
          <w:noProof/>
        </w:rPr>
        <w:t>Following Steps we need to Perform</w:t>
      </w:r>
    </w:p>
    <w:p w14:paraId="44A2BD1B" w14:textId="3F5843FE" w:rsidR="00757369" w:rsidRDefault="00757369" w:rsidP="00AF78E6">
      <w:pPr>
        <w:pStyle w:val="ListParagraph"/>
        <w:numPr>
          <w:ilvl w:val="0"/>
          <w:numId w:val="71"/>
        </w:numPr>
        <w:rPr>
          <w:noProof/>
        </w:rPr>
      </w:pPr>
      <w:r>
        <w:rPr>
          <w:noProof/>
        </w:rPr>
        <w:t xml:space="preserve">Add </w:t>
      </w:r>
      <w:r w:rsidRPr="000E49E1">
        <w:rPr>
          <w:b/>
          <w:bCs/>
          <w:noProof/>
        </w:rPr>
        <w:t>Hystrix</w:t>
      </w:r>
      <w:r w:rsidRPr="000E49E1">
        <w:rPr>
          <w:noProof/>
        </w:rPr>
        <w:t> </w:t>
      </w:r>
      <w:r>
        <w:rPr>
          <w:noProof/>
        </w:rPr>
        <w:t>Dependency</w:t>
      </w:r>
    </w:p>
    <w:p w14:paraId="38354ADB" w14:textId="04B5AC14" w:rsidR="00757369" w:rsidRDefault="00757369" w:rsidP="00AF78E6">
      <w:pPr>
        <w:pStyle w:val="ListParagraph"/>
        <w:numPr>
          <w:ilvl w:val="0"/>
          <w:numId w:val="71"/>
        </w:numPr>
        <w:rPr>
          <w:noProof/>
        </w:rPr>
      </w:pPr>
      <w:r>
        <w:rPr>
          <w:noProof/>
        </w:rPr>
        <w:t xml:space="preserve">Enable Hystrix functaionlity in our EDC-Microservice, by adding </w:t>
      </w:r>
      <w:r w:rsidRPr="00757369">
        <w:rPr>
          <w:b/>
          <w:bCs/>
          <w:noProof/>
        </w:rPr>
        <w:t>@EnableHystrix</w:t>
      </w:r>
      <w:r>
        <w:rPr>
          <w:noProof/>
        </w:rPr>
        <w:t xml:space="preserve"> on our main SpringBoot Class</w:t>
      </w:r>
    </w:p>
    <w:p w14:paraId="48972BD2" w14:textId="0E8B7CFE" w:rsidR="00757369" w:rsidRDefault="00757369" w:rsidP="00AF78E6">
      <w:pPr>
        <w:pStyle w:val="ListParagraph"/>
        <w:numPr>
          <w:ilvl w:val="0"/>
          <w:numId w:val="71"/>
        </w:numPr>
        <w:rPr>
          <w:noProof/>
        </w:rPr>
      </w:pPr>
      <w:r>
        <w:rPr>
          <w:noProof/>
        </w:rPr>
        <w:t xml:space="preserve">Use </w:t>
      </w:r>
      <w:r w:rsidRPr="006878EE">
        <w:rPr>
          <w:rStyle w:val="0SyntaxPinkChar"/>
        </w:rPr>
        <w:t>@HystrixCommand</w:t>
      </w:r>
      <w:r w:rsidRPr="00757369">
        <w:rPr>
          <w:noProof/>
        </w:rPr>
        <w:t>(</w:t>
      </w:r>
      <w:r w:rsidRPr="006878EE">
        <w:rPr>
          <w:rStyle w:val="BlueSyntaxChar"/>
        </w:rPr>
        <w:t>fallbackMethod</w:t>
      </w:r>
      <w:r w:rsidRPr="00757369">
        <w:rPr>
          <w:noProof/>
        </w:rPr>
        <w:t xml:space="preserve"> = "</w:t>
      </w:r>
      <w:r w:rsidRPr="006878EE">
        <w:rPr>
          <w:rStyle w:val="0Syntax2Char"/>
          <w:b w:val="0"/>
          <w:bCs w:val="0"/>
          <w:color w:val="000000" w:themeColor="text1"/>
        </w:rPr>
        <w:t>miReportFallBackMethod</w:t>
      </w:r>
      <w:r w:rsidRPr="00757369">
        <w:rPr>
          <w:noProof/>
        </w:rPr>
        <w:t>")</w:t>
      </w:r>
      <w:r>
        <w:rPr>
          <w:noProof/>
        </w:rPr>
        <w:t xml:space="preserve"> to define fallback method if called microservice is down or unreachable </w:t>
      </w:r>
    </w:p>
    <w:p w14:paraId="373A2292" w14:textId="77777777" w:rsidR="000E49E1" w:rsidRPr="000E49E1" w:rsidRDefault="000E49E1" w:rsidP="000E49E1">
      <w:pPr>
        <w:spacing w:after="0"/>
        <w:rPr>
          <w:noProof/>
        </w:rPr>
      </w:pPr>
      <w:r w:rsidRPr="000E49E1">
        <w:rPr>
          <w:noProof/>
        </w:rPr>
        <w:t>Add </w:t>
      </w:r>
      <w:r w:rsidRPr="000E49E1">
        <w:rPr>
          <w:b/>
          <w:bCs/>
          <w:noProof/>
        </w:rPr>
        <w:t>Hystrix</w:t>
      </w:r>
      <w:r w:rsidRPr="000E49E1">
        <w:rPr>
          <w:noProof/>
        </w:rPr>
        <w:t> starter to catalog-service.</w:t>
      </w:r>
    </w:p>
    <w:p w14:paraId="5FF6040F" w14:textId="77777777" w:rsidR="00EC78AF" w:rsidRPr="00EC78AF" w:rsidRDefault="00EC78AF" w:rsidP="00EC78AF">
      <w:pPr>
        <w:pStyle w:val="Output"/>
      </w:pPr>
      <w:r w:rsidRPr="00EC78AF">
        <w:t>&lt;dependency&gt;</w:t>
      </w:r>
    </w:p>
    <w:p w14:paraId="7C069347" w14:textId="77777777" w:rsidR="00EC78AF" w:rsidRPr="00EC78AF" w:rsidRDefault="00EC78AF" w:rsidP="00EC78AF">
      <w:pPr>
        <w:pStyle w:val="Output"/>
      </w:pPr>
      <w:r w:rsidRPr="00EC78AF">
        <w:t xml:space="preserve">    &lt;groupId&gt;org.springframework.cloud&lt;/groupId&gt;</w:t>
      </w:r>
    </w:p>
    <w:p w14:paraId="234D1736" w14:textId="77777777" w:rsidR="00EC78AF" w:rsidRPr="00EC78AF" w:rsidRDefault="00EC78AF" w:rsidP="00EC78AF">
      <w:pPr>
        <w:pStyle w:val="Output"/>
      </w:pPr>
      <w:r w:rsidRPr="00EC78AF">
        <w:t xml:space="preserve">    &lt;artifactId&gt;spring-cloud-starter-netflix-hystrix&lt;/artifactId&gt;</w:t>
      </w:r>
    </w:p>
    <w:p w14:paraId="5F803560" w14:textId="77777777" w:rsidR="00EC78AF" w:rsidRPr="00EC78AF" w:rsidRDefault="00EC78AF" w:rsidP="00EC78AF">
      <w:pPr>
        <w:pStyle w:val="Output"/>
      </w:pPr>
      <w:r w:rsidRPr="00EC78AF">
        <w:t xml:space="preserve">    &lt;version&gt;2.2.10.RELEASE&lt;/version&gt;</w:t>
      </w:r>
    </w:p>
    <w:p w14:paraId="4F13D438" w14:textId="548C9E02" w:rsidR="00C518F9" w:rsidRDefault="00EC78AF" w:rsidP="00EC78AF">
      <w:pPr>
        <w:pStyle w:val="Output"/>
        <w:rPr>
          <w:noProof/>
        </w:rPr>
      </w:pPr>
      <w:r w:rsidRPr="00EC78AF">
        <w:t>&lt;/dependency&gt;</w:t>
      </w:r>
    </w:p>
    <w:p w14:paraId="7D152DC3" w14:textId="77777777" w:rsidR="00C518F9" w:rsidRDefault="00C518F9" w:rsidP="00C2794A">
      <w:pPr>
        <w:spacing w:after="0"/>
        <w:rPr>
          <w:noProof/>
        </w:rPr>
      </w:pPr>
    </w:p>
    <w:p w14:paraId="2DA849D9" w14:textId="4134146E" w:rsidR="000E49E1" w:rsidRDefault="000E49E1" w:rsidP="00716262">
      <w:pPr>
        <w:spacing w:after="0"/>
        <w:rPr>
          <w:noProof/>
        </w:rPr>
      </w:pPr>
      <w:r w:rsidRPr="000E49E1">
        <w:rPr>
          <w:noProof/>
        </w:rPr>
        <w:t>To enable Circuit Breaker add </w:t>
      </w:r>
      <w:r w:rsidRPr="000E49E1">
        <w:rPr>
          <w:b/>
          <w:bCs/>
          <w:noProof/>
        </w:rPr>
        <w:t>@</w:t>
      </w:r>
      <w:r w:rsidR="000D44C8" w:rsidRPr="000D44C8">
        <w:rPr>
          <w:b/>
          <w:bCs/>
          <w:noProof/>
        </w:rPr>
        <w:t>@EnableHystrix</w:t>
      </w:r>
      <w:r w:rsidR="000D44C8">
        <w:rPr>
          <w:b/>
          <w:bCs/>
          <w:noProof/>
        </w:rPr>
        <w:t xml:space="preserve"> </w:t>
      </w:r>
      <w:r w:rsidRPr="000E49E1">
        <w:rPr>
          <w:noProof/>
        </w:rPr>
        <w:t xml:space="preserve">annotation on </w:t>
      </w:r>
      <w:r w:rsidRPr="00634CF5">
        <w:rPr>
          <w:rStyle w:val="BlueSyntaxChar"/>
        </w:rPr>
        <w:t>catalog-service</w:t>
      </w:r>
      <w:r w:rsidRPr="000E49E1">
        <w:rPr>
          <w:noProof/>
        </w:rPr>
        <w:t xml:space="preserve"> entry-point class.</w:t>
      </w:r>
    </w:p>
    <w:p w14:paraId="222FE294" w14:textId="77777777" w:rsidR="005A4D09" w:rsidRDefault="005A4D09" w:rsidP="005A4D09">
      <w:pPr>
        <w:pStyle w:val="Output"/>
        <w:rPr>
          <w:color w:val="4C483D" w:themeColor="text2"/>
        </w:rPr>
      </w:pPr>
      <w:r>
        <w:rPr>
          <w:shd w:val="clear" w:color="auto" w:fill="DBECCF"/>
        </w:rPr>
        <w:t>@SpringBootApplication</w:t>
      </w:r>
      <w:r>
        <w:rPr>
          <w:color w:val="000000"/>
        </w:rPr>
        <w:t xml:space="preserve"> </w:t>
      </w:r>
    </w:p>
    <w:p w14:paraId="22140D87" w14:textId="77777777" w:rsidR="005A4D09" w:rsidRDefault="005A4D09" w:rsidP="005A4D09">
      <w:pPr>
        <w:pStyle w:val="Output"/>
        <w:rPr>
          <w:color w:val="4C483D" w:themeColor="text2"/>
        </w:rPr>
      </w:pPr>
      <w:r>
        <w:t>@EnableHystrix</w:t>
      </w:r>
    </w:p>
    <w:p w14:paraId="7657ABA3" w14:textId="77777777" w:rsidR="005A4D09" w:rsidRDefault="005A4D09" w:rsidP="005A4D09">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EDCMicroServiceMainApplication {</w:t>
      </w:r>
    </w:p>
    <w:p w14:paraId="1C6083E1" w14:textId="77777777" w:rsidR="005A4D09" w:rsidRDefault="005A4D09" w:rsidP="005A4D09">
      <w:pPr>
        <w:pStyle w:val="Output"/>
        <w:rPr>
          <w:color w:val="4C483D" w:themeColor="text2"/>
        </w:rPr>
      </w:pPr>
      <w:r>
        <w:rPr>
          <w:color w:val="000000"/>
        </w:rPr>
        <w:tab/>
      </w:r>
    </w:p>
    <w:p w14:paraId="3DB0055D" w14:textId="77777777" w:rsidR="005A4D09" w:rsidRDefault="005A4D09" w:rsidP="005A4D09">
      <w:pPr>
        <w:pStyle w:val="Output"/>
        <w:rPr>
          <w:color w:val="4C483D" w:themeColor="text2"/>
        </w:rPr>
      </w:pPr>
      <w:r>
        <w:rPr>
          <w:color w:val="000000"/>
        </w:rPr>
        <w:t xml:space="preserve">    </w:t>
      </w:r>
      <w:r>
        <w:rPr>
          <w:shd w:val="clear" w:color="auto" w:fill="DBECCF"/>
        </w:rPr>
        <w:t>@Bean</w:t>
      </w:r>
    </w:p>
    <w:p w14:paraId="24CA8439" w14:textId="77777777" w:rsidR="005A4D09" w:rsidRDefault="005A4D09" w:rsidP="005A4D09">
      <w:pPr>
        <w:pStyle w:val="Output"/>
        <w:rPr>
          <w:color w:val="4C483D" w:themeColor="text2"/>
        </w:rPr>
      </w:pPr>
      <w:r>
        <w:rPr>
          <w:color w:val="000000"/>
        </w:rPr>
        <w:t xml:space="preserve">    </w:t>
      </w:r>
      <w:r>
        <w:t>@LoadBalanced</w:t>
      </w:r>
    </w:p>
    <w:p w14:paraId="083F4478" w14:textId="77777777" w:rsidR="005A4D09" w:rsidRDefault="005A4D09" w:rsidP="005A4D09">
      <w:pPr>
        <w:pStyle w:val="Output"/>
        <w:rPr>
          <w:color w:val="4C483D" w:themeColor="text2"/>
        </w:rPr>
      </w:pPr>
      <w:r>
        <w:rPr>
          <w:color w:val="000000"/>
        </w:rPr>
        <w:t xml:space="preserve">    </w:t>
      </w:r>
      <w:r>
        <w:rPr>
          <w:b/>
          <w:bCs/>
          <w:color w:val="7F0055"/>
        </w:rPr>
        <w:t>public</w:t>
      </w:r>
      <w:r>
        <w:rPr>
          <w:color w:val="000000"/>
        </w:rPr>
        <w:t xml:space="preserve"> RestTemplate restTemplate() {</w:t>
      </w:r>
    </w:p>
    <w:p w14:paraId="7E326730" w14:textId="77777777" w:rsidR="005A4D09" w:rsidRDefault="005A4D09" w:rsidP="005A4D09">
      <w:pPr>
        <w:pStyle w:val="Output"/>
        <w:rPr>
          <w:color w:val="4C483D" w:themeColor="text2"/>
        </w:rPr>
      </w:pPr>
      <w:r>
        <w:rPr>
          <w:color w:val="000000"/>
        </w:rPr>
        <w:t xml:space="preserve">        </w:t>
      </w:r>
      <w:r>
        <w:rPr>
          <w:b/>
          <w:bCs/>
          <w:color w:val="7F0055"/>
        </w:rPr>
        <w:t>return</w:t>
      </w:r>
      <w:r>
        <w:rPr>
          <w:color w:val="000000"/>
        </w:rPr>
        <w:t xml:space="preserve"> </w:t>
      </w:r>
      <w:r>
        <w:rPr>
          <w:b/>
          <w:bCs/>
          <w:color w:val="7F0055"/>
        </w:rPr>
        <w:t>new</w:t>
      </w:r>
      <w:r>
        <w:rPr>
          <w:color w:val="000000"/>
        </w:rPr>
        <w:t xml:space="preserve"> RestTemplate();</w:t>
      </w:r>
    </w:p>
    <w:p w14:paraId="5FCD560C" w14:textId="6DD1536A" w:rsidR="005A4D09" w:rsidRDefault="005A4D09" w:rsidP="005A4D09">
      <w:pPr>
        <w:pStyle w:val="Output"/>
        <w:rPr>
          <w:color w:val="4C483D" w:themeColor="text2"/>
        </w:rPr>
      </w:pPr>
      <w:r>
        <w:rPr>
          <w:color w:val="000000"/>
        </w:rPr>
        <w:t xml:space="preserve">    }</w:t>
      </w:r>
    </w:p>
    <w:p w14:paraId="52FEFDBF" w14:textId="77777777" w:rsidR="002E193D" w:rsidRDefault="002E193D" w:rsidP="002E193D">
      <w:pPr>
        <w:pStyle w:val="Output"/>
        <w:rPr>
          <w:b/>
          <w:bCs/>
          <w:color w:val="7F0055"/>
        </w:rPr>
      </w:pPr>
    </w:p>
    <w:p w14:paraId="636AFD73" w14:textId="6A65BE1B" w:rsidR="005A4D09" w:rsidRDefault="002E193D" w:rsidP="002E193D">
      <w:pPr>
        <w:pStyle w:val="Output"/>
        <w:rPr>
          <w:color w:val="4C483D" w:themeColor="text2"/>
        </w:rPr>
      </w:pPr>
      <w:r>
        <w:rPr>
          <w:b/>
          <w:bCs/>
          <w:color w:val="7F0055"/>
        </w:rPr>
        <w:t xml:space="preserve">    </w:t>
      </w:r>
      <w:r w:rsidR="005A4D09">
        <w:rPr>
          <w:b/>
          <w:bCs/>
          <w:color w:val="7F0055"/>
        </w:rPr>
        <w:t>public</w:t>
      </w:r>
      <w:r w:rsidR="005A4D09">
        <w:rPr>
          <w:color w:val="000000"/>
        </w:rPr>
        <w:t xml:space="preserve"> </w:t>
      </w:r>
      <w:r w:rsidR="005A4D09">
        <w:rPr>
          <w:b/>
          <w:bCs/>
          <w:color w:val="7F0055"/>
        </w:rPr>
        <w:t>static</w:t>
      </w:r>
      <w:r w:rsidR="005A4D09">
        <w:rPr>
          <w:color w:val="000000"/>
        </w:rPr>
        <w:t xml:space="preserve"> </w:t>
      </w:r>
      <w:r w:rsidR="005A4D09">
        <w:rPr>
          <w:b/>
          <w:bCs/>
          <w:color w:val="7F0055"/>
        </w:rPr>
        <w:t>void</w:t>
      </w:r>
      <w:r w:rsidR="005A4D09">
        <w:rPr>
          <w:color w:val="000000"/>
        </w:rPr>
        <w:t xml:space="preserve"> main(String[] </w:t>
      </w:r>
      <w:r w:rsidR="005A4D09">
        <w:rPr>
          <w:color w:val="6A3E3E"/>
        </w:rPr>
        <w:t>args</w:t>
      </w:r>
      <w:r w:rsidR="005A4D09">
        <w:rPr>
          <w:color w:val="000000"/>
        </w:rPr>
        <w:t>) {</w:t>
      </w:r>
    </w:p>
    <w:p w14:paraId="3AF9C512" w14:textId="35A862F0" w:rsidR="005A4D09" w:rsidRDefault="005A4D09" w:rsidP="002E193D">
      <w:pPr>
        <w:pStyle w:val="Output"/>
        <w:rPr>
          <w:color w:val="4C483D" w:themeColor="text2"/>
        </w:rPr>
      </w:pPr>
      <w:r>
        <w:rPr>
          <w:color w:val="000000"/>
        </w:rPr>
        <w:tab/>
      </w:r>
      <w:r>
        <w:rPr>
          <w:color w:val="000000"/>
        </w:rPr>
        <w:tab/>
        <w:t>SpringApplication.</w:t>
      </w:r>
      <w:r>
        <w:rPr>
          <w:i/>
          <w:iCs/>
          <w:color w:val="000000"/>
        </w:rPr>
        <w:t>run</w:t>
      </w:r>
      <w:r>
        <w:rPr>
          <w:color w:val="000000"/>
        </w:rPr>
        <w:t>(EDCMicroServiceMainApplication.</w:t>
      </w:r>
      <w:r>
        <w:rPr>
          <w:b/>
          <w:bCs/>
          <w:color w:val="7F0055"/>
        </w:rPr>
        <w:t>class</w:t>
      </w:r>
      <w:r>
        <w:rPr>
          <w:color w:val="000000"/>
        </w:rPr>
        <w:t xml:space="preserve">, </w:t>
      </w:r>
      <w:r>
        <w:rPr>
          <w:color w:val="6A3E3E"/>
        </w:rPr>
        <w:t>args</w:t>
      </w:r>
      <w:r>
        <w:rPr>
          <w:color w:val="000000"/>
        </w:rPr>
        <w:t>);</w:t>
      </w:r>
      <w:r w:rsidR="002E193D">
        <w:rPr>
          <w:color w:val="4C483D" w:themeColor="text2"/>
        </w:rPr>
        <w:t xml:space="preserve"> </w:t>
      </w:r>
    </w:p>
    <w:p w14:paraId="37E945BD" w14:textId="4A47BE40" w:rsidR="005A4D09" w:rsidRDefault="005A4D09" w:rsidP="002E193D">
      <w:pPr>
        <w:pStyle w:val="Output"/>
        <w:rPr>
          <w:color w:val="4C483D" w:themeColor="text2"/>
        </w:rPr>
      </w:pPr>
      <w:r>
        <w:rPr>
          <w:color w:val="000000"/>
        </w:rPr>
        <w:tab/>
      </w:r>
      <w:r>
        <w:rPr>
          <w:color w:val="000000"/>
        </w:rPr>
        <w:tab/>
        <w:t>System.</w:t>
      </w:r>
      <w:r>
        <w:rPr>
          <w:b/>
          <w:bCs/>
          <w:i/>
          <w:iCs/>
          <w:color w:val="0000C0"/>
        </w:rPr>
        <w:t>out</w:t>
      </w:r>
      <w:r>
        <w:rPr>
          <w:color w:val="000000"/>
        </w:rPr>
        <w:t>.println(</w:t>
      </w:r>
      <w:r>
        <w:rPr>
          <w:color w:val="2A00FF"/>
        </w:rPr>
        <w:t>" EDC Service... "</w:t>
      </w:r>
      <w:r>
        <w:rPr>
          <w:color w:val="000000"/>
        </w:rPr>
        <w:t>);</w:t>
      </w:r>
      <w:r w:rsidR="002E193D">
        <w:rPr>
          <w:color w:val="000000"/>
        </w:rPr>
        <w:t xml:space="preserve"> </w:t>
      </w:r>
      <w:r>
        <w:rPr>
          <w:color w:val="4C483D" w:themeColor="text2"/>
        </w:rPr>
        <w:t xml:space="preserve"> </w:t>
      </w:r>
    </w:p>
    <w:p w14:paraId="2ABB96F4" w14:textId="380873BD" w:rsidR="005A4D09" w:rsidRDefault="002E193D" w:rsidP="005A4D09">
      <w:pPr>
        <w:pStyle w:val="Output"/>
        <w:rPr>
          <w:color w:val="4C483D" w:themeColor="text2"/>
        </w:rPr>
      </w:pPr>
      <w:r>
        <w:rPr>
          <w:color w:val="000000"/>
        </w:rPr>
        <w:t xml:space="preserve">    </w:t>
      </w:r>
      <w:r w:rsidR="005A4D09">
        <w:rPr>
          <w:color w:val="000000"/>
        </w:rPr>
        <w:t>}</w:t>
      </w:r>
    </w:p>
    <w:p w14:paraId="799AE913" w14:textId="77777777" w:rsidR="005A4D09" w:rsidRDefault="005A4D09" w:rsidP="005A4D09">
      <w:pPr>
        <w:pStyle w:val="Output"/>
        <w:rPr>
          <w:color w:val="4C483D" w:themeColor="text2"/>
        </w:rPr>
      </w:pPr>
      <w:r>
        <w:rPr>
          <w:color w:val="000000"/>
        </w:rPr>
        <w:t>}</w:t>
      </w:r>
    </w:p>
    <w:p w14:paraId="44118243" w14:textId="3E7CADC3" w:rsidR="000E49E1" w:rsidRDefault="000E49E1" w:rsidP="001617B5">
      <w:pPr>
        <w:rPr>
          <w:noProof/>
        </w:rPr>
      </w:pPr>
    </w:p>
    <w:p w14:paraId="18F55CBC" w14:textId="77777777" w:rsidR="00DA764C" w:rsidRDefault="00DA764C" w:rsidP="00DA764C">
      <w:pPr>
        <w:pStyle w:val="Output"/>
        <w:rPr>
          <w:color w:val="4C483D" w:themeColor="text2"/>
        </w:rPr>
      </w:pPr>
      <w:r>
        <w:rPr>
          <w:shd w:val="clear" w:color="auto" w:fill="DBECCF"/>
        </w:rPr>
        <w:lastRenderedPageBreak/>
        <w:t>@RestController</w:t>
      </w:r>
    </w:p>
    <w:p w14:paraId="17F3689F" w14:textId="77777777" w:rsidR="00DA764C" w:rsidRDefault="00DA764C" w:rsidP="00DA764C">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TestReportController {</w:t>
      </w:r>
    </w:p>
    <w:p w14:paraId="70016ACF" w14:textId="77777777" w:rsidR="00DA764C" w:rsidRDefault="00DA764C" w:rsidP="00DA764C">
      <w:pPr>
        <w:pStyle w:val="Output"/>
        <w:rPr>
          <w:color w:val="4C483D" w:themeColor="text2"/>
        </w:rPr>
      </w:pPr>
    </w:p>
    <w:p w14:paraId="016B793F" w14:textId="77777777" w:rsidR="00DA764C" w:rsidRDefault="00DA764C" w:rsidP="00DA764C">
      <w:pPr>
        <w:pStyle w:val="Output"/>
        <w:rPr>
          <w:color w:val="4C483D" w:themeColor="text2"/>
        </w:rPr>
      </w:pPr>
      <w:r>
        <w:rPr>
          <w:color w:val="000000"/>
        </w:rPr>
        <w:tab/>
      </w:r>
      <w:r>
        <w:rPr>
          <w:shd w:val="clear" w:color="auto" w:fill="DBECCF"/>
        </w:rPr>
        <w:t>@Autowired</w:t>
      </w:r>
    </w:p>
    <w:p w14:paraId="131704AF" w14:textId="77777777" w:rsidR="00DA764C" w:rsidRDefault="00DA764C" w:rsidP="00DA764C">
      <w:pPr>
        <w:pStyle w:val="Output"/>
        <w:rPr>
          <w:color w:val="4C483D" w:themeColor="text2"/>
        </w:rPr>
      </w:pPr>
      <w:r>
        <w:rPr>
          <w:color w:val="000000"/>
        </w:rPr>
        <w:tab/>
        <w:t xml:space="preserve">TestReportRepository </w:t>
      </w:r>
      <w:r>
        <w:rPr>
          <w:color w:val="0000C0"/>
        </w:rPr>
        <w:t>repository</w:t>
      </w:r>
      <w:r>
        <w:rPr>
          <w:color w:val="000000"/>
        </w:rPr>
        <w:t>;</w:t>
      </w:r>
    </w:p>
    <w:p w14:paraId="751B7A26" w14:textId="77777777" w:rsidR="00DA764C" w:rsidRDefault="00DA764C" w:rsidP="00DA764C">
      <w:pPr>
        <w:pStyle w:val="Output"/>
        <w:rPr>
          <w:color w:val="4C483D" w:themeColor="text2"/>
        </w:rPr>
      </w:pPr>
      <w:r>
        <w:rPr>
          <w:color w:val="000000"/>
        </w:rPr>
        <w:tab/>
      </w:r>
    </w:p>
    <w:p w14:paraId="3A2A0193" w14:textId="77777777" w:rsidR="00DA764C" w:rsidRDefault="00DA764C" w:rsidP="00DA764C">
      <w:pPr>
        <w:pStyle w:val="Output"/>
        <w:rPr>
          <w:color w:val="4C483D" w:themeColor="text2"/>
        </w:rPr>
      </w:pPr>
      <w:r>
        <w:rPr>
          <w:color w:val="000000"/>
        </w:rPr>
        <w:tab/>
      </w:r>
      <w:r>
        <w:rPr>
          <w:shd w:val="clear" w:color="auto" w:fill="DBECCF"/>
        </w:rPr>
        <w:t>@Autowired</w:t>
      </w:r>
    </w:p>
    <w:p w14:paraId="788B26B6" w14:textId="77777777" w:rsidR="00DA764C" w:rsidRDefault="00DA764C" w:rsidP="00DA764C">
      <w:pPr>
        <w:pStyle w:val="Output"/>
        <w:rPr>
          <w:color w:val="4C483D" w:themeColor="text2"/>
        </w:rPr>
      </w:pPr>
      <w:r>
        <w:rPr>
          <w:color w:val="000000"/>
        </w:rPr>
        <w:tab/>
        <w:t xml:space="preserve">RestTemplate </w:t>
      </w:r>
      <w:r>
        <w:rPr>
          <w:color w:val="0000C0"/>
        </w:rPr>
        <w:t>restTemplate</w:t>
      </w:r>
      <w:r>
        <w:rPr>
          <w:color w:val="000000"/>
        </w:rPr>
        <w:t>;</w:t>
      </w:r>
    </w:p>
    <w:p w14:paraId="2530B7F5" w14:textId="634B33C8" w:rsidR="00DA764C" w:rsidRDefault="00DA764C" w:rsidP="00DA764C">
      <w:pPr>
        <w:pStyle w:val="Output"/>
        <w:rPr>
          <w:color w:val="4C483D" w:themeColor="text2"/>
        </w:rPr>
      </w:pPr>
      <w:r>
        <w:rPr>
          <w:color w:val="000000"/>
        </w:rPr>
        <w:tab/>
      </w:r>
      <w:r>
        <w:rPr>
          <w:shd w:val="clear" w:color="auto" w:fill="DBECCF"/>
        </w:rPr>
        <w:t xml:space="preserve"> </w:t>
      </w:r>
      <w:r>
        <w:rPr>
          <w:color w:val="000000"/>
        </w:rPr>
        <w:tab/>
        <w:t xml:space="preserve"> </w:t>
      </w:r>
    </w:p>
    <w:p w14:paraId="590DE867" w14:textId="77777777" w:rsidR="00DA764C" w:rsidRDefault="00DA764C" w:rsidP="00DA764C">
      <w:pPr>
        <w:pStyle w:val="Output"/>
        <w:rPr>
          <w:color w:val="4C483D" w:themeColor="text2"/>
        </w:rPr>
      </w:pPr>
    </w:p>
    <w:p w14:paraId="0E8206C0" w14:textId="2CAC10D9" w:rsidR="00DA764C" w:rsidRDefault="00DA764C" w:rsidP="00DA764C">
      <w:pPr>
        <w:pStyle w:val="Output"/>
        <w:rPr>
          <w:color w:val="4C483D" w:themeColor="text2"/>
        </w:rPr>
      </w:pPr>
      <w:r>
        <w:rPr>
          <w:color w:val="000000"/>
        </w:rPr>
        <w:t xml:space="preserve"> </w:t>
      </w:r>
    </w:p>
    <w:p w14:paraId="2D49B889" w14:textId="77777777" w:rsidR="00DA764C" w:rsidRDefault="00DA764C" w:rsidP="00DA764C">
      <w:pPr>
        <w:pStyle w:val="Output"/>
        <w:rPr>
          <w:color w:val="4C483D" w:themeColor="text2"/>
        </w:rPr>
      </w:pPr>
      <w:r>
        <w:rPr>
          <w:color w:val="000000"/>
        </w:rPr>
        <w:tab/>
      </w:r>
      <w:r>
        <w:t>@GetMapping</w:t>
      </w:r>
      <w:r>
        <w:rPr>
          <w:color w:val="000000"/>
        </w:rPr>
        <w:t xml:space="preserve">(value =  </w:t>
      </w:r>
      <w:r>
        <w:rPr>
          <w:color w:val="2A00FF"/>
        </w:rPr>
        <w:t>"/testReport/mi"</w:t>
      </w:r>
      <w:r>
        <w:rPr>
          <w:color w:val="000000"/>
        </w:rPr>
        <w:t xml:space="preserve">, produces = </w:t>
      </w:r>
      <w:r>
        <w:rPr>
          <w:color w:val="2A00FF"/>
        </w:rPr>
        <w:t>"application/json"</w:t>
      </w:r>
      <w:r>
        <w:rPr>
          <w:color w:val="000000"/>
        </w:rPr>
        <w:t>)</w:t>
      </w:r>
    </w:p>
    <w:p w14:paraId="00392FDF" w14:textId="1C35B718" w:rsidR="00DA764C" w:rsidRDefault="00DA764C" w:rsidP="00DA764C">
      <w:pPr>
        <w:pStyle w:val="Output"/>
        <w:rPr>
          <w:color w:val="4C483D" w:themeColor="text2"/>
        </w:rPr>
      </w:pPr>
      <w:r>
        <w:rPr>
          <w:color w:val="000000"/>
        </w:rPr>
        <w:t xml:space="preserve">       </w:t>
      </w:r>
      <w:r>
        <w:t>@HystrixCommand</w:t>
      </w:r>
      <w:r>
        <w:rPr>
          <w:color w:val="000000"/>
        </w:rPr>
        <w:t xml:space="preserve">(fallbackMethod = </w:t>
      </w:r>
      <w:r>
        <w:rPr>
          <w:color w:val="2A00FF"/>
        </w:rPr>
        <w:t>"miReportFallBackMethod"</w:t>
      </w:r>
      <w:r>
        <w:rPr>
          <w:color w:val="000000"/>
        </w:rPr>
        <w:t>)</w:t>
      </w:r>
    </w:p>
    <w:p w14:paraId="2CEE3828" w14:textId="77777777" w:rsidR="00DA764C" w:rsidRDefault="00DA764C" w:rsidP="00DA764C">
      <w:pPr>
        <w:pStyle w:val="Output"/>
        <w:rPr>
          <w:color w:val="4C483D" w:themeColor="text2"/>
        </w:rPr>
      </w:pPr>
      <w:r>
        <w:rPr>
          <w:color w:val="000000"/>
        </w:rPr>
        <w:tab/>
      </w:r>
      <w:r>
        <w:rPr>
          <w:b/>
          <w:bCs/>
          <w:color w:val="7F0055"/>
        </w:rPr>
        <w:t>public</w:t>
      </w:r>
      <w:r>
        <w:rPr>
          <w:color w:val="000000"/>
        </w:rPr>
        <w:t xml:space="preserve"> ResponseEntity&lt;Object&gt; getAllMIReportsWithHyStrix() {</w:t>
      </w:r>
    </w:p>
    <w:p w14:paraId="49ED2E93" w14:textId="77777777" w:rsidR="00DA764C" w:rsidRDefault="00DA764C" w:rsidP="00DA764C">
      <w:pPr>
        <w:pStyle w:val="Output"/>
        <w:rPr>
          <w:color w:val="4C483D" w:themeColor="text2"/>
        </w:rPr>
      </w:pPr>
      <w:r>
        <w:rPr>
          <w:color w:val="000000"/>
        </w:rPr>
        <w:tab/>
      </w:r>
      <w:r>
        <w:rPr>
          <w:color w:val="000000"/>
        </w:rPr>
        <w:tab/>
      </w:r>
      <w:r>
        <w:rPr>
          <w:b/>
          <w:bCs/>
          <w:color w:val="7F0055"/>
        </w:rPr>
        <w:t>try</w:t>
      </w:r>
      <w:r>
        <w:rPr>
          <w:color w:val="000000"/>
        </w:rPr>
        <w:t xml:space="preserve"> {</w:t>
      </w:r>
      <w:r>
        <w:rPr>
          <w:color w:val="000000"/>
        </w:rPr>
        <w:tab/>
      </w:r>
      <w:r>
        <w:rPr>
          <w:color w:val="000000"/>
        </w:rPr>
        <w:tab/>
      </w:r>
      <w:r>
        <w:rPr>
          <w:color w:val="000000"/>
        </w:rPr>
        <w:tab/>
      </w:r>
    </w:p>
    <w:p w14:paraId="2B208FAD" w14:textId="77777777" w:rsidR="00DA764C" w:rsidRDefault="00DA764C" w:rsidP="00DA764C">
      <w:pPr>
        <w:pStyle w:val="Output"/>
        <w:rPr>
          <w:color w:val="4C483D" w:themeColor="text2"/>
        </w:rPr>
      </w:pPr>
      <w:r>
        <w:rPr>
          <w:color w:val="000000"/>
        </w:rPr>
        <w:tab/>
      </w:r>
      <w:r>
        <w:rPr>
          <w:color w:val="000000"/>
        </w:rPr>
        <w:tab/>
      </w:r>
      <w:r>
        <w:rPr>
          <w:color w:val="000000"/>
        </w:rPr>
        <w:tab/>
        <w:t xml:space="preserve">ResponseEntity&lt;Object&gt; </w:t>
      </w:r>
      <w:r>
        <w:rPr>
          <w:color w:val="6A3E3E"/>
        </w:rPr>
        <w:t>responseEntity</w:t>
      </w:r>
      <w:r>
        <w:rPr>
          <w:color w:val="000000"/>
        </w:rPr>
        <w:t xml:space="preserve"> =  </w:t>
      </w:r>
      <w:r>
        <w:rPr>
          <w:color w:val="0000C0"/>
        </w:rPr>
        <w:t>restTemplate</w:t>
      </w:r>
      <w:r>
        <w:rPr>
          <w:color w:val="000000"/>
        </w:rPr>
        <w:t>.getForEntity(</w:t>
      </w:r>
      <w:r>
        <w:rPr>
          <w:color w:val="2A00FF"/>
        </w:rPr>
        <w:t>"http://MI-MICROSERVICE/mi/anthology/all"</w:t>
      </w:r>
      <w:r>
        <w:rPr>
          <w:color w:val="000000"/>
        </w:rPr>
        <w:t>, Object.</w:t>
      </w:r>
      <w:r>
        <w:rPr>
          <w:b/>
          <w:bCs/>
          <w:color w:val="7F0055"/>
        </w:rPr>
        <w:t>class</w:t>
      </w:r>
      <w:r>
        <w:rPr>
          <w:color w:val="000000"/>
        </w:rPr>
        <w:t>);</w:t>
      </w:r>
    </w:p>
    <w:p w14:paraId="1B34A442" w14:textId="77777777" w:rsidR="00DA764C" w:rsidRDefault="00DA764C" w:rsidP="00DA764C">
      <w:pPr>
        <w:pStyle w:val="Output"/>
        <w:rPr>
          <w:color w:val="4C483D" w:themeColor="text2"/>
        </w:rPr>
      </w:pPr>
      <w:r>
        <w:rPr>
          <w:color w:val="000000"/>
        </w:rPr>
        <w:tab/>
      </w:r>
      <w:r>
        <w:rPr>
          <w:color w:val="000000"/>
        </w:rPr>
        <w:tab/>
      </w:r>
      <w:r>
        <w:rPr>
          <w:color w:val="000000"/>
        </w:rPr>
        <w:tab/>
        <w:t>System.</w:t>
      </w:r>
      <w:r>
        <w:rPr>
          <w:b/>
          <w:bCs/>
          <w:i/>
          <w:iCs/>
          <w:color w:val="0000C0"/>
        </w:rPr>
        <w:t>out</w:t>
      </w:r>
      <w:r>
        <w:rPr>
          <w:color w:val="000000"/>
        </w:rPr>
        <w:t>.println(</w:t>
      </w:r>
      <w:r>
        <w:rPr>
          <w:color w:val="6A3E3E"/>
        </w:rPr>
        <w:t>responseEntity</w:t>
      </w:r>
      <w:r>
        <w:rPr>
          <w:color w:val="000000"/>
        </w:rPr>
        <w:t>);</w:t>
      </w:r>
    </w:p>
    <w:p w14:paraId="4D8E4B99" w14:textId="77777777" w:rsidR="00DA764C" w:rsidRDefault="00DA764C" w:rsidP="00DA764C">
      <w:pPr>
        <w:pStyle w:val="Output"/>
        <w:rPr>
          <w:color w:val="4C483D" w:themeColor="text2"/>
        </w:rPr>
      </w:pPr>
      <w:r>
        <w:rPr>
          <w:color w:val="000000"/>
        </w:rPr>
        <w:tab/>
      </w:r>
      <w:r>
        <w:rPr>
          <w:color w:val="000000"/>
        </w:rPr>
        <w:tab/>
      </w:r>
      <w:r>
        <w:rPr>
          <w:color w:val="000000"/>
        </w:rPr>
        <w:tab/>
        <w:t xml:space="preserve"> </w:t>
      </w:r>
    </w:p>
    <w:p w14:paraId="66F6FB54" w14:textId="77777777" w:rsidR="00DA764C" w:rsidRDefault="00DA764C" w:rsidP="00DA764C">
      <w:pPr>
        <w:pStyle w:val="Output"/>
        <w:rPr>
          <w:color w:val="4C483D" w:themeColor="text2"/>
        </w:rPr>
      </w:pPr>
      <w:r>
        <w:rPr>
          <w:color w:val="000000"/>
        </w:rPr>
        <w:tab/>
      </w: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ResponseEntity&lt;&gt;(</w:t>
      </w:r>
      <w:r>
        <w:rPr>
          <w:color w:val="6A3E3E"/>
        </w:rPr>
        <w:t>responseEntity</w:t>
      </w:r>
      <w:r>
        <w:rPr>
          <w:color w:val="000000"/>
        </w:rPr>
        <w:t>, HttpStatus.</w:t>
      </w:r>
      <w:r>
        <w:rPr>
          <w:b/>
          <w:bCs/>
          <w:i/>
          <w:iCs/>
          <w:color w:val="0000C0"/>
        </w:rPr>
        <w:t>OK</w:t>
      </w:r>
      <w:r>
        <w:rPr>
          <w:color w:val="000000"/>
        </w:rPr>
        <w:t>);</w:t>
      </w:r>
    </w:p>
    <w:p w14:paraId="2C14C20C" w14:textId="77777777" w:rsidR="00DA764C" w:rsidRDefault="00DA764C" w:rsidP="00DA764C">
      <w:pPr>
        <w:pStyle w:val="Output"/>
        <w:rPr>
          <w:color w:val="4C483D" w:themeColor="text2"/>
        </w:rPr>
      </w:pPr>
      <w:r>
        <w:rPr>
          <w:color w:val="000000"/>
        </w:rPr>
        <w:tab/>
      </w:r>
      <w:r>
        <w:rPr>
          <w:color w:val="000000"/>
        </w:rPr>
        <w:tab/>
        <w:t xml:space="preserve">} </w:t>
      </w:r>
      <w:r>
        <w:rPr>
          <w:b/>
          <w:bCs/>
          <w:color w:val="7F0055"/>
        </w:rPr>
        <w:t>catch</w:t>
      </w:r>
      <w:r>
        <w:rPr>
          <w:color w:val="000000"/>
        </w:rPr>
        <w:t xml:space="preserve"> (Exception </w:t>
      </w:r>
      <w:r>
        <w:rPr>
          <w:color w:val="6A3E3E"/>
        </w:rPr>
        <w:t>e</w:t>
      </w:r>
      <w:r>
        <w:rPr>
          <w:color w:val="000000"/>
        </w:rPr>
        <w:t>) {</w:t>
      </w:r>
    </w:p>
    <w:p w14:paraId="33651BDB" w14:textId="77777777" w:rsidR="00DA764C" w:rsidRDefault="00DA764C" w:rsidP="00DA764C">
      <w:pPr>
        <w:pStyle w:val="Output"/>
        <w:rPr>
          <w:color w:val="4C483D" w:themeColor="text2"/>
        </w:rPr>
      </w:pPr>
      <w:r>
        <w:rPr>
          <w:color w:val="000000"/>
        </w:rPr>
        <w:tab/>
      </w: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ResponseEntity&lt;&gt;(</w:t>
      </w:r>
      <w:r>
        <w:rPr>
          <w:b/>
          <w:bCs/>
          <w:color w:val="7F0055"/>
        </w:rPr>
        <w:t>null</w:t>
      </w:r>
      <w:r>
        <w:rPr>
          <w:color w:val="000000"/>
        </w:rPr>
        <w:t>, HttpStatus.</w:t>
      </w:r>
      <w:r>
        <w:rPr>
          <w:b/>
          <w:bCs/>
          <w:i/>
          <w:iCs/>
          <w:color w:val="0000C0"/>
        </w:rPr>
        <w:t>INTERNAL_SERVER_ERROR</w:t>
      </w:r>
      <w:r>
        <w:rPr>
          <w:color w:val="000000"/>
        </w:rPr>
        <w:t>);</w:t>
      </w:r>
    </w:p>
    <w:p w14:paraId="48EA5DB3" w14:textId="77777777" w:rsidR="00DA764C" w:rsidRDefault="00DA764C" w:rsidP="00DA764C">
      <w:pPr>
        <w:pStyle w:val="Output"/>
        <w:rPr>
          <w:color w:val="4C483D" w:themeColor="text2"/>
        </w:rPr>
      </w:pPr>
      <w:r>
        <w:rPr>
          <w:color w:val="000000"/>
        </w:rPr>
        <w:tab/>
      </w:r>
      <w:r>
        <w:rPr>
          <w:color w:val="000000"/>
        </w:rPr>
        <w:tab/>
        <w:t>}</w:t>
      </w:r>
    </w:p>
    <w:p w14:paraId="62197E42" w14:textId="77777777" w:rsidR="00DA764C" w:rsidRDefault="00DA764C" w:rsidP="00DA764C">
      <w:pPr>
        <w:pStyle w:val="Output"/>
        <w:rPr>
          <w:color w:val="4C483D" w:themeColor="text2"/>
        </w:rPr>
      </w:pPr>
      <w:r>
        <w:rPr>
          <w:color w:val="000000"/>
        </w:rPr>
        <w:tab/>
        <w:t>}</w:t>
      </w:r>
    </w:p>
    <w:p w14:paraId="070D88D7" w14:textId="77777777" w:rsidR="00DA764C" w:rsidRDefault="00DA764C" w:rsidP="00DA764C">
      <w:pPr>
        <w:pStyle w:val="Output"/>
        <w:rPr>
          <w:color w:val="4C483D" w:themeColor="text2"/>
        </w:rPr>
      </w:pPr>
      <w:r>
        <w:rPr>
          <w:color w:val="000000"/>
        </w:rPr>
        <w:t xml:space="preserve">  </w:t>
      </w:r>
    </w:p>
    <w:p w14:paraId="2D4751EF" w14:textId="77777777" w:rsidR="00DA764C" w:rsidRDefault="00DA764C" w:rsidP="00DA764C">
      <w:pPr>
        <w:pStyle w:val="Output"/>
        <w:rPr>
          <w:color w:val="4C483D" w:themeColor="text2"/>
        </w:rPr>
      </w:pPr>
      <w:r>
        <w:rPr>
          <w:color w:val="000000"/>
        </w:rPr>
        <w:tab/>
      </w:r>
      <w:r>
        <w:rPr>
          <w:b/>
          <w:bCs/>
          <w:color w:val="7F0055"/>
        </w:rPr>
        <w:t>public</w:t>
      </w:r>
      <w:r>
        <w:rPr>
          <w:color w:val="000000"/>
        </w:rPr>
        <w:t xml:space="preserve"> ResponseEntity&lt;Object&gt; miReportFallBackMethod() {</w:t>
      </w:r>
    </w:p>
    <w:p w14:paraId="241F0FA6" w14:textId="18A839E3" w:rsidR="00DA764C" w:rsidRDefault="00DA764C" w:rsidP="00DA764C">
      <w:pPr>
        <w:pStyle w:val="Output"/>
        <w:rPr>
          <w:color w:val="4C483D" w:themeColor="text2"/>
        </w:rPr>
      </w:pPr>
      <w:r>
        <w:rPr>
          <w:color w:val="000000"/>
        </w:rPr>
        <w:tab/>
      </w:r>
      <w:r>
        <w:rPr>
          <w:b/>
          <w:bCs/>
          <w:color w:val="7F0055"/>
        </w:rPr>
        <w:t>try</w:t>
      </w:r>
      <w:r>
        <w:rPr>
          <w:color w:val="000000"/>
        </w:rPr>
        <w:t xml:space="preserve"> {</w:t>
      </w:r>
      <w:r>
        <w:rPr>
          <w:color w:val="000000"/>
        </w:rPr>
        <w:tab/>
      </w:r>
      <w:r>
        <w:rPr>
          <w:color w:val="000000"/>
        </w:rPr>
        <w:tab/>
      </w:r>
      <w:r>
        <w:rPr>
          <w:color w:val="000000"/>
        </w:rPr>
        <w:tab/>
      </w:r>
    </w:p>
    <w:p w14:paraId="091E610E" w14:textId="3D203BF0" w:rsidR="00DA764C" w:rsidRDefault="00DA764C" w:rsidP="00DA764C">
      <w:pPr>
        <w:pStyle w:val="Output"/>
        <w:rPr>
          <w:color w:val="4C483D" w:themeColor="text2"/>
        </w:rPr>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ResponseEntity&lt;&gt;(</w:t>
      </w:r>
      <w:r>
        <w:rPr>
          <w:color w:val="2A00FF"/>
        </w:rPr>
        <w:t>"MI Service is Not Avaialable"</w:t>
      </w:r>
      <w:r>
        <w:rPr>
          <w:color w:val="000000"/>
        </w:rPr>
        <w:t>, HttpStatus.</w:t>
      </w:r>
      <w:r>
        <w:rPr>
          <w:b/>
          <w:bCs/>
          <w:i/>
          <w:iCs/>
          <w:color w:val="0000C0"/>
        </w:rPr>
        <w:t>OK</w:t>
      </w:r>
      <w:r>
        <w:rPr>
          <w:color w:val="000000"/>
        </w:rPr>
        <w:t>);</w:t>
      </w:r>
    </w:p>
    <w:p w14:paraId="6D7DFC39" w14:textId="571A265D" w:rsidR="00DA764C" w:rsidRDefault="00DA764C" w:rsidP="00DA764C">
      <w:pPr>
        <w:pStyle w:val="Output"/>
        <w:rPr>
          <w:color w:val="4C483D" w:themeColor="text2"/>
        </w:rPr>
      </w:pPr>
      <w:r>
        <w:rPr>
          <w:color w:val="000000"/>
        </w:rPr>
        <w:tab/>
        <w:t xml:space="preserve">     }</w:t>
      </w:r>
      <w:r>
        <w:rPr>
          <w:b/>
          <w:bCs/>
          <w:color w:val="7F0055"/>
        </w:rPr>
        <w:t>catch</w:t>
      </w:r>
      <w:r>
        <w:rPr>
          <w:color w:val="000000"/>
        </w:rPr>
        <w:t xml:space="preserve"> (Exception </w:t>
      </w:r>
      <w:r>
        <w:rPr>
          <w:color w:val="6A3E3E"/>
        </w:rPr>
        <w:t>e</w:t>
      </w:r>
      <w:r>
        <w:rPr>
          <w:color w:val="000000"/>
        </w:rPr>
        <w:t>) {</w:t>
      </w:r>
    </w:p>
    <w:p w14:paraId="15420202" w14:textId="7EDF1255" w:rsidR="00DA764C" w:rsidRDefault="00DA764C" w:rsidP="00DA764C">
      <w:pPr>
        <w:pStyle w:val="Output"/>
        <w:rPr>
          <w:color w:val="4C483D" w:themeColor="text2"/>
        </w:rPr>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ResponseEntity&lt;&gt;(</w:t>
      </w:r>
      <w:r>
        <w:rPr>
          <w:b/>
          <w:bCs/>
          <w:color w:val="7F0055"/>
        </w:rPr>
        <w:t>null</w:t>
      </w:r>
      <w:r>
        <w:rPr>
          <w:color w:val="000000"/>
        </w:rPr>
        <w:t>, HttpStatus.</w:t>
      </w:r>
      <w:r>
        <w:rPr>
          <w:b/>
          <w:bCs/>
          <w:i/>
          <w:iCs/>
          <w:color w:val="0000C0"/>
        </w:rPr>
        <w:t>INTERNAL_SERVER_ERROR</w:t>
      </w:r>
      <w:r>
        <w:rPr>
          <w:color w:val="000000"/>
        </w:rPr>
        <w:t>);</w:t>
      </w:r>
    </w:p>
    <w:p w14:paraId="2053BE67" w14:textId="7C28A5D1" w:rsidR="00DA764C" w:rsidRDefault="00DA764C" w:rsidP="00DA764C">
      <w:pPr>
        <w:pStyle w:val="Output"/>
        <w:rPr>
          <w:color w:val="4C483D" w:themeColor="text2"/>
        </w:rPr>
      </w:pPr>
      <w:r>
        <w:rPr>
          <w:color w:val="000000"/>
        </w:rPr>
        <w:tab/>
        <w:t xml:space="preserve">   }</w:t>
      </w:r>
    </w:p>
    <w:p w14:paraId="183D4D95" w14:textId="3E6E339E" w:rsidR="00DA764C" w:rsidRDefault="00DA764C" w:rsidP="00DA764C">
      <w:pPr>
        <w:pStyle w:val="Output"/>
        <w:rPr>
          <w:color w:val="4C483D" w:themeColor="text2"/>
        </w:rPr>
      </w:pPr>
      <w:r>
        <w:rPr>
          <w:color w:val="000000"/>
        </w:rPr>
        <w:tab/>
        <w:t>}</w:t>
      </w:r>
      <w:r>
        <w:rPr>
          <w:color w:val="000000"/>
        </w:rPr>
        <w:tab/>
      </w:r>
    </w:p>
    <w:p w14:paraId="02D609FA" w14:textId="77777777" w:rsidR="00DA764C" w:rsidRDefault="00DA764C" w:rsidP="00DA764C">
      <w:pPr>
        <w:pStyle w:val="Output"/>
        <w:rPr>
          <w:color w:val="4C483D" w:themeColor="text2"/>
        </w:rPr>
      </w:pPr>
    </w:p>
    <w:p w14:paraId="02A60052" w14:textId="77777777" w:rsidR="00DA764C" w:rsidRDefault="00DA764C" w:rsidP="00DA764C">
      <w:pPr>
        <w:pStyle w:val="Output"/>
        <w:rPr>
          <w:color w:val="000000"/>
        </w:rPr>
      </w:pPr>
      <w:r>
        <w:rPr>
          <w:color w:val="000000"/>
        </w:rPr>
        <w:t>}</w:t>
      </w:r>
    </w:p>
    <w:p w14:paraId="05744E8E" w14:textId="161A2E30" w:rsidR="00C2794A" w:rsidRDefault="00C70B19" w:rsidP="00DA764C">
      <w:pPr>
        <w:rPr>
          <w:noProof/>
        </w:rPr>
      </w:pPr>
      <w:r w:rsidRPr="00C70B19">
        <w:rPr>
          <w:noProof/>
        </w:rPr>
        <w:t>We have annotated the method from where we are making a REST call with </w:t>
      </w:r>
      <w:r w:rsidRPr="00C70B19">
        <w:rPr>
          <w:b/>
          <w:bCs/>
          <w:noProof/>
        </w:rPr>
        <w:t>@HystrixCommand(fallbackMethod = “</w:t>
      </w:r>
      <w:r w:rsidR="00F02A19" w:rsidRPr="00F02A19">
        <w:rPr>
          <w:b/>
          <w:bCs/>
          <w:noProof/>
        </w:rPr>
        <w:t>miReportFallBackMethod</w:t>
      </w:r>
      <w:r w:rsidRPr="00C70B19">
        <w:rPr>
          <w:b/>
          <w:bCs/>
          <w:noProof/>
        </w:rPr>
        <w:t>”)</w:t>
      </w:r>
      <w:r w:rsidRPr="00C70B19">
        <w:rPr>
          <w:noProof/>
        </w:rPr>
        <w:t xml:space="preserve"> so that if it doesn’t receive the response within the certain time limit the call gets timed out and invoke the configured fallback method. </w:t>
      </w:r>
    </w:p>
    <w:p w14:paraId="452AD224" w14:textId="4098134D" w:rsidR="00B23F32" w:rsidRDefault="00C70B19" w:rsidP="001617B5">
      <w:pPr>
        <w:rPr>
          <w:noProof/>
        </w:rPr>
      </w:pPr>
      <w:r w:rsidRPr="00C70B19">
        <w:rPr>
          <w:noProof/>
        </w:rPr>
        <w:t>The fallback method should be defined in the same class and should have the same signature</w:t>
      </w:r>
      <w:r w:rsidR="00AA5150">
        <w:rPr>
          <w:noProof/>
        </w:rPr>
        <w:t>(return type)</w:t>
      </w:r>
      <w:r w:rsidRPr="00C70B19">
        <w:rPr>
          <w:noProof/>
        </w:rPr>
        <w:t>. In the fallback method </w:t>
      </w:r>
      <w:r w:rsidR="00BD6580" w:rsidRPr="00F02A19">
        <w:rPr>
          <w:b/>
          <w:bCs/>
          <w:noProof/>
        </w:rPr>
        <w:t>miReportFallBackMethod</w:t>
      </w:r>
      <w:r w:rsidRPr="00C70B19">
        <w:rPr>
          <w:b/>
          <w:bCs/>
          <w:noProof/>
        </w:rPr>
        <w:t>()</w:t>
      </w:r>
      <w:r w:rsidRPr="00C70B19">
        <w:rPr>
          <w:noProof/>
        </w:rPr>
        <w:t xml:space="preserve"> we are setting </w:t>
      </w:r>
      <w:r w:rsidR="005963CB">
        <w:rPr>
          <w:noProof/>
        </w:rPr>
        <w:t>default b</w:t>
      </w:r>
      <w:r w:rsidRPr="00C70B19">
        <w:rPr>
          <w:noProof/>
        </w:rPr>
        <w:t>ehavior depends on what business wants.</w:t>
      </w:r>
    </w:p>
    <w:p w14:paraId="252950F5" w14:textId="10B0A684" w:rsidR="005963CB" w:rsidRDefault="005963CB" w:rsidP="001617B5">
      <w:pPr>
        <w:rPr>
          <w:noProof/>
        </w:rPr>
      </w:pPr>
      <w:r>
        <w:rPr>
          <w:noProof/>
        </w:rPr>
        <w:t>I have Stopped MI-MicroService</w:t>
      </w:r>
      <w:r w:rsidR="00555E4D">
        <w:rPr>
          <w:noProof/>
        </w:rPr>
        <w:t>, for checking HyStrix Working</w:t>
      </w:r>
    </w:p>
    <w:p w14:paraId="05927E6A" w14:textId="007B1F94" w:rsidR="005963CB" w:rsidRDefault="005963CB" w:rsidP="005963CB">
      <w:pPr>
        <w:spacing w:after="0"/>
        <w:rPr>
          <w:noProof/>
        </w:rPr>
      </w:pPr>
      <w:r>
        <w:rPr>
          <w:noProof/>
        </w:rPr>
        <w:t xml:space="preserve">Without Hystrix </w:t>
      </w:r>
    </w:p>
    <w:p w14:paraId="299C1E38" w14:textId="0CF6B2F2" w:rsidR="008720A6" w:rsidRDefault="00BD6580" w:rsidP="00C61EF4">
      <w:pPr>
        <w:spacing w:after="0"/>
        <w:rPr>
          <w:noProof/>
        </w:rPr>
      </w:pPr>
      <w:r>
        <w:rPr>
          <w:noProof/>
        </w:rPr>
        <w:drawing>
          <wp:inline distT="0" distB="0" distL="0" distR="0" wp14:anchorId="70121FBA" wp14:editId="0AC043D3">
            <wp:extent cx="2922909" cy="1441469"/>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34826" cy="1447346"/>
                    </a:xfrm>
                    <a:prstGeom prst="rect">
                      <a:avLst/>
                    </a:prstGeom>
                  </pic:spPr>
                </pic:pic>
              </a:graphicData>
            </a:graphic>
          </wp:inline>
        </w:drawing>
      </w:r>
    </w:p>
    <w:p w14:paraId="43677006" w14:textId="77777777" w:rsidR="005963CB" w:rsidRDefault="005963CB" w:rsidP="00C61EF4">
      <w:pPr>
        <w:spacing w:after="0"/>
        <w:rPr>
          <w:noProof/>
        </w:rPr>
      </w:pPr>
    </w:p>
    <w:p w14:paraId="7AAFAD4B" w14:textId="77777777" w:rsidR="005963CB" w:rsidRDefault="005963CB" w:rsidP="00C61EF4">
      <w:pPr>
        <w:spacing w:after="0"/>
        <w:rPr>
          <w:noProof/>
        </w:rPr>
      </w:pPr>
      <w:r>
        <w:rPr>
          <w:noProof/>
        </w:rPr>
        <w:t>With Hystrix</w:t>
      </w:r>
    </w:p>
    <w:p w14:paraId="6F3BB7B7" w14:textId="71057D95" w:rsidR="005963CB" w:rsidRDefault="005963CB" w:rsidP="00C61EF4">
      <w:pPr>
        <w:spacing w:after="0"/>
        <w:rPr>
          <w:noProof/>
        </w:rPr>
      </w:pPr>
      <w:r w:rsidRPr="005963CB">
        <w:rPr>
          <w:noProof/>
        </w:rPr>
        <w:lastRenderedPageBreak/>
        <w:t xml:space="preserve"> </w:t>
      </w:r>
      <w:r>
        <w:rPr>
          <w:noProof/>
        </w:rPr>
        <w:drawing>
          <wp:inline distT="0" distB="0" distL="0" distR="0" wp14:anchorId="3517369B" wp14:editId="57FBC6C6">
            <wp:extent cx="4281295" cy="1502570"/>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87137" cy="1504620"/>
                    </a:xfrm>
                    <a:prstGeom prst="rect">
                      <a:avLst/>
                    </a:prstGeom>
                  </pic:spPr>
                </pic:pic>
              </a:graphicData>
            </a:graphic>
          </wp:inline>
        </w:drawing>
      </w:r>
    </w:p>
    <w:p w14:paraId="09F70D50" w14:textId="78DCE162" w:rsidR="005963CB" w:rsidRDefault="005963CB" w:rsidP="00C61EF4">
      <w:pPr>
        <w:spacing w:after="0"/>
        <w:rPr>
          <w:noProof/>
        </w:rPr>
      </w:pPr>
    </w:p>
    <w:p w14:paraId="4CBF67C9" w14:textId="06A96B54" w:rsidR="00A07CF2" w:rsidRDefault="00A07CF2" w:rsidP="00A07CF2">
      <w:pPr>
        <w:pStyle w:val="Heading30"/>
        <w:rPr>
          <w:noProof/>
        </w:rPr>
      </w:pPr>
      <w:bookmarkStart w:id="192" w:name="_Toc98762692"/>
      <w:r>
        <w:rPr>
          <w:noProof/>
        </w:rPr>
        <w:t>HyStrix Dashboard</w:t>
      </w:r>
      <w:bookmarkEnd w:id="192"/>
    </w:p>
    <w:p w14:paraId="33A0AAFA" w14:textId="49DED67D" w:rsidR="00891C79" w:rsidRDefault="00891C79" w:rsidP="00A07CF2">
      <w:pPr>
        <w:rPr>
          <w:noProof/>
        </w:rPr>
      </w:pPr>
      <w:r>
        <w:rPr>
          <w:noProof/>
        </w:rPr>
        <w:t>We have two ways to configure Hystrix Dashoboard</w:t>
      </w:r>
    </w:p>
    <w:p w14:paraId="7105EE4A" w14:textId="5B08905A" w:rsidR="00891C79" w:rsidRPr="00891C79" w:rsidRDefault="00891C79" w:rsidP="00891C79">
      <w:pPr>
        <w:spacing w:after="0"/>
        <w:rPr>
          <w:b/>
          <w:bCs/>
          <w:noProof/>
        </w:rPr>
      </w:pPr>
      <w:r w:rsidRPr="00891C79">
        <w:rPr>
          <w:b/>
          <w:bCs/>
          <w:noProof/>
        </w:rPr>
        <w:t>1.Enable Hystrix Dashboard EDC-MicroService it self.</w:t>
      </w:r>
    </w:p>
    <w:p w14:paraId="081C678F" w14:textId="5DFC7578" w:rsidR="00DA4A36" w:rsidRDefault="00DA4A36" w:rsidP="00DA4A36">
      <w:pPr>
        <w:spacing w:after="0"/>
        <w:rPr>
          <w:noProof/>
        </w:rPr>
      </w:pPr>
      <w:r>
        <w:rPr>
          <w:noProof/>
        </w:rPr>
        <w:t>Add Dashboard Dependency</w:t>
      </w:r>
    </w:p>
    <w:p w14:paraId="368E13BC" w14:textId="786BCA90" w:rsidR="00DA4A36" w:rsidRDefault="00DA4A36" w:rsidP="00DA4A36">
      <w:pPr>
        <w:pStyle w:val="Output"/>
        <w:rPr>
          <w:color w:val="4C483D" w:themeColor="text2"/>
        </w:rPr>
      </w:pPr>
      <w:r>
        <w:rPr>
          <w:color w:val="000000"/>
        </w:rPr>
        <w:tab/>
      </w:r>
      <w:r>
        <w:rPr>
          <w:color w:val="008080"/>
        </w:rPr>
        <w:t>&lt;</w:t>
      </w:r>
      <w:r>
        <w:t>dependency</w:t>
      </w:r>
      <w:r>
        <w:rPr>
          <w:color w:val="008080"/>
        </w:rPr>
        <w:t>&gt;</w:t>
      </w:r>
    </w:p>
    <w:p w14:paraId="0397E08D" w14:textId="6CB1770C" w:rsidR="00DA4A36" w:rsidRDefault="00DA4A36" w:rsidP="00DA4A36">
      <w:pPr>
        <w:pStyle w:val="Output"/>
        <w:rPr>
          <w:color w:val="4C483D" w:themeColor="text2"/>
        </w:rPr>
      </w:pPr>
      <w:r>
        <w:rPr>
          <w:color w:val="000000"/>
        </w:rPr>
        <w:tab/>
      </w:r>
      <w:r>
        <w:rPr>
          <w:color w:val="000000"/>
        </w:rPr>
        <w:tab/>
      </w:r>
      <w:r>
        <w:rPr>
          <w:color w:val="008080"/>
        </w:rPr>
        <w:t>&lt;</w:t>
      </w:r>
      <w:r>
        <w:t>groupId</w:t>
      </w:r>
      <w:r>
        <w:rPr>
          <w:color w:val="008080"/>
        </w:rPr>
        <w:t>&gt;</w:t>
      </w:r>
      <w:r>
        <w:rPr>
          <w:color w:val="000000"/>
        </w:rPr>
        <w:t>org.springframework.cloud</w:t>
      </w:r>
      <w:r>
        <w:rPr>
          <w:color w:val="008080"/>
        </w:rPr>
        <w:t>&lt;/</w:t>
      </w:r>
      <w:r>
        <w:t>groupId</w:t>
      </w:r>
      <w:r>
        <w:rPr>
          <w:color w:val="008080"/>
        </w:rPr>
        <w:t>&gt;</w:t>
      </w:r>
    </w:p>
    <w:p w14:paraId="748E3F1C" w14:textId="47830B0E" w:rsidR="00DA4A36" w:rsidRDefault="00DA4A36" w:rsidP="00DA4A36">
      <w:pPr>
        <w:pStyle w:val="Output"/>
        <w:rPr>
          <w:color w:val="4C483D" w:themeColor="text2"/>
        </w:rPr>
      </w:pPr>
      <w:r>
        <w:rPr>
          <w:color w:val="000000"/>
        </w:rPr>
        <w:tab/>
      </w:r>
      <w:r>
        <w:rPr>
          <w:color w:val="000000"/>
        </w:rPr>
        <w:tab/>
      </w:r>
      <w:r>
        <w:rPr>
          <w:color w:val="008080"/>
        </w:rPr>
        <w:t>&lt;</w:t>
      </w:r>
      <w:r>
        <w:t>artifactId</w:t>
      </w:r>
      <w:r>
        <w:rPr>
          <w:color w:val="008080"/>
        </w:rPr>
        <w:t>&gt;</w:t>
      </w:r>
      <w:r>
        <w:rPr>
          <w:color w:val="000000"/>
        </w:rPr>
        <w:t>spring-cloud-starter-netflix-hystrix-dashboard</w:t>
      </w:r>
      <w:r>
        <w:rPr>
          <w:color w:val="008080"/>
        </w:rPr>
        <w:t>&lt;/</w:t>
      </w:r>
      <w:r>
        <w:t>artifactId</w:t>
      </w:r>
      <w:r>
        <w:rPr>
          <w:color w:val="008080"/>
        </w:rPr>
        <w:t>&gt;</w:t>
      </w:r>
    </w:p>
    <w:p w14:paraId="101816BA" w14:textId="434D4E98" w:rsidR="00DA4A36" w:rsidRDefault="00DA4A36" w:rsidP="00DA4A36">
      <w:pPr>
        <w:pStyle w:val="Output"/>
        <w:rPr>
          <w:color w:val="4C483D" w:themeColor="text2"/>
        </w:rPr>
      </w:pPr>
      <w:r>
        <w:rPr>
          <w:color w:val="000000"/>
        </w:rPr>
        <w:tab/>
      </w:r>
      <w:r>
        <w:rPr>
          <w:color w:val="000000"/>
        </w:rPr>
        <w:tab/>
      </w:r>
      <w:r>
        <w:rPr>
          <w:color w:val="008080"/>
        </w:rPr>
        <w:t>&lt;</w:t>
      </w:r>
      <w:r>
        <w:t>version</w:t>
      </w:r>
      <w:r>
        <w:rPr>
          <w:color w:val="008080"/>
        </w:rPr>
        <w:t>&gt;</w:t>
      </w:r>
      <w:r>
        <w:rPr>
          <w:color w:val="000000"/>
        </w:rPr>
        <w:t>2.2.10.RELEASE</w:t>
      </w:r>
      <w:r>
        <w:rPr>
          <w:color w:val="008080"/>
        </w:rPr>
        <w:t>&lt;/</w:t>
      </w:r>
      <w:r>
        <w:t>version</w:t>
      </w:r>
      <w:r>
        <w:rPr>
          <w:color w:val="008080"/>
        </w:rPr>
        <w:t>&gt;</w:t>
      </w:r>
    </w:p>
    <w:p w14:paraId="39335683" w14:textId="5E81FCDC" w:rsidR="00DA4A36" w:rsidRDefault="00DA4A36" w:rsidP="00DA4A36">
      <w:pPr>
        <w:pStyle w:val="Output"/>
        <w:rPr>
          <w:noProof/>
        </w:rPr>
      </w:pPr>
      <w:r>
        <w:rPr>
          <w:color w:val="000000"/>
        </w:rPr>
        <w:tab/>
      </w:r>
      <w:r>
        <w:rPr>
          <w:color w:val="008080"/>
        </w:rPr>
        <w:t>&lt;/</w:t>
      </w:r>
      <w:r>
        <w:t>dependency</w:t>
      </w:r>
      <w:r>
        <w:rPr>
          <w:color w:val="008080"/>
        </w:rPr>
        <w:t>&gt;</w:t>
      </w:r>
    </w:p>
    <w:p w14:paraId="33FE3174" w14:textId="39BC0935" w:rsidR="00DA4A36" w:rsidRDefault="00DA4A36" w:rsidP="00A07CF2">
      <w:pPr>
        <w:rPr>
          <w:noProof/>
        </w:rPr>
      </w:pPr>
    </w:p>
    <w:p w14:paraId="7DBA0D78" w14:textId="2D95973B" w:rsidR="00DA4A36" w:rsidRDefault="00DA4A36" w:rsidP="00A07CF2">
      <w:pPr>
        <w:rPr>
          <w:noProof/>
        </w:rPr>
      </w:pPr>
      <w:r>
        <w:rPr>
          <w:noProof/>
        </w:rPr>
        <w:t xml:space="preserve">2.Add </w:t>
      </w:r>
      <w:r>
        <w:rPr>
          <w:rFonts w:ascii="Consolas" w:hAnsi="Consolas" w:cs="Consolas"/>
          <w:color w:val="646464"/>
          <w:shd w:val="clear" w:color="auto" w:fill="E8F2FE"/>
        </w:rPr>
        <w:t>@</w:t>
      </w:r>
      <w:r>
        <w:rPr>
          <w:rFonts w:ascii="Consolas" w:hAnsi="Consolas" w:cs="Consolas"/>
          <w:color w:val="646464"/>
          <w:shd w:val="clear" w:color="auto" w:fill="D4D4D4"/>
        </w:rPr>
        <w:t xml:space="preserve">EnableHystrixDashboard </w:t>
      </w:r>
      <w:r>
        <w:rPr>
          <w:noProof/>
        </w:rPr>
        <w:t>annotation to SpringBoot main Class</w:t>
      </w:r>
    </w:p>
    <w:p w14:paraId="445284B1" w14:textId="77777777" w:rsidR="007E5F78" w:rsidRDefault="007E5F78" w:rsidP="007E5F78">
      <w:pPr>
        <w:pStyle w:val="Output"/>
        <w:rPr>
          <w:color w:val="4C483D" w:themeColor="text2"/>
        </w:rPr>
      </w:pPr>
      <w:r>
        <w:rPr>
          <w:shd w:val="clear" w:color="auto" w:fill="DBECCF"/>
        </w:rPr>
        <w:t>@SpringBootApplication</w:t>
      </w:r>
      <w:r>
        <w:rPr>
          <w:color w:val="000000"/>
        </w:rPr>
        <w:t xml:space="preserve"> </w:t>
      </w:r>
    </w:p>
    <w:p w14:paraId="2CB95830" w14:textId="77777777" w:rsidR="007E5F78" w:rsidRDefault="007E5F78" w:rsidP="007E5F78">
      <w:pPr>
        <w:pStyle w:val="Output"/>
        <w:rPr>
          <w:color w:val="4C483D" w:themeColor="text2"/>
        </w:rPr>
      </w:pPr>
      <w:r>
        <w:t>@EnableHystrix</w:t>
      </w:r>
    </w:p>
    <w:p w14:paraId="5D78F3C4" w14:textId="77777777" w:rsidR="007E5F78" w:rsidRDefault="007E5F78" w:rsidP="007E5F78">
      <w:pPr>
        <w:pStyle w:val="Output"/>
        <w:rPr>
          <w:color w:val="4C483D" w:themeColor="text2"/>
        </w:rPr>
      </w:pPr>
      <w:r>
        <w:t>@EnableHystrixDashboard</w:t>
      </w:r>
    </w:p>
    <w:p w14:paraId="6169AA48" w14:textId="77777777" w:rsidR="007E5F78" w:rsidRDefault="007E5F78" w:rsidP="007E5F78">
      <w:pPr>
        <w:pStyle w:val="Output"/>
        <w:rPr>
          <w:color w:val="000000"/>
        </w:rPr>
      </w:pPr>
      <w:r>
        <w:rPr>
          <w:b/>
          <w:bCs/>
          <w:color w:val="7F0055"/>
        </w:rPr>
        <w:t>public</w:t>
      </w:r>
      <w:r>
        <w:rPr>
          <w:color w:val="000000"/>
        </w:rPr>
        <w:t xml:space="preserve"> </w:t>
      </w:r>
      <w:r>
        <w:rPr>
          <w:b/>
          <w:bCs/>
          <w:color w:val="7F0055"/>
        </w:rPr>
        <w:t>class</w:t>
      </w:r>
      <w:r>
        <w:rPr>
          <w:color w:val="000000"/>
        </w:rPr>
        <w:t xml:space="preserve"> EDCMicroServiceMainApplication {</w:t>
      </w:r>
    </w:p>
    <w:p w14:paraId="5ED7859A" w14:textId="7B5E0819" w:rsidR="00DA4A36" w:rsidRDefault="007E5F78" w:rsidP="007E5F78">
      <w:pPr>
        <w:pStyle w:val="Output"/>
        <w:rPr>
          <w:noProof/>
        </w:rPr>
      </w:pPr>
      <w:r>
        <w:rPr>
          <w:color w:val="000000"/>
        </w:rPr>
        <w:t>}</w:t>
      </w:r>
    </w:p>
    <w:p w14:paraId="2C873056" w14:textId="01F1CAD0" w:rsidR="00A07CF2" w:rsidRDefault="00A07CF2" w:rsidP="00A07CF2">
      <w:pPr>
        <w:rPr>
          <w:noProof/>
        </w:rPr>
      </w:pPr>
      <w:r w:rsidRPr="00A07CF2">
        <w:rPr>
          <w:noProof/>
        </w:rPr>
        <w:t>Once we add </w:t>
      </w:r>
      <w:r w:rsidRPr="00A07CF2">
        <w:rPr>
          <w:b/>
          <w:bCs/>
          <w:noProof/>
        </w:rPr>
        <w:t>Hystrix</w:t>
      </w:r>
      <w:r w:rsidRPr="00A07CF2">
        <w:rPr>
          <w:noProof/>
        </w:rPr>
        <w:t xml:space="preserve"> starter to </w:t>
      </w:r>
      <w:r>
        <w:rPr>
          <w:noProof/>
        </w:rPr>
        <w:t>EDC</w:t>
      </w:r>
      <w:r w:rsidRPr="00A07CF2">
        <w:rPr>
          <w:noProof/>
        </w:rPr>
        <w:t>-</w:t>
      </w:r>
      <w:r>
        <w:rPr>
          <w:noProof/>
        </w:rPr>
        <w:t>Micro</w:t>
      </w:r>
      <w:r w:rsidRPr="00A07CF2">
        <w:rPr>
          <w:noProof/>
        </w:rPr>
        <w:t>service we can get the circuits status as a stream of events using Actuator endpoint http://localhost:8181/actuator/hystrix.stream, assuming catalog-service is running on 8181 port.</w:t>
      </w:r>
    </w:p>
    <w:p w14:paraId="1824167F" w14:textId="2B5D2D1E" w:rsidR="00DA4A36" w:rsidRDefault="00B370CE" w:rsidP="00A07CF2">
      <w:pPr>
        <w:rPr>
          <w:noProof/>
        </w:rPr>
      </w:pPr>
      <w:r>
        <w:rPr>
          <w:noProof/>
        </w:rPr>
        <w:drawing>
          <wp:inline distT="0" distB="0" distL="0" distR="0" wp14:anchorId="3098AD8B" wp14:editId="05193B42">
            <wp:extent cx="5943600" cy="3139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139440"/>
                    </a:xfrm>
                    <a:prstGeom prst="rect">
                      <a:avLst/>
                    </a:prstGeom>
                  </pic:spPr>
                </pic:pic>
              </a:graphicData>
            </a:graphic>
          </wp:inline>
        </w:drawing>
      </w:r>
    </w:p>
    <w:p w14:paraId="3A164822" w14:textId="312B2104" w:rsidR="00C03518" w:rsidRPr="00C03518" w:rsidRDefault="00C03518" w:rsidP="00C61EF4">
      <w:pPr>
        <w:spacing w:after="0"/>
        <w:rPr>
          <w:b/>
          <w:bCs/>
          <w:noProof/>
        </w:rPr>
      </w:pPr>
      <w:r>
        <w:rPr>
          <w:b/>
          <w:bCs/>
          <w:noProof/>
        </w:rPr>
        <w:lastRenderedPageBreak/>
        <w:t>2.</w:t>
      </w:r>
      <w:r w:rsidRPr="00C03518">
        <w:rPr>
          <w:b/>
          <w:bCs/>
          <w:noProof/>
        </w:rPr>
        <w:t>Separate Server for Connecting Hystrix</w:t>
      </w:r>
    </w:p>
    <w:p w14:paraId="2AFFD4A0" w14:textId="10EEF413" w:rsidR="000F3AA1" w:rsidRPr="000F3AA1" w:rsidRDefault="000F3AA1" w:rsidP="00C61EF4">
      <w:pPr>
        <w:spacing w:after="0"/>
        <w:rPr>
          <w:noProof/>
        </w:rPr>
      </w:pPr>
      <w:r w:rsidRPr="000F3AA1">
        <w:rPr>
          <w:noProof/>
        </w:rPr>
        <w:t>Spring Cloud also provides a nice dashboard to monitor the status of Hystrix commands. Create a Spring Boot application with </w:t>
      </w:r>
      <w:r w:rsidRPr="000F3AA1">
        <w:rPr>
          <w:b/>
          <w:bCs/>
          <w:noProof/>
        </w:rPr>
        <w:t>Hystrix Dashboard</w:t>
      </w:r>
      <w:r w:rsidRPr="000F3AA1">
        <w:rPr>
          <w:noProof/>
        </w:rPr>
        <w:t> starter and annotate the main entry-point class with </w:t>
      </w:r>
      <w:r w:rsidRPr="000F3AA1">
        <w:rPr>
          <w:b/>
          <w:bCs/>
          <w:noProof/>
        </w:rPr>
        <w:t>@EnableHystrixDashboard</w:t>
      </w:r>
      <w:r w:rsidRPr="000F3AA1">
        <w:rPr>
          <w:noProof/>
        </w:rPr>
        <w:t>.</w:t>
      </w:r>
    </w:p>
    <w:p w14:paraId="338CC8AE" w14:textId="77777777" w:rsidR="000F3AA1" w:rsidRPr="000F3AA1" w:rsidRDefault="000F3AA1" w:rsidP="000F3AA1">
      <w:pPr>
        <w:pStyle w:val="Output"/>
        <w:rPr>
          <w:noProof/>
        </w:rPr>
      </w:pPr>
      <w:r w:rsidRPr="000F3AA1">
        <w:rPr>
          <w:noProof/>
        </w:rPr>
        <w:t>&lt;dependency&gt;</w:t>
      </w:r>
    </w:p>
    <w:p w14:paraId="3AFB8AC9" w14:textId="77777777" w:rsidR="000F3AA1" w:rsidRPr="000F3AA1" w:rsidRDefault="000F3AA1" w:rsidP="000F3AA1">
      <w:pPr>
        <w:pStyle w:val="Output"/>
        <w:rPr>
          <w:noProof/>
        </w:rPr>
      </w:pPr>
      <w:r w:rsidRPr="000F3AA1">
        <w:rPr>
          <w:noProof/>
        </w:rPr>
        <w:t xml:space="preserve">    &lt;groupId&gt;org.springframework.cloud&lt;/groupId&gt;</w:t>
      </w:r>
    </w:p>
    <w:p w14:paraId="5F08171C" w14:textId="77777777" w:rsidR="000F3AA1" w:rsidRPr="000F3AA1" w:rsidRDefault="000F3AA1" w:rsidP="000F3AA1">
      <w:pPr>
        <w:pStyle w:val="Output"/>
        <w:rPr>
          <w:noProof/>
        </w:rPr>
      </w:pPr>
      <w:r w:rsidRPr="000F3AA1">
        <w:rPr>
          <w:noProof/>
        </w:rPr>
        <w:t xml:space="preserve">    &lt;artifactId&gt;spring-cloud-starter-netflix-hystrix-dashboard&lt;/artifactId&gt;</w:t>
      </w:r>
    </w:p>
    <w:p w14:paraId="546B820F" w14:textId="77777777" w:rsidR="000F3AA1" w:rsidRPr="000F3AA1" w:rsidRDefault="000F3AA1" w:rsidP="000F3AA1">
      <w:pPr>
        <w:pStyle w:val="Output"/>
        <w:rPr>
          <w:noProof/>
        </w:rPr>
      </w:pPr>
      <w:r w:rsidRPr="000F3AA1">
        <w:rPr>
          <w:noProof/>
        </w:rPr>
        <w:t>&lt;/dependency&gt;</w:t>
      </w:r>
    </w:p>
    <w:p w14:paraId="7FF35AAD" w14:textId="77777777" w:rsidR="000F3AA1" w:rsidRDefault="000F3AA1" w:rsidP="001617B5">
      <w:pPr>
        <w:rPr>
          <w:noProof/>
        </w:rPr>
      </w:pPr>
    </w:p>
    <w:p w14:paraId="4128DFF9" w14:textId="2B0D16E0" w:rsidR="00B23F32" w:rsidRDefault="000F3AA1" w:rsidP="00992959">
      <w:pPr>
        <w:spacing w:line="240" w:lineRule="auto"/>
        <w:rPr>
          <w:noProof/>
        </w:rPr>
      </w:pPr>
      <w:r w:rsidRPr="000F3AA1">
        <w:rPr>
          <w:noProof/>
        </w:rPr>
        <w:t>Now in Hystrix Dashboard home page enter </w:t>
      </w:r>
      <w:r w:rsidRPr="000F3AA1">
        <w:rPr>
          <w:b/>
          <w:bCs/>
          <w:noProof/>
        </w:rPr>
        <w:t>http://localhost:8181/actuator/hystrix.stream</w:t>
      </w:r>
      <w:r w:rsidRPr="000F3AA1">
        <w:rPr>
          <w:noProof/>
        </w:rPr>
        <w:t> as stream URL and give Catalog Service as Title and click on Monitor Stream button.</w:t>
      </w:r>
      <w:r w:rsidR="0004564E">
        <w:rPr>
          <w:noProof/>
        </w:rPr>
        <w:drawing>
          <wp:inline distT="0" distB="0" distL="0" distR="0" wp14:anchorId="0FC66840" wp14:editId="34867885">
            <wp:extent cx="3366895" cy="2089066"/>
            <wp:effectExtent l="0" t="0" r="5080" b="698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92286" cy="2104820"/>
                    </a:xfrm>
                    <a:prstGeom prst="rect">
                      <a:avLst/>
                    </a:prstGeom>
                    <a:noFill/>
                  </pic:spPr>
                </pic:pic>
              </a:graphicData>
            </a:graphic>
          </wp:inline>
        </w:drawing>
      </w:r>
    </w:p>
    <w:p w14:paraId="3DB1A7AA" w14:textId="2548BBB7" w:rsidR="00303C32" w:rsidRPr="00F74D23" w:rsidRDefault="005F364E" w:rsidP="00303C32">
      <w:pPr>
        <w:pStyle w:val="Heading2"/>
        <w:rPr>
          <w:noProof/>
        </w:rPr>
      </w:pPr>
      <w:r>
        <w:rPr>
          <w:noProof/>
        </w:rPr>
        <w:t xml:space="preserve">6. </w:t>
      </w:r>
      <w:r w:rsidR="00303C32">
        <w:rPr>
          <w:noProof/>
        </w:rPr>
        <w:t xml:space="preserve">Spring Cloud </w:t>
      </w:r>
      <w:r w:rsidR="00303C32" w:rsidRPr="0031720E">
        <w:rPr>
          <w:noProof/>
        </w:rPr>
        <w:t>Feign</w:t>
      </w:r>
      <w:r w:rsidR="00F602EF">
        <w:rPr>
          <w:noProof/>
        </w:rPr>
        <w:t>(Pain)</w:t>
      </w:r>
      <w:r w:rsidR="00303C32" w:rsidRPr="0031720E">
        <w:rPr>
          <w:noProof/>
        </w:rPr>
        <w:t xml:space="preserve"> </w:t>
      </w:r>
      <w:r w:rsidR="00303C32">
        <w:rPr>
          <w:noProof/>
        </w:rPr>
        <w:t>-</w:t>
      </w:r>
      <w:r w:rsidR="00303C32" w:rsidRPr="0031720E">
        <w:rPr>
          <w:noProof/>
        </w:rPr>
        <w:t xml:space="preserve"> </w:t>
      </w:r>
      <w:r w:rsidR="00303C32">
        <w:rPr>
          <w:noProof/>
        </w:rPr>
        <w:t>D</w:t>
      </w:r>
      <w:r w:rsidR="00303C32" w:rsidRPr="0031720E">
        <w:rPr>
          <w:noProof/>
        </w:rPr>
        <w:t>eclarative REST Client</w:t>
      </w:r>
    </w:p>
    <w:p w14:paraId="4E6BA772" w14:textId="3D3360BC" w:rsidR="00F664A1" w:rsidRDefault="00F664A1" w:rsidP="00303C32">
      <w:r>
        <w:t xml:space="preserve">In Previous example we used </w:t>
      </w:r>
      <w:r w:rsidRPr="00880A83">
        <w:rPr>
          <w:rStyle w:val="SyntaxChar0"/>
        </w:rPr>
        <w:t>RestTemplate</w:t>
      </w:r>
      <w:r>
        <w:t xml:space="preserve"> class for calling external MicroService.</w:t>
      </w:r>
    </w:p>
    <w:p w14:paraId="2BEB34B0" w14:textId="77777777" w:rsidR="00F664A1" w:rsidRDefault="00F664A1" w:rsidP="00F664A1">
      <w:pPr>
        <w:pStyle w:val="Output"/>
        <w:rPr>
          <w:color w:val="4C483D" w:themeColor="text2"/>
        </w:rPr>
      </w:pPr>
      <w:r>
        <w:rPr>
          <w:shd w:val="clear" w:color="auto" w:fill="DBECCF"/>
        </w:rPr>
        <w:t>@RestController</w:t>
      </w:r>
    </w:p>
    <w:p w14:paraId="79511B3A" w14:textId="77777777" w:rsidR="00F664A1" w:rsidRDefault="00F664A1" w:rsidP="00F664A1">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TestReportController {</w:t>
      </w:r>
    </w:p>
    <w:p w14:paraId="378E715D" w14:textId="77777777" w:rsidR="00F664A1" w:rsidRDefault="00F664A1" w:rsidP="00F664A1">
      <w:pPr>
        <w:pStyle w:val="Output"/>
        <w:rPr>
          <w:color w:val="4C483D" w:themeColor="text2"/>
        </w:rPr>
      </w:pPr>
    </w:p>
    <w:p w14:paraId="6E9FC8D6" w14:textId="77777777" w:rsidR="00F664A1" w:rsidRDefault="00F664A1" w:rsidP="00F664A1">
      <w:pPr>
        <w:pStyle w:val="Output"/>
        <w:rPr>
          <w:color w:val="4C483D" w:themeColor="text2"/>
        </w:rPr>
      </w:pPr>
      <w:r>
        <w:rPr>
          <w:color w:val="000000"/>
        </w:rPr>
        <w:tab/>
      </w:r>
      <w:r>
        <w:rPr>
          <w:shd w:val="clear" w:color="auto" w:fill="DBECCF"/>
        </w:rPr>
        <w:t>@Autowired</w:t>
      </w:r>
    </w:p>
    <w:p w14:paraId="02E8A199" w14:textId="77777777" w:rsidR="00F664A1" w:rsidRDefault="00F664A1" w:rsidP="00F664A1">
      <w:pPr>
        <w:pStyle w:val="Output"/>
        <w:rPr>
          <w:color w:val="4C483D" w:themeColor="text2"/>
        </w:rPr>
      </w:pPr>
      <w:r>
        <w:rPr>
          <w:color w:val="000000"/>
        </w:rPr>
        <w:tab/>
        <w:t xml:space="preserve">TestReportRepository </w:t>
      </w:r>
      <w:r>
        <w:rPr>
          <w:color w:val="0000C0"/>
        </w:rPr>
        <w:t>repository</w:t>
      </w:r>
      <w:r>
        <w:rPr>
          <w:color w:val="000000"/>
        </w:rPr>
        <w:t>;</w:t>
      </w:r>
    </w:p>
    <w:p w14:paraId="318C14C5" w14:textId="77777777" w:rsidR="00F664A1" w:rsidRDefault="00F664A1" w:rsidP="00F664A1">
      <w:pPr>
        <w:pStyle w:val="Output"/>
        <w:rPr>
          <w:color w:val="4C483D" w:themeColor="text2"/>
        </w:rPr>
      </w:pPr>
      <w:r>
        <w:rPr>
          <w:color w:val="000000"/>
        </w:rPr>
        <w:tab/>
      </w:r>
    </w:p>
    <w:p w14:paraId="66058728" w14:textId="77777777" w:rsidR="00F664A1" w:rsidRDefault="00F664A1" w:rsidP="00F664A1">
      <w:pPr>
        <w:pStyle w:val="Output"/>
        <w:rPr>
          <w:color w:val="4C483D" w:themeColor="text2"/>
        </w:rPr>
      </w:pPr>
      <w:r>
        <w:rPr>
          <w:color w:val="000000"/>
        </w:rPr>
        <w:tab/>
      </w:r>
      <w:r>
        <w:rPr>
          <w:shd w:val="clear" w:color="auto" w:fill="DBECCF"/>
        </w:rPr>
        <w:t>@Autowired</w:t>
      </w:r>
    </w:p>
    <w:p w14:paraId="7D1F0635" w14:textId="77777777" w:rsidR="00F664A1" w:rsidRDefault="00F664A1" w:rsidP="00F664A1">
      <w:pPr>
        <w:pStyle w:val="Output"/>
        <w:rPr>
          <w:color w:val="4C483D" w:themeColor="text2"/>
        </w:rPr>
      </w:pPr>
      <w:r>
        <w:rPr>
          <w:color w:val="000000"/>
        </w:rPr>
        <w:tab/>
        <w:t xml:space="preserve">RestTemplate </w:t>
      </w:r>
      <w:r>
        <w:rPr>
          <w:color w:val="0000C0"/>
        </w:rPr>
        <w:t>restTemplate</w:t>
      </w:r>
      <w:r>
        <w:rPr>
          <w:color w:val="000000"/>
        </w:rPr>
        <w:t>;</w:t>
      </w:r>
    </w:p>
    <w:p w14:paraId="4257729D" w14:textId="0E9CA3A8" w:rsidR="00F664A1" w:rsidRDefault="00F664A1" w:rsidP="00F664A1">
      <w:pPr>
        <w:pStyle w:val="Output"/>
        <w:rPr>
          <w:color w:val="4C483D" w:themeColor="text2"/>
        </w:rPr>
      </w:pPr>
      <w:r>
        <w:rPr>
          <w:color w:val="000000"/>
        </w:rPr>
        <w:tab/>
      </w:r>
      <w:r>
        <w:rPr>
          <w:shd w:val="clear" w:color="auto" w:fill="DBECCF"/>
        </w:rPr>
        <w:t xml:space="preserve"> </w:t>
      </w:r>
      <w:r>
        <w:rPr>
          <w:color w:val="000000"/>
        </w:rPr>
        <w:tab/>
        <w:t xml:space="preserve">  </w:t>
      </w:r>
    </w:p>
    <w:p w14:paraId="2FD4C4BB" w14:textId="77777777" w:rsidR="00F664A1" w:rsidRDefault="00F664A1" w:rsidP="00F664A1">
      <w:pPr>
        <w:pStyle w:val="Output"/>
        <w:rPr>
          <w:color w:val="4C483D" w:themeColor="text2"/>
        </w:rPr>
      </w:pPr>
      <w:r>
        <w:rPr>
          <w:color w:val="000000"/>
        </w:rPr>
        <w:tab/>
      </w:r>
      <w:r>
        <w:t>@GetMapping</w:t>
      </w:r>
      <w:r>
        <w:rPr>
          <w:color w:val="000000"/>
        </w:rPr>
        <w:t xml:space="preserve">(value =  </w:t>
      </w:r>
      <w:r>
        <w:rPr>
          <w:color w:val="2A00FF"/>
        </w:rPr>
        <w:t>"/testReport/mi"</w:t>
      </w:r>
      <w:r>
        <w:rPr>
          <w:color w:val="000000"/>
        </w:rPr>
        <w:t xml:space="preserve">, produces = </w:t>
      </w:r>
      <w:r>
        <w:rPr>
          <w:color w:val="2A00FF"/>
        </w:rPr>
        <w:t>"application/json"</w:t>
      </w:r>
      <w:r>
        <w:rPr>
          <w:color w:val="000000"/>
        </w:rPr>
        <w:t>)</w:t>
      </w:r>
    </w:p>
    <w:p w14:paraId="108C0FA8" w14:textId="77777777" w:rsidR="00F664A1" w:rsidRDefault="00F664A1" w:rsidP="00F664A1">
      <w:pPr>
        <w:pStyle w:val="Output"/>
        <w:rPr>
          <w:color w:val="4C483D" w:themeColor="text2"/>
        </w:rPr>
      </w:pPr>
      <w:r>
        <w:rPr>
          <w:color w:val="000000"/>
        </w:rPr>
        <w:t xml:space="preserve">       </w:t>
      </w:r>
      <w:r>
        <w:t>@HystrixCommand</w:t>
      </w:r>
      <w:r>
        <w:rPr>
          <w:color w:val="000000"/>
        </w:rPr>
        <w:t xml:space="preserve">(fallbackMethod = </w:t>
      </w:r>
      <w:r>
        <w:rPr>
          <w:color w:val="2A00FF"/>
        </w:rPr>
        <w:t>"miReportFallBackMethod"</w:t>
      </w:r>
      <w:r>
        <w:rPr>
          <w:color w:val="000000"/>
        </w:rPr>
        <w:t>)</w:t>
      </w:r>
    </w:p>
    <w:p w14:paraId="68414BB6" w14:textId="77777777" w:rsidR="00F664A1" w:rsidRDefault="00F664A1" w:rsidP="00F664A1">
      <w:pPr>
        <w:pStyle w:val="Output"/>
        <w:rPr>
          <w:color w:val="4C483D" w:themeColor="text2"/>
        </w:rPr>
      </w:pPr>
      <w:r>
        <w:rPr>
          <w:color w:val="000000"/>
        </w:rPr>
        <w:tab/>
      </w:r>
      <w:r>
        <w:rPr>
          <w:b/>
          <w:bCs/>
          <w:color w:val="7F0055"/>
        </w:rPr>
        <w:t>public</w:t>
      </w:r>
      <w:r>
        <w:rPr>
          <w:color w:val="000000"/>
        </w:rPr>
        <w:t xml:space="preserve"> ResponseEntity&lt;Object&gt; getAllMIReportsWithHyStrix() {</w:t>
      </w:r>
    </w:p>
    <w:p w14:paraId="2C02815A" w14:textId="05631817" w:rsidR="00F664A1" w:rsidRDefault="00F664A1" w:rsidP="00F664A1">
      <w:pPr>
        <w:pStyle w:val="Output"/>
        <w:rPr>
          <w:color w:val="4C483D" w:themeColor="text2"/>
        </w:rPr>
      </w:pPr>
      <w:r>
        <w:rPr>
          <w:color w:val="000000"/>
        </w:rPr>
        <w:tab/>
      </w:r>
      <w:r>
        <w:rPr>
          <w:b/>
          <w:bCs/>
          <w:color w:val="7F0055"/>
        </w:rPr>
        <w:t xml:space="preserve"> </w:t>
      </w:r>
      <w:r>
        <w:rPr>
          <w:color w:val="000000"/>
        </w:rPr>
        <w:tab/>
      </w:r>
      <w:r>
        <w:rPr>
          <w:color w:val="000000"/>
        </w:rPr>
        <w:tab/>
      </w:r>
    </w:p>
    <w:p w14:paraId="185EAEB4" w14:textId="77777777" w:rsidR="00F3283E" w:rsidRDefault="00F664A1" w:rsidP="00F664A1">
      <w:pPr>
        <w:pStyle w:val="Output"/>
        <w:rPr>
          <w:color w:val="000000"/>
        </w:rPr>
      </w:pPr>
      <w:r>
        <w:rPr>
          <w:color w:val="000000"/>
        </w:rPr>
        <w:tab/>
        <w:t xml:space="preserve">ResponseEntity&lt;Object&gt; </w:t>
      </w:r>
      <w:r>
        <w:rPr>
          <w:color w:val="6A3E3E"/>
        </w:rPr>
        <w:t>responseEntity</w:t>
      </w:r>
      <w:r>
        <w:rPr>
          <w:color w:val="000000"/>
        </w:rPr>
        <w:t xml:space="preserve"> =  </w:t>
      </w:r>
    </w:p>
    <w:p w14:paraId="77291350" w14:textId="61230AB5" w:rsidR="00F664A1" w:rsidRDefault="00F664A1" w:rsidP="00F3283E">
      <w:pPr>
        <w:pStyle w:val="Output"/>
        <w:ind w:firstLine="720"/>
        <w:rPr>
          <w:color w:val="4C483D" w:themeColor="text2"/>
        </w:rPr>
      </w:pPr>
      <w:r>
        <w:rPr>
          <w:color w:val="0000C0"/>
        </w:rPr>
        <w:t>restTemplate</w:t>
      </w:r>
      <w:r>
        <w:rPr>
          <w:color w:val="000000"/>
        </w:rPr>
        <w:t>.getForEntity(</w:t>
      </w:r>
      <w:r>
        <w:rPr>
          <w:color w:val="2A00FF"/>
        </w:rPr>
        <w:t>"</w:t>
      </w:r>
      <w:r w:rsidRPr="00F3283E">
        <w:rPr>
          <w:rStyle w:val="0SyntaxChar"/>
          <w:highlight w:val="yellow"/>
        </w:rPr>
        <w:t>http://MI-MICROSERVICE/mi/anthology/all</w:t>
      </w:r>
      <w:r>
        <w:rPr>
          <w:color w:val="2A00FF"/>
        </w:rPr>
        <w:t>"</w:t>
      </w:r>
      <w:r>
        <w:rPr>
          <w:color w:val="000000"/>
        </w:rPr>
        <w:t>, Object.</w:t>
      </w:r>
      <w:r>
        <w:rPr>
          <w:b/>
          <w:bCs/>
          <w:color w:val="7F0055"/>
        </w:rPr>
        <w:t>class</w:t>
      </w:r>
      <w:r>
        <w:rPr>
          <w:color w:val="000000"/>
        </w:rPr>
        <w:t>);</w:t>
      </w:r>
    </w:p>
    <w:p w14:paraId="0156EE6A" w14:textId="3B23C017" w:rsidR="00F664A1" w:rsidRDefault="00F664A1" w:rsidP="00F664A1">
      <w:pPr>
        <w:pStyle w:val="Output"/>
        <w:rPr>
          <w:color w:val="4C483D" w:themeColor="text2"/>
        </w:rPr>
      </w:pPr>
      <w:r>
        <w:rPr>
          <w:color w:val="000000"/>
        </w:rPr>
        <w:tab/>
      </w: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ResponseEntity&lt;&gt;(</w:t>
      </w:r>
      <w:r>
        <w:rPr>
          <w:color w:val="6A3E3E"/>
        </w:rPr>
        <w:t>responseEntity</w:t>
      </w:r>
      <w:r>
        <w:rPr>
          <w:color w:val="000000"/>
        </w:rPr>
        <w:t>, HttpStatus.</w:t>
      </w:r>
      <w:r>
        <w:rPr>
          <w:b/>
          <w:bCs/>
          <w:i/>
          <w:iCs/>
          <w:color w:val="0000C0"/>
        </w:rPr>
        <w:t>OK</w:t>
      </w:r>
      <w:r>
        <w:rPr>
          <w:color w:val="000000"/>
        </w:rPr>
        <w:t>);</w:t>
      </w:r>
      <w:r>
        <w:rPr>
          <w:color w:val="000000"/>
        </w:rPr>
        <w:tab/>
      </w:r>
      <w:r>
        <w:rPr>
          <w:color w:val="000000"/>
        </w:rPr>
        <w:tab/>
        <w:t xml:space="preserve"> </w:t>
      </w:r>
    </w:p>
    <w:p w14:paraId="7F051113" w14:textId="77777777" w:rsidR="00F664A1" w:rsidRDefault="00F664A1" w:rsidP="00F664A1">
      <w:pPr>
        <w:pStyle w:val="Output"/>
        <w:rPr>
          <w:color w:val="4C483D" w:themeColor="text2"/>
        </w:rPr>
      </w:pPr>
      <w:r>
        <w:rPr>
          <w:color w:val="000000"/>
        </w:rPr>
        <w:tab/>
        <w:t>}</w:t>
      </w:r>
    </w:p>
    <w:p w14:paraId="006D0B6E" w14:textId="77777777" w:rsidR="00F664A1" w:rsidRDefault="00F664A1" w:rsidP="00F664A1">
      <w:pPr>
        <w:pStyle w:val="Output"/>
        <w:rPr>
          <w:color w:val="4C483D" w:themeColor="text2"/>
        </w:rPr>
      </w:pPr>
      <w:r>
        <w:rPr>
          <w:color w:val="000000"/>
        </w:rPr>
        <w:t xml:space="preserve">  </w:t>
      </w:r>
    </w:p>
    <w:p w14:paraId="725C2DD6" w14:textId="77777777" w:rsidR="00F664A1" w:rsidRDefault="00F664A1" w:rsidP="00F664A1">
      <w:pPr>
        <w:pStyle w:val="Output"/>
        <w:rPr>
          <w:color w:val="4C483D" w:themeColor="text2"/>
        </w:rPr>
      </w:pPr>
      <w:r>
        <w:rPr>
          <w:color w:val="000000"/>
        </w:rPr>
        <w:tab/>
      </w:r>
      <w:r>
        <w:rPr>
          <w:b/>
          <w:bCs/>
          <w:color w:val="7F0055"/>
        </w:rPr>
        <w:t>public</w:t>
      </w:r>
      <w:r>
        <w:rPr>
          <w:color w:val="000000"/>
        </w:rPr>
        <w:t xml:space="preserve"> ResponseEntity&lt;Object&gt; miReportFallBackMethod() {</w:t>
      </w:r>
    </w:p>
    <w:p w14:paraId="55575165" w14:textId="77777777" w:rsidR="00F664A1" w:rsidRDefault="00F664A1" w:rsidP="00F664A1">
      <w:pPr>
        <w:pStyle w:val="Output"/>
        <w:rPr>
          <w:color w:val="4C483D" w:themeColor="text2"/>
        </w:rPr>
      </w:pPr>
      <w:r>
        <w:rPr>
          <w:color w:val="000000"/>
        </w:rPr>
        <w:tab/>
      </w:r>
      <w:r>
        <w:rPr>
          <w:b/>
          <w:bCs/>
          <w:color w:val="7F0055"/>
        </w:rPr>
        <w:t>try</w:t>
      </w:r>
      <w:r>
        <w:rPr>
          <w:color w:val="000000"/>
        </w:rPr>
        <w:t xml:space="preserve"> {</w:t>
      </w:r>
      <w:r>
        <w:rPr>
          <w:color w:val="000000"/>
        </w:rPr>
        <w:tab/>
      </w:r>
      <w:r>
        <w:rPr>
          <w:color w:val="000000"/>
        </w:rPr>
        <w:tab/>
      </w:r>
      <w:r>
        <w:rPr>
          <w:color w:val="000000"/>
        </w:rPr>
        <w:tab/>
      </w:r>
    </w:p>
    <w:p w14:paraId="11DA6F3A" w14:textId="77777777" w:rsidR="00F664A1" w:rsidRDefault="00F664A1" w:rsidP="00F664A1">
      <w:pPr>
        <w:pStyle w:val="Output"/>
        <w:rPr>
          <w:color w:val="4C483D" w:themeColor="text2"/>
        </w:rPr>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ResponseEntity&lt;&gt;(</w:t>
      </w:r>
      <w:r>
        <w:rPr>
          <w:color w:val="2A00FF"/>
        </w:rPr>
        <w:t>"MI Service is Not Avaialable"</w:t>
      </w:r>
      <w:r>
        <w:rPr>
          <w:color w:val="000000"/>
        </w:rPr>
        <w:t>, HttpStatus.</w:t>
      </w:r>
      <w:r>
        <w:rPr>
          <w:b/>
          <w:bCs/>
          <w:i/>
          <w:iCs/>
          <w:color w:val="0000C0"/>
        </w:rPr>
        <w:t>OK</w:t>
      </w:r>
      <w:r>
        <w:rPr>
          <w:color w:val="000000"/>
        </w:rPr>
        <w:t>);</w:t>
      </w:r>
    </w:p>
    <w:p w14:paraId="03E9CE41" w14:textId="77777777" w:rsidR="00F664A1" w:rsidRDefault="00F664A1" w:rsidP="00F664A1">
      <w:pPr>
        <w:pStyle w:val="Output"/>
        <w:rPr>
          <w:color w:val="4C483D" w:themeColor="text2"/>
        </w:rPr>
      </w:pPr>
      <w:r>
        <w:rPr>
          <w:color w:val="000000"/>
        </w:rPr>
        <w:tab/>
        <w:t xml:space="preserve">     }</w:t>
      </w:r>
      <w:r>
        <w:rPr>
          <w:b/>
          <w:bCs/>
          <w:color w:val="7F0055"/>
        </w:rPr>
        <w:t>catch</w:t>
      </w:r>
      <w:r>
        <w:rPr>
          <w:color w:val="000000"/>
        </w:rPr>
        <w:t xml:space="preserve"> (Exception </w:t>
      </w:r>
      <w:r>
        <w:rPr>
          <w:color w:val="6A3E3E"/>
        </w:rPr>
        <w:t>e</w:t>
      </w:r>
      <w:r>
        <w:rPr>
          <w:color w:val="000000"/>
        </w:rPr>
        <w:t>) {</w:t>
      </w:r>
    </w:p>
    <w:p w14:paraId="3B9A4059" w14:textId="77777777" w:rsidR="00F664A1" w:rsidRDefault="00F664A1" w:rsidP="00F664A1">
      <w:pPr>
        <w:pStyle w:val="Output"/>
        <w:rPr>
          <w:color w:val="4C483D" w:themeColor="text2"/>
        </w:rPr>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ResponseEntity&lt;&gt;(</w:t>
      </w:r>
      <w:r>
        <w:rPr>
          <w:b/>
          <w:bCs/>
          <w:color w:val="7F0055"/>
        </w:rPr>
        <w:t>null</w:t>
      </w:r>
      <w:r>
        <w:rPr>
          <w:color w:val="000000"/>
        </w:rPr>
        <w:t>, HttpStatus.</w:t>
      </w:r>
      <w:r>
        <w:rPr>
          <w:b/>
          <w:bCs/>
          <w:i/>
          <w:iCs/>
          <w:color w:val="0000C0"/>
        </w:rPr>
        <w:t>INTERNAL_SERVER_ERROR</w:t>
      </w:r>
      <w:r>
        <w:rPr>
          <w:color w:val="000000"/>
        </w:rPr>
        <w:t>);</w:t>
      </w:r>
    </w:p>
    <w:p w14:paraId="27A35AAB" w14:textId="77777777" w:rsidR="00F664A1" w:rsidRDefault="00F664A1" w:rsidP="00F664A1">
      <w:pPr>
        <w:pStyle w:val="Output"/>
        <w:rPr>
          <w:color w:val="4C483D" w:themeColor="text2"/>
        </w:rPr>
      </w:pPr>
      <w:r>
        <w:rPr>
          <w:color w:val="000000"/>
        </w:rPr>
        <w:tab/>
        <w:t xml:space="preserve">   }</w:t>
      </w:r>
    </w:p>
    <w:p w14:paraId="40DA1EC6" w14:textId="77777777" w:rsidR="00F664A1" w:rsidRDefault="00F664A1" w:rsidP="00F664A1">
      <w:pPr>
        <w:pStyle w:val="Output"/>
        <w:rPr>
          <w:color w:val="4C483D" w:themeColor="text2"/>
        </w:rPr>
      </w:pPr>
      <w:r>
        <w:rPr>
          <w:color w:val="000000"/>
        </w:rPr>
        <w:tab/>
        <w:t>}</w:t>
      </w:r>
      <w:r>
        <w:rPr>
          <w:color w:val="000000"/>
        </w:rPr>
        <w:tab/>
      </w:r>
    </w:p>
    <w:p w14:paraId="1DB6E245" w14:textId="77777777" w:rsidR="00F664A1" w:rsidRDefault="00F664A1" w:rsidP="00F664A1">
      <w:pPr>
        <w:pStyle w:val="Output"/>
        <w:rPr>
          <w:color w:val="000000"/>
        </w:rPr>
      </w:pPr>
      <w:r>
        <w:rPr>
          <w:color w:val="000000"/>
        </w:rPr>
        <w:t>}</w:t>
      </w:r>
    </w:p>
    <w:p w14:paraId="7712EBC1" w14:textId="77777777" w:rsidR="00F664A1" w:rsidRDefault="00F664A1" w:rsidP="00303C32"/>
    <w:p w14:paraId="4067451E" w14:textId="2EED8BEA" w:rsidR="00303C32" w:rsidRDefault="00303C32" w:rsidP="00303C32">
      <w:r>
        <w:rPr>
          <w:noProof/>
        </w:rPr>
        <w:lastRenderedPageBreak/>
        <w:drawing>
          <wp:inline distT="0" distB="0" distL="0" distR="0" wp14:anchorId="2E63A0B7" wp14:editId="3F194AD2">
            <wp:extent cx="5941060" cy="217614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1060" cy="2176145"/>
                    </a:xfrm>
                    <a:prstGeom prst="rect">
                      <a:avLst/>
                    </a:prstGeom>
                    <a:noFill/>
                    <a:ln>
                      <a:noFill/>
                    </a:ln>
                  </pic:spPr>
                </pic:pic>
              </a:graphicData>
            </a:graphic>
          </wp:inline>
        </w:drawing>
      </w:r>
    </w:p>
    <w:p w14:paraId="0164CA32" w14:textId="77777777" w:rsidR="00CB6EF2" w:rsidRPr="00680BCB" w:rsidRDefault="00CB6EF2" w:rsidP="00CB6EF2">
      <w:pPr>
        <w:pStyle w:val="Output"/>
        <w:pBdr>
          <w:bottom w:val="single" w:sz="8" w:space="0" w:color="808080" w:themeColor="background1" w:themeShade="80"/>
        </w:pBdr>
        <w:rPr>
          <w:lang w:eastAsia="en-US"/>
        </w:rPr>
      </w:pPr>
      <w:r w:rsidRPr="00680BCB">
        <w:rPr>
          <w:lang w:eastAsia="en-US"/>
        </w:rPr>
        <w:t>&lt;dependency&gt;</w:t>
      </w:r>
    </w:p>
    <w:p w14:paraId="12AD8ABA" w14:textId="77777777" w:rsidR="00CB6EF2" w:rsidRPr="00680BCB" w:rsidRDefault="00CB6EF2" w:rsidP="00CB6EF2">
      <w:pPr>
        <w:pStyle w:val="Output"/>
        <w:pBdr>
          <w:bottom w:val="single" w:sz="8" w:space="0" w:color="808080" w:themeColor="background1" w:themeShade="80"/>
        </w:pBdr>
        <w:rPr>
          <w:lang w:eastAsia="en-US"/>
        </w:rPr>
      </w:pPr>
      <w:r w:rsidRPr="00680BCB">
        <w:rPr>
          <w:lang w:eastAsia="en-US"/>
        </w:rPr>
        <w:tab/>
        <w:t>&lt;groupId&gt;org.springframework.cloud&lt;/groupId&gt;</w:t>
      </w:r>
    </w:p>
    <w:p w14:paraId="26AFBBA5" w14:textId="77777777" w:rsidR="00CB6EF2" w:rsidRPr="00680BCB" w:rsidRDefault="00CB6EF2" w:rsidP="00CB6EF2">
      <w:pPr>
        <w:pStyle w:val="Output"/>
        <w:pBdr>
          <w:bottom w:val="single" w:sz="8" w:space="0" w:color="808080" w:themeColor="background1" w:themeShade="80"/>
        </w:pBdr>
        <w:rPr>
          <w:lang w:eastAsia="en-US"/>
        </w:rPr>
      </w:pPr>
      <w:r w:rsidRPr="00680BCB">
        <w:rPr>
          <w:lang w:eastAsia="en-US"/>
        </w:rPr>
        <w:tab/>
        <w:t>&lt;artifactId&gt;spring-cloud-starter-openfeign&lt;/artifactId&gt;</w:t>
      </w:r>
    </w:p>
    <w:p w14:paraId="3EBE5F27" w14:textId="77777777" w:rsidR="00CB6EF2" w:rsidRPr="00680BCB" w:rsidRDefault="00CB6EF2" w:rsidP="00CB6EF2">
      <w:pPr>
        <w:pStyle w:val="Output"/>
        <w:pBdr>
          <w:bottom w:val="single" w:sz="8" w:space="0" w:color="808080" w:themeColor="background1" w:themeShade="80"/>
        </w:pBdr>
        <w:rPr>
          <w:lang w:eastAsia="en-US"/>
        </w:rPr>
      </w:pPr>
      <w:r w:rsidRPr="00680BCB">
        <w:rPr>
          <w:lang w:eastAsia="en-US"/>
        </w:rPr>
        <w:t>&lt;/dependency&gt;</w:t>
      </w:r>
    </w:p>
    <w:p w14:paraId="6A1D4ECC" w14:textId="77777777" w:rsidR="00CB6EF2" w:rsidRDefault="00CB6EF2" w:rsidP="00303C32"/>
    <w:p w14:paraId="15F1DEF1" w14:textId="415911DA" w:rsidR="00F3283E" w:rsidRDefault="00F3283E" w:rsidP="00303C32">
      <w:r>
        <w:t xml:space="preserve">In above Example we are calling </w:t>
      </w:r>
      <w:r w:rsidRPr="00F3283E">
        <w:rPr>
          <w:b/>
          <w:bCs/>
        </w:rPr>
        <w:t>MIMicroService</w:t>
      </w:r>
      <w:r>
        <w:t xml:space="preserve"> from </w:t>
      </w:r>
      <w:r w:rsidRPr="00F3283E">
        <w:rPr>
          <w:b/>
          <w:bCs/>
        </w:rPr>
        <w:t>EDCMicroService</w:t>
      </w:r>
      <w:r>
        <w:t xml:space="preserve"> using </w:t>
      </w:r>
      <w:r w:rsidRPr="00F3283E">
        <w:rPr>
          <w:rStyle w:val="0SyntaxChar"/>
        </w:rPr>
        <w:t>RestTemplate</w:t>
      </w:r>
      <w:r>
        <w:t>. But this call is tightly coupled with controller method itself. If any other Controller want to call same microservice url, it needs to be rewrite whole RestTemplate calling.</w:t>
      </w:r>
    </w:p>
    <w:p w14:paraId="1D603BCF" w14:textId="3649EA17" w:rsidR="00F3283E" w:rsidRDefault="00F3283E" w:rsidP="00303C32">
      <w:r>
        <w:t xml:space="preserve">To resolve this, we are using Feign client to takeout that external </w:t>
      </w:r>
      <w:r w:rsidR="00680BCB">
        <w:t>calls and</w:t>
      </w:r>
      <w:r>
        <w:t xml:space="preserve"> defined in a Feiyn Client.</w:t>
      </w:r>
      <w:r w:rsidR="00680BCB">
        <w:t xml:space="preserve"> </w:t>
      </w:r>
    </w:p>
    <w:p w14:paraId="377D405F" w14:textId="136EECC6" w:rsidR="004A42EC" w:rsidRPr="00D30E39" w:rsidRDefault="004A42EC" w:rsidP="004A42EC">
      <w:pPr>
        <w:pStyle w:val="ListParagraph"/>
        <w:numPr>
          <w:ilvl w:val="0"/>
          <w:numId w:val="102"/>
        </w:numPr>
      </w:pPr>
      <w:r w:rsidRPr="00650B36">
        <w:t>annotate the Spring Boot Main class with </w:t>
      </w:r>
      <w:r w:rsidRPr="00650B36">
        <w:rPr>
          <w:rStyle w:val="0SyntxBlueChar"/>
        </w:rPr>
        <w:t>@EnableFeignClients</w:t>
      </w:r>
      <w:r w:rsidRPr="00650B36">
        <w:t>.</w:t>
      </w:r>
    </w:p>
    <w:p w14:paraId="26B2E162" w14:textId="77777777" w:rsidR="004A42EC" w:rsidRDefault="004A42EC" w:rsidP="004A42EC">
      <w:pPr>
        <w:pStyle w:val="ListParagraph"/>
        <w:spacing w:after="0" w:line="240" w:lineRule="auto"/>
      </w:pPr>
    </w:p>
    <w:p w14:paraId="474C8CEF" w14:textId="0529912B" w:rsidR="00680BCB" w:rsidRPr="00713674" w:rsidRDefault="00680BCB" w:rsidP="00680BCB">
      <w:pPr>
        <w:pStyle w:val="ListParagraph"/>
        <w:numPr>
          <w:ilvl w:val="0"/>
          <w:numId w:val="102"/>
        </w:numPr>
      </w:pPr>
      <w:r>
        <w:t xml:space="preserve">Create </w:t>
      </w:r>
      <w:r w:rsidR="00713674">
        <w:t xml:space="preserve">a Separate interface for MIService calls in EDCService </w:t>
      </w:r>
      <w:r w:rsidR="00713674">
        <w:rPr>
          <w:rFonts w:ascii="Consolas" w:hAnsi="Consolas" w:cs="Consolas"/>
          <w:color w:val="000000"/>
          <w:shd w:val="clear" w:color="auto" w:fill="D4D4D4"/>
        </w:rPr>
        <w:t>MIServiceFeignClient.java</w:t>
      </w:r>
    </w:p>
    <w:p w14:paraId="145B996E" w14:textId="77777777" w:rsidR="00713674" w:rsidRDefault="00713674" w:rsidP="004A42EC">
      <w:pPr>
        <w:pStyle w:val="ListParagraph"/>
        <w:spacing w:after="0" w:line="240" w:lineRule="auto"/>
      </w:pPr>
    </w:p>
    <w:p w14:paraId="1AF40CD0" w14:textId="7CB115A0" w:rsidR="00F3283E" w:rsidRDefault="00713674" w:rsidP="00713674">
      <w:pPr>
        <w:pStyle w:val="ListParagraph"/>
        <w:numPr>
          <w:ilvl w:val="0"/>
          <w:numId w:val="102"/>
        </w:numPr>
      </w:pPr>
      <w:r>
        <w:t xml:space="preserve">Add </w:t>
      </w:r>
      <w:r w:rsidRPr="004C5AEE">
        <w:rPr>
          <w:rStyle w:val="BlueSyntaxChar"/>
        </w:rPr>
        <w:t>@FeignClient</w:t>
      </w:r>
      <w:r>
        <w:rPr>
          <w:rStyle w:val="BlueSyntaxChar"/>
        </w:rPr>
        <w:t xml:space="preserve"> </w:t>
      </w:r>
      <w:r>
        <w:t>and provide logical ServiceID of MIService in eureka,</w:t>
      </w:r>
    </w:p>
    <w:p w14:paraId="30979483" w14:textId="081A9C6E" w:rsidR="00713674" w:rsidRDefault="00713674" w:rsidP="00713674">
      <w:pPr>
        <w:pStyle w:val="ListParagraph"/>
        <w:rPr>
          <w:rFonts w:ascii="Consolas" w:hAnsi="Consolas" w:cs="Consolas"/>
          <w:color w:val="000000"/>
          <w:sz w:val="18"/>
          <w:szCs w:val="18"/>
          <w:shd w:val="clear" w:color="auto" w:fill="E8F2FE"/>
        </w:rPr>
      </w:pPr>
      <w:r w:rsidRPr="00713674">
        <w:rPr>
          <w:rFonts w:ascii="Consolas" w:hAnsi="Consolas" w:cs="Consolas"/>
          <w:color w:val="646464"/>
          <w:sz w:val="18"/>
          <w:szCs w:val="18"/>
          <w:shd w:val="clear" w:color="auto" w:fill="E8F2FE"/>
        </w:rPr>
        <w:t>@FeignClient</w:t>
      </w:r>
      <w:r w:rsidRPr="00713674">
        <w:rPr>
          <w:rFonts w:ascii="Consolas" w:hAnsi="Consolas" w:cs="Consolas"/>
          <w:color w:val="000000"/>
          <w:sz w:val="18"/>
          <w:szCs w:val="18"/>
          <w:shd w:val="clear" w:color="auto" w:fill="E8F2FE"/>
        </w:rPr>
        <w:t>(name=</w:t>
      </w:r>
      <w:r w:rsidRPr="00713674">
        <w:rPr>
          <w:rFonts w:ascii="Consolas" w:hAnsi="Consolas" w:cs="Consolas"/>
          <w:color w:val="2A00FF"/>
          <w:sz w:val="18"/>
          <w:szCs w:val="18"/>
          <w:shd w:val="clear" w:color="auto" w:fill="E8F2FE"/>
        </w:rPr>
        <w:t>"MI-MICROSERVICE"</w:t>
      </w:r>
      <w:r w:rsidRPr="00713674">
        <w:rPr>
          <w:rFonts w:ascii="Consolas" w:hAnsi="Consolas" w:cs="Consolas"/>
          <w:color w:val="000000"/>
          <w:sz w:val="18"/>
          <w:szCs w:val="18"/>
          <w:shd w:val="clear" w:color="auto" w:fill="E8F2FE"/>
        </w:rPr>
        <w:t>)</w:t>
      </w:r>
    </w:p>
    <w:p w14:paraId="16B6A3BD" w14:textId="77777777" w:rsidR="00713674" w:rsidRDefault="00713674" w:rsidP="00CC4471">
      <w:pPr>
        <w:pStyle w:val="ListParagraph"/>
        <w:spacing w:after="0"/>
      </w:pPr>
    </w:p>
    <w:p w14:paraId="71E6A7B3" w14:textId="500670D0" w:rsidR="00AD31FD" w:rsidRDefault="00713674" w:rsidP="00CC4471">
      <w:pPr>
        <w:pStyle w:val="ListParagraph"/>
        <w:numPr>
          <w:ilvl w:val="0"/>
          <w:numId w:val="102"/>
        </w:numPr>
        <w:spacing w:after="0"/>
      </w:pPr>
      <w:r>
        <w:t xml:space="preserve">Now you can write all abstract methods which are same as MIMiccroService Controller with </w:t>
      </w:r>
      <w:r w:rsidRPr="00713674">
        <w:rPr>
          <w:rStyle w:val="0SyntaxChar"/>
        </w:rPr>
        <w:t>@Get</w:t>
      </w:r>
      <w:r>
        <w:t xml:space="preserve"> /</w:t>
      </w:r>
      <w:r w:rsidRPr="00713674">
        <w:rPr>
          <w:rStyle w:val="0SyntaxChar"/>
        </w:rPr>
        <w:t>@</w:t>
      </w:r>
      <w:r>
        <w:rPr>
          <w:rStyle w:val="0SyntaxChar"/>
        </w:rPr>
        <w:t>P</w:t>
      </w:r>
      <w:r w:rsidRPr="00713674">
        <w:rPr>
          <w:rStyle w:val="0SyntaxChar"/>
        </w:rPr>
        <w:t>ost</w:t>
      </w:r>
      <w:r>
        <w:t xml:space="preserve"> mappings</w:t>
      </w:r>
      <w:r w:rsidR="00AD31FD">
        <w:t>.</w:t>
      </w:r>
    </w:p>
    <w:p w14:paraId="0B78FAD3" w14:textId="77777777" w:rsidR="00CB6EF2" w:rsidRDefault="00CB6EF2" w:rsidP="00CB6EF2">
      <w:pPr>
        <w:pStyle w:val="1Output"/>
        <w:ind w:left="720"/>
        <w:rPr>
          <w:color w:val="4C483D" w:themeColor="text2"/>
        </w:rPr>
      </w:pPr>
      <w:r>
        <w:rPr>
          <w:color w:val="646464"/>
        </w:rPr>
        <w:t>@FeignClient</w:t>
      </w:r>
      <w:r>
        <w:rPr>
          <w:color w:val="000000"/>
        </w:rPr>
        <w:t>(name=</w:t>
      </w:r>
      <w:r>
        <w:t>"MI-MICROSERVICE"</w:t>
      </w:r>
      <w:r>
        <w:rPr>
          <w:color w:val="000000"/>
        </w:rPr>
        <w:t>)</w:t>
      </w:r>
    </w:p>
    <w:p w14:paraId="6536AB0F" w14:textId="5EBFE966" w:rsidR="00CB6EF2" w:rsidRDefault="00CB6EF2" w:rsidP="00CB6EF2">
      <w:pPr>
        <w:pStyle w:val="1Output"/>
        <w:ind w:left="720"/>
        <w:rPr>
          <w:color w:val="4C483D" w:themeColor="text2"/>
        </w:rPr>
      </w:pPr>
      <w:r>
        <w:rPr>
          <w:bCs/>
          <w:color w:val="7F0055"/>
        </w:rPr>
        <w:t>public</w:t>
      </w:r>
      <w:r>
        <w:rPr>
          <w:color w:val="000000"/>
        </w:rPr>
        <w:t xml:space="preserve"> </w:t>
      </w:r>
      <w:r>
        <w:rPr>
          <w:bCs/>
          <w:color w:val="7F0055"/>
        </w:rPr>
        <w:t>interface</w:t>
      </w:r>
      <w:r>
        <w:rPr>
          <w:color w:val="000000"/>
        </w:rPr>
        <w:t xml:space="preserve"> MIServiceFeignClient {</w:t>
      </w:r>
    </w:p>
    <w:p w14:paraId="7D4D3C2E" w14:textId="77777777" w:rsidR="00CB6EF2" w:rsidRDefault="00CB6EF2" w:rsidP="00CB6EF2">
      <w:pPr>
        <w:pStyle w:val="1Output"/>
        <w:ind w:left="720"/>
        <w:rPr>
          <w:color w:val="4C483D" w:themeColor="text2"/>
        </w:rPr>
      </w:pPr>
      <w:r>
        <w:rPr>
          <w:color w:val="000000"/>
        </w:rPr>
        <w:tab/>
      </w:r>
    </w:p>
    <w:p w14:paraId="170AB9D5" w14:textId="77777777" w:rsidR="00CB6EF2" w:rsidRDefault="00CB6EF2" w:rsidP="00CB6EF2">
      <w:pPr>
        <w:pStyle w:val="1Output"/>
        <w:ind w:left="720"/>
        <w:rPr>
          <w:color w:val="4C483D" w:themeColor="text2"/>
        </w:rPr>
      </w:pPr>
      <w:r>
        <w:rPr>
          <w:color w:val="000000"/>
        </w:rPr>
        <w:tab/>
      </w:r>
      <w:r>
        <w:rPr>
          <w:color w:val="646464"/>
        </w:rPr>
        <w:t>@GetMapping</w:t>
      </w:r>
      <w:r>
        <w:rPr>
          <w:color w:val="000000"/>
        </w:rPr>
        <w:t>(</w:t>
      </w:r>
      <w:r>
        <w:t>"/{id}"</w:t>
      </w:r>
      <w:r>
        <w:rPr>
          <w:color w:val="000000"/>
        </w:rPr>
        <w:t>)</w:t>
      </w:r>
    </w:p>
    <w:p w14:paraId="1187E371" w14:textId="77777777" w:rsidR="00CB6EF2" w:rsidRDefault="00CB6EF2" w:rsidP="00CB6EF2">
      <w:pPr>
        <w:pStyle w:val="1Output"/>
        <w:ind w:left="720"/>
        <w:rPr>
          <w:color w:val="4C483D" w:themeColor="text2"/>
        </w:rPr>
      </w:pPr>
      <w:r>
        <w:rPr>
          <w:color w:val="000000"/>
        </w:rPr>
        <w:tab/>
      </w:r>
      <w:r>
        <w:rPr>
          <w:bCs/>
          <w:color w:val="7F0055"/>
        </w:rPr>
        <w:t>public</w:t>
      </w:r>
      <w:r>
        <w:rPr>
          <w:color w:val="000000"/>
        </w:rPr>
        <w:t xml:space="preserve"> AnthologyDTO getAnthologyById(</w:t>
      </w:r>
      <w:r>
        <w:rPr>
          <w:color w:val="646464"/>
        </w:rPr>
        <w:t>@PathVariable</w:t>
      </w:r>
      <w:r>
        <w:rPr>
          <w:color w:val="000000"/>
        </w:rPr>
        <w:t xml:space="preserve">(value = </w:t>
      </w:r>
      <w:r>
        <w:t>"id"</w:t>
      </w:r>
      <w:r>
        <w:rPr>
          <w:color w:val="000000"/>
        </w:rPr>
        <w:t xml:space="preserve">) Integer </w:t>
      </w:r>
      <w:r>
        <w:rPr>
          <w:color w:val="6A3E3E"/>
        </w:rPr>
        <w:t>anthologyId</w:t>
      </w:r>
      <w:r>
        <w:rPr>
          <w:color w:val="000000"/>
        </w:rPr>
        <w:t>);</w:t>
      </w:r>
    </w:p>
    <w:p w14:paraId="252D2F55" w14:textId="77777777" w:rsidR="00CB6EF2" w:rsidRDefault="00CB6EF2" w:rsidP="00CB6EF2">
      <w:pPr>
        <w:pStyle w:val="1Output"/>
        <w:ind w:left="720"/>
        <w:rPr>
          <w:color w:val="4C483D" w:themeColor="text2"/>
        </w:rPr>
      </w:pPr>
      <w:r>
        <w:rPr>
          <w:color w:val="000000"/>
        </w:rPr>
        <w:tab/>
      </w:r>
    </w:p>
    <w:p w14:paraId="517D9C15" w14:textId="77777777" w:rsidR="00CB6EF2" w:rsidRDefault="00CB6EF2" w:rsidP="00CB6EF2">
      <w:pPr>
        <w:pStyle w:val="1Output"/>
        <w:ind w:left="720"/>
        <w:rPr>
          <w:color w:val="4C483D" w:themeColor="text2"/>
        </w:rPr>
      </w:pPr>
      <w:r>
        <w:rPr>
          <w:color w:val="000000"/>
        </w:rPr>
        <w:tab/>
      </w:r>
      <w:r>
        <w:rPr>
          <w:color w:val="646464"/>
        </w:rPr>
        <w:t>@GetMapping</w:t>
      </w:r>
      <w:r>
        <w:rPr>
          <w:color w:val="000000"/>
        </w:rPr>
        <w:t xml:space="preserve">(value = </w:t>
      </w:r>
      <w:r>
        <w:t>"/all"</w:t>
      </w:r>
      <w:r>
        <w:rPr>
          <w:color w:val="000000"/>
        </w:rPr>
        <w:t xml:space="preserve">,  produces = </w:t>
      </w:r>
      <w:r>
        <w:t>"application/json"</w:t>
      </w:r>
      <w:r>
        <w:rPr>
          <w:color w:val="000000"/>
        </w:rPr>
        <w:t>)</w:t>
      </w:r>
      <w:r>
        <w:rPr>
          <w:color w:val="000000"/>
        </w:rPr>
        <w:tab/>
      </w:r>
    </w:p>
    <w:p w14:paraId="6A045E3D" w14:textId="0369DDA0" w:rsidR="00CB6EF2" w:rsidRDefault="00CB6EF2" w:rsidP="00CB6EF2">
      <w:pPr>
        <w:pStyle w:val="1Output"/>
        <w:ind w:left="720"/>
        <w:rPr>
          <w:color w:val="4C483D" w:themeColor="text2"/>
        </w:rPr>
      </w:pPr>
      <w:r>
        <w:rPr>
          <w:color w:val="000000"/>
        </w:rPr>
        <w:tab/>
      </w:r>
      <w:r>
        <w:rPr>
          <w:bCs/>
          <w:color w:val="7F0055"/>
        </w:rPr>
        <w:t>public</w:t>
      </w:r>
      <w:r>
        <w:rPr>
          <w:color w:val="000000"/>
        </w:rPr>
        <w:t xml:space="preserve"> List&lt;AnthologyDTO&gt; getAllAnthologys();</w:t>
      </w:r>
      <w:r>
        <w:rPr>
          <w:color w:val="000000"/>
        </w:rPr>
        <w:tab/>
      </w:r>
    </w:p>
    <w:p w14:paraId="44A0474A" w14:textId="77777777" w:rsidR="00CB6EF2" w:rsidRDefault="00CB6EF2" w:rsidP="00CB6EF2">
      <w:pPr>
        <w:pStyle w:val="1Output"/>
        <w:ind w:left="720"/>
        <w:rPr>
          <w:color w:val="4C483D" w:themeColor="text2"/>
        </w:rPr>
      </w:pPr>
      <w:r>
        <w:rPr>
          <w:color w:val="000000"/>
        </w:rPr>
        <w:t>}</w:t>
      </w:r>
    </w:p>
    <w:p w14:paraId="5C7543A9" w14:textId="77777777" w:rsidR="00CB6EF2" w:rsidRDefault="00CB6EF2" w:rsidP="00AD31FD">
      <w:pPr>
        <w:pStyle w:val="ListParagraph"/>
      </w:pPr>
    </w:p>
    <w:p w14:paraId="67D9DAC4" w14:textId="0C099195" w:rsidR="00AD31FD" w:rsidRDefault="00AD31FD" w:rsidP="00D71A71">
      <w:pPr>
        <w:pStyle w:val="ListParagraph"/>
        <w:numPr>
          <w:ilvl w:val="0"/>
          <w:numId w:val="102"/>
        </w:numPr>
        <w:spacing w:after="0"/>
      </w:pPr>
      <w:r>
        <w:t>Create DTO class to store MIRelated Data responce.</w:t>
      </w:r>
    </w:p>
    <w:p w14:paraId="0D80E509" w14:textId="2F7BF9F5" w:rsidR="00D71A71" w:rsidRPr="00D71A71" w:rsidRDefault="00D71A71" w:rsidP="004A42EC">
      <w:pPr>
        <w:pStyle w:val="1Output"/>
        <w:ind w:left="720"/>
        <w:rPr>
          <w:color w:val="4C483D" w:themeColor="text2"/>
        </w:rPr>
      </w:pPr>
      <w:r w:rsidRPr="00D71A71">
        <w:t>@Data</w:t>
      </w:r>
    </w:p>
    <w:p w14:paraId="239596F5" w14:textId="11BB28B1" w:rsidR="00D71A71" w:rsidRPr="00D71A71" w:rsidRDefault="00D71A71" w:rsidP="00D71A71">
      <w:pPr>
        <w:pStyle w:val="1Output"/>
        <w:ind w:left="720"/>
        <w:rPr>
          <w:color w:val="4C483D" w:themeColor="text2"/>
        </w:rPr>
      </w:pPr>
      <w:r w:rsidRPr="00D71A71">
        <w:rPr>
          <w:bCs/>
          <w:color w:val="7F0055"/>
        </w:rPr>
        <w:t>public</w:t>
      </w:r>
      <w:r w:rsidRPr="00D71A71">
        <w:rPr>
          <w:color w:val="000000"/>
        </w:rPr>
        <w:t xml:space="preserve"> </w:t>
      </w:r>
      <w:r w:rsidRPr="00D71A71">
        <w:rPr>
          <w:bCs/>
          <w:color w:val="7F0055"/>
        </w:rPr>
        <w:t>class</w:t>
      </w:r>
      <w:r w:rsidRPr="00D71A71">
        <w:rPr>
          <w:color w:val="000000"/>
        </w:rPr>
        <w:t xml:space="preserve"> AnthologyDTO {</w:t>
      </w:r>
    </w:p>
    <w:p w14:paraId="3CCCF837" w14:textId="77777777" w:rsidR="00D71A71" w:rsidRPr="00D71A71" w:rsidRDefault="00D71A71" w:rsidP="00D71A71">
      <w:pPr>
        <w:pStyle w:val="1Output"/>
        <w:ind w:left="720"/>
        <w:rPr>
          <w:color w:val="4C483D" w:themeColor="text2"/>
        </w:rPr>
      </w:pPr>
      <w:r w:rsidRPr="00D71A71">
        <w:rPr>
          <w:color w:val="000000"/>
        </w:rPr>
        <w:tab/>
      </w:r>
      <w:r w:rsidRPr="00D71A71">
        <w:rPr>
          <w:bCs/>
          <w:color w:val="7F0055"/>
        </w:rPr>
        <w:t>private</w:t>
      </w:r>
      <w:r w:rsidRPr="00D71A71">
        <w:rPr>
          <w:color w:val="000000"/>
        </w:rPr>
        <w:t xml:space="preserve"> </w:t>
      </w:r>
      <w:r w:rsidRPr="00D71A71">
        <w:rPr>
          <w:bCs/>
          <w:color w:val="7F0055"/>
        </w:rPr>
        <w:t>int</w:t>
      </w:r>
      <w:r w:rsidRPr="00D71A71">
        <w:rPr>
          <w:color w:val="000000"/>
        </w:rPr>
        <w:t xml:space="preserve"> </w:t>
      </w:r>
      <w:r w:rsidRPr="00D71A71">
        <w:rPr>
          <w:color w:val="0000C0"/>
        </w:rPr>
        <w:t>anthologyId</w:t>
      </w:r>
      <w:r w:rsidRPr="00D71A71">
        <w:rPr>
          <w:color w:val="000000"/>
        </w:rPr>
        <w:t>;</w:t>
      </w:r>
    </w:p>
    <w:p w14:paraId="2AE1C17D" w14:textId="5414D316" w:rsidR="00D71A71" w:rsidRPr="00D71A71" w:rsidRDefault="00D71A71" w:rsidP="00D71A71">
      <w:pPr>
        <w:pStyle w:val="1Output"/>
        <w:ind w:left="720"/>
        <w:rPr>
          <w:color w:val="4C483D" w:themeColor="text2"/>
        </w:rPr>
      </w:pPr>
      <w:r w:rsidRPr="00D71A71">
        <w:rPr>
          <w:color w:val="000000"/>
        </w:rPr>
        <w:tab/>
      </w:r>
      <w:r w:rsidRPr="00D71A71">
        <w:rPr>
          <w:bCs/>
          <w:color w:val="7F0055"/>
        </w:rPr>
        <w:t>private</w:t>
      </w:r>
      <w:r w:rsidRPr="00D71A71">
        <w:rPr>
          <w:color w:val="000000"/>
        </w:rPr>
        <w:t xml:space="preserve"> </w:t>
      </w:r>
      <w:r w:rsidRPr="00D71A71">
        <w:rPr>
          <w:bCs/>
          <w:color w:val="7F0055"/>
        </w:rPr>
        <w:t>int</w:t>
      </w:r>
      <w:r w:rsidRPr="00D71A71">
        <w:rPr>
          <w:color w:val="000000"/>
        </w:rPr>
        <w:t xml:space="preserve"> </w:t>
      </w:r>
      <w:r w:rsidRPr="00D71A71">
        <w:rPr>
          <w:color w:val="0000C0"/>
        </w:rPr>
        <w:t>userId</w:t>
      </w:r>
      <w:r w:rsidRPr="00D71A71">
        <w:rPr>
          <w:color w:val="000000"/>
        </w:rPr>
        <w:t>;</w:t>
      </w:r>
    </w:p>
    <w:p w14:paraId="79F8439A" w14:textId="3DF2C317" w:rsidR="00D71A71" w:rsidRPr="00D71A71" w:rsidRDefault="00D71A71" w:rsidP="00D71A71">
      <w:pPr>
        <w:pStyle w:val="1Output"/>
        <w:ind w:left="720"/>
        <w:rPr>
          <w:color w:val="4C483D" w:themeColor="text2"/>
        </w:rPr>
      </w:pPr>
      <w:r w:rsidRPr="00D71A71">
        <w:rPr>
          <w:color w:val="000000"/>
        </w:rPr>
        <w:tab/>
      </w:r>
      <w:r w:rsidRPr="00D71A71">
        <w:rPr>
          <w:bCs/>
          <w:color w:val="7F0055"/>
        </w:rPr>
        <w:t>private</w:t>
      </w:r>
      <w:r w:rsidRPr="00D71A71">
        <w:rPr>
          <w:color w:val="000000"/>
        </w:rPr>
        <w:t xml:space="preserve"> String </w:t>
      </w:r>
      <w:r w:rsidRPr="00D71A71">
        <w:rPr>
          <w:color w:val="0000C0"/>
        </w:rPr>
        <w:t>reportName</w:t>
      </w:r>
      <w:r w:rsidRPr="00D71A71">
        <w:rPr>
          <w:color w:val="000000"/>
        </w:rPr>
        <w:t>;</w:t>
      </w:r>
    </w:p>
    <w:p w14:paraId="5BA64CB1" w14:textId="253329DD" w:rsidR="00D71A71" w:rsidRPr="00D71A71" w:rsidRDefault="00D71A71" w:rsidP="00D71A71">
      <w:pPr>
        <w:pStyle w:val="1Output"/>
        <w:ind w:left="720"/>
        <w:rPr>
          <w:color w:val="4C483D" w:themeColor="text2"/>
        </w:rPr>
      </w:pPr>
      <w:r w:rsidRPr="00D71A71">
        <w:rPr>
          <w:color w:val="000000"/>
        </w:rPr>
        <w:tab/>
      </w:r>
      <w:r w:rsidRPr="00D71A71">
        <w:rPr>
          <w:bCs/>
          <w:color w:val="7F0055"/>
        </w:rPr>
        <w:t>private</w:t>
      </w:r>
      <w:r w:rsidRPr="00D71A71">
        <w:rPr>
          <w:color w:val="000000"/>
        </w:rPr>
        <w:t xml:space="preserve"> String </w:t>
      </w:r>
      <w:r w:rsidRPr="00D71A71">
        <w:rPr>
          <w:color w:val="0000C0"/>
        </w:rPr>
        <w:t>reportUrl</w:t>
      </w:r>
      <w:r w:rsidRPr="00D71A71">
        <w:rPr>
          <w:color w:val="000000"/>
        </w:rPr>
        <w:t>;</w:t>
      </w:r>
    </w:p>
    <w:p w14:paraId="43084353" w14:textId="36D9DB54" w:rsidR="00D71A71" w:rsidRPr="00D71A71" w:rsidRDefault="00D71A71" w:rsidP="00D71A71">
      <w:pPr>
        <w:pStyle w:val="1Output"/>
        <w:ind w:left="720"/>
        <w:rPr>
          <w:color w:val="4C483D" w:themeColor="text2"/>
        </w:rPr>
      </w:pPr>
      <w:r w:rsidRPr="00D71A71">
        <w:rPr>
          <w:color w:val="000000"/>
        </w:rPr>
        <w:tab/>
      </w:r>
      <w:r w:rsidRPr="00D71A71">
        <w:rPr>
          <w:bCs/>
          <w:color w:val="7F0055"/>
        </w:rPr>
        <w:t>private</w:t>
      </w:r>
      <w:r w:rsidRPr="00D71A71">
        <w:rPr>
          <w:color w:val="000000"/>
        </w:rPr>
        <w:t xml:space="preserve"> String </w:t>
      </w:r>
      <w:r w:rsidRPr="00D71A71">
        <w:rPr>
          <w:color w:val="0000C0"/>
        </w:rPr>
        <w:t>trialId</w:t>
      </w:r>
      <w:r w:rsidRPr="00D71A71">
        <w:rPr>
          <w:color w:val="000000"/>
        </w:rPr>
        <w:t>;</w:t>
      </w:r>
    </w:p>
    <w:p w14:paraId="6B826993" w14:textId="0F68085D" w:rsidR="00D71A71" w:rsidRPr="00D71A71" w:rsidRDefault="00D71A71" w:rsidP="00D71A71">
      <w:pPr>
        <w:pStyle w:val="1Output"/>
        <w:ind w:left="720"/>
        <w:rPr>
          <w:color w:val="4C483D" w:themeColor="text2"/>
        </w:rPr>
      </w:pPr>
      <w:r w:rsidRPr="00D71A71">
        <w:rPr>
          <w:color w:val="000000"/>
        </w:rPr>
        <w:tab/>
      </w:r>
      <w:r w:rsidRPr="00D71A71">
        <w:rPr>
          <w:bCs/>
          <w:color w:val="7F0055"/>
        </w:rPr>
        <w:t>private</w:t>
      </w:r>
      <w:r w:rsidRPr="00D71A71">
        <w:rPr>
          <w:color w:val="000000"/>
        </w:rPr>
        <w:t xml:space="preserve"> String </w:t>
      </w:r>
      <w:r w:rsidRPr="00D71A71">
        <w:rPr>
          <w:color w:val="0000C0"/>
        </w:rPr>
        <w:t>trialName</w:t>
      </w:r>
      <w:r w:rsidRPr="00D71A71">
        <w:rPr>
          <w:color w:val="000000"/>
        </w:rPr>
        <w:t>;</w:t>
      </w:r>
    </w:p>
    <w:p w14:paraId="051912C2" w14:textId="77777777" w:rsidR="00D71A71" w:rsidRPr="00D71A71" w:rsidRDefault="00D71A71" w:rsidP="00D71A71">
      <w:pPr>
        <w:pStyle w:val="1Output"/>
        <w:ind w:left="720"/>
        <w:rPr>
          <w:color w:val="4C483D" w:themeColor="text2"/>
        </w:rPr>
      </w:pPr>
      <w:r w:rsidRPr="00D71A71">
        <w:rPr>
          <w:color w:val="000000"/>
        </w:rPr>
        <w:t>}</w:t>
      </w:r>
    </w:p>
    <w:p w14:paraId="2434F8C7" w14:textId="6E8CF966" w:rsidR="00680BCB" w:rsidRPr="0050440D" w:rsidRDefault="00684C4B" w:rsidP="004A42EC">
      <w:pPr>
        <w:pStyle w:val="ListParagraph"/>
        <w:numPr>
          <w:ilvl w:val="0"/>
          <w:numId w:val="102"/>
        </w:numPr>
        <w:spacing w:after="0"/>
      </w:pPr>
      <w:r>
        <w:lastRenderedPageBreak/>
        <w:t xml:space="preserve">Now in TestController class Autowire </w:t>
      </w:r>
      <w:r>
        <w:rPr>
          <w:color w:val="000000"/>
        </w:rPr>
        <w:t>MIServiceFeignClient &amp; replace RestTemplate call with MIServiceFeignClient method call.</w:t>
      </w:r>
    </w:p>
    <w:p w14:paraId="5C723615" w14:textId="77777777" w:rsidR="0050440D" w:rsidRPr="0050440D" w:rsidRDefault="0050440D" w:rsidP="004A42EC">
      <w:pPr>
        <w:pStyle w:val="1Output"/>
        <w:ind w:left="720"/>
        <w:rPr>
          <w:color w:val="4C483D" w:themeColor="text2"/>
        </w:rPr>
      </w:pPr>
      <w:r w:rsidRPr="0050440D">
        <w:t>@RestController</w:t>
      </w:r>
    </w:p>
    <w:p w14:paraId="60920600" w14:textId="3E0DC254" w:rsidR="0050440D" w:rsidRPr="0050440D" w:rsidRDefault="0050440D" w:rsidP="004A42EC">
      <w:pPr>
        <w:pStyle w:val="1Output"/>
        <w:ind w:left="720"/>
        <w:rPr>
          <w:color w:val="4C483D" w:themeColor="text2"/>
        </w:rPr>
      </w:pPr>
      <w:r w:rsidRPr="0050440D">
        <w:rPr>
          <w:bCs/>
          <w:color w:val="7F0055"/>
        </w:rPr>
        <w:t>public</w:t>
      </w:r>
      <w:r w:rsidRPr="0050440D">
        <w:rPr>
          <w:color w:val="000000"/>
        </w:rPr>
        <w:t xml:space="preserve"> </w:t>
      </w:r>
      <w:r w:rsidRPr="0050440D">
        <w:rPr>
          <w:bCs/>
          <w:color w:val="7F0055"/>
        </w:rPr>
        <w:t>class</w:t>
      </w:r>
      <w:r w:rsidRPr="0050440D">
        <w:rPr>
          <w:color w:val="000000"/>
        </w:rPr>
        <w:t xml:space="preserve"> TestReportController {</w:t>
      </w:r>
      <w:r w:rsidRPr="0050440D">
        <w:rPr>
          <w:color w:val="000000"/>
        </w:rPr>
        <w:tab/>
      </w:r>
      <w:r>
        <w:t xml:space="preserve"> </w:t>
      </w:r>
    </w:p>
    <w:p w14:paraId="5CFD1DCB" w14:textId="77777777" w:rsidR="0050440D" w:rsidRPr="0050440D" w:rsidRDefault="0050440D" w:rsidP="004A42EC">
      <w:pPr>
        <w:pStyle w:val="1Output"/>
        <w:ind w:left="720"/>
        <w:rPr>
          <w:color w:val="4C483D" w:themeColor="text2"/>
        </w:rPr>
      </w:pPr>
      <w:r w:rsidRPr="0050440D">
        <w:rPr>
          <w:color w:val="000000"/>
        </w:rPr>
        <w:tab/>
      </w:r>
    </w:p>
    <w:p w14:paraId="756CCEE2" w14:textId="77777777" w:rsidR="0050440D" w:rsidRPr="0050440D" w:rsidRDefault="0050440D" w:rsidP="004A42EC">
      <w:pPr>
        <w:pStyle w:val="1Output"/>
        <w:ind w:left="720"/>
        <w:rPr>
          <w:color w:val="4C483D" w:themeColor="text2"/>
        </w:rPr>
      </w:pPr>
      <w:r w:rsidRPr="0050440D">
        <w:rPr>
          <w:color w:val="000000"/>
        </w:rPr>
        <w:tab/>
      </w:r>
      <w:r w:rsidRPr="0050440D">
        <w:t>@Autowired</w:t>
      </w:r>
    </w:p>
    <w:p w14:paraId="3148B2B8" w14:textId="09535DBD" w:rsidR="0050440D" w:rsidRDefault="0050440D" w:rsidP="004A42EC">
      <w:pPr>
        <w:pStyle w:val="1Output"/>
        <w:ind w:left="720"/>
        <w:rPr>
          <w:color w:val="000000"/>
        </w:rPr>
      </w:pPr>
      <w:r w:rsidRPr="0050440D">
        <w:rPr>
          <w:color w:val="000000"/>
        </w:rPr>
        <w:tab/>
        <w:t xml:space="preserve">MIServiceFeignClient </w:t>
      </w:r>
      <w:r w:rsidRPr="0050440D">
        <w:rPr>
          <w:color w:val="0000C0"/>
        </w:rPr>
        <w:t>miFeignClient</w:t>
      </w:r>
      <w:r w:rsidRPr="0050440D">
        <w:rPr>
          <w:color w:val="000000"/>
        </w:rPr>
        <w:t>;</w:t>
      </w:r>
    </w:p>
    <w:p w14:paraId="5E3FDA99" w14:textId="77777777" w:rsidR="0050440D" w:rsidRDefault="0050440D" w:rsidP="004A42EC">
      <w:pPr>
        <w:pStyle w:val="1Output"/>
        <w:ind w:left="720"/>
        <w:rPr>
          <w:color w:val="000000"/>
        </w:rPr>
      </w:pPr>
    </w:p>
    <w:p w14:paraId="03934AEB" w14:textId="77777777" w:rsidR="0050440D" w:rsidRDefault="0050440D" w:rsidP="004A42EC">
      <w:pPr>
        <w:pStyle w:val="1Output"/>
        <w:ind w:left="720"/>
        <w:rPr>
          <w:color w:val="4C483D" w:themeColor="text2"/>
        </w:rPr>
      </w:pPr>
      <w:r>
        <w:rPr>
          <w:color w:val="000000"/>
        </w:rPr>
        <w:tab/>
      </w:r>
      <w:r>
        <w:rPr>
          <w:color w:val="646464"/>
        </w:rPr>
        <w:t>@GetMapping</w:t>
      </w:r>
      <w:r>
        <w:rPr>
          <w:color w:val="000000"/>
        </w:rPr>
        <w:t xml:space="preserve">(value =  </w:t>
      </w:r>
      <w:r>
        <w:rPr>
          <w:color w:val="2A00FF"/>
        </w:rPr>
        <w:t>"/testReport/mifeign"</w:t>
      </w:r>
      <w:r>
        <w:rPr>
          <w:color w:val="000000"/>
        </w:rPr>
        <w:t xml:space="preserve">, produces = </w:t>
      </w:r>
      <w:r>
        <w:rPr>
          <w:color w:val="2A00FF"/>
        </w:rPr>
        <w:t>"application/json"</w:t>
      </w:r>
      <w:r>
        <w:rPr>
          <w:color w:val="000000"/>
        </w:rPr>
        <w:t>)</w:t>
      </w:r>
    </w:p>
    <w:p w14:paraId="44ADBDB6" w14:textId="48F08A5F" w:rsidR="0050440D" w:rsidRDefault="0050440D" w:rsidP="004A42EC">
      <w:pPr>
        <w:pStyle w:val="1Output"/>
        <w:ind w:left="720" w:firstLine="720"/>
        <w:rPr>
          <w:color w:val="4C483D" w:themeColor="text2"/>
        </w:rPr>
      </w:pPr>
      <w:r>
        <w:rPr>
          <w:color w:val="646464"/>
        </w:rPr>
        <w:t>@HystrixCommand</w:t>
      </w:r>
      <w:r>
        <w:rPr>
          <w:color w:val="000000"/>
        </w:rPr>
        <w:t xml:space="preserve">(fallbackMethod = </w:t>
      </w:r>
      <w:r>
        <w:rPr>
          <w:color w:val="2A00FF"/>
        </w:rPr>
        <w:t>"miReportFallBackMethod"</w:t>
      </w:r>
      <w:r>
        <w:rPr>
          <w:color w:val="000000"/>
        </w:rPr>
        <w:t>)</w:t>
      </w:r>
    </w:p>
    <w:p w14:paraId="5853CCA0" w14:textId="77777777" w:rsidR="0050440D" w:rsidRDefault="0050440D" w:rsidP="004A42EC">
      <w:pPr>
        <w:pStyle w:val="1Output"/>
        <w:ind w:left="720"/>
        <w:rPr>
          <w:color w:val="4C483D" w:themeColor="text2"/>
        </w:rPr>
      </w:pPr>
      <w:r>
        <w:rPr>
          <w:color w:val="000000"/>
        </w:rPr>
        <w:tab/>
      </w:r>
      <w:r>
        <w:rPr>
          <w:bCs/>
          <w:color w:val="7F0055"/>
        </w:rPr>
        <w:t>public</w:t>
      </w:r>
      <w:r>
        <w:rPr>
          <w:color w:val="000000"/>
        </w:rPr>
        <w:t xml:space="preserve"> ResponseEntity&lt;List&lt;AnthologyDTO&gt;&gt; getAllMIReportsWithHyStrixFeign() { </w:t>
      </w:r>
    </w:p>
    <w:p w14:paraId="21DE0A57" w14:textId="77777777" w:rsidR="0050440D" w:rsidRDefault="0050440D" w:rsidP="004A42EC">
      <w:pPr>
        <w:pStyle w:val="1Output"/>
        <w:ind w:left="720"/>
        <w:rPr>
          <w:color w:val="4C483D" w:themeColor="text2"/>
        </w:rPr>
      </w:pPr>
      <w:r>
        <w:rPr>
          <w:color w:val="000000"/>
        </w:rPr>
        <w:tab/>
      </w:r>
      <w:r>
        <w:rPr>
          <w:color w:val="000000"/>
        </w:rPr>
        <w:tab/>
      </w:r>
      <w:r>
        <w:rPr>
          <w:color w:val="000000"/>
        </w:rPr>
        <w:tab/>
      </w:r>
      <w:r w:rsidRPr="004A42EC">
        <w:rPr>
          <w:color w:val="000000"/>
          <w:highlight w:val="yellow"/>
        </w:rPr>
        <w:t xml:space="preserve">List&lt;AnthologyDTO&gt; </w:t>
      </w:r>
      <w:r w:rsidRPr="004A42EC">
        <w:rPr>
          <w:color w:val="6A3E3E"/>
          <w:highlight w:val="yellow"/>
        </w:rPr>
        <w:t>responce</w:t>
      </w:r>
      <w:r w:rsidRPr="004A42EC">
        <w:rPr>
          <w:color w:val="000000"/>
          <w:highlight w:val="yellow"/>
        </w:rPr>
        <w:t xml:space="preserve"> =  </w:t>
      </w:r>
      <w:r w:rsidRPr="004A42EC">
        <w:rPr>
          <w:color w:val="0000C0"/>
          <w:highlight w:val="yellow"/>
        </w:rPr>
        <w:t>miFeignClient</w:t>
      </w:r>
      <w:r w:rsidRPr="004A42EC">
        <w:rPr>
          <w:color w:val="000000"/>
          <w:highlight w:val="yellow"/>
        </w:rPr>
        <w:t>.getAllAnthologys();</w:t>
      </w:r>
    </w:p>
    <w:p w14:paraId="4459EA52" w14:textId="3693E53C" w:rsidR="0050440D" w:rsidRDefault="0050440D" w:rsidP="004A42EC">
      <w:pPr>
        <w:pStyle w:val="1Output"/>
        <w:ind w:left="720"/>
        <w:rPr>
          <w:color w:val="4C483D" w:themeColor="text2"/>
        </w:rPr>
      </w:pPr>
      <w:r>
        <w:rPr>
          <w:color w:val="000000"/>
        </w:rPr>
        <w:tab/>
      </w:r>
      <w:r>
        <w:rPr>
          <w:color w:val="000000"/>
        </w:rPr>
        <w:tab/>
      </w:r>
      <w:r>
        <w:rPr>
          <w:color w:val="000000"/>
        </w:rPr>
        <w:tab/>
      </w:r>
      <w:r>
        <w:rPr>
          <w:bCs/>
          <w:color w:val="7F0055"/>
        </w:rPr>
        <w:t>return</w:t>
      </w:r>
      <w:r>
        <w:rPr>
          <w:color w:val="000000"/>
        </w:rPr>
        <w:t xml:space="preserve"> </w:t>
      </w:r>
      <w:r>
        <w:rPr>
          <w:bCs/>
          <w:color w:val="7F0055"/>
        </w:rPr>
        <w:t>new</w:t>
      </w:r>
      <w:r>
        <w:rPr>
          <w:color w:val="000000"/>
        </w:rPr>
        <w:t xml:space="preserve"> ResponseEntity&lt;&gt;(</w:t>
      </w:r>
      <w:r>
        <w:rPr>
          <w:color w:val="6A3E3E"/>
        </w:rPr>
        <w:t>responce</w:t>
      </w:r>
      <w:r>
        <w:rPr>
          <w:color w:val="000000"/>
        </w:rPr>
        <w:t>, HttpStatus.</w:t>
      </w:r>
      <w:r>
        <w:rPr>
          <w:bCs/>
          <w:i/>
          <w:iCs/>
          <w:color w:val="0000C0"/>
        </w:rPr>
        <w:t>OK</w:t>
      </w:r>
      <w:r>
        <w:rPr>
          <w:color w:val="000000"/>
        </w:rPr>
        <w:t>);</w:t>
      </w:r>
      <w:r>
        <w:rPr>
          <w:color w:val="000000"/>
        </w:rPr>
        <w:tab/>
      </w:r>
      <w:r>
        <w:rPr>
          <w:color w:val="000000"/>
        </w:rPr>
        <w:tab/>
        <w:t xml:space="preserve"> </w:t>
      </w:r>
    </w:p>
    <w:p w14:paraId="56591540" w14:textId="4230EF97" w:rsidR="0050440D" w:rsidRPr="00684C4B" w:rsidRDefault="0050440D" w:rsidP="004A42EC">
      <w:pPr>
        <w:pStyle w:val="1Output"/>
        <w:ind w:left="720"/>
        <w:rPr>
          <w:color w:val="000000" w:themeColor="text1"/>
        </w:rPr>
      </w:pPr>
      <w:r>
        <w:rPr>
          <w:color w:val="000000"/>
        </w:rPr>
        <w:t>}</w:t>
      </w:r>
    </w:p>
    <w:p w14:paraId="3B8001E0" w14:textId="77777777" w:rsidR="00303C32" w:rsidRDefault="00303C32" w:rsidP="00992959">
      <w:pPr>
        <w:spacing w:line="240" w:lineRule="auto"/>
        <w:rPr>
          <w:noProof/>
        </w:rPr>
      </w:pPr>
    </w:p>
    <w:p w14:paraId="3CB7CA37" w14:textId="5DF4F8E6" w:rsidR="00B23F32" w:rsidRDefault="004835F2" w:rsidP="004835F2">
      <w:pPr>
        <w:pStyle w:val="Heading2"/>
        <w:rPr>
          <w:noProof/>
        </w:rPr>
      </w:pPr>
      <w:bookmarkStart w:id="193" w:name="_Toc98762693"/>
      <w:bookmarkStart w:id="194" w:name="_Toc98778530"/>
      <w:r>
        <w:rPr>
          <w:noProof/>
        </w:rPr>
        <w:t xml:space="preserve">6. </w:t>
      </w:r>
      <w:r w:rsidRPr="004835F2">
        <w:rPr>
          <w:noProof/>
        </w:rPr>
        <w:t>Spring Cloud Zuul Proxy as API Gateway</w:t>
      </w:r>
      <w:bookmarkEnd w:id="193"/>
      <w:bookmarkEnd w:id="194"/>
    </w:p>
    <w:p w14:paraId="238D1789" w14:textId="727A44BE" w:rsidR="00B23F32" w:rsidRDefault="00A56E75" w:rsidP="001617B5">
      <w:pPr>
        <w:rPr>
          <w:noProof/>
        </w:rPr>
      </w:pPr>
      <w:r w:rsidRPr="00A56E75">
        <w:rPr>
          <w:noProof/>
        </w:rPr>
        <w:t xml:space="preserve">Spring Cloud provides </w:t>
      </w:r>
      <w:r w:rsidRPr="00C06C8B">
        <w:rPr>
          <w:b/>
          <w:bCs/>
          <w:noProof/>
        </w:rPr>
        <w:t>Zuul</w:t>
      </w:r>
      <w:r w:rsidR="00C06C8B">
        <w:rPr>
          <w:b/>
          <w:bCs/>
          <w:noProof/>
        </w:rPr>
        <w:t>(Zool)</w:t>
      </w:r>
      <w:r w:rsidRPr="00A56E75">
        <w:rPr>
          <w:noProof/>
        </w:rPr>
        <w:t xml:space="preserve"> proxy, similar to </w:t>
      </w:r>
      <w:r w:rsidRPr="00A56E75">
        <w:rPr>
          <w:b/>
          <w:bCs/>
          <w:noProof/>
        </w:rPr>
        <w:t>Nginx</w:t>
      </w:r>
      <w:r w:rsidRPr="00A56E75">
        <w:rPr>
          <w:noProof/>
        </w:rPr>
        <w:t>, that can be used to create API Gateway.</w:t>
      </w:r>
    </w:p>
    <w:p w14:paraId="33124D4A" w14:textId="2E483556" w:rsidR="00A56E75" w:rsidRPr="00A56E75" w:rsidRDefault="00A56E75" w:rsidP="00A56E75">
      <w:pPr>
        <w:rPr>
          <w:noProof/>
        </w:rPr>
      </w:pPr>
      <w:r w:rsidRPr="00A56E75">
        <w:rPr>
          <w:noProof/>
        </w:rPr>
        <w:t>API Gateway, aka Edge Service, provides a unified interface for a set of microservices</w:t>
      </w:r>
      <w:r w:rsidR="00072BF0">
        <w:rPr>
          <w:noProof/>
        </w:rPr>
        <w:t>.</w:t>
      </w:r>
      <w:r w:rsidRPr="00A56E75">
        <w:rPr>
          <w:noProof/>
        </w:rPr>
        <w:t xml:space="preserve"> so that clients no need to know about all the details of microservices internals</w:t>
      </w:r>
      <w:r w:rsidR="00072BF0">
        <w:rPr>
          <w:noProof/>
        </w:rPr>
        <w:t xml:space="preserve"> like hostname &amp; port numbers</w:t>
      </w:r>
      <w:r w:rsidRPr="00A56E75">
        <w:rPr>
          <w:noProof/>
        </w:rPr>
        <w:t>. However, there are some pros and cons of using API Gateway pattern in microservices architecture.</w:t>
      </w:r>
    </w:p>
    <w:p w14:paraId="602BF0C3" w14:textId="77777777" w:rsidR="00A56E75" w:rsidRPr="00A56E75" w:rsidRDefault="00A56E75" w:rsidP="00A23DD5">
      <w:pPr>
        <w:spacing w:after="0"/>
        <w:rPr>
          <w:b/>
          <w:bCs/>
          <w:noProof/>
        </w:rPr>
      </w:pPr>
      <w:r w:rsidRPr="00A56E75">
        <w:rPr>
          <w:b/>
          <w:bCs/>
          <w:noProof/>
        </w:rPr>
        <w:t>Pros:</w:t>
      </w:r>
    </w:p>
    <w:p w14:paraId="10C063BA" w14:textId="77777777" w:rsidR="00A56E75" w:rsidRPr="00A56E75" w:rsidRDefault="00A56E75" w:rsidP="00F46707">
      <w:pPr>
        <w:pStyle w:val="ListParagraph"/>
        <w:numPr>
          <w:ilvl w:val="0"/>
          <w:numId w:val="45"/>
        </w:numPr>
        <w:rPr>
          <w:noProof/>
        </w:rPr>
      </w:pPr>
      <w:r w:rsidRPr="00A56E75">
        <w:rPr>
          <w:noProof/>
        </w:rPr>
        <w:t>Provides easier interface to clients</w:t>
      </w:r>
    </w:p>
    <w:p w14:paraId="3FBE85DA" w14:textId="77777777" w:rsidR="00A56E75" w:rsidRPr="00A56E75" w:rsidRDefault="00A56E75" w:rsidP="00F46707">
      <w:pPr>
        <w:pStyle w:val="ListParagraph"/>
        <w:numPr>
          <w:ilvl w:val="0"/>
          <w:numId w:val="45"/>
        </w:numPr>
        <w:rPr>
          <w:noProof/>
        </w:rPr>
      </w:pPr>
      <w:r w:rsidRPr="00A56E75">
        <w:rPr>
          <w:noProof/>
        </w:rPr>
        <w:t>Can be used to prevent exposing the internal microservices structure to clients</w:t>
      </w:r>
    </w:p>
    <w:p w14:paraId="0B21C747" w14:textId="77777777" w:rsidR="00A56E75" w:rsidRPr="00A56E75" w:rsidRDefault="00A56E75" w:rsidP="00F46707">
      <w:pPr>
        <w:pStyle w:val="ListParagraph"/>
        <w:numPr>
          <w:ilvl w:val="0"/>
          <w:numId w:val="45"/>
        </w:numPr>
        <w:rPr>
          <w:noProof/>
        </w:rPr>
      </w:pPr>
      <w:r w:rsidRPr="00A56E75">
        <w:rPr>
          <w:noProof/>
        </w:rPr>
        <w:t>Allows to refactor microservices without forcing the clients to refactor consuming logic</w:t>
      </w:r>
    </w:p>
    <w:p w14:paraId="29E6A26C" w14:textId="77777777" w:rsidR="00A56E75" w:rsidRPr="00A56E75" w:rsidRDefault="00A56E75" w:rsidP="00F46707">
      <w:pPr>
        <w:pStyle w:val="ListParagraph"/>
        <w:numPr>
          <w:ilvl w:val="0"/>
          <w:numId w:val="45"/>
        </w:numPr>
        <w:rPr>
          <w:noProof/>
        </w:rPr>
      </w:pPr>
      <w:r w:rsidRPr="00A56E75">
        <w:rPr>
          <w:noProof/>
        </w:rPr>
        <w:t>Can centralize cross-cutting concerns like security, monitoring, rate limiting etc</w:t>
      </w:r>
    </w:p>
    <w:p w14:paraId="0FF1C27C" w14:textId="77777777" w:rsidR="00A56E75" w:rsidRPr="00A56E75" w:rsidRDefault="00A56E75" w:rsidP="00A23DD5">
      <w:pPr>
        <w:spacing w:after="0"/>
        <w:rPr>
          <w:b/>
          <w:bCs/>
          <w:noProof/>
        </w:rPr>
      </w:pPr>
      <w:r w:rsidRPr="00A56E75">
        <w:rPr>
          <w:b/>
          <w:bCs/>
          <w:noProof/>
        </w:rPr>
        <w:t>Cons:</w:t>
      </w:r>
    </w:p>
    <w:p w14:paraId="48BEB9D5" w14:textId="77777777" w:rsidR="00A56E75" w:rsidRPr="00A56E75" w:rsidRDefault="00A56E75" w:rsidP="00F46707">
      <w:pPr>
        <w:pStyle w:val="ListParagraph"/>
        <w:numPr>
          <w:ilvl w:val="0"/>
          <w:numId w:val="46"/>
        </w:numPr>
        <w:rPr>
          <w:noProof/>
        </w:rPr>
      </w:pPr>
      <w:r w:rsidRPr="00A56E75">
        <w:rPr>
          <w:noProof/>
        </w:rPr>
        <w:t>It could become a single point of failure if proper measures are not taken to make it highly available</w:t>
      </w:r>
    </w:p>
    <w:p w14:paraId="57EBEF5A" w14:textId="078F367E" w:rsidR="00A56E75" w:rsidRDefault="00A56E75" w:rsidP="00251514">
      <w:pPr>
        <w:pStyle w:val="ListParagraph"/>
        <w:numPr>
          <w:ilvl w:val="0"/>
          <w:numId w:val="46"/>
        </w:numPr>
        <w:spacing w:after="0"/>
        <w:rPr>
          <w:noProof/>
        </w:rPr>
      </w:pPr>
      <w:r w:rsidRPr="00A56E75">
        <w:rPr>
          <w:noProof/>
        </w:rPr>
        <w:t>Knowledge of various microservice API may creep into API Gateway</w:t>
      </w:r>
    </w:p>
    <w:p w14:paraId="1C2A2AA3" w14:textId="3C129CCD" w:rsidR="00164FA7" w:rsidRDefault="00164FA7" w:rsidP="00251514">
      <w:pPr>
        <w:spacing w:after="0"/>
        <w:ind w:left="720"/>
        <w:rPr>
          <w:noProof/>
        </w:rPr>
      </w:pPr>
      <w:r>
        <w:rPr>
          <w:noProof/>
        </w:rPr>
        <w:drawing>
          <wp:inline distT="0" distB="0" distL="0" distR="0" wp14:anchorId="4ED6FB4A" wp14:editId="000DC298">
            <wp:extent cx="3759218" cy="2241073"/>
            <wp:effectExtent l="0" t="0" r="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85309" cy="2256627"/>
                    </a:xfrm>
                    <a:prstGeom prst="rect">
                      <a:avLst/>
                    </a:prstGeom>
                    <a:noFill/>
                    <a:ln>
                      <a:noFill/>
                    </a:ln>
                  </pic:spPr>
                </pic:pic>
              </a:graphicData>
            </a:graphic>
          </wp:inline>
        </w:drawing>
      </w:r>
    </w:p>
    <w:p w14:paraId="311634CC" w14:textId="612D1D33" w:rsidR="00251514" w:rsidRDefault="000B19C6" w:rsidP="00164FA7">
      <w:pPr>
        <w:ind w:left="720"/>
        <w:rPr>
          <w:noProof/>
        </w:rPr>
      </w:pPr>
      <w:hyperlink r:id="rId197" w:history="1">
        <w:r w:rsidR="00251514" w:rsidRPr="00A27627">
          <w:rPr>
            <w:rStyle w:val="Hyperlink"/>
            <w:noProof/>
          </w:rPr>
          <w:t>https://www.youtube.com/watch?v=-I-9gK8NWXY</w:t>
        </w:r>
      </w:hyperlink>
    </w:p>
    <w:p w14:paraId="16A60944" w14:textId="77777777" w:rsidR="00326FA0" w:rsidRDefault="00326FA0" w:rsidP="00326FA0">
      <w:pPr>
        <w:pStyle w:val="Output"/>
        <w:rPr>
          <w:color w:val="4C483D" w:themeColor="text2"/>
        </w:rPr>
      </w:pPr>
      <w:r>
        <w:t>server</w:t>
      </w:r>
      <w:r>
        <w:rPr>
          <w:color w:val="000000"/>
        </w:rPr>
        <w:t>:</w:t>
      </w:r>
    </w:p>
    <w:p w14:paraId="7ABE23B5" w14:textId="77777777" w:rsidR="00326FA0" w:rsidRDefault="00326FA0" w:rsidP="00326FA0">
      <w:pPr>
        <w:pStyle w:val="Output"/>
        <w:rPr>
          <w:color w:val="4C483D" w:themeColor="text2"/>
        </w:rPr>
      </w:pPr>
      <w:r>
        <w:rPr>
          <w:color w:val="000000"/>
        </w:rPr>
        <w:t xml:space="preserve">  </w:t>
      </w:r>
      <w:r>
        <w:t>port</w:t>
      </w:r>
      <w:r>
        <w:rPr>
          <w:color w:val="000000"/>
        </w:rPr>
        <w:t xml:space="preserve">: </w:t>
      </w:r>
      <w:r>
        <w:rPr>
          <w:color w:val="D33682"/>
        </w:rPr>
        <w:t>8100</w:t>
      </w:r>
    </w:p>
    <w:p w14:paraId="6B6CC4D2" w14:textId="77777777" w:rsidR="00326FA0" w:rsidRDefault="00326FA0" w:rsidP="00326FA0">
      <w:pPr>
        <w:pStyle w:val="Output"/>
        <w:rPr>
          <w:color w:val="4C483D" w:themeColor="text2"/>
        </w:rPr>
      </w:pPr>
    </w:p>
    <w:p w14:paraId="46C7A60C" w14:textId="77777777" w:rsidR="00326FA0" w:rsidRDefault="00326FA0" w:rsidP="00326FA0">
      <w:pPr>
        <w:pStyle w:val="Output"/>
        <w:rPr>
          <w:color w:val="4C483D" w:themeColor="text2"/>
        </w:rPr>
      </w:pPr>
      <w:r>
        <w:t>zuul</w:t>
      </w:r>
      <w:r>
        <w:rPr>
          <w:color w:val="000000"/>
        </w:rPr>
        <w:t>:</w:t>
      </w:r>
    </w:p>
    <w:p w14:paraId="7439FAA4" w14:textId="77777777" w:rsidR="00326FA0" w:rsidRDefault="00326FA0" w:rsidP="00326FA0">
      <w:pPr>
        <w:pStyle w:val="Output"/>
        <w:rPr>
          <w:color w:val="4C483D" w:themeColor="text2"/>
        </w:rPr>
      </w:pPr>
      <w:r>
        <w:rPr>
          <w:color w:val="000000"/>
        </w:rPr>
        <w:lastRenderedPageBreak/>
        <w:t xml:space="preserve">  </w:t>
      </w:r>
      <w:r>
        <w:t>routes</w:t>
      </w:r>
      <w:r>
        <w:rPr>
          <w:color w:val="000000"/>
        </w:rPr>
        <w:t>:</w:t>
      </w:r>
    </w:p>
    <w:p w14:paraId="6F514F13" w14:textId="77777777" w:rsidR="00326FA0" w:rsidRDefault="00326FA0" w:rsidP="00326FA0">
      <w:pPr>
        <w:pStyle w:val="Output"/>
        <w:rPr>
          <w:color w:val="4C483D" w:themeColor="text2"/>
        </w:rPr>
      </w:pPr>
      <w:r>
        <w:rPr>
          <w:color w:val="000000"/>
        </w:rPr>
        <w:t xml:space="preserve">    </w:t>
      </w:r>
      <w:r>
        <w:t>doctors-service</w:t>
      </w:r>
      <w:r>
        <w:rPr>
          <w:color w:val="000000"/>
        </w:rPr>
        <w:t>:</w:t>
      </w:r>
    </w:p>
    <w:p w14:paraId="1D538284" w14:textId="77777777" w:rsidR="00326FA0" w:rsidRDefault="00326FA0" w:rsidP="00326FA0">
      <w:pPr>
        <w:pStyle w:val="Output"/>
        <w:rPr>
          <w:color w:val="4C483D" w:themeColor="text2"/>
        </w:rPr>
      </w:pPr>
      <w:r>
        <w:rPr>
          <w:color w:val="000000"/>
        </w:rPr>
        <w:t xml:space="preserve">      </w:t>
      </w:r>
      <w:r>
        <w:t>url</w:t>
      </w:r>
      <w:r>
        <w:rPr>
          <w:color w:val="000000"/>
        </w:rPr>
        <w:t xml:space="preserve">: </w:t>
      </w:r>
      <w:r>
        <w:rPr>
          <w:color w:val="2AA198"/>
        </w:rPr>
        <w:t>http://localhost:8082</w:t>
      </w:r>
    </w:p>
    <w:p w14:paraId="27C2CA1C" w14:textId="77777777" w:rsidR="00326FA0" w:rsidRDefault="00326FA0" w:rsidP="00326FA0">
      <w:pPr>
        <w:pStyle w:val="Output"/>
        <w:rPr>
          <w:color w:val="4C483D" w:themeColor="text2"/>
        </w:rPr>
      </w:pPr>
      <w:r>
        <w:rPr>
          <w:color w:val="000000"/>
        </w:rPr>
        <w:t xml:space="preserve">    </w:t>
      </w:r>
      <w:r>
        <w:t>patient-service</w:t>
      </w:r>
      <w:r>
        <w:rPr>
          <w:color w:val="000000"/>
        </w:rPr>
        <w:t>:</w:t>
      </w:r>
    </w:p>
    <w:p w14:paraId="76D06AF0" w14:textId="77777777" w:rsidR="00326FA0" w:rsidRDefault="00326FA0" w:rsidP="00326FA0">
      <w:pPr>
        <w:pStyle w:val="Output"/>
        <w:rPr>
          <w:color w:val="4C483D" w:themeColor="text2"/>
        </w:rPr>
      </w:pPr>
      <w:r>
        <w:rPr>
          <w:color w:val="000000"/>
        </w:rPr>
        <w:t xml:space="preserve">      </w:t>
      </w:r>
      <w:r>
        <w:t>url</w:t>
      </w:r>
      <w:r>
        <w:rPr>
          <w:color w:val="000000"/>
        </w:rPr>
        <w:t xml:space="preserve">: </w:t>
      </w:r>
      <w:r>
        <w:rPr>
          <w:color w:val="2AA198"/>
        </w:rPr>
        <w:t>http://localhost:8083</w:t>
      </w:r>
    </w:p>
    <w:p w14:paraId="34A36011" w14:textId="77777777" w:rsidR="00326FA0" w:rsidRDefault="00326FA0" w:rsidP="00326FA0">
      <w:pPr>
        <w:pStyle w:val="Output"/>
        <w:rPr>
          <w:color w:val="4C483D" w:themeColor="text2"/>
        </w:rPr>
      </w:pPr>
      <w:r>
        <w:rPr>
          <w:color w:val="000000"/>
        </w:rPr>
        <w:t xml:space="preserve">    </w:t>
      </w:r>
      <w:r>
        <w:t>disease-service</w:t>
      </w:r>
      <w:r>
        <w:rPr>
          <w:color w:val="000000"/>
        </w:rPr>
        <w:t>:</w:t>
      </w:r>
    </w:p>
    <w:p w14:paraId="7AA92EC9" w14:textId="77777777" w:rsidR="00326FA0" w:rsidRDefault="00326FA0" w:rsidP="00326FA0">
      <w:pPr>
        <w:pStyle w:val="Output"/>
        <w:rPr>
          <w:color w:val="4C483D" w:themeColor="text2"/>
        </w:rPr>
      </w:pPr>
      <w:r>
        <w:rPr>
          <w:color w:val="000000"/>
        </w:rPr>
        <w:t xml:space="preserve">      </w:t>
      </w:r>
      <w:r>
        <w:t>url</w:t>
      </w:r>
      <w:r>
        <w:rPr>
          <w:color w:val="000000"/>
        </w:rPr>
        <w:t xml:space="preserve">: </w:t>
      </w:r>
      <w:r>
        <w:rPr>
          <w:color w:val="2AA198"/>
        </w:rPr>
        <w:t>http://localhost:8081</w:t>
      </w:r>
    </w:p>
    <w:p w14:paraId="4774C137" w14:textId="77777777" w:rsidR="00326FA0" w:rsidRDefault="00326FA0" w:rsidP="00326FA0">
      <w:pPr>
        <w:pStyle w:val="Output"/>
        <w:rPr>
          <w:color w:val="4C483D" w:themeColor="text2"/>
        </w:rPr>
      </w:pPr>
      <w:r>
        <w:rPr>
          <w:color w:val="000000"/>
        </w:rPr>
        <w:t xml:space="preserve">  </w:t>
      </w:r>
      <w:r>
        <w:t>host</w:t>
      </w:r>
      <w:r>
        <w:rPr>
          <w:color w:val="000000"/>
        </w:rPr>
        <w:t>:</w:t>
      </w:r>
    </w:p>
    <w:p w14:paraId="65253FE8" w14:textId="77777777" w:rsidR="00326FA0" w:rsidRDefault="00326FA0" w:rsidP="00326FA0">
      <w:pPr>
        <w:pStyle w:val="Output"/>
        <w:rPr>
          <w:color w:val="4C483D" w:themeColor="text2"/>
        </w:rPr>
      </w:pPr>
      <w:r>
        <w:rPr>
          <w:color w:val="000000"/>
        </w:rPr>
        <w:t xml:space="preserve">    </w:t>
      </w:r>
      <w:r>
        <w:t>connect-timeout-millis</w:t>
      </w:r>
      <w:r>
        <w:rPr>
          <w:color w:val="000000"/>
        </w:rPr>
        <w:t xml:space="preserve">: </w:t>
      </w:r>
      <w:r>
        <w:rPr>
          <w:color w:val="D33682"/>
        </w:rPr>
        <w:t>2000</w:t>
      </w:r>
    </w:p>
    <w:p w14:paraId="4C682382" w14:textId="61119AD2" w:rsidR="00326FA0" w:rsidRDefault="00326FA0" w:rsidP="00326FA0">
      <w:pPr>
        <w:pStyle w:val="Output"/>
        <w:rPr>
          <w:noProof/>
        </w:rPr>
      </w:pPr>
      <w:r>
        <w:rPr>
          <w:color w:val="000000"/>
        </w:rPr>
        <w:t xml:space="preserve">    </w:t>
      </w:r>
      <w:r>
        <w:t>socket-timeout-millis</w:t>
      </w:r>
      <w:r>
        <w:rPr>
          <w:color w:val="000000"/>
        </w:rPr>
        <w:t xml:space="preserve">: </w:t>
      </w:r>
      <w:r>
        <w:rPr>
          <w:color w:val="D33682"/>
        </w:rPr>
        <w:t>5000</w:t>
      </w:r>
    </w:p>
    <w:p w14:paraId="5BE68995" w14:textId="719CC132" w:rsidR="00C2794A" w:rsidRDefault="000B19C6" w:rsidP="00C2794A">
      <w:pPr>
        <w:pStyle w:val="ListParagraph"/>
        <w:ind w:left="1080"/>
        <w:rPr>
          <w:noProof/>
        </w:rPr>
      </w:pPr>
      <w:hyperlink r:id="rId198" w:history="1">
        <w:r w:rsidR="00902947" w:rsidRPr="00A27627">
          <w:rPr>
            <w:rStyle w:val="Hyperlink"/>
            <w:noProof/>
          </w:rPr>
          <w:t>https://github.com/greenlearner01/ApiGateway</w:t>
        </w:r>
      </w:hyperlink>
    </w:p>
    <w:p w14:paraId="7CFF1350" w14:textId="77777777" w:rsidR="00902947" w:rsidRDefault="00902947" w:rsidP="00C2794A">
      <w:pPr>
        <w:pStyle w:val="ListParagraph"/>
        <w:ind w:left="1080"/>
        <w:rPr>
          <w:noProof/>
        </w:rPr>
      </w:pPr>
    </w:p>
    <w:p w14:paraId="5A392E1C" w14:textId="57EE235C" w:rsidR="001E724E" w:rsidRDefault="001E724E" w:rsidP="00C2794A">
      <w:pPr>
        <w:pStyle w:val="ListParagraph"/>
        <w:ind w:left="1080"/>
        <w:rPr>
          <w:noProof/>
        </w:rPr>
      </w:pPr>
      <w:r>
        <w:rPr>
          <w:noProof/>
        </w:rPr>
        <w:drawing>
          <wp:inline distT="0" distB="0" distL="0" distR="0" wp14:anchorId="358D4C89" wp14:editId="7B0ACA16">
            <wp:extent cx="4234039" cy="197679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252892" cy="1985597"/>
                    </a:xfrm>
                    <a:prstGeom prst="rect">
                      <a:avLst/>
                    </a:prstGeom>
                    <a:noFill/>
                  </pic:spPr>
                </pic:pic>
              </a:graphicData>
            </a:graphic>
          </wp:inline>
        </w:drawing>
      </w:r>
    </w:p>
    <w:p w14:paraId="65CF5FA7" w14:textId="24E4095B" w:rsidR="00B0599E" w:rsidRDefault="00B0599E" w:rsidP="00B0599E">
      <w:pPr>
        <w:pStyle w:val="Howitworks"/>
        <w:rPr>
          <w:noProof/>
        </w:rPr>
      </w:pPr>
      <w:r>
        <w:rPr>
          <w:noProof/>
        </w:rPr>
        <w:t>Steps to Implement Zuul in our Application</w:t>
      </w:r>
    </w:p>
    <w:p w14:paraId="7302E310" w14:textId="1ACA1101" w:rsidR="00072BF0" w:rsidRDefault="00B0599E" w:rsidP="00B0599E">
      <w:pPr>
        <w:spacing w:after="0"/>
        <w:rPr>
          <w:noProof/>
        </w:rPr>
      </w:pPr>
      <w:r>
        <w:rPr>
          <w:noProof/>
        </w:rPr>
        <w:t>1.Add Zuul &amp; other required dependecies.</w:t>
      </w:r>
    </w:p>
    <w:p w14:paraId="42B23C86" w14:textId="793C39FD" w:rsidR="00B0599E" w:rsidRDefault="00B0599E" w:rsidP="00B0599E">
      <w:pPr>
        <w:pStyle w:val="Output"/>
        <w:rPr>
          <w:color w:val="4C483D" w:themeColor="text2"/>
        </w:rPr>
      </w:pPr>
      <w:r>
        <w:rPr>
          <w:color w:val="008080"/>
        </w:rPr>
        <w:t>&lt;</w:t>
      </w:r>
      <w:r>
        <w:t>dependency</w:t>
      </w:r>
      <w:r>
        <w:rPr>
          <w:color w:val="008080"/>
        </w:rPr>
        <w:t>&gt;</w:t>
      </w:r>
    </w:p>
    <w:p w14:paraId="4AC8A769" w14:textId="16899467" w:rsidR="00B0599E" w:rsidRDefault="00B0599E" w:rsidP="00B0599E">
      <w:pPr>
        <w:pStyle w:val="Output"/>
        <w:rPr>
          <w:color w:val="4C483D" w:themeColor="text2"/>
        </w:rPr>
      </w:pPr>
      <w:r>
        <w:rPr>
          <w:color w:val="000000"/>
        </w:rPr>
        <w:tab/>
      </w:r>
      <w:r>
        <w:rPr>
          <w:color w:val="008080"/>
        </w:rPr>
        <w:t>&lt;</w:t>
      </w:r>
      <w:r>
        <w:t>groupId</w:t>
      </w:r>
      <w:r>
        <w:rPr>
          <w:color w:val="008080"/>
        </w:rPr>
        <w:t>&gt;</w:t>
      </w:r>
      <w:r>
        <w:rPr>
          <w:color w:val="000000"/>
        </w:rPr>
        <w:t>org.springframework.cloud</w:t>
      </w:r>
      <w:r>
        <w:rPr>
          <w:color w:val="008080"/>
        </w:rPr>
        <w:t>&lt;/</w:t>
      </w:r>
      <w:r>
        <w:t>groupId</w:t>
      </w:r>
      <w:r>
        <w:rPr>
          <w:color w:val="008080"/>
        </w:rPr>
        <w:t>&gt;</w:t>
      </w:r>
    </w:p>
    <w:p w14:paraId="0ECB52F8" w14:textId="370EDFB4" w:rsidR="00B0599E" w:rsidRDefault="00B0599E" w:rsidP="00B0599E">
      <w:pPr>
        <w:pStyle w:val="Output"/>
        <w:rPr>
          <w:color w:val="4C483D" w:themeColor="text2"/>
        </w:rPr>
      </w:pPr>
      <w:r>
        <w:rPr>
          <w:color w:val="000000"/>
        </w:rPr>
        <w:tab/>
      </w:r>
      <w:r>
        <w:rPr>
          <w:color w:val="008080"/>
        </w:rPr>
        <w:t>&lt;</w:t>
      </w:r>
      <w:r>
        <w:t>artifactId</w:t>
      </w:r>
      <w:r>
        <w:rPr>
          <w:color w:val="008080"/>
        </w:rPr>
        <w:t>&gt;</w:t>
      </w:r>
      <w:r>
        <w:rPr>
          <w:color w:val="000000"/>
        </w:rPr>
        <w:t>spring-cloud-starter-netflix-zuul</w:t>
      </w:r>
      <w:r>
        <w:rPr>
          <w:color w:val="008080"/>
        </w:rPr>
        <w:t>&lt;/</w:t>
      </w:r>
      <w:r>
        <w:t>artifactId</w:t>
      </w:r>
      <w:r>
        <w:rPr>
          <w:color w:val="008080"/>
        </w:rPr>
        <w:t>&gt;</w:t>
      </w:r>
    </w:p>
    <w:p w14:paraId="293AB62F" w14:textId="50A8BD47" w:rsidR="00B0599E" w:rsidRDefault="00B0599E" w:rsidP="00B0599E">
      <w:pPr>
        <w:pStyle w:val="Output"/>
        <w:rPr>
          <w:color w:val="4C483D" w:themeColor="text2"/>
        </w:rPr>
      </w:pPr>
      <w:r>
        <w:rPr>
          <w:color w:val="000000"/>
        </w:rPr>
        <w:tab/>
      </w:r>
      <w:r>
        <w:rPr>
          <w:color w:val="008080"/>
        </w:rPr>
        <w:t>&lt;</w:t>
      </w:r>
      <w:r>
        <w:t>version</w:t>
      </w:r>
      <w:r>
        <w:rPr>
          <w:color w:val="008080"/>
        </w:rPr>
        <w:t>&gt;</w:t>
      </w:r>
      <w:r>
        <w:rPr>
          <w:color w:val="000000"/>
        </w:rPr>
        <w:t>2.2.10.RELEASE</w:t>
      </w:r>
      <w:r>
        <w:rPr>
          <w:color w:val="008080"/>
        </w:rPr>
        <w:t>&lt;/</w:t>
      </w:r>
      <w:r>
        <w:t>version</w:t>
      </w:r>
      <w:r>
        <w:rPr>
          <w:color w:val="008080"/>
        </w:rPr>
        <w:t>&gt;</w:t>
      </w:r>
    </w:p>
    <w:p w14:paraId="6779ADAB" w14:textId="7472322B" w:rsidR="00B0599E" w:rsidRDefault="00B0599E" w:rsidP="00B0599E">
      <w:pPr>
        <w:pStyle w:val="Output"/>
        <w:rPr>
          <w:noProof/>
        </w:rPr>
      </w:pPr>
      <w:r>
        <w:rPr>
          <w:color w:val="008080"/>
        </w:rPr>
        <w:t>&lt;/</w:t>
      </w:r>
      <w:r>
        <w:t>dependency</w:t>
      </w:r>
      <w:r>
        <w:rPr>
          <w:color w:val="008080"/>
        </w:rPr>
        <w:t>&gt;</w:t>
      </w:r>
    </w:p>
    <w:p w14:paraId="58B6273F" w14:textId="67D56C69" w:rsidR="00B0599E" w:rsidRDefault="00B0599E" w:rsidP="00072BF0">
      <w:pPr>
        <w:rPr>
          <w:noProof/>
        </w:rPr>
      </w:pPr>
    </w:p>
    <w:p w14:paraId="01ACDE80" w14:textId="30F95D8A" w:rsidR="00326FA0" w:rsidRDefault="00326FA0" w:rsidP="00326FA0">
      <w:pPr>
        <w:spacing w:after="0"/>
        <w:rPr>
          <w:noProof/>
        </w:rPr>
      </w:pPr>
      <w:r>
        <w:rPr>
          <w:noProof/>
        </w:rPr>
        <w:t xml:space="preserve">2.Enable Zuul API gateway by adding </w:t>
      </w:r>
      <w:r w:rsidRPr="00326FA0">
        <w:rPr>
          <w:rStyle w:val="0SyntaxPinkChar"/>
        </w:rPr>
        <w:t>@EnableZuulProxy</w:t>
      </w:r>
      <w:r>
        <w:rPr>
          <w:noProof/>
        </w:rPr>
        <w:t xml:space="preserve"> annotation to our main class</w:t>
      </w:r>
    </w:p>
    <w:p w14:paraId="18DDD46F" w14:textId="77777777" w:rsidR="00326FA0" w:rsidRDefault="00326FA0" w:rsidP="00326FA0">
      <w:pPr>
        <w:pStyle w:val="Output"/>
        <w:rPr>
          <w:color w:val="4C483D" w:themeColor="text2"/>
        </w:rPr>
      </w:pPr>
      <w:r>
        <w:t>@SpringBootApplication</w:t>
      </w:r>
    </w:p>
    <w:p w14:paraId="112B6963" w14:textId="77777777" w:rsidR="00326FA0" w:rsidRDefault="00326FA0" w:rsidP="00326FA0">
      <w:pPr>
        <w:pStyle w:val="Output"/>
        <w:rPr>
          <w:color w:val="4C483D" w:themeColor="text2"/>
        </w:rPr>
      </w:pPr>
      <w:bookmarkStart w:id="195" w:name="_Hlk98254111"/>
      <w:r>
        <w:t>@</w:t>
      </w:r>
      <w:r>
        <w:rPr>
          <w:shd w:val="clear" w:color="auto" w:fill="D4D4D4"/>
        </w:rPr>
        <w:t>EnableZuulProxy</w:t>
      </w:r>
    </w:p>
    <w:bookmarkEnd w:id="195"/>
    <w:p w14:paraId="4976C43F" w14:textId="77777777" w:rsidR="00326FA0" w:rsidRDefault="00326FA0" w:rsidP="00326FA0">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IDaamApiGatewayApplication {</w:t>
      </w:r>
    </w:p>
    <w:p w14:paraId="6C537116" w14:textId="77777777" w:rsidR="00326FA0" w:rsidRDefault="00326FA0" w:rsidP="00326FA0">
      <w:pPr>
        <w:pStyle w:val="Output"/>
        <w:rPr>
          <w:color w:val="4C483D" w:themeColor="text2"/>
        </w:rPr>
      </w:pPr>
    </w:p>
    <w:p w14:paraId="58264EC7" w14:textId="77777777" w:rsidR="00326FA0" w:rsidRDefault="00326FA0" w:rsidP="00326FA0">
      <w:pPr>
        <w:pStyle w:val="Output"/>
        <w:rPr>
          <w:color w:val="4C483D" w:themeColor="text2"/>
        </w:rPr>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main(String[] </w:t>
      </w:r>
      <w:r>
        <w:rPr>
          <w:color w:val="6A3E3E"/>
        </w:rPr>
        <w:t>args</w:t>
      </w:r>
      <w:r>
        <w:rPr>
          <w:color w:val="000000"/>
        </w:rPr>
        <w:t>) {</w:t>
      </w:r>
    </w:p>
    <w:p w14:paraId="50A916D0" w14:textId="77777777" w:rsidR="00326FA0" w:rsidRDefault="00326FA0" w:rsidP="00326FA0">
      <w:pPr>
        <w:pStyle w:val="Output"/>
        <w:rPr>
          <w:color w:val="4C483D" w:themeColor="text2"/>
        </w:rPr>
      </w:pPr>
      <w:r>
        <w:rPr>
          <w:color w:val="000000"/>
        </w:rPr>
        <w:tab/>
      </w:r>
      <w:r>
        <w:rPr>
          <w:color w:val="000000"/>
        </w:rPr>
        <w:tab/>
        <w:t>SpringApplication.</w:t>
      </w:r>
      <w:r>
        <w:rPr>
          <w:i/>
          <w:iCs/>
          <w:color w:val="000000"/>
        </w:rPr>
        <w:t>run</w:t>
      </w:r>
      <w:r>
        <w:rPr>
          <w:color w:val="000000"/>
        </w:rPr>
        <w:t>(IDaamApiGatewayApplication.</w:t>
      </w:r>
      <w:r>
        <w:rPr>
          <w:b/>
          <w:bCs/>
          <w:color w:val="7F0055"/>
        </w:rPr>
        <w:t>class</w:t>
      </w:r>
      <w:r>
        <w:rPr>
          <w:color w:val="000000"/>
        </w:rPr>
        <w:t xml:space="preserve">, </w:t>
      </w:r>
      <w:r>
        <w:rPr>
          <w:color w:val="6A3E3E"/>
        </w:rPr>
        <w:t>args</w:t>
      </w:r>
      <w:r>
        <w:rPr>
          <w:color w:val="000000"/>
        </w:rPr>
        <w:t>);</w:t>
      </w:r>
    </w:p>
    <w:p w14:paraId="01DD0055" w14:textId="77777777" w:rsidR="00326FA0" w:rsidRDefault="00326FA0" w:rsidP="00326FA0">
      <w:pPr>
        <w:pStyle w:val="Output"/>
        <w:rPr>
          <w:color w:val="4C483D" w:themeColor="text2"/>
        </w:rPr>
      </w:pPr>
      <w:r>
        <w:rPr>
          <w:color w:val="000000"/>
        </w:rPr>
        <w:tab/>
        <w:t>}</w:t>
      </w:r>
    </w:p>
    <w:p w14:paraId="16627D65" w14:textId="77777777" w:rsidR="00326FA0" w:rsidRDefault="00326FA0" w:rsidP="00326FA0">
      <w:pPr>
        <w:pStyle w:val="Output"/>
        <w:rPr>
          <w:color w:val="4C483D" w:themeColor="text2"/>
        </w:rPr>
      </w:pPr>
    </w:p>
    <w:p w14:paraId="3AC7185A" w14:textId="5B714E3B" w:rsidR="00326FA0" w:rsidRDefault="00326FA0" w:rsidP="00326FA0">
      <w:pPr>
        <w:pStyle w:val="Output"/>
        <w:rPr>
          <w:noProof/>
        </w:rPr>
      </w:pPr>
      <w:r>
        <w:rPr>
          <w:color w:val="000000"/>
        </w:rPr>
        <w:t>}</w:t>
      </w:r>
    </w:p>
    <w:p w14:paraId="56FC09BA" w14:textId="4CAAC1F3" w:rsidR="00B0599E" w:rsidRDefault="00B0599E" w:rsidP="00072BF0">
      <w:pPr>
        <w:rPr>
          <w:noProof/>
        </w:rPr>
      </w:pPr>
    </w:p>
    <w:p w14:paraId="4DDF659D" w14:textId="5C5A5DCA" w:rsidR="00A418CB" w:rsidRDefault="00A418CB" w:rsidP="00B64110">
      <w:pPr>
        <w:spacing w:after="0"/>
        <w:rPr>
          <w:noProof/>
        </w:rPr>
      </w:pPr>
      <w:r>
        <w:rPr>
          <w:noProof/>
        </w:rPr>
        <w:t xml:space="preserve">3.Configure </w:t>
      </w:r>
      <w:r w:rsidRPr="007C70F9">
        <w:rPr>
          <w:rStyle w:val="BlueSyntaxChar"/>
        </w:rPr>
        <w:t>application.yaml</w:t>
      </w:r>
      <w:r>
        <w:rPr>
          <w:noProof/>
        </w:rPr>
        <w:t xml:space="preserve"> file with Route Details </w:t>
      </w:r>
      <w:r w:rsidR="00F11C17">
        <w:rPr>
          <w:noProof/>
        </w:rPr>
        <w:t>(</w:t>
      </w:r>
      <w:r w:rsidR="00F11C17" w:rsidRPr="007C70F9">
        <w:rPr>
          <w:b/>
          <w:bCs/>
          <w:noProof/>
        </w:rPr>
        <w:t>without Eureka Server</w:t>
      </w:r>
      <w:r w:rsidR="00F11C17">
        <w:rPr>
          <w:noProof/>
        </w:rPr>
        <w:t xml:space="preserve"> Load balancer)</w:t>
      </w:r>
    </w:p>
    <w:p w14:paraId="34BC01F3" w14:textId="77777777" w:rsidR="00F11C17" w:rsidRDefault="00F11C17" w:rsidP="00F11C17">
      <w:pPr>
        <w:pStyle w:val="SyntaxHiglate"/>
        <w:rPr>
          <w:color w:val="4C483D" w:themeColor="text2"/>
        </w:rPr>
      </w:pPr>
      <w:r>
        <w:t>server</w:t>
      </w:r>
      <w:r>
        <w:rPr>
          <w:color w:val="000000"/>
        </w:rPr>
        <w:t>:</w:t>
      </w:r>
    </w:p>
    <w:p w14:paraId="2BA38E9C" w14:textId="77777777" w:rsidR="00F11C17" w:rsidRDefault="00F11C17" w:rsidP="00F11C17">
      <w:pPr>
        <w:pStyle w:val="SyntaxHiglate"/>
        <w:rPr>
          <w:color w:val="4C483D" w:themeColor="text2"/>
        </w:rPr>
      </w:pPr>
      <w:r>
        <w:rPr>
          <w:color w:val="000000"/>
        </w:rPr>
        <w:t xml:space="preserve">  </w:t>
      </w:r>
      <w:r>
        <w:t>port</w:t>
      </w:r>
      <w:r>
        <w:rPr>
          <w:color w:val="000000"/>
        </w:rPr>
        <w:t xml:space="preserve">: </w:t>
      </w:r>
      <w:r>
        <w:rPr>
          <w:color w:val="D33682"/>
        </w:rPr>
        <w:t>8099</w:t>
      </w:r>
    </w:p>
    <w:p w14:paraId="3CA2CD84" w14:textId="77777777" w:rsidR="00F11C17" w:rsidRDefault="00F11C17" w:rsidP="00F11C17">
      <w:pPr>
        <w:pStyle w:val="SyntaxHiglate"/>
        <w:rPr>
          <w:color w:val="4C483D" w:themeColor="text2"/>
        </w:rPr>
      </w:pPr>
      <w:r>
        <w:rPr>
          <w:color w:val="000000"/>
        </w:rPr>
        <w:t xml:space="preserve">  </w:t>
      </w:r>
    </w:p>
    <w:p w14:paraId="4CB3086F" w14:textId="77777777" w:rsidR="00F11C17" w:rsidRDefault="00F11C17" w:rsidP="00F11C17">
      <w:pPr>
        <w:pStyle w:val="SyntaxHiglate"/>
        <w:rPr>
          <w:color w:val="4C483D" w:themeColor="text2"/>
        </w:rPr>
      </w:pPr>
      <w:r>
        <w:t>eureka</w:t>
      </w:r>
      <w:r>
        <w:rPr>
          <w:color w:val="000000"/>
        </w:rPr>
        <w:t>:</w:t>
      </w:r>
    </w:p>
    <w:p w14:paraId="0B576F1B" w14:textId="77777777" w:rsidR="00F11C17" w:rsidRDefault="00F11C17" w:rsidP="00F11C17">
      <w:pPr>
        <w:pStyle w:val="SyntaxHiglate"/>
        <w:rPr>
          <w:color w:val="4C483D" w:themeColor="text2"/>
        </w:rPr>
      </w:pPr>
      <w:r>
        <w:rPr>
          <w:color w:val="000000"/>
        </w:rPr>
        <w:t xml:space="preserve">  </w:t>
      </w:r>
      <w:r>
        <w:t>client</w:t>
      </w:r>
      <w:r>
        <w:rPr>
          <w:color w:val="000000"/>
        </w:rPr>
        <w:t>:</w:t>
      </w:r>
    </w:p>
    <w:p w14:paraId="344E1E0D" w14:textId="77777777" w:rsidR="00F11C17" w:rsidRDefault="00F11C17" w:rsidP="00F11C17">
      <w:pPr>
        <w:pStyle w:val="SyntaxHiglate"/>
        <w:rPr>
          <w:color w:val="4C483D" w:themeColor="text2"/>
        </w:rPr>
      </w:pPr>
      <w:r>
        <w:rPr>
          <w:color w:val="000000"/>
        </w:rPr>
        <w:t xml:space="preserve">    </w:t>
      </w:r>
      <w:r>
        <w:t>serviceUrl</w:t>
      </w:r>
      <w:r>
        <w:rPr>
          <w:color w:val="000000"/>
        </w:rPr>
        <w:t>:</w:t>
      </w:r>
    </w:p>
    <w:p w14:paraId="33E397E3" w14:textId="77777777" w:rsidR="00F11C17" w:rsidRDefault="00F11C17" w:rsidP="00F11C17">
      <w:pPr>
        <w:pStyle w:val="SyntaxHiglate"/>
        <w:rPr>
          <w:color w:val="4C483D" w:themeColor="text2"/>
        </w:rPr>
      </w:pPr>
      <w:r>
        <w:rPr>
          <w:color w:val="000000"/>
        </w:rPr>
        <w:t xml:space="preserve">      </w:t>
      </w:r>
      <w:r>
        <w:t>defaultZone</w:t>
      </w:r>
      <w:r>
        <w:rPr>
          <w:color w:val="000000"/>
        </w:rPr>
        <w:t xml:space="preserve">: </w:t>
      </w:r>
      <w:r>
        <w:rPr>
          <w:color w:val="2AA198"/>
        </w:rPr>
        <w:t>http://localhost:8761/eureka/</w:t>
      </w:r>
    </w:p>
    <w:p w14:paraId="3D46BE06" w14:textId="77777777" w:rsidR="00F11C17" w:rsidRDefault="00F11C17" w:rsidP="00F11C17">
      <w:pPr>
        <w:pStyle w:val="SyntaxHiglate"/>
        <w:rPr>
          <w:color w:val="4C483D" w:themeColor="text2"/>
        </w:rPr>
      </w:pPr>
    </w:p>
    <w:p w14:paraId="5DF4CEDC" w14:textId="77777777" w:rsidR="00F11C17" w:rsidRDefault="00F11C17" w:rsidP="00F11C17">
      <w:pPr>
        <w:pStyle w:val="SyntaxHiglate"/>
        <w:rPr>
          <w:color w:val="4C483D" w:themeColor="text2"/>
        </w:rPr>
      </w:pPr>
    </w:p>
    <w:p w14:paraId="13B0B03B" w14:textId="77777777" w:rsidR="00F11C17" w:rsidRDefault="00F11C17" w:rsidP="00F11C17">
      <w:pPr>
        <w:pStyle w:val="SyntaxHiglate"/>
        <w:rPr>
          <w:color w:val="4C483D" w:themeColor="text2"/>
        </w:rPr>
      </w:pPr>
      <w:r>
        <w:rPr>
          <w:color w:val="93A1A1"/>
        </w:rPr>
        <w:t># without Eureka Server</w:t>
      </w:r>
    </w:p>
    <w:p w14:paraId="7C6586E5" w14:textId="77777777" w:rsidR="00F11C17" w:rsidRDefault="00F11C17" w:rsidP="00F11C17">
      <w:pPr>
        <w:pStyle w:val="SyntaxHiglate"/>
        <w:rPr>
          <w:color w:val="4C483D" w:themeColor="text2"/>
        </w:rPr>
      </w:pPr>
      <w:r>
        <w:t>zuul</w:t>
      </w:r>
      <w:r>
        <w:rPr>
          <w:color w:val="000000"/>
        </w:rPr>
        <w:t>:</w:t>
      </w:r>
    </w:p>
    <w:p w14:paraId="5DF4F99F" w14:textId="77777777" w:rsidR="00F11C17" w:rsidRDefault="00F11C17" w:rsidP="00F11C17">
      <w:pPr>
        <w:pStyle w:val="SyntaxHiglate"/>
        <w:rPr>
          <w:color w:val="4C483D" w:themeColor="text2"/>
        </w:rPr>
      </w:pPr>
      <w:r>
        <w:rPr>
          <w:color w:val="000000"/>
        </w:rPr>
        <w:t xml:space="preserve">  </w:t>
      </w:r>
      <w:r>
        <w:t>routes</w:t>
      </w:r>
      <w:r>
        <w:rPr>
          <w:color w:val="000000"/>
        </w:rPr>
        <w:t>:</w:t>
      </w:r>
    </w:p>
    <w:p w14:paraId="1A194179" w14:textId="77777777" w:rsidR="00F11C17" w:rsidRDefault="00F11C17" w:rsidP="00F11C17">
      <w:pPr>
        <w:pStyle w:val="SyntaxHiglate"/>
        <w:rPr>
          <w:color w:val="4C483D" w:themeColor="text2"/>
        </w:rPr>
      </w:pPr>
      <w:r>
        <w:rPr>
          <w:color w:val="000000"/>
        </w:rPr>
        <w:t xml:space="preserve">    </w:t>
      </w:r>
      <w:r>
        <w:t>edc-service</w:t>
      </w:r>
      <w:r>
        <w:rPr>
          <w:color w:val="000000"/>
        </w:rPr>
        <w:t>:</w:t>
      </w:r>
    </w:p>
    <w:p w14:paraId="55F18A55" w14:textId="77777777" w:rsidR="00F11C17" w:rsidRDefault="00F11C17" w:rsidP="00F11C17">
      <w:pPr>
        <w:pStyle w:val="SyntaxHiglate"/>
        <w:rPr>
          <w:color w:val="4C483D" w:themeColor="text2"/>
        </w:rPr>
      </w:pPr>
      <w:r>
        <w:rPr>
          <w:color w:val="000000"/>
        </w:rPr>
        <w:t xml:space="preserve">      </w:t>
      </w:r>
      <w:r>
        <w:t>url</w:t>
      </w:r>
      <w:r>
        <w:rPr>
          <w:color w:val="000000"/>
        </w:rPr>
        <w:t xml:space="preserve">: </w:t>
      </w:r>
      <w:r>
        <w:rPr>
          <w:color w:val="2AA198"/>
        </w:rPr>
        <w:t>http://localhost:8031/edc/</w:t>
      </w:r>
    </w:p>
    <w:p w14:paraId="2E54D4BE" w14:textId="77777777" w:rsidR="00F11C17" w:rsidRDefault="00F11C17" w:rsidP="00F11C17">
      <w:pPr>
        <w:pStyle w:val="SyntaxHiglate"/>
        <w:rPr>
          <w:color w:val="4C483D" w:themeColor="text2"/>
        </w:rPr>
      </w:pPr>
      <w:r>
        <w:rPr>
          <w:color w:val="000000"/>
        </w:rPr>
        <w:t xml:space="preserve">    </w:t>
      </w:r>
      <w:r>
        <w:t>mi-service</w:t>
      </w:r>
      <w:r>
        <w:rPr>
          <w:color w:val="000000"/>
        </w:rPr>
        <w:t>:</w:t>
      </w:r>
    </w:p>
    <w:p w14:paraId="07724C27" w14:textId="77777777" w:rsidR="00F11C17" w:rsidRDefault="00F11C17" w:rsidP="00F11C17">
      <w:pPr>
        <w:pStyle w:val="SyntaxHiglate"/>
        <w:rPr>
          <w:color w:val="4C483D" w:themeColor="text2"/>
        </w:rPr>
      </w:pPr>
      <w:r>
        <w:rPr>
          <w:color w:val="000000"/>
        </w:rPr>
        <w:t xml:space="preserve">      </w:t>
      </w:r>
      <w:r>
        <w:t>url</w:t>
      </w:r>
      <w:r>
        <w:rPr>
          <w:color w:val="000000"/>
        </w:rPr>
        <w:t xml:space="preserve">: </w:t>
      </w:r>
      <w:r>
        <w:rPr>
          <w:color w:val="2AA198"/>
        </w:rPr>
        <w:t>http://localhost:8041/mi/</w:t>
      </w:r>
    </w:p>
    <w:p w14:paraId="46E02073" w14:textId="77777777" w:rsidR="00F11C17" w:rsidRDefault="00F11C17" w:rsidP="00F11C17">
      <w:pPr>
        <w:pStyle w:val="SyntaxHiglate"/>
        <w:rPr>
          <w:color w:val="4C483D" w:themeColor="text2"/>
        </w:rPr>
      </w:pPr>
    </w:p>
    <w:p w14:paraId="1F49C308" w14:textId="77777777" w:rsidR="00F11C17" w:rsidRDefault="00F11C17" w:rsidP="00F11C17">
      <w:pPr>
        <w:pStyle w:val="SyntaxHiglate"/>
        <w:rPr>
          <w:color w:val="4C483D" w:themeColor="text2"/>
        </w:rPr>
      </w:pPr>
      <w:r>
        <w:rPr>
          <w:color w:val="000000"/>
        </w:rPr>
        <w:t xml:space="preserve">  </w:t>
      </w:r>
      <w:r>
        <w:t>host</w:t>
      </w:r>
      <w:r>
        <w:rPr>
          <w:color w:val="000000"/>
        </w:rPr>
        <w:t>:</w:t>
      </w:r>
    </w:p>
    <w:p w14:paraId="6BCBC8EB" w14:textId="77777777" w:rsidR="00F11C17" w:rsidRDefault="00F11C17" w:rsidP="00F11C17">
      <w:pPr>
        <w:pStyle w:val="SyntaxHiglate"/>
        <w:rPr>
          <w:color w:val="4C483D" w:themeColor="text2"/>
        </w:rPr>
      </w:pPr>
      <w:r>
        <w:rPr>
          <w:color w:val="000000"/>
        </w:rPr>
        <w:t xml:space="preserve">    </w:t>
      </w:r>
      <w:r>
        <w:t>connect-timeout-millis</w:t>
      </w:r>
      <w:r>
        <w:rPr>
          <w:color w:val="000000"/>
        </w:rPr>
        <w:t xml:space="preserve">: </w:t>
      </w:r>
      <w:r>
        <w:rPr>
          <w:color w:val="D33682"/>
        </w:rPr>
        <w:t>2000</w:t>
      </w:r>
    </w:p>
    <w:p w14:paraId="11CD049F" w14:textId="0B305A89" w:rsidR="00F11C17" w:rsidRDefault="00F11C17" w:rsidP="00F11C17">
      <w:pPr>
        <w:pStyle w:val="SyntaxHiglate"/>
        <w:rPr>
          <w:color w:val="D33682"/>
        </w:rPr>
      </w:pPr>
      <w:r>
        <w:rPr>
          <w:color w:val="000000"/>
        </w:rPr>
        <w:t xml:space="preserve">    </w:t>
      </w:r>
      <w:r>
        <w:t>socket-timeout-millis</w:t>
      </w:r>
      <w:r>
        <w:rPr>
          <w:color w:val="000000"/>
        </w:rPr>
        <w:t xml:space="preserve">: </w:t>
      </w:r>
      <w:r>
        <w:rPr>
          <w:color w:val="D33682"/>
        </w:rPr>
        <w:t>5000</w:t>
      </w:r>
    </w:p>
    <w:p w14:paraId="590DEE71" w14:textId="547A5C0B" w:rsidR="00F11C17" w:rsidRDefault="00F11C17" w:rsidP="00F11C17">
      <w:pPr>
        <w:rPr>
          <w:noProof/>
        </w:rPr>
      </w:pPr>
    </w:p>
    <w:p w14:paraId="7529F6C6" w14:textId="220997AE" w:rsidR="00F11C17" w:rsidRDefault="009C1F8A" w:rsidP="009C1F8A">
      <w:pPr>
        <w:spacing w:after="0"/>
        <w:rPr>
          <w:noProof/>
        </w:rPr>
      </w:pPr>
      <w:r>
        <w:rPr>
          <w:noProof/>
        </w:rPr>
        <w:t>4. To access MicroService API via API Gateway use following URL’s</w:t>
      </w:r>
    </w:p>
    <w:p w14:paraId="32CA392C" w14:textId="77777777" w:rsidR="009C1F8A" w:rsidRDefault="009C1F8A" w:rsidP="009C1F8A">
      <w:pPr>
        <w:pStyle w:val="Output"/>
        <w:rPr>
          <w:color w:val="4C483D" w:themeColor="text2"/>
        </w:rPr>
      </w:pPr>
      <w:r>
        <w:t xml:space="preserve">IDAAM API GATEWAY STARTED </w:t>
      </w:r>
    </w:p>
    <w:p w14:paraId="13001A50" w14:textId="77777777" w:rsidR="009C1F8A" w:rsidRDefault="009C1F8A" w:rsidP="009C1F8A">
      <w:pPr>
        <w:pStyle w:val="Output"/>
        <w:rPr>
          <w:color w:val="4C483D" w:themeColor="text2"/>
        </w:rPr>
      </w:pPr>
      <w:r>
        <w:t xml:space="preserve"> http://localhost:8099/ </w:t>
      </w:r>
    </w:p>
    <w:p w14:paraId="22F747BA" w14:textId="03B4AD49" w:rsidR="009C1F8A" w:rsidRDefault="009C1F8A" w:rsidP="009C1F8A">
      <w:pPr>
        <w:pStyle w:val="Output"/>
        <w:rPr>
          <w:color w:val="4C483D" w:themeColor="text2"/>
        </w:rPr>
      </w:pPr>
      <w:r>
        <w:t xml:space="preserve"> </w:t>
      </w:r>
      <w:r>
        <w:tab/>
        <w:t xml:space="preserve"> EDC Service:  </w:t>
      </w:r>
      <w:hyperlink r:id="rId200" w:history="1">
        <w:r w:rsidRPr="00A27627">
          <w:rPr>
            <w:rStyle w:val="Hyperlink"/>
          </w:rPr>
          <w:t>http://localhost:8099/edc-service</w:t>
        </w:r>
      </w:hyperlink>
    </w:p>
    <w:p w14:paraId="30F0457E" w14:textId="456875A7" w:rsidR="009C1F8A" w:rsidRDefault="009C1F8A" w:rsidP="009C1F8A">
      <w:pPr>
        <w:pStyle w:val="Output"/>
        <w:rPr>
          <w:noProof/>
        </w:rPr>
      </w:pPr>
      <w:r>
        <w:t xml:space="preserve"> </w:t>
      </w:r>
      <w:r>
        <w:tab/>
        <w:t xml:space="preserve"> MI Service :  </w:t>
      </w:r>
      <w:hyperlink r:id="rId201" w:history="1">
        <w:r w:rsidRPr="00A27627">
          <w:rPr>
            <w:rStyle w:val="Hyperlink"/>
          </w:rPr>
          <w:t>http://localhost:8099/mi-service</w:t>
        </w:r>
      </w:hyperlink>
    </w:p>
    <w:p w14:paraId="62EBC648" w14:textId="769F2C6B" w:rsidR="00F11C17" w:rsidRDefault="00F11C17" w:rsidP="00F11C17">
      <w:pPr>
        <w:rPr>
          <w:noProof/>
        </w:rPr>
      </w:pPr>
    </w:p>
    <w:p w14:paraId="5377FCD5" w14:textId="5990B3CD" w:rsidR="0092351E" w:rsidRDefault="0092351E" w:rsidP="00F11C17">
      <w:pPr>
        <w:rPr>
          <w:noProof/>
        </w:rPr>
      </w:pPr>
      <w:r>
        <w:rPr>
          <w:noProof/>
        </w:rPr>
        <w:t>With Eureka Server</w:t>
      </w:r>
    </w:p>
    <w:p w14:paraId="24DF8FD3" w14:textId="633EFD14" w:rsidR="007C70F9" w:rsidRDefault="005B6882" w:rsidP="00F11C17">
      <w:pPr>
        <w:rPr>
          <w:noProof/>
        </w:rPr>
      </w:pPr>
      <w:r>
        <w:rPr>
          <w:noProof/>
        </w:rPr>
        <w:drawing>
          <wp:inline distT="0" distB="0" distL="0" distR="0" wp14:anchorId="027FC3C2" wp14:editId="0A9D086D">
            <wp:extent cx="5943600" cy="219519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195195"/>
                    </a:xfrm>
                    <a:prstGeom prst="rect">
                      <a:avLst/>
                    </a:prstGeom>
                  </pic:spPr>
                </pic:pic>
              </a:graphicData>
            </a:graphic>
          </wp:inline>
        </w:drawing>
      </w:r>
    </w:p>
    <w:p w14:paraId="5D5A18E0" w14:textId="77777777" w:rsidR="0092351E" w:rsidRDefault="0092351E" w:rsidP="0092351E">
      <w:pPr>
        <w:pStyle w:val="Output"/>
        <w:rPr>
          <w:color w:val="4C483D" w:themeColor="text2"/>
        </w:rPr>
      </w:pPr>
      <w:r>
        <w:t xml:space="preserve"># WITH Eureka Server      </w:t>
      </w:r>
    </w:p>
    <w:p w14:paraId="6479216A" w14:textId="77777777" w:rsidR="0092351E" w:rsidRDefault="0092351E" w:rsidP="0092351E">
      <w:pPr>
        <w:pStyle w:val="Output"/>
        <w:rPr>
          <w:color w:val="4C483D" w:themeColor="text2"/>
        </w:rPr>
      </w:pPr>
      <w:r>
        <w:rPr>
          <w:color w:val="268BD2"/>
        </w:rPr>
        <w:t>zuul</w:t>
      </w:r>
      <w:r>
        <w:rPr>
          <w:color w:val="000000"/>
        </w:rPr>
        <w:t>:</w:t>
      </w:r>
    </w:p>
    <w:p w14:paraId="1603C9C2" w14:textId="77777777" w:rsidR="0092351E" w:rsidRDefault="0092351E" w:rsidP="0092351E">
      <w:pPr>
        <w:pStyle w:val="Output"/>
        <w:rPr>
          <w:color w:val="4C483D" w:themeColor="text2"/>
        </w:rPr>
      </w:pPr>
      <w:r>
        <w:rPr>
          <w:color w:val="000000"/>
        </w:rPr>
        <w:t xml:space="preserve"> </w:t>
      </w:r>
      <w:r>
        <w:rPr>
          <w:color w:val="268BD2"/>
        </w:rPr>
        <w:t>routes</w:t>
      </w:r>
      <w:r>
        <w:rPr>
          <w:color w:val="000000"/>
        </w:rPr>
        <w:t>:</w:t>
      </w:r>
    </w:p>
    <w:p w14:paraId="2A5FE0AF" w14:textId="77777777" w:rsidR="0092351E" w:rsidRDefault="0092351E" w:rsidP="0092351E">
      <w:pPr>
        <w:pStyle w:val="Output"/>
        <w:rPr>
          <w:color w:val="4C483D" w:themeColor="text2"/>
        </w:rPr>
      </w:pPr>
      <w:r>
        <w:rPr>
          <w:color w:val="000000"/>
        </w:rPr>
        <w:t xml:space="preserve">    </w:t>
      </w:r>
      <w:r>
        <w:rPr>
          <w:color w:val="268BD2"/>
        </w:rPr>
        <w:t>edcservice</w:t>
      </w:r>
      <w:r>
        <w:rPr>
          <w:color w:val="000000"/>
        </w:rPr>
        <w:t>:</w:t>
      </w:r>
    </w:p>
    <w:p w14:paraId="3B3B5ECF" w14:textId="77777777" w:rsidR="0092351E" w:rsidRDefault="0092351E" w:rsidP="0092351E">
      <w:pPr>
        <w:pStyle w:val="Output"/>
        <w:rPr>
          <w:color w:val="4C483D" w:themeColor="text2"/>
        </w:rPr>
      </w:pPr>
      <w:r>
        <w:rPr>
          <w:color w:val="000000"/>
        </w:rPr>
        <w:t xml:space="preserve">      </w:t>
      </w:r>
      <w:r>
        <w:rPr>
          <w:color w:val="268BD2"/>
        </w:rPr>
        <w:t>path</w:t>
      </w:r>
      <w:r>
        <w:rPr>
          <w:color w:val="000000"/>
        </w:rPr>
        <w:t xml:space="preserve">: </w:t>
      </w:r>
      <w:r>
        <w:rPr>
          <w:color w:val="2AA198"/>
        </w:rPr>
        <w:t>/edc/**</w:t>
      </w:r>
    </w:p>
    <w:p w14:paraId="6FB0FEBE" w14:textId="77777777" w:rsidR="0092351E" w:rsidRDefault="0092351E" w:rsidP="0092351E">
      <w:pPr>
        <w:pStyle w:val="Output"/>
        <w:rPr>
          <w:color w:val="4C483D" w:themeColor="text2"/>
        </w:rPr>
      </w:pPr>
      <w:r>
        <w:rPr>
          <w:color w:val="000000"/>
        </w:rPr>
        <w:t xml:space="preserve">      </w:t>
      </w:r>
      <w:r>
        <w:rPr>
          <w:color w:val="268BD2"/>
        </w:rPr>
        <w:t>serviceId</w:t>
      </w:r>
      <w:r>
        <w:rPr>
          <w:color w:val="000000"/>
        </w:rPr>
        <w:t xml:space="preserve">: </w:t>
      </w:r>
      <w:r>
        <w:rPr>
          <w:color w:val="2AA198"/>
        </w:rPr>
        <w:t>EDC-MICROSERVICE</w:t>
      </w:r>
    </w:p>
    <w:p w14:paraId="7429AD2A" w14:textId="77777777" w:rsidR="0092351E" w:rsidRDefault="0092351E" w:rsidP="0092351E">
      <w:pPr>
        <w:pStyle w:val="Output"/>
        <w:rPr>
          <w:color w:val="4C483D" w:themeColor="text2"/>
        </w:rPr>
      </w:pPr>
      <w:r>
        <w:rPr>
          <w:color w:val="000000"/>
        </w:rPr>
        <w:t xml:space="preserve"> </w:t>
      </w:r>
    </w:p>
    <w:p w14:paraId="7DE5250E" w14:textId="77777777" w:rsidR="0092351E" w:rsidRDefault="0092351E" w:rsidP="0092351E">
      <w:pPr>
        <w:pStyle w:val="Output"/>
        <w:rPr>
          <w:color w:val="4C483D" w:themeColor="text2"/>
        </w:rPr>
      </w:pPr>
      <w:r>
        <w:rPr>
          <w:color w:val="000000"/>
        </w:rPr>
        <w:t xml:space="preserve">    </w:t>
      </w:r>
      <w:r>
        <w:rPr>
          <w:color w:val="268BD2"/>
        </w:rPr>
        <w:t>miservice</w:t>
      </w:r>
      <w:r>
        <w:rPr>
          <w:color w:val="000000"/>
        </w:rPr>
        <w:t>:</w:t>
      </w:r>
    </w:p>
    <w:p w14:paraId="5ACB9394" w14:textId="77777777" w:rsidR="0092351E" w:rsidRDefault="0092351E" w:rsidP="0092351E">
      <w:pPr>
        <w:pStyle w:val="Output"/>
        <w:rPr>
          <w:color w:val="4C483D" w:themeColor="text2"/>
        </w:rPr>
      </w:pPr>
      <w:r>
        <w:rPr>
          <w:color w:val="000000"/>
        </w:rPr>
        <w:t xml:space="preserve">      </w:t>
      </w:r>
      <w:r>
        <w:rPr>
          <w:color w:val="268BD2"/>
        </w:rPr>
        <w:t>path</w:t>
      </w:r>
      <w:r>
        <w:rPr>
          <w:color w:val="000000"/>
        </w:rPr>
        <w:t xml:space="preserve">: </w:t>
      </w:r>
      <w:r>
        <w:rPr>
          <w:color w:val="2AA198"/>
        </w:rPr>
        <w:t>/mi/**</w:t>
      </w:r>
    </w:p>
    <w:p w14:paraId="4EE97A98" w14:textId="77777777" w:rsidR="0092351E" w:rsidRDefault="0092351E" w:rsidP="0092351E">
      <w:pPr>
        <w:pStyle w:val="Output"/>
        <w:rPr>
          <w:color w:val="4C483D" w:themeColor="text2"/>
        </w:rPr>
      </w:pPr>
      <w:r>
        <w:rPr>
          <w:color w:val="000000"/>
        </w:rPr>
        <w:t xml:space="preserve">      </w:t>
      </w:r>
      <w:r>
        <w:rPr>
          <w:color w:val="268BD2"/>
        </w:rPr>
        <w:t>serviceId</w:t>
      </w:r>
      <w:r>
        <w:rPr>
          <w:color w:val="000000"/>
        </w:rPr>
        <w:t xml:space="preserve">: </w:t>
      </w:r>
      <w:r>
        <w:rPr>
          <w:color w:val="2AA198"/>
        </w:rPr>
        <w:t>MI-MICROSERVICE</w:t>
      </w:r>
      <w:r>
        <w:rPr>
          <w:color w:val="000000"/>
        </w:rPr>
        <w:t xml:space="preserve">      </w:t>
      </w:r>
    </w:p>
    <w:p w14:paraId="6E10ED49" w14:textId="77777777" w:rsidR="0092351E" w:rsidRDefault="0092351E" w:rsidP="0092351E">
      <w:pPr>
        <w:pStyle w:val="Output"/>
        <w:rPr>
          <w:color w:val="4C483D" w:themeColor="text2"/>
        </w:rPr>
      </w:pPr>
      <w:r>
        <w:rPr>
          <w:color w:val="000000"/>
        </w:rPr>
        <w:t xml:space="preserve"> </w:t>
      </w:r>
      <w:r>
        <w:rPr>
          <w:color w:val="268BD2"/>
        </w:rPr>
        <w:t>host</w:t>
      </w:r>
      <w:r>
        <w:rPr>
          <w:color w:val="000000"/>
        </w:rPr>
        <w:t>:</w:t>
      </w:r>
    </w:p>
    <w:p w14:paraId="1A6C0215" w14:textId="77777777" w:rsidR="0092351E" w:rsidRDefault="0092351E" w:rsidP="0092351E">
      <w:pPr>
        <w:pStyle w:val="Output"/>
        <w:rPr>
          <w:color w:val="4C483D" w:themeColor="text2"/>
        </w:rPr>
      </w:pPr>
      <w:r>
        <w:rPr>
          <w:color w:val="000000"/>
        </w:rPr>
        <w:t xml:space="preserve">    </w:t>
      </w:r>
      <w:r>
        <w:rPr>
          <w:color w:val="268BD2"/>
          <w:u w:val="single"/>
        </w:rPr>
        <w:t>connect-timeout-millis</w:t>
      </w:r>
      <w:r>
        <w:rPr>
          <w:color w:val="000000"/>
        </w:rPr>
        <w:t xml:space="preserve">: </w:t>
      </w:r>
      <w:r>
        <w:rPr>
          <w:color w:val="D33682"/>
        </w:rPr>
        <w:t>2000</w:t>
      </w:r>
    </w:p>
    <w:p w14:paraId="438265D8" w14:textId="3C989D25" w:rsidR="007C70F9" w:rsidRDefault="0092351E" w:rsidP="0092351E">
      <w:pPr>
        <w:pStyle w:val="Output"/>
        <w:rPr>
          <w:noProof/>
        </w:rPr>
      </w:pPr>
      <w:r>
        <w:rPr>
          <w:color w:val="000000"/>
        </w:rPr>
        <w:t xml:space="preserve">    </w:t>
      </w:r>
      <w:r>
        <w:rPr>
          <w:color w:val="268BD2"/>
          <w:u w:val="single"/>
        </w:rPr>
        <w:t>socket-timeout-millis</w:t>
      </w:r>
      <w:r>
        <w:rPr>
          <w:color w:val="000000"/>
        </w:rPr>
        <w:t xml:space="preserve">: </w:t>
      </w:r>
      <w:r>
        <w:rPr>
          <w:color w:val="D33682"/>
        </w:rPr>
        <w:t>5000</w:t>
      </w:r>
    </w:p>
    <w:p w14:paraId="08229834" w14:textId="6077DBF5" w:rsidR="007C70F9" w:rsidRDefault="007C70F9" w:rsidP="00F11C17">
      <w:pPr>
        <w:rPr>
          <w:noProof/>
        </w:rPr>
      </w:pPr>
    </w:p>
    <w:p w14:paraId="3D899B18" w14:textId="77777777" w:rsidR="00EC5A42" w:rsidRPr="00EC5A42" w:rsidRDefault="00EC5A42" w:rsidP="00EC5A42">
      <w:pPr>
        <w:rPr>
          <w:noProof/>
        </w:rPr>
      </w:pPr>
      <w:r w:rsidRPr="00EC5A42">
        <w:rPr>
          <w:noProof/>
        </w:rPr>
        <w:t xml:space="preserve">As Zuul act as a proxy to all our microservices, we can use Zuul service to implement some cross-cutting concerns like security, rate limiting etc. One common use-case is forwarding the </w:t>
      </w:r>
      <w:r w:rsidRPr="00770066">
        <w:rPr>
          <w:rStyle w:val="0SyntaxPinkChar"/>
        </w:rPr>
        <w:t xml:space="preserve">Authentication headers </w:t>
      </w:r>
      <w:r w:rsidRPr="00EC5A42">
        <w:rPr>
          <w:noProof/>
        </w:rPr>
        <w:t>to all the downstream services.</w:t>
      </w:r>
    </w:p>
    <w:p w14:paraId="630FB917" w14:textId="730CB54F" w:rsidR="00EC5A42" w:rsidRDefault="00EC5A42" w:rsidP="00AE5909">
      <w:pPr>
        <w:spacing w:after="0"/>
        <w:rPr>
          <w:noProof/>
        </w:rPr>
      </w:pPr>
      <w:r w:rsidRPr="00770066">
        <w:rPr>
          <w:b/>
          <w:bCs/>
          <w:noProof/>
        </w:rPr>
        <w:lastRenderedPageBreak/>
        <w:t>Typically in microservices, we will use OAuth service for authentication and authorization</w:t>
      </w:r>
      <w:r w:rsidRPr="00EC5A42">
        <w:rPr>
          <w:noProof/>
        </w:rPr>
        <w:t>. Once the client is authenticated OAuth service will generate a token which should be included in the requests making to other microservices so that client need not be authenticated for every service separately. We can use Zuul filter to implement features like this.</w:t>
      </w:r>
    </w:p>
    <w:p w14:paraId="1D71F2CC" w14:textId="77777777" w:rsidR="00C27297" w:rsidRDefault="00C27297" w:rsidP="00C27297">
      <w:pPr>
        <w:pStyle w:val="Output"/>
        <w:rPr>
          <w:color w:val="4C483D" w:themeColor="text2"/>
        </w:rPr>
      </w:pPr>
      <w:r>
        <w:rPr>
          <w:b/>
          <w:bCs/>
          <w:color w:val="7F0055"/>
        </w:rPr>
        <w:t>package</w:t>
      </w:r>
      <w:r>
        <w:t xml:space="preserve"> com.idaam;</w:t>
      </w:r>
    </w:p>
    <w:p w14:paraId="377C3189" w14:textId="77777777" w:rsidR="00C27297" w:rsidRDefault="00C27297" w:rsidP="00C27297">
      <w:pPr>
        <w:pStyle w:val="Output"/>
        <w:rPr>
          <w:color w:val="4C483D" w:themeColor="text2"/>
        </w:rPr>
      </w:pPr>
    </w:p>
    <w:p w14:paraId="32851BCD" w14:textId="77777777" w:rsidR="00C27297" w:rsidRDefault="00C27297" w:rsidP="00C27297">
      <w:pPr>
        <w:pStyle w:val="Output"/>
        <w:rPr>
          <w:color w:val="4C483D" w:themeColor="text2"/>
        </w:rPr>
      </w:pPr>
      <w:r>
        <w:rPr>
          <w:b/>
          <w:bCs/>
          <w:color w:val="7F0055"/>
        </w:rPr>
        <w:t>import</w:t>
      </w:r>
      <w:r>
        <w:t xml:space="preserve"> com.netflix.zuul.ZuulFilter;</w:t>
      </w:r>
    </w:p>
    <w:p w14:paraId="378868CE" w14:textId="77777777" w:rsidR="00C27297" w:rsidRDefault="00C27297" w:rsidP="00C27297">
      <w:pPr>
        <w:pStyle w:val="Output"/>
        <w:rPr>
          <w:color w:val="4C483D" w:themeColor="text2"/>
        </w:rPr>
      </w:pPr>
      <w:r>
        <w:rPr>
          <w:b/>
          <w:bCs/>
          <w:color w:val="7F0055"/>
        </w:rPr>
        <w:t>import</w:t>
      </w:r>
      <w:r>
        <w:t xml:space="preserve"> com.netflix.zuul.context.RequestContext;</w:t>
      </w:r>
    </w:p>
    <w:p w14:paraId="07297ECE" w14:textId="77777777" w:rsidR="00C27297" w:rsidRDefault="00C27297" w:rsidP="00C27297">
      <w:pPr>
        <w:pStyle w:val="Output"/>
        <w:rPr>
          <w:color w:val="4C483D" w:themeColor="text2"/>
        </w:rPr>
      </w:pPr>
      <w:r>
        <w:rPr>
          <w:b/>
          <w:bCs/>
          <w:color w:val="7F0055"/>
        </w:rPr>
        <w:t>import</w:t>
      </w:r>
      <w:r>
        <w:t xml:space="preserve"> javax.servlet.http.HttpServletRequest;</w:t>
      </w:r>
    </w:p>
    <w:p w14:paraId="5DF261C0" w14:textId="77777777" w:rsidR="00C27297" w:rsidRDefault="00C27297" w:rsidP="00C27297">
      <w:pPr>
        <w:pStyle w:val="Output"/>
        <w:rPr>
          <w:color w:val="4C483D" w:themeColor="text2"/>
        </w:rPr>
      </w:pPr>
      <w:r>
        <w:rPr>
          <w:b/>
          <w:bCs/>
          <w:color w:val="7F0055"/>
        </w:rPr>
        <w:t>import</w:t>
      </w:r>
      <w:r>
        <w:t xml:space="preserve"> java.util.UUID;</w:t>
      </w:r>
    </w:p>
    <w:p w14:paraId="369CF671" w14:textId="77777777" w:rsidR="00C27297" w:rsidRDefault="00C27297" w:rsidP="00C27297">
      <w:pPr>
        <w:pStyle w:val="Output"/>
        <w:rPr>
          <w:color w:val="4C483D" w:themeColor="text2"/>
        </w:rPr>
      </w:pPr>
      <w:r>
        <w:rPr>
          <w:b/>
          <w:bCs/>
          <w:color w:val="7F0055"/>
        </w:rPr>
        <w:t>import</w:t>
      </w:r>
      <w:r>
        <w:t xml:space="preserve"> </w:t>
      </w:r>
      <w:r>
        <w:rPr>
          <w:b/>
          <w:bCs/>
          <w:color w:val="7F0055"/>
        </w:rPr>
        <w:t>static</w:t>
      </w:r>
      <w:r>
        <w:t xml:space="preserve"> org.springframework.cloud.netflix.zuul.filters.support.FilterConstants.</w:t>
      </w:r>
      <w:r>
        <w:rPr>
          <w:b/>
          <w:bCs/>
          <w:i/>
          <w:iCs/>
          <w:color w:val="0000C0"/>
        </w:rPr>
        <w:t>PRE_TYPE</w:t>
      </w:r>
      <w:r>
        <w:t>;</w:t>
      </w:r>
    </w:p>
    <w:p w14:paraId="3EA711E9" w14:textId="77777777" w:rsidR="00C27297" w:rsidRDefault="00C27297" w:rsidP="00C27297">
      <w:pPr>
        <w:pStyle w:val="Output"/>
        <w:rPr>
          <w:color w:val="4C483D" w:themeColor="text2"/>
        </w:rPr>
      </w:pPr>
      <w:r>
        <w:t xml:space="preserve"> </w:t>
      </w:r>
    </w:p>
    <w:p w14:paraId="2A66EEB6" w14:textId="77777777" w:rsidR="00C27297" w:rsidRDefault="00C27297" w:rsidP="00C27297">
      <w:pPr>
        <w:pStyle w:val="Output"/>
        <w:rPr>
          <w:color w:val="4C483D" w:themeColor="text2"/>
        </w:rPr>
      </w:pPr>
      <w:r>
        <w:rPr>
          <w:b/>
          <w:bCs/>
          <w:color w:val="7F0055"/>
        </w:rPr>
        <w:t>public</w:t>
      </w:r>
      <w:r>
        <w:t xml:space="preserve"> </w:t>
      </w:r>
      <w:r>
        <w:rPr>
          <w:b/>
          <w:bCs/>
          <w:color w:val="7F0055"/>
        </w:rPr>
        <w:t>class</w:t>
      </w:r>
      <w:r>
        <w:t xml:space="preserve"> AuthHeaderFilter </w:t>
      </w:r>
      <w:r>
        <w:rPr>
          <w:b/>
          <w:bCs/>
          <w:color w:val="7F0055"/>
        </w:rPr>
        <w:t>extends</w:t>
      </w:r>
      <w:r>
        <w:t xml:space="preserve"> </w:t>
      </w:r>
      <w:r w:rsidRPr="00770066">
        <w:rPr>
          <w:rStyle w:val="BlueSyntaxChar"/>
        </w:rPr>
        <w:t>ZuulFilter</w:t>
      </w:r>
      <w:r>
        <w:t xml:space="preserve"> {</w:t>
      </w:r>
    </w:p>
    <w:p w14:paraId="49E09881" w14:textId="77777777" w:rsidR="00C27297" w:rsidRDefault="00C27297" w:rsidP="00C27297">
      <w:pPr>
        <w:pStyle w:val="Output"/>
        <w:rPr>
          <w:color w:val="4C483D" w:themeColor="text2"/>
        </w:rPr>
      </w:pPr>
      <w:r>
        <w:t xml:space="preserve">    </w:t>
      </w:r>
      <w:r>
        <w:rPr>
          <w:color w:val="646464"/>
        </w:rPr>
        <w:t>@Override</w:t>
      </w:r>
    </w:p>
    <w:p w14:paraId="48476547" w14:textId="77777777" w:rsidR="00C27297" w:rsidRDefault="00C27297" w:rsidP="00C27297">
      <w:pPr>
        <w:pStyle w:val="Output"/>
        <w:rPr>
          <w:color w:val="4C483D" w:themeColor="text2"/>
        </w:rPr>
      </w:pPr>
      <w:r>
        <w:t xml:space="preserve">    </w:t>
      </w:r>
      <w:r>
        <w:rPr>
          <w:b/>
          <w:bCs/>
          <w:color w:val="7F0055"/>
        </w:rPr>
        <w:t>public</w:t>
      </w:r>
      <w:r>
        <w:t xml:space="preserve"> String filterType() {</w:t>
      </w:r>
    </w:p>
    <w:p w14:paraId="76053B84" w14:textId="77777777" w:rsidR="00C27297" w:rsidRDefault="00C27297" w:rsidP="00C27297">
      <w:pPr>
        <w:pStyle w:val="Output"/>
        <w:rPr>
          <w:color w:val="4C483D" w:themeColor="text2"/>
        </w:rPr>
      </w:pPr>
      <w:r>
        <w:t xml:space="preserve">        </w:t>
      </w:r>
      <w:r>
        <w:rPr>
          <w:b/>
          <w:bCs/>
          <w:color w:val="7F0055"/>
        </w:rPr>
        <w:t>return</w:t>
      </w:r>
      <w:r>
        <w:t xml:space="preserve"> </w:t>
      </w:r>
      <w:r>
        <w:rPr>
          <w:b/>
          <w:bCs/>
          <w:i/>
          <w:iCs/>
          <w:color w:val="0000C0"/>
        </w:rPr>
        <w:t>PRE_TYPE</w:t>
      </w:r>
      <w:r>
        <w:t>;</w:t>
      </w:r>
    </w:p>
    <w:p w14:paraId="41C93848" w14:textId="77777777" w:rsidR="00C27297" w:rsidRDefault="00C27297" w:rsidP="00C27297">
      <w:pPr>
        <w:pStyle w:val="Output"/>
        <w:rPr>
          <w:color w:val="4C483D" w:themeColor="text2"/>
        </w:rPr>
      </w:pPr>
      <w:r>
        <w:t xml:space="preserve">    }</w:t>
      </w:r>
    </w:p>
    <w:p w14:paraId="5F80E969" w14:textId="77777777" w:rsidR="00C27297" w:rsidRDefault="00C27297" w:rsidP="00C27297">
      <w:pPr>
        <w:pStyle w:val="Output"/>
        <w:rPr>
          <w:color w:val="4C483D" w:themeColor="text2"/>
        </w:rPr>
      </w:pPr>
      <w:r>
        <w:t xml:space="preserve"> </w:t>
      </w:r>
    </w:p>
    <w:p w14:paraId="6F875761" w14:textId="77777777" w:rsidR="00C27297" w:rsidRDefault="00C27297" w:rsidP="00C27297">
      <w:pPr>
        <w:pStyle w:val="Output"/>
        <w:rPr>
          <w:color w:val="4C483D" w:themeColor="text2"/>
        </w:rPr>
      </w:pPr>
      <w:r>
        <w:t xml:space="preserve">    </w:t>
      </w:r>
      <w:r>
        <w:rPr>
          <w:color w:val="646464"/>
        </w:rPr>
        <w:t>@Override</w:t>
      </w:r>
    </w:p>
    <w:p w14:paraId="36301635" w14:textId="77777777" w:rsidR="00C27297" w:rsidRDefault="00C27297" w:rsidP="00C27297">
      <w:pPr>
        <w:pStyle w:val="Output"/>
        <w:rPr>
          <w:color w:val="4C483D" w:themeColor="text2"/>
        </w:rPr>
      </w:pPr>
      <w:r>
        <w:t xml:space="preserve">    </w:t>
      </w:r>
      <w:r>
        <w:rPr>
          <w:b/>
          <w:bCs/>
          <w:color w:val="7F0055"/>
        </w:rPr>
        <w:t>public</w:t>
      </w:r>
      <w:r>
        <w:t xml:space="preserve"> </w:t>
      </w:r>
      <w:r>
        <w:rPr>
          <w:b/>
          <w:bCs/>
          <w:color w:val="7F0055"/>
        </w:rPr>
        <w:t>int</w:t>
      </w:r>
      <w:r>
        <w:t xml:space="preserve"> filterOrder() {</w:t>
      </w:r>
    </w:p>
    <w:p w14:paraId="6DD0AD5E" w14:textId="77777777" w:rsidR="00C27297" w:rsidRDefault="00C27297" w:rsidP="00C27297">
      <w:pPr>
        <w:pStyle w:val="Output"/>
        <w:rPr>
          <w:color w:val="4C483D" w:themeColor="text2"/>
        </w:rPr>
      </w:pPr>
      <w:r>
        <w:t xml:space="preserve">        </w:t>
      </w:r>
      <w:r>
        <w:rPr>
          <w:b/>
          <w:bCs/>
          <w:color w:val="7F0055"/>
        </w:rPr>
        <w:t>return</w:t>
      </w:r>
      <w:r>
        <w:t xml:space="preserve"> 0;</w:t>
      </w:r>
    </w:p>
    <w:p w14:paraId="7997DF3D" w14:textId="77777777" w:rsidR="00C27297" w:rsidRDefault="00C27297" w:rsidP="00C27297">
      <w:pPr>
        <w:pStyle w:val="Output"/>
        <w:rPr>
          <w:color w:val="4C483D" w:themeColor="text2"/>
        </w:rPr>
      </w:pPr>
      <w:r>
        <w:t xml:space="preserve">    }</w:t>
      </w:r>
    </w:p>
    <w:p w14:paraId="525C1D2C" w14:textId="77777777" w:rsidR="00C27297" w:rsidRDefault="00C27297" w:rsidP="00C27297">
      <w:pPr>
        <w:pStyle w:val="Output"/>
        <w:rPr>
          <w:color w:val="4C483D" w:themeColor="text2"/>
        </w:rPr>
      </w:pPr>
      <w:r>
        <w:t xml:space="preserve"> </w:t>
      </w:r>
    </w:p>
    <w:p w14:paraId="32D7FE1F" w14:textId="77777777" w:rsidR="00C27297" w:rsidRDefault="00C27297" w:rsidP="00C27297">
      <w:pPr>
        <w:pStyle w:val="Output"/>
        <w:rPr>
          <w:color w:val="4C483D" w:themeColor="text2"/>
        </w:rPr>
      </w:pPr>
      <w:r>
        <w:t xml:space="preserve">    </w:t>
      </w:r>
      <w:r>
        <w:rPr>
          <w:color w:val="646464"/>
        </w:rPr>
        <w:t>@Override</w:t>
      </w:r>
    </w:p>
    <w:p w14:paraId="233CBCA3" w14:textId="77777777" w:rsidR="00C27297" w:rsidRDefault="00C27297" w:rsidP="00C27297">
      <w:pPr>
        <w:pStyle w:val="Output"/>
        <w:rPr>
          <w:color w:val="4C483D" w:themeColor="text2"/>
        </w:rPr>
      </w:pPr>
      <w:r>
        <w:t xml:space="preserve">    </w:t>
      </w:r>
      <w:r>
        <w:rPr>
          <w:b/>
          <w:bCs/>
          <w:color w:val="7F0055"/>
        </w:rPr>
        <w:t>public</w:t>
      </w:r>
      <w:r>
        <w:t xml:space="preserve"> </w:t>
      </w:r>
      <w:r>
        <w:rPr>
          <w:b/>
          <w:bCs/>
          <w:color w:val="7F0055"/>
        </w:rPr>
        <w:t>boolean</w:t>
      </w:r>
      <w:r>
        <w:t xml:space="preserve"> shouldFilter() {</w:t>
      </w:r>
    </w:p>
    <w:p w14:paraId="6C1D76BB" w14:textId="77777777" w:rsidR="00C27297" w:rsidRDefault="00C27297" w:rsidP="00C27297">
      <w:pPr>
        <w:pStyle w:val="Output"/>
        <w:rPr>
          <w:color w:val="4C483D" w:themeColor="text2"/>
        </w:rPr>
      </w:pPr>
      <w:r>
        <w:t xml:space="preserve">        </w:t>
      </w:r>
      <w:r>
        <w:rPr>
          <w:b/>
          <w:bCs/>
          <w:color w:val="7F0055"/>
        </w:rPr>
        <w:t>return</w:t>
      </w:r>
      <w:r>
        <w:t xml:space="preserve"> </w:t>
      </w:r>
      <w:r>
        <w:rPr>
          <w:b/>
          <w:bCs/>
          <w:color w:val="7F0055"/>
        </w:rPr>
        <w:t>true</w:t>
      </w:r>
      <w:r>
        <w:t>;</w:t>
      </w:r>
    </w:p>
    <w:p w14:paraId="3817FE32" w14:textId="36077709" w:rsidR="00C27297" w:rsidRDefault="00C27297" w:rsidP="00C27297">
      <w:pPr>
        <w:pStyle w:val="Output"/>
        <w:rPr>
          <w:color w:val="4C483D" w:themeColor="text2"/>
        </w:rPr>
      </w:pPr>
      <w:r>
        <w:t xml:space="preserve">    } </w:t>
      </w:r>
    </w:p>
    <w:p w14:paraId="0B7F9E3B" w14:textId="77777777" w:rsidR="00C27297" w:rsidRDefault="00C27297" w:rsidP="00C27297">
      <w:pPr>
        <w:pStyle w:val="Output"/>
        <w:rPr>
          <w:color w:val="4C483D" w:themeColor="text2"/>
        </w:rPr>
      </w:pPr>
      <w:r>
        <w:t xml:space="preserve">    </w:t>
      </w:r>
      <w:r>
        <w:rPr>
          <w:color w:val="646464"/>
        </w:rPr>
        <w:t>@Override</w:t>
      </w:r>
    </w:p>
    <w:p w14:paraId="39E5FDA6" w14:textId="77777777" w:rsidR="00C27297" w:rsidRDefault="00C27297" w:rsidP="00C27297">
      <w:pPr>
        <w:pStyle w:val="Output"/>
        <w:rPr>
          <w:color w:val="4C483D" w:themeColor="text2"/>
        </w:rPr>
      </w:pPr>
      <w:r>
        <w:t xml:space="preserve">    </w:t>
      </w:r>
      <w:r>
        <w:rPr>
          <w:b/>
          <w:bCs/>
          <w:color w:val="7F0055"/>
        </w:rPr>
        <w:t>public</w:t>
      </w:r>
      <w:r>
        <w:t xml:space="preserve"> Object run()  {</w:t>
      </w:r>
    </w:p>
    <w:p w14:paraId="47409655" w14:textId="77777777" w:rsidR="00C27297" w:rsidRDefault="00C27297" w:rsidP="00C27297">
      <w:pPr>
        <w:pStyle w:val="Output"/>
        <w:rPr>
          <w:color w:val="4C483D" w:themeColor="text2"/>
        </w:rPr>
      </w:pPr>
      <w:r>
        <w:t xml:space="preserve">        RequestContext </w:t>
      </w:r>
      <w:r>
        <w:rPr>
          <w:color w:val="6A3E3E"/>
        </w:rPr>
        <w:t>ctx</w:t>
      </w:r>
      <w:r>
        <w:t xml:space="preserve"> = RequestContext.</w:t>
      </w:r>
      <w:r>
        <w:rPr>
          <w:i/>
          <w:iCs/>
        </w:rPr>
        <w:t>getCurrentContext</w:t>
      </w:r>
      <w:r>
        <w:t>();</w:t>
      </w:r>
    </w:p>
    <w:p w14:paraId="13D40A3B" w14:textId="77777777" w:rsidR="00C27297" w:rsidRDefault="00C27297" w:rsidP="00C27297">
      <w:pPr>
        <w:pStyle w:val="Output"/>
        <w:rPr>
          <w:color w:val="4C483D" w:themeColor="text2"/>
        </w:rPr>
      </w:pPr>
      <w:r>
        <w:t xml:space="preserve">        HttpServletRequest </w:t>
      </w:r>
      <w:r>
        <w:rPr>
          <w:color w:val="6A3E3E"/>
        </w:rPr>
        <w:t>request</w:t>
      </w:r>
      <w:r>
        <w:t xml:space="preserve"> = </w:t>
      </w:r>
      <w:r>
        <w:rPr>
          <w:color w:val="6A3E3E"/>
        </w:rPr>
        <w:t>ctx</w:t>
      </w:r>
      <w:r>
        <w:t>.getRequest();</w:t>
      </w:r>
    </w:p>
    <w:p w14:paraId="48993A9F" w14:textId="77777777" w:rsidR="00C27297" w:rsidRDefault="00C27297" w:rsidP="00C27297">
      <w:pPr>
        <w:pStyle w:val="Output"/>
        <w:rPr>
          <w:color w:val="4C483D" w:themeColor="text2"/>
        </w:rPr>
      </w:pPr>
      <w:r>
        <w:t xml:space="preserve"> </w:t>
      </w:r>
    </w:p>
    <w:p w14:paraId="4F6D86CE" w14:textId="686EFFE7" w:rsidR="00C27297" w:rsidRDefault="00C27297" w:rsidP="002355B6">
      <w:pPr>
        <w:pStyle w:val="Output"/>
        <w:rPr>
          <w:color w:val="4C483D" w:themeColor="text2"/>
        </w:rPr>
      </w:pPr>
      <w:r>
        <w:t xml:space="preserve">        </w:t>
      </w:r>
      <w:r>
        <w:rPr>
          <w:b/>
          <w:bCs/>
          <w:color w:val="7F0055"/>
        </w:rPr>
        <w:t>if</w:t>
      </w:r>
      <w:r>
        <w:t xml:space="preserve"> (</w:t>
      </w:r>
      <w:r>
        <w:rPr>
          <w:color w:val="6A3E3E"/>
        </w:rPr>
        <w:t>request</w:t>
      </w:r>
      <w:r>
        <w:t>.getAttribute(</w:t>
      </w:r>
      <w:r>
        <w:rPr>
          <w:color w:val="2A00FF"/>
        </w:rPr>
        <w:t>"AUTH_HEADER"</w:t>
      </w:r>
      <w:r>
        <w:t xml:space="preserve">) == </w:t>
      </w:r>
      <w:r>
        <w:rPr>
          <w:b/>
          <w:bCs/>
          <w:color w:val="7F0055"/>
        </w:rPr>
        <w:t>null</w:t>
      </w:r>
      <w:r>
        <w:t>) {</w:t>
      </w:r>
    </w:p>
    <w:p w14:paraId="2D0DAC73" w14:textId="055C2374" w:rsidR="00C27297" w:rsidRDefault="00C27297" w:rsidP="00C27297">
      <w:pPr>
        <w:pStyle w:val="Output"/>
        <w:rPr>
          <w:color w:val="4C483D" w:themeColor="text2"/>
        </w:rPr>
      </w:pPr>
      <w:r>
        <w:t xml:space="preserve">            String </w:t>
      </w:r>
      <w:r>
        <w:rPr>
          <w:color w:val="6A3E3E"/>
        </w:rPr>
        <w:t>sessionId</w:t>
      </w:r>
      <w:r>
        <w:t xml:space="preserve"> = UUID.</w:t>
      </w:r>
      <w:r>
        <w:rPr>
          <w:i/>
          <w:iCs/>
        </w:rPr>
        <w:t>randomUUID</w:t>
      </w:r>
      <w:r>
        <w:t xml:space="preserve">().toString();             </w:t>
      </w:r>
    </w:p>
    <w:p w14:paraId="009D7898" w14:textId="77777777" w:rsidR="00C27297" w:rsidRDefault="00C27297" w:rsidP="00C27297">
      <w:pPr>
        <w:pStyle w:val="Output"/>
        <w:rPr>
          <w:color w:val="4C483D" w:themeColor="text2"/>
        </w:rPr>
      </w:pPr>
      <w:r>
        <w:t xml:space="preserve">            </w:t>
      </w:r>
      <w:r>
        <w:rPr>
          <w:color w:val="6A3E3E"/>
        </w:rPr>
        <w:t>ctx</w:t>
      </w:r>
      <w:r>
        <w:t>.addZuulRequestHeader(</w:t>
      </w:r>
      <w:r>
        <w:rPr>
          <w:color w:val="2A00FF"/>
        </w:rPr>
        <w:t>"AUTH_HEADER"</w:t>
      </w:r>
      <w:r>
        <w:t xml:space="preserve">, </w:t>
      </w:r>
      <w:r>
        <w:rPr>
          <w:color w:val="6A3E3E"/>
        </w:rPr>
        <w:t>sessionId</w:t>
      </w:r>
      <w:r>
        <w:t>);</w:t>
      </w:r>
    </w:p>
    <w:p w14:paraId="34281744" w14:textId="77777777" w:rsidR="00C27297" w:rsidRDefault="00C27297" w:rsidP="00C27297">
      <w:pPr>
        <w:pStyle w:val="Output"/>
        <w:rPr>
          <w:color w:val="4C483D" w:themeColor="text2"/>
        </w:rPr>
      </w:pPr>
      <w:r>
        <w:t xml:space="preserve">        }</w:t>
      </w:r>
    </w:p>
    <w:p w14:paraId="01116074" w14:textId="77777777" w:rsidR="00C27297" w:rsidRDefault="00C27297" w:rsidP="00C27297">
      <w:pPr>
        <w:pStyle w:val="Output"/>
        <w:rPr>
          <w:color w:val="4C483D" w:themeColor="text2"/>
        </w:rPr>
      </w:pPr>
      <w:r>
        <w:t xml:space="preserve">        </w:t>
      </w:r>
      <w:r>
        <w:rPr>
          <w:b/>
          <w:bCs/>
          <w:color w:val="7F0055"/>
        </w:rPr>
        <w:t>return</w:t>
      </w:r>
      <w:r>
        <w:t xml:space="preserve"> </w:t>
      </w:r>
      <w:r>
        <w:rPr>
          <w:b/>
          <w:bCs/>
          <w:color w:val="7F0055"/>
        </w:rPr>
        <w:t>null</w:t>
      </w:r>
      <w:r>
        <w:t>;</w:t>
      </w:r>
    </w:p>
    <w:p w14:paraId="12ADEB77" w14:textId="77777777" w:rsidR="00C27297" w:rsidRDefault="00C27297" w:rsidP="00C27297">
      <w:pPr>
        <w:pStyle w:val="Output"/>
        <w:rPr>
          <w:color w:val="4C483D" w:themeColor="text2"/>
        </w:rPr>
      </w:pPr>
      <w:r>
        <w:t xml:space="preserve">    }</w:t>
      </w:r>
    </w:p>
    <w:p w14:paraId="499483BF" w14:textId="352F0199" w:rsidR="00C27297" w:rsidRPr="00EC5A42" w:rsidRDefault="00C27297" w:rsidP="00C27297">
      <w:pPr>
        <w:pStyle w:val="Output"/>
        <w:rPr>
          <w:noProof/>
        </w:rPr>
      </w:pPr>
      <w:r>
        <w:t>}</w:t>
      </w:r>
    </w:p>
    <w:p w14:paraId="6B1F431B" w14:textId="738AA88B" w:rsidR="00EC5A42" w:rsidRDefault="00EC5A42" w:rsidP="00CF0FBC">
      <w:pPr>
        <w:spacing w:after="0"/>
        <w:rPr>
          <w:noProof/>
        </w:rPr>
      </w:pPr>
      <w:r w:rsidRPr="00EC5A42">
        <w:rPr>
          <w:noProof/>
        </w:rPr>
        <w:t>We are adding </w:t>
      </w:r>
      <w:r w:rsidRPr="00EC5A42">
        <w:rPr>
          <w:b/>
          <w:bCs/>
          <w:noProof/>
        </w:rPr>
        <w:t>AUTH_HEADER</w:t>
      </w:r>
      <w:r w:rsidRPr="00EC5A42">
        <w:rPr>
          <w:noProof/>
        </w:rPr>
        <w:t> as a request header using </w:t>
      </w:r>
      <w:r w:rsidRPr="00EC5A42">
        <w:rPr>
          <w:b/>
          <w:bCs/>
          <w:noProof/>
        </w:rPr>
        <w:t>RequestContext.addZuulRequestHeader()</w:t>
      </w:r>
      <w:r w:rsidRPr="00EC5A42">
        <w:rPr>
          <w:noProof/>
        </w:rPr>
        <w:t> which will be forwarded to downstream services. We need to register it as a Spring bean</w:t>
      </w:r>
      <w:r w:rsidR="00C27297">
        <w:rPr>
          <w:noProof/>
        </w:rPr>
        <w:t xml:space="preserve"> in our MicroServices</w:t>
      </w:r>
      <w:r w:rsidRPr="00EC5A42">
        <w:rPr>
          <w:noProof/>
        </w:rPr>
        <w:t>.</w:t>
      </w:r>
    </w:p>
    <w:p w14:paraId="0A3A917A" w14:textId="77777777" w:rsidR="00C27297" w:rsidRPr="00C27297" w:rsidRDefault="00C27297" w:rsidP="004B6974">
      <w:pPr>
        <w:pBdr>
          <w:top w:val="single" w:sz="6" w:space="19" w:color="DDDDDD"/>
          <w:left w:val="single" w:sz="6" w:space="19" w:color="DDDDDD"/>
          <w:bottom w:val="single" w:sz="6" w:space="0" w:color="DDDDDD"/>
          <w:right w:val="single" w:sz="6" w:space="19"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lang w:eastAsia="en-US"/>
        </w:rPr>
      </w:pPr>
      <w:r w:rsidRPr="00C27297">
        <w:rPr>
          <w:rFonts w:ascii="Consolas" w:eastAsia="Times New Roman" w:hAnsi="Consolas" w:cs="Courier New"/>
          <w:color w:val="A6E22E"/>
          <w:lang w:eastAsia="en-US"/>
        </w:rPr>
        <w:t>@Bean</w:t>
      </w:r>
    </w:p>
    <w:p w14:paraId="03EBBAEF" w14:textId="77777777" w:rsidR="00C27297" w:rsidRPr="00C27297" w:rsidRDefault="00C27297" w:rsidP="004B6974">
      <w:pPr>
        <w:pBdr>
          <w:top w:val="single" w:sz="6" w:space="19" w:color="DDDDDD"/>
          <w:left w:val="single" w:sz="6" w:space="19" w:color="DDDDDD"/>
          <w:bottom w:val="single" w:sz="6" w:space="0" w:color="DDDDDD"/>
          <w:right w:val="single" w:sz="6" w:space="19"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lang w:eastAsia="en-US"/>
        </w:rPr>
      </w:pPr>
      <w:r w:rsidRPr="00C27297">
        <w:rPr>
          <w:rFonts w:ascii="Consolas" w:eastAsia="Times New Roman" w:hAnsi="Consolas" w:cs="Courier New"/>
          <w:color w:val="F8F8F2"/>
          <w:lang w:eastAsia="en-US"/>
        </w:rPr>
        <w:t xml:space="preserve">AuthHeaderFilter </w:t>
      </w:r>
      <w:r w:rsidRPr="00C27297">
        <w:rPr>
          <w:rFonts w:ascii="Consolas" w:eastAsia="Times New Roman" w:hAnsi="Consolas" w:cs="Courier New"/>
          <w:color w:val="A6E22E"/>
          <w:lang w:eastAsia="en-US"/>
        </w:rPr>
        <w:t>authHeaderFilter</w:t>
      </w:r>
      <w:r w:rsidRPr="00C27297">
        <w:rPr>
          <w:rFonts w:ascii="Consolas" w:eastAsia="Times New Roman" w:hAnsi="Consolas" w:cs="Courier New"/>
          <w:color w:val="F92672"/>
          <w:lang w:eastAsia="en-US"/>
        </w:rPr>
        <w:t>()</w:t>
      </w:r>
      <w:r w:rsidRPr="00C27297">
        <w:rPr>
          <w:rFonts w:ascii="Consolas" w:eastAsia="Times New Roman" w:hAnsi="Consolas" w:cs="Courier New"/>
          <w:color w:val="F8F8F2"/>
          <w:lang w:eastAsia="en-US"/>
        </w:rPr>
        <w:t xml:space="preserve"> </w:t>
      </w:r>
      <w:r w:rsidRPr="00C27297">
        <w:rPr>
          <w:rFonts w:ascii="Consolas" w:eastAsia="Times New Roman" w:hAnsi="Consolas" w:cs="Courier New"/>
          <w:color w:val="F92672"/>
          <w:lang w:eastAsia="en-US"/>
        </w:rPr>
        <w:t>{</w:t>
      </w:r>
    </w:p>
    <w:p w14:paraId="056F1ADD" w14:textId="77777777" w:rsidR="00C27297" w:rsidRPr="00C27297" w:rsidRDefault="00C27297" w:rsidP="004B6974">
      <w:pPr>
        <w:pBdr>
          <w:top w:val="single" w:sz="6" w:space="19" w:color="DDDDDD"/>
          <w:left w:val="single" w:sz="6" w:space="19" w:color="DDDDDD"/>
          <w:bottom w:val="single" w:sz="6" w:space="0" w:color="DDDDDD"/>
          <w:right w:val="single" w:sz="6" w:space="19"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lang w:eastAsia="en-US"/>
        </w:rPr>
      </w:pPr>
      <w:r w:rsidRPr="00C27297">
        <w:rPr>
          <w:rFonts w:ascii="Consolas" w:eastAsia="Times New Roman" w:hAnsi="Consolas" w:cs="Courier New"/>
          <w:color w:val="F8F8F2"/>
          <w:lang w:eastAsia="en-US"/>
        </w:rPr>
        <w:t xml:space="preserve">    </w:t>
      </w:r>
      <w:r w:rsidRPr="00C27297">
        <w:rPr>
          <w:rFonts w:ascii="Consolas" w:eastAsia="Times New Roman" w:hAnsi="Consolas" w:cs="Courier New"/>
          <w:color w:val="66D9EF"/>
          <w:lang w:eastAsia="en-US"/>
        </w:rPr>
        <w:t>return</w:t>
      </w:r>
      <w:r w:rsidRPr="00C27297">
        <w:rPr>
          <w:rFonts w:ascii="Consolas" w:eastAsia="Times New Roman" w:hAnsi="Consolas" w:cs="Courier New"/>
          <w:color w:val="F8F8F2"/>
          <w:lang w:eastAsia="en-US"/>
        </w:rPr>
        <w:t xml:space="preserve"> </w:t>
      </w:r>
      <w:r w:rsidRPr="00C27297">
        <w:rPr>
          <w:rFonts w:ascii="Consolas" w:eastAsia="Times New Roman" w:hAnsi="Consolas" w:cs="Courier New"/>
          <w:color w:val="66D9EF"/>
          <w:lang w:eastAsia="en-US"/>
        </w:rPr>
        <w:t>new</w:t>
      </w:r>
      <w:r w:rsidRPr="00C27297">
        <w:rPr>
          <w:rFonts w:ascii="Consolas" w:eastAsia="Times New Roman" w:hAnsi="Consolas" w:cs="Courier New"/>
          <w:color w:val="F8F8F2"/>
          <w:lang w:eastAsia="en-US"/>
        </w:rPr>
        <w:t xml:space="preserve"> AuthHeaderFilter</w:t>
      </w:r>
      <w:r w:rsidRPr="00C27297">
        <w:rPr>
          <w:rFonts w:ascii="Consolas" w:eastAsia="Times New Roman" w:hAnsi="Consolas" w:cs="Courier New"/>
          <w:color w:val="F92672"/>
          <w:lang w:eastAsia="en-US"/>
        </w:rPr>
        <w:t>();</w:t>
      </w:r>
    </w:p>
    <w:p w14:paraId="2970D32F" w14:textId="3E76EA71" w:rsidR="00C27297" w:rsidRDefault="00C27297" w:rsidP="004B6974">
      <w:pPr>
        <w:pBdr>
          <w:top w:val="single" w:sz="6" w:space="19" w:color="DDDDDD"/>
          <w:left w:val="single" w:sz="6" w:space="19" w:color="DDDDDD"/>
          <w:bottom w:val="single" w:sz="6" w:space="0" w:color="DDDDDD"/>
          <w:right w:val="single" w:sz="6" w:space="19" w:color="DDDDDD"/>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sidRPr="00C27297">
        <w:rPr>
          <w:rFonts w:ascii="Consolas" w:eastAsia="Times New Roman" w:hAnsi="Consolas" w:cs="Courier New"/>
          <w:color w:val="F92672"/>
          <w:lang w:eastAsia="en-US"/>
        </w:rPr>
        <w:t>}</w:t>
      </w:r>
    </w:p>
    <w:p w14:paraId="36D437EE" w14:textId="77777777" w:rsidR="004B6974" w:rsidRDefault="004B6974" w:rsidP="004B6974">
      <w:pPr>
        <w:rPr>
          <w:noProof/>
        </w:rPr>
      </w:pPr>
      <w:bookmarkStart w:id="196" w:name="_Toc98762694"/>
    </w:p>
    <w:p w14:paraId="23F7262E" w14:textId="27CB2196" w:rsidR="00B23F32" w:rsidRDefault="008C698B" w:rsidP="00217341">
      <w:pPr>
        <w:pStyle w:val="Heading2"/>
        <w:rPr>
          <w:noProof/>
        </w:rPr>
      </w:pPr>
      <w:bookmarkStart w:id="197" w:name="_Toc98778531"/>
      <w:r>
        <w:rPr>
          <w:noProof/>
        </w:rPr>
        <w:t>7</w:t>
      </w:r>
      <w:r w:rsidR="00217341">
        <w:rPr>
          <w:noProof/>
        </w:rPr>
        <w:t xml:space="preserve">. </w:t>
      </w:r>
      <w:r w:rsidR="00217341" w:rsidRPr="00217341">
        <w:rPr>
          <w:noProof/>
        </w:rPr>
        <w:t>Distributed Tracing with Spring Cloud Sleuth</w:t>
      </w:r>
      <w:r w:rsidR="004B2087">
        <w:rPr>
          <w:noProof/>
        </w:rPr>
        <w:t>(Sl</w:t>
      </w:r>
      <w:r w:rsidR="001338AE">
        <w:rPr>
          <w:noProof/>
        </w:rPr>
        <w:t>uu</w:t>
      </w:r>
      <w:r w:rsidR="004B2087">
        <w:rPr>
          <w:noProof/>
        </w:rPr>
        <w:t>th)</w:t>
      </w:r>
      <w:r w:rsidR="00217341" w:rsidRPr="00217341">
        <w:rPr>
          <w:noProof/>
        </w:rPr>
        <w:t xml:space="preserve"> and Zipkin</w:t>
      </w:r>
      <w:bookmarkEnd w:id="196"/>
      <w:bookmarkEnd w:id="197"/>
    </w:p>
    <w:p w14:paraId="46903212" w14:textId="77777777" w:rsidR="004B2087" w:rsidRPr="004B2087" w:rsidRDefault="004B2087" w:rsidP="004B2087">
      <w:pPr>
        <w:rPr>
          <w:noProof/>
        </w:rPr>
      </w:pPr>
      <w:r w:rsidRPr="004B2087">
        <w:rPr>
          <w:noProof/>
        </w:rPr>
        <w:t>In the microservices world, a user action on UI may invoke one microservice API endpoint, which in turn invoke another microservice endpoint.</w:t>
      </w:r>
    </w:p>
    <w:p w14:paraId="24DDC1D6" w14:textId="77777777" w:rsidR="004B2087" w:rsidRPr="004B2087" w:rsidRDefault="004B2087" w:rsidP="004B2087">
      <w:pPr>
        <w:rPr>
          <w:noProof/>
        </w:rPr>
      </w:pPr>
      <w:r w:rsidRPr="004B2087">
        <w:rPr>
          <w:noProof/>
        </w:rPr>
        <w:lastRenderedPageBreak/>
        <w:t>For example, when a user sees the catalog, </w:t>
      </w:r>
      <w:r w:rsidRPr="004B2087">
        <w:rPr>
          <w:b/>
          <w:bCs/>
          <w:noProof/>
        </w:rPr>
        <w:t>shoppingcart-ui</w:t>
      </w:r>
      <w:r w:rsidRPr="004B2087">
        <w:rPr>
          <w:noProof/>
        </w:rPr>
        <w:t> will invoke </w:t>
      </w:r>
      <w:r w:rsidRPr="004B2087">
        <w:rPr>
          <w:b/>
          <w:bCs/>
          <w:noProof/>
        </w:rPr>
        <w:t>catalog-service</w:t>
      </w:r>
      <w:r w:rsidRPr="004B2087">
        <w:rPr>
          <w:noProof/>
        </w:rPr>
        <w:t> REST API http://localhost:8181/api/products which in turn calls </w:t>
      </w:r>
      <w:r w:rsidRPr="004B2087">
        <w:rPr>
          <w:b/>
          <w:bCs/>
          <w:noProof/>
        </w:rPr>
        <w:t>inventory-service</w:t>
      </w:r>
      <w:r w:rsidRPr="004B2087">
        <w:rPr>
          <w:noProof/>
        </w:rPr>
        <w:t> REST API http://localhost:8282/api/inventory to check for inventory availability.</w:t>
      </w:r>
    </w:p>
    <w:p w14:paraId="6A61E91C" w14:textId="77777777" w:rsidR="004B2087" w:rsidRPr="004B2087" w:rsidRDefault="004B2087" w:rsidP="004B2087">
      <w:pPr>
        <w:rPr>
          <w:noProof/>
        </w:rPr>
      </w:pPr>
      <w:r w:rsidRPr="004B2087">
        <w:rPr>
          <w:noProof/>
        </w:rPr>
        <w:t>Suppose, an exception has occurred or the data returned is invalid and you want to investigate what is wrong by looking at logs. But as of now, there is no way to correlate the logs of that particular user across multiple services.</w:t>
      </w:r>
    </w:p>
    <w:p w14:paraId="7DCC80F9" w14:textId="2B2CABFF" w:rsidR="004B2087" w:rsidRDefault="00C02752" w:rsidP="00C02752">
      <w:pPr>
        <w:pStyle w:val="Heading30"/>
        <w:rPr>
          <w:noProof/>
        </w:rPr>
      </w:pPr>
      <w:bookmarkStart w:id="198" w:name="_Toc98762695"/>
      <w:r>
        <w:rPr>
          <w:noProof/>
        </w:rPr>
        <w:t>Olden Days</w:t>
      </w:r>
      <w:bookmarkEnd w:id="198"/>
    </w:p>
    <w:p w14:paraId="3DAF683C" w14:textId="77777777" w:rsidR="00C02752" w:rsidRPr="00C02752" w:rsidRDefault="00C02752" w:rsidP="00C02752">
      <w:pPr>
        <w:rPr>
          <w:noProof/>
        </w:rPr>
      </w:pPr>
      <w:r w:rsidRPr="00C02752">
        <w:rPr>
          <w:noProof/>
        </w:rPr>
        <w:t xml:space="preserve">One solution to this is at the beginning of the call chain we can create a </w:t>
      </w:r>
      <w:r w:rsidRPr="007966A8">
        <w:rPr>
          <w:rStyle w:val="0SyntaxPinkChar"/>
        </w:rPr>
        <w:t>CORRELATION_ID</w:t>
      </w:r>
      <w:r w:rsidRPr="00C02752">
        <w:rPr>
          <w:noProof/>
        </w:rPr>
        <w:t xml:space="preserve"> and add it to all log statements. Along with it, send CORRELATION_ID as a header to all the downstream services as well so that those downstream services also use CORRELATION_ID in logs. This way we can identify all the log statements related to a particular action across services.</w:t>
      </w:r>
    </w:p>
    <w:p w14:paraId="0D3EAC14" w14:textId="77777777" w:rsidR="00C02752" w:rsidRPr="00C02752" w:rsidRDefault="00C02752" w:rsidP="00C02752">
      <w:pPr>
        <w:rPr>
          <w:noProof/>
        </w:rPr>
      </w:pPr>
      <w:r w:rsidRPr="00C02752">
        <w:rPr>
          <w:noProof/>
        </w:rPr>
        <w:t>We can implement this solution using </w:t>
      </w:r>
      <w:hyperlink r:id="rId203" w:history="1">
        <w:r w:rsidRPr="00C02752">
          <w:rPr>
            <w:rStyle w:val="Hyperlink"/>
            <w:noProof/>
          </w:rPr>
          <w:t>MDC</w:t>
        </w:r>
      </w:hyperlink>
      <w:r w:rsidRPr="00C02752">
        <w:rPr>
          <w:noProof/>
        </w:rPr>
        <w:t> feature of Logging frameworks. Typically we will have a WebRequest Interceptor where you can check whether there is a CORRELATION_ID header. If there is no CORRELATION_ID in the header then create a new one and set it in MDC. The logging frameworks include the information set in MDC with all log statements.</w:t>
      </w:r>
    </w:p>
    <w:p w14:paraId="385C2C6B" w14:textId="77777777" w:rsidR="00C02752" w:rsidRPr="00C02752" w:rsidRDefault="00C02752" w:rsidP="00C02752">
      <w:pPr>
        <w:rPr>
          <w:noProof/>
        </w:rPr>
      </w:pPr>
      <w:r w:rsidRPr="00C02752">
        <w:rPr>
          <w:noProof/>
        </w:rPr>
        <w:t>But, instead of we doing all this work we can use Spring Cloud Sleuth which will do all this and much more for us.</w:t>
      </w:r>
    </w:p>
    <w:p w14:paraId="6BCF20A3" w14:textId="5B318D53" w:rsidR="00C02752" w:rsidRDefault="00C52E9B" w:rsidP="00C52E9B">
      <w:pPr>
        <w:pStyle w:val="Heading3"/>
        <w:rPr>
          <w:noProof/>
        </w:rPr>
      </w:pPr>
      <w:bookmarkStart w:id="199" w:name="_Toc98762696"/>
      <w:r>
        <w:rPr>
          <w:noProof/>
        </w:rPr>
        <w:t>Using Sleuth</w:t>
      </w:r>
      <w:bookmarkEnd w:id="199"/>
    </w:p>
    <w:p w14:paraId="359706F9" w14:textId="1EB20615" w:rsidR="004B2087" w:rsidRDefault="00A717FB" w:rsidP="00A717FB">
      <w:pPr>
        <w:spacing w:after="0"/>
        <w:rPr>
          <w:noProof/>
        </w:rPr>
      </w:pPr>
      <w:r>
        <w:rPr>
          <w:noProof/>
        </w:rPr>
        <w:t>Add Sleuth Dependecy in All Microservices (EDC, MI)</w:t>
      </w:r>
    </w:p>
    <w:p w14:paraId="6561B7ED" w14:textId="77777777" w:rsidR="00A717FB" w:rsidRDefault="00A717FB" w:rsidP="00A717FB">
      <w:pPr>
        <w:pStyle w:val="Output"/>
        <w:rPr>
          <w:color w:val="4C483D" w:themeColor="text2"/>
        </w:rPr>
      </w:pPr>
      <w:r>
        <w:rPr>
          <w:color w:val="008080"/>
        </w:rPr>
        <w:t>&lt;</w:t>
      </w:r>
      <w:r>
        <w:t>dependency</w:t>
      </w:r>
      <w:r>
        <w:rPr>
          <w:color w:val="008080"/>
        </w:rPr>
        <w:t>&gt;</w:t>
      </w:r>
    </w:p>
    <w:p w14:paraId="70D9F422" w14:textId="77777777" w:rsidR="00A717FB" w:rsidRDefault="00A717FB" w:rsidP="00A717FB">
      <w:pPr>
        <w:pStyle w:val="Output"/>
        <w:rPr>
          <w:color w:val="4C483D" w:themeColor="text2"/>
        </w:rPr>
      </w:pPr>
      <w:r>
        <w:rPr>
          <w:color w:val="000000"/>
        </w:rPr>
        <w:tab/>
      </w:r>
      <w:r>
        <w:rPr>
          <w:color w:val="008080"/>
        </w:rPr>
        <w:t>&lt;</w:t>
      </w:r>
      <w:r>
        <w:t>groupId</w:t>
      </w:r>
      <w:r>
        <w:rPr>
          <w:color w:val="008080"/>
        </w:rPr>
        <w:t>&gt;</w:t>
      </w:r>
      <w:r>
        <w:rPr>
          <w:color w:val="000000"/>
        </w:rPr>
        <w:t>org.springframework.cloud</w:t>
      </w:r>
      <w:r>
        <w:rPr>
          <w:color w:val="008080"/>
        </w:rPr>
        <w:t>&lt;/</w:t>
      </w:r>
      <w:r>
        <w:t>groupId</w:t>
      </w:r>
      <w:r>
        <w:rPr>
          <w:color w:val="008080"/>
        </w:rPr>
        <w:t>&gt;</w:t>
      </w:r>
    </w:p>
    <w:p w14:paraId="7477B1E9" w14:textId="77777777" w:rsidR="00A717FB" w:rsidRDefault="00A717FB" w:rsidP="00A717FB">
      <w:pPr>
        <w:pStyle w:val="Output"/>
        <w:rPr>
          <w:color w:val="4C483D" w:themeColor="text2"/>
        </w:rPr>
      </w:pPr>
      <w:r>
        <w:rPr>
          <w:color w:val="000000"/>
        </w:rPr>
        <w:tab/>
      </w:r>
      <w:r>
        <w:rPr>
          <w:color w:val="008080"/>
        </w:rPr>
        <w:t>&lt;</w:t>
      </w:r>
      <w:r>
        <w:t>artifactId</w:t>
      </w:r>
      <w:r>
        <w:rPr>
          <w:color w:val="008080"/>
        </w:rPr>
        <w:t>&gt;</w:t>
      </w:r>
      <w:r>
        <w:rPr>
          <w:color w:val="000000"/>
        </w:rPr>
        <w:t>spring-cloud-starter-sleuth</w:t>
      </w:r>
      <w:r>
        <w:rPr>
          <w:color w:val="008080"/>
        </w:rPr>
        <w:t>&lt;/</w:t>
      </w:r>
      <w:r>
        <w:t>artifactId</w:t>
      </w:r>
      <w:r>
        <w:rPr>
          <w:color w:val="008080"/>
        </w:rPr>
        <w:t>&gt;</w:t>
      </w:r>
    </w:p>
    <w:p w14:paraId="2EF137B3" w14:textId="77777777" w:rsidR="00A717FB" w:rsidRDefault="00A717FB" w:rsidP="00A717FB">
      <w:pPr>
        <w:pStyle w:val="Output"/>
        <w:rPr>
          <w:color w:val="4C483D" w:themeColor="text2"/>
        </w:rPr>
      </w:pPr>
      <w:r>
        <w:rPr>
          <w:color w:val="000000"/>
        </w:rPr>
        <w:tab/>
      </w:r>
      <w:r>
        <w:rPr>
          <w:color w:val="008080"/>
        </w:rPr>
        <w:t>&lt;</w:t>
      </w:r>
      <w:r>
        <w:t>version</w:t>
      </w:r>
      <w:r>
        <w:rPr>
          <w:color w:val="008080"/>
        </w:rPr>
        <w:t>&gt;</w:t>
      </w:r>
      <w:r>
        <w:rPr>
          <w:color w:val="000000"/>
        </w:rPr>
        <w:t>2.2.8.RELEASE</w:t>
      </w:r>
      <w:r>
        <w:rPr>
          <w:color w:val="008080"/>
        </w:rPr>
        <w:t>&lt;/</w:t>
      </w:r>
      <w:r>
        <w:t>version</w:t>
      </w:r>
      <w:r>
        <w:rPr>
          <w:color w:val="008080"/>
        </w:rPr>
        <w:t>&gt;</w:t>
      </w:r>
    </w:p>
    <w:p w14:paraId="776A7D00" w14:textId="76F291D6" w:rsidR="004B2087" w:rsidRDefault="00A717FB" w:rsidP="00A717FB">
      <w:pPr>
        <w:pStyle w:val="Output"/>
        <w:rPr>
          <w:noProof/>
        </w:rPr>
      </w:pPr>
      <w:r>
        <w:rPr>
          <w:color w:val="008080"/>
        </w:rPr>
        <w:t>&lt;/</w:t>
      </w:r>
      <w:r>
        <w:t>dependency</w:t>
      </w:r>
      <w:r>
        <w:rPr>
          <w:color w:val="008080"/>
        </w:rPr>
        <w:t>&gt;</w:t>
      </w:r>
    </w:p>
    <w:p w14:paraId="7E909A35" w14:textId="63DB0B08" w:rsidR="004B2087" w:rsidRDefault="004B2087" w:rsidP="001617B5">
      <w:pPr>
        <w:rPr>
          <w:noProof/>
        </w:rPr>
      </w:pPr>
    </w:p>
    <w:p w14:paraId="367F2A12" w14:textId="77777777" w:rsidR="00ED7F1E" w:rsidRPr="00ED7F1E" w:rsidRDefault="00ED7F1E" w:rsidP="00ED7F1E">
      <w:pPr>
        <w:spacing w:after="0"/>
        <w:rPr>
          <w:noProof/>
        </w:rPr>
      </w:pPr>
      <w:r w:rsidRPr="00ED7F1E">
        <w:rPr>
          <w:noProof/>
        </w:rPr>
        <w:t>Once you add </w:t>
      </w:r>
      <w:r w:rsidRPr="00ED7F1E">
        <w:rPr>
          <w:b/>
          <w:bCs/>
          <w:noProof/>
        </w:rPr>
        <w:t>Sleuth</w:t>
      </w:r>
      <w:r w:rsidRPr="00ED7F1E">
        <w:rPr>
          <w:noProof/>
        </w:rPr>
        <w:t> starter and start the services you can observe in logs something like this.</w:t>
      </w:r>
    </w:p>
    <w:p w14:paraId="477DBFFE" w14:textId="77777777" w:rsidR="00ED7F1E" w:rsidRPr="00ED7F1E" w:rsidRDefault="00ED7F1E" w:rsidP="00ED7F1E">
      <w:pPr>
        <w:pStyle w:val="Output"/>
        <w:rPr>
          <w:noProof/>
        </w:rPr>
      </w:pPr>
      <w:r w:rsidRPr="00ED7F1E">
        <w:rPr>
          <w:noProof/>
        </w:rPr>
        <w:t>2018-03-20 10:19:15.512  INFO [inventory-service,,,] 53685 --- [trap-executor-0] c.n.d.s.r.aws.ConfigClusterResolver ...</w:t>
      </w:r>
    </w:p>
    <w:p w14:paraId="3E3B49BE" w14:textId="77777777" w:rsidR="00ED7F1E" w:rsidRPr="00ED7F1E" w:rsidRDefault="00ED7F1E" w:rsidP="00ED7F1E">
      <w:pPr>
        <w:pStyle w:val="Output"/>
        <w:rPr>
          <w:noProof/>
        </w:rPr>
      </w:pPr>
      <w:r w:rsidRPr="00ED7F1E">
        <w:rPr>
          <w:noProof/>
        </w:rPr>
        <w:t>2018-03-20 10:24:15.507  INFO [inventory-service,,,] 53685 --- [trap-executor-0] c.n.d.s.r.aws.ConfigClusterResolver ...</w:t>
      </w:r>
    </w:p>
    <w:p w14:paraId="02B42972" w14:textId="77777777" w:rsidR="00ED7F1E" w:rsidRDefault="00ED7F1E" w:rsidP="00ED7F1E">
      <w:pPr>
        <w:rPr>
          <w:noProof/>
        </w:rPr>
      </w:pPr>
    </w:p>
    <w:p w14:paraId="0388C908" w14:textId="75060329" w:rsidR="00ED7F1E" w:rsidRPr="00ED7F1E" w:rsidRDefault="00ED7F1E" w:rsidP="006369E2">
      <w:pPr>
        <w:spacing w:after="0"/>
        <w:rPr>
          <w:noProof/>
        </w:rPr>
      </w:pPr>
      <w:r w:rsidRPr="00ED7F1E">
        <w:rPr>
          <w:noProof/>
        </w:rPr>
        <w:t>Now hit any inventory-service REST endpoint, say http://localhost:8282/api/inventory. Then you can observe </w:t>
      </w:r>
      <w:r w:rsidRPr="006369E2">
        <w:rPr>
          <w:rStyle w:val="BlueSyntaxChar"/>
        </w:rPr>
        <w:t>TraceID</w:t>
      </w:r>
      <w:r w:rsidRPr="00ED7F1E">
        <w:rPr>
          <w:b/>
          <w:bCs/>
          <w:noProof/>
        </w:rPr>
        <w:t xml:space="preserve">, </w:t>
      </w:r>
      <w:r w:rsidRPr="006369E2">
        <w:rPr>
          <w:rStyle w:val="BlueSyntaxChar"/>
        </w:rPr>
        <w:t>SpanID</w:t>
      </w:r>
      <w:r w:rsidRPr="00ED7F1E">
        <w:rPr>
          <w:noProof/>
        </w:rPr>
        <w:t> in the logs.</w:t>
      </w:r>
    </w:p>
    <w:p w14:paraId="3194E491" w14:textId="77777777" w:rsidR="00ED7F1E" w:rsidRPr="00ED7F1E" w:rsidRDefault="00ED7F1E" w:rsidP="00ED7F1E">
      <w:pPr>
        <w:pStyle w:val="Output"/>
        <w:rPr>
          <w:noProof/>
        </w:rPr>
      </w:pPr>
      <w:r w:rsidRPr="00ED7F1E">
        <w:rPr>
          <w:noProof/>
        </w:rPr>
        <w:t>2018-03-20 10:15:38.466  INFO [inventory-service,</w:t>
      </w:r>
      <w:r w:rsidRPr="00ED7F1E">
        <w:rPr>
          <w:rStyle w:val="BlueSyntaxChar"/>
        </w:rPr>
        <w:t>683f8e4370413032</w:t>
      </w:r>
      <w:r w:rsidRPr="00ED7F1E">
        <w:rPr>
          <w:noProof/>
        </w:rPr>
        <w:t>,</w:t>
      </w:r>
      <w:r w:rsidRPr="00ED7F1E">
        <w:rPr>
          <w:rStyle w:val="0SyntaxPinkChar"/>
        </w:rPr>
        <w:t>d8abe400c68a9a6b</w:t>
      </w:r>
      <w:r w:rsidRPr="00ED7F1E">
        <w:rPr>
          <w:noProof/>
        </w:rPr>
        <w:t xml:space="preserve">,false] 53685 --- [oryController-3] ... </w:t>
      </w:r>
    </w:p>
    <w:p w14:paraId="38114C0B" w14:textId="77777777" w:rsidR="00ED7F1E" w:rsidRPr="00ED7F1E" w:rsidRDefault="00ED7F1E" w:rsidP="00ED7F1E">
      <w:pPr>
        <w:rPr>
          <w:noProof/>
        </w:rPr>
      </w:pPr>
      <w:r w:rsidRPr="00ED7F1E">
        <w:rPr>
          <w:noProof/>
        </w:rPr>
        <w:t>Sleuth includes the pattern </w:t>
      </w:r>
      <w:r w:rsidRPr="00ED7F1E">
        <w:rPr>
          <w:b/>
          <w:bCs/>
          <w:noProof/>
        </w:rPr>
        <w:t>[appname,</w:t>
      </w:r>
      <w:r w:rsidRPr="00ED7F1E">
        <w:rPr>
          <w:rStyle w:val="BlueSyntaxChar"/>
        </w:rPr>
        <w:t>traceId</w:t>
      </w:r>
      <w:r w:rsidRPr="00ED7F1E">
        <w:rPr>
          <w:b/>
          <w:bCs/>
          <w:noProof/>
        </w:rPr>
        <w:t>,</w:t>
      </w:r>
      <w:r w:rsidRPr="00ED7F1E">
        <w:rPr>
          <w:rStyle w:val="0SyntaxPinkChar"/>
        </w:rPr>
        <w:t>spanId</w:t>
      </w:r>
      <w:r w:rsidRPr="00ED7F1E">
        <w:rPr>
          <w:b/>
          <w:bCs/>
          <w:noProof/>
        </w:rPr>
        <w:t>,exportable]</w:t>
      </w:r>
      <w:r w:rsidRPr="00ED7F1E">
        <w:rPr>
          <w:noProof/>
        </w:rPr>
        <w:t> in logs from the MDC.</w:t>
      </w:r>
    </w:p>
    <w:p w14:paraId="0A9F12C6" w14:textId="77777777" w:rsidR="00ED7F1E" w:rsidRPr="00ED7F1E" w:rsidRDefault="00ED7F1E" w:rsidP="00ED7F1E">
      <w:pPr>
        <w:rPr>
          <w:noProof/>
        </w:rPr>
      </w:pPr>
      <w:r w:rsidRPr="00ED7F1E">
        <w:rPr>
          <w:noProof/>
        </w:rPr>
        <w:t>Now invoke the catalog-service endpoint http://localhost:8181/api/products endpoint which internally invokes inventory-service endpoint http://localhost:8282/api/inventory.</w:t>
      </w:r>
    </w:p>
    <w:p w14:paraId="139FE211" w14:textId="77777777" w:rsidR="00ED7F1E" w:rsidRPr="00ED7F1E" w:rsidRDefault="00ED7F1E" w:rsidP="00283FAC">
      <w:pPr>
        <w:spacing w:before="240" w:after="0"/>
        <w:rPr>
          <w:noProof/>
        </w:rPr>
      </w:pPr>
      <w:r w:rsidRPr="00ED7F1E">
        <w:rPr>
          <w:noProof/>
        </w:rPr>
        <w:t>In catalog-service logs you can find log statements something like:</w:t>
      </w:r>
    </w:p>
    <w:p w14:paraId="77B05920" w14:textId="77777777" w:rsidR="00ED7F1E" w:rsidRPr="00ED7F1E" w:rsidRDefault="00ED7F1E" w:rsidP="00ED7F1E">
      <w:pPr>
        <w:pStyle w:val="Output"/>
        <w:rPr>
          <w:noProof/>
        </w:rPr>
      </w:pPr>
      <w:r w:rsidRPr="00ED7F1E">
        <w:rPr>
          <w:noProof/>
        </w:rPr>
        <w:lastRenderedPageBreak/>
        <w:t>2018-03-20 10:54:29.625  INFO [catalog-service,</w:t>
      </w:r>
      <w:r w:rsidRPr="00ED7F1E">
        <w:rPr>
          <w:rStyle w:val="BlueSyntaxChar"/>
        </w:rPr>
        <w:t>0335da07260d3d6f</w:t>
      </w:r>
      <w:r w:rsidRPr="00ED7F1E">
        <w:rPr>
          <w:noProof/>
        </w:rPr>
        <w:t>,0335da07260d3d6f,false] 53617 --- [io-8181-exec-10] ...</w:t>
      </w:r>
    </w:p>
    <w:p w14:paraId="72CB430A" w14:textId="77777777" w:rsidR="00ED7F1E" w:rsidRDefault="00ED7F1E" w:rsidP="00ED7F1E">
      <w:pPr>
        <w:rPr>
          <w:noProof/>
        </w:rPr>
      </w:pPr>
    </w:p>
    <w:p w14:paraId="43580E3F" w14:textId="285227BD" w:rsidR="00ED7F1E" w:rsidRPr="00ED7F1E" w:rsidRDefault="00ED7F1E" w:rsidP="00ED7F1E">
      <w:pPr>
        <w:spacing w:after="0"/>
        <w:rPr>
          <w:noProof/>
        </w:rPr>
      </w:pPr>
      <w:r w:rsidRPr="00ED7F1E">
        <w:rPr>
          <w:noProof/>
        </w:rPr>
        <w:t>And, check logs in inventory-service, you can find log statements something like:</w:t>
      </w:r>
    </w:p>
    <w:p w14:paraId="242756D6" w14:textId="77777777" w:rsidR="00ED7F1E" w:rsidRPr="00ED7F1E" w:rsidRDefault="00ED7F1E" w:rsidP="00ED7F1E">
      <w:pPr>
        <w:pStyle w:val="Output"/>
        <w:rPr>
          <w:noProof/>
        </w:rPr>
      </w:pPr>
      <w:r w:rsidRPr="00ED7F1E">
        <w:rPr>
          <w:noProof/>
        </w:rPr>
        <w:t>2018-03-20 10:54:29.662  INFO [inventory-service,</w:t>
      </w:r>
      <w:r w:rsidRPr="00ED7F1E">
        <w:rPr>
          <w:rStyle w:val="BlueSyntaxChar"/>
        </w:rPr>
        <w:t>0335da07260d3d6f</w:t>
      </w:r>
      <w:r w:rsidRPr="00ED7F1E">
        <w:rPr>
          <w:noProof/>
        </w:rPr>
        <w:t>,1af68249ac3a6902,false] 53685 --- [oryController-6] ...</w:t>
      </w:r>
    </w:p>
    <w:p w14:paraId="143B2251" w14:textId="77777777" w:rsidR="00ED7F1E" w:rsidRPr="00ED7F1E" w:rsidRDefault="00ED7F1E" w:rsidP="00ED7F1E">
      <w:pPr>
        <w:rPr>
          <w:noProof/>
        </w:rPr>
      </w:pPr>
      <w:r w:rsidRPr="00ED7F1E">
        <w:rPr>
          <w:noProof/>
        </w:rPr>
        <w:t>Observe that TraceID </w:t>
      </w:r>
      <w:r w:rsidRPr="00ED7F1E">
        <w:rPr>
          <w:b/>
          <w:bCs/>
          <w:noProof/>
        </w:rPr>
        <w:t>0335da07260d3d6f</w:t>
      </w:r>
      <w:r w:rsidRPr="00ED7F1E">
        <w:rPr>
          <w:noProof/>
        </w:rPr>
        <w:t> is same in both catalog-service and inventory-service for the same REST API call. This way we can easily correlate the logs across services.</w:t>
      </w:r>
    </w:p>
    <w:p w14:paraId="3BA03759" w14:textId="77777777" w:rsidR="00ED7F1E" w:rsidRPr="00ED7F1E" w:rsidRDefault="00ED7F1E" w:rsidP="00ED7F1E">
      <w:pPr>
        <w:rPr>
          <w:noProof/>
        </w:rPr>
      </w:pPr>
      <w:r w:rsidRPr="00ED7F1E">
        <w:rPr>
          <w:noProof/>
        </w:rPr>
        <w:t>The </w:t>
      </w:r>
      <w:r w:rsidRPr="00ED7F1E">
        <w:rPr>
          <w:b/>
          <w:bCs/>
          <w:noProof/>
        </w:rPr>
        <w:t>false</w:t>
      </w:r>
      <w:r w:rsidRPr="00ED7F1E">
        <w:rPr>
          <w:noProof/>
        </w:rPr>
        <w:t> in [inventory-service,0335da07260d3d6f,1af68249ac3a6902,false] indicates that this trace is not exported to any Tracing Server like Zipkin. Let us see how we can export the tracing information to Zipkin.</w:t>
      </w:r>
    </w:p>
    <w:p w14:paraId="65432020" w14:textId="08F32EBA" w:rsidR="00ED7F1E" w:rsidRDefault="00ED7F1E" w:rsidP="00ED7F1E">
      <w:pPr>
        <w:pStyle w:val="Heading3"/>
        <w:rPr>
          <w:noProof/>
        </w:rPr>
      </w:pPr>
      <w:bookmarkStart w:id="200" w:name="_Toc98762697"/>
      <w:r w:rsidRPr="00ED7F1E">
        <w:rPr>
          <w:noProof/>
        </w:rPr>
        <w:t>Zipkin</w:t>
      </w:r>
      <w:r>
        <w:rPr>
          <w:noProof/>
        </w:rPr>
        <w:t xml:space="preserve"> Distributed Tracing Configuration</w:t>
      </w:r>
      <w:bookmarkEnd w:id="200"/>
    </w:p>
    <w:p w14:paraId="5F32AE41" w14:textId="77777777" w:rsidR="00ED7F1E" w:rsidRPr="00ED7F1E" w:rsidRDefault="00ED7F1E" w:rsidP="00ED7F1E">
      <w:pPr>
        <w:rPr>
          <w:noProof/>
        </w:rPr>
      </w:pPr>
      <w:r w:rsidRPr="00ED7F1E">
        <w:rPr>
          <w:noProof/>
        </w:rPr>
        <w:t>Zipkin is a distributed tracing system. It helps gather timing data needed to troubleshoot latency problems in service architectures. Features include both the collection and lookup of this data.</w:t>
      </w:r>
    </w:p>
    <w:p w14:paraId="3653DA7E" w14:textId="6FE09D89" w:rsidR="00ED7F1E" w:rsidRPr="00ED7F1E" w:rsidRDefault="00ED7F1E" w:rsidP="00ED7F1E">
      <w:pPr>
        <w:rPr>
          <w:noProof/>
        </w:rPr>
      </w:pPr>
      <w:r w:rsidRPr="00ED7F1E">
        <w:rPr>
          <w:noProof/>
        </w:rPr>
        <w:t xml:space="preserve">If you have a </w:t>
      </w:r>
      <w:r w:rsidRPr="00ED7F1E">
        <w:rPr>
          <w:b/>
          <w:bCs/>
          <w:noProof/>
        </w:rPr>
        <w:t>traceID</w:t>
      </w:r>
      <w:r w:rsidRPr="00ED7F1E">
        <w:rPr>
          <w:noProof/>
        </w:rPr>
        <w:t xml:space="preserve"> in a log file, you can jump directly to it. Otherwise, you can query based on attributes such as service, operation name, tags and duration. Some interesting data will be summarized for you, such as the percentage of time spent in a service, and whether or not operations failed.</w:t>
      </w:r>
    </w:p>
    <w:p w14:paraId="745447B2" w14:textId="0C7D65A9" w:rsidR="00ED7F1E" w:rsidRDefault="00F01185" w:rsidP="001617B5">
      <w:pPr>
        <w:rPr>
          <w:noProof/>
        </w:rPr>
      </w:pPr>
      <w:r w:rsidRPr="00F01185">
        <w:rPr>
          <w:noProof/>
        </w:rPr>
        <w:t>The quick and easiest way to start a Zipkin server is using zipkin executable jar provided by Zipkin team.</w:t>
      </w:r>
    </w:p>
    <w:p w14:paraId="1250CCFC" w14:textId="0DE107A5" w:rsidR="004B2087" w:rsidRDefault="00F01185" w:rsidP="00AF78E6">
      <w:pPr>
        <w:pStyle w:val="ListParagraph"/>
        <w:numPr>
          <w:ilvl w:val="0"/>
          <w:numId w:val="72"/>
        </w:numPr>
        <w:rPr>
          <w:noProof/>
        </w:rPr>
      </w:pPr>
      <w:r>
        <w:rPr>
          <w:noProof/>
        </w:rPr>
        <w:t xml:space="preserve">Download Jar file : </w:t>
      </w:r>
      <w:hyperlink r:id="rId204" w:history="1">
        <w:r w:rsidRPr="00A27627">
          <w:rPr>
            <w:rStyle w:val="Hyperlink"/>
            <w:noProof/>
          </w:rPr>
          <w:t>https://zipkin.io/pages/quickstart.html</w:t>
        </w:r>
      </w:hyperlink>
    </w:p>
    <w:p w14:paraId="12831B61" w14:textId="0FE6760B" w:rsidR="00F01185" w:rsidRPr="00F01185" w:rsidRDefault="00F01185" w:rsidP="00AF78E6">
      <w:pPr>
        <w:pStyle w:val="ListParagraph"/>
        <w:numPr>
          <w:ilvl w:val="0"/>
          <w:numId w:val="72"/>
        </w:numPr>
        <w:rPr>
          <w:rStyle w:val="BlueSyntaxChar"/>
          <w:rFonts w:ascii="Segoe UI" w:hAnsi="Segoe UI"/>
          <w:b w:val="0"/>
          <w:noProof/>
          <w:color w:val="000000" w:themeColor="text1"/>
          <w:sz w:val="20"/>
        </w:rPr>
      </w:pPr>
      <w:r>
        <w:rPr>
          <w:noProof/>
        </w:rPr>
        <w:t xml:space="preserve">Run Server </w:t>
      </w:r>
      <w:r w:rsidRPr="00F01185">
        <w:rPr>
          <w:rStyle w:val="BlueSyntaxChar"/>
        </w:rPr>
        <w:t>: java -jar zipkin.jar</w:t>
      </w:r>
    </w:p>
    <w:p w14:paraId="174B4303" w14:textId="2D41BED0" w:rsidR="00F01185" w:rsidRPr="00F01185" w:rsidRDefault="00F01185" w:rsidP="00AF78E6">
      <w:pPr>
        <w:pStyle w:val="ListParagraph"/>
        <w:numPr>
          <w:ilvl w:val="0"/>
          <w:numId w:val="72"/>
        </w:numPr>
        <w:rPr>
          <w:rStyle w:val="0SyntaxPinkChar"/>
        </w:rPr>
      </w:pPr>
      <w:r>
        <w:rPr>
          <w:noProof/>
        </w:rPr>
        <w:t xml:space="preserve">Access using : </w:t>
      </w:r>
      <w:hyperlink r:id="rId205" w:history="1">
        <w:r w:rsidRPr="00F01185">
          <w:rPr>
            <w:rStyle w:val="0SyntaxPinkChar"/>
            <w:u w:val="single"/>
          </w:rPr>
          <w:t>http://127.0.0.1:9411/</w:t>
        </w:r>
      </w:hyperlink>
    </w:p>
    <w:p w14:paraId="4E4C3E5D" w14:textId="06695064" w:rsidR="00F01185" w:rsidRDefault="00165B21" w:rsidP="00165B21">
      <w:pPr>
        <w:rPr>
          <w:noProof/>
        </w:rPr>
      </w:pPr>
      <w:r>
        <w:rPr>
          <w:noProof/>
        </w:rPr>
        <w:drawing>
          <wp:inline distT="0" distB="0" distL="0" distR="0" wp14:anchorId="1D3E9273" wp14:editId="330D008A">
            <wp:extent cx="5943600" cy="233172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331720"/>
                    </a:xfrm>
                    <a:prstGeom prst="rect">
                      <a:avLst/>
                    </a:prstGeom>
                  </pic:spPr>
                </pic:pic>
              </a:graphicData>
            </a:graphic>
          </wp:inline>
        </w:drawing>
      </w:r>
    </w:p>
    <w:p w14:paraId="113DC1E8" w14:textId="77777777" w:rsidR="00047851" w:rsidRDefault="00047851" w:rsidP="00165B21">
      <w:pPr>
        <w:rPr>
          <w:noProof/>
        </w:rPr>
      </w:pPr>
    </w:p>
    <w:p w14:paraId="3E1933D9" w14:textId="77777777" w:rsidR="00047851" w:rsidRPr="00047851" w:rsidRDefault="00047851" w:rsidP="00047851">
      <w:pPr>
        <w:rPr>
          <w:noProof/>
        </w:rPr>
      </w:pPr>
      <w:r w:rsidRPr="00047851">
        <w:rPr>
          <w:noProof/>
        </w:rPr>
        <w:t>We observed that the tracing information is printed in logs but not exported. We can export them to Zipkin server so that we can visualize traces in Zipkin Server UI Dashboard.</w:t>
      </w:r>
    </w:p>
    <w:p w14:paraId="67E6D6E8" w14:textId="77777777" w:rsidR="00047851" w:rsidRPr="00047851" w:rsidRDefault="00047851" w:rsidP="00047851">
      <w:pPr>
        <w:spacing w:after="0"/>
        <w:rPr>
          <w:noProof/>
        </w:rPr>
      </w:pPr>
      <w:r w:rsidRPr="00047851">
        <w:rPr>
          <w:noProof/>
        </w:rPr>
        <w:t>Add </w:t>
      </w:r>
      <w:r w:rsidRPr="00047851">
        <w:rPr>
          <w:b/>
          <w:bCs/>
          <w:noProof/>
        </w:rPr>
        <w:t>Zipkin Client</w:t>
      </w:r>
      <w:r w:rsidRPr="00047851">
        <w:rPr>
          <w:noProof/>
        </w:rPr>
        <w:t> starter to both inventory-service and catalog-service.</w:t>
      </w:r>
    </w:p>
    <w:p w14:paraId="0E162606" w14:textId="49C82170" w:rsidR="00047851" w:rsidRDefault="00047851" w:rsidP="00047851">
      <w:pPr>
        <w:pStyle w:val="Output"/>
        <w:rPr>
          <w:color w:val="4C483D" w:themeColor="text2"/>
        </w:rPr>
      </w:pPr>
      <w:r>
        <w:rPr>
          <w:color w:val="008080"/>
        </w:rPr>
        <w:t>&lt;</w:t>
      </w:r>
      <w:r>
        <w:t>dependency</w:t>
      </w:r>
      <w:r>
        <w:rPr>
          <w:color w:val="008080"/>
        </w:rPr>
        <w:t>&gt;</w:t>
      </w:r>
    </w:p>
    <w:p w14:paraId="02BD75E5" w14:textId="1DB791D1" w:rsidR="00047851" w:rsidRDefault="00047851" w:rsidP="00047851">
      <w:pPr>
        <w:pStyle w:val="Output"/>
        <w:rPr>
          <w:color w:val="4C483D" w:themeColor="text2"/>
        </w:rPr>
      </w:pPr>
      <w:r>
        <w:rPr>
          <w:color w:val="000000"/>
        </w:rPr>
        <w:lastRenderedPageBreak/>
        <w:tab/>
      </w:r>
      <w:r>
        <w:rPr>
          <w:color w:val="008080"/>
        </w:rPr>
        <w:t>&lt;</w:t>
      </w:r>
      <w:r>
        <w:t>groupId</w:t>
      </w:r>
      <w:r>
        <w:rPr>
          <w:color w:val="008080"/>
        </w:rPr>
        <w:t>&gt;</w:t>
      </w:r>
      <w:r>
        <w:rPr>
          <w:color w:val="000000"/>
        </w:rPr>
        <w:t>org.springframework.cloud</w:t>
      </w:r>
      <w:r>
        <w:rPr>
          <w:color w:val="008080"/>
        </w:rPr>
        <w:t>&lt;/</w:t>
      </w:r>
      <w:r>
        <w:t>groupId</w:t>
      </w:r>
      <w:r>
        <w:rPr>
          <w:color w:val="008080"/>
        </w:rPr>
        <w:t>&gt;</w:t>
      </w:r>
    </w:p>
    <w:p w14:paraId="39609122" w14:textId="2661C762" w:rsidR="00047851" w:rsidRDefault="00047851" w:rsidP="00047851">
      <w:pPr>
        <w:pStyle w:val="Output"/>
        <w:rPr>
          <w:color w:val="4C483D" w:themeColor="text2"/>
        </w:rPr>
      </w:pPr>
      <w:r>
        <w:rPr>
          <w:color w:val="000000"/>
        </w:rPr>
        <w:tab/>
      </w:r>
      <w:r>
        <w:rPr>
          <w:color w:val="008080"/>
        </w:rPr>
        <w:t>&lt;</w:t>
      </w:r>
      <w:r>
        <w:t>artifactId</w:t>
      </w:r>
      <w:r>
        <w:rPr>
          <w:color w:val="008080"/>
        </w:rPr>
        <w:t>&gt;</w:t>
      </w:r>
      <w:r>
        <w:rPr>
          <w:color w:val="000000"/>
        </w:rPr>
        <w:t>spring-cloud-starter-zipkin</w:t>
      </w:r>
      <w:r>
        <w:rPr>
          <w:color w:val="008080"/>
        </w:rPr>
        <w:t>&lt;/</w:t>
      </w:r>
      <w:r>
        <w:t>artifactId</w:t>
      </w:r>
      <w:r>
        <w:rPr>
          <w:color w:val="008080"/>
        </w:rPr>
        <w:t>&gt;</w:t>
      </w:r>
    </w:p>
    <w:p w14:paraId="48AC8F02" w14:textId="102AC6E2" w:rsidR="00047851" w:rsidRDefault="00047851" w:rsidP="00047851">
      <w:pPr>
        <w:pStyle w:val="Output"/>
        <w:rPr>
          <w:color w:val="4C483D" w:themeColor="text2"/>
        </w:rPr>
      </w:pPr>
      <w:r>
        <w:rPr>
          <w:color w:val="000000"/>
        </w:rPr>
        <w:tab/>
      </w:r>
      <w:r>
        <w:rPr>
          <w:color w:val="008080"/>
        </w:rPr>
        <w:t>&lt;</w:t>
      </w:r>
      <w:r>
        <w:t>version</w:t>
      </w:r>
      <w:r>
        <w:rPr>
          <w:color w:val="008080"/>
        </w:rPr>
        <w:t>&gt;</w:t>
      </w:r>
      <w:r>
        <w:rPr>
          <w:color w:val="000000"/>
        </w:rPr>
        <w:t>2.2.8.RELEASE</w:t>
      </w:r>
      <w:r>
        <w:rPr>
          <w:color w:val="008080"/>
        </w:rPr>
        <w:t>&lt;/</w:t>
      </w:r>
      <w:r>
        <w:t>version</w:t>
      </w:r>
      <w:r>
        <w:rPr>
          <w:color w:val="008080"/>
        </w:rPr>
        <w:t>&gt;</w:t>
      </w:r>
    </w:p>
    <w:p w14:paraId="3694B94B" w14:textId="541C7C21" w:rsidR="004B2087" w:rsidRDefault="00047851" w:rsidP="00047851">
      <w:pPr>
        <w:pStyle w:val="Output"/>
        <w:rPr>
          <w:noProof/>
        </w:rPr>
      </w:pPr>
      <w:r>
        <w:rPr>
          <w:color w:val="008080"/>
        </w:rPr>
        <w:t>&lt;/</w:t>
      </w:r>
      <w:r>
        <w:t>dependency</w:t>
      </w:r>
      <w:r>
        <w:rPr>
          <w:color w:val="008080"/>
        </w:rPr>
        <w:t>&gt;</w:t>
      </w:r>
    </w:p>
    <w:p w14:paraId="30F44370" w14:textId="56AED0FB" w:rsidR="004B2087" w:rsidRDefault="004B2087" w:rsidP="00816C0C">
      <w:pPr>
        <w:spacing w:after="0"/>
        <w:rPr>
          <w:noProof/>
        </w:rPr>
      </w:pPr>
    </w:p>
    <w:p w14:paraId="00A2E79A" w14:textId="33B93715" w:rsidR="003D5FF0" w:rsidRPr="003D5FF0" w:rsidRDefault="003D5FF0" w:rsidP="003D5FF0">
      <w:pPr>
        <w:spacing w:after="0"/>
        <w:rPr>
          <w:noProof/>
        </w:rPr>
      </w:pPr>
      <w:r w:rsidRPr="003D5FF0">
        <w:rPr>
          <w:noProof/>
        </w:rPr>
        <w:t>Configure Zipkin server URL in </w:t>
      </w:r>
      <w:r>
        <w:rPr>
          <w:b/>
          <w:bCs/>
          <w:noProof/>
        </w:rPr>
        <w:t>application</w:t>
      </w:r>
      <w:r w:rsidRPr="003D5FF0">
        <w:rPr>
          <w:b/>
          <w:bCs/>
          <w:noProof/>
        </w:rPr>
        <w:t>.properties</w:t>
      </w:r>
      <w:r w:rsidRPr="003D5FF0">
        <w:rPr>
          <w:noProof/>
        </w:rPr>
        <w:t> of both inventory-service and catalog-service.</w:t>
      </w:r>
    </w:p>
    <w:p w14:paraId="049BA443" w14:textId="77777777" w:rsidR="003D5FF0" w:rsidRPr="003D5FF0" w:rsidRDefault="003D5FF0" w:rsidP="003D5FF0">
      <w:pPr>
        <w:pStyle w:val="Output"/>
        <w:rPr>
          <w:noProof/>
        </w:rPr>
      </w:pPr>
      <w:r w:rsidRPr="003D5FF0">
        <w:rPr>
          <w:noProof/>
        </w:rPr>
        <w:t>spring.zipkin.base-url=http://localhost:9411/</w:t>
      </w:r>
    </w:p>
    <w:p w14:paraId="61F96359" w14:textId="77777777" w:rsidR="003D5FF0" w:rsidRPr="003D5FF0" w:rsidRDefault="003D5FF0" w:rsidP="003D5FF0">
      <w:pPr>
        <w:pStyle w:val="Output"/>
        <w:rPr>
          <w:noProof/>
        </w:rPr>
      </w:pPr>
      <w:r w:rsidRPr="003D5FF0">
        <w:rPr>
          <w:noProof/>
        </w:rPr>
        <w:t>spring.sleuth.sampler.probability=1</w:t>
      </w:r>
    </w:p>
    <w:p w14:paraId="0B941ABB" w14:textId="5094D48B" w:rsidR="003D5FF0" w:rsidRDefault="003D5FF0" w:rsidP="00816C0C">
      <w:pPr>
        <w:spacing w:after="0"/>
        <w:rPr>
          <w:noProof/>
        </w:rPr>
      </w:pPr>
    </w:p>
    <w:p w14:paraId="4279E1FF" w14:textId="77777777" w:rsidR="003D5FF0" w:rsidRPr="003D5FF0" w:rsidRDefault="003D5FF0" w:rsidP="00816C0C">
      <w:pPr>
        <w:spacing w:after="0"/>
        <w:rPr>
          <w:noProof/>
        </w:rPr>
      </w:pPr>
      <w:r w:rsidRPr="003D5FF0">
        <w:rPr>
          <w:noProof/>
        </w:rPr>
        <w:t>Now restart both inventory-service and catalog-service and invoke http://localhost:8181/api/products endpoint. You can observe that </w:t>
      </w:r>
      <w:r w:rsidRPr="003D5FF0">
        <w:rPr>
          <w:b/>
          <w:bCs/>
          <w:noProof/>
        </w:rPr>
        <w:t>true</w:t>
      </w:r>
      <w:r w:rsidRPr="003D5FF0">
        <w:rPr>
          <w:noProof/>
        </w:rPr>
        <w:t> is printed in logs meaning it is exported.</w:t>
      </w:r>
    </w:p>
    <w:p w14:paraId="58DFB978" w14:textId="77777777" w:rsidR="003D5FF0" w:rsidRPr="003D5FF0" w:rsidRDefault="003D5FF0" w:rsidP="003D5FF0">
      <w:pPr>
        <w:pStyle w:val="Output"/>
        <w:rPr>
          <w:noProof/>
        </w:rPr>
      </w:pPr>
      <w:r w:rsidRPr="003D5FF0">
        <w:rPr>
          <w:noProof/>
        </w:rPr>
        <w:t>2018-03-20 11:41:02.241  INFO [catalog-service,7d0d44fe314d7758,7d0d44fe314d7758,true] 53617 --- [nio-8181-exec-5] c.s.c.services.ProductService</w:t>
      </w:r>
    </w:p>
    <w:p w14:paraId="19DB1586" w14:textId="77777777" w:rsidR="003D5FF0" w:rsidRPr="003D5FF0" w:rsidRDefault="003D5FF0" w:rsidP="003D5FF0">
      <w:pPr>
        <w:rPr>
          <w:noProof/>
        </w:rPr>
      </w:pPr>
      <w:r w:rsidRPr="003D5FF0">
        <w:rPr>
          <w:noProof/>
        </w:rPr>
        <w:t>Now go to Zipkin UI Dashboard, you can see the service names populated in the first dropdown. Select the service you want to check or select all and then click on Find Traces button.</w:t>
      </w:r>
    </w:p>
    <w:p w14:paraId="78AACB5C" w14:textId="42D5B54B" w:rsidR="003D5FF0" w:rsidRDefault="003D5FF0" w:rsidP="000741B4">
      <w:pPr>
        <w:spacing w:after="0"/>
        <w:rPr>
          <w:noProof/>
        </w:rPr>
      </w:pPr>
    </w:p>
    <w:p w14:paraId="1B98D637" w14:textId="13091293" w:rsidR="00D75417" w:rsidRDefault="00D75417" w:rsidP="00D75417">
      <w:pPr>
        <w:pStyle w:val="Heading2"/>
        <w:rPr>
          <w:noProof/>
        </w:rPr>
      </w:pPr>
      <w:bookmarkStart w:id="201" w:name="_Toc98762698"/>
      <w:bookmarkStart w:id="202" w:name="_Toc98778532"/>
      <w:r>
        <w:rPr>
          <w:noProof/>
        </w:rPr>
        <w:t>8.Spring Cloud Streams – Kafka &amp; ZooKeper</w:t>
      </w:r>
      <w:bookmarkEnd w:id="201"/>
      <w:bookmarkEnd w:id="202"/>
    </w:p>
    <w:p w14:paraId="64E54E94" w14:textId="0D5C5724" w:rsidR="000C3CAF" w:rsidRDefault="000C3CAF" w:rsidP="000C3CAF">
      <w:pPr>
        <w:spacing w:after="0"/>
      </w:pPr>
      <w:r w:rsidRPr="000C3CAF">
        <w:t>Kafka as “an open-source message broker project developed by the </w:t>
      </w:r>
      <w:hyperlink r:id="rId207" w:tooltip="Apache Software Foundation" w:history="1">
        <w:r w:rsidRPr="000C3CAF">
          <w:rPr>
            <w:rStyle w:val="Hyperlink"/>
          </w:rPr>
          <w:t>Apache Software Foundation</w:t>
        </w:r>
      </w:hyperlink>
      <w:r w:rsidRPr="000C3CAF">
        <w:t> written in Scala and is a distributed publish-subscribe messaging system.</w:t>
      </w:r>
    </w:p>
    <w:p w14:paraId="2A87B62E" w14:textId="77777777" w:rsidR="00916875" w:rsidRDefault="00916875" w:rsidP="000C3CAF">
      <w:pPr>
        <w:spacing w:after="0"/>
      </w:pPr>
    </w:p>
    <w:p w14:paraId="27555B6C" w14:textId="77777777" w:rsidR="00916875" w:rsidRDefault="00916875" w:rsidP="00916875">
      <w:r w:rsidRPr="004842A2">
        <w:t xml:space="preserve">Kafka is designed for </w:t>
      </w:r>
      <w:r>
        <w:t>transferting Big data</w:t>
      </w:r>
      <w:r w:rsidRPr="004842A2">
        <w:t>.</w:t>
      </w:r>
      <w:r w:rsidRPr="00DD3C62">
        <w:t xml:space="preserve"> Kafka has better throughput, </w:t>
      </w:r>
      <w:r w:rsidRPr="00461B68">
        <w:rPr>
          <w:b/>
          <w:bCs/>
        </w:rPr>
        <w:t>built-in partitioning</w:t>
      </w:r>
      <w:r w:rsidRPr="00DD3C62">
        <w:t xml:space="preserve">, </w:t>
      </w:r>
      <w:r w:rsidRPr="00461B68">
        <w:rPr>
          <w:b/>
          <w:bCs/>
        </w:rPr>
        <w:t>replication</w:t>
      </w:r>
      <w:r w:rsidRPr="00DD3C62">
        <w:t xml:space="preserve"> and inherent </w:t>
      </w:r>
      <w:r w:rsidRPr="00461B68">
        <w:rPr>
          <w:b/>
          <w:bCs/>
        </w:rPr>
        <w:t>fault-tolerance</w:t>
      </w:r>
      <w:r w:rsidRPr="00DD3C62">
        <w:t>, which makes it a good fit for large-scale message processing applications.</w:t>
      </w:r>
    </w:p>
    <w:p w14:paraId="10A10C2A" w14:textId="77777777" w:rsidR="00916875" w:rsidRDefault="00916875" w:rsidP="00916875">
      <w:r w:rsidRPr="003B401F">
        <w:t xml:space="preserve">Two types of messaging patterns are available − </w:t>
      </w:r>
      <w:r w:rsidRPr="003B401F">
        <w:rPr>
          <w:b/>
          <w:bCs/>
        </w:rPr>
        <w:t>one is point</w:t>
      </w:r>
      <w:r w:rsidRPr="003B401F">
        <w:t xml:space="preserve"> to point and the other is </w:t>
      </w:r>
      <w:r w:rsidRPr="003B401F">
        <w:rPr>
          <w:b/>
          <w:bCs/>
        </w:rPr>
        <w:t>publish-subscribe</w:t>
      </w:r>
      <w:r w:rsidRPr="003B401F">
        <w:t xml:space="preserve"> (pub-sub) messaging system. Most of the messaging patterns follow </w:t>
      </w:r>
      <w:r w:rsidRPr="003B401F">
        <w:rPr>
          <w:b/>
          <w:bCs/>
        </w:rPr>
        <w:t>pub-sub</w:t>
      </w:r>
      <w:r w:rsidRPr="003B401F">
        <w:t>.</w:t>
      </w:r>
    </w:p>
    <w:tbl>
      <w:tblPr>
        <w:tblW w:w="11175" w:type="dxa"/>
        <w:tblInd w:w="-8"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3"/>
        <w:gridCol w:w="9202"/>
      </w:tblGrid>
      <w:tr w:rsidR="000C3CAF" w:rsidRPr="000C3CAF" w14:paraId="5EBDB38F" w14:textId="77777777" w:rsidTr="00B10380">
        <w:trPr>
          <w:trHeight w:val="315"/>
        </w:trPr>
        <w:tc>
          <w:tcPr>
            <w:tcW w:w="1973"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C046685" w14:textId="77777777" w:rsidR="000C3CAF" w:rsidRPr="000C3CAF" w:rsidRDefault="000C3CAF" w:rsidP="00B10380">
            <w:pPr>
              <w:spacing w:after="0" w:line="240" w:lineRule="auto"/>
            </w:pPr>
            <w:r w:rsidRPr="000C3CAF">
              <w:rPr>
                <w:b/>
                <w:bCs/>
                <w:i/>
                <w:iCs/>
              </w:rPr>
              <w:t>High Throughput</w:t>
            </w:r>
          </w:p>
        </w:tc>
        <w:tc>
          <w:tcPr>
            <w:tcW w:w="9202"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FDDE597" w14:textId="77777777" w:rsidR="000C3CAF" w:rsidRPr="000C3CAF" w:rsidRDefault="000C3CAF" w:rsidP="00B10380">
            <w:pPr>
              <w:spacing w:after="0" w:line="240" w:lineRule="auto"/>
            </w:pPr>
            <w:r w:rsidRPr="000C3CAF">
              <w:t>Support for millions of messages with modest hardware</w:t>
            </w:r>
          </w:p>
        </w:tc>
      </w:tr>
      <w:tr w:rsidR="000C3CAF" w:rsidRPr="000C3CAF" w14:paraId="14078B5F" w14:textId="77777777" w:rsidTr="00B10380">
        <w:trPr>
          <w:trHeight w:val="315"/>
        </w:trPr>
        <w:tc>
          <w:tcPr>
            <w:tcW w:w="1973"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E9E6FC2" w14:textId="77777777" w:rsidR="000C3CAF" w:rsidRPr="000C3CAF" w:rsidRDefault="000C3CAF" w:rsidP="00B10380">
            <w:pPr>
              <w:spacing w:after="0" w:line="240" w:lineRule="auto"/>
            </w:pPr>
            <w:r w:rsidRPr="000C3CAF">
              <w:rPr>
                <w:b/>
                <w:bCs/>
                <w:i/>
                <w:iCs/>
              </w:rPr>
              <w:t>Scalability</w:t>
            </w:r>
          </w:p>
        </w:tc>
        <w:tc>
          <w:tcPr>
            <w:tcW w:w="9202"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F323428" w14:textId="77777777" w:rsidR="000C3CAF" w:rsidRPr="000C3CAF" w:rsidRDefault="000C3CAF" w:rsidP="00B10380">
            <w:pPr>
              <w:spacing w:after="0" w:line="240" w:lineRule="auto"/>
            </w:pPr>
            <w:r w:rsidRPr="000C3CAF">
              <w:t>Highly scalable distributed systems with no downtime</w:t>
            </w:r>
          </w:p>
        </w:tc>
      </w:tr>
      <w:tr w:rsidR="000C3CAF" w:rsidRPr="000C3CAF" w14:paraId="0ED63CDA" w14:textId="77777777" w:rsidTr="00B10380">
        <w:trPr>
          <w:trHeight w:val="315"/>
        </w:trPr>
        <w:tc>
          <w:tcPr>
            <w:tcW w:w="1973"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07A6EC4" w14:textId="77777777" w:rsidR="000C3CAF" w:rsidRPr="000C3CAF" w:rsidRDefault="000C3CAF" w:rsidP="00B10380">
            <w:pPr>
              <w:spacing w:after="0" w:line="240" w:lineRule="auto"/>
            </w:pPr>
            <w:r w:rsidRPr="000C3CAF">
              <w:rPr>
                <w:b/>
                <w:bCs/>
                <w:i/>
                <w:iCs/>
              </w:rPr>
              <w:t>Replication</w:t>
            </w:r>
          </w:p>
        </w:tc>
        <w:tc>
          <w:tcPr>
            <w:tcW w:w="9202"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73F811F8" w14:textId="77777777" w:rsidR="000C3CAF" w:rsidRPr="000C3CAF" w:rsidRDefault="000C3CAF" w:rsidP="00B10380">
            <w:pPr>
              <w:spacing w:after="0" w:line="240" w:lineRule="auto"/>
            </w:pPr>
            <w:r w:rsidRPr="000C3CAF">
              <w:t>Messages are replicated across the cluster to provide support for multiple subscribers and balances the consumers in case of failures</w:t>
            </w:r>
          </w:p>
        </w:tc>
      </w:tr>
      <w:tr w:rsidR="000C3CAF" w:rsidRPr="000C3CAF" w14:paraId="62556BAB" w14:textId="77777777" w:rsidTr="00B10380">
        <w:trPr>
          <w:trHeight w:val="315"/>
        </w:trPr>
        <w:tc>
          <w:tcPr>
            <w:tcW w:w="1973"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BE92979" w14:textId="77777777" w:rsidR="000C3CAF" w:rsidRPr="000C3CAF" w:rsidRDefault="000C3CAF" w:rsidP="00B10380">
            <w:pPr>
              <w:spacing w:after="0" w:line="240" w:lineRule="auto"/>
            </w:pPr>
            <w:r w:rsidRPr="000C3CAF">
              <w:rPr>
                <w:b/>
                <w:bCs/>
                <w:i/>
                <w:iCs/>
              </w:rPr>
              <w:t>Durability</w:t>
            </w:r>
          </w:p>
        </w:tc>
        <w:tc>
          <w:tcPr>
            <w:tcW w:w="9202"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AE8DC3A" w14:textId="77777777" w:rsidR="000C3CAF" w:rsidRPr="000C3CAF" w:rsidRDefault="000C3CAF" w:rsidP="00B10380">
            <w:pPr>
              <w:spacing w:after="0" w:line="240" w:lineRule="auto"/>
            </w:pPr>
            <w:r w:rsidRPr="000C3CAF">
              <w:t>Provides support for persistence of message to disk</w:t>
            </w:r>
          </w:p>
        </w:tc>
      </w:tr>
      <w:tr w:rsidR="000C3CAF" w:rsidRPr="000C3CAF" w14:paraId="061297BE" w14:textId="77777777" w:rsidTr="00B10380">
        <w:trPr>
          <w:trHeight w:val="315"/>
        </w:trPr>
        <w:tc>
          <w:tcPr>
            <w:tcW w:w="1973"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2106DB8" w14:textId="77777777" w:rsidR="000C3CAF" w:rsidRPr="000C3CAF" w:rsidRDefault="000C3CAF" w:rsidP="00B10380">
            <w:pPr>
              <w:spacing w:after="0" w:line="240" w:lineRule="auto"/>
            </w:pPr>
            <w:r w:rsidRPr="000C3CAF">
              <w:rPr>
                <w:b/>
                <w:bCs/>
                <w:i/>
                <w:iCs/>
              </w:rPr>
              <w:t>Stream Processing</w:t>
            </w:r>
          </w:p>
        </w:tc>
        <w:tc>
          <w:tcPr>
            <w:tcW w:w="9202"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B4DE337" w14:textId="77777777" w:rsidR="000C3CAF" w:rsidRPr="000C3CAF" w:rsidRDefault="000C3CAF" w:rsidP="00B10380">
            <w:pPr>
              <w:spacing w:after="0" w:line="240" w:lineRule="auto"/>
            </w:pPr>
            <w:r w:rsidRPr="000C3CAF">
              <w:t>Used with real-time streaming applications like Apache Spark &amp; Storm</w:t>
            </w:r>
          </w:p>
        </w:tc>
      </w:tr>
      <w:tr w:rsidR="000C3CAF" w:rsidRPr="000C3CAF" w14:paraId="4A1E5A44" w14:textId="77777777" w:rsidTr="00B10380">
        <w:trPr>
          <w:trHeight w:val="315"/>
        </w:trPr>
        <w:tc>
          <w:tcPr>
            <w:tcW w:w="1973"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12540794" w14:textId="77777777" w:rsidR="000C3CAF" w:rsidRPr="000C3CAF" w:rsidRDefault="000C3CAF" w:rsidP="00B10380">
            <w:pPr>
              <w:spacing w:after="0" w:line="240" w:lineRule="auto"/>
            </w:pPr>
            <w:r w:rsidRPr="000C3CAF">
              <w:rPr>
                <w:b/>
                <w:bCs/>
                <w:i/>
                <w:iCs/>
              </w:rPr>
              <w:t>Data Loss</w:t>
            </w:r>
          </w:p>
        </w:tc>
        <w:tc>
          <w:tcPr>
            <w:tcW w:w="9202"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CB36B0B" w14:textId="77777777" w:rsidR="000C3CAF" w:rsidRPr="000C3CAF" w:rsidRDefault="000C3CAF" w:rsidP="00B10380">
            <w:pPr>
              <w:spacing w:after="0" w:line="240" w:lineRule="auto"/>
            </w:pPr>
            <w:r w:rsidRPr="000C3CAF">
              <w:t>Kafka with proper configurations can ensure zero data loss</w:t>
            </w:r>
          </w:p>
        </w:tc>
      </w:tr>
    </w:tbl>
    <w:p w14:paraId="5E1A445A" w14:textId="79C57802" w:rsidR="00B4116C" w:rsidRDefault="00B4116C" w:rsidP="00A054EE">
      <w:pPr>
        <w:spacing w:after="0"/>
      </w:pPr>
    </w:p>
    <w:p w14:paraId="533E6F3F" w14:textId="77777777" w:rsidR="00A054EE" w:rsidRPr="000741B4" w:rsidRDefault="00A054EE" w:rsidP="00A054EE">
      <w:pPr>
        <w:pStyle w:val="ListParagraph"/>
        <w:numPr>
          <w:ilvl w:val="0"/>
          <w:numId w:val="75"/>
        </w:numPr>
      </w:pPr>
      <w:r w:rsidRPr="000741B4">
        <w:rPr>
          <w:b/>
          <w:bCs/>
        </w:rPr>
        <w:t>Producer</w:t>
      </w:r>
      <w:r w:rsidRPr="000741B4">
        <w:t>: responsible for producing messages for a specific topic.</w:t>
      </w:r>
    </w:p>
    <w:p w14:paraId="1D3E9BDB" w14:textId="77777777" w:rsidR="00A054EE" w:rsidRDefault="00A054EE" w:rsidP="00A054EE">
      <w:pPr>
        <w:pStyle w:val="ListParagraph"/>
        <w:numPr>
          <w:ilvl w:val="0"/>
          <w:numId w:val="75"/>
        </w:numPr>
      </w:pPr>
      <w:r w:rsidRPr="000741B4">
        <w:rPr>
          <w:b/>
          <w:bCs/>
        </w:rPr>
        <w:t>Consumer</w:t>
      </w:r>
      <w:r w:rsidRPr="000741B4">
        <w:t>: responsible for reading the messages that the producer puts on a topic.</w:t>
      </w:r>
    </w:p>
    <w:p w14:paraId="05EDDD7B" w14:textId="77777777" w:rsidR="00A054EE" w:rsidRPr="000741B4" w:rsidRDefault="00A054EE" w:rsidP="00A054EE">
      <w:pPr>
        <w:pStyle w:val="ListParagraph"/>
        <w:numPr>
          <w:ilvl w:val="0"/>
          <w:numId w:val="75"/>
        </w:numPr>
      </w:pPr>
      <w:r w:rsidRPr="00227185">
        <w:rPr>
          <w:b/>
          <w:bCs/>
        </w:rPr>
        <w:t>Brokers</w:t>
      </w:r>
      <w:r w:rsidRPr="00227185">
        <w:t xml:space="preserve"> – a set of servers where the publishes messages are stored</w:t>
      </w:r>
    </w:p>
    <w:p w14:paraId="11565EA6" w14:textId="77777777" w:rsidR="00A054EE" w:rsidRPr="000741B4" w:rsidRDefault="00A054EE" w:rsidP="00A054EE">
      <w:pPr>
        <w:pStyle w:val="ListParagraph"/>
        <w:numPr>
          <w:ilvl w:val="0"/>
          <w:numId w:val="75"/>
        </w:numPr>
      </w:pPr>
      <w:r w:rsidRPr="000741B4">
        <w:rPr>
          <w:b/>
          <w:bCs/>
        </w:rPr>
        <w:t>Topic</w:t>
      </w:r>
      <w:r w:rsidRPr="000741B4">
        <w:t xml:space="preserve">: topic is a </w:t>
      </w:r>
      <w:r w:rsidRPr="000C3CAF">
        <w:rPr>
          <w:b/>
          <w:bCs/>
        </w:rPr>
        <w:t xml:space="preserve">categorized group </w:t>
      </w:r>
      <w:r w:rsidRPr="000741B4">
        <w:t>of messages.</w:t>
      </w:r>
    </w:p>
    <w:p w14:paraId="2799D2F3" w14:textId="3CDA7D43" w:rsidR="00A054EE" w:rsidRDefault="00A054EE" w:rsidP="00885EAB">
      <w:pPr>
        <w:pStyle w:val="ListParagraph"/>
        <w:numPr>
          <w:ilvl w:val="0"/>
          <w:numId w:val="75"/>
        </w:numPr>
        <w:spacing w:after="0"/>
      </w:pPr>
      <w:r w:rsidRPr="00916875">
        <w:rPr>
          <w:b/>
          <w:bCs/>
        </w:rPr>
        <w:t>Message</w:t>
      </w:r>
      <w:r w:rsidRPr="000741B4">
        <w:t xml:space="preserve">: I think that all events in Kafka can be summarized in messages. A message can contain a simple text like “Hello World” or an </w:t>
      </w:r>
      <w:r w:rsidRPr="003A69AC">
        <w:rPr>
          <w:rStyle w:val="0SyntaxPinkChar"/>
        </w:rPr>
        <w:t>object</w:t>
      </w:r>
      <w:r w:rsidRPr="000741B4">
        <w:t xml:space="preserve"> in </w:t>
      </w:r>
      <w:r w:rsidRPr="003A69AC">
        <w:rPr>
          <w:rStyle w:val="0SyntaxPinkChar"/>
        </w:rPr>
        <w:t>json</w:t>
      </w:r>
      <w:r w:rsidRPr="000741B4">
        <w:t xml:space="preserve"> format for example.</w:t>
      </w:r>
    </w:p>
    <w:p w14:paraId="44E9949F" w14:textId="779304C3" w:rsidR="000C3CAF" w:rsidRDefault="0025479B" w:rsidP="000C3CAF">
      <w:r>
        <w:rPr>
          <w:noProof/>
        </w:rPr>
        <w:lastRenderedPageBreak/>
        <w:drawing>
          <wp:inline distT="0" distB="0" distL="0" distR="0" wp14:anchorId="6F98DB1C" wp14:editId="60BA72F3">
            <wp:extent cx="3807541" cy="2562276"/>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833178" cy="2579528"/>
                    </a:xfrm>
                    <a:prstGeom prst="rect">
                      <a:avLst/>
                    </a:prstGeom>
                    <a:noFill/>
                  </pic:spPr>
                </pic:pic>
              </a:graphicData>
            </a:graphic>
          </wp:inline>
        </w:drawing>
      </w:r>
    </w:p>
    <w:p w14:paraId="1B014B58" w14:textId="77777777" w:rsidR="00A054EE" w:rsidRDefault="00A054EE" w:rsidP="001122F3">
      <w:pPr>
        <w:pStyle w:val="Heading4"/>
        <w:spacing w:after="0"/>
      </w:pPr>
      <w:r>
        <w:t>Partition &amp; Offset</w:t>
      </w:r>
    </w:p>
    <w:p w14:paraId="1BB43990" w14:textId="77777777" w:rsidR="00A054EE" w:rsidRDefault="00A054EE" w:rsidP="00916875">
      <w:pPr>
        <w:spacing w:after="0"/>
      </w:pPr>
      <w:r w:rsidRPr="00A054EE">
        <w:t xml:space="preserve">In the above diagram, a topic is configured into three partitions. </w:t>
      </w:r>
    </w:p>
    <w:p w14:paraId="6C110930" w14:textId="77777777" w:rsidR="00A054EE" w:rsidRDefault="00A054EE" w:rsidP="00A12840">
      <w:pPr>
        <w:pStyle w:val="ListParagraph"/>
        <w:numPr>
          <w:ilvl w:val="0"/>
          <w:numId w:val="92"/>
        </w:numPr>
      </w:pPr>
      <w:r w:rsidRPr="00A054EE">
        <w:t xml:space="preserve">Partition 1 has two offset factors 0 and 1. </w:t>
      </w:r>
    </w:p>
    <w:p w14:paraId="649A5DA6" w14:textId="77777777" w:rsidR="00A054EE" w:rsidRDefault="00A054EE" w:rsidP="00A12840">
      <w:pPr>
        <w:pStyle w:val="ListParagraph"/>
        <w:numPr>
          <w:ilvl w:val="0"/>
          <w:numId w:val="92"/>
        </w:numPr>
      </w:pPr>
      <w:r w:rsidRPr="00A054EE">
        <w:t xml:space="preserve">Partition 2 has four offset factors 0, 1, 2, 3. </w:t>
      </w:r>
    </w:p>
    <w:p w14:paraId="11079E6C" w14:textId="77777777" w:rsidR="00A054EE" w:rsidRDefault="00A054EE" w:rsidP="00A12840">
      <w:pPr>
        <w:pStyle w:val="ListParagraph"/>
        <w:numPr>
          <w:ilvl w:val="0"/>
          <w:numId w:val="92"/>
        </w:numPr>
      </w:pPr>
      <w:r w:rsidRPr="00A054EE">
        <w:t xml:space="preserve">Partition 3 has one offset factor 0. </w:t>
      </w:r>
    </w:p>
    <w:p w14:paraId="6C554509" w14:textId="77777777" w:rsidR="00A054EE" w:rsidRPr="00A054EE" w:rsidRDefault="00A054EE" w:rsidP="00A12840">
      <w:pPr>
        <w:pStyle w:val="ListParagraph"/>
        <w:numPr>
          <w:ilvl w:val="0"/>
          <w:numId w:val="92"/>
        </w:numPr>
      </w:pPr>
      <w:r w:rsidRPr="00A054EE">
        <w:t>The id of the replica is same as the id of the server that hosts it.</w:t>
      </w:r>
    </w:p>
    <w:p w14:paraId="1E466621" w14:textId="77777777" w:rsidR="00A054EE" w:rsidRPr="00A054EE" w:rsidRDefault="00A054EE" w:rsidP="00A054EE">
      <w:r w:rsidRPr="00A054EE">
        <w:t>Assume, if the replication factor of the topic is set to 3, then Kafka will create 3 identical replicas of each partition and place them in the cluster to make available for all its operations. To balance a load in cluster, each broker stores one or more of those partitions. Multiple producers and consumers can publish and retrieve messages at the same time.</w:t>
      </w:r>
    </w:p>
    <w:p w14:paraId="187629B7" w14:textId="08994F23" w:rsidR="00A054EE" w:rsidRDefault="001122F3" w:rsidP="00DF3113">
      <w:pPr>
        <w:pStyle w:val="Heading4"/>
        <w:spacing w:after="0"/>
      </w:pPr>
      <w:r>
        <w:t>Cluster Architecture</w:t>
      </w:r>
    </w:p>
    <w:p w14:paraId="020C59E7" w14:textId="4D6A06C8" w:rsidR="001122F3" w:rsidRDefault="001122F3" w:rsidP="001122F3">
      <w:r>
        <w:rPr>
          <w:noProof/>
        </w:rPr>
        <w:drawing>
          <wp:inline distT="0" distB="0" distL="0" distR="0" wp14:anchorId="38A9EF89" wp14:editId="12787D17">
            <wp:extent cx="3290031" cy="1843470"/>
            <wp:effectExtent l="0" t="0" r="5715" b="4445"/>
            <wp:docPr id="252" name="Picture 252" descr="Clust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uster Architectur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311864" cy="1855703"/>
                    </a:xfrm>
                    <a:prstGeom prst="rect">
                      <a:avLst/>
                    </a:prstGeom>
                    <a:noFill/>
                    <a:ln>
                      <a:noFill/>
                    </a:ln>
                  </pic:spPr>
                </pic:pic>
              </a:graphicData>
            </a:graphic>
          </wp:inline>
        </w:drawing>
      </w:r>
      <w:r>
        <w:tab/>
      </w:r>
    </w:p>
    <w:p w14:paraId="5C280B7C" w14:textId="2ABB36BD" w:rsidR="000C3CAF" w:rsidRDefault="001122F3" w:rsidP="001122F3">
      <w:r w:rsidRPr="001122F3">
        <w:rPr>
          <w:b/>
          <w:bCs/>
        </w:rPr>
        <w:t>Broker</w:t>
      </w:r>
      <w:r>
        <w:rPr>
          <w:b/>
          <w:bCs/>
        </w:rPr>
        <w:t xml:space="preserve">: </w:t>
      </w:r>
      <w:r>
        <w:t>Kafka cluster typically consists of multiple brokers to maintain load balance. Kafka brokers are stateless, so they use ZooKeeper for maintaining their cluster state. One Kafka broker instance can handle hundreds of thousands of reads and writes per second and each bro-ker can handle TB of messages without performance impact. Kafka broker leader election can be done by ZooKeeper.</w:t>
      </w:r>
    </w:p>
    <w:p w14:paraId="162F6195" w14:textId="199C62CA" w:rsidR="001122F3" w:rsidRDefault="000938BA" w:rsidP="001122F3">
      <w:r w:rsidRPr="001122F3">
        <w:rPr>
          <w:b/>
          <w:bCs/>
        </w:rPr>
        <w:t>ZooKeeper</w:t>
      </w:r>
      <w:r>
        <w:rPr>
          <w:b/>
          <w:bCs/>
        </w:rPr>
        <w:t>:</w:t>
      </w:r>
      <w:r w:rsidR="001122F3">
        <w:rPr>
          <w:b/>
          <w:bCs/>
        </w:rPr>
        <w:t xml:space="preserve">  </w:t>
      </w:r>
      <w:r w:rsidR="001122F3" w:rsidRPr="001122F3">
        <w:t xml:space="preserve">ZooKeeper is used for managing and coordinating Kafka broker. ZooKeeper service is mainly used to notify producer and consumer about the presence of any new broker in the Kafka system or </w:t>
      </w:r>
      <w:r w:rsidR="001122F3" w:rsidRPr="001122F3">
        <w:lastRenderedPageBreak/>
        <w:t>failure of the broker in the Kafka system. As per the notification received by the Zookeeper regarding presence or failure of the broker then pro-ducer and consumer takes decision and starts coordinating their task with some other broker.</w:t>
      </w:r>
    </w:p>
    <w:p w14:paraId="4442BA63" w14:textId="2EEDFFCC" w:rsidR="001122F3" w:rsidRDefault="001122F3" w:rsidP="001122F3">
      <w:r w:rsidRPr="001122F3">
        <w:rPr>
          <w:b/>
          <w:bCs/>
        </w:rPr>
        <w:t>Producers</w:t>
      </w:r>
      <w:r w:rsidR="000938BA">
        <w:rPr>
          <w:b/>
          <w:bCs/>
        </w:rPr>
        <w:t xml:space="preserve">: </w:t>
      </w:r>
      <w:r w:rsidRPr="001122F3">
        <w:t>Producers push data to brokers. When the new broker is started, all the producers search it and automatically sends a message to that new broker. Kafka producer doesn’t wait for acknowledgements from the broker and sends messages as fast as the broker can handle</w:t>
      </w:r>
    </w:p>
    <w:p w14:paraId="5B327D30" w14:textId="507B839C" w:rsidR="00D75417" w:rsidRDefault="00D75417" w:rsidP="00D95529">
      <w:pPr>
        <w:pStyle w:val="Heading3"/>
        <w:spacing w:after="0"/>
      </w:pPr>
      <w:bookmarkStart w:id="203" w:name="_Toc98762699"/>
      <w:r>
        <w:t>Windows Install &amp; Configuration</w:t>
      </w:r>
      <w:bookmarkEnd w:id="203"/>
    </w:p>
    <w:p w14:paraId="0BBD55D3" w14:textId="29D57754" w:rsidR="00D75417" w:rsidRPr="00D75417" w:rsidRDefault="00D75417" w:rsidP="00AF78E6">
      <w:pPr>
        <w:pStyle w:val="ListParagraph"/>
        <w:numPr>
          <w:ilvl w:val="0"/>
          <w:numId w:val="73"/>
        </w:numPr>
      </w:pPr>
      <w:r w:rsidRPr="00D75417">
        <w:t>Got to the </w:t>
      </w:r>
      <w:hyperlink r:id="rId210" w:history="1">
        <w:r w:rsidRPr="00D75417">
          <w:rPr>
            <w:rStyle w:val="Hyperlink"/>
          </w:rPr>
          <w:t>Apache Kafka downloads page</w:t>
        </w:r>
      </w:hyperlink>
      <w:r w:rsidRPr="00D75417">
        <w:t xml:space="preserve"> and download the </w:t>
      </w:r>
      <w:hyperlink r:id="rId211" w:history="1">
        <w:r w:rsidRPr="00A27627">
          <w:rPr>
            <w:rStyle w:val="Hyperlink"/>
          </w:rPr>
          <w:t>https://kafka.apache.org/download the </w:t>
        </w:r>
        <w:r w:rsidRPr="00A27627">
          <w:rPr>
            <w:rStyle w:val="Hyperlink"/>
            <w:b/>
            <w:bCs/>
          </w:rPr>
          <w:t>Scala 2.12 kafka_2.12-0.10.2.1.tgz</w:t>
        </w:r>
      </w:hyperlink>
      <w:r>
        <w:rPr>
          <w:b/>
          <w:bCs/>
        </w:rPr>
        <w:t xml:space="preserve">. </w:t>
      </w:r>
      <w:r w:rsidRPr="00D75417">
        <w:t xml:space="preserve">Next unzip </w:t>
      </w:r>
      <w:r>
        <w:t xml:space="preserve">&amp; </w:t>
      </w:r>
      <w:r w:rsidRPr="00D75417">
        <w:t xml:space="preserve"> start Apache Kafka</w:t>
      </w:r>
    </w:p>
    <w:p w14:paraId="7303D26B" w14:textId="77777777" w:rsidR="00D75417" w:rsidRDefault="00D75417" w:rsidP="00AF78E6">
      <w:pPr>
        <w:numPr>
          <w:ilvl w:val="0"/>
          <w:numId w:val="73"/>
        </w:numPr>
        <w:spacing w:after="0"/>
      </w:pPr>
      <w:r w:rsidRPr="00D75417">
        <w:t xml:space="preserve">This Kafka installation comes with an inbuilt zookeeper. </w:t>
      </w:r>
      <w:r w:rsidRPr="008C5920">
        <w:rPr>
          <w:b/>
          <w:bCs/>
        </w:rPr>
        <w:t>Zookeeper is mainly used to track status of nodes present in Kafka cluster</w:t>
      </w:r>
      <w:r w:rsidRPr="00D75417">
        <w:t xml:space="preserve"> and also to keep track of Kafka topics, messages, etc.</w:t>
      </w:r>
      <w:r w:rsidRPr="00D75417">
        <w:br/>
      </w:r>
    </w:p>
    <w:p w14:paraId="79922B42" w14:textId="515989AF" w:rsidR="00D75417" w:rsidRPr="00D75417" w:rsidRDefault="00D75417" w:rsidP="00AF78E6">
      <w:pPr>
        <w:numPr>
          <w:ilvl w:val="0"/>
          <w:numId w:val="73"/>
        </w:numPr>
        <w:spacing w:after="0"/>
      </w:pPr>
      <w:r w:rsidRPr="00D75417">
        <w:t>Open a command prompt and </w:t>
      </w:r>
      <w:r w:rsidRPr="00D75417">
        <w:rPr>
          <w:b/>
          <w:bCs/>
        </w:rPr>
        <w:t>start the Zookeeper-</w:t>
      </w:r>
    </w:p>
    <w:p w14:paraId="5BC3A497" w14:textId="5042B285" w:rsidR="00CC4E19" w:rsidRDefault="008E16DA" w:rsidP="00D75417">
      <w:pPr>
        <w:pStyle w:val="SyntaxHiglate"/>
        <w:ind w:left="720"/>
      </w:pPr>
      <w:r>
        <w:t xml:space="preserve">cd </w:t>
      </w:r>
      <w:r w:rsidR="00D75417" w:rsidRPr="00D75417">
        <w:t>C:\kafka</w:t>
      </w:r>
    </w:p>
    <w:p w14:paraId="7792783C" w14:textId="2A1AA89F" w:rsidR="00D75417" w:rsidRPr="00D75417" w:rsidRDefault="00D75417" w:rsidP="00D75417">
      <w:pPr>
        <w:pStyle w:val="SyntaxHiglate"/>
        <w:ind w:left="720"/>
      </w:pPr>
      <w:r w:rsidRPr="00D75417">
        <w:t>.\bin\windows\zookeeper-server-start.bat .\config\zookeeper.properties</w:t>
      </w:r>
    </w:p>
    <w:p w14:paraId="3C2A1759" w14:textId="77777777" w:rsidR="00D75417" w:rsidRDefault="00D75417" w:rsidP="00D75417">
      <w:pPr>
        <w:pStyle w:val="ListParagraph"/>
      </w:pPr>
    </w:p>
    <w:p w14:paraId="743F3799" w14:textId="77777777" w:rsidR="00CC4E19" w:rsidRPr="00CC4E19" w:rsidRDefault="00D75417" w:rsidP="00AF78E6">
      <w:pPr>
        <w:pStyle w:val="ListParagraph"/>
        <w:numPr>
          <w:ilvl w:val="0"/>
          <w:numId w:val="74"/>
        </w:numPr>
        <w:spacing w:after="0"/>
      </w:pPr>
      <w:r w:rsidRPr="00D75417">
        <w:t>Open a new command prompt and </w:t>
      </w:r>
      <w:r w:rsidRPr="00CC4E19">
        <w:rPr>
          <w:b/>
          <w:bCs/>
        </w:rPr>
        <w:t>start the Apache Kafka</w:t>
      </w:r>
    </w:p>
    <w:p w14:paraId="1706EF9C" w14:textId="49916453" w:rsidR="00CC4E19" w:rsidRDefault="004D1BFA" w:rsidP="00CC4E19">
      <w:pPr>
        <w:pStyle w:val="SyntaxHiglate"/>
        <w:ind w:left="720"/>
      </w:pPr>
      <w:r>
        <w:t xml:space="preserve">cd </w:t>
      </w:r>
      <w:r w:rsidR="00D75417" w:rsidRPr="00D75417">
        <w:t>C:\kafka</w:t>
      </w:r>
    </w:p>
    <w:p w14:paraId="763347A7" w14:textId="1605C777" w:rsidR="00D75417" w:rsidRDefault="00D75417" w:rsidP="00CC4E19">
      <w:pPr>
        <w:pStyle w:val="SyntaxHiglate"/>
        <w:ind w:left="720"/>
      </w:pPr>
      <w:r w:rsidRPr="00D75417">
        <w:t>.\bin\windows\kafka-server-start.bat .\config\server.properties</w:t>
      </w:r>
    </w:p>
    <w:p w14:paraId="6822E434" w14:textId="77777777" w:rsidR="00907FAC" w:rsidRDefault="00907FAC" w:rsidP="00CC4E19">
      <w:pPr>
        <w:pStyle w:val="SyntaxHiglate"/>
        <w:ind w:left="720"/>
        <w:rPr>
          <w:color w:val="FF0000"/>
        </w:rPr>
      </w:pPr>
    </w:p>
    <w:p w14:paraId="76C1D73A" w14:textId="7050D5B1" w:rsidR="00E81534" w:rsidRPr="00907FAC" w:rsidRDefault="00907FAC" w:rsidP="00CC4E19">
      <w:pPr>
        <w:pStyle w:val="SyntaxHiglate"/>
        <w:ind w:left="720"/>
        <w:rPr>
          <w:color w:val="FF0000"/>
        </w:rPr>
      </w:pPr>
      <w:r w:rsidRPr="00907FAC">
        <w:rPr>
          <w:color w:val="FF0000"/>
        </w:rPr>
        <w:t>//If any errors add below line in Environment propertis in User Serction</w:t>
      </w:r>
    </w:p>
    <w:p w14:paraId="6456B7E3" w14:textId="489923AF" w:rsidR="00907FAC" w:rsidRPr="00D75417" w:rsidRDefault="00907FAC" w:rsidP="00CC4E19">
      <w:pPr>
        <w:pStyle w:val="SyntaxHiglate"/>
        <w:ind w:left="720"/>
      </w:pPr>
      <w:r w:rsidRPr="00907FAC">
        <w:t>%SystemRoot%\System32\Wbem;%SystemRoot%\System32\;SystemRoot%</w:t>
      </w:r>
    </w:p>
    <w:p w14:paraId="2850CF79" w14:textId="68AB7DCB" w:rsidR="00D75417" w:rsidRPr="00D75417" w:rsidRDefault="0034563C" w:rsidP="001E3077">
      <w:pPr>
        <w:pStyle w:val="Heading3"/>
        <w:spacing w:after="0"/>
      </w:pPr>
      <w:bookmarkStart w:id="204" w:name="_Toc98762700"/>
      <w:r>
        <w:t>Create UserProvision Topic</w:t>
      </w:r>
      <w:bookmarkEnd w:id="204"/>
    </w:p>
    <w:p w14:paraId="3F342DE6" w14:textId="5F73FED0" w:rsidR="00D75417" w:rsidRPr="00D75417" w:rsidRDefault="00D75417" w:rsidP="00AF78E6">
      <w:pPr>
        <w:numPr>
          <w:ilvl w:val="0"/>
          <w:numId w:val="73"/>
        </w:numPr>
        <w:spacing w:after="0"/>
      </w:pPr>
      <w:r w:rsidRPr="00D75417">
        <w:t>Open a new command prompt and </w:t>
      </w:r>
      <w:r w:rsidRPr="00D75417">
        <w:rPr>
          <w:b/>
          <w:bCs/>
        </w:rPr>
        <w:t xml:space="preserve">create a topic with name </w:t>
      </w:r>
      <w:bookmarkStart w:id="205" w:name="_Hlk98262243"/>
      <w:r w:rsidR="0034563C" w:rsidRPr="0034563C">
        <w:rPr>
          <w:rStyle w:val="BlueSyntaxChar"/>
        </w:rPr>
        <w:t>UserProvision</w:t>
      </w:r>
      <w:r w:rsidRPr="00D75417">
        <w:rPr>
          <w:rStyle w:val="BlueSyntaxChar"/>
        </w:rPr>
        <w:t>-topic</w:t>
      </w:r>
      <w:bookmarkEnd w:id="205"/>
      <w:r w:rsidRPr="00D75417">
        <w:rPr>
          <w:b/>
          <w:bCs/>
        </w:rPr>
        <w:t>, that has only one partition &amp; one replica.</w:t>
      </w:r>
    </w:p>
    <w:p w14:paraId="3C3F1FFF" w14:textId="53F34300" w:rsidR="0034563C" w:rsidRDefault="0046616D" w:rsidP="009E6803">
      <w:pPr>
        <w:pStyle w:val="SyntaxHiglate"/>
        <w:ind w:left="720"/>
      </w:pPr>
      <w:r>
        <w:t xml:space="preserve">cd </w:t>
      </w:r>
      <w:r w:rsidR="00D75417" w:rsidRPr="00D75417">
        <w:t>C:\kafka</w:t>
      </w:r>
    </w:p>
    <w:p w14:paraId="4FD19B55" w14:textId="14848DC3" w:rsidR="00D75417" w:rsidRPr="00D75417" w:rsidRDefault="00D75417" w:rsidP="009E6803">
      <w:pPr>
        <w:pStyle w:val="SyntaxHiglate"/>
        <w:ind w:left="720"/>
      </w:pPr>
      <w:r w:rsidRPr="00D75417">
        <w:t xml:space="preserve">.\bin\windows\kafka-topics.bat --create --zookeeper localhost:2181 --replication-factor 1 --partitions 1 --topic </w:t>
      </w:r>
      <w:r w:rsidR="0034563C" w:rsidRPr="0046616D">
        <w:rPr>
          <w:rStyle w:val="BlueSyntaxChar"/>
          <w:color w:val="FF0000"/>
        </w:rPr>
        <w:t>UserProvision-topic</w:t>
      </w:r>
    </w:p>
    <w:p w14:paraId="3740F05C" w14:textId="0C543552" w:rsidR="00D75417" w:rsidRPr="00D75417" w:rsidRDefault="0046616D" w:rsidP="009E6803">
      <w:pPr>
        <w:ind w:left="360"/>
      </w:pPr>
      <w:r>
        <w:rPr>
          <w:noProof/>
        </w:rPr>
        <w:drawing>
          <wp:inline distT="0" distB="0" distL="0" distR="0" wp14:anchorId="158E49A8" wp14:editId="0CCD7A0C">
            <wp:extent cx="3938850" cy="792154"/>
            <wp:effectExtent l="0" t="0" r="508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75127" cy="799450"/>
                    </a:xfrm>
                    <a:prstGeom prst="rect">
                      <a:avLst/>
                    </a:prstGeom>
                  </pic:spPr>
                </pic:pic>
              </a:graphicData>
            </a:graphic>
          </wp:inline>
        </w:drawing>
      </w:r>
      <w:r w:rsidR="00D75417" w:rsidRPr="00D75417">
        <w:br/>
      </w:r>
    </w:p>
    <w:p w14:paraId="5151C327" w14:textId="5031FB91" w:rsidR="00D75417" w:rsidRPr="00D75417" w:rsidRDefault="00D75417" w:rsidP="00AF78E6">
      <w:pPr>
        <w:numPr>
          <w:ilvl w:val="0"/>
          <w:numId w:val="73"/>
        </w:numPr>
        <w:spacing w:after="0"/>
      </w:pPr>
      <w:r w:rsidRPr="00D75417">
        <w:t>Next Open a new command prompt and </w:t>
      </w:r>
      <w:r w:rsidRPr="00D75417">
        <w:rPr>
          <w:b/>
          <w:bCs/>
        </w:rPr>
        <w:t xml:space="preserve">create a </w:t>
      </w:r>
      <w:r w:rsidR="009E6803" w:rsidRPr="009E6803">
        <w:rPr>
          <w:b/>
          <w:bCs/>
          <w:color w:val="FF0000"/>
        </w:rPr>
        <w:t>PRODUCER</w:t>
      </w:r>
      <w:r w:rsidRPr="009E6803">
        <w:rPr>
          <w:b/>
          <w:bCs/>
          <w:color w:val="FF0000"/>
        </w:rPr>
        <w:t xml:space="preserve"> </w:t>
      </w:r>
      <w:r w:rsidRPr="00D75417">
        <w:rPr>
          <w:b/>
          <w:bCs/>
        </w:rPr>
        <w:t xml:space="preserve">to send message to the above created </w:t>
      </w:r>
      <w:r w:rsidR="009346D1" w:rsidRPr="0046616D">
        <w:rPr>
          <w:rStyle w:val="BlueSyntaxChar"/>
          <w:color w:val="FF0000"/>
        </w:rPr>
        <w:t>UserProvision-topic</w:t>
      </w:r>
      <w:r w:rsidR="009346D1" w:rsidRPr="00D75417">
        <w:rPr>
          <w:b/>
          <w:bCs/>
        </w:rPr>
        <w:t xml:space="preserve"> </w:t>
      </w:r>
      <w:r w:rsidRPr="00D75417">
        <w:rPr>
          <w:b/>
          <w:bCs/>
        </w:rPr>
        <w:t>and send a message - Hello World Javainuse to it-</w:t>
      </w:r>
    </w:p>
    <w:p w14:paraId="78240983" w14:textId="1FE2BAEC" w:rsidR="009346D1" w:rsidRDefault="009346D1" w:rsidP="009346D1">
      <w:pPr>
        <w:pStyle w:val="SyntaxHiglate"/>
        <w:ind w:left="720"/>
      </w:pPr>
      <w:r>
        <w:t xml:space="preserve">cd </w:t>
      </w:r>
      <w:r w:rsidR="00D75417" w:rsidRPr="00D75417">
        <w:t>C:\kafka</w:t>
      </w:r>
    </w:p>
    <w:p w14:paraId="48B87ED1" w14:textId="4A6885BB" w:rsidR="00D75417" w:rsidRPr="00D75417" w:rsidRDefault="00D75417" w:rsidP="009346D1">
      <w:pPr>
        <w:pStyle w:val="SyntaxHiglate"/>
        <w:ind w:left="720"/>
      </w:pPr>
      <w:r w:rsidRPr="00D75417">
        <w:t xml:space="preserve">.\bin\windows\kafka-console-producer.bat --broker-list localhost:9092 --topic </w:t>
      </w:r>
      <w:r w:rsidR="009346D1" w:rsidRPr="0046616D">
        <w:rPr>
          <w:rStyle w:val="BlueSyntaxChar"/>
          <w:color w:val="FF0000"/>
        </w:rPr>
        <w:t>UserProvision-topic</w:t>
      </w:r>
      <w:r w:rsidR="009346D1">
        <w:rPr>
          <w:rStyle w:val="BlueSyntaxChar"/>
          <w:color w:val="FF0000"/>
        </w:rPr>
        <w:t xml:space="preserve"> </w:t>
      </w:r>
      <w:r w:rsidR="009346D1" w:rsidRPr="009346D1">
        <w:rPr>
          <w:rStyle w:val="BlueSyntaxChar"/>
          <w:color w:val="00B050"/>
        </w:rPr>
        <w:t>Hello Message:User is Created</w:t>
      </w:r>
    </w:p>
    <w:p w14:paraId="58F45850" w14:textId="28677AF0" w:rsidR="00D75417" w:rsidRPr="00D75417" w:rsidRDefault="00D75417" w:rsidP="00D75417"/>
    <w:p w14:paraId="30ECDD10" w14:textId="5346CF17" w:rsidR="00D75417" w:rsidRPr="00D75417" w:rsidRDefault="00D75417" w:rsidP="00AF78E6">
      <w:pPr>
        <w:numPr>
          <w:ilvl w:val="0"/>
          <w:numId w:val="73"/>
        </w:numPr>
        <w:spacing w:after="0"/>
      </w:pPr>
      <w:r w:rsidRPr="00D75417">
        <w:t>Finally Open a new command prompt and </w:t>
      </w:r>
      <w:r w:rsidRPr="00D75417">
        <w:rPr>
          <w:b/>
          <w:bCs/>
        </w:rPr>
        <w:t xml:space="preserve">start the </w:t>
      </w:r>
      <w:r w:rsidR="009E6803">
        <w:rPr>
          <w:b/>
          <w:bCs/>
          <w:color w:val="FF0000"/>
        </w:rPr>
        <w:t>CONSUMER</w:t>
      </w:r>
      <w:r w:rsidR="009E6803" w:rsidRPr="009E6803">
        <w:rPr>
          <w:b/>
          <w:bCs/>
          <w:color w:val="FF0000"/>
        </w:rPr>
        <w:t xml:space="preserve"> </w:t>
      </w:r>
      <w:r w:rsidRPr="00D75417">
        <w:rPr>
          <w:b/>
          <w:bCs/>
        </w:rPr>
        <w:t>which listens to the topic javainuse-topic we just created above</w:t>
      </w:r>
      <w:r w:rsidRPr="00D75417">
        <w:t>. We will get the message we had sent using the producer</w:t>
      </w:r>
    </w:p>
    <w:p w14:paraId="2D74CEBD" w14:textId="464227C5" w:rsidR="00D75417" w:rsidRDefault="00971576" w:rsidP="00BA43E7">
      <w:pPr>
        <w:pStyle w:val="SyntaxHiglate"/>
        <w:ind w:left="720"/>
      </w:pPr>
      <w:r>
        <w:lastRenderedPageBreak/>
        <w:t xml:space="preserve">cd </w:t>
      </w:r>
      <w:r w:rsidR="00D75417" w:rsidRPr="00D75417">
        <w:t>C:\kafka</w:t>
      </w:r>
    </w:p>
    <w:p w14:paraId="7E0C298E" w14:textId="34895460" w:rsidR="00BA43E7" w:rsidRPr="00D75417" w:rsidRDefault="00BA43E7" w:rsidP="00BA43E7">
      <w:pPr>
        <w:pStyle w:val="SyntaxHiglate"/>
        <w:ind w:left="720"/>
      </w:pPr>
      <w:r w:rsidRPr="00BA43E7">
        <w:t xml:space="preserve">.\bin\windows\kafka-console-consumer.bat --bootstrap-server localhost:9092 --topic </w:t>
      </w:r>
      <w:r w:rsidRPr="0046616D">
        <w:rPr>
          <w:rStyle w:val="BlueSyntaxChar"/>
          <w:color w:val="FF0000"/>
        </w:rPr>
        <w:t>UserProvision-topic</w:t>
      </w:r>
      <w:r w:rsidRPr="00BA43E7">
        <w:t xml:space="preserve"> --from-beginning</w:t>
      </w:r>
    </w:p>
    <w:p w14:paraId="103EEA56" w14:textId="77777777" w:rsidR="00D75417" w:rsidRDefault="00D75417" w:rsidP="00D75417"/>
    <w:p w14:paraId="3AAEEC8C" w14:textId="5FB97145" w:rsidR="00287CF4" w:rsidRDefault="00287CF4" w:rsidP="0095533A">
      <w:pPr>
        <w:pStyle w:val="Heading30"/>
      </w:pPr>
      <w:bookmarkStart w:id="206" w:name="_Toc98762701"/>
      <w:r>
        <w:t xml:space="preserve">SpringBoot </w:t>
      </w:r>
      <w:r w:rsidR="0095533A">
        <w:t xml:space="preserve">Kafka </w:t>
      </w:r>
      <w:r>
        <w:t>Application</w:t>
      </w:r>
      <w:bookmarkEnd w:id="206"/>
    </w:p>
    <w:p w14:paraId="46E4A704" w14:textId="6A15AB80" w:rsidR="00287CF4" w:rsidRDefault="00287CF4" w:rsidP="00D75417">
      <w:r>
        <w:t>When ever new User is Created, we need to send the User details to Kafka. Downstream applications will consume those User details. So we have need Create below Projects.</w:t>
      </w:r>
    </w:p>
    <w:p w14:paraId="6D63201D" w14:textId="42B16BC2" w:rsidR="00287CF4" w:rsidRPr="00287CF4" w:rsidRDefault="00287CF4" w:rsidP="00287CF4">
      <w:pPr>
        <w:spacing w:after="0"/>
        <w:rPr>
          <w:b/>
          <w:bCs/>
        </w:rPr>
      </w:pPr>
      <w:r w:rsidRPr="00287CF4">
        <w:rPr>
          <w:b/>
          <w:bCs/>
        </w:rPr>
        <w:t>Producer: Send messages to Topic</w:t>
      </w:r>
    </w:p>
    <w:p w14:paraId="0467650A" w14:textId="0358CA68" w:rsidR="00F84B08" w:rsidRDefault="00F84B08" w:rsidP="00AF78E6">
      <w:pPr>
        <w:pStyle w:val="ListParagraph"/>
        <w:numPr>
          <w:ilvl w:val="0"/>
          <w:numId w:val="74"/>
        </w:numPr>
        <w:spacing w:after="0"/>
      </w:pPr>
      <w:r w:rsidRPr="00F84B08">
        <w:t>UserManagementMicroServiceWithKafka</w:t>
      </w:r>
    </w:p>
    <w:p w14:paraId="0059B839" w14:textId="77777777" w:rsidR="00F84B08" w:rsidRDefault="00F84B08" w:rsidP="00F84B08">
      <w:pPr>
        <w:pStyle w:val="ListParagraph"/>
        <w:spacing w:after="0"/>
      </w:pPr>
    </w:p>
    <w:p w14:paraId="029695A0" w14:textId="01FDE5D9" w:rsidR="00287CF4" w:rsidRPr="00287CF4" w:rsidRDefault="00287CF4" w:rsidP="00287CF4">
      <w:pPr>
        <w:spacing w:after="0"/>
        <w:rPr>
          <w:b/>
          <w:bCs/>
        </w:rPr>
      </w:pPr>
      <w:r w:rsidRPr="00287CF4">
        <w:rPr>
          <w:b/>
          <w:bCs/>
        </w:rPr>
        <w:t>Consumer:</w:t>
      </w:r>
      <w:r>
        <w:rPr>
          <w:b/>
          <w:bCs/>
        </w:rPr>
        <w:t xml:space="preserve"> Consumes messages</w:t>
      </w:r>
    </w:p>
    <w:p w14:paraId="01FA686C" w14:textId="7DBD83F5" w:rsidR="00287CF4" w:rsidRDefault="00287CF4" w:rsidP="00AF78E6">
      <w:pPr>
        <w:pStyle w:val="ListParagraph"/>
        <w:numPr>
          <w:ilvl w:val="0"/>
          <w:numId w:val="74"/>
        </w:numPr>
      </w:pPr>
      <w:r>
        <w:t>EDC-MicroService</w:t>
      </w:r>
    </w:p>
    <w:p w14:paraId="6A7C56E5" w14:textId="42111018" w:rsidR="00287CF4" w:rsidRPr="00D75417" w:rsidRDefault="00287CF4" w:rsidP="00AF78E6">
      <w:pPr>
        <w:pStyle w:val="ListParagraph"/>
        <w:numPr>
          <w:ilvl w:val="0"/>
          <w:numId w:val="74"/>
        </w:numPr>
      </w:pPr>
      <w:r>
        <w:t>MI-MicroService</w:t>
      </w:r>
    </w:p>
    <w:p w14:paraId="6A6C35C6" w14:textId="5457EAF5" w:rsidR="00E42A5E" w:rsidRDefault="00E42A5E" w:rsidP="00CA620A">
      <w:pPr>
        <w:spacing w:after="0"/>
        <w:rPr>
          <w:noProof/>
        </w:rPr>
      </w:pPr>
    </w:p>
    <w:p w14:paraId="4BDDA6C6" w14:textId="6B1CA37A" w:rsidR="00E42A5E" w:rsidRDefault="009F4D62" w:rsidP="009F4D62">
      <w:pPr>
        <w:pStyle w:val="Qsns"/>
        <w:rPr>
          <w:noProof/>
        </w:rPr>
      </w:pPr>
      <w:r>
        <w:rPr>
          <w:noProof/>
        </w:rPr>
        <w:t>1.Producer Application</w:t>
      </w:r>
      <w:r w:rsidR="00CB1E46">
        <w:rPr>
          <w:noProof/>
        </w:rPr>
        <w:t xml:space="preserve"> : </w:t>
      </w:r>
      <w:r w:rsidR="00CB1E46" w:rsidRPr="00CB1E46">
        <w:rPr>
          <w:noProof/>
        </w:rPr>
        <w:t>UserManagementMicroServiceWithKafka</w:t>
      </w:r>
    </w:p>
    <w:p w14:paraId="58885762" w14:textId="345D8591" w:rsidR="00E42A5E" w:rsidRDefault="00C339C9" w:rsidP="00C339C9">
      <w:pPr>
        <w:spacing w:after="0"/>
        <w:rPr>
          <w:noProof/>
        </w:rPr>
      </w:pPr>
      <w:r>
        <w:rPr>
          <w:noProof/>
        </w:rPr>
        <w:t>Create SpringBoot Project &amp; Add Dependencies</w:t>
      </w:r>
    </w:p>
    <w:p w14:paraId="520DB5D0" w14:textId="77777777" w:rsidR="00C339C9" w:rsidRPr="00416E96" w:rsidRDefault="00C339C9" w:rsidP="00C339C9">
      <w:pPr>
        <w:pStyle w:val="Output"/>
        <w:rPr>
          <w:color w:val="4C483D" w:themeColor="text2"/>
          <w:sz w:val="16"/>
          <w:szCs w:val="18"/>
        </w:rPr>
      </w:pPr>
      <w:r w:rsidRPr="00416E96">
        <w:rPr>
          <w:color w:val="000000"/>
          <w:sz w:val="16"/>
          <w:szCs w:val="18"/>
        </w:rPr>
        <w:tab/>
      </w:r>
      <w:r w:rsidRPr="00416E96">
        <w:rPr>
          <w:color w:val="008080"/>
          <w:sz w:val="16"/>
          <w:szCs w:val="18"/>
        </w:rPr>
        <w:t>&lt;</w:t>
      </w:r>
      <w:r w:rsidRPr="00416E96">
        <w:rPr>
          <w:sz w:val="16"/>
          <w:szCs w:val="18"/>
        </w:rPr>
        <w:t>dependencies</w:t>
      </w:r>
      <w:r w:rsidRPr="00416E96">
        <w:rPr>
          <w:color w:val="008080"/>
          <w:sz w:val="16"/>
          <w:szCs w:val="18"/>
        </w:rPr>
        <w:t>&gt;</w:t>
      </w:r>
    </w:p>
    <w:p w14:paraId="7304BED5" w14:textId="77777777" w:rsidR="00C339C9" w:rsidRPr="00416E96" w:rsidRDefault="00C339C9" w:rsidP="00C339C9">
      <w:pPr>
        <w:pStyle w:val="Output"/>
        <w:rPr>
          <w:color w:val="4C483D" w:themeColor="text2"/>
          <w:sz w:val="16"/>
          <w:szCs w:val="18"/>
        </w:rPr>
      </w:pPr>
      <w:r w:rsidRPr="00416E96">
        <w:rPr>
          <w:color w:val="000000"/>
          <w:sz w:val="16"/>
          <w:szCs w:val="18"/>
        </w:rPr>
        <w:tab/>
      </w:r>
      <w:r w:rsidRPr="00416E96">
        <w:rPr>
          <w:color w:val="000000"/>
          <w:sz w:val="16"/>
          <w:szCs w:val="18"/>
        </w:rPr>
        <w:tab/>
      </w:r>
      <w:r w:rsidRPr="00416E96">
        <w:rPr>
          <w:color w:val="008080"/>
          <w:sz w:val="16"/>
          <w:szCs w:val="18"/>
        </w:rPr>
        <w:t>&lt;</w:t>
      </w:r>
      <w:r w:rsidRPr="00416E96">
        <w:rPr>
          <w:sz w:val="16"/>
          <w:szCs w:val="18"/>
        </w:rPr>
        <w:t>dependency</w:t>
      </w:r>
      <w:r w:rsidRPr="00416E96">
        <w:rPr>
          <w:color w:val="008080"/>
          <w:sz w:val="16"/>
          <w:szCs w:val="18"/>
        </w:rPr>
        <w:t>&gt;</w:t>
      </w:r>
    </w:p>
    <w:p w14:paraId="1819DC28" w14:textId="77777777" w:rsidR="00C339C9" w:rsidRPr="00416E96" w:rsidRDefault="00C339C9" w:rsidP="00C339C9">
      <w:pPr>
        <w:pStyle w:val="Output"/>
        <w:rPr>
          <w:color w:val="4C483D" w:themeColor="text2"/>
          <w:sz w:val="16"/>
          <w:szCs w:val="18"/>
        </w:rPr>
      </w:pPr>
      <w:r w:rsidRPr="00416E96">
        <w:rPr>
          <w:color w:val="000000"/>
          <w:sz w:val="16"/>
          <w:szCs w:val="18"/>
        </w:rPr>
        <w:tab/>
      </w:r>
      <w:r w:rsidRPr="00416E96">
        <w:rPr>
          <w:color w:val="000000"/>
          <w:sz w:val="16"/>
          <w:szCs w:val="18"/>
        </w:rPr>
        <w:tab/>
      </w:r>
      <w:r w:rsidRPr="00416E96">
        <w:rPr>
          <w:color w:val="000000"/>
          <w:sz w:val="16"/>
          <w:szCs w:val="18"/>
        </w:rPr>
        <w:tab/>
      </w:r>
      <w:r w:rsidRPr="00416E96">
        <w:rPr>
          <w:color w:val="008080"/>
          <w:sz w:val="16"/>
          <w:szCs w:val="18"/>
        </w:rPr>
        <w:t>&lt;</w:t>
      </w:r>
      <w:r w:rsidRPr="00416E96">
        <w:rPr>
          <w:sz w:val="16"/>
          <w:szCs w:val="18"/>
        </w:rPr>
        <w:t>groupId</w:t>
      </w:r>
      <w:r w:rsidRPr="00416E96">
        <w:rPr>
          <w:color w:val="008080"/>
          <w:sz w:val="16"/>
          <w:szCs w:val="18"/>
        </w:rPr>
        <w:t>&gt;</w:t>
      </w:r>
      <w:r w:rsidRPr="00416E96">
        <w:rPr>
          <w:color w:val="000000"/>
          <w:sz w:val="16"/>
          <w:szCs w:val="18"/>
        </w:rPr>
        <w:t>org.springframework.kafka</w:t>
      </w:r>
      <w:r w:rsidRPr="00416E96">
        <w:rPr>
          <w:color w:val="008080"/>
          <w:sz w:val="16"/>
          <w:szCs w:val="18"/>
        </w:rPr>
        <w:t>&lt;/</w:t>
      </w:r>
      <w:r w:rsidRPr="00416E96">
        <w:rPr>
          <w:sz w:val="16"/>
          <w:szCs w:val="18"/>
        </w:rPr>
        <w:t>groupId</w:t>
      </w:r>
      <w:r w:rsidRPr="00416E96">
        <w:rPr>
          <w:color w:val="008080"/>
          <w:sz w:val="16"/>
          <w:szCs w:val="18"/>
        </w:rPr>
        <w:t>&gt;</w:t>
      </w:r>
    </w:p>
    <w:p w14:paraId="331F97DD" w14:textId="77777777" w:rsidR="00C339C9" w:rsidRPr="00416E96" w:rsidRDefault="00C339C9" w:rsidP="00C339C9">
      <w:pPr>
        <w:pStyle w:val="Output"/>
        <w:rPr>
          <w:color w:val="4C483D" w:themeColor="text2"/>
          <w:sz w:val="16"/>
          <w:szCs w:val="18"/>
        </w:rPr>
      </w:pPr>
      <w:r w:rsidRPr="00416E96">
        <w:rPr>
          <w:color w:val="000000"/>
          <w:sz w:val="16"/>
          <w:szCs w:val="18"/>
        </w:rPr>
        <w:tab/>
      </w:r>
      <w:r w:rsidRPr="00416E96">
        <w:rPr>
          <w:color w:val="000000"/>
          <w:sz w:val="16"/>
          <w:szCs w:val="18"/>
        </w:rPr>
        <w:tab/>
      </w:r>
      <w:r w:rsidRPr="00416E96">
        <w:rPr>
          <w:color w:val="000000"/>
          <w:sz w:val="16"/>
          <w:szCs w:val="18"/>
        </w:rPr>
        <w:tab/>
      </w:r>
      <w:r w:rsidRPr="00416E96">
        <w:rPr>
          <w:color w:val="008080"/>
          <w:sz w:val="16"/>
          <w:szCs w:val="18"/>
        </w:rPr>
        <w:t>&lt;</w:t>
      </w:r>
      <w:r w:rsidRPr="00416E96">
        <w:rPr>
          <w:sz w:val="16"/>
          <w:szCs w:val="18"/>
        </w:rPr>
        <w:t>artifactId</w:t>
      </w:r>
      <w:r w:rsidRPr="00416E96">
        <w:rPr>
          <w:color w:val="008080"/>
          <w:sz w:val="16"/>
          <w:szCs w:val="18"/>
        </w:rPr>
        <w:t>&gt;</w:t>
      </w:r>
      <w:r w:rsidRPr="00416E96">
        <w:rPr>
          <w:color w:val="000000"/>
          <w:sz w:val="16"/>
          <w:szCs w:val="18"/>
        </w:rPr>
        <w:t>spring-kafka</w:t>
      </w:r>
      <w:r w:rsidRPr="00416E96">
        <w:rPr>
          <w:color w:val="008080"/>
          <w:sz w:val="16"/>
          <w:szCs w:val="18"/>
        </w:rPr>
        <w:t>&lt;/</w:t>
      </w:r>
      <w:r w:rsidRPr="00416E96">
        <w:rPr>
          <w:sz w:val="16"/>
          <w:szCs w:val="18"/>
        </w:rPr>
        <w:t>artifactId</w:t>
      </w:r>
      <w:r w:rsidRPr="00416E96">
        <w:rPr>
          <w:color w:val="008080"/>
          <w:sz w:val="16"/>
          <w:szCs w:val="18"/>
        </w:rPr>
        <w:t>&gt;</w:t>
      </w:r>
    </w:p>
    <w:p w14:paraId="5E11CF00" w14:textId="77777777" w:rsidR="00C339C9" w:rsidRPr="00416E96" w:rsidRDefault="00C339C9" w:rsidP="00C339C9">
      <w:pPr>
        <w:pStyle w:val="Output"/>
        <w:rPr>
          <w:color w:val="4C483D" w:themeColor="text2"/>
          <w:sz w:val="16"/>
          <w:szCs w:val="18"/>
        </w:rPr>
      </w:pPr>
      <w:r w:rsidRPr="00416E96">
        <w:rPr>
          <w:color w:val="000000"/>
          <w:sz w:val="16"/>
          <w:szCs w:val="18"/>
        </w:rPr>
        <w:tab/>
      </w:r>
      <w:r w:rsidRPr="00416E96">
        <w:rPr>
          <w:color w:val="000000"/>
          <w:sz w:val="16"/>
          <w:szCs w:val="18"/>
        </w:rPr>
        <w:tab/>
      </w:r>
      <w:r w:rsidRPr="00416E96">
        <w:rPr>
          <w:color w:val="008080"/>
          <w:sz w:val="16"/>
          <w:szCs w:val="18"/>
        </w:rPr>
        <w:t>&lt;/</w:t>
      </w:r>
      <w:r w:rsidRPr="00416E96">
        <w:rPr>
          <w:sz w:val="16"/>
          <w:szCs w:val="18"/>
        </w:rPr>
        <w:t>dependency</w:t>
      </w:r>
      <w:r w:rsidRPr="00416E96">
        <w:rPr>
          <w:color w:val="008080"/>
          <w:sz w:val="16"/>
          <w:szCs w:val="18"/>
        </w:rPr>
        <w:t>&gt;</w:t>
      </w:r>
    </w:p>
    <w:p w14:paraId="6C3F2B68" w14:textId="77777777" w:rsidR="00C339C9" w:rsidRPr="00416E96" w:rsidRDefault="00C339C9" w:rsidP="00C339C9">
      <w:pPr>
        <w:pStyle w:val="Output"/>
        <w:rPr>
          <w:color w:val="4C483D" w:themeColor="text2"/>
          <w:sz w:val="16"/>
          <w:szCs w:val="18"/>
        </w:rPr>
      </w:pPr>
      <w:r w:rsidRPr="00416E96">
        <w:rPr>
          <w:color w:val="000000"/>
          <w:sz w:val="16"/>
          <w:szCs w:val="18"/>
        </w:rPr>
        <w:tab/>
      </w:r>
      <w:r w:rsidRPr="00416E96">
        <w:rPr>
          <w:color w:val="000000"/>
          <w:sz w:val="16"/>
          <w:szCs w:val="18"/>
        </w:rPr>
        <w:tab/>
      </w:r>
      <w:r w:rsidRPr="00416E96">
        <w:rPr>
          <w:color w:val="008080"/>
          <w:sz w:val="16"/>
          <w:szCs w:val="18"/>
        </w:rPr>
        <w:t>&lt;</w:t>
      </w:r>
      <w:r w:rsidRPr="00416E96">
        <w:rPr>
          <w:sz w:val="16"/>
          <w:szCs w:val="18"/>
        </w:rPr>
        <w:t>dependency</w:t>
      </w:r>
      <w:r w:rsidRPr="00416E96">
        <w:rPr>
          <w:color w:val="008080"/>
          <w:sz w:val="16"/>
          <w:szCs w:val="18"/>
        </w:rPr>
        <w:t>&gt;</w:t>
      </w:r>
    </w:p>
    <w:p w14:paraId="4E713103" w14:textId="77777777" w:rsidR="00C339C9" w:rsidRPr="00416E96" w:rsidRDefault="00C339C9" w:rsidP="00C339C9">
      <w:pPr>
        <w:pStyle w:val="Output"/>
        <w:rPr>
          <w:color w:val="4C483D" w:themeColor="text2"/>
          <w:sz w:val="16"/>
          <w:szCs w:val="18"/>
        </w:rPr>
      </w:pPr>
      <w:r w:rsidRPr="00416E96">
        <w:rPr>
          <w:color w:val="000000"/>
          <w:sz w:val="16"/>
          <w:szCs w:val="18"/>
        </w:rPr>
        <w:tab/>
      </w:r>
      <w:r w:rsidRPr="00416E96">
        <w:rPr>
          <w:color w:val="000000"/>
          <w:sz w:val="16"/>
          <w:szCs w:val="18"/>
        </w:rPr>
        <w:tab/>
      </w:r>
      <w:r w:rsidRPr="00416E96">
        <w:rPr>
          <w:color w:val="000000"/>
          <w:sz w:val="16"/>
          <w:szCs w:val="18"/>
        </w:rPr>
        <w:tab/>
      </w:r>
      <w:r w:rsidRPr="00416E96">
        <w:rPr>
          <w:color w:val="008080"/>
          <w:sz w:val="16"/>
          <w:szCs w:val="18"/>
        </w:rPr>
        <w:t>&lt;</w:t>
      </w:r>
      <w:r w:rsidRPr="00416E96">
        <w:rPr>
          <w:sz w:val="16"/>
          <w:szCs w:val="18"/>
        </w:rPr>
        <w:t>groupId</w:t>
      </w:r>
      <w:r w:rsidRPr="00416E96">
        <w:rPr>
          <w:color w:val="008080"/>
          <w:sz w:val="16"/>
          <w:szCs w:val="18"/>
        </w:rPr>
        <w:t>&gt;</w:t>
      </w:r>
      <w:r w:rsidRPr="00416E96">
        <w:rPr>
          <w:color w:val="000000"/>
          <w:sz w:val="16"/>
          <w:szCs w:val="18"/>
        </w:rPr>
        <w:t>org.springframework.boot</w:t>
      </w:r>
      <w:r w:rsidRPr="00416E96">
        <w:rPr>
          <w:color w:val="008080"/>
          <w:sz w:val="16"/>
          <w:szCs w:val="18"/>
        </w:rPr>
        <w:t>&lt;/</w:t>
      </w:r>
      <w:r w:rsidRPr="00416E96">
        <w:rPr>
          <w:sz w:val="16"/>
          <w:szCs w:val="18"/>
        </w:rPr>
        <w:t>groupId</w:t>
      </w:r>
      <w:r w:rsidRPr="00416E96">
        <w:rPr>
          <w:color w:val="008080"/>
          <w:sz w:val="16"/>
          <w:szCs w:val="18"/>
        </w:rPr>
        <w:t>&gt;</w:t>
      </w:r>
    </w:p>
    <w:p w14:paraId="67722039" w14:textId="77777777" w:rsidR="00C339C9" w:rsidRPr="00416E96" w:rsidRDefault="00C339C9" w:rsidP="00C339C9">
      <w:pPr>
        <w:pStyle w:val="Output"/>
        <w:rPr>
          <w:color w:val="4C483D" w:themeColor="text2"/>
          <w:sz w:val="16"/>
          <w:szCs w:val="18"/>
        </w:rPr>
      </w:pPr>
      <w:r w:rsidRPr="00416E96">
        <w:rPr>
          <w:color w:val="000000"/>
          <w:sz w:val="16"/>
          <w:szCs w:val="18"/>
        </w:rPr>
        <w:tab/>
      </w:r>
      <w:r w:rsidRPr="00416E96">
        <w:rPr>
          <w:color w:val="000000"/>
          <w:sz w:val="16"/>
          <w:szCs w:val="18"/>
        </w:rPr>
        <w:tab/>
      </w:r>
      <w:r w:rsidRPr="00416E96">
        <w:rPr>
          <w:color w:val="000000"/>
          <w:sz w:val="16"/>
          <w:szCs w:val="18"/>
        </w:rPr>
        <w:tab/>
      </w:r>
      <w:r w:rsidRPr="00416E96">
        <w:rPr>
          <w:color w:val="008080"/>
          <w:sz w:val="16"/>
          <w:szCs w:val="18"/>
        </w:rPr>
        <w:t>&lt;</w:t>
      </w:r>
      <w:r w:rsidRPr="00416E96">
        <w:rPr>
          <w:sz w:val="16"/>
          <w:szCs w:val="18"/>
        </w:rPr>
        <w:t>artifactId</w:t>
      </w:r>
      <w:r w:rsidRPr="00416E96">
        <w:rPr>
          <w:color w:val="008080"/>
          <w:sz w:val="16"/>
          <w:szCs w:val="18"/>
        </w:rPr>
        <w:t>&gt;</w:t>
      </w:r>
      <w:r w:rsidRPr="00416E96">
        <w:rPr>
          <w:color w:val="000000"/>
          <w:sz w:val="16"/>
          <w:szCs w:val="18"/>
        </w:rPr>
        <w:t>spring-boot-starter-web</w:t>
      </w:r>
      <w:r w:rsidRPr="00416E96">
        <w:rPr>
          <w:color w:val="008080"/>
          <w:sz w:val="16"/>
          <w:szCs w:val="18"/>
        </w:rPr>
        <w:t>&lt;/</w:t>
      </w:r>
      <w:r w:rsidRPr="00416E96">
        <w:rPr>
          <w:sz w:val="16"/>
          <w:szCs w:val="18"/>
        </w:rPr>
        <w:t>artifactId</w:t>
      </w:r>
      <w:r w:rsidRPr="00416E96">
        <w:rPr>
          <w:color w:val="008080"/>
          <w:sz w:val="16"/>
          <w:szCs w:val="18"/>
        </w:rPr>
        <w:t>&gt;</w:t>
      </w:r>
    </w:p>
    <w:p w14:paraId="204B0646" w14:textId="77777777" w:rsidR="00C339C9" w:rsidRPr="00416E96" w:rsidRDefault="00C339C9" w:rsidP="00C339C9">
      <w:pPr>
        <w:pStyle w:val="Output"/>
        <w:rPr>
          <w:color w:val="4C483D" w:themeColor="text2"/>
          <w:sz w:val="16"/>
          <w:szCs w:val="18"/>
        </w:rPr>
      </w:pPr>
      <w:r w:rsidRPr="00416E96">
        <w:rPr>
          <w:color w:val="000000"/>
          <w:sz w:val="16"/>
          <w:szCs w:val="18"/>
        </w:rPr>
        <w:tab/>
      </w:r>
      <w:r w:rsidRPr="00416E96">
        <w:rPr>
          <w:color w:val="000000"/>
          <w:sz w:val="16"/>
          <w:szCs w:val="18"/>
        </w:rPr>
        <w:tab/>
      </w:r>
      <w:r w:rsidRPr="00416E96">
        <w:rPr>
          <w:color w:val="008080"/>
          <w:sz w:val="16"/>
          <w:szCs w:val="18"/>
        </w:rPr>
        <w:t>&lt;/</w:t>
      </w:r>
      <w:r w:rsidRPr="00416E96">
        <w:rPr>
          <w:sz w:val="16"/>
          <w:szCs w:val="18"/>
        </w:rPr>
        <w:t>dependency</w:t>
      </w:r>
      <w:r w:rsidRPr="00416E96">
        <w:rPr>
          <w:color w:val="008080"/>
          <w:sz w:val="16"/>
          <w:szCs w:val="18"/>
        </w:rPr>
        <w:t>&gt;</w:t>
      </w:r>
    </w:p>
    <w:p w14:paraId="793C5D8E" w14:textId="77777777" w:rsidR="00C339C9" w:rsidRPr="00416E96" w:rsidRDefault="00C339C9" w:rsidP="00C339C9">
      <w:pPr>
        <w:pStyle w:val="Output"/>
        <w:rPr>
          <w:color w:val="4C483D" w:themeColor="text2"/>
          <w:sz w:val="16"/>
          <w:szCs w:val="18"/>
        </w:rPr>
      </w:pPr>
      <w:r w:rsidRPr="00416E96">
        <w:rPr>
          <w:color w:val="000000"/>
          <w:sz w:val="16"/>
          <w:szCs w:val="18"/>
        </w:rPr>
        <w:tab/>
      </w:r>
      <w:r w:rsidRPr="00416E96">
        <w:rPr>
          <w:color w:val="000000"/>
          <w:sz w:val="16"/>
          <w:szCs w:val="18"/>
        </w:rPr>
        <w:tab/>
      </w:r>
      <w:r w:rsidRPr="00416E96">
        <w:rPr>
          <w:color w:val="008080"/>
          <w:sz w:val="16"/>
          <w:szCs w:val="18"/>
        </w:rPr>
        <w:t>&lt;</w:t>
      </w:r>
      <w:r w:rsidRPr="00416E96">
        <w:rPr>
          <w:sz w:val="16"/>
          <w:szCs w:val="18"/>
        </w:rPr>
        <w:t>dependency</w:t>
      </w:r>
      <w:r w:rsidRPr="00416E96">
        <w:rPr>
          <w:color w:val="008080"/>
          <w:sz w:val="16"/>
          <w:szCs w:val="18"/>
        </w:rPr>
        <w:t>&gt;</w:t>
      </w:r>
    </w:p>
    <w:p w14:paraId="1BDDFE49" w14:textId="77777777" w:rsidR="00C339C9" w:rsidRPr="00416E96" w:rsidRDefault="00C339C9" w:rsidP="00C339C9">
      <w:pPr>
        <w:pStyle w:val="Output"/>
        <w:rPr>
          <w:color w:val="4C483D" w:themeColor="text2"/>
          <w:sz w:val="16"/>
          <w:szCs w:val="18"/>
        </w:rPr>
      </w:pPr>
      <w:r w:rsidRPr="00416E96">
        <w:rPr>
          <w:color w:val="000000"/>
          <w:sz w:val="16"/>
          <w:szCs w:val="18"/>
        </w:rPr>
        <w:tab/>
      </w:r>
      <w:r w:rsidRPr="00416E96">
        <w:rPr>
          <w:color w:val="000000"/>
          <w:sz w:val="16"/>
          <w:szCs w:val="18"/>
        </w:rPr>
        <w:tab/>
      </w:r>
      <w:r w:rsidRPr="00416E96">
        <w:rPr>
          <w:color w:val="000000"/>
          <w:sz w:val="16"/>
          <w:szCs w:val="18"/>
        </w:rPr>
        <w:tab/>
      </w:r>
      <w:r w:rsidRPr="00416E96">
        <w:rPr>
          <w:color w:val="008080"/>
          <w:sz w:val="16"/>
          <w:szCs w:val="18"/>
        </w:rPr>
        <w:t>&lt;</w:t>
      </w:r>
      <w:r w:rsidRPr="00416E96">
        <w:rPr>
          <w:sz w:val="16"/>
          <w:szCs w:val="18"/>
        </w:rPr>
        <w:t>groupId</w:t>
      </w:r>
      <w:r w:rsidRPr="00416E96">
        <w:rPr>
          <w:color w:val="008080"/>
          <w:sz w:val="16"/>
          <w:szCs w:val="18"/>
        </w:rPr>
        <w:t>&gt;</w:t>
      </w:r>
      <w:r w:rsidRPr="00416E96">
        <w:rPr>
          <w:color w:val="000000"/>
          <w:sz w:val="16"/>
          <w:szCs w:val="18"/>
        </w:rPr>
        <w:t>org.springframework.boot</w:t>
      </w:r>
      <w:r w:rsidRPr="00416E96">
        <w:rPr>
          <w:color w:val="008080"/>
          <w:sz w:val="16"/>
          <w:szCs w:val="18"/>
        </w:rPr>
        <w:t>&lt;/</w:t>
      </w:r>
      <w:r w:rsidRPr="00416E96">
        <w:rPr>
          <w:sz w:val="16"/>
          <w:szCs w:val="18"/>
        </w:rPr>
        <w:t>groupId</w:t>
      </w:r>
      <w:r w:rsidRPr="00416E96">
        <w:rPr>
          <w:color w:val="008080"/>
          <w:sz w:val="16"/>
          <w:szCs w:val="18"/>
        </w:rPr>
        <w:t>&gt;</w:t>
      </w:r>
    </w:p>
    <w:p w14:paraId="2E70E700" w14:textId="77777777" w:rsidR="00C339C9" w:rsidRPr="00416E96" w:rsidRDefault="00C339C9" w:rsidP="00C339C9">
      <w:pPr>
        <w:pStyle w:val="Output"/>
        <w:rPr>
          <w:color w:val="4C483D" w:themeColor="text2"/>
          <w:sz w:val="16"/>
          <w:szCs w:val="18"/>
        </w:rPr>
      </w:pPr>
      <w:r w:rsidRPr="00416E96">
        <w:rPr>
          <w:color w:val="000000"/>
          <w:sz w:val="16"/>
          <w:szCs w:val="18"/>
        </w:rPr>
        <w:tab/>
      </w:r>
      <w:r w:rsidRPr="00416E96">
        <w:rPr>
          <w:color w:val="000000"/>
          <w:sz w:val="16"/>
          <w:szCs w:val="18"/>
        </w:rPr>
        <w:tab/>
      </w:r>
      <w:r w:rsidRPr="00416E96">
        <w:rPr>
          <w:color w:val="000000"/>
          <w:sz w:val="16"/>
          <w:szCs w:val="18"/>
        </w:rPr>
        <w:tab/>
      </w:r>
      <w:r w:rsidRPr="00416E96">
        <w:rPr>
          <w:color w:val="008080"/>
          <w:sz w:val="16"/>
          <w:szCs w:val="18"/>
        </w:rPr>
        <w:t>&lt;</w:t>
      </w:r>
      <w:r w:rsidRPr="00416E96">
        <w:rPr>
          <w:sz w:val="16"/>
          <w:szCs w:val="18"/>
        </w:rPr>
        <w:t>artifactId</w:t>
      </w:r>
      <w:r w:rsidRPr="00416E96">
        <w:rPr>
          <w:color w:val="008080"/>
          <w:sz w:val="16"/>
          <w:szCs w:val="18"/>
        </w:rPr>
        <w:t>&gt;</w:t>
      </w:r>
      <w:r w:rsidRPr="00416E96">
        <w:rPr>
          <w:color w:val="000000"/>
          <w:sz w:val="16"/>
          <w:szCs w:val="18"/>
        </w:rPr>
        <w:t>spring-boot-starter-test</w:t>
      </w:r>
      <w:r w:rsidRPr="00416E96">
        <w:rPr>
          <w:color w:val="008080"/>
          <w:sz w:val="16"/>
          <w:szCs w:val="18"/>
        </w:rPr>
        <w:t>&lt;/</w:t>
      </w:r>
      <w:r w:rsidRPr="00416E96">
        <w:rPr>
          <w:sz w:val="16"/>
          <w:szCs w:val="18"/>
        </w:rPr>
        <w:t>artifactId</w:t>
      </w:r>
      <w:r w:rsidRPr="00416E96">
        <w:rPr>
          <w:color w:val="008080"/>
          <w:sz w:val="16"/>
          <w:szCs w:val="18"/>
        </w:rPr>
        <w:t>&gt;</w:t>
      </w:r>
    </w:p>
    <w:p w14:paraId="3C5AB27B" w14:textId="77777777" w:rsidR="00C339C9" w:rsidRPr="00416E96" w:rsidRDefault="00C339C9" w:rsidP="00C339C9">
      <w:pPr>
        <w:pStyle w:val="Output"/>
        <w:rPr>
          <w:color w:val="4C483D" w:themeColor="text2"/>
          <w:sz w:val="16"/>
          <w:szCs w:val="18"/>
        </w:rPr>
      </w:pPr>
      <w:r w:rsidRPr="00416E96">
        <w:rPr>
          <w:color w:val="000000"/>
          <w:sz w:val="16"/>
          <w:szCs w:val="18"/>
        </w:rPr>
        <w:tab/>
      </w:r>
      <w:r w:rsidRPr="00416E96">
        <w:rPr>
          <w:color w:val="000000"/>
          <w:sz w:val="16"/>
          <w:szCs w:val="18"/>
        </w:rPr>
        <w:tab/>
      </w:r>
      <w:r w:rsidRPr="00416E96">
        <w:rPr>
          <w:color w:val="000000"/>
          <w:sz w:val="16"/>
          <w:szCs w:val="18"/>
        </w:rPr>
        <w:tab/>
      </w:r>
      <w:r w:rsidRPr="00416E96">
        <w:rPr>
          <w:color w:val="008080"/>
          <w:sz w:val="16"/>
          <w:szCs w:val="18"/>
        </w:rPr>
        <w:t>&lt;</w:t>
      </w:r>
      <w:r w:rsidRPr="00416E96">
        <w:rPr>
          <w:sz w:val="16"/>
          <w:szCs w:val="18"/>
        </w:rPr>
        <w:t>scope</w:t>
      </w:r>
      <w:r w:rsidRPr="00416E96">
        <w:rPr>
          <w:color w:val="008080"/>
          <w:sz w:val="16"/>
          <w:szCs w:val="18"/>
        </w:rPr>
        <w:t>&gt;</w:t>
      </w:r>
      <w:r w:rsidRPr="00416E96">
        <w:rPr>
          <w:color w:val="000000"/>
          <w:sz w:val="16"/>
          <w:szCs w:val="18"/>
        </w:rPr>
        <w:t>test</w:t>
      </w:r>
      <w:r w:rsidRPr="00416E96">
        <w:rPr>
          <w:color w:val="008080"/>
          <w:sz w:val="16"/>
          <w:szCs w:val="18"/>
        </w:rPr>
        <w:t>&lt;/</w:t>
      </w:r>
      <w:r w:rsidRPr="00416E96">
        <w:rPr>
          <w:sz w:val="16"/>
          <w:szCs w:val="18"/>
        </w:rPr>
        <w:t>scope</w:t>
      </w:r>
      <w:r w:rsidRPr="00416E96">
        <w:rPr>
          <w:color w:val="008080"/>
          <w:sz w:val="16"/>
          <w:szCs w:val="18"/>
        </w:rPr>
        <w:t>&gt;</w:t>
      </w:r>
    </w:p>
    <w:p w14:paraId="7E7DFD75" w14:textId="77777777" w:rsidR="00C339C9" w:rsidRPr="00416E96" w:rsidRDefault="00C339C9" w:rsidP="00C339C9">
      <w:pPr>
        <w:pStyle w:val="Output"/>
        <w:rPr>
          <w:color w:val="4C483D" w:themeColor="text2"/>
          <w:sz w:val="16"/>
          <w:szCs w:val="18"/>
        </w:rPr>
      </w:pPr>
      <w:r w:rsidRPr="00416E96">
        <w:rPr>
          <w:color w:val="000000"/>
          <w:sz w:val="16"/>
          <w:szCs w:val="18"/>
        </w:rPr>
        <w:tab/>
      </w:r>
      <w:r w:rsidRPr="00416E96">
        <w:rPr>
          <w:color w:val="000000"/>
          <w:sz w:val="16"/>
          <w:szCs w:val="18"/>
        </w:rPr>
        <w:tab/>
      </w:r>
      <w:r w:rsidRPr="00416E96">
        <w:rPr>
          <w:color w:val="008080"/>
          <w:sz w:val="16"/>
          <w:szCs w:val="18"/>
        </w:rPr>
        <w:t>&lt;/</w:t>
      </w:r>
      <w:r w:rsidRPr="00416E96">
        <w:rPr>
          <w:sz w:val="16"/>
          <w:szCs w:val="18"/>
        </w:rPr>
        <w:t>dependency</w:t>
      </w:r>
      <w:r w:rsidRPr="00416E96">
        <w:rPr>
          <w:color w:val="008080"/>
          <w:sz w:val="16"/>
          <w:szCs w:val="18"/>
        </w:rPr>
        <w:t>&gt;</w:t>
      </w:r>
    </w:p>
    <w:p w14:paraId="3842FB84" w14:textId="42717D78" w:rsidR="00C339C9" w:rsidRPr="00416E96" w:rsidRDefault="00C339C9" w:rsidP="00C339C9">
      <w:pPr>
        <w:pStyle w:val="Output"/>
        <w:rPr>
          <w:noProof/>
          <w:sz w:val="16"/>
          <w:szCs w:val="18"/>
        </w:rPr>
      </w:pPr>
      <w:r w:rsidRPr="00416E96">
        <w:rPr>
          <w:color w:val="000000"/>
          <w:sz w:val="16"/>
          <w:szCs w:val="18"/>
        </w:rPr>
        <w:tab/>
      </w:r>
      <w:r w:rsidRPr="00416E96">
        <w:rPr>
          <w:color w:val="008080"/>
          <w:sz w:val="16"/>
          <w:szCs w:val="18"/>
        </w:rPr>
        <w:t>&lt;/</w:t>
      </w:r>
      <w:r w:rsidRPr="00416E96">
        <w:rPr>
          <w:sz w:val="16"/>
          <w:szCs w:val="18"/>
        </w:rPr>
        <w:t>dependencies</w:t>
      </w:r>
      <w:r w:rsidRPr="00416E96">
        <w:rPr>
          <w:color w:val="008080"/>
          <w:sz w:val="16"/>
          <w:szCs w:val="18"/>
        </w:rPr>
        <w:t>&gt;</w:t>
      </w:r>
    </w:p>
    <w:p w14:paraId="765E7BF8" w14:textId="77777777" w:rsidR="00F142DC" w:rsidRDefault="00F142DC" w:rsidP="00F142DC">
      <w:pPr>
        <w:spacing w:after="0"/>
        <w:rPr>
          <w:noProof/>
        </w:rPr>
      </w:pPr>
    </w:p>
    <w:p w14:paraId="52AF7255" w14:textId="1AC0ED5B" w:rsidR="00F142DC" w:rsidRPr="00F142DC" w:rsidRDefault="00F142DC" w:rsidP="00F142DC">
      <w:pPr>
        <w:spacing w:after="0"/>
        <w:rPr>
          <w:noProof/>
        </w:rPr>
      </w:pPr>
      <w:r w:rsidRPr="00F142DC">
        <w:rPr>
          <w:noProof/>
        </w:rPr>
        <w:t>application.properties:</w:t>
      </w:r>
    </w:p>
    <w:p w14:paraId="581E5DCD" w14:textId="77777777" w:rsidR="00F142DC" w:rsidRPr="00416E96" w:rsidRDefault="00F142DC" w:rsidP="006677A2">
      <w:pPr>
        <w:pStyle w:val="Output"/>
        <w:rPr>
          <w:b/>
          <w:bCs/>
          <w:color w:val="00B050"/>
        </w:rPr>
      </w:pPr>
      <w:r w:rsidRPr="00416E96">
        <w:rPr>
          <w:b/>
          <w:bCs/>
          <w:color w:val="00B050"/>
        </w:rPr>
        <w:t># Producer properties</w:t>
      </w:r>
    </w:p>
    <w:p w14:paraId="20017803" w14:textId="77777777" w:rsidR="00F142DC" w:rsidRPr="00416E96" w:rsidRDefault="00F142DC" w:rsidP="006677A2">
      <w:pPr>
        <w:pStyle w:val="Output"/>
        <w:rPr>
          <w:color w:val="4C483D" w:themeColor="text2"/>
        </w:rPr>
      </w:pPr>
      <w:r w:rsidRPr="00416E96">
        <w:rPr>
          <w:color w:val="000000"/>
        </w:rPr>
        <w:t>spring.kafka.producer.bootstrap-servers=</w:t>
      </w:r>
      <w:r w:rsidRPr="00416E96">
        <w:rPr>
          <w:color w:val="2A00FF"/>
        </w:rPr>
        <w:t>127.0.0.1:9092</w:t>
      </w:r>
    </w:p>
    <w:p w14:paraId="7365CC33" w14:textId="77777777" w:rsidR="00F142DC" w:rsidRPr="00416E96" w:rsidRDefault="00F142DC" w:rsidP="006677A2">
      <w:pPr>
        <w:pStyle w:val="Output"/>
        <w:rPr>
          <w:color w:val="4C483D" w:themeColor="text2"/>
        </w:rPr>
      </w:pPr>
      <w:r w:rsidRPr="00416E96">
        <w:rPr>
          <w:color w:val="000000"/>
        </w:rPr>
        <w:t>spring.kafka.producer.key-serializer=</w:t>
      </w:r>
      <w:r w:rsidRPr="00416E96">
        <w:rPr>
          <w:color w:val="2A00FF"/>
        </w:rPr>
        <w:t>org.apache.kafka.common.serialization.StringSerializer</w:t>
      </w:r>
    </w:p>
    <w:p w14:paraId="2357BAD0" w14:textId="77777777" w:rsidR="00F142DC" w:rsidRPr="00416E96" w:rsidRDefault="00F142DC" w:rsidP="006677A2">
      <w:pPr>
        <w:pStyle w:val="Output"/>
        <w:rPr>
          <w:color w:val="4C483D" w:themeColor="text2"/>
        </w:rPr>
      </w:pPr>
      <w:r w:rsidRPr="00416E96">
        <w:rPr>
          <w:color w:val="000000"/>
        </w:rPr>
        <w:t>spring.kafka.producer.value-serializer=</w:t>
      </w:r>
      <w:r w:rsidRPr="00416E96">
        <w:rPr>
          <w:color w:val="2A00FF"/>
        </w:rPr>
        <w:t>org.apache.kafka.common.serialization.StringSerializer</w:t>
      </w:r>
    </w:p>
    <w:p w14:paraId="77A681D2" w14:textId="77777777" w:rsidR="00F142DC" w:rsidRPr="00416E96" w:rsidRDefault="00F142DC" w:rsidP="006677A2">
      <w:pPr>
        <w:pStyle w:val="Output"/>
        <w:rPr>
          <w:color w:val="4C483D" w:themeColor="text2"/>
        </w:rPr>
      </w:pPr>
      <w:r w:rsidRPr="00416E96">
        <w:rPr>
          <w:color w:val="000000"/>
        </w:rPr>
        <w:t>spring.kafka.producer.group-id=</w:t>
      </w:r>
      <w:r w:rsidRPr="00416E96">
        <w:rPr>
          <w:color w:val="2A00FF"/>
        </w:rPr>
        <w:t>group_id</w:t>
      </w:r>
    </w:p>
    <w:p w14:paraId="49CF4156" w14:textId="311B9052" w:rsidR="00F142DC" w:rsidRPr="00416E96" w:rsidRDefault="00F142DC" w:rsidP="006677A2">
      <w:pPr>
        <w:pStyle w:val="Output"/>
        <w:rPr>
          <w:color w:val="4C483D" w:themeColor="text2"/>
        </w:rPr>
      </w:pPr>
      <w:r w:rsidRPr="00416E96">
        <w:rPr>
          <w:color w:val="000000"/>
        </w:rPr>
        <w:t>topic.name.producer=</w:t>
      </w:r>
      <w:r w:rsidR="009902E7" w:rsidRPr="00416E96">
        <w:rPr>
          <w:color w:val="2A00FF"/>
        </w:rPr>
        <w:t>user.provision.topic</w:t>
      </w:r>
    </w:p>
    <w:p w14:paraId="2F0A5763" w14:textId="77777777" w:rsidR="00F142DC" w:rsidRPr="00416E96" w:rsidRDefault="00F142DC" w:rsidP="006677A2">
      <w:pPr>
        <w:pStyle w:val="Output"/>
        <w:rPr>
          <w:color w:val="4C483D" w:themeColor="text2"/>
        </w:rPr>
      </w:pPr>
    </w:p>
    <w:p w14:paraId="3AC72DF5" w14:textId="77777777" w:rsidR="00F142DC" w:rsidRPr="00416E96" w:rsidRDefault="00F142DC" w:rsidP="006677A2">
      <w:pPr>
        <w:pStyle w:val="Output"/>
        <w:rPr>
          <w:color w:val="4C483D" w:themeColor="text2"/>
        </w:rPr>
      </w:pPr>
      <w:r w:rsidRPr="00416E96">
        <w:t># Common Kafka Properties</w:t>
      </w:r>
    </w:p>
    <w:p w14:paraId="206DE132" w14:textId="2268F9BD" w:rsidR="00E42A5E" w:rsidRPr="00416E96" w:rsidRDefault="00F142DC" w:rsidP="006677A2">
      <w:pPr>
        <w:pStyle w:val="Output"/>
        <w:rPr>
          <w:color w:val="2A00FF"/>
        </w:rPr>
      </w:pPr>
      <w:r w:rsidRPr="00416E96">
        <w:rPr>
          <w:color w:val="000000"/>
        </w:rPr>
        <w:t>auto.create.topics.enable=</w:t>
      </w:r>
      <w:r w:rsidRPr="00416E96">
        <w:rPr>
          <w:color w:val="2A00FF"/>
        </w:rPr>
        <w:t>true</w:t>
      </w:r>
    </w:p>
    <w:p w14:paraId="501181CC" w14:textId="3A6FB348" w:rsidR="009902E7" w:rsidRPr="009902E7" w:rsidRDefault="009902E7" w:rsidP="00AF78E6">
      <w:pPr>
        <w:pStyle w:val="ListParagraph"/>
        <w:numPr>
          <w:ilvl w:val="0"/>
          <w:numId w:val="76"/>
        </w:numPr>
        <w:rPr>
          <w:noProof/>
        </w:rPr>
      </w:pPr>
      <w:r w:rsidRPr="009902E7">
        <w:rPr>
          <w:noProof/>
        </w:rPr>
        <w:t xml:space="preserve">At first I put the </w:t>
      </w:r>
      <w:r w:rsidRPr="009902E7">
        <w:rPr>
          <w:color w:val="2A00FF"/>
        </w:rPr>
        <w:t>StringSerializer</w:t>
      </w:r>
      <w:r w:rsidRPr="009902E7">
        <w:rPr>
          <w:noProof/>
        </w:rPr>
        <w:t xml:space="preserve"> class to serialize the messages, just to send some text.</w:t>
      </w:r>
    </w:p>
    <w:p w14:paraId="4AAD3F95" w14:textId="20ED212E" w:rsidR="009902E7" w:rsidRPr="009902E7" w:rsidRDefault="009902E7" w:rsidP="00AF78E6">
      <w:pPr>
        <w:pStyle w:val="ListParagraph"/>
        <w:numPr>
          <w:ilvl w:val="0"/>
          <w:numId w:val="76"/>
        </w:numPr>
        <w:rPr>
          <w:noProof/>
        </w:rPr>
      </w:pPr>
      <w:r w:rsidRPr="009902E7">
        <w:rPr>
          <w:noProof/>
        </w:rPr>
        <w:t xml:space="preserve">The </w:t>
      </w:r>
      <w:r w:rsidRPr="00CA620A">
        <w:rPr>
          <w:rStyle w:val="0SyntaxPinkChar"/>
        </w:rPr>
        <w:t>auto.create.topics.enable</w:t>
      </w:r>
      <w:r w:rsidRPr="009902E7">
        <w:rPr>
          <w:noProof/>
        </w:rPr>
        <w:t xml:space="preserve"> = true property automatically creates topics registered to those properties. In that case I put topic.name.producer = </w:t>
      </w:r>
      <w:r w:rsidRPr="009902E7">
        <w:rPr>
          <w:rStyle w:val="BlueSyntaxChar"/>
        </w:rPr>
        <w:t>user.provision.topic</w:t>
      </w:r>
    </w:p>
    <w:p w14:paraId="5F4BBD73" w14:textId="77777777" w:rsidR="004843B3" w:rsidRDefault="004843B3" w:rsidP="004843B3">
      <w:pPr>
        <w:spacing w:after="0" w:line="240" w:lineRule="auto"/>
        <w:rPr>
          <w:noProof/>
        </w:rPr>
      </w:pPr>
    </w:p>
    <w:p w14:paraId="14D0235D" w14:textId="365B1545" w:rsidR="009902E7" w:rsidRDefault="00594BDD" w:rsidP="00416E96">
      <w:pPr>
        <w:spacing w:after="0"/>
        <w:rPr>
          <w:noProof/>
        </w:rPr>
      </w:pPr>
      <w:r>
        <w:rPr>
          <w:noProof/>
        </w:rPr>
        <w:t xml:space="preserve">SpringBootMainClass : </w:t>
      </w:r>
      <w:r w:rsidRPr="00594BDD">
        <w:rPr>
          <w:noProof/>
        </w:rPr>
        <w:t>In the main class I put the annotation “</w:t>
      </w:r>
      <w:r w:rsidRPr="00594BDD">
        <w:rPr>
          <w:rStyle w:val="BlueSyntaxChar"/>
        </w:rPr>
        <w:t>@EnableKafka</w:t>
      </w:r>
      <w:r w:rsidRPr="00594BDD">
        <w:rPr>
          <w:noProof/>
        </w:rPr>
        <w:t>”, which makes it possible to connect to a topic.</w:t>
      </w:r>
    </w:p>
    <w:p w14:paraId="46593C77" w14:textId="77777777" w:rsidR="00571995" w:rsidRDefault="00571995" w:rsidP="00571995">
      <w:pPr>
        <w:pStyle w:val="Output"/>
        <w:rPr>
          <w:color w:val="4C483D" w:themeColor="text2"/>
        </w:rPr>
      </w:pPr>
      <w:r>
        <w:t>@SpringBootApplication</w:t>
      </w:r>
    </w:p>
    <w:p w14:paraId="687183E9" w14:textId="77777777" w:rsidR="00571995" w:rsidRDefault="00571995" w:rsidP="00571995">
      <w:pPr>
        <w:pStyle w:val="Output"/>
        <w:rPr>
          <w:color w:val="4C483D" w:themeColor="text2"/>
        </w:rPr>
      </w:pPr>
      <w:r>
        <w:t>@</w:t>
      </w:r>
      <w:r>
        <w:rPr>
          <w:shd w:val="clear" w:color="auto" w:fill="D4D4D4"/>
        </w:rPr>
        <w:t>EnableKafka</w:t>
      </w:r>
    </w:p>
    <w:p w14:paraId="1FAD471B" w14:textId="611F3378" w:rsidR="00571995" w:rsidRDefault="00571995" w:rsidP="00571995">
      <w:pPr>
        <w:pStyle w:val="Output"/>
        <w:rPr>
          <w:color w:val="4C483D" w:themeColor="text2"/>
        </w:rPr>
      </w:pPr>
      <w:r>
        <w:rPr>
          <w:b/>
          <w:bCs/>
          <w:color w:val="7F0055"/>
        </w:rPr>
        <w:lastRenderedPageBreak/>
        <w:t>public</w:t>
      </w:r>
      <w:r>
        <w:rPr>
          <w:color w:val="000000"/>
        </w:rPr>
        <w:t xml:space="preserve"> </w:t>
      </w:r>
      <w:r>
        <w:rPr>
          <w:b/>
          <w:bCs/>
          <w:color w:val="7F0055"/>
        </w:rPr>
        <w:t>class</w:t>
      </w:r>
      <w:r>
        <w:rPr>
          <w:color w:val="000000"/>
        </w:rPr>
        <w:t xml:space="preserve"> UserManagementKafkaApplication {</w:t>
      </w:r>
    </w:p>
    <w:p w14:paraId="36E14BEF" w14:textId="0E72B1E4" w:rsidR="00571995" w:rsidRDefault="00571995" w:rsidP="00571995">
      <w:pPr>
        <w:pStyle w:val="Output"/>
        <w:rPr>
          <w:color w:val="4C483D" w:themeColor="text2"/>
        </w:rPr>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main(String[] </w:t>
      </w:r>
      <w:r>
        <w:rPr>
          <w:color w:val="6A3E3E"/>
        </w:rPr>
        <w:t>args</w:t>
      </w:r>
      <w:r>
        <w:rPr>
          <w:color w:val="000000"/>
        </w:rPr>
        <w:t>) {</w:t>
      </w:r>
    </w:p>
    <w:p w14:paraId="70ADF1E3" w14:textId="143D4AFE" w:rsidR="00571995" w:rsidRDefault="00571995" w:rsidP="00571995">
      <w:pPr>
        <w:pStyle w:val="Output"/>
        <w:rPr>
          <w:color w:val="4C483D" w:themeColor="text2"/>
        </w:rPr>
      </w:pPr>
      <w:r>
        <w:rPr>
          <w:color w:val="000000"/>
        </w:rPr>
        <w:tab/>
      </w:r>
      <w:r>
        <w:rPr>
          <w:color w:val="000000"/>
        </w:rPr>
        <w:tab/>
        <w:t>SpringApplication.</w:t>
      </w:r>
      <w:r>
        <w:rPr>
          <w:i/>
          <w:iCs/>
          <w:color w:val="000000"/>
        </w:rPr>
        <w:t>run</w:t>
      </w:r>
      <w:r>
        <w:rPr>
          <w:color w:val="000000"/>
        </w:rPr>
        <w:t>(UserManagementKafkaApplication.</w:t>
      </w:r>
      <w:r>
        <w:rPr>
          <w:b/>
          <w:bCs/>
          <w:color w:val="7F0055"/>
        </w:rPr>
        <w:t>class</w:t>
      </w:r>
      <w:r>
        <w:rPr>
          <w:color w:val="000000"/>
        </w:rPr>
        <w:t xml:space="preserve">, </w:t>
      </w:r>
      <w:r>
        <w:rPr>
          <w:color w:val="6A3E3E"/>
        </w:rPr>
        <w:t>args</w:t>
      </w:r>
      <w:r>
        <w:rPr>
          <w:color w:val="000000"/>
        </w:rPr>
        <w:t>);</w:t>
      </w:r>
    </w:p>
    <w:p w14:paraId="5C25798A" w14:textId="77777777" w:rsidR="00571995" w:rsidRDefault="00571995" w:rsidP="00571995">
      <w:pPr>
        <w:pStyle w:val="Output"/>
        <w:rPr>
          <w:color w:val="4C483D" w:themeColor="text2"/>
        </w:rPr>
      </w:pPr>
      <w:r>
        <w:rPr>
          <w:color w:val="000000"/>
        </w:rPr>
        <w:tab/>
        <w:t>}</w:t>
      </w:r>
    </w:p>
    <w:p w14:paraId="43838650" w14:textId="24B48883" w:rsidR="00594BDD" w:rsidRDefault="00571995" w:rsidP="00571995">
      <w:pPr>
        <w:pStyle w:val="Output"/>
        <w:rPr>
          <w:noProof/>
        </w:rPr>
      </w:pPr>
      <w:r>
        <w:rPr>
          <w:color w:val="000000"/>
        </w:rPr>
        <w:t>}</w:t>
      </w:r>
    </w:p>
    <w:p w14:paraId="5698345E" w14:textId="77777777" w:rsidR="00015148" w:rsidRDefault="00015148" w:rsidP="004843B3">
      <w:pPr>
        <w:spacing w:after="0"/>
        <w:rPr>
          <w:noProof/>
        </w:rPr>
      </w:pPr>
    </w:p>
    <w:p w14:paraId="76FDFC0B" w14:textId="77777777" w:rsidR="00E3215E" w:rsidRDefault="00E3215E" w:rsidP="00E3215E">
      <w:pPr>
        <w:pStyle w:val="Output"/>
        <w:rPr>
          <w:color w:val="4C483D" w:themeColor="text2"/>
        </w:rPr>
      </w:pPr>
      <w:r>
        <w:t>@RestController</w:t>
      </w:r>
    </w:p>
    <w:p w14:paraId="08BB2B15" w14:textId="77777777" w:rsidR="00E3215E" w:rsidRDefault="00E3215E" w:rsidP="00E3215E">
      <w:pPr>
        <w:pStyle w:val="Output"/>
        <w:rPr>
          <w:color w:val="4C483D" w:themeColor="text2"/>
        </w:rPr>
      </w:pPr>
      <w:r>
        <w:t>@RequestMapping</w:t>
      </w:r>
      <w:r>
        <w:rPr>
          <w:color w:val="000000"/>
        </w:rPr>
        <w:t xml:space="preserve">(value = </w:t>
      </w:r>
      <w:r>
        <w:rPr>
          <w:color w:val="2A00FF"/>
        </w:rPr>
        <w:t>"/userprovision/"</w:t>
      </w:r>
      <w:r>
        <w:rPr>
          <w:color w:val="000000"/>
        </w:rPr>
        <w:t>)</w:t>
      </w:r>
    </w:p>
    <w:p w14:paraId="0F708C7D" w14:textId="77777777" w:rsidR="00E3215E" w:rsidRDefault="00E3215E" w:rsidP="00E3215E">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UserProvisionController {</w:t>
      </w:r>
    </w:p>
    <w:p w14:paraId="6BCA524D" w14:textId="77777777" w:rsidR="00E3215E" w:rsidRDefault="00E3215E" w:rsidP="00E3215E">
      <w:pPr>
        <w:pStyle w:val="Output"/>
        <w:rPr>
          <w:color w:val="4C483D" w:themeColor="text2"/>
        </w:rPr>
      </w:pPr>
    </w:p>
    <w:p w14:paraId="4BC44B55" w14:textId="77777777" w:rsidR="00E3215E" w:rsidRDefault="00E3215E" w:rsidP="00E3215E">
      <w:pPr>
        <w:pStyle w:val="Output"/>
        <w:rPr>
          <w:color w:val="4C483D" w:themeColor="text2"/>
        </w:rPr>
      </w:pPr>
      <w:r>
        <w:rPr>
          <w:color w:val="000000"/>
        </w:rPr>
        <w:tab/>
      </w:r>
      <w:r>
        <w:t>@Autowired</w:t>
      </w:r>
    </w:p>
    <w:p w14:paraId="448AE35B" w14:textId="77777777" w:rsidR="00E3215E" w:rsidRDefault="00E3215E" w:rsidP="00E3215E">
      <w:pPr>
        <w:pStyle w:val="Output"/>
        <w:rPr>
          <w:color w:val="4C483D" w:themeColor="text2"/>
        </w:rPr>
      </w:pPr>
      <w:r>
        <w:rPr>
          <w:color w:val="000000"/>
        </w:rPr>
        <w:tab/>
        <w:t xml:space="preserve">KafkaSenderService </w:t>
      </w:r>
      <w:r>
        <w:rPr>
          <w:color w:val="0000C0"/>
        </w:rPr>
        <w:t>kafkaSender</w:t>
      </w:r>
      <w:r>
        <w:rPr>
          <w:color w:val="000000"/>
        </w:rPr>
        <w:t>;</w:t>
      </w:r>
    </w:p>
    <w:p w14:paraId="1F40EDFB" w14:textId="77777777" w:rsidR="00E3215E" w:rsidRDefault="00E3215E" w:rsidP="00E3215E">
      <w:pPr>
        <w:pStyle w:val="Output"/>
        <w:rPr>
          <w:color w:val="4C483D" w:themeColor="text2"/>
        </w:rPr>
      </w:pPr>
    </w:p>
    <w:p w14:paraId="18F67A72" w14:textId="77777777" w:rsidR="00E3215E" w:rsidRDefault="00E3215E" w:rsidP="00E3215E">
      <w:pPr>
        <w:pStyle w:val="Output"/>
        <w:rPr>
          <w:color w:val="4C483D" w:themeColor="text2"/>
        </w:rPr>
      </w:pPr>
      <w:r>
        <w:rPr>
          <w:color w:val="000000"/>
        </w:rPr>
        <w:tab/>
      </w:r>
      <w:r>
        <w:t>@PostMapping</w:t>
      </w:r>
      <w:r>
        <w:rPr>
          <w:color w:val="000000"/>
        </w:rPr>
        <w:t xml:space="preserve">(value = </w:t>
      </w:r>
      <w:r>
        <w:rPr>
          <w:color w:val="2A00FF"/>
        </w:rPr>
        <w:t>"/add"</w:t>
      </w:r>
      <w:r>
        <w:rPr>
          <w:color w:val="000000"/>
        </w:rPr>
        <w:t xml:space="preserve">, produces = </w:t>
      </w:r>
      <w:r>
        <w:rPr>
          <w:color w:val="2A00FF"/>
        </w:rPr>
        <w:t>"text/html"</w:t>
      </w:r>
      <w:r>
        <w:rPr>
          <w:color w:val="000000"/>
        </w:rPr>
        <w:t>)</w:t>
      </w:r>
    </w:p>
    <w:p w14:paraId="7B02EF12" w14:textId="179438B0" w:rsidR="00E3215E" w:rsidRDefault="00E3215E" w:rsidP="00E3215E">
      <w:pPr>
        <w:pStyle w:val="Output"/>
        <w:rPr>
          <w:color w:val="4C483D" w:themeColor="text2"/>
        </w:rPr>
      </w:pPr>
      <w:r>
        <w:rPr>
          <w:color w:val="000000"/>
        </w:rPr>
        <w:tab/>
      </w:r>
      <w:r>
        <w:rPr>
          <w:b/>
          <w:bCs/>
          <w:color w:val="7F0055"/>
        </w:rPr>
        <w:t>public</w:t>
      </w:r>
      <w:r>
        <w:rPr>
          <w:color w:val="000000"/>
        </w:rPr>
        <w:t xml:space="preserve"> ResponseEntity&lt;String&gt; producer(</w:t>
      </w:r>
      <w:r>
        <w:t>@RequestBody</w:t>
      </w:r>
      <w:r>
        <w:rPr>
          <w:color w:val="000000"/>
        </w:rPr>
        <w:t xml:space="preserve"> UserDetails </w:t>
      </w:r>
      <w:r>
        <w:rPr>
          <w:color w:val="6A3E3E"/>
        </w:rPr>
        <w:t>userDetails</w:t>
      </w:r>
      <w:r>
        <w:rPr>
          <w:color w:val="000000"/>
        </w:rPr>
        <w:t>) {</w:t>
      </w:r>
      <w:r>
        <w:rPr>
          <w:color w:val="000000"/>
        </w:rPr>
        <w:tab/>
      </w:r>
      <w:r>
        <w:rPr>
          <w:color w:val="000000"/>
        </w:rPr>
        <w:tab/>
        <w:t xml:space="preserve"> </w:t>
      </w:r>
    </w:p>
    <w:p w14:paraId="54600353" w14:textId="186F6251" w:rsidR="00E3215E" w:rsidRDefault="00E3215E" w:rsidP="00E3215E">
      <w:pPr>
        <w:pStyle w:val="Output"/>
        <w:rPr>
          <w:color w:val="4C483D" w:themeColor="text2"/>
        </w:rPr>
      </w:pPr>
      <w:r>
        <w:rPr>
          <w:color w:val="000000"/>
        </w:rPr>
        <w:tab/>
      </w:r>
      <w:r>
        <w:rPr>
          <w:color w:val="000000"/>
        </w:rPr>
        <w:tab/>
      </w:r>
      <w:r>
        <w:rPr>
          <w:color w:val="0000C0"/>
        </w:rPr>
        <w:t>kafkaSender</w:t>
      </w:r>
      <w:r>
        <w:rPr>
          <w:color w:val="000000"/>
        </w:rPr>
        <w:t>.send(</w:t>
      </w:r>
      <w:r>
        <w:rPr>
          <w:color w:val="6A3E3E"/>
        </w:rPr>
        <w:t>userDetails</w:t>
      </w:r>
      <w:r>
        <w:rPr>
          <w:color w:val="000000"/>
        </w:rPr>
        <w:t>.toString());</w:t>
      </w:r>
    </w:p>
    <w:p w14:paraId="026C6D82" w14:textId="7DB614BA" w:rsidR="00E3215E" w:rsidRDefault="00E3215E" w:rsidP="00E3215E">
      <w:pPr>
        <w:pStyle w:val="Output"/>
        <w:rPr>
          <w:color w:val="4C483D" w:themeColor="text2"/>
        </w:rPr>
      </w:pPr>
      <w:r>
        <w:rPr>
          <w:color w:val="000000"/>
        </w:rPr>
        <w:tab/>
      </w:r>
      <w:r>
        <w:rPr>
          <w:color w:val="000000"/>
        </w:rPr>
        <w:tab/>
      </w:r>
      <w:r>
        <w:rPr>
          <w:b/>
          <w:bCs/>
          <w:color w:val="7F0055"/>
        </w:rPr>
        <w:t>return</w:t>
      </w:r>
      <w:r>
        <w:rPr>
          <w:color w:val="000000"/>
        </w:rPr>
        <w:t xml:space="preserve"> ResponseEntity.</w:t>
      </w:r>
      <w:r>
        <w:rPr>
          <w:i/>
          <w:iCs/>
          <w:color w:val="000000"/>
        </w:rPr>
        <w:t>ok</w:t>
      </w:r>
      <w:r>
        <w:rPr>
          <w:color w:val="000000"/>
        </w:rPr>
        <w:t>().body(</w:t>
      </w:r>
      <w:r>
        <w:rPr>
          <w:color w:val="6A3E3E"/>
        </w:rPr>
        <w:t>userDetails</w:t>
      </w:r>
      <w:r>
        <w:rPr>
          <w:color w:val="000000"/>
        </w:rPr>
        <w:t>.toString());</w:t>
      </w:r>
    </w:p>
    <w:p w14:paraId="03F94E0D" w14:textId="4D462E69" w:rsidR="00E3215E" w:rsidRDefault="00E3215E" w:rsidP="00E3215E">
      <w:pPr>
        <w:pStyle w:val="Output"/>
        <w:rPr>
          <w:color w:val="4C483D" w:themeColor="text2"/>
        </w:rPr>
      </w:pPr>
      <w:r>
        <w:rPr>
          <w:color w:val="000000"/>
        </w:rPr>
        <w:tab/>
        <w:t>}</w:t>
      </w:r>
    </w:p>
    <w:p w14:paraId="6B911B4E" w14:textId="0E33F96E" w:rsidR="00E3215E" w:rsidRDefault="00E3215E" w:rsidP="00E3215E">
      <w:pPr>
        <w:pStyle w:val="Output"/>
        <w:rPr>
          <w:noProof/>
        </w:rPr>
      </w:pPr>
      <w:r>
        <w:rPr>
          <w:color w:val="000000"/>
        </w:rPr>
        <w:t>}</w:t>
      </w:r>
    </w:p>
    <w:p w14:paraId="698D93ED" w14:textId="7770CAD1" w:rsidR="00E42A5E" w:rsidRDefault="00E42A5E" w:rsidP="004843B3">
      <w:pPr>
        <w:spacing w:after="0"/>
        <w:rPr>
          <w:noProof/>
        </w:rPr>
      </w:pPr>
    </w:p>
    <w:p w14:paraId="212BC308" w14:textId="77777777" w:rsidR="00BA52DD" w:rsidRDefault="00BA52DD" w:rsidP="00BA52DD">
      <w:pPr>
        <w:pStyle w:val="Output"/>
        <w:rPr>
          <w:color w:val="4C483D" w:themeColor="text2"/>
        </w:rPr>
      </w:pPr>
      <w:r>
        <w:t>@Service</w:t>
      </w:r>
    </w:p>
    <w:p w14:paraId="59458BC0" w14:textId="0D61332F" w:rsidR="00BA52DD" w:rsidRDefault="00BA52DD" w:rsidP="00BA52DD">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KafkaSenderService {</w:t>
      </w:r>
      <w:r>
        <w:rPr>
          <w:color w:val="000000"/>
        </w:rPr>
        <w:tab/>
      </w:r>
    </w:p>
    <w:p w14:paraId="5C0F3704" w14:textId="77777777" w:rsidR="00BA52DD" w:rsidRDefault="00BA52DD" w:rsidP="00BA52DD">
      <w:pPr>
        <w:pStyle w:val="Output"/>
        <w:rPr>
          <w:color w:val="4C483D" w:themeColor="text2"/>
        </w:rPr>
      </w:pPr>
      <w:r>
        <w:rPr>
          <w:color w:val="000000"/>
        </w:rPr>
        <w:tab/>
      </w:r>
      <w:r>
        <w:t>@Autowired</w:t>
      </w:r>
    </w:p>
    <w:p w14:paraId="4EBE6E5E" w14:textId="77777777" w:rsidR="00BA52DD" w:rsidRDefault="00BA52DD" w:rsidP="00BA52DD">
      <w:pPr>
        <w:pStyle w:val="Output"/>
        <w:rPr>
          <w:color w:val="4C483D" w:themeColor="text2"/>
        </w:rPr>
      </w:pPr>
      <w:r>
        <w:rPr>
          <w:color w:val="000000"/>
        </w:rPr>
        <w:tab/>
      </w:r>
      <w:r>
        <w:rPr>
          <w:b/>
          <w:bCs/>
          <w:color w:val="7F0055"/>
        </w:rPr>
        <w:t>private</w:t>
      </w:r>
      <w:r>
        <w:rPr>
          <w:color w:val="000000"/>
        </w:rPr>
        <w:t xml:space="preserve"> KafkaTemplate&lt;String, String&gt; </w:t>
      </w:r>
      <w:r>
        <w:rPr>
          <w:color w:val="0000C0"/>
        </w:rPr>
        <w:t>kafkaTemplate</w:t>
      </w:r>
      <w:r>
        <w:rPr>
          <w:color w:val="000000"/>
        </w:rPr>
        <w:t>;</w:t>
      </w:r>
    </w:p>
    <w:p w14:paraId="7A9CE4C9" w14:textId="77777777" w:rsidR="00BA52DD" w:rsidRDefault="00BA52DD" w:rsidP="00BA52DD">
      <w:pPr>
        <w:pStyle w:val="Output"/>
        <w:rPr>
          <w:color w:val="4C483D" w:themeColor="text2"/>
        </w:rPr>
      </w:pPr>
      <w:r>
        <w:rPr>
          <w:color w:val="000000"/>
        </w:rPr>
        <w:tab/>
      </w:r>
    </w:p>
    <w:p w14:paraId="7001EEA6" w14:textId="77777777" w:rsidR="00BA52DD" w:rsidRDefault="00BA52DD" w:rsidP="00BA52DD">
      <w:pPr>
        <w:pStyle w:val="Output"/>
        <w:rPr>
          <w:color w:val="4C483D" w:themeColor="text2"/>
        </w:rPr>
      </w:pPr>
      <w:r>
        <w:rPr>
          <w:color w:val="000000"/>
        </w:rPr>
        <w:tab/>
      </w:r>
      <w:r>
        <w:rPr>
          <w:color w:val="3F7F5F"/>
        </w:rPr>
        <w:t>//String kafkaTopic = "UserProvision-topic";</w:t>
      </w:r>
    </w:p>
    <w:p w14:paraId="152D4B6C" w14:textId="77777777" w:rsidR="00BA52DD" w:rsidRDefault="00BA52DD" w:rsidP="00BA52DD">
      <w:pPr>
        <w:pStyle w:val="Output"/>
        <w:rPr>
          <w:color w:val="4C483D" w:themeColor="text2"/>
        </w:rPr>
      </w:pPr>
      <w:r>
        <w:rPr>
          <w:color w:val="000000"/>
        </w:rPr>
        <w:tab/>
      </w:r>
      <w:r>
        <w:t>@</w:t>
      </w:r>
      <w:r>
        <w:rPr>
          <w:shd w:val="clear" w:color="auto" w:fill="D4D4D4"/>
        </w:rPr>
        <w:t>Value</w:t>
      </w:r>
      <w:r>
        <w:rPr>
          <w:color w:val="000000"/>
        </w:rPr>
        <w:t>(</w:t>
      </w:r>
      <w:r>
        <w:rPr>
          <w:color w:val="2A00FF"/>
        </w:rPr>
        <w:t>"${topic.name.producer}"</w:t>
      </w:r>
      <w:r>
        <w:rPr>
          <w:color w:val="000000"/>
        </w:rPr>
        <w:t>)</w:t>
      </w:r>
    </w:p>
    <w:p w14:paraId="43971AFF" w14:textId="6877205E" w:rsidR="00BA52DD" w:rsidRDefault="00BA52DD" w:rsidP="00BA52DD">
      <w:pPr>
        <w:pStyle w:val="Output"/>
        <w:rPr>
          <w:color w:val="4C483D" w:themeColor="text2"/>
        </w:rPr>
      </w:pPr>
      <w:r>
        <w:rPr>
          <w:color w:val="000000"/>
        </w:rPr>
        <w:t xml:space="preserve">    </w:t>
      </w:r>
      <w:r w:rsidR="00416E96">
        <w:rPr>
          <w:color w:val="000000"/>
        </w:rPr>
        <w:tab/>
      </w:r>
      <w:r>
        <w:rPr>
          <w:b/>
          <w:bCs/>
          <w:color w:val="7F0055"/>
        </w:rPr>
        <w:t>private</w:t>
      </w:r>
      <w:r>
        <w:rPr>
          <w:color w:val="000000"/>
        </w:rPr>
        <w:t xml:space="preserve"> String </w:t>
      </w:r>
      <w:r>
        <w:rPr>
          <w:color w:val="0000C0"/>
        </w:rPr>
        <w:t>kafkaTopic</w:t>
      </w:r>
      <w:r>
        <w:rPr>
          <w:color w:val="000000"/>
        </w:rPr>
        <w:t>;</w:t>
      </w:r>
      <w:r>
        <w:rPr>
          <w:color w:val="000000"/>
        </w:rPr>
        <w:tab/>
      </w:r>
    </w:p>
    <w:p w14:paraId="16F38806" w14:textId="77777777" w:rsidR="00BA52DD" w:rsidRDefault="00BA52DD" w:rsidP="00BA52DD">
      <w:pPr>
        <w:pStyle w:val="Output"/>
        <w:rPr>
          <w:color w:val="4C483D" w:themeColor="text2"/>
        </w:rPr>
      </w:pPr>
      <w:r>
        <w:rPr>
          <w:color w:val="000000"/>
        </w:rPr>
        <w:tab/>
      </w:r>
    </w:p>
    <w:p w14:paraId="17B60A6D" w14:textId="77777777" w:rsidR="00BA52DD" w:rsidRDefault="00BA52DD" w:rsidP="00BA52DD">
      <w:pPr>
        <w:pStyle w:val="Output"/>
        <w:rPr>
          <w:color w:val="4C483D" w:themeColor="text2"/>
        </w:rPr>
      </w:pPr>
      <w:r>
        <w:rPr>
          <w:color w:val="000000"/>
        </w:rPr>
        <w:tab/>
      </w:r>
      <w:r>
        <w:rPr>
          <w:b/>
          <w:bCs/>
          <w:color w:val="7F0055"/>
        </w:rPr>
        <w:t>public</w:t>
      </w:r>
      <w:r>
        <w:rPr>
          <w:color w:val="000000"/>
        </w:rPr>
        <w:t xml:space="preserve"> </w:t>
      </w:r>
      <w:r>
        <w:rPr>
          <w:b/>
          <w:bCs/>
          <w:color w:val="7F0055"/>
        </w:rPr>
        <w:t>void</w:t>
      </w:r>
      <w:r>
        <w:rPr>
          <w:color w:val="000000"/>
        </w:rPr>
        <w:t xml:space="preserve"> send(String </w:t>
      </w:r>
      <w:r>
        <w:rPr>
          <w:color w:val="6A3E3E"/>
        </w:rPr>
        <w:t>data</w:t>
      </w:r>
      <w:r>
        <w:rPr>
          <w:color w:val="000000"/>
        </w:rPr>
        <w:t>) {</w:t>
      </w:r>
      <w:r>
        <w:rPr>
          <w:color w:val="000000"/>
        </w:rPr>
        <w:tab/>
        <w:t xml:space="preserve">    </w:t>
      </w:r>
    </w:p>
    <w:p w14:paraId="3DBAAC93" w14:textId="4C656240" w:rsidR="00BA52DD" w:rsidRDefault="00BA52DD" w:rsidP="00BA52DD">
      <w:pPr>
        <w:pStyle w:val="Output"/>
        <w:rPr>
          <w:color w:val="4C483D" w:themeColor="text2"/>
        </w:rPr>
      </w:pPr>
      <w:r>
        <w:rPr>
          <w:color w:val="000000"/>
        </w:rPr>
        <w:tab/>
      </w:r>
      <w:r w:rsidR="00F63AFD">
        <w:rPr>
          <w:color w:val="000000"/>
        </w:rPr>
        <w:t xml:space="preserve">  </w:t>
      </w:r>
      <w:r>
        <w:rPr>
          <w:color w:val="000000"/>
        </w:rPr>
        <w:t>System.</w:t>
      </w:r>
      <w:r>
        <w:rPr>
          <w:b/>
          <w:bCs/>
          <w:i/>
          <w:iCs/>
          <w:color w:val="0000C0"/>
        </w:rPr>
        <w:t>out</w:t>
      </w:r>
      <w:r>
        <w:rPr>
          <w:color w:val="000000"/>
        </w:rPr>
        <w:t>.println(</w:t>
      </w:r>
      <w:r>
        <w:rPr>
          <w:color w:val="2A00FF"/>
        </w:rPr>
        <w:t>"KafkaSenderService : Message STRAT"</w:t>
      </w:r>
      <w:r>
        <w:rPr>
          <w:color w:val="000000"/>
        </w:rPr>
        <w:t>);</w:t>
      </w:r>
    </w:p>
    <w:p w14:paraId="3D7B46FD" w14:textId="77777777" w:rsidR="00BA52DD" w:rsidRDefault="00BA52DD" w:rsidP="00BA52DD">
      <w:pPr>
        <w:pStyle w:val="Output"/>
        <w:rPr>
          <w:color w:val="4C483D" w:themeColor="text2"/>
        </w:rPr>
      </w:pPr>
      <w:r>
        <w:rPr>
          <w:color w:val="000000"/>
        </w:rPr>
        <w:tab/>
        <w:t xml:space="preserve">    </w:t>
      </w:r>
      <w:r>
        <w:rPr>
          <w:color w:val="0000C0"/>
        </w:rPr>
        <w:t>kafkaTemplate</w:t>
      </w:r>
      <w:r>
        <w:rPr>
          <w:color w:val="000000"/>
        </w:rPr>
        <w:t>.send(</w:t>
      </w:r>
      <w:r>
        <w:rPr>
          <w:color w:val="0000C0"/>
        </w:rPr>
        <w:t>kafkaTopic</w:t>
      </w:r>
      <w:r>
        <w:rPr>
          <w:color w:val="000000"/>
        </w:rPr>
        <w:t xml:space="preserve">, </w:t>
      </w:r>
      <w:r>
        <w:rPr>
          <w:color w:val="6A3E3E"/>
        </w:rPr>
        <w:t>data</w:t>
      </w:r>
      <w:r>
        <w:rPr>
          <w:color w:val="000000"/>
        </w:rPr>
        <w:t>);</w:t>
      </w:r>
    </w:p>
    <w:p w14:paraId="3D5F2B9B" w14:textId="77777777" w:rsidR="00BA52DD" w:rsidRDefault="00BA52DD" w:rsidP="00BA52DD">
      <w:pPr>
        <w:pStyle w:val="Output"/>
        <w:rPr>
          <w:color w:val="4C483D" w:themeColor="text2"/>
        </w:rPr>
      </w:pPr>
      <w:r>
        <w:rPr>
          <w:color w:val="000000"/>
        </w:rPr>
        <w:tab/>
        <w:t xml:space="preserve">    System.</w:t>
      </w:r>
      <w:r>
        <w:rPr>
          <w:b/>
          <w:bCs/>
          <w:i/>
          <w:iCs/>
          <w:color w:val="0000C0"/>
        </w:rPr>
        <w:t>out</w:t>
      </w:r>
      <w:r>
        <w:rPr>
          <w:color w:val="000000"/>
        </w:rPr>
        <w:t>.println(</w:t>
      </w:r>
      <w:r>
        <w:rPr>
          <w:color w:val="2A00FF"/>
        </w:rPr>
        <w:t>"KafkaSenderService : Message SENT"</w:t>
      </w:r>
      <w:r>
        <w:rPr>
          <w:color w:val="000000"/>
        </w:rPr>
        <w:t>);</w:t>
      </w:r>
    </w:p>
    <w:p w14:paraId="0718AF08" w14:textId="77777777" w:rsidR="00BA52DD" w:rsidRDefault="00BA52DD" w:rsidP="00BA52DD">
      <w:pPr>
        <w:pStyle w:val="Output"/>
        <w:rPr>
          <w:color w:val="4C483D" w:themeColor="text2"/>
        </w:rPr>
      </w:pPr>
      <w:r>
        <w:rPr>
          <w:color w:val="000000"/>
        </w:rPr>
        <w:tab/>
        <w:t>}</w:t>
      </w:r>
    </w:p>
    <w:p w14:paraId="34D9E566" w14:textId="58FF7197" w:rsidR="00BA52DD" w:rsidRDefault="00BA52DD" w:rsidP="00BA52DD">
      <w:pPr>
        <w:pStyle w:val="Output"/>
        <w:rPr>
          <w:noProof/>
        </w:rPr>
      </w:pPr>
      <w:r>
        <w:rPr>
          <w:color w:val="000000"/>
        </w:rPr>
        <w:t>}</w:t>
      </w:r>
    </w:p>
    <w:p w14:paraId="62D5B700" w14:textId="3E92D943" w:rsidR="00E42A5E" w:rsidRDefault="0014121D" w:rsidP="001617B5">
      <w:pPr>
        <w:rPr>
          <w:noProof/>
        </w:rPr>
      </w:pPr>
      <w:r w:rsidRPr="0014121D">
        <w:rPr>
          <w:noProof/>
        </w:rPr>
        <w:t xml:space="preserve">The </w:t>
      </w:r>
      <w:r w:rsidRPr="0014121D">
        <w:rPr>
          <w:rStyle w:val="BlueSyntaxChar"/>
        </w:rPr>
        <w:t>KafkaTemplate</w:t>
      </w:r>
      <w:r w:rsidRPr="0014121D">
        <w:rPr>
          <w:noProof/>
        </w:rPr>
        <w:t xml:space="preserve"> class is the class that sends messages to topics, the first String is the topic and the second the type of information.</w:t>
      </w:r>
    </w:p>
    <w:p w14:paraId="22A5AB65" w14:textId="7876DF15" w:rsidR="0023615F" w:rsidRDefault="0023615F" w:rsidP="00A04E13">
      <w:pPr>
        <w:spacing w:after="0"/>
        <w:rPr>
          <w:noProof/>
        </w:rPr>
      </w:pPr>
      <w:r>
        <w:rPr>
          <w:noProof/>
        </w:rPr>
        <w:t xml:space="preserve">Test </w:t>
      </w:r>
      <w:hyperlink r:id="rId213" w:history="1">
        <w:r w:rsidR="00A04E13" w:rsidRPr="00AC34A4">
          <w:rPr>
            <w:rStyle w:val="Hyperlink"/>
            <w:noProof/>
          </w:rPr>
          <w:t>http://localhost:8051/userprovision/add</w:t>
        </w:r>
      </w:hyperlink>
    </w:p>
    <w:p w14:paraId="70A005D9" w14:textId="77777777" w:rsidR="00141214" w:rsidRDefault="00141214" w:rsidP="00141214">
      <w:pPr>
        <w:pStyle w:val="SyntaxHiglate"/>
        <w:rPr>
          <w:noProof/>
        </w:rPr>
      </w:pPr>
      <w:r>
        <w:rPr>
          <w:noProof/>
        </w:rPr>
        <w:t>{</w:t>
      </w:r>
    </w:p>
    <w:p w14:paraId="460D51D7" w14:textId="77777777" w:rsidR="00141214" w:rsidRDefault="00141214" w:rsidP="00141214">
      <w:pPr>
        <w:pStyle w:val="SyntaxHiglate"/>
        <w:rPr>
          <w:noProof/>
        </w:rPr>
      </w:pPr>
      <w:r>
        <w:rPr>
          <w:noProof/>
        </w:rPr>
        <w:t xml:space="preserve">  "userId": 101,</w:t>
      </w:r>
    </w:p>
    <w:p w14:paraId="08097043" w14:textId="77777777" w:rsidR="00141214" w:rsidRDefault="00141214" w:rsidP="00141214">
      <w:pPr>
        <w:pStyle w:val="SyntaxHiglate"/>
        <w:rPr>
          <w:noProof/>
        </w:rPr>
      </w:pPr>
      <w:r>
        <w:rPr>
          <w:noProof/>
        </w:rPr>
        <w:t xml:space="preserve">  "firstName": "Satya",</w:t>
      </w:r>
    </w:p>
    <w:p w14:paraId="6D2474EE" w14:textId="77777777" w:rsidR="00141214" w:rsidRDefault="00141214" w:rsidP="00141214">
      <w:pPr>
        <w:pStyle w:val="SyntaxHiglate"/>
        <w:rPr>
          <w:noProof/>
        </w:rPr>
      </w:pPr>
      <w:r>
        <w:rPr>
          <w:noProof/>
        </w:rPr>
        <w:t xml:space="preserve">  "lastName": "Kaveti",</w:t>
      </w:r>
    </w:p>
    <w:p w14:paraId="2AA6D050" w14:textId="77777777" w:rsidR="00141214" w:rsidRDefault="00141214" w:rsidP="00141214">
      <w:pPr>
        <w:pStyle w:val="SyntaxHiglate"/>
        <w:rPr>
          <w:noProof/>
        </w:rPr>
      </w:pPr>
      <w:r>
        <w:rPr>
          <w:noProof/>
        </w:rPr>
        <w:t xml:space="preserve">  "role": "Admin",</w:t>
      </w:r>
    </w:p>
    <w:p w14:paraId="5C925EA8" w14:textId="77777777" w:rsidR="00141214" w:rsidRDefault="00141214" w:rsidP="00141214">
      <w:pPr>
        <w:pStyle w:val="SyntaxHiglate"/>
        <w:rPr>
          <w:noProof/>
        </w:rPr>
      </w:pPr>
      <w:r>
        <w:rPr>
          <w:noProof/>
        </w:rPr>
        <w:t xml:space="preserve">  "trialName": "Trial123",</w:t>
      </w:r>
    </w:p>
    <w:p w14:paraId="76464BD0" w14:textId="77777777" w:rsidR="00141214" w:rsidRDefault="00141214" w:rsidP="00141214">
      <w:pPr>
        <w:pStyle w:val="SyntaxHiglate"/>
        <w:rPr>
          <w:noProof/>
        </w:rPr>
      </w:pPr>
      <w:r>
        <w:rPr>
          <w:noProof/>
        </w:rPr>
        <w:t xml:space="preserve">  "city": "UNITEDKINGDOM"</w:t>
      </w:r>
    </w:p>
    <w:p w14:paraId="01D76347" w14:textId="2137956F" w:rsidR="00141214" w:rsidRDefault="00141214" w:rsidP="00141214">
      <w:pPr>
        <w:pStyle w:val="SyntaxHiglate"/>
        <w:rPr>
          <w:noProof/>
        </w:rPr>
      </w:pPr>
      <w:r>
        <w:rPr>
          <w:noProof/>
        </w:rPr>
        <w:t>}</w:t>
      </w:r>
    </w:p>
    <w:p w14:paraId="6C6C7885" w14:textId="77777777" w:rsidR="004843B3" w:rsidRDefault="004843B3" w:rsidP="004843B3">
      <w:pPr>
        <w:rPr>
          <w:noProof/>
        </w:rPr>
      </w:pPr>
    </w:p>
    <w:p w14:paraId="43264012" w14:textId="026E60E8" w:rsidR="00E42A5E" w:rsidRDefault="00D01BA8" w:rsidP="00D01BA8">
      <w:pPr>
        <w:pStyle w:val="Qsns"/>
        <w:rPr>
          <w:noProof/>
        </w:rPr>
      </w:pPr>
      <w:r>
        <w:rPr>
          <w:noProof/>
        </w:rPr>
        <w:t>Consumer Application : EDC-MicroService</w:t>
      </w:r>
      <w:r w:rsidR="00424412">
        <w:rPr>
          <w:noProof/>
        </w:rPr>
        <w:t>, MI-MicroService</w:t>
      </w:r>
    </w:p>
    <w:p w14:paraId="5C758878" w14:textId="4F83CB15" w:rsidR="004645A7" w:rsidRDefault="00424412" w:rsidP="00424412">
      <w:pPr>
        <w:spacing w:after="0"/>
        <w:rPr>
          <w:noProof/>
        </w:rPr>
      </w:pPr>
      <w:r>
        <w:rPr>
          <w:noProof/>
        </w:rPr>
        <w:t>Add Dependecy to both pom.xmls</w:t>
      </w:r>
    </w:p>
    <w:p w14:paraId="62E23317" w14:textId="3721F56F" w:rsidR="00424412" w:rsidRDefault="00424412" w:rsidP="00424412">
      <w:pPr>
        <w:pStyle w:val="Output"/>
        <w:rPr>
          <w:color w:val="4C483D" w:themeColor="text2"/>
        </w:rPr>
      </w:pPr>
      <w:r>
        <w:rPr>
          <w:color w:val="008080"/>
        </w:rPr>
        <w:t>&lt;</w:t>
      </w:r>
      <w:r>
        <w:t>dependency</w:t>
      </w:r>
      <w:r>
        <w:rPr>
          <w:color w:val="008080"/>
        </w:rPr>
        <w:t>&gt;</w:t>
      </w:r>
    </w:p>
    <w:p w14:paraId="1ACED226" w14:textId="2CD18243" w:rsidR="00424412" w:rsidRDefault="00424412" w:rsidP="00424412">
      <w:pPr>
        <w:pStyle w:val="Output"/>
        <w:rPr>
          <w:color w:val="4C483D" w:themeColor="text2"/>
        </w:rPr>
      </w:pPr>
      <w:r>
        <w:rPr>
          <w:color w:val="000000"/>
        </w:rPr>
        <w:tab/>
      </w:r>
      <w:r>
        <w:rPr>
          <w:color w:val="008080"/>
        </w:rPr>
        <w:t>&lt;</w:t>
      </w:r>
      <w:r>
        <w:t>groupId</w:t>
      </w:r>
      <w:r>
        <w:rPr>
          <w:color w:val="008080"/>
        </w:rPr>
        <w:t>&gt;</w:t>
      </w:r>
      <w:r>
        <w:rPr>
          <w:color w:val="000000"/>
        </w:rPr>
        <w:t>org.apache.kafka</w:t>
      </w:r>
      <w:r>
        <w:rPr>
          <w:color w:val="008080"/>
        </w:rPr>
        <w:t>&lt;/</w:t>
      </w:r>
      <w:r>
        <w:t>groupId</w:t>
      </w:r>
      <w:r>
        <w:rPr>
          <w:color w:val="008080"/>
        </w:rPr>
        <w:t>&gt;</w:t>
      </w:r>
    </w:p>
    <w:p w14:paraId="0B60B8A6" w14:textId="7C7EFD22" w:rsidR="00424412" w:rsidRDefault="00424412" w:rsidP="00424412">
      <w:pPr>
        <w:pStyle w:val="Output"/>
        <w:rPr>
          <w:color w:val="4C483D" w:themeColor="text2"/>
        </w:rPr>
      </w:pPr>
      <w:r>
        <w:rPr>
          <w:color w:val="000000"/>
        </w:rPr>
        <w:tab/>
      </w:r>
      <w:r>
        <w:rPr>
          <w:color w:val="008080"/>
        </w:rPr>
        <w:t>&lt;</w:t>
      </w:r>
      <w:r>
        <w:t>artifactId</w:t>
      </w:r>
      <w:r>
        <w:rPr>
          <w:color w:val="008080"/>
        </w:rPr>
        <w:t>&gt;</w:t>
      </w:r>
      <w:r>
        <w:rPr>
          <w:color w:val="000000"/>
        </w:rPr>
        <w:t>kafka-streams</w:t>
      </w:r>
      <w:r>
        <w:rPr>
          <w:color w:val="008080"/>
        </w:rPr>
        <w:t>&lt;/</w:t>
      </w:r>
      <w:r>
        <w:t>artifactId</w:t>
      </w:r>
      <w:r>
        <w:rPr>
          <w:color w:val="008080"/>
        </w:rPr>
        <w:t>&gt;</w:t>
      </w:r>
    </w:p>
    <w:p w14:paraId="18987EAA" w14:textId="2EC1F56B" w:rsidR="00424412" w:rsidRDefault="00424412" w:rsidP="00424412">
      <w:pPr>
        <w:pStyle w:val="Output"/>
        <w:rPr>
          <w:color w:val="4C483D" w:themeColor="text2"/>
        </w:rPr>
      </w:pPr>
      <w:r>
        <w:rPr>
          <w:color w:val="008080"/>
        </w:rPr>
        <w:t>&lt;/</w:t>
      </w:r>
      <w:r>
        <w:t>dependency</w:t>
      </w:r>
      <w:r>
        <w:rPr>
          <w:color w:val="008080"/>
        </w:rPr>
        <w:t>&gt;</w:t>
      </w:r>
    </w:p>
    <w:p w14:paraId="2D4008BD" w14:textId="61F0CB48" w:rsidR="00424412" w:rsidRDefault="00424412" w:rsidP="00424412">
      <w:pPr>
        <w:pStyle w:val="Output"/>
        <w:rPr>
          <w:color w:val="4C483D" w:themeColor="text2"/>
        </w:rPr>
      </w:pPr>
      <w:r>
        <w:rPr>
          <w:color w:val="008080"/>
        </w:rPr>
        <w:t>&lt;</w:t>
      </w:r>
      <w:r>
        <w:t>dependency</w:t>
      </w:r>
      <w:r>
        <w:rPr>
          <w:color w:val="008080"/>
        </w:rPr>
        <w:t>&gt;</w:t>
      </w:r>
    </w:p>
    <w:p w14:paraId="0C9C115B" w14:textId="6DB378F2" w:rsidR="00424412" w:rsidRDefault="00424412" w:rsidP="00424412">
      <w:pPr>
        <w:pStyle w:val="Output"/>
        <w:rPr>
          <w:color w:val="4C483D" w:themeColor="text2"/>
        </w:rPr>
      </w:pPr>
      <w:r>
        <w:rPr>
          <w:color w:val="000000"/>
        </w:rPr>
        <w:tab/>
      </w:r>
      <w:r>
        <w:rPr>
          <w:color w:val="008080"/>
        </w:rPr>
        <w:t>&lt;</w:t>
      </w:r>
      <w:r>
        <w:t>groupId</w:t>
      </w:r>
      <w:r>
        <w:rPr>
          <w:color w:val="008080"/>
        </w:rPr>
        <w:t>&gt;</w:t>
      </w:r>
      <w:r>
        <w:rPr>
          <w:color w:val="000000"/>
        </w:rPr>
        <w:t>org.springframework.kafka</w:t>
      </w:r>
      <w:r>
        <w:rPr>
          <w:color w:val="008080"/>
        </w:rPr>
        <w:t>&lt;/</w:t>
      </w:r>
      <w:r>
        <w:t>groupId</w:t>
      </w:r>
      <w:r>
        <w:rPr>
          <w:color w:val="008080"/>
        </w:rPr>
        <w:t>&gt;</w:t>
      </w:r>
    </w:p>
    <w:p w14:paraId="5A52899A" w14:textId="1933DC6B" w:rsidR="00424412" w:rsidRDefault="00424412" w:rsidP="00424412">
      <w:pPr>
        <w:pStyle w:val="Output"/>
        <w:rPr>
          <w:color w:val="4C483D" w:themeColor="text2"/>
        </w:rPr>
      </w:pPr>
      <w:r>
        <w:rPr>
          <w:color w:val="000000"/>
        </w:rPr>
        <w:tab/>
      </w:r>
      <w:r>
        <w:rPr>
          <w:color w:val="008080"/>
        </w:rPr>
        <w:t>&lt;</w:t>
      </w:r>
      <w:r>
        <w:t>artifactId</w:t>
      </w:r>
      <w:r>
        <w:rPr>
          <w:color w:val="008080"/>
        </w:rPr>
        <w:t>&gt;</w:t>
      </w:r>
      <w:r>
        <w:rPr>
          <w:color w:val="000000"/>
        </w:rPr>
        <w:t>spring-kafka</w:t>
      </w:r>
      <w:r>
        <w:rPr>
          <w:color w:val="008080"/>
        </w:rPr>
        <w:t>&lt;/</w:t>
      </w:r>
      <w:r>
        <w:t>artifactId</w:t>
      </w:r>
      <w:r>
        <w:rPr>
          <w:color w:val="008080"/>
        </w:rPr>
        <w:t>&gt;</w:t>
      </w:r>
    </w:p>
    <w:p w14:paraId="0E12C271" w14:textId="759BBC20" w:rsidR="00424412" w:rsidRDefault="00424412" w:rsidP="00424412">
      <w:pPr>
        <w:pStyle w:val="Output"/>
        <w:rPr>
          <w:noProof/>
        </w:rPr>
      </w:pPr>
      <w:r>
        <w:rPr>
          <w:color w:val="008080"/>
        </w:rPr>
        <w:lastRenderedPageBreak/>
        <w:t>&lt;/</w:t>
      </w:r>
      <w:r>
        <w:t>dependency</w:t>
      </w:r>
      <w:r>
        <w:rPr>
          <w:color w:val="008080"/>
        </w:rPr>
        <w:t>&gt;</w:t>
      </w:r>
    </w:p>
    <w:p w14:paraId="7287114A" w14:textId="2DA95C1B" w:rsidR="00E42A5E" w:rsidRDefault="00E42A5E" w:rsidP="001617B5">
      <w:pPr>
        <w:rPr>
          <w:noProof/>
        </w:rPr>
      </w:pPr>
    </w:p>
    <w:p w14:paraId="553F4369" w14:textId="5006AF1D" w:rsidR="000155BB" w:rsidRDefault="000155BB" w:rsidP="001617B5">
      <w:pPr>
        <w:rPr>
          <w:noProof/>
        </w:rPr>
      </w:pPr>
      <w:r>
        <w:rPr>
          <w:noProof/>
        </w:rPr>
        <w:t xml:space="preserve">Update Kafka </w:t>
      </w:r>
      <w:r w:rsidR="000117A6" w:rsidRPr="000117A6">
        <w:rPr>
          <w:noProof/>
        </w:rPr>
        <w:t>application.properties:</w:t>
      </w:r>
    </w:p>
    <w:p w14:paraId="5BE7A6D9" w14:textId="77777777" w:rsidR="00401326" w:rsidRDefault="00401326" w:rsidP="00401326">
      <w:pPr>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Consumer properties</w:t>
      </w:r>
    </w:p>
    <w:p w14:paraId="60F8CBFD" w14:textId="77777777" w:rsidR="00401326" w:rsidRPr="00365266" w:rsidRDefault="00401326" w:rsidP="00401326">
      <w:pPr>
        <w:pStyle w:val="Output"/>
        <w:rPr>
          <w:color w:val="4C483D" w:themeColor="text2"/>
        </w:rPr>
      </w:pPr>
      <w:r w:rsidRPr="00365266">
        <w:t>spring.kafka.producer.bootstrap-servers=</w:t>
      </w:r>
      <w:r w:rsidRPr="00365266">
        <w:rPr>
          <w:color w:val="2A00FF"/>
        </w:rPr>
        <w:t>127.0.0.1:9092</w:t>
      </w:r>
    </w:p>
    <w:p w14:paraId="43B69E19" w14:textId="77777777" w:rsidR="00401326" w:rsidRPr="00365266" w:rsidRDefault="00401326" w:rsidP="00401326">
      <w:pPr>
        <w:pStyle w:val="Output"/>
        <w:rPr>
          <w:color w:val="4C483D" w:themeColor="text2"/>
        </w:rPr>
      </w:pPr>
      <w:r w:rsidRPr="00365266">
        <w:t>spring.kafka.producer.key-serializer=</w:t>
      </w:r>
      <w:r w:rsidRPr="00365266">
        <w:rPr>
          <w:color w:val="2A00FF"/>
        </w:rPr>
        <w:t>org.apache.kafka.common.serialization.StringSerializer</w:t>
      </w:r>
    </w:p>
    <w:p w14:paraId="4FDC0238" w14:textId="77777777" w:rsidR="00401326" w:rsidRPr="00365266" w:rsidRDefault="00401326" w:rsidP="00401326">
      <w:pPr>
        <w:pStyle w:val="Output"/>
        <w:rPr>
          <w:color w:val="4C483D" w:themeColor="text2"/>
        </w:rPr>
      </w:pPr>
      <w:r w:rsidRPr="00365266">
        <w:t>spring.kafka.producer.value-serializer=</w:t>
      </w:r>
      <w:r w:rsidRPr="00365266">
        <w:rPr>
          <w:color w:val="2A00FF"/>
        </w:rPr>
        <w:t>org.apache.kafka.common.serialization.StringSerializer</w:t>
      </w:r>
    </w:p>
    <w:p w14:paraId="464DEFB7" w14:textId="77777777" w:rsidR="00401326" w:rsidRPr="00365266" w:rsidRDefault="00401326" w:rsidP="00401326">
      <w:pPr>
        <w:pStyle w:val="Output"/>
        <w:rPr>
          <w:color w:val="4C483D" w:themeColor="text2"/>
        </w:rPr>
      </w:pPr>
      <w:r w:rsidRPr="00365266">
        <w:t>spring.kafka.producer.group-id=</w:t>
      </w:r>
      <w:r w:rsidRPr="00365266">
        <w:rPr>
          <w:color w:val="2A00FF"/>
        </w:rPr>
        <w:t>group_id</w:t>
      </w:r>
    </w:p>
    <w:p w14:paraId="36F2235C" w14:textId="3ABDF73A" w:rsidR="00401326" w:rsidRPr="00365266" w:rsidRDefault="007C0A8D" w:rsidP="00401326">
      <w:pPr>
        <w:pStyle w:val="Output"/>
        <w:rPr>
          <w:color w:val="4C483D" w:themeColor="text2"/>
        </w:rPr>
      </w:pPr>
      <w:r w:rsidRPr="00365266">
        <w:rPr>
          <w:color w:val="000000"/>
          <w:shd w:val="clear" w:color="auto" w:fill="E8F2FE"/>
        </w:rPr>
        <w:t>topic.name.consumer</w:t>
      </w:r>
      <w:r w:rsidR="00401326" w:rsidRPr="00365266">
        <w:t>=</w:t>
      </w:r>
      <w:r w:rsidR="00401326" w:rsidRPr="00365266">
        <w:rPr>
          <w:color w:val="2A00FF"/>
        </w:rPr>
        <w:t>user.provision.topic</w:t>
      </w:r>
    </w:p>
    <w:p w14:paraId="02435F23" w14:textId="77777777" w:rsidR="00401326" w:rsidRPr="00365266" w:rsidRDefault="00401326" w:rsidP="00401326">
      <w:pPr>
        <w:pStyle w:val="Output"/>
        <w:rPr>
          <w:color w:val="4C483D" w:themeColor="text2"/>
        </w:rPr>
      </w:pPr>
    </w:p>
    <w:p w14:paraId="6DA5659A" w14:textId="77777777" w:rsidR="00401326" w:rsidRPr="00365266" w:rsidRDefault="00401326" w:rsidP="00401326">
      <w:pPr>
        <w:pStyle w:val="Output"/>
        <w:rPr>
          <w:color w:val="4C483D" w:themeColor="text2"/>
        </w:rPr>
      </w:pPr>
      <w:r w:rsidRPr="00365266">
        <w:rPr>
          <w:color w:val="3F7F5F"/>
        </w:rPr>
        <w:t># Common Kafka Properties</w:t>
      </w:r>
    </w:p>
    <w:p w14:paraId="7D37C55F" w14:textId="77777777" w:rsidR="00401326" w:rsidRPr="00365266" w:rsidRDefault="00401326" w:rsidP="00401326">
      <w:pPr>
        <w:pStyle w:val="Output"/>
        <w:rPr>
          <w:color w:val="4C483D" w:themeColor="text2"/>
        </w:rPr>
      </w:pPr>
      <w:r w:rsidRPr="00365266">
        <w:t>auto.create.topics.enable=</w:t>
      </w:r>
      <w:r w:rsidRPr="00365266">
        <w:rPr>
          <w:color w:val="2A00FF"/>
        </w:rPr>
        <w:t>true</w:t>
      </w:r>
    </w:p>
    <w:p w14:paraId="58441834" w14:textId="4761717C" w:rsidR="00E42A5E" w:rsidRDefault="00E42A5E" w:rsidP="001617B5">
      <w:pPr>
        <w:rPr>
          <w:noProof/>
        </w:rPr>
      </w:pPr>
    </w:p>
    <w:p w14:paraId="004B7FC9" w14:textId="7924BB83" w:rsidR="00E42A5E" w:rsidRDefault="000A4885" w:rsidP="00F542E6">
      <w:pPr>
        <w:spacing w:after="0"/>
        <w:rPr>
          <w:noProof/>
        </w:rPr>
      </w:pPr>
      <w:r w:rsidRPr="000A4885">
        <w:rPr>
          <w:noProof/>
        </w:rPr>
        <w:t>main class annota</w:t>
      </w:r>
      <w:r w:rsidR="00002879">
        <w:rPr>
          <w:noProof/>
        </w:rPr>
        <w:t>ted with</w:t>
      </w:r>
      <w:r w:rsidRPr="000A4885">
        <w:rPr>
          <w:noProof/>
        </w:rPr>
        <w:t xml:space="preserve"> “</w:t>
      </w:r>
      <w:r w:rsidRPr="009D7E96">
        <w:rPr>
          <w:rStyle w:val="BlueSyntaxChar"/>
        </w:rPr>
        <w:t>@EnableKafka</w:t>
      </w:r>
      <w:r w:rsidRPr="000A4885">
        <w:rPr>
          <w:noProof/>
        </w:rPr>
        <w:t>”, which makes it possible to connect to a topic.</w:t>
      </w:r>
    </w:p>
    <w:p w14:paraId="6E6DE864" w14:textId="77777777" w:rsidR="007A7EE6" w:rsidRDefault="007A7EE6" w:rsidP="007A7EE6">
      <w:pPr>
        <w:pStyle w:val="Output"/>
        <w:rPr>
          <w:color w:val="4C483D" w:themeColor="text2"/>
        </w:rPr>
      </w:pPr>
      <w:r>
        <w:t>@SpringBootApplication</w:t>
      </w:r>
      <w:r>
        <w:rPr>
          <w:color w:val="000000"/>
        </w:rPr>
        <w:t xml:space="preserve"> </w:t>
      </w:r>
    </w:p>
    <w:p w14:paraId="097946A2" w14:textId="77777777" w:rsidR="007A7EE6" w:rsidRDefault="007A7EE6" w:rsidP="007A7EE6">
      <w:pPr>
        <w:pStyle w:val="Output"/>
        <w:rPr>
          <w:color w:val="4C483D" w:themeColor="text2"/>
        </w:rPr>
      </w:pPr>
      <w:r>
        <w:t>@EnableHystrix</w:t>
      </w:r>
    </w:p>
    <w:p w14:paraId="0C976389" w14:textId="77777777" w:rsidR="007A7EE6" w:rsidRDefault="007A7EE6" w:rsidP="007A7EE6">
      <w:pPr>
        <w:pStyle w:val="Output"/>
        <w:rPr>
          <w:color w:val="4C483D" w:themeColor="text2"/>
        </w:rPr>
      </w:pPr>
      <w:r>
        <w:t>@EnableHystrixDashboard</w:t>
      </w:r>
    </w:p>
    <w:p w14:paraId="26D23877" w14:textId="77777777" w:rsidR="007A7EE6" w:rsidRDefault="007A7EE6" w:rsidP="007A7EE6">
      <w:pPr>
        <w:pStyle w:val="Output"/>
        <w:rPr>
          <w:color w:val="4C483D" w:themeColor="text2"/>
        </w:rPr>
      </w:pPr>
      <w:r>
        <w:t>@</w:t>
      </w:r>
      <w:r>
        <w:rPr>
          <w:shd w:val="clear" w:color="auto" w:fill="D4D4D4"/>
        </w:rPr>
        <w:t>EnableKafka</w:t>
      </w:r>
    </w:p>
    <w:p w14:paraId="69CD01D3" w14:textId="77777777" w:rsidR="007A7EE6" w:rsidRDefault="007A7EE6" w:rsidP="007A7EE6">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EDCMicroServiceMainApplication {</w:t>
      </w:r>
    </w:p>
    <w:p w14:paraId="78CBD843" w14:textId="77777777" w:rsidR="007A7EE6" w:rsidRDefault="007A7EE6" w:rsidP="007A7EE6">
      <w:pPr>
        <w:pStyle w:val="Output"/>
        <w:rPr>
          <w:color w:val="4C483D" w:themeColor="text2"/>
        </w:rPr>
      </w:pPr>
      <w:r>
        <w:rPr>
          <w:color w:val="000000"/>
        </w:rPr>
        <w:tab/>
      </w:r>
    </w:p>
    <w:p w14:paraId="3F346FA9" w14:textId="77777777" w:rsidR="007A7EE6" w:rsidRDefault="007A7EE6" w:rsidP="007A7EE6">
      <w:pPr>
        <w:pStyle w:val="Output"/>
        <w:rPr>
          <w:color w:val="4C483D" w:themeColor="text2"/>
        </w:rPr>
      </w:pPr>
      <w:r>
        <w:rPr>
          <w:color w:val="000000"/>
        </w:rPr>
        <w:t xml:space="preserve">    </w:t>
      </w:r>
      <w:r>
        <w:t>@Bean</w:t>
      </w:r>
    </w:p>
    <w:p w14:paraId="59AC80D5" w14:textId="77777777" w:rsidR="007A7EE6" w:rsidRDefault="007A7EE6" w:rsidP="007A7EE6">
      <w:pPr>
        <w:pStyle w:val="Output"/>
        <w:rPr>
          <w:color w:val="4C483D" w:themeColor="text2"/>
        </w:rPr>
      </w:pPr>
      <w:r>
        <w:rPr>
          <w:color w:val="000000"/>
        </w:rPr>
        <w:t xml:space="preserve">    </w:t>
      </w:r>
      <w:r>
        <w:t>@LoadBalanced</w:t>
      </w:r>
    </w:p>
    <w:p w14:paraId="49D74E6F" w14:textId="77777777" w:rsidR="007A7EE6" w:rsidRDefault="007A7EE6" w:rsidP="007A7EE6">
      <w:pPr>
        <w:pStyle w:val="Output"/>
        <w:rPr>
          <w:color w:val="4C483D" w:themeColor="text2"/>
        </w:rPr>
      </w:pPr>
      <w:r>
        <w:rPr>
          <w:color w:val="000000"/>
        </w:rPr>
        <w:t xml:space="preserve">    </w:t>
      </w:r>
      <w:r>
        <w:rPr>
          <w:b/>
          <w:bCs/>
          <w:color w:val="7F0055"/>
        </w:rPr>
        <w:t>public</w:t>
      </w:r>
      <w:r>
        <w:rPr>
          <w:color w:val="000000"/>
        </w:rPr>
        <w:t xml:space="preserve"> RestTemplate restTemplate() {</w:t>
      </w:r>
    </w:p>
    <w:p w14:paraId="63E8D71B" w14:textId="77777777" w:rsidR="007A7EE6" w:rsidRDefault="007A7EE6" w:rsidP="007A7EE6">
      <w:pPr>
        <w:pStyle w:val="Output"/>
        <w:rPr>
          <w:color w:val="4C483D" w:themeColor="text2"/>
        </w:rPr>
      </w:pPr>
      <w:r>
        <w:rPr>
          <w:color w:val="000000"/>
        </w:rPr>
        <w:t xml:space="preserve">        </w:t>
      </w:r>
      <w:r>
        <w:rPr>
          <w:b/>
          <w:bCs/>
          <w:color w:val="7F0055"/>
        </w:rPr>
        <w:t>return</w:t>
      </w:r>
      <w:r>
        <w:rPr>
          <w:color w:val="000000"/>
        </w:rPr>
        <w:t xml:space="preserve"> </w:t>
      </w:r>
      <w:r>
        <w:rPr>
          <w:b/>
          <w:bCs/>
          <w:color w:val="7F0055"/>
        </w:rPr>
        <w:t>new</w:t>
      </w:r>
      <w:r>
        <w:rPr>
          <w:color w:val="000000"/>
        </w:rPr>
        <w:t xml:space="preserve"> RestTemplate();</w:t>
      </w:r>
    </w:p>
    <w:p w14:paraId="76911E64" w14:textId="217AE14A" w:rsidR="007A7EE6" w:rsidRDefault="007A7EE6" w:rsidP="007A7EE6">
      <w:pPr>
        <w:pStyle w:val="Output"/>
        <w:rPr>
          <w:color w:val="4C483D" w:themeColor="text2"/>
        </w:rPr>
      </w:pPr>
      <w:r>
        <w:rPr>
          <w:color w:val="000000"/>
        </w:rPr>
        <w:t xml:space="preserve">   }</w:t>
      </w:r>
    </w:p>
    <w:p w14:paraId="3834D3E1" w14:textId="77777777" w:rsidR="007A7EE6" w:rsidRDefault="007A7EE6" w:rsidP="007A7EE6">
      <w:pPr>
        <w:pStyle w:val="Output"/>
        <w:rPr>
          <w:color w:val="4C483D" w:themeColor="text2"/>
        </w:rPr>
      </w:pPr>
      <w:r>
        <w:rPr>
          <w:color w:val="000000"/>
        </w:rPr>
        <w:tab/>
      </w:r>
    </w:p>
    <w:p w14:paraId="5DB12F36" w14:textId="77777777" w:rsidR="007A7EE6" w:rsidRDefault="007A7EE6" w:rsidP="007A7EE6">
      <w:pPr>
        <w:pStyle w:val="Output"/>
        <w:rPr>
          <w:color w:val="4C483D" w:themeColor="text2"/>
        </w:rPr>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main(String[] </w:t>
      </w:r>
      <w:r>
        <w:rPr>
          <w:color w:val="6A3E3E"/>
        </w:rPr>
        <w:t>args</w:t>
      </w:r>
      <w:r>
        <w:rPr>
          <w:color w:val="000000"/>
        </w:rPr>
        <w:t>) {</w:t>
      </w:r>
    </w:p>
    <w:p w14:paraId="33902A97" w14:textId="786E2F2E" w:rsidR="007A7EE6" w:rsidRDefault="007A7EE6" w:rsidP="007A7EE6">
      <w:pPr>
        <w:pStyle w:val="Output"/>
        <w:rPr>
          <w:color w:val="4C483D" w:themeColor="text2"/>
        </w:rPr>
      </w:pPr>
      <w:r>
        <w:rPr>
          <w:color w:val="000000"/>
        </w:rPr>
        <w:tab/>
      </w:r>
      <w:r>
        <w:rPr>
          <w:color w:val="000000"/>
        </w:rPr>
        <w:tab/>
        <w:t>SpringApplication.</w:t>
      </w:r>
      <w:r>
        <w:rPr>
          <w:i/>
          <w:iCs/>
          <w:color w:val="000000"/>
        </w:rPr>
        <w:t>run</w:t>
      </w:r>
      <w:r>
        <w:rPr>
          <w:color w:val="000000"/>
        </w:rPr>
        <w:t>(EDCMicroServiceMainApplication.</w:t>
      </w:r>
      <w:r>
        <w:rPr>
          <w:b/>
          <w:bCs/>
          <w:color w:val="7F0055"/>
        </w:rPr>
        <w:t>class</w:t>
      </w:r>
      <w:r>
        <w:rPr>
          <w:color w:val="000000"/>
        </w:rPr>
        <w:t xml:space="preserve">, </w:t>
      </w:r>
      <w:r>
        <w:rPr>
          <w:color w:val="6A3E3E"/>
        </w:rPr>
        <w:t>args</w:t>
      </w:r>
      <w:r>
        <w:rPr>
          <w:color w:val="000000"/>
        </w:rPr>
        <w:t>);</w:t>
      </w:r>
      <w:r>
        <w:rPr>
          <w:color w:val="000000"/>
        </w:rPr>
        <w:tab/>
      </w:r>
      <w:r>
        <w:rPr>
          <w:color w:val="000000"/>
        </w:rPr>
        <w:tab/>
      </w:r>
    </w:p>
    <w:p w14:paraId="3CBEAEE9" w14:textId="77777777" w:rsidR="007A7EE6" w:rsidRDefault="007A7EE6" w:rsidP="007A7EE6">
      <w:pPr>
        <w:pStyle w:val="Output"/>
        <w:rPr>
          <w:color w:val="4C483D" w:themeColor="text2"/>
        </w:rPr>
      </w:pPr>
      <w:r>
        <w:rPr>
          <w:color w:val="000000"/>
        </w:rPr>
        <w:tab/>
        <w:t>}</w:t>
      </w:r>
    </w:p>
    <w:p w14:paraId="7A48E221" w14:textId="77777777" w:rsidR="007A7EE6" w:rsidRDefault="007A7EE6" w:rsidP="007A7EE6">
      <w:pPr>
        <w:pStyle w:val="Output"/>
        <w:rPr>
          <w:color w:val="4C483D" w:themeColor="text2"/>
        </w:rPr>
      </w:pPr>
    </w:p>
    <w:p w14:paraId="0F39EB6C" w14:textId="591802C0" w:rsidR="00E42A5E" w:rsidRDefault="007A7EE6" w:rsidP="007A7EE6">
      <w:pPr>
        <w:pStyle w:val="Output"/>
        <w:rPr>
          <w:noProof/>
        </w:rPr>
      </w:pPr>
      <w:r>
        <w:rPr>
          <w:color w:val="000000"/>
        </w:rPr>
        <w:t>}</w:t>
      </w:r>
    </w:p>
    <w:p w14:paraId="4D834E40" w14:textId="415DC631" w:rsidR="00E42A5E" w:rsidRDefault="00E42A5E" w:rsidP="001617B5">
      <w:pPr>
        <w:rPr>
          <w:noProof/>
        </w:rPr>
      </w:pPr>
    </w:p>
    <w:p w14:paraId="45891094" w14:textId="34A53799" w:rsidR="00E42A5E" w:rsidRDefault="00D30B32" w:rsidP="00CA6E3A">
      <w:pPr>
        <w:spacing w:after="0"/>
        <w:rPr>
          <w:noProof/>
        </w:rPr>
      </w:pPr>
      <w:r>
        <w:rPr>
          <w:noProof/>
        </w:rPr>
        <w:t>Create Service class which consumes Topic messages</w:t>
      </w:r>
    </w:p>
    <w:p w14:paraId="2F6BBCA9" w14:textId="77777777" w:rsidR="00DB4711" w:rsidRPr="00DB4711" w:rsidRDefault="00DB4711" w:rsidP="00DB4711">
      <w:pPr>
        <w:pStyle w:val="Output"/>
        <w:rPr>
          <w:color w:val="4C483D" w:themeColor="text2"/>
        </w:rPr>
      </w:pPr>
      <w:r w:rsidRPr="00DB4711">
        <w:t>@Slf4j</w:t>
      </w:r>
    </w:p>
    <w:p w14:paraId="53317C61" w14:textId="77777777" w:rsidR="00DB4711" w:rsidRPr="00DB4711" w:rsidRDefault="00DB4711" w:rsidP="00DB4711">
      <w:pPr>
        <w:pStyle w:val="Output"/>
        <w:rPr>
          <w:color w:val="4C483D" w:themeColor="text2"/>
        </w:rPr>
      </w:pPr>
      <w:r w:rsidRPr="00DB4711">
        <w:t>@</w:t>
      </w:r>
      <w:r w:rsidRPr="00DB4711">
        <w:rPr>
          <w:color w:val="000000"/>
        </w:rPr>
        <w:t>RequiredArgsConstructor</w:t>
      </w:r>
    </w:p>
    <w:p w14:paraId="2C7D7F0A" w14:textId="77777777" w:rsidR="00DB4711" w:rsidRPr="00DB4711" w:rsidRDefault="00DB4711" w:rsidP="00DB4711">
      <w:pPr>
        <w:pStyle w:val="Output"/>
        <w:rPr>
          <w:color w:val="4C483D" w:themeColor="text2"/>
        </w:rPr>
      </w:pPr>
      <w:r w:rsidRPr="00DB4711">
        <w:rPr>
          <w:shd w:val="clear" w:color="auto" w:fill="DBECCF"/>
        </w:rPr>
        <w:t>@Service</w:t>
      </w:r>
    </w:p>
    <w:p w14:paraId="657F6864" w14:textId="77777777" w:rsidR="00DB4711" w:rsidRPr="00DB4711" w:rsidRDefault="00DB4711" w:rsidP="00DB4711">
      <w:pPr>
        <w:pStyle w:val="Output"/>
        <w:rPr>
          <w:color w:val="4C483D" w:themeColor="text2"/>
        </w:rPr>
      </w:pPr>
      <w:r w:rsidRPr="00DB4711">
        <w:rPr>
          <w:b/>
          <w:bCs/>
          <w:color w:val="7F0055"/>
        </w:rPr>
        <w:t>public</w:t>
      </w:r>
      <w:r w:rsidRPr="00DB4711">
        <w:rPr>
          <w:color w:val="000000"/>
        </w:rPr>
        <w:t xml:space="preserve"> </w:t>
      </w:r>
      <w:r w:rsidRPr="00DB4711">
        <w:rPr>
          <w:b/>
          <w:bCs/>
          <w:color w:val="7F0055"/>
        </w:rPr>
        <w:t>class</w:t>
      </w:r>
      <w:r w:rsidRPr="00DB4711">
        <w:rPr>
          <w:color w:val="000000"/>
        </w:rPr>
        <w:t xml:space="preserve"> KafkaConsumerService {</w:t>
      </w:r>
    </w:p>
    <w:p w14:paraId="63D4A249" w14:textId="77777777" w:rsidR="00DB4711" w:rsidRPr="00DB4711" w:rsidRDefault="00DB4711" w:rsidP="00DB4711">
      <w:pPr>
        <w:pStyle w:val="Output"/>
        <w:rPr>
          <w:color w:val="4C483D" w:themeColor="text2"/>
        </w:rPr>
      </w:pPr>
    </w:p>
    <w:p w14:paraId="6F62C22D" w14:textId="77777777" w:rsidR="00DB4711" w:rsidRPr="00DB4711" w:rsidRDefault="00DB4711" w:rsidP="00DB4711">
      <w:pPr>
        <w:pStyle w:val="Output"/>
        <w:rPr>
          <w:color w:val="4C483D" w:themeColor="text2"/>
        </w:rPr>
      </w:pPr>
      <w:r w:rsidRPr="00DB4711">
        <w:rPr>
          <w:color w:val="000000"/>
        </w:rPr>
        <w:tab/>
      </w:r>
      <w:r w:rsidRPr="00DB4711">
        <w:t>@Value</w:t>
      </w:r>
      <w:r w:rsidRPr="00DB4711">
        <w:rPr>
          <w:color w:val="000000"/>
        </w:rPr>
        <w:t>(</w:t>
      </w:r>
      <w:r w:rsidRPr="00DB4711">
        <w:rPr>
          <w:color w:val="2A00FF"/>
        </w:rPr>
        <w:t>"${topic.name.consumer"</w:t>
      </w:r>
      <w:r w:rsidRPr="00DB4711">
        <w:rPr>
          <w:color w:val="000000"/>
        </w:rPr>
        <w:t>)</w:t>
      </w:r>
    </w:p>
    <w:p w14:paraId="3AC03B9F" w14:textId="77777777" w:rsidR="00DB4711" w:rsidRPr="00DB4711" w:rsidRDefault="00DB4711" w:rsidP="00DB4711">
      <w:pPr>
        <w:pStyle w:val="Output"/>
        <w:rPr>
          <w:color w:val="4C483D" w:themeColor="text2"/>
        </w:rPr>
      </w:pPr>
      <w:r w:rsidRPr="00DB4711">
        <w:rPr>
          <w:color w:val="000000"/>
        </w:rPr>
        <w:tab/>
      </w:r>
      <w:r w:rsidRPr="00DB4711">
        <w:rPr>
          <w:b/>
          <w:bCs/>
          <w:color w:val="7F0055"/>
        </w:rPr>
        <w:t>private</w:t>
      </w:r>
      <w:r w:rsidRPr="00DB4711">
        <w:rPr>
          <w:color w:val="000000"/>
        </w:rPr>
        <w:t xml:space="preserve"> String </w:t>
      </w:r>
      <w:r w:rsidRPr="00DB4711">
        <w:rPr>
          <w:color w:val="0000C0"/>
        </w:rPr>
        <w:t>topicName</w:t>
      </w:r>
      <w:r w:rsidRPr="00DB4711">
        <w:rPr>
          <w:color w:val="000000"/>
        </w:rPr>
        <w:t>;</w:t>
      </w:r>
    </w:p>
    <w:p w14:paraId="7BBC2597" w14:textId="77777777" w:rsidR="00DB4711" w:rsidRPr="00DB4711" w:rsidRDefault="00DB4711" w:rsidP="00DB4711">
      <w:pPr>
        <w:pStyle w:val="Output"/>
        <w:rPr>
          <w:color w:val="4C483D" w:themeColor="text2"/>
        </w:rPr>
      </w:pPr>
    </w:p>
    <w:p w14:paraId="7BFB0218" w14:textId="77777777" w:rsidR="00DB4711" w:rsidRPr="00DB4711" w:rsidRDefault="00DB4711" w:rsidP="00DB4711">
      <w:pPr>
        <w:pStyle w:val="Output"/>
        <w:rPr>
          <w:color w:val="4C483D" w:themeColor="text2"/>
        </w:rPr>
      </w:pPr>
      <w:r w:rsidRPr="00DB4711">
        <w:rPr>
          <w:color w:val="000000"/>
        </w:rPr>
        <w:tab/>
      </w:r>
      <w:r w:rsidRPr="00DB4711">
        <w:t>@KafkaListener</w:t>
      </w:r>
      <w:r w:rsidRPr="00DB4711">
        <w:rPr>
          <w:color w:val="000000"/>
        </w:rPr>
        <w:t xml:space="preserve">(topics = </w:t>
      </w:r>
      <w:r w:rsidRPr="00DB4711">
        <w:rPr>
          <w:color w:val="2A00FF"/>
        </w:rPr>
        <w:t>"${topic.name.consumer}"</w:t>
      </w:r>
      <w:r w:rsidRPr="00DB4711">
        <w:rPr>
          <w:color w:val="000000"/>
        </w:rPr>
        <w:t xml:space="preserve">, groupId = </w:t>
      </w:r>
      <w:r w:rsidRPr="00DB4711">
        <w:rPr>
          <w:color w:val="2A00FF"/>
        </w:rPr>
        <w:t>"group_id"</w:t>
      </w:r>
      <w:r w:rsidRPr="00DB4711">
        <w:rPr>
          <w:color w:val="000000"/>
        </w:rPr>
        <w:t>)</w:t>
      </w:r>
    </w:p>
    <w:p w14:paraId="0DEB72C2" w14:textId="074737C3" w:rsidR="00DB4711" w:rsidRPr="00DB4711" w:rsidRDefault="00DB4711" w:rsidP="00DB4711">
      <w:pPr>
        <w:pStyle w:val="Output"/>
        <w:rPr>
          <w:color w:val="4C483D" w:themeColor="text2"/>
        </w:rPr>
      </w:pPr>
      <w:r w:rsidRPr="00DB4711">
        <w:rPr>
          <w:color w:val="000000"/>
        </w:rPr>
        <w:tab/>
      </w:r>
      <w:r w:rsidRPr="00DB4711">
        <w:rPr>
          <w:b/>
          <w:bCs/>
          <w:color w:val="7F0055"/>
        </w:rPr>
        <w:t>public</w:t>
      </w:r>
      <w:r w:rsidRPr="00DB4711">
        <w:rPr>
          <w:color w:val="000000"/>
        </w:rPr>
        <w:t xml:space="preserve"> </w:t>
      </w:r>
      <w:r w:rsidRPr="00DB4711">
        <w:rPr>
          <w:b/>
          <w:bCs/>
          <w:color w:val="7F0055"/>
        </w:rPr>
        <w:t>void</w:t>
      </w:r>
      <w:r w:rsidRPr="00DB4711">
        <w:rPr>
          <w:color w:val="000000"/>
        </w:rPr>
        <w:t xml:space="preserve"> consume(ConsumerRecord&lt;String, String&gt; </w:t>
      </w:r>
      <w:r w:rsidRPr="00DB4711">
        <w:rPr>
          <w:color w:val="6A3E3E"/>
        </w:rPr>
        <w:t>payload</w:t>
      </w:r>
      <w:r w:rsidRPr="00DB4711">
        <w:rPr>
          <w:color w:val="000000"/>
        </w:rPr>
        <w:t>) {</w:t>
      </w:r>
      <w:r w:rsidRPr="00DB4711">
        <w:rPr>
          <w:color w:val="000000"/>
        </w:rPr>
        <w:tab/>
      </w:r>
      <w:r w:rsidRPr="00DB4711">
        <w:rPr>
          <w:color w:val="000000"/>
        </w:rPr>
        <w:tab/>
      </w:r>
    </w:p>
    <w:p w14:paraId="1C9E465C" w14:textId="77777777" w:rsidR="00DB4711" w:rsidRPr="00DB4711" w:rsidRDefault="00DB4711" w:rsidP="00DB4711">
      <w:pPr>
        <w:pStyle w:val="Output"/>
        <w:rPr>
          <w:color w:val="4C483D" w:themeColor="text2"/>
        </w:rPr>
      </w:pPr>
      <w:r w:rsidRPr="00DB4711">
        <w:rPr>
          <w:color w:val="000000"/>
        </w:rPr>
        <w:tab/>
      </w:r>
      <w:r w:rsidRPr="00DB4711">
        <w:rPr>
          <w:color w:val="000000"/>
        </w:rPr>
        <w:tab/>
      </w:r>
      <w:r w:rsidRPr="00DB4711">
        <w:rPr>
          <w:b/>
          <w:bCs/>
          <w:i/>
          <w:iCs/>
          <w:color w:val="0000C0"/>
        </w:rPr>
        <w:t>log</w:t>
      </w:r>
      <w:r w:rsidRPr="00DB4711">
        <w:rPr>
          <w:color w:val="000000"/>
        </w:rPr>
        <w:t>.info(</w:t>
      </w:r>
      <w:r w:rsidRPr="00DB4711">
        <w:rPr>
          <w:color w:val="2A00FF"/>
        </w:rPr>
        <w:t>"Tópico: {}"</w:t>
      </w:r>
      <w:r w:rsidRPr="00DB4711">
        <w:rPr>
          <w:color w:val="000000"/>
        </w:rPr>
        <w:t xml:space="preserve">, </w:t>
      </w:r>
      <w:r w:rsidRPr="00DB4711">
        <w:rPr>
          <w:color w:val="0000C0"/>
        </w:rPr>
        <w:t>topicName</w:t>
      </w:r>
      <w:r w:rsidRPr="00DB4711">
        <w:rPr>
          <w:color w:val="000000"/>
        </w:rPr>
        <w:t>);</w:t>
      </w:r>
    </w:p>
    <w:p w14:paraId="7EFDEEA4" w14:textId="77777777" w:rsidR="00DB4711" w:rsidRPr="00DB4711" w:rsidRDefault="00DB4711" w:rsidP="00DB4711">
      <w:pPr>
        <w:pStyle w:val="Output"/>
        <w:rPr>
          <w:color w:val="4C483D" w:themeColor="text2"/>
        </w:rPr>
      </w:pPr>
      <w:r w:rsidRPr="00DB4711">
        <w:rPr>
          <w:color w:val="000000"/>
        </w:rPr>
        <w:tab/>
      </w:r>
      <w:r w:rsidRPr="00DB4711">
        <w:rPr>
          <w:color w:val="000000"/>
        </w:rPr>
        <w:tab/>
      </w:r>
      <w:r w:rsidRPr="00DB4711">
        <w:rPr>
          <w:b/>
          <w:bCs/>
          <w:i/>
          <w:iCs/>
          <w:color w:val="0000C0"/>
        </w:rPr>
        <w:t>log</w:t>
      </w:r>
      <w:r w:rsidRPr="00DB4711">
        <w:rPr>
          <w:color w:val="000000"/>
        </w:rPr>
        <w:t>.info(</w:t>
      </w:r>
      <w:r w:rsidRPr="00DB4711">
        <w:rPr>
          <w:color w:val="2A00FF"/>
        </w:rPr>
        <w:t>"key: {}"</w:t>
      </w:r>
      <w:r w:rsidRPr="00DB4711">
        <w:rPr>
          <w:color w:val="000000"/>
        </w:rPr>
        <w:t xml:space="preserve">, </w:t>
      </w:r>
      <w:r w:rsidRPr="00DB4711">
        <w:rPr>
          <w:color w:val="6A3E3E"/>
        </w:rPr>
        <w:t>payload</w:t>
      </w:r>
      <w:r w:rsidRPr="00DB4711">
        <w:rPr>
          <w:color w:val="000000"/>
        </w:rPr>
        <w:t>.key());</w:t>
      </w:r>
    </w:p>
    <w:p w14:paraId="6EB904C2" w14:textId="77777777" w:rsidR="00DB4711" w:rsidRPr="00DB4711" w:rsidRDefault="00DB4711" w:rsidP="00DB4711">
      <w:pPr>
        <w:pStyle w:val="Output"/>
        <w:rPr>
          <w:color w:val="4C483D" w:themeColor="text2"/>
        </w:rPr>
      </w:pPr>
      <w:r w:rsidRPr="00DB4711">
        <w:rPr>
          <w:color w:val="000000"/>
        </w:rPr>
        <w:tab/>
      </w:r>
      <w:r w:rsidRPr="00DB4711">
        <w:rPr>
          <w:color w:val="000000"/>
        </w:rPr>
        <w:tab/>
      </w:r>
      <w:r w:rsidRPr="00DB4711">
        <w:rPr>
          <w:b/>
          <w:bCs/>
          <w:i/>
          <w:iCs/>
          <w:color w:val="0000C0"/>
        </w:rPr>
        <w:t>log</w:t>
      </w:r>
      <w:r w:rsidRPr="00DB4711">
        <w:rPr>
          <w:color w:val="000000"/>
        </w:rPr>
        <w:t>.info(</w:t>
      </w:r>
      <w:r w:rsidRPr="00DB4711">
        <w:rPr>
          <w:color w:val="2A00FF"/>
        </w:rPr>
        <w:t>"Headers: {}"</w:t>
      </w:r>
      <w:r w:rsidRPr="00DB4711">
        <w:rPr>
          <w:color w:val="000000"/>
        </w:rPr>
        <w:t xml:space="preserve">, </w:t>
      </w:r>
      <w:r w:rsidRPr="00DB4711">
        <w:rPr>
          <w:color w:val="6A3E3E"/>
        </w:rPr>
        <w:t>payload</w:t>
      </w:r>
      <w:r w:rsidRPr="00DB4711">
        <w:rPr>
          <w:color w:val="000000"/>
        </w:rPr>
        <w:t>.headers());</w:t>
      </w:r>
    </w:p>
    <w:p w14:paraId="4AF877FE" w14:textId="77777777" w:rsidR="00DB4711" w:rsidRPr="00DB4711" w:rsidRDefault="00DB4711" w:rsidP="00DB4711">
      <w:pPr>
        <w:pStyle w:val="Output"/>
        <w:rPr>
          <w:color w:val="4C483D" w:themeColor="text2"/>
        </w:rPr>
      </w:pPr>
      <w:r w:rsidRPr="00DB4711">
        <w:rPr>
          <w:color w:val="000000"/>
        </w:rPr>
        <w:tab/>
      </w:r>
      <w:r w:rsidRPr="00DB4711">
        <w:rPr>
          <w:color w:val="000000"/>
        </w:rPr>
        <w:tab/>
      </w:r>
      <w:r w:rsidRPr="00DB4711">
        <w:rPr>
          <w:b/>
          <w:bCs/>
          <w:i/>
          <w:iCs/>
          <w:color w:val="0000C0"/>
        </w:rPr>
        <w:t>log</w:t>
      </w:r>
      <w:r w:rsidRPr="00DB4711">
        <w:rPr>
          <w:color w:val="000000"/>
        </w:rPr>
        <w:t>.info(</w:t>
      </w:r>
      <w:r w:rsidRPr="00DB4711">
        <w:rPr>
          <w:color w:val="2A00FF"/>
        </w:rPr>
        <w:t>"Partion: {}"</w:t>
      </w:r>
      <w:r w:rsidRPr="00DB4711">
        <w:rPr>
          <w:color w:val="000000"/>
        </w:rPr>
        <w:t xml:space="preserve">, </w:t>
      </w:r>
      <w:r w:rsidRPr="00DB4711">
        <w:rPr>
          <w:color w:val="6A3E3E"/>
        </w:rPr>
        <w:t>payload</w:t>
      </w:r>
      <w:r w:rsidRPr="00DB4711">
        <w:rPr>
          <w:color w:val="000000"/>
        </w:rPr>
        <w:t>.partition());</w:t>
      </w:r>
    </w:p>
    <w:p w14:paraId="39202C4E" w14:textId="77777777" w:rsidR="00DB4711" w:rsidRPr="00DB4711" w:rsidRDefault="00DB4711" w:rsidP="00DB4711">
      <w:pPr>
        <w:pStyle w:val="Output"/>
        <w:rPr>
          <w:color w:val="4C483D" w:themeColor="text2"/>
        </w:rPr>
      </w:pPr>
      <w:r w:rsidRPr="00DB4711">
        <w:rPr>
          <w:color w:val="000000"/>
        </w:rPr>
        <w:tab/>
      </w:r>
      <w:r w:rsidRPr="00DB4711">
        <w:rPr>
          <w:color w:val="000000"/>
        </w:rPr>
        <w:tab/>
      </w:r>
      <w:r w:rsidRPr="00DB4711">
        <w:rPr>
          <w:b/>
          <w:bCs/>
          <w:i/>
          <w:iCs/>
          <w:color w:val="0000C0"/>
        </w:rPr>
        <w:t>log</w:t>
      </w:r>
      <w:r w:rsidRPr="00DB4711">
        <w:rPr>
          <w:color w:val="000000"/>
        </w:rPr>
        <w:t>.info(</w:t>
      </w:r>
      <w:r w:rsidRPr="00DB4711">
        <w:rPr>
          <w:color w:val="2A00FF"/>
        </w:rPr>
        <w:t>"Order: {}"</w:t>
      </w:r>
      <w:r w:rsidRPr="00DB4711">
        <w:rPr>
          <w:color w:val="000000"/>
        </w:rPr>
        <w:t xml:space="preserve">, </w:t>
      </w:r>
      <w:r w:rsidRPr="00DB4711">
        <w:rPr>
          <w:color w:val="6A3E3E"/>
        </w:rPr>
        <w:t>payload</w:t>
      </w:r>
      <w:r w:rsidRPr="00DB4711">
        <w:rPr>
          <w:color w:val="000000"/>
        </w:rPr>
        <w:t>.value());</w:t>
      </w:r>
    </w:p>
    <w:p w14:paraId="7E455979" w14:textId="7D62F67F" w:rsidR="00DB4711" w:rsidRPr="00DB4711" w:rsidRDefault="00DB4711" w:rsidP="00DB4711">
      <w:pPr>
        <w:pStyle w:val="Output"/>
        <w:rPr>
          <w:color w:val="4C483D" w:themeColor="text2"/>
        </w:rPr>
      </w:pPr>
      <w:r>
        <w:rPr>
          <w:color w:val="4C483D" w:themeColor="text2"/>
        </w:rPr>
        <w:t xml:space="preserve"> </w:t>
      </w:r>
      <w:r w:rsidRPr="00DB4711">
        <w:rPr>
          <w:color w:val="000000"/>
        </w:rPr>
        <w:tab/>
        <w:t>}</w:t>
      </w:r>
    </w:p>
    <w:p w14:paraId="45866B52" w14:textId="77777777" w:rsidR="00DB4711" w:rsidRPr="00DB4711" w:rsidRDefault="00DB4711" w:rsidP="00DB4711">
      <w:pPr>
        <w:pStyle w:val="Output"/>
        <w:rPr>
          <w:color w:val="4C483D" w:themeColor="text2"/>
        </w:rPr>
      </w:pPr>
      <w:r w:rsidRPr="00DB4711">
        <w:rPr>
          <w:color w:val="000000"/>
        </w:rPr>
        <w:t>}</w:t>
      </w:r>
    </w:p>
    <w:p w14:paraId="4152BCF4" w14:textId="77777777" w:rsidR="00B04729" w:rsidRDefault="00B04729" w:rsidP="001617B5">
      <w:pPr>
        <w:rPr>
          <w:noProof/>
        </w:rPr>
      </w:pPr>
    </w:p>
    <w:p w14:paraId="64ED549D" w14:textId="589FE9C9" w:rsidR="00E42A5E" w:rsidRDefault="00E31753" w:rsidP="001617B5">
      <w:pPr>
        <w:rPr>
          <w:noProof/>
        </w:rPr>
      </w:pPr>
      <w:r>
        <w:rPr>
          <w:noProof/>
        </w:rPr>
        <w:t>Start Both UserKafkaService &amp; EDC, MI Services</w:t>
      </w:r>
    </w:p>
    <w:p w14:paraId="6C9D3691" w14:textId="77777777" w:rsidR="00F17F01" w:rsidRDefault="00E31753" w:rsidP="001617B5">
      <w:pPr>
        <w:rPr>
          <w:noProof/>
        </w:rPr>
      </w:pPr>
      <w:r>
        <w:rPr>
          <w:noProof/>
        </w:rPr>
        <w:t>Open SwaggerUI of user provison sent data</w:t>
      </w:r>
    </w:p>
    <w:p w14:paraId="09D89EB0" w14:textId="66435C9F" w:rsidR="00E31753" w:rsidRDefault="00E31753" w:rsidP="001617B5">
      <w:pPr>
        <w:rPr>
          <w:noProof/>
        </w:rPr>
      </w:pPr>
      <w:r>
        <w:rPr>
          <w:noProof/>
        </w:rPr>
        <w:lastRenderedPageBreak/>
        <w:drawing>
          <wp:inline distT="0" distB="0" distL="0" distR="0" wp14:anchorId="6F64ED65" wp14:editId="631494D0">
            <wp:extent cx="3398538" cy="19450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05141" cy="1948861"/>
                    </a:xfrm>
                    <a:prstGeom prst="rect">
                      <a:avLst/>
                    </a:prstGeom>
                  </pic:spPr>
                </pic:pic>
              </a:graphicData>
            </a:graphic>
          </wp:inline>
        </w:drawing>
      </w:r>
    </w:p>
    <w:p w14:paraId="41453B05" w14:textId="630ED30D" w:rsidR="00F17F01" w:rsidRDefault="00F17F01" w:rsidP="00F17F01">
      <w:pPr>
        <w:spacing w:after="0"/>
        <w:rPr>
          <w:noProof/>
        </w:rPr>
      </w:pPr>
      <w:r>
        <w:rPr>
          <w:noProof/>
        </w:rPr>
        <w:t>Producer Log</w:t>
      </w:r>
    </w:p>
    <w:p w14:paraId="75C77BDD" w14:textId="77777777" w:rsidR="00F17F01" w:rsidRDefault="00F17F01" w:rsidP="00F17F01">
      <w:pPr>
        <w:pStyle w:val="Output"/>
        <w:rPr>
          <w:color w:val="4C483D" w:themeColor="text2"/>
        </w:rPr>
      </w:pPr>
      <w:r>
        <w:t>2022-03-16 12:42:36.322  INFO 15408 --- [ad | producer-1] org.apache.kafka.clients.Metadata        : [Producer clientId=producer-1] Cluster ID: kaWxu5VsTbulOsUgCos2zQ</w:t>
      </w:r>
    </w:p>
    <w:p w14:paraId="4AC38AA4" w14:textId="00E7B4EA" w:rsidR="00F17F01" w:rsidRDefault="00F17F01" w:rsidP="00F17F01">
      <w:pPr>
        <w:pStyle w:val="Output"/>
        <w:rPr>
          <w:noProof/>
        </w:rPr>
      </w:pPr>
      <w:r>
        <w:t>KafkaSenderService : Message SENT</w:t>
      </w:r>
    </w:p>
    <w:p w14:paraId="0339066D" w14:textId="4206C0A4" w:rsidR="00E42A5E" w:rsidRDefault="00E42A5E" w:rsidP="001617B5">
      <w:pPr>
        <w:rPr>
          <w:noProof/>
        </w:rPr>
      </w:pPr>
    </w:p>
    <w:p w14:paraId="1971A4BB" w14:textId="0B7A06B1" w:rsidR="00F17F01" w:rsidRDefault="00F17F01" w:rsidP="00F17F01">
      <w:pPr>
        <w:spacing w:after="0"/>
        <w:rPr>
          <w:noProof/>
        </w:rPr>
      </w:pPr>
      <w:r>
        <w:rPr>
          <w:noProof/>
        </w:rPr>
        <w:t>Consumer Log</w:t>
      </w:r>
    </w:p>
    <w:p w14:paraId="5568EF6C" w14:textId="77777777" w:rsidR="00597AAF" w:rsidRDefault="00597AAF" w:rsidP="00597AAF">
      <w:pPr>
        <w:pStyle w:val="Output"/>
        <w:rPr>
          <w:color w:val="4C483D" w:themeColor="text2"/>
        </w:rPr>
      </w:pPr>
      <w:r>
        <w:t>Tópico: {}${topic.name.consumer</w:t>
      </w:r>
    </w:p>
    <w:p w14:paraId="35B5F34D" w14:textId="77777777" w:rsidR="00597AAF" w:rsidRDefault="00597AAF" w:rsidP="00597AAF">
      <w:pPr>
        <w:pStyle w:val="Output"/>
        <w:rPr>
          <w:color w:val="4C483D" w:themeColor="text2"/>
        </w:rPr>
      </w:pPr>
      <w:r>
        <w:t>key: {}null</w:t>
      </w:r>
    </w:p>
    <w:p w14:paraId="2043AE7C" w14:textId="77777777" w:rsidR="00597AAF" w:rsidRDefault="00597AAF" w:rsidP="00597AAF">
      <w:pPr>
        <w:pStyle w:val="Output"/>
        <w:rPr>
          <w:color w:val="4C483D" w:themeColor="text2"/>
        </w:rPr>
      </w:pPr>
      <w:r>
        <w:t>Headers: {}RecordHeaders(headers = [], isReadOnly = false)</w:t>
      </w:r>
    </w:p>
    <w:p w14:paraId="5F8998E5" w14:textId="77777777" w:rsidR="00597AAF" w:rsidRDefault="00597AAF" w:rsidP="00597AAF">
      <w:pPr>
        <w:pStyle w:val="Output"/>
        <w:rPr>
          <w:color w:val="4C483D" w:themeColor="text2"/>
        </w:rPr>
      </w:pPr>
      <w:r>
        <w:t>Partion: {}0</w:t>
      </w:r>
    </w:p>
    <w:p w14:paraId="181930CB" w14:textId="3CBB7ED4" w:rsidR="00F17F01" w:rsidRDefault="00597AAF" w:rsidP="00597AAF">
      <w:pPr>
        <w:pStyle w:val="Output"/>
        <w:rPr>
          <w:noProof/>
        </w:rPr>
      </w:pPr>
      <w:r>
        <w:t>Order: {}UserDetails [userId=101, firstName=Satya, lastName=Kaveti, role=Admin, trialName=Trial123, city=UNITEDKINGDOM]</w:t>
      </w:r>
    </w:p>
    <w:p w14:paraId="5CDB3FF5" w14:textId="62318719" w:rsidR="00E42A5E" w:rsidRDefault="00E42A5E" w:rsidP="001617B5">
      <w:pPr>
        <w:rPr>
          <w:noProof/>
        </w:rPr>
      </w:pPr>
    </w:p>
    <w:p w14:paraId="2118B5E8" w14:textId="5232F759" w:rsidR="00E42A5E" w:rsidRDefault="00F74D23" w:rsidP="001617B5">
      <w:pPr>
        <w:rPr>
          <w:noProof/>
          <w:color w:val="FF0000"/>
        </w:rPr>
      </w:pPr>
      <w:r w:rsidRPr="00F74D23">
        <w:rPr>
          <w:b/>
          <w:bCs/>
          <w:noProof/>
          <w:color w:val="FF0000"/>
        </w:rPr>
        <w:t>Remember</w:t>
      </w:r>
      <w:r w:rsidRPr="00F74D23">
        <w:rPr>
          <w:noProof/>
          <w:color w:val="FF0000"/>
        </w:rPr>
        <w:t xml:space="preserve"> : We got errors while Sluth&amp; Zipkin jars enabled in pom.xml. So while running Kafka please comment those</w:t>
      </w:r>
    </w:p>
    <w:p w14:paraId="4DDE7D13" w14:textId="77777777" w:rsidR="00CA6E3A" w:rsidRDefault="000B19C6" w:rsidP="00CA6E3A">
      <w:pPr>
        <w:rPr>
          <w:rStyle w:val="Hyperlink"/>
          <w:noProof/>
        </w:rPr>
      </w:pPr>
      <w:hyperlink r:id="rId215" w:history="1">
        <w:r w:rsidR="00CA6E3A" w:rsidRPr="00AC34A4">
          <w:rPr>
            <w:rStyle w:val="Hyperlink"/>
            <w:noProof/>
          </w:rPr>
          <w:t>https://medium.com/geekculture/implementing-a-kafka-consumer-and-kafka-producer-with-spring-boot-60aca7ef7551</w:t>
        </w:r>
      </w:hyperlink>
    </w:p>
    <w:p w14:paraId="6B711392" w14:textId="77777777" w:rsidR="00CA6E3A" w:rsidRDefault="000B19C6" w:rsidP="00CA6E3A">
      <w:hyperlink r:id="rId216" w:history="1">
        <w:r w:rsidR="00CA6E3A" w:rsidRPr="00A27627">
          <w:rPr>
            <w:rStyle w:val="Hyperlink"/>
          </w:rPr>
          <w:t>https://www.youtube.com/watch?v=L_iu8HOus8k</w:t>
        </w:r>
      </w:hyperlink>
    </w:p>
    <w:p w14:paraId="0848046D" w14:textId="4146D6DC" w:rsidR="00CA6E3A" w:rsidRDefault="00CA6E3A" w:rsidP="001617B5">
      <w:pPr>
        <w:rPr>
          <w:noProof/>
          <w:color w:val="FF0000"/>
        </w:rPr>
      </w:pPr>
    </w:p>
    <w:p w14:paraId="097DCF3D" w14:textId="12568BA9" w:rsidR="00E42A5E" w:rsidRDefault="00E42A5E" w:rsidP="001617B5">
      <w:pPr>
        <w:rPr>
          <w:noProof/>
        </w:rPr>
      </w:pPr>
    </w:p>
    <w:p w14:paraId="1D388CC4" w14:textId="1D7D01CA" w:rsidR="0031720E" w:rsidRDefault="0031720E" w:rsidP="001617B5">
      <w:pPr>
        <w:rPr>
          <w:noProof/>
        </w:rPr>
      </w:pPr>
    </w:p>
    <w:p w14:paraId="5FBA59E7" w14:textId="0E51B3DA" w:rsidR="0031720E" w:rsidRDefault="0031720E" w:rsidP="001617B5">
      <w:pPr>
        <w:rPr>
          <w:noProof/>
        </w:rPr>
      </w:pPr>
    </w:p>
    <w:p w14:paraId="6F6D593B" w14:textId="3406964D" w:rsidR="0031720E" w:rsidRDefault="0031720E" w:rsidP="001617B5">
      <w:pPr>
        <w:rPr>
          <w:noProof/>
        </w:rPr>
      </w:pPr>
    </w:p>
    <w:p w14:paraId="7BC0DCDD" w14:textId="761F7747" w:rsidR="0031720E" w:rsidRDefault="0031720E" w:rsidP="001617B5">
      <w:pPr>
        <w:rPr>
          <w:noProof/>
        </w:rPr>
      </w:pPr>
    </w:p>
    <w:p w14:paraId="302FD329" w14:textId="22D84AFB" w:rsidR="0031720E" w:rsidRDefault="0031720E" w:rsidP="001617B5">
      <w:pPr>
        <w:rPr>
          <w:noProof/>
        </w:rPr>
      </w:pPr>
    </w:p>
    <w:p w14:paraId="5EC137D4" w14:textId="3063DEE5" w:rsidR="0031720E" w:rsidRDefault="0031720E" w:rsidP="001617B5">
      <w:pPr>
        <w:rPr>
          <w:noProof/>
        </w:rPr>
      </w:pPr>
    </w:p>
    <w:p w14:paraId="026AB623" w14:textId="5F252EF7" w:rsidR="0031720E" w:rsidRDefault="0031720E" w:rsidP="001617B5">
      <w:pPr>
        <w:rPr>
          <w:noProof/>
        </w:rPr>
      </w:pPr>
    </w:p>
    <w:p w14:paraId="3087A10F" w14:textId="77777777" w:rsidR="0031720E" w:rsidRDefault="0031720E" w:rsidP="001617B5">
      <w:pPr>
        <w:rPr>
          <w:noProof/>
        </w:rPr>
      </w:pPr>
    </w:p>
    <w:p w14:paraId="15A5A12D" w14:textId="61A05C84" w:rsidR="00E42A5E" w:rsidRDefault="0006514B" w:rsidP="00B04729">
      <w:pPr>
        <w:pStyle w:val="Heading2"/>
        <w:rPr>
          <w:noProof/>
        </w:rPr>
      </w:pPr>
      <w:bookmarkStart w:id="207" w:name="_Toc98762702"/>
      <w:bookmarkStart w:id="208" w:name="_Toc98778533"/>
      <w:r>
        <w:rPr>
          <w:noProof/>
        </w:rPr>
        <w:t>Summary of MicroServices</w:t>
      </w:r>
      <w:bookmarkEnd w:id="207"/>
      <w:bookmarkEnd w:id="208"/>
    </w:p>
    <w:p w14:paraId="418F596C" w14:textId="77777777" w:rsidR="00B04729" w:rsidRPr="00B04729" w:rsidRDefault="00B04729" w:rsidP="00B04729">
      <w:r>
        <w:t xml:space="preserve">Order of Start Services </w:t>
      </w:r>
    </w:p>
    <w:tbl>
      <w:tblPr>
        <w:tblStyle w:val="TableGrid"/>
        <w:tblW w:w="0" w:type="auto"/>
        <w:tblLook w:val="04A0" w:firstRow="1" w:lastRow="0" w:firstColumn="1" w:lastColumn="0" w:noHBand="0" w:noVBand="1"/>
      </w:tblPr>
      <w:tblGrid>
        <w:gridCol w:w="2481"/>
        <w:gridCol w:w="3794"/>
        <w:gridCol w:w="3075"/>
      </w:tblGrid>
      <w:tr w:rsidR="00B04729" w14:paraId="1E60CE4B" w14:textId="77777777" w:rsidTr="00283FAC">
        <w:tc>
          <w:tcPr>
            <w:tcW w:w="2515" w:type="dxa"/>
          </w:tcPr>
          <w:p w14:paraId="3D3FB2E5" w14:textId="7539DA82" w:rsidR="00B04729" w:rsidRDefault="00B04729" w:rsidP="00B04729">
            <w:r w:rsidRPr="00B04729">
              <w:t>service-registry</w:t>
            </w:r>
          </w:p>
        </w:tc>
        <w:tc>
          <w:tcPr>
            <w:tcW w:w="3960" w:type="dxa"/>
          </w:tcPr>
          <w:p w14:paraId="4FBECCB6" w14:textId="54EFFD01" w:rsidR="00B04729" w:rsidRDefault="00B04729" w:rsidP="00B04729">
            <w:r w:rsidRPr="00B04729">
              <w:t>Eureka Service Discovery Server</w:t>
            </w:r>
          </w:p>
        </w:tc>
        <w:tc>
          <w:tcPr>
            <w:tcW w:w="2875" w:type="dxa"/>
          </w:tcPr>
          <w:p w14:paraId="65C053EE" w14:textId="33B10C13" w:rsidR="00B04729" w:rsidRDefault="000B19C6" w:rsidP="00B04729">
            <w:hyperlink r:id="rId217" w:history="1">
              <w:r w:rsidR="00B04729" w:rsidRPr="00AC34A4">
                <w:rPr>
                  <w:rStyle w:val="Hyperlink"/>
                  <w:rFonts w:ascii="Consolas" w:hAnsi="Consolas" w:cs="Consolas"/>
                </w:rPr>
                <w:t>http://localhost:8761/</w:t>
              </w:r>
            </w:hyperlink>
            <w:r w:rsidR="00B04729">
              <w:rPr>
                <w:rFonts w:ascii="Consolas" w:hAnsi="Consolas" w:cs="Consolas"/>
                <w:color w:val="000000"/>
              </w:rPr>
              <w:t xml:space="preserve"> </w:t>
            </w:r>
          </w:p>
        </w:tc>
      </w:tr>
      <w:tr w:rsidR="00B04729" w14:paraId="31B51BE0" w14:textId="77777777" w:rsidTr="00283FAC">
        <w:tc>
          <w:tcPr>
            <w:tcW w:w="2515" w:type="dxa"/>
          </w:tcPr>
          <w:p w14:paraId="02D6DE41" w14:textId="2A5DB136" w:rsidR="00B04729" w:rsidRDefault="00B04729" w:rsidP="00B04729">
            <w:r w:rsidRPr="00B04729">
              <w:t>Hystrix-Dashboard</w:t>
            </w:r>
            <w:r>
              <w:t>(Optional)</w:t>
            </w:r>
          </w:p>
        </w:tc>
        <w:tc>
          <w:tcPr>
            <w:tcW w:w="3960" w:type="dxa"/>
          </w:tcPr>
          <w:p w14:paraId="08191046" w14:textId="66F43370" w:rsidR="00B04729" w:rsidRDefault="00B04729" w:rsidP="00B04729">
            <w:r>
              <w:t>CirCuit Breaker/ Falut tolrence Dashboard only</w:t>
            </w:r>
          </w:p>
        </w:tc>
        <w:tc>
          <w:tcPr>
            <w:tcW w:w="2875" w:type="dxa"/>
          </w:tcPr>
          <w:p w14:paraId="44920ACC" w14:textId="7A674FAA" w:rsidR="00B04729" w:rsidRDefault="000B19C6" w:rsidP="00B04729">
            <w:hyperlink r:id="rId218" w:history="1">
              <w:r w:rsidR="00C036B9" w:rsidRPr="00AC34A4">
                <w:rPr>
                  <w:rStyle w:val="Hyperlink"/>
                  <w:rFonts w:ascii="Consolas" w:hAnsi="Consolas" w:cs="Consolas"/>
                  <w:shd w:val="clear" w:color="auto" w:fill="E8F2FE"/>
                </w:rPr>
                <w:t>http://localhost:8788/</w:t>
              </w:r>
            </w:hyperlink>
            <w:r w:rsidR="00C036B9">
              <w:rPr>
                <w:rFonts w:ascii="Consolas" w:hAnsi="Consolas" w:cs="Consolas"/>
                <w:color w:val="2A00FF"/>
                <w:shd w:val="clear" w:color="auto" w:fill="E8F2FE"/>
              </w:rPr>
              <w:t xml:space="preserve"> </w:t>
            </w:r>
          </w:p>
        </w:tc>
      </w:tr>
      <w:tr w:rsidR="00B04729" w14:paraId="0C6D38B9" w14:textId="77777777" w:rsidTr="00283FAC">
        <w:tc>
          <w:tcPr>
            <w:tcW w:w="2515" w:type="dxa"/>
          </w:tcPr>
          <w:p w14:paraId="0BFB40E3" w14:textId="2C2738B0" w:rsidR="00B04729" w:rsidRDefault="003A6B2A" w:rsidP="00B04729">
            <w:r w:rsidRPr="003A6B2A">
              <w:t>IDaamApiGateway</w:t>
            </w:r>
          </w:p>
        </w:tc>
        <w:tc>
          <w:tcPr>
            <w:tcW w:w="3960" w:type="dxa"/>
          </w:tcPr>
          <w:p w14:paraId="40F4F624" w14:textId="453BE7A5" w:rsidR="00B04729" w:rsidRDefault="003A6B2A" w:rsidP="00B04729">
            <w:r>
              <w:t xml:space="preserve">Zuul </w:t>
            </w:r>
            <w:r w:rsidRPr="004835F2">
              <w:rPr>
                <w:noProof/>
              </w:rPr>
              <w:t>API Gateway</w:t>
            </w:r>
          </w:p>
        </w:tc>
        <w:tc>
          <w:tcPr>
            <w:tcW w:w="2875" w:type="dxa"/>
          </w:tcPr>
          <w:p w14:paraId="1093AD54" w14:textId="49271916" w:rsidR="00B04729" w:rsidRDefault="000B19C6" w:rsidP="00B04729">
            <w:hyperlink r:id="rId219" w:history="1">
              <w:r w:rsidR="00840C48" w:rsidRPr="00AC34A4">
                <w:rPr>
                  <w:rStyle w:val="Hyperlink"/>
                  <w:rFonts w:ascii="Consolas" w:hAnsi="Consolas" w:cs="Consolas"/>
                  <w:shd w:val="clear" w:color="auto" w:fill="E8F2FE"/>
                </w:rPr>
                <w:t>http://localhost:8099</w:t>
              </w:r>
            </w:hyperlink>
            <w:r w:rsidR="00840C48">
              <w:rPr>
                <w:rFonts w:ascii="Consolas" w:hAnsi="Consolas" w:cs="Consolas"/>
                <w:color w:val="2A00FF"/>
                <w:shd w:val="clear" w:color="auto" w:fill="E8F2FE"/>
              </w:rPr>
              <w:t xml:space="preserve"> </w:t>
            </w:r>
          </w:p>
        </w:tc>
      </w:tr>
      <w:tr w:rsidR="00B04729" w14:paraId="5F760B12" w14:textId="77777777" w:rsidTr="00283FAC">
        <w:tc>
          <w:tcPr>
            <w:tcW w:w="2515" w:type="dxa"/>
          </w:tcPr>
          <w:p w14:paraId="5525D671" w14:textId="7EF4DFBA" w:rsidR="00B04729" w:rsidRDefault="00283FAC" w:rsidP="00B04729">
            <w:r w:rsidRPr="00283FAC">
              <w:t>Sleuth and Zipkin</w:t>
            </w:r>
          </w:p>
        </w:tc>
        <w:tc>
          <w:tcPr>
            <w:tcW w:w="3960" w:type="dxa"/>
          </w:tcPr>
          <w:p w14:paraId="0AB42500" w14:textId="77777777" w:rsidR="00B04729" w:rsidRDefault="00283FAC" w:rsidP="00B04729">
            <w:pPr>
              <w:rPr>
                <w:noProof/>
              </w:rPr>
            </w:pPr>
            <w:r w:rsidRPr="00217341">
              <w:rPr>
                <w:noProof/>
              </w:rPr>
              <w:t>Distributed Tracing</w:t>
            </w:r>
            <w:r>
              <w:rPr>
                <w:noProof/>
              </w:rPr>
              <w:t>.</w:t>
            </w:r>
          </w:p>
          <w:p w14:paraId="1CD31A92" w14:textId="77777777" w:rsidR="00283FAC" w:rsidRDefault="00283FAC" w:rsidP="00AF78E6">
            <w:pPr>
              <w:pStyle w:val="ListParagraph"/>
              <w:numPr>
                <w:ilvl w:val="0"/>
                <w:numId w:val="77"/>
              </w:numPr>
            </w:pPr>
            <w:r>
              <w:t>Just adding dependency logs will generated with TraceID</w:t>
            </w:r>
          </w:p>
          <w:p w14:paraId="5FE98BBC" w14:textId="77777777" w:rsidR="005418E1" w:rsidRDefault="00283FAC" w:rsidP="00AF78E6">
            <w:pPr>
              <w:pStyle w:val="ListParagraph"/>
              <w:numPr>
                <w:ilvl w:val="0"/>
                <w:numId w:val="77"/>
              </w:numPr>
              <w:rPr>
                <w:noProof/>
              </w:rPr>
            </w:pPr>
            <w:r>
              <w:rPr>
                <w:noProof/>
              </w:rPr>
              <w:t xml:space="preserve">Run Server </w:t>
            </w:r>
          </w:p>
          <w:p w14:paraId="7F10FEED" w14:textId="4E97C719" w:rsidR="005418E1" w:rsidRDefault="005418E1" w:rsidP="005418E1">
            <w:pPr>
              <w:pStyle w:val="ListParagraph"/>
              <w:rPr>
                <w:noProof/>
              </w:rPr>
            </w:pPr>
            <w:r>
              <w:rPr>
                <w:noProof/>
              </w:rPr>
              <w:t xml:space="preserve">cd </w:t>
            </w:r>
            <w:r w:rsidRPr="005418E1">
              <w:rPr>
                <w:noProof/>
              </w:rPr>
              <w:t>C:\kafka</w:t>
            </w:r>
          </w:p>
          <w:p w14:paraId="27A08099" w14:textId="2BFA40DE" w:rsidR="00283FAC" w:rsidRDefault="00283FAC" w:rsidP="005418E1">
            <w:pPr>
              <w:pStyle w:val="ListParagraph"/>
            </w:pPr>
            <w:r w:rsidRPr="00F01185">
              <w:rPr>
                <w:rStyle w:val="BlueSyntaxChar"/>
              </w:rPr>
              <w:t>java -jar zipkin.jar</w:t>
            </w:r>
          </w:p>
        </w:tc>
        <w:tc>
          <w:tcPr>
            <w:tcW w:w="2875" w:type="dxa"/>
          </w:tcPr>
          <w:p w14:paraId="5372355D" w14:textId="3A975C04" w:rsidR="00B04729" w:rsidRDefault="000B19C6" w:rsidP="00B04729">
            <w:hyperlink r:id="rId220" w:history="1">
              <w:r w:rsidR="005418E1" w:rsidRPr="00F01185">
                <w:rPr>
                  <w:rStyle w:val="0SyntaxPinkChar"/>
                  <w:u w:val="single"/>
                </w:rPr>
                <w:t>http://127.0.0.1:9411/</w:t>
              </w:r>
            </w:hyperlink>
          </w:p>
        </w:tc>
      </w:tr>
      <w:tr w:rsidR="00B04729" w14:paraId="59BE6789" w14:textId="77777777" w:rsidTr="00283FAC">
        <w:tc>
          <w:tcPr>
            <w:tcW w:w="2515" w:type="dxa"/>
          </w:tcPr>
          <w:p w14:paraId="4E93AD05" w14:textId="09159A18" w:rsidR="00B04729" w:rsidRDefault="006E6B72" w:rsidP="00B04729">
            <w:r w:rsidRPr="006E6B72">
              <w:t>UserServiceWithKafka</w:t>
            </w:r>
          </w:p>
        </w:tc>
        <w:tc>
          <w:tcPr>
            <w:tcW w:w="3960" w:type="dxa"/>
          </w:tcPr>
          <w:p w14:paraId="12617FD9" w14:textId="24094143" w:rsidR="00B04729" w:rsidRDefault="006E6B72" w:rsidP="00B04729">
            <w:r>
              <w:t>UserProisionKafkaser</w:t>
            </w:r>
          </w:p>
        </w:tc>
        <w:tc>
          <w:tcPr>
            <w:tcW w:w="2875" w:type="dxa"/>
          </w:tcPr>
          <w:p w14:paraId="417251F1" w14:textId="05A54AF9" w:rsidR="00B04729" w:rsidRDefault="000B19C6" w:rsidP="00B04729">
            <w:hyperlink r:id="rId221" w:history="1">
              <w:r w:rsidR="006E6B72" w:rsidRPr="00AC34A4">
                <w:rPr>
                  <w:rStyle w:val="Hyperlink"/>
                  <w:rFonts w:ascii="Consolas" w:hAnsi="Consolas" w:cs="Consolas"/>
                </w:rPr>
                <w:t>http://localhost:8051/</w:t>
              </w:r>
            </w:hyperlink>
            <w:r w:rsidR="006E6B72">
              <w:rPr>
                <w:rFonts w:ascii="Consolas" w:hAnsi="Consolas" w:cs="Consolas"/>
                <w:color w:val="000000"/>
              </w:rPr>
              <w:t xml:space="preserve"> </w:t>
            </w:r>
          </w:p>
        </w:tc>
      </w:tr>
      <w:tr w:rsidR="00900092" w14:paraId="0C04CD67" w14:textId="77777777" w:rsidTr="00D11FFC">
        <w:tc>
          <w:tcPr>
            <w:tcW w:w="2515" w:type="dxa"/>
          </w:tcPr>
          <w:p w14:paraId="2C56D758" w14:textId="0FFBCD15" w:rsidR="00900092" w:rsidRPr="006E6B72" w:rsidRDefault="00900092" w:rsidP="00D11FFC">
            <w:r w:rsidRPr="00900092">
              <w:t>EDCMicroService</w:t>
            </w:r>
          </w:p>
        </w:tc>
        <w:tc>
          <w:tcPr>
            <w:tcW w:w="3960" w:type="dxa"/>
          </w:tcPr>
          <w:p w14:paraId="1A902004" w14:textId="77777777" w:rsidR="00900092" w:rsidRDefault="00900092" w:rsidP="00D11FFC"/>
        </w:tc>
        <w:tc>
          <w:tcPr>
            <w:tcW w:w="2875" w:type="dxa"/>
          </w:tcPr>
          <w:p w14:paraId="2628F326" w14:textId="3784A26C" w:rsidR="00900092" w:rsidRDefault="000B19C6" w:rsidP="00D11FFC">
            <w:pPr>
              <w:rPr>
                <w:rFonts w:ascii="Consolas" w:hAnsi="Consolas" w:cs="Consolas"/>
                <w:color w:val="000000"/>
              </w:rPr>
            </w:pPr>
            <w:hyperlink r:id="rId222" w:history="1">
              <w:r w:rsidR="00750B08" w:rsidRPr="00AC34A4">
                <w:rPr>
                  <w:rStyle w:val="Hyperlink"/>
                  <w:rFonts w:ascii="Consolas" w:hAnsi="Consolas" w:cs="Consolas"/>
                </w:rPr>
                <w:t>http://localhost:8031/edc/</w:t>
              </w:r>
            </w:hyperlink>
            <w:r w:rsidR="00750B08">
              <w:rPr>
                <w:rFonts w:ascii="Consolas" w:hAnsi="Consolas" w:cs="Consolas"/>
                <w:color w:val="000000"/>
              </w:rPr>
              <w:t xml:space="preserve"> </w:t>
            </w:r>
          </w:p>
        </w:tc>
      </w:tr>
      <w:tr w:rsidR="00900092" w14:paraId="30D05260" w14:textId="77777777" w:rsidTr="00283FAC">
        <w:tc>
          <w:tcPr>
            <w:tcW w:w="2515" w:type="dxa"/>
          </w:tcPr>
          <w:p w14:paraId="3A398AEB" w14:textId="1BC4A059" w:rsidR="00900092" w:rsidRPr="006E6B72" w:rsidRDefault="00900092" w:rsidP="00B04729">
            <w:r>
              <w:t>MI</w:t>
            </w:r>
            <w:r w:rsidRPr="00900092">
              <w:t>MicroService</w:t>
            </w:r>
          </w:p>
        </w:tc>
        <w:tc>
          <w:tcPr>
            <w:tcW w:w="3960" w:type="dxa"/>
          </w:tcPr>
          <w:p w14:paraId="4C931FF4" w14:textId="77777777" w:rsidR="00900092" w:rsidRDefault="00900092" w:rsidP="00B04729"/>
        </w:tc>
        <w:tc>
          <w:tcPr>
            <w:tcW w:w="2875" w:type="dxa"/>
          </w:tcPr>
          <w:p w14:paraId="433DB187" w14:textId="43CB0BB9" w:rsidR="00900092" w:rsidRDefault="000B19C6" w:rsidP="00B04729">
            <w:pPr>
              <w:rPr>
                <w:rFonts w:ascii="Consolas" w:hAnsi="Consolas" w:cs="Consolas"/>
                <w:color w:val="000000"/>
              </w:rPr>
            </w:pPr>
            <w:hyperlink r:id="rId223" w:history="1">
              <w:r w:rsidR="004717BA" w:rsidRPr="00AC34A4">
                <w:rPr>
                  <w:rStyle w:val="Hyperlink"/>
                  <w:rFonts w:ascii="Consolas" w:hAnsi="Consolas" w:cs="Consolas"/>
                  <w:shd w:val="clear" w:color="auto" w:fill="E8F2FE"/>
                </w:rPr>
                <w:t>http://localhost:8041/mi/</w:t>
              </w:r>
            </w:hyperlink>
            <w:r w:rsidR="004717BA">
              <w:rPr>
                <w:rFonts w:ascii="Consolas" w:hAnsi="Consolas" w:cs="Consolas"/>
                <w:color w:val="2A00FF"/>
                <w:shd w:val="clear" w:color="auto" w:fill="E8F2FE"/>
              </w:rPr>
              <w:t xml:space="preserve"> </w:t>
            </w:r>
          </w:p>
        </w:tc>
      </w:tr>
    </w:tbl>
    <w:p w14:paraId="03ACBDD4" w14:textId="6D1E6180" w:rsidR="00B04729" w:rsidRPr="00B04729" w:rsidRDefault="00B04729" w:rsidP="00B04729"/>
    <w:tbl>
      <w:tblPr>
        <w:tblStyle w:val="TableGrid"/>
        <w:tblW w:w="10498" w:type="dxa"/>
        <w:tblLook w:val="04A0" w:firstRow="1" w:lastRow="0" w:firstColumn="1" w:lastColumn="0" w:noHBand="0" w:noVBand="1"/>
      </w:tblPr>
      <w:tblGrid>
        <w:gridCol w:w="3415"/>
        <w:gridCol w:w="7083"/>
      </w:tblGrid>
      <w:tr w:rsidR="00076E95" w14:paraId="20B1854D" w14:textId="77777777" w:rsidTr="00D11FFC">
        <w:trPr>
          <w:trHeight w:val="444"/>
        </w:trPr>
        <w:tc>
          <w:tcPr>
            <w:tcW w:w="3415" w:type="dxa"/>
          </w:tcPr>
          <w:p w14:paraId="525CEEFA" w14:textId="77777777" w:rsidR="00076E95" w:rsidRDefault="00076E95" w:rsidP="00D11FFC">
            <w:r w:rsidRPr="00B04729">
              <w:t>Eureka Service Discovery Server</w:t>
            </w:r>
          </w:p>
        </w:tc>
        <w:tc>
          <w:tcPr>
            <w:tcW w:w="7083" w:type="dxa"/>
          </w:tcPr>
          <w:p w14:paraId="5248C0E4" w14:textId="77777777" w:rsidR="00076E95" w:rsidRDefault="00076E95" w:rsidP="00AF78E6">
            <w:pPr>
              <w:pStyle w:val="ListParagraph"/>
              <w:numPr>
                <w:ilvl w:val="0"/>
                <w:numId w:val="78"/>
              </w:numPr>
            </w:pPr>
            <w:r>
              <w:t>Separate Server</w:t>
            </w:r>
          </w:p>
          <w:p w14:paraId="4C1CBD06" w14:textId="77777777" w:rsidR="00076E95" w:rsidRDefault="00076E95" w:rsidP="00AF78E6">
            <w:pPr>
              <w:pStyle w:val="ListParagraph"/>
              <w:numPr>
                <w:ilvl w:val="0"/>
                <w:numId w:val="78"/>
              </w:numPr>
            </w:pPr>
            <w:r>
              <w:t xml:space="preserve">Add </w:t>
            </w:r>
            <w:r w:rsidRPr="001E53B0">
              <w:rPr>
                <w:noProof/>
              </w:rPr>
              <w:t>spring-cloud-starter-netflix-eureka-server</w:t>
            </w:r>
            <w:r>
              <w:t xml:space="preserve"> dependency</w:t>
            </w:r>
          </w:p>
          <w:p w14:paraId="058C72FD" w14:textId="77777777" w:rsidR="00076E95" w:rsidRDefault="00076E95" w:rsidP="00AF78E6">
            <w:pPr>
              <w:pStyle w:val="ListParagraph"/>
              <w:numPr>
                <w:ilvl w:val="0"/>
                <w:numId w:val="78"/>
              </w:numPr>
            </w:pPr>
            <w:r>
              <w:t xml:space="preserve">Add </w:t>
            </w:r>
            <w:r w:rsidRPr="001E53B0">
              <w:rPr>
                <w:b/>
                <w:bCs/>
                <w:noProof/>
              </w:rPr>
              <w:t>@EnableEurekaServer</w:t>
            </w:r>
            <w:r w:rsidRPr="001E53B0">
              <w:rPr>
                <w:noProof/>
              </w:rPr>
              <w:t> </w:t>
            </w:r>
            <w:r>
              <w:t>to main class</w:t>
            </w:r>
          </w:p>
          <w:p w14:paraId="78240549" w14:textId="77777777" w:rsidR="00076E95" w:rsidRDefault="00076E95" w:rsidP="00AF78E6">
            <w:pPr>
              <w:pStyle w:val="ListParagraph"/>
              <w:numPr>
                <w:ilvl w:val="0"/>
                <w:numId w:val="78"/>
              </w:numPr>
            </w:pPr>
            <w:r>
              <w:t xml:space="preserve">Update </w:t>
            </w:r>
            <w:r w:rsidRPr="00DB7E24">
              <w:rPr>
                <w:rStyle w:val="BlueSyntaxChar"/>
              </w:rPr>
              <w:t>application.properties</w:t>
            </w:r>
            <w:r>
              <w:rPr>
                <w:rStyle w:val="BlueSyntaxChar"/>
              </w:rPr>
              <w:t xml:space="preserve"> </w:t>
            </w:r>
            <w:r>
              <w:t xml:space="preserve">with port &amp; other details </w:t>
            </w:r>
          </w:p>
          <w:p w14:paraId="18EBB643" w14:textId="77777777" w:rsidR="00076E95" w:rsidRPr="009F75BD" w:rsidRDefault="00076E95" w:rsidP="00D11FFC">
            <w:pPr>
              <w:spacing w:after="0"/>
              <w:rPr>
                <w:b/>
                <w:bCs/>
                <w:u w:val="single"/>
              </w:rPr>
            </w:pPr>
            <w:r w:rsidRPr="009F75BD">
              <w:rPr>
                <w:b/>
                <w:bCs/>
                <w:u w:val="single"/>
              </w:rPr>
              <w:t>EDC, MI Microservices End</w:t>
            </w:r>
          </w:p>
          <w:p w14:paraId="25BBDBD1" w14:textId="77777777" w:rsidR="00076E95" w:rsidRDefault="00076E95" w:rsidP="00AF78E6">
            <w:pPr>
              <w:pStyle w:val="ListParagraph"/>
              <w:numPr>
                <w:ilvl w:val="0"/>
                <w:numId w:val="79"/>
              </w:numPr>
              <w:spacing w:after="0"/>
            </w:pPr>
            <w:r w:rsidRPr="00A25EE4">
              <w:rPr>
                <w:noProof/>
              </w:rPr>
              <w:t>Add the </w:t>
            </w:r>
            <w:r w:rsidRPr="00952B88">
              <w:rPr>
                <w:b/>
                <w:bCs/>
                <w:noProof/>
              </w:rPr>
              <w:t xml:space="preserve">Eureka </w:t>
            </w:r>
            <w:r>
              <w:rPr>
                <w:b/>
                <w:bCs/>
                <w:noProof/>
              </w:rPr>
              <w:t>clinet</w:t>
            </w:r>
            <w:r w:rsidRPr="00A25EE4">
              <w:rPr>
                <w:noProof/>
              </w:rPr>
              <w:t> dependency</w:t>
            </w:r>
            <w:r>
              <w:rPr>
                <w:noProof/>
              </w:rPr>
              <w:t xml:space="preserve"> </w:t>
            </w:r>
            <w:r w:rsidRPr="00E52E1F">
              <w:rPr>
                <w:rStyle w:val="BlueSyntaxChar"/>
              </w:rPr>
              <w:t>spring-cloud-eureka-client</w:t>
            </w:r>
            <w:r w:rsidRPr="00A25EE4">
              <w:rPr>
                <w:noProof/>
              </w:rPr>
              <w:t>.</w:t>
            </w:r>
          </w:p>
          <w:p w14:paraId="32ECB299" w14:textId="77777777" w:rsidR="00076E95" w:rsidRPr="00B72507" w:rsidRDefault="00076E95" w:rsidP="00AF78E6">
            <w:pPr>
              <w:pStyle w:val="ListParagraph"/>
              <w:numPr>
                <w:ilvl w:val="0"/>
                <w:numId w:val="79"/>
              </w:numPr>
              <w:spacing w:after="0"/>
              <w:rPr>
                <w:rStyle w:val="BlueSyntaxChar"/>
                <w:rFonts w:ascii="Segoe UI" w:hAnsi="Segoe UI"/>
                <w:b w:val="0"/>
                <w:color w:val="000000" w:themeColor="text1"/>
                <w:sz w:val="20"/>
              </w:rPr>
            </w:pPr>
            <w:r>
              <w:t xml:space="preserve">Add Eureka Server URL in </w:t>
            </w:r>
            <w:r w:rsidRPr="00DB7E24">
              <w:rPr>
                <w:rStyle w:val="BlueSyntaxChar"/>
              </w:rPr>
              <w:t>application.properties</w:t>
            </w:r>
          </w:p>
          <w:p w14:paraId="3D8C70F9" w14:textId="77777777" w:rsidR="00076E95" w:rsidRPr="00E26783" w:rsidRDefault="00076E95" w:rsidP="00AF78E6">
            <w:pPr>
              <w:pStyle w:val="ListParagraph"/>
              <w:numPr>
                <w:ilvl w:val="0"/>
                <w:numId w:val="79"/>
              </w:numPr>
              <w:spacing w:after="0"/>
              <w:rPr>
                <w:rStyle w:val="BlueSyntaxChar"/>
                <w:rFonts w:ascii="Segoe UI" w:hAnsi="Segoe UI"/>
                <w:b w:val="0"/>
                <w:color w:val="000000" w:themeColor="text1"/>
                <w:szCs w:val="18"/>
              </w:rPr>
            </w:pPr>
            <w:r w:rsidRPr="00B72507">
              <w:rPr>
                <w:rStyle w:val="0SyntaxPinkChar"/>
                <w:sz w:val="16"/>
                <w:szCs w:val="18"/>
              </w:rPr>
              <w:t>eureka.client.service-url.defaultZone</w:t>
            </w:r>
            <w:r w:rsidRPr="00B72507">
              <w:rPr>
                <w:sz w:val="18"/>
                <w:szCs w:val="18"/>
              </w:rPr>
              <w:t>=</w:t>
            </w:r>
            <w:r w:rsidRPr="00B72507">
              <w:rPr>
                <w:rStyle w:val="BlueSyntaxChar"/>
                <w:sz w:val="16"/>
                <w:szCs w:val="18"/>
              </w:rPr>
              <w:t>http://localhost:8761/eureka/</w:t>
            </w:r>
          </w:p>
          <w:p w14:paraId="4FD6CEAE" w14:textId="77777777" w:rsidR="00076E95" w:rsidRPr="00B72507" w:rsidRDefault="00076E95" w:rsidP="00AF78E6">
            <w:pPr>
              <w:pStyle w:val="ListParagraph"/>
              <w:numPr>
                <w:ilvl w:val="0"/>
                <w:numId w:val="79"/>
              </w:numPr>
              <w:spacing w:after="0"/>
              <w:rPr>
                <w:sz w:val="18"/>
                <w:szCs w:val="18"/>
              </w:rPr>
            </w:pPr>
            <w:r>
              <w:rPr>
                <w:noProof/>
              </w:rPr>
              <w:t>By adding this, at start up they will register to eureka servre</w:t>
            </w:r>
          </w:p>
          <w:p w14:paraId="7EC3DB53" w14:textId="77777777" w:rsidR="00076E95" w:rsidRDefault="00076E95" w:rsidP="00D11FFC">
            <w:pPr>
              <w:spacing w:after="0"/>
            </w:pPr>
          </w:p>
          <w:p w14:paraId="3AC1F17E" w14:textId="77777777" w:rsidR="00076E95" w:rsidRDefault="00076E95" w:rsidP="00D11FFC">
            <w:pPr>
              <w:spacing w:after="0"/>
            </w:pPr>
            <w:r>
              <w:t>If EDC has 4 Nodes, MI has 4 nodes Eureka Server will take care about loadbalance.</w:t>
            </w:r>
          </w:p>
          <w:p w14:paraId="3D5A4FCE" w14:textId="77777777" w:rsidR="00076E95" w:rsidRDefault="00076E95" w:rsidP="00AF78E6">
            <w:pPr>
              <w:pStyle w:val="ListParagraph"/>
              <w:numPr>
                <w:ilvl w:val="0"/>
                <w:numId w:val="80"/>
              </w:numPr>
              <w:spacing w:after="0"/>
            </w:pPr>
            <w:r>
              <w:t xml:space="preserve">Add </w:t>
            </w:r>
            <w:r w:rsidRPr="009344FC">
              <w:rPr>
                <w:b/>
                <w:bCs/>
                <w:noProof/>
              </w:rPr>
              <w:t>@LoadBalanced</w:t>
            </w:r>
            <w:r w:rsidRPr="00FE4EA4">
              <w:rPr>
                <w:noProof/>
              </w:rPr>
              <w:t> </w:t>
            </w:r>
            <w:r>
              <w:rPr>
                <w:noProof/>
              </w:rPr>
              <w:t>to SpringBoot Main Class</w:t>
            </w:r>
          </w:p>
          <w:p w14:paraId="4CB4744B" w14:textId="77777777" w:rsidR="00076E95" w:rsidRDefault="00076E95" w:rsidP="00AF78E6">
            <w:pPr>
              <w:pStyle w:val="ListParagraph"/>
              <w:numPr>
                <w:ilvl w:val="0"/>
                <w:numId w:val="80"/>
              </w:numPr>
              <w:spacing w:after="0"/>
            </w:pPr>
            <w:r w:rsidRPr="00B43FAD">
              <w:rPr>
                <w:b/>
                <w:bCs/>
              </w:rPr>
              <w:t>RestTemplete</w:t>
            </w:r>
            <w:r>
              <w:t xml:space="preserve"> I used to call other MicroService call.</w:t>
            </w:r>
          </w:p>
          <w:p w14:paraId="41DE2EA6" w14:textId="77777777" w:rsidR="00076E95" w:rsidRDefault="00076E95" w:rsidP="00AF78E6">
            <w:pPr>
              <w:pStyle w:val="ListParagraph"/>
              <w:numPr>
                <w:ilvl w:val="0"/>
                <w:numId w:val="80"/>
              </w:numPr>
              <w:spacing w:after="0"/>
            </w:pPr>
            <w:r w:rsidRPr="00FE4EA4">
              <w:rPr>
                <w:noProof/>
              </w:rPr>
              <w:t>The RestTemplate with </w:t>
            </w:r>
            <w:r w:rsidRPr="009344FC">
              <w:rPr>
                <w:b/>
                <w:bCs/>
                <w:noProof/>
              </w:rPr>
              <w:t>@LoadBalanced</w:t>
            </w:r>
            <w:r w:rsidRPr="00FE4EA4">
              <w:rPr>
                <w:noProof/>
              </w:rPr>
              <w:t> annotation will internally use </w:t>
            </w:r>
            <w:r w:rsidRPr="009344FC">
              <w:rPr>
                <w:b/>
                <w:bCs/>
                <w:noProof/>
              </w:rPr>
              <w:t>Ribbon LoadBalancer</w:t>
            </w:r>
            <w:r w:rsidRPr="00FE4EA4">
              <w:rPr>
                <w:noProof/>
              </w:rPr>
              <w:t> to resolve the </w:t>
            </w:r>
            <w:r w:rsidRPr="009344FC">
              <w:rPr>
                <w:b/>
                <w:bCs/>
                <w:noProof/>
              </w:rPr>
              <w:t>ServiceID</w:t>
            </w:r>
            <w:r w:rsidRPr="00FE4EA4">
              <w:rPr>
                <w:noProof/>
              </w:rPr>
              <w:t> and invoke REST endpoint using one of the available servers</w:t>
            </w:r>
          </w:p>
          <w:p w14:paraId="03B06223" w14:textId="77777777" w:rsidR="00076E95" w:rsidRDefault="00076E95" w:rsidP="00D11FFC">
            <w:pPr>
              <w:spacing w:after="0"/>
            </w:pPr>
          </w:p>
        </w:tc>
      </w:tr>
      <w:tr w:rsidR="00076E95" w14:paraId="0912A3F0" w14:textId="77777777" w:rsidTr="00D11FFC">
        <w:trPr>
          <w:trHeight w:val="713"/>
        </w:trPr>
        <w:tc>
          <w:tcPr>
            <w:tcW w:w="3415" w:type="dxa"/>
          </w:tcPr>
          <w:p w14:paraId="5553915F" w14:textId="77777777" w:rsidR="00076E95" w:rsidRDefault="00076E95" w:rsidP="00D11FFC">
            <w:r w:rsidRPr="00B04729">
              <w:lastRenderedPageBreak/>
              <w:t>Hystrix-</w:t>
            </w:r>
            <w:r>
              <w:t xml:space="preserve"> Circuit Breaker/ Fault tolerance</w:t>
            </w:r>
          </w:p>
        </w:tc>
        <w:tc>
          <w:tcPr>
            <w:tcW w:w="7083" w:type="dxa"/>
          </w:tcPr>
          <w:p w14:paraId="01FCBE69" w14:textId="77777777" w:rsidR="00076E95" w:rsidRDefault="00076E95" w:rsidP="00D11FFC">
            <w:r>
              <w:t xml:space="preserve">In above we are calling other microservice using </w:t>
            </w:r>
            <w:r w:rsidRPr="00B43FAD">
              <w:rPr>
                <w:b/>
                <w:bCs/>
              </w:rPr>
              <w:t>RestTemplete</w:t>
            </w:r>
            <w:r>
              <w:rPr>
                <w:b/>
                <w:bCs/>
              </w:rPr>
              <w:t>.</w:t>
            </w:r>
            <w:r>
              <w:t xml:space="preserve"> If microservice down, it will has fallbackmethod to handle those situations.</w:t>
            </w:r>
          </w:p>
          <w:p w14:paraId="58216DE7" w14:textId="77777777" w:rsidR="00076E95" w:rsidRDefault="00076E95" w:rsidP="00AF78E6">
            <w:pPr>
              <w:pStyle w:val="ListParagraph"/>
              <w:numPr>
                <w:ilvl w:val="0"/>
                <w:numId w:val="71"/>
              </w:numPr>
              <w:rPr>
                <w:noProof/>
              </w:rPr>
            </w:pPr>
            <w:r>
              <w:rPr>
                <w:noProof/>
              </w:rPr>
              <w:t xml:space="preserve">Add </w:t>
            </w:r>
            <w:r w:rsidRPr="000E49E1">
              <w:rPr>
                <w:b/>
                <w:bCs/>
                <w:noProof/>
              </w:rPr>
              <w:t>Hystrix</w:t>
            </w:r>
            <w:r w:rsidRPr="000E49E1">
              <w:rPr>
                <w:noProof/>
              </w:rPr>
              <w:t> </w:t>
            </w:r>
            <w:r>
              <w:rPr>
                <w:noProof/>
              </w:rPr>
              <w:t xml:space="preserve">Dependency : </w:t>
            </w:r>
            <w:r w:rsidRPr="00612A9B">
              <w:rPr>
                <w:rStyle w:val="0SyntaxPinkChar"/>
              </w:rPr>
              <w:t>spring-cloud-starter-netflix-hystrix</w:t>
            </w:r>
          </w:p>
          <w:p w14:paraId="158213C2" w14:textId="77777777" w:rsidR="00076E95" w:rsidRDefault="00076E95" w:rsidP="00AF78E6">
            <w:pPr>
              <w:pStyle w:val="ListParagraph"/>
              <w:numPr>
                <w:ilvl w:val="0"/>
                <w:numId w:val="71"/>
              </w:numPr>
              <w:rPr>
                <w:noProof/>
              </w:rPr>
            </w:pPr>
            <w:r>
              <w:rPr>
                <w:noProof/>
              </w:rPr>
              <w:t xml:space="preserve">Enable Hystrix functaionlity in our EDC-Microservice, by adding </w:t>
            </w:r>
            <w:r w:rsidRPr="00757369">
              <w:rPr>
                <w:b/>
                <w:bCs/>
                <w:noProof/>
              </w:rPr>
              <w:t>@EnableHystrix</w:t>
            </w:r>
            <w:r>
              <w:rPr>
                <w:noProof/>
              </w:rPr>
              <w:t xml:space="preserve"> on our main SpringBoot main Class</w:t>
            </w:r>
          </w:p>
          <w:p w14:paraId="3A3CC5FB" w14:textId="77777777" w:rsidR="00076E95" w:rsidRDefault="00076E95" w:rsidP="00AF78E6">
            <w:pPr>
              <w:pStyle w:val="ListParagraph"/>
              <w:numPr>
                <w:ilvl w:val="0"/>
                <w:numId w:val="71"/>
              </w:numPr>
              <w:rPr>
                <w:noProof/>
              </w:rPr>
            </w:pPr>
            <w:r>
              <w:rPr>
                <w:noProof/>
              </w:rPr>
              <w:t xml:space="preserve">Use </w:t>
            </w:r>
            <w:r w:rsidRPr="00757369">
              <w:rPr>
                <w:rStyle w:val="BlueSyntaxChar"/>
              </w:rPr>
              <w:t>@HystrixCommand</w:t>
            </w:r>
            <w:r w:rsidRPr="00757369">
              <w:rPr>
                <w:noProof/>
              </w:rPr>
              <w:t>(fallbackMethod = "miReportFallBackMethod")</w:t>
            </w:r>
            <w:r>
              <w:rPr>
                <w:noProof/>
              </w:rPr>
              <w:t xml:space="preserve"> to define fallback method if called microservice is down or unreachable </w:t>
            </w:r>
          </w:p>
          <w:p w14:paraId="4883F31E" w14:textId="77777777" w:rsidR="00076E95" w:rsidRDefault="00076E95" w:rsidP="00D11FFC">
            <w:pPr>
              <w:pStyle w:val="Output"/>
            </w:pPr>
            <w:r>
              <w:t xml:space="preserve">ResponseEntity r=  </w:t>
            </w:r>
            <w:r>
              <w:rPr>
                <w:color w:val="0000C0"/>
              </w:rPr>
              <w:t>restTemplate</w:t>
            </w:r>
            <w:r>
              <w:t>.getForEntity(</w:t>
            </w:r>
            <w:r>
              <w:rPr>
                <w:color w:val="2A00FF"/>
              </w:rPr>
              <w:t>"http://MI-MICROSERVICE/mi/anthology/all"</w:t>
            </w:r>
            <w:r>
              <w:t>, Object.</w:t>
            </w:r>
            <w:r>
              <w:rPr>
                <w:b/>
                <w:bCs/>
                <w:color w:val="7F0055"/>
              </w:rPr>
              <w:t>class</w:t>
            </w:r>
            <w:r>
              <w:t>);</w:t>
            </w:r>
          </w:p>
        </w:tc>
      </w:tr>
      <w:tr w:rsidR="00076E95" w14:paraId="4415C96B" w14:textId="77777777" w:rsidTr="00D11FFC">
        <w:trPr>
          <w:trHeight w:val="444"/>
        </w:trPr>
        <w:tc>
          <w:tcPr>
            <w:tcW w:w="3415" w:type="dxa"/>
          </w:tcPr>
          <w:p w14:paraId="2B27E017" w14:textId="77777777" w:rsidR="00076E95" w:rsidRDefault="00076E95" w:rsidP="00D11FFC">
            <w:r>
              <w:t>Zuul API Gateway</w:t>
            </w:r>
          </w:p>
        </w:tc>
        <w:tc>
          <w:tcPr>
            <w:tcW w:w="7083" w:type="dxa"/>
          </w:tcPr>
          <w:p w14:paraId="33CCAB26" w14:textId="77777777" w:rsidR="00076E95" w:rsidRDefault="00076E95" w:rsidP="00AF78E6">
            <w:pPr>
              <w:pStyle w:val="ListParagraph"/>
              <w:numPr>
                <w:ilvl w:val="0"/>
                <w:numId w:val="78"/>
              </w:numPr>
            </w:pPr>
            <w:r>
              <w:t>Separate Server</w:t>
            </w:r>
          </w:p>
          <w:p w14:paraId="4DCE8DA5" w14:textId="77777777" w:rsidR="00076E95" w:rsidRDefault="00076E95" w:rsidP="00AF78E6">
            <w:pPr>
              <w:pStyle w:val="ListParagraph"/>
              <w:numPr>
                <w:ilvl w:val="0"/>
                <w:numId w:val="78"/>
              </w:numPr>
            </w:pPr>
            <w:r>
              <w:t xml:space="preserve">Add </w:t>
            </w:r>
            <w:r>
              <w:rPr>
                <w:color w:val="000000"/>
              </w:rPr>
              <w:t>spring-cloud-starter-netflix-zuul</w:t>
            </w:r>
            <w:r>
              <w:t xml:space="preserve"> dependency</w:t>
            </w:r>
          </w:p>
          <w:p w14:paraId="081CDFAB" w14:textId="77777777" w:rsidR="00076E95" w:rsidRDefault="00076E95" w:rsidP="00AF78E6">
            <w:pPr>
              <w:pStyle w:val="ListParagraph"/>
              <w:numPr>
                <w:ilvl w:val="0"/>
                <w:numId w:val="78"/>
              </w:numPr>
            </w:pPr>
            <w:r>
              <w:t xml:space="preserve">Add </w:t>
            </w:r>
            <w:r w:rsidRPr="00326FA0">
              <w:rPr>
                <w:rStyle w:val="0SyntaxPinkChar"/>
              </w:rPr>
              <w:t>@EnableZuulProxy</w:t>
            </w:r>
            <w:r>
              <w:rPr>
                <w:noProof/>
              </w:rPr>
              <w:t xml:space="preserve"> </w:t>
            </w:r>
            <w:r>
              <w:t>to main class</w:t>
            </w:r>
          </w:p>
          <w:p w14:paraId="56BD45BD" w14:textId="77777777" w:rsidR="00076E95" w:rsidRDefault="00076E95" w:rsidP="00AF78E6">
            <w:pPr>
              <w:pStyle w:val="ListParagraph"/>
              <w:numPr>
                <w:ilvl w:val="0"/>
                <w:numId w:val="78"/>
              </w:numPr>
              <w:spacing w:after="0"/>
            </w:pPr>
            <w:r>
              <w:t xml:space="preserve">Update </w:t>
            </w:r>
            <w:r w:rsidRPr="007C70F9">
              <w:rPr>
                <w:rStyle w:val="BlueSyntaxChar"/>
              </w:rPr>
              <w:t>application.yaml</w:t>
            </w:r>
            <w:r>
              <w:rPr>
                <w:noProof/>
              </w:rPr>
              <w:t xml:space="preserve"> file with Route Details</w:t>
            </w:r>
          </w:p>
          <w:p w14:paraId="36293A5A" w14:textId="77777777" w:rsidR="00076E95" w:rsidRDefault="00076E95" w:rsidP="00D11FFC">
            <w:pPr>
              <w:pStyle w:val="Output"/>
              <w:rPr>
                <w:color w:val="4C483D" w:themeColor="text2"/>
              </w:rPr>
            </w:pPr>
            <w:r>
              <w:t xml:space="preserve"># WITH Eureka Server      </w:t>
            </w:r>
          </w:p>
          <w:p w14:paraId="66B06E9A" w14:textId="77777777" w:rsidR="00076E95" w:rsidRDefault="00076E95" w:rsidP="00D11FFC">
            <w:pPr>
              <w:pStyle w:val="Output"/>
              <w:rPr>
                <w:color w:val="4C483D" w:themeColor="text2"/>
              </w:rPr>
            </w:pPr>
            <w:r>
              <w:rPr>
                <w:color w:val="268BD2"/>
              </w:rPr>
              <w:t>zuul</w:t>
            </w:r>
            <w:r>
              <w:rPr>
                <w:color w:val="000000"/>
              </w:rPr>
              <w:t>:</w:t>
            </w:r>
          </w:p>
          <w:p w14:paraId="198FF6F8" w14:textId="77777777" w:rsidR="00076E95" w:rsidRDefault="00076E95" w:rsidP="00D11FFC">
            <w:pPr>
              <w:pStyle w:val="Output"/>
              <w:rPr>
                <w:color w:val="4C483D" w:themeColor="text2"/>
              </w:rPr>
            </w:pPr>
            <w:r>
              <w:rPr>
                <w:color w:val="000000"/>
              </w:rPr>
              <w:t xml:space="preserve"> </w:t>
            </w:r>
            <w:r>
              <w:rPr>
                <w:color w:val="268BD2"/>
              </w:rPr>
              <w:t>routes</w:t>
            </w:r>
            <w:r>
              <w:rPr>
                <w:color w:val="000000"/>
              </w:rPr>
              <w:t>:</w:t>
            </w:r>
          </w:p>
          <w:p w14:paraId="43024696" w14:textId="77777777" w:rsidR="00076E95" w:rsidRDefault="00076E95" w:rsidP="00D11FFC">
            <w:pPr>
              <w:pStyle w:val="Output"/>
              <w:rPr>
                <w:color w:val="4C483D" w:themeColor="text2"/>
              </w:rPr>
            </w:pPr>
            <w:r>
              <w:rPr>
                <w:color w:val="000000"/>
              </w:rPr>
              <w:t xml:space="preserve">    </w:t>
            </w:r>
            <w:r>
              <w:rPr>
                <w:color w:val="268BD2"/>
              </w:rPr>
              <w:t>edcservice</w:t>
            </w:r>
            <w:r>
              <w:rPr>
                <w:color w:val="000000"/>
              </w:rPr>
              <w:t>:</w:t>
            </w:r>
          </w:p>
          <w:p w14:paraId="495AAEB3" w14:textId="77777777" w:rsidR="00076E95" w:rsidRDefault="00076E95" w:rsidP="00D11FFC">
            <w:pPr>
              <w:pStyle w:val="Output"/>
              <w:rPr>
                <w:color w:val="4C483D" w:themeColor="text2"/>
              </w:rPr>
            </w:pPr>
            <w:r>
              <w:rPr>
                <w:color w:val="000000"/>
              </w:rPr>
              <w:t xml:space="preserve">      </w:t>
            </w:r>
            <w:r>
              <w:rPr>
                <w:color w:val="268BD2"/>
              </w:rPr>
              <w:t>path</w:t>
            </w:r>
            <w:r>
              <w:rPr>
                <w:color w:val="000000"/>
              </w:rPr>
              <w:t xml:space="preserve">: </w:t>
            </w:r>
            <w:r>
              <w:rPr>
                <w:color w:val="2AA198"/>
              </w:rPr>
              <w:t>/edc/**</w:t>
            </w:r>
          </w:p>
          <w:p w14:paraId="36ECEA6F" w14:textId="77777777" w:rsidR="00076E95" w:rsidRDefault="00076E95" w:rsidP="00D11FFC">
            <w:pPr>
              <w:pStyle w:val="Output"/>
              <w:rPr>
                <w:color w:val="4C483D" w:themeColor="text2"/>
              </w:rPr>
            </w:pPr>
            <w:r>
              <w:rPr>
                <w:color w:val="000000"/>
              </w:rPr>
              <w:t xml:space="preserve">      </w:t>
            </w:r>
            <w:r>
              <w:rPr>
                <w:color w:val="268BD2"/>
              </w:rPr>
              <w:t>serviceId</w:t>
            </w:r>
            <w:r>
              <w:rPr>
                <w:color w:val="000000"/>
              </w:rPr>
              <w:t xml:space="preserve">: </w:t>
            </w:r>
            <w:r>
              <w:rPr>
                <w:color w:val="2AA198"/>
              </w:rPr>
              <w:t>EDC-MICROSERVICE</w:t>
            </w:r>
          </w:p>
          <w:p w14:paraId="39EA8342" w14:textId="77777777" w:rsidR="00076E95" w:rsidRDefault="00076E95" w:rsidP="00D11FFC">
            <w:pPr>
              <w:pStyle w:val="Output"/>
              <w:rPr>
                <w:color w:val="4C483D" w:themeColor="text2"/>
              </w:rPr>
            </w:pPr>
            <w:r>
              <w:rPr>
                <w:color w:val="000000"/>
              </w:rPr>
              <w:t xml:space="preserve"> </w:t>
            </w:r>
          </w:p>
          <w:p w14:paraId="74BA5A22" w14:textId="77777777" w:rsidR="00076E95" w:rsidRDefault="00076E95" w:rsidP="00D11FFC">
            <w:pPr>
              <w:pStyle w:val="Output"/>
              <w:rPr>
                <w:color w:val="4C483D" w:themeColor="text2"/>
              </w:rPr>
            </w:pPr>
            <w:r>
              <w:rPr>
                <w:color w:val="000000"/>
              </w:rPr>
              <w:t xml:space="preserve">    </w:t>
            </w:r>
            <w:r>
              <w:rPr>
                <w:color w:val="268BD2"/>
              </w:rPr>
              <w:t>miservice</w:t>
            </w:r>
            <w:r>
              <w:rPr>
                <w:color w:val="000000"/>
              </w:rPr>
              <w:t>:</w:t>
            </w:r>
          </w:p>
          <w:p w14:paraId="2C20BE6B" w14:textId="77777777" w:rsidR="00076E95" w:rsidRDefault="00076E95" w:rsidP="00D11FFC">
            <w:pPr>
              <w:pStyle w:val="Output"/>
              <w:rPr>
                <w:color w:val="4C483D" w:themeColor="text2"/>
              </w:rPr>
            </w:pPr>
            <w:r>
              <w:rPr>
                <w:color w:val="000000"/>
              </w:rPr>
              <w:t xml:space="preserve">      </w:t>
            </w:r>
            <w:r>
              <w:rPr>
                <w:color w:val="268BD2"/>
              </w:rPr>
              <w:t>path</w:t>
            </w:r>
            <w:r>
              <w:rPr>
                <w:color w:val="000000"/>
              </w:rPr>
              <w:t xml:space="preserve">: </w:t>
            </w:r>
            <w:r>
              <w:rPr>
                <w:color w:val="2AA198"/>
              </w:rPr>
              <w:t>/mi/**</w:t>
            </w:r>
          </w:p>
          <w:p w14:paraId="7F35D048" w14:textId="77777777" w:rsidR="00076E95" w:rsidRDefault="00076E95" w:rsidP="00D11FFC">
            <w:pPr>
              <w:pStyle w:val="Output"/>
              <w:rPr>
                <w:color w:val="4C483D" w:themeColor="text2"/>
              </w:rPr>
            </w:pPr>
            <w:r>
              <w:rPr>
                <w:color w:val="000000"/>
              </w:rPr>
              <w:t xml:space="preserve">      </w:t>
            </w:r>
            <w:r>
              <w:rPr>
                <w:color w:val="268BD2"/>
              </w:rPr>
              <w:t>serviceId</w:t>
            </w:r>
            <w:r>
              <w:rPr>
                <w:color w:val="000000"/>
              </w:rPr>
              <w:t xml:space="preserve">: </w:t>
            </w:r>
            <w:r>
              <w:rPr>
                <w:color w:val="2AA198"/>
              </w:rPr>
              <w:t>MI-MICROSERVICE</w:t>
            </w:r>
            <w:r>
              <w:rPr>
                <w:color w:val="000000"/>
              </w:rPr>
              <w:t xml:space="preserve">      </w:t>
            </w:r>
          </w:p>
          <w:p w14:paraId="4E8449F3" w14:textId="77777777" w:rsidR="00076E95" w:rsidRDefault="00076E95" w:rsidP="00D11FFC">
            <w:pPr>
              <w:pStyle w:val="Output"/>
            </w:pPr>
            <w:r>
              <w:rPr>
                <w:color w:val="000000"/>
              </w:rPr>
              <w:t xml:space="preserve"> </w:t>
            </w:r>
          </w:p>
        </w:tc>
      </w:tr>
      <w:tr w:rsidR="00076E95" w14:paraId="3F4E80B6" w14:textId="77777777" w:rsidTr="00D11FFC">
        <w:trPr>
          <w:trHeight w:val="1900"/>
        </w:trPr>
        <w:tc>
          <w:tcPr>
            <w:tcW w:w="3415" w:type="dxa"/>
          </w:tcPr>
          <w:p w14:paraId="12DCD50E" w14:textId="77777777" w:rsidR="00076E95" w:rsidRDefault="00076E95" w:rsidP="00D11FFC">
            <w:r w:rsidRPr="00283FAC">
              <w:t>Sleuth and Zipkin</w:t>
            </w:r>
          </w:p>
        </w:tc>
        <w:tc>
          <w:tcPr>
            <w:tcW w:w="7083" w:type="dxa"/>
          </w:tcPr>
          <w:p w14:paraId="3CE642FE" w14:textId="77777777" w:rsidR="00076E95" w:rsidRDefault="00076E95" w:rsidP="00D11FFC">
            <w:pPr>
              <w:spacing w:after="0"/>
              <w:rPr>
                <w:noProof/>
              </w:rPr>
            </w:pPr>
            <w:r w:rsidRPr="00217341">
              <w:rPr>
                <w:noProof/>
              </w:rPr>
              <w:t>Distributed Tracing</w:t>
            </w:r>
            <w:r>
              <w:rPr>
                <w:noProof/>
              </w:rPr>
              <w:t>.</w:t>
            </w:r>
          </w:p>
          <w:p w14:paraId="68A4D9FF" w14:textId="77777777" w:rsidR="00076E95" w:rsidRDefault="00076E95" w:rsidP="00AF78E6">
            <w:pPr>
              <w:pStyle w:val="ListParagraph"/>
              <w:numPr>
                <w:ilvl w:val="0"/>
                <w:numId w:val="77"/>
              </w:numPr>
            </w:pPr>
            <w:r>
              <w:t>Just adding dependency logs will generated with TraceID</w:t>
            </w:r>
          </w:p>
          <w:p w14:paraId="174BEFAB" w14:textId="77777777" w:rsidR="00076E95" w:rsidRDefault="00076E95" w:rsidP="00AF78E6">
            <w:pPr>
              <w:pStyle w:val="ListParagraph"/>
              <w:numPr>
                <w:ilvl w:val="0"/>
                <w:numId w:val="77"/>
              </w:numPr>
              <w:rPr>
                <w:noProof/>
              </w:rPr>
            </w:pPr>
            <w:r>
              <w:rPr>
                <w:noProof/>
              </w:rPr>
              <w:t xml:space="preserve">Run Server </w:t>
            </w:r>
          </w:p>
          <w:p w14:paraId="57363967" w14:textId="77777777" w:rsidR="00076E95" w:rsidRDefault="00076E95" w:rsidP="00D11FFC">
            <w:pPr>
              <w:pStyle w:val="ListParagraph"/>
              <w:rPr>
                <w:noProof/>
              </w:rPr>
            </w:pPr>
            <w:r>
              <w:rPr>
                <w:noProof/>
              </w:rPr>
              <w:t xml:space="preserve">cd </w:t>
            </w:r>
            <w:r w:rsidRPr="005418E1">
              <w:rPr>
                <w:noProof/>
              </w:rPr>
              <w:t>C:\kafka</w:t>
            </w:r>
          </w:p>
          <w:p w14:paraId="56450CCB" w14:textId="77777777" w:rsidR="00076E95" w:rsidRDefault="00076E95" w:rsidP="00D11FFC">
            <w:pPr>
              <w:pStyle w:val="ListParagraph"/>
              <w:rPr>
                <w:rStyle w:val="BlueSyntaxChar"/>
              </w:rPr>
            </w:pPr>
            <w:r w:rsidRPr="00F01185">
              <w:rPr>
                <w:rStyle w:val="BlueSyntaxChar"/>
              </w:rPr>
              <w:t>java -jar zipkin.jar</w:t>
            </w:r>
          </w:p>
          <w:p w14:paraId="3208A28F" w14:textId="77777777" w:rsidR="00076E95" w:rsidRDefault="00076E95" w:rsidP="00D11FFC">
            <w:pPr>
              <w:pStyle w:val="ListParagraph"/>
              <w:rPr>
                <w:rStyle w:val="BlueSyntaxChar"/>
              </w:rPr>
            </w:pPr>
          </w:p>
          <w:p w14:paraId="1051277C" w14:textId="77777777" w:rsidR="00076E95" w:rsidRDefault="00076E95" w:rsidP="00D11FFC">
            <w:r>
              <w:t>Zipkin is UI for log Tracing. We need to following steps in our microservices to push Distributed Trace logs to ZipKin</w:t>
            </w:r>
          </w:p>
          <w:p w14:paraId="14648A3B" w14:textId="77777777" w:rsidR="00076E95" w:rsidRDefault="00076E95" w:rsidP="00AF78E6">
            <w:pPr>
              <w:pStyle w:val="ListParagraph"/>
              <w:numPr>
                <w:ilvl w:val="0"/>
                <w:numId w:val="81"/>
              </w:numPr>
              <w:spacing w:after="0"/>
              <w:rPr>
                <w:noProof/>
              </w:rPr>
            </w:pPr>
            <w:r>
              <w:rPr>
                <w:noProof/>
              </w:rPr>
              <w:t xml:space="preserve">Add </w:t>
            </w:r>
            <w:r w:rsidRPr="00336F17">
              <w:rPr>
                <w:rStyle w:val="0SyntaxPinkChar"/>
              </w:rPr>
              <w:t>spring-cloud-starter-sleuth</w:t>
            </w:r>
            <w:r>
              <w:rPr>
                <w:noProof/>
              </w:rPr>
              <w:t xml:space="preserve"> Dependecy in (EDC, MI) to enable Sleuth</w:t>
            </w:r>
          </w:p>
          <w:p w14:paraId="7017A62A" w14:textId="77777777" w:rsidR="00076E95" w:rsidRPr="00020BF1" w:rsidRDefault="00076E95" w:rsidP="00AF78E6">
            <w:pPr>
              <w:pStyle w:val="ListParagraph"/>
              <w:numPr>
                <w:ilvl w:val="0"/>
                <w:numId w:val="81"/>
              </w:numPr>
              <w:spacing w:after="0"/>
              <w:rPr>
                <w:noProof/>
              </w:rPr>
            </w:pPr>
            <w:r>
              <w:rPr>
                <w:noProof/>
              </w:rPr>
              <w:t xml:space="preserve">Add </w:t>
            </w:r>
            <w:r w:rsidRPr="00020BF1">
              <w:rPr>
                <w:rStyle w:val="0SyntaxPinkChar"/>
              </w:rPr>
              <w:t>spring-cloud-starter-zipkin</w:t>
            </w:r>
            <w:r>
              <w:rPr>
                <w:color w:val="000000"/>
              </w:rPr>
              <w:t xml:space="preserve"> to push logs to ZipKin</w:t>
            </w:r>
          </w:p>
          <w:p w14:paraId="564E83F4" w14:textId="77777777" w:rsidR="00076E95" w:rsidRPr="00DC617B" w:rsidRDefault="00076E95" w:rsidP="00AF78E6">
            <w:pPr>
              <w:pStyle w:val="ListParagraph"/>
              <w:numPr>
                <w:ilvl w:val="0"/>
                <w:numId w:val="81"/>
              </w:numPr>
              <w:spacing w:after="0"/>
              <w:rPr>
                <w:noProof/>
              </w:rPr>
            </w:pPr>
            <w:r>
              <w:rPr>
                <w:noProof/>
                <w:color w:val="000000"/>
              </w:rPr>
              <w:t>Update application.props with zipkin server deratils</w:t>
            </w:r>
          </w:p>
          <w:p w14:paraId="1D291AA8" w14:textId="77777777" w:rsidR="00076E95" w:rsidRPr="003D5FF0" w:rsidRDefault="00076E95" w:rsidP="00D11FFC">
            <w:pPr>
              <w:pStyle w:val="Output"/>
              <w:rPr>
                <w:noProof/>
              </w:rPr>
            </w:pPr>
            <w:r w:rsidRPr="003D5FF0">
              <w:rPr>
                <w:noProof/>
              </w:rPr>
              <w:t>spring.zipkin.base-url=http://localhost:9411/</w:t>
            </w:r>
          </w:p>
          <w:p w14:paraId="4CF071E7" w14:textId="77777777" w:rsidR="00076E95" w:rsidRDefault="00076E95" w:rsidP="00D11FFC">
            <w:pPr>
              <w:pStyle w:val="Output"/>
              <w:rPr>
                <w:noProof/>
              </w:rPr>
            </w:pPr>
            <w:r w:rsidRPr="003D5FF0">
              <w:rPr>
                <w:noProof/>
              </w:rPr>
              <w:t>spring.sleuth.sampler.probability=1</w:t>
            </w:r>
          </w:p>
        </w:tc>
      </w:tr>
      <w:tr w:rsidR="00076E95" w14:paraId="008C851C" w14:textId="77777777" w:rsidTr="00D11FFC">
        <w:trPr>
          <w:trHeight w:val="444"/>
        </w:trPr>
        <w:tc>
          <w:tcPr>
            <w:tcW w:w="3415" w:type="dxa"/>
          </w:tcPr>
          <w:p w14:paraId="41AC9F22" w14:textId="77777777" w:rsidR="00076E95" w:rsidRDefault="00076E95" w:rsidP="00D11FFC">
            <w:r w:rsidRPr="006E6B72">
              <w:t>UserServiceWithKafka</w:t>
            </w:r>
          </w:p>
        </w:tc>
        <w:tc>
          <w:tcPr>
            <w:tcW w:w="7083" w:type="dxa"/>
          </w:tcPr>
          <w:p w14:paraId="1661AD1A" w14:textId="77777777" w:rsidR="00076E95" w:rsidRDefault="00076E95" w:rsidP="00D11FFC">
            <w:r>
              <w:t>ProducerService :</w:t>
            </w:r>
          </w:p>
          <w:p w14:paraId="3C3A7871" w14:textId="77777777" w:rsidR="00076E95" w:rsidRDefault="00076E95" w:rsidP="00AF78E6">
            <w:pPr>
              <w:pStyle w:val="ListParagraph"/>
              <w:numPr>
                <w:ilvl w:val="0"/>
                <w:numId w:val="82"/>
              </w:numPr>
            </w:pPr>
            <w:r>
              <w:t>Add kafka dependencies</w:t>
            </w:r>
          </w:p>
          <w:p w14:paraId="2A2B5128" w14:textId="77777777" w:rsidR="00076E95" w:rsidRDefault="00076E95" w:rsidP="00AF78E6">
            <w:pPr>
              <w:pStyle w:val="ListParagraph"/>
              <w:numPr>
                <w:ilvl w:val="0"/>
                <w:numId w:val="82"/>
              </w:numPr>
            </w:pPr>
            <w:r w:rsidRPr="00594BDD">
              <w:rPr>
                <w:rStyle w:val="BlueSyntaxChar"/>
              </w:rPr>
              <w:t>@EnableKafka</w:t>
            </w:r>
            <w:r>
              <w:rPr>
                <w:rStyle w:val="BlueSyntaxChar"/>
              </w:rPr>
              <w:t xml:space="preserve"> </w:t>
            </w:r>
            <w:r>
              <w:t xml:space="preserve">in SpringBoot main class. </w:t>
            </w:r>
          </w:p>
          <w:p w14:paraId="5AD537A8" w14:textId="77777777" w:rsidR="00076E95" w:rsidRDefault="00076E95" w:rsidP="00AF78E6">
            <w:pPr>
              <w:pStyle w:val="ListParagraph"/>
              <w:numPr>
                <w:ilvl w:val="0"/>
                <w:numId w:val="82"/>
              </w:numPr>
              <w:spacing w:after="0"/>
            </w:pPr>
            <w:r>
              <w:t>Update application.props with Server Details &amp; Topic name</w:t>
            </w:r>
          </w:p>
          <w:p w14:paraId="40C516DA" w14:textId="77777777" w:rsidR="00076E95" w:rsidRDefault="00076E95" w:rsidP="00D11FFC">
            <w:pPr>
              <w:pStyle w:val="BlueSyntax"/>
              <w:ind w:left="720"/>
            </w:pPr>
            <w:r w:rsidRPr="008755FC">
              <w:t>topic.name.producer=user.provision.topic</w:t>
            </w:r>
          </w:p>
          <w:p w14:paraId="640A7578" w14:textId="77777777" w:rsidR="00076E95" w:rsidRDefault="00076E95" w:rsidP="00D11FFC">
            <w:pPr>
              <w:pStyle w:val="BlueSyntax"/>
            </w:pPr>
          </w:p>
          <w:p w14:paraId="0049795B" w14:textId="77777777" w:rsidR="00076E95" w:rsidRDefault="00076E95" w:rsidP="00AF78E6">
            <w:pPr>
              <w:pStyle w:val="ListParagraph"/>
              <w:numPr>
                <w:ilvl w:val="0"/>
                <w:numId w:val="82"/>
              </w:numPr>
            </w:pPr>
            <w:r>
              <w:t xml:space="preserve">Use </w:t>
            </w:r>
            <w:r>
              <w:rPr>
                <w:color w:val="0000C0"/>
              </w:rPr>
              <w:t>kafkaTemplate</w:t>
            </w:r>
            <w:r>
              <w:rPr>
                <w:color w:val="000000"/>
              </w:rPr>
              <w:t>.send(</w:t>
            </w:r>
            <w:r>
              <w:rPr>
                <w:color w:val="0000C0"/>
              </w:rPr>
              <w:t>kafkaTopic</w:t>
            </w:r>
            <w:r>
              <w:rPr>
                <w:color w:val="000000"/>
              </w:rPr>
              <w:t xml:space="preserve">, </w:t>
            </w:r>
            <w:r>
              <w:rPr>
                <w:color w:val="6A3E3E"/>
              </w:rPr>
              <w:t>data</w:t>
            </w:r>
            <w:r>
              <w:rPr>
                <w:color w:val="000000"/>
              </w:rPr>
              <w:t>); to send msg to Topic</w:t>
            </w:r>
          </w:p>
          <w:p w14:paraId="1DC135BC" w14:textId="77777777" w:rsidR="00076E95" w:rsidRDefault="00076E95" w:rsidP="00D11FFC">
            <w:pPr>
              <w:pStyle w:val="BlueSyntax"/>
              <w:ind w:left="720"/>
            </w:pPr>
          </w:p>
          <w:p w14:paraId="18371E14" w14:textId="77777777" w:rsidR="00076E95" w:rsidRDefault="00076E95" w:rsidP="00D11FFC">
            <w:r>
              <w:t>ConsumerService:</w:t>
            </w:r>
          </w:p>
          <w:p w14:paraId="1589B0A5" w14:textId="77777777" w:rsidR="00076E95" w:rsidRDefault="00076E95" w:rsidP="00AF78E6">
            <w:pPr>
              <w:pStyle w:val="ListParagraph"/>
              <w:numPr>
                <w:ilvl w:val="0"/>
                <w:numId w:val="82"/>
              </w:numPr>
            </w:pPr>
            <w:r>
              <w:t>Add kafka dependencies</w:t>
            </w:r>
          </w:p>
          <w:p w14:paraId="5E4A7970" w14:textId="77777777" w:rsidR="00076E95" w:rsidRDefault="00076E95" w:rsidP="00AF78E6">
            <w:pPr>
              <w:pStyle w:val="ListParagraph"/>
              <w:numPr>
                <w:ilvl w:val="0"/>
                <w:numId w:val="82"/>
              </w:numPr>
            </w:pPr>
            <w:r w:rsidRPr="00594BDD">
              <w:rPr>
                <w:rStyle w:val="BlueSyntaxChar"/>
              </w:rPr>
              <w:t>@EnableKafka</w:t>
            </w:r>
            <w:r>
              <w:rPr>
                <w:rStyle w:val="BlueSyntaxChar"/>
              </w:rPr>
              <w:t xml:space="preserve"> </w:t>
            </w:r>
            <w:r>
              <w:t xml:space="preserve">in SpringBoot main class. </w:t>
            </w:r>
          </w:p>
          <w:p w14:paraId="6A21B32C" w14:textId="77777777" w:rsidR="00076E95" w:rsidRDefault="00076E95" w:rsidP="00AF78E6">
            <w:pPr>
              <w:pStyle w:val="ListParagraph"/>
              <w:numPr>
                <w:ilvl w:val="0"/>
                <w:numId w:val="82"/>
              </w:numPr>
              <w:spacing w:after="0"/>
            </w:pPr>
            <w:r>
              <w:t>Update application.props with Server Details &amp; Topic name</w:t>
            </w:r>
          </w:p>
          <w:p w14:paraId="29E397FF" w14:textId="77777777" w:rsidR="00076E95" w:rsidRDefault="00076E95" w:rsidP="00D11FFC">
            <w:pPr>
              <w:pStyle w:val="BlueSyntax"/>
              <w:ind w:left="720"/>
            </w:pPr>
            <w:r w:rsidRPr="008755FC">
              <w:t>topic.name.producer=user.provision.topic</w:t>
            </w:r>
          </w:p>
          <w:p w14:paraId="1B4AD287" w14:textId="77777777" w:rsidR="00076E95" w:rsidRDefault="00076E95" w:rsidP="00AF78E6">
            <w:pPr>
              <w:pStyle w:val="ListParagraph"/>
              <w:numPr>
                <w:ilvl w:val="0"/>
                <w:numId w:val="82"/>
              </w:numPr>
            </w:pPr>
            <w:r>
              <w:t xml:space="preserve">Use </w:t>
            </w:r>
            <w:r>
              <w:rPr>
                <w:rFonts w:ascii="Consolas" w:eastAsiaTheme="minorHAnsi" w:hAnsi="Consolas" w:cs="Consolas"/>
                <w:color w:val="646464"/>
                <w:shd w:val="clear" w:color="auto" w:fill="E8F2FE"/>
                <w:lang w:eastAsia="en-US"/>
              </w:rPr>
              <w:t xml:space="preserve">@KafkaListener </w:t>
            </w:r>
            <w:r>
              <w:t>to listen topic &amp; Consume messages</w:t>
            </w:r>
          </w:p>
          <w:p w14:paraId="207B440F" w14:textId="77777777" w:rsidR="00076E95" w:rsidRPr="00606BD0" w:rsidRDefault="00076E95" w:rsidP="00D11FFC">
            <w:pPr>
              <w:autoSpaceDE w:val="0"/>
              <w:autoSpaceDN w:val="0"/>
              <w:adjustRightInd w:val="0"/>
              <w:spacing w:after="0" w:line="240" w:lineRule="auto"/>
              <w:rPr>
                <w:rFonts w:ascii="Consolas" w:eastAsiaTheme="minorHAnsi" w:hAnsi="Consolas" w:cs="Consolas"/>
                <w:color w:val="auto"/>
                <w:sz w:val="18"/>
                <w:szCs w:val="18"/>
                <w:lang w:eastAsia="en-US"/>
              </w:rPr>
            </w:pPr>
            <w:r w:rsidRPr="00606BD0">
              <w:rPr>
                <w:rFonts w:ascii="Consolas" w:eastAsiaTheme="minorHAnsi" w:hAnsi="Consolas" w:cs="Consolas"/>
                <w:color w:val="646464"/>
                <w:sz w:val="18"/>
                <w:szCs w:val="18"/>
                <w:lang w:eastAsia="en-US"/>
              </w:rPr>
              <w:t>@KafkaListener</w:t>
            </w:r>
            <w:r w:rsidRPr="00606BD0">
              <w:rPr>
                <w:rFonts w:ascii="Consolas" w:eastAsiaTheme="minorHAnsi" w:hAnsi="Consolas" w:cs="Consolas"/>
                <w:color w:val="000000"/>
                <w:sz w:val="18"/>
                <w:szCs w:val="18"/>
                <w:lang w:eastAsia="en-US"/>
              </w:rPr>
              <w:t>(topics=</w:t>
            </w:r>
            <w:r w:rsidRPr="00606BD0">
              <w:rPr>
                <w:rFonts w:ascii="Consolas" w:eastAsiaTheme="minorHAnsi" w:hAnsi="Consolas" w:cs="Consolas"/>
                <w:color w:val="2A00FF"/>
                <w:sz w:val="18"/>
                <w:szCs w:val="18"/>
                <w:lang w:eastAsia="en-US"/>
              </w:rPr>
              <w:t>"${topic.name.consumer}"</w:t>
            </w:r>
            <w:r w:rsidRPr="00606BD0">
              <w:rPr>
                <w:rFonts w:ascii="Consolas" w:eastAsiaTheme="minorHAnsi" w:hAnsi="Consolas" w:cs="Consolas"/>
                <w:color w:val="000000"/>
                <w:sz w:val="18"/>
                <w:szCs w:val="18"/>
                <w:lang w:eastAsia="en-US"/>
              </w:rPr>
              <w:t xml:space="preserve">, groupId = </w:t>
            </w:r>
            <w:r w:rsidRPr="00606BD0">
              <w:rPr>
                <w:rFonts w:ascii="Consolas" w:eastAsiaTheme="minorHAnsi" w:hAnsi="Consolas" w:cs="Consolas"/>
                <w:color w:val="2A00FF"/>
                <w:sz w:val="18"/>
                <w:szCs w:val="18"/>
                <w:lang w:eastAsia="en-US"/>
              </w:rPr>
              <w:t>"group_id"</w:t>
            </w:r>
            <w:r w:rsidRPr="00606BD0">
              <w:rPr>
                <w:rFonts w:ascii="Consolas" w:eastAsiaTheme="minorHAnsi" w:hAnsi="Consolas" w:cs="Consolas"/>
                <w:color w:val="000000"/>
                <w:sz w:val="18"/>
                <w:szCs w:val="18"/>
                <w:lang w:eastAsia="en-US"/>
              </w:rPr>
              <w:t>)</w:t>
            </w:r>
          </w:p>
          <w:p w14:paraId="33EEC413" w14:textId="77777777" w:rsidR="00076E95" w:rsidRPr="00606BD0" w:rsidRDefault="00076E95" w:rsidP="00D11FFC">
            <w:pPr>
              <w:autoSpaceDE w:val="0"/>
              <w:autoSpaceDN w:val="0"/>
              <w:adjustRightInd w:val="0"/>
              <w:spacing w:after="0" w:line="240" w:lineRule="auto"/>
              <w:rPr>
                <w:rFonts w:ascii="Consolas" w:eastAsiaTheme="minorHAnsi" w:hAnsi="Consolas" w:cs="Consolas"/>
                <w:color w:val="auto"/>
                <w:sz w:val="18"/>
                <w:szCs w:val="18"/>
                <w:lang w:eastAsia="en-US"/>
              </w:rPr>
            </w:pPr>
            <w:r w:rsidRPr="00606BD0">
              <w:rPr>
                <w:rFonts w:ascii="Consolas" w:eastAsiaTheme="minorHAnsi" w:hAnsi="Consolas" w:cs="Consolas"/>
                <w:b/>
                <w:bCs/>
                <w:color w:val="7F0055"/>
                <w:sz w:val="18"/>
                <w:szCs w:val="18"/>
                <w:lang w:eastAsia="en-US"/>
              </w:rPr>
              <w:t>public</w:t>
            </w:r>
            <w:r w:rsidRPr="00606BD0">
              <w:rPr>
                <w:rFonts w:ascii="Consolas" w:eastAsiaTheme="minorHAnsi" w:hAnsi="Consolas" w:cs="Consolas"/>
                <w:color w:val="000000"/>
                <w:sz w:val="18"/>
                <w:szCs w:val="18"/>
                <w:lang w:eastAsia="en-US"/>
              </w:rPr>
              <w:t xml:space="preserve"> </w:t>
            </w:r>
            <w:r w:rsidRPr="00606BD0">
              <w:rPr>
                <w:rFonts w:ascii="Consolas" w:eastAsiaTheme="minorHAnsi" w:hAnsi="Consolas" w:cs="Consolas"/>
                <w:b/>
                <w:bCs/>
                <w:color w:val="7F0055"/>
                <w:sz w:val="18"/>
                <w:szCs w:val="18"/>
                <w:lang w:eastAsia="en-US"/>
              </w:rPr>
              <w:t>void</w:t>
            </w:r>
            <w:r w:rsidRPr="00606BD0">
              <w:rPr>
                <w:rFonts w:ascii="Consolas" w:eastAsiaTheme="minorHAnsi" w:hAnsi="Consolas" w:cs="Consolas"/>
                <w:color w:val="000000"/>
                <w:sz w:val="18"/>
                <w:szCs w:val="18"/>
                <w:lang w:eastAsia="en-US"/>
              </w:rPr>
              <w:t xml:space="preserve"> consume(ConsumerRecord&lt;String, String&gt; </w:t>
            </w:r>
            <w:r>
              <w:rPr>
                <w:rFonts w:ascii="Consolas" w:eastAsiaTheme="minorHAnsi" w:hAnsi="Consolas" w:cs="Consolas"/>
                <w:color w:val="6A3E3E"/>
                <w:sz w:val="18"/>
                <w:szCs w:val="18"/>
                <w:lang w:eastAsia="en-US"/>
              </w:rPr>
              <w:t>msg</w:t>
            </w:r>
            <w:r w:rsidRPr="00606BD0">
              <w:rPr>
                <w:rFonts w:ascii="Consolas" w:eastAsiaTheme="minorHAnsi" w:hAnsi="Consolas" w:cs="Consolas"/>
                <w:color w:val="000000"/>
                <w:sz w:val="18"/>
                <w:szCs w:val="18"/>
                <w:lang w:eastAsia="en-US"/>
              </w:rPr>
              <w:t>) {</w:t>
            </w:r>
          </w:p>
          <w:p w14:paraId="69E4D176" w14:textId="77777777" w:rsidR="00076E95" w:rsidRDefault="00076E95" w:rsidP="00D11FFC">
            <w:pPr>
              <w:rPr>
                <w:rFonts w:ascii="Consolas" w:eastAsiaTheme="minorHAnsi" w:hAnsi="Consolas" w:cs="Consolas"/>
                <w:color w:val="000000"/>
                <w:shd w:val="clear" w:color="auto" w:fill="E8F2FE"/>
                <w:lang w:eastAsia="en-US"/>
              </w:rPr>
            </w:pPr>
            <w:r>
              <w:rPr>
                <w:rFonts w:ascii="Consolas" w:eastAsiaTheme="minorHAnsi" w:hAnsi="Consolas" w:cs="Consolas"/>
                <w:color w:val="000000"/>
                <w:shd w:val="clear" w:color="auto" w:fill="E8F2FE"/>
                <w:lang w:eastAsia="en-US"/>
              </w:rPr>
              <w:t>System.</w:t>
            </w:r>
            <w:r>
              <w:rPr>
                <w:rFonts w:ascii="Consolas" w:eastAsiaTheme="minorHAnsi" w:hAnsi="Consolas" w:cs="Consolas"/>
                <w:b/>
                <w:bCs/>
                <w:i/>
                <w:iCs/>
                <w:color w:val="0000C0"/>
                <w:shd w:val="clear" w:color="auto" w:fill="E8F2FE"/>
                <w:lang w:eastAsia="en-US"/>
              </w:rPr>
              <w:t>out</w:t>
            </w:r>
            <w:r>
              <w:rPr>
                <w:rFonts w:ascii="Consolas" w:eastAsiaTheme="minorHAnsi" w:hAnsi="Consolas" w:cs="Consolas"/>
                <w:color w:val="000000"/>
                <w:shd w:val="clear" w:color="auto" w:fill="E8F2FE"/>
                <w:lang w:eastAsia="en-US"/>
              </w:rPr>
              <w:t>.println(</w:t>
            </w:r>
            <w:r>
              <w:rPr>
                <w:rFonts w:ascii="Consolas" w:eastAsiaTheme="minorHAnsi" w:hAnsi="Consolas" w:cs="Consolas"/>
                <w:color w:val="2A00FF"/>
                <w:shd w:val="clear" w:color="auto" w:fill="E8F2FE"/>
                <w:lang w:eastAsia="en-US"/>
              </w:rPr>
              <w:t>"Tópico: {}"</w:t>
            </w:r>
            <w:r>
              <w:rPr>
                <w:rFonts w:ascii="Consolas" w:eastAsiaTheme="minorHAnsi" w:hAnsi="Consolas" w:cs="Consolas"/>
                <w:color w:val="000000"/>
                <w:shd w:val="clear" w:color="auto" w:fill="E8F2FE"/>
                <w:lang w:eastAsia="en-US"/>
              </w:rPr>
              <w:t xml:space="preserve">+ </w:t>
            </w:r>
            <w:r>
              <w:rPr>
                <w:rFonts w:ascii="Consolas" w:eastAsiaTheme="minorHAnsi" w:hAnsi="Consolas" w:cs="Consolas"/>
                <w:color w:val="6A3E3E"/>
                <w:sz w:val="18"/>
                <w:szCs w:val="18"/>
                <w:lang w:eastAsia="en-US"/>
              </w:rPr>
              <w:t>msg</w:t>
            </w:r>
            <w:r>
              <w:rPr>
                <w:rFonts w:ascii="Consolas" w:eastAsiaTheme="minorHAnsi" w:hAnsi="Consolas" w:cs="Consolas"/>
                <w:color w:val="000000"/>
                <w:shd w:val="clear" w:color="auto" w:fill="E8F2FE"/>
                <w:lang w:eastAsia="en-US"/>
              </w:rPr>
              <w:t>);</w:t>
            </w:r>
          </w:p>
          <w:p w14:paraId="0A447D6D" w14:textId="77777777" w:rsidR="00076E95" w:rsidRDefault="00076E95" w:rsidP="00D11FFC">
            <w:r w:rsidRPr="00606BD0">
              <w:rPr>
                <w:rFonts w:ascii="Consolas" w:eastAsiaTheme="minorHAnsi" w:hAnsi="Consolas" w:cs="Consolas"/>
                <w:color w:val="000000"/>
                <w:sz w:val="18"/>
                <w:szCs w:val="18"/>
                <w:lang w:eastAsia="en-US"/>
              </w:rPr>
              <w:t>}</w:t>
            </w:r>
          </w:p>
        </w:tc>
      </w:tr>
      <w:tr w:rsidR="00076E95" w14:paraId="416AECFA" w14:textId="77777777" w:rsidTr="00D11FFC">
        <w:trPr>
          <w:trHeight w:val="444"/>
        </w:trPr>
        <w:tc>
          <w:tcPr>
            <w:tcW w:w="3415" w:type="dxa"/>
          </w:tcPr>
          <w:p w14:paraId="29DB33BA" w14:textId="77777777" w:rsidR="00076E95" w:rsidRPr="006E6B72" w:rsidRDefault="00076E95" w:rsidP="00D11FFC">
            <w:r w:rsidRPr="00900092">
              <w:lastRenderedPageBreak/>
              <w:t>EDCMicroService</w:t>
            </w:r>
          </w:p>
        </w:tc>
        <w:tc>
          <w:tcPr>
            <w:tcW w:w="7083" w:type="dxa"/>
          </w:tcPr>
          <w:p w14:paraId="595C3505" w14:textId="77777777" w:rsidR="00076E95" w:rsidRDefault="00076E95" w:rsidP="00D11FFC"/>
        </w:tc>
      </w:tr>
      <w:tr w:rsidR="00076E95" w14:paraId="5FCE2583" w14:textId="77777777" w:rsidTr="00D11FFC">
        <w:trPr>
          <w:trHeight w:val="444"/>
        </w:trPr>
        <w:tc>
          <w:tcPr>
            <w:tcW w:w="3415" w:type="dxa"/>
          </w:tcPr>
          <w:p w14:paraId="3E12010C" w14:textId="77777777" w:rsidR="00076E95" w:rsidRPr="006E6B72" w:rsidRDefault="00076E95" w:rsidP="00D11FFC">
            <w:r>
              <w:t>MI</w:t>
            </w:r>
            <w:r w:rsidRPr="00900092">
              <w:t>MicroService</w:t>
            </w:r>
          </w:p>
        </w:tc>
        <w:tc>
          <w:tcPr>
            <w:tcW w:w="7083" w:type="dxa"/>
          </w:tcPr>
          <w:p w14:paraId="53BEF51C" w14:textId="77777777" w:rsidR="00076E95" w:rsidRDefault="00076E95" w:rsidP="00D11FFC"/>
        </w:tc>
      </w:tr>
    </w:tbl>
    <w:p w14:paraId="3DE4788B" w14:textId="00F144D7" w:rsidR="00E42A5E" w:rsidRDefault="00E42A5E" w:rsidP="001617B5">
      <w:pPr>
        <w:rPr>
          <w:noProof/>
        </w:rPr>
      </w:pPr>
    </w:p>
    <w:p w14:paraId="4B8590DA" w14:textId="65294892" w:rsidR="00E61E36" w:rsidRDefault="003C73B4" w:rsidP="00E61E36">
      <w:pPr>
        <w:pStyle w:val="Heading1"/>
      </w:pPr>
      <w:bookmarkStart w:id="209" w:name="_Toc98762703"/>
      <w:bookmarkStart w:id="210" w:name="_Toc98778535"/>
      <w:r>
        <w:t>11</w:t>
      </w:r>
      <w:r w:rsidR="00E61E36">
        <w:t>.</w:t>
      </w:r>
      <w:r w:rsidR="002A2424">
        <w:t xml:space="preserve"> </w:t>
      </w:r>
      <w:r w:rsidR="00E61E36">
        <w:t>SpringBoot – Swagger</w:t>
      </w:r>
      <w:bookmarkEnd w:id="209"/>
      <w:bookmarkEnd w:id="210"/>
      <w:r w:rsidR="00E61E36">
        <w:t xml:space="preserve"> </w:t>
      </w:r>
    </w:p>
    <w:p w14:paraId="2342DA67" w14:textId="45547325" w:rsidR="00086F4D" w:rsidRPr="00086F4D" w:rsidRDefault="00086F4D" w:rsidP="00086F4D">
      <w:r w:rsidRPr="00086F4D">
        <w:rPr>
          <w:i/>
          <w:iCs/>
        </w:rPr>
        <w:t>Swagger is a set of open source tools for writing REST-based APIs.</w:t>
      </w:r>
      <w:r w:rsidRPr="00086F4D">
        <w:t> It simplifies the process of writing APIs by notches, specifying the standards &amp; providing the tools required to write beautiful, safe, performant &amp; scalable APIs.</w:t>
      </w:r>
    </w:p>
    <w:p w14:paraId="5E12D555" w14:textId="77777777" w:rsidR="00E61E36" w:rsidRDefault="00E61E36" w:rsidP="00E61E36">
      <w:r>
        <w:rPr>
          <w:noProof/>
        </w:rPr>
        <w:drawing>
          <wp:inline distT="0" distB="0" distL="0" distR="0" wp14:anchorId="507B63A5" wp14:editId="24C32765">
            <wp:extent cx="5022850" cy="2825353"/>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23835" cy="2825907"/>
                    </a:xfrm>
                    <a:prstGeom prst="rect">
                      <a:avLst/>
                    </a:prstGeom>
                  </pic:spPr>
                </pic:pic>
              </a:graphicData>
            </a:graphic>
          </wp:inline>
        </w:drawing>
      </w:r>
    </w:p>
    <w:p w14:paraId="138F0B6D" w14:textId="77777777" w:rsidR="00E61E36" w:rsidRDefault="00E61E36" w:rsidP="00E61E36">
      <w:r>
        <w:rPr>
          <w:noProof/>
        </w:rPr>
        <w:lastRenderedPageBreak/>
        <w:drawing>
          <wp:inline distT="0" distB="0" distL="0" distR="0" wp14:anchorId="34A0298A" wp14:editId="316DE659">
            <wp:extent cx="5113867" cy="2876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17007" cy="2878316"/>
                    </a:xfrm>
                    <a:prstGeom prst="rect">
                      <a:avLst/>
                    </a:prstGeom>
                  </pic:spPr>
                </pic:pic>
              </a:graphicData>
            </a:graphic>
          </wp:inline>
        </w:drawing>
      </w:r>
    </w:p>
    <w:p w14:paraId="71B61D80" w14:textId="77777777" w:rsidR="00E61E36" w:rsidRDefault="00E61E36" w:rsidP="00E61E36">
      <w:pPr>
        <w:spacing w:after="0"/>
      </w:pPr>
      <w:r>
        <w:t xml:space="preserve">1.Add Dependecy – it will generate JSON documenetation </w:t>
      </w:r>
    </w:p>
    <w:p w14:paraId="7296AD96" w14:textId="77777777" w:rsidR="00E61E36" w:rsidRPr="00626551" w:rsidRDefault="00E61E36" w:rsidP="00DE1114">
      <w:pPr>
        <w:pStyle w:val="syntax"/>
      </w:pPr>
      <w:r w:rsidRPr="00626551">
        <w:t>&lt;!-- https://mvnrepository.com/artifact/io.springfox/springfox-swagger2 --&gt;</w:t>
      </w:r>
    </w:p>
    <w:p w14:paraId="198E3786" w14:textId="77777777" w:rsidR="00E61E36" w:rsidRPr="00626551" w:rsidRDefault="00E61E36" w:rsidP="00DE1114">
      <w:pPr>
        <w:pStyle w:val="syntax"/>
      </w:pPr>
      <w:r w:rsidRPr="00626551">
        <w:t>&lt;dependency&gt;</w:t>
      </w:r>
    </w:p>
    <w:p w14:paraId="7FF4D609" w14:textId="77777777" w:rsidR="00E61E36" w:rsidRPr="00626551" w:rsidRDefault="00E61E36" w:rsidP="00DE1114">
      <w:pPr>
        <w:pStyle w:val="syntax"/>
      </w:pPr>
      <w:r w:rsidRPr="00626551">
        <w:t xml:space="preserve">    &lt;groupId&gt;io.springfox&lt;/groupId&gt;</w:t>
      </w:r>
    </w:p>
    <w:p w14:paraId="6EC4069C" w14:textId="77777777" w:rsidR="00E61E36" w:rsidRPr="00626551" w:rsidRDefault="00E61E36" w:rsidP="00DE1114">
      <w:pPr>
        <w:pStyle w:val="syntax"/>
      </w:pPr>
      <w:r w:rsidRPr="00626551">
        <w:t xml:space="preserve">    &lt;artifactId&gt;springfox-swagger2&lt;/artifactId&gt;</w:t>
      </w:r>
    </w:p>
    <w:p w14:paraId="713E8BE0" w14:textId="77777777" w:rsidR="00E61E36" w:rsidRPr="00626551" w:rsidRDefault="00E61E36" w:rsidP="00DE1114">
      <w:pPr>
        <w:pStyle w:val="syntax"/>
      </w:pPr>
      <w:r w:rsidRPr="00626551">
        <w:t xml:space="preserve">    &lt;version&gt;2.9.2&lt;/version&gt;</w:t>
      </w:r>
    </w:p>
    <w:p w14:paraId="0788FE4C" w14:textId="293C8A4E" w:rsidR="00E61E36" w:rsidRDefault="00E61E36" w:rsidP="00DE1114">
      <w:pPr>
        <w:pStyle w:val="syntax"/>
      </w:pPr>
      <w:r w:rsidRPr="00626551">
        <w:t>&lt;/dependency&gt;</w:t>
      </w:r>
    </w:p>
    <w:p w14:paraId="12929FD1" w14:textId="1E09C15C" w:rsidR="00DE1114" w:rsidRDefault="00DE1114" w:rsidP="00DE1114">
      <w:pPr>
        <w:pStyle w:val="syntax"/>
      </w:pPr>
    </w:p>
    <w:p w14:paraId="7EF4BF73" w14:textId="1E09C15C" w:rsidR="00DE1114" w:rsidRDefault="00DE1114" w:rsidP="00DE1114">
      <w:pPr>
        <w:pStyle w:val="syntax"/>
        <w:rPr>
          <w:color w:val="4C483D" w:themeColor="text2"/>
        </w:rPr>
      </w:pPr>
      <w:r>
        <w:rPr>
          <w:color w:val="000000"/>
        </w:rPr>
        <w:tab/>
      </w:r>
      <w:r>
        <w:rPr>
          <w:color w:val="008080"/>
        </w:rPr>
        <w:t>&lt;</w:t>
      </w:r>
      <w:r>
        <w:rPr>
          <w:color w:val="3F7F7F"/>
        </w:rPr>
        <w:t>dependency</w:t>
      </w:r>
      <w:r>
        <w:rPr>
          <w:color w:val="008080"/>
        </w:rPr>
        <w:t>&gt;</w:t>
      </w:r>
    </w:p>
    <w:p w14:paraId="0E61971E" w14:textId="77777777" w:rsidR="00DE1114" w:rsidRDefault="00DE1114" w:rsidP="00DE1114">
      <w:pPr>
        <w:pStyle w:val="syntax"/>
        <w:rPr>
          <w:color w:val="4C483D" w:themeColor="text2"/>
        </w:rPr>
      </w:pPr>
      <w:r>
        <w:rPr>
          <w:color w:val="000000"/>
        </w:rPr>
        <w:tab/>
      </w:r>
      <w:r>
        <w:rPr>
          <w:color w:val="000000"/>
        </w:rPr>
        <w:tab/>
      </w:r>
      <w:r>
        <w:rPr>
          <w:color w:val="000000"/>
        </w:rPr>
        <w:tab/>
      </w:r>
      <w:r>
        <w:rPr>
          <w:color w:val="008080"/>
        </w:rPr>
        <w:t>&lt;</w:t>
      </w:r>
      <w:r>
        <w:rPr>
          <w:color w:val="3F7F7F"/>
        </w:rPr>
        <w:t>groupId</w:t>
      </w:r>
      <w:r>
        <w:rPr>
          <w:color w:val="008080"/>
        </w:rPr>
        <w:t>&gt;</w:t>
      </w:r>
      <w:r>
        <w:rPr>
          <w:color w:val="000000"/>
        </w:rPr>
        <w:t>com.google.guava</w:t>
      </w:r>
      <w:r>
        <w:rPr>
          <w:color w:val="008080"/>
        </w:rPr>
        <w:t>&lt;/</w:t>
      </w:r>
      <w:r>
        <w:rPr>
          <w:color w:val="3F7F7F"/>
        </w:rPr>
        <w:t>groupId</w:t>
      </w:r>
      <w:r>
        <w:rPr>
          <w:color w:val="008080"/>
        </w:rPr>
        <w:t>&gt;</w:t>
      </w:r>
    </w:p>
    <w:p w14:paraId="50EF0295" w14:textId="77777777" w:rsidR="00DE1114" w:rsidRDefault="00DE1114" w:rsidP="00DE1114">
      <w:pPr>
        <w:pStyle w:val="syntax"/>
        <w:rPr>
          <w:color w:val="4C483D" w:themeColor="text2"/>
        </w:rPr>
      </w:pPr>
      <w:r>
        <w:rPr>
          <w:color w:val="000000"/>
        </w:rPr>
        <w:tab/>
      </w:r>
      <w:r>
        <w:rPr>
          <w:color w:val="000000"/>
        </w:rPr>
        <w:tab/>
      </w:r>
      <w:r>
        <w:rPr>
          <w:color w:val="000000"/>
        </w:rPr>
        <w:tab/>
      </w:r>
      <w:r>
        <w:rPr>
          <w:color w:val="008080"/>
        </w:rPr>
        <w:t>&lt;</w:t>
      </w:r>
      <w:r>
        <w:rPr>
          <w:color w:val="3F7F7F"/>
        </w:rPr>
        <w:t>artifactId</w:t>
      </w:r>
      <w:r>
        <w:rPr>
          <w:color w:val="008080"/>
        </w:rPr>
        <w:t>&gt;</w:t>
      </w:r>
      <w:r>
        <w:rPr>
          <w:color w:val="000000"/>
        </w:rPr>
        <w:t>guava</w:t>
      </w:r>
      <w:r>
        <w:rPr>
          <w:color w:val="008080"/>
        </w:rPr>
        <w:t>&lt;/</w:t>
      </w:r>
      <w:r>
        <w:rPr>
          <w:color w:val="3F7F7F"/>
        </w:rPr>
        <w:t>artifactId</w:t>
      </w:r>
      <w:r>
        <w:rPr>
          <w:color w:val="008080"/>
        </w:rPr>
        <w:t>&gt;</w:t>
      </w:r>
    </w:p>
    <w:p w14:paraId="7C43002B" w14:textId="77777777" w:rsidR="00DE1114" w:rsidRDefault="00DE1114" w:rsidP="00DE1114">
      <w:pPr>
        <w:pStyle w:val="syntax"/>
        <w:rPr>
          <w:color w:val="4C483D" w:themeColor="text2"/>
        </w:rPr>
      </w:pPr>
      <w:r>
        <w:rPr>
          <w:color w:val="000000"/>
        </w:rPr>
        <w:tab/>
      </w:r>
      <w:r>
        <w:rPr>
          <w:color w:val="000000"/>
        </w:rPr>
        <w:tab/>
      </w:r>
      <w:r>
        <w:rPr>
          <w:color w:val="000000"/>
        </w:rPr>
        <w:tab/>
      </w:r>
      <w:r>
        <w:rPr>
          <w:color w:val="008080"/>
        </w:rPr>
        <w:t>&lt;</w:t>
      </w:r>
      <w:r>
        <w:rPr>
          <w:color w:val="3F7F7F"/>
        </w:rPr>
        <w:t>version</w:t>
      </w:r>
      <w:r>
        <w:rPr>
          <w:color w:val="008080"/>
        </w:rPr>
        <w:t>&gt;</w:t>
      </w:r>
      <w:r>
        <w:rPr>
          <w:color w:val="000000"/>
        </w:rPr>
        <w:t>20.0</w:t>
      </w:r>
      <w:r>
        <w:rPr>
          <w:color w:val="008080"/>
        </w:rPr>
        <w:t>&lt;/</w:t>
      </w:r>
      <w:r>
        <w:rPr>
          <w:color w:val="3F7F7F"/>
        </w:rPr>
        <w:t>version</w:t>
      </w:r>
      <w:r>
        <w:rPr>
          <w:color w:val="008080"/>
        </w:rPr>
        <w:t>&gt;</w:t>
      </w:r>
    </w:p>
    <w:p w14:paraId="774BB53E" w14:textId="316A5CFF" w:rsidR="00DE1114" w:rsidRDefault="00DE1114" w:rsidP="00DE1114">
      <w:pPr>
        <w:pStyle w:val="syntax"/>
      </w:pPr>
      <w:r>
        <w:rPr>
          <w:color w:val="000000"/>
        </w:rPr>
        <w:tab/>
      </w:r>
      <w:r>
        <w:rPr>
          <w:color w:val="000000"/>
        </w:rPr>
        <w:tab/>
      </w:r>
      <w:r>
        <w:rPr>
          <w:color w:val="008080"/>
        </w:rPr>
        <w:t>&lt;/</w:t>
      </w:r>
      <w:r>
        <w:rPr>
          <w:color w:val="3F7F7F"/>
        </w:rPr>
        <w:t>dependency</w:t>
      </w:r>
      <w:r>
        <w:rPr>
          <w:color w:val="008080"/>
        </w:rPr>
        <w:t>&gt;</w:t>
      </w:r>
    </w:p>
    <w:p w14:paraId="2D906F12" w14:textId="77777777" w:rsidR="00E61E36" w:rsidRDefault="00E61E36" w:rsidP="00E61E36">
      <w:r>
        <w:t>2.Enable Swagger2 in our SpringBoot application</w:t>
      </w:r>
    </w:p>
    <w:p w14:paraId="1901C7A1" w14:textId="77777777" w:rsidR="00E61E36" w:rsidRPr="006F1C4A" w:rsidRDefault="00E61E36" w:rsidP="00E61E36">
      <w:pPr>
        <w:pStyle w:val="Output"/>
        <w:rPr>
          <w:b/>
          <w:bCs/>
          <w:color w:val="FF0000"/>
        </w:rPr>
      </w:pPr>
      <w:r w:rsidRPr="006F1C4A">
        <w:rPr>
          <w:b/>
          <w:bCs/>
          <w:color w:val="FF0000"/>
        </w:rPr>
        <w:t>@</w:t>
      </w:r>
      <w:r w:rsidRPr="006F1C4A">
        <w:rPr>
          <w:b/>
          <w:bCs/>
          <w:color w:val="FF0000"/>
          <w:shd w:val="clear" w:color="auto" w:fill="D4D4D4"/>
        </w:rPr>
        <w:t>EnableSwagger2</w:t>
      </w:r>
    </w:p>
    <w:p w14:paraId="745426E7" w14:textId="77777777" w:rsidR="00E61E36" w:rsidRDefault="00E61E36" w:rsidP="00E61E36">
      <w:pPr>
        <w:pStyle w:val="Output"/>
        <w:rPr>
          <w:color w:val="4C483D" w:themeColor="text2"/>
        </w:rPr>
      </w:pPr>
      <w:r>
        <w:t>@SpringBootApplication</w:t>
      </w:r>
      <w:r>
        <w:rPr>
          <w:color w:val="000000"/>
        </w:rPr>
        <w:t xml:space="preserve"> </w:t>
      </w:r>
    </w:p>
    <w:p w14:paraId="5B656DB1" w14:textId="77777777" w:rsidR="00E61E36" w:rsidRDefault="00E61E36" w:rsidP="00E61E36">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SatyaCodesAuthServicesApplication {</w:t>
      </w:r>
    </w:p>
    <w:p w14:paraId="5D2E1037" w14:textId="77777777" w:rsidR="00E61E36" w:rsidRDefault="00E61E36" w:rsidP="00E61E36">
      <w:pPr>
        <w:pStyle w:val="Output"/>
        <w:rPr>
          <w:color w:val="4C483D" w:themeColor="text2"/>
        </w:rPr>
      </w:pPr>
    </w:p>
    <w:p w14:paraId="4B3103EB" w14:textId="77777777" w:rsidR="00E61E36" w:rsidRDefault="00E61E36" w:rsidP="00E61E36">
      <w:pPr>
        <w:pStyle w:val="Output"/>
        <w:rPr>
          <w:color w:val="4C483D" w:themeColor="text2"/>
        </w:rPr>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main(String[] </w:t>
      </w:r>
      <w:r>
        <w:rPr>
          <w:color w:val="6A3E3E"/>
        </w:rPr>
        <w:t>args</w:t>
      </w:r>
      <w:r>
        <w:rPr>
          <w:color w:val="000000"/>
        </w:rPr>
        <w:t>) {</w:t>
      </w:r>
    </w:p>
    <w:p w14:paraId="32702477" w14:textId="77777777" w:rsidR="00E61E36" w:rsidRDefault="00E61E36" w:rsidP="00E61E36">
      <w:pPr>
        <w:pStyle w:val="Output"/>
        <w:rPr>
          <w:color w:val="4C483D" w:themeColor="text2"/>
        </w:rPr>
      </w:pPr>
      <w:r>
        <w:rPr>
          <w:color w:val="000000"/>
        </w:rPr>
        <w:tab/>
      </w:r>
      <w:r>
        <w:rPr>
          <w:color w:val="000000"/>
        </w:rPr>
        <w:tab/>
        <w:t>SpringApplication.</w:t>
      </w:r>
      <w:r>
        <w:rPr>
          <w:i/>
          <w:iCs/>
          <w:color w:val="000000"/>
        </w:rPr>
        <w:t>run</w:t>
      </w:r>
      <w:r>
        <w:rPr>
          <w:color w:val="000000"/>
        </w:rPr>
        <w:t>(SatyaCodesAuthServicesApplication.</w:t>
      </w:r>
      <w:r>
        <w:rPr>
          <w:b/>
          <w:bCs/>
          <w:color w:val="7F0055"/>
        </w:rPr>
        <w:t>class</w:t>
      </w:r>
      <w:r>
        <w:rPr>
          <w:color w:val="000000"/>
        </w:rPr>
        <w:t xml:space="preserve">, </w:t>
      </w:r>
      <w:r>
        <w:rPr>
          <w:color w:val="6A3E3E"/>
        </w:rPr>
        <w:t>args</w:t>
      </w:r>
      <w:r>
        <w:rPr>
          <w:color w:val="000000"/>
        </w:rPr>
        <w:t>);</w:t>
      </w:r>
    </w:p>
    <w:p w14:paraId="1333B7C2" w14:textId="77777777" w:rsidR="00E61E36" w:rsidRDefault="00E61E36" w:rsidP="00E61E36">
      <w:pPr>
        <w:pStyle w:val="Output"/>
        <w:rPr>
          <w:color w:val="4C483D" w:themeColor="text2"/>
        </w:rPr>
      </w:pPr>
      <w:r>
        <w:rPr>
          <w:color w:val="000000"/>
        </w:rPr>
        <w:tab/>
        <w:t>}</w:t>
      </w:r>
    </w:p>
    <w:p w14:paraId="421D4EBD" w14:textId="77777777" w:rsidR="00E61E36" w:rsidRDefault="00E61E36" w:rsidP="00E61E36">
      <w:pPr>
        <w:pStyle w:val="Output"/>
        <w:rPr>
          <w:color w:val="000000"/>
        </w:rPr>
      </w:pPr>
      <w:r>
        <w:rPr>
          <w:color w:val="000000"/>
        </w:rPr>
        <w:t>}</w:t>
      </w:r>
    </w:p>
    <w:p w14:paraId="79628A83" w14:textId="77777777" w:rsidR="00E61E36" w:rsidRDefault="00E61E36" w:rsidP="00E61E36"/>
    <w:p w14:paraId="5468CC55" w14:textId="77777777" w:rsidR="00E61E36" w:rsidRDefault="00E61E36" w:rsidP="00E61E36">
      <w:r>
        <w:lastRenderedPageBreak/>
        <w:t xml:space="preserve">Run the Application, access </w:t>
      </w:r>
      <w:hyperlink r:id="rId226" w:history="1">
        <w:r w:rsidRPr="00D036BD">
          <w:rPr>
            <w:rStyle w:val="Hyperlink"/>
          </w:rPr>
          <w:t>http://localhost:8080/v2/api-docs</w:t>
        </w:r>
      </w:hyperlink>
      <w:r>
        <w:rPr>
          <w:noProof/>
        </w:rPr>
        <w:drawing>
          <wp:inline distT="0" distB="0" distL="0" distR="0" wp14:anchorId="17F6780E" wp14:editId="65686250">
            <wp:extent cx="5943600" cy="45827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4582795"/>
                    </a:xfrm>
                    <a:prstGeom prst="rect">
                      <a:avLst/>
                    </a:prstGeom>
                  </pic:spPr>
                </pic:pic>
              </a:graphicData>
            </a:graphic>
          </wp:inline>
        </w:drawing>
      </w:r>
    </w:p>
    <w:p w14:paraId="5373C5C0" w14:textId="77777777" w:rsidR="00E61E36" w:rsidRDefault="00E61E36" w:rsidP="00E61E36">
      <w:pPr>
        <w:spacing w:after="0"/>
      </w:pPr>
      <w:r>
        <w:t xml:space="preserve">To get UI Documenetation add below dependency </w:t>
      </w:r>
    </w:p>
    <w:p w14:paraId="1B762DAB" w14:textId="77777777" w:rsidR="00E61E36" w:rsidRDefault="00E61E36" w:rsidP="00E61E36">
      <w:pPr>
        <w:pStyle w:val="Output"/>
      </w:pPr>
      <w:r>
        <w:t>&lt;!-- https://mvnrepository.com/artifact/io.springfox/springfox-swagger-ui --&gt;</w:t>
      </w:r>
    </w:p>
    <w:p w14:paraId="1FC2C793" w14:textId="77777777" w:rsidR="00E61E36" w:rsidRDefault="00E61E36" w:rsidP="00E61E36">
      <w:pPr>
        <w:pStyle w:val="Output"/>
      </w:pPr>
      <w:r>
        <w:t>&lt;dependency&gt;</w:t>
      </w:r>
    </w:p>
    <w:p w14:paraId="0E6F0CB3" w14:textId="77777777" w:rsidR="00E61E36" w:rsidRDefault="00E61E36" w:rsidP="00E61E36">
      <w:pPr>
        <w:pStyle w:val="Output"/>
      </w:pPr>
      <w:r>
        <w:t xml:space="preserve">    &lt;groupId&gt;io.springfox&lt;/groupId&gt;</w:t>
      </w:r>
    </w:p>
    <w:p w14:paraId="5546EEA4" w14:textId="77777777" w:rsidR="00E61E36" w:rsidRDefault="00E61E36" w:rsidP="00E61E36">
      <w:pPr>
        <w:pStyle w:val="Output"/>
      </w:pPr>
      <w:r>
        <w:t xml:space="preserve">    &lt;artifactId&gt;springfox-swagger-ui&lt;/artifactId&gt;</w:t>
      </w:r>
    </w:p>
    <w:p w14:paraId="1D3DEB96" w14:textId="77777777" w:rsidR="00E61E36" w:rsidRDefault="00E61E36" w:rsidP="00E61E36">
      <w:pPr>
        <w:pStyle w:val="Output"/>
      </w:pPr>
      <w:r>
        <w:t xml:space="preserve">    &lt;version&gt;2.9.2&lt;/version&gt;</w:t>
      </w:r>
    </w:p>
    <w:p w14:paraId="6B83A372" w14:textId="77777777" w:rsidR="00E61E36" w:rsidRDefault="00E61E36" w:rsidP="00E61E36">
      <w:pPr>
        <w:pStyle w:val="Output"/>
      </w:pPr>
      <w:r>
        <w:t>&lt;/dependency&gt;</w:t>
      </w:r>
    </w:p>
    <w:p w14:paraId="342230F8" w14:textId="77777777" w:rsidR="00E61E36" w:rsidRDefault="00E61E36" w:rsidP="00E61E36"/>
    <w:p w14:paraId="1EBD6AF2" w14:textId="77777777" w:rsidR="00E61E36" w:rsidRDefault="00E61E36" w:rsidP="00E61E36">
      <w:r>
        <w:t xml:space="preserve">To access UI : </w:t>
      </w:r>
      <w:hyperlink r:id="rId228" w:history="1">
        <w:r w:rsidRPr="00D036BD">
          <w:rPr>
            <w:rStyle w:val="Hyperlink"/>
          </w:rPr>
          <w:t>http://localhost:8080/swagger-ui.html</w:t>
        </w:r>
      </w:hyperlink>
    </w:p>
    <w:p w14:paraId="63BC7903" w14:textId="55379038" w:rsidR="00E61E36" w:rsidRDefault="00E61E36" w:rsidP="00E61E36">
      <w:r>
        <w:rPr>
          <w:noProof/>
        </w:rPr>
        <w:lastRenderedPageBreak/>
        <w:drawing>
          <wp:inline distT="0" distB="0" distL="0" distR="0" wp14:anchorId="70907DDD" wp14:editId="72396937">
            <wp:extent cx="5943600" cy="29857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985770"/>
                    </a:xfrm>
                    <a:prstGeom prst="rect">
                      <a:avLst/>
                    </a:prstGeom>
                  </pic:spPr>
                </pic:pic>
              </a:graphicData>
            </a:graphic>
          </wp:inline>
        </w:drawing>
      </w:r>
    </w:p>
    <w:p w14:paraId="7DE97D75" w14:textId="7908E23A" w:rsidR="00355ECB" w:rsidRDefault="00355ECB" w:rsidP="00355ECB">
      <w:pPr>
        <w:pStyle w:val="Heading30"/>
      </w:pPr>
      <w:bookmarkStart w:id="211" w:name="_Toc98762704"/>
      <w:r>
        <w:t>Using Swagger 3</w:t>
      </w:r>
      <w:bookmarkEnd w:id="211"/>
    </w:p>
    <w:p w14:paraId="64DBD40A" w14:textId="265E2847" w:rsidR="00355ECB" w:rsidRPr="00355ECB" w:rsidRDefault="00355ECB" w:rsidP="00AF78E6">
      <w:pPr>
        <w:pStyle w:val="ListParagraph"/>
        <w:numPr>
          <w:ilvl w:val="0"/>
          <w:numId w:val="67"/>
        </w:numPr>
      </w:pPr>
      <w:r>
        <w:t xml:space="preserve">No need to add </w:t>
      </w:r>
      <w:r w:rsidRPr="00355ECB">
        <w:rPr>
          <w:b/>
          <w:bCs/>
        </w:rPr>
        <w:t>@EnableSwagger2</w:t>
      </w:r>
    </w:p>
    <w:p w14:paraId="053BEC0C" w14:textId="78B1B06A" w:rsidR="00355ECB" w:rsidRPr="00355ECB" w:rsidRDefault="00355ECB" w:rsidP="00AF78E6">
      <w:pPr>
        <w:pStyle w:val="ListParagraph"/>
        <w:numPr>
          <w:ilvl w:val="0"/>
          <w:numId w:val="67"/>
        </w:numPr>
        <w:spacing w:after="0"/>
      </w:pPr>
      <w:r>
        <w:rPr>
          <w:b/>
          <w:bCs/>
        </w:rPr>
        <w:t xml:space="preserve">Just add below dependency &amp; access </w:t>
      </w:r>
      <w:hyperlink r:id="rId230" w:history="1">
        <w:r w:rsidRPr="00EC117B">
          <w:rPr>
            <w:rStyle w:val="Hyperlink"/>
            <w:b/>
            <w:bCs/>
          </w:rPr>
          <w:t>http://localhost:8080/swagger-ui.html</w:t>
        </w:r>
      </w:hyperlink>
    </w:p>
    <w:p w14:paraId="44D337D8" w14:textId="77777777" w:rsidR="00355ECB" w:rsidRPr="00355ECB" w:rsidRDefault="00355ECB" w:rsidP="00355ECB">
      <w:pPr>
        <w:autoSpaceDE w:val="0"/>
        <w:autoSpaceDN w:val="0"/>
        <w:adjustRightInd w:val="0"/>
        <w:spacing w:after="0" w:line="240" w:lineRule="auto"/>
        <w:rPr>
          <w:rFonts w:ascii="Consolas" w:hAnsi="Consolas" w:cs="Consolas"/>
          <w:color w:val="4C483D" w:themeColor="text2"/>
        </w:rPr>
      </w:pPr>
      <w:r w:rsidRPr="00355ECB">
        <w:rPr>
          <w:rFonts w:ascii="Consolas" w:hAnsi="Consolas" w:cs="Consolas"/>
          <w:color w:val="000000"/>
        </w:rPr>
        <w:t xml:space="preserve">    </w:t>
      </w:r>
      <w:r w:rsidRPr="00355ECB">
        <w:rPr>
          <w:rFonts w:ascii="Consolas" w:hAnsi="Consolas" w:cs="Consolas"/>
          <w:color w:val="008080"/>
        </w:rPr>
        <w:t>&lt;</w:t>
      </w:r>
      <w:r w:rsidRPr="00355ECB">
        <w:rPr>
          <w:rFonts w:ascii="Consolas" w:hAnsi="Consolas" w:cs="Consolas"/>
          <w:color w:val="3F7F7F"/>
        </w:rPr>
        <w:t>dependency</w:t>
      </w:r>
      <w:r w:rsidRPr="00355ECB">
        <w:rPr>
          <w:rFonts w:ascii="Consolas" w:hAnsi="Consolas" w:cs="Consolas"/>
          <w:color w:val="008080"/>
        </w:rPr>
        <w:t>&gt;</w:t>
      </w:r>
    </w:p>
    <w:p w14:paraId="761229CA" w14:textId="77777777" w:rsidR="00355ECB" w:rsidRPr="00355ECB" w:rsidRDefault="00355ECB" w:rsidP="00355ECB">
      <w:pPr>
        <w:autoSpaceDE w:val="0"/>
        <w:autoSpaceDN w:val="0"/>
        <w:adjustRightInd w:val="0"/>
        <w:spacing w:after="0" w:line="240" w:lineRule="auto"/>
        <w:rPr>
          <w:rFonts w:ascii="Consolas" w:hAnsi="Consolas" w:cs="Consolas"/>
          <w:color w:val="4C483D" w:themeColor="text2"/>
        </w:rPr>
      </w:pPr>
      <w:r w:rsidRPr="00355ECB">
        <w:rPr>
          <w:rFonts w:ascii="Consolas" w:hAnsi="Consolas" w:cs="Consolas"/>
          <w:color w:val="000000"/>
        </w:rPr>
        <w:t xml:space="preserve">        </w:t>
      </w:r>
      <w:r w:rsidRPr="00355ECB">
        <w:rPr>
          <w:rFonts w:ascii="Consolas" w:hAnsi="Consolas" w:cs="Consolas"/>
          <w:color w:val="008080"/>
        </w:rPr>
        <w:t>&lt;</w:t>
      </w:r>
      <w:r w:rsidRPr="00355ECB">
        <w:rPr>
          <w:rFonts w:ascii="Consolas" w:hAnsi="Consolas" w:cs="Consolas"/>
          <w:color w:val="3F7F7F"/>
        </w:rPr>
        <w:t>groupId</w:t>
      </w:r>
      <w:r w:rsidRPr="00355ECB">
        <w:rPr>
          <w:rFonts w:ascii="Consolas" w:hAnsi="Consolas" w:cs="Consolas"/>
          <w:color w:val="008080"/>
        </w:rPr>
        <w:t>&gt;</w:t>
      </w:r>
      <w:r w:rsidRPr="00355ECB">
        <w:rPr>
          <w:rFonts w:ascii="Consolas" w:hAnsi="Consolas" w:cs="Consolas"/>
          <w:color w:val="000000"/>
        </w:rPr>
        <w:t>org.springdoc</w:t>
      </w:r>
      <w:r w:rsidRPr="00355ECB">
        <w:rPr>
          <w:rFonts w:ascii="Consolas" w:hAnsi="Consolas" w:cs="Consolas"/>
          <w:color w:val="008080"/>
        </w:rPr>
        <w:t>&lt;/</w:t>
      </w:r>
      <w:r w:rsidRPr="00355ECB">
        <w:rPr>
          <w:rFonts w:ascii="Consolas" w:hAnsi="Consolas" w:cs="Consolas"/>
          <w:color w:val="3F7F7F"/>
        </w:rPr>
        <w:t>groupId</w:t>
      </w:r>
      <w:r w:rsidRPr="00355ECB">
        <w:rPr>
          <w:rFonts w:ascii="Consolas" w:hAnsi="Consolas" w:cs="Consolas"/>
          <w:color w:val="008080"/>
        </w:rPr>
        <w:t>&gt;</w:t>
      </w:r>
    </w:p>
    <w:p w14:paraId="31DA1FCC" w14:textId="77777777" w:rsidR="00355ECB" w:rsidRPr="00355ECB" w:rsidRDefault="00355ECB" w:rsidP="00355ECB">
      <w:pPr>
        <w:autoSpaceDE w:val="0"/>
        <w:autoSpaceDN w:val="0"/>
        <w:adjustRightInd w:val="0"/>
        <w:spacing w:after="0" w:line="240" w:lineRule="auto"/>
        <w:rPr>
          <w:rFonts w:ascii="Consolas" w:hAnsi="Consolas" w:cs="Consolas"/>
          <w:color w:val="4C483D" w:themeColor="text2"/>
        </w:rPr>
      </w:pPr>
      <w:r w:rsidRPr="00355ECB">
        <w:rPr>
          <w:rFonts w:ascii="Consolas" w:hAnsi="Consolas" w:cs="Consolas"/>
          <w:color w:val="000000"/>
        </w:rPr>
        <w:t xml:space="preserve">        </w:t>
      </w:r>
      <w:r w:rsidRPr="00355ECB">
        <w:rPr>
          <w:rFonts w:ascii="Consolas" w:hAnsi="Consolas" w:cs="Consolas"/>
          <w:color w:val="008080"/>
        </w:rPr>
        <w:t>&lt;</w:t>
      </w:r>
      <w:r w:rsidRPr="00355ECB">
        <w:rPr>
          <w:rFonts w:ascii="Consolas" w:hAnsi="Consolas" w:cs="Consolas"/>
          <w:color w:val="3F7F7F"/>
        </w:rPr>
        <w:t>artifactId</w:t>
      </w:r>
      <w:r w:rsidRPr="00355ECB">
        <w:rPr>
          <w:rFonts w:ascii="Consolas" w:hAnsi="Consolas" w:cs="Consolas"/>
          <w:color w:val="008080"/>
        </w:rPr>
        <w:t>&gt;</w:t>
      </w:r>
      <w:r w:rsidRPr="00355ECB">
        <w:rPr>
          <w:rFonts w:ascii="Consolas" w:hAnsi="Consolas" w:cs="Consolas"/>
          <w:color w:val="000000"/>
        </w:rPr>
        <w:t>springdoc-openapi-ui</w:t>
      </w:r>
      <w:r w:rsidRPr="00355ECB">
        <w:rPr>
          <w:rFonts w:ascii="Consolas" w:hAnsi="Consolas" w:cs="Consolas"/>
          <w:color w:val="008080"/>
        </w:rPr>
        <w:t>&lt;/</w:t>
      </w:r>
      <w:r w:rsidRPr="00355ECB">
        <w:rPr>
          <w:rFonts w:ascii="Consolas" w:hAnsi="Consolas" w:cs="Consolas"/>
          <w:color w:val="3F7F7F"/>
        </w:rPr>
        <w:t>artifactId</w:t>
      </w:r>
      <w:r w:rsidRPr="00355ECB">
        <w:rPr>
          <w:rFonts w:ascii="Consolas" w:hAnsi="Consolas" w:cs="Consolas"/>
          <w:color w:val="008080"/>
        </w:rPr>
        <w:t>&gt;</w:t>
      </w:r>
    </w:p>
    <w:p w14:paraId="1802A0DD" w14:textId="77777777" w:rsidR="00355ECB" w:rsidRPr="00355ECB" w:rsidRDefault="00355ECB" w:rsidP="00355ECB">
      <w:pPr>
        <w:autoSpaceDE w:val="0"/>
        <w:autoSpaceDN w:val="0"/>
        <w:adjustRightInd w:val="0"/>
        <w:spacing w:after="0" w:line="240" w:lineRule="auto"/>
        <w:rPr>
          <w:rFonts w:ascii="Consolas" w:hAnsi="Consolas" w:cs="Consolas"/>
          <w:color w:val="4C483D" w:themeColor="text2"/>
        </w:rPr>
      </w:pPr>
      <w:r w:rsidRPr="00355ECB">
        <w:rPr>
          <w:rFonts w:ascii="Consolas" w:hAnsi="Consolas" w:cs="Consolas"/>
          <w:color w:val="000000"/>
        </w:rPr>
        <w:t xml:space="preserve">        </w:t>
      </w:r>
      <w:r w:rsidRPr="00355ECB">
        <w:rPr>
          <w:rFonts w:ascii="Consolas" w:hAnsi="Consolas" w:cs="Consolas"/>
          <w:color w:val="008080"/>
        </w:rPr>
        <w:t>&lt;</w:t>
      </w:r>
      <w:r w:rsidRPr="00355ECB">
        <w:rPr>
          <w:rFonts w:ascii="Consolas" w:hAnsi="Consolas" w:cs="Consolas"/>
          <w:color w:val="3F7F7F"/>
        </w:rPr>
        <w:t>version</w:t>
      </w:r>
      <w:r w:rsidRPr="00355ECB">
        <w:rPr>
          <w:rFonts w:ascii="Consolas" w:hAnsi="Consolas" w:cs="Consolas"/>
          <w:color w:val="008080"/>
        </w:rPr>
        <w:t>&gt;</w:t>
      </w:r>
      <w:r w:rsidRPr="00355ECB">
        <w:rPr>
          <w:rFonts w:ascii="Consolas" w:hAnsi="Consolas" w:cs="Consolas"/>
          <w:color w:val="000000"/>
        </w:rPr>
        <w:t>1.6.6</w:t>
      </w:r>
      <w:r w:rsidRPr="00355ECB">
        <w:rPr>
          <w:rFonts w:ascii="Consolas" w:hAnsi="Consolas" w:cs="Consolas"/>
          <w:color w:val="008080"/>
        </w:rPr>
        <w:t>&lt;/</w:t>
      </w:r>
      <w:r w:rsidRPr="00355ECB">
        <w:rPr>
          <w:rFonts w:ascii="Consolas" w:hAnsi="Consolas" w:cs="Consolas"/>
          <w:color w:val="3F7F7F"/>
        </w:rPr>
        <w:t>version</w:t>
      </w:r>
      <w:r w:rsidRPr="00355ECB">
        <w:rPr>
          <w:rFonts w:ascii="Consolas" w:hAnsi="Consolas" w:cs="Consolas"/>
          <w:color w:val="008080"/>
        </w:rPr>
        <w:t>&gt;</w:t>
      </w:r>
    </w:p>
    <w:p w14:paraId="1028F7EA" w14:textId="37E20A43" w:rsidR="00355ECB" w:rsidRDefault="00355ECB" w:rsidP="00355ECB">
      <w:r w:rsidRPr="00355ECB">
        <w:rPr>
          <w:rFonts w:ascii="Consolas" w:hAnsi="Consolas" w:cs="Consolas"/>
          <w:color w:val="000000"/>
        </w:rPr>
        <w:t xml:space="preserve">    </w:t>
      </w:r>
      <w:r w:rsidRPr="00355ECB">
        <w:rPr>
          <w:rFonts w:ascii="Consolas" w:hAnsi="Consolas" w:cs="Consolas"/>
          <w:color w:val="008080"/>
        </w:rPr>
        <w:t>&lt;/</w:t>
      </w:r>
      <w:r w:rsidRPr="00355ECB">
        <w:rPr>
          <w:rFonts w:ascii="Consolas" w:hAnsi="Consolas" w:cs="Consolas"/>
          <w:color w:val="3F7F7F"/>
        </w:rPr>
        <w:t>dependency</w:t>
      </w:r>
      <w:r w:rsidRPr="00355ECB">
        <w:rPr>
          <w:rFonts w:ascii="Consolas" w:hAnsi="Consolas" w:cs="Consolas"/>
          <w:color w:val="008080"/>
        </w:rPr>
        <w:t>&gt;</w:t>
      </w:r>
    </w:p>
    <w:p w14:paraId="13BC2CA9" w14:textId="77829A5D" w:rsidR="002A2424" w:rsidRDefault="002A2424" w:rsidP="00E61E36"/>
    <w:p w14:paraId="6868D5FF" w14:textId="6D596C07" w:rsidR="007A4F31" w:rsidRDefault="007A4F31" w:rsidP="007A4F31">
      <w:pPr>
        <w:pStyle w:val="Heading1"/>
      </w:pPr>
      <w:r>
        <w:t>12.SpringBoot – Performance Monitoring</w:t>
      </w:r>
    </w:p>
    <w:p w14:paraId="1A924407" w14:textId="3F34F50E" w:rsidR="007E34AA" w:rsidRDefault="007E34AA" w:rsidP="007E34AA">
      <w:pPr>
        <w:pStyle w:val="Heading2"/>
      </w:pPr>
      <w:r>
        <w:t>Dev</w:t>
      </w:r>
      <w:r w:rsidR="00D175B0">
        <w:t>elopment</w:t>
      </w:r>
      <w:r>
        <w:t xml:space="preserve"> - S</w:t>
      </w:r>
      <w:r w:rsidRPr="007E34AA">
        <w:t xml:space="preserve">pring </w:t>
      </w:r>
      <w:r>
        <w:t>B</w:t>
      </w:r>
      <w:r w:rsidRPr="007E34AA">
        <w:t xml:space="preserve">oot </w:t>
      </w:r>
      <w:r>
        <w:t>P</w:t>
      </w:r>
      <w:r w:rsidRPr="007E34AA">
        <w:t xml:space="preserve">erformance </w:t>
      </w:r>
      <w:r>
        <w:t>L</w:t>
      </w:r>
      <w:r w:rsidRPr="007E34AA">
        <w:t>ogging</w:t>
      </w:r>
    </w:p>
    <w:p w14:paraId="5C76BBCC" w14:textId="67829FF6" w:rsidR="007E34AA" w:rsidRDefault="00B6185B" w:rsidP="007E34AA">
      <w:r>
        <w:t>To calculate how much time taken to execute method, with start &amp; end time. We use AOP</w:t>
      </w:r>
      <w:r w:rsidRPr="00B6185B">
        <w:rPr>
          <w:color w:val="243B53"/>
          <w:sz w:val="27"/>
          <w:szCs w:val="27"/>
          <w:shd w:val="clear" w:color="auto" w:fill="FFFFFF"/>
        </w:rPr>
        <w:t xml:space="preserve"> </w:t>
      </w:r>
      <w:r w:rsidRPr="00B6185B">
        <w:t> </w:t>
      </w:r>
      <w:hyperlink r:id="rId231" w:history="1">
        <w:r w:rsidRPr="00B6185B">
          <w:rPr>
            <w:rStyle w:val="Hyperlink"/>
          </w:rPr>
          <w:t>aspectj</w:t>
        </w:r>
      </w:hyperlink>
      <w:r w:rsidRPr="00B6185B">
        <w:t> based interceptor</w:t>
      </w:r>
      <w:r>
        <w:t xml:space="preserve"> to </w:t>
      </w:r>
      <w:r w:rsidRPr="00B6185B">
        <w:t>write </w:t>
      </w:r>
      <w:r w:rsidRPr="00B6185B">
        <w:rPr>
          <w:b/>
          <w:bCs/>
        </w:rPr>
        <w:t>performance logging</w:t>
      </w:r>
      <w:r w:rsidRPr="00B6185B">
        <w:t> based on time taken in method executions of aop intercepted methods.</w:t>
      </w:r>
    </w:p>
    <w:p w14:paraId="3FFC7408" w14:textId="77777777" w:rsidR="002829F9" w:rsidRPr="002829F9" w:rsidRDefault="002829F9" w:rsidP="002829F9">
      <w:pPr>
        <w:pStyle w:val="SyntaxHiglate"/>
        <w:rPr>
          <w:rFonts w:cs="Times New Roman"/>
          <w:sz w:val="22"/>
          <w:szCs w:val="22"/>
          <w:lang w:eastAsia="en-US"/>
        </w:rPr>
      </w:pPr>
      <w:r w:rsidRPr="002829F9">
        <w:rPr>
          <w:lang w:eastAsia="en-US"/>
        </w:rPr>
        <w:t> &lt;dependency&gt;</w:t>
      </w:r>
    </w:p>
    <w:p w14:paraId="52FC1D7D" w14:textId="77777777" w:rsidR="002829F9" w:rsidRPr="002829F9" w:rsidRDefault="002829F9" w:rsidP="002829F9">
      <w:pPr>
        <w:pStyle w:val="SyntaxHiglate"/>
        <w:rPr>
          <w:rFonts w:cs="Times New Roman"/>
          <w:sz w:val="22"/>
          <w:szCs w:val="22"/>
          <w:lang w:eastAsia="en-US"/>
        </w:rPr>
      </w:pPr>
      <w:r w:rsidRPr="002829F9">
        <w:rPr>
          <w:lang w:eastAsia="en-US"/>
        </w:rPr>
        <w:t>      &lt;groupId&gt;org.springframework.boot&lt;/groupId&gt;</w:t>
      </w:r>
    </w:p>
    <w:p w14:paraId="2D04224C" w14:textId="77777777" w:rsidR="002829F9" w:rsidRPr="002829F9" w:rsidRDefault="002829F9" w:rsidP="002829F9">
      <w:pPr>
        <w:pStyle w:val="SyntaxHiglate"/>
        <w:rPr>
          <w:rFonts w:cs="Times New Roman"/>
          <w:sz w:val="22"/>
          <w:szCs w:val="22"/>
          <w:lang w:eastAsia="en-US"/>
        </w:rPr>
      </w:pPr>
      <w:r w:rsidRPr="002829F9">
        <w:rPr>
          <w:lang w:eastAsia="en-US"/>
        </w:rPr>
        <w:t>      &lt;artifactId&gt;spring-boot-starter-aop&lt;/artifactId&gt;</w:t>
      </w:r>
    </w:p>
    <w:p w14:paraId="12A487F1" w14:textId="75311EF8" w:rsidR="002829F9" w:rsidRPr="002829F9" w:rsidRDefault="002829F9" w:rsidP="002829F9">
      <w:pPr>
        <w:pStyle w:val="SyntaxHiglate"/>
        <w:rPr>
          <w:rFonts w:cs="Times New Roman"/>
          <w:sz w:val="22"/>
          <w:szCs w:val="22"/>
          <w:lang w:eastAsia="en-US"/>
        </w:rPr>
      </w:pPr>
      <w:r w:rsidRPr="002829F9">
        <w:rPr>
          <w:lang w:eastAsia="en-US"/>
        </w:rPr>
        <w:t> &lt;/dependency&gt;</w:t>
      </w:r>
    </w:p>
    <w:p w14:paraId="193F7FC1" w14:textId="77777777" w:rsidR="002829F9" w:rsidRDefault="002829F9" w:rsidP="007E34AA"/>
    <w:p w14:paraId="38E2FC5F" w14:textId="77777777" w:rsidR="00B47D47" w:rsidRPr="00B47D47" w:rsidRDefault="00B47D47" w:rsidP="00B47D47">
      <w:pPr>
        <w:rPr>
          <w:b/>
          <w:bCs/>
        </w:rPr>
      </w:pPr>
      <w:r w:rsidRPr="00B47D47">
        <w:rPr>
          <w:b/>
          <w:bCs/>
        </w:rPr>
        <w:t>Log the method execution time using AOP for a spring boot application.</w:t>
      </w:r>
    </w:p>
    <w:p w14:paraId="35822706" w14:textId="0509D5C3" w:rsidR="007E34AA" w:rsidRDefault="00B47D47" w:rsidP="007E34AA">
      <w:r>
        <w:rPr>
          <w:noProof/>
        </w:rPr>
        <w:lastRenderedPageBreak/>
        <w:drawing>
          <wp:inline distT="0" distB="0" distL="0" distR="0" wp14:anchorId="13F65427" wp14:editId="47723FE4">
            <wp:extent cx="3406348" cy="2880115"/>
            <wp:effectExtent l="0" t="0" r="381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411944" cy="2884847"/>
                    </a:xfrm>
                    <a:prstGeom prst="rect">
                      <a:avLst/>
                    </a:prstGeom>
                    <a:noFill/>
                    <a:ln>
                      <a:noFill/>
                    </a:ln>
                  </pic:spPr>
                </pic:pic>
              </a:graphicData>
            </a:graphic>
          </wp:inline>
        </w:drawing>
      </w:r>
    </w:p>
    <w:p w14:paraId="655A5BB3" w14:textId="4CC0F692" w:rsidR="00B47D47" w:rsidRDefault="00FF759A" w:rsidP="00FF759A">
      <w:pPr>
        <w:pStyle w:val="Qsns"/>
      </w:pPr>
      <w:r>
        <w:t xml:space="preserve">1.Create Aspect class by Implemeting </w:t>
      </w:r>
      <w:r w:rsidR="005062AB">
        <w:t xml:space="preserve">Around advice </w:t>
      </w:r>
    </w:p>
    <w:p w14:paraId="2A8B2761" w14:textId="3EB9121D" w:rsidR="007E34AA" w:rsidRPr="000F4A61" w:rsidRDefault="000F4A61" w:rsidP="000F4A61">
      <w:pPr>
        <w:pStyle w:val="ListParagraph"/>
        <w:numPr>
          <w:ilvl w:val="0"/>
          <w:numId w:val="111"/>
        </w:numPr>
      </w:pPr>
      <w:r w:rsidRPr="000F4A61">
        <w:rPr>
          <w:shd w:val="clear" w:color="auto" w:fill="FFFFFF"/>
        </w:rPr>
        <w:t>Create a clas and use annotation </w:t>
      </w:r>
      <w:hyperlink r:id="rId233" w:history="1">
        <w:r w:rsidRPr="000F4A61">
          <w:rPr>
            <w:rStyle w:val="Hyperlink"/>
            <w:b/>
            <w:bCs/>
            <w:color w:val="0556F3"/>
            <w:u w:val="none"/>
            <w:shd w:val="clear" w:color="auto" w:fill="FFFFFF"/>
          </w:rPr>
          <w:t>@Aspect</w:t>
        </w:r>
      </w:hyperlink>
      <w:r w:rsidRPr="000F4A61">
        <w:rPr>
          <w:shd w:val="clear" w:color="auto" w:fill="FFFFFF"/>
        </w:rPr>
        <w:t> on class to make it AOP aspect.</w:t>
      </w:r>
    </w:p>
    <w:p w14:paraId="5CF8C9DC" w14:textId="2165713F" w:rsidR="000F4A61" w:rsidRPr="00D94E71" w:rsidRDefault="000F4A61" w:rsidP="000F4A61">
      <w:pPr>
        <w:pStyle w:val="ListParagraph"/>
        <w:numPr>
          <w:ilvl w:val="0"/>
          <w:numId w:val="111"/>
        </w:numPr>
      </w:pPr>
      <w:r>
        <w:rPr>
          <w:shd w:val="clear" w:color="auto" w:fill="FFFFFF"/>
        </w:rPr>
        <w:t xml:space="preserve">Write logic for logging inside a method &amp; annotate with </w:t>
      </w:r>
      <w:r w:rsidRPr="004D7869">
        <w:rPr>
          <w:rStyle w:val="0SyntaxChar"/>
        </w:rPr>
        <w:t>@Around</w:t>
      </w:r>
      <w:r>
        <w:rPr>
          <w:rFonts w:ascii="Source Code Pro" w:hAnsi="Source Code Pro"/>
          <w:color w:val="808080"/>
          <w:sz w:val="22"/>
          <w:szCs w:val="22"/>
          <w:shd w:val="clear" w:color="auto" w:fill="F8F8F8"/>
        </w:rPr>
        <w:t xml:space="preserve"> </w:t>
      </w:r>
      <w:r>
        <w:rPr>
          <w:shd w:val="clear" w:color="auto" w:fill="FFFFFF"/>
        </w:rPr>
        <w:t xml:space="preserve">to </w:t>
      </w:r>
      <w:r w:rsidR="00D94E71">
        <w:rPr>
          <w:shd w:val="clear" w:color="auto" w:fill="FFFFFF"/>
        </w:rPr>
        <w:t>make its will before &amp; after method execution</w:t>
      </w:r>
    </w:p>
    <w:p w14:paraId="4BB64930" w14:textId="233C87FA" w:rsidR="00D94E71" w:rsidRDefault="00D06B1A" w:rsidP="000F4A61">
      <w:pPr>
        <w:pStyle w:val="ListParagraph"/>
        <w:numPr>
          <w:ilvl w:val="0"/>
          <w:numId w:val="111"/>
        </w:numPr>
      </w:pPr>
      <w:r>
        <w:t>Provide packge name where the Aspect will be introduced in method calls.</w:t>
      </w:r>
    </w:p>
    <w:p w14:paraId="64394494" w14:textId="1825AA97" w:rsidR="00C50F1E" w:rsidRPr="003545D7" w:rsidRDefault="00C50F1E" w:rsidP="00C50F1E">
      <w:pPr>
        <w:pStyle w:val="ListParagraph"/>
        <w:numPr>
          <w:ilvl w:val="0"/>
          <w:numId w:val="111"/>
        </w:numPr>
        <w:rPr>
          <w:rFonts w:cs="Segoe UI"/>
        </w:rPr>
      </w:pPr>
      <w:r w:rsidRPr="00C50F1E">
        <w:rPr>
          <w:rFonts w:cs="Segoe UI"/>
          <w:shd w:val="clear" w:color="auto" w:fill="FFFFFF"/>
        </w:rPr>
        <w:t>We used </w:t>
      </w:r>
      <w:hyperlink r:id="rId234" w:tgtFrame="_blank" w:history="1">
        <w:r w:rsidRPr="00C50F1E">
          <w:rPr>
            <w:rStyle w:val="Hyperlink"/>
            <w:rFonts w:cs="Segoe UI"/>
            <w:color w:val="0556F3"/>
            <w:u w:val="none"/>
            <w:shd w:val="clear" w:color="auto" w:fill="FFFFFF"/>
          </w:rPr>
          <w:t>StopWatch</w:t>
        </w:r>
      </w:hyperlink>
      <w:r w:rsidRPr="00C50F1E">
        <w:rPr>
          <w:rFonts w:cs="Segoe UI"/>
          <w:shd w:val="clear" w:color="auto" w:fill="FFFFFF"/>
        </w:rPr>
        <w:t> class to capture start time of method and end time of method.</w:t>
      </w:r>
    </w:p>
    <w:p w14:paraId="780E30ED" w14:textId="4C00D710" w:rsidR="003545D7" w:rsidRDefault="003545D7" w:rsidP="00C50F1E">
      <w:pPr>
        <w:pStyle w:val="ListParagraph"/>
        <w:numPr>
          <w:ilvl w:val="0"/>
          <w:numId w:val="111"/>
        </w:numPr>
        <w:rPr>
          <w:rFonts w:cs="Segoe UI"/>
        </w:rPr>
      </w:pPr>
      <w:r w:rsidRPr="003545D7">
        <w:rPr>
          <w:rFonts w:cs="Segoe UI"/>
        </w:rPr>
        <w:t>The </w:t>
      </w:r>
      <w:r w:rsidRPr="004110E7">
        <w:rPr>
          <w:rStyle w:val="0SyntaxPinkChar"/>
        </w:rPr>
        <w:t>ProceedingJoinPoint</w:t>
      </w:r>
      <w:r w:rsidRPr="003545D7">
        <w:rPr>
          <w:rFonts w:cs="Segoe UI"/>
        </w:rPr>
        <w:t> class argument provides us the class name and method name which is going to be executed.</w:t>
      </w:r>
    </w:p>
    <w:p w14:paraId="574752DC" w14:textId="02B49CA8" w:rsidR="00073505" w:rsidRPr="00C50F1E" w:rsidRDefault="00073505" w:rsidP="00C50F1E">
      <w:pPr>
        <w:pStyle w:val="ListParagraph"/>
        <w:numPr>
          <w:ilvl w:val="0"/>
          <w:numId w:val="111"/>
        </w:numPr>
        <w:rPr>
          <w:rFonts w:cs="Segoe UI"/>
        </w:rPr>
      </w:pPr>
      <w:r w:rsidRPr="00073505">
        <w:rPr>
          <w:rFonts w:cs="Segoe UI"/>
        </w:rPr>
        <w:t xml:space="preserve">You may use enabling/disabling component with properties with </w:t>
      </w:r>
      <w:r w:rsidRPr="00073505">
        <w:rPr>
          <w:rStyle w:val="0SyntaxPinkChar"/>
        </w:rPr>
        <w:t xml:space="preserve">ConditionalOnExpression </w:t>
      </w:r>
      <w:r w:rsidRPr="00073505">
        <w:rPr>
          <w:rFonts w:cs="Segoe UI"/>
        </w:rPr>
        <w:t>annotation.</w:t>
      </w:r>
    </w:p>
    <w:p w14:paraId="1CEFFDAF" w14:textId="77777777" w:rsidR="00321136" w:rsidRPr="00321136" w:rsidRDefault="00321136" w:rsidP="00321136">
      <w:pPr>
        <w:pStyle w:val="Output"/>
        <w:rPr>
          <w:color w:val="4C483D" w:themeColor="text2"/>
        </w:rPr>
      </w:pPr>
      <w:r w:rsidRPr="00321136">
        <w:t>@Component</w:t>
      </w:r>
    </w:p>
    <w:p w14:paraId="3DE3F2F9" w14:textId="77777777" w:rsidR="00321136" w:rsidRPr="00321136" w:rsidRDefault="00321136" w:rsidP="00321136">
      <w:pPr>
        <w:pStyle w:val="Output"/>
        <w:rPr>
          <w:color w:val="4C483D" w:themeColor="text2"/>
        </w:rPr>
      </w:pPr>
      <w:r w:rsidRPr="00321136">
        <w:t>@Aspect</w:t>
      </w:r>
    </w:p>
    <w:p w14:paraId="6CED1079" w14:textId="77777777" w:rsidR="00321136" w:rsidRPr="00321136" w:rsidRDefault="00321136" w:rsidP="00321136">
      <w:pPr>
        <w:pStyle w:val="Output"/>
        <w:rPr>
          <w:color w:val="4C483D" w:themeColor="text2"/>
        </w:rPr>
      </w:pPr>
      <w:r w:rsidRPr="00321136">
        <w:t>@ConditionalOnExpression</w:t>
      </w:r>
      <w:r w:rsidRPr="00321136">
        <w:rPr>
          <w:color w:val="000000"/>
        </w:rPr>
        <w:t>(</w:t>
      </w:r>
      <w:r w:rsidRPr="00321136">
        <w:rPr>
          <w:color w:val="2A00FF"/>
        </w:rPr>
        <w:t>"${performance.logging.aspect.active:true}"</w:t>
      </w:r>
      <w:r w:rsidRPr="00321136">
        <w:rPr>
          <w:color w:val="000000"/>
        </w:rPr>
        <w:t>)</w:t>
      </w:r>
      <w:r w:rsidRPr="00321136">
        <w:rPr>
          <w:color w:val="3F7F5F"/>
        </w:rPr>
        <w:t>// enabled by default</w:t>
      </w:r>
    </w:p>
    <w:p w14:paraId="5D9DDFE0" w14:textId="77777777" w:rsidR="00321136" w:rsidRPr="00321136" w:rsidRDefault="00321136" w:rsidP="00321136">
      <w:pPr>
        <w:pStyle w:val="Output"/>
        <w:rPr>
          <w:color w:val="4C483D" w:themeColor="text2"/>
        </w:rPr>
      </w:pPr>
      <w:r w:rsidRPr="00321136">
        <w:rPr>
          <w:b/>
          <w:bCs/>
          <w:color w:val="7F0055"/>
        </w:rPr>
        <w:t>public</w:t>
      </w:r>
      <w:r w:rsidRPr="00321136">
        <w:rPr>
          <w:color w:val="000000"/>
        </w:rPr>
        <w:t xml:space="preserve"> </w:t>
      </w:r>
      <w:r w:rsidRPr="00321136">
        <w:rPr>
          <w:b/>
          <w:bCs/>
          <w:color w:val="7F0055"/>
        </w:rPr>
        <w:t>class</w:t>
      </w:r>
      <w:r w:rsidRPr="00321136">
        <w:rPr>
          <w:color w:val="000000"/>
        </w:rPr>
        <w:t xml:space="preserve"> PerformanceLoggingAspect {</w:t>
      </w:r>
    </w:p>
    <w:p w14:paraId="0CA28033" w14:textId="77777777" w:rsidR="00321136" w:rsidRPr="00321136" w:rsidRDefault="00321136" w:rsidP="00321136">
      <w:pPr>
        <w:pStyle w:val="Output"/>
        <w:rPr>
          <w:color w:val="4C483D" w:themeColor="text2"/>
        </w:rPr>
      </w:pPr>
      <w:r w:rsidRPr="00321136">
        <w:rPr>
          <w:color w:val="000000"/>
        </w:rPr>
        <w:tab/>
      </w:r>
      <w:r w:rsidRPr="00321136">
        <w:rPr>
          <w:b/>
          <w:bCs/>
          <w:color w:val="7F0055"/>
        </w:rPr>
        <w:t>private</w:t>
      </w:r>
      <w:r w:rsidRPr="00321136">
        <w:rPr>
          <w:color w:val="000000"/>
        </w:rPr>
        <w:t xml:space="preserve"> </w:t>
      </w:r>
      <w:r w:rsidRPr="00321136">
        <w:rPr>
          <w:b/>
          <w:bCs/>
          <w:color w:val="7F0055"/>
        </w:rPr>
        <w:t>static</w:t>
      </w:r>
      <w:r w:rsidRPr="00321136">
        <w:rPr>
          <w:color w:val="000000"/>
        </w:rPr>
        <w:t xml:space="preserve"> </w:t>
      </w:r>
      <w:r w:rsidRPr="00321136">
        <w:rPr>
          <w:b/>
          <w:bCs/>
          <w:color w:val="7F0055"/>
        </w:rPr>
        <w:t>final</w:t>
      </w:r>
      <w:r w:rsidRPr="00321136">
        <w:rPr>
          <w:color w:val="000000"/>
        </w:rPr>
        <w:t xml:space="preserve"> Logger </w:t>
      </w:r>
      <w:r w:rsidRPr="00321136">
        <w:rPr>
          <w:b/>
          <w:bCs/>
          <w:i/>
          <w:iCs/>
          <w:color w:val="0000C0"/>
        </w:rPr>
        <w:t>LOGGER</w:t>
      </w:r>
      <w:r w:rsidRPr="00321136">
        <w:rPr>
          <w:color w:val="000000"/>
        </w:rPr>
        <w:t xml:space="preserve"> = LogManager.</w:t>
      </w:r>
      <w:r w:rsidRPr="00321136">
        <w:rPr>
          <w:i/>
          <w:iCs/>
          <w:color w:val="000000"/>
        </w:rPr>
        <w:t>getLogger</w:t>
      </w:r>
      <w:r w:rsidRPr="00321136">
        <w:rPr>
          <w:color w:val="000000"/>
        </w:rPr>
        <w:t>(PerformanceLoggingAspect.</w:t>
      </w:r>
      <w:r w:rsidRPr="00321136">
        <w:rPr>
          <w:b/>
          <w:bCs/>
          <w:color w:val="7F0055"/>
        </w:rPr>
        <w:t>class</w:t>
      </w:r>
      <w:r w:rsidRPr="00321136">
        <w:rPr>
          <w:color w:val="000000"/>
        </w:rPr>
        <w:t>);</w:t>
      </w:r>
    </w:p>
    <w:p w14:paraId="511CE69D" w14:textId="77777777" w:rsidR="00321136" w:rsidRPr="00321136" w:rsidRDefault="00321136" w:rsidP="00321136">
      <w:pPr>
        <w:pStyle w:val="Output"/>
        <w:rPr>
          <w:color w:val="4C483D" w:themeColor="text2"/>
        </w:rPr>
      </w:pPr>
      <w:r w:rsidRPr="00321136">
        <w:rPr>
          <w:color w:val="000000"/>
        </w:rPr>
        <w:tab/>
        <w:t xml:space="preserve"> </w:t>
      </w:r>
    </w:p>
    <w:p w14:paraId="5CC7F6D1" w14:textId="77777777" w:rsidR="00321136" w:rsidRPr="00321136" w:rsidRDefault="00321136" w:rsidP="00321136">
      <w:pPr>
        <w:pStyle w:val="Output"/>
        <w:rPr>
          <w:color w:val="4C483D" w:themeColor="text2"/>
        </w:rPr>
      </w:pPr>
      <w:r w:rsidRPr="00321136">
        <w:rPr>
          <w:color w:val="000000"/>
        </w:rPr>
        <w:tab/>
        <w:t xml:space="preserve">  </w:t>
      </w:r>
      <w:r w:rsidRPr="00321136">
        <w:rPr>
          <w:color w:val="3F7F5F"/>
        </w:rPr>
        <w:t>//AOP expression for which methods shall be intercepted</w:t>
      </w:r>
    </w:p>
    <w:p w14:paraId="7E548B56" w14:textId="77777777" w:rsidR="00321136" w:rsidRPr="00321136" w:rsidRDefault="00321136" w:rsidP="00321136">
      <w:pPr>
        <w:pStyle w:val="Output"/>
        <w:rPr>
          <w:color w:val="4C483D" w:themeColor="text2"/>
        </w:rPr>
      </w:pPr>
      <w:r w:rsidRPr="00321136">
        <w:rPr>
          <w:color w:val="000000"/>
        </w:rPr>
        <w:tab/>
        <w:t xml:space="preserve">  </w:t>
      </w:r>
      <w:r w:rsidRPr="00321136">
        <w:t>@Around</w:t>
      </w:r>
      <w:r w:rsidRPr="00321136">
        <w:rPr>
          <w:color w:val="000000"/>
        </w:rPr>
        <w:t>(</w:t>
      </w:r>
      <w:r w:rsidRPr="00321136">
        <w:rPr>
          <w:color w:val="2A00FF"/>
        </w:rPr>
        <w:t>"execution(* com.edc.controller..*(..)))"</w:t>
      </w:r>
      <w:r w:rsidRPr="00321136">
        <w:rPr>
          <w:color w:val="000000"/>
        </w:rPr>
        <w:t>)</w:t>
      </w:r>
    </w:p>
    <w:p w14:paraId="0C72532A" w14:textId="77777777" w:rsidR="00321136" w:rsidRPr="00321136" w:rsidRDefault="00321136" w:rsidP="00321136">
      <w:pPr>
        <w:pStyle w:val="Output"/>
        <w:rPr>
          <w:color w:val="4C483D" w:themeColor="text2"/>
        </w:rPr>
      </w:pPr>
      <w:r w:rsidRPr="00321136">
        <w:rPr>
          <w:color w:val="000000"/>
        </w:rPr>
        <w:tab/>
        <w:t xml:space="preserve">  </w:t>
      </w:r>
      <w:r w:rsidRPr="00321136">
        <w:rPr>
          <w:b/>
          <w:bCs/>
          <w:color w:val="7F0055"/>
        </w:rPr>
        <w:t>public</w:t>
      </w:r>
      <w:r w:rsidRPr="00321136">
        <w:rPr>
          <w:color w:val="000000"/>
        </w:rPr>
        <w:t xml:space="preserve"> Object profileAllMethods(ProceedingJoinPoint </w:t>
      </w:r>
      <w:r w:rsidRPr="00321136">
        <w:rPr>
          <w:color w:val="6A3E3E"/>
        </w:rPr>
        <w:t>proceedingJoinPoint</w:t>
      </w:r>
      <w:r w:rsidRPr="00321136">
        <w:rPr>
          <w:color w:val="000000"/>
        </w:rPr>
        <w:t xml:space="preserve">) </w:t>
      </w:r>
      <w:r w:rsidRPr="00321136">
        <w:rPr>
          <w:b/>
          <w:bCs/>
          <w:color w:val="7F0055"/>
        </w:rPr>
        <w:t>throws</w:t>
      </w:r>
      <w:r w:rsidRPr="00321136">
        <w:rPr>
          <w:color w:val="000000"/>
        </w:rPr>
        <w:t xml:space="preserve"> Throwable </w:t>
      </w:r>
    </w:p>
    <w:p w14:paraId="18ED1B8C" w14:textId="77777777" w:rsidR="00321136" w:rsidRPr="00321136" w:rsidRDefault="00321136" w:rsidP="00321136">
      <w:pPr>
        <w:pStyle w:val="Output"/>
        <w:rPr>
          <w:color w:val="4C483D" w:themeColor="text2"/>
        </w:rPr>
      </w:pPr>
      <w:r w:rsidRPr="00321136">
        <w:rPr>
          <w:color w:val="000000"/>
        </w:rPr>
        <w:tab/>
        <w:t xml:space="preserve">  {</w:t>
      </w:r>
    </w:p>
    <w:p w14:paraId="5B46808E" w14:textId="77777777" w:rsidR="00321136" w:rsidRPr="00321136" w:rsidRDefault="00321136" w:rsidP="00321136">
      <w:pPr>
        <w:pStyle w:val="Output"/>
        <w:rPr>
          <w:color w:val="4C483D" w:themeColor="text2"/>
        </w:rPr>
      </w:pPr>
      <w:r w:rsidRPr="00321136">
        <w:rPr>
          <w:color w:val="000000"/>
        </w:rPr>
        <w:tab/>
        <w:t xml:space="preserve">    MethodSignature </w:t>
      </w:r>
      <w:r w:rsidRPr="00321136">
        <w:rPr>
          <w:color w:val="6A3E3E"/>
        </w:rPr>
        <w:t>methodSignature</w:t>
      </w:r>
      <w:r w:rsidRPr="00321136">
        <w:rPr>
          <w:color w:val="000000"/>
        </w:rPr>
        <w:t xml:space="preserve"> = (MethodSignature) </w:t>
      </w:r>
      <w:r w:rsidRPr="00321136">
        <w:rPr>
          <w:color w:val="6A3E3E"/>
        </w:rPr>
        <w:t>proceedingJoinPoint</w:t>
      </w:r>
      <w:r w:rsidRPr="00321136">
        <w:rPr>
          <w:color w:val="000000"/>
        </w:rPr>
        <w:t>.getSignature();</w:t>
      </w:r>
    </w:p>
    <w:p w14:paraId="3ABEB85B" w14:textId="77777777" w:rsidR="00321136" w:rsidRPr="00321136" w:rsidRDefault="00321136" w:rsidP="00321136">
      <w:pPr>
        <w:pStyle w:val="Output"/>
        <w:rPr>
          <w:color w:val="4C483D" w:themeColor="text2"/>
        </w:rPr>
      </w:pPr>
      <w:r w:rsidRPr="00321136">
        <w:rPr>
          <w:color w:val="000000"/>
        </w:rPr>
        <w:tab/>
        <w:t xml:space="preserve">     </w:t>
      </w:r>
    </w:p>
    <w:p w14:paraId="41B33CB2" w14:textId="77777777" w:rsidR="00321136" w:rsidRPr="00321136" w:rsidRDefault="00321136" w:rsidP="00321136">
      <w:pPr>
        <w:pStyle w:val="Output"/>
        <w:rPr>
          <w:color w:val="4C483D" w:themeColor="text2"/>
        </w:rPr>
      </w:pPr>
      <w:r w:rsidRPr="00321136">
        <w:rPr>
          <w:color w:val="000000"/>
        </w:rPr>
        <w:tab/>
        <w:t xml:space="preserve">    </w:t>
      </w:r>
      <w:r w:rsidRPr="00321136">
        <w:rPr>
          <w:color w:val="3F7F5F"/>
        </w:rPr>
        <w:t>//Get intercepted method details</w:t>
      </w:r>
    </w:p>
    <w:p w14:paraId="142C5700" w14:textId="77777777" w:rsidR="00321136" w:rsidRPr="00321136" w:rsidRDefault="00321136" w:rsidP="00321136">
      <w:pPr>
        <w:pStyle w:val="Output"/>
        <w:rPr>
          <w:color w:val="4C483D" w:themeColor="text2"/>
        </w:rPr>
      </w:pPr>
      <w:r w:rsidRPr="00321136">
        <w:rPr>
          <w:color w:val="000000"/>
        </w:rPr>
        <w:tab/>
        <w:t xml:space="preserve">    String </w:t>
      </w:r>
      <w:r w:rsidRPr="00321136">
        <w:rPr>
          <w:color w:val="6A3E3E"/>
        </w:rPr>
        <w:t>className</w:t>
      </w:r>
      <w:r w:rsidRPr="00321136">
        <w:rPr>
          <w:color w:val="000000"/>
        </w:rPr>
        <w:t xml:space="preserve"> = </w:t>
      </w:r>
      <w:r w:rsidRPr="00321136">
        <w:rPr>
          <w:color w:val="6A3E3E"/>
        </w:rPr>
        <w:t>methodSignature</w:t>
      </w:r>
      <w:r w:rsidRPr="00321136">
        <w:rPr>
          <w:color w:val="000000"/>
        </w:rPr>
        <w:t>.getDeclaringType().getSimpleName();</w:t>
      </w:r>
    </w:p>
    <w:p w14:paraId="041268C8" w14:textId="77777777" w:rsidR="00321136" w:rsidRPr="00321136" w:rsidRDefault="00321136" w:rsidP="00321136">
      <w:pPr>
        <w:pStyle w:val="Output"/>
        <w:rPr>
          <w:color w:val="4C483D" w:themeColor="text2"/>
        </w:rPr>
      </w:pPr>
      <w:r w:rsidRPr="00321136">
        <w:rPr>
          <w:color w:val="000000"/>
        </w:rPr>
        <w:tab/>
        <w:t xml:space="preserve">    String </w:t>
      </w:r>
      <w:r w:rsidRPr="00321136">
        <w:rPr>
          <w:color w:val="6A3E3E"/>
        </w:rPr>
        <w:t>methodName</w:t>
      </w:r>
      <w:r w:rsidRPr="00321136">
        <w:rPr>
          <w:color w:val="000000"/>
        </w:rPr>
        <w:t xml:space="preserve"> = </w:t>
      </w:r>
      <w:r w:rsidRPr="00321136">
        <w:rPr>
          <w:color w:val="6A3E3E"/>
        </w:rPr>
        <w:t>methodSignature</w:t>
      </w:r>
      <w:r w:rsidRPr="00321136">
        <w:rPr>
          <w:color w:val="000000"/>
        </w:rPr>
        <w:t>.getName();</w:t>
      </w:r>
    </w:p>
    <w:p w14:paraId="514A6299" w14:textId="77777777" w:rsidR="00321136" w:rsidRPr="00321136" w:rsidRDefault="00321136" w:rsidP="00321136">
      <w:pPr>
        <w:pStyle w:val="Output"/>
        <w:rPr>
          <w:color w:val="4C483D" w:themeColor="text2"/>
        </w:rPr>
      </w:pPr>
      <w:r w:rsidRPr="00321136">
        <w:rPr>
          <w:color w:val="000000"/>
        </w:rPr>
        <w:tab/>
        <w:t xml:space="preserve">     </w:t>
      </w:r>
    </w:p>
    <w:p w14:paraId="2DB56C49" w14:textId="77777777" w:rsidR="00321136" w:rsidRPr="00321136" w:rsidRDefault="00321136" w:rsidP="00321136">
      <w:pPr>
        <w:pStyle w:val="Output"/>
        <w:rPr>
          <w:color w:val="4C483D" w:themeColor="text2"/>
        </w:rPr>
      </w:pPr>
      <w:r w:rsidRPr="00321136">
        <w:rPr>
          <w:color w:val="000000"/>
        </w:rPr>
        <w:tab/>
        <w:t xml:space="preserve">    </w:t>
      </w:r>
      <w:r w:rsidRPr="00321136">
        <w:rPr>
          <w:b/>
          <w:bCs/>
          <w:color w:val="7F0055"/>
        </w:rPr>
        <w:t>final</w:t>
      </w:r>
      <w:r w:rsidRPr="00321136">
        <w:rPr>
          <w:color w:val="000000"/>
        </w:rPr>
        <w:t xml:space="preserve"> StopWatch </w:t>
      </w:r>
      <w:r w:rsidRPr="00321136">
        <w:rPr>
          <w:color w:val="6A3E3E"/>
        </w:rPr>
        <w:t>stopWatch</w:t>
      </w:r>
      <w:r w:rsidRPr="00321136">
        <w:rPr>
          <w:color w:val="000000"/>
        </w:rPr>
        <w:t xml:space="preserve"> = </w:t>
      </w:r>
      <w:r w:rsidRPr="00321136">
        <w:rPr>
          <w:b/>
          <w:bCs/>
          <w:color w:val="7F0055"/>
        </w:rPr>
        <w:t>new</w:t>
      </w:r>
      <w:r w:rsidRPr="00321136">
        <w:rPr>
          <w:color w:val="000000"/>
        </w:rPr>
        <w:t xml:space="preserve"> StopWatch();</w:t>
      </w:r>
    </w:p>
    <w:p w14:paraId="24080B28" w14:textId="77777777" w:rsidR="00321136" w:rsidRPr="00321136" w:rsidRDefault="00321136" w:rsidP="00321136">
      <w:pPr>
        <w:pStyle w:val="Output"/>
        <w:rPr>
          <w:color w:val="4C483D" w:themeColor="text2"/>
        </w:rPr>
      </w:pPr>
      <w:r w:rsidRPr="00321136">
        <w:rPr>
          <w:color w:val="000000"/>
        </w:rPr>
        <w:tab/>
        <w:t xml:space="preserve">     </w:t>
      </w:r>
    </w:p>
    <w:p w14:paraId="63A0C0D1" w14:textId="77777777" w:rsidR="00321136" w:rsidRPr="00321136" w:rsidRDefault="00321136" w:rsidP="00321136">
      <w:pPr>
        <w:pStyle w:val="Output"/>
        <w:rPr>
          <w:color w:val="4C483D" w:themeColor="text2"/>
        </w:rPr>
      </w:pPr>
      <w:r w:rsidRPr="00321136">
        <w:rPr>
          <w:color w:val="000000"/>
        </w:rPr>
        <w:tab/>
        <w:t xml:space="preserve">    </w:t>
      </w:r>
      <w:r w:rsidRPr="00321136">
        <w:rPr>
          <w:color w:val="3F7F5F"/>
        </w:rPr>
        <w:t>//Measure method execution time</w:t>
      </w:r>
    </w:p>
    <w:p w14:paraId="2911F01D" w14:textId="77777777" w:rsidR="00321136" w:rsidRPr="00321136" w:rsidRDefault="00321136" w:rsidP="00321136">
      <w:pPr>
        <w:pStyle w:val="Output"/>
        <w:rPr>
          <w:color w:val="4C483D" w:themeColor="text2"/>
        </w:rPr>
      </w:pPr>
      <w:r w:rsidRPr="00321136">
        <w:rPr>
          <w:color w:val="000000"/>
        </w:rPr>
        <w:tab/>
        <w:t xml:space="preserve">    </w:t>
      </w:r>
      <w:r w:rsidRPr="00321136">
        <w:rPr>
          <w:color w:val="6A3E3E"/>
        </w:rPr>
        <w:t>stopWatch</w:t>
      </w:r>
      <w:r w:rsidRPr="00321136">
        <w:rPr>
          <w:color w:val="000000"/>
        </w:rPr>
        <w:t>.start();</w:t>
      </w:r>
    </w:p>
    <w:p w14:paraId="30354860" w14:textId="77777777" w:rsidR="00321136" w:rsidRPr="00321136" w:rsidRDefault="00321136" w:rsidP="00321136">
      <w:pPr>
        <w:pStyle w:val="Output"/>
        <w:rPr>
          <w:color w:val="4C483D" w:themeColor="text2"/>
        </w:rPr>
      </w:pPr>
      <w:r w:rsidRPr="00321136">
        <w:rPr>
          <w:color w:val="000000"/>
        </w:rPr>
        <w:tab/>
        <w:t xml:space="preserve">    Object </w:t>
      </w:r>
      <w:r w:rsidRPr="00321136">
        <w:rPr>
          <w:color w:val="6A3E3E"/>
        </w:rPr>
        <w:t>result</w:t>
      </w:r>
      <w:r w:rsidRPr="00321136">
        <w:rPr>
          <w:color w:val="000000"/>
        </w:rPr>
        <w:t xml:space="preserve"> = </w:t>
      </w:r>
      <w:r w:rsidRPr="00321136">
        <w:rPr>
          <w:color w:val="6A3E3E"/>
        </w:rPr>
        <w:t>proceedingJoinPoint</w:t>
      </w:r>
      <w:r w:rsidRPr="00321136">
        <w:rPr>
          <w:color w:val="000000"/>
        </w:rPr>
        <w:t>.proceed();</w:t>
      </w:r>
    </w:p>
    <w:p w14:paraId="07265B6D" w14:textId="77777777" w:rsidR="00321136" w:rsidRPr="00321136" w:rsidRDefault="00321136" w:rsidP="00321136">
      <w:pPr>
        <w:pStyle w:val="Output"/>
        <w:rPr>
          <w:color w:val="4C483D" w:themeColor="text2"/>
        </w:rPr>
      </w:pPr>
      <w:r w:rsidRPr="00321136">
        <w:rPr>
          <w:color w:val="000000"/>
        </w:rPr>
        <w:tab/>
        <w:t xml:space="preserve">    </w:t>
      </w:r>
      <w:r w:rsidRPr="00321136">
        <w:rPr>
          <w:color w:val="6A3E3E"/>
        </w:rPr>
        <w:t>stopWatch</w:t>
      </w:r>
      <w:r w:rsidRPr="00321136">
        <w:rPr>
          <w:color w:val="000000"/>
        </w:rPr>
        <w:t>.stop();</w:t>
      </w:r>
    </w:p>
    <w:p w14:paraId="658E2230" w14:textId="77777777" w:rsidR="00321136" w:rsidRPr="00321136" w:rsidRDefault="00321136" w:rsidP="00321136">
      <w:pPr>
        <w:pStyle w:val="Output"/>
        <w:rPr>
          <w:color w:val="4C483D" w:themeColor="text2"/>
        </w:rPr>
      </w:pPr>
      <w:r w:rsidRPr="00321136">
        <w:rPr>
          <w:color w:val="000000"/>
        </w:rPr>
        <w:lastRenderedPageBreak/>
        <w:tab/>
        <w:t xml:space="preserve"> </w:t>
      </w:r>
    </w:p>
    <w:p w14:paraId="18C2711E" w14:textId="77777777" w:rsidR="00321136" w:rsidRPr="00321136" w:rsidRDefault="00321136" w:rsidP="00321136">
      <w:pPr>
        <w:pStyle w:val="Output"/>
        <w:rPr>
          <w:color w:val="4C483D" w:themeColor="text2"/>
        </w:rPr>
      </w:pPr>
      <w:r w:rsidRPr="00321136">
        <w:rPr>
          <w:color w:val="000000"/>
        </w:rPr>
        <w:tab/>
        <w:t xml:space="preserve">    </w:t>
      </w:r>
      <w:r w:rsidRPr="00321136">
        <w:rPr>
          <w:color w:val="3F7F5F"/>
        </w:rPr>
        <w:t>//Log method execution time</w:t>
      </w:r>
    </w:p>
    <w:p w14:paraId="767A5207" w14:textId="77777777" w:rsidR="00321136" w:rsidRPr="00321136" w:rsidRDefault="00321136" w:rsidP="00321136">
      <w:pPr>
        <w:pStyle w:val="Output"/>
        <w:rPr>
          <w:color w:val="4C483D" w:themeColor="text2"/>
        </w:rPr>
      </w:pPr>
      <w:r w:rsidRPr="00321136">
        <w:rPr>
          <w:color w:val="000000"/>
        </w:rPr>
        <w:tab/>
        <w:t xml:space="preserve">    </w:t>
      </w:r>
      <w:r w:rsidRPr="00321136">
        <w:rPr>
          <w:b/>
          <w:bCs/>
          <w:i/>
          <w:iCs/>
          <w:color w:val="0000C0"/>
        </w:rPr>
        <w:t>LOGGER</w:t>
      </w:r>
      <w:r w:rsidRPr="00321136">
        <w:rPr>
          <w:color w:val="000000"/>
        </w:rPr>
        <w:t>.info(</w:t>
      </w:r>
      <w:r w:rsidRPr="00321136">
        <w:rPr>
          <w:color w:val="2A00FF"/>
        </w:rPr>
        <w:t>"====&gt; \n \n \n Execution time of "</w:t>
      </w:r>
      <w:r w:rsidRPr="00321136">
        <w:rPr>
          <w:color w:val="000000"/>
        </w:rPr>
        <w:t xml:space="preserve"> + </w:t>
      </w:r>
      <w:r w:rsidRPr="00321136">
        <w:rPr>
          <w:color w:val="6A3E3E"/>
        </w:rPr>
        <w:t>className</w:t>
      </w:r>
      <w:r w:rsidRPr="00321136">
        <w:rPr>
          <w:color w:val="000000"/>
        </w:rPr>
        <w:t xml:space="preserve"> + </w:t>
      </w:r>
      <w:r w:rsidRPr="00321136">
        <w:rPr>
          <w:color w:val="2A00FF"/>
        </w:rPr>
        <w:t>"."</w:t>
      </w:r>
      <w:r w:rsidRPr="00321136">
        <w:rPr>
          <w:color w:val="000000"/>
        </w:rPr>
        <w:t xml:space="preserve"> + </w:t>
      </w:r>
      <w:r w:rsidRPr="00321136">
        <w:rPr>
          <w:color w:val="6A3E3E"/>
        </w:rPr>
        <w:t>methodName</w:t>
      </w:r>
      <w:r w:rsidRPr="00321136">
        <w:rPr>
          <w:color w:val="000000"/>
        </w:rPr>
        <w:t xml:space="preserve"> + </w:t>
      </w:r>
      <w:r w:rsidRPr="00321136">
        <w:rPr>
          <w:color w:val="2A00FF"/>
        </w:rPr>
        <w:t>" :: "</w:t>
      </w:r>
      <w:r w:rsidRPr="00321136">
        <w:rPr>
          <w:color w:val="000000"/>
        </w:rPr>
        <w:t xml:space="preserve"> + </w:t>
      </w:r>
      <w:r w:rsidRPr="00321136">
        <w:rPr>
          <w:color w:val="6A3E3E"/>
        </w:rPr>
        <w:t>stopWatch</w:t>
      </w:r>
      <w:r w:rsidRPr="00321136">
        <w:rPr>
          <w:color w:val="000000"/>
        </w:rPr>
        <w:t xml:space="preserve">.getTotalTimeMillis() + </w:t>
      </w:r>
      <w:r w:rsidRPr="00321136">
        <w:rPr>
          <w:color w:val="2A00FF"/>
        </w:rPr>
        <w:t>" ms"</w:t>
      </w:r>
      <w:r w:rsidRPr="00321136">
        <w:rPr>
          <w:color w:val="000000"/>
        </w:rPr>
        <w:t>);</w:t>
      </w:r>
    </w:p>
    <w:p w14:paraId="4DA9D758" w14:textId="77777777" w:rsidR="00321136" w:rsidRPr="00321136" w:rsidRDefault="00321136" w:rsidP="00321136">
      <w:pPr>
        <w:pStyle w:val="Output"/>
        <w:rPr>
          <w:color w:val="4C483D" w:themeColor="text2"/>
        </w:rPr>
      </w:pPr>
      <w:r w:rsidRPr="00321136">
        <w:rPr>
          <w:color w:val="000000"/>
        </w:rPr>
        <w:tab/>
        <w:t xml:space="preserve"> </w:t>
      </w:r>
    </w:p>
    <w:p w14:paraId="07B72E1A" w14:textId="77777777" w:rsidR="00321136" w:rsidRPr="00321136" w:rsidRDefault="00321136" w:rsidP="00321136">
      <w:pPr>
        <w:pStyle w:val="Output"/>
        <w:rPr>
          <w:color w:val="4C483D" w:themeColor="text2"/>
        </w:rPr>
      </w:pPr>
      <w:r w:rsidRPr="00321136">
        <w:rPr>
          <w:color w:val="000000"/>
        </w:rPr>
        <w:tab/>
        <w:t xml:space="preserve">    </w:t>
      </w:r>
      <w:r w:rsidRPr="00321136">
        <w:rPr>
          <w:b/>
          <w:bCs/>
          <w:color w:val="7F0055"/>
        </w:rPr>
        <w:t>return</w:t>
      </w:r>
      <w:r w:rsidRPr="00321136">
        <w:rPr>
          <w:color w:val="000000"/>
        </w:rPr>
        <w:t xml:space="preserve"> </w:t>
      </w:r>
      <w:r w:rsidRPr="00321136">
        <w:rPr>
          <w:color w:val="6A3E3E"/>
        </w:rPr>
        <w:t>result</w:t>
      </w:r>
      <w:r w:rsidRPr="00321136">
        <w:rPr>
          <w:color w:val="000000"/>
        </w:rPr>
        <w:t>;</w:t>
      </w:r>
    </w:p>
    <w:p w14:paraId="19705AD6" w14:textId="77777777" w:rsidR="00321136" w:rsidRPr="00321136" w:rsidRDefault="00321136" w:rsidP="00321136">
      <w:pPr>
        <w:pStyle w:val="Output"/>
        <w:rPr>
          <w:color w:val="4C483D" w:themeColor="text2"/>
        </w:rPr>
      </w:pPr>
      <w:r w:rsidRPr="00321136">
        <w:rPr>
          <w:color w:val="000000"/>
        </w:rPr>
        <w:tab/>
        <w:t xml:space="preserve">  }</w:t>
      </w:r>
    </w:p>
    <w:p w14:paraId="0F72D935" w14:textId="065990D9" w:rsidR="000F4A61" w:rsidRDefault="00321136" w:rsidP="00321136">
      <w:pPr>
        <w:pStyle w:val="Output"/>
      </w:pPr>
      <w:r w:rsidRPr="00321136">
        <w:rPr>
          <w:color w:val="000000"/>
        </w:rPr>
        <w:t>}</w:t>
      </w:r>
    </w:p>
    <w:p w14:paraId="54986A26" w14:textId="3F7A99DC" w:rsidR="000F4A61" w:rsidRDefault="000F4A61" w:rsidP="007E34AA"/>
    <w:p w14:paraId="5D6D7140" w14:textId="2B0D26E7" w:rsidR="00321136" w:rsidRDefault="00321136" w:rsidP="00321136">
      <w:pPr>
        <w:spacing w:after="0"/>
      </w:pPr>
      <w:r>
        <w:t>On executing any controller method, we can see logs with Class: method name</w:t>
      </w:r>
    </w:p>
    <w:p w14:paraId="7E937907" w14:textId="77777777" w:rsidR="00321136" w:rsidRDefault="00321136" w:rsidP="00321136">
      <w:pPr>
        <w:pStyle w:val="Output"/>
        <w:rPr>
          <w:color w:val="4C483D" w:themeColor="text2"/>
        </w:rPr>
      </w:pPr>
      <w:r>
        <w:t>/testReport/all</w:t>
      </w:r>
    </w:p>
    <w:p w14:paraId="77E1D7D5" w14:textId="1926A668" w:rsidR="00321136" w:rsidRDefault="00321136" w:rsidP="00321136">
      <w:pPr>
        <w:pStyle w:val="Output"/>
        <w:rPr>
          <w:color w:val="4C483D" w:themeColor="text2"/>
        </w:rPr>
      </w:pPr>
      <w:r>
        <w:t xml:space="preserve">2022-03-28 13:04:20.133  INFO 20128 --- [nio-8031-exec-3] com.edc.utils.PerformanceLoggingAspect   : ====&gt;  </w:t>
      </w:r>
    </w:p>
    <w:p w14:paraId="329A3127" w14:textId="5BC5370A" w:rsidR="00321136" w:rsidRDefault="00321136" w:rsidP="00321136">
      <w:pPr>
        <w:pStyle w:val="Output"/>
      </w:pPr>
      <w:r>
        <w:t>Execution time of TestReportController.getAllTestReports :: 3 ms</w:t>
      </w:r>
    </w:p>
    <w:p w14:paraId="3923A81B" w14:textId="4FBAE7F7" w:rsidR="000F4A61" w:rsidRDefault="000F4A61" w:rsidP="007E34AA"/>
    <w:p w14:paraId="5061D3BC" w14:textId="2D71F0EC" w:rsidR="003D6729" w:rsidRDefault="003D6729" w:rsidP="00734B04">
      <w:pPr>
        <w:spacing w:after="0"/>
      </w:pPr>
      <w:r>
        <w:t xml:space="preserve">We can enable / Disable AOP by configuring below in </w:t>
      </w:r>
      <w:r w:rsidRPr="00734B04">
        <w:rPr>
          <w:rStyle w:val="0SyntaxPinkChar"/>
        </w:rPr>
        <w:t>application.properties</w:t>
      </w:r>
    </w:p>
    <w:p w14:paraId="05B3570B" w14:textId="77777777" w:rsidR="00734B04" w:rsidRDefault="00734B04" w:rsidP="00734B04">
      <w:pPr>
        <w:pStyle w:val="Output"/>
        <w:rPr>
          <w:color w:val="4C483D" w:themeColor="text2"/>
        </w:rPr>
      </w:pPr>
      <w:r>
        <w:t>logging.level.root=</w:t>
      </w:r>
      <w:r>
        <w:rPr>
          <w:color w:val="2A00FF"/>
        </w:rPr>
        <w:t>INFO</w:t>
      </w:r>
    </w:p>
    <w:p w14:paraId="073466AE" w14:textId="4C1EF8AB" w:rsidR="00734B04" w:rsidRDefault="00734B04" w:rsidP="00734B04">
      <w:pPr>
        <w:pStyle w:val="Output"/>
      </w:pPr>
      <w:r>
        <w:rPr>
          <w:u w:val="single"/>
        </w:rPr>
        <w:t>performance.logging.aspect.active</w:t>
      </w:r>
      <w:r>
        <w:t>=</w:t>
      </w:r>
      <w:r>
        <w:rPr>
          <w:color w:val="2A00FF"/>
        </w:rPr>
        <w:t>true</w:t>
      </w:r>
    </w:p>
    <w:p w14:paraId="3DDD39FA" w14:textId="5844D482" w:rsidR="000F4A61" w:rsidRDefault="000F4A61" w:rsidP="007E34AA"/>
    <w:p w14:paraId="639972FD" w14:textId="77777777" w:rsidR="001322D8" w:rsidRPr="007E34AA" w:rsidRDefault="001322D8" w:rsidP="007E34AA"/>
    <w:p w14:paraId="78724B7D" w14:textId="1D70AAE6" w:rsidR="008725F0" w:rsidRDefault="007F51B9" w:rsidP="008725F0">
      <w:pPr>
        <w:pStyle w:val="Heading2"/>
      </w:pPr>
      <w:r>
        <w:t>Production</w:t>
      </w:r>
      <w:r w:rsidR="008725F0">
        <w:t xml:space="preserve">: </w:t>
      </w:r>
      <w:bookmarkStart w:id="212" w:name="_Toc98762676"/>
      <w:bookmarkStart w:id="213" w:name="_Toc98778518"/>
      <w:r w:rsidR="008725F0">
        <w:t>SpringBoot Acuator -</w:t>
      </w:r>
      <w:r w:rsidR="008725F0" w:rsidRPr="00534D3D">
        <w:rPr>
          <w:rFonts w:ascii="Helvetica" w:eastAsia="Times New Roman" w:hAnsi="Helvetica" w:cs="Helvetica"/>
          <w:color w:val="auto"/>
          <w:kern w:val="36"/>
          <w:sz w:val="48"/>
          <w:szCs w:val="48"/>
          <w:lang w:eastAsia="en-US"/>
        </w:rPr>
        <w:t xml:space="preserve"> </w:t>
      </w:r>
      <w:r w:rsidR="008725F0" w:rsidRPr="00534D3D">
        <w:t>Health</w:t>
      </w:r>
      <w:r w:rsidR="008725F0">
        <w:t xml:space="preserve"> check, Auditing, </w:t>
      </w:r>
      <w:r w:rsidR="008725F0" w:rsidRPr="00534D3D">
        <w:t>Monitoring</w:t>
      </w:r>
      <w:bookmarkEnd w:id="212"/>
      <w:bookmarkEnd w:id="213"/>
    </w:p>
    <w:p w14:paraId="53C6F61E" w14:textId="77777777" w:rsidR="008725F0" w:rsidRPr="00534D3D" w:rsidRDefault="008725F0" w:rsidP="008725F0">
      <w:pPr>
        <w:spacing w:after="0" w:line="240" w:lineRule="auto"/>
      </w:pPr>
      <w:r w:rsidRPr="00534D3D">
        <w:t>Actuator brings production-ready features to our application.</w:t>
      </w:r>
      <w:r w:rsidRPr="00534D3D">
        <w:rPr>
          <w:b/>
          <w:bCs/>
        </w:rPr>
        <w:t xml:space="preserve"> Monitoring our app, gathering metrics, understanding traffic or the state of our database</w:t>
      </w:r>
      <w:r>
        <w:rPr>
          <w:b/>
          <w:bCs/>
        </w:rPr>
        <w:t>.</w:t>
      </w:r>
    </w:p>
    <w:p w14:paraId="12DCB28B" w14:textId="77777777" w:rsidR="008725F0" w:rsidRPr="00534D3D" w:rsidRDefault="008725F0" w:rsidP="008725F0">
      <w:pPr>
        <w:pStyle w:val="Output"/>
        <w:rPr>
          <w:rFonts w:cs="Times New Roman"/>
          <w:sz w:val="21"/>
          <w:szCs w:val="21"/>
          <w:lang w:eastAsia="en-US"/>
        </w:rPr>
      </w:pPr>
      <w:r w:rsidRPr="00534D3D">
        <w:rPr>
          <w:lang w:eastAsia="en-US"/>
        </w:rPr>
        <w:t>&lt;dependency&gt;</w:t>
      </w:r>
    </w:p>
    <w:p w14:paraId="37BA4993" w14:textId="77777777" w:rsidR="008725F0" w:rsidRPr="00534D3D" w:rsidRDefault="008725F0" w:rsidP="008725F0">
      <w:pPr>
        <w:pStyle w:val="Output"/>
        <w:rPr>
          <w:rFonts w:cs="Times New Roman"/>
          <w:sz w:val="21"/>
          <w:szCs w:val="21"/>
          <w:lang w:eastAsia="en-US"/>
        </w:rPr>
      </w:pPr>
      <w:r w:rsidRPr="00534D3D">
        <w:rPr>
          <w:lang w:eastAsia="en-US"/>
        </w:rPr>
        <w:t>    &lt;groupId&gt;org.springframework.boot&lt;/groupId&gt;</w:t>
      </w:r>
    </w:p>
    <w:p w14:paraId="00A56665" w14:textId="77777777" w:rsidR="008725F0" w:rsidRPr="00534D3D" w:rsidRDefault="008725F0" w:rsidP="008725F0">
      <w:pPr>
        <w:pStyle w:val="Output"/>
        <w:rPr>
          <w:rFonts w:cs="Times New Roman"/>
          <w:sz w:val="21"/>
          <w:szCs w:val="21"/>
          <w:lang w:eastAsia="en-US"/>
        </w:rPr>
      </w:pPr>
      <w:r w:rsidRPr="00534D3D">
        <w:rPr>
          <w:lang w:eastAsia="en-US"/>
        </w:rPr>
        <w:t>    &lt;artifactId&gt;spring-boot-starter-actuator&lt;/artifactId&gt;</w:t>
      </w:r>
    </w:p>
    <w:p w14:paraId="6455E9EF" w14:textId="77777777" w:rsidR="008725F0" w:rsidRPr="00534D3D" w:rsidRDefault="008725F0" w:rsidP="008725F0">
      <w:pPr>
        <w:pStyle w:val="Output"/>
        <w:rPr>
          <w:rFonts w:cs="Times New Roman"/>
          <w:sz w:val="21"/>
          <w:szCs w:val="21"/>
          <w:lang w:eastAsia="en-US"/>
        </w:rPr>
      </w:pPr>
      <w:r w:rsidRPr="00534D3D">
        <w:rPr>
          <w:lang w:eastAsia="en-US"/>
        </w:rPr>
        <w:t>&lt;/dependency&gt;</w:t>
      </w:r>
    </w:p>
    <w:p w14:paraId="4EFC6D56" w14:textId="77777777" w:rsidR="008725F0" w:rsidRDefault="008725F0" w:rsidP="008725F0">
      <w:r w:rsidRPr="00E802C7">
        <w:t>Once above maven dependency is included in the POM file, </w:t>
      </w:r>
      <w:r w:rsidRPr="00E802C7">
        <w:rPr>
          <w:b/>
          <w:bCs/>
        </w:rPr>
        <w:t>16 different actuator REST endpoints</w:t>
      </w:r>
      <w:r w:rsidRPr="00E802C7">
        <w:t>, such as actuator, beans, dump, info, loggers, and metrics are exposed</w:t>
      </w:r>
    </w:p>
    <w:p w14:paraId="44FB56AE" w14:textId="62E43E59" w:rsidR="008725F0" w:rsidRDefault="008725F0" w:rsidP="008725F0">
      <w:pPr>
        <w:spacing w:after="0"/>
        <w:rPr>
          <w:lang w:eastAsia="en-US"/>
        </w:rPr>
      </w:pPr>
      <w:r w:rsidRPr="00E802C7">
        <w:rPr>
          <w:lang w:eastAsia="en-US"/>
        </w:rPr>
        <w:t>Some of important and widely used actuator endpoints are given below:</w:t>
      </w:r>
    </w:p>
    <w:p w14:paraId="40F0994D" w14:textId="77777777" w:rsidR="00451401" w:rsidRPr="00925A46" w:rsidRDefault="00451401" w:rsidP="00451401">
      <w:pPr>
        <w:pStyle w:val="ListParagraph"/>
        <w:numPr>
          <w:ilvl w:val="0"/>
          <w:numId w:val="104"/>
        </w:numPr>
        <w:rPr>
          <w:rFonts w:ascii="Open Sans" w:hAnsi="Open Sans" w:cs="Open Sans"/>
          <w:sz w:val="21"/>
          <w:szCs w:val="21"/>
          <w:lang w:eastAsia="en-US"/>
        </w:rPr>
      </w:pPr>
      <w:r w:rsidRPr="009E5587">
        <w:rPr>
          <w:rStyle w:val="BlueSyntaxChar"/>
          <w:lang w:eastAsia="en-US"/>
        </w:rPr>
        <w:t>auditevents</w:t>
      </w:r>
      <w:r w:rsidRPr="00925A46">
        <w:rPr>
          <w:rFonts w:ascii="Open Sans" w:hAnsi="Open Sans" w:cs="Open Sans"/>
          <w:sz w:val="21"/>
          <w:szCs w:val="21"/>
          <w:lang w:eastAsia="en-US"/>
        </w:rPr>
        <w:t> – Audit events of your application</w:t>
      </w:r>
    </w:p>
    <w:p w14:paraId="6935FB48" w14:textId="77777777" w:rsidR="00451401" w:rsidRPr="00925A46" w:rsidRDefault="00451401" w:rsidP="00451401">
      <w:pPr>
        <w:pStyle w:val="ListParagraph"/>
        <w:numPr>
          <w:ilvl w:val="0"/>
          <w:numId w:val="104"/>
        </w:numPr>
        <w:rPr>
          <w:rFonts w:ascii="Open Sans" w:hAnsi="Open Sans" w:cs="Open Sans"/>
          <w:sz w:val="21"/>
          <w:szCs w:val="21"/>
          <w:lang w:eastAsia="en-US"/>
        </w:rPr>
      </w:pPr>
      <w:r w:rsidRPr="009E5587">
        <w:rPr>
          <w:rStyle w:val="BlueSyntaxChar"/>
          <w:lang w:eastAsia="en-US"/>
        </w:rPr>
        <w:t>info</w:t>
      </w:r>
      <w:r w:rsidRPr="00925A46">
        <w:rPr>
          <w:rFonts w:ascii="Open Sans" w:hAnsi="Open Sans" w:cs="Open Sans"/>
          <w:sz w:val="21"/>
          <w:szCs w:val="21"/>
          <w:lang w:eastAsia="en-US"/>
        </w:rPr>
        <w:t>– Displays information about your application – you can customize to show version information.</w:t>
      </w:r>
    </w:p>
    <w:p w14:paraId="56F5F0F7" w14:textId="77777777" w:rsidR="00451401" w:rsidRPr="00925A46" w:rsidRDefault="00451401" w:rsidP="00451401">
      <w:pPr>
        <w:pStyle w:val="ListParagraph"/>
        <w:numPr>
          <w:ilvl w:val="0"/>
          <w:numId w:val="104"/>
        </w:numPr>
        <w:rPr>
          <w:rFonts w:ascii="Open Sans" w:hAnsi="Open Sans" w:cs="Open Sans"/>
          <w:sz w:val="21"/>
          <w:szCs w:val="21"/>
          <w:lang w:eastAsia="en-US"/>
        </w:rPr>
      </w:pPr>
      <w:r w:rsidRPr="009E5587">
        <w:rPr>
          <w:rStyle w:val="0SyntxBlueChar"/>
          <w:lang w:eastAsia="en-US"/>
        </w:rPr>
        <w:t>health</w:t>
      </w:r>
      <w:r w:rsidRPr="00925A46">
        <w:rPr>
          <w:rFonts w:ascii="Open Sans" w:hAnsi="Open Sans" w:cs="Open Sans"/>
          <w:sz w:val="21"/>
          <w:szCs w:val="21"/>
          <w:lang w:eastAsia="en-US"/>
        </w:rPr>
        <w:t> – application’s health status</w:t>
      </w:r>
    </w:p>
    <w:p w14:paraId="342A1E94" w14:textId="77777777" w:rsidR="00451401" w:rsidRPr="00925A46" w:rsidRDefault="00451401" w:rsidP="00451401">
      <w:pPr>
        <w:pStyle w:val="ListParagraph"/>
        <w:numPr>
          <w:ilvl w:val="0"/>
          <w:numId w:val="104"/>
        </w:numPr>
        <w:rPr>
          <w:rFonts w:ascii="Open Sans" w:hAnsi="Open Sans" w:cs="Open Sans"/>
          <w:sz w:val="21"/>
          <w:szCs w:val="21"/>
          <w:lang w:eastAsia="en-US"/>
        </w:rPr>
      </w:pPr>
      <w:r w:rsidRPr="009E5587">
        <w:rPr>
          <w:rStyle w:val="0SyntxBlueChar"/>
          <w:lang w:eastAsia="en-US"/>
        </w:rPr>
        <w:t>metrics</w:t>
      </w:r>
      <w:r w:rsidRPr="00925A46">
        <w:rPr>
          <w:rFonts w:ascii="Open Sans" w:hAnsi="Open Sans" w:cs="Open Sans"/>
          <w:sz w:val="21"/>
          <w:szCs w:val="21"/>
          <w:lang w:eastAsia="en-US"/>
        </w:rPr>
        <w:t> – various metrics information of application</w:t>
      </w:r>
    </w:p>
    <w:p w14:paraId="4EE3EE5A" w14:textId="77777777" w:rsidR="00451401" w:rsidRPr="00925A46" w:rsidRDefault="00451401" w:rsidP="00451401">
      <w:pPr>
        <w:pStyle w:val="ListParagraph"/>
        <w:numPr>
          <w:ilvl w:val="0"/>
          <w:numId w:val="104"/>
        </w:numPr>
        <w:rPr>
          <w:rFonts w:ascii="Open Sans" w:hAnsi="Open Sans" w:cs="Open Sans"/>
          <w:sz w:val="21"/>
          <w:szCs w:val="21"/>
          <w:lang w:eastAsia="en-US"/>
        </w:rPr>
      </w:pPr>
      <w:r w:rsidRPr="009E5587">
        <w:rPr>
          <w:rStyle w:val="0SyntxBlueChar"/>
          <w:lang w:eastAsia="en-US"/>
        </w:rPr>
        <w:t>loggers</w:t>
      </w:r>
      <w:r w:rsidRPr="00925A46">
        <w:rPr>
          <w:rFonts w:ascii="Open Sans" w:hAnsi="Open Sans" w:cs="Open Sans"/>
          <w:sz w:val="21"/>
          <w:szCs w:val="21"/>
          <w:lang w:eastAsia="en-US"/>
        </w:rPr>
        <w:t> – Displays and modifies configured loggers</w:t>
      </w:r>
    </w:p>
    <w:p w14:paraId="193BE3B1" w14:textId="77777777" w:rsidR="00451401" w:rsidRPr="00925A46" w:rsidRDefault="00451401" w:rsidP="00451401">
      <w:pPr>
        <w:pStyle w:val="ListParagraph"/>
        <w:numPr>
          <w:ilvl w:val="0"/>
          <w:numId w:val="104"/>
        </w:numPr>
        <w:rPr>
          <w:rFonts w:ascii="Open Sans" w:hAnsi="Open Sans" w:cs="Open Sans"/>
          <w:sz w:val="21"/>
          <w:szCs w:val="21"/>
          <w:lang w:eastAsia="en-US"/>
        </w:rPr>
      </w:pPr>
      <w:r w:rsidRPr="009E5587">
        <w:rPr>
          <w:rStyle w:val="0SyntxBlueChar"/>
          <w:lang w:eastAsia="en-US"/>
        </w:rPr>
        <w:t>logfile</w:t>
      </w:r>
      <w:r w:rsidRPr="00925A46">
        <w:rPr>
          <w:rFonts w:ascii="Open Sans" w:hAnsi="Open Sans" w:cs="Open Sans"/>
          <w:sz w:val="21"/>
          <w:szCs w:val="21"/>
          <w:lang w:eastAsia="en-US"/>
        </w:rPr>
        <w:t> – Shows the contents of the log file</w:t>
      </w:r>
    </w:p>
    <w:p w14:paraId="299AAD7B" w14:textId="77777777" w:rsidR="00451401" w:rsidRPr="00925A46" w:rsidRDefault="00451401" w:rsidP="00451401">
      <w:pPr>
        <w:pStyle w:val="ListParagraph"/>
        <w:numPr>
          <w:ilvl w:val="0"/>
          <w:numId w:val="104"/>
        </w:numPr>
        <w:rPr>
          <w:rFonts w:ascii="Open Sans" w:hAnsi="Open Sans" w:cs="Open Sans"/>
          <w:sz w:val="21"/>
          <w:szCs w:val="21"/>
          <w:lang w:eastAsia="en-US"/>
        </w:rPr>
      </w:pPr>
      <w:r w:rsidRPr="009E5587">
        <w:rPr>
          <w:rStyle w:val="0SyntxBlueChar"/>
          <w:lang w:eastAsia="en-US"/>
        </w:rPr>
        <w:t>httptrace</w:t>
      </w:r>
      <w:r w:rsidRPr="00925A46">
        <w:rPr>
          <w:rFonts w:ascii="Open Sans" w:hAnsi="Open Sans" w:cs="Open Sans"/>
          <w:sz w:val="21"/>
          <w:szCs w:val="21"/>
          <w:lang w:eastAsia="en-US"/>
        </w:rPr>
        <w:t> – Displays HTTP trace info for the last 100 HTTP request/response</w:t>
      </w:r>
    </w:p>
    <w:p w14:paraId="2DFE19A8" w14:textId="77777777" w:rsidR="00451401" w:rsidRPr="00925A46" w:rsidRDefault="00451401" w:rsidP="00451401">
      <w:pPr>
        <w:pStyle w:val="ListParagraph"/>
        <w:numPr>
          <w:ilvl w:val="0"/>
          <w:numId w:val="104"/>
        </w:numPr>
        <w:rPr>
          <w:rFonts w:ascii="Open Sans" w:hAnsi="Open Sans" w:cs="Open Sans"/>
          <w:sz w:val="21"/>
          <w:szCs w:val="21"/>
          <w:lang w:eastAsia="en-US"/>
        </w:rPr>
      </w:pPr>
      <w:r w:rsidRPr="009E5587">
        <w:rPr>
          <w:rStyle w:val="0SyntxBlueChar"/>
          <w:lang w:eastAsia="en-US"/>
        </w:rPr>
        <w:t>env</w:t>
      </w:r>
      <w:r w:rsidRPr="00925A46">
        <w:rPr>
          <w:rFonts w:ascii="Open Sans" w:hAnsi="Open Sans" w:cs="Open Sans"/>
          <w:sz w:val="21"/>
          <w:szCs w:val="21"/>
          <w:lang w:eastAsia="en-US"/>
        </w:rPr>
        <w:t> – Displays current environment information</w:t>
      </w:r>
    </w:p>
    <w:p w14:paraId="082B10EF" w14:textId="77777777" w:rsidR="00451401" w:rsidRPr="00925A46" w:rsidRDefault="00451401" w:rsidP="00451401">
      <w:pPr>
        <w:pStyle w:val="ListParagraph"/>
        <w:numPr>
          <w:ilvl w:val="0"/>
          <w:numId w:val="104"/>
        </w:numPr>
        <w:rPr>
          <w:rFonts w:ascii="Open Sans" w:hAnsi="Open Sans" w:cs="Open Sans"/>
          <w:sz w:val="21"/>
          <w:szCs w:val="21"/>
          <w:lang w:eastAsia="en-US"/>
        </w:rPr>
      </w:pPr>
      <w:r w:rsidRPr="00925A46">
        <w:rPr>
          <w:rFonts w:ascii="Consolas" w:hAnsi="Consolas" w:cs="Courier New"/>
          <w:bdr w:val="none" w:sz="0" w:space="0" w:color="auto" w:frame="1"/>
          <w:lang w:eastAsia="en-US"/>
        </w:rPr>
        <w:t>flyway</w:t>
      </w:r>
      <w:r w:rsidRPr="00925A46">
        <w:rPr>
          <w:rFonts w:ascii="Open Sans" w:hAnsi="Open Sans" w:cs="Open Sans"/>
          <w:sz w:val="21"/>
          <w:szCs w:val="21"/>
          <w:lang w:eastAsia="en-US"/>
        </w:rPr>
        <w:t> – Shows Flyway database migrations details</w:t>
      </w:r>
    </w:p>
    <w:p w14:paraId="77355E90" w14:textId="77777777" w:rsidR="00451401" w:rsidRPr="00925A46" w:rsidRDefault="00451401" w:rsidP="00451401">
      <w:pPr>
        <w:pStyle w:val="ListParagraph"/>
        <w:numPr>
          <w:ilvl w:val="0"/>
          <w:numId w:val="104"/>
        </w:numPr>
        <w:rPr>
          <w:rFonts w:ascii="Open Sans" w:hAnsi="Open Sans" w:cs="Open Sans"/>
          <w:sz w:val="21"/>
          <w:szCs w:val="21"/>
          <w:lang w:eastAsia="en-US"/>
        </w:rPr>
      </w:pPr>
      <w:r w:rsidRPr="00925A46">
        <w:rPr>
          <w:rFonts w:ascii="Consolas" w:hAnsi="Consolas" w:cs="Courier New"/>
          <w:bdr w:val="none" w:sz="0" w:space="0" w:color="auto" w:frame="1"/>
          <w:lang w:eastAsia="en-US"/>
        </w:rPr>
        <w:t>liquidbase</w:t>
      </w:r>
      <w:r w:rsidRPr="00925A46">
        <w:rPr>
          <w:rFonts w:ascii="Open Sans" w:hAnsi="Open Sans" w:cs="Open Sans"/>
          <w:sz w:val="21"/>
          <w:szCs w:val="21"/>
          <w:lang w:eastAsia="en-US"/>
        </w:rPr>
        <w:t> – Shows details of liquibase database migrations</w:t>
      </w:r>
    </w:p>
    <w:p w14:paraId="5579ADED" w14:textId="77777777" w:rsidR="00451401" w:rsidRPr="00925A46" w:rsidRDefault="00451401" w:rsidP="00451401">
      <w:pPr>
        <w:pStyle w:val="ListParagraph"/>
        <w:numPr>
          <w:ilvl w:val="0"/>
          <w:numId w:val="104"/>
        </w:numPr>
        <w:rPr>
          <w:rFonts w:ascii="Open Sans" w:hAnsi="Open Sans" w:cs="Open Sans"/>
          <w:sz w:val="21"/>
          <w:szCs w:val="21"/>
          <w:lang w:eastAsia="en-US"/>
        </w:rPr>
      </w:pPr>
      <w:r w:rsidRPr="00925A46">
        <w:rPr>
          <w:rFonts w:ascii="Consolas" w:hAnsi="Consolas" w:cs="Courier New"/>
          <w:bdr w:val="none" w:sz="0" w:space="0" w:color="auto" w:frame="1"/>
          <w:lang w:eastAsia="en-US"/>
        </w:rPr>
        <w:t>shutdown</w:t>
      </w:r>
      <w:r w:rsidRPr="00925A46">
        <w:rPr>
          <w:rFonts w:ascii="Open Sans" w:hAnsi="Open Sans" w:cs="Open Sans"/>
          <w:sz w:val="21"/>
          <w:szCs w:val="21"/>
          <w:lang w:eastAsia="en-US"/>
        </w:rPr>
        <w:t> – Allows to shut down the application gracefully</w:t>
      </w:r>
    </w:p>
    <w:p w14:paraId="3812416D" w14:textId="77777777" w:rsidR="00451401" w:rsidRPr="00925A46" w:rsidRDefault="00451401" w:rsidP="00451401">
      <w:pPr>
        <w:pStyle w:val="ListParagraph"/>
        <w:numPr>
          <w:ilvl w:val="0"/>
          <w:numId w:val="104"/>
        </w:numPr>
        <w:rPr>
          <w:rFonts w:ascii="Open Sans" w:hAnsi="Open Sans" w:cs="Open Sans"/>
          <w:sz w:val="21"/>
          <w:szCs w:val="21"/>
          <w:lang w:eastAsia="en-US"/>
        </w:rPr>
      </w:pPr>
      <w:r w:rsidRPr="009E5587">
        <w:rPr>
          <w:rStyle w:val="0SyntxBlueChar"/>
          <w:lang w:eastAsia="en-US"/>
        </w:rPr>
        <w:t>mappings</w:t>
      </w:r>
      <w:r w:rsidRPr="00925A46">
        <w:rPr>
          <w:rFonts w:ascii="Open Sans" w:hAnsi="Open Sans" w:cs="Open Sans"/>
          <w:sz w:val="21"/>
          <w:szCs w:val="21"/>
          <w:lang w:eastAsia="en-US"/>
        </w:rPr>
        <w:t>– Displays a list of all </w:t>
      </w:r>
      <w:r w:rsidRPr="009E5587">
        <w:rPr>
          <w:rStyle w:val="0SyntaxPinkChar"/>
          <w:lang w:eastAsia="en-US"/>
        </w:rPr>
        <w:t>@RequestMapping</w:t>
      </w:r>
      <w:r w:rsidRPr="00925A46">
        <w:rPr>
          <w:rFonts w:ascii="Open Sans" w:hAnsi="Open Sans" w:cs="Open Sans"/>
          <w:sz w:val="21"/>
          <w:szCs w:val="21"/>
          <w:lang w:eastAsia="en-US"/>
        </w:rPr>
        <w:t> paths</w:t>
      </w:r>
    </w:p>
    <w:p w14:paraId="2F64D4C1" w14:textId="77777777" w:rsidR="00451401" w:rsidRPr="00925A46" w:rsidRDefault="00451401" w:rsidP="00451401">
      <w:pPr>
        <w:pStyle w:val="ListParagraph"/>
        <w:numPr>
          <w:ilvl w:val="0"/>
          <w:numId w:val="104"/>
        </w:numPr>
        <w:rPr>
          <w:rFonts w:ascii="Open Sans" w:hAnsi="Open Sans" w:cs="Open Sans"/>
          <w:sz w:val="21"/>
          <w:szCs w:val="21"/>
          <w:lang w:eastAsia="en-US"/>
        </w:rPr>
      </w:pPr>
      <w:r w:rsidRPr="00925A46">
        <w:rPr>
          <w:rFonts w:ascii="Consolas" w:hAnsi="Consolas" w:cs="Courier New"/>
          <w:bdr w:val="none" w:sz="0" w:space="0" w:color="auto" w:frame="1"/>
          <w:lang w:eastAsia="en-US"/>
        </w:rPr>
        <w:t>scheduledtasks</w:t>
      </w:r>
      <w:r w:rsidRPr="00925A46">
        <w:rPr>
          <w:rFonts w:ascii="Open Sans" w:hAnsi="Open Sans" w:cs="Open Sans"/>
          <w:sz w:val="21"/>
          <w:szCs w:val="21"/>
          <w:lang w:eastAsia="en-US"/>
        </w:rPr>
        <w:t> – Displays the scheduled tasks in the application</w:t>
      </w:r>
    </w:p>
    <w:p w14:paraId="4A42C801" w14:textId="77777777" w:rsidR="00451401" w:rsidRPr="00925A46" w:rsidRDefault="00451401" w:rsidP="00451401">
      <w:pPr>
        <w:pStyle w:val="ListParagraph"/>
        <w:numPr>
          <w:ilvl w:val="0"/>
          <w:numId w:val="104"/>
        </w:numPr>
        <w:rPr>
          <w:rFonts w:ascii="Open Sans" w:hAnsi="Open Sans" w:cs="Open Sans"/>
          <w:sz w:val="21"/>
          <w:szCs w:val="21"/>
          <w:lang w:eastAsia="en-US"/>
        </w:rPr>
      </w:pPr>
      <w:r w:rsidRPr="009E5587">
        <w:rPr>
          <w:rStyle w:val="0Syntax2Char"/>
          <w:lang w:eastAsia="en-US"/>
        </w:rPr>
        <w:lastRenderedPageBreak/>
        <w:t>threaddump</w:t>
      </w:r>
      <w:r w:rsidRPr="00925A46">
        <w:rPr>
          <w:rFonts w:ascii="Open Sans" w:hAnsi="Open Sans" w:cs="Open Sans"/>
          <w:sz w:val="21"/>
          <w:szCs w:val="21"/>
          <w:lang w:eastAsia="en-US"/>
        </w:rPr>
        <w:t> – Performs a thread dump</w:t>
      </w:r>
    </w:p>
    <w:p w14:paraId="7EFFAAAC" w14:textId="77777777" w:rsidR="00451401" w:rsidRPr="00925A46" w:rsidRDefault="00451401" w:rsidP="00451401">
      <w:pPr>
        <w:pStyle w:val="ListParagraph"/>
        <w:numPr>
          <w:ilvl w:val="0"/>
          <w:numId w:val="104"/>
        </w:numPr>
        <w:rPr>
          <w:rFonts w:ascii="Open Sans" w:hAnsi="Open Sans" w:cs="Open Sans"/>
          <w:sz w:val="21"/>
          <w:szCs w:val="21"/>
          <w:lang w:eastAsia="en-US"/>
        </w:rPr>
      </w:pPr>
      <w:r w:rsidRPr="00925A46">
        <w:rPr>
          <w:rFonts w:ascii="Consolas" w:hAnsi="Consolas" w:cs="Courier New"/>
          <w:bdr w:val="none" w:sz="0" w:space="0" w:color="auto" w:frame="1"/>
          <w:lang w:eastAsia="en-US"/>
        </w:rPr>
        <w:t>headdump</w:t>
      </w:r>
      <w:r w:rsidRPr="00925A46">
        <w:rPr>
          <w:rFonts w:ascii="Open Sans" w:hAnsi="Open Sans" w:cs="Open Sans"/>
          <w:sz w:val="21"/>
          <w:szCs w:val="21"/>
          <w:lang w:eastAsia="en-US"/>
        </w:rPr>
        <w:t> – Returns JVM head dump</w:t>
      </w:r>
    </w:p>
    <w:p w14:paraId="104D6823" w14:textId="77777777" w:rsidR="008725F0" w:rsidRDefault="008725F0" w:rsidP="008725F0">
      <w:pPr>
        <w:spacing w:after="0" w:line="240" w:lineRule="auto"/>
      </w:pPr>
    </w:p>
    <w:p w14:paraId="04A0B8FF" w14:textId="77777777" w:rsidR="008725F0" w:rsidRDefault="008725F0" w:rsidP="008725F0">
      <w:pPr>
        <w:spacing w:after="0"/>
      </w:pPr>
      <w:r>
        <w:t xml:space="preserve">You can access all avaible endpoint by this URL: </w:t>
      </w:r>
      <w:hyperlink r:id="rId235" w:history="1">
        <w:r w:rsidRPr="004243E5">
          <w:rPr>
            <w:rStyle w:val="Hyperlink"/>
            <w:b/>
            <w:color w:val="0070C0"/>
          </w:rPr>
          <w:t>http://localhost:8080/actuator</w:t>
        </w:r>
      </w:hyperlink>
    </w:p>
    <w:p w14:paraId="24E5BD8B" w14:textId="77777777" w:rsidR="008725F0" w:rsidRDefault="008725F0" w:rsidP="008725F0">
      <w:pPr>
        <w:pStyle w:val="Output"/>
        <w:rPr>
          <w:color w:val="4C483D" w:themeColor="text2"/>
        </w:rPr>
      </w:pPr>
      <w:r>
        <w:t>{</w:t>
      </w:r>
    </w:p>
    <w:p w14:paraId="1CA54C19" w14:textId="77777777" w:rsidR="008725F0" w:rsidRDefault="008725F0" w:rsidP="008725F0">
      <w:pPr>
        <w:pStyle w:val="Output"/>
        <w:rPr>
          <w:color w:val="4C483D" w:themeColor="text2"/>
        </w:rPr>
      </w:pPr>
      <w:r>
        <w:rPr>
          <w:color w:val="4C483D" w:themeColor="text2"/>
        </w:rPr>
        <w:tab/>
      </w:r>
      <w:r>
        <w:rPr>
          <w:color w:val="7F007F"/>
        </w:rPr>
        <w:t>"_links"</w:t>
      </w:r>
      <w:r>
        <w:t>:</w:t>
      </w:r>
      <w:r>
        <w:rPr>
          <w:color w:val="4C483D" w:themeColor="text2"/>
        </w:rPr>
        <w:t xml:space="preserve"> </w:t>
      </w:r>
      <w:r>
        <w:t>{</w:t>
      </w:r>
    </w:p>
    <w:p w14:paraId="0C652351" w14:textId="77777777" w:rsidR="008725F0" w:rsidRDefault="008725F0" w:rsidP="008725F0">
      <w:pPr>
        <w:pStyle w:val="Output"/>
        <w:rPr>
          <w:color w:val="4C483D" w:themeColor="text2"/>
        </w:rPr>
      </w:pPr>
      <w:r>
        <w:rPr>
          <w:color w:val="4C483D" w:themeColor="text2"/>
        </w:rPr>
        <w:tab/>
      </w:r>
      <w:r>
        <w:rPr>
          <w:color w:val="4C483D" w:themeColor="text2"/>
        </w:rPr>
        <w:tab/>
      </w:r>
      <w:r>
        <w:rPr>
          <w:color w:val="7F007F"/>
        </w:rPr>
        <w:t>"self"</w:t>
      </w:r>
      <w:r>
        <w:t>:</w:t>
      </w:r>
      <w:r>
        <w:rPr>
          <w:color w:val="4C483D" w:themeColor="text2"/>
        </w:rPr>
        <w:t xml:space="preserve"> </w:t>
      </w:r>
      <w:r>
        <w:t>{</w:t>
      </w:r>
    </w:p>
    <w:p w14:paraId="1F0891CD" w14:textId="77777777" w:rsidR="008725F0" w:rsidRDefault="008725F0" w:rsidP="008725F0">
      <w:pPr>
        <w:pStyle w:val="Output"/>
        <w:rPr>
          <w:color w:val="4C483D" w:themeColor="text2"/>
        </w:rPr>
      </w:pPr>
      <w:r>
        <w:rPr>
          <w:color w:val="4C483D" w:themeColor="text2"/>
        </w:rPr>
        <w:tab/>
      </w:r>
      <w:r>
        <w:rPr>
          <w:color w:val="4C483D" w:themeColor="text2"/>
        </w:rPr>
        <w:tab/>
      </w:r>
      <w:r>
        <w:rPr>
          <w:color w:val="4C483D" w:themeColor="text2"/>
        </w:rPr>
        <w:tab/>
      </w:r>
      <w:r>
        <w:rPr>
          <w:color w:val="7F007F"/>
        </w:rPr>
        <w:t>"href"</w:t>
      </w:r>
      <w:r>
        <w:t>:</w:t>
      </w:r>
      <w:r>
        <w:rPr>
          <w:color w:val="4C483D" w:themeColor="text2"/>
        </w:rPr>
        <w:t xml:space="preserve"> </w:t>
      </w:r>
      <w:r>
        <w:rPr>
          <w:i/>
          <w:iCs/>
          <w:color w:val="2A00FF"/>
        </w:rPr>
        <w:t>"http://localhost:8080/actuator"</w:t>
      </w:r>
      <w:r>
        <w:t>,</w:t>
      </w:r>
    </w:p>
    <w:p w14:paraId="26CE21DE" w14:textId="77777777" w:rsidR="008725F0" w:rsidRDefault="008725F0" w:rsidP="008725F0">
      <w:pPr>
        <w:pStyle w:val="Output"/>
        <w:rPr>
          <w:color w:val="4C483D" w:themeColor="text2"/>
        </w:rPr>
      </w:pPr>
      <w:r>
        <w:rPr>
          <w:color w:val="4C483D" w:themeColor="text2"/>
        </w:rPr>
        <w:tab/>
      </w:r>
      <w:r>
        <w:rPr>
          <w:color w:val="4C483D" w:themeColor="text2"/>
        </w:rPr>
        <w:tab/>
      </w:r>
      <w:r>
        <w:rPr>
          <w:color w:val="4C483D" w:themeColor="text2"/>
        </w:rPr>
        <w:tab/>
      </w:r>
      <w:r>
        <w:rPr>
          <w:color w:val="7F007F"/>
        </w:rPr>
        <w:t>"templated"</w:t>
      </w:r>
      <w:r>
        <w:t>:</w:t>
      </w:r>
      <w:r>
        <w:rPr>
          <w:color w:val="4C483D" w:themeColor="text2"/>
        </w:rPr>
        <w:t xml:space="preserve"> </w:t>
      </w:r>
      <w:r>
        <w:rPr>
          <w:color w:val="FF8C00"/>
        </w:rPr>
        <w:t>false</w:t>
      </w:r>
    </w:p>
    <w:p w14:paraId="4CF6048F" w14:textId="77777777" w:rsidR="008725F0" w:rsidRDefault="008725F0" w:rsidP="008725F0">
      <w:pPr>
        <w:pStyle w:val="Output"/>
        <w:rPr>
          <w:color w:val="4C483D" w:themeColor="text2"/>
        </w:rPr>
      </w:pPr>
      <w:r>
        <w:rPr>
          <w:color w:val="4C483D" w:themeColor="text2"/>
        </w:rPr>
        <w:tab/>
      </w:r>
      <w:r>
        <w:rPr>
          <w:color w:val="4C483D" w:themeColor="text2"/>
        </w:rPr>
        <w:tab/>
      </w:r>
      <w:r>
        <w:t>},</w:t>
      </w:r>
    </w:p>
    <w:p w14:paraId="1519C3A9" w14:textId="77777777" w:rsidR="008725F0" w:rsidRDefault="008725F0" w:rsidP="008725F0">
      <w:pPr>
        <w:pStyle w:val="Output"/>
        <w:rPr>
          <w:color w:val="4C483D" w:themeColor="text2"/>
        </w:rPr>
      </w:pPr>
      <w:r>
        <w:rPr>
          <w:color w:val="4C483D" w:themeColor="text2"/>
        </w:rPr>
        <w:tab/>
      </w:r>
      <w:r>
        <w:rPr>
          <w:color w:val="4C483D" w:themeColor="text2"/>
        </w:rPr>
        <w:tab/>
      </w:r>
      <w:r>
        <w:rPr>
          <w:color w:val="7F007F"/>
        </w:rPr>
        <w:t>"health"</w:t>
      </w:r>
      <w:r>
        <w:t>:</w:t>
      </w:r>
      <w:r>
        <w:rPr>
          <w:color w:val="4C483D" w:themeColor="text2"/>
        </w:rPr>
        <w:t xml:space="preserve"> </w:t>
      </w:r>
      <w:r>
        <w:t>{</w:t>
      </w:r>
    </w:p>
    <w:p w14:paraId="1873D87A" w14:textId="77777777" w:rsidR="008725F0" w:rsidRDefault="008725F0" w:rsidP="008725F0">
      <w:pPr>
        <w:pStyle w:val="Output"/>
        <w:rPr>
          <w:color w:val="4C483D" w:themeColor="text2"/>
        </w:rPr>
      </w:pPr>
      <w:r>
        <w:rPr>
          <w:color w:val="4C483D" w:themeColor="text2"/>
        </w:rPr>
        <w:tab/>
      </w:r>
      <w:r>
        <w:rPr>
          <w:color w:val="4C483D" w:themeColor="text2"/>
        </w:rPr>
        <w:tab/>
      </w:r>
      <w:r>
        <w:rPr>
          <w:color w:val="4C483D" w:themeColor="text2"/>
        </w:rPr>
        <w:tab/>
      </w:r>
      <w:r>
        <w:rPr>
          <w:color w:val="7F007F"/>
        </w:rPr>
        <w:t>"href"</w:t>
      </w:r>
      <w:r>
        <w:t>:</w:t>
      </w:r>
      <w:r>
        <w:rPr>
          <w:color w:val="4C483D" w:themeColor="text2"/>
        </w:rPr>
        <w:t xml:space="preserve"> </w:t>
      </w:r>
      <w:r>
        <w:rPr>
          <w:i/>
          <w:iCs/>
          <w:color w:val="2A00FF"/>
        </w:rPr>
        <w:t>"http://localhost:8080/actuator/</w:t>
      </w:r>
      <w:r w:rsidRPr="00D4699D">
        <w:rPr>
          <w:i/>
          <w:iCs/>
          <w:color w:val="2A00FF"/>
          <w:highlight w:val="yellow"/>
        </w:rPr>
        <w:t>health</w:t>
      </w:r>
      <w:r>
        <w:rPr>
          <w:i/>
          <w:iCs/>
          <w:color w:val="2A00FF"/>
        </w:rPr>
        <w:t>"</w:t>
      </w:r>
      <w:r>
        <w:t>,</w:t>
      </w:r>
    </w:p>
    <w:p w14:paraId="2F448EFF" w14:textId="77777777" w:rsidR="008725F0" w:rsidRDefault="008725F0" w:rsidP="008725F0">
      <w:pPr>
        <w:pStyle w:val="Output"/>
        <w:rPr>
          <w:color w:val="4C483D" w:themeColor="text2"/>
        </w:rPr>
      </w:pPr>
      <w:r>
        <w:rPr>
          <w:color w:val="4C483D" w:themeColor="text2"/>
        </w:rPr>
        <w:tab/>
      </w:r>
      <w:r>
        <w:rPr>
          <w:color w:val="4C483D" w:themeColor="text2"/>
        </w:rPr>
        <w:tab/>
      </w:r>
      <w:r>
        <w:rPr>
          <w:color w:val="4C483D" w:themeColor="text2"/>
        </w:rPr>
        <w:tab/>
      </w:r>
      <w:r>
        <w:rPr>
          <w:color w:val="7F007F"/>
        </w:rPr>
        <w:t>"templated"</w:t>
      </w:r>
      <w:r>
        <w:t>:</w:t>
      </w:r>
      <w:r>
        <w:rPr>
          <w:color w:val="4C483D" w:themeColor="text2"/>
        </w:rPr>
        <w:t xml:space="preserve"> </w:t>
      </w:r>
      <w:r>
        <w:rPr>
          <w:color w:val="FF8C00"/>
        </w:rPr>
        <w:t>false</w:t>
      </w:r>
    </w:p>
    <w:p w14:paraId="742E9BD5" w14:textId="77777777" w:rsidR="008725F0" w:rsidRDefault="008725F0" w:rsidP="008725F0">
      <w:pPr>
        <w:pStyle w:val="Output"/>
        <w:rPr>
          <w:color w:val="4C483D" w:themeColor="text2"/>
        </w:rPr>
      </w:pPr>
      <w:r>
        <w:rPr>
          <w:color w:val="4C483D" w:themeColor="text2"/>
        </w:rPr>
        <w:tab/>
      </w:r>
      <w:r>
        <w:rPr>
          <w:color w:val="4C483D" w:themeColor="text2"/>
        </w:rPr>
        <w:tab/>
      </w:r>
      <w:r>
        <w:t>},</w:t>
      </w:r>
    </w:p>
    <w:p w14:paraId="3B1D3A5B" w14:textId="77777777" w:rsidR="008725F0" w:rsidRDefault="008725F0" w:rsidP="008725F0">
      <w:pPr>
        <w:pStyle w:val="Output"/>
        <w:rPr>
          <w:color w:val="4C483D" w:themeColor="text2"/>
        </w:rPr>
      </w:pPr>
      <w:r>
        <w:rPr>
          <w:color w:val="4C483D" w:themeColor="text2"/>
        </w:rPr>
        <w:tab/>
      </w:r>
      <w:r>
        <w:rPr>
          <w:color w:val="4C483D" w:themeColor="text2"/>
        </w:rPr>
        <w:tab/>
      </w:r>
      <w:r>
        <w:rPr>
          <w:color w:val="7F007F"/>
        </w:rPr>
        <w:t>"health-component-instance"</w:t>
      </w:r>
      <w:r>
        <w:t>:</w:t>
      </w:r>
      <w:r>
        <w:rPr>
          <w:color w:val="4C483D" w:themeColor="text2"/>
        </w:rPr>
        <w:t xml:space="preserve"> </w:t>
      </w:r>
      <w:r>
        <w:t>{</w:t>
      </w:r>
    </w:p>
    <w:p w14:paraId="6B549830" w14:textId="77777777" w:rsidR="008725F0" w:rsidRDefault="008725F0" w:rsidP="008725F0">
      <w:pPr>
        <w:pStyle w:val="Output"/>
        <w:rPr>
          <w:color w:val="4C483D" w:themeColor="text2"/>
        </w:rPr>
      </w:pPr>
      <w:r>
        <w:rPr>
          <w:color w:val="4C483D" w:themeColor="text2"/>
        </w:rPr>
        <w:tab/>
      </w:r>
      <w:r>
        <w:rPr>
          <w:color w:val="4C483D" w:themeColor="text2"/>
        </w:rPr>
        <w:tab/>
      </w:r>
      <w:r>
        <w:rPr>
          <w:color w:val="4C483D" w:themeColor="text2"/>
        </w:rPr>
        <w:tab/>
      </w:r>
      <w:r>
        <w:rPr>
          <w:color w:val="7F007F"/>
        </w:rPr>
        <w:t>"href"</w:t>
      </w:r>
      <w:r>
        <w:t>:</w:t>
      </w:r>
      <w:r>
        <w:rPr>
          <w:color w:val="4C483D" w:themeColor="text2"/>
        </w:rPr>
        <w:t xml:space="preserve"> </w:t>
      </w:r>
      <w:r>
        <w:rPr>
          <w:i/>
          <w:iCs/>
          <w:color w:val="2A00FF"/>
        </w:rPr>
        <w:t>"http://localhost:8080/actuator/health/{component}/{instance}"</w:t>
      </w:r>
      <w:r>
        <w:t>,</w:t>
      </w:r>
    </w:p>
    <w:p w14:paraId="275F4F31" w14:textId="77777777" w:rsidR="008725F0" w:rsidRDefault="008725F0" w:rsidP="008725F0">
      <w:pPr>
        <w:pStyle w:val="Output"/>
        <w:rPr>
          <w:color w:val="4C483D" w:themeColor="text2"/>
        </w:rPr>
      </w:pPr>
      <w:r>
        <w:rPr>
          <w:color w:val="4C483D" w:themeColor="text2"/>
        </w:rPr>
        <w:tab/>
      </w:r>
      <w:r>
        <w:rPr>
          <w:color w:val="4C483D" w:themeColor="text2"/>
        </w:rPr>
        <w:tab/>
      </w:r>
      <w:r>
        <w:rPr>
          <w:color w:val="4C483D" w:themeColor="text2"/>
        </w:rPr>
        <w:tab/>
      </w:r>
      <w:r>
        <w:rPr>
          <w:color w:val="7F007F"/>
        </w:rPr>
        <w:t>"templated"</w:t>
      </w:r>
      <w:r>
        <w:t>:</w:t>
      </w:r>
      <w:r>
        <w:rPr>
          <w:color w:val="4C483D" w:themeColor="text2"/>
        </w:rPr>
        <w:t xml:space="preserve"> </w:t>
      </w:r>
      <w:r>
        <w:rPr>
          <w:color w:val="FF8C00"/>
        </w:rPr>
        <w:t>true</w:t>
      </w:r>
    </w:p>
    <w:p w14:paraId="0E6DD80E" w14:textId="77777777" w:rsidR="008725F0" w:rsidRDefault="008725F0" w:rsidP="008725F0">
      <w:pPr>
        <w:pStyle w:val="Output"/>
        <w:rPr>
          <w:color w:val="4C483D" w:themeColor="text2"/>
        </w:rPr>
      </w:pPr>
      <w:r>
        <w:rPr>
          <w:color w:val="4C483D" w:themeColor="text2"/>
        </w:rPr>
        <w:tab/>
      </w:r>
      <w:r>
        <w:rPr>
          <w:color w:val="4C483D" w:themeColor="text2"/>
        </w:rPr>
        <w:tab/>
      </w:r>
      <w:r>
        <w:t>},</w:t>
      </w:r>
    </w:p>
    <w:p w14:paraId="27064EFB" w14:textId="77777777" w:rsidR="008725F0" w:rsidRDefault="008725F0" w:rsidP="008725F0">
      <w:pPr>
        <w:pStyle w:val="Output"/>
        <w:rPr>
          <w:color w:val="4C483D" w:themeColor="text2"/>
        </w:rPr>
      </w:pPr>
      <w:r>
        <w:rPr>
          <w:color w:val="4C483D" w:themeColor="text2"/>
        </w:rPr>
        <w:tab/>
      </w:r>
      <w:r>
        <w:rPr>
          <w:color w:val="4C483D" w:themeColor="text2"/>
        </w:rPr>
        <w:tab/>
      </w:r>
      <w:r>
        <w:rPr>
          <w:color w:val="7F007F"/>
        </w:rPr>
        <w:t>"health-component"</w:t>
      </w:r>
      <w:r>
        <w:t>:</w:t>
      </w:r>
      <w:r>
        <w:rPr>
          <w:color w:val="4C483D" w:themeColor="text2"/>
        </w:rPr>
        <w:t xml:space="preserve"> </w:t>
      </w:r>
      <w:r>
        <w:t>{</w:t>
      </w:r>
    </w:p>
    <w:p w14:paraId="3810A802" w14:textId="77777777" w:rsidR="008725F0" w:rsidRDefault="008725F0" w:rsidP="008725F0">
      <w:pPr>
        <w:pStyle w:val="Output"/>
        <w:rPr>
          <w:color w:val="4C483D" w:themeColor="text2"/>
        </w:rPr>
      </w:pPr>
      <w:r>
        <w:rPr>
          <w:color w:val="4C483D" w:themeColor="text2"/>
        </w:rPr>
        <w:tab/>
      </w:r>
      <w:r>
        <w:rPr>
          <w:color w:val="4C483D" w:themeColor="text2"/>
        </w:rPr>
        <w:tab/>
      </w:r>
      <w:r>
        <w:rPr>
          <w:color w:val="4C483D" w:themeColor="text2"/>
        </w:rPr>
        <w:tab/>
      </w:r>
      <w:r>
        <w:rPr>
          <w:color w:val="7F007F"/>
        </w:rPr>
        <w:t>"href"</w:t>
      </w:r>
      <w:r>
        <w:t>:</w:t>
      </w:r>
      <w:r>
        <w:rPr>
          <w:color w:val="4C483D" w:themeColor="text2"/>
        </w:rPr>
        <w:t xml:space="preserve"> </w:t>
      </w:r>
      <w:r>
        <w:rPr>
          <w:i/>
          <w:iCs/>
          <w:color w:val="2A00FF"/>
        </w:rPr>
        <w:t>"http://localhost:8080/actuator/health/{component}"</w:t>
      </w:r>
      <w:r>
        <w:t>,</w:t>
      </w:r>
    </w:p>
    <w:p w14:paraId="720A30BC" w14:textId="77777777" w:rsidR="008725F0" w:rsidRDefault="008725F0" w:rsidP="008725F0">
      <w:pPr>
        <w:pStyle w:val="Output"/>
        <w:rPr>
          <w:color w:val="4C483D" w:themeColor="text2"/>
        </w:rPr>
      </w:pPr>
      <w:r>
        <w:rPr>
          <w:color w:val="4C483D" w:themeColor="text2"/>
        </w:rPr>
        <w:tab/>
      </w:r>
      <w:r>
        <w:rPr>
          <w:color w:val="4C483D" w:themeColor="text2"/>
        </w:rPr>
        <w:tab/>
      </w:r>
      <w:r>
        <w:rPr>
          <w:color w:val="4C483D" w:themeColor="text2"/>
        </w:rPr>
        <w:tab/>
      </w:r>
      <w:r>
        <w:rPr>
          <w:color w:val="7F007F"/>
        </w:rPr>
        <w:t>"templated"</w:t>
      </w:r>
      <w:r>
        <w:t>:</w:t>
      </w:r>
      <w:r>
        <w:rPr>
          <w:color w:val="4C483D" w:themeColor="text2"/>
        </w:rPr>
        <w:t xml:space="preserve"> </w:t>
      </w:r>
      <w:r>
        <w:rPr>
          <w:color w:val="FF8C00"/>
        </w:rPr>
        <w:t>true</w:t>
      </w:r>
    </w:p>
    <w:p w14:paraId="0BFC9E9A" w14:textId="77777777" w:rsidR="008725F0" w:rsidRDefault="008725F0" w:rsidP="008725F0">
      <w:pPr>
        <w:pStyle w:val="Output"/>
        <w:rPr>
          <w:color w:val="4C483D" w:themeColor="text2"/>
        </w:rPr>
      </w:pPr>
      <w:r>
        <w:rPr>
          <w:color w:val="4C483D" w:themeColor="text2"/>
        </w:rPr>
        <w:tab/>
      </w:r>
      <w:r>
        <w:rPr>
          <w:color w:val="4C483D" w:themeColor="text2"/>
        </w:rPr>
        <w:tab/>
      </w:r>
      <w:r>
        <w:t>},</w:t>
      </w:r>
    </w:p>
    <w:p w14:paraId="755D289F" w14:textId="77777777" w:rsidR="008725F0" w:rsidRDefault="008725F0" w:rsidP="008725F0">
      <w:pPr>
        <w:pStyle w:val="Output"/>
        <w:rPr>
          <w:color w:val="4C483D" w:themeColor="text2"/>
        </w:rPr>
      </w:pPr>
      <w:r>
        <w:rPr>
          <w:color w:val="4C483D" w:themeColor="text2"/>
        </w:rPr>
        <w:tab/>
      </w:r>
      <w:r>
        <w:rPr>
          <w:color w:val="4C483D" w:themeColor="text2"/>
        </w:rPr>
        <w:tab/>
      </w:r>
      <w:r>
        <w:rPr>
          <w:color w:val="7F007F"/>
        </w:rPr>
        <w:t>"info"</w:t>
      </w:r>
      <w:r>
        <w:t>:</w:t>
      </w:r>
      <w:r>
        <w:rPr>
          <w:color w:val="4C483D" w:themeColor="text2"/>
        </w:rPr>
        <w:t xml:space="preserve"> </w:t>
      </w:r>
      <w:r>
        <w:t>{</w:t>
      </w:r>
    </w:p>
    <w:p w14:paraId="11EC6230" w14:textId="77777777" w:rsidR="008725F0" w:rsidRDefault="008725F0" w:rsidP="008725F0">
      <w:pPr>
        <w:pStyle w:val="Output"/>
        <w:rPr>
          <w:color w:val="4C483D" w:themeColor="text2"/>
        </w:rPr>
      </w:pPr>
      <w:r>
        <w:rPr>
          <w:color w:val="4C483D" w:themeColor="text2"/>
        </w:rPr>
        <w:tab/>
      </w:r>
      <w:r>
        <w:rPr>
          <w:color w:val="4C483D" w:themeColor="text2"/>
        </w:rPr>
        <w:tab/>
      </w:r>
      <w:r>
        <w:rPr>
          <w:color w:val="4C483D" w:themeColor="text2"/>
        </w:rPr>
        <w:tab/>
      </w:r>
      <w:r>
        <w:rPr>
          <w:color w:val="7F007F"/>
        </w:rPr>
        <w:t>"href"</w:t>
      </w:r>
      <w:r>
        <w:t>:</w:t>
      </w:r>
      <w:r>
        <w:rPr>
          <w:color w:val="4C483D" w:themeColor="text2"/>
        </w:rPr>
        <w:t xml:space="preserve"> </w:t>
      </w:r>
      <w:r>
        <w:rPr>
          <w:i/>
          <w:iCs/>
          <w:color w:val="2A00FF"/>
        </w:rPr>
        <w:t>"http://localhost:8080/actuator/</w:t>
      </w:r>
      <w:r w:rsidRPr="00D4699D">
        <w:rPr>
          <w:i/>
          <w:iCs/>
          <w:color w:val="2A00FF"/>
          <w:highlight w:val="yellow"/>
        </w:rPr>
        <w:t>info</w:t>
      </w:r>
      <w:r>
        <w:rPr>
          <w:i/>
          <w:iCs/>
          <w:color w:val="2A00FF"/>
        </w:rPr>
        <w:t>"</w:t>
      </w:r>
      <w:r>
        <w:t>,</w:t>
      </w:r>
    </w:p>
    <w:p w14:paraId="347F79D2" w14:textId="77777777" w:rsidR="008725F0" w:rsidRDefault="008725F0" w:rsidP="008725F0">
      <w:pPr>
        <w:pStyle w:val="Output"/>
        <w:rPr>
          <w:color w:val="4C483D" w:themeColor="text2"/>
        </w:rPr>
      </w:pPr>
      <w:r>
        <w:rPr>
          <w:color w:val="4C483D" w:themeColor="text2"/>
        </w:rPr>
        <w:tab/>
      </w:r>
      <w:r>
        <w:rPr>
          <w:color w:val="4C483D" w:themeColor="text2"/>
        </w:rPr>
        <w:tab/>
      </w:r>
      <w:r>
        <w:rPr>
          <w:color w:val="4C483D" w:themeColor="text2"/>
        </w:rPr>
        <w:tab/>
      </w:r>
      <w:r>
        <w:rPr>
          <w:color w:val="7F007F"/>
        </w:rPr>
        <w:t>"templated"</w:t>
      </w:r>
      <w:r>
        <w:t>:</w:t>
      </w:r>
      <w:r>
        <w:rPr>
          <w:color w:val="4C483D" w:themeColor="text2"/>
        </w:rPr>
        <w:t xml:space="preserve"> </w:t>
      </w:r>
      <w:r>
        <w:rPr>
          <w:color w:val="FF8C00"/>
        </w:rPr>
        <w:t>false</w:t>
      </w:r>
    </w:p>
    <w:p w14:paraId="1971317A" w14:textId="77777777" w:rsidR="008725F0" w:rsidRDefault="008725F0" w:rsidP="008725F0">
      <w:pPr>
        <w:pStyle w:val="Output"/>
        <w:rPr>
          <w:color w:val="4C483D" w:themeColor="text2"/>
        </w:rPr>
      </w:pPr>
      <w:r>
        <w:rPr>
          <w:color w:val="4C483D" w:themeColor="text2"/>
        </w:rPr>
        <w:tab/>
      </w:r>
      <w:r>
        <w:rPr>
          <w:color w:val="4C483D" w:themeColor="text2"/>
        </w:rPr>
        <w:tab/>
      </w:r>
      <w:r>
        <w:t>}</w:t>
      </w:r>
    </w:p>
    <w:p w14:paraId="2683D40A" w14:textId="77777777" w:rsidR="008725F0" w:rsidRDefault="008725F0" w:rsidP="008725F0">
      <w:pPr>
        <w:pStyle w:val="Output"/>
        <w:rPr>
          <w:color w:val="4C483D" w:themeColor="text2"/>
        </w:rPr>
      </w:pPr>
      <w:r>
        <w:rPr>
          <w:color w:val="4C483D" w:themeColor="text2"/>
        </w:rPr>
        <w:tab/>
      </w:r>
      <w:r>
        <w:t>}</w:t>
      </w:r>
    </w:p>
    <w:p w14:paraId="2A6A3862" w14:textId="77777777" w:rsidR="008725F0" w:rsidRDefault="008725F0" w:rsidP="008725F0">
      <w:pPr>
        <w:pStyle w:val="Output"/>
      </w:pPr>
      <w:r>
        <w:t>}</w:t>
      </w:r>
    </w:p>
    <w:p w14:paraId="4801DCA5" w14:textId="77777777" w:rsidR="008725F0" w:rsidRDefault="008725F0" w:rsidP="008725F0">
      <w:r>
        <w:t>If you see we have only 2 endpoints showing (health, info) out of 16 endpoints</w:t>
      </w:r>
    </w:p>
    <w:p w14:paraId="0A7A8601" w14:textId="77777777" w:rsidR="008725F0" w:rsidRPr="00AC674C" w:rsidRDefault="008725F0" w:rsidP="008725F0">
      <w:pPr>
        <w:rPr>
          <w:lang w:eastAsia="en-US"/>
        </w:rPr>
      </w:pPr>
      <w:r w:rsidRPr="00967FF8">
        <w:t xml:space="preserve">By default, all the actuator endpoints are exposed over </w:t>
      </w:r>
      <w:r w:rsidRPr="00AC674C">
        <w:rPr>
          <w:b/>
        </w:rPr>
        <w:t>JMX</w:t>
      </w:r>
      <w:r w:rsidRPr="00967FF8">
        <w:t xml:space="preserve"> but only the health and info</w:t>
      </w:r>
      <w:r>
        <w:t xml:space="preserve"> </w:t>
      </w:r>
      <w:r w:rsidRPr="00967FF8">
        <w:t xml:space="preserve">endpoints are exposed over </w:t>
      </w:r>
      <w:r w:rsidRPr="00AC674C">
        <w:rPr>
          <w:b/>
        </w:rPr>
        <w:t>HTTP</w:t>
      </w:r>
      <w:r w:rsidRPr="00967FF8">
        <w:t>.</w:t>
      </w:r>
      <w:r w:rsidRPr="00AC674C">
        <w:rPr>
          <w:lang w:eastAsia="en-US"/>
        </w:rPr>
        <w:t>Here is how you can expose actuator endpoints over HTTP and JMX using application properties -</w:t>
      </w:r>
    </w:p>
    <w:p w14:paraId="19738299" w14:textId="77777777" w:rsidR="008725F0" w:rsidRPr="0087560D" w:rsidRDefault="008725F0" w:rsidP="008725F0">
      <w:pPr>
        <w:spacing w:after="0"/>
        <w:rPr>
          <w:b/>
          <w:lang w:eastAsia="en-US"/>
        </w:rPr>
      </w:pPr>
      <w:r w:rsidRPr="0087560D">
        <w:rPr>
          <w:b/>
          <w:lang w:eastAsia="en-US"/>
        </w:rPr>
        <w:t>Exposing Actuator endpoints over HTTP</w:t>
      </w:r>
    </w:p>
    <w:p w14:paraId="7F65DDD4" w14:textId="77777777" w:rsidR="008725F0" w:rsidRPr="00AC674C" w:rsidRDefault="008725F0" w:rsidP="008725F0">
      <w:pPr>
        <w:pStyle w:val="Output"/>
        <w:ind w:left="720"/>
        <w:rPr>
          <w:bdr w:val="none" w:sz="0" w:space="0" w:color="auto" w:frame="1"/>
          <w:lang w:eastAsia="en-US"/>
        </w:rPr>
      </w:pPr>
      <w:r w:rsidRPr="00AC674C">
        <w:rPr>
          <w:bdr w:val="none" w:sz="0" w:space="0" w:color="auto" w:frame="1"/>
          <w:lang w:eastAsia="en-US"/>
        </w:rPr>
        <w:t># Use "*" to expose all endpoints, or a comma-separated list to expose selected ones</w:t>
      </w:r>
    </w:p>
    <w:p w14:paraId="01FBFB57" w14:textId="77777777" w:rsidR="008725F0" w:rsidRPr="00AC674C" w:rsidRDefault="008725F0" w:rsidP="008725F0">
      <w:pPr>
        <w:pStyle w:val="Output"/>
        <w:ind w:left="720"/>
        <w:rPr>
          <w:bdr w:val="none" w:sz="0" w:space="0" w:color="auto" w:frame="1"/>
          <w:lang w:eastAsia="en-US"/>
        </w:rPr>
      </w:pPr>
      <w:r w:rsidRPr="00AC674C">
        <w:rPr>
          <w:color w:val="669900"/>
          <w:bdr w:val="none" w:sz="0" w:space="0" w:color="auto" w:frame="1"/>
          <w:lang w:eastAsia="en-US"/>
        </w:rPr>
        <w:t>management.endpoints.web.exposure.include</w:t>
      </w:r>
      <w:r w:rsidRPr="00AC674C">
        <w:rPr>
          <w:color w:val="999999"/>
          <w:bdr w:val="none" w:sz="0" w:space="0" w:color="auto" w:frame="1"/>
          <w:lang w:eastAsia="en-US"/>
        </w:rPr>
        <w:t>=</w:t>
      </w:r>
      <w:r>
        <w:rPr>
          <w:color w:val="0077AA"/>
          <w:bdr w:val="none" w:sz="0" w:space="0" w:color="auto" w:frame="1"/>
          <w:lang w:eastAsia="en-US"/>
        </w:rPr>
        <w:t>*</w:t>
      </w:r>
    </w:p>
    <w:p w14:paraId="3AE5ECAE" w14:textId="77777777" w:rsidR="008725F0" w:rsidRPr="00AC674C" w:rsidRDefault="008725F0" w:rsidP="008725F0">
      <w:pPr>
        <w:pStyle w:val="Output"/>
        <w:ind w:left="720"/>
        <w:rPr>
          <w:bdr w:val="none" w:sz="0" w:space="0" w:color="auto" w:frame="1"/>
          <w:lang w:eastAsia="en-US"/>
        </w:rPr>
      </w:pPr>
      <w:r w:rsidRPr="00AC674C">
        <w:rPr>
          <w:color w:val="669900"/>
          <w:bdr w:val="none" w:sz="0" w:space="0" w:color="auto" w:frame="1"/>
          <w:lang w:eastAsia="en-US"/>
        </w:rPr>
        <w:t>management.endpoints.web.exposure.exclude</w:t>
      </w:r>
      <w:r w:rsidRPr="00AC674C">
        <w:rPr>
          <w:color w:val="999999"/>
          <w:bdr w:val="none" w:sz="0" w:space="0" w:color="auto" w:frame="1"/>
          <w:lang w:eastAsia="en-US"/>
        </w:rPr>
        <w:t>=</w:t>
      </w:r>
    </w:p>
    <w:p w14:paraId="21B5B245" w14:textId="77777777" w:rsidR="008725F0" w:rsidRPr="00AC674C" w:rsidRDefault="008725F0" w:rsidP="008725F0">
      <w:pPr>
        <w:spacing w:after="0"/>
        <w:rPr>
          <w:b/>
          <w:lang w:eastAsia="en-US"/>
        </w:rPr>
      </w:pPr>
      <w:r w:rsidRPr="00AC674C">
        <w:rPr>
          <w:b/>
          <w:lang w:eastAsia="en-US"/>
        </w:rPr>
        <w:t>Exposing Actuator endpoints over JMX</w:t>
      </w:r>
    </w:p>
    <w:p w14:paraId="5284D07D" w14:textId="77777777" w:rsidR="008725F0" w:rsidRPr="00AC674C" w:rsidRDefault="008725F0" w:rsidP="008725F0">
      <w:pPr>
        <w:pStyle w:val="Output"/>
        <w:ind w:left="720"/>
        <w:rPr>
          <w:bdr w:val="none" w:sz="0" w:space="0" w:color="auto" w:frame="1"/>
          <w:lang w:eastAsia="en-US"/>
        </w:rPr>
      </w:pPr>
      <w:r w:rsidRPr="00AC674C">
        <w:rPr>
          <w:bdr w:val="none" w:sz="0" w:space="0" w:color="auto" w:frame="1"/>
          <w:lang w:eastAsia="en-US"/>
        </w:rPr>
        <w:t># Use "*" to expose all endpoints, or a comma-separated list to expose selected ones</w:t>
      </w:r>
    </w:p>
    <w:p w14:paraId="4C3F39EE" w14:textId="77777777" w:rsidR="008725F0" w:rsidRPr="00AC674C" w:rsidRDefault="008725F0" w:rsidP="008725F0">
      <w:pPr>
        <w:pStyle w:val="Output"/>
        <w:ind w:left="720"/>
        <w:rPr>
          <w:bdr w:val="none" w:sz="0" w:space="0" w:color="auto" w:frame="1"/>
          <w:lang w:eastAsia="en-US"/>
        </w:rPr>
      </w:pPr>
      <w:r w:rsidRPr="00AC674C">
        <w:rPr>
          <w:color w:val="669900"/>
          <w:bdr w:val="none" w:sz="0" w:space="0" w:color="auto" w:frame="1"/>
          <w:lang w:eastAsia="en-US"/>
        </w:rPr>
        <w:t>management.endpoints.jmx.exposure.include</w:t>
      </w:r>
      <w:r w:rsidRPr="00AC674C">
        <w:rPr>
          <w:color w:val="999999"/>
          <w:bdr w:val="none" w:sz="0" w:space="0" w:color="auto" w:frame="1"/>
          <w:lang w:eastAsia="en-US"/>
        </w:rPr>
        <w:t>=</w:t>
      </w:r>
      <w:r w:rsidRPr="00AC674C">
        <w:rPr>
          <w:color w:val="0077AA"/>
          <w:bdr w:val="none" w:sz="0" w:space="0" w:color="auto" w:frame="1"/>
          <w:lang w:eastAsia="en-US"/>
        </w:rPr>
        <w:t>*</w:t>
      </w:r>
    </w:p>
    <w:p w14:paraId="309E363B" w14:textId="77777777" w:rsidR="008725F0" w:rsidRPr="00AC674C" w:rsidRDefault="008725F0" w:rsidP="008725F0">
      <w:pPr>
        <w:pStyle w:val="Output"/>
        <w:ind w:left="720"/>
        <w:rPr>
          <w:sz w:val="27"/>
          <w:szCs w:val="27"/>
          <w:lang w:eastAsia="en-US"/>
        </w:rPr>
      </w:pPr>
      <w:r w:rsidRPr="00AC674C">
        <w:rPr>
          <w:color w:val="669900"/>
          <w:bdr w:val="none" w:sz="0" w:space="0" w:color="auto" w:frame="1"/>
          <w:lang w:eastAsia="en-US"/>
        </w:rPr>
        <w:t>management.endpoints.jmx.exposure.exclude</w:t>
      </w:r>
      <w:r w:rsidRPr="00AC674C">
        <w:rPr>
          <w:color w:val="999999"/>
          <w:bdr w:val="none" w:sz="0" w:space="0" w:color="auto" w:frame="1"/>
          <w:lang w:eastAsia="en-US"/>
        </w:rPr>
        <w:t>=</w:t>
      </w:r>
    </w:p>
    <w:p w14:paraId="409335F2" w14:textId="77777777" w:rsidR="008725F0" w:rsidRDefault="008725F0" w:rsidP="008725F0"/>
    <w:p w14:paraId="6A896DD0" w14:textId="77777777" w:rsidR="008725F0" w:rsidRPr="00AC674C" w:rsidRDefault="008725F0" w:rsidP="008725F0">
      <w:pPr>
        <w:pStyle w:val="Heading4"/>
        <w:spacing w:after="0"/>
        <w:rPr>
          <w:color w:val="auto"/>
        </w:rPr>
      </w:pPr>
      <w:r w:rsidRPr="00AC674C">
        <w:t>Securing Actuator Endpoints with Spring Security</w:t>
      </w:r>
    </w:p>
    <w:p w14:paraId="3546A9CB" w14:textId="77777777" w:rsidR="008725F0" w:rsidRDefault="008725F0" w:rsidP="008725F0">
      <w:pPr>
        <w:spacing w:after="0"/>
      </w:pPr>
      <w:r>
        <w:t>Actuator endpoints are sensitive and must be secured from unauthorized access. you can add spring security to your application using the following dependency -</w:t>
      </w:r>
    </w:p>
    <w:p w14:paraId="72EC936E" w14:textId="77777777" w:rsidR="008725F0" w:rsidRDefault="008725F0" w:rsidP="008725F0">
      <w:pPr>
        <w:pStyle w:val="Output"/>
        <w:rPr>
          <w:rStyle w:val="HTMLCode"/>
          <w:rFonts w:eastAsiaTheme="minorEastAsia"/>
          <w:bdr w:val="none" w:sz="0" w:space="0" w:color="auto" w:frame="1"/>
        </w:rPr>
      </w:pPr>
      <w:r>
        <w:rPr>
          <w:rStyle w:val="token"/>
          <w:color w:val="999999"/>
          <w:bdr w:val="none" w:sz="0" w:space="0" w:color="auto" w:frame="1"/>
        </w:rPr>
        <w:t>&lt;</w:t>
      </w:r>
      <w:r>
        <w:rPr>
          <w:rStyle w:val="token"/>
          <w:color w:val="990055"/>
          <w:bdr w:val="none" w:sz="0" w:space="0" w:color="auto" w:frame="1"/>
        </w:rPr>
        <w:t>dependency</w:t>
      </w:r>
      <w:r>
        <w:rPr>
          <w:rStyle w:val="token"/>
          <w:color w:val="999999"/>
          <w:bdr w:val="none" w:sz="0" w:space="0" w:color="auto" w:frame="1"/>
        </w:rPr>
        <w:t>&gt;</w:t>
      </w:r>
    </w:p>
    <w:p w14:paraId="78E0D61F" w14:textId="77777777" w:rsidR="008725F0" w:rsidRDefault="008725F0" w:rsidP="008725F0">
      <w:pPr>
        <w:pStyle w:val="Output"/>
        <w:rPr>
          <w:rStyle w:val="HTMLCode"/>
          <w:rFonts w:eastAsiaTheme="minorEastAsia"/>
          <w:bdr w:val="none" w:sz="0" w:space="0" w:color="auto" w:frame="1"/>
        </w:rPr>
      </w:pPr>
      <w:r>
        <w:rPr>
          <w:rStyle w:val="HTMLCode"/>
          <w:rFonts w:eastAsiaTheme="minorEastAsia"/>
          <w:bdr w:val="none" w:sz="0" w:space="0" w:color="auto" w:frame="1"/>
        </w:rPr>
        <w:t xml:space="preserve">   </w:t>
      </w:r>
      <w:r>
        <w:rPr>
          <w:rStyle w:val="token"/>
          <w:color w:val="999999"/>
          <w:bdr w:val="none" w:sz="0" w:space="0" w:color="auto" w:frame="1"/>
        </w:rPr>
        <w:t>&lt;</w:t>
      </w:r>
      <w:r>
        <w:rPr>
          <w:rStyle w:val="token"/>
          <w:color w:val="990055"/>
          <w:bdr w:val="none" w:sz="0" w:space="0" w:color="auto" w:frame="1"/>
        </w:rPr>
        <w:t>groupId</w:t>
      </w:r>
      <w:r>
        <w:rPr>
          <w:rStyle w:val="token"/>
          <w:color w:val="999999"/>
          <w:bdr w:val="none" w:sz="0" w:space="0" w:color="auto" w:frame="1"/>
        </w:rPr>
        <w:t>&gt;</w:t>
      </w:r>
      <w:r>
        <w:rPr>
          <w:rStyle w:val="HTMLCode"/>
          <w:rFonts w:eastAsiaTheme="minorEastAsia"/>
          <w:bdr w:val="none" w:sz="0" w:space="0" w:color="auto" w:frame="1"/>
        </w:rPr>
        <w:t>org.springframework.boot</w:t>
      </w:r>
      <w:r>
        <w:rPr>
          <w:rStyle w:val="token"/>
          <w:color w:val="999999"/>
          <w:bdr w:val="none" w:sz="0" w:space="0" w:color="auto" w:frame="1"/>
        </w:rPr>
        <w:t>&lt;/</w:t>
      </w:r>
      <w:r>
        <w:rPr>
          <w:rStyle w:val="token"/>
          <w:color w:val="990055"/>
          <w:bdr w:val="none" w:sz="0" w:space="0" w:color="auto" w:frame="1"/>
        </w:rPr>
        <w:t>groupId</w:t>
      </w:r>
      <w:r>
        <w:rPr>
          <w:rStyle w:val="token"/>
          <w:color w:val="999999"/>
          <w:bdr w:val="none" w:sz="0" w:space="0" w:color="auto" w:frame="1"/>
        </w:rPr>
        <w:t>&gt;</w:t>
      </w:r>
    </w:p>
    <w:p w14:paraId="64836A81" w14:textId="77777777" w:rsidR="008725F0" w:rsidRDefault="008725F0" w:rsidP="008725F0">
      <w:pPr>
        <w:pStyle w:val="Output"/>
        <w:rPr>
          <w:rStyle w:val="HTMLCode"/>
          <w:rFonts w:eastAsiaTheme="minorEastAsia"/>
          <w:bdr w:val="none" w:sz="0" w:space="0" w:color="auto" w:frame="1"/>
        </w:rPr>
      </w:pPr>
      <w:r>
        <w:rPr>
          <w:rStyle w:val="HTMLCode"/>
          <w:rFonts w:eastAsiaTheme="minorEastAsia"/>
          <w:bdr w:val="none" w:sz="0" w:space="0" w:color="auto" w:frame="1"/>
        </w:rPr>
        <w:t xml:space="preserve">   </w:t>
      </w:r>
      <w:r>
        <w:rPr>
          <w:rStyle w:val="token"/>
          <w:color w:val="999999"/>
          <w:bdr w:val="none" w:sz="0" w:space="0" w:color="auto" w:frame="1"/>
        </w:rPr>
        <w:t>&lt;</w:t>
      </w:r>
      <w:r>
        <w:rPr>
          <w:rStyle w:val="token"/>
          <w:color w:val="990055"/>
          <w:bdr w:val="none" w:sz="0" w:space="0" w:color="auto" w:frame="1"/>
        </w:rPr>
        <w:t>artifactId</w:t>
      </w:r>
      <w:r>
        <w:rPr>
          <w:rStyle w:val="token"/>
          <w:color w:val="999999"/>
          <w:bdr w:val="none" w:sz="0" w:space="0" w:color="auto" w:frame="1"/>
        </w:rPr>
        <w:t>&gt;</w:t>
      </w:r>
      <w:r>
        <w:rPr>
          <w:rStyle w:val="HTMLCode"/>
          <w:rFonts w:eastAsiaTheme="minorEastAsia"/>
          <w:bdr w:val="none" w:sz="0" w:space="0" w:color="auto" w:frame="1"/>
        </w:rPr>
        <w:t>spring-boot-starter-security</w:t>
      </w:r>
      <w:r>
        <w:rPr>
          <w:rStyle w:val="token"/>
          <w:color w:val="999999"/>
          <w:bdr w:val="none" w:sz="0" w:space="0" w:color="auto" w:frame="1"/>
        </w:rPr>
        <w:t>&lt;/</w:t>
      </w:r>
      <w:r>
        <w:rPr>
          <w:rStyle w:val="token"/>
          <w:color w:val="990055"/>
          <w:bdr w:val="none" w:sz="0" w:space="0" w:color="auto" w:frame="1"/>
        </w:rPr>
        <w:t>artifactId</w:t>
      </w:r>
      <w:r>
        <w:rPr>
          <w:rStyle w:val="token"/>
          <w:color w:val="999999"/>
          <w:bdr w:val="none" w:sz="0" w:space="0" w:color="auto" w:frame="1"/>
        </w:rPr>
        <w:t>&gt;</w:t>
      </w:r>
    </w:p>
    <w:p w14:paraId="2099D1D3" w14:textId="77777777" w:rsidR="008725F0" w:rsidRDefault="008725F0" w:rsidP="008725F0">
      <w:pPr>
        <w:pStyle w:val="Output"/>
        <w:rPr>
          <w:rFonts w:ascii="Courier New" w:hAnsi="Courier New" w:cs="Courier New"/>
          <w:sz w:val="22"/>
          <w:szCs w:val="22"/>
        </w:rPr>
      </w:pPr>
      <w:r>
        <w:rPr>
          <w:rStyle w:val="token"/>
          <w:color w:val="999999"/>
          <w:bdr w:val="none" w:sz="0" w:space="0" w:color="auto" w:frame="1"/>
        </w:rPr>
        <w:t>&lt;/</w:t>
      </w:r>
      <w:r>
        <w:rPr>
          <w:rStyle w:val="token"/>
          <w:color w:val="990055"/>
          <w:bdr w:val="none" w:sz="0" w:space="0" w:color="auto" w:frame="1"/>
        </w:rPr>
        <w:t>dependency</w:t>
      </w:r>
      <w:r>
        <w:rPr>
          <w:rStyle w:val="token"/>
          <w:color w:val="999999"/>
          <w:bdr w:val="none" w:sz="0" w:space="0" w:color="auto" w:frame="1"/>
        </w:rPr>
        <w:t>&gt;</w:t>
      </w:r>
    </w:p>
    <w:p w14:paraId="481341E6" w14:textId="77777777" w:rsidR="008725F0" w:rsidRDefault="008725F0" w:rsidP="008725F0"/>
    <w:p w14:paraId="25D401E1" w14:textId="77777777" w:rsidR="008725F0" w:rsidRDefault="008725F0" w:rsidP="008725F0">
      <w:r w:rsidRPr="00AC674C">
        <w:t>we can override the default spring security configuration and define our own access rules.</w:t>
      </w:r>
    </w:p>
    <w:p w14:paraId="5158C8BD" w14:textId="77777777" w:rsidR="008725F0" w:rsidRPr="00AC674C" w:rsidRDefault="008725F0" w:rsidP="008725F0">
      <w:pPr>
        <w:pStyle w:val="Heading4"/>
        <w:spacing w:after="0"/>
      </w:pPr>
      <w:r w:rsidRPr="00AC674C">
        <w:lastRenderedPageBreak/>
        <w:t>Creating a Custom Actuator Endpoint</w:t>
      </w:r>
    </w:p>
    <w:p w14:paraId="5619D6BF" w14:textId="77777777" w:rsidR="008725F0" w:rsidRDefault="008725F0" w:rsidP="008725F0">
      <w:pPr>
        <w:spacing w:after="0"/>
      </w:pPr>
      <w:r>
        <w:rPr>
          <w:shd w:val="clear" w:color="auto" w:fill="FFFFFF"/>
        </w:rPr>
        <w:t xml:space="preserve">To customize the endpoint and define your own endpoint, simply Create a classs annotate with @Endpoint URL : </w:t>
      </w:r>
    </w:p>
    <w:p w14:paraId="3850404B" w14:textId="77777777" w:rsidR="008725F0" w:rsidRDefault="008725F0" w:rsidP="008725F0">
      <w:pPr>
        <w:pStyle w:val="Output"/>
        <w:rPr>
          <w:color w:val="4C483D" w:themeColor="text2"/>
        </w:rPr>
      </w:pPr>
      <w:r>
        <w:rPr>
          <w:b/>
          <w:bCs/>
          <w:color w:val="7F0055"/>
        </w:rPr>
        <w:t>import</w:t>
      </w:r>
      <w:r>
        <w:t xml:space="preserve"> org.springframework.boot.actuate.endpoint.annotation.Endpoint;</w:t>
      </w:r>
    </w:p>
    <w:p w14:paraId="79BF4E17" w14:textId="77777777" w:rsidR="008725F0" w:rsidRDefault="008725F0" w:rsidP="008725F0">
      <w:pPr>
        <w:pStyle w:val="Output"/>
        <w:rPr>
          <w:color w:val="4C483D" w:themeColor="text2"/>
        </w:rPr>
      </w:pPr>
      <w:r>
        <w:rPr>
          <w:b/>
          <w:bCs/>
          <w:color w:val="7F0055"/>
        </w:rPr>
        <w:t>import</w:t>
      </w:r>
      <w:r>
        <w:t xml:space="preserve"> </w:t>
      </w:r>
      <w:r>
        <w:rPr>
          <w:shd w:val="clear" w:color="auto" w:fill="D4D4D4"/>
        </w:rPr>
        <w:t>org.springframework.boot.actuate.endpoint.annotation.ReadOperation</w:t>
      </w:r>
      <w:r>
        <w:t>;</w:t>
      </w:r>
    </w:p>
    <w:p w14:paraId="3B23C82F" w14:textId="77777777" w:rsidR="008725F0" w:rsidRDefault="008725F0" w:rsidP="008725F0">
      <w:pPr>
        <w:pStyle w:val="Output"/>
        <w:rPr>
          <w:color w:val="4C483D" w:themeColor="text2"/>
        </w:rPr>
      </w:pPr>
      <w:r>
        <w:rPr>
          <w:b/>
          <w:bCs/>
          <w:color w:val="7F0055"/>
        </w:rPr>
        <w:t>import</w:t>
      </w:r>
      <w:r>
        <w:t xml:space="preserve"> org.springframework.stereotype.Component;</w:t>
      </w:r>
    </w:p>
    <w:p w14:paraId="66C3886A" w14:textId="77777777" w:rsidR="008725F0" w:rsidRDefault="008725F0" w:rsidP="008725F0">
      <w:pPr>
        <w:pStyle w:val="Output"/>
        <w:rPr>
          <w:color w:val="4C483D" w:themeColor="text2"/>
        </w:rPr>
      </w:pPr>
    </w:p>
    <w:p w14:paraId="76554670" w14:textId="77777777" w:rsidR="008725F0" w:rsidRDefault="008725F0" w:rsidP="008725F0">
      <w:pPr>
        <w:pStyle w:val="Output"/>
        <w:rPr>
          <w:color w:val="4C483D" w:themeColor="text2"/>
        </w:rPr>
      </w:pPr>
      <w:r>
        <w:rPr>
          <w:color w:val="646464"/>
        </w:rPr>
        <w:t>@Endpoint</w:t>
      </w:r>
      <w:r>
        <w:t>(id=</w:t>
      </w:r>
      <w:r>
        <w:rPr>
          <w:color w:val="2A00FF"/>
        </w:rPr>
        <w:t>"helloEndpoint"</w:t>
      </w:r>
      <w:r>
        <w:t>)</w:t>
      </w:r>
    </w:p>
    <w:p w14:paraId="407C2129" w14:textId="77777777" w:rsidR="008725F0" w:rsidRDefault="008725F0" w:rsidP="008725F0">
      <w:pPr>
        <w:pStyle w:val="Output"/>
        <w:rPr>
          <w:color w:val="4C483D" w:themeColor="text2"/>
        </w:rPr>
      </w:pPr>
      <w:r>
        <w:rPr>
          <w:color w:val="646464"/>
        </w:rPr>
        <w:t>@Component</w:t>
      </w:r>
    </w:p>
    <w:p w14:paraId="75110014" w14:textId="77777777" w:rsidR="008725F0" w:rsidRDefault="008725F0" w:rsidP="008725F0">
      <w:pPr>
        <w:pStyle w:val="Output"/>
        <w:rPr>
          <w:color w:val="4C483D" w:themeColor="text2"/>
        </w:rPr>
      </w:pPr>
      <w:r>
        <w:rPr>
          <w:b/>
          <w:bCs/>
          <w:color w:val="7F0055"/>
        </w:rPr>
        <w:t>public</w:t>
      </w:r>
      <w:r>
        <w:t xml:space="preserve"> </w:t>
      </w:r>
      <w:r>
        <w:rPr>
          <w:b/>
          <w:bCs/>
          <w:color w:val="7F0055"/>
        </w:rPr>
        <w:t>class</w:t>
      </w:r>
      <w:r>
        <w:t xml:space="preserve"> ListEndPoints {</w:t>
      </w:r>
    </w:p>
    <w:p w14:paraId="283CE578" w14:textId="77777777" w:rsidR="008725F0" w:rsidRDefault="008725F0" w:rsidP="008725F0">
      <w:pPr>
        <w:pStyle w:val="Output"/>
        <w:rPr>
          <w:color w:val="4C483D" w:themeColor="text2"/>
        </w:rPr>
      </w:pPr>
      <w:r>
        <w:t xml:space="preserve">    </w:t>
      </w:r>
      <w:r>
        <w:rPr>
          <w:color w:val="646464"/>
        </w:rPr>
        <w:t>@</w:t>
      </w:r>
      <w:r>
        <w:rPr>
          <w:color w:val="646464"/>
          <w:shd w:val="clear" w:color="auto" w:fill="D4D4D4"/>
        </w:rPr>
        <w:t>ReadOperation</w:t>
      </w:r>
    </w:p>
    <w:p w14:paraId="433BFD24" w14:textId="77777777" w:rsidR="008725F0" w:rsidRDefault="008725F0" w:rsidP="008725F0">
      <w:pPr>
        <w:pStyle w:val="Output"/>
        <w:rPr>
          <w:color w:val="4C483D" w:themeColor="text2"/>
        </w:rPr>
      </w:pPr>
      <w:r>
        <w:t xml:space="preserve">    </w:t>
      </w:r>
      <w:r>
        <w:rPr>
          <w:b/>
          <w:bCs/>
          <w:color w:val="7F0055"/>
        </w:rPr>
        <w:t>public</w:t>
      </w:r>
      <w:r>
        <w:t xml:space="preserve"> String mypoint(){</w:t>
      </w:r>
    </w:p>
    <w:p w14:paraId="6F6B3208" w14:textId="77777777" w:rsidR="008725F0" w:rsidRDefault="008725F0" w:rsidP="008725F0">
      <w:pPr>
        <w:pStyle w:val="Output"/>
        <w:rPr>
          <w:color w:val="4C483D" w:themeColor="text2"/>
        </w:rPr>
      </w:pPr>
      <w:r>
        <w:t xml:space="preserve">        </w:t>
      </w:r>
      <w:r>
        <w:rPr>
          <w:b/>
          <w:bCs/>
          <w:color w:val="7F0055"/>
        </w:rPr>
        <w:t>return</w:t>
      </w:r>
      <w:r>
        <w:t xml:space="preserve"> </w:t>
      </w:r>
      <w:r>
        <w:rPr>
          <w:color w:val="2A00FF"/>
        </w:rPr>
        <w:t>"Hello"</w:t>
      </w:r>
      <w:r>
        <w:t xml:space="preserve"> ;</w:t>
      </w:r>
    </w:p>
    <w:p w14:paraId="7E6B4295" w14:textId="77777777" w:rsidR="008725F0" w:rsidRDefault="008725F0" w:rsidP="008725F0">
      <w:pPr>
        <w:pStyle w:val="Output"/>
        <w:rPr>
          <w:color w:val="4C483D" w:themeColor="text2"/>
        </w:rPr>
      </w:pPr>
      <w:r>
        <w:t xml:space="preserve">    }</w:t>
      </w:r>
    </w:p>
    <w:p w14:paraId="73E63AB2" w14:textId="77777777" w:rsidR="008725F0" w:rsidRDefault="008725F0" w:rsidP="008725F0">
      <w:pPr>
        <w:pStyle w:val="Output"/>
      </w:pPr>
      <w:r>
        <w:t>}</w:t>
      </w:r>
    </w:p>
    <w:p w14:paraId="6266C682" w14:textId="77777777" w:rsidR="008725F0" w:rsidRDefault="008725F0" w:rsidP="008725F0">
      <w:r>
        <w:rPr>
          <w:noProof/>
          <w:lang w:eastAsia="en-US"/>
        </w:rPr>
        <w:drawing>
          <wp:inline distT="0" distB="0" distL="0" distR="0" wp14:anchorId="5E24D1B5" wp14:editId="458DFAC0">
            <wp:extent cx="2663917" cy="723612"/>
            <wp:effectExtent l="0" t="0" r="3175"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685869" cy="729575"/>
                    </a:xfrm>
                    <a:prstGeom prst="rect">
                      <a:avLst/>
                    </a:prstGeom>
                  </pic:spPr>
                </pic:pic>
              </a:graphicData>
            </a:graphic>
          </wp:inline>
        </w:drawing>
      </w:r>
    </w:p>
    <w:p w14:paraId="1BDA4F35" w14:textId="77777777" w:rsidR="008725F0" w:rsidRDefault="008725F0" w:rsidP="008725F0">
      <w:pPr>
        <w:spacing w:after="0"/>
      </w:pPr>
      <w:r>
        <w:t>Few more Endpoints</w:t>
      </w:r>
    </w:p>
    <w:p w14:paraId="211D5FE6" w14:textId="77777777" w:rsidR="008725F0" w:rsidRDefault="008725F0" w:rsidP="008725F0">
      <w:r>
        <w:rPr>
          <w:noProof/>
          <w:lang w:eastAsia="en-US"/>
        </w:rPr>
        <w:drawing>
          <wp:inline distT="0" distB="0" distL="0" distR="0" wp14:anchorId="72D96419" wp14:editId="18E216CF">
            <wp:extent cx="4801500" cy="337746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13088" cy="3385617"/>
                    </a:xfrm>
                    <a:prstGeom prst="rect">
                      <a:avLst/>
                    </a:prstGeom>
                  </pic:spPr>
                </pic:pic>
              </a:graphicData>
            </a:graphic>
          </wp:inline>
        </w:drawing>
      </w:r>
    </w:p>
    <w:p w14:paraId="7EF4C481" w14:textId="77777777" w:rsidR="008725F0" w:rsidRDefault="008725F0" w:rsidP="008725F0">
      <w:r>
        <w:rPr>
          <w:noProof/>
          <w:lang w:eastAsia="en-US"/>
        </w:rPr>
        <w:lastRenderedPageBreak/>
        <w:drawing>
          <wp:inline distT="0" distB="0" distL="0" distR="0" wp14:anchorId="3491C344" wp14:editId="56FCC6CB">
            <wp:extent cx="6611612" cy="336160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22016" cy="3366899"/>
                    </a:xfrm>
                    <a:prstGeom prst="rect">
                      <a:avLst/>
                    </a:prstGeom>
                  </pic:spPr>
                </pic:pic>
              </a:graphicData>
            </a:graphic>
          </wp:inline>
        </w:drawing>
      </w:r>
    </w:p>
    <w:p w14:paraId="0F2393C9" w14:textId="77777777" w:rsidR="008725F0" w:rsidRDefault="008725F0" w:rsidP="008725F0">
      <w:r>
        <w:rPr>
          <w:noProof/>
          <w:lang w:eastAsia="en-US"/>
        </w:rPr>
        <w:drawing>
          <wp:inline distT="0" distB="0" distL="0" distR="0" wp14:anchorId="3A633157" wp14:editId="0A68970C">
            <wp:extent cx="5943600" cy="3749675"/>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749675"/>
                    </a:xfrm>
                    <a:prstGeom prst="rect">
                      <a:avLst/>
                    </a:prstGeom>
                  </pic:spPr>
                </pic:pic>
              </a:graphicData>
            </a:graphic>
          </wp:inline>
        </w:drawing>
      </w:r>
    </w:p>
    <w:p w14:paraId="62E93081" w14:textId="77777777" w:rsidR="008725F0" w:rsidRDefault="008725F0" w:rsidP="008725F0">
      <w:r>
        <w:rPr>
          <w:noProof/>
          <w:lang w:eastAsia="en-US"/>
        </w:rPr>
        <w:lastRenderedPageBreak/>
        <w:drawing>
          <wp:inline distT="0" distB="0" distL="0" distR="0" wp14:anchorId="697762ED" wp14:editId="241B0773">
            <wp:extent cx="5943600" cy="37560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756025"/>
                    </a:xfrm>
                    <a:prstGeom prst="rect">
                      <a:avLst/>
                    </a:prstGeom>
                  </pic:spPr>
                </pic:pic>
              </a:graphicData>
            </a:graphic>
          </wp:inline>
        </w:drawing>
      </w:r>
    </w:p>
    <w:p w14:paraId="26F69E54" w14:textId="77777777" w:rsidR="008725F0" w:rsidRDefault="008725F0" w:rsidP="008725F0"/>
    <w:p w14:paraId="0BEF3438" w14:textId="77777777" w:rsidR="00925A46" w:rsidRPr="00925A46" w:rsidRDefault="00925A46" w:rsidP="00925A46">
      <w:pPr>
        <w:pStyle w:val="ListParagraph"/>
        <w:numPr>
          <w:ilvl w:val="0"/>
          <w:numId w:val="104"/>
        </w:numPr>
        <w:rPr>
          <w:rFonts w:ascii="Open Sans" w:hAnsi="Open Sans" w:cs="Open Sans"/>
          <w:sz w:val="21"/>
          <w:szCs w:val="21"/>
          <w:lang w:eastAsia="en-US"/>
        </w:rPr>
      </w:pPr>
      <w:r w:rsidRPr="00925A46">
        <w:rPr>
          <w:rFonts w:ascii="Consolas" w:hAnsi="Consolas" w:cs="Courier New"/>
          <w:bdr w:val="none" w:sz="0" w:space="0" w:color="auto" w:frame="1"/>
          <w:lang w:eastAsia="en-US"/>
        </w:rPr>
        <w:t>env</w:t>
      </w:r>
      <w:r w:rsidRPr="00925A46">
        <w:rPr>
          <w:rFonts w:ascii="Open Sans" w:hAnsi="Open Sans" w:cs="Open Sans"/>
          <w:sz w:val="21"/>
          <w:szCs w:val="21"/>
          <w:lang w:eastAsia="en-US"/>
        </w:rPr>
        <w:t> – Displays current environment information</w:t>
      </w:r>
    </w:p>
    <w:p w14:paraId="72B30E19" w14:textId="77777777" w:rsidR="00925A46" w:rsidRPr="00925A46" w:rsidRDefault="00925A46" w:rsidP="00925A46">
      <w:pPr>
        <w:pStyle w:val="ListParagraph"/>
        <w:numPr>
          <w:ilvl w:val="0"/>
          <w:numId w:val="104"/>
        </w:numPr>
        <w:rPr>
          <w:rFonts w:ascii="Open Sans" w:hAnsi="Open Sans" w:cs="Open Sans"/>
          <w:sz w:val="21"/>
          <w:szCs w:val="21"/>
          <w:lang w:eastAsia="en-US"/>
        </w:rPr>
      </w:pPr>
      <w:r w:rsidRPr="00925A46">
        <w:rPr>
          <w:rFonts w:ascii="Consolas" w:hAnsi="Consolas" w:cs="Courier New"/>
          <w:bdr w:val="none" w:sz="0" w:space="0" w:color="auto" w:frame="1"/>
          <w:lang w:eastAsia="en-US"/>
        </w:rPr>
        <w:t>flyway</w:t>
      </w:r>
      <w:r w:rsidRPr="00925A46">
        <w:rPr>
          <w:rFonts w:ascii="Open Sans" w:hAnsi="Open Sans" w:cs="Open Sans"/>
          <w:sz w:val="21"/>
          <w:szCs w:val="21"/>
          <w:lang w:eastAsia="en-US"/>
        </w:rPr>
        <w:t> – Shows Flyway database migrations details</w:t>
      </w:r>
    </w:p>
    <w:p w14:paraId="5A30D967" w14:textId="77777777" w:rsidR="00925A46" w:rsidRPr="00925A46" w:rsidRDefault="00925A46" w:rsidP="00925A46">
      <w:pPr>
        <w:pStyle w:val="ListParagraph"/>
        <w:numPr>
          <w:ilvl w:val="0"/>
          <w:numId w:val="104"/>
        </w:numPr>
        <w:rPr>
          <w:rFonts w:ascii="Open Sans" w:hAnsi="Open Sans" w:cs="Open Sans"/>
          <w:sz w:val="21"/>
          <w:szCs w:val="21"/>
          <w:lang w:eastAsia="en-US"/>
        </w:rPr>
      </w:pPr>
      <w:r w:rsidRPr="00925A46">
        <w:rPr>
          <w:rFonts w:ascii="Consolas" w:hAnsi="Consolas" w:cs="Courier New"/>
          <w:bdr w:val="none" w:sz="0" w:space="0" w:color="auto" w:frame="1"/>
          <w:lang w:eastAsia="en-US"/>
        </w:rPr>
        <w:t>liquidbase</w:t>
      </w:r>
      <w:r w:rsidRPr="00925A46">
        <w:rPr>
          <w:rFonts w:ascii="Open Sans" w:hAnsi="Open Sans" w:cs="Open Sans"/>
          <w:sz w:val="21"/>
          <w:szCs w:val="21"/>
          <w:lang w:eastAsia="en-US"/>
        </w:rPr>
        <w:t> – Shows details of liquibase database migrations</w:t>
      </w:r>
    </w:p>
    <w:p w14:paraId="1F113C3B" w14:textId="77777777" w:rsidR="00925A46" w:rsidRPr="00925A46" w:rsidRDefault="00925A46" w:rsidP="00925A46">
      <w:pPr>
        <w:pStyle w:val="ListParagraph"/>
        <w:numPr>
          <w:ilvl w:val="0"/>
          <w:numId w:val="104"/>
        </w:numPr>
        <w:rPr>
          <w:rFonts w:ascii="Open Sans" w:hAnsi="Open Sans" w:cs="Open Sans"/>
          <w:sz w:val="21"/>
          <w:szCs w:val="21"/>
          <w:lang w:eastAsia="en-US"/>
        </w:rPr>
      </w:pPr>
      <w:r w:rsidRPr="00925A46">
        <w:rPr>
          <w:rFonts w:ascii="Consolas" w:hAnsi="Consolas" w:cs="Courier New"/>
          <w:bdr w:val="none" w:sz="0" w:space="0" w:color="auto" w:frame="1"/>
          <w:lang w:eastAsia="en-US"/>
        </w:rPr>
        <w:t>shutdown</w:t>
      </w:r>
      <w:r w:rsidRPr="00925A46">
        <w:rPr>
          <w:rFonts w:ascii="Open Sans" w:hAnsi="Open Sans" w:cs="Open Sans"/>
          <w:sz w:val="21"/>
          <w:szCs w:val="21"/>
          <w:lang w:eastAsia="en-US"/>
        </w:rPr>
        <w:t> – Allows to shut down the application gracefully</w:t>
      </w:r>
    </w:p>
    <w:p w14:paraId="734067EA" w14:textId="77777777" w:rsidR="00925A46" w:rsidRPr="00925A46" w:rsidRDefault="00925A46" w:rsidP="00925A46">
      <w:pPr>
        <w:pStyle w:val="ListParagraph"/>
        <w:numPr>
          <w:ilvl w:val="0"/>
          <w:numId w:val="104"/>
        </w:numPr>
        <w:rPr>
          <w:rFonts w:ascii="Open Sans" w:hAnsi="Open Sans" w:cs="Open Sans"/>
          <w:sz w:val="21"/>
          <w:szCs w:val="21"/>
          <w:lang w:eastAsia="en-US"/>
        </w:rPr>
      </w:pPr>
      <w:r w:rsidRPr="00925A46">
        <w:rPr>
          <w:rFonts w:ascii="Consolas" w:hAnsi="Consolas" w:cs="Courier New"/>
          <w:bdr w:val="none" w:sz="0" w:space="0" w:color="auto" w:frame="1"/>
          <w:lang w:eastAsia="en-US"/>
        </w:rPr>
        <w:t>mappings</w:t>
      </w:r>
      <w:r w:rsidRPr="00925A46">
        <w:rPr>
          <w:rFonts w:ascii="Open Sans" w:hAnsi="Open Sans" w:cs="Open Sans"/>
          <w:sz w:val="21"/>
          <w:szCs w:val="21"/>
          <w:lang w:eastAsia="en-US"/>
        </w:rPr>
        <w:t>– Displays a list of all </w:t>
      </w:r>
      <w:r w:rsidRPr="00925A46">
        <w:rPr>
          <w:rFonts w:ascii="Consolas" w:hAnsi="Consolas" w:cs="Courier New"/>
          <w:bdr w:val="none" w:sz="0" w:space="0" w:color="auto" w:frame="1"/>
          <w:lang w:eastAsia="en-US"/>
        </w:rPr>
        <w:t>@RequestMapping</w:t>
      </w:r>
      <w:r w:rsidRPr="00925A46">
        <w:rPr>
          <w:rFonts w:ascii="Open Sans" w:hAnsi="Open Sans" w:cs="Open Sans"/>
          <w:sz w:val="21"/>
          <w:szCs w:val="21"/>
          <w:lang w:eastAsia="en-US"/>
        </w:rPr>
        <w:t> paths</w:t>
      </w:r>
    </w:p>
    <w:p w14:paraId="08DF7CF7" w14:textId="77777777" w:rsidR="00925A46" w:rsidRPr="00925A46" w:rsidRDefault="00925A46" w:rsidP="00925A46">
      <w:pPr>
        <w:pStyle w:val="ListParagraph"/>
        <w:numPr>
          <w:ilvl w:val="0"/>
          <w:numId w:val="104"/>
        </w:numPr>
        <w:rPr>
          <w:rFonts w:ascii="Open Sans" w:hAnsi="Open Sans" w:cs="Open Sans"/>
          <w:sz w:val="21"/>
          <w:szCs w:val="21"/>
          <w:lang w:eastAsia="en-US"/>
        </w:rPr>
      </w:pPr>
      <w:r w:rsidRPr="00925A46">
        <w:rPr>
          <w:rFonts w:ascii="Consolas" w:hAnsi="Consolas" w:cs="Courier New"/>
          <w:bdr w:val="none" w:sz="0" w:space="0" w:color="auto" w:frame="1"/>
          <w:lang w:eastAsia="en-US"/>
        </w:rPr>
        <w:t>scheduledtasks</w:t>
      </w:r>
      <w:r w:rsidRPr="00925A46">
        <w:rPr>
          <w:rFonts w:ascii="Open Sans" w:hAnsi="Open Sans" w:cs="Open Sans"/>
          <w:sz w:val="21"/>
          <w:szCs w:val="21"/>
          <w:lang w:eastAsia="en-US"/>
        </w:rPr>
        <w:t> – Displays the scheduled tasks in the application</w:t>
      </w:r>
    </w:p>
    <w:p w14:paraId="00C9B413" w14:textId="77777777" w:rsidR="00925A46" w:rsidRPr="00925A46" w:rsidRDefault="00925A46" w:rsidP="00925A46">
      <w:pPr>
        <w:pStyle w:val="ListParagraph"/>
        <w:numPr>
          <w:ilvl w:val="0"/>
          <w:numId w:val="104"/>
        </w:numPr>
        <w:rPr>
          <w:rFonts w:ascii="Open Sans" w:hAnsi="Open Sans" w:cs="Open Sans"/>
          <w:sz w:val="21"/>
          <w:szCs w:val="21"/>
          <w:lang w:eastAsia="en-US"/>
        </w:rPr>
      </w:pPr>
      <w:r w:rsidRPr="00925A46">
        <w:rPr>
          <w:rFonts w:ascii="Consolas" w:hAnsi="Consolas" w:cs="Courier New"/>
          <w:bdr w:val="none" w:sz="0" w:space="0" w:color="auto" w:frame="1"/>
          <w:lang w:eastAsia="en-US"/>
        </w:rPr>
        <w:t>threaddump</w:t>
      </w:r>
      <w:r w:rsidRPr="00925A46">
        <w:rPr>
          <w:rFonts w:ascii="Open Sans" w:hAnsi="Open Sans" w:cs="Open Sans"/>
          <w:sz w:val="21"/>
          <w:szCs w:val="21"/>
          <w:lang w:eastAsia="en-US"/>
        </w:rPr>
        <w:t> – Performs a thread dump</w:t>
      </w:r>
    </w:p>
    <w:p w14:paraId="550DF40C" w14:textId="77777777" w:rsidR="00925A46" w:rsidRPr="00925A46" w:rsidRDefault="00925A46" w:rsidP="00925A46">
      <w:pPr>
        <w:pStyle w:val="ListParagraph"/>
        <w:numPr>
          <w:ilvl w:val="0"/>
          <w:numId w:val="104"/>
        </w:numPr>
        <w:rPr>
          <w:rFonts w:ascii="Open Sans" w:hAnsi="Open Sans" w:cs="Open Sans"/>
          <w:sz w:val="21"/>
          <w:szCs w:val="21"/>
          <w:lang w:eastAsia="en-US"/>
        </w:rPr>
      </w:pPr>
      <w:r w:rsidRPr="00925A46">
        <w:rPr>
          <w:rFonts w:ascii="Consolas" w:hAnsi="Consolas" w:cs="Courier New"/>
          <w:bdr w:val="none" w:sz="0" w:space="0" w:color="auto" w:frame="1"/>
          <w:lang w:eastAsia="en-US"/>
        </w:rPr>
        <w:t>headdump</w:t>
      </w:r>
      <w:r w:rsidRPr="00925A46">
        <w:rPr>
          <w:rFonts w:ascii="Open Sans" w:hAnsi="Open Sans" w:cs="Open Sans"/>
          <w:sz w:val="21"/>
          <w:szCs w:val="21"/>
          <w:lang w:eastAsia="en-US"/>
        </w:rPr>
        <w:t> – Returns JVM head dump</w:t>
      </w:r>
    </w:p>
    <w:p w14:paraId="6B24511B" w14:textId="77777777" w:rsidR="00925A46" w:rsidRDefault="00925A46" w:rsidP="00E61E36"/>
    <w:p w14:paraId="758DD425" w14:textId="0EE07BE0" w:rsidR="007A4F31" w:rsidRDefault="00E33250" w:rsidP="00E33250">
      <w:pPr>
        <w:pStyle w:val="Heading2"/>
      </w:pPr>
      <w:r>
        <w:t>13.SpringBoot – Unit Testing with Mockito</w:t>
      </w:r>
    </w:p>
    <w:p w14:paraId="54FCF6D9" w14:textId="3E4D7DEC" w:rsidR="00B104DC" w:rsidRDefault="000B19C6" w:rsidP="00B104DC">
      <w:hyperlink r:id="rId241" w:history="1">
        <w:r w:rsidR="00B104DC" w:rsidRPr="00C32227">
          <w:rPr>
            <w:rStyle w:val="Hyperlink"/>
          </w:rPr>
          <w:t>https://frontbackend.com/spring-boot/spring-boot-2-junit-5-mockito</w:t>
        </w:r>
      </w:hyperlink>
    </w:p>
    <w:p w14:paraId="21E2AAE5" w14:textId="77777777" w:rsidR="004D7866" w:rsidRPr="004D7866" w:rsidRDefault="004D7866" w:rsidP="004D7866">
      <w:pPr>
        <w:pStyle w:val="ListParagraph"/>
        <w:numPr>
          <w:ilvl w:val="0"/>
          <w:numId w:val="107"/>
        </w:numPr>
        <w:rPr>
          <w:lang w:eastAsia="en-US"/>
        </w:rPr>
      </w:pPr>
      <w:r w:rsidRPr="004D7866">
        <w:rPr>
          <w:rFonts w:ascii="Consolas" w:hAnsi="Consolas" w:cs="Courier New"/>
          <w:color w:val="BD4147"/>
          <w:shd w:val="clear" w:color="auto" w:fill="F8F9FA"/>
          <w:lang w:eastAsia="en-US"/>
        </w:rPr>
        <w:t>Application</w:t>
      </w:r>
      <w:r w:rsidRPr="004D7866">
        <w:rPr>
          <w:lang w:eastAsia="en-US"/>
        </w:rPr>
        <w:t> - the main Spring Boot application class used for starting web container,</w:t>
      </w:r>
    </w:p>
    <w:p w14:paraId="0FC2DC40" w14:textId="445DFE3A" w:rsidR="004D7866" w:rsidRPr="004D7866" w:rsidRDefault="00BF469F" w:rsidP="004D7866">
      <w:pPr>
        <w:pStyle w:val="ListParagraph"/>
        <w:numPr>
          <w:ilvl w:val="0"/>
          <w:numId w:val="107"/>
        </w:numPr>
        <w:rPr>
          <w:lang w:eastAsia="en-US"/>
        </w:rPr>
      </w:pPr>
      <w:r w:rsidRPr="00BF469F">
        <w:rPr>
          <w:rFonts w:ascii="Consolas" w:hAnsi="Consolas" w:cs="Courier New"/>
          <w:color w:val="BD4147"/>
          <w:shd w:val="clear" w:color="auto" w:fill="F8F9FA"/>
          <w:lang w:eastAsia="en-US"/>
        </w:rPr>
        <w:t xml:space="preserve">TestReportController </w:t>
      </w:r>
      <w:r w:rsidR="004D7866" w:rsidRPr="004D7866">
        <w:rPr>
          <w:lang w:eastAsia="en-US"/>
        </w:rPr>
        <w:t>- Spring Rest Controller for testing purposes,</w:t>
      </w:r>
    </w:p>
    <w:p w14:paraId="41883A8C" w14:textId="6CA785C0" w:rsidR="004D7866" w:rsidRPr="004D7866" w:rsidRDefault="00BF469F" w:rsidP="004D7866">
      <w:pPr>
        <w:pStyle w:val="ListParagraph"/>
        <w:numPr>
          <w:ilvl w:val="0"/>
          <w:numId w:val="107"/>
        </w:numPr>
        <w:rPr>
          <w:lang w:eastAsia="en-US"/>
        </w:rPr>
      </w:pPr>
      <w:r w:rsidRPr="00BF469F">
        <w:rPr>
          <w:rFonts w:ascii="Consolas" w:hAnsi="Consolas" w:cs="Courier New"/>
          <w:color w:val="BD4147"/>
          <w:shd w:val="clear" w:color="auto" w:fill="F8F9FA"/>
          <w:lang w:eastAsia="en-US"/>
        </w:rPr>
        <w:t xml:space="preserve">TestReportRepository </w:t>
      </w:r>
      <w:r w:rsidR="004D7866" w:rsidRPr="004D7866">
        <w:rPr>
          <w:lang w:eastAsia="en-US"/>
        </w:rPr>
        <w:t>- Spring Service used to check how autowire works in tests,</w:t>
      </w:r>
    </w:p>
    <w:p w14:paraId="223AE8A6" w14:textId="1E16BF21" w:rsidR="004D7866" w:rsidRPr="004D7866" w:rsidRDefault="00BF469F" w:rsidP="004D7866">
      <w:pPr>
        <w:pStyle w:val="ListParagraph"/>
        <w:numPr>
          <w:ilvl w:val="0"/>
          <w:numId w:val="107"/>
        </w:numPr>
        <w:rPr>
          <w:lang w:eastAsia="en-US"/>
        </w:rPr>
      </w:pPr>
      <w:r w:rsidRPr="00BF469F">
        <w:rPr>
          <w:rFonts w:ascii="Consolas" w:hAnsi="Consolas" w:cs="Courier New"/>
          <w:color w:val="BD4147"/>
          <w:shd w:val="clear" w:color="auto" w:fill="F8F9FA"/>
          <w:lang w:eastAsia="en-US"/>
        </w:rPr>
        <w:t>TestReportController</w:t>
      </w:r>
      <w:r w:rsidR="004D7866" w:rsidRPr="004D7866">
        <w:rPr>
          <w:rFonts w:ascii="Consolas" w:hAnsi="Consolas" w:cs="Courier New"/>
          <w:color w:val="BD4147"/>
          <w:shd w:val="clear" w:color="auto" w:fill="F8F9FA"/>
          <w:lang w:eastAsia="en-US"/>
        </w:rPr>
        <w:t>MockitoTest</w:t>
      </w:r>
      <w:r w:rsidR="004D7866" w:rsidRPr="004D7866">
        <w:rPr>
          <w:lang w:eastAsia="en-US"/>
        </w:rPr>
        <w:t> - test for </w:t>
      </w:r>
      <w:r w:rsidR="003C77C5" w:rsidRPr="00BF469F">
        <w:rPr>
          <w:rFonts w:ascii="Consolas" w:hAnsi="Consolas" w:cs="Courier New"/>
          <w:color w:val="BD4147"/>
          <w:shd w:val="clear" w:color="auto" w:fill="F8F9FA"/>
          <w:lang w:eastAsia="en-US"/>
        </w:rPr>
        <w:t>TestReportController</w:t>
      </w:r>
      <w:r w:rsidR="004D7866" w:rsidRPr="004D7866">
        <w:rPr>
          <w:lang w:eastAsia="en-US"/>
        </w:rPr>
        <w:t>using </w:t>
      </w:r>
      <w:r w:rsidR="004D7866" w:rsidRPr="00D10786">
        <w:rPr>
          <w:rStyle w:val="0Syntax2Char"/>
          <w:lang w:eastAsia="en-US"/>
        </w:rPr>
        <w:t>Mockito</w:t>
      </w:r>
      <w:r w:rsidR="004D7866" w:rsidRPr="004D7866">
        <w:rPr>
          <w:lang w:eastAsia="en-US"/>
        </w:rPr>
        <w:t>,</w:t>
      </w:r>
    </w:p>
    <w:p w14:paraId="48FBEF56" w14:textId="7BEA2321" w:rsidR="004D7866" w:rsidRPr="004D7866" w:rsidRDefault="00BF469F" w:rsidP="004D7866">
      <w:pPr>
        <w:pStyle w:val="ListParagraph"/>
        <w:numPr>
          <w:ilvl w:val="0"/>
          <w:numId w:val="107"/>
        </w:numPr>
        <w:rPr>
          <w:lang w:eastAsia="en-US"/>
        </w:rPr>
      </w:pPr>
      <w:r w:rsidRPr="00BF469F">
        <w:rPr>
          <w:rFonts w:ascii="Consolas" w:hAnsi="Consolas" w:cs="Courier New"/>
          <w:color w:val="BD4147"/>
          <w:shd w:val="clear" w:color="auto" w:fill="F8F9FA"/>
          <w:lang w:eastAsia="en-US"/>
        </w:rPr>
        <w:t>TestReportController</w:t>
      </w:r>
      <w:r w:rsidR="004D7866" w:rsidRPr="004D7866">
        <w:rPr>
          <w:rFonts w:ascii="Consolas" w:hAnsi="Consolas" w:cs="Courier New"/>
          <w:color w:val="BD4147"/>
          <w:shd w:val="clear" w:color="auto" w:fill="F8F9FA"/>
          <w:lang w:eastAsia="en-US"/>
        </w:rPr>
        <w:t>MockMvcTest</w:t>
      </w:r>
      <w:r w:rsidR="004D7866" w:rsidRPr="004D7866">
        <w:rPr>
          <w:lang w:eastAsia="en-US"/>
        </w:rPr>
        <w:t> - test for </w:t>
      </w:r>
      <w:r w:rsidR="003C77C5" w:rsidRPr="00BF469F">
        <w:rPr>
          <w:rFonts w:ascii="Consolas" w:hAnsi="Consolas" w:cs="Courier New"/>
          <w:color w:val="BD4147"/>
          <w:shd w:val="clear" w:color="auto" w:fill="F8F9FA"/>
          <w:lang w:eastAsia="en-US"/>
        </w:rPr>
        <w:t>TestReportController</w:t>
      </w:r>
      <w:r w:rsidR="004D7866" w:rsidRPr="004D7866">
        <w:rPr>
          <w:lang w:eastAsia="en-US"/>
        </w:rPr>
        <w:t>using </w:t>
      </w:r>
      <w:r w:rsidR="004D7866" w:rsidRPr="00D10786">
        <w:rPr>
          <w:rStyle w:val="0Syntax2Char"/>
          <w:lang w:eastAsia="en-US"/>
        </w:rPr>
        <w:t>MockMvc</w:t>
      </w:r>
      <w:r w:rsidR="004D7866" w:rsidRPr="004D7866">
        <w:rPr>
          <w:lang w:eastAsia="en-US"/>
        </w:rPr>
        <w:t>,</w:t>
      </w:r>
    </w:p>
    <w:p w14:paraId="04199794" w14:textId="0734B513" w:rsidR="004D7866" w:rsidRPr="004D7866" w:rsidRDefault="00BF469F" w:rsidP="004D7866">
      <w:pPr>
        <w:pStyle w:val="ListParagraph"/>
        <w:numPr>
          <w:ilvl w:val="0"/>
          <w:numId w:val="107"/>
        </w:numPr>
        <w:rPr>
          <w:lang w:eastAsia="en-US"/>
        </w:rPr>
      </w:pPr>
      <w:r w:rsidRPr="00BF469F">
        <w:rPr>
          <w:rFonts w:ascii="Consolas" w:hAnsi="Consolas" w:cs="Courier New"/>
          <w:color w:val="BD4147"/>
          <w:shd w:val="clear" w:color="auto" w:fill="F8F9FA"/>
          <w:lang w:eastAsia="en-US"/>
        </w:rPr>
        <w:t>TestReportCo</w:t>
      </w:r>
      <w:r w:rsidR="009D21C3">
        <w:rPr>
          <w:rFonts w:ascii="Consolas" w:hAnsi="Consolas" w:cs="Courier New"/>
          <w:color w:val="BD4147"/>
          <w:shd w:val="clear" w:color="auto" w:fill="F8F9FA"/>
          <w:lang w:eastAsia="en-US"/>
        </w:rPr>
        <w:t>n*</w:t>
      </w:r>
      <w:r w:rsidR="004D7866" w:rsidRPr="004D7866">
        <w:rPr>
          <w:rFonts w:ascii="Consolas" w:hAnsi="Consolas" w:cs="Courier New"/>
          <w:color w:val="BD4147"/>
          <w:shd w:val="clear" w:color="auto" w:fill="F8F9FA"/>
          <w:lang w:eastAsia="en-US"/>
        </w:rPr>
        <w:t>RestTemplTest</w:t>
      </w:r>
      <w:r w:rsidR="004D7866" w:rsidRPr="004D7866">
        <w:rPr>
          <w:lang w:eastAsia="en-US"/>
        </w:rPr>
        <w:t> - test for </w:t>
      </w:r>
      <w:r w:rsidR="003C77C5" w:rsidRPr="003C77C5">
        <w:rPr>
          <w:rFonts w:ascii="Consolas" w:hAnsi="Consolas" w:cs="Courier New"/>
          <w:color w:val="BD4147"/>
          <w:sz w:val="18"/>
          <w:szCs w:val="18"/>
          <w:shd w:val="clear" w:color="auto" w:fill="F8F9FA"/>
          <w:lang w:eastAsia="en-US"/>
        </w:rPr>
        <w:t xml:space="preserve">TestReportController </w:t>
      </w:r>
      <w:r w:rsidR="004D7866" w:rsidRPr="004D7866">
        <w:rPr>
          <w:lang w:eastAsia="en-US"/>
        </w:rPr>
        <w:t>using </w:t>
      </w:r>
      <w:r w:rsidR="004D7866" w:rsidRPr="00D10786">
        <w:rPr>
          <w:rStyle w:val="0Syntax2Char"/>
          <w:lang w:eastAsia="en-US"/>
        </w:rPr>
        <w:t>TestRestTemplate</w:t>
      </w:r>
      <w:r w:rsidR="004D7866" w:rsidRPr="004D7866">
        <w:rPr>
          <w:lang w:eastAsia="en-US"/>
        </w:rPr>
        <w:t>.</w:t>
      </w:r>
    </w:p>
    <w:p w14:paraId="645B92EB" w14:textId="77777777" w:rsidR="00E33250" w:rsidRPr="00E33250" w:rsidRDefault="00E33250" w:rsidP="00E33250"/>
    <w:p w14:paraId="596DB7FD" w14:textId="57CADBEB" w:rsidR="007A4F31" w:rsidRDefault="006200CA" w:rsidP="006200CA">
      <w:pPr>
        <w:pStyle w:val="Qsns"/>
      </w:pPr>
      <w:r>
        <w:lastRenderedPageBreak/>
        <w:t>Controller Class</w:t>
      </w:r>
    </w:p>
    <w:p w14:paraId="5349417B" w14:textId="77777777" w:rsidR="006200CA" w:rsidRDefault="006200CA" w:rsidP="006200CA">
      <w:pPr>
        <w:pStyle w:val="Output"/>
        <w:rPr>
          <w:color w:val="4C483D" w:themeColor="text2"/>
        </w:rPr>
      </w:pPr>
      <w:r>
        <w:t>@RestController</w:t>
      </w:r>
    </w:p>
    <w:p w14:paraId="127B59AF" w14:textId="68873475" w:rsidR="006200CA" w:rsidRDefault="006200CA" w:rsidP="006200CA">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TestReportController {</w:t>
      </w:r>
    </w:p>
    <w:p w14:paraId="212C3F0E" w14:textId="77777777" w:rsidR="006200CA" w:rsidRDefault="006200CA" w:rsidP="006200CA">
      <w:pPr>
        <w:pStyle w:val="Output"/>
        <w:rPr>
          <w:color w:val="4C483D" w:themeColor="text2"/>
        </w:rPr>
      </w:pPr>
      <w:r>
        <w:rPr>
          <w:color w:val="000000"/>
        </w:rPr>
        <w:tab/>
      </w:r>
      <w:r>
        <w:t>@Autowired</w:t>
      </w:r>
    </w:p>
    <w:p w14:paraId="397BC391" w14:textId="77777777" w:rsidR="006200CA" w:rsidRDefault="006200CA" w:rsidP="006200CA">
      <w:pPr>
        <w:pStyle w:val="Output"/>
        <w:rPr>
          <w:color w:val="4C483D" w:themeColor="text2"/>
        </w:rPr>
      </w:pPr>
      <w:r>
        <w:rPr>
          <w:color w:val="000000"/>
        </w:rPr>
        <w:tab/>
      </w:r>
      <w:bookmarkStart w:id="214" w:name="_Hlk99358001"/>
      <w:r>
        <w:rPr>
          <w:color w:val="000000"/>
        </w:rPr>
        <w:t xml:space="preserve">TestReportRepository </w:t>
      </w:r>
      <w:bookmarkEnd w:id="214"/>
      <w:r>
        <w:rPr>
          <w:color w:val="0000C0"/>
        </w:rPr>
        <w:t>repository</w:t>
      </w:r>
      <w:r>
        <w:rPr>
          <w:color w:val="000000"/>
        </w:rPr>
        <w:t>;</w:t>
      </w:r>
    </w:p>
    <w:p w14:paraId="5C0A7674" w14:textId="77777777" w:rsidR="006200CA" w:rsidRDefault="006200CA" w:rsidP="006200CA">
      <w:pPr>
        <w:pStyle w:val="Output"/>
        <w:rPr>
          <w:color w:val="4C483D" w:themeColor="text2"/>
        </w:rPr>
      </w:pPr>
      <w:r>
        <w:rPr>
          <w:color w:val="000000"/>
        </w:rPr>
        <w:tab/>
      </w:r>
    </w:p>
    <w:p w14:paraId="186F25BF" w14:textId="77777777" w:rsidR="006200CA" w:rsidRDefault="006200CA" w:rsidP="006200CA">
      <w:pPr>
        <w:pStyle w:val="Output"/>
        <w:rPr>
          <w:color w:val="4C483D" w:themeColor="text2"/>
        </w:rPr>
      </w:pPr>
      <w:r>
        <w:rPr>
          <w:color w:val="000000"/>
        </w:rPr>
        <w:tab/>
      </w:r>
      <w:r>
        <w:t>@Autowired</w:t>
      </w:r>
    </w:p>
    <w:p w14:paraId="59900017" w14:textId="2D5B5F1B" w:rsidR="006200CA" w:rsidRDefault="006200CA" w:rsidP="006200CA">
      <w:pPr>
        <w:pStyle w:val="Output"/>
        <w:rPr>
          <w:color w:val="4C483D" w:themeColor="text2"/>
        </w:rPr>
      </w:pPr>
      <w:r>
        <w:rPr>
          <w:color w:val="000000"/>
        </w:rPr>
        <w:tab/>
        <w:t xml:space="preserve">RestTemplate </w:t>
      </w:r>
      <w:r>
        <w:rPr>
          <w:color w:val="0000C0"/>
        </w:rPr>
        <w:t>restTemplate</w:t>
      </w:r>
      <w:r>
        <w:rPr>
          <w:color w:val="000000"/>
        </w:rPr>
        <w:t>;</w:t>
      </w:r>
      <w:r>
        <w:rPr>
          <w:color w:val="000000"/>
        </w:rPr>
        <w:tab/>
      </w:r>
      <w:r>
        <w:rPr>
          <w:color w:val="000000"/>
        </w:rPr>
        <w:tab/>
      </w:r>
      <w:r>
        <w:rPr>
          <w:color w:val="4C483D" w:themeColor="text2"/>
        </w:rPr>
        <w:t xml:space="preserve">  </w:t>
      </w:r>
    </w:p>
    <w:p w14:paraId="04605869" w14:textId="77777777" w:rsidR="006200CA" w:rsidRDefault="006200CA" w:rsidP="006200CA">
      <w:pPr>
        <w:pStyle w:val="Output"/>
        <w:rPr>
          <w:color w:val="4C483D" w:themeColor="text2"/>
        </w:rPr>
      </w:pPr>
      <w:r>
        <w:rPr>
          <w:color w:val="000000"/>
        </w:rPr>
        <w:tab/>
      </w:r>
    </w:p>
    <w:p w14:paraId="7F2C76C1" w14:textId="77777777" w:rsidR="006200CA" w:rsidRDefault="006200CA" w:rsidP="006200CA">
      <w:pPr>
        <w:pStyle w:val="Output"/>
        <w:rPr>
          <w:color w:val="4C483D" w:themeColor="text2"/>
        </w:rPr>
      </w:pPr>
      <w:r>
        <w:rPr>
          <w:color w:val="000000"/>
        </w:rPr>
        <w:tab/>
      </w:r>
      <w:r>
        <w:t>@GetMapping</w:t>
      </w:r>
      <w:r>
        <w:rPr>
          <w:color w:val="000000"/>
        </w:rPr>
        <w:t>(</w:t>
      </w:r>
      <w:r>
        <w:rPr>
          <w:color w:val="2A00FF"/>
        </w:rPr>
        <w:t>"/testReport/{id}"</w:t>
      </w:r>
      <w:r>
        <w:rPr>
          <w:color w:val="000000"/>
        </w:rPr>
        <w:t>)</w:t>
      </w:r>
    </w:p>
    <w:p w14:paraId="6662D9A0" w14:textId="2DF37AD5" w:rsidR="006200CA" w:rsidRDefault="006200CA" w:rsidP="006200CA">
      <w:pPr>
        <w:pStyle w:val="Output"/>
        <w:rPr>
          <w:color w:val="4C483D" w:themeColor="text2"/>
        </w:rPr>
      </w:pPr>
      <w:r>
        <w:rPr>
          <w:color w:val="000000"/>
        </w:rPr>
        <w:tab/>
      </w:r>
      <w:r>
        <w:rPr>
          <w:b/>
          <w:bCs/>
          <w:color w:val="7F0055"/>
        </w:rPr>
        <w:t>public</w:t>
      </w:r>
      <w:r>
        <w:rPr>
          <w:color w:val="000000"/>
        </w:rPr>
        <w:t xml:space="preserve"> ResponseEntity&lt;TestReport&gt; getReportByID(</w:t>
      </w:r>
      <w:r>
        <w:t>@PathVariable</w:t>
      </w:r>
      <w:r>
        <w:rPr>
          <w:color w:val="000000"/>
        </w:rPr>
        <w:t xml:space="preserve"> </w:t>
      </w:r>
      <w:r>
        <w:rPr>
          <w:b/>
          <w:bCs/>
          <w:color w:val="7F0055"/>
        </w:rPr>
        <w:t>int</w:t>
      </w:r>
      <w:r>
        <w:rPr>
          <w:color w:val="000000"/>
        </w:rPr>
        <w:t xml:space="preserve"> </w:t>
      </w:r>
      <w:r>
        <w:rPr>
          <w:color w:val="6A3E3E"/>
        </w:rPr>
        <w:t>id</w:t>
      </w:r>
      <w:r>
        <w:rPr>
          <w:color w:val="000000"/>
        </w:rPr>
        <w:t>){</w:t>
      </w:r>
      <w:r>
        <w:rPr>
          <w:color w:val="000000"/>
        </w:rPr>
        <w:tab/>
      </w:r>
      <w:r>
        <w:rPr>
          <w:color w:val="000000"/>
        </w:rPr>
        <w:tab/>
      </w:r>
    </w:p>
    <w:p w14:paraId="5357D5D8" w14:textId="5CB35F38" w:rsidR="006200CA" w:rsidRDefault="006200CA" w:rsidP="006200CA">
      <w:pPr>
        <w:pStyle w:val="Output"/>
        <w:rPr>
          <w:color w:val="4C483D" w:themeColor="text2"/>
        </w:rPr>
      </w:pPr>
      <w:r>
        <w:rPr>
          <w:color w:val="000000"/>
        </w:rPr>
        <w:tab/>
      </w:r>
      <w:r>
        <w:rPr>
          <w:color w:val="000000"/>
        </w:rPr>
        <w:tab/>
        <w:t xml:space="preserve">TestReport </w:t>
      </w:r>
      <w:r>
        <w:rPr>
          <w:color w:val="6A3E3E"/>
        </w:rPr>
        <w:t>data</w:t>
      </w:r>
      <w:r>
        <w:rPr>
          <w:color w:val="000000"/>
        </w:rPr>
        <w:t xml:space="preserve"> = </w:t>
      </w:r>
      <w:r>
        <w:rPr>
          <w:color w:val="0000C0"/>
        </w:rPr>
        <w:t>repository</w:t>
      </w:r>
      <w:r>
        <w:rPr>
          <w:color w:val="000000"/>
        </w:rPr>
        <w:t>.getById(</w:t>
      </w:r>
      <w:r>
        <w:rPr>
          <w:color w:val="6A3E3E"/>
        </w:rPr>
        <w:t>id</w:t>
      </w:r>
      <w:r>
        <w:rPr>
          <w:color w:val="000000"/>
        </w:rPr>
        <w:t>);</w:t>
      </w:r>
      <w:r>
        <w:rPr>
          <w:color w:val="4C483D" w:themeColor="text2"/>
        </w:rPr>
        <w:t xml:space="preserve"> </w:t>
      </w:r>
      <w:r>
        <w:rPr>
          <w:color w:val="000000"/>
        </w:rPr>
        <w:tab/>
      </w:r>
      <w:r>
        <w:rPr>
          <w:color w:val="000000"/>
        </w:rPr>
        <w:tab/>
      </w:r>
      <w:r w:rsidR="00E93C3F">
        <w:rPr>
          <w:b/>
          <w:bCs/>
          <w:color w:val="7F0055"/>
        </w:rPr>
        <w:t xml:space="preserve"> </w:t>
      </w:r>
    </w:p>
    <w:p w14:paraId="6BB39ACE" w14:textId="7B018EF1" w:rsidR="006200CA" w:rsidRDefault="006200CA" w:rsidP="006200CA">
      <w:pPr>
        <w:pStyle w:val="Output"/>
        <w:rPr>
          <w:color w:val="4C483D" w:themeColor="text2"/>
        </w:rPr>
      </w:pPr>
      <w:r>
        <w:rPr>
          <w:color w:val="000000"/>
        </w:rPr>
        <w:tab/>
      </w:r>
      <w:r>
        <w:rPr>
          <w:color w:val="000000"/>
        </w:rPr>
        <w:tab/>
      </w:r>
      <w:r>
        <w:rPr>
          <w:color w:val="000000"/>
        </w:rPr>
        <w:tab/>
      </w:r>
      <w:r>
        <w:rPr>
          <w:b/>
          <w:bCs/>
          <w:color w:val="7F0055"/>
        </w:rPr>
        <w:t>return</w:t>
      </w:r>
      <w:r>
        <w:rPr>
          <w:color w:val="000000"/>
        </w:rPr>
        <w:t xml:space="preserve"> ResponseEntity</w:t>
      </w:r>
    </w:p>
    <w:p w14:paraId="6446BAC8" w14:textId="77777777" w:rsidR="006200CA" w:rsidRDefault="006200CA" w:rsidP="006200CA">
      <w:pPr>
        <w:pStyle w:val="Output"/>
        <w:rPr>
          <w:color w:val="4C483D" w:themeColor="text2"/>
        </w:rPr>
      </w:pPr>
      <w:r>
        <w:rPr>
          <w:color w:val="000000"/>
        </w:rPr>
        <w:tab/>
      </w:r>
      <w:r>
        <w:rPr>
          <w:color w:val="000000"/>
        </w:rPr>
        <w:tab/>
        <w:t xml:space="preserve">        .</w:t>
      </w:r>
      <w:r>
        <w:rPr>
          <w:i/>
          <w:iCs/>
          <w:color w:val="000000"/>
        </w:rPr>
        <w:t>ok</w:t>
      </w:r>
      <w:r>
        <w:rPr>
          <w:color w:val="000000"/>
        </w:rPr>
        <w:t>()</w:t>
      </w:r>
    </w:p>
    <w:p w14:paraId="087884DE" w14:textId="77777777" w:rsidR="006200CA" w:rsidRDefault="006200CA" w:rsidP="006200CA">
      <w:pPr>
        <w:pStyle w:val="Output"/>
        <w:rPr>
          <w:color w:val="4C483D" w:themeColor="text2"/>
        </w:rPr>
      </w:pPr>
      <w:r>
        <w:rPr>
          <w:color w:val="000000"/>
        </w:rPr>
        <w:tab/>
      </w:r>
      <w:r>
        <w:rPr>
          <w:color w:val="000000"/>
        </w:rPr>
        <w:tab/>
        <w:t xml:space="preserve">        .contentType(MediaType.</w:t>
      </w:r>
      <w:r>
        <w:rPr>
          <w:b/>
          <w:bCs/>
          <w:i/>
          <w:iCs/>
          <w:color w:val="0000C0"/>
        </w:rPr>
        <w:t>APPLICATION_JSON</w:t>
      </w:r>
      <w:r>
        <w:rPr>
          <w:color w:val="000000"/>
        </w:rPr>
        <w:t>)</w:t>
      </w:r>
    </w:p>
    <w:p w14:paraId="61D8E2C9" w14:textId="4C48811A" w:rsidR="006200CA" w:rsidRDefault="006200CA" w:rsidP="00E93C3F">
      <w:pPr>
        <w:pStyle w:val="Output"/>
        <w:rPr>
          <w:color w:val="4C483D" w:themeColor="text2"/>
        </w:rPr>
      </w:pPr>
      <w:r>
        <w:rPr>
          <w:color w:val="000000"/>
        </w:rPr>
        <w:tab/>
      </w:r>
      <w:r>
        <w:rPr>
          <w:color w:val="000000"/>
        </w:rPr>
        <w:tab/>
        <w:t xml:space="preserve">        .body(</w:t>
      </w:r>
      <w:r>
        <w:rPr>
          <w:color w:val="6A3E3E"/>
        </w:rPr>
        <w:t>data</w:t>
      </w:r>
      <w:r>
        <w:rPr>
          <w:color w:val="000000"/>
        </w:rPr>
        <w:t>);</w:t>
      </w:r>
      <w:r>
        <w:rPr>
          <w:color w:val="000000"/>
        </w:rPr>
        <w:tab/>
      </w:r>
      <w:r>
        <w:rPr>
          <w:color w:val="000000"/>
        </w:rPr>
        <w:tab/>
      </w:r>
      <w:r w:rsidR="00E93C3F">
        <w:rPr>
          <w:color w:val="000000"/>
        </w:rPr>
        <w:t xml:space="preserve"> </w:t>
      </w:r>
    </w:p>
    <w:p w14:paraId="58812A29" w14:textId="77777777" w:rsidR="006200CA" w:rsidRDefault="006200CA" w:rsidP="006200CA">
      <w:pPr>
        <w:pStyle w:val="Output"/>
        <w:rPr>
          <w:color w:val="4C483D" w:themeColor="text2"/>
        </w:rPr>
      </w:pPr>
      <w:r>
        <w:rPr>
          <w:color w:val="000000"/>
        </w:rPr>
        <w:tab/>
        <w:t>}</w:t>
      </w:r>
    </w:p>
    <w:p w14:paraId="6E3B4B5F" w14:textId="77777777" w:rsidR="006200CA" w:rsidRDefault="006200CA" w:rsidP="006200CA">
      <w:pPr>
        <w:pStyle w:val="Output"/>
        <w:rPr>
          <w:color w:val="4C483D" w:themeColor="text2"/>
        </w:rPr>
      </w:pPr>
      <w:r>
        <w:rPr>
          <w:color w:val="000000"/>
        </w:rPr>
        <w:tab/>
      </w:r>
    </w:p>
    <w:p w14:paraId="73C76B9A" w14:textId="77777777" w:rsidR="006200CA" w:rsidRDefault="006200CA" w:rsidP="006200CA">
      <w:pPr>
        <w:pStyle w:val="Output"/>
        <w:rPr>
          <w:color w:val="4C483D" w:themeColor="text2"/>
        </w:rPr>
      </w:pPr>
      <w:r>
        <w:rPr>
          <w:color w:val="000000"/>
        </w:rPr>
        <w:tab/>
      </w:r>
    </w:p>
    <w:p w14:paraId="4477E8F5" w14:textId="77777777" w:rsidR="006200CA" w:rsidRDefault="006200CA" w:rsidP="006200CA">
      <w:pPr>
        <w:pStyle w:val="Output"/>
        <w:rPr>
          <w:color w:val="4C483D" w:themeColor="text2"/>
        </w:rPr>
      </w:pPr>
      <w:r>
        <w:rPr>
          <w:color w:val="000000"/>
        </w:rPr>
        <w:tab/>
      </w:r>
      <w:r>
        <w:t>@GetMapping</w:t>
      </w:r>
      <w:r>
        <w:rPr>
          <w:color w:val="000000"/>
        </w:rPr>
        <w:t xml:space="preserve">(value = </w:t>
      </w:r>
      <w:r>
        <w:rPr>
          <w:color w:val="2A00FF"/>
        </w:rPr>
        <w:t>"/testReport/all"</w:t>
      </w:r>
      <w:r>
        <w:rPr>
          <w:color w:val="000000"/>
        </w:rPr>
        <w:t>, produces = MediaType.</w:t>
      </w:r>
      <w:r>
        <w:rPr>
          <w:b/>
          <w:bCs/>
          <w:i/>
          <w:iCs/>
          <w:color w:val="0000C0"/>
        </w:rPr>
        <w:t>APPLICATION_JSON_VALUE</w:t>
      </w:r>
      <w:r>
        <w:rPr>
          <w:color w:val="000000"/>
        </w:rPr>
        <w:t>)</w:t>
      </w:r>
    </w:p>
    <w:p w14:paraId="4730DC24" w14:textId="77777777" w:rsidR="006200CA" w:rsidRDefault="006200CA" w:rsidP="006200CA">
      <w:pPr>
        <w:pStyle w:val="Output"/>
        <w:rPr>
          <w:color w:val="4C483D" w:themeColor="text2"/>
        </w:rPr>
      </w:pPr>
      <w:r>
        <w:rPr>
          <w:color w:val="000000"/>
        </w:rPr>
        <w:tab/>
      </w:r>
      <w:r>
        <w:rPr>
          <w:b/>
          <w:bCs/>
          <w:color w:val="7F0055"/>
        </w:rPr>
        <w:t>public</w:t>
      </w:r>
      <w:r>
        <w:rPr>
          <w:color w:val="000000"/>
        </w:rPr>
        <w:t xml:space="preserve"> ResponseEntity&lt;List&lt;TestReport&gt;&gt; getAllTestReports() {</w:t>
      </w:r>
    </w:p>
    <w:p w14:paraId="4EB000BD" w14:textId="2429F12C" w:rsidR="006200CA" w:rsidRDefault="006200CA" w:rsidP="006200CA">
      <w:pPr>
        <w:pStyle w:val="Output"/>
        <w:rPr>
          <w:color w:val="4C483D" w:themeColor="text2"/>
        </w:rPr>
      </w:pPr>
      <w:r>
        <w:rPr>
          <w:color w:val="000000"/>
        </w:rPr>
        <w:tab/>
      </w:r>
      <w:r>
        <w:rPr>
          <w:color w:val="000000"/>
        </w:rPr>
        <w:tab/>
      </w:r>
      <w:r>
        <w:rPr>
          <w:color w:val="000000"/>
        </w:rPr>
        <w:tab/>
        <w:t xml:space="preserve">List&lt;TestReport&gt; </w:t>
      </w:r>
      <w:r>
        <w:rPr>
          <w:color w:val="6A3E3E"/>
        </w:rPr>
        <w:t>reports</w:t>
      </w:r>
      <w:r>
        <w:rPr>
          <w:color w:val="000000"/>
        </w:rPr>
        <w:t xml:space="preserve"> = </w:t>
      </w:r>
      <w:r>
        <w:rPr>
          <w:b/>
          <w:bCs/>
          <w:color w:val="7F0055"/>
        </w:rPr>
        <w:t>new</w:t>
      </w:r>
      <w:r>
        <w:rPr>
          <w:color w:val="000000"/>
        </w:rPr>
        <w:t xml:space="preserve"> ArrayList&lt;TestReport&gt;();</w:t>
      </w:r>
    </w:p>
    <w:p w14:paraId="5136D4DB" w14:textId="5D7D5CBB" w:rsidR="006200CA" w:rsidRDefault="006200CA" w:rsidP="006200CA">
      <w:pPr>
        <w:pStyle w:val="Output"/>
        <w:rPr>
          <w:color w:val="4C483D" w:themeColor="text2"/>
        </w:rPr>
      </w:pPr>
      <w:r>
        <w:rPr>
          <w:color w:val="000000"/>
        </w:rPr>
        <w:tab/>
      </w:r>
      <w:r>
        <w:rPr>
          <w:color w:val="000000"/>
        </w:rPr>
        <w:tab/>
      </w:r>
      <w:r>
        <w:rPr>
          <w:color w:val="000000"/>
        </w:rPr>
        <w:tab/>
      </w:r>
      <w:r>
        <w:rPr>
          <w:color w:val="0000C0"/>
        </w:rPr>
        <w:t>repository</w:t>
      </w:r>
      <w:r>
        <w:rPr>
          <w:color w:val="000000"/>
        </w:rPr>
        <w:t>.findAll().forEach(</w:t>
      </w:r>
      <w:r>
        <w:rPr>
          <w:color w:val="6A3E3E"/>
        </w:rPr>
        <w:t>reports</w:t>
      </w:r>
      <w:r>
        <w:rPr>
          <w:color w:val="000000"/>
        </w:rPr>
        <w:t>::add);</w:t>
      </w:r>
    </w:p>
    <w:p w14:paraId="3F90BC23" w14:textId="77777777" w:rsidR="006200CA" w:rsidRDefault="006200CA" w:rsidP="006200CA">
      <w:pPr>
        <w:pStyle w:val="Output"/>
        <w:rPr>
          <w:color w:val="4C483D" w:themeColor="text2"/>
        </w:rPr>
      </w:pPr>
      <w:r>
        <w:rPr>
          <w:color w:val="000000"/>
        </w:rPr>
        <w:tab/>
      </w:r>
      <w:r>
        <w:rPr>
          <w:color w:val="000000"/>
        </w:rPr>
        <w:tab/>
      </w:r>
      <w:r>
        <w:rPr>
          <w:color w:val="000000"/>
        </w:rPr>
        <w:tab/>
      </w:r>
      <w:r>
        <w:rPr>
          <w:b/>
          <w:bCs/>
          <w:color w:val="7F0055"/>
        </w:rPr>
        <w:t>if</w:t>
      </w:r>
      <w:r>
        <w:rPr>
          <w:color w:val="000000"/>
        </w:rPr>
        <w:t xml:space="preserve"> (</w:t>
      </w:r>
      <w:r>
        <w:rPr>
          <w:color w:val="6A3E3E"/>
        </w:rPr>
        <w:t>reports</w:t>
      </w:r>
      <w:r>
        <w:rPr>
          <w:color w:val="000000"/>
        </w:rPr>
        <w:t>.isEmpty()) {</w:t>
      </w:r>
    </w:p>
    <w:p w14:paraId="2E8E57BE" w14:textId="77777777" w:rsidR="006200CA" w:rsidRDefault="006200CA" w:rsidP="006200CA">
      <w:pPr>
        <w:pStyle w:val="Output"/>
        <w:rPr>
          <w:color w:val="4C483D" w:themeColor="text2"/>
        </w:rPr>
      </w:pPr>
      <w:r>
        <w:rPr>
          <w:color w:val="000000"/>
        </w:rPr>
        <w:tab/>
      </w:r>
      <w:r>
        <w:rPr>
          <w:color w:val="000000"/>
        </w:rPr>
        <w:tab/>
      </w: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ResponseEntity&lt;&gt;(HttpStatus.</w:t>
      </w:r>
      <w:r>
        <w:rPr>
          <w:b/>
          <w:bCs/>
          <w:i/>
          <w:iCs/>
          <w:color w:val="0000C0"/>
        </w:rPr>
        <w:t>NO_CONTENT</w:t>
      </w:r>
      <w:r>
        <w:rPr>
          <w:color w:val="000000"/>
        </w:rPr>
        <w:t>);</w:t>
      </w:r>
    </w:p>
    <w:p w14:paraId="25C8E360" w14:textId="77777777" w:rsidR="006200CA" w:rsidRDefault="006200CA" w:rsidP="006200CA">
      <w:pPr>
        <w:pStyle w:val="Output"/>
        <w:rPr>
          <w:color w:val="4C483D" w:themeColor="text2"/>
        </w:rPr>
      </w:pPr>
      <w:r>
        <w:rPr>
          <w:color w:val="000000"/>
        </w:rPr>
        <w:tab/>
      </w:r>
      <w:r>
        <w:rPr>
          <w:color w:val="000000"/>
        </w:rPr>
        <w:tab/>
      </w:r>
      <w:r>
        <w:rPr>
          <w:color w:val="000000"/>
        </w:rPr>
        <w:tab/>
        <w:t>}</w:t>
      </w:r>
    </w:p>
    <w:p w14:paraId="1857DFB4" w14:textId="7815F66E" w:rsidR="006200CA" w:rsidRDefault="006200CA" w:rsidP="006200CA">
      <w:pPr>
        <w:pStyle w:val="Output"/>
        <w:rPr>
          <w:color w:val="4C483D" w:themeColor="text2"/>
        </w:rPr>
      </w:pPr>
      <w:r>
        <w:rPr>
          <w:color w:val="000000"/>
        </w:rPr>
        <w:tab/>
      </w: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ResponseEntity&lt;&gt;(</w:t>
      </w:r>
      <w:r>
        <w:rPr>
          <w:color w:val="6A3E3E"/>
        </w:rPr>
        <w:t>reports</w:t>
      </w:r>
      <w:r>
        <w:rPr>
          <w:color w:val="000000"/>
        </w:rPr>
        <w:t>, HttpStatus.</w:t>
      </w:r>
      <w:r>
        <w:rPr>
          <w:b/>
          <w:bCs/>
          <w:i/>
          <w:iCs/>
          <w:color w:val="0000C0"/>
        </w:rPr>
        <w:t>OK</w:t>
      </w:r>
      <w:r>
        <w:rPr>
          <w:color w:val="000000"/>
        </w:rPr>
        <w:t>);</w:t>
      </w:r>
      <w:r>
        <w:rPr>
          <w:color w:val="000000"/>
        </w:rPr>
        <w:tab/>
      </w:r>
      <w:r>
        <w:rPr>
          <w:color w:val="000000"/>
        </w:rPr>
        <w:tab/>
        <w:t xml:space="preserve"> </w:t>
      </w:r>
    </w:p>
    <w:p w14:paraId="7E2DBD33" w14:textId="42ACAA6A" w:rsidR="006200CA" w:rsidRDefault="006200CA" w:rsidP="006200CA">
      <w:pPr>
        <w:pStyle w:val="Output"/>
        <w:rPr>
          <w:color w:val="000000"/>
        </w:rPr>
      </w:pPr>
      <w:r>
        <w:rPr>
          <w:color w:val="000000"/>
        </w:rPr>
        <w:tab/>
        <w:t>}</w:t>
      </w:r>
    </w:p>
    <w:p w14:paraId="751287C9" w14:textId="77777777" w:rsidR="00304BC6" w:rsidRDefault="00304BC6" w:rsidP="006200CA">
      <w:pPr>
        <w:pStyle w:val="Output"/>
        <w:rPr>
          <w:color w:val="4C483D" w:themeColor="text2"/>
        </w:rPr>
      </w:pPr>
    </w:p>
    <w:p w14:paraId="38C61E69" w14:textId="77777777" w:rsidR="006200CA" w:rsidRDefault="006200CA" w:rsidP="006200CA">
      <w:pPr>
        <w:pStyle w:val="Output"/>
        <w:rPr>
          <w:color w:val="4C483D" w:themeColor="text2"/>
        </w:rPr>
      </w:pPr>
      <w:r>
        <w:rPr>
          <w:color w:val="000000"/>
        </w:rPr>
        <w:tab/>
      </w:r>
      <w:r>
        <w:t>@GetMapping</w:t>
      </w:r>
      <w:r>
        <w:rPr>
          <w:color w:val="000000"/>
        </w:rPr>
        <w:t xml:space="preserve">(value =  </w:t>
      </w:r>
      <w:r>
        <w:rPr>
          <w:color w:val="2A00FF"/>
        </w:rPr>
        <w:t>"/testReport/mi"</w:t>
      </w:r>
      <w:r>
        <w:rPr>
          <w:color w:val="000000"/>
        </w:rPr>
        <w:t xml:space="preserve">, produces = </w:t>
      </w:r>
      <w:r>
        <w:rPr>
          <w:color w:val="2A00FF"/>
        </w:rPr>
        <w:t>"application/json"</w:t>
      </w:r>
      <w:r>
        <w:rPr>
          <w:color w:val="000000"/>
        </w:rPr>
        <w:t>)</w:t>
      </w:r>
    </w:p>
    <w:p w14:paraId="2389783D" w14:textId="77777777" w:rsidR="006200CA" w:rsidRDefault="006200CA" w:rsidP="006200CA">
      <w:pPr>
        <w:pStyle w:val="Output"/>
        <w:rPr>
          <w:color w:val="4C483D" w:themeColor="text2"/>
        </w:rPr>
      </w:pPr>
      <w:r>
        <w:rPr>
          <w:color w:val="000000"/>
        </w:rPr>
        <w:tab/>
      </w:r>
      <w:r>
        <w:rPr>
          <w:b/>
          <w:bCs/>
          <w:color w:val="7F0055"/>
        </w:rPr>
        <w:t>public</w:t>
      </w:r>
      <w:r>
        <w:rPr>
          <w:color w:val="000000"/>
        </w:rPr>
        <w:t xml:space="preserve"> ResponseEntity&lt;Object&gt; getAllMIReportsNoramlcall() {</w:t>
      </w:r>
    </w:p>
    <w:p w14:paraId="468DBADA" w14:textId="1FF23101" w:rsidR="006200CA" w:rsidRDefault="001D7272" w:rsidP="001D7272">
      <w:pPr>
        <w:pStyle w:val="Output"/>
        <w:rPr>
          <w:color w:val="4C483D" w:themeColor="text2"/>
        </w:rPr>
      </w:pPr>
      <w:r>
        <w:rPr>
          <w:b/>
          <w:bCs/>
          <w:color w:val="7F0055"/>
        </w:rPr>
        <w:t xml:space="preserve"> </w:t>
      </w:r>
      <w:r w:rsidR="006200CA">
        <w:rPr>
          <w:color w:val="000000"/>
        </w:rPr>
        <w:tab/>
        <w:t xml:space="preserve">ResponseEntity&lt;Object&gt; </w:t>
      </w:r>
      <w:r w:rsidR="006200CA">
        <w:rPr>
          <w:color w:val="6A3E3E"/>
        </w:rPr>
        <w:t>responseEntity</w:t>
      </w:r>
      <w:r w:rsidR="006200CA">
        <w:rPr>
          <w:color w:val="000000"/>
        </w:rPr>
        <w:t xml:space="preserve"> =  </w:t>
      </w:r>
      <w:r w:rsidR="006200CA">
        <w:rPr>
          <w:color w:val="0000C0"/>
        </w:rPr>
        <w:t>restTemplate</w:t>
      </w:r>
      <w:r w:rsidR="006200CA">
        <w:rPr>
          <w:color w:val="000000"/>
        </w:rPr>
        <w:t>.getForEntity(</w:t>
      </w:r>
      <w:r w:rsidR="006200CA">
        <w:rPr>
          <w:color w:val="2A00FF"/>
        </w:rPr>
        <w:t>"http://MI-MICROSERVICE/mi/anthology/all"</w:t>
      </w:r>
      <w:r w:rsidR="006200CA">
        <w:rPr>
          <w:color w:val="000000"/>
        </w:rPr>
        <w:t>, Object.</w:t>
      </w:r>
      <w:r w:rsidR="006200CA">
        <w:rPr>
          <w:b/>
          <w:bCs/>
          <w:color w:val="7F0055"/>
        </w:rPr>
        <w:t>class</w:t>
      </w:r>
      <w:r w:rsidR="006200CA">
        <w:rPr>
          <w:color w:val="000000"/>
        </w:rPr>
        <w:t xml:space="preserve">); </w:t>
      </w:r>
    </w:p>
    <w:p w14:paraId="6CFBBEEC" w14:textId="1C07694C" w:rsidR="006200CA" w:rsidRDefault="006200CA" w:rsidP="001D7272">
      <w:pPr>
        <w:pStyle w:val="Output"/>
        <w:rPr>
          <w:color w:val="4C483D" w:themeColor="text2"/>
        </w:rPr>
      </w:pPr>
      <w:r>
        <w:rPr>
          <w:color w:val="000000"/>
        </w:rPr>
        <w:tab/>
      </w: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ResponseEntity&lt;&gt;(</w:t>
      </w:r>
      <w:r>
        <w:rPr>
          <w:color w:val="6A3E3E"/>
        </w:rPr>
        <w:t>responseEntity</w:t>
      </w:r>
      <w:r>
        <w:rPr>
          <w:color w:val="000000"/>
        </w:rPr>
        <w:t>, HttpStatus.</w:t>
      </w:r>
      <w:r>
        <w:rPr>
          <w:b/>
          <w:bCs/>
          <w:i/>
          <w:iCs/>
          <w:color w:val="0000C0"/>
        </w:rPr>
        <w:t>OK</w:t>
      </w:r>
      <w:r>
        <w:rPr>
          <w:color w:val="000000"/>
        </w:rPr>
        <w:t>);</w:t>
      </w:r>
      <w:r>
        <w:rPr>
          <w:color w:val="000000"/>
        </w:rPr>
        <w:tab/>
      </w:r>
      <w:r>
        <w:rPr>
          <w:color w:val="000000"/>
        </w:rPr>
        <w:tab/>
      </w:r>
      <w:r w:rsidR="001D7272">
        <w:rPr>
          <w:color w:val="000000"/>
        </w:rPr>
        <w:t xml:space="preserve"> </w:t>
      </w:r>
    </w:p>
    <w:p w14:paraId="01366B04" w14:textId="248E52AB" w:rsidR="006200CA" w:rsidRDefault="006200CA" w:rsidP="006200CA">
      <w:pPr>
        <w:pStyle w:val="Output"/>
        <w:rPr>
          <w:color w:val="4C483D" w:themeColor="text2"/>
        </w:rPr>
      </w:pPr>
      <w:r>
        <w:rPr>
          <w:color w:val="000000"/>
        </w:rPr>
        <w:tab/>
        <w:t>}</w:t>
      </w:r>
    </w:p>
    <w:p w14:paraId="1FB4275C" w14:textId="77777777" w:rsidR="006200CA" w:rsidRDefault="006200CA" w:rsidP="006200CA">
      <w:pPr>
        <w:pStyle w:val="Output"/>
        <w:rPr>
          <w:color w:val="4C483D" w:themeColor="text2"/>
        </w:rPr>
      </w:pPr>
      <w:r>
        <w:rPr>
          <w:color w:val="000000"/>
        </w:rPr>
        <w:t>}</w:t>
      </w:r>
    </w:p>
    <w:p w14:paraId="1C63B81D" w14:textId="77777777" w:rsidR="006200CA" w:rsidRDefault="006200CA" w:rsidP="006200CA"/>
    <w:p w14:paraId="19B390DC" w14:textId="67EB04C6" w:rsidR="006200CA" w:rsidRDefault="00D14359" w:rsidP="00A80CBA">
      <w:pPr>
        <w:spacing w:after="0"/>
      </w:pPr>
      <w:r>
        <w:rPr>
          <w:rFonts w:ascii="Consolas" w:hAnsi="Consolas" w:cs="Courier New"/>
          <w:color w:val="BD4147"/>
          <w:shd w:val="clear" w:color="auto" w:fill="F8F9FA"/>
          <w:lang w:eastAsia="en-US"/>
        </w:rPr>
        <w:t>Using MockMvc -</w:t>
      </w:r>
    </w:p>
    <w:p w14:paraId="72C5B9B0" w14:textId="51D6AB56" w:rsidR="006200CA" w:rsidRPr="00A80CBA" w:rsidRDefault="00743232" w:rsidP="00770356">
      <w:pPr>
        <w:spacing w:after="0"/>
      </w:pPr>
      <w:r w:rsidRPr="00A80CBA">
        <w:rPr>
          <w:shd w:val="clear" w:color="auto" w:fill="FFFFFF"/>
        </w:rPr>
        <w:t>We used the </w:t>
      </w:r>
      <w:r w:rsidRPr="00A80CBA">
        <w:rPr>
          <w:rStyle w:val="HTMLCode"/>
          <w:rFonts w:ascii="Consolas" w:eastAsiaTheme="minorEastAsia" w:hAnsi="Consolas"/>
          <w:color w:val="C11C24"/>
          <w:shd w:val="clear" w:color="auto" w:fill="ECECEC"/>
        </w:rPr>
        <w:t>MockMvc</w:t>
      </w:r>
      <w:r w:rsidRPr="00A80CBA">
        <w:rPr>
          <w:shd w:val="clear" w:color="auto" w:fill="FFFFFF"/>
        </w:rPr>
        <w:t> class and </w:t>
      </w:r>
      <w:r w:rsidRPr="00A80CBA">
        <w:rPr>
          <w:rStyle w:val="HTMLCode"/>
          <w:rFonts w:ascii="Consolas" w:eastAsiaTheme="minorEastAsia" w:hAnsi="Consolas"/>
          <w:color w:val="C11C24"/>
          <w:shd w:val="clear" w:color="auto" w:fill="ECECEC"/>
        </w:rPr>
        <w:t>@AutoConfigureMockMvc</w:t>
      </w:r>
      <w:r w:rsidRPr="00A80CBA">
        <w:rPr>
          <w:shd w:val="clear" w:color="auto" w:fill="FFFFFF"/>
        </w:rPr>
        <w:t> that will configure it and inject it into the tested class. The </w:t>
      </w:r>
      <w:r w:rsidRPr="00A80CBA">
        <w:rPr>
          <w:rStyle w:val="HTMLCode"/>
          <w:rFonts w:ascii="Consolas" w:eastAsiaTheme="minorEastAsia" w:hAnsi="Consolas"/>
          <w:color w:val="C11C24"/>
          <w:shd w:val="clear" w:color="auto" w:fill="ECECEC"/>
        </w:rPr>
        <w:t>MockMvc</w:t>
      </w:r>
      <w:r w:rsidRPr="00A80CBA">
        <w:rPr>
          <w:shd w:val="clear" w:color="auto" w:fill="FFFFFF"/>
        </w:rPr>
        <w:t> class is used to perform API calls, but instead of doing HTTP requests, Spring will test only the implementation that handle them in </w:t>
      </w:r>
      <w:r w:rsidRPr="00A80CBA">
        <w:rPr>
          <w:rStyle w:val="HTMLCode"/>
          <w:rFonts w:ascii="Consolas" w:eastAsiaTheme="minorEastAsia" w:hAnsi="Consolas"/>
          <w:color w:val="C11C24"/>
          <w:shd w:val="clear" w:color="auto" w:fill="ECECEC"/>
        </w:rPr>
        <w:t>TestReportController</w:t>
      </w:r>
    </w:p>
    <w:p w14:paraId="2A99035F" w14:textId="77777777" w:rsidR="007654F6" w:rsidRDefault="007654F6" w:rsidP="007654F6">
      <w:pPr>
        <w:pStyle w:val="Output"/>
        <w:rPr>
          <w:color w:val="4C483D" w:themeColor="text2"/>
        </w:rPr>
      </w:pPr>
      <w:r>
        <w:t>@SpringBootTest</w:t>
      </w:r>
    </w:p>
    <w:p w14:paraId="4B232B07" w14:textId="77777777" w:rsidR="007654F6" w:rsidRDefault="007654F6" w:rsidP="007654F6">
      <w:pPr>
        <w:pStyle w:val="Output"/>
        <w:rPr>
          <w:color w:val="4C483D" w:themeColor="text2"/>
        </w:rPr>
      </w:pPr>
      <w:r>
        <w:t>@AutoConfigureMockMvc</w:t>
      </w:r>
    </w:p>
    <w:p w14:paraId="1F368B61" w14:textId="77777777" w:rsidR="007654F6" w:rsidRDefault="007654F6" w:rsidP="007654F6">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TestReportControllerMockMvcTest {</w:t>
      </w:r>
    </w:p>
    <w:p w14:paraId="0A8DC7EE" w14:textId="77777777" w:rsidR="007654F6" w:rsidRDefault="007654F6" w:rsidP="007654F6">
      <w:pPr>
        <w:pStyle w:val="Output"/>
        <w:rPr>
          <w:color w:val="4C483D" w:themeColor="text2"/>
        </w:rPr>
      </w:pPr>
      <w:r>
        <w:rPr>
          <w:color w:val="000000"/>
        </w:rPr>
        <w:tab/>
      </w:r>
    </w:p>
    <w:p w14:paraId="7C3BB812" w14:textId="37613E5A" w:rsidR="007654F6" w:rsidRDefault="007654F6" w:rsidP="007654F6">
      <w:pPr>
        <w:pStyle w:val="Output"/>
        <w:rPr>
          <w:color w:val="4C483D" w:themeColor="text2"/>
        </w:rPr>
      </w:pPr>
      <w:r>
        <w:t xml:space="preserve">    @Autowired</w:t>
      </w:r>
    </w:p>
    <w:p w14:paraId="1A1176BD" w14:textId="77777777" w:rsidR="007654F6" w:rsidRDefault="007654F6" w:rsidP="007654F6">
      <w:pPr>
        <w:pStyle w:val="Output"/>
        <w:rPr>
          <w:color w:val="4C483D" w:themeColor="text2"/>
        </w:rPr>
      </w:pPr>
      <w:r>
        <w:rPr>
          <w:color w:val="000000"/>
        </w:rPr>
        <w:t xml:space="preserve">    </w:t>
      </w:r>
      <w:r>
        <w:rPr>
          <w:b/>
          <w:bCs/>
          <w:color w:val="7F0055"/>
        </w:rPr>
        <w:t>private</w:t>
      </w:r>
      <w:r>
        <w:rPr>
          <w:color w:val="000000"/>
        </w:rPr>
        <w:t xml:space="preserve"> MockMvc </w:t>
      </w:r>
      <w:r>
        <w:rPr>
          <w:color w:val="0000C0"/>
        </w:rPr>
        <w:t>mockMvc</w:t>
      </w:r>
      <w:r>
        <w:rPr>
          <w:color w:val="000000"/>
        </w:rPr>
        <w:t>;</w:t>
      </w:r>
    </w:p>
    <w:p w14:paraId="2B04EF3A" w14:textId="77777777" w:rsidR="007654F6" w:rsidRDefault="007654F6" w:rsidP="007654F6">
      <w:pPr>
        <w:pStyle w:val="Output"/>
        <w:rPr>
          <w:color w:val="4C483D" w:themeColor="text2"/>
        </w:rPr>
      </w:pPr>
    </w:p>
    <w:p w14:paraId="775A513E" w14:textId="77777777" w:rsidR="007654F6" w:rsidRDefault="007654F6" w:rsidP="007654F6">
      <w:pPr>
        <w:pStyle w:val="Output"/>
        <w:rPr>
          <w:color w:val="4C483D" w:themeColor="text2"/>
        </w:rPr>
      </w:pPr>
      <w:r>
        <w:rPr>
          <w:color w:val="000000"/>
        </w:rPr>
        <w:t xml:space="preserve">    </w:t>
      </w:r>
      <w:r>
        <w:t>@Test</w:t>
      </w:r>
    </w:p>
    <w:p w14:paraId="5EEBBB2C" w14:textId="77777777" w:rsidR="007654F6" w:rsidRDefault="007654F6" w:rsidP="007654F6">
      <w:pPr>
        <w:pStyle w:val="Output"/>
        <w:rPr>
          <w:color w:val="4C483D" w:themeColor="text2"/>
        </w:rPr>
      </w:pPr>
      <w:r>
        <w:rPr>
          <w:color w:val="000000"/>
        </w:rPr>
        <w:t xml:space="preserve">    </w:t>
      </w:r>
      <w:r>
        <w:rPr>
          <w:b/>
          <w:bCs/>
          <w:color w:val="7F0055"/>
        </w:rPr>
        <w:t>public</w:t>
      </w:r>
      <w:r>
        <w:rPr>
          <w:color w:val="000000"/>
        </w:rPr>
        <w:t xml:space="preserve"> </w:t>
      </w:r>
      <w:r>
        <w:rPr>
          <w:b/>
          <w:bCs/>
          <w:color w:val="7F0055"/>
        </w:rPr>
        <w:t>void</w:t>
      </w:r>
      <w:r>
        <w:rPr>
          <w:color w:val="000000"/>
        </w:rPr>
        <w:t xml:space="preserve"> getReportByIDTest() </w:t>
      </w:r>
      <w:r>
        <w:rPr>
          <w:b/>
          <w:bCs/>
          <w:color w:val="7F0055"/>
        </w:rPr>
        <w:t>throws</w:t>
      </w:r>
      <w:r>
        <w:rPr>
          <w:color w:val="000000"/>
        </w:rPr>
        <w:t xml:space="preserve"> Exception{              </w:t>
      </w:r>
    </w:p>
    <w:p w14:paraId="1478665F" w14:textId="77777777" w:rsidR="007654F6" w:rsidRDefault="007654F6" w:rsidP="007654F6">
      <w:pPr>
        <w:pStyle w:val="Output"/>
        <w:rPr>
          <w:color w:val="4C483D" w:themeColor="text2"/>
        </w:rPr>
      </w:pPr>
      <w:r>
        <w:rPr>
          <w:color w:val="000000"/>
        </w:rPr>
        <w:t xml:space="preserve">        </w:t>
      </w:r>
      <w:r>
        <w:rPr>
          <w:b/>
          <w:bCs/>
          <w:color w:val="7F0055"/>
        </w:rPr>
        <w:t>this</w:t>
      </w:r>
      <w:r>
        <w:rPr>
          <w:color w:val="000000"/>
        </w:rPr>
        <w:t>.</w:t>
      </w:r>
      <w:r>
        <w:rPr>
          <w:color w:val="0000C0"/>
        </w:rPr>
        <w:t>mockMvc</w:t>
      </w:r>
      <w:r>
        <w:rPr>
          <w:color w:val="000000"/>
        </w:rPr>
        <w:t>.perform(</w:t>
      </w:r>
      <w:r>
        <w:rPr>
          <w:i/>
          <w:iCs/>
          <w:color w:val="000000"/>
        </w:rPr>
        <w:t>get</w:t>
      </w:r>
      <w:r>
        <w:rPr>
          <w:color w:val="000000"/>
        </w:rPr>
        <w:t>(</w:t>
      </w:r>
      <w:r>
        <w:rPr>
          <w:color w:val="2A00FF"/>
        </w:rPr>
        <w:t>"/testReport/1"</w:t>
      </w:r>
      <w:r>
        <w:rPr>
          <w:color w:val="000000"/>
        </w:rPr>
        <w:t>))</w:t>
      </w:r>
    </w:p>
    <w:p w14:paraId="69FC06C0" w14:textId="77777777" w:rsidR="007654F6" w:rsidRDefault="007654F6" w:rsidP="007654F6">
      <w:pPr>
        <w:pStyle w:val="Output"/>
        <w:rPr>
          <w:color w:val="4C483D" w:themeColor="text2"/>
        </w:rPr>
      </w:pPr>
      <w:r>
        <w:rPr>
          <w:color w:val="000000"/>
        </w:rPr>
        <w:t xml:space="preserve">        .andDo(</w:t>
      </w:r>
      <w:r>
        <w:rPr>
          <w:i/>
          <w:iCs/>
          <w:color w:val="000000"/>
        </w:rPr>
        <w:t>print</w:t>
      </w:r>
      <w:r>
        <w:rPr>
          <w:color w:val="000000"/>
        </w:rPr>
        <w:t>())</w:t>
      </w:r>
    </w:p>
    <w:p w14:paraId="049BF574" w14:textId="77777777" w:rsidR="007654F6" w:rsidRDefault="007654F6" w:rsidP="007654F6">
      <w:pPr>
        <w:pStyle w:val="Output"/>
        <w:rPr>
          <w:color w:val="4C483D" w:themeColor="text2"/>
        </w:rPr>
      </w:pPr>
      <w:r>
        <w:rPr>
          <w:color w:val="000000"/>
        </w:rPr>
        <w:t xml:space="preserve">        .andExpect(</w:t>
      </w:r>
      <w:r>
        <w:rPr>
          <w:i/>
          <w:iCs/>
          <w:color w:val="000000"/>
        </w:rPr>
        <w:t>status</w:t>
      </w:r>
      <w:r>
        <w:rPr>
          <w:color w:val="000000"/>
        </w:rPr>
        <w:t>().isOk())</w:t>
      </w:r>
    </w:p>
    <w:p w14:paraId="6E2426B9" w14:textId="77777777" w:rsidR="007654F6" w:rsidRDefault="007654F6" w:rsidP="007654F6">
      <w:pPr>
        <w:pStyle w:val="Output"/>
        <w:rPr>
          <w:color w:val="4C483D" w:themeColor="text2"/>
        </w:rPr>
      </w:pPr>
      <w:r>
        <w:rPr>
          <w:color w:val="000000"/>
        </w:rPr>
        <w:t xml:space="preserve">        .andExpect(</w:t>
      </w:r>
      <w:r>
        <w:rPr>
          <w:i/>
          <w:iCs/>
          <w:color w:val="000000"/>
        </w:rPr>
        <w:t>content</w:t>
      </w:r>
      <w:r>
        <w:rPr>
          <w:color w:val="000000"/>
        </w:rPr>
        <w:t>().string(</w:t>
      </w:r>
      <w:r>
        <w:rPr>
          <w:i/>
          <w:iCs/>
          <w:color w:val="000000"/>
        </w:rPr>
        <w:t>containsString</w:t>
      </w:r>
      <w:r>
        <w:rPr>
          <w:color w:val="000000"/>
        </w:rPr>
        <w:t>(</w:t>
      </w:r>
      <w:r>
        <w:rPr>
          <w:color w:val="2A00FF"/>
        </w:rPr>
        <w:t>"Bllod Report"</w:t>
      </w:r>
      <w:r>
        <w:rPr>
          <w:color w:val="000000"/>
        </w:rPr>
        <w:t>)));</w:t>
      </w:r>
    </w:p>
    <w:p w14:paraId="7BEE8143" w14:textId="77777777" w:rsidR="007654F6" w:rsidRDefault="007654F6" w:rsidP="007654F6">
      <w:pPr>
        <w:pStyle w:val="Output"/>
        <w:rPr>
          <w:color w:val="4C483D" w:themeColor="text2"/>
        </w:rPr>
      </w:pPr>
      <w:r>
        <w:rPr>
          <w:color w:val="000000"/>
        </w:rPr>
        <w:t xml:space="preserve">    }</w:t>
      </w:r>
    </w:p>
    <w:p w14:paraId="07E1E380" w14:textId="77777777" w:rsidR="007654F6" w:rsidRDefault="007654F6" w:rsidP="007654F6">
      <w:pPr>
        <w:pStyle w:val="Output"/>
        <w:rPr>
          <w:color w:val="4C483D" w:themeColor="text2"/>
        </w:rPr>
      </w:pPr>
      <w:r>
        <w:rPr>
          <w:color w:val="000000"/>
        </w:rPr>
        <w:t xml:space="preserve">    </w:t>
      </w:r>
    </w:p>
    <w:p w14:paraId="7FE15839" w14:textId="77777777" w:rsidR="007654F6" w:rsidRDefault="007654F6" w:rsidP="007654F6">
      <w:pPr>
        <w:pStyle w:val="Output"/>
        <w:rPr>
          <w:color w:val="4C483D" w:themeColor="text2"/>
        </w:rPr>
      </w:pPr>
      <w:r>
        <w:rPr>
          <w:color w:val="000000"/>
        </w:rPr>
        <w:t xml:space="preserve">    </w:t>
      </w:r>
      <w:r>
        <w:t>@Test</w:t>
      </w:r>
    </w:p>
    <w:p w14:paraId="1239D842" w14:textId="5A96B617" w:rsidR="007654F6" w:rsidRDefault="007654F6" w:rsidP="007654F6">
      <w:pPr>
        <w:pStyle w:val="Output"/>
        <w:rPr>
          <w:color w:val="4C483D" w:themeColor="text2"/>
        </w:rPr>
      </w:pPr>
      <w:r>
        <w:rPr>
          <w:color w:val="000000"/>
        </w:rPr>
        <w:t xml:space="preserve">    </w:t>
      </w:r>
      <w:r>
        <w:rPr>
          <w:b/>
          <w:bCs/>
          <w:color w:val="7F0055"/>
        </w:rPr>
        <w:t>public</w:t>
      </w:r>
      <w:r>
        <w:rPr>
          <w:color w:val="000000"/>
        </w:rPr>
        <w:t xml:space="preserve"> </w:t>
      </w:r>
      <w:r>
        <w:rPr>
          <w:b/>
          <w:bCs/>
          <w:color w:val="7F0055"/>
        </w:rPr>
        <w:t>void</w:t>
      </w:r>
      <w:r>
        <w:rPr>
          <w:color w:val="000000"/>
        </w:rPr>
        <w:t xml:space="preserve"> getAllResportsTest() </w:t>
      </w:r>
      <w:r>
        <w:rPr>
          <w:b/>
          <w:bCs/>
          <w:color w:val="7F0055"/>
        </w:rPr>
        <w:t>throws</w:t>
      </w:r>
      <w:r>
        <w:rPr>
          <w:color w:val="000000"/>
        </w:rPr>
        <w:t xml:space="preserve"> Exception{       </w:t>
      </w:r>
      <w:r>
        <w:rPr>
          <w:color w:val="000000"/>
        </w:rPr>
        <w:tab/>
      </w:r>
    </w:p>
    <w:p w14:paraId="502A2675" w14:textId="77777777" w:rsidR="007654F6" w:rsidRDefault="007654F6" w:rsidP="007654F6">
      <w:pPr>
        <w:pStyle w:val="Output"/>
        <w:rPr>
          <w:color w:val="4C483D" w:themeColor="text2"/>
        </w:rPr>
      </w:pPr>
      <w:r>
        <w:rPr>
          <w:color w:val="000000"/>
        </w:rPr>
        <w:t xml:space="preserve">        </w:t>
      </w:r>
      <w:r>
        <w:rPr>
          <w:b/>
          <w:bCs/>
          <w:color w:val="7F0055"/>
        </w:rPr>
        <w:t>this</w:t>
      </w:r>
      <w:r>
        <w:rPr>
          <w:color w:val="000000"/>
        </w:rPr>
        <w:t>.</w:t>
      </w:r>
      <w:r>
        <w:rPr>
          <w:color w:val="0000C0"/>
        </w:rPr>
        <w:t>mockMvc</w:t>
      </w:r>
      <w:r>
        <w:rPr>
          <w:color w:val="000000"/>
        </w:rPr>
        <w:t>.perform(</w:t>
      </w:r>
      <w:r>
        <w:rPr>
          <w:i/>
          <w:iCs/>
          <w:color w:val="000000"/>
        </w:rPr>
        <w:t>get</w:t>
      </w:r>
      <w:r>
        <w:rPr>
          <w:color w:val="000000"/>
        </w:rPr>
        <w:t>(</w:t>
      </w:r>
      <w:r>
        <w:rPr>
          <w:color w:val="2A00FF"/>
        </w:rPr>
        <w:t>"/testReport/all"</w:t>
      </w:r>
      <w:r>
        <w:rPr>
          <w:color w:val="000000"/>
        </w:rPr>
        <w:t>))</w:t>
      </w:r>
    </w:p>
    <w:p w14:paraId="7C12361C" w14:textId="77777777" w:rsidR="007654F6" w:rsidRDefault="007654F6" w:rsidP="007654F6">
      <w:pPr>
        <w:pStyle w:val="Output"/>
        <w:rPr>
          <w:color w:val="4C483D" w:themeColor="text2"/>
        </w:rPr>
      </w:pPr>
      <w:r>
        <w:rPr>
          <w:color w:val="000000"/>
        </w:rPr>
        <w:lastRenderedPageBreak/>
        <w:t xml:space="preserve">        .andDo(</w:t>
      </w:r>
      <w:r>
        <w:rPr>
          <w:i/>
          <w:iCs/>
          <w:color w:val="000000"/>
        </w:rPr>
        <w:t>print</w:t>
      </w:r>
      <w:r>
        <w:rPr>
          <w:color w:val="000000"/>
        </w:rPr>
        <w:t>())</w:t>
      </w:r>
    </w:p>
    <w:p w14:paraId="61B2C7AE" w14:textId="77777777" w:rsidR="007654F6" w:rsidRDefault="007654F6" w:rsidP="007654F6">
      <w:pPr>
        <w:pStyle w:val="Output"/>
        <w:rPr>
          <w:color w:val="4C483D" w:themeColor="text2"/>
        </w:rPr>
      </w:pPr>
      <w:r>
        <w:rPr>
          <w:color w:val="000000"/>
        </w:rPr>
        <w:t xml:space="preserve">        .andExpect(</w:t>
      </w:r>
      <w:r>
        <w:rPr>
          <w:i/>
          <w:iCs/>
          <w:color w:val="000000"/>
        </w:rPr>
        <w:t>status</w:t>
      </w:r>
      <w:r>
        <w:rPr>
          <w:color w:val="000000"/>
        </w:rPr>
        <w:t>().isOk())</w:t>
      </w:r>
    </w:p>
    <w:p w14:paraId="22A353A0" w14:textId="77777777" w:rsidR="007654F6" w:rsidRDefault="007654F6" w:rsidP="007654F6">
      <w:pPr>
        <w:pStyle w:val="Output"/>
        <w:rPr>
          <w:color w:val="4C483D" w:themeColor="text2"/>
        </w:rPr>
      </w:pPr>
      <w:r>
        <w:rPr>
          <w:color w:val="000000"/>
        </w:rPr>
        <w:t xml:space="preserve">        .andExpect(</w:t>
      </w:r>
      <w:r>
        <w:rPr>
          <w:i/>
          <w:iCs/>
          <w:color w:val="000000"/>
        </w:rPr>
        <w:t>content</w:t>
      </w:r>
      <w:r>
        <w:rPr>
          <w:color w:val="000000"/>
        </w:rPr>
        <w:t>().contentType(MediaType.</w:t>
      </w:r>
      <w:r>
        <w:rPr>
          <w:b/>
          <w:bCs/>
          <w:i/>
          <w:iCs/>
          <w:color w:val="0000C0"/>
        </w:rPr>
        <w:t>APPLICATION_JSON</w:t>
      </w:r>
      <w:r>
        <w:rPr>
          <w:color w:val="000000"/>
        </w:rPr>
        <w:t>));</w:t>
      </w:r>
    </w:p>
    <w:p w14:paraId="6ECBECCD" w14:textId="77777777" w:rsidR="007654F6" w:rsidRDefault="007654F6" w:rsidP="007654F6">
      <w:pPr>
        <w:pStyle w:val="Output"/>
        <w:rPr>
          <w:color w:val="4C483D" w:themeColor="text2"/>
        </w:rPr>
      </w:pPr>
      <w:r>
        <w:rPr>
          <w:color w:val="000000"/>
        </w:rPr>
        <w:t xml:space="preserve">    }</w:t>
      </w:r>
    </w:p>
    <w:p w14:paraId="20485FD9" w14:textId="77777777" w:rsidR="007654F6" w:rsidRDefault="007654F6" w:rsidP="007654F6">
      <w:pPr>
        <w:pStyle w:val="Output"/>
        <w:rPr>
          <w:color w:val="4C483D" w:themeColor="text2"/>
        </w:rPr>
      </w:pPr>
    </w:p>
    <w:p w14:paraId="2D2E6CBA" w14:textId="1391C68D" w:rsidR="006200CA" w:rsidRDefault="007654F6" w:rsidP="007654F6">
      <w:pPr>
        <w:pStyle w:val="Output"/>
      </w:pPr>
      <w:r>
        <w:rPr>
          <w:color w:val="000000"/>
        </w:rPr>
        <w:t>}</w:t>
      </w:r>
    </w:p>
    <w:p w14:paraId="2D145F33" w14:textId="32F28125" w:rsidR="007654F6" w:rsidRDefault="007654F6" w:rsidP="00E61E36"/>
    <w:p w14:paraId="1C514342" w14:textId="6F536CFB" w:rsidR="008437C1" w:rsidRDefault="008437C1" w:rsidP="008437C1">
      <w:pPr>
        <w:pStyle w:val="0Syntax"/>
      </w:pPr>
      <w:r>
        <w:t xml:space="preserve">Using </w:t>
      </w:r>
      <w:r w:rsidRPr="008437C1">
        <w:t>TestRestTemplate</w:t>
      </w:r>
    </w:p>
    <w:p w14:paraId="06CCAA62" w14:textId="6E478E76" w:rsidR="00834C40" w:rsidRPr="00834C40" w:rsidRDefault="00AA1041" w:rsidP="00834C40">
      <w:pPr>
        <w:rPr>
          <w:rFonts w:cs="Segoe UI"/>
        </w:rPr>
      </w:pPr>
      <w:r w:rsidRPr="00834C40">
        <w:rPr>
          <w:rFonts w:cs="Segoe UI"/>
        </w:rPr>
        <w:t xml:space="preserve">Spring boot test that makes use of </w:t>
      </w:r>
      <w:r w:rsidRPr="00834C40">
        <w:rPr>
          <w:rStyle w:val="0Syntax2Char"/>
          <w:rFonts w:ascii="Segoe UI" w:hAnsi="Segoe UI" w:cs="Segoe UI"/>
          <w:sz w:val="20"/>
        </w:rPr>
        <w:t>TestRestTemplate</w:t>
      </w:r>
      <w:r w:rsidRPr="00834C40">
        <w:rPr>
          <w:rFonts w:cs="Segoe UI"/>
        </w:rPr>
        <w:t xml:space="preserve"> to call REST API.</w:t>
      </w:r>
      <w:r w:rsidR="00834C40" w:rsidRPr="00834C40">
        <w:rPr>
          <w:rFonts w:cs="Segoe UI"/>
        </w:rPr>
        <w:t xml:space="preserve"> In this approach, we can use </w:t>
      </w:r>
      <w:r w:rsidR="00834C40" w:rsidRPr="00834C40">
        <w:rPr>
          <w:rFonts w:cs="Segoe UI"/>
          <w:color w:val="C11C24"/>
          <w:shd w:val="clear" w:color="auto" w:fill="ECECEC"/>
        </w:rPr>
        <w:t>@Autowired</w:t>
      </w:r>
      <w:r w:rsidR="00834C40" w:rsidRPr="00834C40">
        <w:rPr>
          <w:rFonts w:cs="Segoe UI"/>
        </w:rPr>
        <w:t> annotation just like in runtime applications. Spring will interpret them and do the necessary injections. In </w:t>
      </w:r>
      <w:r w:rsidR="00834C40" w:rsidRPr="00834C40">
        <w:rPr>
          <w:rFonts w:cs="Segoe UI"/>
          <w:color w:val="C11C24"/>
          <w:shd w:val="clear" w:color="auto" w:fill="ECECEC"/>
        </w:rPr>
        <w:t>@SpringBootTest</w:t>
      </w:r>
      <w:r w:rsidR="00834C40" w:rsidRPr="00834C40">
        <w:rPr>
          <w:rFonts w:cs="Segoe UI"/>
        </w:rPr>
        <w:t> tests real Spring Boot application server is being started.</w:t>
      </w:r>
    </w:p>
    <w:p w14:paraId="74B124DA" w14:textId="77777777" w:rsidR="00834C40" w:rsidRPr="00834C40" w:rsidRDefault="00834C40" w:rsidP="00834C40">
      <w:pPr>
        <w:rPr>
          <w:rFonts w:eastAsia="Times New Roman" w:cs="Segoe UI"/>
          <w:lang w:eastAsia="en-US"/>
        </w:rPr>
      </w:pPr>
      <w:r w:rsidRPr="00834C40">
        <w:rPr>
          <w:rFonts w:eastAsia="Times New Roman" w:cs="Segoe UI"/>
          <w:lang w:eastAsia="en-US"/>
        </w:rPr>
        <w:t>In the test we used:</w:t>
      </w:r>
    </w:p>
    <w:p w14:paraId="4ADFA253" w14:textId="77777777" w:rsidR="00834C40" w:rsidRPr="00834C40" w:rsidRDefault="00834C40" w:rsidP="00834C40">
      <w:pPr>
        <w:pStyle w:val="ListParagraph"/>
        <w:numPr>
          <w:ilvl w:val="0"/>
          <w:numId w:val="109"/>
        </w:numPr>
        <w:rPr>
          <w:rFonts w:eastAsia="Times New Roman" w:cs="Segoe UI"/>
          <w:lang w:eastAsia="en-US"/>
        </w:rPr>
      </w:pPr>
      <w:r w:rsidRPr="00834C40">
        <w:rPr>
          <w:rFonts w:ascii="Consolas" w:eastAsia="Times New Roman" w:hAnsi="Consolas" w:cs="Segoe UI"/>
          <w:b/>
          <w:bCs/>
          <w:color w:val="BD4147"/>
          <w:sz w:val="18"/>
          <w:szCs w:val="18"/>
          <w:shd w:val="clear" w:color="auto" w:fill="F8F9FA"/>
          <w:lang w:eastAsia="en-US"/>
        </w:rPr>
        <w:t>webEnvironment = SpringBootTest.WebEnvironment.RANDOM_PORT</w:t>
      </w:r>
      <w:r w:rsidRPr="00834C40">
        <w:rPr>
          <w:rFonts w:eastAsia="Times New Roman" w:cs="Segoe UI"/>
          <w:sz w:val="18"/>
          <w:szCs w:val="18"/>
          <w:lang w:eastAsia="en-US"/>
        </w:rPr>
        <w:t> </w:t>
      </w:r>
      <w:r w:rsidRPr="00834C40">
        <w:rPr>
          <w:rFonts w:eastAsia="Times New Roman" w:cs="Segoe UI"/>
          <w:lang w:eastAsia="en-US"/>
        </w:rPr>
        <w:t>- to start the server with a random port in order to avoid any port conflicts,</w:t>
      </w:r>
    </w:p>
    <w:p w14:paraId="00632FFC" w14:textId="77777777" w:rsidR="00834C40" w:rsidRPr="00834C40" w:rsidRDefault="00834C40" w:rsidP="00834C40">
      <w:pPr>
        <w:pStyle w:val="ListParagraph"/>
        <w:numPr>
          <w:ilvl w:val="0"/>
          <w:numId w:val="109"/>
        </w:numPr>
        <w:rPr>
          <w:rFonts w:eastAsia="Times New Roman" w:cs="Segoe UI"/>
          <w:lang w:eastAsia="en-US"/>
        </w:rPr>
      </w:pPr>
      <w:r w:rsidRPr="00834C40">
        <w:rPr>
          <w:rFonts w:ascii="Consolas" w:eastAsia="Times New Roman" w:hAnsi="Consolas" w:cs="Segoe UI"/>
          <w:b/>
          <w:bCs/>
          <w:color w:val="BD4147"/>
          <w:sz w:val="18"/>
          <w:szCs w:val="18"/>
          <w:shd w:val="clear" w:color="auto" w:fill="F8F9FA"/>
          <w:lang w:eastAsia="en-US"/>
        </w:rPr>
        <w:t>@LocalServerPort</w:t>
      </w:r>
      <w:r w:rsidRPr="00834C40">
        <w:rPr>
          <w:rFonts w:eastAsia="Times New Roman" w:cs="Segoe UI"/>
          <w:sz w:val="18"/>
          <w:szCs w:val="18"/>
          <w:lang w:eastAsia="en-US"/>
        </w:rPr>
        <w:t> </w:t>
      </w:r>
      <w:r w:rsidRPr="00834C40">
        <w:rPr>
          <w:rFonts w:eastAsia="Times New Roman" w:cs="Segoe UI"/>
          <w:lang w:eastAsia="en-US"/>
        </w:rPr>
        <w:t>- this annotation tells Spring to inject a random port to the specific field,</w:t>
      </w:r>
    </w:p>
    <w:p w14:paraId="78348440" w14:textId="77777777" w:rsidR="00834C40" w:rsidRPr="00834C40" w:rsidRDefault="00834C40" w:rsidP="00834C40">
      <w:pPr>
        <w:pStyle w:val="ListParagraph"/>
        <w:numPr>
          <w:ilvl w:val="0"/>
          <w:numId w:val="109"/>
        </w:numPr>
        <w:rPr>
          <w:rFonts w:eastAsia="Times New Roman" w:cs="Segoe UI"/>
          <w:lang w:eastAsia="en-US"/>
        </w:rPr>
      </w:pPr>
      <w:r w:rsidRPr="00834C40">
        <w:rPr>
          <w:rFonts w:ascii="Consolas" w:eastAsia="Times New Roman" w:hAnsi="Consolas" w:cs="Segoe UI"/>
          <w:b/>
          <w:bCs/>
          <w:color w:val="BD4147"/>
          <w:sz w:val="18"/>
          <w:szCs w:val="18"/>
          <w:shd w:val="clear" w:color="auto" w:fill="F8F9FA"/>
          <w:lang w:eastAsia="en-US"/>
        </w:rPr>
        <w:t>TestRestTemplate</w:t>
      </w:r>
      <w:r w:rsidRPr="00834C40">
        <w:rPr>
          <w:rFonts w:ascii="Consolas" w:eastAsia="Times New Roman" w:hAnsi="Consolas" w:cs="Segoe UI"/>
          <w:b/>
          <w:bCs/>
          <w:sz w:val="18"/>
          <w:szCs w:val="18"/>
          <w:lang w:eastAsia="en-US"/>
        </w:rPr>
        <w:t> - </w:t>
      </w:r>
      <w:r w:rsidRPr="00834C40">
        <w:rPr>
          <w:rFonts w:ascii="Consolas" w:eastAsia="Times New Roman" w:hAnsi="Consolas" w:cs="Segoe UI"/>
          <w:b/>
          <w:bCs/>
          <w:color w:val="BD4147"/>
          <w:sz w:val="18"/>
          <w:szCs w:val="18"/>
          <w:shd w:val="clear" w:color="auto" w:fill="F8F9FA"/>
          <w:lang w:eastAsia="en-US"/>
        </w:rPr>
        <w:t>RestTemplate</w:t>
      </w:r>
      <w:r w:rsidRPr="00834C40">
        <w:rPr>
          <w:rFonts w:eastAsia="Times New Roman" w:cs="Segoe UI"/>
          <w:sz w:val="18"/>
          <w:szCs w:val="18"/>
          <w:lang w:eastAsia="en-US"/>
        </w:rPr>
        <w:t> </w:t>
      </w:r>
      <w:r w:rsidRPr="00834C40">
        <w:rPr>
          <w:rFonts w:eastAsia="Times New Roman" w:cs="Segoe UI"/>
          <w:lang w:eastAsia="en-US"/>
        </w:rPr>
        <w:t>for tests used to make a real HTTP requests.</w:t>
      </w:r>
    </w:p>
    <w:p w14:paraId="0B961C86" w14:textId="77777777" w:rsidR="00834C40" w:rsidRDefault="00834C40" w:rsidP="002B5B77">
      <w:pPr>
        <w:pStyle w:val="Output"/>
        <w:rPr>
          <w:color w:val="4C483D" w:themeColor="text2"/>
        </w:rPr>
      </w:pPr>
      <w:r>
        <w:rPr>
          <w:color w:val="646464"/>
        </w:rPr>
        <w:t>@SpringBootTest</w:t>
      </w:r>
      <w:r>
        <w:t xml:space="preserve">(webEnvironment = </w:t>
      </w:r>
      <w:r>
        <w:rPr>
          <w:color w:val="646464"/>
        </w:rPr>
        <w:t>SpringBootTest</w:t>
      </w:r>
      <w:r>
        <w:t>.WebEnvironment.</w:t>
      </w:r>
      <w:r>
        <w:rPr>
          <w:b/>
          <w:bCs/>
          <w:i/>
          <w:iCs/>
          <w:color w:val="0000C0"/>
        </w:rPr>
        <w:t>RANDOM_PORT</w:t>
      </w:r>
      <w:r>
        <w:t>)</w:t>
      </w:r>
    </w:p>
    <w:p w14:paraId="231AB59B" w14:textId="6DB9ABF3" w:rsidR="00834C40" w:rsidRDefault="00834C40" w:rsidP="002B5B77">
      <w:pPr>
        <w:pStyle w:val="Output"/>
        <w:rPr>
          <w:color w:val="4C483D" w:themeColor="text2"/>
        </w:rPr>
      </w:pPr>
      <w:r>
        <w:rPr>
          <w:b/>
          <w:bCs/>
          <w:color w:val="7F0055"/>
        </w:rPr>
        <w:t>public</w:t>
      </w:r>
      <w:r>
        <w:t xml:space="preserve"> </w:t>
      </w:r>
      <w:r>
        <w:rPr>
          <w:b/>
          <w:bCs/>
          <w:color w:val="7F0055"/>
        </w:rPr>
        <w:t>class</w:t>
      </w:r>
      <w:r>
        <w:t xml:space="preserve"> TestReportControllerRestTemplateTest </w:t>
      </w:r>
      <w:r>
        <w:tab/>
      </w:r>
    </w:p>
    <w:p w14:paraId="52B5B1DB" w14:textId="77777777" w:rsidR="00834C40" w:rsidRDefault="00834C40" w:rsidP="002B5B77">
      <w:pPr>
        <w:pStyle w:val="Output"/>
        <w:rPr>
          <w:color w:val="4C483D" w:themeColor="text2"/>
        </w:rPr>
      </w:pPr>
      <w:r>
        <w:tab/>
        <w:t xml:space="preserve">    </w:t>
      </w:r>
      <w:r>
        <w:rPr>
          <w:color w:val="646464"/>
        </w:rPr>
        <w:t>@LocalServerPort</w:t>
      </w:r>
    </w:p>
    <w:p w14:paraId="66C32335" w14:textId="403AB736" w:rsidR="00834C40" w:rsidRDefault="00834C40" w:rsidP="002B5B77">
      <w:pPr>
        <w:pStyle w:val="Output"/>
        <w:rPr>
          <w:color w:val="4C483D" w:themeColor="text2"/>
        </w:rPr>
      </w:pPr>
      <w:r>
        <w:tab/>
        <w:t xml:space="preserve">    </w:t>
      </w:r>
      <w:r>
        <w:rPr>
          <w:b/>
          <w:bCs/>
          <w:color w:val="7F0055"/>
        </w:rPr>
        <w:t>private</w:t>
      </w:r>
      <w:r>
        <w:t xml:space="preserve"> </w:t>
      </w:r>
      <w:r>
        <w:rPr>
          <w:b/>
          <w:bCs/>
          <w:color w:val="7F0055"/>
        </w:rPr>
        <w:t>int</w:t>
      </w:r>
      <w:r>
        <w:t xml:space="preserve"> </w:t>
      </w:r>
      <w:r>
        <w:rPr>
          <w:color w:val="0000C0"/>
        </w:rPr>
        <w:t>port</w:t>
      </w:r>
      <w:r>
        <w:t>;</w:t>
      </w:r>
    </w:p>
    <w:p w14:paraId="672A85D6" w14:textId="77777777" w:rsidR="00834C40" w:rsidRDefault="00834C40" w:rsidP="002B5B77">
      <w:pPr>
        <w:pStyle w:val="Output"/>
        <w:rPr>
          <w:color w:val="4C483D" w:themeColor="text2"/>
        </w:rPr>
      </w:pPr>
      <w:r>
        <w:tab/>
        <w:t xml:space="preserve">    </w:t>
      </w:r>
      <w:r>
        <w:rPr>
          <w:b/>
          <w:bCs/>
          <w:color w:val="7F0055"/>
        </w:rPr>
        <w:t>private</w:t>
      </w:r>
      <w:r>
        <w:t xml:space="preserve"> String </w:t>
      </w:r>
      <w:r>
        <w:rPr>
          <w:color w:val="0000C0"/>
        </w:rPr>
        <w:t>url</w:t>
      </w:r>
      <w:r>
        <w:t>;</w:t>
      </w:r>
    </w:p>
    <w:p w14:paraId="655D5DEC" w14:textId="77777777" w:rsidR="00834C40" w:rsidRDefault="00834C40" w:rsidP="002B5B77">
      <w:pPr>
        <w:pStyle w:val="Output"/>
        <w:rPr>
          <w:color w:val="4C483D" w:themeColor="text2"/>
        </w:rPr>
      </w:pPr>
    </w:p>
    <w:p w14:paraId="49E91840" w14:textId="77777777" w:rsidR="00834C40" w:rsidRDefault="00834C40" w:rsidP="002B5B77">
      <w:pPr>
        <w:pStyle w:val="Output"/>
        <w:rPr>
          <w:color w:val="4C483D" w:themeColor="text2"/>
        </w:rPr>
      </w:pPr>
      <w:r>
        <w:tab/>
        <w:t xml:space="preserve">    </w:t>
      </w:r>
      <w:r>
        <w:rPr>
          <w:color w:val="646464"/>
        </w:rPr>
        <w:t>@Autowired</w:t>
      </w:r>
    </w:p>
    <w:p w14:paraId="0E543036" w14:textId="77777777" w:rsidR="00834C40" w:rsidRDefault="00834C40" w:rsidP="002B5B77">
      <w:pPr>
        <w:pStyle w:val="Output"/>
        <w:rPr>
          <w:color w:val="4C483D" w:themeColor="text2"/>
        </w:rPr>
      </w:pPr>
      <w:r>
        <w:tab/>
        <w:t xml:space="preserve">    </w:t>
      </w:r>
      <w:r>
        <w:rPr>
          <w:b/>
          <w:bCs/>
          <w:color w:val="7F0055"/>
        </w:rPr>
        <w:t>private</w:t>
      </w:r>
      <w:r>
        <w:t xml:space="preserve"> TestRestTemplate </w:t>
      </w:r>
      <w:r>
        <w:rPr>
          <w:color w:val="0000C0"/>
          <w:shd w:val="clear" w:color="auto" w:fill="F0D8A8"/>
        </w:rPr>
        <w:t>restTemplate</w:t>
      </w:r>
      <w:r>
        <w:t>;</w:t>
      </w:r>
    </w:p>
    <w:p w14:paraId="4ECA3CBE" w14:textId="77777777" w:rsidR="00834C40" w:rsidRDefault="00834C40" w:rsidP="002B5B77">
      <w:pPr>
        <w:pStyle w:val="Output"/>
        <w:rPr>
          <w:color w:val="4C483D" w:themeColor="text2"/>
        </w:rPr>
      </w:pPr>
    </w:p>
    <w:p w14:paraId="3F89168C" w14:textId="77777777" w:rsidR="00834C40" w:rsidRDefault="00834C40" w:rsidP="002B5B77">
      <w:pPr>
        <w:pStyle w:val="Output"/>
        <w:rPr>
          <w:color w:val="4C483D" w:themeColor="text2"/>
        </w:rPr>
      </w:pPr>
      <w:r>
        <w:tab/>
        <w:t xml:space="preserve">    </w:t>
      </w:r>
      <w:r>
        <w:rPr>
          <w:color w:val="646464"/>
        </w:rPr>
        <w:t>@BeforeEach</w:t>
      </w:r>
    </w:p>
    <w:p w14:paraId="0932C451" w14:textId="77777777" w:rsidR="00834C40" w:rsidRDefault="00834C40" w:rsidP="002B5B77">
      <w:pPr>
        <w:pStyle w:val="Output"/>
        <w:rPr>
          <w:color w:val="4C483D" w:themeColor="text2"/>
        </w:rPr>
      </w:pPr>
      <w:r>
        <w:tab/>
        <w:t xml:space="preserve">    </w:t>
      </w:r>
      <w:r>
        <w:rPr>
          <w:b/>
          <w:bCs/>
          <w:color w:val="7F0055"/>
        </w:rPr>
        <w:t>public</w:t>
      </w:r>
      <w:r>
        <w:t xml:space="preserve"> </w:t>
      </w:r>
      <w:r>
        <w:rPr>
          <w:b/>
          <w:bCs/>
          <w:color w:val="7F0055"/>
        </w:rPr>
        <w:t>void</w:t>
      </w:r>
      <w:r>
        <w:t xml:space="preserve"> setUp() {</w:t>
      </w:r>
    </w:p>
    <w:p w14:paraId="7BA20787" w14:textId="77777777" w:rsidR="00834C40" w:rsidRDefault="00834C40" w:rsidP="002B5B77">
      <w:pPr>
        <w:pStyle w:val="Output"/>
        <w:rPr>
          <w:color w:val="4C483D" w:themeColor="text2"/>
        </w:rPr>
      </w:pPr>
      <w:r>
        <w:tab/>
        <w:t xml:space="preserve">        </w:t>
      </w:r>
      <w:r>
        <w:rPr>
          <w:color w:val="0000C0"/>
        </w:rPr>
        <w:t>url</w:t>
      </w:r>
      <w:r>
        <w:t xml:space="preserve"> = String.</w:t>
      </w:r>
      <w:r>
        <w:rPr>
          <w:i/>
          <w:iCs/>
        </w:rPr>
        <w:t>format</w:t>
      </w:r>
      <w:r>
        <w:t>(</w:t>
      </w:r>
      <w:r>
        <w:rPr>
          <w:color w:val="2A00FF"/>
        </w:rPr>
        <w:t>"http://localhost:%d/"</w:t>
      </w:r>
      <w:r>
        <w:t xml:space="preserve">, </w:t>
      </w:r>
      <w:r>
        <w:rPr>
          <w:color w:val="0000C0"/>
        </w:rPr>
        <w:t>port</w:t>
      </w:r>
      <w:r>
        <w:t>);</w:t>
      </w:r>
    </w:p>
    <w:p w14:paraId="1207B76A" w14:textId="77777777" w:rsidR="00834C40" w:rsidRDefault="00834C40" w:rsidP="002B5B77">
      <w:pPr>
        <w:pStyle w:val="Output"/>
        <w:rPr>
          <w:color w:val="4C483D" w:themeColor="text2"/>
        </w:rPr>
      </w:pPr>
      <w:r>
        <w:tab/>
        <w:t xml:space="preserve">    }</w:t>
      </w:r>
    </w:p>
    <w:p w14:paraId="4D140A3D" w14:textId="77777777" w:rsidR="00834C40" w:rsidRDefault="00834C40" w:rsidP="002B5B77">
      <w:pPr>
        <w:pStyle w:val="Output"/>
        <w:rPr>
          <w:color w:val="4C483D" w:themeColor="text2"/>
        </w:rPr>
      </w:pPr>
      <w:r>
        <w:tab/>
        <w:t xml:space="preserve">    </w:t>
      </w:r>
    </w:p>
    <w:p w14:paraId="14D9B0DC" w14:textId="77777777" w:rsidR="00834C40" w:rsidRDefault="00834C40" w:rsidP="002B5B77">
      <w:pPr>
        <w:pStyle w:val="Output"/>
        <w:rPr>
          <w:color w:val="4C483D" w:themeColor="text2"/>
        </w:rPr>
      </w:pPr>
      <w:r>
        <w:tab/>
        <w:t xml:space="preserve">    </w:t>
      </w:r>
      <w:r>
        <w:rPr>
          <w:color w:val="646464"/>
        </w:rPr>
        <w:t>@Test</w:t>
      </w:r>
    </w:p>
    <w:p w14:paraId="7E62B492" w14:textId="77777777" w:rsidR="00834C40" w:rsidRDefault="00834C40" w:rsidP="002B5B77">
      <w:pPr>
        <w:pStyle w:val="Output"/>
        <w:rPr>
          <w:color w:val="4C483D" w:themeColor="text2"/>
        </w:rPr>
      </w:pPr>
      <w:r>
        <w:tab/>
        <w:t xml:space="preserve">    </w:t>
      </w:r>
      <w:r>
        <w:rPr>
          <w:b/>
          <w:bCs/>
          <w:color w:val="7F0055"/>
        </w:rPr>
        <w:t>public</w:t>
      </w:r>
      <w:r>
        <w:t xml:space="preserve"> </w:t>
      </w:r>
      <w:r>
        <w:rPr>
          <w:b/>
          <w:bCs/>
          <w:color w:val="7F0055"/>
        </w:rPr>
        <w:t>void</w:t>
      </w:r>
      <w:r>
        <w:t xml:space="preserve"> greetingShouldReturnDefaultMessage() {</w:t>
      </w:r>
    </w:p>
    <w:p w14:paraId="2BB63E46" w14:textId="77777777" w:rsidR="00834C40" w:rsidRDefault="00834C40" w:rsidP="002B5B77">
      <w:pPr>
        <w:pStyle w:val="Output"/>
        <w:rPr>
          <w:color w:val="4C483D" w:themeColor="text2"/>
        </w:rPr>
      </w:pPr>
      <w:r>
        <w:tab/>
        <w:t xml:space="preserve">        </w:t>
      </w:r>
      <w:r>
        <w:rPr>
          <w:i/>
          <w:iCs/>
        </w:rPr>
        <w:t>assertThat</w:t>
      </w:r>
      <w:r>
        <w:t>(</w:t>
      </w:r>
      <w:r>
        <w:rPr>
          <w:b/>
          <w:bCs/>
          <w:color w:val="7F0055"/>
        </w:rPr>
        <w:t>this</w:t>
      </w:r>
      <w:r>
        <w:t>.</w:t>
      </w:r>
      <w:r>
        <w:rPr>
          <w:color w:val="0000C0"/>
          <w:shd w:val="clear" w:color="auto" w:fill="D4D4D4"/>
        </w:rPr>
        <w:t>restTemplate</w:t>
      </w:r>
      <w:r>
        <w:t>.getForObject(</w:t>
      </w:r>
      <w:r>
        <w:rPr>
          <w:color w:val="0000C0"/>
        </w:rPr>
        <w:t>url</w:t>
      </w:r>
      <w:r>
        <w:t>+</w:t>
      </w:r>
      <w:r>
        <w:rPr>
          <w:color w:val="2A00FF"/>
        </w:rPr>
        <w:t>"testreport/1"</w:t>
      </w:r>
      <w:r>
        <w:t>, String.</w:t>
      </w:r>
      <w:r>
        <w:rPr>
          <w:b/>
          <w:bCs/>
          <w:color w:val="7F0055"/>
        </w:rPr>
        <w:t>class</w:t>
      </w:r>
      <w:r>
        <w:t>)).contains(</w:t>
      </w:r>
      <w:r>
        <w:rPr>
          <w:color w:val="2A00FF"/>
        </w:rPr>
        <w:t>"Report"</w:t>
      </w:r>
      <w:r>
        <w:t>);</w:t>
      </w:r>
    </w:p>
    <w:p w14:paraId="097FD960" w14:textId="77777777" w:rsidR="00834C40" w:rsidRDefault="00834C40" w:rsidP="002B5B77">
      <w:pPr>
        <w:pStyle w:val="Output"/>
        <w:rPr>
          <w:color w:val="4C483D" w:themeColor="text2"/>
        </w:rPr>
      </w:pPr>
      <w:r>
        <w:tab/>
        <w:t xml:space="preserve">    }</w:t>
      </w:r>
    </w:p>
    <w:p w14:paraId="4FAC56DA" w14:textId="08C2F878" w:rsidR="00834C40" w:rsidRDefault="00834C40" w:rsidP="002B5B77">
      <w:pPr>
        <w:pStyle w:val="Output"/>
      </w:pPr>
      <w:r>
        <w:t>}</w:t>
      </w:r>
    </w:p>
    <w:p w14:paraId="4694FF8B" w14:textId="5D1C4CC3" w:rsidR="00A87542" w:rsidRDefault="00A87542" w:rsidP="00E61E36"/>
    <w:p w14:paraId="21B9C9CE" w14:textId="70E9A853" w:rsidR="00A87542" w:rsidRDefault="00A2792F" w:rsidP="00A2792F">
      <w:pPr>
        <w:pStyle w:val="0Syntax"/>
      </w:pPr>
      <w:r>
        <w:t xml:space="preserve">Using </w:t>
      </w:r>
      <w:r w:rsidRPr="00A2792F">
        <w:t>Mockito unit test</w:t>
      </w:r>
    </w:p>
    <w:p w14:paraId="2AF10D2C" w14:textId="77777777" w:rsidR="007D6711" w:rsidRDefault="007D6711" w:rsidP="007D6711">
      <w:pPr>
        <w:pStyle w:val="ListParagraph"/>
        <w:numPr>
          <w:ilvl w:val="0"/>
          <w:numId w:val="110"/>
        </w:numPr>
      </w:pPr>
      <w:r w:rsidRPr="007D6711">
        <w:rPr>
          <w:rStyle w:val="0Syntax2Char"/>
        </w:rPr>
        <w:t>@Mock</w:t>
      </w:r>
      <w:r w:rsidRPr="007D6711">
        <w:t> creates a mock. </w:t>
      </w:r>
    </w:p>
    <w:p w14:paraId="3A675833" w14:textId="7EE4CF49" w:rsidR="00A87542" w:rsidRDefault="007D6711" w:rsidP="007D6711">
      <w:pPr>
        <w:pStyle w:val="ListParagraph"/>
        <w:numPr>
          <w:ilvl w:val="0"/>
          <w:numId w:val="110"/>
        </w:numPr>
      </w:pPr>
      <w:r w:rsidRPr="007D6711">
        <w:rPr>
          <w:rStyle w:val="0Syntax2Char"/>
        </w:rPr>
        <w:t>@InjectMocks</w:t>
      </w:r>
      <w:r w:rsidRPr="007D6711">
        <w:t> creates an instance of the class and injects the mocks that are created with the @Mock (or @Spy) annotations into this instance.</w:t>
      </w:r>
    </w:p>
    <w:p w14:paraId="5775A593" w14:textId="51FF0A4B" w:rsidR="00A87542" w:rsidRDefault="004721D8" w:rsidP="004721D8">
      <w:pPr>
        <w:spacing w:after="0"/>
      </w:pPr>
      <w:r>
        <w:t>In above controller class has two dependent objects. First, we need to mock those objects &amp; then we need to inject them to main controller class</w:t>
      </w:r>
    </w:p>
    <w:p w14:paraId="6280AB64" w14:textId="77777777" w:rsidR="004721D8" w:rsidRDefault="004721D8" w:rsidP="004721D8">
      <w:pPr>
        <w:pStyle w:val="Output"/>
        <w:rPr>
          <w:color w:val="4C483D" w:themeColor="text2"/>
        </w:rPr>
      </w:pPr>
      <w:r>
        <w:rPr>
          <w:color w:val="000000"/>
        </w:rPr>
        <w:tab/>
      </w:r>
      <w:r>
        <w:t>@Autowired</w:t>
      </w:r>
    </w:p>
    <w:p w14:paraId="7D3C18D4" w14:textId="77777777" w:rsidR="004721D8" w:rsidRDefault="004721D8" w:rsidP="004721D8">
      <w:pPr>
        <w:pStyle w:val="Output"/>
        <w:rPr>
          <w:color w:val="4C483D" w:themeColor="text2"/>
        </w:rPr>
      </w:pPr>
      <w:r>
        <w:rPr>
          <w:color w:val="000000"/>
        </w:rPr>
        <w:tab/>
        <w:t xml:space="preserve">TestReportRepository </w:t>
      </w:r>
      <w:r>
        <w:rPr>
          <w:color w:val="0000C0"/>
        </w:rPr>
        <w:t>repository</w:t>
      </w:r>
      <w:r>
        <w:rPr>
          <w:color w:val="000000"/>
        </w:rPr>
        <w:t>;</w:t>
      </w:r>
    </w:p>
    <w:p w14:paraId="059186BD" w14:textId="77777777" w:rsidR="004721D8" w:rsidRDefault="004721D8" w:rsidP="004721D8">
      <w:pPr>
        <w:pStyle w:val="Output"/>
        <w:rPr>
          <w:color w:val="4C483D" w:themeColor="text2"/>
        </w:rPr>
      </w:pPr>
      <w:r>
        <w:rPr>
          <w:color w:val="000000"/>
        </w:rPr>
        <w:tab/>
      </w:r>
    </w:p>
    <w:p w14:paraId="3AEAAEBE" w14:textId="77777777" w:rsidR="004721D8" w:rsidRDefault="004721D8" w:rsidP="004721D8">
      <w:pPr>
        <w:pStyle w:val="Output"/>
        <w:rPr>
          <w:color w:val="4C483D" w:themeColor="text2"/>
        </w:rPr>
      </w:pPr>
      <w:r>
        <w:rPr>
          <w:color w:val="000000"/>
        </w:rPr>
        <w:tab/>
      </w:r>
      <w:r>
        <w:t>@Autowired</w:t>
      </w:r>
    </w:p>
    <w:p w14:paraId="7958E61C" w14:textId="583E7DB2" w:rsidR="004721D8" w:rsidRDefault="004721D8" w:rsidP="004721D8">
      <w:pPr>
        <w:pStyle w:val="Output"/>
      </w:pPr>
      <w:r>
        <w:rPr>
          <w:color w:val="000000"/>
        </w:rPr>
        <w:tab/>
        <w:t xml:space="preserve">RestTemplate </w:t>
      </w:r>
      <w:r>
        <w:rPr>
          <w:color w:val="0000C0"/>
        </w:rPr>
        <w:t>restTemplate</w:t>
      </w:r>
      <w:r>
        <w:rPr>
          <w:color w:val="000000"/>
        </w:rPr>
        <w:t>;</w:t>
      </w:r>
      <w:r>
        <w:rPr>
          <w:color w:val="000000"/>
        </w:rPr>
        <w:tab/>
      </w:r>
    </w:p>
    <w:p w14:paraId="6E1643D5" w14:textId="77777777" w:rsidR="00F31E30" w:rsidRDefault="00F31E30" w:rsidP="00F31E30">
      <w:pPr>
        <w:pStyle w:val="Output"/>
        <w:rPr>
          <w:color w:val="4C483D" w:themeColor="text2"/>
        </w:rPr>
      </w:pPr>
      <w:r>
        <w:rPr>
          <w:color w:val="646464"/>
        </w:rPr>
        <w:t>@ExtendWith</w:t>
      </w:r>
      <w:r>
        <w:t>(MockitoExtension.</w:t>
      </w:r>
      <w:r>
        <w:rPr>
          <w:b/>
          <w:bCs/>
          <w:color w:val="7F0055"/>
        </w:rPr>
        <w:t>class</w:t>
      </w:r>
      <w:r>
        <w:t>)</w:t>
      </w:r>
    </w:p>
    <w:p w14:paraId="67352AFA" w14:textId="77777777" w:rsidR="00F31E30" w:rsidRDefault="00F31E30" w:rsidP="00F31E30">
      <w:pPr>
        <w:pStyle w:val="Output"/>
        <w:rPr>
          <w:color w:val="4C483D" w:themeColor="text2"/>
        </w:rPr>
      </w:pPr>
      <w:r>
        <w:rPr>
          <w:b/>
          <w:bCs/>
          <w:color w:val="7F0055"/>
        </w:rPr>
        <w:t>public</w:t>
      </w:r>
      <w:r>
        <w:t xml:space="preserve"> </w:t>
      </w:r>
      <w:r>
        <w:rPr>
          <w:b/>
          <w:bCs/>
          <w:color w:val="7F0055"/>
        </w:rPr>
        <w:t>class</w:t>
      </w:r>
      <w:r>
        <w:t xml:space="preserve"> TestReportControllerTest {</w:t>
      </w:r>
    </w:p>
    <w:p w14:paraId="7DBEA889" w14:textId="77777777" w:rsidR="00F31E30" w:rsidRDefault="00F31E30" w:rsidP="00F31E30">
      <w:pPr>
        <w:pStyle w:val="Output"/>
        <w:rPr>
          <w:color w:val="4C483D" w:themeColor="text2"/>
        </w:rPr>
      </w:pPr>
      <w:r>
        <w:lastRenderedPageBreak/>
        <w:tab/>
      </w:r>
    </w:p>
    <w:p w14:paraId="1654894E" w14:textId="77777777" w:rsidR="00F31E30" w:rsidRDefault="00F31E30" w:rsidP="00F31E30">
      <w:pPr>
        <w:pStyle w:val="Output"/>
        <w:rPr>
          <w:color w:val="4C483D" w:themeColor="text2"/>
        </w:rPr>
      </w:pPr>
      <w:r>
        <w:tab/>
      </w:r>
      <w:r>
        <w:rPr>
          <w:color w:val="646464"/>
        </w:rPr>
        <w:t>@Mock</w:t>
      </w:r>
    </w:p>
    <w:p w14:paraId="442440CA" w14:textId="77777777" w:rsidR="00F31E30" w:rsidRDefault="00F31E30" w:rsidP="00F31E30">
      <w:pPr>
        <w:pStyle w:val="Output"/>
        <w:rPr>
          <w:color w:val="4C483D" w:themeColor="text2"/>
        </w:rPr>
      </w:pPr>
      <w:r>
        <w:tab/>
        <w:t xml:space="preserve">TestReportRepository </w:t>
      </w:r>
      <w:r>
        <w:rPr>
          <w:color w:val="0000C0"/>
        </w:rPr>
        <w:t>repository</w:t>
      </w:r>
      <w:r>
        <w:t>;</w:t>
      </w:r>
    </w:p>
    <w:p w14:paraId="3DD65BDA" w14:textId="77777777" w:rsidR="00F31E30" w:rsidRDefault="00F31E30" w:rsidP="00F31E30">
      <w:pPr>
        <w:pStyle w:val="Output"/>
        <w:rPr>
          <w:color w:val="4C483D" w:themeColor="text2"/>
        </w:rPr>
      </w:pPr>
      <w:r>
        <w:tab/>
      </w:r>
    </w:p>
    <w:p w14:paraId="638E8532" w14:textId="77777777" w:rsidR="00F31E30" w:rsidRDefault="00F31E30" w:rsidP="00F31E30">
      <w:pPr>
        <w:pStyle w:val="Output"/>
        <w:rPr>
          <w:color w:val="4C483D" w:themeColor="text2"/>
        </w:rPr>
      </w:pPr>
      <w:r>
        <w:tab/>
      </w:r>
      <w:r>
        <w:rPr>
          <w:color w:val="646464"/>
        </w:rPr>
        <w:t>@Mock</w:t>
      </w:r>
    </w:p>
    <w:p w14:paraId="6D98C88C" w14:textId="77777777" w:rsidR="00F31E30" w:rsidRDefault="00F31E30" w:rsidP="00F31E30">
      <w:pPr>
        <w:pStyle w:val="Output"/>
        <w:rPr>
          <w:color w:val="4C483D" w:themeColor="text2"/>
        </w:rPr>
      </w:pPr>
      <w:r>
        <w:tab/>
        <w:t xml:space="preserve">RestTemplate </w:t>
      </w:r>
      <w:r>
        <w:rPr>
          <w:color w:val="0000C0"/>
        </w:rPr>
        <w:t>restTemplate</w:t>
      </w:r>
      <w:r>
        <w:t>;</w:t>
      </w:r>
      <w:r>
        <w:tab/>
      </w:r>
    </w:p>
    <w:p w14:paraId="19528697" w14:textId="77777777" w:rsidR="00F31E30" w:rsidRDefault="00F31E30" w:rsidP="00F31E30">
      <w:pPr>
        <w:pStyle w:val="Output"/>
        <w:rPr>
          <w:color w:val="4C483D" w:themeColor="text2"/>
        </w:rPr>
      </w:pPr>
      <w:r>
        <w:tab/>
      </w:r>
    </w:p>
    <w:p w14:paraId="0E021FB5" w14:textId="77777777" w:rsidR="00F31E30" w:rsidRDefault="00F31E30" w:rsidP="00F31E30">
      <w:pPr>
        <w:pStyle w:val="Output"/>
        <w:rPr>
          <w:color w:val="4C483D" w:themeColor="text2"/>
        </w:rPr>
      </w:pPr>
      <w:r>
        <w:tab/>
      </w:r>
      <w:r>
        <w:rPr>
          <w:color w:val="646464"/>
        </w:rPr>
        <w:t>@InjectMocks</w:t>
      </w:r>
    </w:p>
    <w:p w14:paraId="028715DC" w14:textId="77777777" w:rsidR="00F31E30" w:rsidRDefault="00F31E30" w:rsidP="00F31E30">
      <w:pPr>
        <w:pStyle w:val="Output"/>
        <w:rPr>
          <w:color w:val="4C483D" w:themeColor="text2"/>
        </w:rPr>
      </w:pPr>
      <w:r>
        <w:tab/>
        <w:t xml:space="preserve">TestReportController </w:t>
      </w:r>
      <w:r>
        <w:rPr>
          <w:color w:val="0000C0"/>
        </w:rPr>
        <w:t>controller</w:t>
      </w:r>
      <w:r>
        <w:t>;</w:t>
      </w:r>
    </w:p>
    <w:p w14:paraId="135E47C1" w14:textId="77777777" w:rsidR="00F31E30" w:rsidRDefault="00F31E30" w:rsidP="00F31E30">
      <w:pPr>
        <w:pStyle w:val="Output"/>
        <w:rPr>
          <w:color w:val="4C483D" w:themeColor="text2"/>
        </w:rPr>
      </w:pPr>
      <w:r>
        <w:tab/>
      </w:r>
    </w:p>
    <w:p w14:paraId="22F37EC0" w14:textId="77777777" w:rsidR="00F31E30" w:rsidRDefault="00F31E30" w:rsidP="00F31E30">
      <w:pPr>
        <w:pStyle w:val="Output"/>
        <w:rPr>
          <w:color w:val="4C483D" w:themeColor="text2"/>
        </w:rPr>
      </w:pPr>
      <w:r>
        <w:tab/>
      </w:r>
    </w:p>
    <w:p w14:paraId="725248BD" w14:textId="77777777" w:rsidR="00F31E30" w:rsidRDefault="00F31E30" w:rsidP="00F31E30">
      <w:pPr>
        <w:pStyle w:val="Output"/>
        <w:rPr>
          <w:color w:val="4C483D" w:themeColor="text2"/>
        </w:rPr>
      </w:pPr>
      <w:r>
        <w:tab/>
      </w:r>
      <w:r>
        <w:rPr>
          <w:color w:val="646464"/>
        </w:rPr>
        <w:t>@BeforeEach</w:t>
      </w:r>
    </w:p>
    <w:p w14:paraId="59BD7551" w14:textId="77777777" w:rsidR="00F31E30" w:rsidRDefault="00F31E30" w:rsidP="00F31E30">
      <w:pPr>
        <w:pStyle w:val="Output"/>
        <w:rPr>
          <w:color w:val="4C483D" w:themeColor="text2"/>
        </w:rPr>
      </w:pPr>
      <w:r>
        <w:t xml:space="preserve">    </w:t>
      </w:r>
      <w:r>
        <w:rPr>
          <w:b/>
          <w:bCs/>
          <w:color w:val="7F0055"/>
        </w:rPr>
        <w:t>void</w:t>
      </w:r>
      <w:r>
        <w:t xml:space="preserve"> setMockOutput() {</w:t>
      </w:r>
    </w:p>
    <w:p w14:paraId="544A8B9A" w14:textId="77777777" w:rsidR="00F31E30" w:rsidRDefault="00F31E30" w:rsidP="00F31E30">
      <w:pPr>
        <w:pStyle w:val="Output"/>
        <w:rPr>
          <w:color w:val="4C483D" w:themeColor="text2"/>
        </w:rPr>
      </w:pPr>
      <w:r>
        <w:t xml:space="preserve">        </w:t>
      </w:r>
      <w:r>
        <w:rPr>
          <w:i/>
          <w:iCs/>
        </w:rPr>
        <w:t>when</w:t>
      </w:r>
      <w:r>
        <w:t>(</w:t>
      </w:r>
      <w:r>
        <w:rPr>
          <w:color w:val="0000C0"/>
        </w:rPr>
        <w:t>repository</w:t>
      </w:r>
      <w:r>
        <w:t>.getById(1)).thenReturn(</w:t>
      </w:r>
      <w:r>
        <w:rPr>
          <w:b/>
          <w:bCs/>
          <w:color w:val="7F0055"/>
        </w:rPr>
        <w:t>new</w:t>
      </w:r>
      <w:r>
        <w:t xml:space="preserve"> TestReport(</w:t>
      </w:r>
      <w:r>
        <w:rPr>
          <w:color w:val="2A00FF"/>
        </w:rPr>
        <w:t>"Report"</w:t>
      </w:r>
      <w:r>
        <w:t xml:space="preserve">, </w:t>
      </w:r>
      <w:r>
        <w:rPr>
          <w:color w:val="2A00FF"/>
        </w:rPr>
        <w:t>""</w:t>
      </w:r>
      <w:r>
        <w:t xml:space="preserve">, </w:t>
      </w:r>
      <w:r>
        <w:rPr>
          <w:color w:val="2A00FF"/>
        </w:rPr>
        <w:t>""</w:t>
      </w:r>
      <w:r>
        <w:t xml:space="preserve">, </w:t>
      </w:r>
      <w:r>
        <w:rPr>
          <w:color w:val="2A00FF"/>
        </w:rPr>
        <w:t>""</w:t>
      </w:r>
      <w:r>
        <w:t xml:space="preserve">, </w:t>
      </w:r>
      <w:r>
        <w:rPr>
          <w:color w:val="2A00FF"/>
        </w:rPr>
        <w:t>""</w:t>
      </w:r>
      <w:r>
        <w:t>));</w:t>
      </w:r>
    </w:p>
    <w:p w14:paraId="4ADA715B" w14:textId="77777777" w:rsidR="00F31E30" w:rsidRDefault="00F31E30" w:rsidP="00F31E30">
      <w:pPr>
        <w:pStyle w:val="Output"/>
        <w:rPr>
          <w:color w:val="4C483D" w:themeColor="text2"/>
        </w:rPr>
      </w:pPr>
      <w:r>
        <w:t xml:space="preserve">    }</w:t>
      </w:r>
    </w:p>
    <w:p w14:paraId="393B84CE" w14:textId="77777777" w:rsidR="00F31E30" w:rsidRDefault="00F31E30" w:rsidP="00F31E30">
      <w:pPr>
        <w:pStyle w:val="Output"/>
        <w:rPr>
          <w:color w:val="4C483D" w:themeColor="text2"/>
        </w:rPr>
      </w:pPr>
      <w:r>
        <w:tab/>
      </w:r>
    </w:p>
    <w:p w14:paraId="3B629705" w14:textId="77777777" w:rsidR="00F31E30" w:rsidRDefault="00F31E30" w:rsidP="00F31E30">
      <w:pPr>
        <w:pStyle w:val="Output"/>
        <w:rPr>
          <w:color w:val="4C483D" w:themeColor="text2"/>
        </w:rPr>
      </w:pPr>
      <w:r>
        <w:tab/>
      </w:r>
    </w:p>
    <w:p w14:paraId="50487FE5" w14:textId="77777777" w:rsidR="00F31E30" w:rsidRDefault="00F31E30" w:rsidP="00F31E30">
      <w:pPr>
        <w:pStyle w:val="Output"/>
        <w:rPr>
          <w:color w:val="4C483D" w:themeColor="text2"/>
        </w:rPr>
      </w:pPr>
      <w:r>
        <w:tab/>
      </w:r>
      <w:r>
        <w:rPr>
          <w:color w:val="646464"/>
        </w:rPr>
        <w:t>@Test</w:t>
      </w:r>
    </w:p>
    <w:p w14:paraId="085F4F4F" w14:textId="3E2CD808" w:rsidR="00F31E30" w:rsidRDefault="00F31E30" w:rsidP="00F31E30">
      <w:pPr>
        <w:pStyle w:val="Output"/>
        <w:rPr>
          <w:color w:val="4C483D" w:themeColor="text2"/>
        </w:rPr>
      </w:pPr>
      <w:r>
        <w:t xml:space="preserve">   </w:t>
      </w:r>
      <w:r>
        <w:rPr>
          <w:b/>
          <w:bCs/>
          <w:color w:val="7F0055"/>
        </w:rPr>
        <w:t>public</w:t>
      </w:r>
      <w:r>
        <w:t xml:space="preserve"> </w:t>
      </w:r>
      <w:r>
        <w:rPr>
          <w:b/>
          <w:bCs/>
          <w:color w:val="7F0055"/>
        </w:rPr>
        <w:t>void</w:t>
      </w:r>
      <w:r>
        <w:t xml:space="preserve"> getReportByIDTest() </w:t>
      </w:r>
      <w:r>
        <w:rPr>
          <w:b/>
          <w:bCs/>
          <w:color w:val="7F0055"/>
        </w:rPr>
        <w:t>throws</w:t>
      </w:r>
      <w:r>
        <w:t xml:space="preserve"> Exception{              </w:t>
      </w:r>
    </w:p>
    <w:p w14:paraId="4B723861" w14:textId="2089061D" w:rsidR="00F31E30" w:rsidRDefault="00F31E30" w:rsidP="00F31E30">
      <w:pPr>
        <w:pStyle w:val="Output"/>
        <w:rPr>
          <w:color w:val="4C483D" w:themeColor="text2"/>
        </w:rPr>
      </w:pPr>
      <w:r>
        <w:t xml:space="preserve">  </w:t>
      </w:r>
      <w:r>
        <w:rPr>
          <w:i/>
          <w:iCs/>
        </w:rPr>
        <w:t>assertThat</w:t>
      </w:r>
      <w:r>
        <w:t>(</w:t>
      </w:r>
      <w:r>
        <w:rPr>
          <w:color w:val="0000C0"/>
        </w:rPr>
        <w:t>controller</w:t>
      </w:r>
      <w:r>
        <w:t>.getReportByID(1).getBody().getReportName().equalsIgnoreCase(</w:t>
      </w:r>
      <w:r>
        <w:rPr>
          <w:color w:val="2A00FF"/>
        </w:rPr>
        <w:t>"Report"</w:t>
      </w:r>
      <w:r>
        <w:t>));</w:t>
      </w:r>
    </w:p>
    <w:p w14:paraId="77E9C14B" w14:textId="77777777" w:rsidR="00F31E30" w:rsidRDefault="00F31E30" w:rsidP="00F31E30">
      <w:pPr>
        <w:pStyle w:val="Output"/>
        <w:rPr>
          <w:color w:val="4C483D" w:themeColor="text2"/>
        </w:rPr>
      </w:pPr>
      <w:r>
        <w:t xml:space="preserve">    }</w:t>
      </w:r>
    </w:p>
    <w:p w14:paraId="5DA95534" w14:textId="77777777" w:rsidR="00F31E30" w:rsidRDefault="00F31E30" w:rsidP="00F31E30">
      <w:pPr>
        <w:pStyle w:val="Output"/>
        <w:rPr>
          <w:color w:val="4C483D" w:themeColor="text2"/>
        </w:rPr>
      </w:pPr>
    </w:p>
    <w:p w14:paraId="50EBAB45" w14:textId="44368894" w:rsidR="00A87542" w:rsidRDefault="00F31E30" w:rsidP="00F31E30">
      <w:pPr>
        <w:pStyle w:val="Output"/>
      </w:pPr>
      <w:r>
        <w:t>}</w:t>
      </w:r>
    </w:p>
    <w:p w14:paraId="78DC6ACD" w14:textId="43BC48D9" w:rsidR="00A87542" w:rsidRDefault="00A87542" w:rsidP="00E61E36"/>
    <w:p w14:paraId="26474E60" w14:textId="577A6B5B" w:rsidR="00F31E30" w:rsidRPr="00F31E30" w:rsidRDefault="00F31E30" w:rsidP="00441D0B">
      <w:pPr>
        <w:spacing w:after="0"/>
        <w:rPr>
          <w:lang w:eastAsia="en-US"/>
        </w:rPr>
      </w:pPr>
      <w:r>
        <w:t>If any datasource object is their, just mock annotation will automatically creates Connection object with test properties</w:t>
      </w:r>
      <w:r w:rsidR="00DE5A83">
        <w:t xml:space="preserve">. </w:t>
      </w:r>
      <w:r w:rsidRPr="00F31E30">
        <w:rPr>
          <w:lang w:eastAsia="en-US"/>
        </w:rPr>
        <w:t>Try adding your datasource as a </w:t>
      </w:r>
      <w:hyperlink r:id="rId242" w:history="1">
        <w:r w:rsidRPr="00F31E30">
          <w:rPr>
            <w:rFonts w:ascii="var(--ff-mono)" w:hAnsi="var(--ff-mono)" w:cs="Courier New"/>
            <w:color w:val="0000FF"/>
            <w:u w:val="single"/>
            <w:bdr w:val="none" w:sz="0" w:space="0" w:color="auto" w:frame="1"/>
            <w:lang w:eastAsia="en-US"/>
          </w:rPr>
          <w:t>@MockBean</w:t>
        </w:r>
      </w:hyperlink>
      <w:r w:rsidRPr="00F31E30">
        <w:rPr>
          <w:lang w:eastAsia="en-US"/>
        </w:rPr>
        <w:t> too:</w:t>
      </w:r>
    </w:p>
    <w:p w14:paraId="18968F45" w14:textId="77777777" w:rsidR="00F31E30" w:rsidRPr="00F31E30" w:rsidRDefault="00F31E30" w:rsidP="00F31E30">
      <w:pPr>
        <w:pStyle w:val="Output"/>
        <w:rPr>
          <w:rFonts w:ascii="inherit" w:hAnsi="inherit" w:cs="Courier New" w:hint="eastAsia"/>
          <w:color w:val="auto"/>
          <w:bdr w:val="none" w:sz="0" w:space="0" w:color="auto" w:frame="1"/>
          <w:lang w:eastAsia="en-US"/>
        </w:rPr>
      </w:pPr>
      <w:r w:rsidRPr="00F31E30">
        <w:rPr>
          <w:rFonts w:ascii="inherit" w:hAnsi="inherit" w:cs="Courier New"/>
          <w:color w:val="auto"/>
          <w:bdr w:val="none" w:sz="0" w:space="0" w:color="auto" w:frame="1"/>
          <w:lang w:eastAsia="en-US"/>
        </w:rPr>
        <w:t>@MockBean</w:t>
      </w:r>
    </w:p>
    <w:p w14:paraId="63030E19" w14:textId="77777777" w:rsidR="00F31E30" w:rsidRPr="00F31E30" w:rsidRDefault="00F31E30" w:rsidP="00F31E30">
      <w:pPr>
        <w:pStyle w:val="Output"/>
        <w:rPr>
          <w:rFonts w:ascii="var(--ff-mono)" w:hAnsi="var(--ff-mono)" w:cs="Courier New" w:hint="eastAsia"/>
          <w:color w:val="auto"/>
          <w:lang w:eastAsia="en-US"/>
        </w:rPr>
      </w:pPr>
      <w:r w:rsidRPr="00F31E30">
        <w:rPr>
          <w:rFonts w:ascii="inherit" w:hAnsi="inherit" w:cs="Courier New"/>
          <w:color w:val="auto"/>
          <w:bdr w:val="none" w:sz="0" w:space="0" w:color="auto" w:frame="1"/>
          <w:lang w:eastAsia="en-US"/>
        </w:rPr>
        <w:t>private DataSource dataSource</w:t>
      </w:r>
    </w:p>
    <w:p w14:paraId="4E7DF2DB" w14:textId="77777777" w:rsidR="00F31E30" w:rsidRDefault="00F31E30" w:rsidP="00E61E36"/>
    <w:p w14:paraId="0C2B9B8B" w14:textId="6840E46A" w:rsidR="00A87542" w:rsidRDefault="00A87542" w:rsidP="00E61E36"/>
    <w:p w14:paraId="1C8794C5" w14:textId="358A114D" w:rsidR="00A87542" w:rsidRDefault="00A87542" w:rsidP="00E61E36"/>
    <w:p w14:paraId="0CC69922" w14:textId="40B7562C" w:rsidR="00A87542" w:rsidRDefault="00A87542" w:rsidP="00E61E36"/>
    <w:p w14:paraId="54719A78" w14:textId="77777777" w:rsidR="00A87542" w:rsidRDefault="00A87542" w:rsidP="00E61E36"/>
    <w:p w14:paraId="317BF59F" w14:textId="4C67B961" w:rsidR="00DB3291" w:rsidRDefault="00DB3291" w:rsidP="00DB3291">
      <w:pPr>
        <w:pStyle w:val="Heading1"/>
        <w:rPr>
          <w:b/>
          <w:bCs/>
        </w:rPr>
      </w:pPr>
      <w:bookmarkStart w:id="215" w:name="_Toc98762706"/>
      <w:bookmarkStart w:id="216" w:name="_Toc98778537"/>
      <w:r w:rsidRPr="00280AEC">
        <w:rPr>
          <w:b/>
          <w:bCs/>
        </w:rPr>
        <w:t>Types of Authentication</w:t>
      </w:r>
      <w:bookmarkEnd w:id="215"/>
      <w:bookmarkEnd w:id="216"/>
    </w:p>
    <w:p w14:paraId="7B8A9652" w14:textId="77777777" w:rsidR="00DB3291" w:rsidRPr="00280AEC" w:rsidRDefault="00DB3291" w:rsidP="00DB3291">
      <w:r w:rsidRPr="00280AEC">
        <w:t>A servlet-based web application can choose from the following types of authentication, from least secure to most:</w:t>
      </w:r>
    </w:p>
    <w:p w14:paraId="0EB5C586" w14:textId="77777777" w:rsidR="00DB3291" w:rsidRPr="00280AEC" w:rsidRDefault="00DB3291" w:rsidP="00F46707">
      <w:pPr>
        <w:pStyle w:val="ListParagraph"/>
        <w:numPr>
          <w:ilvl w:val="0"/>
          <w:numId w:val="37"/>
        </w:numPr>
      </w:pPr>
      <w:r w:rsidRPr="00280AEC">
        <w:t>Basic authentication</w:t>
      </w:r>
    </w:p>
    <w:p w14:paraId="6E67515C" w14:textId="77777777" w:rsidR="00DB3291" w:rsidRPr="00280AEC" w:rsidRDefault="00DB3291" w:rsidP="00F46707">
      <w:pPr>
        <w:pStyle w:val="ListParagraph"/>
        <w:numPr>
          <w:ilvl w:val="0"/>
          <w:numId w:val="37"/>
        </w:numPr>
      </w:pPr>
      <w:r w:rsidRPr="00280AEC">
        <w:t>Form-based authentication</w:t>
      </w:r>
    </w:p>
    <w:p w14:paraId="0CA932A8" w14:textId="77777777" w:rsidR="00DB3291" w:rsidRPr="00280AEC" w:rsidRDefault="00DB3291" w:rsidP="00F46707">
      <w:pPr>
        <w:pStyle w:val="ListParagraph"/>
        <w:numPr>
          <w:ilvl w:val="0"/>
          <w:numId w:val="37"/>
        </w:numPr>
      </w:pPr>
      <w:r w:rsidRPr="00280AEC">
        <w:t>Digest authentication</w:t>
      </w:r>
    </w:p>
    <w:p w14:paraId="40D66409" w14:textId="36CBF774" w:rsidR="00DB3291" w:rsidRDefault="00DB3291" w:rsidP="00F46707">
      <w:pPr>
        <w:pStyle w:val="ListParagraph"/>
        <w:numPr>
          <w:ilvl w:val="0"/>
          <w:numId w:val="37"/>
        </w:numPr>
      </w:pPr>
      <w:r w:rsidRPr="00280AEC">
        <w:t>SSL and client certificate authentication</w:t>
      </w:r>
    </w:p>
    <w:p w14:paraId="7BC885C2" w14:textId="77777777" w:rsidR="00DB3291" w:rsidRDefault="00DB3291" w:rsidP="00DB3291">
      <w:r w:rsidRPr="00280AEC">
        <w:t>“Authentication” and “Authorization”. Authentication can be defined as the process of verifying someone’s identity by using pre-required details (Commonly username and password). Authorization is the process of allowing an authenticated user to access a specified resource (eg:-right to access a file).</w:t>
      </w:r>
    </w:p>
    <w:p w14:paraId="56C0512C" w14:textId="77777777" w:rsidR="00DB3291" w:rsidRDefault="00DB3291" w:rsidP="00DB3291"/>
    <w:p w14:paraId="2AF6DBD4" w14:textId="77777777" w:rsidR="00DB3291" w:rsidRPr="00280AEC" w:rsidRDefault="00DB3291" w:rsidP="00DB3291">
      <w:pPr>
        <w:pStyle w:val="Heading2"/>
      </w:pPr>
      <w:bookmarkStart w:id="217" w:name="_Toc98762707"/>
      <w:bookmarkStart w:id="218" w:name="_Toc98778538"/>
      <w:r w:rsidRPr="00280AEC">
        <w:lastRenderedPageBreak/>
        <w:t>HTTP Basic Authentication</w:t>
      </w:r>
      <w:bookmarkEnd w:id="217"/>
      <w:bookmarkEnd w:id="218"/>
    </w:p>
    <w:p w14:paraId="5B5C1B7F" w14:textId="77777777" w:rsidR="00DB3291" w:rsidRDefault="00DB3291" w:rsidP="00F46707">
      <w:pPr>
        <w:pStyle w:val="ListParagraph"/>
        <w:numPr>
          <w:ilvl w:val="0"/>
          <w:numId w:val="4"/>
        </w:numPr>
      </w:pPr>
      <w:r w:rsidRPr="00280AEC">
        <w:t>One solution is that of </w:t>
      </w:r>
      <w:r w:rsidRPr="00280AEC">
        <w:rPr>
          <w:b/>
          <w:bCs/>
        </w:rPr>
        <w:t>HTTP Basic Authentication</w:t>
      </w:r>
      <w:r w:rsidRPr="00280AEC">
        <w:t>. In this approach, an HTTP user agent simply provides a </w:t>
      </w:r>
      <w:r w:rsidRPr="00280AEC">
        <w:rPr>
          <w:b/>
          <w:bCs/>
        </w:rPr>
        <w:t>username</w:t>
      </w:r>
      <w:r w:rsidRPr="00280AEC">
        <w:t>and </w:t>
      </w:r>
      <w:r w:rsidRPr="00280AEC">
        <w:rPr>
          <w:b/>
          <w:bCs/>
        </w:rPr>
        <w:t>password</w:t>
      </w:r>
      <w:r w:rsidRPr="00280AEC">
        <w:t> to prove their authentication.</w:t>
      </w:r>
    </w:p>
    <w:p w14:paraId="7797BBEA" w14:textId="77777777" w:rsidR="00DB3291" w:rsidRDefault="00DB3291" w:rsidP="00DB3291">
      <w:pPr>
        <w:pStyle w:val="ListParagraph"/>
      </w:pPr>
    </w:p>
    <w:p w14:paraId="1310E59D" w14:textId="77777777" w:rsidR="00DB3291" w:rsidRDefault="00DB3291" w:rsidP="00F46707">
      <w:pPr>
        <w:pStyle w:val="ListParagraph"/>
        <w:numPr>
          <w:ilvl w:val="0"/>
          <w:numId w:val="4"/>
        </w:numPr>
      </w:pPr>
      <w:r w:rsidRPr="00280AEC">
        <w:t xml:space="preserve"> This approach does not require cookies, session IDs, login pages, and other such specialty solutions, and because it uses the </w:t>
      </w:r>
      <w:r w:rsidRPr="00280AEC">
        <w:rPr>
          <w:b/>
          <w:bCs/>
        </w:rPr>
        <w:t>HTTP header</w:t>
      </w:r>
      <w:r w:rsidRPr="00280AEC">
        <w:t> itself, there’s no need to handshakes or other complex response systems.</w:t>
      </w:r>
    </w:p>
    <w:p w14:paraId="0A457734" w14:textId="77777777" w:rsidR="00DB3291" w:rsidRDefault="00DB3291" w:rsidP="00DB3291">
      <w:pPr>
        <w:pStyle w:val="ListParagraph"/>
      </w:pPr>
    </w:p>
    <w:p w14:paraId="25FABE17" w14:textId="77777777" w:rsidR="00DB3291" w:rsidRDefault="00DB3291" w:rsidP="00F46707">
      <w:pPr>
        <w:pStyle w:val="ListParagraph"/>
        <w:numPr>
          <w:ilvl w:val="0"/>
          <w:numId w:val="4"/>
        </w:numPr>
      </w:pPr>
      <w:r w:rsidRPr="00472264">
        <w:t>HTTP is not </w:t>
      </w:r>
      <w:hyperlink r:id="rId243" w:history="1">
        <w:r w:rsidRPr="00472264">
          <w:rPr>
            <w:rStyle w:val="Hyperlink"/>
          </w:rPr>
          <w:t>encrypted</w:t>
        </w:r>
      </w:hyperlink>
      <w:r w:rsidRPr="00472264">
        <w:t> in any way. It is encapsulated in base64, and is often erroneously proclaimed as encrypted due to this</w:t>
      </w:r>
    </w:p>
    <w:p w14:paraId="1F5B34AD" w14:textId="77777777" w:rsidR="00DB3291" w:rsidRDefault="00DB3291" w:rsidP="00DB3291"/>
    <w:p w14:paraId="09008CCB" w14:textId="77777777" w:rsidR="00DB3291" w:rsidRPr="00FB4BCD" w:rsidRDefault="00DB3291" w:rsidP="00DB3291">
      <w:pPr>
        <w:pStyle w:val="Heading2"/>
      </w:pPr>
      <w:bookmarkStart w:id="219" w:name="_Toc98762708"/>
      <w:bookmarkStart w:id="220" w:name="_Toc98778539"/>
      <w:r w:rsidRPr="00FB4BCD">
        <w:t>Digest authentication</w:t>
      </w:r>
      <w:bookmarkEnd w:id="219"/>
      <w:bookmarkEnd w:id="220"/>
    </w:p>
    <w:p w14:paraId="75260735" w14:textId="77777777" w:rsidR="00DB3291" w:rsidRPr="00FB4BCD" w:rsidRDefault="00DB3291" w:rsidP="00DB3291">
      <w:r w:rsidRPr="00FB4BCD">
        <w:t>The difference between digest authentication and basic authentication is that in digest authentication, the username and password are never sent over the wire. Instead, a hash is created made up of the following pieces of information:</w:t>
      </w:r>
    </w:p>
    <w:p w14:paraId="4EEF76B0" w14:textId="77777777" w:rsidR="00DB3291" w:rsidRPr="00FB4BCD" w:rsidRDefault="00DB3291" w:rsidP="00F46707">
      <w:pPr>
        <w:pStyle w:val="ListParagraph"/>
        <w:numPr>
          <w:ilvl w:val="0"/>
          <w:numId w:val="7"/>
        </w:numPr>
      </w:pPr>
      <w:r w:rsidRPr="00FB4BCD">
        <w:t>The username</w:t>
      </w:r>
    </w:p>
    <w:p w14:paraId="53A91048" w14:textId="77777777" w:rsidR="00DB3291" w:rsidRPr="00FB4BCD" w:rsidRDefault="00DB3291" w:rsidP="00F46707">
      <w:pPr>
        <w:pStyle w:val="ListParagraph"/>
        <w:numPr>
          <w:ilvl w:val="0"/>
          <w:numId w:val="7"/>
        </w:numPr>
      </w:pPr>
      <w:r w:rsidRPr="00FB4BCD">
        <w:t>The password</w:t>
      </w:r>
    </w:p>
    <w:p w14:paraId="17E28BE6" w14:textId="77777777" w:rsidR="00DB3291" w:rsidRPr="00FB4BCD" w:rsidRDefault="00DB3291" w:rsidP="00F46707">
      <w:pPr>
        <w:pStyle w:val="ListParagraph"/>
        <w:numPr>
          <w:ilvl w:val="0"/>
          <w:numId w:val="7"/>
        </w:numPr>
      </w:pPr>
      <w:r w:rsidRPr="00FB4BCD">
        <w:t>The URL</w:t>
      </w:r>
    </w:p>
    <w:p w14:paraId="691DC60D" w14:textId="77777777" w:rsidR="00DB3291" w:rsidRPr="00FB4BCD" w:rsidRDefault="00DB3291" w:rsidP="00F46707">
      <w:pPr>
        <w:pStyle w:val="ListParagraph"/>
        <w:numPr>
          <w:ilvl w:val="0"/>
          <w:numId w:val="7"/>
        </w:numPr>
      </w:pPr>
      <w:r w:rsidRPr="00FB4BCD">
        <w:t>The randomly generated string (the nonce)</w:t>
      </w:r>
    </w:p>
    <w:p w14:paraId="3643D636" w14:textId="77777777" w:rsidR="00DB3291" w:rsidRPr="00FB4BCD" w:rsidRDefault="00DB3291" w:rsidP="00F46707">
      <w:pPr>
        <w:pStyle w:val="ListParagraph"/>
        <w:numPr>
          <w:ilvl w:val="0"/>
          <w:numId w:val="7"/>
        </w:numPr>
      </w:pPr>
      <w:r w:rsidRPr="00FB4BCD">
        <w:t>The HTTP method being used</w:t>
      </w:r>
    </w:p>
    <w:p w14:paraId="637DA843" w14:textId="77777777" w:rsidR="00DB3291" w:rsidRDefault="00DB3291" w:rsidP="00DB3291"/>
    <w:p w14:paraId="66ACF997" w14:textId="77777777" w:rsidR="00DB3291" w:rsidRDefault="00DB3291" w:rsidP="00DB3291">
      <w:r w:rsidRPr="00712A64">
        <w:rPr>
          <w:noProof/>
          <w:lang w:eastAsia="en-US"/>
        </w:rPr>
        <w:lastRenderedPageBreak/>
        <w:drawing>
          <wp:inline distT="0" distB="0" distL="0" distR="0" wp14:anchorId="78519CA1" wp14:editId="6DF2BDC7">
            <wp:extent cx="5943600" cy="3919797"/>
            <wp:effectExtent l="0" t="0" r="0" b="5080"/>
            <wp:docPr id="154" name="Picture 154" descr="Digest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gest authentication."/>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3919797"/>
                    </a:xfrm>
                    <a:prstGeom prst="rect">
                      <a:avLst/>
                    </a:prstGeom>
                    <a:noFill/>
                    <a:ln>
                      <a:noFill/>
                    </a:ln>
                  </pic:spPr>
                </pic:pic>
              </a:graphicData>
            </a:graphic>
          </wp:inline>
        </w:drawing>
      </w:r>
    </w:p>
    <w:p w14:paraId="14EFFB3D" w14:textId="77777777" w:rsidR="00DB3291" w:rsidRDefault="00DB3291" w:rsidP="00DB3291"/>
    <w:p w14:paraId="5585FD6B" w14:textId="77777777" w:rsidR="00DB3291" w:rsidRPr="00472264" w:rsidRDefault="00DB3291" w:rsidP="00DB3291">
      <w:pPr>
        <w:pStyle w:val="Heading2"/>
      </w:pPr>
      <w:bookmarkStart w:id="221" w:name="_Toc98762709"/>
      <w:bookmarkStart w:id="222" w:name="_Toc98778540"/>
      <w:r w:rsidRPr="00472264">
        <w:t>API Keys</w:t>
      </w:r>
      <w:r>
        <w:t xml:space="preserve"> : </w:t>
      </w:r>
      <w:r w:rsidRPr="002A4A6F">
        <w:rPr>
          <w:color w:val="FFFF00"/>
        </w:rPr>
        <w:t>for Developer Quickstart</w:t>
      </w:r>
      <w:bookmarkEnd w:id="221"/>
      <w:bookmarkEnd w:id="222"/>
    </w:p>
    <w:p w14:paraId="1057DCCC" w14:textId="77777777" w:rsidR="00DB3291" w:rsidRDefault="00DB3291" w:rsidP="00F46707">
      <w:pPr>
        <w:pStyle w:val="ListParagraph"/>
        <w:numPr>
          <w:ilvl w:val="0"/>
          <w:numId w:val="5"/>
        </w:numPr>
      </w:pPr>
      <w:r>
        <w:t>To access Bitbucket in Hygieia, we will generate API key, and we will place that key in properties file.</w:t>
      </w:r>
    </w:p>
    <w:p w14:paraId="15BE394E" w14:textId="77777777" w:rsidR="00DB3291" w:rsidRDefault="00DB3291" w:rsidP="00DB3291">
      <w:pPr>
        <w:pStyle w:val="ListParagraph"/>
      </w:pPr>
    </w:p>
    <w:p w14:paraId="1E03D463" w14:textId="315524A9" w:rsidR="00DB3291" w:rsidRDefault="00DB3291" w:rsidP="00F46707">
      <w:pPr>
        <w:pStyle w:val="ListParagraph"/>
        <w:numPr>
          <w:ilvl w:val="0"/>
          <w:numId w:val="5"/>
        </w:numPr>
      </w:pPr>
      <w:r w:rsidRPr="008A39B2">
        <w:t>API Keys can be used as Basic HTTP Authentication credentials and provide a substitute for the account's actual username and password.</w:t>
      </w:r>
    </w:p>
    <w:p w14:paraId="13F7A86B" w14:textId="77777777" w:rsidR="00DB3291" w:rsidRDefault="00DB3291" w:rsidP="00DB3291">
      <w:pPr>
        <w:pStyle w:val="ListParagraph"/>
      </w:pPr>
    </w:p>
    <w:p w14:paraId="1B1B2E37" w14:textId="1F9C30A3" w:rsidR="00121BF9" w:rsidRDefault="00DB3291" w:rsidP="00F46707">
      <w:pPr>
        <w:pStyle w:val="ListParagraph"/>
        <w:numPr>
          <w:ilvl w:val="0"/>
          <w:numId w:val="5"/>
        </w:numPr>
      </w:pPr>
      <w:r w:rsidRPr="008A39B2">
        <w:t>The best thing about an API key is its simplicity. You merely log in to a service, find your API key (often in the settings screen), and copy it to use in an application, test in the browser, or use with one of these </w:t>
      </w:r>
      <w:hyperlink r:id="rId245" w:history="1">
        <w:r w:rsidRPr="008A39B2">
          <w:rPr>
            <w:rStyle w:val="Hyperlink"/>
          </w:rPr>
          <w:t>API request tools</w:t>
        </w:r>
      </w:hyperlink>
      <w:r w:rsidR="00121BF9">
        <w:rPr>
          <w:rStyle w:val="Hyperlink"/>
        </w:rPr>
        <w:t>.</w:t>
      </w:r>
    </w:p>
    <w:p w14:paraId="0B140BF3" w14:textId="77777777" w:rsidR="00121BF9" w:rsidRDefault="00121BF9" w:rsidP="00121BF9">
      <w:pPr>
        <w:pStyle w:val="ListParagraph"/>
      </w:pPr>
    </w:p>
    <w:p w14:paraId="23F70FCE" w14:textId="77777777" w:rsidR="00DB3291" w:rsidRDefault="00DB3291" w:rsidP="00F46707">
      <w:pPr>
        <w:pStyle w:val="ListParagraph"/>
        <w:numPr>
          <w:ilvl w:val="0"/>
          <w:numId w:val="5"/>
        </w:numPr>
      </w:pPr>
      <w:r w:rsidRPr="008A39B2">
        <w:t>Typically, an API key gives full access to every operation an API can perform, including writing new data or deleting existing data. If you use the same API key in multiple apps, a broken app could destroy your users' data without an easy way to stop just that one app.</w:t>
      </w:r>
    </w:p>
    <w:p w14:paraId="58261BCA" w14:textId="77777777" w:rsidR="00DB3291" w:rsidRDefault="00DB3291" w:rsidP="00DB3291">
      <w:pPr>
        <w:pStyle w:val="ListParagraph"/>
      </w:pPr>
    </w:p>
    <w:p w14:paraId="4904F8F0" w14:textId="77777777" w:rsidR="00DB3291" w:rsidRDefault="00DB3291" w:rsidP="00F46707">
      <w:pPr>
        <w:pStyle w:val="ListParagraph"/>
        <w:numPr>
          <w:ilvl w:val="0"/>
          <w:numId w:val="5"/>
        </w:numPr>
      </w:pPr>
      <w:r w:rsidRPr="008A39B2">
        <w:t xml:space="preserve">Many API keys are sent in the query string as part of the URL, which makes it easier to discover for someone who should not have access to it. A better option is to put the API key in the </w:t>
      </w:r>
      <w:r w:rsidRPr="00121BF9">
        <w:rPr>
          <w:rStyle w:val="OutputChar"/>
        </w:rPr>
        <w:t>Authorization header. In fact, that’s the </w:t>
      </w:r>
      <w:hyperlink r:id="rId246" w:history="1">
        <w:r w:rsidRPr="00121BF9">
          <w:rPr>
            <w:rStyle w:val="OutputChar"/>
          </w:rPr>
          <w:t>proposed standard</w:t>
        </w:r>
      </w:hyperlink>
      <w:r w:rsidRPr="00121BF9">
        <w:rPr>
          <w:rStyle w:val="OutputChar"/>
        </w:rPr>
        <w:t>:</w:t>
      </w:r>
      <w:r w:rsidRPr="00121BF9">
        <w:rPr>
          <w:rStyle w:val="OutputChar"/>
        </w:rPr>
        <w:br/>
        <w:t>Authorization: Apikey 1234567890abcdef</w:t>
      </w:r>
    </w:p>
    <w:p w14:paraId="5ECEDFE2" w14:textId="77777777" w:rsidR="00DB3291" w:rsidRDefault="00DB3291" w:rsidP="00DB3291">
      <w:pPr>
        <w:pStyle w:val="ListParagraph"/>
      </w:pPr>
    </w:p>
    <w:p w14:paraId="79FE37B5" w14:textId="77777777" w:rsidR="00DB3291" w:rsidRPr="002A4A6F" w:rsidRDefault="00DB3291" w:rsidP="00DB3291">
      <w:pPr>
        <w:pStyle w:val="Heading2"/>
      </w:pPr>
      <w:bookmarkStart w:id="223" w:name="_Toc98762710"/>
      <w:bookmarkStart w:id="224" w:name="_Toc98778541"/>
      <w:r w:rsidRPr="002A4A6F">
        <w:lastRenderedPageBreak/>
        <w:t xml:space="preserve">OAuth Tokens: </w:t>
      </w:r>
      <w:r w:rsidRPr="002A4A6F">
        <w:rPr>
          <w:color w:val="FFFF00"/>
        </w:rPr>
        <w:t>Great for Accessing User Data</w:t>
      </w:r>
      <w:bookmarkEnd w:id="223"/>
      <w:bookmarkEnd w:id="224"/>
    </w:p>
    <w:p w14:paraId="28AC0800" w14:textId="77777777" w:rsidR="00DB3291" w:rsidRDefault="00DB3291" w:rsidP="00F46707">
      <w:pPr>
        <w:pStyle w:val="ListParagraph"/>
        <w:numPr>
          <w:ilvl w:val="0"/>
          <w:numId w:val="6"/>
        </w:numPr>
      </w:pPr>
      <w:r w:rsidRPr="00FB4BCD">
        <w:t>OAuth is the answer to accessing user data with APIs.</w:t>
      </w:r>
    </w:p>
    <w:p w14:paraId="6ABBBB8B" w14:textId="77777777" w:rsidR="00DB3291" w:rsidRDefault="00DB3291" w:rsidP="00DB3291">
      <w:pPr>
        <w:pStyle w:val="ListParagraph"/>
      </w:pPr>
    </w:p>
    <w:p w14:paraId="3F16B1A4" w14:textId="77777777" w:rsidR="00DB3291" w:rsidRDefault="00DB3291" w:rsidP="00F46707">
      <w:pPr>
        <w:pStyle w:val="ListParagraph"/>
        <w:numPr>
          <w:ilvl w:val="0"/>
          <w:numId w:val="6"/>
        </w:numPr>
      </w:pPr>
      <w:r w:rsidRPr="00FB4BCD">
        <w:t>users simply click a button to allow an application to access their accounts.</w:t>
      </w:r>
    </w:p>
    <w:p w14:paraId="64A9BADD" w14:textId="34D4C3BA" w:rsidR="00DB3291" w:rsidRDefault="00DB3291" w:rsidP="00DB3291">
      <w:pPr>
        <w:pStyle w:val="ListParagraph"/>
      </w:pPr>
      <w:r w:rsidRPr="00FB4BCD">
        <w:rPr>
          <w:noProof/>
          <w:lang w:eastAsia="en-US"/>
        </w:rPr>
        <w:drawing>
          <wp:inline distT="0" distB="0" distL="0" distR="0" wp14:anchorId="14676DB6" wp14:editId="0168B035">
            <wp:extent cx="2429106" cy="2190750"/>
            <wp:effectExtent l="0" t="0" r="9525" b="0"/>
            <wp:docPr id="152" name="Picture 152" descr="GitHub OAut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Hub OAuth screen"/>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439400" cy="2200034"/>
                    </a:xfrm>
                    <a:prstGeom prst="rect">
                      <a:avLst/>
                    </a:prstGeom>
                    <a:noFill/>
                    <a:ln>
                      <a:noFill/>
                    </a:ln>
                  </pic:spPr>
                </pic:pic>
              </a:graphicData>
            </a:graphic>
          </wp:inline>
        </w:drawing>
      </w:r>
    </w:p>
    <w:p w14:paraId="07F8FDA8" w14:textId="32CB6DC0" w:rsidR="00F3267D" w:rsidRDefault="00F3267D" w:rsidP="00F3267D">
      <w:pPr>
        <w:pStyle w:val="Heading3"/>
      </w:pPr>
      <w:bookmarkStart w:id="225" w:name="_Toc98762711"/>
      <w:r>
        <w:t>ID Tokens</w:t>
      </w:r>
      <w:r w:rsidR="004B709A">
        <w:t xml:space="preserve"> (Authentication</w:t>
      </w:r>
      <w:r w:rsidR="00432719">
        <w:t xml:space="preserve"> only</w:t>
      </w:r>
      <w:r w:rsidR="00390653">
        <w:t xml:space="preserve"> – Username/Password</w:t>
      </w:r>
      <w:r w:rsidR="004B709A">
        <w:t>)</w:t>
      </w:r>
      <w:bookmarkEnd w:id="225"/>
    </w:p>
    <w:p w14:paraId="325A09A1" w14:textId="0DB60089" w:rsidR="00F3267D" w:rsidRDefault="00F3267D" w:rsidP="00F3267D">
      <w:r w:rsidRPr="00F3267D">
        <w:t>The ID token is the core extension that </w:t>
      </w:r>
      <w:hyperlink r:id="rId248" w:history="1">
        <w:r w:rsidRPr="00F3267D">
          <w:rPr>
            <w:rStyle w:val="Hyperlink"/>
          </w:rPr>
          <w:t>OpenID Connect</w:t>
        </w:r>
      </w:hyperlink>
      <w:r w:rsidRPr="00F3267D">
        <w:t> makes to OAuth 2.0. ID tokens are issued by the authorization server and contain claims that carry information about the user.</w:t>
      </w:r>
    </w:p>
    <w:p w14:paraId="1A3F375A" w14:textId="0577212D" w:rsidR="004B7B2F" w:rsidRDefault="004B7B2F" w:rsidP="00F3267D">
      <w:r w:rsidRPr="004B7B2F">
        <w:t>ID tokens are </w:t>
      </w:r>
      <w:hyperlink r:id="rId249" w:history="1">
        <w:r w:rsidRPr="004B7B2F">
          <w:rPr>
            <w:rStyle w:val="BlueSyntaxChar"/>
          </w:rPr>
          <w:t>JSON web tokens (JWT)</w:t>
        </w:r>
      </w:hyperlink>
      <w:r w:rsidRPr="004B7B2F">
        <w:rPr>
          <w:rStyle w:val="BlueSyntaxChar"/>
        </w:rPr>
        <w:t>.</w:t>
      </w:r>
      <w:r w:rsidRPr="004B7B2F">
        <w:t xml:space="preserve"> These ID tokens consist of a </w:t>
      </w:r>
      <w:r w:rsidRPr="002F243D">
        <w:rPr>
          <w:b/>
          <w:bCs/>
        </w:rPr>
        <w:t>header</w:t>
      </w:r>
      <w:r w:rsidRPr="004B7B2F">
        <w:t xml:space="preserve">, </w:t>
      </w:r>
      <w:r w:rsidRPr="002F243D">
        <w:rPr>
          <w:b/>
          <w:bCs/>
        </w:rPr>
        <w:t>payload</w:t>
      </w:r>
      <w:r w:rsidRPr="004B7B2F">
        <w:t xml:space="preserve">, and </w:t>
      </w:r>
      <w:r w:rsidRPr="002F243D">
        <w:rPr>
          <w:b/>
          <w:bCs/>
        </w:rPr>
        <w:t>signature</w:t>
      </w:r>
      <w:r w:rsidRPr="004B7B2F">
        <w:t xml:space="preserve">. The </w:t>
      </w:r>
      <w:r w:rsidRPr="002F243D">
        <w:rPr>
          <w:b/>
          <w:bCs/>
        </w:rPr>
        <w:t>header and signature</w:t>
      </w:r>
      <w:r w:rsidRPr="004B7B2F">
        <w:t xml:space="preserve"> are used to verify the authenticity of the token, while the payload contains the information about the user requested by your client. </w:t>
      </w:r>
    </w:p>
    <w:p w14:paraId="291E29DB" w14:textId="136F9967" w:rsidR="00FD27FE" w:rsidRPr="00FD27FE" w:rsidRDefault="00FD27FE" w:rsidP="00FD27FE">
      <w:r w:rsidRPr="00FD27FE">
        <w:t xml:space="preserve">By default, an ID token is valid for </w:t>
      </w:r>
      <w:r w:rsidRPr="00FD27FE">
        <w:rPr>
          <w:b/>
          <w:bCs/>
        </w:rPr>
        <w:t>one hour</w:t>
      </w:r>
      <w:r w:rsidRPr="00FD27FE">
        <w:t xml:space="preserve"> - after one hour, the client must acquire a new ID </w:t>
      </w:r>
      <w:r w:rsidR="00056EF0" w:rsidRPr="00FD27FE">
        <w:t>token. You</w:t>
      </w:r>
      <w:r w:rsidRPr="00FD27FE">
        <w:t xml:space="preserve"> can adjust the lifetime of an ID token to control how often the client application expires the application session, and how often it requires the user to re-authenticate either </w:t>
      </w:r>
      <w:r w:rsidRPr="00FD27FE">
        <w:rPr>
          <w:b/>
          <w:bCs/>
        </w:rPr>
        <w:t>silently or interactively</w:t>
      </w:r>
      <w:r w:rsidRPr="00FD27FE">
        <w:t>.</w:t>
      </w:r>
    </w:p>
    <w:p w14:paraId="464073EB" w14:textId="7018EBC6" w:rsidR="00FD27FE" w:rsidRDefault="00FD27FE" w:rsidP="00F3267D"/>
    <w:p w14:paraId="0719ED3D" w14:textId="734F10E6" w:rsidR="00600E76" w:rsidRDefault="00600E76" w:rsidP="00600E76">
      <w:pPr>
        <w:pStyle w:val="Heading30"/>
      </w:pPr>
      <w:bookmarkStart w:id="226" w:name="_Toc98762712"/>
      <w:r>
        <w:t>Access Tokens</w:t>
      </w:r>
      <w:bookmarkEnd w:id="226"/>
    </w:p>
    <w:p w14:paraId="70006077" w14:textId="77777777" w:rsidR="0013707E" w:rsidRPr="0013707E" w:rsidRDefault="0013707E" w:rsidP="0013707E">
      <w:r w:rsidRPr="0013707E">
        <w:t>An access token is a string that identifies a user, an application, or a page. The token includes information such as when the token will expire and which app created that token.</w:t>
      </w:r>
    </w:p>
    <w:p w14:paraId="59819F67" w14:textId="77777777" w:rsidR="0013707E" w:rsidRPr="0013707E" w:rsidRDefault="0013707E" w:rsidP="00AF78E6">
      <w:pPr>
        <w:numPr>
          <w:ilvl w:val="0"/>
          <w:numId w:val="83"/>
        </w:numPr>
      </w:pPr>
      <w:r w:rsidRPr="0013707E">
        <w:t>First, it is necessary to acquire OAuth 2.0 client credentials from API console.</w:t>
      </w:r>
    </w:p>
    <w:p w14:paraId="5CCD1B17" w14:textId="77777777" w:rsidR="0013707E" w:rsidRPr="0013707E" w:rsidRDefault="0013707E" w:rsidP="00AF78E6">
      <w:pPr>
        <w:numPr>
          <w:ilvl w:val="0"/>
          <w:numId w:val="83"/>
        </w:numPr>
      </w:pPr>
      <w:r w:rsidRPr="0013707E">
        <w:t>Then, the access token is requested from the authorization server by the client.</w:t>
      </w:r>
    </w:p>
    <w:p w14:paraId="4395380B" w14:textId="77777777" w:rsidR="0013707E" w:rsidRPr="0013707E" w:rsidRDefault="0013707E" w:rsidP="00AF78E6">
      <w:pPr>
        <w:numPr>
          <w:ilvl w:val="0"/>
          <w:numId w:val="83"/>
        </w:numPr>
      </w:pPr>
      <w:r w:rsidRPr="0013707E">
        <w:t>It gets an access token from the response and sends the token to the API that you wish to access.</w:t>
      </w:r>
    </w:p>
    <w:p w14:paraId="3B483853" w14:textId="6E8C6834" w:rsidR="00600E76" w:rsidRDefault="000409E5" w:rsidP="00F3267D">
      <w:r>
        <w:t xml:space="preserve">Used for calling Graph Api’s </w:t>
      </w:r>
    </w:p>
    <w:p w14:paraId="1B868FA6" w14:textId="77777777" w:rsidR="000409E5" w:rsidRDefault="000409E5" w:rsidP="00F3267D"/>
    <w:p w14:paraId="3C1E5A32" w14:textId="7377025C" w:rsidR="00600E76" w:rsidRDefault="00600E76" w:rsidP="00F3267D"/>
    <w:p w14:paraId="37A2673A" w14:textId="77777777" w:rsidR="00600E76" w:rsidRPr="00F3267D" w:rsidRDefault="00600E76" w:rsidP="00F3267D"/>
    <w:p w14:paraId="7034653A" w14:textId="7FEA19AC" w:rsidR="00DB3291" w:rsidRDefault="006B5B45" w:rsidP="00DB3291">
      <w:r>
        <w:rPr>
          <w:noProof/>
        </w:rPr>
        <w:drawing>
          <wp:inline distT="0" distB="0" distL="0" distR="0" wp14:anchorId="27458F9D" wp14:editId="0C314AD2">
            <wp:extent cx="5943600" cy="41560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4156075"/>
                    </a:xfrm>
                    <a:prstGeom prst="rect">
                      <a:avLst/>
                    </a:prstGeom>
                  </pic:spPr>
                </pic:pic>
              </a:graphicData>
            </a:graphic>
          </wp:inline>
        </w:drawing>
      </w:r>
    </w:p>
    <w:p w14:paraId="52E7E3EE" w14:textId="0B3C3616" w:rsidR="00DB19D0" w:rsidRDefault="000B19C6" w:rsidP="00DB3291">
      <w:hyperlink r:id="rId251" w:history="1">
        <w:r w:rsidR="00DB19D0" w:rsidRPr="00D85C52">
          <w:rPr>
            <w:rStyle w:val="Hyperlink"/>
          </w:rPr>
          <w:t>https://docs.microsoft.com/en-us/azure/active-directory/develop/v2-oauth2-implicit-grant-flow</w:t>
        </w:r>
      </w:hyperlink>
    </w:p>
    <w:p w14:paraId="60586A99" w14:textId="7A14FC6E" w:rsidR="006B59CB" w:rsidRPr="006B59CB" w:rsidRDefault="006B59CB" w:rsidP="00E91F61">
      <w:pPr>
        <w:spacing w:after="0" w:line="240" w:lineRule="auto"/>
        <w:rPr>
          <w:b/>
          <w:bCs/>
        </w:rPr>
      </w:pPr>
      <w:r>
        <w:rPr>
          <w:b/>
          <w:bCs/>
        </w:rPr>
        <w:t>1.</w:t>
      </w:r>
      <w:r w:rsidRPr="006B59CB">
        <w:rPr>
          <w:b/>
          <w:bCs/>
        </w:rPr>
        <w:t>Send the sign-in request</w:t>
      </w:r>
    </w:p>
    <w:p w14:paraId="3AFE4F44" w14:textId="77777777" w:rsidR="006B59CB" w:rsidRPr="006B59CB" w:rsidRDefault="006B59CB" w:rsidP="00E91F61">
      <w:pPr>
        <w:spacing w:after="0"/>
      </w:pPr>
      <w:r w:rsidRPr="006B59CB">
        <w:t>To initially sign the user into your app, you can send an </w:t>
      </w:r>
      <w:hyperlink r:id="rId252" w:history="1">
        <w:r w:rsidRPr="006B59CB">
          <w:rPr>
            <w:rStyle w:val="Hyperlink"/>
          </w:rPr>
          <w:t>OpenID Connect</w:t>
        </w:r>
      </w:hyperlink>
      <w:r w:rsidRPr="006B59CB">
        <w:t> authentication request and get an </w:t>
      </w:r>
      <w:r w:rsidRPr="006B59CB">
        <w:rPr>
          <w:rStyle w:val="BlueSyntaxChar"/>
        </w:rPr>
        <w:t>id_token</w:t>
      </w:r>
      <w:r w:rsidRPr="006B59CB">
        <w:t> from the Microsoft identity platform.</w:t>
      </w:r>
    </w:p>
    <w:p w14:paraId="304F1C07" w14:textId="77777777" w:rsidR="00E91F61" w:rsidRPr="00E91F61" w:rsidRDefault="00E91F61" w:rsidP="00E91F61">
      <w:pPr>
        <w:pStyle w:val="syntax"/>
        <w:ind w:left="0"/>
        <w:rPr>
          <w:shd w:val="clear" w:color="auto" w:fill="F2F2F2"/>
          <w:lang w:eastAsia="en-US"/>
        </w:rPr>
      </w:pPr>
      <w:r w:rsidRPr="00E91F61">
        <w:rPr>
          <w:shd w:val="clear" w:color="auto" w:fill="F2F2F2"/>
          <w:lang w:eastAsia="en-US"/>
        </w:rPr>
        <w:t>// Line breaks for legibility only</w:t>
      </w:r>
    </w:p>
    <w:p w14:paraId="65F2FEAD" w14:textId="77777777" w:rsidR="00E91F61" w:rsidRPr="00E91F61" w:rsidRDefault="00E91F61" w:rsidP="00E91F61">
      <w:pPr>
        <w:pStyle w:val="syntax"/>
        <w:ind w:left="0"/>
        <w:rPr>
          <w:shd w:val="clear" w:color="auto" w:fill="F2F2F2"/>
          <w:lang w:eastAsia="en-US"/>
        </w:rPr>
      </w:pPr>
    </w:p>
    <w:p w14:paraId="36210D49" w14:textId="77777777" w:rsidR="00E91F61" w:rsidRPr="00E91F61" w:rsidRDefault="00E91F61" w:rsidP="00E91F61">
      <w:pPr>
        <w:pStyle w:val="syntax"/>
        <w:ind w:left="0"/>
        <w:rPr>
          <w:shd w:val="clear" w:color="auto" w:fill="F2F2F2"/>
          <w:lang w:eastAsia="en-US"/>
        </w:rPr>
      </w:pPr>
      <w:r w:rsidRPr="00E91F61">
        <w:rPr>
          <w:b/>
          <w:bCs/>
          <w:color w:val="0000FF"/>
          <w:shd w:val="clear" w:color="auto" w:fill="F2F2F2"/>
          <w:lang w:eastAsia="en-US"/>
        </w:rPr>
        <w:t>https://login.microsoftonline.com/{tenant}/oauth2/v2.0/authorize</w:t>
      </w:r>
      <w:r w:rsidRPr="00E91F61">
        <w:rPr>
          <w:shd w:val="clear" w:color="auto" w:fill="F2F2F2"/>
          <w:lang w:eastAsia="en-US"/>
        </w:rPr>
        <w:t>?</w:t>
      </w:r>
    </w:p>
    <w:p w14:paraId="2D078C94" w14:textId="77777777" w:rsidR="00E91F61" w:rsidRPr="00E91F61" w:rsidRDefault="00E91F61" w:rsidP="00E91F61">
      <w:pPr>
        <w:pStyle w:val="syntax"/>
        <w:ind w:left="0"/>
        <w:rPr>
          <w:shd w:val="clear" w:color="auto" w:fill="F2F2F2"/>
          <w:lang w:eastAsia="en-US"/>
        </w:rPr>
      </w:pPr>
      <w:r w:rsidRPr="00E91F61">
        <w:rPr>
          <w:b/>
          <w:bCs/>
          <w:shd w:val="clear" w:color="auto" w:fill="F2F2F2"/>
          <w:lang w:eastAsia="en-US"/>
        </w:rPr>
        <w:t>client_id</w:t>
      </w:r>
      <w:r w:rsidRPr="00E91F61">
        <w:rPr>
          <w:shd w:val="clear" w:color="auto" w:fill="F2F2F2"/>
          <w:lang w:eastAsia="en-US"/>
        </w:rPr>
        <w:t>=6731de76-14a6-49ae-97bc-6eba6914391e</w:t>
      </w:r>
    </w:p>
    <w:p w14:paraId="15A8C231" w14:textId="77777777" w:rsidR="00E91F61" w:rsidRPr="00E91F61" w:rsidRDefault="00E91F61" w:rsidP="00E91F61">
      <w:pPr>
        <w:pStyle w:val="syntax"/>
        <w:ind w:left="0"/>
        <w:rPr>
          <w:shd w:val="clear" w:color="auto" w:fill="F2F2F2"/>
          <w:lang w:eastAsia="en-US"/>
        </w:rPr>
      </w:pPr>
      <w:r w:rsidRPr="00E91F61">
        <w:rPr>
          <w:shd w:val="clear" w:color="auto" w:fill="F2F2F2"/>
          <w:lang w:eastAsia="en-US"/>
        </w:rPr>
        <w:t>&amp;</w:t>
      </w:r>
      <w:r w:rsidRPr="00E91F61">
        <w:rPr>
          <w:b/>
          <w:bCs/>
          <w:shd w:val="clear" w:color="auto" w:fill="F2F2F2"/>
          <w:lang w:eastAsia="en-US"/>
        </w:rPr>
        <w:t>response</w:t>
      </w:r>
      <w:r w:rsidRPr="00E91F61">
        <w:rPr>
          <w:shd w:val="clear" w:color="auto" w:fill="F2F2F2"/>
          <w:lang w:eastAsia="en-US"/>
        </w:rPr>
        <w:t>_type=id_token</w:t>
      </w:r>
    </w:p>
    <w:p w14:paraId="062E7CAA" w14:textId="77777777" w:rsidR="00E91F61" w:rsidRPr="00E91F61" w:rsidRDefault="00E91F61" w:rsidP="00E91F61">
      <w:pPr>
        <w:pStyle w:val="syntax"/>
        <w:ind w:left="0"/>
        <w:rPr>
          <w:shd w:val="clear" w:color="auto" w:fill="F2F2F2"/>
          <w:lang w:eastAsia="en-US"/>
        </w:rPr>
      </w:pPr>
      <w:r w:rsidRPr="00E91F61">
        <w:rPr>
          <w:shd w:val="clear" w:color="auto" w:fill="F2F2F2"/>
          <w:lang w:eastAsia="en-US"/>
        </w:rPr>
        <w:t>&amp;</w:t>
      </w:r>
      <w:r w:rsidRPr="00E91F61">
        <w:rPr>
          <w:b/>
          <w:bCs/>
          <w:shd w:val="clear" w:color="auto" w:fill="F2F2F2"/>
          <w:lang w:eastAsia="en-US"/>
        </w:rPr>
        <w:t>redirect_uri</w:t>
      </w:r>
      <w:r w:rsidRPr="00E91F61">
        <w:rPr>
          <w:shd w:val="clear" w:color="auto" w:fill="F2F2F2"/>
          <w:lang w:eastAsia="en-US"/>
        </w:rPr>
        <w:t>=http%3A%2F%2Flocalhost%2Fmyapp%2F</w:t>
      </w:r>
    </w:p>
    <w:p w14:paraId="40713556" w14:textId="77777777" w:rsidR="00E91F61" w:rsidRPr="00E91F61" w:rsidRDefault="00E91F61" w:rsidP="00E91F61">
      <w:pPr>
        <w:pStyle w:val="syntax"/>
        <w:ind w:left="0"/>
        <w:rPr>
          <w:shd w:val="clear" w:color="auto" w:fill="F2F2F2"/>
          <w:lang w:eastAsia="en-US"/>
        </w:rPr>
      </w:pPr>
      <w:r w:rsidRPr="00E91F61">
        <w:rPr>
          <w:shd w:val="clear" w:color="auto" w:fill="F2F2F2"/>
          <w:lang w:eastAsia="en-US"/>
        </w:rPr>
        <w:t>&amp;</w:t>
      </w:r>
      <w:r w:rsidRPr="00E91F61">
        <w:rPr>
          <w:b/>
          <w:bCs/>
          <w:shd w:val="clear" w:color="auto" w:fill="F2F2F2"/>
          <w:lang w:eastAsia="en-US"/>
        </w:rPr>
        <w:t>scope</w:t>
      </w:r>
      <w:r w:rsidRPr="00E91F61">
        <w:rPr>
          <w:shd w:val="clear" w:color="auto" w:fill="F2F2F2"/>
          <w:lang w:eastAsia="en-US"/>
        </w:rPr>
        <w:t>=openid</w:t>
      </w:r>
    </w:p>
    <w:p w14:paraId="52180B31" w14:textId="77777777" w:rsidR="00E91F61" w:rsidRPr="00E91F61" w:rsidRDefault="00E91F61" w:rsidP="00E91F61">
      <w:pPr>
        <w:pStyle w:val="syntax"/>
        <w:ind w:left="0"/>
        <w:rPr>
          <w:shd w:val="clear" w:color="auto" w:fill="F2F2F2"/>
          <w:lang w:eastAsia="en-US"/>
        </w:rPr>
      </w:pPr>
      <w:r w:rsidRPr="00E91F61">
        <w:rPr>
          <w:shd w:val="clear" w:color="auto" w:fill="F2F2F2"/>
          <w:lang w:eastAsia="en-US"/>
        </w:rPr>
        <w:t>&amp;</w:t>
      </w:r>
      <w:r w:rsidRPr="00E91F61">
        <w:rPr>
          <w:b/>
          <w:bCs/>
          <w:shd w:val="clear" w:color="auto" w:fill="F2F2F2"/>
          <w:lang w:eastAsia="en-US"/>
        </w:rPr>
        <w:t>response</w:t>
      </w:r>
      <w:r w:rsidRPr="00E91F61">
        <w:rPr>
          <w:shd w:val="clear" w:color="auto" w:fill="F2F2F2"/>
          <w:lang w:eastAsia="en-US"/>
        </w:rPr>
        <w:t>_mode=fragment</w:t>
      </w:r>
    </w:p>
    <w:p w14:paraId="7F7246AA" w14:textId="77777777" w:rsidR="00E91F61" w:rsidRPr="00E91F61" w:rsidRDefault="00E91F61" w:rsidP="00E91F61">
      <w:pPr>
        <w:pStyle w:val="syntax"/>
        <w:ind w:left="0"/>
        <w:rPr>
          <w:shd w:val="clear" w:color="auto" w:fill="F2F2F2"/>
          <w:lang w:eastAsia="en-US"/>
        </w:rPr>
      </w:pPr>
      <w:r w:rsidRPr="00E91F61">
        <w:rPr>
          <w:shd w:val="clear" w:color="auto" w:fill="F2F2F2"/>
          <w:lang w:eastAsia="en-US"/>
        </w:rPr>
        <w:t>&amp;</w:t>
      </w:r>
      <w:r w:rsidRPr="00E91F61">
        <w:rPr>
          <w:b/>
          <w:bCs/>
          <w:shd w:val="clear" w:color="auto" w:fill="F2F2F2"/>
          <w:lang w:eastAsia="en-US"/>
        </w:rPr>
        <w:t>state</w:t>
      </w:r>
      <w:r w:rsidRPr="00E91F61">
        <w:rPr>
          <w:shd w:val="clear" w:color="auto" w:fill="F2F2F2"/>
          <w:lang w:eastAsia="en-US"/>
        </w:rPr>
        <w:t>=12345</w:t>
      </w:r>
    </w:p>
    <w:p w14:paraId="07892E06" w14:textId="311F6C50" w:rsidR="00DB19D0" w:rsidRDefault="00E91F61" w:rsidP="00E91F61">
      <w:pPr>
        <w:pStyle w:val="syntax"/>
        <w:ind w:left="0"/>
        <w:rPr>
          <w:shd w:val="clear" w:color="auto" w:fill="F2F2F2"/>
          <w:lang w:eastAsia="en-US"/>
        </w:rPr>
      </w:pPr>
      <w:r w:rsidRPr="00E91F61">
        <w:rPr>
          <w:shd w:val="clear" w:color="auto" w:fill="F2F2F2"/>
          <w:lang w:eastAsia="en-US"/>
        </w:rPr>
        <w:t>&amp;</w:t>
      </w:r>
      <w:r w:rsidRPr="00E91F61">
        <w:rPr>
          <w:b/>
          <w:bCs/>
          <w:shd w:val="clear" w:color="auto" w:fill="F2F2F2"/>
          <w:lang w:eastAsia="en-US"/>
        </w:rPr>
        <w:t>nonce</w:t>
      </w:r>
      <w:r w:rsidRPr="00E91F61">
        <w:rPr>
          <w:shd w:val="clear" w:color="auto" w:fill="F2F2F2"/>
          <w:lang w:eastAsia="en-US"/>
        </w:rPr>
        <w:t>=678910</w:t>
      </w:r>
    </w:p>
    <w:p w14:paraId="1D8AF96E" w14:textId="17B38D40" w:rsidR="00E91F61" w:rsidRDefault="00E91F61" w:rsidP="00E91F61"/>
    <w:p w14:paraId="5E3E84B3" w14:textId="0AFE2F15" w:rsidR="00E91F61" w:rsidRDefault="00E450A5" w:rsidP="00E91F61">
      <w:pPr>
        <w:spacing w:after="0"/>
      </w:pPr>
      <w:r>
        <w:rPr>
          <w:b/>
          <w:bCs/>
        </w:rPr>
        <w:t>2.</w:t>
      </w:r>
      <w:r w:rsidR="00E91F61" w:rsidRPr="00E91F61">
        <w:rPr>
          <w:b/>
          <w:bCs/>
        </w:rPr>
        <w:t>To test signing in using the implicit flow</w:t>
      </w:r>
      <w:r w:rsidR="00E91F61" w:rsidRPr="00E91F61">
        <w:t>, click </w:t>
      </w:r>
      <w:hyperlink r:id="rId253" w:tgtFrame="_blank" w:history="1">
        <w:r w:rsidR="00E91F61" w:rsidRPr="00E91F61">
          <w:rPr>
            <w:rStyle w:val="Hyperlink"/>
            <w:b/>
            <w:bCs/>
          </w:rPr>
          <w:t>https://login.microsoftonline.com/common/oauth2/v2.0/authorize...</w:t>
        </w:r>
      </w:hyperlink>
      <w:r w:rsidR="00E91F61" w:rsidRPr="00E91F61">
        <w:t> After signing in, your browser should be redirected to https://localhost/myapp/ with an id_token in the address bar.</w:t>
      </w:r>
    </w:p>
    <w:p w14:paraId="26679142" w14:textId="61A1AABC" w:rsidR="00E450A5" w:rsidRDefault="00E450A5" w:rsidP="00E91F61">
      <w:pPr>
        <w:pStyle w:val="Output"/>
      </w:pPr>
      <w:r w:rsidRPr="00E450A5">
        <w:rPr>
          <w:rStyle w:val="0SyntaxPinkChar"/>
        </w:rPr>
        <w:t>http://localhost/myapp/#</w:t>
      </w:r>
      <w:r w:rsidRPr="00E450A5">
        <w:rPr>
          <w:rStyle w:val="BlueSyntaxChar"/>
        </w:rPr>
        <w:t>id_token</w:t>
      </w:r>
      <w:r w:rsidRPr="00E450A5">
        <w:rPr>
          <w:rStyle w:val="0SyntaxPinkChar"/>
          <w:b w:val="0"/>
          <w:bCs w:val="0"/>
        </w:rPr>
        <w:t>=</w:t>
      </w:r>
      <w:r w:rsidRPr="00E450A5">
        <w:rPr>
          <w:rStyle w:val="0SyntaxPinkChar"/>
          <w:b w:val="0"/>
          <w:bCs w:val="0"/>
          <w:color w:val="000000" w:themeColor="text1"/>
        </w:rPr>
        <w:t>eyJ0eXAiOiJKV1QiLCJhbGciOiJSUzI1NiIsImtpZCI6ImJXOFpjTWpCQ25KWlMtaWJYNVVRRE5TdHZ4NCJ9.eyJ2ZXIiOiIyLjAiLCJpc3MiOiJodHRwczovL2xvZ2luLm1pY3Jvc29mdG9ubGluZS5jb20vOTE4ODA0MGQtNmM2Ny00YzViLWIxMTItMzZhMzA0YjY2ZGFkL3YyLjAiLCJzdWIiOiJBQUFBQUFBQUFBQUFBQUFBQUFBQUFJQ3N2NjB4Q2lGcEZacmRMcU1WVFRVIiwiYXVkIjoiNjczMWRlNzYtMTRhNi00OWFlLTk3YmMtNmViYTY5MTQzOTFlIi</w:t>
      </w:r>
    </w:p>
    <w:p w14:paraId="3B983853" w14:textId="59B5A882" w:rsidR="00E450A5" w:rsidRDefault="00E450A5" w:rsidP="00E450A5"/>
    <w:p w14:paraId="07C6C357" w14:textId="2671036A" w:rsidR="00E450A5" w:rsidRPr="00E450A5" w:rsidRDefault="00E450A5" w:rsidP="007C0C3C">
      <w:pPr>
        <w:spacing w:after="0"/>
        <w:rPr>
          <w:b/>
          <w:bCs/>
        </w:rPr>
      </w:pPr>
      <w:r w:rsidRPr="00E450A5">
        <w:rPr>
          <w:b/>
          <w:bCs/>
        </w:rPr>
        <w:lastRenderedPageBreak/>
        <w:br/>
      </w:r>
      <w:r>
        <w:rPr>
          <w:b/>
          <w:bCs/>
        </w:rPr>
        <w:t>3.</w:t>
      </w:r>
      <w:r w:rsidRPr="00E450A5">
        <w:rPr>
          <w:b/>
          <w:bCs/>
        </w:rPr>
        <w:t>Refreshing tokens</w:t>
      </w:r>
    </w:p>
    <w:p w14:paraId="6F4089F7" w14:textId="77777777" w:rsidR="00E450A5" w:rsidRPr="00E450A5" w:rsidRDefault="00E450A5" w:rsidP="00E450A5">
      <w:r w:rsidRPr="00E450A5">
        <w:t>The implicit grant does not provide refresh tokens. Both </w:t>
      </w:r>
      <w:r w:rsidRPr="00E450A5">
        <w:rPr>
          <w:rStyle w:val="0SyntaxPinkChar"/>
        </w:rPr>
        <w:t>id_tokens</w:t>
      </w:r>
      <w:r w:rsidRPr="00E450A5">
        <w:t xml:space="preserve"> and </w:t>
      </w:r>
      <w:r w:rsidRPr="00E450A5">
        <w:rPr>
          <w:rStyle w:val="BlueSyntaxChar"/>
        </w:rPr>
        <w:t>access_tokens</w:t>
      </w:r>
      <w:r w:rsidRPr="00E450A5">
        <w:t xml:space="preserve"> will expire after a short period of time, so your app must be prepared to refresh these tokens periodically. To refresh either type of token, you can perform the same hidden iframe request from above using the </w:t>
      </w:r>
      <w:r w:rsidRPr="00E450A5">
        <w:rPr>
          <w:rStyle w:val="BlueSyntaxChar"/>
        </w:rPr>
        <w:t>prompt=none</w:t>
      </w:r>
      <w:r w:rsidRPr="00E450A5">
        <w:t> parameter to control the identity platform's behavior. If you want to receive a new id_token, be sure to use id_token in the response_type and scope=openid, as well as a nonce parameter.</w:t>
      </w:r>
    </w:p>
    <w:p w14:paraId="19F9ACC3" w14:textId="450EAD63" w:rsidR="00E450A5" w:rsidRDefault="00E450A5" w:rsidP="00E450A5">
      <w:r w:rsidRPr="00E450A5">
        <w:t>In browsers that do not support third party cookies, this will result in an error indicating that no user is signed in.</w:t>
      </w:r>
    </w:p>
    <w:p w14:paraId="5F1E934B" w14:textId="33058667" w:rsidR="007C0C3C" w:rsidRDefault="007C0C3C" w:rsidP="00E450A5"/>
    <w:p w14:paraId="0593500D" w14:textId="7989F085" w:rsidR="007C0C3C" w:rsidRPr="007C0C3C" w:rsidRDefault="007C0C3C" w:rsidP="007C0C3C">
      <w:pPr>
        <w:spacing w:after="0"/>
        <w:rPr>
          <w:b/>
          <w:bCs/>
        </w:rPr>
      </w:pPr>
      <w:r>
        <w:rPr>
          <w:b/>
          <w:bCs/>
        </w:rPr>
        <w:t>4.</w:t>
      </w:r>
      <w:r w:rsidRPr="007C0C3C">
        <w:rPr>
          <w:b/>
          <w:bCs/>
        </w:rPr>
        <w:t>Send a sign out request</w:t>
      </w:r>
    </w:p>
    <w:p w14:paraId="290E73B2" w14:textId="73E221EA" w:rsidR="00E450A5" w:rsidRDefault="007C0C3C" w:rsidP="00F3267D">
      <w:pPr>
        <w:spacing w:after="0"/>
      </w:pPr>
      <w:r w:rsidRPr="007C0C3C">
        <w:t>The OpenID Connect </w:t>
      </w:r>
      <w:r w:rsidRPr="007C0C3C">
        <w:rPr>
          <w:rStyle w:val="0SyntaxPinkChar"/>
        </w:rPr>
        <w:t>end_session_endpoint</w:t>
      </w:r>
      <w:r w:rsidRPr="007C0C3C">
        <w:t> allows your app to send a request to the Microsoft identity platform to end a user's session and clear cookies set by the Microsoft identity platform. To fully sign a user out of a web application, your app should end its own session with the user (usually by clearing a token cache or dropping cookies), and then redirect the browser to:</w:t>
      </w:r>
    </w:p>
    <w:p w14:paraId="3FB58E40" w14:textId="210AEFA4" w:rsidR="00E450A5" w:rsidRPr="00E450A5" w:rsidRDefault="00E450A5" w:rsidP="00F3267D">
      <w:pPr>
        <w:pStyle w:val="Output"/>
      </w:pPr>
      <w:r w:rsidRPr="00E450A5">
        <w:t>https://login.microsoftonline.com/{tenant}/oauth2/v2.0/logout?post_logout_redirect_uri=https://localhost/myapp/</w:t>
      </w:r>
    </w:p>
    <w:p w14:paraId="21224676" w14:textId="77777777" w:rsidR="00E450A5" w:rsidRDefault="00E450A5" w:rsidP="00E450A5"/>
    <w:p w14:paraId="251C58E9" w14:textId="77777777" w:rsidR="00DB3291" w:rsidRDefault="00DB3291" w:rsidP="00DB3291">
      <w:pPr>
        <w:pStyle w:val="Heading2"/>
      </w:pPr>
      <w:bookmarkStart w:id="227" w:name="_Toc98762713"/>
      <w:bookmarkStart w:id="228" w:name="_Toc98778542"/>
      <w:r w:rsidRPr="00FB4BCD">
        <w:t>LDAP</w:t>
      </w:r>
      <w:bookmarkEnd w:id="227"/>
      <w:bookmarkEnd w:id="228"/>
    </w:p>
    <w:p w14:paraId="55B55B3E" w14:textId="2A75B67D" w:rsidR="00DB3291" w:rsidRDefault="00886FBC" w:rsidP="00DB3291">
      <w:r>
        <w:rPr>
          <w:noProof/>
        </w:rPr>
        <w:drawing>
          <wp:inline distT="0" distB="0" distL="0" distR="0" wp14:anchorId="6A59AE7D" wp14:editId="7B849B66">
            <wp:extent cx="4208996" cy="335931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211607" cy="3361403"/>
                    </a:xfrm>
                    <a:prstGeom prst="rect">
                      <a:avLst/>
                    </a:prstGeom>
                    <a:noFill/>
                    <a:ln>
                      <a:noFill/>
                    </a:ln>
                  </pic:spPr>
                </pic:pic>
              </a:graphicData>
            </a:graphic>
          </wp:inline>
        </w:drawing>
      </w:r>
    </w:p>
    <w:p w14:paraId="297A3397" w14:textId="77777777" w:rsidR="00DB3291" w:rsidRDefault="000B19C6" w:rsidP="00DB3291">
      <w:hyperlink r:id="rId255" w:history="1">
        <w:r w:rsidR="00DB3291" w:rsidRPr="005E548E">
          <w:rPr>
            <w:rStyle w:val="Hyperlink"/>
          </w:rPr>
          <w:t>https://www.youtube.com/watch?v=lp5z8HQGAH8</w:t>
        </w:r>
      </w:hyperlink>
    </w:p>
    <w:p w14:paraId="593CD506" w14:textId="77777777" w:rsidR="00DB3291" w:rsidRDefault="00DB3291" w:rsidP="00DB3291">
      <w:pPr>
        <w:pStyle w:val="Output"/>
      </w:pPr>
      <w:r>
        <w:t>import javax.naming.*;</w:t>
      </w:r>
    </w:p>
    <w:p w14:paraId="0DC52EBC" w14:textId="77777777" w:rsidR="00DB3291" w:rsidRDefault="00DB3291" w:rsidP="00DB3291">
      <w:pPr>
        <w:pStyle w:val="Output"/>
      </w:pPr>
      <w:r>
        <w:t>import javax.naming.directory.*;</w:t>
      </w:r>
    </w:p>
    <w:p w14:paraId="609E96D2" w14:textId="77777777" w:rsidR="00DB3291" w:rsidRDefault="00DB3291" w:rsidP="00DB3291">
      <w:pPr>
        <w:pStyle w:val="Output"/>
      </w:pPr>
      <w:r>
        <w:lastRenderedPageBreak/>
        <w:t>import java.util.Hashtable;</w:t>
      </w:r>
    </w:p>
    <w:p w14:paraId="3F0CDCCB" w14:textId="77777777" w:rsidR="00DB3291" w:rsidRDefault="00DB3291" w:rsidP="00DB3291">
      <w:pPr>
        <w:pStyle w:val="Output"/>
      </w:pPr>
    </w:p>
    <w:p w14:paraId="6B7F1DCD" w14:textId="77777777" w:rsidR="00DB3291" w:rsidRDefault="00DB3291" w:rsidP="00DB3291">
      <w:pPr>
        <w:pStyle w:val="Output"/>
      </w:pPr>
      <w:r>
        <w:t>class Simple {</w:t>
      </w:r>
    </w:p>
    <w:p w14:paraId="06A73B4F" w14:textId="77777777" w:rsidR="00DB3291" w:rsidRDefault="00DB3291" w:rsidP="00DB3291">
      <w:pPr>
        <w:pStyle w:val="Output"/>
      </w:pPr>
      <w:r>
        <w:t xml:space="preserve">    public static void main(String[] args) {</w:t>
      </w:r>
    </w:p>
    <w:p w14:paraId="589B06A9" w14:textId="77777777" w:rsidR="00DB3291" w:rsidRDefault="00DB3291" w:rsidP="00DB3291">
      <w:pPr>
        <w:pStyle w:val="Output"/>
      </w:pPr>
      <w:r>
        <w:t xml:space="preserve">        Hashtable authEnv = new Hashtable(11);</w:t>
      </w:r>
    </w:p>
    <w:p w14:paraId="4E5B6DBE" w14:textId="77777777" w:rsidR="00DB3291" w:rsidRDefault="00DB3291" w:rsidP="00DB3291">
      <w:pPr>
        <w:pStyle w:val="Output"/>
      </w:pPr>
      <w:r>
        <w:t xml:space="preserve">        String userName = "johnlennon";</w:t>
      </w:r>
    </w:p>
    <w:p w14:paraId="248DDE87" w14:textId="77777777" w:rsidR="00DB3291" w:rsidRDefault="00DB3291" w:rsidP="00DB3291">
      <w:pPr>
        <w:pStyle w:val="Output"/>
      </w:pPr>
      <w:r>
        <w:t xml:space="preserve">        String passWord = "sushi974";</w:t>
      </w:r>
    </w:p>
    <w:p w14:paraId="719EA5F9" w14:textId="77777777" w:rsidR="00DB3291" w:rsidRDefault="00DB3291" w:rsidP="00DB3291">
      <w:pPr>
        <w:pStyle w:val="Output"/>
      </w:pPr>
      <w:r>
        <w:t xml:space="preserve">        String base = "ou=People,dc=example,dc=com";</w:t>
      </w:r>
    </w:p>
    <w:p w14:paraId="6E5245DA" w14:textId="77777777" w:rsidR="00DB3291" w:rsidRDefault="00DB3291" w:rsidP="00DB3291">
      <w:pPr>
        <w:pStyle w:val="Output"/>
      </w:pPr>
      <w:r>
        <w:t xml:space="preserve">        String dn = "uid=" + userName + "," + base;</w:t>
      </w:r>
    </w:p>
    <w:p w14:paraId="654EBAE6" w14:textId="77777777" w:rsidR="00DB3291" w:rsidRDefault="00DB3291" w:rsidP="00DB3291">
      <w:pPr>
        <w:pStyle w:val="Output"/>
      </w:pPr>
      <w:r>
        <w:t xml:space="preserve">        String ldapURL = "ldap://ldap.example.com:389";</w:t>
      </w:r>
    </w:p>
    <w:p w14:paraId="1864E964" w14:textId="77777777" w:rsidR="00DB3291" w:rsidRDefault="00DB3291" w:rsidP="00DB3291">
      <w:pPr>
        <w:pStyle w:val="Output"/>
      </w:pPr>
    </w:p>
    <w:p w14:paraId="725A6104" w14:textId="77777777" w:rsidR="00DB3291" w:rsidRDefault="00DB3291" w:rsidP="00DB3291">
      <w:pPr>
        <w:pStyle w:val="Output"/>
      </w:pPr>
      <w:r>
        <w:t xml:space="preserve">        authEnv.put(Context.INITIAL_CONTEXT_FACTORY,"com.sun.jndi.ldap.LdapCtxFactory");</w:t>
      </w:r>
    </w:p>
    <w:p w14:paraId="1048BF6E" w14:textId="77777777" w:rsidR="00DB3291" w:rsidRDefault="00DB3291" w:rsidP="00DB3291">
      <w:pPr>
        <w:pStyle w:val="Output"/>
      </w:pPr>
      <w:r>
        <w:t xml:space="preserve">           authEnv.put(Context.PROVIDER_URL, ldapURL);</w:t>
      </w:r>
    </w:p>
    <w:p w14:paraId="51E4A4DE" w14:textId="77777777" w:rsidR="00DB3291" w:rsidRDefault="00DB3291" w:rsidP="00DB3291">
      <w:pPr>
        <w:pStyle w:val="Output"/>
      </w:pPr>
      <w:r>
        <w:t xml:space="preserve">           authEnv.put(Context.SECURITY_AUTHENTICATION, "simple");</w:t>
      </w:r>
    </w:p>
    <w:p w14:paraId="4B95C48B" w14:textId="77777777" w:rsidR="00DB3291" w:rsidRDefault="00DB3291" w:rsidP="00DB3291">
      <w:pPr>
        <w:pStyle w:val="Output"/>
      </w:pPr>
      <w:r>
        <w:t xml:space="preserve">           authEnv.put(Context.SECURITY_PRINCIPAL, dn);</w:t>
      </w:r>
    </w:p>
    <w:p w14:paraId="4BA1F7EA" w14:textId="77777777" w:rsidR="00DB3291" w:rsidRDefault="00DB3291" w:rsidP="00DB3291">
      <w:pPr>
        <w:pStyle w:val="Output"/>
      </w:pPr>
      <w:r>
        <w:t xml:space="preserve">           authEnv.put(Context.SECURITY_CREDENTIALS, passWord);</w:t>
      </w:r>
    </w:p>
    <w:p w14:paraId="1FB0A9AC" w14:textId="77777777" w:rsidR="00DB3291" w:rsidRDefault="00DB3291" w:rsidP="00DB3291">
      <w:pPr>
        <w:pStyle w:val="Output"/>
      </w:pPr>
    </w:p>
    <w:p w14:paraId="5769E0E8" w14:textId="77777777" w:rsidR="00DB3291" w:rsidRDefault="00DB3291" w:rsidP="00DB3291">
      <w:pPr>
        <w:pStyle w:val="Output"/>
      </w:pPr>
      <w:r>
        <w:t xml:space="preserve">        try {</w:t>
      </w:r>
    </w:p>
    <w:p w14:paraId="13E611AE" w14:textId="77777777" w:rsidR="00DB3291" w:rsidRDefault="00DB3291" w:rsidP="00DB3291">
      <w:pPr>
        <w:pStyle w:val="Output"/>
      </w:pPr>
      <w:r>
        <w:t xml:space="preserve">            DirContext authContext = new InitialDirContext(authEnv);</w:t>
      </w:r>
    </w:p>
    <w:p w14:paraId="7C40FB2D" w14:textId="77777777" w:rsidR="00DB3291" w:rsidRDefault="00DB3291" w:rsidP="00DB3291">
      <w:pPr>
        <w:pStyle w:val="Output"/>
      </w:pPr>
      <w:r>
        <w:t xml:space="preserve">            System.out.println("Authentication Success!");</w:t>
      </w:r>
    </w:p>
    <w:p w14:paraId="63F0EBAD" w14:textId="77777777" w:rsidR="00DB3291" w:rsidRDefault="00DB3291" w:rsidP="00DB3291">
      <w:pPr>
        <w:pStyle w:val="Output"/>
      </w:pPr>
      <w:r>
        <w:t xml:space="preserve">        } catch (AuthenticationException authEx) {</w:t>
      </w:r>
    </w:p>
    <w:p w14:paraId="2C8E2F47" w14:textId="77777777" w:rsidR="00DB3291" w:rsidRDefault="00DB3291" w:rsidP="00DB3291">
      <w:pPr>
        <w:pStyle w:val="Output"/>
      </w:pPr>
      <w:r>
        <w:t xml:space="preserve">            System.out.println("Authentication failed!");</w:t>
      </w:r>
    </w:p>
    <w:p w14:paraId="65B8920E" w14:textId="77777777" w:rsidR="00DB3291" w:rsidRDefault="00DB3291" w:rsidP="00DB3291">
      <w:pPr>
        <w:pStyle w:val="Output"/>
      </w:pPr>
      <w:r>
        <w:t xml:space="preserve">        } catch (NamingException namEx) {</w:t>
      </w:r>
    </w:p>
    <w:p w14:paraId="74C80610" w14:textId="77777777" w:rsidR="00DB3291" w:rsidRDefault="00DB3291" w:rsidP="00DB3291">
      <w:pPr>
        <w:pStyle w:val="Output"/>
      </w:pPr>
      <w:r>
        <w:t xml:space="preserve">            System.out.println("Something went wrong!");</w:t>
      </w:r>
    </w:p>
    <w:p w14:paraId="389D91FE" w14:textId="77777777" w:rsidR="00DB3291" w:rsidRDefault="00DB3291" w:rsidP="00DB3291">
      <w:pPr>
        <w:pStyle w:val="Output"/>
      </w:pPr>
      <w:r>
        <w:t xml:space="preserve">            namEx.printStackTrace();</w:t>
      </w:r>
    </w:p>
    <w:p w14:paraId="0FF6929F" w14:textId="77777777" w:rsidR="00DB3291" w:rsidRDefault="00DB3291" w:rsidP="00DB3291">
      <w:pPr>
        <w:pStyle w:val="Output"/>
      </w:pPr>
      <w:r>
        <w:t xml:space="preserve">        }</w:t>
      </w:r>
    </w:p>
    <w:p w14:paraId="01638CF8" w14:textId="77777777" w:rsidR="00DB3291" w:rsidRDefault="00DB3291" w:rsidP="00DB3291">
      <w:pPr>
        <w:pStyle w:val="Output"/>
      </w:pPr>
      <w:r>
        <w:t xml:space="preserve">    }</w:t>
      </w:r>
    </w:p>
    <w:p w14:paraId="6323CA34" w14:textId="77777777" w:rsidR="00DB3291" w:rsidRDefault="00DB3291" w:rsidP="00DB3291">
      <w:pPr>
        <w:pStyle w:val="Output"/>
      </w:pPr>
      <w:r>
        <w:t>}</w:t>
      </w:r>
    </w:p>
    <w:p w14:paraId="6F110B00" w14:textId="77777777" w:rsidR="00DB3291" w:rsidRDefault="00DB3291" w:rsidP="00DB3291"/>
    <w:p w14:paraId="581544AE" w14:textId="77777777" w:rsidR="00DB3291" w:rsidRDefault="00DB3291" w:rsidP="00DB3291">
      <w:pPr>
        <w:pStyle w:val="Heading2"/>
      </w:pPr>
      <w:bookmarkStart w:id="229" w:name="_Toc98762714"/>
      <w:bookmarkStart w:id="230" w:name="_Toc98778543"/>
      <w:r>
        <w:t>SSH – Only for LINUX Server / CommadLine(git) related Access</w:t>
      </w:r>
      <w:bookmarkEnd w:id="229"/>
      <w:bookmarkEnd w:id="230"/>
    </w:p>
    <w:p w14:paraId="42F89A28" w14:textId="77777777" w:rsidR="00DB3291" w:rsidRDefault="00DB3291" w:rsidP="00F46707">
      <w:pPr>
        <w:pStyle w:val="ListParagraph"/>
        <w:numPr>
          <w:ilvl w:val="0"/>
          <w:numId w:val="8"/>
        </w:numPr>
      </w:pPr>
      <w:r w:rsidRPr="00712A64">
        <w:t>SSH, or secure shell, is an encrypted protocol used to administer and communicate with servers. When working with a Linux server, chances are, you will spend most of your time in a terminal session connected to your server through SSH.</w:t>
      </w:r>
    </w:p>
    <w:p w14:paraId="563ECD4B" w14:textId="77777777" w:rsidR="00DB3291" w:rsidRDefault="00DB3291" w:rsidP="00DB3291">
      <w:pPr>
        <w:pStyle w:val="ListParagraph"/>
      </w:pPr>
    </w:p>
    <w:p w14:paraId="42568B24" w14:textId="77777777" w:rsidR="00DB3291" w:rsidRDefault="00DB3291" w:rsidP="00F46707">
      <w:pPr>
        <w:pStyle w:val="ListParagraph"/>
        <w:numPr>
          <w:ilvl w:val="0"/>
          <w:numId w:val="8"/>
        </w:numPr>
      </w:pPr>
      <w:r w:rsidRPr="00712A64">
        <w:t>An SSH server can authenticate clients using a variety of different methods. The most basic of these is password authentication, which is easy to use, but not the most secure.</w:t>
      </w:r>
    </w:p>
    <w:p w14:paraId="0D24B634" w14:textId="77777777" w:rsidR="00DB3291" w:rsidRDefault="00DB3291" w:rsidP="00DB3291">
      <w:pPr>
        <w:pStyle w:val="ListParagraph"/>
      </w:pPr>
    </w:p>
    <w:p w14:paraId="546E9F5D" w14:textId="77777777" w:rsidR="00DB3291" w:rsidRDefault="00DB3291" w:rsidP="00F46707">
      <w:pPr>
        <w:pStyle w:val="ListParagraph"/>
        <w:numPr>
          <w:ilvl w:val="0"/>
          <w:numId w:val="8"/>
        </w:numPr>
      </w:pPr>
      <w:r w:rsidRPr="00712A64">
        <w:t>SSH key pairs are two cryptographically secure keys that can be used to authenticate a client to an SSH server. Each key pair consists of a public key and a private key.</w:t>
      </w:r>
    </w:p>
    <w:p w14:paraId="32E48EA6" w14:textId="77777777" w:rsidR="00DB3291" w:rsidRDefault="00DB3291" w:rsidP="00DB3291">
      <w:pPr>
        <w:pStyle w:val="ListParagraph"/>
      </w:pPr>
    </w:p>
    <w:p w14:paraId="0541444F" w14:textId="77777777" w:rsidR="00DB3291" w:rsidRDefault="00DB3291" w:rsidP="00F46707">
      <w:pPr>
        <w:pStyle w:val="ListParagraph"/>
        <w:numPr>
          <w:ilvl w:val="0"/>
          <w:numId w:val="8"/>
        </w:numPr>
      </w:pPr>
      <w:r w:rsidRPr="00712A64">
        <w:t xml:space="preserve">The </w:t>
      </w:r>
      <w:r w:rsidRPr="00712A64">
        <w:rPr>
          <w:b/>
        </w:rPr>
        <w:t xml:space="preserve">private key </w:t>
      </w:r>
      <w:r w:rsidRPr="00712A64">
        <w:t>is retained by the client and should be kept absolutely secret. Any compromise of the private key will allow the attacker to log into servers that are configured with the associated public key without additional authentication. As an additional precaution, the key can be encrypted on disk with a passphrase.</w:t>
      </w:r>
    </w:p>
    <w:p w14:paraId="33E6418C" w14:textId="77777777" w:rsidR="00DB3291" w:rsidRDefault="00DB3291" w:rsidP="00DB3291">
      <w:pPr>
        <w:pStyle w:val="ListParagraph"/>
      </w:pPr>
    </w:p>
    <w:p w14:paraId="236D7034" w14:textId="77777777" w:rsidR="00DB3291" w:rsidRDefault="00DB3291" w:rsidP="00F46707">
      <w:pPr>
        <w:pStyle w:val="ListParagraph"/>
        <w:numPr>
          <w:ilvl w:val="0"/>
          <w:numId w:val="8"/>
        </w:numPr>
      </w:pPr>
      <w:r>
        <w:t>The associated public key can be shared freely without any negative consequences. The public key can be used to encrypt messages that only the private key can decrypt. This property is employed as a way of authenticating using the key pair.</w:t>
      </w:r>
    </w:p>
    <w:p w14:paraId="38763449" w14:textId="77777777" w:rsidR="00DB3291" w:rsidRDefault="00DB3291" w:rsidP="00DB3291">
      <w:pPr>
        <w:pStyle w:val="ListParagraph"/>
      </w:pPr>
    </w:p>
    <w:p w14:paraId="29C0B39B" w14:textId="77777777" w:rsidR="00DB3291" w:rsidRDefault="00DB3291" w:rsidP="00F46707">
      <w:pPr>
        <w:pStyle w:val="ListParagraph"/>
        <w:numPr>
          <w:ilvl w:val="0"/>
          <w:numId w:val="8"/>
        </w:numPr>
      </w:pPr>
      <w:r>
        <w:lastRenderedPageBreak/>
        <w:t>The public key is uploaded to a remote server that you want to be able to log into with SSH. The key is added to a special file within the user account you will be logging into called ~/.ssh/authorized_keys.</w:t>
      </w:r>
    </w:p>
    <w:p w14:paraId="60B7080A" w14:textId="77777777" w:rsidR="00DB3291" w:rsidRDefault="00DB3291" w:rsidP="00DB3291">
      <w:pPr>
        <w:pStyle w:val="ListParagraph"/>
      </w:pPr>
    </w:p>
    <w:p w14:paraId="68BC5374" w14:textId="6FC52245" w:rsidR="00DB3291" w:rsidRDefault="00DB3291" w:rsidP="00F46707">
      <w:pPr>
        <w:pStyle w:val="ListParagraph"/>
        <w:numPr>
          <w:ilvl w:val="0"/>
          <w:numId w:val="8"/>
        </w:numPr>
        <w:spacing w:after="0"/>
      </w:pPr>
      <w:r>
        <w:t xml:space="preserve">When a client attempts to authenticate using SSH keys, the server can test the client on whether they are in possession of the private key. If the client can prove that it owns the private key, a shell session is </w:t>
      </w:r>
      <w:r w:rsidR="00E7371E">
        <w:t>spawned,</w:t>
      </w:r>
      <w:r>
        <w:t xml:space="preserve"> or the requested command is executed.</w:t>
      </w:r>
    </w:p>
    <w:p w14:paraId="2F473BA1" w14:textId="1D7CF480" w:rsidR="00DB3291" w:rsidRDefault="00DB3291" w:rsidP="00DB3291">
      <w:r>
        <w:rPr>
          <w:noProof/>
          <w:lang w:eastAsia="en-US"/>
        </w:rPr>
        <w:drawing>
          <wp:inline distT="0" distB="0" distL="0" distR="0" wp14:anchorId="38A6C018" wp14:editId="2A2272C2">
            <wp:extent cx="4705350" cy="2574154"/>
            <wp:effectExtent l="0" t="0" r="0" b="0"/>
            <wp:docPr id="155" name="Picture 155" descr="Image result for How Do SSH Keys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How Do SSH Keys Work"/>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715420" cy="2579663"/>
                    </a:xfrm>
                    <a:prstGeom prst="rect">
                      <a:avLst/>
                    </a:prstGeom>
                    <a:noFill/>
                    <a:ln>
                      <a:noFill/>
                    </a:ln>
                  </pic:spPr>
                </pic:pic>
              </a:graphicData>
            </a:graphic>
          </wp:inline>
        </w:drawing>
      </w:r>
    </w:p>
    <w:p w14:paraId="5DBC8812" w14:textId="77777777" w:rsidR="006F5365" w:rsidRDefault="006F5365" w:rsidP="00DB3291"/>
    <w:p w14:paraId="5AC75A0A" w14:textId="77777777" w:rsidR="00DB3291" w:rsidRDefault="00DB3291" w:rsidP="00DB3291">
      <w:pPr>
        <w:pStyle w:val="Heading2"/>
      </w:pPr>
      <w:bookmarkStart w:id="231" w:name="_Toc98762715"/>
      <w:bookmarkStart w:id="232" w:name="_Toc98778544"/>
      <w:r>
        <w:t>Base64 – not Authentication</w:t>
      </w:r>
      <w:bookmarkEnd w:id="231"/>
      <w:bookmarkEnd w:id="232"/>
    </w:p>
    <w:p w14:paraId="2EB8E222" w14:textId="1FD87652" w:rsidR="00DB3291" w:rsidRDefault="00DB3291" w:rsidP="00DB3291">
      <w:r w:rsidRPr="005A68B0">
        <w:t>represent </w:t>
      </w:r>
      <w:hyperlink r:id="rId257" w:tooltip="Binary data" w:history="1">
        <w:r w:rsidRPr="005A68B0">
          <w:rPr>
            <w:rStyle w:val="Hyperlink"/>
          </w:rPr>
          <w:t>binary data</w:t>
        </w:r>
      </w:hyperlink>
      <w:r w:rsidRPr="005A68B0">
        <w:t> in an </w:t>
      </w:r>
      <w:hyperlink r:id="rId258" w:tooltip="ASCII" w:history="1">
        <w:r w:rsidRPr="005A68B0">
          <w:rPr>
            <w:rStyle w:val="Hyperlink"/>
          </w:rPr>
          <w:t>ASCII</w:t>
        </w:r>
      </w:hyperlink>
      <w:r w:rsidRPr="005A68B0">
        <w:t> string format</w:t>
      </w:r>
      <w:r w:rsidR="00E7371E">
        <w:t xml:space="preserve">. </w:t>
      </w:r>
      <w:r w:rsidRPr="005A68B0">
        <w:t>Each Base64 digit represents exactly 6 bits of data.</w:t>
      </w:r>
    </w:p>
    <w:p w14:paraId="05C800E1" w14:textId="77777777" w:rsidR="00DB3291" w:rsidRDefault="00DB3291" w:rsidP="00E7371E">
      <w:pPr>
        <w:spacing w:after="0"/>
      </w:pPr>
      <w:r>
        <w:t>Steps:</w:t>
      </w:r>
    </w:p>
    <w:p w14:paraId="64D67900" w14:textId="77777777" w:rsidR="00DB3291" w:rsidRDefault="00DB3291" w:rsidP="00F46707">
      <w:pPr>
        <w:pStyle w:val="ListParagraph"/>
        <w:numPr>
          <w:ilvl w:val="0"/>
          <w:numId w:val="9"/>
        </w:numPr>
      </w:pPr>
      <w:r w:rsidRPr="005A68B0">
        <w:t> take three ASCII numbers 155, 162, and 233</w:t>
      </w:r>
    </w:p>
    <w:p w14:paraId="12ECD6DC" w14:textId="0B0BBB72" w:rsidR="00DB3291" w:rsidRDefault="00DB3291" w:rsidP="00F46707">
      <w:pPr>
        <w:pStyle w:val="ListParagraph"/>
        <w:numPr>
          <w:ilvl w:val="0"/>
          <w:numId w:val="9"/>
        </w:numPr>
      </w:pPr>
      <w:r>
        <w:t xml:space="preserve">Convert </w:t>
      </w:r>
      <w:r w:rsidR="00E7371E">
        <w:t>into binary</w:t>
      </w:r>
      <w:r>
        <w:t xml:space="preserve"> stream formate </w:t>
      </w:r>
      <w:r w:rsidRPr="005A68B0">
        <w:t>100110111010001011101001</w:t>
      </w:r>
    </w:p>
    <w:p w14:paraId="22FB71F1" w14:textId="77777777" w:rsidR="00DB3291" w:rsidRDefault="00DB3291" w:rsidP="00F46707">
      <w:pPr>
        <w:pStyle w:val="ListParagraph"/>
        <w:numPr>
          <w:ilvl w:val="0"/>
          <w:numId w:val="9"/>
        </w:numPr>
      </w:pPr>
      <w:r w:rsidRPr="00F971EB">
        <w:t>groupings of six characters: 100110 111010 001011 101001.</w:t>
      </w:r>
    </w:p>
    <w:p w14:paraId="234EF0FC" w14:textId="77777777" w:rsidR="00DB3291" w:rsidRDefault="00DB3291" w:rsidP="00F46707">
      <w:pPr>
        <w:pStyle w:val="ListParagraph"/>
        <w:numPr>
          <w:ilvl w:val="0"/>
          <w:numId w:val="9"/>
        </w:numPr>
      </w:pPr>
      <w:r w:rsidRPr="00F971EB">
        <w:t>The binary string 100110 converts to the decimal number 38: 0*2^01 + 1*2^1 + 1*2^2 + 0*2^3 + 0*2^4 + 1*2^5 = 0+2+4+0+0+32.</w:t>
      </w:r>
    </w:p>
    <w:p w14:paraId="267FC37F" w14:textId="77777777" w:rsidR="00DB3291" w:rsidRDefault="00DB3291" w:rsidP="00F46707">
      <w:pPr>
        <w:pStyle w:val="ListParagraph"/>
        <w:numPr>
          <w:ilvl w:val="0"/>
          <w:numId w:val="9"/>
        </w:numPr>
      </w:pPr>
      <w:r w:rsidRPr="00F971EB">
        <w:t>Base64 6-bit values 38, 58, 11 and 41.</w:t>
      </w:r>
    </w:p>
    <w:p w14:paraId="0E7BB1B6" w14:textId="77777777" w:rsidR="00DB3291" w:rsidRDefault="00DB3291" w:rsidP="00F46707">
      <w:pPr>
        <w:pStyle w:val="ListParagraph"/>
        <w:numPr>
          <w:ilvl w:val="0"/>
          <w:numId w:val="9"/>
        </w:numPr>
      </w:pPr>
      <w:r>
        <w:t>Using the Base64 conversion table:</w:t>
      </w:r>
    </w:p>
    <w:p w14:paraId="3A5D4D0A" w14:textId="77777777" w:rsidR="00DB3291" w:rsidRDefault="00DB3291" w:rsidP="00F46707">
      <w:pPr>
        <w:pStyle w:val="ListParagraph"/>
        <w:numPr>
          <w:ilvl w:val="1"/>
          <w:numId w:val="9"/>
        </w:numPr>
      </w:pPr>
      <w:r>
        <w:t>38 is m</w:t>
      </w:r>
    </w:p>
    <w:p w14:paraId="28613BC5" w14:textId="77777777" w:rsidR="00DB3291" w:rsidRDefault="00DB3291" w:rsidP="00F46707">
      <w:pPr>
        <w:pStyle w:val="ListParagraph"/>
        <w:numPr>
          <w:ilvl w:val="1"/>
          <w:numId w:val="9"/>
        </w:numPr>
      </w:pPr>
      <w:r>
        <w:t>58 is 6</w:t>
      </w:r>
    </w:p>
    <w:p w14:paraId="353EC4D1" w14:textId="77777777" w:rsidR="00DB3291" w:rsidRDefault="00DB3291" w:rsidP="00F46707">
      <w:pPr>
        <w:pStyle w:val="ListParagraph"/>
        <w:numPr>
          <w:ilvl w:val="1"/>
          <w:numId w:val="9"/>
        </w:numPr>
      </w:pPr>
      <w:r>
        <w:t>11 is L</w:t>
      </w:r>
    </w:p>
    <w:p w14:paraId="44114E02" w14:textId="77777777" w:rsidR="00DB3291" w:rsidRDefault="00DB3291" w:rsidP="00F46707">
      <w:pPr>
        <w:pStyle w:val="ListParagraph"/>
        <w:numPr>
          <w:ilvl w:val="1"/>
          <w:numId w:val="9"/>
        </w:numPr>
      </w:pPr>
      <w:r>
        <w:t>41 is p</w:t>
      </w:r>
    </w:p>
    <w:p w14:paraId="66EA7286" w14:textId="65B16660" w:rsidR="00DB3291" w:rsidRDefault="00DB3291" w:rsidP="00DB3291"/>
    <w:p w14:paraId="61B1538E" w14:textId="5DB89F79" w:rsidR="006F287E" w:rsidRDefault="006F287E" w:rsidP="00DB3291"/>
    <w:p w14:paraId="0ECAC924" w14:textId="74F478F3" w:rsidR="00304E19" w:rsidRDefault="00304E19" w:rsidP="00DB3291"/>
    <w:p w14:paraId="61D0FF7B" w14:textId="0E55ECA6" w:rsidR="00304E19" w:rsidRDefault="00304E19" w:rsidP="00DB3291"/>
    <w:p w14:paraId="11645A0C" w14:textId="7EBD71B2" w:rsidR="00304E19" w:rsidRDefault="00304E19" w:rsidP="00DB3291"/>
    <w:p w14:paraId="44BFB55F" w14:textId="116FC891" w:rsidR="00304E19" w:rsidRDefault="00304E19" w:rsidP="00DB3291"/>
    <w:p w14:paraId="086E2764" w14:textId="1B7A8595" w:rsidR="00304E19" w:rsidRDefault="00304E19" w:rsidP="00DB3291"/>
    <w:p w14:paraId="466363EB" w14:textId="6948F6B4" w:rsidR="00304E19" w:rsidRDefault="00304E19" w:rsidP="00DB3291"/>
    <w:p w14:paraId="2F2D4683" w14:textId="137BACF8" w:rsidR="00304E19" w:rsidRDefault="00304E19" w:rsidP="00DB3291"/>
    <w:p w14:paraId="0AA76A0F" w14:textId="55A0897C" w:rsidR="00304E19" w:rsidRDefault="00304E19" w:rsidP="00DB3291"/>
    <w:p w14:paraId="0AC72F78" w14:textId="0E96404E" w:rsidR="00304E19" w:rsidRDefault="00304E19" w:rsidP="00DB3291"/>
    <w:p w14:paraId="352DA191" w14:textId="610282ED" w:rsidR="00304E19" w:rsidRDefault="00304E19" w:rsidP="00DB3291"/>
    <w:p w14:paraId="3865A0C7" w14:textId="00FF44B2" w:rsidR="00304E19" w:rsidRDefault="00304E19" w:rsidP="00DB3291"/>
    <w:p w14:paraId="5BFB096C" w14:textId="03F2A122" w:rsidR="00304E19" w:rsidRDefault="00304E19" w:rsidP="00DB3291"/>
    <w:p w14:paraId="0E1C550B" w14:textId="1A632805" w:rsidR="00304E19" w:rsidRDefault="00304E19" w:rsidP="00DB3291"/>
    <w:p w14:paraId="6902FD76" w14:textId="0AE1B0F1" w:rsidR="00304E19" w:rsidRDefault="00304E19" w:rsidP="00DB3291"/>
    <w:p w14:paraId="0F4DD689" w14:textId="302709C3" w:rsidR="00304E19" w:rsidRDefault="00304E19" w:rsidP="00DB3291"/>
    <w:p w14:paraId="64AE4505" w14:textId="264E11C8" w:rsidR="00304E19" w:rsidRDefault="00304E19" w:rsidP="00DB3291"/>
    <w:p w14:paraId="1C0CDED4" w14:textId="4A55C82D" w:rsidR="00304E19" w:rsidRDefault="00304E19" w:rsidP="00DB3291"/>
    <w:p w14:paraId="57ED3B64" w14:textId="77777777" w:rsidR="00304E19" w:rsidRDefault="00304E19" w:rsidP="00DB3291"/>
    <w:p w14:paraId="512FF031" w14:textId="5AC85F81" w:rsidR="00C76271" w:rsidRDefault="00C76271" w:rsidP="00C76271">
      <w:pPr>
        <w:pStyle w:val="Heading1"/>
      </w:pPr>
      <w:bookmarkStart w:id="233" w:name="_Toc98762716"/>
      <w:bookmarkStart w:id="234" w:name="_Toc98778545"/>
      <w:bookmarkEnd w:id="1"/>
      <w:bookmarkEnd w:id="117"/>
      <w:r>
        <w:t>References</w:t>
      </w:r>
      <w:bookmarkEnd w:id="233"/>
      <w:bookmarkEnd w:id="234"/>
    </w:p>
    <w:p w14:paraId="371E5833" w14:textId="77777777" w:rsidR="00C76271" w:rsidRDefault="000B19C6" w:rsidP="00F46707">
      <w:pPr>
        <w:pStyle w:val="ListParagraph"/>
        <w:numPr>
          <w:ilvl w:val="0"/>
          <w:numId w:val="28"/>
        </w:numPr>
      </w:pPr>
      <w:hyperlink r:id="rId259" w:history="1">
        <w:r w:rsidR="00C76271" w:rsidRPr="008F1064">
          <w:rPr>
            <w:rStyle w:val="Hyperlink"/>
          </w:rPr>
          <w:t>http://sivalabs.in/2016/03/springboot-working-with-jdbctemplate/</w:t>
        </w:r>
      </w:hyperlink>
    </w:p>
    <w:p w14:paraId="222A728C" w14:textId="77777777" w:rsidR="00C76271" w:rsidRDefault="000B19C6" w:rsidP="00F46707">
      <w:pPr>
        <w:pStyle w:val="ListParagraph"/>
        <w:numPr>
          <w:ilvl w:val="0"/>
          <w:numId w:val="28"/>
        </w:numPr>
      </w:pPr>
      <w:hyperlink r:id="rId260" w:history="1">
        <w:r w:rsidR="00C76271" w:rsidRPr="00771114">
          <w:rPr>
            <w:rStyle w:val="Hyperlink"/>
          </w:rPr>
          <w:t>https://www.javatpoint.com/spring-boot-jpa</w:t>
        </w:r>
      </w:hyperlink>
    </w:p>
    <w:p w14:paraId="51792C6A" w14:textId="77777777" w:rsidR="00C76271" w:rsidRDefault="000B19C6" w:rsidP="00F46707">
      <w:pPr>
        <w:pStyle w:val="ListParagraph"/>
        <w:numPr>
          <w:ilvl w:val="0"/>
          <w:numId w:val="28"/>
        </w:numPr>
      </w:pPr>
      <w:hyperlink r:id="rId261" w:history="1">
        <w:r w:rsidR="00C76271" w:rsidRPr="00FF5DBA">
          <w:rPr>
            <w:rStyle w:val="Hyperlink"/>
          </w:rPr>
          <w:t>https://www.petrikainulainen.net/programming/spring-framework/spring-data-jpa-tutorial-part-two-crud/</w:t>
        </w:r>
      </w:hyperlink>
    </w:p>
    <w:p w14:paraId="30A9CA42" w14:textId="77777777" w:rsidR="00C76271" w:rsidRDefault="000B19C6" w:rsidP="00F46707">
      <w:pPr>
        <w:pStyle w:val="ListParagraph"/>
        <w:numPr>
          <w:ilvl w:val="0"/>
          <w:numId w:val="28"/>
        </w:numPr>
      </w:pPr>
      <w:hyperlink r:id="rId262" w:history="1">
        <w:r w:rsidR="00C76271" w:rsidRPr="00FF3563">
          <w:rPr>
            <w:rStyle w:val="Hyperlink"/>
          </w:rPr>
          <w:t>https://www.dineshonjava.com/spring-boot-and-mongodb-in-rest-application/</w:t>
        </w:r>
      </w:hyperlink>
    </w:p>
    <w:p w14:paraId="7CC10117" w14:textId="77777777" w:rsidR="00C76271" w:rsidRDefault="000B19C6" w:rsidP="00F46707">
      <w:pPr>
        <w:pStyle w:val="ListParagraph"/>
        <w:numPr>
          <w:ilvl w:val="0"/>
          <w:numId w:val="28"/>
        </w:numPr>
        <w:rPr>
          <w:rStyle w:val="Hyperlink"/>
        </w:rPr>
      </w:pPr>
      <w:hyperlink r:id="rId263" w:anchor="scratch" w:history="1">
        <w:r w:rsidR="00C76271" w:rsidRPr="00D536EA">
          <w:rPr>
            <w:rStyle w:val="Hyperlink"/>
          </w:rPr>
          <w:t>https://spring.io/guides/gs/spring-boot/#scratch</w:t>
        </w:r>
      </w:hyperlink>
    </w:p>
    <w:p w14:paraId="1353DBA0" w14:textId="77777777" w:rsidR="00C76271" w:rsidRDefault="000B19C6" w:rsidP="00F46707">
      <w:pPr>
        <w:pStyle w:val="ListParagraph"/>
        <w:numPr>
          <w:ilvl w:val="0"/>
          <w:numId w:val="28"/>
        </w:numPr>
      </w:pPr>
      <w:hyperlink r:id="rId264" w:history="1">
        <w:r w:rsidR="00C76271" w:rsidRPr="00566109">
          <w:rPr>
            <w:rStyle w:val="Hyperlink"/>
          </w:rPr>
          <w:t>http://docs.spring.io/autorepo/docs/spring-boot/current/reference/html/</w:t>
        </w:r>
      </w:hyperlink>
      <w:r w:rsidR="00C76271">
        <w:t>(best)</w:t>
      </w:r>
    </w:p>
    <w:p w14:paraId="131D3DCD" w14:textId="77777777" w:rsidR="00C76271" w:rsidRDefault="000B19C6" w:rsidP="00F46707">
      <w:pPr>
        <w:pStyle w:val="ListParagraph"/>
        <w:numPr>
          <w:ilvl w:val="0"/>
          <w:numId w:val="28"/>
        </w:numPr>
      </w:pPr>
      <w:hyperlink r:id="rId265" w:anchor=".WI7wB1N965t" w:history="1">
        <w:r w:rsidR="00C76271" w:rsidRPr="006A5F7E">
          <w:rPr>
            <w:rStyle w:val="Hyperlink"/>
          </w:rPr>
          <w:t>http://www.dineshonjava.com/2016/06/introduction-to-spring-boot-a-spring-boot-complete-guide.html#.WI7wB1N965t</w:t>
        </w:r>
      </w:hyperlink>
    </w:p>
    <w:p w14:paraId="63D8AF8C" w14:textId="77777777" w:rsidR="00C76271" w:rsidRDefault="000B19C6" w:rsidP="00F46707">
      <w:pPr>
        <w:pStyle w:val="ListParagraph"/>
        <w:numPr>
          <w:ilvl w:val="0"/>
          <w:numId w:val="28"/>
        </w:numPr>
      </w:pPr>
      <w:hyperlink r:id="rId266" w:history="1">
        <w:r w:rsidR="00C76271" w:rsidRPr="006A5F7E">
          <w:rPr>
            <w:rStyle w:val="Hyperlink"/>
          </w:rPr>
          <w:t>http://websystique.com/spring-boot-tutorial/</w:t>
        </w:r>
      </w:hyperlink>
    </w:p>
    <w:p w14:paraId="0AD3720B" w14:textId="77777777" w:rsidR="00C76271" w:rsidRDefault="000B19C6" w:rsidP="00F46707">
      <w:pPr>
        <w:pStyle w:val="ListParagraph"/>
        <w:numPr>
          <w:ilvl w:val="0"/>
          <w:numId w:val="28"/>
        </w:numPr>
        <w:rPr>
          <w:rStyle w:val="Hyperlink"/>
        </w:rPr>
      </w:pPr>
      <w:hyperlink r:id="rId267" w:history="1">
        <w:r w:rsidR="00C76271" w:rsidRPr="006A5F7E">
          <w:rPr>
            <w:rStyle w:val="Hyperlink"/>
          </w:rPr>
          <w:t>https://www.mkyong.com/tag/spring-boot/</w:t>
        </w:r>
      </w:hyperlink>
    </w:p>
    <w:p w14:paraId="6CCABDDA" w14:textId="77777777" w:rsidR="00C76271" w:rsidRDefault="00C76271" w:rsidP="00F46707">
      <w:pPr>
        <w:pStyle w:val="ListParagraph"/>
        <w:numPr>
          <w:ilvl w:val="0"/>
          <w:numId w:val="28"/>
        </w:numPr>
      </w:pPr>
      <w:r>
        <w:t xml:space="preserve">(Best)Helloworld : </w:t>
      </w:r>
      <w:hyperlink r:id="rId268" w:history="1">
        <w:r w:rsidRPr="007A0DF6">
          <w:rPr>
            <w:rStyle w:val="Hyperlink"/>
          </w:rPr>
          <w:t>http://www.shristitechlabs.com/introduction-to-spring-boot/</w:t>
        </w:r>
      </w:hyperlink>
    </w:p>
    <w:p w14:paraId="38E23454" w14:textId="77777777" w:rsidR="00C76271" w:rsidRDefault="000B19C6" w:rsidP="00F46707">
      <w:pPr>
        <w:pStyle w:val="ListParagraph"/>
        <w:numPr>
          <w:ilvl w:val="0"/>
          <w:numId w:val="28"/>
        </w:numPr>
      </w:pPr>
      <w:hyperlink r:id="rId269" w:history="1">
        <w:r w:rsidR="00C76271" w:rsidRPr="00771114">
          <w:rPr>
            <w:rStyle w:val="Hyperlink"/>
          </w:rPr>
          <w:t>https://www.mkyong.com/spring-boot/spring-boot-spring-data-mongodb-example/</w:t>
        </w:r>
      </w:hyperlink>
    </w:p>
    <w:p w14:paraId="58FE5627" w14:textId="77777777" w:rsidR="00C76271" w:rsidRDefault="000B19C6" w:rsidP="00F46707">
      <w:pPr>
        <w:pStyle w:val="ListParagraph"/>
        <w:numPr>
          <w:ilvl w:val="0"/>
          <w:numId w:val="28"/>
        </w:numPr>
      </w:pPr>
      <w:hyperlink r:id="rId270" w:history="1">
        <w:r w:rsidR="00C76271" w:rsidRPr="00FF3563">
          <w:rPr>
            <w:rStyle w:val="Hyperlink"/>
          </w:rPr>
          <w:t>https://tests4geeks.com/spring-data-boot-mongodb-example/</w:t>
        </w:r>
      </w:hyperlink>
    </w:p>
    <w:p w14:paraId="303BF5A1" w14:textId="77777777" w:rsidR="00C76271" w:rsidRDefault="000B19C6" w:rsidP="00F46707">
      <w:pPr>
        <w:pStyle w:val="ListParagraph"/>
        <w:numPr>
          <w:ilvl w:val="0"/>
          <w:numId w:val="28"/>
        </w:numPr>
      </w:pPr>
      <w:hyperlink r:id="rId271" w:history="1">
        <w:r w:rsidR="00C76271" w:rsidRPr="00FF3563">
          <w:rPr>
            <w:rStyle w:val="Hyperlink"/>
          </w:rPr>
          <w:t>https://avaldes.com/building-a-realtime-angularjs-dashboard-using-spring-rest-and-mongodb-part-1/</w:t>
        </w:r>
      </w:hyperlink>
    </w:p>
    <w:p w14:paraId="074AE4B4" w14:textId="77777777" w:rsidR="00C76271" w:rsidRPr="00047DC4" w:rsidRDefault="00C76271" w:rsidP="00F46707">
      <w:pPr>
        <w:pStyle w:val="ListParagraph"/>
        <w:numPr>
          <w:ilvl w:val="0"/>
          <w:numId w:val="28"/>
        </w:numPr>
        <w:rPr>
          <w:rStyle w:val="Hyperlink"/>
          <w:color w:val="000000" w:themeColor="text1"/>
          <w:u w:val="none"/>
        </w:rPr>
      </w:pPr>
      <w:r>
        <w:t>Final:</w:t>
      </w:r>
      <w:hyperlink r:id="rId272" w:history="1">
        <w:r w:rsidRPr="00FF3563">
          <w:rPr>
            <w:rStyle w:val="Hyperlink"/>
          </w:rPr>
          <w:t>https://www.callicoder.com/spring-boot-mongodb-angular-js-rest-api-tutorial/</w:t>
        </w:r>
      </w:hyperlink>
    </w:p>
    <w:p w14:paraId="74072554" w14:textId="6999D664" w:rsidR="00C76271" w:rsidRDefault="000B19C6" w:rsidP="005E16E4">
      <w:pPr>
        <w:pStyle w:val="ListParagraph"/>
        <w:numPr>
          <w:ilvl w:val="0"/>
          <w:numId w:val="28"/>
        </w:numPr>
      </w:pPr>
      <w:hyperlink r:id="rId273" w:history="1">
        <w:r w:rsidR="006B03E9" w:rsidRPr="00E11C49">
          <w:rPr>
            <w:rStyle w:val="Hyperlink"/>
          </w:rPr>
          <w:t>https://www.coachdevops.com/2020/06/deploy-python-app-into-kubernetes.html</w:t>
        </w:r>
      </w:hyperlink>
    </w:p>
    <w:p w14:paraId="6C100E68" w14:textId="77777777" w:rsidR="006B03E9" w:rsidRDefault="000B19C6" w:rsidP="006B03E9">
      <w:pPr>
        <w:pStyle w:val="ListParagraph"/>
        <w:numPr>
          <w:ilvl w:val="0"/>
          <w:numId w:val="63"/>
        </w:numPr>
        <w:rPr>
          <w:noProof/>
        </w:rPr>
      </w:pPr>
      <w:hyperlink r:id="rId274" w:history="1">
        <w:r w:rsidR="006B03E9" w:rsidRPr="0013568C">
          <w:rPr>
            <w:rStyle w:val="Hyperlink"/>
            <w:noProof/>
          </w:rPr>
          <w:t>https://www.sivalabs.in/2018/03/microservices-using-springboot-spring-cloud-part-1-overview/</w:t>
        </w:r>
      </w:hyperlink>
    </w:p>
    <w:p w14:paraId="3F058D90" w14:textId="77777777" w:rsidR="006B03E9" w:rsidRPr="008813DF" w:rsidRDefault="000B19C6" w:rsidP="006B03E9">
      <w:pPr>
        <w:pStyle w:val="ListParagraph"/>
        <w:numPr>
          <w:ilvl w:val="0"/>
          <w:numId w:val="63"/>
        </w:numPr>
        <w:rPr>
          <w:rStyle w:val="Hyperlink"/>
          <w:color w:val="000000" w:themeColor="text1"/>
          <w:u w:val="none"/>
        </w:rPr>
      </w:pPr>
      <w:hyperlink r:id="rId275" w:history="1">
        <w:r w:rsidR="006B03E9" w:rsidRPr="0013568C">
          <w:rPr>
            <w:rStyle w:val="Hyperlink"/>
          </w:rPr>
          <w:t>https://github.com/sivaprasadreddy/spring-boot-microservices-series</w:t>
        </w:r>
      </w:hyperlink>
    </w:p>
    <w:p w14:paraId="5314A8CD" w14:textId="77777777" w:rsidR="006B03E9" w:rsidRDefault="000B19C6" w:rsidP="006B03E9">
      <w:pPr>
        <w:pStyle w:val="ListParagraph"/>
        <w:numPr>
          <w:ilvl w:val="0"/>
          <w:numId w:val="63"/>
        </w:numPr>
      </w:pPr>
      <w:hyperlink r:id="rId276" w:history="1">
        <w:r w:rsidR="006B03E9" w:rsidRPr="003C3516">
          <w:rPr>
            <w:rStyle w:val="Hyperlink"/>
          </w:rPr>
          <w:t>https://www.javainuse.com/misc/apache-kafka-hello-world</w:t>
        </w:r>
      </w:hyperlink>
    </w:p>
    <w:p w14:paraId="03BF2E26" w14:textId="77777777" w:rsidR="006B03E9" w:rsidRPr="00C76271" w:rsidRDefault="006B03E9" w:rsidP="00C76271"/>
    <w:p w14:paraId="36C20B6C" w14:textId="77777777" w:rsidR="0081379F" w:rsidRDefault="0081379F" w:rsidP="00E74666">
      <w:pPr>
        <w:pStyle w:val="syntax"/>
      </w:pPr>
      <w:r>
        <w:t xml:space="preserve">OnlineHTML - </w:t>
      </w:r>
      <w:hyperlink r:id="rId277" w:history="1">
        <w:r w:rsidRPr="0081379F">
          <w:rPr>
            <w:rStyle w:val="Hyperlink"/>
            <w:color w:val="0070C0"/>
          </w:rPr>
          <w:t>https://www.froala.com/online-html-editor</w:t>
        </w:r>
      </w:hyperlink>
    </w:p>
    <w:p w14:paraId="4D3D036D" w14:textId="045378E2" w:rsidR="0081379F" w:rsidRDefault="0081379F" w:rsidP="00E74666">
      <w:pPr>
        <w:pStyle w:val="syntax"/>
      </w:pPr>
    </w:p>
    <w:p w14:paraId="115136FE" w14:textId="73B76D49" w:rsidR="00C67E36" w:rsidRPr="00C67E36" w:rsidRDefault="00C67E36" w:rsidP="00C67E36"/>
    <w:p w14:paraId="5EE88081" w14:textId="29B707B1" w:rsidR="00C67E36" w:rsidRDefault="00C67E36" w:rsidP="00C67E36">
      <w:pPr>
        <w:rPr>
          <w:rFonts w:ascii="Consolas" w:hAnsi="Consolas" w:cs="Consolas"/>
          <w:sz w:val="18"/>
          <w14:props3d w14:extrusionH="0" w14:contourW="0" w14:prstMaterial="warmMatte">
            <w14:bevelB w14:w="38100" w14:h="38100" w14:prst="angle"/>
          </w14:props3d>
        </w:rPr>
      </w:pPr>
    </w:p>
    <w:p w14:paraId="6A486393" w14:textId="7711CF05" w:rsidR="00C67E36" w:rsidRDefault="00847973" w:rsidP="00C67E36">
      <w:pPr>
        <w:pStyle w:val="Heading1"/>
      </w:pPr>
      <w:bookmarkStart w:id="235" w:name="_Toc98762717"/>
      <w:bookmarkStart w:id="236" w:name="_Toc98778546"/>
      <w:r>
        <w:t>Errors &amp; Solutions</w:t>
      </w:r>
      <w:bookmarkEnd w:id="235"/>
      <w:bookmarkEnd w:id="236"/>
      <w:r w:rsidR="00C67E36">
        <w:t xml:space="preserve"> </w:t>
      </w:r>
    </w:p>
    <w:p w14:paraId="013FE71C" w14:textId="20F8D087" w:rsidR="00847973" w:rsidRPr="00847973" w:rsidRDefault="00847973" w:rsidP="00A25348">
      <w:pPr>
        <w:pStyle w:val="Heading5"/>
      </w:pPr>
      <w:r w:rsidRPr="00847973">
        <w:t>Error response from daemon: open \\.\pipe\docker_engine_linux: The system cannot find the file specified.</w:t>
      </w:r>
    </w:p>
    <w:p w14:paraId="7170AF10" w14:textId="77777777" w:rsidR="00847973" w:rsidRPr="00847973" w:rsidRDefault="00847973" w:rsidP="00847973">
      <w:r w:rsidRPr="00847973">
        <w:t>Restarting Docker Desktop for Windows helped me. You can do that by right-click on tray icon and selecting restart.</w:t>
      </w:r>
    </w:p>
    <w:p w14:paraId="0464863E" w14:textId="31C0CC2A" w:rsidR="00847973" w:rsidRDefault="00847973" w:rsidP="00847973"/>
    <w:p w14:paraId="4C653209" w14:textId="78CB63B2" w:rsidR="00A25348" w:rsidRDefault="00A25348" w:rsidP="00A25348">
      <w:pPr>
        <w:pStyle w:val="Heading5"/>
      </w:pPr>
      <w:r w:rsidRPr="00A25348">
        <w:t>ERROR: ERROR: Can't construct a java object for tag:yaml.org,2002:io.kubernetes.client.openapi.models.V1Deployment; exception=Class not found: io.kubernetes.client.openapi.models.V1Deployment</w:t>
      </w:r>
    </w:p>
    <w:p w14:paraId="3C64DCAF" w14:textId="77777777" w:rsidR="00510E31" w:rsidRDefault="00510E31" w:rsidP="000640D2"/>
    <w:p w14:paraId="369059BC" w14:textId="2F0DB852" w:rsidR="000640D2" w:rsidRPr="000640D2" w:rsidRDefault="000640D2" w:rsidP="000640D2">
      <w:r w:rsidRPr="000640D2">
        <w:t>I found the root cause of this behaviour. Jackson 2 API plugin version 2.11.1 is breaking kube deployments; you can find more info by the link below:</w:t>
      </w:r>
      <w:r w:rsidRPr="000640D2">
        <w:br/>
      </w:r>
      <w:hyperlink r:id="rId278" w:history="1">
        <w:r w:rsidRPr="000640D2">
          <w:rPr>
            <w:rStyle w:val="Hyperlink"/>
          </w:rPr>
          <w:t>https://issues.jenkins-ci.org/browse/JENKINS-62995</w:t>
        </w:r>
      </w:hyperlink>
    </w:p>
    <w:p w14:paraId="2078AF13" w14:textId="77777777" w:rsidR="00551701" w:rsidRDefault="000640D2" w:rsidP="00551701">
      <w:r w:rsidRPr="000640D2">
        <w:t xml:space="preserve">Downgrading the following plugins worked for me: </w:t>
      </w:r>
    </w:p>
    <w:p w14:paraId="342DD561" w14:textId="77777777" w:rsidR="00551701" w:rsidRDefault="000640D2" w:rsidP="00F46707">
      <w:pPr>
        <w:pStyle w:val="ListParagraph"/>
        <w:numPr>
          <w:ilvl w:val="0"/>
          <w:numId w:val="47"/>
        </w:numPr>
      </w:pPr>
      <w:r w:rsidRPr="000640D2">
        <w:t>Jackson 2 API v2.10.0,</w:t>
      </w:r>
    </w:p>
    <w:p w14:paraId="2653A780" w14:textId="77777777" w:rsidR="00551701" w:rsidRDefault="000640D2" w:rsidP="00F46707">
      <w:pPr>
        <w:pStyle w:val="ListParagraph"/>
        <w:numPr>
          <w:ilvl w:val="0"/>
          <w:numId w:val="47"/>
        </w:numPr>
      </w:pPr>
      <w:r w:rsidRPr="000640D2">
        <w:t>Kubernetes v1.21.3,</w:t>
      </w:r>
    </w:p>
    <w:p w14:paraId="42A168E1" w14:textId="77777777" w:rsidR="00551701" w:rsidRDefault="000640D2" w:rsidP="00F46707">
      <w:pPr>
        <w:pStyle w:val="ListParagraph"/>
        <w:numPr>
          <w:ilvl w:val="0"/>
          <w:numId w:val="47"/>
        </w:numPr>
      </w:pPr>
      <w:r w:rsidRPr="000640D2">
        <w:t>Kubernetes Client API v4.6.3-1,</w:t>
      </w:r>
    </w:p>
    <w:p w14:paraId="49EE3081" w14:textId="77777777" w:rsidR="00551701" w:rsidRDefault="000640D2" w:rsidP="00F46707">
      <w:pPr>
        <w:pStyle w:val="ListParagraph"/>
        <w:numPr>
          <w:ilvl w:val="0"/>
          <w:numId w:val="47"/>
        </w:numPr>
      </w:pPr>
      <w:r w:rsidRPr="000640D2">
        <w:t>Kubernetes Continuous Deploy v2.1.2,</w:t>
      </w:r>
    </w:p>
    <w:p w14:paraId="5ACF57D6" w14:textId="7918DD49" w:rsidR="000640D2" w:rsidRPr="000640D2" w:rsidRDefault="000640D2" w:rsidP="00F46707">
      <w:pPr>
        <w:pStyle w:val="ListParagraph"/>
        <w:numPr>
          <w:ilvl w:val="0"/>
          <w:numId w:val="47"/>
        </w:numPr>
      </w:pPr>
      <w:r w:rsidRPr="000640D2">
        <w:t>Kubernetes Credentials v0.5.0</w:t>
      </w:r>
    </w:p>
    <w:p w14:paraId="5F69A513" w14:textId="77777777" w:rsidR="000640D2" w:rsidRPr="000640D2" w:rsidRDefault="000640D2" w:rsidP="000640D2">
      <w:r w:rsidRPr="000640D2">
        <w:t>As those plugins are default, you would need to find the relevant version source files in </w:t>
      </w:r>
      <w:hyperlink r:id="rId279" w:history="1">
        <w:r w:rsidRPr="000640D2">
          <w:rPr>
            <w:rStyle w:val="Hyperlink"/>
          </w:rPr>
          <w:t>https://plugins.jenkins.io/</w:t>
        </w:r>
      </w:hyperlink>
      <w:r w:rsidRPr="000640D2">
        <w:t>, and upload them to your Jenkins server by going</w:t>
      </w:r>
      <w:r w:rsidRPr="000640D2">
        <w:br/>
        <w:t>Manage Jenkins --&gt; Manage Plugins --&gt; Advanced --&gt; Upload Plugin section</w:t>
      </w:r>
    </w:p>
    <w:p w14:paraId="3EAE925C" w14:textId="3FD8D8CD" w:rsidR="00FF0400" w:rsidRPr="00FF0400" w:rsidRDefault="00FF0400" w:rsidP="00FF0400">
      <w:r w:rsidRPr="00FF0400">
        <w:t>To manually downgrade the Jenkins plugin:</w:t>
      </w:r>
    </w:p>
    <w:p w14:paraId="4A319D87" w14:textId="40CD4D23" w:rsidR="00FF0400" w:rsidRPr="00FF0400" w:rsidRDefault="00FF0400" w:rsidP="00F46707">
      <w:pPr>
        <w:pStyle w:val="ListParagraph"/>
        <w:numPr>
          <w:ilvl w:val="0"/>
          <w:numId w:val="48"/>
        </w:numPr>
      </w:pPr>
      <w:r w:rsidRPr="00FF0400">
        <w:t>Shut down Jenkins</w:t>
      </w:r>
    </w:p>
    <w:p w14:paraId="6C75102B" w14:textId="3A081CA6" w:rsidR="00FF0400" w:rsidRPr="008D7D39" w:rsidRDefault="00FF0400" w:rsidP="00F46707">
      <w:pPr>
        <w:pStyle w:val="ListParagraph"/>
        <w:numPr>
          <w:ilvl w:val="0"/>
          <w:numId w:val="48"/>
        </w:numPr>
        <w:rPr>
          <w:rStyle w:val="Heading5Char"/>
        </w:rPr>
      </w:pPr>
      <w:r w:rsidRPr="00FF0400">
        <w:lastRenderedPageBreak/>
        <w:t>Delete the </w:t>
      </w:r>
      <w:r>
        <w:t>plugin</w:t>
      </w:r>
      <w:r w:rsidRPr="00FF0400">
        <w:t xml:space="preserve">.jpi file and the </w:t>
      </w:r>
      <w:r>
        <w:t xml:space="preserve">plugin </w:t>
      </w:r>
      <w:r w:rsidRPr="00FF0400">
        <w:t>folder from </w:t>
      </w:r>
      <w:r w:rsidRPr="008D7D39">
        <w:rPr>
          <w:rStyle w:val="Heading5Char"/>
        </w:rPr>
        <w:t>${user_home}/.jenkins/plugins</w:t>
      </w:r>
    </w:p>
    <w:p w14:paraId="61FA3070" w14:textId="535D3EFF" w:rsidR="00FF0400" w:rsidRPr="00FF0400" w:rsidRDefault="00FF0400" w:rsidP="00F46707">
      <w:pPr>
        <w:pStyle w:val="ListParagraph"/>
        <w:numPr>
          <w:ilvl w:val="0"/>
          <w:numId w:val="48"/>
        </w:numPr>
      </w:pPr>
      <w:r w:rsidRPr="00FF0400">
        <w:t>Place the older </w:t>
      </w:r>
      <w:r>
        <w:t>plugin</w:t>
      </w:r>
      <w:r w:rsidRPr="00FF0400">
        <w:t>.hpi file</w:t>
      </w:r>
    </w:p>
    <w:p w14:paraId="56212B67" w14:textId="75AAEF2C" w:rsidR="00FF0400" w:rsidRDefault="00FF0400" w:rsidP="00F46707">
      <w:pPr>
        <w:pStyle w:val="ListParagraph"/>
        <w:numPr>
          <w:ilvl w:val="0"/>
          <w:numId w:val="48"/>
        </w:numPr>
      </w:pPr>
      <w:r w:rsidRPr="00FF0400">
        <w:t>Start Jenkins.</w:t>
      </w:r>
    </w:p>
    <w:p w14:paraId="5398BFB5" w14:textId="77777777" w:rsidR="00282CF9" w:rsidRPr="00FF0400" w:rsidRDefault="00282CF9" w:rsidP="00282CF9"/>
    <w:p w14:paraId="2DBC9901" w14:textId="52A351C5" w:rsidR="000640D2" w:rsidRDefault="00215176" w:rsidP="003F520E">
      <w:pPr>
        <w:pStyle w:val="Heading1"/>
      </w:pPr>
      <w:bookmarkStart w:id="237" w:name="_Toc98762718"/>
      <w:bookmarkStart w:id="238" w:name="_Toc98778547"/>
      <w:r>
        <w:t>React Application</w:t>
      </w:r>
      <w:bookmarkEnd w:id="237"/>
      <w:bookmarkEnd w:id="238"/>
    </w:p>
    <w:p w14:paraId="5E84DDF0" w14:textId="6DAB3D46" w:rsidR="004A12BA" w:rsidRDefault="007C72CB" w:rsidP="007C72CB">
      <w:pPr>
        <w:pStyle w:val="Heading2"/>
      </w:pPr>
      <w:bookmarkStart w:id="239" w:name="_Toc98762719"/>
      <w:bookmarkStart w:id="240" w:name="_Toc98778548"/>
      <w:r>
        <w:t>Create React App &amp; Integrate Azure AD</w:t>
      </w:r>
      <w:bookmarkEnd w:id="239"/>
      <w:bookmarkEnd w:id="240"/>
    </w:p>
    <w:p w14:paraId="094D072D" w14:textId="43A55DA6" w:rsidR="00D31B4C" w:rsidRDefault="007C72CB" w:rsidP="00D31B4C">
      <w:pPr>
        <w:spacing w:after="0"/>
      </w:pPr>
      <w:r>
        <w:t xml:space="preserve">Download </w:t>
      </w:r>
      <w:r w:rsidR="00D31B4C">
        <w:t>code:</w:t>
      </w:r>
    </w:p>
    <w:p w14:paraId="5D5A9998" w14:textId="12F98416" w:rsidR="007C72CB" w:rsidRPr="00CF2C3C" w:rsidRDefault="007C72CB" w:rsidP="00CF2C3C">
      <w:pPr>
        <w:pStyle w:val="Output"/>
      </w:pPr>
      <w:r w:rsidRPr="00CF2C3C">
        <w:t>git clone https://github.com/Azure-Samples/ms-identity-javascript-react-spa</w:t>
      </w:r>
    </w:p>
    <w:p w14:paraId="67986B30" w14:textId="222422E6" w:rsidR="004A12BA" w:rsidRPr="00CF2C3C" w:rsidRDefault="00CF2C3C" w:rsidP="00CF2C3C">
      <w:pPr>
        <w:pStyle w:val="Output"/>
      </w:pPr>
      <w:r w:rsidRPr="00CF2C3C">
        <w:t>npm start</w:t>
      </w:r>
    </w:p>
    <w:p w14:paraId="3F206F6F" w14:textId="4E2525A6" w:rsidR="0086335A" w:rsidRDefault="0086335A" w:rsidP="004A12BA">
      <w:r>
        <w:t xml:space="preserve">Our Application will run </w:t>
      </w:r>
      <w:r w:rsidR="008D3D5F">
        <w:t>in:</w:t>
      </w:r>
      <w:r>
        <w:t xml:space="preserve"> </w:t>
      </w:r>
      <w:hyperlink r:id="rId280" w:history="1">
        <w:r w:rsidRPr="00220CDD">
          <w:rPr>
            <w:rStyle w:val="Hyperlink"/>
          </w:rPr>
          <w:t>http://localhost:3000/</w:t>
        </w:r>
      </w:hyperlink>
    </w:p>
    <w:p w14:paraId="21D59E2F" w14:textId="77777777" w:rsidR="0086335A" w:rsidRDefault="0086335A" w:rsidP="004A12BA"/>
    <w:p w14:paraId="1287E4B2" w14:textId="225A668A" w:rsidR="0086335A" w:rsidRPr="0086335A" w:rsidRDefault="0086335A" w:rsidP="0086335A">
      <w:pPr>
        <w:pStyle w:val="Heading4"/>
      </w:pPr>
      <w:r w:rsidRPr="0086335A">
        <w:t xml:space="preserve">Register your </w:t>
      </w:r>
      <w:r>
        <w:t xml:space="preserve">localhost </w:t>
      </w:r>
      <w:r w:rsidRPr="0086335A">
        <w:t>application</w:t>
      </w:r>
      <w:r>
        <w:t xml:space="preserve"> in Azure App Registrations</w:t>
      </w:r>
    </w:p>
    <w:p w14:paraId="2974CDDA" w14:textId="77777777" w:rsidR="00FE06AE" w:rsidRDefault="00FE06AE" w:rsidP="00AF78E6">
      <w:pPr>
        <w:pStyle w:val="ListParagraph"/>
        <w:numPr>
          <w:ilvl w:val="0"/>
          <w:numId w:val="84"/>
        </w:numPr>
      </w:pPr>
      <w:r>
        <w:t>Sign in to the </w:t>
      </w:r>
      <w:hyperlink r:id="rId281" w:tgtFrame="_blank" w:history="1">
        <w:r w:rsidRPr="00FE06AE">
          <w:rPr>
            <w:rStyle w:val="Hyperlink"/>
            <w:rFonts w:cs="Segoe UI"/>
          </w:rPr>
          <w:t>Azure portal</w:t>
        </w:r>
      </w:hyperlink>
      <w:r>
        <w:t>.</w:t>
      </w:r>
    </w:p>
    <w:p w14:paraId="767A9B6A" w14:textId="77777777" w:rsidR="00FE06AE" w:rsidRDefault="00FE06AE" w:rsidP="00AF78E6">
      <w:pPr>
        <w:pStyle w:val="ListParagraph"/>
        <w:numPr>
          <w:ilvl w:val="0"/>
          <w:numId w:val="84"/>
        </w:numPr>
      </w:pPr>
      <w:r>
        <w:t>Search for and select </w:t>
      </w:r>
      <w:r w:rsidRPr="00FE06AE">
        <w:rPr>
          <w:rStyle w:val="Strong"/>
          <w:rFonts w:cs="Segoe UI"/>
          <w:b/>
          <w:bCs/>
          <w:color w:val="171717"/>
        </w:rPr>
        <w:t>Azure Active Directory</w:t>
      </w:r>
      <w:r>
        <w:t>.</w:t>
      </w:r>
    </w:p>
    <w:p w14:paraId="0D2E4FBD" w14:textId="77777777" w:rsidR="00FE06AE" w:rsidRDefault="00FE06AE" w:rsidP="00AF78E6">
      <w:pPr>
        <w:pStyle w:val="ListParagraph"/>
        <w:numPr>
          <w:ilvl w:val="0"/>
          <w:numId w:val="84"/>
        </w:numPr>
      </w:pPr>
      <w:r>
        <w:t>Under </w:t>
      </w:r>
      <w:r w:rsidRPr="00FE06AE">
        <w:rPr>
          <w:rStyle w:val="Strong"/>
          <w:rFonts w:cs="Segoe UI"/>
          <w:color w:val="171717"/>
        </w:rPr>
        <w:t>Manage</w:t>
      </w:r>
      <w:r>
        <w:t>, select </w:t>
      </w:r>
      <w:r w:rsidRPr="00FE06AE">
        <w:rPr>
          <w:rStyle w:val="Strong"/>
          <w:rFonts w:cs="Segoe UI"/>
          <w:b/>
          <w:bCs/>
          <w:color w:val="171717"/>
        </w:rPr>
        <w:t>App registrations</w:t>
      </w:r>
      <w:r>
        <w:t> &gt; </w:t>
      </w:r>
      <w:r w:rsidRPr="00FE06AE">
        <w:rPr>
          <w:rStyle w:val="Strong"/>
          <w:rFonts w:cs="Segoe UI"/>
          <w:b/>
          <w:bCs/>
          <w:color w:val="171717"/>
        </w:rPr>
        <w:t>New registration</w:t>
      </w:r>
      <w:r>
        <w:t>.</w:t>
      </w:r>
    </w:p>
    <w:p w14:paraId="3DAD72EB" w14:textId="5361F584" w:rsidR="001B6E44" w:rsidRDefault="001B6E44" w:rsidP="00AF78E6">
      <w:pPr>
        <w:pStyle w:val="ListParagraph"/>
        <w:numPr>
          <w:ilvl w:val="0"/>
          <w:numId w:val="84"/>
        </w:numPr>
      </w:pPr>
      <w:r w:rsidRPr="001B6E44">
        <w:t xml:space="preserve">Under </w:t>
      </w:r>
      <w:r w:rsidRPr="001B6E44">
        <w:rPr>
          <w:b/>
          <w:bCs/>
        </w:rPr>
        <w:t>Redirect URIs</w:t>
      </w:r>
      <w:r w:rsidRPr="001B6E44">
        <w:t xml:space="preserve">, enter redirect URI. </w:t>
      </w:r>
      <w:r w:rsidR="00BA68F5">
        <w:t>S</w:t>
      </w:r>
      <w:r w:rsidRPr="001B6E44">
        <w:t>elect Implicit grant and hybrid flows.</w:t>
      </w:r>
    </w:p>
    <w:p w14:paraId="7014A350" w14:textId="43818AE8" w:rsidR="00BA68F5" w:rsidRPr="001B6E44" w:rsidRDefault="00BA68F5" w:rsidP="00BA68F5">
      <w:pPr>
        <w:ind w:left="360"/>
      </w:pPr>
      <w:r>
        <w:rPr>
          <w:noProof/>
        </w:rPr>
        <w:drawing>
          <wp:inline distT="0" distB="0" distL="0" distR="0" wp14:anchorId="5BBACF67" wp14:editId="75CFFAA6">
            <wp:extent cx="5943600" cy="2369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369185"/>
                    </a:xfrm>
                    <a:prstGeom prst="rect">
                      <a:avLst/>
                    </a:prstGeom>
                  </pic:spPr>
                </pic:pic>
              </a:graphicData>
            </a:graphic>
          </wp:inline>
        </w:drawing>
      </w:r>
    </w:p>
    <w:p w14:paraId="7E700879" w14:textId="0276E8C0" w:rsidR="00CF2C3C" w:rsidRDefault="001B7E06" w:rsidP="001B7E06">
      <w:pPr>
        <w:spacing w:after="0"/>
      </w:pPr>
      <w:r>
        <w:t xml:space="preserve">Open </w:t>
      </w:r>
      <w:r w:rsidRPr="001B7E06">
        <w:t>authConfig.js</w:t>
      </w:r>
      <w:r>
        <w:t xml:space="preserve"> with cline-id, authority &amp; redirect Details</w:t>
      </w:r>
    </w:p>
    <w:p w14:paraId="16E5A537" w14:textId="77777777" w:rsidR="001B7E06" w:rsidRPr="001B7E06" w:rsidRDefault="001B7E06" w:rsidP="001B7E06">
      <w:pPr>
        <w:pStyle w:val="Output"/>
        <w:rPr>
          <w:lang w:eastAsia="en-US"/>
        </w:rPr>
      </w:pPr>
      <w:r w:rsidRPr="001B7E06">
        <w:rPr>
          <w:lang w:eastAsia="en-US"/>
        </w:rPr>
        <w:t>    auth: {</w:t>
      </w:r>
    </w:p>
    <w:p w14:paraId="02FFF0D9" w14:textId="77777777" w:rsidR="001B7E06" w:rsidRPr="001B7E06" w:rsidRDefault="001B7E06" w:rsidP="001B7E06">
      <w:pPr>
        <w:pStyle w:val="Output"/>
        <w:rPr>
          <w:lang w:eastAsia="en-US"/>
        </w:rPr>
      </w:pPr>
      <w:r w:rsidRPr="001B7E06">
        <w:rPr>
          <w:lang w:eastAsia="en-US"/>
        </w:rPr>
        <w:t xml:space="preserve">        clientId: </w:t>
      </w:r>
      <w:r w:rsidRPr="001B7E06">
        <w:rPr>
          <w:color w:val="A31515"/>
          <w:lang w:eastAsia="en-US"/>
        </w:rPr>
        <w:t>"8514c420-02d8-47ee-8827-67b05a777249"</w:t>
      </w:r>
      <w:r w:rsidRPr="001B7E06">
        <w:rPr>
          <w:lang w:eastAsia="en-US"/>
        </w:rPr>
        <w:t>,</w:t>
      </w:r>
    </w:p>
    <w:p w14:paraId="2FC75B59" w14:textId="77777777" w:rsidR="001B7E06" w:rsidRPr="001B7E06" w:rsidRDefault="001B7E06" w:rsidP="001B7E06">
      <w:pPr>
        <w:pStyle w:val="Output"/>
        <w:rPr>
          <w:lang w:eastAsia="en-US"/>
        </w:rPr>
      </w:pPr>
      <w:r w:rsidRPr="001B7E06">
        <w:rPr>
          <w:lang w:eastAsia="en-US"/>
        </w:rPr>
        <w:t xml:space="preserve">        authority: </w:t>
      </w:r>
      <w:r w:rsidRPr="001B7E06">
        <w:rPr>
          <w:color w:val="A31515"/>
          <w:lang w:eastAsia="en-US"/>
        </w:rPr>
        <w:t>"https://login.microsoftonline.com/afda05f5-bdcb-45cd-b43b-4f42d1042842"</w:t>
      </w:r>
      <w:r w:rsidRPr="001B7E06">
        <w:rPr>
          <w:lang w:eastAsia="en-US"/>
        </w:rPr>
        <w:t>,</w:t>
      </w:r>
    </w:p>
    <w:p w14:paraId="0E0826C0" w14:textId="77777777" w:rsidR="001B7E06" w:rsidRPr="001B7E06" w:rsidRDefault="001B7E06" w:rsidP="001B7E06">
      <w:pPr>
        <w:pStyle w:val="Output"/>
        <w:rPr>
          <w:lang w:eastAsia="en-US"/>
        </w:rPr>
      </w:pPr>
      <w:r w:rsidRPr="001B7E06">
        <w:rPr>
          <w:lang w:eastAsia="en-US"/>
        </w:rPr>
        <w:t xml:space="preserve">        redirectUri: </w:t>
      </w:r>
      <w:r w:rsidRPr="001B7E06">
        <w:rPr>
          <w:color w:val="A31515"/>
          <w:lang w:eastAsia="en-US"/>
        </w:rPr>
        <w:t>"http://localhost:3000"</w:t>
      </w:r>
    </w:p>
    <w:p w14:paraId="69C34DD1" w14:textId="77777777" w:rsidR="001B7E06" w:rsidRPr="001B7E06" w:rsidRDefault="001B7E06" w:rsidP="001B7E06">
      <w:pPr>
        <w:pStyle w:val="Output"/>
        <w:rPr>
          <w:lang w:eastAsia="en-US"/>
        </w:rPr>
      </w:pPr>
      <w:r w:rsidRPr="001B7E06">
        <w:rPr>
          <w:lang w:eastAsia="en-US"/>
        </w:rPr>
        <w:t>    },</w:t>
      </w:r>
    </w:p>
    <w:p w14:paraId="26CBC02E" w14:textId="1CF457A2" w:rsidR="001B7E06" w:rsidRDefault="001B7E06" w:rsidP="004A12BA"/>
    <w:p w14:paraId="64D29B65" w14:textId="2E5A7991" w:rsidR="00514FCC" w:rsidRDefault="000B19C6" w:rsidP="004A12BA">
      <w:hyperlink r:id="rId283" w:history="1">
        <w:r w:rsidR="001A336D" w:rsidRPr="00AE26AA">
          <w:rPr>
            <w:rStyle w:val="Hyperlink"/>
          </w:rPr>
          <w:t>https://www.thirdrocktechkno.com/blog/microsoft-login-integration-with-react/</w:t>
        </w:r>
      </w:hyperlink>
    </w:p>
    <w:p w14:paraId="4310B9C6" w14:textId="77777777" w:rsidR="005F35D7" w:rsidRDefault="005F35D7" w:rsidP="00E65AEB"/>
    <w:p w14:paraId="4DB9B889" w14:textId="0F35D83E" w:rsidR="00301A7F" w:rsidRDefault="00E03E0F" w:rsidP="00301A7F">
      <w:pPr>
        <w:pStyle w:val="Heading2"/>
      </w:pPr>
      <w:bookmarkStart w:id="241" w:name="_Toc98762720"/>
      <w:bookmarkStart w:id="242" w:name="_Toc98778549"/>
      <w:r>
        <w:lastRenderedPageBreak/>
        <w:t>Configure Roles &amp; Groups oin Azure AD</w:t>
      </w:r>
      <w:bookmarkEnd w:id="241"/>
      <w:bookmarkEnd w:id="242"/>
    </w:p>
    <w:p w14:paraId="3AB357EC" w14:textId="6103F3E8" w:rsidR="00301A7F" w:rsidRDefault="000B19C6" w:rsidP="00301A7F">
      <w:hyperlink r:id="rId284" w:history="1">
        <w:r w:rsidR="002C0D06" w:rsidRPr="002C244B">
          <w:rPr>
            <w:rStyle w:val="Hyperlink"/>
          </w:rPr>
          <w:t>https://stackoverflow.com/questions/62082149/validate-azure-token-in-a-spring-boot-application</w:t>
        </w:r>
      </w:hyperlink>
    </w:p>
    <w:p w14:paraId="1E029C2A" w14:textId="5E6722E8" w:rsidR="002C0D06" w:rsidRDefault="000B19C6" w:rsidP="00301A7F">
      <w:hyperlink r:id="rId285" w:history="1">
        <w:r w:rsidR="002C0D06" w:rsidRPr="002C244B">
          <w:rPr>
            <w:rStyle w:val="Hyperlink"/>
          </w:rPr>
          <w:t>https://github.com/Azure-Samples/azure-spring-boot-samples/tree/main/aad/azure-spring-boot-starter-active-directory/aad-resource-server-by-filter-stateless</w:t>
        </w:r>
      </w:hyperlink>
    </w:p>
    <w:p w14:paraId="19907679" w14:textId="6953156D" w:rsidR="002C0D06" w:rsidRDefault="002C0D06" w:rsidP="00301A7F"/>
    <w:p w14:paraId="3CBA3108" w14:textId="77777777" w:rsidR="009D17DF" w:rsidRPr="009D17DF" w:rsidRDefault="009D17DF" w:rsidP="009D17DF">
      <w:pPr>
        <w:pStyle w:val="Heading3"/>
      </w:pPr>
      <w:bookmarkStart w:id="243" w:name="_Toc98762721"/>
      <w:r w:rsidRPr="009D17DF">
        <w:t>Add app roles to your application and receive them in the token</w:t>
      </w:r>
      <w:bookmarkEnd w:id="243"/>
    </w:p>
    <w:p w14:paraId="3369DD07" w14:textId="34862E51" w:rsidR="009D17DF" w:rsidRDefault="000B19C6" w:rsidP="00301A7F">
      <w:hyperlink r:id="rId286" w:history="1">
        <w:r w:rsidR="00390FC2" w:rsidRPr="00520125">
          <w:rPr>
            <w:rStyle w:val="Hyperlink"/>
          </w:rPr>
          <w:t>https://docs.microsoft.com/en-us/azure/active-directory/develop/howto-add-app-roles-in-azure-ad-apps</w:t>
        </w:r>
      </w:hyperlink>
    </w:p>
    <w:p w14:paraId="360EA8E6" w14:textId="55AC076A" w:rsidR="0005108B" w:rsidRPr="00E172A8" w:rsidRDefault="0005108B" w:rsidP="00AF78E6">
      <w:pPr>
        <w:pStyle w:val="Quotes"/>
        <w:numPr>
          <w:ilvl w:val="0"/>
          <w:numId w:val="85"/>
        </w:numPr>
      </w:pPr>
      <w:r w:rsidRPr="00E172A8">
        <w:t>Sign in to the </w:t>
      </w:r>
      <w:hyperlink r:id="rId287" w:tgtFrame="_blank" w:history="1">
        <w:r w:rsidRPr="00E172A8">
          <w:rPr>
            <w:rStyle w:val="Hyperlink"/>
          </w:rPr>
          <w:t>Azure portal</w:t>
        </w:r>
      </w:hyperlink>
      <w:r w:rsidRPr="00E172A8">
        <w:t>.</w:t>
      </w:r>
    </w:p>
    <w:p w14:paraId="2BC54D51" w14:textId="11162BB0" w:rsidR="00E172A8" w:rsidRDefault="00E172A8" w:rsidP="00AF78E6">
      <w:pPr>
        <w:pStyle w:val="Quotes"/>
        <w:numPr>
          <w:ilvl w:val="0"/>
          <w:numId w:val="85"/>
        </w:numPr>
        <w:spacing w:after="0"/>
        <w:rPr>
          <w:rFonts w:eastAsia="Times New Roman" w:cs="Segoe UI"/>
          <w:color w:val="171717"/>
        </w:rPr>
      </w:pPr>
      <w:r>
        <w:rPr>
          <w:rFonts w:eastAsia="Times New Roman" w:cs="Segoe UI"/>
          <w:color w:val="171717"/>
        </w:rPr>
        <w:t>Active Directory &gt;</w:t>
      </w:r>
      <w:r w:rsidRPr="00E172A8">
        <w:rPr>
          <w:rFonts w:eastAsia="Times New Roman" w:cs="Segoe UI"/>
          <w:color w:val="171717"/>
        </w:rPr>
        <w:t> </w:t>
      </w:r>
      <w:r w:rsidRPr="00E172A8">
        <w:rPr>
          <w:rFonts w:eastAsia="Times New Roman" w:cs="Segoe UI"/>
          <w:b/>
          <w:bCs/>
          <w:color w:val="171717"/>
        </w:rPr>
        <w:t>App registrations</w:t>
      </w:r>
      <w:r>
        <w:rPr>
          <w:rFonts w:eastAsia="Times New Roman" w:cs="Segoe UI"/>
          <w:color w:val="171717"/>
        </w:rPr>
        <w:t xml:space="preserve">&gt; </w:t>
      </w:r>
      <w:r w:rsidRPr="00E172A8">
        <w:rPr>
          <w:rFonts w:eastAsia="Times New Roman" w:cs="Segoe UI"/>
          <w:color w:val="171717"/>
        </w:rPr>
        <w:t xml:space="preserve">select the </w:t>
      </w:r>
      <w:r w:rsidRPr="00E172A8">
        <w:rPr>
          <w:rFonts w:eastAsia="Times New Roman" w:cs="Segoe UI"/>
          <w:b/>
          <w:bCs/>
          <w:color w:val="171717"/>
        </w:rPr>
        <w:t>Application</w:t>
      </w:r>
      <w:r w:rsidRPr="00E172A8">
        <w:rPr>
          <w:rFonts w:eastAsia="Times New Roman" w:cs="Segoe UI"/>
          <w:color w:val="171717"/>
        </w:rPr>
        <w:t xml:space="preserve"> </w:t>
      </w:r>
      <w:r>
        <w:rPr>
          <w:rFonts w:eastAsia="Times New Roman" w:cs="Segoe UI"/>
          <w:color w:val="171717"/>
        </w:rPr>
        <w:t>&gt; Manage &gt; App Roles</w:t>
      </w:r>
      <w:r w:rsidR="002331F2">
        <w:rPr>
          <w:rFonts w:eastAsia="Times New Roman" w:cs="Segoe UI"/>
          <w:color w:val="171717"/>
        </w:rPr>
        <w:t xml:space="preserve"> &gt; </w:t>
      </w:r>
      <w:r w:rsidR="002331F2" w:rsidRPr="00490EE2">
        <w:rPr>
          <w:rFonts w:eastAsia="Times New Roman" w:cs="Segoe UI"/>
          <w:b/>
          <w:bCs/>
          <w:color w:val="171717"/>
        </w:rPr>
        <w:t>Create App role</w:t>
      </w:r>
      <w:r w:rsidR="002331F2">
        <w:rPr>
          <w:rFonts w:eastAsia="Times New Roman" w:cs="Segoe UI"/>
          <w:color w:val="171717"/>
        </w:rPr>
        <w:t xml:space="preserve"> </w:t>
      </w:r>
      <w:r w:rsidR="00490EE2">
        <w:rPr>
          <w:rFonts w:eastAsia="Times New Roman" w:cs="Segoe UI"/>
          <w:color w:val="171717"/>
        </w:rPr>
        <w:t xml:space="preserve"> &gt;</w:t>
      </w:r>
      <w:r w:rsidR="00490EE2" w:rsidRPr="00E172A8">
        <w:rPr>
          <w:rFonts w:eastAsia="Times New Roman" w:cs="Segoe UI"/>
          <w:color w:val="171717"/>
        </w:rPr>
        <w:t> </w:t>
      </w:r>
      <w:r w:rsidR="00490EE2">
        <w:rPr>
          <w:rFonts w:eastAsia="Times New Roman" w:cs="Segoe UI"/>
          <w:color w:val="171717"/>
        </w:rPr>
        <w:t xml:space="preserve">select </w:t>
      </w:r>
      <w:r w:rsidR="00490EE2" w:rsidRPr="006F4ACC">
        <w:rPr>
          <w:rFonts w:eastAsia="Times New Roman" w:cs="Segoe UI"/>
          <w:b/>
          <w:bCs/>
          <w:color w:val="171717"/>
        </w:rPr>
        <w:t>User/Group</w:t>
      </w:r>
      <w:r w:rsidR="00490EE2">
        <w:rPr>
          <w:rFonts w:eastAsia="Times New Roman" w:cs="Segoe UI"/>
          <w:color w:val="171717"/>
        </w:rPr>
        <w:t xml:space="preserve"> only</w:t>
      </w:r>
    </w:p>
    <w:p w14:paraId="3EF1C4FC" w14:textId="77777777" w:rsidR="007E4B15" w:rsidRDefault="008C16E2" w:rsidP="007E4B15">
      <w:pPr>
        <w:pStyle w:val="Quotes"/>
        <w:ind w:left="720"/>
      </w:pPr>
      <w:r>
        <w:drawing>
          <wp:inline distT="0" distB="0" distL="0" distR="0" wp14:anchorId="41343BE5" wp14:editId="33FDBA16">
            <wp:extent cx="5531709" cy="22493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548305" cy="2256074"/>
                    </a:xfrm>
                    <a:prstGeom prst="rect">
                      <a:avLst/>
                    </a:prstGeom>
                  </pic:spPr>
                </pic:pic>
              </a:graphicData>
            </a:graphic>
          </wp:inline>
        </w:drawing>
      </w:r>
    </w:p>
    <w:p w14:paraId="43A54519" w14:textId="5C1EC70B" w:rsidR="00E172A8" w:rsidRPr="0005108B" w:rsidRDefault="007E4B15" w:rsidP="007E4B15">
      <w:pPr>
        <w:pStyle w:val="Quotes"/>
        <w:ind w:left="720"/>
      </w:pPr>
      <w:r>
        <w:drawing>
          <wp:inline distT="0" distB="0" distL="0" distR="0" wp14:anchorId="6F628930" wp14:editId="1C0D29F2">
            <wp:extent cx="4806712" cy="141274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815936" cy="1415453"/>
                    </a:xfrm>
                    <a:prstGeom prst="rect">
                      <a:avLst/>
                    </a:prstGeom>
                  </pic:spPr>
                </pic:pic>
              </a:graphicData>
            </a:graphic>
          </wp:inline>
        </w:drawing>
      </w:r>
    </w:p>
    <w:p w14:paraId="499EF6E5" w14:textId="77777777" w:rsidR="001A0A80" w:rsidRPr="001A0A80" w:rsidRDefault="001A0A80" w:rsidP="001A0A80">
      <w:pPr>
        <w:pStyle w:val="Heading3"/>
      </w:pPr>
      <w:bookmarkStart w:id="244" w:name="_Toc98762722"/>
      <w:r w:rsidRPr="001A0A80">
        <w:t>Assign users and groups to roles</w:t>
      </w:r>
      <w:bookmarkEnd w:id="244"/>
    </w:p>
    <w:p w14:paraId="5723DE45" w14:textId="11C6CB3E" w:rsidR="007B0276" w:rsidRDefault="007B0276" w:rsidP="00AF78E6">
      <w:pPr>
        <w:pStyle w:val="ListParagraph"/>
        <w:numPr>
          <w:ilvl w:val="0"/>
          <w:numId w:val="86"/>
        </w:numPr>
        <w:shd w:val="clear" w:color="auto" w:fill="FFFFFF"/>
        <w:spacing w:after="0" w:line="240" w:lineRule="auto"/>
        <w:rPr>
          <w:rFonts w:cs="Segoe UI"/>
          <w:color w:val="171717"/>
        </w:rPr>
      </w:pPr>
      <w:r w:rsidRPr="007B0276">
        <w:rPr>
          <w:rFonts w:cs="Segoe UI"/>
          <w:color w:val="171717"/>
        </w:rPr>
        <w:t>Sign in to the </w:t>
      </w:r>
      <w:hyperlink r:id="rId290" w:tgtFrame="_blank" w:history="1">
        <w:r w:rsidRPr="007B0276">
          <w:rPr>
            <w:rStyle w:val="Hyperlink"/>
            <w:rFonts w:cs="Segoe UI"/>
          </w:rPr>
          <w:t>Azure portal</w:t>
        </w:r>
      </w:hyperlink>
      <w:r w:rsidRPr="007B0276">
        <w:rPr>
          <w:rFonts w:cs="Segoe UI"/>
          <w:color w:val="171717"/>
        </w:rPr>
        <w:t>.</w:t>
      </w:r>
    </w:p>
    <w:p w14:paraId="126FBCB4" w14:textId="77777777" w:rsidR="007B0276" w:rsidRPr="007B0276" w:rsidRDefault="007B0276" w:rsidP="007B0276">
      <w:pPr>
        <w:pStyle w:val="ListParagraph"/>
        <w:shd w:val="clear" w:color="auto" w:fill="FFFFFF"/>
        <w:spacing w:after="0" w:line="240" w:lineRule="auto"/>
        <w:rPr>
          <w:rFonts w:cs="Segoe UI"/>
          <w:color w:val="171717"/>
        </w:rPr>
      </w:pPr>
    </w:p>
    <w:p w14:paraId="5F86EB31" w14:textId="29F0D954" w:rsidR="007B0276" w:rsidRPr="003A1AA7" w:rsidRDefault="007B0276" w:rsidP="00AF78E6">
      <w:pPr>
        <w:pStyle w:val="ListParagraph"/>
        <w:numPr>
          <w:ilvl w:val="0"/>
          <w:numId w:val="86"/>
        </w:numPr>
        <w:shd w:val="clear" w:color="auto" w:fill="FFFFFF"/>
        <w:spacing w:after="0" w:line="240" w:lineRule="auto"/>
      </w:pPr>
      <w:r w:rsidRPr="003A1AA7">
        <w:rPr>
          <w:rStyle w:val="Strong"/>
          <w:rFonts w:cs="Segoe UI"/>
          <w:b/>
          <w:bCs/>
          <w:color w:val="171717"/>
        </w:rPr>
        <w:t>Active Directory</w:t>
      </w:r>
      <w:r w:rsidRPr="003A1AA7">
        <w:rPr>
          <w:rStyle w:val="Strong"/>
          <w:rFonts w:cs="Segoe UI"/>
          <w:color w:val="171717"/>
        </w:rPr>
        <w:t xml:space="preserve"> </w:t>
      </w:r>
      <w:r w:rsidRPr="003A1AA7">
        <w:rPr>
          <w:rFonts w:cs="Segoe UI"/>
          <w:color w:val="171717"/>
        </w:rPr>
        <w:t xml:space="preserve">&gt; </w:t>
      </w:r>
      <w:r w:rsidRPr="003A1AA7">
        <w:rPr>
          <w:rStyle w:val="Strong"/>
          <w:rFonts w:cs="Segoe UI"/>
          <w:b/>
          <w:bCs/>
          <w:color w:val="171717"/>
        </w:rPr>
        <w:t>Enterprise applications</w:t>
      </w:r>
      <w:r w:rsidRPr="003A1AA7">
        <w:rPr>
          <w:rFonts w:cs="Segoe UI"/>
          <w:color w:val="171717"/>
        </w:rPr>
        <w:t xml:space="preserve"> &gt; Select your </w:t>
      </w:r>
      <w:r w:rsidRPr="003A1AA7">
        <w:rPr>
          <w:rFonts w:cs="Segoe UI"/>
          <w:b/>
          <w:bCs/>
          <w:color w:val="171717"/>
        </w:rPr>
        <w:t>Application</w:t>
      </w:r>
    </w:p>
    <w:p w14:paraId="17CE467B" w14:textId="77777777" w:rsidR="003A1AA7" w:rsidRDefault="003A1AA7" w:rsidP="003A1AA7">
      <w:pPr>
        <w:pStyle w:val="ListParagraph"/>
        <w:shd w:val="clear" w:color="auto" w:fill="FFFFFF"/>
        <w:spacing w:after="0" w:line="240" w:lineRule="auto"/>
      </w:pPr>
    </w:p>
    <w:p w14:paraId="510D49B2" w14:textId="435E339A" w:rsidR="007B0276" w:rsidRDefault="007B0276" w:rsidP="00AF78E6">
      <w:pPr>
        <w:numPr>
          <w:ilvl w:val="0"/>
          <w:numId w:val="86"/>
        </w:numPr>
      </w:pPr>
      <w:r w:rsidRPr="007B0276">
        <w:t>Under </w:t>
      </w:r>
      <w:r w:rsidRPr="007B0276">
        <w:rPr>
          <w:b/>
          <w:bCs/>
        </w:rPr>
        <w:t>Manage</w:t>
      </w:r>
      <w:r w:rsidRPr="007B0276">
        <w:t>, select </w:t>
      </w:r>
      <w:r w:rsidRPr="007B0276">
        <w:rPr>
          <w:b/>
          <w:bCs/>
        </w:rPr>
        <w:t>Users and groups</w:t>
      </w:r>
      <w:r w:rsidR="003A1AA7">
        <w:t xml:space="preserve"> &gt;</w:t>
      </w:r>
      <w:r w:rsidRPr="007B0276">
        <w:t> </w:t>
      </w:r>
      <w:r w:rsidRPr="007B0276">
        <w:rPr>
          <w:b/>
          <w:bCs/>
        </w:rPr>
        <w:t>Add user</w:t>
      </w:r>
      <w:r w:rsidRPr="007B0276">
        <w:t> </w:t>
      </w:r>
      <w:r w:rsidR="003A1AA7">
        <w:t>&gt;</w:t>
      </w:r>
      <w:r w:rsidRPr="007B0276">
        <w:t> </w:t>
      </w:r>
      <w:r w:rsidRPr="007B0276">
        <w:rPr>
          <w:b/>
          <w:bCs/>
        </w:rPr>
        <w:t>Add Assignment</w:t>
      </w:r>
      <w:r w:rsidRPr="007B0276">
        <w:t> pane.</w:t>
      </w:r>
    </w:p>
    <w:p w14:paraId="15DB8522" w14:textId="6319829B" w:rsidR="007B0276" w:rsidRPr="007B0276" w:rsidRDefault="008A4781" w:rsidP="00176E32">
      <w:pPr>
        <w:ind w:left="720"/>
      </w:pPr>
      <w:r>
        <w:rPr>
          <w:noProof/>
        </w:rPr>
        <w:lastRenderedPageBreak/>
        <w:drawing>
          <wp:inline distT="0" distB="0" distL="0" distR="0" wp14:anchorId="64B4509E" wp14:editId="46F0EF76">
            <wp:extent cx="5943600" cy="2471420"/>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471420"/>
                    </a:xfrm>
                    <a:prstGeom prst="rect">
                      <a:avLst/>
                    </a:prstGeom>
                  </pic:spPr>
                </pic:pic>
              </a:graphicData>
            </a:graphic>
          </wp:inline>
        </w:drawing>
      </w:r>
    </w:p>
    <w:p w14:paraId="1F145F3C" w14:textId="77777777" w:rsidR="00390FC2" w:rsidRDefault="00390FC2" w:rsidP="00301A7F"/>
    <w:p w14:paraId="64916271" w14:textId="387A6FEE" w:rsidR="009D17DF" w:rsidRDefault="009D17DF" w:rsidP="00301A7F"/>
    <w:p w14:paraId="4C24BFFF" w14:textId="231A6535" w:rsidR="009D17DF" w:rsidRPr="00301A7F" w:rsidRDefault="00E03E0F" w:rsidP="00E03E0F">
      <w:pPr>
        <w:pStyle w:val="Heading2"/>
      </w:pPr>
      <w:bookmarkStart w:id="245" w:name="_Toc98762723"/>
      <w:bookmarkStart w:id="246" w:name="_Toc98778550"/>
      <w:r>
        <w:t>SpringBoot JWT Authentication</w:t>
      </w:r>
      <w:bookmarkEnd w:id="245"/>
      <w:bookmarkEnd w:id="246"/>
    </w:p>
    <w:p w14:paraId="5F7C529D" w14:textId="28C6D70B" w:rsidR="00E65AEB" w:rsidRDefault="000B19C6" w:rsidP="004A12BA">
      <w:hyperlink r:id="rId292" w:history="1">
        <w:r w:rsidR="005B204B" w:rsidRPr="00520125">
          <w:rPr>
            <w:rStyle w:val="Hyperlink"/>
          </w:rPr>
          <w:t>https://github.com/Azure-Samples/azure-spring-boot-samples/tree/main/aad/azure-spring-boot-starter-active-directory/aad-resource-server-by-filter-stateless</w:t>
        </w:r>
      </w:hyperlink>
    </w:p>
    <w:p w14:paraId="077F3926" w14:textId="7D25B7FB" w:rsidR="005B204B" w:rsidRDefault="004B7229" w:rsidP="004B7229">
      <w:pPr>
        <w:spacing w:after="0"/>
      </w:pPr>
      <w:r>
        <w:t xml:space="preserve">Update Maven dependencies </w:t>
      </w:r>
    </w:p>
    <w:p w14:paraId="17D44071" w14:textId="5E34C3C3" w:rsidR="004B7229" w:rsidRPr="004B7229" w:rsidRDefault="004B7229" w:rsidP="004B7229">
      <w:pPr>
        <w:pStyle w:val="Output"/>
        <w:rPr>
          <w:color w:val="4C483D" w:themeColor="text2"/>
          <w:sz w:val="16"/>
          <w:szCs w:val="18"/>
        </w:rPr>
      </w:pPr>
      <w:r w:rsidRPr="004B7229">
        <w:rPr>
          <w:color w:val="000000"/>
          <w:sz w:val="16"/>
          <w:szCs w:val="18"/>
        </w:rPr>
        <w:tab/>
      </w:r>
      <w:r w:rsidRPr="004B7229">
        <w:rPr>
          <w:sz w:val="16"/>
          <w:szCs w:val="18"/>
        </w:rPr>
        <w:t xml:space="preserve">&lt;!-- Azure Active Directory JWT </w:t>
      </w:r>
      <w:r w:rsidRPr="004B7229">
        <w:rPr>
          <w:sz w:val="16"/>
          <w:szCs w:val="18"/>
          <w:u w:val="single"/>
        </w:rPr>
        <w:t>Authencation</w:t>
      </w:r>
      <w:r w:rsidRPr="004B7229">
        <w:rPr>
          <w:sz w:val="16"/>
          <w:szCs w:val="18"/>
        </w:rPr>
        <w:t xml:space="preserve"> </w:t>
      </w:r>
      <w:r w:rsidRPr="004B7229">
        <w:rPr>
          <w:sz w:val="16"/>
          <w:szCs w:val="18"/>
          <w:u w:val="single"/>
        </w:rPr>
        <w:t>Depenedecies</w:t>
      </w:r>
      <w:r w:rsidRPr="004B7229">
        <w:rPr>
          <w:sz w:val="16"/>
          <w:szCs w:val="18"/>
        </w:rPr>
        <w:t xml:space="preserve"> --&gt;</w:t>
      </w:r>
    </w:p>
    <w:p w14:paraId="44B8FD33" w14:textId="2946E82F"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8080"/>
          <w:sz w:val="16"/>
          <w:szCs w:val="18"/>
        </w:rPr>
        <w:t>&lt;</w:t>
      </w:r>
      <w:r w:rsidRPr="004B7229">
        <w:rPr>
          <w:color w:val="3F7F7F"/>
          <w:sz w:val="16"/>
          <w:szCs w:val="18"/>
        </w:rPr>
        <w:t>dependency</w:t>
      </w:r>
      <w:r w:rsidRPr="004B7229">
        <w:rPr>
          <w:color w:val="008080"/>
          <w:sz w:val="16"/>
          <w:szCs w:val="18"/>
        </w:rPr>
        <w:t>&gt;</w:t>
      </w:r>
    </w:p>
    <w:p w14:paraId="07D678AE" w14:textId="20460C79"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rPr>
        <w:t>&lt;</w:t>
      </w:r>
      <w:r w:rsidRPr="004B7229">
        <w:rPr>
          <w:color w:val="3F7F7F"/>
          <w:sz w:val="16"/>
          <w:szCs w:val="18"/>
        </w:rPr>
        <w:t>groupId</w:t>
      </w:r>
      <w:r w:rsidRPr="004B7229">
        <w:rPr>
          <w:color w:val="008080"/>
          <w:sz w:val="16"/>
          <w:szCs w:val="18"/>
        </w:rPr>
        <w:t>&gt;</w:t>
      </w:r>
      <w:r w:rsidRPr="004B7229">
        <w:rPr>
          <w:color w:val="000000"/>
          <w:sz w:val="16"/>
          <w:szCs w:val="18"/>
        </w:rPr>
        <w:t>com.azure.spring</w:t>
      </w:r>
      <w:r w:rsidRPr="004B7229">
        <w:rPr>
          <w:color w:val="008080"/>
          <w:sz w:val="16"/>
          <w:szCs w:val="18"/>
        </w:rPr>
        <w:t>&lt;/</w:t>
      </w:r>
      <w:r w:rsidRPr="004B7229">
        <w:rPr>
          <w:color w:val="3F7F7F"/>
          <w:sz w:val="16"/>
          <w:szCs w:val="18"/>
        </w:rPr>
        <w:t>groupId</w:t>
      </w:r>
      <w:r w:rsidRPr="004B7229">
        <w:rPr>
          <w:color w:val="008080"/>
          <w:sz w:val="16"/>
          <w:szCs w:val="18"/>
        </w:rPr>
        <w:t>&gt;</w:t>
      </w:r>
    </w:p>
    <w:p w14:paraId="49E054F2" w14:textId="3A5936AE"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rPr>
        <w:t>&lt;</w:t>
      </w:r>
      <w:r w:rsidRPr="004B7229">
        <w:rPr>
          <w:color w:val="3F7F7F"/>
          <w:sz w:val="16"/>
          <w:szCs w:val="18"/>
        </w:rPr>
        <w:t>artifactId</w:t>
      </w:r>
      <w:r w:rsidRPr="004B7229">
        <w:rPr>
          <w:color w:val="008080"/>
          <w:sz w:val="16"/>
          <w:szCs w:val="18"/>
        </w:rPr>
        <w:t>&gt;</w:t>
      </w:r>
      <w:r w:rsidRPr="004B7229">
        <w:rPr>
          <w:color w:val="000000"/>
          <w:sz w:val="16"/>
          <w:szCs w:val="18"/>
        </w:rPr>
        <w:t>azure-spring-boot-bom</w:t>
      </w:r>
      <w:r w:rsidRPr="004B7229">
        <w:rPr>
          <w:color w:val="008080"/>
          <w:sz w:val="16"/>
          <w:szCs w:val="18"/>
        </w:rPr>
        <w:t>&lt;/</w:t>
      </w:r>
      <w:r w:rsidRPr="004B7229">
        <w:rPr>
          <w:color w:val="3F7F7F"/>
          <w:sz w:val="16"/>
          <w:szCs w:val="18"/>
        </w:rPr>
        <w:t>artifactId</w:t>
      </w:r>
      <w:r w:rsidRPr="004B7229">
        <w:rPr>
          <w:color w:val="008080"/>
          <w:sz w:val="16"/>
          <w:szCs w:val="18"/>
        </w:rPr>
        <w:t>&gt;</w:t>
      </w:r>
    </w:p>
    <w:p w14:paraId="3E27A86C" w14:textId="0B9377F2"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rPr>
        <w:t>&lt;</w:t>
      </w:r>
      <w:r w:rsidRPr="004B7229">
        <w:rPr>
          <w:color w:val="3F7F7F"/>
          <w:sz w:val="16"/>
          <w:szCs w:val="18"/>
        </w:rPr>
        <w:t>version</w:t>
      </w:r>
      <w:r w:rsidRPr="004B7229">
        <w:rPr>
          <w:color w:val="008080"/>
          <w:sz w:val="16"/>
          <w:szCs w:val="18"/>
        </w:rPr>
        <w:t>&gt;</w:t>
      </w:r>
      <w:r w:rsidRPr="004B7229">
        <w:rPr>
          <w:color w:val="000000"/>
          <w:sz w:val="16"/>
          <w:szCs w:val="18"/>
        </w:rPr>
        <w:t>3.14.0</w:t>
      </w:r>
      <w:r w:rsidRPr="004B7229">
        <w:rPr>
          <w:color w:val="008080"/>
          <w:sz w:val="16"/>
          <w:szCs w:val="18"/>
        </w:rPr>
        <w:t>&lt;/</w:t>
      </w:r>
      <w:r w:rsidRPr="004B7229">
        <w:rPr>
          <w:color w:val="3F7F7F"/>
          <w:sz w:val="16"/>
          <w:szCs w:val="18"/>
        </w:rPr>
        <w:t>version</w:t>
      </w:r>
    </w:p>
    <w:p w14:paraId="12750F47" w14:textId="336D4460"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rPr>
        <w:t>&lt;</w:t>
      </w:r>
      <w:r w:rsidRPr="004B7229">
        <w:rPr>
          <w:color w:val="3F7F7F"/>
          <w:sz w:val="16"/>
          <w:szCs w:val="18"/>
        </w:rPr>
        <w:t>type</w:t>
      </w:r>
      <w:r w:rsidRPr="004B7229">
        <w:rPr>
          <w:color w:val="008080"/>
          <w:sz w:val="16"/>
          <w:szCs w:val="18"/>
        </w:rPr>
        <w:t>&gt;</w:t>
      </w:r>
      <w:r w:rsidRPr="004B7229">
        <w:rPr>
          <w:color w:val="000000"/>
          <w:sz w:val="16"/>
          <w:szCs w:val="18"/>
        </w:rPr>
        <w:t>pom</w:t>
      </w:r>
      <w:r w:rsidRPr="004B7229">
        <w:rPr>
          <w:color w:val="008080"/>
          <w:sz w:val="16"/>
          <w:szCs w:val="18"/>
        </w:rPr>
        <w:t>&lt;/</w:t>
      </w:r>
      <w:r w:rsidRPr="004B7229">
        <w:rPr>
          <w:color w:val="3F7F7F"/>
          <w:sz w:val="16"/>
          <w:szCs w:val="18"/>
        </w:rPr>
        <w:t>type</w:t>
      </w:r>
      <w:r w:rsidRPr="004B7229">
        <w:rPr>
          <w:color w:val="008080"/>
          <w:sz w:val="16"/>
          <w:szCs w:val="18"/>
        </w:rPr>
        <w:t>&gt;</w:t>
      </w:r>
    </w:p>
    <w:p w14:paraId="2FD7DAAE" w14:textId="01E4D8F7"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rPr>
        <w:t>&lt;</w:t>
      </w:r>
      <w:r w:rsidRPr="004B7229">
        <w:rPr>
          <w:color w:val="3F7F7F"/>
          <w:sz w:val="16"/>
          <w:szCs w:val="18"/>
        </w:rPr>
        <w:t>scope</w:t>
      </w:r>
      <w:r w:rsidRPr="004B7229">
        <w:rPr>
          <w:color w:val="008080"/>
          <w:sz w:val="16"/>
          <w:szCs w:val="18"/>
        </w:rPr>
        <w:t>&gt;</w:t>
      </w:r>
      <w:r w:rsidRPr="004B7229">
        <w:rPr>
          <w:color w:val="000000"/>
          <w:sz w:val="16"/>
          <w:szCs w:val="18"/>
        </w:rPr>
        <w:t>import</w:t>
      </w:r>
      <w:r w:rsidRPr="004B7229">
        <w:rPr>
          <w:color w:val="008080"/>
          <w:sz w:val="16"/>
          <w:szCs w:val="18"/>
        </w:rPr>
        <w:t>&lt;/</w:t>
      </w:r>
      <w:r w:rsidRPr="004B7229">
        <w:rPr>
          <w:color w:val="3F7F7F"/>
          <w:sz w:val="16"/>
          <w:szCs w:val="18"/>
        </w:rPr>
        <w:t>scope</w:t>
      </w:r>
      <w:r w:rsidRPr="004B7229">
        <w:rPr>
          <w:color w:val="008080"/>
          <w:sz w:val="16"/>
          <w:szCs w:val="18"/>
        </w:rPr>
        <w:t>&gt;</w:t>
      </w:r>
    </w:p>
    <w:p w14:paraId="2091B35B" w14:textId="43643726" w:rsidR="004B7229" w:rsidRDefault="004B7229" w:rsidP="004B7229">
      <w:pPr>
        <w:pStyle w:val="Output"/>
        <w:rPr>
          <w:color w:val="4C483D" w:themeColor="text2"/>
          <w:sz w:val="16"/>
          <w:szCs w:val="18"/>
        </w:rPr>
      </w:pPr>
      <w:r w:rsidRPr="004B7229">
        <w:rPr>
          <w:color w:val="000000"/>
          <w:sz w:val="16"/>
          <w:szCs w:val="18"/>
        </w:rPr>
        <w:tab/>
      </w:r>
      <w:r w:rsidRPr="004B7229">
        <w:rPr>
          <w:color w:val="008080"/>
          <w:sz w:val="16"/>
          <w:szCs w:val="18"/>
        </w:rPr>
        <w:t>&lt;/</w:t>
      </w:r>
      <w:r w:rsidRPr="004B7229">
        <w:rPr>
          <w:color w:val="3F7F7F"/>
          <w:sz w:val="16"/>
          <w:szCs w:val="18"/>
        </w:rPr>
        <w:t>dependency</w:t>
      </w:r>
      <w:r w:rsidRPr="004B7229">
        <w:rPr>
          <w:color w:val="008080"/>
          <w:sz w:val="16"/>
          <w:szCs w:val="18"/>
        </w:rPr>
        <w:t>&gt;</w:t>
      </w:r>
      <w:r>
        <w:rPr>
          <w:color w:val="4C483D" w:themeColor="text2"/>
          <w:sz w:val="16"/>
          <w:szCs w:val="18"/>
        </w:rPr>
        <w:t xml:space="preserve"> </w:t>
      </w:r>
    </w:p>
    <w:p w14:paraId="5323624A" w14:textId="77777777" w:rsidR="004B7229" w:rsidRPr="004B7229" w:rsidRDefault="004B7229" w:rsidP="004B7229">
      <w:pPr>
        <w:pStyle w:val="Output"/>
        <w:rPr>
          <w:color w:val="4C483D" w:themeColor="text2"/>
          <w:sz w:val="16"/>
          <w:szCs w:val="18"/>
        </w:rPr>
      </w:pPr>
    </w:p>
    <w:p w14:paraId="109A71D8" w14:textId="76A48837"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8080"/>
          <w:sz w:val="16"/>
          <w:szCs w:val="18"/>
        </w:rPr>
        <w:t>&lt;</w:t>
      </w:r>
      <w:r w:rsidRPr="004B7229">
        <w:rPr>
          <w:color w:val="3F7F7F"/>
          <w:sz w:val="16"/>
          <w:szCs w:val="18"/>
        </w:rPr>
        <w:t>dependency</w:t>
      </w:r>
      <w:r w:rsidRPr="004B7229">
        <w:rPr>
          <w:color w:val="008080"/>
          <w:sz w:val="16"/>
          <w:szCs w:val="18"/>
        </w:rPr>
        <w:t>&gt;</w:t>
      </w:r>
    </w:p>
    <w:p w14:paraId="100E1F66" w14:textId="210AADE7"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rPr>
        <w:t>&lt;</w:t>
      </w:r>
      <w:r w:rsidRPr="004B7229">
        <w:rPr>
          <w:color w:val="3F7F7F"/>
          <w:sz w:val="16"/>
          <w:szCs w:val="18"/>
        </w:rPr>
        <w:t>groupId</w:t>
      </w:r>
      <w:r w:rsidRPr="004B7229">
        <w:rPr>
          <w:color w:val="008080"/>
          <w:sz w:val="16"/>
          <w:szCs w:val="18"/>
        </w:rPr>
        <w:t>&gt;</w:t>
      </w:r>
      <w:r w:rsidRPr="004B7229">
        <w:rPr>
          <w:color w:val="000000"/>
          <w:sz w:val="16"/>
          <w:szCs w:val="18"/>
        </w:rPr>
        <w:t>com.azure.spring</w:t>
      </w:r>
      <w:r w:rsidRPr="004B7229">
        <w:rPr>
          <w:color w:val="008080"/>
          <w:sz w:val="16"/>
          <w:szCs w:val="18"/>
        </w:rPr>
        <w:t>&lt;/</w:t>
      </w:r>
      <w:r w:rsidRPr="004B7229">
        <w:rPr>
          <w:color w:val="3F7F7F"/>
          <w:sz w:val="16"/>
          <w:szCs w:val="18"/>
        </w:rPr>
        <w:t>groupId</w:t>
      </w:r>
      <w:r w:rsidRPr="004B7229">
        <w:rPr>
          <w:color w:val="008080"/>
          <w:sz w:val="16"/>
          <w:szCs w:val="18"/>
        </w:rPr>
        <w:t>&gt;</w:t>
      </w:r>
    </w:p>
    <w:p w14:paraId="08D73AD0" w14:textId="31BE3D94"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rPr>
        <w:t>&lt;</w:t>
      </w:r>
      <w:r w:rsidRPr="004B7229">
        <w:rPr>
          <w:color w:val="3F7F7F"/>
          <w:sz w:val="16"/>
          <w:szCs w:val="18"/>
        </w:rPr>
        <w:t>artifactId</w:t>
      </w:r>
      <w:r w:rsidRPr="004B7229">
        <w:rPr>
          <w:color w:val="008080"/>
          <w:sz w:val="16"/>
          <w:szCs w:val="18"/>
        </w:rPr>
        <w:t>&gt;</w:t>
      </w:r>
      <w:r w:rsidRPr="004B7229">
        <w:rPr>
          <w:color w:val="000000"/>
          <w:sz w:val="16"/>
          <w:szCs w:val="18"/>
        </w:rPr>
        <w:t>azure-spring-boot-starter-active-directory</w:t>
      </w:r>
      <w:r w:rsidRPr="004B7229">
        <w:rPr>
          <w:color w:val="008080"/>
          <w:sz w:val="16"/>
          <w:szCs w:val="18"/>
        </w:rPr>
        <w:t>&lt;/</w:t>
      </w:r>
      <w:r w:rsidRPr="004B7229">
        <w:rPr>
          <w:color w:val="3F7F7F"/>
          <w:sz w:val="16"/>
          <w:szCs w:val="18"/>
        </w:rPr>
        <w:t>artifactId</w:t>
      </w:r>
      <w:r w:rsidRPr="004B7229">
        <w:rPr>
          <w:color w:val="008080"/>
          <w:sz w:val="16"/>
          <w:szCs w:val="18"/>
        </w:rPr>
        <w:t>&gt;</w:t>
      </w:r>
    </w:p>
    <w:p w14:paraId="43F7FE3A" w14:textId="6A4D1541"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rPr>
        <w:t>&lt;</w:t>
      </w:r>
      <w:r w:rsidRPr="004B7229">
        <w:rPr>
          <w:color w:val="3F7F7F"/>
          <w:sz w:val="16"/>
          <w:szCs w:val="18"/>
        </w:rPr>
        <w:t>version</w:t>
      </w:r>
      <w:r w:rsidRPr="004B7229">
        <w:rPr>
          <w:color w:val="008080"/>
          <w:sz w:val="16"/>
          <w:szCs w:val="18"/>
        </w:rPr>
        <w:t>&gt;</w:t>
      </w:r>
      <w:r w:rsidRPr="004B7229">
        <w:rPr>
          <w:color w:val="000000"/>
          <w:sz w:val="16"/>
          <w:szCs w:val="18"/>
        </w:rPr>
        <w:t>3.14.0</w:t>
      </w:r>
      <w:r w:rsidRPr="004B7229">
        <w:rPr>
          <w:color w:val="008080"/>
          <w:sz w:val="16"/>
          <w:szCs w:val="18"/>
        </w:rPr>
        <w:t>&lt;/</w:t>
      </w:r>
      <w:r w:rsidRPr="004B7229">
        <w:rPr>
          <w:color w:val="3F7F7F"/>
          <w:sz w:val="16"/>
          <w:szCs w:val="18"/>
        </w:rPr>
        <w:t>version</w:t>
      </w:r>
      <w:r w:rsidRPr="004B7229">
        <w:rPr>
          <w:color w:val="008080"/>
          <w:sz w:val="16"/>
          <w:szCs w:val="18"/>
        </w:rPr>
        <w:t>&gt;</w:t>
      </w:r>
    </w:p>
    <w:p w14:paraId="1953FC7C" w14:textId="2A354B30"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8080"/>
          <w:sz w:val="16"/>
          <w:szCs w:val="18"/>
        </w:rPr>
        <w:t>&lt;/</w:t>
      </w:r>
      <w:r w:rsidRPr="004B7229">
        <w:rPr>
          <w:color w:val="3F7F7F"/>
          <w:sz w:val="16"/>
          <w:szCs w:val="18"/>
        </w:rPr>
        <w:t>dependency</w:t>
      </w:r>
      <w:r w:rsidRPr="004B7229">
        <w:rPr>
          <w:color w:val="008080"/>
          <w:sz w:val="16"/>
          <w:szCs w:val="18"/>
        </w:rPr>
        <w:t>&gt;</w:t>
      </w:r>
    </w:p>
    <w:p w14:paraId="4609E47B" w14:textId="77777777" w:rsidR="004B7229" w:rsidRPr="004B7229" w:rsidRDefault="004B7229" w:rsidP="004B7229">
      <w:pPr>
        <w:pStyle w:val="Output"/>
        <w:rPr>
          <w:color w:val="4C483D" w:themeColor="text2"/>
          <w:sz w:val="16"/>
          <w:szCs w:val="18"/>
        </w:rPr>
      </w:pPr>
    </w:p>
    <w:p w14:paraId="048F2ECF" w14:textId="59922B7B"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8080"/>
          <w:sz w:val="16"/>
          <w:szCs w:val="18"/>
        </w:rPr>
        <w:t>&lt;</w:t>
      </w:r>
      <w:r w:rsidRPr="004B7229">
        <w:rPr>
          <w:color w:val="3F7F7F"/>
          <w:sz w:val="16"/>
          <w:szCs w:val="18"/>
        </w:rPr>
        <w:t>dependency</w:t>
      </w:r>
      <w:r w:rsidRPr="004B7229">
        <w:rPr>
          <w:color w:val="008080"/>
          <w:sz w:val="16"/>
          <w:szCs w:val="18"/>
        </w:rPr>
        <w:t>&gt;</w:t>
      </w:r>
    </w:p>
    <w:p w14:paraId="040372CD" w14:textId="579AEC9E"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rPr>
        <w:t>&lt;</w:t>
      </w:r>
      <w:r w:rsidRPr="004B7229">
        <w:rPr>
          <w:color w:val="3F7F7F"/>
          <w:sz w:val="16"/>
          <w:szCs w:val="18"/>
        </w:rPr>
        <w:t>groupId</w:t>
      </w:r>
      <w:r w:rsidRPr="004B7229">
        <w:rPr>
          <w:color w:val="008080"/>
          <w:sz w:val="16"/>
          <w:szCs w:val="18"/>
        </w:rPr>
        <w:t>&gt;</w:t>
      </w:r>
      <w:r w:rsidRPr="004B7229">
        <w:rPr>
          <w:color w:val="000000"/>
          <w:sz w:val="16"/>
          <w:szCs w:val="18"/>
        </w:rPr>
        <w:t>org.springframework.boot</w:t>
      </w:r>
      <w:r w:rsidRPr="004B7229">
        <w:rPr>
          <w:color w:val="008080"/>
          <w:sz w:val="16"/>
          <w:szCs w:val="18"/>
        </w:rPr>
        <w:t>&lt;/</w:t>
      </w:r>
      <w:r w:rsidRPr="004B7229">
        <w:rPr>
          <w:color w:val="3F7F7F"/>
          <w:sz w:val="16"/>
          <w:szCs w:val="18"/>
        </w:rPr>
        <w:t>groupId</w:t>
      </w:r>
      <w:r w:rsidRPr="004B7229">
        <w:rPr>
          <w:color w:val="008080"/>
          <w:sz w:val="16"/>
          <w:szCs w:val="18"/>
        </w:rPr>
        <w:t>&gt;</w:t>
      </w:r>
    </w:p>
    <w:p w14:paraId="1357CD69" w14:textId="6D74488E"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rPr>
        <w:t>&lt;</w:t>
      </w:r>
      <w:r w:rsidRPr="004B7229">
        <w:rPr>
          <w:color w:val="3F7F7F"/>
          <w:sz w:val="16"/>
          <w:szCs w:val="18"/>
        </w:rPr>
        <w:t>artifactId</w:t>
      </w:r>
      <w:r w:rsidRPr="004B7229">
        <w:rPr>
          <w:color w:val="008080"/>
          <w:sz w:val="16"/>
          <w:szCs w:val="18"/>
        </w:rPr>
        <w:t>&gt;</w:t>
      </w:r>
      <w:r w:rsidRPr="004B7229">
        <w:rPr>
          <w:color w:val="000000"/>
          <w:sz w:val="16"/>
          <w:szCs w:val="18"/>
        </w:rPr>
        <w:t>spring-boot-starter-security</w:t>
      </w:r>
      <w:r w:rsidRPr="004B7229">
        <w:rPr>
          <w:color w:val="008080"/>
          <w:sz w:val="16"/>
          <w:szCs w:val="18"/>
        </w:rPr>
        <w:t>&lt;/</w:t>
      </w:r>
      <w:r w:rsidRPr="004B7229">
        <w:rPr>
          <w:color w:val="3F7F7F"/>
          <w:sz w:val="16"/>
          <w:szCs w:val="18"/>
        </w:rPr>
        <w:t>artifactId</w:t>
      </w:r>
      <w:r w:rsidRPr="004B7229">
        <w:rPr>
          <w:color w:val="008080"/>
          <w:sz w:val="16"/>
          <w:szCs w:val="18"/>
        </w:rPr>
        <w:t>&gt;</w:t>
      </w:r>
    </w:p>
    <w:p w14:paraId="2A6FEBB2" w14:textId="211063A7"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u w:val="single"/>
        </w:rPr>
        <w:t>&lt;</w:t>
      </w:r>
      <w:r w:rsidRPr="004B7229">
        <w:rPr>
          <w:color w:val="3F7F7F"/>
          <w:sz w:val="16"/>
          <w:szCs w:val="18"/>
          <w:u w:val="single"/>
        </w:rPr>
        <w:t>version</w:t>
      </w:r>
      <w:r w:rsidRPr="004B7229">
        <w:rPr>
          <w:color w:val="008080"/>
          <w:sz w:val="16"/>
          <w:szCs w:val="18"/>
          <w:u w:val="single"/>
        </w:rPr>
        <w:t>&gt;</w:t>
      </w:r>
      <w:r w:rsidRPr="004B7229">
        <w:rPr>
          <w:color w:val="000000"/>
          <w:sz w:val="16"/>
          <w:szCs w:val="18"/>
          <w:u w:val="single"/>
        </w:rPr>
        <w:t>2.5.5</w:t>
      </w:r>
      <w:r w:rsidRPr="004B7229">
        <w:rPr>
          <w:color w:val="008080"/>
          <w:sz w:val="16"/>
          <w:szCs w:val="18"/>
          <w:u w:val="single"/>
        </w:rPr>
        <w:t>&lt;/</w:t>
      </w:r>
      <w:r w:rsidRPr="004B7229">
        <w:rPr>
          <w:color w:val="3F7F7F"/>
          <w:sz w:val="16"/>
          <w:szCs w:val="18"/>
          <w:u w:val="single"/>
        </w:rPr>
        <w:t>version</w:t>
      </w:r>
      <w:r w:rsidRPr="004B7229">
        <w:rPr>
          <w:color w:val="008080"/>
          <w:sz w:val="16"/>
          <w:szCs w:val="18"/>
          <w:u w:val="single"/>
        </w:rPr>
        <w:t>&gt;</w:t>
      </w:r>
    </w:p>
    <w:p w14:paraId="4E5ED705" w14:textId="0CCBBF15" w:rsidR="004B7229" w:rsidRDefault="004B7229" w:rsidP="004B7229">
      <w:pPr>
        <w:pStyle w:val="Output"/>
        <w:rPr>
          <w:color w:val="4C483D" w:themeColor="text2"/>
          <w:sz w:val="16"/>
          <w:szCs w:val="18"/>
        </w:rPr>
      </w:pPr>
      <w:r w:rsidRPr="004B7229">
        <w:rPr>
          <w:color w:val="000000"/>
          <w:sz w:val="16"/>
          <w:szCs w:val="18"/>
        </w:rPr>
        <w:tab/>
      </w:r>
      <w:r w:rsidRPr="004B7229">
        <w:rPr>
          <w:color w:val="008080"/>
          <w:sz w:val="16"/>
          <w:szCs w:val="18"/>
        </w:rPr>
        <w:t>&lt;/</w:t>
      </w:r>
      <w:r w:rsidRPr="004B7229">
        <w:rPr>
          <w:color w:val="3F7F7F"/>
          <w:sz w:val="16"/>
          <w:szCs w:val="18"/>
        </w:rPr>
        <w:t>dependency</w:t>
      </w:r>
      <w:r w:rsidRPr="004B7229">
        <w:rPr>
          <w:color w:val="008080"/>
          <w:sz w:val="16"/>
          <w:szCs w:val="18"/>
        </w:rPr>
        <w:t>&gt;</w:t>
      </w:r>
      <w:r>
        <w:rPr>
          <w:color w:val="4C483D" w:themeColor="text2"/>
          <w:sz w:val="16"/>
          <w:szCs w:val="18"/>
        </w:rPr>
        <w:t xml:space="preserve"> </w:t>
      </w:r>
    </w:p>
    <w:p w14:paraId="73B95742" w14:textId="77777777" w:rsidR="004B7229" w:rsidRPr="004B7229" w:rsidRDefault="004B7229" w:rsidP="004B7229">
      <w:pPr>
        <w:pStyle w:val="Output"/>
        <w:rPr>
          <w:color w:val="4C483D" w:themeColor="text2"/>
          <w:sz w:val="16"/>
          <w:szCs w:val="18"/>
        </w:rPr>
      </w:pPr>
    </w:p>
    <w:p w14:paraId="276BAFA3" w14:textId="7F6E520E"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8080"/>
          <w:sz w:val="16"/>
          <w:szCs w:val="18"/>
        </w:rPr>
        <w:t>&lt;</w:t>
      </w:r>
      <w:r w:rsidRPr="004B7229">
        <w:rPr>
          <w:color w:val="3F7F7F"/>
          <w:sz w:val="16"/>
          <w:szCs w:val="18"/>
        </w:rPr>
        <w:t>dependency</w:t>
      </w:r>
      <w:r w:rsidRPr="004B7229">
        <w:rPr>
          <w:color w:val="008080"/>
          <w:sz w:val="16"/>
          <w:szCs w:val="18"/>
        </w:rPr>
        <w:t>&gt;</w:t>
      </w:r>
    </w:p>
    <w:p w14:paraId="693DCB5E" w14:textId="464EE397"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rPr>
        <w:t>&lt;</w:t>
      </w:r>
      <w:r w:rsidRPr="004B7229">
        <w:rPr>
          <w:color w:val="3F7F7F"/>
          <w:sz w:val="16"/>
          <w:szCs w:val="18"/>
        </w:rPr>
        <w:t>groupId</w:t>
      </w:r>
      <w:r w:rsidRPr="004B7229">
        <w:rPr>
          <w:color w:val="008080"/>
          <w:sz w:val="16"/>
          <w:szCs w:val="18"/>
        </w:rPr>
        <w:t>&gt;</w:t>
      </w:r>
      <w:r w:rsidRPr="004B7229">
        <w:rPr>
          <w:color w:val="000000"/>
          <w:sz w:val="16"/>
          <w:szCs w:val="18"/>
        </w:rPr>
        <w:t>org.springframework.security</w:t>
      </w:r>
      <w:r w:rsidRPr="004B7229">
        <w:rPr>
          <w:color w:val="008080"/>
          <w:sz w:val="16"/>
          <w:szCs w:val="18"/>
        </w:rPr>
        <w:t>&lt;/</w:t>
      </w:r>
      <w:r w:rsidRPr="004B7229">
        <w:rPr>
          <w:color w:val="3F7F7F"/>
          <w:sz w:val="16"/>
          <w:szCs w:val="18"/>
        </w:rPr>
        <w:t>groupId</w:t>
      </w:r>
      <w:r w:rsidRPr="004B7229">
        <w:rPr>
          <w:color w:val="008080"/>
          <w:sz w:val="16"/>
          <w:szCs w:val="18"/>
        </w:rPr>
        <w:t>&gt;</w:t>
      </w:r>
    </w:p>
    <w:p w14:paraId="02AFB61C" w14:textId="5B7DDF1C"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rPr>
        <w:t>&lt;</w:t>
      </w:r>
      <w:r w:rsidRPr="004B7229">
        <w:rPr>
          <w:color w:val="3F7F7F"/>
          <w:sz w:val="16"/>
          <w:szCs w:val="18"/>
        </w:rPr>
        <w:t>artifactId</w:t>
      </w:r>
      <w:r w:rsidRPr="004B7229">
        <w:rPr>
          <w:color w:val="008080"/>
          <w:sz w:val="16"/>
          <w:szCs w:val="18"/>
        </w:rPr>
        <w:t>&gt;</w:t>
      </w:r>
      <w:r w:rsidRPr="004B7229">
        <w:rPr>
          <w:color w:val="000000"/>
          <w:sz w:val="16"/>
          <w:szCs w:val="18"/>
        </w:rPr>
        <w:t>spring-security-oauth2-client</w:t>
      </w:r>
      <w:r w:rsidRPr="004B7229">
        <w:rPr>
          <w:color w:val="008080"/>
          <w:sz w:val="16"/>
          <w:szCs w:val="18"/>
        </w:rPr>
        <w:t>&lt;/</w:t>
      </w:r>
      <w:r w:rsidRPr="004B7229">
        <w:rPr>
          <w:color w:val="3F7F7F"/>
          <w:sz w:val="16"/>
          <w:szCs w:val="18"/>
        </w:rPr>
        <w:t>artifactId</w:t>
      </w:r>
      <w:r w:rsidRPr="004B7229">
        <w:rPr>
          <w:color w:val="008080"/>
          <w:sz w:val="16"/>
          <w:szCs w:val="18"/>
        </w:rPr>
        <w:t>&gt;</w:t>
      </w:r>
    </w:p>
    <w:p w14:paraId="29EA054C" w14:textId="06E52B6A"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u w:val="single"/>
        </w:rPr>
        <w:t>&lt;</w:t>
      </w:r>
      <w:r w:rsidRPr="004B7229">
        <w:rPr>
          <w:color w:val="3F7F7F"/>
          <w:sz w:val="16"/>
          <w:szCs w:val="18"/>
          <w:u w:val="single"/>
        </w:rPr>
        <w:t>version</w:t>
      </w:r>
      <w:r w:rsidRPr="004B7229">
        <w:rPr>
          <w:color w:val="008080"/>
          <w:sz w:val="16"/>
          <w:szCs w:val="18"/>
          <w:u w:val="single"/>
        </w:rPr>
        <w:t>&gt;</w:t>
      </w:r>
      <w:r w:rsidRPr="004B7229">
        <w:rPr>
          <w:color w:val="000000"/>
          <w:sz w:val="16"/>
          <w:szCs w:val="18"/>
          <w:u w:val="single"/>
        </w:rPr>
        <w:t>5.5.1</w:t>
      </w:r>
      <w:r w:rsidRPr="004B7229">
        <w:rPr>
          <w:color w:val="008080"/>
          <w:sz w:val="16"/>
          <w:szCs w:val="18"/>
          <w:u w:val="single"/>
        </w:rPr>
        <w:t>&lt;/</w:t>
      </w:r>
      <w:r w:rsidRPr="004B7229">
        <w:rPr>
          <w:color w:val="3F7F7F"/>
          <w:sz w:val="16"/>
          <w:szCs w:val="18"/>
          <w:u w:val="single"/>
        </w:rPr>
        <w:t>version</w:t>
      </w:r>
      <w:r w:rsidRPr="004B7229">
        <w:rPr>
          <w:color w:val="008080"/>
          <w:sz w:val="16"/>
          <w:szCs w:val="18"/>
          <w:u w:val="single"/>
        </w:rPr>
        <w:t>&gt;</w:t>
      </w:r>
    </w:p>
    <w:p w14:paraId="27DC91D9" w14:textId="20BF26C0" w:rsidR="004B7229" w:rsidRDefault="004B7229" w:rsidP="004B7229">
      <w:pPr>
        <w:pStyle w:val="Output"/>
        <w:rPr>
          <w:color w:val="008080"/>
          <w:sz w:val="16"/>
          <w:szCs w:val="18"/>
        </w:rPr>
      </w:pPr>
      <w:r w:rsidRPr="004B7229">
        <w:rPr>
          <w:color w:val="000000"/>
          <w:sz w:val="16"/>
          <w:szCs w:val="18"/>
        </w:rPr>
        <w:tab/>
      </w:r>
      <w:r w:rsidRPr="004B7229">
        <w:rPr>
          <w:color w:val="008080"/>
          <w:sz w:val="16"/>
          <w:szCs w:val="18"/>
        </w:rPr>
        <w:t>&lt;/</w:t>
      </w:r>
      <w:r w:rsidRPr="004B7229">
        <w:rPr>
          <w:color w:val="3F7F7F"/>
          <w:sz w:val="16"/>
          <w:szCs w:val="18"/>
        </w:rPr>
        <w:t>dependency</w:t>
      </w:r>
      <w:r w:rsidRPr="004B7229">
        <w:rPr>
          <w:color w:val="008080"/>
          <w:sz w:val="16"/>
          <w:szCs w:val="18"/>
        </w:rPr>
        <w:t>&gt;</w:t>
      </w:r>
    </w:p>
    <w:p w14:paraId="50A3C1F1" w14:textId="77777777" w:rsidR="004B7229" w:rsidRPr="004B7229" w:rsidRDefault="004B7229" w:rsidP="004B7229">
      <w:pPr>
        <w:pStyle w:val="Output"/>
        <w:rPr>
          <w:color w:val="4C483D" w:themeColor="text2"/>
          <w:sz w:val="16"/>
          <w:szCs w:val="18"/>
        </w:rPr>
      </w:pPr>
    </w:p>
    <w:p w14:paraId="53D40BBF" w14:textId="603E51CA"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8080"/>
          <w:sz w:val="16"/>
          <w:szCs w:val="18"/>
        </w:rPr>
        <w:t>&lt;</w:t>
      </w:r>
      <w:r w:rsidRPr="004B7229">
        <w:rPr>
          <w:color w:val="3F7F7F"/>
          <w:sz w:val="16"/>
          <w:szCs w:val="18"/>
        </w:rPr>
        <w:t>dependency</w:t>
      </w:r>
      <w:r w:rsidRPr="004B7229">
        <w:rPr>
          <w:color w:val="008080"/>
          <w:sz w:val="16"/>
          <w:szCs w:val="18"/>
        </w:rPr>
        <w:t>&gt;</w:t>
      </w:r>
    </w:p>
    <w:p w14:paraId="08D37708" w14:textId="51D49B82"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rPr>
        <w:t>&lt;</w:t>
      </w:r>
      <w:r w:rsidRPr="004B7229">
        <w:rPr>
          <w:color w:val="3F7F7F"/>
          <w:sz w:val="16"/>
          <w:szCs w:val="18"/>
        </w:rPr>
        <w:t>groupId</w:t>
      </w:r>
      <w:r w:rsidRPr="004B7229">
        <w:rPr>
          <w:color w:val="008080"/>
          <w:sz w:val="16"/>
          <w:szCs w:val="18"/>
        </w:rPr>
        <w:t>&gt;</w:t>
      </w:r>
      <w:r w:rsidRPr="004B7229">
        <w:rPr>
          <w:color w:val="000000"/>
          <w:sz w:val="16"/>
          <w:szCs w:val="18"/>
        </w:rPr>
        <w:t>org.springframework.security</w:t>
      </w:r>
      <w:r w:rsidRPr="004B7229">
        <w:rPr>
          <w:color w:val="008080"/>
          <w:sz w:val="16"/>
          <w:szCs w:val="18"/>
        </w:rPr>
        <w:t>&lt;/</w:t>
      </w:r>
      <w:r w:rsidRPr="004B7229">
        <w:rPr>
          <w:color w:val="3F7F7F"/>
          <w:sz w:val="16"/>
          <w:szCs w:val="18"/>
        </w:rPr>
        <w:t>groupId</w:t>
      </w:r>
      <w:r w:rsidRPr="004B7229">
        <w:rPr>
          <w:color w:val="008080"/>
          <w:sz w:val="16"/>
          <w:szCs w:val="18"/>
        </w:rPr>
        <w:t>&gt;</w:t>
      </w:r>
    </w:p>
    <w:p w14:paraId="338A1CD0" w14:textId="645E9DFF"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rPr>
        <w:t>&lt;</w:t>
      </w:r>
      <w:r w:rsidRPr="004B7229">
        <w:rPr>
          <w:color w:val="3F7F7F"/>
          <w:sz w:val="16"/>
          <w:szCs w:val="18"/>
        </w:rPr>
        <w:t>artifactId</w:t>
      </w:r>
      <w:r w:rsidRPr="004B7229">
        <w:rPr>
          <w:color w:val="008080"/>
          <w:sz w:val="16"/>
          <w:szCs w:val="18"/>
        </w:rPr>
        <w:t>&gt;</w:t>
      </w:r>
      <w:r w:rsidRPr="004B7229">
        <w:rPr>
          <w:color w:val="000000"/>
          <w:sz w:val="16"/>
          <w:szCs w:val="18"/>
        </w:rPr>
        <w:t>spring-security-oauth2-jose</w:t>
      </w:r>
      <w:r w:rsidRPr="004B7229">
        <w:rPr>
          <w:color w:val="008080"/>
          <w:sz w:val="16"/>
          <w:szCs w:val="18"/>
        </w:rPr>
        <w:t>&lt;/</w:t>
      </w:r>
      <w:r w:rsidRPr="004B7229">
        <w:rPr>
          <w:color w:val="3F7F7F"/>
          <w:sz w:val="16"/>
          <w:szCs w:val="18"/>
        </w:rPr>
        <w:t>artifactId</w:t>
      </w:r>
      <w:r w:rsidRPr="004B7229">
        <w:rPr>
          <w:color w:val="008080"/>
          <w:sz w:val="16"/>
          <w:szCs w:val="18"/>
        </w:rPr>
        <w:t>&gt;</w:t>
      </w:r>
    </w:p>
    <w:p w14:paraId="54802629" w14:textId="1CE01C53" w:rsidR="004B7229" w:rsidRPr="004B7229" w:rsidRDefault="004B7229" w:rsidP="004B7229">
      <w:pPr>
        <w:pStyle w:val="Output"/>
        <w:rPr>
          <w:color w:val="4C483D" w:themeColor="text2"/>
          <w:sz w:val="16"/>
          <w:szCs w:val="18"/>
        </w:rPr>
      </w:pPr>
      <w:r w:rsidRPr="004B7229">
        <w:rPr>
          <w:color w:val="000000"/>
          <w:sz w:val="16"/>
          <w:szCs w:val="18"/>
        </w:rPr>
        <w:tab/>
      </w:r>
      <w:r w:rsidRPr="004B7229">
        <w:rPr>
          <w:color w:val="000000"/>
          <w:sz w:val="16"/>
          <w:szCs w:val="18"/>
        </w:rPr>
        <w:tab/>
      </w:r>
      <w:r w:rsidRPr="004B7229">
        <w:rPr>
          <w:color w:val="008080"/>
          <w:sz w:val="16"/>
          <w:szCs w:val="18"/>
          <w:u w:val="single"/>
        </w:rPr>
        <w:t>&lt;</w:t>
      </w:r>
      <w:r w:rsidRPr="004B7229">
        <w:rPr>
          <w:color w:val="3F7F7F"/>
          <w:sz w:val="16"/>
          <w:szCs w:val="18"/>
          <w:u w:val="single"/>
        </w:rPr>
        <w:t>version</w:t>
      </w:r>
      <w:r w:rsidRPr="004B7229">
        <w:rPr>
          <w:color w:val="008080"/>
          <w:sz w:val="16"/>
          <w:szCs w:val="18"/>
          <w:u w:val="single"/>
        </w:rPr>
        <w:t>&gt;</w:t>
      </w:r>
      <w:r w:rsidRPr="004B7229">
        <w:rPr>
          <w:color w:val="000000"/>
          <w:sz w:val="16"/>
          <w:szCs w:val="18"/>
          <w:u w:val="single"/>
        </w:rPr>
        <w:t>5.4.6</w:t>
      </w:r>
      <w:r w:rsidRPr="004B7229">
        <w:rPr>
          <w:color w:val="008080"/>
          <w:sz w:val="16"/>
          <w:szCs w:val="18"/>
          <w:u w:val="single"/>
        </w:rPr>
        <w:t>&lt;/</w:t>
      </w:r>
      <w:r w:rsidRPr="004B7229">
        <w:rPr>
          <w:color w:val="3F7F7F"/>
          <w:sz w:val="16"/>
          <w:szCs w:val="18"/>
          <w:u w:val="single"/>
        </w:rPr>
        <w:t>version</w:t>
      </w:r>
      <w:r w:rsidRPr="004B7229">
        <w:rPr>
          <w:color w:val="008080"/>
          <w:sz w:val="16"/>
          <w:szCs w:val="18"/>
          <w:u w:val="single"/>
        </w:rPr>
        <w:t>&gt;</w:t>
      </w:r>
    </w:p>
    <w:p w14:paraId="2B101EAE" w14:textId="5CAB6A14" w:rsidR="004B7229" w:rsidRPr="004B7229" w:rsidRDefault="004B7229" w:rsidP="004B7229">
      <w:pPr>
        <w:pStyle w:val="Output"/>
        <w:rPr>
          <w:sz w:val="16"/>
          <w:szCs w:val="18"/>
        </w:rPr>
      </w:pPr>
      <w:r w:rsidRPr="004B7229">
        <w:rPr>
          <w:color w:val="000000"/>
          <w:sz w:val="16"/>
          <w:szCs w:val="18"/>
        </w:rPr>
        <w:tab/>
      </w:r>
      <w:r w:rsidRPr="004B7229">
        <w:rPr>
          <w:color w:val="008080"/>
          <w:sz w:val="16"/>
          <w:szCs w:val="18"/>
        </w:rPr>
        <w:t>&lt;/</w:t>
      </w:r>
      <w:r w:rsidRPr="004B7229">
        <w:rPr>
          <w:color w:val="3F7F7F"/>
          <w:sz w:val="16"/>
          <w:szCs w:val="18"/>
        </w:rPr>
        <w:t>dependency</w:t>
      </w:r>
      <w:r w:rsidRPr="004B7229">
        <w:rPr>
          <w:color w:val="008080"/>
          <w:sz w:val="16"/>
          <w:szCs w:val="18"/>
        </w:rPr>
        <w:t>&gt;</w:t>
      </w:r>
    </w:p>
    <w:p w14:paraId="07DC7D9D" w14:textId="47362813" w:rsidR="00CF2C3C" w:rsidRDefault="00CF2C3C" w:rsidP="004A12BA"/>
    <w:p w14:paraId="10523E7F" w14:textId="0640B058" w:rsidR="00CF2C3C" w:rsidRDefault="00596616" w:rsidP="004A12BA">
      <w:r>
        <w:lastRenderedPageBreak/>
        <w:t xml:space="preserve">Enable SpringSecurity add </w:t>
      </w:r>
      <w:r w:rsidRPr="00596616">
        <w:t>AADAuthenticationFilter</w:t>
      </w:r>
    </w:p>
    <w:p w14:paraId="05630B24" w14:textId="77777777" w:rsidR="00AA149D" w:rsidRDefault="00AA149D" w:rsidP="00AA149D">
      <w:pPr>
        <w:pStyle w:val="Output"/>
        <w:rPr>
          <w:color w:val="4C483D" w:themeColor="text2"/>
        </w:rPr>
      </w:pPr>
      <w:r>
        <w:t>@EnableGlobalMethodSecurity</w:t>
      </w:r>
      <w:r>
        <w:rPr>
          <w:color w:val="000000"/>
        </w:rPr>
        <w:t xml:space="preserve">(securedEnabled = </w:t>
      </w:r>
      <w:r>
        <w:rPr>
          <w:b/>
          <w:bCs/>
          <w:color w:val="7F0055"/>
        </w:rPr>
        <w:t>true</w:t>
      </w:r>
      <w:r>
        <w:rPr>
          <w:color w:val="000000"/>
        </w:rPr>
        <w:t>,</w:t>
      </w:r>
    </w:p>
    <w:p w14:paraId="43AF0C17" w14:textId="77777777" w:rsidR="00AA149D" w:rsidRDefault="00AA149D" w:rsidP="00AA149D">
      <w:pPr>
        <w:pStyle w:val="Output"/>
        <w:rPr>
          <w:color w:val="4C483D" w:themeColor="text2"/>
        </w:rPr>
      </w:pPr>
      <w:r>
        <w:rPr>
          <w:color w:val="000000"/>
        </w:rPr>
        <w:t xml:space="preserve">        prePostEnabled = </w:t>
      </w:r>
      <w:r>
        <w:rPr>
          <w:b/>
          <w:bCs/>
          <w:color w:val="7F0055"/>
        </w:rPr>
        <w:t>true</w:t>
      </w:r>
      <w:r>
        <w:rPr>
          <w:color w:val="000000"/>
        </w:rPr>
        <w:t>)</w:t>
      </w:r>
    </w:p>
    <w:p w14:paraId="2D6FA80C" w14:textId="77777777" w:rsidR="00AA149D" w:rsidRDefault="00AA149D" w:rsidP="00AA149D">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WebSecurityConfig </w:t>
      </w:r>
      <w:r>
        <w:rPr>
          <w:b/>
          <w:bCs/>
          <w:color w:val="7F0055"/>
        </w:rPr>
        <w:t>extends</w:t>
      </w:r>
      <w:r>
        <w:rPr>
          <w:color w:val="000000"/>
        </w:rPr>
        <w:t xml:space="preserve"> WebSecurityConfigurerAdapter {</w:t>
      </w:r>
    </w:p>
    <w:p w14:paraId="2F8E9819" w14:textId="77777777" w:rsidR="00AA149D" w:rsidRDefault="00AA149D" w:rsidP="00AA149D">
      <w:pPr>
        <w:pStyle w:val="Output"/>
        <w:rPr>
          <w:color w:val="4C483D" w:themeColor="text2"/>
        </w:rPr>
      </w:pPr>
    </w:p>
    <w:p w14:paraId="0C6DB25B" w14:textId="77777777" w:rsidR="00AA149D" w:rsidRDefault="00AA149D" w:rsidP="00AA149D">
      <w:pPr>
        <w:pStyle w:val="Output"/>
        <w:rPr>
          <w:color w:val="4C483D" w:themeColor="text2"/>
        </w:rPr>
      </w:pPr>
      <w:r>
        <w:rPr>
          <w:color w:val="000000"/>
        </w:rPr>
        <w:t xml:space="preserve">    </w:t>
      </w:r>
      <w:r>
        <w:t>@Autowired</w:t>
      </w:r>
    </w:p>
    <w:p w14:paraId="675FF42B" w14:textId="77777777" w:rsidR="00AA149D" w:rsidRDefault="00AA149D" w:rsidP="00AA149D">
      <w:pPr>
        <w:pStyle w:val="Output"/>
        <w:rPr>
          <w:color w:val="4C483D" w:themeColor="text2"/>
        </w:rPr>
      </w:pPr>
      <w:r>
        <w:rPr>
          <w:color w:val="000000"/>
        </w:rPr>
        <w:t xml:space="preserve">    </w:t>
      </w:r>
      <w:r>
        <w:rPr>
          <w:b/>
          <w:bCs/>
          <w:color w:val="7F0055"/>
        </w:rPr>
        <w:t>private</w:t>
      </w:r>
      <w:r>
        <w:rPr>
          <w:color w:val="000000"/>
        </w:rPr>
        <w:t xml:space="preserve"> </w:t>
      </w:r>
      <w:r>
        <w:rPr>
          <w:strike/>
          <w:color w:val="000000"/>
          <w:u w:val="single"/>
          <w:shd w:val="clear" w:color="auto" w:fill="D4D4D4"/>
        </w:rPr>
        <w:t>AADAuthenticationFilter</w:t>
      </w:r>
      <w:r>
        <w:rPr>
          <w:color w:val="000000"/>
        </w:rPr>
        <w:t xml:space="preserve"> </w:t>
      </w:r>
      <w:r>
        <w:rPr>
          <w:color w:val="0000C0"/>
        </w:rPr>
        <w:t>aadAuthFilter</w:t>
      </w:r>
      <w:r>
        <w:rPr>
          <w:color w:val="000000"/>
        </w:rPr>
        <w:t>;</w:t>
      </w:r>
    </w:p>
    <w:p w14:paraId="67270EC7" w14:textId="77777777" w:rsidR="00AA149D" w:rsidRDefault="00AA149D" w:rsidP="00AA149D">
      <w:pPr>
        <w:pStyle w:val="Output"/>
        <w:rPr>
          <w:color w:val="4C483D" w:themeColor="text2"/>
        </w:rPr>
      </w:pPr>
    </w:p>
    <w:p w14:paraId="606EDD7B" w14:textId="77777777" w:rsidR="00AA149D" w:rsidRDefault="00AA149D" w:rsidP="00AA149D">
      <w:pPr>
        <w:pStyle w:val="Output"/>
        <w:rPr>
          <w:color w:val="4C483D" w:themeColor="text2"/>
        </w:rPr>
      </w:pPr>
      <w:r>
        <w:rPr>
          <w:color w:val="000000"/>
        </w:rPr>
        <w:t xml:space="preserve">    </w:t>
      </w:r>
      <w:r>
        <w:t>@Override</w:t>
      </w:r>
    </w:p>
    <w:p w14:paraId="183394D2" w14:textId="77777777" w:rsidR="00AA149D" w:rsidRDefault="00AA149D" w:rsidP="00AA149D">
      <w:pPr>
        <w:pStyle w:val="Output"/>
        <w:rPr>
          <w:color w:val="4C483D" w:themeColor="text2"/>
        </w:rPr>
      </w:pPr>
      <w:r>
        <w:rPr>
          <w:color w:val="000000"/>
        </w:rPr>
        <w:t xml:space="preserve">    </w:t>
      </w:r>
      <w:r>
        <w:rPr>
          <w:b/>
          <w:bCs/>
          <w:color w:val="7F0055"/>
        </w:rPr>
        <w:t>protected</w:t>
      </w:r>
      <w:r>
        <w:rPr>
          <w:color w:val="000000"/>
        </w:rPr>
        <w:t xml:space="preserve"> </w:t>
      </w:r>
      <w:r>
        <w:rPr>
          <w:b/>
          <w:bCs/>
          <w:color w:val="7F0055"/>
        </w:rPr>
        <w:t>void</w:t>
      </w:r>
      <w:r>
        <w:rPr>
          <w:color w:val="000000"/>
        </w:rPr>
        <w:t xml:space="preserve"> configure(HttpSecurity </w:t>
      </w:r>
      <w:r>
        <w:rPr>
          <w:color w:val="6A3E3E"/>
        </w:rPr>
        <w:t>http</w:t>
      </w:r>
      <w:r>
        <w:rPr>
          <w:color w:val="000000"/>
        </w:rPr>
        <w:t xml:space="preserve">) </w:t>
      </w:r>
      <w:r>
        <w:rPr>
          <w:b/>
          <w:bCs/>
          <w:color w:val="7F0055"/>
        </w:rPr>
        <w:t>throws</w:t>
      </w:r>
      <w:r>
        <w:rPr>
          <w:color w:val="000000"/>
        </w:rPr>
        <w:t xml:space="preserve"> Exception {</w:t>
      </w:r>
    </w:p>
    <w:p w14:paraId="0DE10DAA" w14:textId="77777777" w:rsidR="00AA149D" w:rsidRDefault="00AA149D" w:rsidP="00AA149D">
      <w:pPr>
        <w:pStyle w:val="Output"/>
        <w:rPr>
          <w:color w:val="4C483D" w:themeColor="text2"/>
        </w:rPr>
      </w:pPr>
    </w:p>
    <w:p w14:paraId="0DD5F047" w14:textId="77777777" w:rsidR="00AA149D" w:rsidRDefault="00AA149D" w:rsidP="00AA149D">
      <w:pPr>
        <w:pStyle w:val="Output"/>
        <w:rPr>
          <w:color w:val="4C483D" w:themeColor="text2"/>
        </w:rPr>
      </w:pPr>
      <w:r>
        <w:rPr>
          <w:color w:val="000000"/>
        </w:rPr>
        <w:t xml:space="preserve">        </w:t>
      </w:r>
      <w:r>
        <w:rPr>
          <w:color w:val="6A3E3E"/>
        </w:rPr>
        <w:t>http</w:t>
      </w:r>
      <w:r>
        <w:rPr>
          <w:color w:val="000000"/>
        </w:rPr>
        <w:t>.authorizeRequests()</w:t>
      </w:r>
    </w:p>
    <w:p w14:paraId="636F8C23" w14:textId="77777777" w:rsidR="00AA149D" w:rsidRDefault="00AA149D" w:rsidP="00AA149D">
      <w:pPr>
        <w:pStyle w:val="Output"/>
        <w:rPr>
          <w:color w:val="4C483D" w:themeColor="text2"/>
        </w:rPr>
      </w:pPr>
      <w:r>
        <w:rPr>
          <w:color w:val="000000"/>
        </w:rPr>
        <w:t xml:space="preserve">                .antMatchers(</w:t>
      </w:r>
      <w:r>
        <w:rPr>
          <w:color w:val="2A00FF"/>
        </w:rPr>
        <w:t>"/edc"</w:t>
      </w:r>
      <w:r>
        <w:rPr>
          <w:color w:val="000000"/>
        </w:rPr>
        <w:t>).permitAll()</w:t>
      </w:r>
    </w:p>
    <w:p w14:paraId="49600B55" w14:textId="77777777" w:rsidR="00AA149D" w:rsidRDefault="00AA149D" w:rsidP="00AA149D">
      <w:pPr>
        <w:pStyle w:val="Output"/>
        <w:rPr>
          <w:color w:val="4C483D" w:themeColor="text2"/>
        </w:rPr>
      </w:pPr>
      <w:r>
        <w:rPr>
          <w:color w:val="000000"/>
        </w:rPr>
        <w:t xml:space="preserve">                .antMatchers(</w:t>
      </w:r>
      <w:r>
        <w:rPr>
          <w:color w:val="2A00FF"/>
        </w:rPr>
        <w:t>"**/testReport/**"</w:t>
      </w:r>
      <w:r>
        <w:rPr>
          <w:color w:val="000000"/>
        </w:rPr>
        <w:t>).authenticated()</w:t>
      </w:r>
    </w:p>
    <w:p w14:paraId="049F95F2" w14:textId="77777777" w:rsidR="00AA149D" w:rsidRDefault="00AA149D" w:rsidP="00AA149D">
      <w:pPr>
        <w:pStyle w:val="Output"/>
        <w:rPr>
          <w:color w:val="4C483D" w:themeColor="text2"/>
        </w:rPr>
      </w:pPr>
      <w:r>
        <w:rPr>
          <w:color w:val="000000"/>
        </w:rPr>
        <w:t xml:space="preserve">                .anyRequest().permitAll()</w:t>
      </w:r>
    </w:p>
    <w:p w14:paraId="79482520" w14:textId="77777777" w:rsidR="00AA149D" w:rsidRDefault="00AA149D" w:rsidP="00AA149D">
      <w:pPr>
        <w:pStyle w:val="Output"/>
        <w:rPr>
          <w:color w:val="4C483D" w:themeColor="text2"/>
        </w:rPr>
      </w:pPr>
      <w:r>
        <w:rPr>
          <w:color w:val="000000"/>
        </w:rPr>
        <w:t xml:space="preserve">                .and()</w:t>
      </w:r>
    </w:p>
    <w:p w14:paraId="5FC53003" w14:textId="1FEE1DF4" w:rsidR="00AA149D" w:rsidRDefault="00AA149D" w:rsidP="00AA149D">
      <w:pPr>
        <w:pStyle w:val="Output"/>
        <w:rPr>
          <w:color w:val="4C483D" w:themeColor="text2"/>
        </w:rPr>
      </w:pPr>
      <w:r>
        <w:rPr>
          <w:color w:val="000000"/>
        </w:rPr>
        <w:t xml:space="preserve">            .csrf()</w:t>
      </w:r>
      <w:r w:rsidR="00494328">
        <w:rPr>
          <w:color w:val="000000"/>
        </w:rPr>
        <w:tab/>
      </w:r>
      <w:r w:rsidR="00494328" w:rsidRPr="00494328">
        <w:rPr>
          <w:b/>
          <w:bCs/>
          <w:color w:val="00B050"/>
        </w:rPr>
        <w:t>// Cross-Site Request Forgery</w:t>
      </w:r>
    </w:p>
    <w:p w14:paraId="2ACFD8CE" w14:textId="77777777" w:rsidR="00AA149D" w:rsidRDefault="00AA149D" w:rsidP="00AA149D">
      <w:pPr>
        <w:pStyle w:val="Output"/>
        <w:rPr>
          <w:color w:val="4C483D" w:themeColor="text2"/>
        </w:rPr>
      </w:pPr>
      <w:r>
        <w:rPr>
          <w:color w:val="000000"/>
        </w:rPr>
        <w:t xml:space="preserve">                .csrfTokenRepository(CookieCsrfTokenRepository.</w:t>
      </w:r>
      <w:r>
        <w:rPr>
          <w:i/>
          <w:iCs/>
          <w:color w:val="000000"/>
        </w:rPr>
        <w:t>withHttpOnlyFalse</w:t>
      </w:r>
      <w:r>
        <w:rPr>
          <w:color w:val="000000"/>
        </w:rPr>
        <w:t>())</w:t>
      </w:r>
    </w:p>
    <w:p w14:paraId="02BD1807" w14:textId="77777777" w:rsidR="00AA149D" w:rsidRDefault="00AA149D" w:rsidP="00AA149D">
      <w:pPr>
        <w:pStyle w:val="Output"/>
        <w:rPr>
          <w:color w:val="4C483D" w:themeColor="text2"/>
        </w:rPr>
      </w:pPr>
      <w:r>
        <w:rPr>
          <w:color w:val="000000"/>
        </w:rPr>
        <w:t xml:space="preserve">                .and()</w:t>
      </w:r>
    </w:p>
    <w:p w14:paraId="2B4F7912" w14:textId="77777777" w:rsidR="00AA149D" w:rsidRDefault="00AA149D" w:rsidP="00AA149D">
      <w:pPr>
        <w:pStyle w:val="Output"/>
        <w:rPr>
          <w:color w:val="4C483D" w:themeColor="text2"/>
        </w:rPr>
      </w:pPr>
      <w:r>
        <w:rPr>
          <w:color w:val="000000"/>
        </w:rPr>
        <w:t xml:space="preserve">            .logout()</w:t>
      </w:r>
    </w:p>
    <w:p w14:paraId="22E467AF" w14:textId="77777777" w:rsidR="00AA149D" w:rsidRDefault="00AA149D" w:rsidP="00AA149D">
      <w:pPr>
        <w:pStyle w:val="Output"/>
        <w:rPr>
          <w:color w:val="4C483D" w:themeColor="text2"/>
        </w:rPr>
      </w:pPr>
      <w:r>
        <w:rPr>
          <w:color w:val="000000"/>
        </w:rPr>
        <w:t xml:space="preserve">                .logoutRequestMatcher(</w:t>
      </w:r>
      <w:r>
        <w:rPr>
          <w:b/>
          <w:bCs/>
          <w:color w:val="7F0055"/>
        </w:rPr>
        <w:t>new</w:t>
      </w:r>
      <w:r>
        <w:rPr>
          <w:color w:val="000000"/>
        </w:rPr>
        <w:t xml:space="preserve"> AntPathRequestMatcher(</w:t>
      </w:r>
      <w:r>
        <w:rPr>
          <w:color w:val="2A00FF"/>
        </w:rPr>
        <w:t>"/logout"</w:t>
      </w:r>
      <w:r>
        <w:rPr>
          <w:color w:val="000000"/>
        </w:rPr>
        <w:t>))</w:t>
      </w:r>
    </w:p>
    <w:p w14:paraId="2F6A5B46" w14:textId="77777777" w:rsidR="00AA149D" w:rsidRDefault="00AA149D" w:rsidP="00AA149D">
      <w:pPr>
        <w:pStyle w:val="Output"/>
        <w:rPr>
          <w:color w:val="4C483D" w:themeColor="text2"/>
        </w:rPr>
      </w:pPr>
      <w:r>
        <w:rPr>
          <w:color w:val="000000"/>
        </w:rPr>
        <w:t xml:space="preserve">                .deleteCookies(</w:t>
      </w:r>
      <w:r>
        <w:rPr>
          <w:color w:val="2A00FF"/>
        </w:rPr>
        <w:t>"JSESSIONID"</w:t>
      </w:r>
      <w:r>
        <w:rPr>
          <w:color w:val="000000"/>
        </w:rPr>
        <w:t>)</w:t>
      </w:r>
    </w:p>
    <w:p w14:paraId="1E3C56D6" w14:textId="77777777" w:rsidR="00AA149D" w:rsidRDefault="00AA149D" w:rsidP="00AA149D">
      <w:pPr>
        <w:pStyle w:val="Output"/>
        <w:rPr>
          <w:color w:val="4C483D" w:themeColor="text2"/>
        </w:rPr>
      </w:pPr>
      <w:r>
        <w:rPr>
          <w:color w:val="000000"/>
        </w:rPr>
        <w:t xml:space="preserve">                .logoutSuccessUrl(</w:t>
      </w:r>
      <w:r>
        <w:rPr>
          <w:color w:val="2A00FF"/>
        </w:rPr>
        <w:t>"/"</w:t>
      </w:r>
      <w:r>
        <w:rPr>
          <w:color w:val="000000"/>
        </w:rPr>
        <w:t>)</w:t>
      </w:r>
    </w:p>
    <w:p w14:paraId="0BDC1162" w14:textId="77777777" w:rsidR="00AA149D" w:rsidRDefault="00AA149D" w:rsidP="00AA149D">
      <w:pPr>
        <w:pStyle w:val="Output"/>
        <w:rPr>
          <w:color w:val="4C483D" w:themeColor="text2"/>
        </w:rPr>
      </w:pPr>
      <w:r>
        <w:rPr>
          <w:color w:val="000000"/>
        </w:rPr>
        <w:t xml:space="preserve">                .invalidateHttpSession(</w:t>
      </w:r>
      <w:r>
        <w:rPr>
          <w:b/>
          <w:bCs/>
          <w:color w:val="7F0055"/>
        </w:rPr>
        <w:t>true</w:t>
      </w:r>
      <w:r>
        <w:rPr>
          <w:color w:val="000000"/>
        </w:rPr>
        <w:t>)</w:t>
      </w:r>
    </w:p>
    <w:p w14:paraId="14939493" w14:textId="77777777" w:rsidR="00AA149D" w:rsidRDefault="00AA149D" w:rsidP="00AA149D">
      <w:pPr>
        <w:pStyle w:val="Output"/>
        <w:rPr>
          <w:color w:val="4C483D" w:themeColor="text2"/>
        </w:rPr>
      </w:pPr>
      <w:r>
        <w:rPr>
          <w:color w:val="000000"/>
        </w:rPr>
        <w:t xml:space="preserve">                .and()</w:t>
      </w:r>
    </w:p>
    <w:p w14:paraId="7CB7992D" w14:textId="77777777" w:rsidR="00AA149D" w:rsidRDefault="00AA149D" w:rsidP="00AA149D">
      <w:pPr>
        <w:pStyle w:val="Output"/>
        <w:rPr>
          <w:color w:val="4C483D" w:themeColor="text2"/>
        </w:rPr>
      </w:pPr>
      <w:r>
        <w:rPr>
          <w:color w:val="000000"/>
        </w:rPr>
        <w:t xml:space="preserve">            .addFilterBefore(</w:t>
      </w:r>
      <w:r>
        <w:rPr>
          <w:color w:val="0000C0"/>
        </w:rPr>
        <w:t>aadAuthFilter</w:t>
      </w:r>
      <w:r>
        <w:rPr>
          <w:color w:val="000000"/>
        </w:rPr>
        <w:t>, UsernamePasswordAuthenticationFilter.</w:t>
      </w:r>
      <w:r>
        <w:rPr>
          <w:b/>
          <w:bCs/>
          <w:color w:val="7F0055"/>
        </w:rPr>
        <w:t>class</w:t>
      </w:r>
      <w:r>
        <w:rPr>
          <w:color w:val="000000"/>
        </w:rPr>
        <w:t>);</w:t>
      </w:r>
    </w:p>
    <w:p w14:paraId="2A7C4205" w14:textId="77777777" w:rsidR="00AA149D" w:rsidRDefault="00AA149D" w:rsidP="00AA149D">
      <w:pPr>
        <w:pStyle w:val="Output"/>
        <w:rPr>
          <w:color w:val="4C483D" w:themeColor="text2"/>
        </w:rPr>
      </w:pPr>
      <w:r>
        <w:rPr>
          <w:color w:val="000000"/>
        </w:rPr>
        <w:t xml:space="preserve">    }</w:t>
      </w:r>
    </w:p>
    <w:p w14:paraId="7AB9D41E" w14:textId="7BFD783A" w:rsidR="00AA149D" w:rsidRDefault="00AA149D" w:rsidP="00AA149D">
      <w:pPr>
        <w:pStyle w:val="Output"/>
      </w:pPr>
      <w:r>
        <w:rPr>
          <w:color w:val="000000"/>
        </w:rPr>
        <w:t>}</w:t>
      </w:r>
    </w:p>
    <w:p w14:paraId="76FF479C" w14:textId="14EFAD2D" w:rsidR="00CF2C3C" w:rsidRDefault="00CF2C3C" w:rsidP="004A12BA"/>
    <w:p w14:paraId="49D35B15" w14:textId="07BD4D4E" w:rsidR="00CE0AA2" w:rsidRDefault="00CE0AA2" w:rsidP="004A12BA">
      <w:r>
        <w:t>Update Application.yaml file</w:t>
      </w:r>
    </w:p>
    <w:p w14:paraId="044B5DB7" w14:textId="5A56E7AE" w:rsidR="00A36DBF" w:rsidRDefault="00A36DBF" w:rsidP="004A12BA"/>
    <w:p w14:paraId="5302F2E0" w14:textId="419BC610" w:rsidR="00A36DBF" w:rsidRDefault="00A36DBF" w:rsidP="00A36DBF">
      <w:pPr>
        <w:pStyle w:val="Heading4"/>
      </w:pPr>
      <w:r w:rsidRPr="00A36DBF">
        <w:t xml:space="preserve">what happens if both application.properties and application.yml </w:t>
      </w:r>
      <w:r>
        <w:t>available ?</w:t>
      </w:r>
    </w:p>
    <w:p w14:paraId="45BCDCF0" w14:textId="3C98C87D" w:rsidR="00A36DBF" w:rsidRDefault="00A36DBF" w:rsidP="004A12BA">
      <w:r w:rsidRPr="00A36DBF">
        <w:t>I can answer my own question, as it just works as you would expect. The application.yml file and the appropriate application-${profile}.properties both get loaded and merged into the environment. Spring boot just makes this work naturally</w:t>
      </w:r>
    </w:p>
    <w:p w14:paraId="3714D5D1" w14:textId="463C0B33" w:rsidR="00CE0AA2" w:rsidRDefault="000B19C6" w:rsidP="004A12BA">
      <w:hyperlink r:id="rId293" w:history="1">
        <w:r w:rsidR="00E8502E" w:rsidRPr="009D114C">
          <w:rPr>
            <w:rStyle w:val="Hyperlink"/>
          </w:rPr>
          <w:t>https://www.javaguides.net/2020/08/reactjs-axios-get-post-put-and-delete-example-tutorial.html</w:t>
        </w:r>
      </w:hyperlink>
    </w:p>
    <w:p w14:paraId="09223D7C" w14:textId="77777777" w:rsidR="00E8502E" w:rsidRDefault="00E8502E" w:rsidP="004A12BA"/>
    <w:p w14:paraId="6F541C94" w14:textId="77777777" w:rsidR="00EA3BD6" w:rsidRDefault="00EA3BD6" w:rsidP="00EA3BD6">
      <w:pPr>
        <w:pStyle w:val="Heading3"/>
      </w:pPr>
      <w:bookmarkStart w:id="247" w:name="_Toc80104543"/>
      <w:r>
        <w:t>React – Employee Front End</w:t>
      </w:r>
      <w:bookmarkEnd w:id="247"/>
    </w:p>
    <w:p w14:paraId="08D9504E" w14:textId="77777777" w:rsidR="00EA3BD6" w:rsidRDefault="00EA3BD6" w:rsidP="00EA3BD6">
      <w:pPr>
        <w:pStyle w:val="Heading4"/>
      </w:pPr>
      <w:r>
        <w:t>1.Create EmployeeReactApp – Empty Repo</w:t>
      </w:r>
    </w:p>
    <w:p w14:paraId="13EA819A" w14:textId="77777777" w:rsidR="00EA3BD6" w:rsidRDefault="00EA3BD6" w:rsidP="00EA3BD6">
      <w:pPr>
        <w:spacing w:after="0"/>
      </w:pPr>
      <w:r>
        <w:t xml:space="preserve">Open Visual Studio Code &gt; Terminal </w:t>
      </w:r>
    </w:p>
    <w:p w14:paraId="267AAC71" w14:textId="77777777" w:rsidR="00EA3BD6" w:rsidRDefault="00EA3BD6" w:rsidP="00EA3BD6">
      <w:pPr>
        <w:pStyle w:val="Output"/>
        <w:ind w:left="720"/>
      </w:pPr>
      <w:r w:rsidRPr="0007480D">
        <w:rPr>
          <w:b/>
          <w:bCs/>
          <w:color w:val="00B050"/>
        </w:rPr>
        <w:t>npx</w:t>
      </w:r>
      <w:r w:rsidRPr="0007480D">
        <w:t xml:space="preserve"> </w:t>
      </w:r>
      <w:r w:rsidRPr="0007480D">
        <w:rPr>
          <w:b/>
          <w:bCs/>
          <w:color w:val="0070C0"/>
        </w:rPr>
        <w:t>create-react-app</w:t>
      </w:r>
      <w:r w:rsidRPr="0007480D">
        <w:rPr>
          <w:color w:val="0070C0"/>
        </w:rPr>
        <w:t xml:space="preserve"> </w:t>
      </w:r>
      <w:r w:rsidRPr="0007480D">
        <w:t>employee-react-app</w:t>
      </w:r>
    </w:p>
    <w:p w14:paraId="4B362711" w14:textId="77777777" w:rsidR="00EA3BD6" w:rsidRDefault="00EA3BD6" w:rsidP="00EA3BD6">
      <w:pPr>
        <w:spacing w:after="0"/>
      </w:pPr>
    </w:p>
    <w:p w14:paraId="7785A3F8" w14:textId="77777777" w:rsidR="00EA3BD6" w:rsidRDefault="00EA3BD6" w:rsidP="00EA3BD6">
      <w:pPr>
        <w:spacing w:after="0"/>
      </w:pPr>
      <w:r>
        <w:t>Start react app</w:t>
      </w:r>
    </w:p>
    <w:p w14:paraId="5CF05767" w14:textId="77777777" w:rsidR="00EA3BD6" w:rsidRDefault="00EA3BD6" w:rsidP="00EA3BD6">
      <w:pPr>
        <w:pStyle w:val="Output"/>
        <w:ind w:left="720"/>
      </w:pPr>
      <w:r>
        <w:t>cd employee-react-app</w:t>
      </w:r>
    </w:p>
    <w:p w14:paraId="0B56036E" w14:textId="77777777" w:rsidR="00EA3BD6" w:rsidRDefault="00EA3BD6" w:rsidP="00EA3BD6">
      <w:pPr>
        <w:pStyle w:val="Output"/>
        <w:ind w:left="720"/>
      </w:pPr>
      <w:r>
        <w:t>npm start</w:t>
      </w:r>
    </w:p>
    <w:p w14:paraId="7DCE53D8" w14:textId="77777777" w:rsidR="00EA3BD6" w:rsidRDefault="00EA3BD6" w:rsidP="00EA3BD6">
      <w:pPr>
        <w:spacing w:after="0"/>
      </w:pPr>
    </w:p>
    <w:p w14:paraId="6F739135" w14:textId="77777777" w:rsidR="00EA3BD6" w:rsidRDefault="00EA3BD6" w:rsidP="00EA3BD6">
      <w:pPr>
        <w:spacing w:after="0"/>
      </w:pPr>
      <w:r>
        <w:t>You can now view employee-react-app in the browser.</w:t>
      </w:r>
    </w:p>
    <w:p w14:paraId="3F969551" w14:textId="77777777" w:rsidR="00EA3BD6" w:rsidRDefault="00EA3BD6" w:rsidP="00EA3BD6">
      <w:pPr>
        <w:pStyle w:val="Output"/>
        <w:ind w:left="720"/>
      </w:pPr>
      <w:r>
        <w:t xml:space="preserve">  Local:            http://localhost:3000</w:t>
      </w:r>
    </w:p>
    <w:p w14:paraId="0EEB1008" w14:textId="77777777" w:rsidR="00EA3BD6" w:rsidRDefault="00EA3BD6" w:rsidP="00EA3BD6">
      <w:pPr>
        <w:pStyle w:val="Output"/>
        <w:ind w:left="720"/>
      </w:pPr>
      <w:r>
        <w:t xml:space="preserve">  On Your Network:  http://192.168.0.105:3000</w:t>
      </w:r>
    </w:p>
    <w:p w14:paraId="6AD2C0F2" w14:textId="77777777" w:rsidR="00EA3BD6" w:rsidRDefault="00EA3BD6" w:rsidP="00EA3BD6">
      <w:pPr>
        <w:ind w:left="720"/>
      </w:pPr>
      <w:r>
        <w:rPr>
          <w:noProof/>
        </w:rPr>
        <w:drawing>
          <wp:inline distT="0" distB="0" distL="0" distR="0" wp14:anchorId="0B331800" wp14:editId="422C6F26">
            <wp:extent cx="3261184" cy="1877620"/>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299226" cy="1899523"/>
                    </a:xfrm>
                    <a:prstGeom prst="rect">
                      <a:avLst/>
                    </a:prstGeom>
                  </pic:spPr>
                </pic:pic>
              </a:graphicData>
            </a:graphic>
          </wp:inline>
        </w:drawing>
      </w:r>
    </w:p>
    <w:p w14:paraId="3240ED0A" w14:textId="77777777" w:rsidR="00EA3BD6" w:rsidRPr="00D17B41" w:rsidRDefault="00EA3BD6" w:rsidP="00EA3BD6">
      <w:pPr>
        <w:spacing w:after="0"/>
        <w:rPr>
          <w:b/>
          <w:bCs/>
        </w:rPr>
      </w:pPr>
      <w:r w:rsidRPr="00D17B41">
        <w:rPr>
          <w:b/>
          <w:bCs/>
        </w:rPr>
        <w:t>Main files</w:t>
      </w:r>
    </w:p>
    <w:p w14:paraId="7FD26C79" w14:textId="77777777" w:rsidR="00EA3BD6" w:rsidRPr="00AB553C" w:rsidRDefault="00EA3BD6" w:rsidP="00AF78E6">
      <w:pPr>
        <w:pStyle w:val="ListParagraph"/>
        <w:numPr>
          <w:ilvl w:val="0"/>
          <w:numId w:val="89"/>
        </w:numPr>
        <w:shd w:val="clear" w:color="auto" w:fill="FFFFFF"/>
        <w:spacing w:after="0" w:line="285" w:lineRule="atLeast"/>
        <w:rPr>
          <w:rFonts w:ascii="Consolas" w:eastAsia="Times New Roman" w:hAnsi="Consolas" w:cs="Times New Roman"/>
          <w:color w:val="000000"/>
          <w:sz w:val="21"/>
          <w:szCs w:val="21"/>
          <w:lang w:eastAsia="en-US"/>
        </w:rPr>
      </w:pPr>
      <w:r>
        <w:t>public/</w:t>
      </w:r>
      <w:r w:rsidRPr="00D17B41">
        <w:rPr>
          <w:rStyle w:val="BlueSyntaxChar"/>
        </w:rPr>
        <w:t>index.html</w:t>
      </w:r>
      <w:r>
        <w:t xml:space="preserve"> </w:t>
      </w:r>
      <w:r>
        <w:tab/>
        <w:t xml:space="preserve">– Single page appl’n , contains </w:t>
      </w:r>
      <w:r w:rsidRPr="00D17B41">
        <w:rPr>
          <w:rFonts w:ascii="Consolas" w:eastAsia="Times New Roman" w:hAnsi="Consolas" w:cs="Times New Roman"/>
          <w:color w:val="000000"/>
          <w:sz w:val="21"/>
          <w:szCs w:val="21"/>
          <w:lang w:eastAsia="en-US"/>
        </w:rPr>
        <w:t> </w:t>
      </w:r>
      <w:r w:rsidRPr="00D17B41">
        <w:rPr>
          <w:rFonts w:ascii="Consolas" w:eastAsia="Times New Roman" w:hAnsi="Consolas" w:cs="Times New Roman"/>
          <w:color w:val="800000"/>
          <w:sz w:val="21"/>
          <w:szCs w:val="21"/>
          <w:lang w:eastAsia="en-US"/>
        </w:rPr>
        <w:t>&lt;div</w:t>
      </w:r>
      <w:r w:rsidRPr="00D17B41">
        <w:rPr>
          <w:rFonts w:ascii="Consolas" w:eastAsia="Times New Roman" w:hAnsi="Consolas" w:cs="Times New Roman"/>
          <w:color w:val="000000"/>
          <w:sz w:val="21"/>
          <w:szCs w:val="21"/>
          <w:lang w:eastAsia="en-US"/>
        </w:rPr>
        <w:t> </w:t>
      </w:r>
      <w:r w:rsidRPr="00D17B41">
        <w:rPr>
          <w:rFonts w:ascii="Consolas" w:eastAsia="Times New Roman" w:hAnsi="Consolas" w:cs="Times New Roman"/>
          <w:color w:val="FF0000"/>
          <w:sz w:val="21"/>
          <w:szCs w:val="21"/>
          <w:lang w:eastAsia="en-US"/>
        </w:rPr>
        <w:t>id</w:t>
      </w:r>
      <w:r w:rsidRPr="00D17B41">
        <w:rPr>
          <w:rFonts w:ascii="Consolas" w:eastAsia="Times New Roman" w:hAnsi="Consolas" w:cs="Times New Roman"/>
          <w:color w:val="000000"/>
          <w:sz w:val="21"/>
          <w:szCs w:val="21"/>
          <w:lang w:eastAsia="en-US"/>
        </w:rPr>
        <w:t>=</w:t>
      </w:r>
      <w:r w:rsidRPr="00D17B41">
        <w:rPr>
          <w:rFonts w:ascii="Consolas" w:eastAsia="Times New Roman" w:hAnsi="Consolas" w:cs="Times New Roman"/>
          <w:color w:val="0000FF"/>
          <w:sz w:val="21"/>
          <w:szCs w:val="21"/>
          <w:lang w:eastAsia="en-US"/>
        </w:rPr>
        <w:t>"root"</w:t>
      </w:r>
      <w:r w:rsidRPr="00D17B41">
        <w:rPr>
          <w:rFonts w:ascii="Consolas" w:eastAsia="Times New Roman" w:hAnsi="Consolas" w:cs="Times New Roman"/>
          <w:color w:val="800000"/>
          <w:sz w:val="21"/>
          <w:szCs w:val="21"/>
          <w:lang w:eastAsia="en-US"/>
        </w:rPr>
        <w:t>&gt;&lt;/div&gt;</w:t>
      </w:r>
    </w:p>
    <w:p w14:paraId="469867FA" w14:textId="77777777" w:rsidR="00EA3BD6" w:rsidRPr="00AB553C" w:rsidRDefault="00EA3BD6" w:rsidP="00EA3BD6">
      <w:pPr>
        <w:pStyle w:val="Output"/>
        <w:ind w:left="1440"/>
        <w:rPr>
          <w:color w:val="000000"/>
          <w:lang w:eastAsia="en-US"/>
        </w:rPr>
      </w:pPr>
      <w:r w:rsidRPr="00AB553C">
        <w:rPr>
          <w:lang w:eastAsia="en-US"/>
        </w:rPr>
        <w:t>&lt;!DOCTYPE</w:t>
      </w:r>
      <w:r w:rsidRPr="00AB553C">
        <w:rPr>
          <w:color w:val="000000"/>
          <w:lang w:eastAsia="en-US"/>
        </w:rPr>
        <w:t> </w:t>
      </w:r>
      <w:r w:rsidRPr="00AB553C">
        <w:rPr>
          <w:color w:val="FF0000"/>
          <w:lang w:eastAsia="en-US"/>
        </w:rPr>
        <w:t>html</w:t>
      </w:r>
      <w:r w:rsidRPr="00AB553C">
        <w:rPr>
          <w:lang w:eastAsia="en-US"/>
        </w:rPr>
        <w:t>&gt;</w:t>
      </w:r>
    </w:p>
    <w:p w14:paraId="5FD9ABC6" w14:textId="77777777" w:rsidR="00EA3BD6" w:rsidRPr="00AB553C" w:rsidRDefault="00EA3BD6" w:rsidP="00EA3BD6">
      <w:pPr>
        <w:pStyle w:val="Output"/>
        <w:ind w:left="1440"/>
        <w:rPr>
          <w:color w:val="000000"/>
          <w:lang w:eastAsia="en-US"/>
        </w:rPr>
      </w:pPr>
      <w:r w:rsidRPr="00AB553C">
        <w:rPr>
          <w:lang w:eastAsia="en-US"/>
        </w:rPr>
        <w:t>&lt;html</w:t>
      </w:r>
      <w:r w:rsidRPr="00AB553C">
        <w:rPr>
          <w:color w:val="000000"/>
          <w:lang w:eastAsia="en-US"/>
        </w:rPr>
        <w:t> </w:t>
      </w:r>
      <w:r w:rsidRPr="00AB553C">
        <w:rPr>
          <w:color w:val="FF0000"/>
          <w:lang w:eastAsia="en-US"/>
        </w:rPr>
        <w:t>lang</w:t>
      </w:r>
      <w:r w:rsidRPr="00AB553C">
        <w:rPr>
          <w:color w:val="000000"/>
          <w:lang w:eastAsia="en-US"/>
        </w:rPr>
        <w:t>=</w:t>
      </w:r>
      <w:r w:rsidRPr="00AB553C">
        <w:rPr>
          <w:color w:val="0000FF"/>
          <w:lang w:eastAsia="en-US"/>
        </w:rPr>
        <w:t>"en"</w:t>
      </w:r>
      <w:r w:rsidRPr="00AB553C">
        <w:rPr>
          <w:lang w:eastAsia="en-US"/>
        </w:rPr>
        <w:t>&gt;</w:t>
      </w:r>
    </w:p>
    <w:p w14:paraId="3C9FAF7C"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lang w:eastAsia="en-US"/>
        </w:rPr>
        <w:t>&lt;head&gt;</w:t>
      </w:r>
    </w:p>
    <w:p w14:paraId="551BF8BE"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lang w:eastAsia="en-US"/>
        </w:rPr>
        <w:t>&lt;meta</w:t>
      </w:r>
      <w:r w:rsidRPr="00AB553C">
        <w:rPr>
          <w:color w:val="000000"/>
          <w:lang w:eastAsia="en-US"/>
        </w:rPr>
        <w:t> </w:t>
      </w:r>
      <w:r w:rsidRPr="00AB553C">
        <w:rPr>
          <w:color w:val="FF0000"/>
          <w:lang w:eastAsia="en-US"/>
        </w:rPr>
        <w:t>charset</w:t>
      </w:r>
      <w:r w:rsidRPr="00AB553C">
        <w:rPr>
          <w:color w:val="000000"/>
          <w:lang w:eastAsia="en-US"/>
        </w:rPr>
        <w:t>=</w:t>
      </w:r>
      <w:r w:rsidRPr="00AB553C">
        <w:rPr>
          <w:color w:val="0000FF"/>
          <w:lang w:eastAsia="en-US"/>
        </w:rPr>
        <w:t>"utf-8"</w:t>
      </w:r>
      <w:r w:rsidRPr="00AB553C">
        <w:rPr>
          <w:color w:val="000000"/>
          <w:lang w:eastAsia="en-US"/>
        </w:rPr>
        <w:t> </w:t>
      </w:r>
      <w:r w:rsidRPr="00AB553C">
        <w:rPr>
          <w:lang w:eastAsia="en-US"/>
        </w:rPr>
        <w:t>/&gt;</w:t>
      </w:r>
    </w:p>
    <w:p w14:paraId="2D2282EA"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lang w:eastAsia="en-US"/>
        </w:rPr>
        <w:t>&lt;link</w:t>
      </w:r>
      <w:r w:rsidRPr="00AB553C">
        <w:rPr>
          <w:color w:val="000000"/>
          <w:lang w:eastAsia="en-US"/>
        </w:rPr>
        <w:t> </w:t>
      </w:r>
      <w:r w:rsidRPr="00AB553C">
        <w:rPr>
          <w:color w:val="FF0000"/>
          <w:lang w:eastAsia="en-US"/>
        </w:rPr>
        <w:t>rel</w:t>
      </w:r>
      <w:r w:rsidRPr="00AB553C">
        <w:rPr>
          <w:color w:val="000000"/>
          <w:lang w:eastAsia="en-US"/>
        </w:rPr>
        <w:t>=</w:t>
      </w:r>
      <w:r w:rsidRPr="00AB553C">
        <w:rPr>
          <w:color w:val="0000FF"/>
          <w:lang w:eastAsia="en-US"/>
        </w:rPr>
        <w:t>"icon"</w:t>
      </w:r>
      <w:r w:rsidRPr="00AB553C">
        <w:rPr>
          <w:color w:val="000000"/>
          <w:lang w:eastAsia="en-US"/>
        </w:rPr>
        <w:t> </w:t>
      </w:r>
      <w:r w:rsidRPr="00AB553C">
        <w:rPr>
          <w:color w:val="FF0000"/>
          <w:lang w:eastAsia="en-US"/>
        </w:rPr>
        <w:t>href</w:t>
      </w:r>
      <w:r w:rsidRPr="00AB553C">
        <w:rPr>
          <w:color w:val="000000"/>
          <w:lang w:eastAsia="en-US"/>
        </w:rPr>
        <w:t>=</w:t>
      </w:r>
      <w:r w:rsidRPr="00AB553C">
        <w:rPr>
          <w:color w:val="0000FF"/>
          <w:lang w:eastAsia="en-US"/>
        </w:rPr>
        <w:t>"%PUBLIC_URL%/favicon.ico"</w:t>
      </w:r>
      <w:r w:rsidRPr="00AB553C">
        <w:rPr>
          <w:color w:val="000000"/>
          <w:lang w:eastAsia="en-US"/>
        </w:rPr>
        <w:t> </w:t>
      </w:r>
      <w:r w:rsidRPr="00AB553C">
        <w:rPr>
          <w:lang w:eastAsia="en-US"/>
        </w:rPr>
        <w:t>/&gt;</w:t>
      </w:r>
    </w:p>
    <w:p w14:paraId="20052872"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lang w:eastAsia="en-US"/>
        </w:rPr>
        <w:t>&lt;meta</w:t>
      </w:r>
      <w:r w:rsidRPr="00AB553C">
        <w:rPr>
          <w:color w:val="000000"/>
          <w:lang w:eastAsia="en-US"/>
        </w:rPr>
        <w:t> </w:t>
      </w:r>
      <w:r w:rsidRPr="00AB553C">
        <w:rPr>
          <w:color w:val="FF0000"/>
          <w:lang w:eastAsia="en-US"/>
        </w:rPr>
        <w:t>name</w:t>
      </w:r>
      <w:r w:rsidRPr="00AB553C">
        <w:rPr>
          <w:color w:val="000000"/>
          <w:lang w:eastAsia="en-US"/>
        </w:rPr>
        <w:t>=</w:t>
      </w:r>
      <w:r w:rsidRPr="00AB553C">
        <w:rPr>
          <w:color w:val="0000FF"/>
          <w:lang w:eastAsia="en-US"/>
        </w:rPr>
        <w:t>"viewport"</w:t>
      </w:r>
      <w:r w:rsidRPr="00AB553C">
        <w:rPr>
          <w:color w:val="000000"/>
          <w:lang w:eastAsia="en-US"/>
        </w:rPr>
        <w:t> </w:t>
      </w:r>
      <w:r w:rsidRPr="00AB553C">
        <w:rPr>
          <w:color w:val="FF0000"/>
          <w:lang w:eastAsia="en-US"/>
        </w:rPr>
        <w:t>content</w:t>
      </w:r>
      <w:r w:rsidRPr="00AB553C">
        <w:rPr>
          <w:color w:val="000000"/>
          <w:lang w:eastAsia="en-US"/>
        </w:rPr>
        <w:t>=</w:t>
      </w:r>
      <w:r w:rsidRPr="00AB553C">
        <w:rPr>
          <w:color w:val="0000FF"/>
          <w:lang w:eastAsia="en-US"/>
        </w:rPr>
        <w:t>"width=device-width, initial-scale=1"</w:t>
      </w:r>
      <w:r w:rsidRPr="00AB553C">
        <w:rPr>
          <w:color w:val="000000"/>
          <w:lang w:eastAsia="en-US"/>
        </w:rPr>
        <w:t> </w:t>
      </w:r>
      <w:r w:rsidRPr="00AB553C">
        <w:rPr>
          <w:lang w:eastAsia="en-US"/>
        </w:rPr>
        <w:t>/&gt;</w:t>
      </w:r>
    </w:p>
    <w:p w14:paraId="00ED644D"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lang w:eastAsia="en-US"/>
        </w:rPr>
        <w:t>&lt;meta</w:t>
      </w:r>
      <w:r w:rsidRPr="00AB553C">
        <w:rPr>
          <w:color w:val="000000"/>
          <w:lang w:eastAsia="en-US"/>
        </w:rPr>
        <w:t> </w:t>
      </w:r>
      <w:r w:rsidRPr="00AB553C">
        <w:rPr>
          <w:color w:val="FF0000"/>
          <w:lang w:eastAsia="en-US"/>
        </w:rPr>
        <w:t>name</w:t>
      </w:r>
      <w:r w:rsidRPr="00AB553C">
        <w:rPr>
          <w:color w:val="000000"/>
          <w:lang w:eastAsia="en-US"/>
        </w:rPr>
        <w:t>=</w:t>
      </w:r>
      <w:r w:rsidRPr="00AB553C">
        <w:rPr>
          <w:color w:val="0000FF"/>
          <w:lang w:eastAsia="en-US"/>
        </w:rPr>
        <w:t>"theme-color"</w:t>
      </w:r>
      <w:r w:rsidRPr="00AB553C">
        <w:rPr>
          <w:color w:val="000000"/>
          <w:lang w:eastAsia="en-US"/>
        </w:rPr>
        <w:t> </w:t>
      </w:r>
      <w:r w:rsidRPr="00AB553C">
        <w:rPr>
          <w:color w:val="FF0000"/>
          <w:lang w:eastAsia="en-US"/>
        </w:rPr>
        <w:t>content</w:t>
      </w:r>
      <w:r w:rsidRPr="00AB553C">
        <w:rPr>
          <w:color w:val="000000"/>
          <w:lang w:eastAsia="en-US"/>
        </w:rPr>
        <w:t>=</w:t>
      </w:r>
      <w:r w:rsidRPr="00AB553C">
        <w:rPr>
          <w:color w:val="0000FF"/>
          <w:lang w:eastAsia="en-US"/>
        </w:rPr>
        <w:t>"#000000"</w:t>
      </w:r>
      <w:r w:rsidRPr="00AB553C">
        <w:rPr>
          <w:color w:val="000000"/>
          <w:lang w:eastAsia="en-US"/>
        </w:rPr>
        <w:t> </w:t>
      </w:r>
      <w:r w:rsidRPr="00AB553C">
        <w:rPr>
          <w:lang w:eastAsia="en-US"/>
        </w:rPr>
        <w:t>/&gt;</w:t>
      </w:r>
    </w:p>
    <w:p w14:paraId="2E2D8B02"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lang w:eastAsia="en-US"/>
        </w:rPr>
        <w:t>&lt;meta</w:t>
      </w:r>
    </w:p>
    <w:p w14:paraId="243A8593"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color w:val="FF0000"/>
          <w:lang w:eastAsia="en-US"/>
        </w:rPr>
        <w:t>name</w:t>
      </w:r>
      <w:r w:rsidRPr="00AB553C">
        <w:rPr>
          <w:color w:val="000000"/>
          <w:lang w:eastAsia="en-US"/>
        </w:rPr>
        <w:t>=</w:t>
      </w:r>
      <w:r w:rsidRPr="00AB553C">
        <w:rPr>
          <w:color w:val="0000FF"/>
          <w:lang w:eastAsia="en-US"/>
        </w:rPr>
        <w:t>"description"</w:t>
      </w:r>
    </w:p>
    <w:p w14:paraId="74232012"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color w:val="FF0000"/>
          <w:lang w:eastAsia="en-US"/>
        </w:rPr>
        <w:t>content</w:t>
      </w:r>
      <w:r w:rsidRPr="00AB553C">
        <w:rPr>
          <w:color w:val="000000"/>
          <w:lang w:eastAsia="en-US"/>
        </w:rPr>
        <w:t>=</w:t>
      </w:r>
      <w:r w:rsidRPr="00AB553C">
        <w:rPr>
          <w:color w:val="0000FF"/>
          <w:lang w:eastAsia="en-US"/>
        </w:rPr>
        <w:t>"Web site created using create-react-app"</w:t>
      </w:r>
    </w:p>
    <w:p w14:paraId="02923590"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lang w:eastAsia="en-US"/>
        </w:rPr>
        <w:t>/&gt;</w:t>
      </w:r>
    </w:p>
    <w:p w14:paraId="3E1D771B"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lang w:eastAsia="en-US"/>
        </w:rPr>
        <w:t>&lt;link</w:t>
      </w:r>
      <w:r w:rsidRPr="00AB553C">
        <w:rPr>
          <w:color w:val="000000"/>
          <w:lang w:eastAsia="en-US"/>
        </w:rPr>
        <w:t> </w:t>
      </w:r>
      <w:r w:rsidRPr="00AB553C">
        <w:rPr>
          <w:color w:val="FF0000"/>
          <w:lang w:eastAsia="en-US"/>
        </w:rPr>
        <w:t>rel</w:t>
      </w:r>
      <w:r w:rsidRPr="00AB553C">
        <w:rPr>
          <w:color w:val="000000"/>
          <w:lang w:eastAsia="en-US"/>
        </w:rPr>
        <w:t>=</w:t>
      </w:r>
      <w:r w:rsidRPr="00AB553C">
        <w:rPr>
          <w:color w:val="0000FF"/>
          <w:lang w:eastAsia="en-US"/>
        </w:rPr>
        <w:t>"apple-touch-icon"</w:t>
      </w:r>
      <w:r w:rsidRPr="00AB553C">
        <w:rPr>
          <w:color w:val="000000"/>
          <w:lang w:eastAsia="en-US"/>
        </w:rPr>
        <w:t> </w:t>
      </w:r>
      <w:r w:rsidRPr="00AB553C">
        <w:rPr>
          <w:color w:val="FF0000"/>
          <w:lang w:eastAsia="en-US"/>
        </w:rPr>
        <w:t>href</w:t>
      </w:r>
      <w:r w:rsidRPr="00AB553C">
        <w:rPr>
          <w:color w:val="000000"/>
          <w:lang w:eastAsia="en-US"/>
        </w:rPr>
        <w:t>=</w:t>
      </w:r>
      <w:r w:rsidRPr="00AB553C">
        <w:rPr>
          <w:color w:val="0000FF"/>
          <w:lang w:eastAsia="en-US"/>
        </w:rPr>
        <w:t>"%PUBLIC_URL%/logo192.png"</w:t>
      </w:r>
      <w:r w:rsidRPr="00AB553C">
        <w:rPr>
          <w:color w:val="000000"/>
          <w:lang w:eastAsia="en-US"/>
        </w:rPr>
        <w:t> </w:t>
      </w:r>
      <w:r w:rsidRPr="00AB553C">
        <w:rPr>
          <w:lang w:eastAsia="en-US"/>
        </w:rPr>
        <w:t>/&gt;</w:t>
      </w:r>
      <w:r w:rsidRPr="00AB553C">
        <w:rPr>
          <w:color w:val="000000"/>
          <w:lang w:eastAsia="en-US"/>
        </w:rPr>
        <w:t>     </w:t>
      </w:r>
    </w:p>
    <w:p w14:paraId="0B6F1D95"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lang w:eastAsia="en-US"/>
        </w:rPr>
        <w:t>&lt;link</w:t>
      </w:r>
      <w:r w:rsidRPr="00AB553C">
        <w:rPr>
          <w:color w:val="000000"/>
          <w:lang w:eastAsia="en-US"/>
        </w:rPr>
        <w:t> </w:t>
      </w:r>
      <w:r w:rsidRPr="00AB553C">
        <w:rPr>
          <w:color w:val="FF0000"/>
          <w:lang w:eastAsia="en-US"/>
        </w:rPr>
        <w:t>rel</w:t>
      </w:r>
      <w:r w:rsidRPr="00AB553C">
        <w:rPr>
          <w:color w:val="000000"/>
          <w:lang w:eastAsia="en-US"/>
        </w:rPr>
        <w:t>=</w:t>
      </w:r>
      <w:r w:rsidRPr="00AB553C">
        <w:rPr>
          <w:color w:val="0000FF"/>
          <w:lang w:eastAsia="en-US"/>
        </w:rPr>
        <w:t>"manifest"</w:t>
      </w:r>
      <w:r w:rsidRPr="00AB553C">
        <w:rPr>
          <w:color w:val="000000"/>
          <w:lang w:eastAsia="en-US"/>
        </w:rPr>
        <w:t> </w:t>
      </w:r>
      <w:r w:rsidRPr="00AB553C">
        <w:rPr>
          <w:color w:val="FF0000"/>
          <w:lang w:eastAsia="en-US"/>
        </w:rPr>
        <w:t>href</w:t>
      </w:r>
      <w:r w:rsidRPr="00AB553C">
        <w:rPr>
          <w:color w:val="000000"/>
          <w:lang w:eastAsia="en-US"/>
        </w:rPr>
        <w:t>=</w:t>
      </w:r>
      <w:r w:rsidRPr="00AB553C">
        <w:rPr>
          <w:color w:val="0000FF"/>
          <w:lang w:eastAsia="en-US"/>
        </w:rPr>
        <w:t>"%PUBLIC_URL%/manifest.json"</w:t>
      </w:r>
      <w:r w:rsidRPr="00AB553C">
        <w:rPr>
          <w:color w:val="000000"/>
          <w:lang w:eastAsia="en-US"/>
        </w:rPr>
        <w:t> </w:t>
      </w:r>
      <w:r w:rsidRPr="00AB553C">
        <w:rPr>
          <w:lang w:eastAsia="en-US"/>
        </w:rPr>
        <w:t>/&gt;</w:t>
      </w:r>
    </w:p>
    <w:p w14:paraId="40CE8E48"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lang w:eastAsia="en-US"/>
        </w:rPr>
        <w:t>&lt;title&gt;</w:t>
      </w:r>
      <w:r w:rsidRPr="00AB553C">
        <w:rPr>
          <w:color w:val="000000"/>
          <w:lang w:eastAsia="en-US"/>
        </w:rPr>
        <w:t>React App</w:t>
      </w:r>
      <w:r w:rsidRPr="00AB553C">
        <w:rPr>
          <w:lang w:eastAsia="en-US"/>
        </w:rPr>
        <w:t>&lt;/title&gt;</w:t>
      </w:r>
    </w:p>
    <w:p w14:paraId="4F353FFD"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lang w:eastAsia="en-US"/>
        </w:rPr>
        <w:t>&lt;/head&gt;</w:t>
      </w:r>
    </w:p>
    <w:p w14:paraId="48E4B2F6"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lang w:eastAsia="en-US"/>
        </w:rPr>
        <w:t>&lt;body&gt;</w:t>
      </w:r>
    </w:p>
    <w:p w14:paraId="08B27058"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lang w:eastAsia="en-US"/>
        </w:rPr>
        <w:t>&lt;noscript&gt;</w:t>
      </w:r>
      <w:r w:rsidRPr="00AB553C">
        <w:rPr>
          <w:color w:val="000000"/>
          <w:lang w:eastAsia="en-US"/>
        </w:rPr>
        <w:t>You need to enable JavaScript to run this app.</w:t>
      </w:r>
      <w:r w:rsidRPr="00AB553C">
        <w:rPr>
          <w:lang w:eastAsia="en-US"/>
        </w:rPr>
        <w:t>&lt;/noscript&gt;</w:t>
      </w:r>
    </w:p>
    <w:p w14:paraId="408CA5CD"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lang w:eastAsia="en-US"/>
        </w:rPr>
        <w:t>&lt;div</w:t>
      </w:r>
      <w:r w:rsidRPr="00AB553C">
        <w:rPr>
          <w:color w:val="000000"/>
          <w:lang w:eastAsia="en-US"/>
        </w:rPr>
        <w:t> </w:t>
      </w:r>
      <w:r w:rsidRPr="00AB553C">
        <w:rPr>
          <w:color w:val="FF0000"/>
          <w:lang w:eastAsia="en-US"/>
        </w:rPr>
        <w:t>id</w:t>
      </w:r>
      <w:r w:rsidRPr="00AB553C">
        <w:rPr>
          <w:color w:val="000000"/>
          <w:lang w:eastAsia="en-US"/>
        </w:rPr>
        <w:t>=</w:t>
      </w:r>
      <w:r w:rsidRPr="00AB553C">
        <w:rPr>
          <w:color w:val="0000FF"/>
          <w:lang w:eastAsia="en-US"/>
        </w:rPr>
        <w:t>"root"</w:t>
      </w:r>
      <w:r w:rsidRPr="00AB553C">
        <w:rPr>
          <w:lang w:eastAsia="en-US"/>
        </w:rPr>
        <w:t>&gt;&lt;/div&gt;</w:t>
      </w:r>
    </w:p>
    <w:p w14:paraId="6EC18E66" w14:textId="77777777" w:rsidR="00EA3BD6" w:rsidRPr="00AB553C" w:rsidRDefault="00EA3BD6" w:rsidP="00EA3BD6">
      <w:pPr>
        <w:pStyle w:val="Output"/>
        <w:ind w:left="1440"/>
        <w:rPr>
          <w:color w:val="000000"/>
          <w:lang w:eastAsia="en-US"/>
        </w:rPr>
      </w:pPr>
    </w:p>
    <w:p w14:paraId="1280D299"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lang w:eastAsia="en-US"/>
        </w:rPr>
        <w:t>&lt;/body&gt;</w:t>
      </w:r>
    </w:p>
    <w:p w14:paraId="731BEEA7" w14:textId="77777777" w:rsidR="00EA3BD6" w:rsidRPr="00AB553C" w:rsidRDefault="00EA3BD6" w:rsidP="00EA3BD6">
      <w:pPr>
        <w:pStyle w:val="Output"/>
        <w:ind w:left="1440"/>
        <w:rPr>
          <w:color w:val="000000"/>
          <w:lang w:eastAsia="en-US"/>
        </w:rPr>
      </w:pPr>
      <w:r w:rsidRPr="00AB553C">
        <w:rPr>
          <w:lang w:eastAsia="en-US"/>
        </w:rPr>
        <w:t>&lt;/html&gt;</w:t>
      </w:r>
    </w:p>
    <w:p w14:paraId="119F69EB" w14:textId="77777777" w:rsidR="00EA3BD6" w:rsidRDefault="00EA3BD6" w:rsidP="00EA3BD6">
      <w:pPr>
        <w:shd w:val="clear" w:color="auto" w:fill="FFFFFF"/>
        <w:spacing w:after="0" w:line="285" w:lineRule="atLeast"/>
        <w:ind w:left="720"/>
        <w:rPr>
          <w:rFonts w:ascii="Consolas" w:eastAsia="Times New Roman" w:hAnsi="Consolas" w:cs="Times New Roman"/>
          <w:color w:val="000000"/>
          <w:sz w:val="21"/>
          <w:szCs w:val="21"/>
          <w:lang w:eastAsia="en-US"/>
        </w:rPr>
      </w:pPr>
    </w:p>
    <w:p w14:paraId="2BAF098E" w14:textId="77777777" w:rsidR="00EA3BD6" w:rsidRPr="00AB553C" w:rsidRDefault="00EA3BD6" w:rsidP="00EA3BD6">
      <w:pPr>
        <w:shd w:val="clear" w:color="auto" w:fill="FFFFFF"/>
        <w:spacing w:after="0" w:line="285" w:lineRule="atLeast"/>
        <w:rPr>
          <w:rFonts w:ascii="Consolas" w:eastAsia="Times New Roman" w:hAnsi="Consolas" w:cs="Times New Roman"/>
          <w:color w:val="000000"/>
          <w:sz w:val="21"/>
          <w:szCs w:val="21"/>
          <w:lang w:eastAsia="en-US"/>
        </w:rPr>
      </w:pPr>
    </w:p>
    <w:p w14:paraId="750E545D" w14:textId="77777777" w:rsidR="00EA3BD6" w:rsidRDefault="00EA3BD6" w:rsidP="00AF78E6">
      <w:pPr>
        <w:pStyle w:val="ListParagraph"/>
        <w:numPr>
          <w:ilvl w:val="0"/>
          <w:numId w:val="89"/>
        </w:numPr>
        <w:shd w:val="clear" w:color="auto" w:fill="FFFFFF"/>
        <w:spacing w:after="0" w:line="285" w:lineRule="atLeast"/>
        <w:rPr>
          <w:rFonts w:ascii="Consolas" w:eastAsia="Times New Roman" w:hAnsi="Consolas" w:cs="Times New Roman"/>
          <w:color w:val="000000"/>
          <w:sz w:val="21"/>
          <w:szCs w:val="21"/>
          <w:lang w:eastAsia="en-US"/>
        </w:rPr>
      </w:pPr>
      <w:r>
        <w:rPr>
          <w:rFonts w:ascii="Consolas" w:eastAsia="Times New Roman" w:hAnsi="Consolas" w:cs="Times New Roman"/>
          <w:color w:val="000000"/>
          <w:sz w:val="21"/>
          <w:szCs w:val="21"/>
          <w:lang w:eastAsia="en-US"/>
        </w:rPr>
        <w:t>src/</w:t>
      </w:r>
      <w:r w:rsidRPr="003F3128">
        <w:rPr>
          <w:rStyle w:val="BlueSyntaxChar"/>
        </w:rPr>
        <w:t>App.js</w:t>
      </w:r>
      <w:r w:rsidRPr="003F3128">
        <w:rPr>
          <w:rStyle w:val="BlueSyntaxChar"/>
        </w:rPr>
        <w:tab/>
      </w:r>
      <w:r>
        <w:rPr>
          <w:rFonts w:ascii="Consolas" w:eastAsia="Times New Roman" w:hAnsi="Consolas" w:cs="Times New Roman"/>
          <w:color w:val="000000"/>
          <w:sz w:val="21"/>
          <w:szCs w:val="21"/>
          <w:lang w:eastAsia="en-US"/>
        </w:rPr>
        <w:t>- Contains Component code to generate UI.</w:t>
      </w:r>
    </w:p>
    <w:p w14:paraId="41C77470" w14:textId="77777777" w:rsidR="00EA3BD6" w:rsidRPr="00AB553C" w:rsidRDefault="00EA3BD6" w:rsidP="00EA3BD6">
      <w:pPr>
        <w:pStyle w:val="Output"/>
        <w:ind w:left="1440"/>
        <w:rPr>
          <w:color w:val="000000"/>
          <w:lang w:eastAsia="en-US"/>
        </w:rPr>
      </w:pPr>
      <w:r w:rsidRPr="00AB553C">
        <w:rPr>
          <w:color w:val="0000FF"/>
          <w:lang w:eastAsia="en-US"/>
        </w:rPr>
        <w:t>import</w:t>
      </w:r>
      <w:r w:rsidRPr="00AB553C">
        <w:rPr>
          <w:color w:val="000000"/>
          <w:lang w:eastAsia="en-US"/>
        </w:rPr>
        <w:t> logo </w:t>
      </w:r>
      <w:r w:rsidRPr="00AB553C">
        <w:rPr>
          <w:color w:val="0000FF"/>
          <w:lang w:eastAsia="en-US"/>
        </w:rPr>
        <w:t>from</w:t>
      </w:r>
      <w:r w:rsidRPr="00AB553C">
        <w:rPr>
          <w:color w:val="000000"/>
          <w:lang w:eastAsia="en-US"/>
        </w:rPr>
        <w:t> </w:t>
      </w:r>
      <w:r w:rsidRPr="00AB553C">
        <w:rPr>
          <w:lang w:eastAsia="en-US"/>
        </w:rPr>
        <w:t>'./logo.svg'</w:t>
      </w:r>
      <w:r w:rsidRPr="00AB553C">
        <w:rPr>
          <w:color w:val="000000"/>
          <w:lang w:eastAsia="en-US"/>
        </w:rPr>
        <w:t>;</w:t>
      </w:r>
    </w:p>
    <w:p w14:paraId="1BCAC1E2" w14:textId="77777777" w:rsidR="00EA3BD6" w:rsidRPr="00AB553C" w:rsidRDefault="00EA3BD6" w:rsidP="00EA3BD6">
      <w:pPr>
        <w:pStyle w:val="Output"/>
        <w:ind w:left="1440"/>
        <w:rPr>
          <w:color w:val="000000"/>
          <w:lang w:eastAsia="en-US"/>
        </w:rPr>
      </w:pPr>
      <w:r w:rsidRPr="00AB553C">
        <w:rPr>
          <w:color w:val="0000FF"/>
          <w:lang w:eastAsia="en-US"/>
        </w:rPr>
        <w:t>import</w:t>
      </w:r>
      <w:r w:rsidRPr="00AB553C">
        <w:rPr>
          <w:color w:val="000000"/>
          <w:lang w:eastAsia="en-US"/>
        </w:rPr>
        <w:t> </w:t>
      </w:r>
      <w:r w:rsidRPr="00AB553C">
        <w:rPr>
          <w:lang w:eastAsia="en-US"/>
        </w:rPr>
        <w:t>'./App.css'</w:t>
      </w:r>
      <w:r w:rsidRPr="00AB553C">
        <w:rPr>
          <w:color w:val="000000"/>
          <w:lang w:eastAsia="en-US"/>
        </w:rPr>
        <w:t>;</w:t>
      </w:r>
    </w:p>
    <w:p w14:paraId="4C7CC2BC" w14:textId="77777777" w:rsidR="00EA3BD6" w:rsidRPr="00AB553C" w:rsidRDefault="00EA3BD6" w:rsidP="00EA3BD6">
      <w:pPr>
        <w:pStyle w:val="Output"/>
        <w:ind w:left="1440"/>
        <w:rPr>
          <w:color w:val="000000"/>
          <w:lang w:eastAsia="en-US"/>
        </w:rPr>
      </w:pPr>
    </w:p>
    <w:p w14:paraId="694772A6" w14:textId="77777777" w:rsidR="00EA3BD6" w:rsidRPr="00AB553C" w:rsidRDefault="00EA3BD6" w:rsidP="00EA3BD6">
      <w:pPr>
        <w:pStyle w:val="Output"/>
        <w:ind w:left="1440"/>
        <w:rPr>
          <w:color w:val="000000"/>
          <w:lang w:eastAsia="en-US"/>
        </w:rPr>
      </w:pPr>
      <w:r w:rsidRPr="00AB553C">
        <w:rPr>
          <w:color w:val="0000FF"/>
          <w:lang w:eastAsia="en-US"/>
        </w:rPr>
        <w:t>function</w:t>
      </w:r>
      <w:r w:rsidRPr="00AB553C">
        <w:rPr>
          <w:color w:val="000000"/>
          <w:lang w:eastAsia="en-US"/>
        </w:rPr>
        <w:t> App() {</w:t>
      </w:r>
    </w:p>
    <w:p w14:paraId="750627AA"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color w:val="0000FF"/>
          <w:lang w:eastAsia="en-US"/>
        </w:rPr>
        <w:t>return</w:t>
      </w:r>
      <w:r w:rsidRPr="00AB553C">
        <w:rPr>
          <w:color w:val="000000"/>
          <w:lang w:eastAsia="en-US"/>
        </w:rPr>
        <w:t> (</w:t>
      </w:r>
    </w:p>
    <w:p w14:paraId="082C8B0A"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color w:val="800000"/>
          <w:lang w:eastAsia="en-US"/>
        </w:rPr>
        <w:t>&lt;div</w:t>
      </w:r>
      <w:r w:rsidRPr="00AB553C">
        <w:rPr>
          <w:color w:val="000000"/>
          <w:lang w:eastAsia="en-US"/>
        </w:rPr>
        <w:t> </w:t>
      </w:r>
      <w:r w:rsidRPr="00AB553C">
        <w:rPr>
          <w:color w:val="FF0000"/>
          <w:lang w:eastAsia="en-US"/>
        </w:rPr>
        <w:t>className</w:t>
      </w:r>
      <w:r w:rsidRPr="00AB553C">
        <w:rPr>
          <w:color w:val="000000"/>
          <w:lang w:eastAsia="en-US"/>
        </w:rPr>
        <w:t>=</w:t>
      </w:r>
      <w:r w:rsidRPr="00AB553C">
        <w:rPr>
          <w:lang w:eastAsia="en-US"/>
        </w:rPr>
        <w:t>"App"</w:t>
      </w:r>
      <w:r w:rsidRPr="00AB553C">
        <w:rPr>
          <w:color w:val="800000"/>
          <w:lang w:eastAsia="en-US"/>
        </w:rPr>
        <w:t>&gt;</w:t>
      </w:r>
    </w:p>
    <w:p w14:paraId="2FDEAFDD"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color w:val="800000"/>
          <w:lang w:eastAsia="en-US"/>
        </w:rPr>
        <w:t>&lt;header</w:t>
      </w:r>
      <w:r w:rsidRPr="00AB553C">
        <w:rPr>
          <w:color w:val="000000"/>
          <w:lang w:eastAsia="en-US"/>
        </w:rPr>
        <w:t> </w:t>
      </w:r>
      <w:r w:rsidRPr="00AB553C">
        <w:rPr>
          <w:color w:val="FF0000"/>
          <w:lang w:eastAsia="en-US"/>
        </w:rPr>
        <w:t>className</w:t>
      </w:r>
      <w:r w:rsidRPr="00AB553C">
        <w:rPr>
          <w:color w:val="000000"/>
          <w:lang w:eastAsia="en-US"/>
        </w:rPr>
        <w:t>=</w:t>
      </w:r>
      <w:r w:rsidRPr="00AB553C">
        <w:rPr>
          <w:lang w:eastAsia="en-US"/>
        </w:rPr>
        <w:t>"App-header"</w:t>
      </w:r>
      <w:r w:rsidRPr="00AB553C">
        <w:rPr>
          <w:color w:val="800000"/>
          <w:lang w:eastAsia="en-US"/>
        </w:rPr>
        <w:t>&gt;</w:t>
      </w:r>
    </w:p>
    <w:p w14:paraId="0D0D71BA" w14:textId="77777777" w:rsidR="00EA3BD6" w:rsidRPr="00AB553C" w:rsidRDefault="00EA3BD6" w:rsidP="00EA3BD6">
      <w:pPr>
        <w:pStyle w:val="Output"/>
        <w:ind w:left="1440"/>
        <w:rPr>
          <w:color w:val="000000"/>
          <w:lang w:eastAsia="en-US"/>
        </w:rPr>
      </w:pPr>
    </w:p>
    <w:p w14:paraId="57D0A823"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color w:val="800000"/>
          <w:lang w:eastAsia="en-US"/>
        </w:rPr>
        <w:t>&lt;h1&gt;</w:t>
      </w:r>
      <w:r w:rsidRPr="00AB553C">
        <w:rPr>
          <w:color w:val="000000"/>
          <w:lang w:eastAsia="en-US"/>
        </w:rPr>
        <w:t>Hello, World!!!</w:t>
      </w:r>
      <w:r w:rsidRPr="00AB553C">
        <w:rPr>
          <w:color w:val="800000"/>
          <w:lang w:eastAsia="en-US"/>
        </w:rPr>
        <w:t>&lt;/h1&gt;</w:t>
      </w:r>
    </w:p>
    <w:p w14:paraId="7ACF3010" w14:textId="77777777" w:rsidR="00EA3BD6" w:rsidRPr="00AB553C" w:rsidRDefault="00EA3BD6" w:rsidP="00EA3BD6">
      <w:pPr>
        <w:pStyle w:val="Output"/>
        <w:ind w:left="1440"/>
        <w:rPr>
          <w:color w:val="000000"/>
          <w:lang w:eastAsia="en-US"/>
        </w:rPr>
      </w:pPr>
    </w:p>
    <w:p w14:paraId="7973BE7C"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color w:val="800000"/>
          <w:lang w:eastAsia="en-US"/>
        </w:rPr>
        <w:t>&lt;/header&gt;</w:t>
      </w:r>
    </w:p>
    <w:p w14:paraId="685F91CE" w14:textId="77777777" w:rsidR="00EA3BD6" w:rsidRPr="00AB553C" w:rsidRDefault="00EA3BD6" w:rsidP="00EA3BD6">
      <w:pPr>
        <w:pStyle w:val="Output"/>
        <w:ind w:left="1440"/>
        <w:rPr>
          <w:color w:val="000000"/>
          <w:lang w:eastAsia="en-US"/>
        </w:rPr>
      </w:pPr>
      <w:r w:rsidRPr="00AB553C">
        <w:rPr>
          <w:color w:val="000000"/>
          <w:lang w:eastAsia="en-US"/>
        </w:rPr>
        <w:t>    </w:t>
      </w:r>
      <w:r w:rsidRPr="00AB553C">
        <w:rPr>
          <w:color w:val="800000"/>
          <w:lang w:eastAsia="en-US"/>
        </w:rPr>
        <w:t>&lt;/div&gt;</w:t>
      </w:r>
    </w:p>
    <w:p w14:paraId="3569884B" w14:textId="77777777" w:rsidR="00EA3BD6" w:rsidRPr="00AB553C" w:rsidRDefault="00EA3BD6" w:rsidP="00EA3BD6">
      <w:pPr>
        <w:pStyle w:val="Output"/>
        <w:ind w:left="1440"/>
        <w:rPr>
          <w:color w:val="000000"/>
          <w:lang w:eastAsia="en-US"/>
        </w:rPr>
      </w:pPr>
      <w:r w:rsidRPr="00AB553C">
        <w:rPr>
          <w:color w:val="000000"/>
          <w:lang w:eastAsia="en-US"/>
        </w:rPr>
        <w:t>  );</w:t>
      </w:r>
    </w:p>
    <w:p w14:paraId="2C9E73C6" w14:textId="77777777" w:rsidR="00EA3BD6" w:rsidRPr="00AB553C" w:rsidRDefault="00EA3BD6" w:rsidP="00EA3BD6">
      <w:pPr>
        <w:pStyle w:val="Output"/>
        <w:ind w:left="1440"/>
        <w:rPr>
          <w:color w:val="000000"/>
          <w:lang w:eastAsia="en-US"/>
        </w:rPr>
      </w:pPr>
      <w:r w:rsidRPr="00AB553C">
        <w:rPr>
          <w:color w:val="000000"/>
          <w:lang w:eastAsia="en-US"/>
        </w:rPr>
        <w:t>}</w:t>
      </w:r>
    </w:p>
    <w:p w14:paraId="55CC3431" w14:textId="77777777" w:rsidR="00EA3BD6" w:rsidRPr="00AB553C" w:rsidRDefault="00EA3BD6" w:rsidP="00EA3BD6">
      <w:pPr>
        <w:pStyle w:val="Output"/>
        <w:ind w:left="1440"/>
        <w:rPr>
          <w:color w:val="000000"/>
          <w:lang w:eastAsia="en-US"/>
        </w:rPr>
      </w:pPr>
    </w:p>
    <w:p w14:paraId="15FB1DA9" w14:textId="77777777" w:rsidR="00EA3BD6" w:rsidRPr="00AB553C" w:rsidRDefault="00EA3BD6" w:rsidP="00EA3BD6">
      <w:pPr>
        <w:pStyle w:val="Output"/>
        <w:ind w:left="1440"/>
        <w:rPr>
          <w:color w:val="000000"/>
          <w:lang w:eastAsia="en-US"/>
        </w:rPr>
      </w:pPr>
      <w:r w:rsidRPr="00AB553C">
        <w:rPr>
          <w:color w:val="0000FF"/>
          <w:lang w:eastAsia="en-US"/>
        </w:rPr>
        <w:lastRenderedPageBreak/>
        <w:t>export</w:t>
      </w:r>
      <w:r w:rsidRPr="00AB553C">
        <w:rPr>
          <w:color w:val="000000"/>
          <w:lang w:eastAsia="en-US"/>
        </w:rPr>
        <w:t> </w:t>
      </w:r>
      <w:r w:rsidRPr="00AB553C">
        <w:rPr>
          <w:color w:val="0000FF"/>
          <w:lang w:eastAsia="en-US"/>
        </w:rPr>
        <w:t>default</w:t>
      </w:r>
      <w:r w:rsidRPr="00AB553C">
        <w:rPr>
          <w:color w:val="000000"/>
          <w:lang w:eastAsia="en-US"/>
        </w:rPr>
        <w:t> App;</w:t>
      </w:r>
    </w:p>
    <w:p w14:paraId="5DAD9869" w14:textId="77777777" w:rsidR="00EA3BD6" w:rsidRDefault="00EA3BD6" w:rsidP="00AF78E6">
      <w:pPr>
        <w:pStyle w:val="ListParagraph"/>
        <w:numPr>
          <w:ilvl w:val="0"/>
          <w:numId w:val="89"/>
        </w:numPr>
        <w:shd w:val="clear" w:color="auto" w:fill="FFFFFF"/>
        <w:spacing w:after="0" w:line="285" w:lineRule="atLeast"/>
        <w:rPr>
          <w:rFonts w:ascii="Consolas" w:eastAsia="Times New Roman" w:hAnsi="Consolas" w:cs="Times New Roman"/>
          <w:color w:val="000000"/>
          <w:sz w:val="21"/>
          <w:szCs w:val="21"/>
          <w:lang w:eastAsia="en-US"/>
        </w:rPr>
      </w:pPr>
      <w:r>
        <w:rPr>
          <w:rFonts w:ascii="Consolas" w:eastAsia="Times New Roman" w:hAnsi="Consolas" w:cs="Times New Roman"/>
          <w:color w:val="000000"/>
          <w:sz w:val="21"/>
          <w:szCs w:val="21"/>
          <w:lang w:eastAsia="en-US"/>
        </w:rPr>
        <w:t>src/</w:t>
      </w:r>
      <w:r>
        <w:rPr>
          <w:rStyle w:val="BlueSyntaxChar"/>
        </w:rPr>
        <w:t>index</w:t>
      </w:r>
      <w:r w:rsidRPr="003F3128">
        <w:rPr>
          <w:rStyle w:val="BlueSyntaxChar"/>
        </w:rPr>
        <w:t>.js</w:t>
      </w:r>
      <w:r w:rsidRPr="003F3128">
        <w:rPr>
          <w:rStyle w:val="BlueSyntaxChar"/>
        </w:rPr>
        <w:tab/>
      </w:r>
      <w:r>
        <w:rPr>
          <w:rFonts w:ascii="Consolas" w:eastAsia="Times New Roman" w:hAnsi="Consolas" w:cs="Times New Roman"/>
          <w:color w:val="000000"/>
          <w:sz w:val="21"/>
          <w:szCs w:val="21"/>
          <w:lang w:eastAsia="en-US"/>
        </w:rPr>
        <w:t xml:space="preserve">- get code from component &amp; replace div content to render UI. </w:t>
      </w:r>
    </w:p>
    <w:p w14:paraId="67BCE0F0" w14:textId="77777777" w:rsidR="00EA3BD6" w:rsidRPr="00CB3B3B" w:rsidRDefault="00EA3BD6" w:rsidP="00EA3BD6">
      <w:pPr>
        <w:pStyle w:val="Output"/>
        <w:ind w:left="1440"/>
        <w:rPr>
          <w:color w:val="000000"/>
          <w:lang w:eastAsia="en-US"/>
        </w:rPr>
      </w:pPr>
      <w:r w:rsidRPr="00CB3B3B">
        <w:rPr>
          <w:lang w:eastAsia="en-US"/>
        </w:rPr>
        <w:t>import</w:t>
      </w:r>
      <w:r w:rsidRPr="00CB3B3B">
        <w:rPr>
          <w:color w:val="000000"/>
          <w:lang w:eastAsia="en-US"/>
        </w:rPr>
        <w:t> React </w:t>
      </w:r>
      <w:r w:rsidRPr="00CB3B3B">
        <w:rPr>
          <w:lang w:eastAsia="en-US"/>
        </w:rPr>
        <w:t>from</w:t>
      </w:r>
      <w:r w:rsidRPr="00CB3B3B">
        <w:rPr>
          <w:color w:val="000000"/>
          <w:lang w:eastAsia="en-US"/>
        </w:rPr>
        <w:t> </w:t>
      </w:r>
      <w:r w:rsidRPr="00CB3B3B">
        <w:rPr>
          <w:color w:val="A31515"/>
          <w:lang w:eastAsia="en-US"/>
        </w:rPr>
        <w:t>'react'</w:t>
      </w:r>
      <w:r w:rsidRPr="00CB3B3B">
        <w:rPr>
          <w:color w:val="000000"/>
          <w:lang w:eastAsia="en-US"/>
        </w:rPr>
        <w:t>;</w:t>
      </w:r>
    </w:p>
    <w:p w14:paraId="540E4D80" w14:textId="77777777" w:rsidR="00EA3BD6" w:rsidRPr="00CB3B3B" w:rsidRDefault="00EA3BD6" w:rsidP="00EA3BD6">
      <w:pPr>
        <w:pStyle w:val="Output"/>
        <w:ind w:left="1440"/>
        <w:rPr>
          <w:color w:val="000000"/>
          <w:lang w:eastAsia="en-US"/>
        </w:rPr>
      </w:pPr>
      <w:r w:rsidRPr="00CB3B3B">
        <w:rPr>
          <w:lang w:eastAsia="en-US"/>
        </w:rPr>
        <w:t>import</w:t>
      </w:r>
      <w:r w:rsidRPr="00CB3B3B">
        <w:rPr>
          <w:color w:val="000000"/>
          <w:lang w:eastAsia="en-US"/>
        </w:rPr>
        <w:t> ReactDOM </w:t>
      </w:r>
      <w:r w:rsidRPr="00CB3B3B">
        <w:rPr>
          <w:lang w:eastAsia="en-US"/>
        </w:rPr>
        <w:t>from</w:t>
      </w:r>
      <w:r w:rsidRPr="00CB3B3B">
        <w:rPr>
          <w:color w:val="000000"/>
          <w:lang w:eastAsia="en-US"/>
        </w:rPr>
        <w:t> </w:t>
      </w:r>
      <w:r w:rsidRPr="00CB3B3B">
        <w:rPr>
          <w:color w:val="A31515"/>
          <w:lang w:eastAsia="en-US"/>
        </w:rPr>
        <w:t>'react-dom'</w:t>
      </w:r>
      <w:r w:rsidRPr="00CB3B3B">
        <w:rPr>
          <w:color w:val="000000"/>
          <w:lang w:eastAsia="en-US"/>
        </w:rPr>
        <w:t>;</w:t>
      </w:r>
    </w:p>
    <w:p w14:paraId="43BFFA12" w14:textId="77777777" w:rsidR="00EA3BD6" w:rsidRPr="00CB3B3B" w:rsidRDefault="00EA3BD6" w:rsidP="00EA3BD6">
      <w:pPr>
        <w:pStyle w:val="Output"/>
        <w:ind w:left="1440"/>
        <w:rPr>
          <w:color w:val="000000"/>
          <w:lang w:eastAsia="en-US"/>
        </w:rPr>
      </w:pPr>
      <w:r w:rsidRPr="00CB3B3B">
        <w:rPr>
          <w:lang w:eastAsia="en-US"/>
        </w:rPr>
        <w:t>import</w:t>
      </w:r>
      <w:r w:rsidRPr="00CB3B3B">
        <w:rPr>
          <w:color w:val="000000"/>
          <w:lang w:eastAsia="en-US"/>
        </w:rPr>
        <w:t> </w:t>
      </w:r>
      <w:r w:rsidRPr="00CB3B3B">
        <w:rPr>
          <w:color w:val="A31515"/>
          <w:lang w:eastAsia="en-US"/>
        </w:rPr>
        <w:t>'./index.css'</w:t>
      </w:r>
      <w:r w:rsidRPr="00CB3B3B">
        <w:rPr>
          <w:color w:val="000000"/>
          <w:lang w:eastAsia="en-US"/>
        </w:rPr>
        <w:t>;</w:t>
      </w:r>
    </w:p>
    <w:p w14:paraId="36E964D3" w14:textId="77777777" w:rsidR="00EA3BD6" w:rsidRPr="00CB3B3B" w:rsidRDefault="00EA3BD6" w:rsidP="00EA3BD6">
      <w:pPr>
        <w:pStyle w:val="Output"/>
        <w:ind w:left="1440"/>
        <w:rPr>
          <w:color w:val="000000"/>
          <w:lang w:eastAsia="en-US"/>
        </w:rPr>
      </w:pPr>
      <w:r w:rsidRPr="00CB3B3B">
        <w:rPr>
          <w:lang w:eastAsia="en-US"/>
        </w:rPr>
        <w:t>import</w:t>
      </w:r>
      <w:r w:rsidRPr="00CB3B3B">
        <w:rPr>
          <w:color w:val="000000"/>
          <w:lang w:eastAsia="en-US"/>
        </w:rPr>
        <w:t> App </w:t>
      </w:r>
      <w:r w:rsidRPr="00CB3B3B">
        <w:rPr>
          <w:lang w:eastAsia="en-US"/>
        </w:rPr>
        <w:t>from</w:t>
      </w:r>
      <w:r w:rsidRPr="00CB3B3B">
        <w:rPr>
          <w:color w:val="000000"/>
          <w:lang w:eastAsia="en-US"/>
        </w:rPr>
        <w:t> </w:t>
      </w:r>
      <w:r w:rsidRPr="00CB3B3B">
        <w:rPr>
          <w:color w:val="A31515"/>
          <w:lang w:eastAsia="en-US"/>
        </w:rPr>
        <w:t>'./App'</w:t>
      </w:r>
      <w:r w:rsidRPr="00CB3B3B">
        <w:rPr>
          <w:color w:val="000000"/>
          <w:lang w:eastAsia="en-US"/>
        </w:rPr>
        <w:t>;</w:t>
      </w:r>
    </w:p>
    <w:p w14:paraId="32CDB5CA" w14:textId="77777777" w:rsidR="00EA3BD6" w:rsidRPr="00CB3B3B" w:rsidRDefault="00EA3BD6" w:rsidP="00EA3BD6">
      <w:pPr>
        <w:pStyle w:val="Output"/>
        <w:ind w:left="1440"/>
        <w:rPr>
          <w:color w:val="000000"/>
          <w:lang w:eastAsia="en-US"/>
        </w:rPr>
      </w:pPr>
      <w:r w:rsidRPr="00CB3B3B">
        <w:rPr>
          <w:lang w:eastAsia="en-US"/>
        </w:rPr>
        <w:t>import</w:t>
      </w:r>
      <w:r w:rsidRPr="00CB3B3B">
        <w:rPr>
          <w:color w:val="000000"/>
          <w:lang w:eastAsia="en-US"/>
        </w:rPr>
        <w:t> reportWebVitals </w:t>
      </w:r>
      <w:r w:rsidRPr="00CB3B3B">
        <w:rPr>
          <w:lang w:eastAsia="en-US"/>
        </w:rPr>
        <w:t>from</w:t>
      </w:r>
      <w:r w:rsidRPr="00CB3B3B">
        <w:rPr>
          <w:color w:val="000000"/>
          <w:lang w:eastAsia="en-US"/>
        </w:rPr>
        <w:t> </w:t>
      </w:r>
      <w:r w:rsidRPr="00CB3B3B">
        <w:rPr>
          <w:color w:val="A31515"/>
          <w:lang w:eastAsia="en-US"/>
        </w:rPr>
        <w:t>'./reportWebVitals'</w:t>
      </w:r>
      <w:r w:rsidRPr="00CB3B3B">
        <w:rPr>
          <w:color w:val="000000"/>
          <w:lang w:eastAsia="en-US"/>
        </w:rPr>
        <w:t>;</w:t>
      </w:r>
    </w:p>
    <w:p w14:paraId="18C3D6A2" w14:textId="77777777" w:rsidR="00EA3BD6" w:rsidRPr="00CB3B3B" w:rsidRDefault="00EA3BD6" w:rsidP="00EA3BD6">
      <w:pPr>
        <w:pStyle w:val="Output"/>
        <w:ind w:left="1440"/>
        <w:rPr>
          <w:color w:val="000000"/>
          <w:lang w:eastAsia="en-US"/>
        </w:rPr>
      </w:pPr>
    </w:p>
    <w:p w14:paraId="2C0DCCEF" w14:textId="77777777" w:rsidR="00EA3BD6" w:rsidRPr="00CB3B3B" w:rsidRDefault="00EA3BD6" w:rsidP="00EA3BD6">
      <w:pPr>
        <w:pStyle w:val="Output"/>
        <w:ind w:left="1440"/>
        <w:rPr>
          <w:color w:val="000000"/>
          <w:lang w:eastAsia="en-US"/>
        </w:rPr>
      </w:pPr>
      <w:r w:rsidRPr="00CB3B3B">
        <w:rPr>
          <w:color w:val="000000"/>
          <w:lang w:eastAsia="en-US"/>
        </w:rPr>
        <w:t>ReactDOM.render(</w:t>
      </w:r>
    </w:p>
    <w:p w14:paraId="287BBCA0" w14:textId="77777777" w:rsidR="00EA3BD6" w:rsidRPr="00CB3B3B" w:rsidRDefault="00EA3BD6" w:rsidP="00EA3BD6">
      <w:pPr>
        <w:pStyle w:val="Output"/>
        <w:ind w:left="1440"/>
        <w:rPr>
          <w:color w:val="000000"/>
          <w:lang w:eastAsia="en-US"/>
        </w:rPr>
      </w:pPr>
      <w:r w:rsidRPr="00CB3B3B">
        <w:rPr>
          <w:color w:val="000000"/>
          <w:lang w:eastAsia="en-US"/>
        </w:rPr>
        <w:t>  </w:t>
      </w:r>
      <w:r w:rsidRPr="00CB3B3B">
        <w:rPr>
          <w:color w:val="800000"/>
          <w:lang w:eastAsia="en-US"/>
        </w:rPr>
        <w:t>&lt;React.StrictMode&gt;</w:t>
      </w:r>
    </w:p>
    <w:p w14:paraId="2E000AC3" w14:textId="77777777" w:rsidR="00EA3BD6" w:rsidRPr="00CB3B3B" w:rsidRDefault="00EA3BD6" w:rsidP="00EA3BD6">
      <w:pPr>
        <w:pStyle w:val="Output"/>
        <w:ind w:left="1440"/>
        <w:rPr>
          <w:color w:val="000000"/>
          <w:lang w:eastAsia="en-US"/>
        </w:rPr>
      </w:pPr>
      <w:r w:rsidRPr="00CB3B3B">
        <w:rPr>
          <w:color w:val="000000"/>
          <w:lang w:eastAsia="en-US"/>
        </w:rPr>
        <w:t>    </w:t>
      </w:r>
      <w:r w:rsidRPr="00CB3B3B">
        <w:rPr>
          <w:color w:val="800000"/>
          <w:lang w:eastAsia="en-US"/>
        </w:rPr>
        <w:t>&lt;App</w:t>
      </w:r>
      <w:r w:rsidRPr="00CB3B3B">
        <w:rPr>
          <w:color w:val="000000"/>
          <w:lang w:eastAsia="en-US"/>
        </w:rPr>
        <w:t> </w:t>
      </w:r>
      <w:r w:rsidRPr="00CB3B3B">
        <w:rPr>
          <w:color w:val="800000"/>
          <w:lang w:eastAsia="en-US"/>
        </w:rPr>
        <w:t>/&gt;</w:t>
      </w:r>
    </w:p>
    <w:p w14:paraId="52A99D00" w14:textId="77777777" w:rsidR="00EA3BD6" w:rsidRPr="00CB3B3B" w:rsidRDefault="00EA3BD6" w:rsidP="00EA3BD6">
      <w:pPr>
        <w:pStyle w:val="Output"/>
        <w:ind w:left="1440"/>
        <w:rPr>
          <w:color w:val="000000"/>
          <w:lang w:eastAsia="en-US"/>
        </w:rPr>
      </w:pPr>
      <w:r w:rsidRPr="00CB3B3B">
        <w:rPr>
          <w:color w:val="000000"/>
          <w:lang w:eastAsia="en-US"/>
        </w:rPr>
        <w:t>  </w:t>
      </w:r>
      <w:r w:rsidRPr="00CB3B3B">
        <w:rPr>
          <w:color w:val="800000"/>
          <w:lang w:eastAsia="en-US"/>
        </w:rPr>
        <w:t>&lt;/React.StrictMode&gt;</w:t>
      </w:r>
      <w:r w:rsidRPr="00CB3B3B">
        <w:rPr>
          <w:color w:val="000000"/>
          <w:lang w:eastAsia="en-US"/>
        </w:rPr>
        <w:t>,</w:t>
      </w:r>
    </w:p>
    <w:p w14:paraId="4FF8F1C0" w14:textId="77777777" w:rsidR="00EA3BD6" w:rsidRPr="00CB3B3B" w:rsidRDefault="00EA3BD6" w:rsidP="00EA3BD6">
      <w:pPr>
        <w:pStyle w:val="Output"/>
        <w:ind w:left="1440"/>
        <w:rPr>
          <w:color w:val="000000"/>
          <w:lang w:eastAsia="en-US"/>
        </w:rPr>
      </w:pPr>
      <w:r w:rsidRPr="00CB3B3B">
        <w:rPr>
          <w:color w:val="000000"/>
          <w:lang w:eastAsia="en-US"/>
        </w:rPr>
        <w:t>  document.getElementById(</w:t>
      </w:r>
      <w:r w:rsidRPr="00CB3B3B">
        <w:rPr>
          <w:color w:val="A31515"/>
          <w:lang w:eastAsia="en-US"/>
        </w:rPr>
        <w:t>'root'</w:t>
      </w:r>
      <w:r w:rsidRPr="00CB3B3B">
        <w:rPr>
          <w:color w:val="000000"/>
          <w:lang w:eastAsia="en-US"/>
        </w:rPr>
        <w:t>)</w:t>
      </w:r>
    </w:p>
    <w:p w14:paraId="1C5F2A0B" w14:textId="77777777" w:rsidR="00EA3BD6" w:rsidRPr="00CB3B3B" w:rsidRDefault="00EA3BD6" w:rsidP="00EA3BD6">
      <w:pPr>
        <w:pStyle w:val="Output"/>
        <w:ind w:left="1440"/>
        <w:rPr>
          <w:color w:val="000000"/>
          <w:lang w:eastAsia="en-US"/>
        </w:rPr>
      </w:pPr>
      <w:r w:rsidRPr="00CB3B3B">
        <w:rPr>
          <w:color w:val="000000"/>
          <w:lang w:eastAsia="en-US"/>
        </w:rPr>
        <w:t>);</w:t>
      </w:r>
    </w:p>
    <w:p w14:paraId="09DCB2EE" w14:textId="77777777" w:rsidR="00EA3BD6" w:rsidRPr="00CB3B3B" w:rsidRDefault="00EA3BD6" w:rsidP="00EA3BD6">
      <w:pPr>
        <w:pStyle w:val="Output"/>
        <w:ind w:left="1440"/>
        <w:rPr>
          <w:color w:val="000000"/>
          <w:lang w:eastAsia="en-US"/>
        </w:rPr>
      </w:pPr>
    </w:p>
    <w:p w14:paraId="72C8FA26" w14:textId="77777777" w:rsidR="00EA3BD6" w:rsidRPr="00CB3B3B" w:rsidRDefault="00EA3BD6" w:rsidP="00EA3BD6">
      <w:pPr>
        <w:pStyle w:val="Output"/>
        <w:ind w:left="1440"/>
        <w:rPr>
          <w:color w:val="000000"/>
          <w:lang w:eastAsia="en-US"/>
        </w:rPr>
      </w:pPr>
      <w:r w:rsidRPr="00CB3B3B">
        <w:rPr>
          <w:color w:val="008000"/>
          <w:lang w:eastAsia="en-US"/>
        </w:rPr>
        <w:t>// If you want to start measuring performance in your app, pass a function</w:t>
      </w:r>
    </w:p>
    <w:p w14:paraId="23316BA8" w14:textId="77777777" w:rsidR="00EA3BD6" w:rsidRPr="00CB3B3B" w:rsidRDefault="00EA3BD6" w:rsidP="00EA3BD6">
      <w:pPr>
        <w:pStyle w:val="Output"/>
        <w:ind w:left="1440"/>
        <w:rPr>
          <w:color w:val="000000"/>
          <w:lang w:eastAsia="en-US"/>
        </w:rPr>
      </w:pPr>
      <w:r w:rsidRPr="00CB3B3B">
        <w:rPr>
          <w:color w:val="008000"/>
          <w:lang w:eastAsia="en-US"/>
        </w:rPr>
        <w:t>// to log results (for example: reportWebVitals(console.log))</w:t>
      </w:r>
    </w:p>
    <w:p w14:paraId="39FBDC94" w14:textId="77777777" w:rsidR="00EA3BD6" w:rsidRPr="00CB3B3B" w:rsidRDefault="00EA3BD6" w:rsidP="00EA3BD6">
      <w:pPr>
        <w:pStyle w:val="Output"/>
        <w:ind w:left="1440"/>
        <w:rPr>
          <w:color w:val="000000"/>
          <w:lang w:eastAsia="en-US"/>
        </w:rPr>
      </w:pPr>
      <w:r w:rsidRPr="00CB3B3B">
        <w:rPr>
          <w:color w:val="008000"/>
          <w:lang w:eastAsia="en-US"/>
        </w:rPr>
        <w:t>// or send to an analytics endpoint. Learn more: https://bit.ly/CRA-vitals</w:t>
      </w:r>
    </w:p>
    <w:p w14:paraId="0E49FDB9" w14:textId="77777777" w:rsidR="00EA3BD6" w:rsidRPr="00CB3B3B" w:rsidRDefault="00EA3BD6" w:rsidP="00EA3BD6">
      <w:pPr>
        <w:pStyle w:val="Output"/>
        <w:ind w:left="1440"/>
        <w:rPr>
          <w:color w:val="000000"/>
          <w:lang w:eastAsia="en-US"/>
        </w:rPr>
      </w:pPr>
      <w:r w:rsidRPr="00CB3B3B">
        <w:rPr>
          <w:color w:val="000000"/>
          <w:lang w:eastAsia="en-US"/>
        </w:rPr>
        <w:t>reportWebVitals();</w:t>
      </w:r>
    </w:p>
    <w:p w14:paraId="47976185" w14:textId="77777777" w:rsidR="00EA3BD6" w:rsidRPr="00CB3B3B" w:rsidRDefault="00EA3BD6" w:rsidP="00EA3BD6">
      <w:pPr>
        <w:pStyle w:val="ListParagraph"/>
        <w:shd w:val="clear" w:color="auto" w:fill="FFFFFF"/>
        <w:spacing w:after="0" w:line="285" w:lineRule="atLeast"/>
        <w:rPr>
          <w:rFonts w:ascii="Consolas" w:eastAsia="Times New Roman" w:hAnsi="Consolas" w:cs="Times New Roman"/>
          <w:color w:val="000000"/>
          <w:sz w:val="21"/>
          <w:szCs w:val="21"/>
          <w:lang w:eastAsia="en-US"/>
        </w:rPr>
      </w:pPr>
    </w:p>
    <w:p w14:paraId="158517D1" w14:textId="77777777" w:rsidR="00EA3BD6" w:rsidRPr="00D17B41" w:rsidRDefault="00EA3BD6" w:rsidP="00EA3BD6">
      <w:pPr>
        <w:pStyle w:val="ListParagraph"/>
        <w:shd w:val="clear" w:color="auto" w:fill="FFFFFF"/>
        <w:spacing w:after="0" w:line="240" w:lineRule="auto"/>
        <w:rPr>
          <w:rFonts w:ascii="Consolas" w:eastAsia="Times New Roman" w:hAnsi="Consolas" w:cs="Times New Roman"/>
          <w:color w:val="000000"/>
          <w:sz w:val="21"/>
          <w:szCs w:val="21"/>
          <w:lang w:eastAsia="en-US"/>
        </w:rPr>
      </w:pPr>
    </w:p>
    <w:p w14:paraId="2DEF6101" w14:textId="77777777" w:rsidR="00EA3BD6" w:rsidRPr="00AB553C" w:rsidRDefault="00EA3BD6" w:rsidP="00EA3BD6">
      <w:pPr>
        <w:shd w:val="clear" w:color="auto" w:fill="FFFFFF"/>
        <w:spacing w:after="0" w:line="285" w:lineRule="atLeast"/>
        <w:ind w:left="360"/>
        <w:rPr>
          <w:rFonts w:ascii="Consolas" w:eastAsia="Times New Roman" w:hAnsi="Consolas" w:cs="Times New Roman"/>
          <w:color w:val="000000"/>
          <w:sz w:val="21"/>
          <w:szCs w:val="21"/>
          <w:lang w:eastAsia="en-US"/>
        </w:rPr>
      </w:pPr>
    </w:p>
    <w:p w14:paraId="5369200E" w14:textId="77777777" w:rsidR="00EA3BD6" w:rsidRDefault="00EA3BD6" w:rsidP="00EA3BD6">
      <w:pPr>
        <w:pStyle w:val="Heading4"/>
        <w:spacing w:after="0"/>
      </w:pPr>
      <w:r>
        <w:t xml:space="preserve">3. Get All Employees – React Code </w:t>
      </w:r>
    </w:p>
    <w:p w14:paraId="02FF97E0" w14:textId="77777777" w:rsidR="00EA3BD6" w:rsidRDefault="00EA3BD6" w:rsidP="00EA3BD6">
      <w:pPr>
        <w:spacing w:after="0"/>
      </w:pPr>
      <w:r w:rsidRPr="00972239">
        <w:t>employee-react-app\src\component\</w:t>
      </w:r>
      <w:r w:rsidRPr="006D06F4">
        <w:rPr>
          <w:rStyle w:val="BlueSyntaxChar"/>
        </w:rPr>
        <w:t>ListAllEmployeesComponent.jsx</w:t>
      </w:r>
    </w:p>
    <w:p w14:paraId="2272173C" w14:textId="77777777" w:rsidR="00EA3BD6" w:rsidRPr="00960335" w:rsidRDefault="00EA3BD6" w:rsidP="00EA3BD6">
      <w:pPr>
        <w:pStyle w:val="Output"/>
        <w:rPr>
          <w:lang w:eastAsia="en-US"/>
        </w:rPr>
      </w:pPr>
      <w:r w:rsidRPr="00960335">
        <w:rPr>
          <w:color w:val="0000FF"/>
          <w:lang w:eastAsia="en-US"/>
        </w:rPr>
        <w:t>import</w:t>
      </w:r>
      <w:r w:rsidRPr="00960335">
        <w:rPr>
          <w:lang w:eastAsia="en-US"/>
        </w:rPr>
        <w:t> React, { Component } </w:t>
      </w:r>
      <w:r w:rsidRPr="00960335">
        <w:rPr>
          <w:color w:val="0000FF"/>
          <w:lang w:eastAsia="en-US"/>
        </w:rPr>
        <w:t>from</w:t>
      </w:r>
      <w:r w:rsidRPr="00960335">
        <w:rPr>
          <w:lang w:eastAsia="en-US"/>
        </w:rPr>
        <w:t> </w:t>
      </w:r>
      <w:r w:rsidRPr="00960335">
        <w:rPr>
          <w:color w:val="A31515"/>
          <w:lang w:eastAsia="en-US"/>
        </w:rPr>
        <w:t>'react'</w:t>
      </w:r>
      <w:r w:rsidRPr="00960335">
        <w:rPr>
          <w:lang w:eastAsia="en-US"/>
        </w:rPr>
        <w:t>;</w:t>
      </w:r>
    </w:p>
    <w:p w14:paraId="0DF22EBF" w14:textId="77777777" w:rsidR="00EA3BD6" w:rsidRPr="00960335" w:rsidRDefault="00EA3BD6" w:rsidP="00EA3BD6">
      <w:pPr>
        <w:pStyle w:val="Output"/>
        <w:rPr>
          <w:lang w:eastAsia="en-US"/>
        </w:rPr>
      </w:pPr>
      <w:r w:rsidRPr="00960335">
        <w:rPr>
          <w:color w:val="0000FF"/>
          <w:lang w:eastAsia="en-US"/>
        </w:rPr>
        <w:t>import</w:t>
      </w:r>
      <w:r w:rsidRPr="00960335">
        <w:rPr>
          <w:lang w:eastAsia="en-US"/>
        </w:rPr>
        <w:t> EmployeeService </w:t>
      </w:r>
      <w:r w:rsidRPr="00960335">
        <w:rPr>
          <w:color w:val="0000FF"/>
          <w:lang w:eastAsia="en-US"/>
        </w:rPr>
        <w:t>from</w:t>
      </w:r>
      <w:r w:rsidRPr="00960335">
        <w:rPr>
          <w:lang w:eastAsia="en-US"/>
        </w:rPr>
        <w:t> </w:t>
      </w:r>
      <w:r w:rsidRPr="00960335">
        <w:rPr>
          <w:color w:val="A31515"/>
          <w:lang w:eastAsia="en-US"/>
        </w:rPr>
        <w:t>'../services/EmployeeService'</w:t>
      </w:r>
      <w:r w:rsidRPr="00960335">
        <w:rPr>
          <w:lang w:eastAsia="en-US"/>
        </w:rPr>
        <w:t>;</w:t>
      </w:r>
    </w:p>
    <w:p w14:paraId="1EF8069E" w14:textId="77777777" w:rsidR="00EA3BD6" w:rsidRPr="00960335" w:rsidRDefault="00EA3BD6" w:rsidP="00EA3BD6">
      <w:pPr>
        <w:pStyle w:val="Output"/>
        <w:rPr>
          <w:lang w:eastAsia="en-US"/>
        </w:rPr>
      </w:pPr>
    </w:p>
    <w:p w14:paraId="2C229BD7" w14:textId="77777777" w:rsidR="00EA3BD6" w:rsidRPr="00960335" w:rsidRDefault="00EA3BD6" w:rsidP="00EA3BD6">
      <w:pPr>
        <w:pStyle w:val="Output"/>
        <w:rPr>
          <w:lang w:eastAsia="en-US"/>
        </w:rPr>
      </w:pPr>
      <w:r w:rsidRPr="00960335">
        <w:rPr>
          <w:color w:val="0000FF"/>
          <w:lang w:eastAsia="en-US"/>
        </w:rPr>
        <w:t>class</w:t>
      </w:r>
      <w:r w:rsidRPr="00960335">
        <w:rPr>
          <w:lang w:eastAsia="en-US"/>
        </w:rPr>
        <w:t> ListAllEmployeesComponent </w:t>
      </w:r>
      <w:r w:rsidRPr="00960335">
        <w:rPr>
          <w:color w:val="0000FF"/>
          <w:lang w:eastAsia="en-US"/>
        </w:rPr>
        <w:t>extends</w:t>
      </w:r>
      <w:r w:rsidRPr="00960335">
        <w:rPr>
          <w:lang w:eastAsia="en-US"/>
        </w:rPr>
        <w:t> Component {</w:t>
      </w:r>
    </w:p>
    <w:p w14:paraId="46C142AC" w14:textId="77777777" w:rsidR="00EA3BD6" w:rsidRPr="00960335" w:rsidRDefault="00EA3BD6" w:rsidP="00EA3BD6">
      <w:pPr>
        <w:pStyle w:val="Output"/>
        <w:rPr>
          <w:lang w:eastAsia="en-US"/>
        </w:rPr>
      </w:pPr>
    </w:p>
    <w:p w14:paraId="7F27A9D4" w14:textId="77777777" w:rsidR="00EA3BD6" w:rsidRPr="00960335" w:rsidRDefault="00EA3BD6" w:rsidP="00EA3BD6">
      <w:pPr>
        <w:pStyle w:val="Output"/>
        <w:rPr>
          <w:lang w:eastAsia="en-US"/>
        </w:rPr>
      </w:pPr>
      <w:r w:rsidRPr="00960335">
        <w:rPr>
          <w:lang w:eastAsia="en-US"/>
        </w:rPr>
        <w:t>    </w:t>
      </w:r>
      <w:r w:rsidRPr="00960335">
        <w:rPr>
          <w:color w:val="0000FF"/>
          <w:lang w:eastAsia="en-US"/>
        </w:rPr>
        <w:t>constructor</w:t>
      </w:r>
      <w:r w:rsidRPr="00960335">
        <w:rPr>
          <w:lang w:eastAsia="en-US"/>
        </w:rPr>
        <w:t>(props) {</w:t>
      </w:r>
    </w:p>
    <w:p w14:paraId="2FAB390E" w14:textId="77777777" w:rsidR="00EA3BD6" w:rsidRPr="00960335" w:rsidRDefault="00EA3BD6" w:rsidP="00EA3BD6">
      <w:pPr>
        <w:pStyle w:val="Output"/>
        <w:rPr>
          <w:lang w:eastAsia="en-US"/>
        </w:rPr>
      </w:pPr>
      <w:r w:rsidRPr="00960335">
        <w:rPr>
          <w:lang w:eastAsia="en-US"/>
        </w:rPr>
        <w:t>        </w:t>
      </w:r>
      <w:r w:rsidRPr="00960335">
        <w:rPr>
          <w:color w:val="0000FF"/>
          <w:lang w:eastAsia="en-US"/>
        </w:rPr>
        <w:t>super</w:t>
      </w:r>
      <w:r w:rsidRPr="00960335">
        <w:rPr>
          <w:lang w:eastAsia="en-US"/>
        </w:rPr>
        <w:t>(props)</w:t>
      </w:r>
    </w:p>
    <w:p w14:paraId="56B89E7C" w14:textId="77777777" w:rsidR="00EA3BD6" w:rsidRPr="00960335" w:rsidRDefault="00EA3BD6" w:rsidP="00EA3BD6">
      <w:pPr>
        <w:pStyle w:val="Output"/>
        <w:rPr>
          <w:lang w:eastAsia="en-US"/>
        </w:rPr>
      </w:pPr>
      <w:r w:rsidRPr="00960335">
        <w:rPr>
          <w:lang w:eastAsia="en-US"/>
        </w:rPr>
        <w:t>        </w:t>
      </w:r>
      <w:r w:rsidRPr="00960335">
        <w:rPr>
          <w:color w:val="0000FF"/>
          <w:lang w:eastAsia="en-US"/>
        </w:rPr>
        <w:t>this</w:t>
      </w:r>
      <w:r w:rsidRPr="00960335">
        <w:rPr>
          <w:lang w:eastAsia="en-US"/>
        </w:rPr>
        <w:t>.state = {</w:t>
      </w:r>
    </w:p>
    <w:p w14:paraId="03A4D112" w14:textId="77777777" w:rsidR="00EA3BD6" w:rsidRPr="00960335" w:rsidRDefault="00EA3BD6" w:rsidP="00EA3BD6">
      <w:pPr>
        <w:pStyle w:val="Output"/>
        <w:rPr>
          <w:lang w:eastAsia="en-US"/>
        </w:rPr>
      </w:pPr>
      <w:r w:rsidRPr="00960335">
        <w:rPr>
          <w:lang w:eastAsia="en-US"/>
        </w:rPr>
        <w:t>                employees: []</w:t>
      </w:r>
    </w:p>
    <w:p w14:paraId="64F540BB" w14:textId="77777777" w:rsidR="00EA3BD6" w:rsidRPr="00960335" w:rsidRDefault="00EA3BD6" w:rsidP="00EA3BD6">
      <w:pPr>
        <w:pStyle w:val="Output"/>
        <w:rPr>
          <w:lang w:eastAsia="en-US"/>
        </w:rPr>
      </w:pPr>
      <w:r w:rsidRPr="00960335">
        <w:rPr>
          <w:lang w:eastAsia="en-US"/>
        </w:rPr>
        <w:t>        }       </w:t>
      </w:r>
    </w:p>
    <w:p w14:paraId="2FC131AF" w14:textId="77777777" w:rsidR="00EA3BD6" w:rsidRPr="00960335" w:rsidRDefault="00EA3BD6" w:rsidP="00EA3BD6">
      <w:pPr>
        <w:pStyle w:val="Output"/>
        <w:rPr>
          <w:lang w:eastAsia="en-US"/>
        </w:rPr>
      </w:pPr>
      <w:r w:rsidRPr="00960335">
        <w:rPr>
          <w:lang w:eastAsia="en-US"/>
        </w:rPr>
        <w:t>    }</w:t>
      </w:r>
    </w:p>
    <w:p w14:paraId="219BC1B2" w14:textId="77777777" w:rsidR="00EA3BD6" w:rsidRPr="00960335" w:rsidRDefault="00EA3BD6" w:rsidP="00EA3BD6">
      <w:pPr>
        <w:pStyle w:val="Output"/>
        <w:rPr>
          <w:lang w:eastAsia="en-US"/>
        </w:rPr>
      </w:pPr>
    </w:p>
    <w:p w14:paraId="6F628933" w14:textId="77777777" w:rsidR="00EA3BD6" w:rsidRPr="00960335" w:rsidRDefault="00EA3BD6" w:rsidP="00EA3BD6">
      <w:pPr>
        <w:pStyle w:val="Output"/>
        <w:rPr>
          <w:lang w:eastAsia="en-US"/>
        </w:rPr>
      </w:pPr>
      <w:r w:rsidRPr="00960335">
        <w:rPr>
          <w:lang w:eastAsia="en-US"/>
        </w:rPr>
        <w:t>    componentDidMount(){</w:t>
      </w:r>
    </w:p>
    <w:p w14:paraId="32366AEE" w14:textId="77777777" w:rsidR="00EA3BD6" w:rsidRPr="00960335" w:rsidRDefault="00EA3BD6" w:rsidP="00EA3BD6">
      <w:pPr>
        <w:pStyle w:val="Output"/>
        <w:rPr>
          <w:lang w:eastAsia="en-US"/>
        </w:rPr>
      </w:pPr>
      <w:r w:rsidRPr="00960335">
        <w:rPr>
          <w:lang w:eastAsia="en-US"/>
        </w:rPr>
        <w:t>        EmployeeService.getEmployees().then((res) </w:t>
      </w:r>
      <w:r w:rsidRPr="00960335">
        <w:rPr>
          <w:color w:val="0000FF"/>
          <w:lang w:eastAsia="en-US"/>
        </w:rPr>
        <w:t>=&gt;</w:t>
      </w:r>
      <w:r w:rsidRPr="00960335">
        <w:rPr>
          <w:lang w:eastAsia="en-US"/>
        </w:rPr>
        <w:t> {</w:t>
      </w:r>
    </w:p>
    <w:p w14:paraId="6CB0FA9C" w14:textId="77777777" w:rsidR="00EA3BD6" w:rsidRPr="00960335" w:rsidRDefault="00EA3BD6" w:rsidP="00EA3BD6">
      <w:pPr>
        <w:pStyle w:val="Output"/>
        <w:rPr>
          <w:lang w:eastAsia="en-US"/>
        </w:rPr>
      </w:pPr>
      <w:r w:rsidRPr="00960335">
        <w:rPr>
          <w:lang w:eastAsia="en-US"/>
        </w:rPr>
        <w:t>            </w:t>
      </w:r>
      <w:r w:rsidRPr="00960335">
        <w:rPr>
          <w:color w:val="0000FF"/>
          <w:lang w:eastAsia="en-US"/>
        </w:rPr>
        <w:t>this</w:t>
      </w:r>
      <w:r w:rsidRPr="00960335">
        <w:rPr>
          <w:lang w:eastAsia="en-US"/>
        </w:rPr>
        <w:t>.setState({ employees: res.data});</w:t>
      </w:r>
    </w:p>
    <w:p w14:paraId="5C8B1DD1" w14:textId="77777777" w:rsidR="00EA3BD6" w:rsidRPr="00960335" w:rsidRDefault="00EA3BD6" w:rsidP="00EA3BD6">
      <w:pPr>
        <w:pStyle w:val="Output"/>
        <w:rPr>
          <w:lang w:eastAsia="en-US"/>
        </w:rPr>
      </w:pPr>
      <w:r w:rsidRPr="00960335">
        <w:rPr>
          <w:lang w:eastAsia="en-US"/>
        </w:rPr>
        <w:t>        });</w:t>
      </w:r>
    </w:p>
    <w:p w14:paraId="6003D189" w14:textId="77777777" w:rsidR="00EA3BD6" w:rsidRPr="00960335" w:rsidRDefault="00EA3BD6" w:rsidP="00EA3BD6">
      <w:pPr>
        <w:pStyle w:val="Output"/>
        <w:rPr>
          <w:lang w:eastAsia="en-US"/>
        </w:rPr>
      </w:pPr>
      <w:r w:rsidRPr="00960335">
        <w:rPr>
          <w:lang w:eastAsia="en-US"/>
        </w:rPr>
        <w:t>    }</w:t>
      </w:r>
    </w:p>
    <w:p w14:paraId="0D8A6338" w14:textId="77777777" w:rsidR="00EA3BD6" w:rsidRPr="00960335" w:rsidRDefault="00EA3BD6" w:rsidP="00EA3BD6">
      <w:pPr>
        <w:pStyle w:val="Output"/>
        <w:rPr>
          <w:lang w:eastAsia="en-US"/>
        </w:rPr>
      </w:pPr>
    </w:p>
    <w:p w14:paraId="110D04C8" w14:textId="77777777" w:rsidR="00EA3BD6" w:rsidRPr="00960335" w:rsidRDefault="00EA3BD6" w:rsidP="00EA3BD6">
      <w:pPr>
        <w:pStyle w:val="Output"/>
        <w:rPr>
          <w:lang w:eastAsia="en-US"/>
        </w:rPr>
      </w:pPr>
      <w:r w:rsidRPr="00960335">
        <w:rPr>
          <w:lang w:eastAsia="en-US"/>
        </w:rPr>
        <w:t>    render() {</w:t>
      </w:r>
    </w:p>
    <w:p w14:paraId="3B7D314B" w14:textId="77777777" w:rsidR="00EA3BD6" w:rsidRPr="00960335" w:rsidRDefault="00EA3BD6" w:rsidP="00EA3BD6">
      <w:pPr>
        <w:pStyle w:val="Output"/>
        <w:rPr>
          <w:lang w:eastAsia="en-US"/>
        </w:rPr>
      </w:pPr>
      <w:r w:rsidRPr="00960335">
        <w:rPr>
          <w:lang w:eastAsia="en-US"/>
        </w:rPr>
        <w:t>        </w:t>
      </w:r>
      <w:r w:rsidRPr="00960335">
        <w:rPr>
          <w:color w:val="0000FF"/>
          <w:lang w:eastAsia="en-US"/>
        </w:rPr>
        <w:t>return</w:t>
      </w:r>
      <w:r w:rsidRPr="00960335">
        <w:rPr>
          <w:lang w:eastAsia="en-US"/>
        </w:rPr>
        <w:t> (</w:t>
      </w:r>
    </w:p>
    <w:p w14:paraId="4CD8CC68" w14:textId="77777777" w:rsidR="00EA3BD6" w:rsidRPr="00960335" w:rsidRDefault="00EA3BD6" w:rsidP="00EA3BD6">
      <w:pPr>
        <w:pStyle w:val="Output"/>
        <w:rPr>
          <w:lang w:eastAsia="en-US"/>
        </w:rPr>
      </w:pPr>
      <w:r w:rsidRPr="00960335">
        <w:rPr>
          <w:lang w:eastAsia="en-US"/>
        </w:rPr>
        <w:t>            </w:t>
      </w:r>
      <w:r w:rsidRPr="00960335">
        <w:rPr>
          <w:color w:val="800000"/>
          <w:lang w:eastAsia="en-US"/>
        </w:rPr>
        <w:t>&lt;div&gt;</w:t>
      </w:r>
    </w:p>
    <w:p w14:paraId="34269A88" w14:textId="77777777" w:rsidR="00EA3BD6" w:rsidRPr="00960335" w:rsidRDefault="00EA3BD6" w:rsidP="00EA3BD6">
      <w:pPr>
        <w:pStyle w:val="Output"/>
        <w:rPr>
          <w:lang w:eastAsia="en-US"/>
        </w:rPr>
      </w:pPr>
      <w:r w:rsidRPr="00960335">
        <w:rPr>
          <w:lang w:eastAsia="en-US"/>
        </w:rPr>
        <w:t>                </w:t>
      </w:r>
      <w:r w:rsidRPr="00960335">
        <w:rPr>
          <w:color w:val="800000"/>
          <w:lang w:eastAsia="en-US"/>
        </w:rPr>
        <w:t>&lt;table</w:t>
      </w:r>
      <w:r w:rsidRPr="00960335">
        <w:rPr>
          <w:lang w:eastAsia="en-US"/>
        </w:rPr>
        <w:t> </w:t>
      </w:r>
      <w:r w:rsidRPr="00960335">
        <w:rPr>
          <w:color w:val="FF0000"/>
          <w:lang w:eastAsia="en-US"/>
        </w:rPr>
        <w:t>className</w:t>
      </w:r>
      <w:r w:rsidRPr="00960335">
        <w:rPr>
          <w:lang w:eastAsia="en-US"/>
        </w:rPr>
        <w:t>=</w:t>
      </w:r>
      <w:r w:rsidRPr="00960335">
        <w:rPr>
          <w:color w:val="A31515"/>
          <w:lang w:eastAsia="en-US"/>
        </w:rPr>
        <w:t>"table"</w:t>
      </w:r>
      <w:r w:rsidRPr="00960335">
        <w:rPr>
          <w:color w:val="800000"/>
          <w:lang w:eastAsia="en-US"/>
        </w:rPr>
        <w:t>&gt;</w:t>
      </w:r>
    </w:p>
    <w:p w14:paraId="48032AB3" w14:textId="77777777" w:rsidR="00EA3BD6" w:rsidRPr="00960335" w:rsidRDefault="00EA3BD6" w:rsidP="00EA3BD6">
      <w:pPr>
        <w:pStyle w:val="Output"/>
        <w:rPr>
          <w:lang w:eastAsia="en-US"/>
        </w:rPr>
      </w:pPr>
      <w:r w:rsidRPr="00960335">
        <w:rPr>
          <w:lang w:eastAsia="en-US"/>
        </w:rPr>
        <w:t>                    </w:t>
      </w:r>
      <w:r w:rsidRPr="00960335">
        <w:rPr>
          <w:color w:val="800000"/>
          <w:lang w:eastAsia="en-US"/>
        </w:rPr>
        <w:t>&lt;thead&gt;</w:t>
      </w:r>
    </w:p>
    <w:p w14:paraId="3C89DFF5" w14:textId="77777777" w:rsidR="00EA3BD6" w:rsidRPr="00960335" w:rsidRDefault="00EA3BD6" w:rsidP="00EA3BD6">
      <w:pPr>
        <w:pStyle w:val="Output"/>
        <w:rPr>
          <w:lang w:eastAsia="en-US"/>
        </w:rPr>
      </w:pPr>
      <w:r w:rsidRPr="00960335">
        <w:rPr>
          <w:lang w:eastAsia="en-US"/>
        </w:rPr>
        <w:t>                        </w:t>
      </w:r>
      <w:r w:rsidRPr="00960335">
        <w:rPr>
          <w:color w:val="800000"/>
          <w:lang w:eastAsia="en-US"/>
        </w:rPr>
        <w:t>&lt;tr&gt;</w:t>
      </w:r>
    </w:p>
    <w:p w14:paraId="1061860F" w14:textId="77777777" w:rsidR="00EA3BD6" w:rsidRPr="00960335" w:rsidRDefault="00EA3BD6" w:rsidP="00EA3BD6">
      <w:pPr>
        <w:pStyle w:val="Output"/>
        <w:rPr>
          <w:lang w:eastAsia="en-US"/>
        </w:rPr>
      </w:pPr>
      <w:r w:rsidRPr="00960335">
        <w:rPr>
          <w:lang w:eastAsia="en-US"/>
        </w:rPr>
        <w:t>                            </w:t>
      </w:r>
      <w:r w:rsidRPr="00960335">
        <w:rPr>
          <w:color w:val="800000"/>
          <w:lang w:eastAsia="en-US"/>
        </w:rPr>
        <w:t>&lt;th</w:t>
      </w:r>
      <w:r w:rsidRPr="00960335">
        <w:rPr>
          <w:lang w:eastAsia="en-US"/>
        </w:rPr>
        <w:t> </w:t>
      </w:r>
      <w:r w:rsidRPr="00960335">
        <w:rPr>
          <w:color w:val="FF0000"/>
          <w:lang w:eastAsia="en-US"/>
        </w:rPr>
        <w:t>scope</w:t>
      </w:r>
      <w:r w:rsidRPr="00960335">
        <w:rPr>
          <w:lang w:eastAsia="en-US"/>
        </w:rPr>
        <w:t>=</w:t>
      </w:r>
      <w:r w:rsidRPr="00960335">
        <w:rPr>
          <w:color w:val="A31515"/>
          <w:lang w:eastAsia="en-US"/>
        </w:rPr>
        <w:t>"col"</w:t>
      </w:r>
      <w:r w:rsidRPr="00960335">
        <w:rPr>
          <w:color w:val="800000"/>
          <w:lang w:eastAsia="en-US"/>
        </w:rPr>
        <w:t>&gt;</w:t>
      </w:r>
      <w:r w:rsidRPr="00960335">
        <w:rPr>
          <w:lang w:eastAsia="en-US"/>
        </w:rPr>
        <w:t>ID</w:t>
      </w:r>
      <w:r w:rsidRPr="00960335">
        <w:rPr>
          <w:color w:val="800000"/>
          <w:lang w:eastAsia="en-US"/>
        </w:rPr>
        <w:t>&lt;/th&gt;</w:t>
      </w:r>
    </w:p>
    <w:p w14:paraId="0860AEF1" w14:textId="77777777" w:rsidR="00EA3BD6" w:rsidRPr="00960335" w:rsidRDefault="00EA3BD6" w:rsidP="00EA3BD6">
      <w:pPr>
        <w:pStyle w:val="Output"/>
        <w:rPr>
          <w:lang w:eastAsia="en-US"/>
        </w:rPr>
      </w:pPr>
      <w:r w:rsidRPr="00960335">
        <w:rPr>
          <w:lang w:eastAsia="en-US"/>
        </w:rPr>
        <w:t>                            </w:t>
      </w:r>
      <w:r w:rsidRPr="00960335">
        <w:rPr>
          <w:color w:val="800000"/>
          <w:lang w:eastAsia="en-US"/>
        </w:rPr>
        <w:t>&lt;th</w:t>
      </w:r>
      <w:r w:rsidRPr="00960335">
        <w:rPr>
          <w:lang w:eastAsia="en-US"/>
        </w:rPr>
        <w:t> </w:t>
      </w:r>
      <w:r w:rsidRPr="00960335">
        <w:rPr>
          <w:color w:val="FF0000"/>
          <w:lang w:eastAsia="en-US"/>
        </w:rPr>
        <w:t>scope</w:t>
      </w:r>
      <w:r w:rsidRPr="00960335">
        <w:rPr>
          <w:lang w:eastAsia="en-US"/>
        </w:rPr>
        <w:t>=</w:t>
      </w:r>
      <w:r w:rsidRPr="00960335">
        <w:rPr>
          <w:color w:val="A31515"/>
          <w:lang w:eastAsia="en-US"/>
        </w:rPr>
        <w:t>"col"</w:t>
      </w:r>
      <w:r w:rsidRPr="00960335">
        <w:rPr>
          <w:color w:val="800000"/>
          <w:lang w:eastAsia="en-US"/>
        </w:rPr>
        <w:t>&gt;</w:t>
      </w:r>
      <w:r w:rsidRPr="00960335">
        <w:rPr>
          <w:lang w:eastAsia="en-US"/>
        </w:rPr>
        <w:t>Name</w:t>
      </w:r>
      <w:r w:rsidRPr="00960335">
        <w:rPr>
          <w:color w:val="800000"/>
          <w:lang w:eastAsia="en-US"/>
        </w:rPr>
        <w:t>&lt;/th&gt;</w:t>
      </w:r>
    </w:p>
    <w:p w14:paraId="0023FD97" w14:textId="77777777" w:rsidR="00EA3BD6" w:rsidRPr="00960335" w:rsidRDefault="00EA3BD6" w:rsidP="00EA3BD6">
      <w:pPr>
        <w:pStyle w:val="Output"/>
        <w:rPr>
          <w:lang w:eastAsia="en-US"/>
        </w:rPr>
      </w:pPr>
      <w:r w:rsidRPr="00960335">
        <w:rPr>
          <w:lang w:eastAsia="en-US"/>
        </w:rPr>
        <w:t>                            </w:t>
      </w:r>
      <w:r w:rsidRPr="00960335">
        <w:rPr>
          <w:color w:val="800000"/>
          <w:lang w:eastAsia="en-US"/>
        </w:rPr>
        <w:t>&lt;th</w:t>
      </w:r>
      <w:r w:rsidRPr="00960335">
        <w:rPr>
          <w:lang w:eastAsia="en-US"/>
        </w:rPr>
        <w:t> </w:t>
      </w:r>
      <w:r w:rsidRPr="00960335">
        <w:rPr>
          <w:color w:val="FF0000"/>
          <w:lang w:eastAsia="en-US"/>
        </w:rPr>
        <w:t>scope</w:t>
      </w:r>
      <w:r w:rsidRPr="00960335">
        <w:rPr>
          <w:lang w:eastAsia="en-US"/>
        </w:rPr>
        <w:t>=</w:t>
      </w:r>
      <w:r w:rsidRPr="00960335">
        <w:rPr>
          <w:color w:val="A31515"/>
          <w:lang w:eastAsia="en-US"/>
        </w:rPr>
        <w:t>"col"</w:t>
      </w:r>
      <w:r w:rsidRPr="00960335">
        <w:rPr>
          <w:color w:val="800000"/>
          <w:lang w:eastAsia="en-US"/>
        </w:rPr>
        <w:t>&gt;</w:t>
      </w:r>
      <w:r w:rsidRPr="00960335">
        <w:rPr>
          <w:lang w:eastAsia="en-US"/>
        </w:rPr>
        <w:t>Address</w:t>
      </w:r>
      <w:r w:rsidRPr="00960335">
        <w:rPr>
          <w:color w:val="800000"/>
          <w:lang w:eastAsia="en-US"/>
        </w:rPr>
        <w:t>&lt;/th&gt;</w:t>
      </w:r>
    </w:p>
    <w:p w14:paraId="7FC43982" w14:textId="77777777" w:rsidR="00EA3BD6" w:rsidRPr="00960335" w:rsidRDefault="00EA3BD6" w:rsidP="00EA3BD6">
      <w:pPr>
        <w:pStyle w:val="Output"/>
        <w:rPr>
          <w:lang w:eastAsia="en-US"/>
        </w:rPr>
      </w:pPr>
      <w:r w:rsidRPr="00960335">
        <w:rPr>
          <w:lang w:eastAsia="en-US"/>
        </w:rPr>
        <w:t>                            </w:t>
      </w:r>
      <w:r w:rsidRPr="00960335">
        <w:rPr>
          <w:color w:val="800000"/>
          <w:lang w:eastAsia="en-US"/>
        </w:rPr>
        <w:t>&lt;th</w:t>
      </w:r>
      <w:r w:rsidRPr="00960335">
        <w:rPr>
          <w:lang w:eastAsia="en-US"/>
        </w:rPr>
        <w:t> </w:t>
      </w:r>
      <w:r w:rsidRPr="00960335">
        <w:rPr>
          <w:color w:val="FF0000"/>
          <w:lang w:eastAsia="en-US"/>
        </w:rPr>
        <w:t>scope</w:t>
      </w:r>
      <w:r w:rsidRPr="00960335">
        <w:rPr>
          <w:lang w:eastAsia="en-US"/>
        </w:rPr>
        <w:t>=</w:t>
      </w:r>
      <w:r w:rsidRPr="00960335">
        <w:rPr>
          <w:color w:val="A31515"/>
          <w:lang w:eastAsia="en-US"/>
        </w:rPr>
        <w:t>"col"</w:t>
      </w:r>
      <w:r w:rsidRPr="00960335">
        <w:rPr>
          <w:color w:val="800000"/>
          <w:lang w:eastAsia="en-US"/>
        </w:rPr>
        <w:t>&gt;</w:t>
      </w:r>
      <w:r w:rsidRPr="00960335">
        <w:rPr>
          <w:lang w:eastAsia="en-US"/>
        </w:rPr>
        <w:t>Salary</w:t>
      </w:r>
      <w:r w:rsidRPr="00960335">
        <w:rPr>
          <w:color w:val="800000"/>
          <w:lang w:eastAsia="en-US"/>
        </w:rPr>
        <w:t>&lt;/th&gt;</w:t>
      </w:r>
    </w:p>
    <w:p w14:paraId="25DF1E26" w14:textId="77777777" w:rsidR="00EA3BD6" w:rsidRPr="00960335" w:rsidRDefault="00EA3BD6" w:rsidP="00EA3BD6">
      <w:pPr>
        <w:pStyle w:val="Output"/>
        <w:rPr>
          <w:lang w:eastAsia="en-US"/>
        </w:rPr>
      </w:pPr>
      <w:r w:rsidRPr="00960335">
        <w:rPr>
          <w:lang w:eastAsia="en-US"/>
        </w:rPr>
        <w:t>                            </w:t>
      </w:r>
      <w:r w:rsidRPr="00960335">
        <w:rPr>
          <w:color w:val="800000"/>
          <w:lang w:eastAsia="en-US"/>
        </w:rPr>
        <w:t>&lt;th</w:t>
      </w:r>
      <w:r w:rsidRPr="00960335">
        <w:rPr>
          <w:lang w:eastAsia="en-US"/>
        </w:rPr>
        <w:t> </w:t>
      </w:r>
      <w:r w:rsidRPr="00960335">
        <w:rPr>
          <w:color w:val="FF0000"/>
          <w:lang w:eastAsia="en-US"/>
        </w:rPr>
        <w:t>scope</w:t>
      </w:r>
      <w:r w:rsidRPr="00960335">
        <w:rPr>
          <w:lang w:eastAsia="en-US"/>
        </w:rPr>
        <w:t>=</w:t>
      </w:r>
      <w:r w:rsidRPr="00960335">
        <w:rPr>
          <w:color w:val="A31515"/>
          <w:lang w:eastAsia="en-US"/>
        </w:rPr>
        <w:t>"col"</w:t>
      </w:r>
      <w:r w:rsidRPr="00960335">
        <w:rPr>
          <w:color w:val="800000"/>
          <w:lang w:eastAsia="en-US"/>
        </w:rPr>
        <w:t>&gt;</w:t>
      </w:r>
      <w:r w:rsidRPr="00960335">
        <w:rPr>
          <w:lang w:eastAsia="en-US"/>
        </w:rPr>
        <w:t>Action</w:t>
      </w:r>
      <w:r w:rsidRPr="00960335">
        <w:rPr>
          <w:color w:val="800000"/>
          <w:lang w:eastAsia="en-US"/>
        </w:rPr>
        <w:t>&lt;/th&gt;</w:t>
      </w:r>
    </w:p>
    <w:p w14:paraId="7B946BA5" w14:textId="77777777" w:rsidR="00EA3BD6" w:rsidRPr="00960335" w:rsidRDefault="00EA3BD6" w:rsidP="00EA3BD6">
      <w:pPr>
        <w:pStyle w:val="Output"/>
        <w:rPr>
          <w:lang w:eastAsia="en-US"/>
        </w:rPr>
      </w:pPr>
      <w:r w:rsidRPr="00960335">
        <w:rPr>
          <w:lang w:eastAsia="en-US"/>
        </w:rPr>
        <w:t>                        </w:t>
      </w:r>
      <w:r w:rsidRPr="00960335">
        <w:rPr>
          <w:color w:val="800000"/>
          <w:lang w:eastAsia="en-US"/>
        </w:rPr>
        <w:t>&lt;/tr&gt;</w:t>
      </w:r>
    </w:p>
    <w:p w14:paraId="07F2A2F7" w14:textId="77777777" w:rsidR="00EA3BD6" w:rsidRPr="00960335" w:rsidRDefault="00EA3BD6" w:rsidP="00EA3BD6">
      <w:pPr>
        <w:pStyle w:val="Output"/>
        <w:rPr>
          <w:lang w:eastAsia="en-US"/>
        </w:rPr>
      </w:pPr>
      <w:r w:rsidRPr="00960335">
        <w:rPr>
          <w:lang w:eastAsia="en-US"/>
        </w:rPr>
        <w:t>                    </w:t>
      </w:r>
      <w:r w:rsidRPr="00960335">
        <w:rPr>
          <w:color w:val="800000"/>
          <w:lang w:eastAsia="en-US"/>
        </w:rPr>
        <w:t>&lt;/thead&gt;</w:t>
      </w:r>
    </w:p>
    <w:p w14:paraId="02628153" w14:textId="77777777" w:rsidR="00EA3BD6" w:rsidRPr="00960335" w:rsidRDefault="00EA3BD6" w:rsidP="00EA3BD6">
      <w:pPr>
        <w:pStyle w:val="Output"/>
        <w:rPr>
          <w:lang w:eastAsia="en-US"/>
        </w:rPr>
      </w:pPr>
      <w:r w:rsidRPr="00960335">
        <w:rPr>
          <w:lang w:eastAsia="en-US"/>
        </w:rPr>
        <w:t>                    </w:t>
      </w:r>
      <w:r w:rsidRPr="00960335">
        <w:rPr>
          <w:color w:val="800000"/>
          <w:lang w:eastAsia="en-US"/>
        </w:rPr>
        <w:t>&lt;tbody&gt;</w:t>
      </w:r>
    </w:p>
    <w:p w14:paraId="18080B58" w14:textId="77777777" w:rsidR="00EA3BD6" w:rsidRPr="00960335" w:rsidRDefault="00EA3BD6" w:rsidP="00EA3BD6">
      <w:pPr>
        <w:pStyle w:val="Output"/>
        <w:rPr>
          <w:lang w:eastAsia="en-US"/>
        </w:rPr>
      </w:pPr>
      <w:r w:rsidRPr="00960335">
        <w:rPr>
          <w:lang w:eastAsia="en-US"/>
        </w:rPr>
        <w:t>                                </w:t>
      </w:r>
      <w:r w:rsidRPr="00960335">
        <w:rPr>
          <w:color w:val="0000FF"/>
          <w:lang w:eastAsia="en-US"/>
        </w:rPr>
        <w:t>{</w:t>
      </w:r>
    </w:p>
    <w:p w14:paraId="07A7FFAC" w14:textId="77777777" w:rsidR="00EA3BD6" w:rsidRPr="00960335" w:rsidRDefault="00EA3BD6" w:rsidP="00EA3BD6">
      <w:pPr>
        <w:pStyle w:val="Output"/>
        <w:rPr>
          <w:lang w:eastAsia="en-US"/>
        </w:rPr>
      </w:pPr>
      <w:r w:rsidRPr="00960335">
        <w:rPr>
          <w:lang w:eastAsia="en-US"/>
        </w:rPr>
        <w:t>                                    </w:t>
      </w:r>
      <w:r w:rsidRPr="00960335">
        <w:rPr>
          <w:color w:val="0000FF"/>
          <w:lang w:eastAsia="en-US"/>
        </w:rPr>
        <w:t>this</w:t>
      </w:r>
      <w:r w:rsidRPr="00960335">
        <w:rPr>
          <w:lang w:eastAsia="en-US"/>
        </w:rPr>
        <w:t>.state.employees.map(</w:t>
      </w:r>
    </w:p>
    <w:p w14:paraId="530825A7" w14:textId="77777777" w:rsidR="00EA3BD6" w:rsidRPr="00960335" w:rsidRDefault="00EA3BD6" w:rsidP="00EA3BD6">
      <w:pPr>
        <w:pStyle w:val="Output"/>
        <w:rPr>
          <w:lang w:eastAsia="en-US"/>
        </w:rPr>
      </w:pPr>
      <w:r w:rsidRPr="00960335">
        <w:rPr>
          <w:lang w:eastAsia="en-US"/>
        </w:rPr>
        <w:t>                                        employee </w:t>
      </w:r>
      <w:r w:rsidRPr="00960335">
        <w:rPr>
          <w:color w:val="0000FF"/>
          <w:lang w:eastAsia="en-US"/>
        </w:rPr>
        <w:t>=&gt;</w:t>
      </w:r>
      <w:r w:rsidRPr="00960335">
        <w:rPr>
          <w:lang w:eastAsia="en-US"/>
        </w:rPr>
        <w:t> </w:t>
      </w:r>
    </w:p>
    <w:p w14:paraId="7A994C09" w14:textId="77777777" w:rsidR="00EA3BD6" w:rsidRPr="00960335" w:rsidRDefault="00EA3BD6" w:rsidP="00EA3BD6">
      <w:pPr>
        <w:pStyle w:val="Output"/>
        <w:rPr>
          <w:lang w:eastAsia="en-US"/>
        </w:rPr>
      </w:pPr>
      <w:r w:rsidRPr="00960335">
        <w:rPr>
          <w:lang w:eastAsia="en-US"/>
        </w:rPr>
        <w:t>                                        </w:t>
      </w:r>
      <w:r w:rsidRPr="00960335">
        <w:rPr>
          <w:color w:val="800000"/>
          <w:lang w:eastAsia="en-US"/>
        </w:rPr>
        <w:t>&lt;tr</w:t>
      </w:r>
      <w:r w:rsidRPr="00960335">
        <w:rPr>
          <w:lang w:eastAsia="en-US"/>
        </w:rPr>
        <w:t> </w:t>
      </w:r>
      <w:r w:rsidRPr="00960335">
        <w:rPr>
          <w:color w:val="FF0000"/>
          <w:lang w:eastAsia="en-US"/>
        </w:rPr>
        <w:t>key</w:t>
      </w:r>
      <w:r w:rsidRPr="00960335">
        <w:rPr>
          <w:lang w:eastAsia="en-US"/>
        </w:rPr>
        <w:t> = </w:t>
      </w:r>
      <w:r w:rsidRPr="00960335">
        <w:rPr>
          <w:color w:val="0000FF"/>
          <w:lang w:eastAsia="en-US"/>
        </w:rPr>
        <w:t>{</w:t>
      </w:r>
      <w:r w:rsidRPr="00960335">
        <w:rPr>
          <w:lang w:eastAsia="en-US"/>
        </w:rPr>
        <w:t>employee.id</w:t>
      </w:r>
      <w:r w:rsidRPr="00960335">
        <w:rPr>
          <w:color w:val="0000FF"/>
          <w:lang w:eastAsia="en-US"/>
        </w:rPr>
        <w:t>}</w:t>
      </w:r>
      <w:r w:rsidRPr="00960335">
        <w:rPr>
          <w:color w:val="800000"/>
          <w:lang w:eastAsia="en-US"/>
        </w:rPr>
        <w:t>&gt;</w:t>
      </w:r>
    </w:p>
    <w:p w14:paraId="6606E356" w14:textId="77777777" w:rsidR="00EA3BD6" w:rsidRPr="00960335" w:rsidRDefault="00EA3BD6" w:rsidP="00EA3BD6">
      <w:pPr>
        <w:pStyle w:val="Output"/>
        <w:rPr>
          <w:lang w:eastAsia="en-US"/>
        </w:rPr>
      </w:pPr>
      <w:r w:rsidRPr="00960335">
        <w:rPr>
          <w:lang w:eastAsia="en-US"/>
        </w:rPr>
        <w:lastRenderedPageBreak/>
        <w:t>                                            </w:t>
      </w:r>
    </w:p>
    <w:p w14:paraId="314C5400" w14:textId="77777777" w:rsidR="00EA3BD6" w:rsidRPr="00960335" w:rsidRDefault="00EA3BD6" w:rsidP="00EA3BD6">
      <w:pPr>
        <w:pStyle w:val="Output"/>
        <w:rPr>
          <w:lang w:eastAsia="en-US"/>
        </w:rPr>
      </w:pPr>
      <w:r w:rsidRPr="00960335">
        <w:rPr>
          <w:lang w:eastAsia="en-US"/>
        </w:rPr>
        <w:t>                                             </w:t>
      </w:r>
      <w:r w:rsidRPr="00960335">
        <w:rPr>
          <w:color w:val="800000"/>
          <w:lang w:eastAsia="en-US"/>
        </w:rPr>
        <w:t>&lt;td&gt;</w:t>
      </w:r>
      <w:r w:rsidRPr="00960335">
        <w:rPr>
          <w:lang w:eastAsia="en-US"/>
        </w:rPr>
        <w:t> </w:t>
      </w:r>
      <w:r w:rsidRPr="00960335">
        <w:rPr>
          <w:color w:val="0000FF"/>
          <w:lang w:eastAsia="en-US"/>
        </w:rPr>
        <w:t>{</w:t>
      </w:r>
      <w:r w:rsidRPr="00960335">
        <w:rPr>
          <w:lang w:eastAsia="en-US"/>
        </w:rPr>
        <w:t>employee.name</w:t>
      </w:r>
      <w:r w:rsidRPr="00960335">
        <w:rPr>
          <w:color w:val="0000FF"/>
          <w:lang w:eastAsia="en-US"/>
        </w:rPr>
        <w:t>}</w:t>
      </w:r>
      <w:r w:rsidRPr="00960335">
        <w:rPr>
          <w:lang w:eastAsia="en-US"/>
        </w:rPr>
        <w:t> </w:t>
      </w:r>
      <w:r w:rsidRPr="00960335">
        <w:rPr>
          <w:color w:val="800000"/>
          <w:lang w:eastAsia="en-US"/>
        </w:rPr>
        <w:t>&lt;/td&gt;</w:t>
      </w:r>
      <w:r w:rsidRPr="00960335">
        <w:rPr>
          <w:lang w:eastAsia="en-US"/>
        </w:rPr>
        <w:t>   </w:t>
      </w:r>
    </w:p>
    <w:p w14:paraId="583F6435" w14:textId="77777777" w:rsidR="00EA3BD6" w:rsidRPr="00960335" w:rsidRDefault="00EA3BD6" w:rsidP="00EA3BD6">
      <w:pPr>
        <w:pStyle w:val="Output"/>
        <w:rPr>
          <w:lang w:eastAsia="en-US"/>
        </w:rPr>
      </w:pPr>
      <w:r w:rsidRPr="00960335">
        <w:rPr>
          <w:lang w:eastAsia="en-US"/>
        </w:rPr>
        <w:t>                                             </w:t>
      </w:r>
      <w:r w:rsidRPr="00960335">
        <w:rPr>
          <w:color w:val="800000"/>
          <w:lang w:eastAsia="en-US"/>
        </w:rPr>
        <w:t>&lt;td&gt;</w:t>
      </w:r>
      <w:r w:rsidRPr="00960335">
        <w:rPr>
          <w:lang w:eastAsia="en-US"/>
        </w:rPr>
        <w:t> </w:t>
      </w:r>
      <w:r w:rsidRPr="00960335">
        <w:rPr>
          <w:color w:val="0000FF"/>
          <w:lang w:eastAsia="en-US"/>
        </w:rPr>
        <w:t>{</w:t>
      </w:r>
      <w:r w:rsidRPr="00960335">
        <w:rPr>
          <w:lang w:eastAsia="en-US"/>
        </w:rPr>
        <w:t>employee.address</w:t>
      </w:r>
      <w:r w:rsidRPr="00960335">
        <w:rPr>
          <w:color w:val="0000FF"/>
          <w:lang w:eastAsia="en-US"/>
        </w:rPr>
        <w:t>}</w:t>
      </w:r>
      <w:r w:rsidRPr="00960335">
        <w:rPr>
          <w:color w:val="800000"/>
          <w:lang w:eastAsia="en-US"/>
        </w:rPr>
        <w:t>&lt;/td&gt;</w:t>
      </w:r>
    </w:p>
    <w:p w14:paraId="12F427CA" w14:textId="77777777" w:rsidR="00EA3BD6" w:rsidRPr="00960335" w:rsidRDefault="00EA3BD6" w:rsidP="00EA3BD6">
      <w:pPr>
        <w:pStyle w:val="Output"/>
        <w:rPr>
          <w:lang w:eastAsia="en-US"/>
        </w:rPr>
      </w:pPr>
      <w:r w:rsidRPr="00960335">
        <w:rPr>
          <w:lang w:eastAsia="en-US"/>
        </w:rPr>
        <w:t>                                             </w:t>
      </w:r>
      <w:r w:rsidRPr="00960335">
        <w:rPr>
          <w:color w:val="800000"/>
          <w:lang w:eastAsia="en-US"/>
        </w:rPr>
        <w:t>&lt;td&gt;</w:t>
      </w:r>
      <w:r w:rsidRPr="00960335">
        <w:rPr>
          <w:lang w:eastAsia="en-US"/>
        </w:rPr>
        <w:t> </w:t>
      </w:r>
      <w:r w:rsidRPr="00960335">
        <w:rPr>
          <w:color w:val="0000FF"/>
          <w:lang w:eastAsia="en-US"/>
        </w:rPr>
        <w:t>{</w:t>
      </w:r>
      <w:r w:rsidRPr="00960335">
        <w:rPr>
          <w:lang w:eastAsia="en-US"/>
        </w:rPr>
        <w:t>employee.salary</w:t>
      </w:r>
      <w:r w:rsidRPr="00960335">
        <w:rPr>
          <w:color w:val="0000FF"/>
          <w:lang w:eastAsia="en-US"/>
        </w:rPr>
        <w:t>}</w:t>
      </w:r>
      <w:r w:rsidRPr="00960335">
        <w:rPr>
          <w:color w:val="800000"/>
          <w:lang w:eastAsia="en-US"/>
        </w:rPr>
        <w:t>&lt;/td&gt;</w:t>
      </w:r>
    </w:p>
    <w:p w14:paraId="3BA71E64" w14:textId="77777777" w:rsidR="00EA3BD6" w:rsidRPr="00960335" w:rsidRDefault="00EA3BD6" w:rsidP="00EA3BD6">
      <w:pPr>
        <w:pStyle w:val="Output"/>
        <w:rPr>
          <w:lang w:eastAsia="en-US"/>
        </w:rPr>
      </w:pPr>
      <w:r w:rsidRPr="00960335">
        <w:rPr>
          <w:lang w:eastAsia="en-US"/>
        </w:rPr>
        <w:t>                                             </w:t>
      </w:r>
      <w:r w:rsidRPr="00960335">
        <w:rPr>
          <w:color w:val="800000"/>
          <w:lang w:eastAsia="en-US"/>
        </w:rPr>
        <w:t>&lt;td&gt;</w:t>
      </w:r>
    </w:p>
    <w:p w14:paraId="1545AA0A" w14:textId="77777777" w:rsidR="00EA3BD6" w:rsidRPr="00960335" w:rsidRDefault="00EA3BD6" w:rsidP="00EA3BD6">
      <w:pPr>
        <w:pStyle w:val="Output"/>
        <w:rPr>
          <w:lang w:eastAsia="en-US"/>
        </w:rPr>
      </w:pPr>
      <w:r w:rsidRPr="00960335">
        <w:rPr>
          <w:lang w:eastAsia="en-US"/>
        </w:rPr>
        <w:t>                                                 Action</w:t>
      </w:r>
    </w:p>
    <w:p w14:paraId="2C98EE97" w14:textId="77777777" w:rsidR="00EA3BD6" w:rsidRPr="00960335" w:rsidRDefault="00EA3BD6" w:rsidP="00EA3BD6">
      <w:pPr>
        <w:pStyle w:val="Output"/>
        <w:rPr>
          <w:lang w:eastAsia="en-US"/>
        </w:rPr>
      </w:pPr>
      <w:r w:rsidRPr="00960335">
        <w:rPr>
          <w:lang w:eastAsia="en-US"/>
        </w:rPr>
        <w:t>                                             </w:t>
      </w:r>
      <w:r w:rsidRPr="00960335">
        <w:rPr>
          <w:color w:val="800000"/>
          <w:lang w:eastAsia="en-US"/>
        </w:rPr>
        <w:t>&lt;/td&gt;</w:t>
      </w:r>
    </w:p>
    <w:p w14:paraId="0205F019" w14:textId="77777777" w:rsidR="00EA3BD6" w:rsidRPr="00960335" w:rsidRDefault="00EA3BD6" w:rsidP="00EA3BD6">
      <w:pPr>
        <w:pStyle w:val="Output"/>
        <w:rPr>
          <w:lang w:eastAsia="en-US"/>
        </w:rPr>
      </w:pPr>
      <w:r w:rsidRPr="00960335">
        <w:rPr>
          <w:lang w:eastAsia="en-US"/>
        </w:rPr>
        <w:t>                                        </w:t>
      </w:r>
      <w:r w:rsidRPr="00960335">
        <w:rPr>
          <w:color w:val="800000"/>
          <w:lang w:eastAsia="en-US"/>
        </w:rPr>
        <w:t>&lt;/tr&gt;</w:t>
      </w:r>
    </w:p>
    <w:p w14:paraId="38D8AF5F" w14:textId="77777777" w:rsidR="00EA3BD6" w:rsidRPr="00960335" w:rsidRDefault="00EA3BD6" w:rsidP="00EA3BD6">
      <w:pPr>
        <w:pStyle w:val="Output"/>
        <w:rPr>
          <w:lang w:eastAsia="en-US"/>
        </w:rPr>
      </w:pPr>
      <w:r w:rsidRPr="00960335">
        <w:rPr>
          <w:lang w:eastAsia="en-US"/>
        </w:rPr>
        <w:t>                                    )</w:t>
      </w:r>
    </w:p>
    <w:p w14:paraId="6BCCA382" w14:textId="77777777" w:rsidR="00EA3BD6" w:rsidRPr="00960335" w:rsidRDefault="00EA3BD6" w:rsidP="00EA3BD6">
      <w:pPr>
        <w:pStyle w:val="Output"/>
        <w:rPr>
          <w:lang w:eastAsia="en-US"/>
        </w:rPr>
      </w:pPr>
      <w:r w:rsidRPr="00960335">
        <w:rPr>
          <w:lang w:eastAsia="en-US"/>
        </w:rPr>
        <w:t>                                </w:t>
      </w:r>
      <w:r w:rsidRPr="00960335">
        <w:rPr>
          <w:color w:val="0000FF"/>
          <w:lang w:eastAsia="en-US"/>
        </w:rPr>
        <w:t>}</w:t>
      </w:r>
    </w:p>
    <w:p w14:paraId="24A99476" w14:textId="77777777" w:rsidR="00EA3BD6" w:rsidRPr="00960335" w:rsidRDefault="00EA3BD6" w:rsidP="00EA3BD6">
      <w:pPr>
        <w:pStyle w:val="Output"/>
        <w:rPr>
          <w:lang w:eastAsia="en-US"/>
        </w:rPr>
      </w:pPr>
      <w:r w:rsidRPr="00960335">
        <w:rPr>
          <w:lang w:eastAsia="en-US"/>
        </w:rPr>
        <w:t>                            </w:t>
      </w:r>
      <w:r w:rsidRPr="00960335">
        <w:rPr>
          <w:color w:val="800000"/>
          <w:lang w:eastAsia="en-US"/>
        </w:rPr>
        <w:t>&lt;/tbody&gt;</w:t>
      </w:r>
    </w:p>
    <w:p w14:paraId="18B12B71" w14:textId="77777777" w:rsidR="00EA3BD6" w:rsidRPr="00960335" w:rsidRDefault="00EA3BD6" w:rsidP="00EA3BD6">
      <w:pPr>
        <w:pStyle w:val="Output"/>
        <w:rPr>
          <w:lang w:eastAsia="en-US"/>
        </w:rPr>
      </w:pPr>
      <w:r w:rsidRPr="00960335">
        <w:rPr>
          <w:lang w:eastAsia="en-US"/>
        </w:rPr>
        <w:t>                </w:t>
      </w:r>
      <w:r w:rsidRPr="00960335">
        <w:rPr>
          <w:color w:val="800000"/>
          <w:lang w:eastAsia="en-US"/>
        </w:rPr>
        <w:t>&lt;/table&gt;</w:t>
      </w:r>
    </w:p>
    <w:p w14:paraId="5FDC46D8" w14:textId="77777777" w:rsidR="00EA3BD6" w:rsidRPr="00960335" w:rsidRDefault="00EA3BD6" w:rsidP="00EA3BD6">
      <w:pPr>
        <w:pStyle w:val="Output"/>
        <w:rPr>
          <w:lang w:eastAsia="en-US"/>
        </w:rPr>
      </w:pPr>
      <w:r w:rsidRPr="00960335">
        <w:rPr>
          <w:lang w:eastAsia="en-US"/>
        </w:rPr>
        <w:t>            </w:t>
      </w:r>
      <w:r w:rsidRPr="00960335">
        <w:rPr>
          <w:color w:val="800000"/>
          <w:lang w:eastAsia="en-US"/>
        </w:rPr>
        <w:t>&lt;/div&gt;</w:t>
      </w:r>
    </w:p>
    <w:p w14:paraId="2096C089" w14:textId="77777777" w:rsidR="00EA3BD6" w:rsidRPr="00960335" w:rsidRDefault="00EA3BD6" w:rsidP="00EA3BD6">
      <w:pPr>
        <w:pStyle w:val="Output"/>
        <w:rPr>
          <w:lang w:eastAsia="en-US"/>
        </w:rPr>
      </w:pPr>
      <w:r w:rsidRPr="00960335">
        <w:rPr>
          <w:lang w:eastAsia="en-US"/>
        </w:rPr>
        <w:t>        );</w:t>
      </w:r>
    </w:p>
    <w:p w14:paraId="5265091B" w14:textId="77777777" w:rsidR="00EA3BD6" w:rsidRPr="00960335" w:rsidRDefault="00EA3BD6" w:rsidP="00EA3BD6">
      <w:pPr>
        <w:pStyle w:val="Output"/>
        <w:rPr>
          <w:lang w:eastAsia="en-US"/>
        </w:rPr>
      </w:pPr>
      <w:r w:rsidRPr="00960335">
        <w:rPr>
          <w:lang w:eastAsia="en-US"/>
        </w:rPr>
        <w:t>    }</w:t>
      </w:r>
    </w:p>
    <w:p w14:paraId="091B39A3" w14:textId="77777777" w:rsidR="00EA3BD6" w:rsidRPr="00960335" w:rsidRDefault="00EA3BD6" w:rsidP="00EA3BD6">
      <w:pPr>
        <w:pStyle w:val="Output"/>
        <w:rPr>
          <w:lang w:eastAsia="en-US"/>
        </w:rPr>
      </w:pPr>
      <w:r w:rsidRPr="00960335">
        <w:rPr>
          <w:lang w:eastAsia="en-US"/>
        </w:rPr>
        <w:t>}</w:t>
      </w:r>
    </w:p>
    <w:p w14:paraId="747EDA1C" w14:textId="77777777" w:rsidR="00EA3BD6" w:rsidRPr="00960335" w:rsidRDefault="00EA3BD6" w:rsidP="00EA3BD6">
      <w:pPr>
        <w:pStyle w:val="Output"/>
        <w:rPr>
          <w:lang w:eastAsia="en-US"/>
        </w:rPr>
      </w:pPr>
    </w:p>
    <w:p w14:paraId="41825158" w14:textId="77777777" w:rsidR="00EA3BD6" w:rsidRPr="00960335" w:rsidRDefault="00EA3BD6" w:rsidP="00EA3BD6">
      <w:pPr>
        <w:pStyle w:val="Output"/>
        <w:rPr>
          <w:lang w:eastAsia="en-US"/>
        </w:rPr>
      </w:pPr>
      <w:r w:rsidRPr="00960335">
        <w:rPr>
          <w:color w:val="0000FF"/>
          <w:lang w:eastAsia="en-US"/>
        </w:rPr>
        <w:t>export</w:t>
      </w:r>
      <w:r w:rsidRPr="00960335">
        <w:rPr>
          <w:lang w:eastAsia="en-US"/>
        </w:rPr>
        <w:t> </w:t>
      </w:r>
      <w:r w:rsidRPr="00960335">
        <w:rPr>
          <w:color w:val="0000FF"/>
          <w:lang w:eastAsia="en-US"/>
        </w:rPr>
        <w:t>default</w:t>
      </w:r>
      <w:r w:rsidRPr="00960335">
        <w:rPr>
          <w:lang w:eastAsia="en-US"/>
        </w:rPr>
        <w:t> ListAllEmployeesComponent;</w:t>
      </w:r>
    </w:p>
    <w:p w14:paraId="3F776979" w14:textId="77777777" w:rsidR="00EA3BD6" w:rsidRDefault="00EA3BD6" w:rsidP="00EA3BD6"/>
    <w:p w14:paraId="63160BE4" w14:textId="77777777" w:rsidR="00EA3BD6" w:rsidRPr="00070404" w:rsidRDefault="00EA3BD6" w:rsidP="00EA3BD6">
      <w:pPr>
        <w:spacing w:after="0"/>
        <w:rPr>
          <w:rFonts w:ascii="Consolas" w:eastAsia="Times New Roman" w:hAnsi="Consolas" w:cs="Times New Roman"/>
          <w:color w:val="000000"/>
          <w:sz w:val="21"/>
          <w:szCs w:val="21"/>
          <w:lang w:eastAsia="en-US"/>
        </w:rPr>
      </w:pPr>
      <w:r w:rsidRPr="006D06F4">
        <w:t>employee-react-app\src\services\</w:t>
      </w:r>
      <w:r w:rsidRPr="006D06F4">
        <w:rPr>
          <w:rStyle w:val="BlueSyntaxChar"/>
        </w:rPr>
        <w:t>EmployeeService.js</w:t>
      </w:r>
    </w:p>
    <w:p w14:paraId="5FD307DD"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85" w:lineRule="atLeast"/>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import</w:t>
      </w:r>
      <w:r w:rsidRPr="00367C58">
        <w:rPr>
          <w:rFonts w:ascii="Consolas" w:eastAsia="Times New Roman" w:hAnsi="Consolas" w:cs="Times New Roman"/>
          <w:color w:val="000000"/>
          <w:sz w:val="18"/>
          <w:szCs w:val="18"/>
          <w:lang w:eastAsia="en-US"/>
        </w:rPr>
        <w:t> axios </w:t>
      </w:r>
      <w:r w:rsidRPr="00367C58">
        <w:rPr>
          <w:rFonts w:ascii="Consolas" w:eastAsia="Times New Roman" w:hAnsi="Consolas" w:cs="Times New Roman"/>
          <w:color w:val="0000FF"/>
          <w:sz w:val="18"/>
          <w:szCs w:val="18"/>
          <w:lang w:eastAsia="en-US"/>
        </w:rPr>
        <w:t>from</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A31515"/>
          <w:sz w:val="18"/>
          <w:szCs w:val="18"/>
          <w:lang w:eastAsia="en-US"/>
        </w:rPr>
        <w:t>'axios'</w:t>
      </w:r>
      <w:r w:rsidRPr="00367C58">
        <w:rPr>
          <w:rFonts w:ascii="Consolas" w:eastAsia="Times New Roman" w:hAnsi="Consolas" w:cs="Times New Roman"/>
          <w:color w:val="000000"/>
          <w:sz w:val="18"/>
          <w:szCs w:val="18"/>
          <w:lang w:eastAsia="en-US"/>
        </w:rPr>
        <w:t>;</w:t>
      </w:r>
    </w:p>
    <w:p w14:paraId="3DE1818D"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85" w:lineRule="atLeast"/>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const</w:t>
      </w:r>
      <w:r w:rsidRPr="00367C58">
        <w:rPr>
          <w:rFonts w:ascii="Consolas" w:eastAsia="Times New Roman" w:hAnsi="Consolas" w:cs="Times New Roman"/>
          <w:color w:val="000000"/>
          <w:sz w:val="18"/>
          <w:szCs w:val="18"/>
          <w:lang w:eastAsia="en-US"/>
        </w:rPr>
        <w:t> EMPLOYEE_API_BASE_URL = </w:t>
      </w:r>
      <w:r w:rsidRPr="00367C58">
        <w:rPr>
          <w:rFonts w:ascii="Consolas" w:eastAsia="Times New Roman" w:hAnsi="Consolas" w:cs="Times New Roman"/>
          <w:color w:val="A31515"/>
          <w:sz w:val="18"/>
          <w:szCs w:val="18"/>
          <w:lang w:eastAsia="en-US"/>
        </w:rPr>
        <w:t>"http://localhost:8080/api/v1/all"</w:t>
      </w:r>
      <w:r w:rsidRPr="00367C58">
        <w:rPr>
          <w:rFonts w:ascii="Consolas" w:eastAsia="Times New Roman" w:hAnsi="Consolas" w:cs="Times New Roman"/>
          <w:color w:val="000000"/>
          <w:sz w:val="18"/>
          <w:szCs w:val="18"/>
          <w:lang w:eastAsia="en-US"/>
        </w:rPr>
        <w:t>;</w:t>
      </w:r>
    </w:p>
    <w:p w14:paraId="0F33D704"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85" w:lineRule="atLeast"/>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class</w:t>
      </w:r>
      <w:r w:rsidRPr="00367C58">
        <w:rPr>
          <w:rFonts w:ascii="Consolas" w:eastAsia="Times New Roman" w:hAnsi="Consolas" w:cs="Times New Roman"/>
          <w:color w:val="000000"/>
          <w:sz w:val="18"/>
          <w:szCs w:val="18"/>
          <w:lang w:eastAsia="en-US"/>
        </w:rPr>
        <w:t> EmployeeService {</w:t>
      </w:r>
    </w:p>
    <w:p w14:paraId="52CC714B"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85" w:lineRule="atLeast"/>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getEmployees() {</w:t>
      </w:r>
    </w:p>
    <w:p w14:paraId="082336F9"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85" w:lineRule="atLeast"/>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return</w:t>
      </w:r>
      <w:r w:rsidRPr="00367C58">
        <w:rPr>
          <w:rFonts w:ascii="Consolas" w:eastAsia="Times New Roman" w:hAnsi="Consolas" w:cs="Times New Roman"/>
          <w:color w:val="000000"/>
          <w:sz w:val="18"/>
          <w:szCs w:val="18"/>
          <w:lang w:eastAsia="en-US"/>
        </w:rPr>
        <w:t> axios.get(EMPLOYEE_API_BASE_URL);</w:t>
      </w:r>
    </w:p>
    <w:p w14:paraId="4A009113"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85" w:lineRule="atLeast"/>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p>
    <w:p w14:paraId="12CA5C99"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85" w:lineRule="atLeast"/>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w:t>
      </w:r>
    </w:p>
    <w:p w14:paraId="784F1320"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85" w:lineRule="atLeast"/>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export</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default</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new</w:t>
      </w:r>
      <w:r w:rsidRPr="00367C58">
        <w:rPr>
          <w:rFonts w:ascii="Consolas" w:eastAsia="Times New Roman" w:hAnsi="Consolas" w:cs="Times New Roman"/>
          <w:color w:val="000000"/>
          <w:sz w:val="18"/>
          <w:szCs w:val="18"/>
          <w:lang w:eastAsia="en-US"/>
        </w:rPr>
        <w:t> EmployeeService()</w:t>
      </w:r>
    </w:p>
    <w:p w14:paraId="0C9D9FA6" w14:textId="77777777" w:rsidR="00EA3BD6" w:rsidRDefault="00EA3BD6" w:rsidP="00EA3BD6"/>
    <w:p w14:paraId="160261DF" w14:textId="77777777" w:rsidR="00EA3BD6" w:rsidRDefault="00EA3BD6" w:rsidP="00EA3BD6">
      <w:pPr>
        <w:spacing w:after="0"/>
      </w:pPr>
      <w:r>
        <w:t>Now if we open Root URL, it will display the Table Data.</w:t>
      </w:r>
    </w:p>
    <w:p w14:paraId="7471752F" w14:textId="77777777" w:rsidR="00EA3BD6" w:rsidRDefault="000B19C6" w:rsidP="00EA3BD6">
      <w:hyperlink r:id="rId295" w:history="1">
        <w:r w:rsidR="00EA3BD6" w:rsidRPr="00062644">
          <w:rPr>
            <w:rStyle w:val="Hyperlink"/>
          </w:rPr>
          <w:t>http://localhost:3000</w:t>
        </w:r>
      </w:hyperlink>
      <w:r w:rsidR="00EA3BD6">
        <w:rPr>
          <w:noProof/>
        </w:rPr>
        <w:drawing>
          <wp:inline distT="0" distB="0" distL="0" distR="0" wp14:anchorId="3DB0D2A8" wp14:editId="438E464E">
            <wp:extent cx="5204145" cy="2127250"/>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10660" cy="2129913"/>
                    </a:xfrm>
                    <a:prstGeom prst="rect">
                      <a:avLst/>
                    </a:prstGeom>
                  </pic:spPr>
                </pic:pic>
              </a:graphicData>
            </a:graphic>
          </wp:inline>
        </w:drawing>
      </w:r>
    </w:p>
    <w:p w14:paraId="3FA98FB9" w14:textId="77777777" w:rsidR="00EA3BD6" w:rsidRDefault="00EA3BD6" w:rsidP="00EA3BD6">
      <w:pPr>
        <w:pStyle w:val="Heading4"/>
        <w:spacing w:after="0"/>
      </w:pPr>
      <w:r>
        <w:t>3. Header &amp; Footer</w:t>
      </w:r>
    </w:p>
    <w:p w14:paraId="66FB8B97" w14:textId="77777777" w:rsidR="00EA3BD6" w:rsidRPr="009F5B76" w:rsidRDefault="00EA3BD6" w:rsidP="00EA3BD6">
      <w:pPr>
        <w:spacing w:after="0"/>
        <w:rPr>
          <w:rStyle w:val="BlueSyntaxChar"/>
        </w:rPr>
      </w:pPr>
      <w:r w:rsidRPr="00253C33">
        <w:t>employee-react-app\src\component\</w:t>
      </w:r>
      <w:r w:rsidRPr="009F5B76">
        <w:rPr>
          <w:rStyle w:val="BlueSyntaxChar"/>
        </w:rPr>
        <w:t>HeaderComponent.jsx</w:t>
      </w:r>
    </w:p>
    <w:p w14:paraId="5B270276"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import</w:t>
      </w:r>
      <w:r w:rsidRPr="00367C58">
        <w:rPr>
          <w:rFonts w:ascii="Consolas" w:eastAsia="Times New Roman" w:hAnsi="Consolas" w:cs="Times New Roman"/>
          <w:color w:val="000000"/>
          <w:sz w:val="18"/>
          <w:szCs w:val="18"/>
          <w:lang w:eastAsia="en-US"/>
        </w:rPr>
        <w:t> React, { Component } </w:t>
      </w:r>
      <w:r w:rsidRPr="00367C58">
        <w:rPr>
          <w:rFonts w:ascii="Consolas" w:eastAsia="Times New Roman" w:hAnsi="Consolas" w:cs="Times New Roman"/>
          <w:color w:val="0000FF"/>
          <w:sz w:val="18"/>
          <w:szCs w:val="18"/>
          <w:lang w:eastAsia="en-US"/>
        </w:rPr>
        <w:t>from</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A31515"/>
          <w:sz w:val="18"/>
          <w:szCs w:val="18"/>
          <w:lang w:eastAsia="en-US"/>
        </w:rPr>
        <w:t>'react'</w:t>
      </w:r>
      <w:r w:rsidRPr="00367C58">
        <w:rPr>
          <w:rFonts w:ascii="Consolas" w:eastAsia="Times New Roman" w:hAnsi="Consolas" w:cs="Times New Roman"/>
          <w:color w:val="000000"/>
          <w:sz w:val="18"/>
          <w:szCs w:val="18"/>
          <w:lang w:eastAsia="en-US"/>
        </w:rPr>
        <w:t>;</w:t>
      </w:r>
    </w:p>
    <w:p w14:paraId="02964435"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p>
    <w:p w14:paraId="59C368D7"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class</w:t>
      </w:r>
      <w:r w:rsidRPr="00367C58">
        <w:rPr>
          <w:rFonts w:ascii="Consolas" w:eastAsia="Times New Roman" w:hAnsi="Consolas" w:cs="Times New Roman"/>
          <w:color w:val="000000"/>
          <w:sz w:val="18"/>
          <w:szCs w:val="18"/>
          <w:lang w:eastAsia="en-US"/>
        </w:rPr>
        <w:t> HeaderComponent </w:t>
      </w:r>
      <w:r w:rsidRPr="00367C58">
        <w:rPr>
          <w:rFonts w:ascii="Consolas" w:eastAsia="Times New Roman" w:hAnsi="Consolas" w:cs="Times New Roman"/>
          <w:color w:val="0000FF"/>
          <w:sz w:val="18"/>
          <w:szCs w:val="18"/>
          <w:lang w:eastAsia="en-US"/>
        </w:rPr>
        <w:t>extends</w:t>
      </w:r>
      <w:r w:rsidRPr="00367C58">
        <w:rPr>
          <w:rFonts w:ascii="Consolas" w:eastAsia="Times New Roman" w:hAnsi="Consolas" w:cs="Times New Roman"/>
          <w:color w:val="000000"/>
          <w:sz w:val="18"/>
          <w:szCs w:val="18"/>
          <w:lang w:eastAsia="en-US"/>
        </w:rPr>
        <w:t> Component {</w:t>
      </w:r>
    </w:p>
    <w:p w14:paraId="3899D3CE"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render() {</w:t>
      </w:r>
    </w:p>
    <w:p w14:paraId="005F4C33"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return</w:t>
      </w:r>
      <w:r w:rsidRPr="00367C58">
        <w:rPr>
          <w:rFonts w:ascii="Consolas" w:eastAsia="Times New Roman" w:hAnsi="Consolas" w:cs="Times New Roman"/>
          <w:color w:val="000000"/>
          <w:sz w:val="18"/>
          <w:szCs w:val="18"/>
          <w:lang w:eastAsia="en-US"/>
        </w:rPr>
        <w:t> (</w:t>
      </w:r>
    </w:p>
    <w:p w14:paraId="62FAE324"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lastRenderedPageBreak/>
        <w:t>            </w:t>
      </w:r>
      <w:r w:rsidRPr="00367C58">
        <w:rPr>
          <w:rFonts w:ascii="Consolas" w:eastAsia="Times New Roman" w:hAnsi="Consolas" w:cs="Times New Roman"/>
          <w:color w:val="800000"/>
          <w:sz w:val="18"/>
          <w:szCs w:val="18"/>
          <w:lang w:eastAsia="en-US"/>
        </w:rPr>
        <w:t>&lt;div&gt;</w:t>
      </w:r>
    </w:p>
    <w:p w14:paraId="4DE8D922"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&lt;nav</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FF0000"/>
          <w:sz w:val="18"/>
          <w:szCs w:val="18"/>
          <w:lang w:eastAsia="en-US"/>
        </w:rPr>
        <w:t>class</w:t>
      </w:r>
      <w:r w:rsidRPr="00367C58">
        <w:rPr>
          <w:rFonts w:ascii="Consolas" w:eastAsia="Times New Roman" w:hAnsi="Consolas" w:cs="Times New Roman"/>
          <w:color w:val="000000"/>
          <w:sz w:val="18"/>
          <w:szCs w:val="18"/>
          <w:lang w:eastAsia="en-US"/>
        </w:rPr>
        <w:t>=</w:t>
      </w:r>
      <w:r w:rsidRPr="00367C58">
        <w:rPr>
          <w:rFonts w:ascii="Consolas" w:eastAsia="Times New Roman" w:hAnsi="Consolas" w:cs="Times New Roman"/>
          <w:color w:val="A31515"/>
          <w:sz w:val="18"/>
          <w:szCs w:val="18"/>
          <w:lang w:eastAsia="en-US"/>
        </w:rPr>
        <w:t>"navbar navbar-dark bg-dark"</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&gt;</w:t>
      </w:r>
    </w:p>
    <w:p w14:paraId="78DEDBA5"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p>
    <w:p w14:paraId="189D312B"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FF0000"/>
          <w:sz w:val="18"/>
          <w:szCs w:val="18"/>
          <w:lang w:eastAsia="en-US"/>
        </w:rPr>
        <w:t>className</w:t>
      </w:r>
      <w:r w:rsidRPr="00367C58">
        <w:rPr>
          <w:rFonts w:ascii="Consolas" w:eastAsia="Times New Roman" w:hAnsi="Consolas" w:cs="Times New Roman"/>
          <w:color w:val="000000"/>
          <w:sz w:val="18"/>
          <w:szCs w:val="18"/>
          <w:lang w:eastAsia="en-US"/>
        </w:rPr>
        <w:t>=</w:t>
      </w:r>
      <w:r w:rsidRPr="00367C58">
        <w:rPr>
          <w:rFonts w:ascii="Consolas" w:eastAsia="Times New Roman" w:hAnsi="Consolas" w:cs="Times New Roman"/>
          <w:color w:val="A31515"/>
          <w:sz w:val="18"/>
          <w:szCs w:val="18"/>
          <w:lang w:eastAsia="en-US"/>
        </w:rPr>
        <w:t>"container"</w:t>
      </w:r>
      <w:r w:rsidRPr="00367C58">
        <w:rPr>
          <w:rFonts w:ascii="Consolas" w:eastAsia="Times New Roman" w:hAnsi="Consolas" w:cs="Times New Roman"/>
          <w:color w:val="800000"/>
          <w:sz w:val="18"/>
          <w:szCs w:val="18"/>
          <w:lang w:eastAsia="en-US"/>
        </w:rPr>
        <w:t>&gt;</w:t>
      </w:r>
      <w:r w:rsidRPr="00367C58">
        <w:rPr>
          <w:rFonts w:ascii="Consolas" w:eastAsia="Times New Roman" w:hAnsi="Consolas" w:cs="Times New Roman"/>
          <w:color w:val="000000"/>
          <w:sz w:val="18"/>
          <w:szCs w:val="18"/>
          <w:lang w:eastAsia="en-US"/>
        </w:rPr>
        <w:t> </w:t>
      </w:r>
    </w:p>
    <w:p w14:paraId="61740B92"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&lt;h3</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FF0000"/>
          <w:sz w:val="18"/>
          <w:szCs w:val="18"/>
          <w:lang w:eastAsia="en-US"/>
        </w:rPr>
        <w:t>style</w:t>
      </w:r>
      <w:r w:rsidRPr="00367C58">
        <w:rPr>
          <w:rFonts w:ascii="Consolas" w:eastAsia="Times New Roman" w:hAnsi="Consolas" w:cs="Times New Roman"/>
          <w:color w:val="000000"/>
          <w:sz w:val="18"/>
          <w:szCs w:val="18"/>
          <w:lang w:eastAsia="en-US"/>
        </w:rPr>
        <w:t>=</w:t>
      </w:r>
      <w:r w:rsidRPr="00367C58">
        <w:rPr>
          <w:rFonts w:ascii="Consolas" w:eastAsia="Times New Roman" w:hAnsi="Consolas" w:cs="Times New Roman"/>
          <w:color w:val="0000FF"/>
          <w:sz w:val="18"/>
          <w:szCs w:val="18"/>
          <w:lang w:eastAsia="en-US"/>
        </w:rPr>
        <w:t>{</w:t>
      </w:r>
      <w:r w:rsidRPr="00367C58">
        <w:rPr>
          <w:rFonts w:ascii="Consolas" w:eastAsia="Times New Roman" w:hAnsi="Consolas" w:cs="Times New Roman"/>
          <w:color w:val="000000"/>
          <w:sz w:val="18"/>
          <w:szCs w:val="18"/>
          <w:lang w:eastAsia="en-US"/>
        </w:rPr>
        <w:t>{</w:t>
      </w:r>
      <w:r w:rsidRPr="00367C58">
        <w:rPr>
          <w:rFonts w:ascii="Consolas" w:eastAsia="Times New Roman" w:hAnsi="Consolas" w:cs="Times New Roman"/>
          <w:color w:val="A31515"/>
          <w:sz w:val="18"/>
          <w:szCs w:val="18"/>
          <w:lang w:eastAsia="en-US"/>
        </w:rPr>
        <w:t>'color'</w:t>
      </w:r>
      <w:r w:rsidRPr="00367C58">
        <w:rPr>
          <w:rFonts w:ascii="Consolas" w:eastAsia="Times New Roman" w:hAnsi="Consolas" w:cs="Times New Roman"/>
          <w:color w:val="000000"/>
          <w:sz w:val="18"/>
          <w:szCs w:val="18"/>
          <w:lang w:eastAsia="en-US"/>
        </w:rPr>
        <w:t>:</w:t>
      </w:r>
      <w:r w:rsidRPr="00367C58">
        <w:rPr>
          <w:rFonts w:ascii="Consolas" w:eastAsia="Times New Roman" w:hAnsi="Consolas" w:cs="Times New Roman"/>
          <w:color w:val="A31515"/>
          <w:sz w:val="18"/>
          <w:szCs w:val="18"/>
          <w:lang w:eastAsia="en-US"/>
        </w:rPr>
        <w:t>'white'</w:t>
      </w:r>
      <w:r w:rsidRPr="00367C58">
        <w:rPr>
          <w:rFonts w:ascii="Consolas" w:eastAsia="Times New Roman" w:hAnsi="Consolas" w:cs="Times New Roman"/>
          <w:color w:val="000000"/>
          <w:sz w:val="18"/>
          <w:szCs w:val="18"/>
          <w:lang w:eastAsia="en-US"/>
        </w:rPr>
        <w:t>}</w:t>
      </w:r>
      <w:r w:rsidRPr="00367C58">
        <w:rPr>
          <w:rFonts w:ascii="Consolas" w:eastAsia="Times New Roman" w:hAnsi="Consolas" w:cs="Times New Roman"/>
          <w:color w:val="0000FF"/>
          <w:sz w:val="18"/>
          <w:szCs w:val="18"/>
          <w:lang w:eastAsia="en-US"/>
        </w:rPr>
        <w:t>}</w:t>
      </w:r>
      <w:r w:rsidRPr="00367C58">
        <w:rPr>
          <w:rFonts w:ascii="Consolas" w:eastAsia="Times New Roman" w:hAnsi="Consolas" w:cs="Times New Roman"/>
          <w:color w:val="800000"/>
          <w:sz w:val="18"/>
          <w:szCs w:val="18"/>
          <w:lang w:eastAsia="en-US"/>
        </w:rPr>
        <w:t>&gt;</w:t>
      </w:r>
      <w:r w:rsidRPr="00367C58">
        <w:rPr>
          <w:rFonts w:ascii="Consolas" w:eastAsia="Times New Roman" w:hAnsi="Consolas" w:cs="Times New Roman"/>
          <w:color w:val="000000"/>
          <w:sz w:val="18"/>
          <w:szCs w:val="18"/>
          <w:lang w:eastAsia="en-US"/>
        </w:rPr>
        <w:t>EmployeeServices™ </w:t>
      </w:r>
      <w:r w:rsidRPr="00367C58">
        <w:rPr>
          <w:rFonts w:ascii="Consolas" w:eastAsia="Times New Roman" w:hAnsi="Consolas" w:cs="Times New Roman"/>
          <w:color w:val="800000"/>
          <w:sz w:val="18"/>
          <w:szCs w:val="18"/>
          <w:lang w:eastAsia="en-US"/>
        </w:rPr>
        <w:t>&lt;/h3&gt;</w:t>
      </w:r>
    </w:p>
    <w:p w14:paraId="3BECCEC9"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&lt;/div&gt;</w:t>
      </w:r>
    </w:p>
    <w:p w14:paraId="06C5BA55"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p>
    <w:p w14:paraId="6A8A0307"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&lt;/nav&gt;</w:t>
      </w:r>
    </w:p>
    <w:p w14:paraId="4BA30D91"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p>
    <w:p w14:paraId="494C4E57"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&lt;/div&gt;</w:t>
      </w:r>
    </w:p>
    <w:p w14:paraId="0F663135"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p>
    <w:p w14:paraId="5E7A6A4F"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p>
    <w:p w14:paraId="194D5169"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w:t>
      </w:r>
    </w:p>
    <w:p w14:paraId="4638F486"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export</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default</w:t>
      </w:r>
      <w:r w:rsidRPr="00367C58">
        <w:rPr>
          <w:rFonts w:ascii="Consolas" w:eastAsia="Times New Roman" w:hAnsi="Consolas" w:cs="Times New Roman"/>
          <w:color w:val="000000"/>
          <w:sz w:val="18"/>
          <w:szCs w:val="18"/>
          <w:lang w:eastAsia="en-US"/>
        </w:rPr>
        <w:t> HeaderComponent;</w:t>
      </w:r>
    </w:p>
    <w:p w14:paraId="1209882F" w14:textId="77777777" w:rsidR="00EA3BD6" w:rsidRDefault="00EA3BD6" w:rsidP="00EA3BD6"/>
    <w:p w14:paraId="12BA1BD7" w14:textId="77777777" w:rsidR="00EA3BD6" w:rsidRDefault="00EA3BD6" w:rsidP="00EA3BD6">
      <w:pPr>
        <w:spacing w:after="0"/>
      </w:pPr>
      <w:r w:rsidRPr="00994375">
        <w:t>employee-react-app\src\component\</w:t>
      </w:r>
      <w:r w:rsidRPr="00994375">
        <w:rPr>
          <w:rStyle w:val="BlueSyntaxChar"/>
        </w:rPr>
        <w:t>FooterComponent.jsx</w:t>
      </w:r>
    </w:p>
    <w:p w14:paraId="08CAB364"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import</w:t>
      </w:r>
      <w:r w:rsidRPr="00367C58">
        <w:rPr>
          <w:rFonts w:ascii="Consolas" w:eastAsia="Times New Roman" w:hAnsi="Consolas" w:cs="Times New Roman"/>
          <w:color w:val="000000"/>
          <w:sz w:val="18"/>
          <w:szCs w:val="18"/>
          <w:lang w:eastAsia="en-US"/>
        </w:rPr>
        <w:t> React, { Component } </w:t>
      </w:r>
      <w:r w:rsidRPr="00367C58">
        <w:rPr>
          <w:rFonts w:ascii="Consolas" w:eastAsia="Times New Roman" w:hAnsi="Consolas" w:cs="Times New Roman"/>
          <w:color w:val="0000FF"/>
          <w:sz w:val="18"/>
          <w:szCs w:val="18"/>
          <w:lang w:eastAsia="en-US"/>
        </w:rPr>
        <w:t>from</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A31515"/>
          <w:sz w:val="18"/>
          <w:szCs w:val="18"/>
          <w:lang w:eastAsia="en-US"/>
        </w:rPr>
        <w:t>'react'</w:t>
      </w:r>
      <w:r w:rsidRPr="00367C58">
        <w:rPr>
          <w:rFonts w:ascii="Consolas" w:eastAsia="Times New Roman" w:hAnsi="Consolas" w:cs="Times New Roman"/>
          <w:color w:val="000000"/>
          <w:sz w:val="18"/>
          <w:szCs w:val="18"/>
          <w:lang w:eastAsia="en-US"/>
        </w:rPr>
        <w:t>;</w:t>
      </w:r>
    </w:p>
    <w:p w14:paraId="6350C437"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p>
    <w:p w14:paraId="2C84575C"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class</w:t>
      </w:r>
      <w:r w:rsidRPr="00367C58">
        <w:rPr>
          <w:rFonts w:ascii="Consolas" w:eastAsia="Times New Roman" w:hAnsi="Consolas" w:cs="Times New Roman"/>
          <w:color w:val="000000"/>
          <w:sz w:val="18"/>
          <w:szCs w:val="18"/>
          <w:lang w:eastAsia="en-US"/>
        </w:rPr>
        <w:t> FooterComponent </w:t>
      </w:r>
      <w:r w:rsidRPr="00367C58">
        <w:rPr>
          <w:rFonts w:ascii="Consolas" w:eastAsia="Times New Roman" w:hAnsi="Consolas" w:cs="Times New Roman"/>
          <w:color w:val="0000FF"/>
          <w:sz w:val="18"/>
          <w:szCs w:val="18"/>
          <w:lang w:eastAsia="en-US"/>
        </w:rPr>
        <w:t>extends</w:t>
      </w:r>
      <w:r w:rsidRPr="00367C58">
        <w:rPr>
          <w:rFonts w:ascii="Consolas" w:eastAsia="Times New Roman" w:hAnsi="Consolas" w:cs="Times New Roman"/>
          <w:color w:val="000000"/>
          <w:sz w:val="18"/>
          <w:szCs w:val="18"/>
          <w:lang w:eastAsia="en-US"/>
        </w:rPr>
        <w:t> Component {</w:t>
      </w:r>
    </w:p>
    <w:p w14:paraId="6C18350B"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render() {</w:t>
      </w:r>
    </w:p>
    <w:p w14:paraId="77B7D1EA"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return</w:t>
      </w:r>
      <w:r w:rsidRPr="00367C58">
        <w:rPr>
          <w:rFonts w:ascii="Consolas" w:eastAsia="Times New Roman" w:hAnsi="Consolas" w:cs="Times New Roman"/>
          <w:color w:val="000000"/>
          <w:sz w:val="18"/>
          <w:szCs w:val="18"/>
          <w:lang w:eastAsia="en-US"/>
        </w:rPr>
        <w:t> (</w:t>
      </w:r>
    </w:p>
    <w:p w14:paraId="61FD0600"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&lt;div&gt;</w:t>
      </w:r>
    </w:p>
    <w:p w14:paraId="42DC21EA"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&lt;footer</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FF0000"/>
          <w:sz w:val="18"/>
          <w:szCs w:val="18"/>
          <w:lang w:eastAsia="en-US"/>
        </w:rPr>
        <w:t>className</w:t>
      </w:r>
      <w:r w:rsidRPr="00367C58">
        <w:rPr>
          <w:rFonts w:ascii="Consolas" w:eastAsia="Times New Roman" w:hAnsi="Consolas" w:cs="Times New Roman"/>
          <w:color w:val="000000"/>
          <w:sz w:val="18"/>
          <w:szCs w:val="18"/>
          <w:lang w:eastAsia="en-US"/>
        </w:rPr>
        <w:t>=</w:t>
      </w:r>
      <w:r w:rsidRPr="00367C58">
        <w:rPr>
          <w:rFonts w:ascii="Consolas" w:eastAsia="Times New Roman" w:hAnsi="Consolas" w:cs="Times New Roman"/>
          <w:color w:val="A31515"/>
          <w:sz w:val="18"/>
          <w:szCs w:val="18"/>
          <w:lang w:eastAsia="en-US"/>
        </w:rPr>
        <w:t>"footer"</w:t>
      </w:r>
      <w:r w:rsidRPr="00367C58">
        <w:rPr>
          <w:rFonts w:ascii="Consolas" w:eastAsia="Times New Roman" w:hAnsi="Consolas" w:cs="Times New Roman"/>
          <w:color w:val="800000"/>
          <w:sz w:val="18"/>
          <w:szCs w:val="18"/>
          <w:lang w:eastAsia="en-US"/>
        </w:rPr>
        <w:t>&gt;</w:t>
      </w:r>
    </w:p>
    <w:p w14:paraId="120DE7C6"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FF0000"/>
          <w:sz w:val="18"/>
          <w:szCs w:val="18"/>
          <w:lang w:eastAsia="en-US"/>
        </w:rPr>
        <w:t>className</w:t>
      </w:r>
      <w:r w:rsidRPr="00367C58">
        <w:rPr>
          <w:rFonts w:ascii="Consolas" w:eastAsia="Times New Roman" w:hAnsi="Consolas" w:cs="Times New Roman"/>
          <w:color w:val="000000"/>
          <w:sz w:val="18"/>
          <w:szCs w:val="18"/>
          <w:lang w:eastAsia="en-US"/>
        </w:rPr>
        <w:t>=</w:t>
      </w:r>
      <w:r w:rsidRPr="00367C58">
        <w:rPr>
          <w:rFonts w:ascii="Consolas" w:eastAsia="Times New Roman" w:hAnsi="Consolas" w:cs="Times New Roman"/>
          <w:color w:val="A31515"/>
          <w:sz w:val="18"/>
          <w:szCs w:val="18"/>
          <w:lang w:eastAsia="en-US"/>
        </w:rPr>
        <w:t>"container"</w:t>
      </w:r>
      <w:r w:rsidRPr="00367C58">
        <w:rPr>
          <w:rFonts w:ascii="Consolas" w:eastAsia="Times New Roman" w:hAnsi="Consolas" w:cs="Times New Roman"/>
          <w:color w:val="800000"/>
          <w:sz w:val="18"/>
          <w:szCs w:val="18"/>
          <w:lang w:eastAsia="en-US"/>
        </w:rPr>
        <w:t>&gt;</w:t>
      </w:r>
    </w:p>
    <w:p w14:paraId="3A8161A2"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8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&lt;span</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FF0000"/>
          <w:sz w:val="18"/>
          <w:szCs w:val="18"/>
          <w:lang w:eastAsia="en-US"/>
        </w:rPr>
        <w:t>className</w:t>
      </w:r>
      <w:r w:rsidRPr="00367C58">
        <w:rPr>
          <w:rFonts w:ascii="Consolas" w:eastAsia="Times New Roman" w:hAnsi="Consolas" w:cs="Times New Roman"/>
          <w:color w:val="000000"/>
          <w:sz w:val="18"/>
          <w:szCs w:val="18"/>
          <w:lang w:eastAsia="en-US"/>
        </w:rPr>
        <w:t>=</w:t>
      </w:r>
      <w:r w:rsidRPr="00367C58">
        <w:rPr>
          <w:rFonts w:ascii="Consolas" w:eastAsia="Times New Roman" w:hAnsi="Consolas" w:cs="Times New Roman"/>
          <w:color w:val="A31515"/>
          <w:sz w:val="18"/>
          <w:szCs w:val="18"/>
          <w:lang w:eastAsia="en-US"/>
        </w:rPr>
        <w:t>"text-muted"</w:t>
      </w:r>
      <w:r w:rsidRPr="00367C58">
        <w:rPr>
          <w:rFonts w:ascii="Consolas" w:eastAsia="Times New Roman" w:hAnsi="Consolas" w:cs="Times New Roman"/>
          <w:color w:val="800000"/>
          <w:sz w:val="18"/>
          <w:szCs w:val="18"/>
          <w:lang w:eastAsia="en-US"/>
        </w:rPr>
        <w:t>&gt;</w:t>
      </w:r>
    </w:p>
    <w:p w14:paraId="108B615E"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firstLine="72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xml:space="preserve">                     © SatyaCodes 2020 , Satya Kaveti's Writing.</w:t>
      </w:r>
    </w:p>
    <w:p w14:paraId="4E22FAA3"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firstLine="720"/>
        <w:rPr>
          <w:rFonts w:ascii="Consolas" w:eastAsia="Times New Roman" w:hAnsi="Consolas" w:cs="Times New Roman"/>
          <w:color w:val="000000"/>
          <w:sz w:val="18"/>
          <w:szCs w:val="18"/>
          <w:lang w:eastAsia="en-US"/>
        </w:rPr>
      </w:pPr>
      <w:r w:rsidRPr="00367C58">
        <w:rPr>
          <w:rFonts w:ascii="Consolas" w:eastAsia="Times New Roman" w:hAnsi="Consolas" w:cs="Times New Roman"/>
          <w:color w:val="800000"/>
          <w:sz w:val="18"/>
          <w:szCs w:val="18"/>
          <w:lang w:eastAsia="en-US"/>
        </w:rPr>
        <w:t xml:space="preserve">                  &lt;/span&gt;</w:t>
      </w:r>
    </w:p>
    <w:p w14:paraId="2EF60E7E"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&lt;/div&gt;</w:t>
      </w:r>
    </w:p>
    <w:p w14:paraId="3096B1FE"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&lt;/footer&gt;</w:t>
      </w:r>
    </w:p>
    <w:p w14:paraId="20373C49"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&lt;/div&gt;</w:t>
      </w:r>
    </w:p>
    <w:p w14:paraId="02107C4A"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p>
    <w:p w14:paraId="4D7CC619"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p>
    <w:p w14:paraId="46C89529"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w:t>
      </w:r>
    </w:p>
    <w:p w14:paraId="180F1BD7"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export</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default</w:t>
      </w:r>
      <w:r w:rsidRPr="00367C58">
        <w:rPr>
          <w:rFonts w:ascii="Consolas" w:eastAsia="Times New Roman" w:hAnsi="Consolas" w:cs="Times New Roman"/>
          <w:color w:val="000000"/>
          <w:sz w:val="18"/>
          <w:szCs w:val="18"/>
          <w:lang w:eastAsia="en-US"/>
        </w:rPr>
        <w:t> FooterComponent;</w:t>
      </w:r>
    </w:p>
    <w:p w14:paraId="16ABC7B2" w14:textId="77777777" w:rsidR="00EA3BD6" w:rsidRDefault="00EA3BD6" w:rsidP="00EA3BD6">
      <w:pPr>
        <w:spacing w:after="0"/>
      </w:pPr>
    </w:p>
    <w:p w14:paraId="5718C12B" w14:textId="77777777" w:rsidR="00EA3BD6" w:rsidRPr="00FA29D8" w:rsidRDefault="00EA3BD6" w:rsidP="00EA3BD6">
      <w:pPr>
        <w:spacing w:after="0"/>
        <w:rPr>
          <w:rFonts w:ascii="Consolas" w:hAnsi="Consolas"/>
          <w:b/>
          <w:color w:val="0000FF"/>
        </w:rPr>
      </w:pPr>
      <w:r w:rsidRPr="00FA29D8">
        <w:t>employee-react-app\src\</w:t>
      </w:r>
      <w:r w:rsidRPr="00FA29D8">
        <w:rPr>
          <w:rStyle w:val="BlueSyntaxChar"/>
        </w:rPr>
        <w:t>App.js</w:t>
      </w:r>
    </w:p>
    <w:p w14:paraId="6BB76FBA"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import</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A31515"/>
          <w:sz w:val="18"/>
          <w:szCs w:val="18"/>
          <w:lang w:eastAsia="en-US"/>
        </w:rPr>
        <w:t>'./App.css'</w:t>
      </w:r>
      <w:r w:rsidRPr="00367C58">
        <w:rPr>
          <w:rFonts w:ascii="Consolas" w:eastAsia="Times New Roman" w:hAnsi="Consolas" w:cs="Times New Roman"/>
          <w:color w:val="000000"/>
          <w:sz w:val="18"/>
          <w:szCs w:val="18"/>
          <w:lang w:eastAsia="en-US"/>
        </w:rPr>
        <w:t>;</w:t>
      </w:r>
    </w:p>
    <w:p w14:paraId="77461BFE"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import</w:t>
      </w:r>
      <w:r w:rsidRPr="00367C58">
        <w:rPr>
          <w:rFonts w:ascii="Consolas" w:eastAsia="Times New Roman" w:hAnsi="Consolas" w:cs="Times New Roman"/>
          <w:color w:val="000000"/>
          <w:sz w:val="18"/>
          <w:szCs w:val="18"/>
          <w:lang w:eastAsia="en-US"/>
        </w:rPr>
        <w:t> HeaderComponent </w:t>
      </w:r>
      <w:r w:rsidRPr="00367C58">
        <w:rPr>
          <w:rFonts w:ascii="Consolas" w:eastAsia="Times New Roman" w:hAnsi="Consolas" w:cs="Times New Roman"/>
          <w:color w:val="0000FF"/>
          <w:sz w:val="18"/>
          <w:szCs w:val="18"/>
          <w:lang w:eastAsia="en-US"/>
        </w:rPr>
        <w:t>from</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A31515"/>
          <w:sz w:val="18"/>
          <w:szCs w:val="18"/>
          <w:lang w:eastAsia="en-US"/>
        </w:rPr>
        <w:t>'./component/HeaderComponent'</w:t>
      </w:r>
      <w:r w:rsidRPr="00367C58">
        <w:rPr>
          <w:rFonts w:ascii="Consolas" w:eastAsia="Times New Roman" w:hAnsi="Consolas" w:cs="Times New Roman"/>
          <w:color w:val="000000"/>
          <w:sz w:val="18"/>
          <w:szCs w:val="18"/>
          <w:lang w:eastAsia="en-US"/>
        </w:rPr>
        <w:t>;</w:t>
      </w:r>
    </w:p>
    <w:p w14:paraId="57ACCEFE"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import</w:t>
      </w:r>
      <w:r w:rsidRPr="00367C58">
        <w:rPr>
          <w:rFonts w:ascii="Consolas" w:eastAsia="Times New Roman" w:hAnsi="Consolas" w:cs="Times New Roman"/>
          <w:color w:val="000000"/>
          <w:sz w:val="18"/>
          <w:szCs w:val="18"/>
          <w:lang w:eastAsia="en-US"/>
        </w:rPr>
        <w:t> FooterComponent </w:t>
      </w:r>
      <w:r w:rsidRPr="00367C58">
        <w:rPr>
          <w:rFonts w:ascii="Consolas" w:eastAsia="Times New Roman" w:hAnsi="Consolas" w:cs="Times New Roman"/>
          <w:color w:val="0000FF"/>
          <w:sz w:val="18"/>
          <w:szCs w:val="18"/>
          <w:lang w:eastAsia="en-US"/>
        </w:rPr>
        <w:t>from</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A31515"/>
          <w:sz w:val="18"/>
          <w:szCs w:val="18"/>
          <w:lang w:eastAsia="en-US"/>
        </w:rPr>
        <w:t>'./component/FooterComponent'</w:t>
      </w:r>
      <w:r w:rsidRPr="00367C58">
        <w:rPr>
          <w:rFonts w:ascii="Consolas" w:eastAsia="Times New Roman" w:hAnsi="Consolas" w:cs="Times New Roman"/>
          <w:color w:val="000000"/>
          <w:sz w:val="18"/>
          <w:szCs w:val="18"/>
          <w:lang w:eastAsia="en-US"/>
        </w:rPr>
        <w:t>;</w:t>
      </w:r>
    </w:p>
    <w:p w14:paraId="1B8DB985"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import</w:t>
      </w:r>
      <w:r w:rsidRPr="00367C58">
        <w:rPr>
          <w:rFonts w:ascii="Consolas" w:eastAsia="Times New Roman" w:hAnsi="Consolas" w:cs="Times New Roman"/>
          <w:color w:val="000000"/>
          <w:sz w:val="18"/>
          <w:szCs w:val="18"/>
          <w:lang w:eastAsia="en-US"/>
        </w:rPr>
        <w:t> ListAllEmployeesComponent </w:t>
      </w:r>
      <w:r w:rsidRPr="00367C58">
        <w:rPr>
          <w:rFonts w:ascii="Consolas" w:eastAsia="Times New Roman" w:hAnsi="Consolas" w:cs="Times New Roman"/>
          <w:color w:val="0000FF"/>
          <w:sz w:val="18"/>
          <w:szCs w:val="18"/>
          <w:lang w:eastAsia="en-US"/>
        </w:rPr>
        <w:t>from</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A31515"/>
          <w:sz w:val="18"/>
          <w:szCs w:val="18"/>
          <w:lang w:eastAsia="en-US"/>
        </w:rPr>
        <w:t>'./component/ListAllEmployeesComponent'</w:t>
      </w:r>
      <w:r w:rsidRPr="00367C58">
        <w:rPr>
          <w:rFonts w:ascii="Consolas" w:eastAsia="Times New Roman" w:hAnsi="Consolas" w:cs="Times New Roman"/>
          <w:color w:val="000000"/>
          <w:sz w:val="18"/>
          <w:szCs w:val="18"/>
          <w:lang w:eastAsia="en-US"/>
        </w:rPr>
        <w:t>;</w:t>
      </w:r>
    </w:p>
    <w:p w14:paraId="2712F597"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p>
    <w:p w14:paraId="1D646644"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function</w:t>
      </w:r>
      <w:r w:rsidRPr="00367C58">
        <w:rPr>
          <w:rFonts w:ascii="Consolas" w:eastAsia="Times New Roman" w:hAnsi="Consolas" w:cs="Times New Roman"/>
          <w:color w:val="000000"/>
          <w:sz w:val="18"/>
          <w:szCs w:val="18"/>
          <w:lang w:eastAsia="en-US"/>
        </w:rPr>
        <w:t> App() {</w:t>
      </w:r>
    </w:p>
    <w:p w14:paraId="2FB41253"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return</w:t>
      </w:r>
      <w:r w:rsidRPr="00367C58">
        <w:rPr>
          <w:rFonts w:ascii="Consolas" w:eastAsia="Times New Roman" w:hAnsi="Consolas" w:cs="Times New Roman"/>
          <w:color w:val="000000"/>
          <w:sz w:val="18"/>
          <w:szCs w:val="18"/>
          <w:lang w:eastAsia="en-US"/>
        </w:rPr>
        <w:t> (</w:t>
      </w:r>
    </w:p>
    <w:p w14:paraId="2A2FC8E7"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p>
    <w:p w14:paraId="063B1C17"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&lt;div&gt;</w:t>
      </w:r>
    </w:p>
    <w:p w14:paraId="24B14D7D"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w:t>
      </w:r>
      <w:r w:rsidRPr="00367C58">
        <w:rPr>
          <w:rStyle w:val="BlueSyntaxChar"/>
          <w:szCs w:val="18"/>
          <w:lang w:eastAsia="en-US"/>
        </w:rPr>
        <w:t>HeaderComponent</w:t>
      </w:r>
      <w:r w:rsidRPr="00367C58">
        <w:rPr>
          <w:rFonts w:ascii="Consolas" w:eastAsia="Times New Roman" w:hAnsi="Consolas" w:cs="Times New Roman"/>
          <w:color w:val="800000"/>
          <w:sz w:val="18"/>
          <w:szCs w:val="18"/>
          <w:lang w:eastAsia="en-US"/>
        </w:rPr>
        <w:t>/&gt;</w:t>
      </w:r>
    </w:p>
    <w:p w14:paraId="40F6718D"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FF0000"/>
          <w:sz w:val="18"/>
          <w:szCs w:val="18"/>
          <w:lang w:eastAsia="en-US"/>
        </w:rPr>
        <w:t>className</w:t>
      </w:r>
      <w:r w:rsidRPr="00367C58">
        <w:rPr>
          <w:rFonts w:ascii="Consolas" w:eastAsia="Times New Roman" w:hAnsi="Consolas" w:cs="Times New Roman"/>
          <w:color w:val="000000"/>
          <w:sz w:val="18"/>
          <w:szCs w:val="18"/>
          <w:lang w:eastAsia="en-US"/>
        </w:rPr>
        <w:t>=</w:t>
      </w:r>
      <w:r w:rsidRPr="00367C58">
        <w:rPr>
          <w:rFonts w:ascii="Consolas" w:eastAsia="Times New Roman" w:hAnsi="Consolas" w:cs="Times New Roman"/>
          <w:color w:val="A31515"/>
          <w:sz w:val="18"/>
          <w:szCs w:val="18"/>
          <w:lang w:eastAsia="en-US"/>
        </w:rPr>
        <w:t>"container"</w:t>
      </w:r>
      <w:r w:rsidRPr="00367C58">
        <w:rPr>
          <w:rFonts w:ascii="Consolas" w:eastAsia="Times New Roman" w:hAnsi="Consolas" w:cs="Times New Roman"/>
          <w:color w:val="800000"/>
          <w:sz w:val="18"/>
          <w:szCs w:val="18"/>
          <w:lang w:eastAsia="en-US"/>
        </w:rPr>
        <w:t>&gt;</w:t>
      </w:r>
      <w:r w:rsidRPr="00367C58">
        <w:rPr>
          <w:rFonts w:ascii="Consolas" w:eastAsia="Times New Roman" w:hAnsi="Consolas" w:cs="Times New Roman"/>
          <w:color w:val="000000"/>
          <w:sz w:val="18"/>
          <w:szCs w:val="18"/>
          <w:lang w:eastAsia="en-US"/>
        </w:rPr>
        <w:t> </w:t>
      </w:r>
    </w:p>
    <w:p w14:paraId="496F1074"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w:t>
      </w:r>
      <w:r w:rsidRPr="00367C58">
        <w:rPr>
          <w:rStyle w:val="BlueSyntaxChar"/>
          <w:szCs w:val="18"/>
          <w:lang w:eastAsia="en-US"/>
        </w:rPr>
        <w:t>ListAllEmployeesComponent</w:t>
      </w:r>
      <w:r w:rsidRPr="00367C58">
        <w:rPr>
          <w:rFonts w:ascii="Consolas" w:eastAsia="Times New Roman" w:hAnsi="Consolas" w:cs="Times New Roman"/>
          <w:color w:val="800000"/>
          <w:sz w:val="18"/>
          <w:szCs w:val="18"/>
          <w:lang w:eastAsia="en-US"/>
        </w:rPr>
        <w:t>/&gt;</w:t>
      </w:r>
    </w:p>
    <w:p w14:paraId="44D71100"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&lt;/div&gt;</w:t>
      </w:r>
    </w:p>
    <w:p w14:paraId="09B40532"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w:t>
      </w:r>
      <w:r w:rsidRPr="00367C58">
        <w:rPr>
          <w:rStyle w:val="BlueSyntaxChar"/>
          <w:szCs w:val="18"/>
          <w:lang w:eastAsia="en-US"/>
        </w:rPr>
        <w:t>FooterComponent</w:t>
      </w:r>
      <w:r w:rsidRPr="00367C58">
        <w:rPr>
          <w:rFonts w:ascii="Consolas" w:eastAsia="Times New Roman" w:hAnsi="Consolas" w:cs="Times New Roman"/>
          <w:color w:val="800000"/>
          <w:sz w:val="18"/>
          <w:szCs w:val="18"/>
          <w:lang w:eastAsia="en-US"/>
        </w:rPr>
        <w:t>/&gt;</w:t>
      </w:r>
    </w:p>
    <w:p w14:paraId="5A37FA9F"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&lt;/div&gt;</w:t>
      </w:r>
    </w:p>
    <w:p w14:paraId="30968D17"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p>
    <w:p w14:paraId="1AAF7157"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w:t>
      </w:r>
    </w:p>
    <w:p w14:paraId="579BE31B"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p>
    <w:p w14:paraId="12646E1C"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export</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default</w:t>
      </w:r>
      <w:r w:rsidRPr="00367C58">
        <w:rPr>
          <w:rFonts w:ascii="Consolas" w:eastAsia="Times New Roman" w:hAnsi="Consolas" w:cs="Times New Roman"/>
          <w:color w:val="000000"/>
          <w:sz w:val="18"/>
          <w:szCs w:val="18"/>
          <w:lang w:eastAsia="en-US"/>
        </w:rPr>
        <w:t> App;</w:t>
      </w:r>
    </w:p>
    <w:p w14:paraId="31E0DFD8" w14:textId="77777777" w:rsidR="00EA3BD6" w:rsidRDefault="00EA3BD6" w:rsidP="00EA3BD6">
      <w:r>
        <w:rPr>
          <w:noProof/>
        </w:rPr>
        <w:lastRenderedPageBreak/>
        <w:drawing>
          <wp:inline distT="0" distB="0" distL="0" distR="0" wp14:anchorId="442BFEEB" wp14:editId="66DF5C61">
            <wp:extent cx="4709122" cy="2769628"/>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713639" cy="2772284"/>
                    </a:xfrm>
                    <a:prstGeom prst="rect">
                      <a:avLst/>
                    </a:prstGeom>
                  </pic:spPr>
                </pic:pic>
              </a:graphicData>
            </a:graphic>
          </wp:inline>
        </w:drawing>
      </w:r>
    </w:p>
    <w:p w14:paraId="1AF839BD" w14:textId="77777777" w:rsidR="00EA3BD6" w:rsidRDefault="00EA3BD6" w:rsidP="00EA3BD6"/>
    <w:p w14:paraId="3FCBBA16" w14:textId="77777777" w:rsidR="00EA3BD6" w:rsidRDefault="00EA3BD6" w:rsidP="00EA3BD6">
      <w:pPr>
        <w:pStyle w:val="Heading3"/>
      </w:pPr>
      <w:bookmarkStart w:id="248" w:name="_Toc80104544"/>
      <w:r>
        <w:t>Routing</w:t>
      </w:r>
      <w:bookmarkEnd w:id="248"/>
    </w:p>
    <w:p w14:paraId="05AEC133" w14:textId="77777777" w:rsidR="00EA3BD6" w:rsidRDefault="00EA3BD6" w:rsidP="00EA3BD6">
      <w:pPr>
        <w:spacing w:after="0"/>
      </w:pPr>
      <w:r>
        <w:t xml:space="preserve">Install </w:t>
      </w:r>
      <w:r w:rsidRPr="00074F66">
        <w:rPr>
          <w:rStyle w:val="BlueSyntaxChar"/>
        </w:rPr>
        <w:t>react</w:t>
      </w:r>
      <w:r w:rsidRPr="00C00C30">
        <w:rPr>
          <w:rStyle w:val="BlueSyntaxChar"/>
        </w:rPr>
        <w:t>-router-dom</w:t>
      </w:r>
      <w:r>
        <w:t xml:space="preserve"> </w:t>
      </w:r>
    </w:p>
    <w:p w14:paraId="1C3687E3" w14:textId="77777777" w:rsidR="00EA3BD6" w:rsidRPr="00186104" w:rsidRDefault="00EA3BD6" w:rsidP="00EA3BD6">
      <w:pPr>
        <w:pStyle w:val="Output"/>
      </w:pPr>
      <w:r w:rsidRPr="000D43B3">
        <w:rPr>
          <w:b/>
          <w:bCs/>
          <w:color w:val="C00000"/>
        </w:rPr>
        <w:t>npm</w:t>
      </w:r>
      <w:r w:rsidRPr="000D43B3">
        <w:rPr>
          <w:color w:val="C00000"/>
        </w:rPr>
        <w:t xml:space="preserve"> </w:t>
      </w:r>
      <w:r w:rsidRPr="000D43B3">
        <w:rPr>
          <w:b/>
          <w:bCs/>
          <w:color w:val="C00000"/>
        </w:rPr>
        <w:t>install</w:t>
      </w:r>
      <w:r w:rsidRPr="000D43B3">
        <w:rPr>
          <w:color w:val="C00000"/>
        </w:rPr>
        <w:t xml:space="preserve"> </w:t>
      </w:r>
      <w:r w:rsidRPr="00DD281D">
        <w:rPr>
          <w:b/>
          <w:bCs/>
          <w:color w:val="0000FF"/>
        </w:rPr>
        <w:t>react-router-dom</w:t>
      </w:r>
      <w:r w:rsidRPr="00074F66">
        <w:t xml:space="preserve"> --save</w:t>
      </w:r>
    </w:p>
    <w:p w14:paraId="7307D871" w14:textId="77777777" w:rsidR="00EA3BD6" w:rsidRDefault="00EA3BD6" w:rsidP="00EA3BD6"/>
    <w:p w14:paraId="0F07641C"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FF"/>
          <w:sz w:val="18"/>
          <w:szCs w:val="18"/>
        </w:rPr>
        <w:t>import</w:t>
      </w:r>
      <w:r w:rsidRPr="00367C58">
        <w:rPr>
          <w:rFonts w:ascii="Consolas" w:hAnsi="Consolas"/>
          <w:color w:val="000000"/>
          <w:sz w:val="18"/>
          <w:szCs w:val="18"/>
        </w:rPr>
        <w:t> </w:t>
      </w:r>
      <w:r w:rsidRPr="00367C58">
        <w:rPr>
          <w:rFonts w:ascii="Consolas" w:hAnsi="Consolas"/>
          <w:color w:val="A31515"/>
          <w:sz w:val="18"/>
          <w:szCs w:val="18"/>
        </w:rPr>
        <w:t>'./App.css'</w:t>
      </w:r>
      <w:r w:rsidRPr="00367C58">
        <w:rPr>
          <w:rFonts w:ascii="Consolas" w:hAnsi="Consolas"/>
          <w:color w:val="000000"/>
          <w:sz w:val="18"/>
          <w:szCs w:val="18"/>
        </w:rPr>
        <w:t>;</w:t>
      </w:r>
    </w:p>
    <w:p w14:paraId="29983FCB"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FF"/>
          <w:sz w:val="18"/>
          <w:szCs w:val="18"/>
        </w:rPr>
        <w:t>import</w:t>
      </w:r>
      <w:r w:rsidRPr="00367C58">
        <w:rPr>
          <w:rFonts w:ascii="Consolas" w:hAnsi="Consolas"/>
          <w:color w:val="000000"/>
          <w:sz w:val="18"/>
          <w:szCs w:val="18"/>
        </w:rPr>
        <w:t> HeaderComponent </w:t>
      </w:r>
      <w:r w:rsidRPr="00367C58">
        <w:rPr>
          <w:rFonts w:ascii="Consolas" w:hAnsi="Consolas"/>
          <w:color w:val="0000FF"/>
          <w:sz w:val="18"/>
          <w:szCs w:val="18"/>
        </w:rPr>
        <w:t>from</w:t>
      </w:r>
      <w:r w:rsidRPr="00367C58">
        <w:rPr>
          <w:rFonts w:ascii="Consolas" w:hAnsi="Consolas"/>
          <w:color w:val="000000"/>
          <w:sz w:val="18"/>
          <w:szCs w:val="18"/>
        </w:rPr>
        <w:t> </w:t>
      </w:r>
      <w:r w:rsidRPr="00367C58">
        <w:rPr>
          <w:rFonts w:ascii="Consolas" w:hAnsi="Consolas"/>
          <w:color w:val="A31515"/>
          <w:sz w:val="18"/>
          <w:szCs w:val="18"/>
        </w:rPr>
        <w:t>'./component/HeaderComponent'</w:t>
      </w:r>
      <w:r w:rsidRPr="00367C58">
        <w:rPr>
          <w:rFonts w:ascii="Consolas" w:hAnsi="Consolas"/>
          <w:color w:val="000000"/>
          <w:sz w:val="18"/>
          <w:szCs w:val="18"/>
        </w:rPr>
        <w:t>;</w:t>
      </w:r>
    </w:p>
    <w:p w14:paraId="50D41C5F"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FF"/>
          <w:sz w:val="18"/>
          <w:szCs w:val="18"/>
        </w:rPr>
        <w:t>import</w:t>
      </w:r>
      <w:r w:rsidRPr="00367C58">
        <w:rPr>
          <w:rFonts w:ascii="Consolas" w:hAnsi="Consolas"/>
          <w:color w:val="000000"/>
          <w:sz w:val="18"/>
          <w:szCs w:val="18"/>
        </w:rPr>
        <w:t> HomeComponent </w:t>
      </w:r>
      <w:r w:rsidRPr="00367C58">
        <w:rPr>
          <w:rFonts w:ascii="Consolas" w:hAnsi="Consolas"/>
          <w:color w:val="0000FF"/>
          <w:sz w:val="18"/>
          <w:szCs w:val="18"/>
        </w:rPr>
        <w:t>from</w:t>
      </w:r>
      <w:r w:rsidRPr="00367C58">
        <w:rPr>
          <w:rFonts w:ascii="Consolas" w:hAnsi="Consolas"/>
          <w:color w:val="000000"/>
          <w:sz w:val="18"/>
          <w:szCs w:val="18"/>
        </w:rPr>
        <w:t> </w:t>
      </w:r>
      <w:r w:rsidRPr="00367C58">
        <w:rPr>
          <w:rFonts w:ascii="Consolas" w:hAnsi="Consolas"/>
          <w:color w:val="A31515"/>
          <w:sz w:val="18"/>
          <w:szCs w:val="18"/>
        </w:rPr>
        <w:t>'./component/HomeComponent'</w:t>
      </w:r>
      <w:r w:rsidRPr="00367C58">
        <w:rPr>
          <w:rFonts w:ascii="Consolas" w:hAnsi="Consolas"/>
          <w:color w:val="000000"/>
          <w:sz w:val="18"/>
          <w:szCs w:val="18"/>
        </w:rPr>
        <w:t>;</w:t>
      </w:r>
    </w:p>
    <w:p w14:paraId="7451493E"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FF"/>
          <w:sz w:val="18"/>
          <w:szCs w:val="18"/>
        </w:rPr>
        <w:t>import</w:t>
      </w:r>
      <w:r w:rsidRPr="00367C58">
        <w:rPr>
          <w:rFonts w:ascii="Consolas" w:hAnsi="Consolas"/>
          <w:color w:val="000000"/>
          <w:sz w:val="18"/>
          <w:szCs w:val="18"/>
        </w:rPr>
        <w:t> FooterComponent </w:t>
      </w:r>
      <w:r w:rsidRPr="00367C58">
        <w:rPr>
          <w:rFonts w:ascii="Consolas" w:hAnsi="Consolas"/>
          <w:color w:val="0000FF"/>
          <w:sz w:val="18"/>
          <w:szCs w:val="18"/>
        </w:rPr>
        <w:t>from</w:t>
      </w:r>
      <w:r w:rsidRPr="00367C58">
        <w:rPr>
          <w:rFonts w:ascii="Consolas" w:hAnsi="Consolas"/>
          <w:color w:val="000000"/>
          <w:sz w:val="18"/>
          <w:szCs w:val="18"/>
        </w:rPr>
        <w:t> </w:t>
      </w:r>
      <w:r w:rsidRPr="00367C58">
        <w:rPr>
          <w:rFonts w:ascii="Consolas" w:hAnsi="Consolas"/>
          <w:color w:val="A31515"/>
          <w:sz w:val="18"/>
          <w:szCs w:val="18"/>
        </w:rPr>
        <w:t>'./component/FooterComponent'</w:t>
      </w:r>
      <w:r w:rsidRPr="00367C58">
        <w:rPr>
          <w:rFonts w:ascii="Consolas" w:hAnsi="Consolas"/>
          <w:color w:val="000000"/>
          <w:sz w:val="18"/>
          <w:szCs w:val="18"/>
        </w:rPr>
        <w:t>;</w:t>
      </w:r>
    </w:p>
    <w:p w14:paraId="6D73BC77"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FF"/>
          <w:sz w:val="18"/>
          <w:szCs w:val="18"/>
        </w:rPr>
        <w:t>import</w:t>
      </w:r>
      <w:r w:rsidRPr="00367C58">
        <w:rPr>
          <w:rFonts w:ascii="Consolas" w:hAnsi="Consolas"/>
          <w:color w:val="000000"/>
          <w:sz w:val="18"/>
          <w:szCs w:val="18"/>
        </w:rPr>
        <w:t> ListAllEmployeesComponent </w:t>
      </w:r>
      <w:r w:rsidRPr="00367C58">
        <w:rPr>
          <w:rFonts w:ascii="Consolas" w:hAnsi="Consolas"/>
          <w:color w:val="0000FF"/>
          <w:sz w:val="18"/>
          <w:szCs w:val="18"/>
        </w:rPr>
        <w:t>from</w:t>
      </w:r>
      <w:r w:rsidRPr="00367C58">
        <w:rPr>
          <w:rFonts w:ascii="Consolas" w:hAnsi="Consolas"/>
          <w:color w:val="000000"/>
          <w:sz w:val="18"/>
          <w:szCs w:val="18"/>
        </w:rPr>
        <w:t> </w:t>
      </w:r>
      <w:r w:rsidRPr="00367C58">
        <w:rPr>
          <w:rFonts w:ascii="Consolas" w:hAnsi="Consolas"/>
          <w:color w:val="A31515"/>
          <w:sz w:val="18"/>
          <w:szCs w:val="18"/>
        </w:rPr>
        <w:t>'./component/ListAllEmployeesComponent'</w:t>
      </w:r>
      <w:r w:rsidRPr="00367C58">
        <w:rPr>
          <w:rFonts w:ascii="Consolas" w:hAnsi="Consolas"/>
          <w:color w:val="000000"/>
          <w:sz w:val="18"/>
          <w:szCs w:val="18"/>
        </w:rPr>
        <w:t>;</w:t>
      </w:r>
    </w:p>
    <w:p w14:paraId="0C1225A2"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FF"/>
          <w:sz w:val="18"/>
          <w:szCs w:val="18"/>
        </w:rPr>
        <w:t>import</w:t>
      </w:r>
      <w:r w:rsidRPr="00367C58">
        <w:rPr>
          <w:rFonts w:ascii="Consolas" w:hAnsi="Consolas"/>
          <w:color w:val="000000"/>
          <w:sz w:val="18"/>
          <w:szCs w:val="18"/>
        </w:rPr>
        <w:t> { BrowserRouter, Route, Switch } </w:t>
      </w:r>
      <w:r w:rsidRPr="00367C58">
        <w:rPr>
          <w:rFonts w:ascii="Consolas" w:hAnsi="Consolas"/>
          <w:color w:val="0000FF"/>
          <w:sz w:val="18"/>
          <w:szCs w:val="18"/>
        </w:rPr>
        <w:t>from</w:t>
      </w:r>
      <w:r w:rsidRPr="00367C58">
        <w:rPr>
          <w:rFonts w:ascii="Consolas" w:hAnsi="Consolas"/>
          <w:color w:val="000000"/>
          <w:sz w:val="18"/>
          <w:szCs w:val="18"/>
        </w:rPr>
        <w:t> </w:t>
      </w:r>
      <w:r w:rsidRPr="00367C58">
        <w:rPr>
          <w:rFonts w:ascii="Consolas" w:hAnsi="Consolas"/>
          <w:color w:val="A31515"/>
          <w:sz w:val="18"/>
          <w:szCs w:val="18"/>
        </w:rPr>
        <w:t>'react-router-dom'</w:t>
      </w:r>
      <w:r w:rsidRPr="00367C58">
        <w:rPr>
          <w:rFonts w:ascii="Consolas" w:hAnsi="Consolas"/>
          <w:color w:val="000000"/>
          <w:sz w:val="18"/>
          <w:szCs w:val="18"/>
        </w:rPr>
        <w:t>;</w:t>
      </w:r>
    </w:p>
    <w:p w14:paraId="2F3A69D5"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FF"/>
          <w:sz w:val="18"/>
          <w:szCs w:val="18"/>
        </w:rPr>
        <w:t>import</w:t>
      </w:r>
      <w:r w:rsidRPr="00367C58">
        <w:rPr>
          <w:rFonts w:ascii="Consolas" w:hAnsi="Consolas"/>
          <w:color w:val="000000"/>
          <w:sz w:val="18"/>
          <w:szCs w:val="18"/>
        </w:rPr>
        <w:t> Employee </w:t>
      </w:r>
      <w:r w:rsidRPr="00367C58">
        <w:rPr>
          <w:rFonts w:ascii="Consolas" w:hAnsi="Consolas"/>
          <w:color w:val="0000FF"/>
          <w:sz w:val="18"/>
          <w:szCs w:val="18"/>
        </w:rPr>
        <w:t>from</w:t>
      </w:r>
      <w:r w:rsidRPr="00367C58">
        <w:rPr>
          <w:rFonts w:ascii="Consolas" w:hAnsi="Consolas"/>
          <w:color w:val="000000"/>
          <w:sz w:val="18"/>
          <w:szCs w:val="18"/>
        </w:rPr>
        <w:t> </w:t>
      </w:r>
      <w:r w:rsidRPr="00367C58">
        <w:rPr>
          <w:rFonts w:ascii="Consolas" w:hAnsi="Consolas"/>
          <w:color w:val="A31515"/>
          <w:sz w:val="18"/>
          <w:szCs w:val="18"/>
        </w:rPr>
        <w:t>'./component/Employee'</w:t>
      </w:r>
      <w:r w:rsidRPr="00367C58">
        <w:rPr>
          <w:rFonts w:ascii="Consolas" w:hAnsi="Consolas"/>
          <w:color w:val="000000"/>
          <w:sz w:val="18"/>
          <w:szCs w:val="18"/>
        </w:rPr>
        <w:t>;</w:t>
      </w:r>
    </w:p>
    <w:p w14:paraId="6EFAC9C5"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FF"/>
          <w:sz w:val="18"/>
          <w:szCs w:val="18"/>
        </w:rPr>
        <w:t>function</w:t>
      </w:r>
      <w:r w:rsidRPr="00367C58">
        <w:rPr>
          <w:rFonts w:ascii="Consolas" w:hAnsi="Consolas"/>
          <w:color w:val="000000"/>
          <w:sz w:val="18"/>
          <w:szCs w:val="18"/>
        </w:rPr>
        <w:t> App() {</w:t>
      </w:r>
    </w:p>
    <w:p w14:paraId="261B9004"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0000FF"/>
          <w:sz w:val="18"/>
          <w:szCs w:val="18"/>
        </w:rPr>
        <w:t>return</w:t>
      </w:r>
      <w:r w:rsidRPr="00367C58">
        <w:rPr>
          <w:rFonts w:ascii="Consolas" w:hAnsi="Consolas"/>
          <w:color w:val="000000"/>
          <w:sz w:val="18"/>
          <w:szCs w:val="18"/>
        </w:rPr>
        <w:t> (</w:t>
      </w:r>
    </w:p>
    <w:p w14:paraId="0A70B044"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800000"/>
          <w:sz w:val="18"/>
          <w:szCs w:val="18"/>
        </w:rPr>
        <w:t>&lt;div&gt;</w:t>
      </w:r>
    </w:p>
    <w:p w14:paraId="2026C6C5"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800000"/>
          <w:sz w:val="18"/>
          <w:szCs w:val="18"/>
        </w:rPr>
        <w:t>&lt;HeaderComponent</w:t>
      </w:r>
      <w:r w:rsidRPr="00367C58">
        <w:rPr>
          <w:rFonts w:ascii="Consolas" w:hAnsi="Consolas"/>
          <w:color w:val="000000"/>
          <w:sz w:val="18"/>
          <w:szCs w:val="18"/>
        </w:rPr>
        <w:t> </w:t>
      </w:r>
      <w:r w:rsidRPr="00367C58">
        <w:rPr>
          <w:rFonts w:ascii="Consolas" w:hAnsi="Consolas"/>
          <w:color w:val="800000"/>
          <w:sz w:val="18"/>
          <w:szCs w:val="18"/>
        </w:rPr>
        <w:t>/&gt;</w:t>
      </w:r>
    </w:p>
    <w:p w14:paraId="0AA43189"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800000"/>
          <w:sz w:val="18"/>
          <w:szCs w:val="18"/>
        </w:rPr>
        <w:t>&lt;BrowserRouter&gt;</w:t>
      </w:r>
    </w:p>
    <w:p w14:paraId="580D1090"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800000"/>
          <w:sz w:val="18"/>
          <w:szCs w:val="18"/>
        </w:rPr>
        <w:t>&lt;div</w:t>
      </w:r>
      <w:r w:rsidRPr="00367C58">
        <w:rPr>
          <w:rFonts w:ascii="Consolas" w:hAnsi="Consolas"/>
          <w:color w:val="000000"/>
          <w:sz w:val="18"/>
          <w:szCs w:val="18"/>
        </w:rPr>
        <w:t> </w:t>
      </w:r>
      <w:r w:rsidRPr="00367C58">
        <w:rPr>
          <w:rFonts w:ascii="Consolas" w:hAnsi="Consolas"/>
          <w:color w:val="FF0000"/>
          <w:sz w:val="18"/>
          <w:szCs w:val="18"/>
        </w:rPr>
        <w:t>className</w:t>
      </w:r>
      <w:r w:rsidRPr="00367C58">
        <w:rPr>
          <w:rFonts w:ascii="Consolas" w:hAnsi="Consolas"/>
          <w:color w:val="000000"/>
          <w:sz w:val="18"/>
          <w:szCs w:val="18"/>
        </w:rPr>
        <w:t>=</w:t>
      </w:r>
      <w:r w:rsidRPr="00367C58">
        <w:rPr>
          <w:rFonts w:ascii="Consolas" w:hAnsi="Consolas"/>
          <w:color w:val="A31515"/>
          <w:sz w:val="18"/>
          <w:szCs w:val="18"/>
        </w:rPr>
        <w:t>"container"</w:t>
      </w:r>
      <w:r w:rsidRPr="00367C58">
        <w:rPr>
          <w:rFonts w:ascii="Consolas" w:hAnsi="Consolas"/>
          <w:color w:val="800000"/>
          <w:sz w:val="18"/>
          <w:szCs w:val="18"/>
        </w:rPr>
        <w:t>&gt;</w:t>
      </w:r>
    </w:p>
    <w:p w14:paraId="08413C35"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800000"/>
          <w:sz w:val="18"/>
          <w:szCs w:val="18"/>
        </w:rPr>
        <w:t>&lt;Switch&gt;</w:t>
      </w:r>
    </w:p>
    <w:p w14:paraId="49AF7334"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Pr>
          <w:rFonts w:ascii="Consolas" w:hAnsi="Consolas"/>
          <w:color w:val="000000"/>
          <w:sz w:val="18"/>
          <w:szCs w:val="18"/>
        </w:rPr>
        <w:tab/>
      </w:r>
      <w:r w:rsidRPr="00367C58">
        <w:rPr>
          <w:rFonts w:ascii="Consolas" w:hAnsi="Consolas"/>
          <w:color w:val="800000"/>
          <w:sz w:val="18"/>
          <w:szCs w:val="18"/>
        </w:rPr>
        <w:t>&lt;Route</w:t>
      </w:r>
      <w:r w:rsidRPr="00367C58">
        <w:rPr>
          <w:rFonts w:ascii="Consolas" w:hAnsi="Consolas"/>
          <w:color w:val="000000"/>
          <w:sz w:val="18"/>
          <w:szCs w:val="18"/>
        </w:rPr>
        <w:t> </w:t>
      </w:r>
      <w:r w:rsidRPr="00367C58">
        <w:rPr>
          <w:rFonts w:ascii="Consolas" w:hAnsi="Consolas"/>
          <w:color w:val="FF0000"/>
          <w:sz w:val="18"/>
          <w:szCs w:val="18"/>
        </w:rPr>
        <w:t>exact</w:t>
      </w:r>
      <w:r w:rsidRPr="00367C58">
        <w:rPr>
          <w:rFonts w:ascii="Consolas" w:hAnsi="Consolas"/>
          <w:color w:val="000000"/>
          <w:sz w:val="18"/>
          <w:szCs w:val="18"/>
        </w:rPr>
        <w:t> </w:t>
      </w:r>
      <w:r w:rsidRPr="00367C58">
        <w:rPr>
          <w:rFonts w:ascii="Consolas" w:hAnsi="Consolas"/>
          <w:color w:val="FF0000"/>
          <w:sz w:val="18"/>
          <w:szCs w:val="18"/>
        </w:rPr>
        <w:t>path</w:t>
      </w:r>
      <w:r w:rsidRPr="00367C58">
        <w:rPr>
          <w:rFonts w:ascii="Consolas" w:hAnsi="Consolas"/>
          <w:color w:val="000000"/>
          <w:sz w:val="18"/>
          <w:szCs w:val="18"/>
        </w:rPr>
        <w:t>=</w:t>
      </w:r>
      <w:r w:rsidRPr="00367C58">
        <w:rPr>
          <w:rFonts w:ascii="Consolas" w:hAnsi="Consolas"/>
          <w:color w:val="A31515"/>
          <w:sz w:val="18"/>
          <w:szCs w:val="18"/>
        </w:rPr>
        <w:t>"/"</w:t>
      </w:r>
      <w:r w:rsidRPr="00367C58">
        <w:rPr>
          <w:rFonts w:ascii="Consolas" w:hAnsi="Consolas"/>
          <w:color w:val="000000"/>
          <w:sz w:val="18"/>
          <w:szCs w:val="18"/>
        </w:rPr>
        <w:t> </w:t>
      </w:r>
      <w:r w:rsidRPr="00367C58">
        <w:rPr>
          <w:rFonts w:ascii="Consolas" w:hAnsi="Consolas"/>
          <w:color w:val="FF0000"/>
          <w:sz w:val="18"/>
          <w:szCs w:val="18"/>
        </w:rPr>
        <w:t>component</w:t>
      </w:r>
      <w:r w:rsidRPr="00367C58">
        <w:rPr>
          <w:rFonts w:ascii="Consolas" w:hAnsi="Consolas"/>
          <w:color w:val="000000"/>
          <w:sz w:val="18"/>
          <w:szCs w:val="18"/>
        </w:rPr>
        <w:t>=</w:t>
      </w:r>
      <w:r w:rsidRPr="00367C58">
        <w:rPr>
          <w:rFonts w:ascii="Consolas" w:hAnsi="Consolas"/>
          <w:color w:val="0000FF"/>
          <w:sz w:val="18"/>
          <w:szCs w:val="18"/>
        </w:rPr>
        <w:t>{</w:t>
      </w:r>
      <w:r w:rsidRPr="00367C58">
        <w:rPr>
          <w:rFonts w:ascii="Consolas" w:hAnsi="Consolas"/>
          <w:color w:val="000000"/>
          <w:sz w:val="18"/>
          <w:szCs w:val="18"/>
        </w:rPr>
        <w:t>HomeComponent</w:t>
      </w:r>
      <w:r w:rsidRPr="00367C58">
        <w:rPr>
          <w:rFonts w:ascii="Consolas" w:hAnsi="Consolas"/>
          <w:color w:val="0000FF"/>
          <w:sz w:val="18"/>
          <w:szCs w:val="18"/>
        </w:rPr>
        <w:t>}</w:t>
      </w:r>
      <w:r w:rsidRPr="00367C58">
        <w:rPr>
          <w:rFonts w:ascii="Consolas" w:hAnsi="Consolas"/>
          <w:color w:val="800000"/>
          <w:sz w:val="18"/>
          <w:szCs w:val="18"/>
        </w:rPr>
        <w:t>&gt;&lt;/Route&gt;</w:t>
      </w:r>
    </w:p>
    <w:p w14:paraId="6AE36356"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Pr>
          <w:rFonts w:ascii="Consolas" w:hAnsi="Consolas"/>
          <w:color w:val="000000"/>
          <w:sz w:val="18"/>
          <w:szCs w:val="18"/>
        </w:rPr>
        <w:tab/>
      </w:r>
      <w:r w:rsidRPr="00367C58">
        <w:rPr>
          <w:rFonts w:ascii="Consolas" w:hAnsi="Consolas"/>
          <w:color w:val="800000"/>
          <w:sz w:val="18"/>
          <w:szCs w:val="18"/>
        </w:rPr>
        <w:t>&lt;Route</w:t>
      </w:r>
      <w:r w:rsidRPr="00367C58">
        <w:rPr>
          <w:rFonts w:ascii="Consolas" w:hAnsi="Consolas"/>
          <w:color w:val="000000"/>
          <w:sz w:val="18"/>
          <w:szCs w:val="18"/>
        </w:rPr>
        <w:t> </w:t>
      </w:r>
      <w:r w:rsidRPr="00367C58">
        <w:rPr>
          <w:rFonts w:ascii="Consolas" w:hAnsi="Consolas"/>
          <w:color w:val="FF0000"/>
          <w:sz w:val="18"/>
          <w:szCs w:val="18"/>
        </w:rPr>
        <w:t>exact</w:t>
      </w:r>
      <w:r w:rsidRPr="00367C58">
        <w:rPr>
          <w:rFonts w:ascii="Consolas" w:hAnsi="Consolas"/>
          <w:color w:val="000000"/>
          <w:sz w:val="18"/>
          <w:szCs w:val="18"/>
        </w:rPr>
        <w:t> </w:t>
      </w:r>
      <w:r w:rsidRPr="00367C58">
        <w:rPr>
          <w:rFonts w:ascii="Consolas" w:hAnsi="Consolas"/>
          <w:color w:val="FF0000"/>
          <w:sz w:val="18"/>
          <w:szCs w:val="18"/>
        </w:rPr>
        <w:t>path</w:t>
      </w:r>
      <w:r w:rsidRPr="00367C58">
        <w:rPr>
          <w:rFonts w:ascii="Consolas" w:hAnsi="Consolas"/>
          <w:color w:val="000000"/>
          <w:sz w:val="18"/>
          <w:szCs w:val="18"/>
        </w:rPr>
        <w:t>=</w:t>
      </w:r>
      <w:r w:rsidRPr="00367C58">
        <w:rPr>
          <w:rFonts w:ascii="Consolas" w:hAnsi="Consolas"/>
          <w:color w:val="A31515"/>
          <w:sz w:val="18"/>
          <w:szCs w:val="18"/>
        </w:rPr>
        <w:t>"/one"</w:t>
      </w:r>
      <w:r w:rsidRPr="00367C58">
        <w:rPr>
          <w:rFonts w:ascii="Consolas" w:hAnsi="Consolas"/>
          <w:color w:val="000000"/>
          <w:sz w:val="18"/>
          <w:szCs w:val="18"/>
        </w:rPr>
        <w:t> </w:t>
      </w:r>
      <w:r w:rsidRPr="00367C58">
        <w:rPr>
          <w:rFonts w:ascii="Consolas" w:hAnsi="Consolas"/>
          <w:color w:val="FF0000"/>
          <w:sz w:val="18"/>
          <w:szCs w:val="18"/>
        </w:rPr>
        <w:t>component</w:t>
      </w:r>
      <w:r w:rsidRPr="00367C58">
        <w:rPr>
          <w:rFonts w:ascii="Consolas" w:hAnsi="Consolas"/>
          <w:color w:val="000000"/>
          <w:sz w:val="18"/>
          <w:szCs w:val="18"/>
        </w:rPr>
        <w:t>=</w:t>
      </w:r>
      <w:r w:rsidRPr="00367C58">
        <w:rPr>
          <w:rFonts w:ascii="Consolas" w:hAnsi="Consolas"/>
          <w:color w:val="0000FF"/>
          <w:sz w:val="18"/>
          <w:szCs w:val="18"/>
        </w:rPr>
        <w:t>{</w:t>
      </w:r>
      <w:r w:rsidRPr="00367C58">
        <w:rPr>
          <w:rFonts w:ascii="Consolas" w:hAnsi="Consolas"/>
          <w:color w:val="000000"/>
          <w:sz w:val="18"/>
          <w:szCs w:val="18"/>
        </w:rPr>
        <w:t>Employee</w:t>
      </w:r>
      <w:r w:rsidRPr="00367C58">
        <w:rPr>
          <w:rFonts w:ascii="Consolas" w:hAnsi="Consolas"/>
          <w:color w:val="0000FF"/>
          <w:sz w:val="18"/>
          <w:szCs w:val="18"/>
        </w:rPr>
        <w:t>}</w:t>
      </w:r>
      <w:r w:rsidRPr="00367C58">
        <w:rPr>
          <w:rFonts w:ascii="Consolas" w:hAnsi="Consolas"/>
          <w:color w:val="800000"/>
          <w:sz w:val="18"/>
          <w:szCs w:val="18"/>
        </w:rPr>
        <w:t>&gt;&lt;/Route&gt;</w:t>
      </w:r>
    </w:p>
    <w:p w14:paraId="3066C517"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Pr>
          <w:rFonts w:ascii="Consolas" w:hAnsi="Consolas"/>
          <w:color w:val="000000"/>
          <w:sz w:val="18"/>
          <w:szCs w:val="18"/>
        </w:rPr>
        <w:t xml:space="preserve">  </w:t>
      </w:r>
      <w:r>
        <w:rPr>
          <w:rFonts w:ascii="Consolas" w:hAnsi="Consolas"/>
          <w:color w:val="000000"/>
          <w:sz w:val="18"/>
          <w:szCs w:val="18"/>
        </w:rPr>
        <w:tab/>
      </w:r>
      <w:r w:rsidRPr="00367C58">
        <w:rPr>
          <w:rFonts w:ascii="Consolas" w:hAnsi="Consolas"/>
          <w:color w:val="800000"/>
          <w:sz w:val="18"/>
          <w:szCs w:val="18"/>
        </w:rPr>
        <w:t>&lt;Route</w:t>
      </w:r>
      <w:r w:rsidRPr="00367C58">
        <w:rPr>
          <w:rFonts w:ascii="Consolas" w:hAnsi="Consolas"/>
          <w:color w:val="000000"/>
          <w:sz w:val="18"/>
          <w:szCs w:val="18"/>
        </w:rPr>
        <w:t> </w:t>
      </w:r>
      <w:r w:rsidRPr="00367C58">
        <w:rPr>
          <w:rFonts w:ascii="Consolas" w:hAnsi="Consolas"/>
          <w:color w:val="FF0000"/>
          <w:sz w:val="18"/>
          <w:szCs w:val="18"/>
        </w:rPr>
        <w:t>exact</w:t>
      </w:r>
      <w:r w:rsidRPr="00367C58">
        <w:rPr>
          <w:rFonts w:ascii="Consolas" w:hAnsi="Consolas"/>
          <w:color w:val="000000"/>
          <w:sz w:val="18"/>
          <w:szCs w:val="18"/>
        </w:rPr>
        <w:t> </w:t>
      </w:r>
      <w:r w:rsidRPr="00367C58">
        <w:rPr>
          <w:rFonts w:ascii="Consolas" w:hAnsi="Consolas"/>
          <w:color w:val="FF0000"/>
          <w:sz w:val="18"/>
          <w:szCs w:val="18"/>
        </w:rPr>
        <w:t>path</w:t>
      </w:r>
      <w:r w:rsidRPr="00367C58">
        <w:rPr>
          <w:rFonts w:ascii="Consolas" w:hAnsi="Consolas"/>
          <w:color w:val="000000"/>
          <w:sz w:val="18"/>
          <w:szCs w:val="18"/>
        </w:rPr>
        <w:t>=</w:t>
      </w:r>
      <w:r w:rsidRPr="00367C58">
        <w:rPr>
          <w:rFonts w:ascii="Consolas" w:hAnsi="Consolas"/>
          <w:color w:val="A31515"/>
          <w:sz w:val="18"/>
          <w:szCs w:val="18"/>
        </w:rPr>
        <w:t>"/all"</w:t>
      </w:r>
      <w:r w:rsidRPr="00367C58">
        <w:rPr>
          <w:rFonts w:ascii="Consolas" w:hAnsi="Consolas"/>
          <w:color w:val="000000"/>
          <w:sz w:val="18"/>
          <w:szCs w:val="18"/>
        </w:rPr>
        <w:t> </w:t>
      </w:r>
      <w:r w:rsidRPr="00367C58">
        <w:rPr>
          <w:rFonts w:ascii="Consolas" w:hAnsi="Consolas"/>
          <w:color w:val="FF0000"/>
          <w:sz w:val="18"/>
          <w:szCs w:val="18"/>
        </w:rPr>
        <w:t>component</w:t>
      </w:r>
      <w:r w:rsidRPr="00367C58">
        <w:rPr>
          <w:rFonts w:ascii="Consolas" w:hAnsi="Consolas"/>
          <w:color w:val="000000"/>
          <w:sz w:val="18"/>
          <w:szCs w:val="18"/>
        </w:rPr>
        <w:t>=</w:t>
      </w:r>
      <w:r w:rsidRPr="00367C58">
        <w:rPr>
          <w:rFonts w:ascii="Consolas" w:hAnsi="Consolas"/>
          <w:color w:val="0000FF"/>
          <w:sz w:val="18"/>
          <w:szCs w:val="18"/>
        </w:rPr>
        <w:t>{</w:t>
      </w:r>
      <w:r w:rsidRPr="00367C58">
        <w:rPr>
          <w:rFonts w:ascii="Consolas" w:hAnsi="Consolas"/>
          <w:color w:val="000000"/>
          <w:sz w:val="18"/>
          <w:szCs w:val="18"/>
        </w:rPr>
        <w:t>ListAllEmployeesComponent</w:t>
      </w:r>
      <w:r w:rsidRPr="00367C58">
        <w:rPr>
          <w:rFonts w:ascii="Consolas" w:hAnsi="Consolas"/>
          <w:color w:val="0000FF"/>
          <w:sz w:val="18"/>
          <w:szCs w:val="18"/>
        </w:rPr>
        <w:t>}</w:t>
      </w:r>
      <w:r w:rsidRPr="00367C58">
        <w:rPr>
          <w:rFonts w:ascii="Consolas" w:hAnsi="Consolas"/>
          <w:color w:val="800000"/>
          <w:sz w:val="18"/>
          <w:szCs w:val="18"/>
        </w:rPr>
        <w:t>&gt;&lt;/Route&gt;</w:t>
      </w:r>
    </w:p>
    <w:p w14:paraId="71A3DE17"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Pr>
          <w:rFonts w:ascii="Consolas" w:hAnsi="Consolas"/>
          <w:color w:val="000000"/>
          <w:sz w:val="18"/>
          <w:szCs w:val="18"/>
        </w:rPr>
        <w:tab/>
      </w:r>
      <w:r w:rsidRPr="00367C58">
        <w:rPr>
          <w:rFonts w:ascii="Consolas" w:hAnsi="Consolas"/>
          <w:color w:val="800000"/>
          <w:sz w:val="18"/>
          <w:szCs w:val="18"/>
        </w:rPr>
        <w:t>&lt;Route</w:t>
      </w:r>
      <w:r w:rsidRPr="00367C58">
        <w:rPr>
          <w:rFonts w:ascii="Consolas" w:hAnsi="Consolas"/>
          <w:color w:val="000000"/>
          <w:sz w:val="18"/>
          <w:szCs w:val="18"/>
        </w:rPr>
        <w:t> </w:t>
      </w:r>
      <w:r w:rsidRPr="00367C58">
        <w:rPr>
          <w:rFonts w:ascii="Consolas" w:hAnsi="Consolas"/>
          <w:color w:val="FF0000"/>
          <w:sz w:val="18"/>
          <w:szCs w:val="18"/>
        </w:rPr>
        <w:t>component</w:t>
      </w:r>
      <w:r w:rsidRPr="00367C58">
        <w:rPr>
          <w:rFonts w:ascii="Consolas" w:hAnsi="Consolas"/>
          <w:color w:val="000000"/>
          <w:sz w:val="18"/>
          <w:szCs w:val="18"/>
        </w:rPr>
        <w:t>=</w:t>
      </w:r>
      <w:r w:rsidRPr="00367C58">
        <w:rPr>
          <w:rFonts w:ascii="Consolas" w:hAnsi="Consolas"/>
          <w:color w:val="0000FF"/>
          <w:sz w:val="18"/>
          <w:szCs w:val="18"/>
        </w:rPr>
        <w:t>{</w:t>
      </w:r>
      <w:r w:rsidRPr="00367C58">
        <w:rPr>
          <w:rFonts w:ascii="Consolas" w:hAnsi="Consolas"/>
          <w:color w:val="000000"/>
          <w:sz w:val="18"/>
          <w:szCs w:val="18"/>
        </w:rPr>
        <w:t>Error</w:t>
      </w:r>
      <w:r w:rsidRPr="00367C58">
        <w:rPr>
          <w:rFonts w:ascii="Consolas" w:hAnsi="Consolas"/>
          <w:color w:val="0000FF"/>
          <w:sz w:val="18"/>
          <w:szCs w:val="18"/>
        </w:rPr>
        <w:t>}</w:t>
      </w:r>
      <w:r w:rsidRPr="00367C58">
        <w:rPr>
          <w:rFonts w:ascii="Consolas" w:hAnsi="Consolas"/>
          <w:color w:val="000000"/>
          <w:sz w:val="18"/>
          <w:szCs w:val="18"/>
        </w:rPr>
        <w:t> </w:t>
      </w:r>
      <w:r w:rsidRPr="00367C58">
        <w:rPr>
          <w:rFonts w:ascii="Consolas" w:hAnsi="Consolas"/>
          <w:color w:val="800000"/>
          <w:sz w:val="18"/>
          <w:szCs w:val="18"/>
        </w:rPr>
        <w:t>/&gt;</w:t>
      </w:r>
    </w:p>
    <w:p w14:paraId="368C1749"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800000"/>
          <w:sz w:val="18"/>
          <w:szCs w:val="18"/>
        </w:rPr>
        <w:t>&lt;/Switch&gt;</w:t>
      </w:r>
    </w:p>
    <w:p w14:paraId="376619F8"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800000"/>
          <w:sz w:val="18"/>
          <w:szCs w:val="18"/>
        </w:rPr>
        <w:t>&lt;/div&gt;</w:t>
      </w:r>
    </w:p>
    <w:p w14:paraId="62FF1FC0"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800000"/>
          <w:sz w:val="18"/>
          <w:szCs w:val="18"/>
        </w:rPr>
        <w:t>&lt;/BrowserRouter&gt;</w:t>
      </w:r>
    </w:p>
    <w:p w14:paraId="7071EEBA"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800000"/>
          <w:sz w:val="18"/>
          <w:szCs w:val="18"/>
        </w:rPr>
        <w:t>&lt;FooterComponent</w:t>
      </w:r>
      <w:r w:rsidRPr="00367C58">
        <w:rPr>
          <w:rFonts w:ascii="Consolas" w:hAnsi="Consolas"/>
          <w:color w:val="000000"/>
          <w:sz w:val="18"/>
          <w:szCs w:val="18"/>
        </w:rPr>
        <w:t> </w:t>
      </w:r>
      <w:r w:rsidRPr="00367C58">
        <w:rPr>
          <w:rFonts w:ascii="Consolas" w:hAnsi="Consolas"/>
          <w:color w:val="800000"/>
          <w:sz w:val="18"/>
          <w:szCs w:val="18"/>
        </w:rPr>
        <w:t>/&gt;</w:t>
      </w:r>
    </w:p>
    <w:p w14:paraId="5DE03793"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800000"/>
          <w:sz w:val="18"/>
          <w:szCs w:val="18"/>
        </w:rPr>
        <w:t>&lt;/div&gt;</w:t>
      </w:r>
    </w:p>
    <w:p w14:paraId="7DC0F2B7"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p>
    <w:p w14:paraId="6E2C6165"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w:t>
      </w:r>
    </w:p>
    <w:p w14:paraId="37A156E7" w14:textId="77777777" w:rsidR="00EA3BD6" w:rsidRPr="00367C58" w:rsidRDefault="00EA3BD6" w:rsidP="00EA3BD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FF"/>
          <w:sz w:val="18"/>
          <w:szCs w:val="18"/>
        </w:rPr>
        <w:t>export</w:t>
      </w:r>
      <w:r w:rsidRPr="00367C58">
        <w:rPr>
          <w:rFonts w:ascii="Consolas" w:hAnsi="Consolas"/>
          <w:color w:val="000000"/>
          <w:sz w:val="18"/>
          <w:szCs w:val="18"/>
        </w:rPr>
        <w:t> </w:t>
      </w:r>
      <w:r w:rsidRPr="00367C58">
        <w:rPr>
          <w:rFonts w:ascii="Consolas" w:hAnsi="Consolas"/>
          <w:color w:val="0000FF"/>
          <w:sz w:val="18"/>
          <w:szCs w:val="18"/>
        </w:rPr>
        <w:t>default</w:t>
      </w:r>
      <w:r w:rsidRPr="00367C58">
        <w:rPr>
          <w:rFonts w:ascii="Consolas" w:hAnsi="Consolas"/>
          <w:color w:val="000000"/>
          <w:sz w:val="18"/>
          <w:szCs w:val="18"/>
        </w:rPr>
        <w:t> App;</w:t>
      </w:r>
    </w:p>
    <w:p w14:paraId="438FB575" w14:textId="77777777" w:rsidR="00EA3BD6" w:rsidRPr="00C07DE8" w:rsidRDefault="00EA3BD6" w:rsidP="00EA3BD6">
      <w:pPr>
        <w:spacing w:after="0"/>
        <w:rPr>
          <w:b/>
          <w:bCs/>
          <w:sz w:val="32"/>
          <w:szCs w:val="32"/>
        </w:rPr>
      </w:pPr>
      <w:r w:rsidRPr="00C07DE8">
        <w:rPr>
          <w:b/>
          <w:bCs/>
          <w:sz w:val="32"/>
          <w:szCs w:val="32"/>
        </w:rPr>
        <w:lastRenderedPageBreak/>
        <w:t>Complete Code. Github</w:t>
      </w:r>
    </w:p>
    <w:p w14:paraId="7B3125AA" w14:textId="77777777" w:rsidR="00EA3BD6" w:rsidRPr="009B60B7" w:rsidRDefault="000B19C6" w:rsidP="00EA3BD6">
      <w:pPr>
        <w:rPr>
          <w:b/>
          <w:bCs/>
          <w:color w:val="FF0000"/>
          <w:sz w:val="22"/>
          <w:szCs w:val="22"/>
        </w:rPr>
      </w:pPr>
      <w:hyperlink r:id="rId298" w:history="1">
        <w:r w:rsidR="00EA3BD6" w:rsidRPr="009B60B7">
          <w:rPr>
            <w:rStyle w:val="Hyperlink"/>
            <w:b/>
            <w:bCs/>
            <w:color w:val="FF0000"/>
            <w:sz w:val="22"/>
            <w:szCs w:val="22"/>
          </w:rPr>
          <w:t>https://github.com/smlcodes/Books-Sync-Gitlab/tree/main/Codes/employee-react-app</w:t>
        </w:r>
      </w:hyperlink>
    </w:p>
    <w:p w14:paraId="277ED4A2" w14:textId="77777777" w:rsidR="00EA3BD6" w:rsidRDefault="00EA3BD6" w:rsidP="00EA3BD6"/>
    <w:p w14:paraId="47B017A7" w14:textId="77777777" w:rsidR="00EA3BD6" w:rsidRDefault="00EA3BD6" w:rsidP="00EA3BD6">
      <w:pPr>
        <w:pStyle w:val="Heading30"/>
      </w:pPr>
      <w:bookmarkStart w:id="249" w:name="_Toc80104545"/>
      <w:r>
        <w:t>Ref.</w:t>
      </w:r>
      <w:bookmarkEnd w:id="249"/>
    </w:p>
    <w:p w14:paraId="4988427A" w14:textId="77777777" w:rsidR="00EA3BD6" w:rsidRDefault="000B19C6" w:rsidP="00EA3BD6">
      <w:hyperlink r:id="rId299" w:history="1">
        <w:r w:rsidR="00EA3BD6" w:rsidRPr="00D4159A">
          <w:rPr>
            <w:rStyle w:val="Hyperlink"/>
          </w:rPr>
          <w:t>https://github.com/RameshMF/ReactJS-Spring-Boot-CRUD-Full-Stack-App</w:t>
        </w:r>
      </w:hyperlink>
    </w:p>
    <w:p w14:paraId="0B6B0FE0" w14:textId="77777777" w:rsidR="00EA3BD6" w:rsidRDefault="000B19C6" w:rsidP="00EA3BD6">
      <w:hyperlink r:id="rId300" w:history="1">
        <w:r w:rsidR="00EA3BD6" w:rsidRPr="00D4159A">
          <w:rPr>
            <w:rStyle w:val="Hyperlink"/>
          </w:rPr>
          <w:t>https://www.javaguides.net/2020/07/spring-boot-react-js-crud-example-tutorial.html</w:t>
        </w:r>
      </w:hyperlink>
    </w:p>
    <w:p w14:paraId="254CB7C7" w14:textId="77777777" w:rsidR="00EA3BD6" w:rsidRDefault="000B19C6" w:rsidP="00EA3BD6">
      <w:pPr>
        <w:rPr>
          <w:noProof/>
        </w:rPr>
      </w:pPr>
      <w:hyperlink r:id="rId301" w:history="1">
        <w:r w:rsidR="00EA3BD6" w:rsidRPr="003E3819">
          <w:rPr>
            <w:rStyle w:val="Hyperlink"/>
            <w:noProof/>
          </w:rPr>
          <w:t>https://www.youtube.com/watch?v=n43h1eJ2EUE&amp;list=PLGRDMO4rOGcNLnW1L2vgsExTBg-VPoZHr</w:t>
        </w:r>
      </w:hyperlink>
    </w:p>
    <w:p w14:paraId="3088132B" w14:textId="76B5021A" w:rsidR="00EA3BD6" w:rsidRDefault="00EA3BD6" w:rsidP="004A12BA"/>
    <w:p w14:paraId="468C18E0" w14:textId="3FA4BB64" w:rsidR="0098055E" w:rsidRDefault="0098055E" w:rsidP="0098055E">
      <w:pPr>
        <w:pStyle w:val="Heading1"/>
      </w:pPr>
      <w:bookmarkStart w:id="250" w:name="_Toc77243393"/>
      <w:bookmarkStart w:id="251" w:name="_Toc80104546"/>
      <w:r>
        <w:t>Angular + SpringBoot</w:t>
      </w:r>
      <w:bookmarkEnd w:id="250"/>
      <w:bookmarkEnd w:id="251"/>
    </w:p>
    <w:p w14:paraId="07A33520" w14:textId="77777777" w:rsidR="0098055E" w:rsidRDefault="0098055E" w:rsidP="0098055E">
      <w:pPr>
        <w:spacing w:after="0"/>
      </w:pPr>
      <w:r>
        <w:rPr>
          <w:noProof/>
        </w:rPr>
        <w:drawing>
          <wp:inline distT="0" distB="0" distL="0" distR="0" wp14:anchorId="1B6B2C8D" wp14:editId="7998D784">
            <wp:extent cx="5492187" cy="2212718"/>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506347" cy="2218423"/>
                    </a:xfrm>
                    <a:prstGeom prst="rect">
                      <a:avLst/>
                    </a:prstGeom>
                  </pic:spPr>
                </pic:pic>
              </a:graphicData>
            </a:graphic>
          </wp:inline>
        </w:drawing>
      </w:r>
    </w:p>
    <w:p w14:paraId="1B39C7BF" w14:textId="77777777" w:rsidR="0098055E" w:rsidRDefault="0098055E" w:rsidP="0098055E">
      <w:r>
        <w:t>We are using above EmployeeServices as SpringBoot rest API, we create UI using Angular to display UI.</w:t>
      </w:r>
    </w:p>
    <w:p w14:paraId="12B0A9EE" w14:textId="77777777" w:rsidR="0098055E" w:rsidRDefault="0098055E" w:rsidP="0098055E">
      <w:pPr>
        <w:pStyle w:val="Heading3"/>
        <w:spacing w:after="0"/>
      </w:pPr>
      <w:bookmarkStart w:id="252" w:name="_Toc80104547"/>
      <w:r>
        <w:t>Create Angular Project</w:t>
      </w:r>
      <w:bookmarkEnd w:id="252"/>
    </w:p>
    <w:p w14:paraId="1E73C423" w14:textId="77777777" w:rsidR="0098055E" w:rsidRDefault="0098055E" w:rsidP="0098055E">
      <w:pPr>
        <w:spacing w:after="0"/>
      </w:pPr>
      <w:r w:rsidRPr="00A545F8">
        <w:t>You use the Angular CLI to create projects, generate application and library code, and perform a variety of ongoing development tasks such as testing, bundling, and deployment.</w:t>
      </w:r>
    </w:p>
    <w:p w14:paraId="5A3840CA" w14:textId="77777777" w:rsidR="0098055E" w:rsidRPr="00107433" w:rsidRDefault="0098055E" w:rsidP="0098055E">
      <w:pPr>
        <w:pStyle w:val="Output"/>
        <w:rPr>
          <w:lang w:eastAsia="en-US"/>
        </w:rPr>
      </w:pPr>
      <w:r w:rsidRPr="00107433">
        <w:rPr>
          <w:lang w:eastAsia="en-US"/>
        </w:rPr>
        <w:t>npm install -g @angular/cli</w:t>
      </w:r>
    </w:p>
    <w:p w14:paraId="3B1A6990" w14:textId="77777777" w:rsidR="0098055E" w:rsidRDefault="0098055E" w:rsidP="0098055E">
      <w:pPr>
        <w:spacing w:after="0"/>
      </w:pPr>
    </w:p>
    <w:p w14:paraId="7F508D87" w14:textId="77777777" w:rsidR="0098055E" w:rsidRDefault="0098055E" w:rsidP="0098055E">
      <w:pPr>
        <w:spacing w:after="0"/>
      </w:pPr>
      <w:r w:rsidRPr="00822895">
        <w:t>To create a new workspace and initial starter app</w:t>
      </w:r>
      <w:r>
        <w:t>.</w:t>
      </w:r>
    </w:p>
    <w:p w14:paraId="50527A8A" w14:textId="77777777" w:rsidR="0098055E" w:rsidRPr="00964844" w:rsidRDefault="0098055E" w:rsidP="0098055E">
      <w:pPr>
        <w:pStyle w:val="Output"/>
      </w:pPr>
      <w:r w:rsidRPr="00964844">
        <w:t xml:space="preserve">ng new </w:t>
      </w:r>
      <w:r w:rsidRPr="00E36939">
        <w:t>employee-</w:t>
      </w:r>
      <w:r>
        <w:t>angular</w:t>
      </w:r>
      <w:r w:rsidRPr="00E36939">
        <w:t>-app</w:t>
      </w:r>
    </w:p>
    <w:p w14:paraId="0733DBC6" w14:textId="77777777" w:rsidR="0098055E" w:rsidRDefault="0098055E" w:rsidP="0098055E">
      <w:pPr>
        <w:spacing w:after="0"/>
      </w:pPr>
    </w:p>
    <w:p w14:paraId="6B82F406" w14:textId="77777777" w:rsidR="0098055E" w:rsidRDefault="0098055E" w:rsidP="0098055E">
      <w:pPr>
        <w:spacing w:after="0"/>
      </w:pPr>
      <w:r w:rsidRPr="009730C7">
        <w:t>Run the application</w:t>
      </w:r>
    </w:p>
    <w:p w14:paraId="19D873C2" w14:textId="77777777" w:rsidR="0098055E" w:rsidRDefault="0098055E" w:rsidP="0098055E">
      <w:pPr>
        <w:pStyle w:val="Output"/>
      </w:pPr>
      <w:r w:rsidRPr="009730C7">
        <w:t>ng serve --open</w:t>
      </w:r>
    </w:p>
    <w:p w14:paraId="1FDD8A68" w14:textId="77777777" w:rsidR="0098055E" w:rsidRDefault="0098055E" w:rsidP="0098055E"/>
    <w:p w14:paraId="111382B6" w14:textId="77777777" w:rsidR="0098055E" w:rsidRDefault="0098055E" w:rsidP="0098055E">
      <w:r>
        <w:rPr>
          <w:shd w:val="clear" w:color="auto" w:fill="FFFFFF"/>
        </w:rPr>
        <w:lastRenderedPageBreak/>
        <w:t>The </w:t>
      </w:r>
      <w:r>
        <w:rPr>
          <w:rStyle w:val="HTMLCode"/>
          <w:rFonts w:eastAsiaTheme="minorEastAsia"/>
          <w:color w:val="444444"/>
          <w:sz w:val="22"/>
          <w:szCs w:val="22"/>
        </w:rPr>
        <w:t>--open</w:t>
      </w:r>
      <w:r>
        <w:rPr>
          <w:shd w:val="clear" w:color="auto" w:fill="FFFFFF"/>
        </w:rPr>
        <w:t> option automatically opens your browser to </w:t>
      </w:r>
      <w:hyperlink r:id="rId303" w:history="1">
        <w:r w:rsidRPr="00316641">
          <w:rPr>
            <w:rStyle w:val="Hyperlink"/>
            <w:rFonts w:ascii="Courier New" w:hAnsi="Courier New" w:cs="Courier New"/>
            <w:sz w:val="22"/>
            <w:szCs w:val="22"/>
          </w:rPr>
          <w:t>http://localhost:4200/</w:t>
        </w:r>
      </w:hyperlink>
      <w:r>
        <w:rPr>
          <w:rStyle w:val="HTMLCode"/>
          <w:rFonts w:eastAsiaTheme="minorEastAsia"/>
          <w:color w:val="444444"/>
          <w:sz w:val="22"/>
          <w:szCs w:val="22"/>
        </w:rPr>
        <w:t>.</w:t>
      </w:r>
      <w:r w:rsidRPr="00097637">
        <w:t>If your installation and setup was successful, you should see a page similar to the following</w:t>
      </w:r>
      <w:r>
        <w:rPr>
          <w:noProof/>
        </w:rPr>
        <w:t>.</w:t>
      </w:r>
      <w:r w:rsidRPr="00467E59">
        <w:t xml:space="preserve"> </w:t>
      </w:r>
      <w:r>
        <w:rPr>
          <w:noProof/>
        </w:rPr>
        <w:drawing>
          <wp:inline distT="0" distB="0" distL="0" distR="0" wp14:anchorId="7790C8ED" wp14:editId="0879348C">
            <wp:extent cx="3912243" cy="2424253"/>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945135" cy="2444635"/>
                    </a:xfrm>
                    <a:prstGeom prst="rect">
                      <a:avLst/>
                    </a:prstGeom>
                    <a:noFill/>
                    <a:ln>
                      <a:noFill/>
                    </a:ln>
                  </pic:spPr>
                </pic:pic>
              </a:graphicData>
            </a:graphic>
          </wp:inline>
        </w:drawing>
      </w:r>
    </w:p>
    <w:p w14:paraId="348A4C2C" w14:textId="77777777" w:rsidR="0098055E" w:rsidRDefault="0098055E" w:rsidP="0098055E">
      <w:r>
        <w:rPr>
          <w:noProof/>
        </w:rPr>
        <w:drawing>
          <wp:inline distT="0" distB="0" distL="0" distR="0" wp14:anchorId="2CE1897F" wp14:editId="63648E2C">
            <wp:extent cx="5943600" cy="3390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3898F579" w14:textId="77777777" w:rsidR="0098055E" w:rsidRDefault="0098055E" w:rsidP="0098055E">
      <w:r>
        <w:rPr>
          <w:noProof/>
        </w:rPr>
        <w:lastRenderedPageBreak/>
        <w:drawing>
          <wp:inline distT="0" distB="0" distL="0" distR="0" wp14:anchorId="23AF214D" wp14:editId="109D4F5B">
            <wp:extent cx="5943600" cy="2589530"/>
            <wp:effectExtent l="0" t="0" r="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943600" cy="2589530"/>
                    </a:xfrm>
                    <a:prstGeom prst="rect">
                      <a:avLst/>
                    </a:prstGeom>
                    <a:noFill/>
                    <a:ln>
                      <a:noFill/>
                    </a:ln>
                  </pic:spPr>
                </pic:pic>
              </a:graphicData>
            </a:graphic>
          </wp:inline>
        </w:drawing>
      </w:r>
    </w:p>
    <w:p w14:paraId="5F0DF35B" w14:textId="77777777" w:rsidR="0098055E" w:rsidRDefault="0098055E" w:rsidP="0098055E"/>
    <w:p w14:paraId="353DC014" w14:textId="77777777" w:rsidR="0098055E" w:rsidRDefault="0098055E" w:rsidP="0098055E">
      <w:pPr>
        <w:spacing w:after="0"/>
      </w:pPr>
      <w:r w:rsidRPr="00AC0D05">
        <w:t xml:space="preserve"> </w:t>
      </w:r>
      <w:r>
        <w:t xml:space="preserve">for generate any thing we need to use </w:t>
      </w:r>
      <w:r w:rsidRPr="003F174C">
        <w:rPr>
          <w:rStyle w:val="OutputChar"/>
        </w:rPr>
        <w:t xml:space="preserve">ng </w:t>
      </w:r>
      <w:r w:rsidRPr="003F174C">
        <w:rPr>
          <w:rStyle w:val="OutputChar"/>
          <w:color w:val="FF0000"/>
        </w:rPr>
        <w:t xml:space="preserve">g </w:t>
      </w:r>
      <w:r w:rsidRPr="003F174C">
        <w:rPr>
          <w:rStyle w:val="OutputChar"/>
          <w:color w:val="0000FF"/>
        </w:rPr>
        <w:t>c/s</w:t>
      </w:r>
      <w:r w:rsidRPr="003F174C">
        <w:rPr>
          <w:color w:val="0000FF"/>
        </w:rPr>
        <w:t xml:space="preserve"> </w:t>
      </w:r>
    </w:p>
    <w:p w14:paraId="1CFE86D3" w14:textId="77777777" w:rsidR="0098055E" w:rsidRDefault="0098055E" w:rsidP="00AF78E6">
      <w:pPr>
        <w:pStyle w:val="ListParagraph"/>
        <w:numPr>
          <w:ilvl w:val="0"/>
          <w:numId w:val="89"/>
        </w:numPr>
        <w:spacing w:after="240"/>
      </w:pPr>
      <w:r w:rsidRPr="009D29FB">
        <w:rPr>
          <w:b/>
          <w:bCs/>
          <w:color w:val="FF0000"/>
        </w:rPr>
        <w:t xml:space="preserve">g </w:t>
      </w:r>
      <w:r>
        <w:t>-is for Generate</w:t>
      </w:r>
    </w:p>
    <w:p w14:paraId="6B871209" w14:textId="77777777" w:rsidR="0098055E" w:rsidRDefault="0098055E" w:rsidP="00AF78E6">
      <w:pPr>
        <w:pStyle w:val="ListParagraph"/>
        <w:numPr>
          <w:ilvl w:val="0"/>
          <w:numId w:val="89"/>
        </w:numPr>
        <w:spacing w:after="240"/>
      </w:pPr>
      <w:r w:rsidRPr="003F174C">
        <w:rPr>
          <w:b/>
          <w:bCs/>
          <w:color w:val="0000FF"/>
        </w:rPr>
        <w:t>C</w:t>
      </w:r>
      <w:r w:rsidRPr="009D29FB">
        <w:rPr>
          <w:b/>
          <w:bCs/>
          <w:color w:val="FF0000"/>
        </w:rPr>
        <w:t xml:space="preserve"> </w:t>
      </w:r>
      <w:r>
        <w:t>– is for Component</w:t>
      </w:r>
    </w:p>
    <w:p w14:paraId="37CBC4C1" w14:textId="77777777" w:rsidR="0098055E" w:rsidRDefault="0098055E" w:rsidP="00AF78E6">
      <w:pPr>
        <w:pStyle w:val="ListParagraph"/>
        <w:numPr>
          <w:ilvl w:val="0"/>
          <w:numId w:val="89"/>
        </w:numPr>
        <w:spacing w:after="240"/>
      </w:pPr>
      <w:r w:rsidRPr="003F174C">
        <w:rPr>
          <w:b/>
          <w:bCs/>
          <w:color w:val="0000FF"/>
        </w:rPr>
        <w:t>S</w:t>
      </w:r>
      <w:r>
        <w:t>– is for Service</w:t>
      </w:r>
    </w:p>
    <w:p w14:paraId="1F47DFBB" w14:textId="77777777" w:rsidR="0098055E" w:rsidRDefault="0098055E" w:rsidP="0098055E"/>
    <w:p w14:paraId="235EC494" w14:textId="77777777" w:rsidR="0098055E" w:rsidRDefault="0098055E" w:rsidP="0098055E">
      <w:pPr>
        <w:pStyle w:val="Heading3"/>
        <w:spacing w:after="0"/>
      </w:pPr>
      <w:bookmarkStart w:id="253" w:name="_Toc80104548"/>
      <w:r>
        <w:t>EmployeeModel - Model class to hold Employee Data</w:t>
      </w:r>
      <w:bookmarkEnd w:id="253"/>
    </w:p>
    <w:p w14:paraId="05A82BB9" w14:textId="77777777" w:rsidR="0098055E" w:rsidRPr="00186D9B" w:rsidRDefault="0098055E" w:rsidP="0098055E">
      <w:pPr>
        <w:pStyle w:val="Output"/>
        <w:rPr>
          <w:color w:val="00B050"/>
        </w:rPr>
      </w:pPr>
      <w:r w:rsidRPr="00186D9B">
        <w:rPr>
          <w:b/>
          <w:bCs/>
        </w:rPr>
        <w:t>C:\Git\books\Codes\employee-angular-app</w:t>
      </w:r>
      <w:r>
        <w:t>&gt;</w:t>
      </w:r>
      <w:r w:rsidRPr="00186D9B">
        <w:rPr>
          <w:color w:val="00B050"/>
        </w:rPr>
        <w:t>ng g class employee</w:t>
      </w:r>
    </w:p>
    <w:p w14:paraId="1FA21666" w14:textId="77777777" w:rsidR="0098055E" w:rsidRDefault="0098055E" w:rsidP="0098055E">
      <w:pPr>
        <w:pStyle w:val="Output"/>
      </w:pPr>
      <w:r>
        <w:t>CREATE src/app/employee.spec.ts (162 bytes)</w:t>
      </w:r>
    </w:p>
    <w:p w14:paraId="284217C1" w14:textId="77777777" w:rsidR="0098055E" w:rsidRDefault="0098055E" w:rsidP="0098055E">
      <w:pPr>
        <w:pStyle w:val="Output"/>
      </w:pPr>
      <w:r>
        <w:t>CREATE src/app/employee.ts (26 bytes)</w:t>
      </w:r>
    </w:p>
    <w:p w14:paraId="0A9612A5" w14:textId="77777777" w:rsidR="0098055E" w:rsidRDefault="0098055E" w:rsidP="0098055E"/>
    <w:p w14:paraId="3A55FB04" w14:textId="77777777" w:rsidR="0098055E" w:rsidRDefault="0098055E" w:rsidP="0098055E">
      <w:pPr>
        <w:spacing w:after="0"/>
      </w:pPr>
      <w:r>
        <w:t>Create Employee Model class with Employee Table Properties</w:t>
      </w:r>
    </w:p>
    <w:p w14:paraId="0F8B8F57" w14:textId="77777777" w:rsidR="0098055E" w:rsidRPr="006D6280" w:rsidRDefault="0098055E" w:rsidP="0098055E">
      <w:pPr>
        <w:pStyle w:val="Output"/>
        <w:rPr>
          <w:lang w:eastAsia="en-US"/>
        </w:rPr>
      </w:pPr>
      <w:r w:rsidRPr="006D6280">
        <w:rPr>
          <w:color w:val="0000FF"/>
          <w:lang w:eastAsia="en-US"/>
        </w:rPr>
        <w:t>export</w:t>
      </w:r>
      <w:r w:rsidRPr="006D6280">
        <w:rPr>
          <w:lang w:eastAsia="en-US"/>
        </w:rPr>
        <w:t> </w:t>
      </w:r>
      <w:r w:rsidRPr="006D6280">
        <w:rPr>
          <w:color w:val="0000FF"/>
          <w:lang w:eastAsia="en-US"/>
        </w:rPr>
        <w:t>class</w:t>
      </w:r>
      <w:r w:rsidRPr="006D6280">
        <w:rPr>
          <w:lang w:eastAsia="en-US"/>
        </w:rPr>
        <w:t> Employee {</w:t>
      </w:r>
    </w:p>
    <w:p w14:paraId="7806A9A2" w14:textId="77777777" w:rsidR="0098055E" w:rsidRPr="006D6280" w:rsidRDefault="0098055E" w:rsidP="0098055E">
      <w:pPr>
        <w:pStyle w:val="Output"/>
        <w:rPr>
          <w:lang w:eastAsia="en-US"/>
        </w:rPr>
      </w:pPr>
    </w:p>
    <w:p w14:paraId="32A6B26D" w14:textId="77777777" w:rsidR="0098055E" w:rsidRPr="006D6280" w:rsidRDefault="0098055E" w:rsidP="0098055E">
      <w:pPr>
        <w:pStyle w:val="Output"/>
        <w:rPr>
          <w:lang w:eastAsia="en-US"/>
        </w:rPr>
      </w:pPr>
      <w:r w:rsidRPr="006D6280">
        <w:rPr>
          <w:lang w:eastAsia="en-US"/>
        </w:rPr>
        <w:t>    id!: number;</w:t>
      </w:r>
    </w:p>
    <w:p w14:paraId="4017BBC4" w14:textId="77777777" w:rsidR="0098055E" w:rsidRPr="006D6280" w:rsidRDefault="0098055E" w:rsidP="0098055E">
      <w:pPr>
        <w:pStyle w:val="Output"/>
        <w:rPr>
          <w:lang w:eastAsia="en-US"/>
        </w:rPr>
      </w:pPr>
      <w:r w:rsidRPr="006D6280">
        <w:rPr>
          <w:lang w:eastAsia="en-US"/>
        </w:rPr>
        <w:t>    name!: string;</w:t>
      </w:r>
    </w:p>
    <w:p w14:paraId="698B2292" w14:textId="77777777" w:rsidR="0098055E" w:rsidRPr="006D6280" w:rsidRDefault="0098055E" w:rsidP="0098055E">
      <w:pPr>
        <w:pStyle w:val="Output"/>
        <w:rPr>
          <w:lang w:eastAsia="en-US"/>
        </w:rPr>
      </w:pPr>
      <w:r w:rsidRPr="006D6280">
        <w:rPr>
          <w:lang w:eastAsia="en-US"/>
        </w:rPr>
        <w:t>    address!: string;</w:t>
      </w:r>
    </w:p>
    <w:p w14:paraId="19BA291D" w14:textId="77777777" w:rsidR="0098055E" w:rsidRPr="006D6280" w:rsidRDefault="0098055E" w:rsidP="0098055E">
      <w:pPr>
        <w:pStyle w:val="Output"/>
        <w:rPr>
          <w:lang w:eastAsia="en-US"/>
        </w:rPr>
      </w:pPr>
      <w:r w:rsidRPr="006D6280">
        <w:rPr>
          <w:lang w:eastAsia="en-US"/>
        </w:rPr>
        <w:t>    salary!: number;</w:t>
      </w:r>
    </w:p>
    <w:p w14:paraId="15C7EA7F" w14:textId="77777777" w:rsidR="0098055E" w:rsidRPr="006D6280" w:rsidRDefault="0098055E" w:rsidP="0098055E">
      <w:pPr>
        <w:pStyle w:val="Output"/>
        <w:rPr>
          <w:lang w:eastAsia="en-US"/>
        </w:rPr>
      </w:pPr>
    </w:p>
    <w:p w14:paraId="317BBD04" w14:textId="77777777" w:rsidR="0098055E" w:rsidRPr="006D6280" w:rsidRDefault="0098055E" w:rsidP="0098055E">
      <w:pPr>
        <w:pStyle w:val="Output"/>
        <w:rPr>
          <w:lang w:eastAsia="en-US"/>
        </w:rPr>
      </w:pPr>
      <w:r w:rsidRPr="006D6280">
        <w:rPr>
          <w:lang w:eastAsia="en-US"/>
        </w:rPr>
        <w:t>}</w:t>
      </w:r>
    </w:p>
    <w:p w14:paraId="730F02BD" w14:textId="77777777" w:rsidR="0098055E" w:rsidRPr="006D6280" w:rsidRDefault="0098055E" w:rsidP="0098055E">
      <w:pPr>
        <w:shd w:val="clear" w:color="auto" w:fill="FFFFFF"/>
        <w:spacing w:after="0" w:line="285" w:lineRule="atLeast"/>
        <w:rPr>
          <w:rFonts w:ascii="Consolas" w:eastAsia="Times New Roman" w:hAnsi="Consolas" w:cs="Times New Roman"/>
          <w:color w:val="000000"/>
          <w:sz w:val="21"/>
          <w:szCs w:val="21"/>
          <w:lang w:eastAsia="en-US"/>
        </w:rPr>
      </w:pPr>
    </w:p>
    <w:p w14:paraId="21E90705" w14:textId="77777777" w:rsidR="0098055E" w:rsidRDefault="0098055E" w:rsidP="0098055E"/>
    <w:p w14:paraId="03BF1620" w14:textId="77777777" w:rsidR="0098055E" w:rsidRDefault="0098055E" w:rsidP="0098055E">
      <w:pPr>
        <w:pStyle w:val="Heading3"/>
        <w:spacing w:after="0"/>
      </w:pPr>
      <w:bookmarkStart w:id="254" w:name="_Toc80104549"/>
      <w:r>
        <w:t>EmployeeListComponent - To Display all Employee data</w:t>
      </w:r>
      <w:bookmarkEnd w:id="254"/>
    </w:p>
    <w:p w14:paraId="54C06BCB" w14:textId="77777777" w:rsidR="0098055E" w:rsidRPr="007D57D8" w:rsidRDefault="0098055E" w:rsidP="0098055E">
      <w:pPr>
        <w:pStyle w:val="Output"/>
        <w:rPr>
          <w:b/>
          <w:bCs/>
        </w:rPr>
      </w:pPr>
      <w:r w:rsidRPr="007D57D8">
        <w:rPr>
          <w:b/>
          <w:bCs/>
        </w:rPr>
        <w:t>C:\Git\books\Codes\employee-angular-app&gt;</w:t>
      </w:r>
      <w:r w:rsidRPr="007D57D8">
        <w:rPr>
          <w:b/>
          <w:bCs/>
          <w:color w:val="00B050"/>
        </w:rPr>
        <w:t>ng g c EmployeeList</w:t>
      </w:r>
    </w:p>
    <w:p w14:paraId="74F41DFD" w14:textId="77777777" w:rsidR="0098055E" w:rsidRPr="00975CF1" w:rsidRDefault="0098055E" w:rsidP="0098055E">
      <w:pPr>
        <w:pStyle w:val="Output"/>
        <w:rPr>
          <w:bCs/>
          <w:color w:val="FF0000"/>
        </w:rPr>
      </w:pPr>
      <w:r w:rsidRPr="007D57D8">
        <w:t>CREATE src/app/employee-list/</w:t>
      </w:r>
      <w:r w:rsidRPr="007D57D8">
        <w:rPr>
          <w:b/>
          <w:color w:val="0000FF"/>
        </w:rPr>
        <w:t xml:space="preserve">employee-list.component.html </w:t>
      </w:r>
      <w:r w:rsidRPr="00975CF1">
        <w:rPr>
          <w:bCs/>
          <w:color w:val="FF0000"/>
        </w:rPr>
        <w:t>(To display UI)</w:t>
      </w:r>
    </w:p>
    <w:p w14:paraId="542F6B8B" w14:textId="77777777" w:rsidR="0098055E" w:rsidRPr="007D57D8" w:rsidRDefault="0098055E" w:rsidP="0098055E">
      <w:pPr>
        <w:pStyle w:val="Output"/>
      </w:pPr>
      <w:r w:rsidRPr="007D57D8">
        <w:t>CREATE src/app/employee-list/</w:t>
      </w:r>
      <w:r w:rsidRPr="007D57D8">
        <w:rPr>
          <w:b/>
          <w:color w:val="0000FF"/>
        </w:rPr>
        <w:t xml:space="preserve">employee-list.component.spec.ts </w:t>
      </w:r>
    </w:p>
    <w:p w14:paraId="3A3D9E6B" w14:textId="77777777" w:rsidR="0098055E" w:rsidRPr="00975CF1" w:rsidRDefault="0098055E" w:rsidP="0098055E">
      <w:pPr>
        <w:pStyle w:val="Output"/>
        <w:rPr>
          <w:bCs/>
          <w:color w:val="FF0000"/>
        </w:rPr>
      </w:pPr>
      <w:r w:rsidRPr="007D57D8">
        <w:t>CREATE src/app/employee-list/</w:t>
      </w:r>
      <w:r w:rsidRPr="007D57D8">
        <w:rPr>
          <w:b/>
          <w:color w:val="0000FF"/>
        </w:rPr>
        <w:t xml:space="preserve">employee-list.component.ts </w:t>
      </w:r>
      <w:r w:rsidRPr="00975CF1">
        <w:rPr>
          <w:bCs/>
          <w:color w:val="FF0000"/>
        </w:rPr>
        <w:t>(Logic)</w:t>
      </w:r>
    </w:p>
    <w:p w14:paraId="68F3506D" w14:textId="77777777" w:rsidR="0098055E" w:rsidRPr="00975CF1" w:rsidRDefault="0098055E" w:rsidP="0098055E">
      <w:pPr>
        <w:pStyle w:val="Output"/>
        <w:rPr>
          <w:bCs/>
          <w:color w:val="FF0000"/>
        </w:rPr>
      </w:pPr>
      <w:r w:rsidRPr="007D57D8">
        <w:t>CREATE src/app/employee-list/</w:t>
      </w:r>
      <w:r w:rsidRPr="007D57D8">
        <w:rPr>
          <w:b/>
          <w:color w:val="0000FF"/>
        </w:rPr>
        <w:t xml:space="preserve">employee-list.component.css </w:t>
      </w:r>
      <w:r w:rsidRPr="00975CF1">
        <w:rPr>
          <w:bCs/>
          <w:color w:val="FF0000"/>
        </w:rPr>
        <w:t>(Stylesheet)</w:t>
      </w:r>
    </w:p>
    <w:p w14:paraId="59615278" w14:textId="77777777" w:rsidR="0098055E" w:rsidRDefault="0098055E" w:rsidP="0098055E">
      <w:pPr>
        <w:pStyle w:val="Output"/>
      </w:pPr>
      <w:r w:rsidRPr="007D57D8">
        <w:t>UPDATE src/app/</w:t>
      </w:r>
      <w:r w:rsidRPr="00975CF1">
        <w:rPr>
          <w:b/>
          <w:bCs/>
          <w:color w:val="FF0000"/>
        </w:rPr>
        <w:t>app.module.ts</w:t>
      </w:r>
      <w:r w:rsidRPr="00975CF1">
        <w:rPr>
          <w:color w:val="FF0000"/>
        </w:rPr>
        <w:t xml:space="preserve"> </w:t>
      </w:r>
      <w:r w:rsidRPr="007D57D8">
        <w:t>(</w:t>
      </w:r>
      <w:r>
        <w:t>newly created component is added &amp; imported</w:t>
      </w:r>
      <w:r w:rsidRPr="007D57D8">
        <w:t>)</w:t>
      </w:r>
    </w:p>
    <w:p w14:paraId="05A59C84" w14:textId="77777777" w:rsidR="0098055E" w:rsidRDefault="0098055E" w:rsidP="0098055E">
      <w:pPr>
        <w:spacing w:after="0"/>
      </w:pPr>
    </w:p>
    <w:p w14:paraId="3D721C0A" w14:textId="77777777" w:rsidR="0098055E" w:rsidRPr="004E2BFF" w:rsidRDefault="0098055E" w:rsidP="0098055E">
      <w:pPr>
        <w:pStyle w:val="Output"/>
        <w:rPr>
          <w:lang w:eastAsia="en-US"/>
        </w:rPr>
      </w:pPr>
      <w:r w:rsidRPr="004E2BFF">
        <w:rPr>
          <w:color w:val="0000FF"/>
          <w:lang w:eastAsia="en-US"/>
        </w:rPr>
        <w:lastRenderedPageBreak/>
        <w:t>import</w:t>
      </w:r>
      <w:r w:rsidRPr="004E2BFF">
        <w:rPr>
          <w:lang w:eastAsia="en-US"/>
        </w:rPr>
        <w:t> { NgModule } </w:t>
      </w:r>
      <w:r w:rsidRPr="004E2BFF">
        <w:rPr>
          <w:color w:val="0000FF"/>
          <w:lang w:eastAsia="en-US"/>
        </w:rPr>
        <w:t>from</w:t>
      </w:r>
      <w:r w:rsidRPr="004E2BFF">
        <w:rPr>
          <w:lang w:eastAsia="en-US"/>
        </w:rPr>
        <w:t> </w:t>
      </w:r>
      <w:r w:rsidRPr="004E2BFF">
        <w:rPr>
          <w:color w:val="A31515"/>
          <w:lang w:eastAsia="en-US"/>
        </w:rPr>
        <w:t>'@angular/core'</w:t>
      </w:r>
      <w:r w:rsidRPr="004E2BFF">
        <w:rPr>
          <w:lang w:eastAsia="en-US"/>
        </w:rPr>
        <w:t>;</w:t>
      </w:r>
    </w:p>
    <w:p w14:paraId="5DAA8C4A" w14:textId="77777777" w:rsidR="0098055E" w:rsidRPr="004E2BFF" w:rsidRDefault="0098055E" w:rsidP="0098055E">
      <w:pPr>
        <w:pStyle w:val="Output"/>
        <w:rPr>
          <w:lang w:eastAsia="en-US"/>
        </w:rPr>
      </w:pPr>
      <w:r w:rsidRPr="004E2BFF">
        <w:rPr>
          <w:color w:val="0000FF"/>
          <w:lang w:eastAsia="en-US"/>
        </w:rPr>
        <w:t>import</w:t>
      </w:r>
      <w:r w:rsidRPr="004E2BFF">
        <w:rPr>
          <w:lang w:eastAsia="en-US"/>
        </w:rPr>
        <w:t> { BrowserModule } </w:t>
      </w:r>
      <w:r w:rsidRPr="004E2BFF">
        <w:rPr>
          <w:color w:val="0000FF"/>
          <w:lang w:eastAsia="en-US"/>
        </w:rPr>
        <w:t>from</w:t>
      </w:r>
      <w:r w:rsidRPr="004E2BFF">
        <w:rPr>
          <w:lang w:eastAsia="en-US"/>
        </w:rPr>
        <w:t> </w:t>
      </w:r>
      <w:r w:rsidRPr="004E2BFF">
        <w:rPr>
          <w:color w:val="A31515"/>
          <w:lang w:eastAsia="en-US"/>
        </w:rPr>
        <w:t>'@angular/platform-browser'</w:t>
      </w:r>
      <w:r w:rsidRPr="004E2BFF">
        <w:rPr>
          <w:lang w:eastAsia="en-US"/>
        </w:rPr>
        <w:t>;</w:t>
      </w:r>
    </w:p>
    <w:p w14:paraId="72D4D8DC" w14:textId="77777777" w:rsidR="0098055E" w:rsidRPr="004E2BFF" w:rsidRDefault="0098055E" w:rsidP="0098055E">
      <w:pPr>
        <w:pStyle w:val="Output"/>
        <w:rPr>
          <w:lang w:eastAsia="en-US"/>
        </w:rPr>
      </w:pPr>
    </w:p>
    <w:p w14:paraId="6A9051ED" w14:textId="77777777" w:rsidR="0098055E" w:rsidRPr="004E2BFF" w:rsidRDefault="0098055E" w:rsidP="0098055E">
      <w:pPr>
        <w:pStyle w:val="Output"/>
        <w:rPr>
          <w:lang w:eastAsia="en-US"/>
        </w:rPr>
      </w:pPr>
      <w:r w:rsidRPr="004E2BFF">
        <w:rPr>
          <w:color w:val="0000FF"/>
          <w:lang w:eastAsia="en-US"/>
        </w:rPr>
        <w:t>import</w:t>
      </w:r>
      <w:r w:rsidRPr="004E2BFF">
        <w:rPr>
          <w:lang w:eastAsia="en-US"/>
        </w:rPr>
        <w:t> { AppRoutingModule } </w:t>
      </w:r>
      <w:r w:rsidRPr="004E2BFF">
        <w:rPr>
          <w:color w:val="0000FF"/>
          <w:lang w:eastAsia="en-US"/>
        </w:rPr>
        <w:t>from</w:t>
      </w:r>
      <w:r w:rsidRPr="004E2BFF">
        <w:rPr>
          <w:lang w:eastAsia="en-US"/>
        </w:rPr>
        <w:t> </w:t>
      </w:r>
      <w:r w:rsidRPr="004E2BFF">
        <w:rPr>
          <w:color w:val="A31515"/>
          <w:lang w:eastAsia="en-US"/>
        </w:rPr>
        <w:t>'./app-routing.module'</w:t>
      </w:r>
      <w:r w:rsidRPr="004E2BFF">
        <w:rPr>
          <w:lang w:eastAsia="en-US"/>
        </w:rPr>
        <w:t>;</w:t>
      </w:r>
    </w:p>
    <w:p w14:paraId="3DA3E16A" w14:textId="77777777" w:rsidR="0098055E" w:rsidRPr="004E2BFF" w:rsidRDefault="0098055E" w:rsidP="0098055E">
      <w:pPr>
        <w:pStyle w:val="Output"/>
        <w:rPr>
          <w:lang w:eastAsia="en-US"/>
        </w:rPr>
      </w:pPr>
      <w:r w:rsidRPr="004E2BFF">
        <w:rPr>
          <w:color w:val="0000FF"/>
          <w:lang w:eastAsia="en-US"/>
        </w:rPr>
        <w:t>import</w:t>
      </w:r>
      <w:r w:rsidRPr="004E2BFF">
        <w:rPr>
          <w:lang w:eastAsia="en-US"/>
        </w:rPr>
        <w:t> { AppComponent } </w:t>
      </w:r>
      <w:r w:rsidRPr="004E2BFF">
        <w:rPr>
          <w:color w:val="0000FF"/>
          <w:lang w:eastAsia="en-US"/>
        </w:rPr>
        <w:t>from</w:t>
      </w:r>
      <w:r w:rsidRPr="004E2BFF">
        <w:rPr>
          <w:lang w:eastAsia="en-US"/>
        </w:rPr>
        <w:t> </w:t>
      </w:r>
      <w:r w:rsidRPr="004E2BFF">
        <w:rPr>
          <w:color w:val="A31515"/>
          <w:lang w:eastAsia="en-US"/>
        </w:rPr>
        <w:t>'./app.component'</w:t>
      </w:r>
      <w:r w:rsidRPr="004E2BFF">
        <w:rPr>
          <w:lang w:eastAsia="en-US"/>
        </w:rPr>
        <w:t>;</w:t>
      </w:r>
    </w:p>
    <w:p w14:paraId="530B8410" w14:textId="77777777" w:rsidR="0098055E" w:rsidRPr="004E2BFF" w:rsidRDefault="0098055E" w:rsidP="0098055E">
      <w:pPr>
        <w:pStyle w:val="Output"/>
        <w:rPr>
          <w:lang w:eastAsia="en-US"/>
        </w:rPr>
      </w:pPr>
      <w:r w:rsidRPr="004E2BFF">
        <w:rPr>
          <w:color w:val="0000FF"/>
          <w:highlight w:val="yellow"/>
          <w:lang w:eastAsia="en-US"/>
        </w:rPr>
        <w:t>import</w:t>
      </w:r>
      <w:r w:rsidRPr="004E2BFF">
        <w:rPr>
          <w:highlight w:val="yellow"/>
          <w:lang w:eastAsia="en-US"/>
        </w:rPr>
        <w:t> { EmployeeListComponent } </w:t>
      </w:r>
      <w:r w:rsidRPr="004E2BFF">
        <w:rPr>
          <w:color w:val="0000FF"/>
          <w:highlight w:val="yellow"/>
          <w:lang w:eastAsia="en-US"/>
        </w:rPr>
        <w:t>from</w:t>
      </w:r>
      <w:r w:rsidRPr="004E2BFF">
        <w:rPr>
          <w:highlight w:val="yellow"/>
          <w:lang w:eastAsia="en-US"/>
        </w:rPr>
        <w:t> </w:t>
      </w:r>
      <w:r w:rsidRPr="004E2BFF">
        <w:rPr>
          <w:color w:val="A31515"/>
          <w:highlight w:val="yellow"/>
          <w:lang w:eastAsia="en-US"/>
        </w:rPr>
        <w:t>'./employee-list/employee-list.component'</w:t>
      </w:r>
      <w:r w:rsidRPr="004E2BFF">
        <w:rPr>
          <w:highlight w:val="yellow"/>
          <w:lang w:eastAsia="en-US"/>
        </w:rPr>
        <w:t>;</w:t>
      </w:r>
    </w:p>
    <w:p w14:paraId="7BD62A82" w14:textId="77777777" w:rsidR="0098055E" w:rsidRPr="004E2BFF" w:rsidRDefault="0098055E" w:rsidP="0098055E">
      <w:pPr>
        <w:pStyle w:val="Output"/>
        <w:rPr>
          <w:lang w:eastAsia="en-US"/>
        </w:rPr>
      </w:pPr>
    </w:p>
    <w:p w14:paraId="6229AF1E" w14:textId="77777777" w:rsidR="0098055E" w:rsidRPr="004E2BFF" w:rsidRDefault="0098055E" w:rsidP="0098055E">
      <w:pPr>
        <w:pStyle w:val="Output"/>
        <w:rPr>
          <w:lang w:eastAsia="en-US"/>
        </w:rPr>
      </w:pPr>
      <w:r w:rsidRPr="004E2BFF">
        <w:rPr>
          <w:lang w:eastAsia="en-US"/>
        </w:rPr>
        <w:t>@NgModule({</w:t>
      </w:r>
    </w:p>
    <w:p w14:paraId="742FEF55" w14:textId="77777777" w:rsidR="0098055E" w:rsidRPr="004E2BFF" w:rsidRDefault="0098055E" w:rsidP="0098055E">
      <w:pPr>
        <w:pStyle w:val="Output"/>
        <w:rPr>
          <w:lang w:eastAsia="en-US"/>
        </w:rPr>
      </w:pPr>
      <w:r w:rsidRPr="004E2BFF">
        <w:rPr>
          <w:lang w:eastAsia="en-US"/>
        </w:rPr>
        <w:t>  declarations: [</w:t>
      </w:r>
    </w:p>
    <w:p w14:paraId="6DFD7D1F" w14:textId="77777777" w:rsidR="0098055E" w:rsidRPr="004E2BFF" w:rsidRDefault="0098055E" w:rsidP="0098055E">
      <w:pPr>
        <w:pStyle w:val="Output"/>
        <w:rPr>
          <w:lang w:eastAsia="en-US"/>
        </w:rPr>
      </w:pPr>
      <w:r w:rsidRPr="004E2BFF">
        <w:rPr>
          <w:lang w:eastAsia="en-US"/>
        </w:rPr>
        <w:t>    AppComponent,</w:t>
      </w:r>
    </w:p>
    <w:p w14:paraId="30B6082C" w14:textId="77777777" w:rsidR="0098055E" w:rsidRPr="004E2BFF" w:rsidRDefault="0098055E" w:rsidP="0098055E">
      <w:pPr>
        <w:pStyle w:val="Output"/>
        <w:rPr>
          <w:lang w:eastAsia="en-US"/>
        </w:rPr>
      </w:pPr>
      <w:r w:rsidRPr="004E2BFF">
        <w:rPr>
          <w:lang w:eastAsia="en-US"/>
        </w:rPr>
        <w:t>    </w:t>
      </w:r>
      <w:r w:rsidRPr="004E2BFF">
        <w:rPr>
          <w:highlight w:val="yellow"/>
          <w:lang w:eastAsia="en-US"/>
        </w:rPr>
        <w:t>EmployeeListComponent</w:t>
      </w:r>
    </w:p>
    <w:p w14:paraId="526447D7" w14:textId="77777777" w:rsidR="0098055E" w:rsidRPr="004E2BFF" w:rsidRDefault="0098055E" w:rsidP="0098055E">
      <w:pPr>
        <w:pStyle w:val="Output"/>
        <w:rPr>
          <w:lang w:eastAsia="en-US"/>
        </w:rPr>
      </w:pPr>
      <w:r w:rsidRPr="004E2BFF">
        <w:rPr>
          <w:lang w:eastAsia="en-US"/>
        </w:rPr>
        <w:t>  ],</w:t>
      </w:r>
    </w:p>
    <w:p w14:paraId="6C24E45C" w14:textId="77777777" w:rsidR="0098055E" w:rsidRPr="004E2BFF" w:rsidRDefault="0098055E" w:rsidP="0098055E">
      <w:pPr>
        <w:pStyle w:val="Output"/>
        <w:rPr>
          <w:lang w:eastAsia="en-US"/>
        </w:rPr>
      </w:pPr>
      <w:r w:rsidRPr="004E2BFF">
        <w:rPr>
          <w:lang w:eastAsia="en-US"/>
        </w:rPr>
        <w:t>  imports: [</w:t>
      </w:r>
    </w:p>
    <w:p w14:paraId="5E5994C8" w14:textId="77777777" w:rsidR="0098055E" w:rsidRPr="004E2BFF" w:rsidRDefault="0098055E" w:rsidP="0098055E">
      <w:pPr>
        <w:pStyle w:val="Output"/>
        <w:rPr>
          <w:lang w:eastAsia="en-US"/>
        </w:rPr>
      </w:pPr>
      <w:r w:rsidRPr="004E2BFF">
        <w:rPr>
          <w:lang w:eastAsia="en-US"/>
        </w:rPr>
        <w:t>    BrowserModule,</w:t>
      </w:r>
    </w:p>
    <w:p w14:paraId="2DADA422" w14:textId="77777777" w:rsidR="0098055E" w:rsidRPr="004E2BFF" w:rsidRDefault="0098055E" w:rsidP="0098055E">
      <w:pPr>
        <w:pStyle w:val="Output"/>
        <w:rPr>
          <w:lang w:eastAsia="en-US"/>
        </w:rPr>
      </w:pPr>
      <w:r w:rsidRPr="004E2BFF">
        <w:rPr>
          <w:lang w:eastAsia="en-US"/>
        </w:rPr>
        <w:t>    AppRoutingModule</w:t>
      </w:r>
    </w:p>
    <w:p w14:paraId="797E8045" w14:textId="77777777" w:rsidR="0098055E" w:rsidRPr="004E2BFF" w:rsidRDefault="0098055E" w:rsidP="0098055E">
      <w:pPr>
        <w:pStyle w:val="Output"/>
        <w:rPr>
          <w:lang w:eastAsia="en-US"/>
        </w:rPr>
      </w:pPr>
      <w:r w:rsidRPr="004E2BFF">
        <w:rPr>
          <w:lang w:eastAsia="en-US"/>
        </w:rPr>
        <w:t>  ],</w:t>
      </w:r>
    </w:p>
    <w:p w14:paraId="050BC1B1" w14:textId="77777777" w:rsidR="0098055E" w:rsidRPr="004E2BFF" w:rsidRDefault="0098055E" w:rsidP="0098055E">
      <w:pPr>
        <w:pStyle w:val="Output"/>
        <w:rPr>
          <w:lang w:eastAsia="en-US"/>
        </w:rPr>
      </w:pPr>
      <w:r w:rsidRPr="004E2BFF">
        <w:rPr>
          <w:lang w:eastAsia="en-US"/>
        </w:rPr>
        <w:t>  providers: [],</w:t>
      </w:r>
    </w:p>
    <w:p w14:paraId="2F12690F" w14:textId="77777777" w:rsidR="0098055E" w:rsidRPr="004E2BFF" w:rsidRDefault="0098055E" w:rsidP="0098055E">
      <w:pPr>
        <w:pStyle w:val="Output"/>
        <w:rPr>
          <w:lang w:eastAsia="en-US"/>
        </w:rPr>
      </w:pPr>
      <w:r w:rsidRPr="004E2BFF">
        <w:rPr>
          <w:lang w:eastAsia="en-US"/>
        </w:rPr>
        <w:t>  bootstrap: [AppComponent]</w:t>
      </w:r>
    </w:p>
    <w:p w14:paraId="70554268" w14:textId="77777777" w:rsidR="0098055E" w:rsidRPr="004E2BFF" w:rsidRDefault="0098055E" w:rsidP="0098055E">
      <w:pPr>
        <w:pStyle w:val="Output"/>
        <w:rPr>
          <w:lang w:eastAsia="en-US"/>
        </w:rPr>
      </w:pPr>
      <w:r w:rsidRPr="004E2BFF">
        <w:rPr>
          <w:lang w:eastAsia="en-US"/>
        </w:rPr>
        <w:t>})</w:t>
      </w:r>
    </w:p>
    <w:p w14:paraId="11E18772" w14:textId="77777777" w:rsidR="0098055E" w:rsidRPr="004E2BFF" w:rsidRDefault="0098055E" w:rsidP="0098055E">
      <w:pPr>
        <w:pStyle w:val="Output"/>
        <w:rPr>
          <w:lang w:eastAsia="en-US"/>
        </w:rPr>
      </w:pPr>
      <w:r w:rsidRPr="004E2BFF">
        <w:rPr>
          <w:color w:val="0000FF"/>
          <w:lang w:eastAsia="en-US"/>
        </w:rPr>
        <w:t>export</w:t>
      </w:r>
      <w:r w:rsidRPr="004E2BFF">
        <w:rPr>
          <w:lang w:eastAsia="en-US"/>
        </w:rPr>
        <w:t> </w:t>
      </w:r>
      <w:r w:rsidRPr="004E2BFF">
        <w:rPr>
          <w:color w:val="0000FF"/>
          <w:lang w:eastAsia="en-US"/>
        </w:rPr>
        <w:t>class</w:t>
      </w:r>
      <w:r w:rsidRPr="004E2BFF">
        <w:rPr>
          <w:lang w:eastAsia="en-US"/>
        </w:rPr>
        <w:t> AppModule { }</w:t>
      </w:r>
    </w:p>
    <w:p w14:paraId="1415D70A" w14:textId="77777777" w:rsidR="0098055E" w:rsidRDefault="0098055E" w:rsidP="0098055E">
      <w:pPr>
        <w:rPr>
          <w:lang w:eastAsia="en-US"/>
        </w:rPr>
      </w:pPr>
      <w:r>
        <w:rPr>
          <w:lang w:eastAsia="en-US"/>
        </w:rPr>
        <w:t>Above are automatically added after generation of component.</w:t>
      </w:r>
    </w:p>
    <w:p w14:paraId="24E75E12" w14:textId="77777777" w:rsidR="0098055E" w:rsidRDefault="0098055E" w:rsidP="0098055E">
      <w:pPr>
        <w:spacing w:after="0"/>
        <w:rPr>
          <w:lang w:eastAsia="en-US"/>
        </w:rPr>
      </w:pPr>
    </w:p>
    <w:p w14:paraId="5B109E4C" w14:textId="77777777" w:rsidR="0098055E" w:rsidRPr="00F627CD" w:rsidRDefault="0098055E" w:rsidP="0098055E">
      <w:pPr>
        <w:pStyle w:val="Output"/>
        <w:shd w:val="clear" w:color="auto" w:fill="000000" w:themeFill="text1"/>
        <w:rPr>
          <w:b/>
          <w:bCs/>
          <w:color w:val="FFFF00"/>
          <w:lang w:eastAsia="en-US"/>
        </w:rPr>
      </w:pPr>
      <w:r w:rsidRPr="00F627CD">
        <w:rPr>
          <w:b/>
          <w:bCs/>
          <w:color w:val="FFFF00"/>
          <w:lang w:eastAsia="en-US"/>
        </w:rPr>
        <w:t>employee-list.component.html</w:t>
      </w:r>
    </w:p>
    <w:p w14:paraId="2795A792" w14:textId="77777777" w:rsidR="0098055E" w:rsidRDefault="0098055E" w:rsidP="0098055E">
      <w:pPr>
        <w:pStyle w:val="Output"/>
        <w:rPr>
          <w:lang w:eastAsia="en-US"/>
        </w:rPr>
      </w:pPr>
      <w:r>
        <w:rPr>
          <w:lang w:eastAsia="en-US"/>
        </w:rPr>
        <w:t>&lt;h1&gt;</w:t>
      </w:r>
    </w:p>
    <w:p w14:paraId="334A5D56" w14:textId="77777777" w:rsidR="0098055E" w:rsidRDefault="0098055E" w:rsidP="0098055E">
      <w:pPr>
        <w:pStyle w:val="Output"/>
        <w:rPr>
          <w:lang w:eastAsia="en-US"/>
        </w:rPr>
      </w:pPr>
      <w:r>
        <w:rPr>
          <w:lang w:eastAsia="en-US"/>
        </w:rPr>
        <w:t xml:space="preserve">    Employees List Page</w:t>
      </w:r>
    </w:p>
    <w:p w14:paraId="46EB8927" w14:textId="77777777" w:rsidR="0098055E" w:rsidRPr="00407AAC" w:rsidRDefault="0098055E" w:rsidP="0098055E">
      <w:pPr>
        <w:pStyle w:val="Output"/>
        <w:rPr>
          <w:lang w:eastAsia="en-US"/>
        </w:rPr>
      </w:pPr>
      <w:r>
        <w:rPr>
          <w:lang w:eastAsia="en-US"/>
        </w:rPr>
        <w:t>&lt;/h1&gt;</w:t>
      </w:r>
    </w:p>
    <w:p w14:paraId="54F97FFF" w14:textId="77777777" w:rsidR="0098055E" w:rsidRDefault="0098055E" w:rsidP="0098055E">
      <w:pPr>
        <w:rPr>
          <w:lang w:eastAsia="en-US"/>
        </w:rPr>
      </w:pPr>
    </w:p>
    <w:p w14:paraId="02B049E2" w14:textId="77777777" w:rsidR="0098055E" w:rsidRPr="0098007E" w:rsidRDefault="0098055E" w:rsidP="0098055E">
      <w:pPr>
        <w:pStyle w:val="Output"/>
        <w:shd w:val="clear" w:color="auto" w:fill="000000" w:themeFill="text1"/>
        <w:spacing w:line="276" w:lineRule="auto"/>
        <w:rPr>
          <w:color w:val="0000FF"/>
          <w:lang w:eastAsia="en-US"/>
        </w:rPr>
      </w:pPr>
      <w:r w:rsidRPr="0058648C">
        <w:rPr>
          <w:b/>
          <w:bCs/>
          <w:color w:val="FFFF00"/>
          <w:lang w:eastAsia="en-US"/>
        </w:rPr>
        <w:t>//employee-list.component.ts</w:t>
      </w:r>
      <w:r w:rsidRPr="0058648C">
        <w:rPr>
          <w:b/>
          <w:bCs/>
          <w:color w:val="FFFF00"/>
          <w:lang w:eastAsia="en-US"/>
        </w:rPr>
        <w:tab/>
      </w:r>
      <w:r w:rsidRPr="0098007E">
        <w:rPr>
          <w:color w:val="0066FF"/>
          <w:lang w:eastAsia="en-US"/>
        </w:rPr>
        <w:t>(Default Generated Class)</w:t>
      </w:r>
    </w:p>
    <w:p w14:paraId="400F1A53" w14:textId="77777777" w:rsidR="0098055E" w:rsidRDefault="0098055E" w:rsidP="0098055E">
      <w:pPr>
        <w:pStyle w:val="Output"/>
        <w:rPr>
          <w:color w:val="0000FF"/>
          <w:lang w:eastAsia="en-US"/>
        </w:rPr>
      </w:pPr>
    </w:p>
    <w:p w14:paraId="1E71B6FA" w14:textId="77777777" w:rsidR="0098055E" w:rsidRPr="00407AAC" w:rsidRDefault="0098055E" w:rsidP="0098055E">
      <w:pPr>
        <w:pStyle w:val="Output"/>
        <w:rPr>
          <w:lang w:eastAsia="en-US"/>
        </w:rPr>
      </w:pPr>
      <w:r w:rsidRPr="00407AAC">
        <w:rPr>
          <w:color w:val="0000FF"/>
          <w:lang w:eastAsia="en-US"/>
        </w:rPr>
        <w:t>import</w:t>
      </w:r>
      <w:r w:rsidRPr="00407AAC">
        <w:rPr>
          <w:lang w:eastAsia="en-US"/>
        </w:rPr>
        <w:t> { Component, OnInit } </w:t>
      </w:r>
      <w:r w:rsidRPr="00407AAC">
        <w:rPr>
          <w:color w:val="0000FF"/>
          <w:lang w:eastAsia="en-US"/>
        </w:rPr>
        <w:t>from</w:t>
      </w:r>
      <w:r w:rsidRPr="00407AAC">
        <w:rPr>
          <w:lang w:eastAsia="en-US"/>
        </w:rPr>
        <w:t> </w:t>
      </w:r>
      <w:r w:rsidRPr="00407AAC">
        <w:rPr>
          <w:color w:val="A31515"/>
          <w:lang w:eastAsia="en-US"/>
        </w:rPr>
        <w:t>'@angular/core'</w:t>
      </w:r>
      <w:r w:rsidRPr="00407AAC">
        <w:rPr>
          <w:lang w:eastAsia="en-US"/>
        </w:rPr>
        <w:t>;</w:t>
      </w:r>
    </w:p>
    <w:p w14:paraId="0B85509E" w14:textId="77777777" w:rsidR="0098055E" w:rsidRPr="00407AAC" w:rsidRDefault="0098055E" w:rsidP="0098055E">
      <w:pPr>
        <w:pStyle w:val="Output"/>
        <w:rPr>
          <w:lang w:eastAsia="en-US"/>
        </w:rPr>
      </w:pPr>
    </w:p>
    <w:p w14:paraId="14726EEE" w14:textId="77777777" w:rsidR="0098055E" w:rsidRPr="00407AAC" w:rsidRDefault="0098055E" w:rsidP="0098055E">
      <w:pPr>
        <w:pStyle w:val="Output"/>
        <w:rPr>
          <w:lang w:eastAsia="en-US"/>
        </w:rPr>
      </w:pPr>
      <w:r w:rsidRPr="00407AAC">
        <w:rPr>
          <w:lang w:eastAsia="en-US"/>
        </w:rPr>
        <w:t>@Component({</w:t>
      </w:r>
    </w:p>
    <w:p w14:paraId="0516566A" w14:textId="77777777" w:rsidR="0098055E" w:rsidRPr="00407AAC" w:rsidRDefault="0098055E" w:rsidP="0098055E">
      <w:pPr>
        <w:pStyle w:val="Output"/>
        <w:rPr>
          <w:lang w:eastAsia="en-US"/>
        </w:rPr>
      </w:pPr>
      <w:r w:rsidRPr="00407AAC">
        <w:rPr>
          <w:lang w:eastAsia="en-US"/>
        </w:rPr>
        <w:t>  </w:t>
      </w:r>
      <w:r w:rsidRPr="00F627CD">
        <w:rPr>
          <w:highlight w:val="yellow"/>
          <w:lang w:eastAsia="en-US"/>
        </w:rPr>
        <w:t>selector: </w:t>
      </w:r>
      <w:r w:rsidRPr="00F627CD">
        <w:rPr>
          <w:color w:val="A31515"/>
          <w:highlight w:val="yellow"/>
          <w:lang w:eastAsia="en-US"/>
        </w:rPr>
        <w:t>'app-employee-list'</w:t>
      </w:r>
      <w:r w:rsidRPr="00F627CD">
        <w:rPr>
          <w:highlight w:val="yellow"/>
          <w:lang w:eastAsia="en-US"/>
        </w:rPr>
        <w:t>,</w:t>
      </w:r>
      <w:r>
        <w:rPr>
          <w:lang w:eastAsia="en-US"/>
        </w:rPr>
        <w:tab/>
      </w:r>
      <w:r>
        <w:rPr>
          <w:lang w:eastAsia="en-US"/>
        </w:rPr>
        <w:tab/>
      </w:r>
    </w:p>
    <w:p w14:paraId="44FDCB97" w14:textId="77777777" w:rsidR="0098055E" w:rsidRPr="00407AAC" w:rsidRDefault="0098055E" w:rsidP="0098055E">
      <w:pPr>
        <w:pStyle w:val="Output"/>
        <w:rPr>
          <w:lang w:eastAsia="en-US"/>
        </w:rPr>
      </w:pPr>
      <w:r w:rsidRPr="00407AAC">
        <w:rPr>
          <w:lang w:eastAsia="en-US"/>
        </w:rPr>
        <w:t>  templateUrl: </w:t>
      </w:r>
      <w:r w:rsidRPr="00407AAC">
        <w:rPr>
          <w:color w:val="A31515"/>
          <w:lang w:eastAsia="en-US"/>
        </w:rPr>
        <w:t>'./employee-list.component.html'</w:t>
      </w:r>
      <w:r w:rsidRPr="00407AAC">
        <w:rPr>
          <w:lang w:eastAsia="en-US"/>
        </w:rPr>
        <w:t>,</w:t>
      </w:r>
    </w:p>
    <w:p w14:paraId="57784AB4" w14:textId="77777777" w:rsidR="0098055E" w:rsidRPr="00407AAC" w:rsidRDefault="0098055E" w:rsidP="0098055E">
      <w:pPr>
        <w:pStyle w:val="Output"/>
        <w:rPr>
          <w:lang w:eastAsia="en-US"/>
        </w:rPr>
      </w:pPr>
      <w:r w:rsidRPr="00407AAC">
        <w:rPr>
          <w:lang w:eastAsia="en-US"/>
        </w:rPr>
        <w:t>  styleUrls: [</w:t>
      </w:r>
      <w:r w:rsidRPr="00407AAC">
        <w:rPr>
          <w:color w:val="A31515"/>
          <w:lang w:eastAsia="en-US"/>
        </w:rPr>
        <w:t>'./employee-list.component.css'</w:t>
      </w:r>
      <w:r w:rsidRPr="00407AAC">
        <w:rPr>
          <w:lang w:eastAsia="en-US"/>
        </w:rPr>
        <w:t>]</w:t>
      </w:r>
    </w:p>
    <w:p w14:paraId="3CD6B5FB" w14:textId="77777777" w:rsidR="0098055E" w:rsidRPr="00407AAC" w:rsidRDefault="0098055E" w:rsidP="0098055E">
      <w:pPr>
        <w:pStyle w:val="Output"/>
        <w:rPr>
          <w:lang w:eastAsia="en-US"/>
        </w:rPr>
      </w:pPr>
      <w:r w:rsidRPr="00407AAC">
        <w:rPr>
          <w:lang w:eastAsia="en-US"/>
        </w:rPr>
        <w:t>})</w:t>
      </w:r>
    </w:p>
    <w:p w14:paraId="141028D1" w14:textId="77777777" w:rsidR="0098055E" w:rsidRPr="00407AAC" w:rsidRDefault="0098055E" w:rsidP="0098055E">
      <w:pPr>
        <w:pStyle w:val="Output"/>
        <w:rPr>
          <w:lang w:eastAsia="en-US"/>
        </w:rPr>
      </w:pPr>
      <w:r w:rsidRPr="00407AAC">
        <w:rPr>
          <w:color w:val="0000FF"/>
          <w:lang w:eastAsia="en-US"/>
        </w:rPr>
        <w:t>export</w:t>
      </w:r>
      <w:r w:rsidRPr="00407AAC">
        <w:rPr>
          <w:lang w:eastAsia="en-US"/>
        </w:rPr>
        <w:t> </w:t>
      </w:r>
      <w:r w:rsidRPr="00407AAC">
        <w:rPr>
          <w:color w:val="0000FF"/>
          <w:lang w:eastAsia="en-US"/>
        </w:rPr>
        <w:t>class</w:t>
      </w:r>
      <w:r w:rsidRPr="00407AAC">
        <w:rPr>
          <w:lang w:eastAsia="en-US"/>
        </w:rPr>
        <w:t> EmployeeListComponent </w:t>
      </w:r>
      <w:r w:rsidRPr="00407AAC">
        <w:rPr>
          <w:color w:val="0000FF"/>
          <w:lang w:eastAsia="en-US"/>
        </w:rPr>
        <w:t>implements</w:t>
      </w:r>
      <w:r w:rsidRPr="00407AAC">
        <w:rPr>
          <w:lang w:eastAsia="en-US"/>
        </w:rPr>
        <w:t> OnInit {</w:t>
      </w:r>
    </w:p>
    <w:p w14:paraId="4AFA8A1B" w14:textId="77777777" w:rsidR="0098055E" w:rsidRPr="00407AAC" w:rsidRDefault="0098055E" w:rsidP="0098055E">
      <w:pPr>
        <w:pStyle w:val="Output"/>
        <w:rPr>
          <w:lang w:eastAsia="en-US"/>
        </w:rPr>
      </w:pPr>
    </w:p>
    <w:p w14:paraId="0890FFC9" w14:textId="77777777" w:rsidR="0098055E" w:rsidRPr="00407AAC" w:rsidRDefault="0098055E" w:rsidP="0098055E">
      <w:pPr>
        <w:pStyle w:val="Output"/>
        <w:rPr>
          <w:lang w:eastAsia="en-US"/>
        </w:rPr>
      </w:pPr>
      <w:r w:rsidRPr="00407AAC">
        <w:rPr>
          <w:lang w:eastAsia="en-US"/>
        </w:rPr>
        <w:t>  </w:t>
      </w:r>
      <w:r w:rsidRPr="00407AAC">
        <w:rPr>
          <w:color w:val="0000FF"/>
          <w:lang w:eastAsia="en-US"/>
        </w:rPr>
        <w:t>constructor</w:t>
      </w:r>
      <w:r w:rsidRPr="00407AAC">
        <w:rPr>
          <w:lang w:eastAsia="en-US"/>
        </w:rPr>
        <w:t>() { }</w:t>
      </w:r>
    </w:p>
    <w:p w14:paraId="3DB16A8E" w14:textId="77777777" w:rsidR="0098055E" w:rsidRPr="00407AAC" w:rsidRDefault="0098055E" w:rsidP="0098055E">
      <w:pPr>
        <w:pStyle w:val="Output"/>
        <w:rPr>
          <w:lang w:eastAsia="en-US"/>
        </w:rPr>
      </w:pPr>
    </w:p>
    <w:p w14:paraId="5A51ADB0" w14:textId="77777777" w:rsidR="0098055E" w:rsidRPr="00407AAC" w:rsidRDefault="0098055E" w:rsidP="0098055E">
      <w:pPr>
        <w:pStyle w:val="Output"/>
        <w:rPr>
          <w:lang w:eastAsia="en-US"/>
        </w:rPr>
      </w:pPr>
      <w:r w:rsidRPr="00407AAC">
        <w:rPr>
          <w:lang w:eastAsia="en-US"/>
        </w:rPr>
        <w:t>  ngOnInit(): void {</w:t>
      </w:r>
    </w:p>
    <w:p w14:paraId="0A812C8E" w14:textId="77777777" w:rsidR="0098055E" w:rsidRPr="00407AAC" w:rsidRDefault="0098055E" w:rsidP="0098055E">
      <w:pPr>
        <w:pStyle w:val="Output"/>
        <w:rPr>
          <w:lang w:eastAsia="en-US"/>
        </w:rPr>
      </w:pPr>
      <w:r w:rsidRPr="00407AAC">
        <w:rPr>
          <w:lang w:eastAsia="en-US"/>
        </w:rPr>
        <w:t>  }</w:t>
      </w:r>
    </w:p>
    <w:p w14:paraId="1897017B" w14:textId="77777777" w:rsidR="0098055E" w:rsidRPr="00407AAC" w:rsidRDefault="0098055E" w:rsidP="0098055E">
      <w:pPr>
        <w:pStyle w:val="Output"/>
        <w:rPr>
          <w:lang w:eastAsia="en-US"/>
        </w:rPr>
      </w:pPr>
    </w:p>
    <w:p w14:paraId="74208081" w14:textId="77777777" w:rsidR="0098055E" w:rsidRDefault="0098055E" w:rsidP="0098055E">
      <w:pPr>
        <w:pStyle w:val="Output"/>
        <w:rPr>
          <w:lang w:eastAsia="en-US"/>
        </w:rPr>
      </w:pPr>
      <w:r w:rsidRPr="00407AAC">
        <w:rPr>
          <w:lang w:eastAsia="en-US"/>
        </w:rPr>
        <w:t>}</w:t>
      </w:r>
    </w:p>
    <w:p w14:paraId="1DEED73E" w14:textId="77777777" w:rsidR="0098055E" w:rsidRDefault="0098055E" w:rsidP="0098055E">
      <w:pPr>
        <w:pStyle w:val="Output"/>
        <w:rPr>
          <w:lang w:eastAsia="en-US"/>
        </w:rPr>
      </w:pPr>
    </w:p>
    <w:p w14:paraId="6EC41B18" w14:textId="77777777" w:rsidR="0098055E" w:rsidRDefault="0098055E" w:rsidP="0098055E">
      <w:pPr>
        <w:rPr>
          <w:lang w:eastAsia="en-US"/>
        </w:rPr>
      </w:pPr>
    </w:p>
    <w:p w14:paraId="7450630C" w14:textId="77777777" w:rsidR="0098055E" w:rsidRDefault="0098055E" w:rsidP="0098055E">
      <w:pPr>
        <w:spacing w:after="0"/>
        <w:rPr>
          <w:lang w:eastAsia="en-US"/>
        </w:rPr>
      </w:pPr>
      <w:r>
        <w:rPr>
          <w:lang w:eastAsia="en-US"/>
        </w:rPr>
        <w:t xml:space="preserve">If we place above </w:t>
      </w:r>
      <w:r w:rsidRPr="00F627CD">
        <w:rPr>
          <w:color w:val="A31515"/>
          <w:highlight w:val="yellow"/>
          <w:lang w:eastAsia="en-US"/>
        </w:rPr>
        <w:t>app-employee-list</w:t>
      </w:r>
      <w:r w:rsidRPr="00F627CD">
        <w:rPr>
          <w:lang w:eastAsia="en-US"/>
        </w:rPr>
        <w:t xml:space="preserve"> </w:t>
      </w:r>
      <w:r>
        <w:rPr>
          <w:lang w:eastAsia="en-US"/>
        </w:rPr>
        <w:t>in main html(</w:t>
      </w:r>
      <w:r w:rsidRPr="00F627CD">
        <w:rPr>
          <w:lang w:eastAsia="en-US"/>
        </w:rPr>
        <w:t>app.component.html</w:t>
      </w:r>
      <w:r>
        <w:rPr>
          <w:lang w:eastAsia="en-US"/>
        </w:rPr>
        <w:t>) it will display data generated by employeelist component.</w:t>
      </w:r>
    </w:p>
    <w:p w14:paraId="4AF4C2F6" w14:textId="77777777" w:rsidR="0098055E" w:rsidRPr="007143C6" w:rsidRDefault="0098055E" w:rsidP="0098055E">
      <w:pPr>
        <w:pStyle w:val="Output"/>
        <w:shd w:val="clear" w:color="auto" w:fill="000000" w:themeFill="text1"/>
        <w:spacing w:line="276" w:lineRule="auto"/>
        <w:rPr>
          <w:b/>
          <w:bCs/>
          <w:color w:val="FFFF00"/>
          <w:lang w:eastAsia="en-US"/>
        </w:rPr>
      </w:pPr>
      <w:r w:rsidRPr="007143C6">
        <w:rPr>
          <w:b/>
          <w:bCs/>
          <w:color w:val="FFFF00"/>
          <w:lang w:eastAsia="en-US"/>
        </w:rPr>
        <w:t>app.component.html</w:t>
      </w:r>
    </w:p>
    <w:p w14:paraId="2AE83E18" w14:textId="77777777" w:rsidR="0098055E" w:rsidRDefault="0098055E" w:rsidP="0098055E">
      <w:pPr>
        <w:pStyle w:val="Output"/>
        <w:rPr>
          <w:lang w:eastAsia="en-US"/>
        </w:rPr>
      </w:pPr>
      <w:r w:rsidRPr="007143C6">
        <w:rPr>
          <w:lang w:eastAsia="en-US"/>
        </w:rPr>
        <w:t>&lt;div&gt;</w:t>
      </w:r>
    </w:p>
    <w:p w14:paraId="2AA2F9AF" w14:textId="77777777" w:rsidR="0098055E" w:rsidRPr="007143C6" w:rsidRDefault="0098055E" w:rsidP="0098055E">
      <w:pPr>
        <w:pStyle w:val="Output"/>
        <w:rPr>
          <w:color w:val="000000"/>
          <w:lang w:eastAsia="en-US"/>
        </w:rPr>
      </w:pPr>
      <w:r>
        <w:rPr>
          <w:lang w:eastAsia="en-US"/>
        </w:rPr>
        <w:tab/>
        <w:t>…. Old code ….</w:t>
      </w:r>
    </w:p>
    <w:p w14:paraId="495175AE" w14:textId="77777777" w:rsidR="0098055E" w:rsidRPr="007143C6" w:rsidRDefault="0098055E" w:rsidP="0098055E">
      <w:pPr>
        <w:pStyle w:val="Output"/>
        <w:rPr>
          <w:color w:val="000000"/>
          <w:lang w:eastAsia="en-US"/>
        </w:rPr>
      </w:pPr>
      <w:r w:rsidRPr="007143C6">
        <w:rPr>
          <w:color w:val="000000"/>
          <w:lang w:eastAsia="en-US"/>
        </w:rPr>
        <w:t> </w:t>
      </w:r>
      <w:r>
        <w:rPr>
          <w:color w:val="000000"/>
          <w:lang w:eastAsia="en-US"/>
        </w:rPr>
        <w:t>&lt;/div&gt;</w:t>
      </w:r>
    </w:p>
    <w:p w14:paraId="551C7C83" w14:textId="77777777" w:rsidR="0098055E" w:rsidRPr="007143C6" w:rsidRDefault="0098055E" w:rsidP="0098055E">
      <w:pPr>
        <w:pStyle w:val="Output"/>
        <w:rPr>
          <w:color w:val="000000"/>
          <w:lang w:eastAsia="en-US"/>
        </w:rPr>
      </w:pPr>
    </w:p>
    <w:p w14:paraId="40E1816F" w14:textId="77777777" w:rsidR="0098055E" w:rsidRPr="007143C6" w:rsidRDefault="0098055E" w:rsidP="0098055E">
      <w:pPr>
        <w:pStyle w:val="Output"/>
        <w:rPr>
          <w:color w:val="000000"/>
          <w:lang w:eastAsia="en-US"/>
        </w:rPr>
      </w:pPr>
      <w:r w:rsidRPr="007143C6">
        <w:rPr>
          <w:lang w:eastAsia="en-US"/>
        </w:rPr>
        <w:t>&lt;</w:t>
      </w:r>
      <w:r w:rsidRPr="007143C6">
        <w:rPr>
          <w:color w:val="0000FF"/>
          <w:lang w:eastAsia="en-US"/>
        </w:rPr>
        <w:t>app-employee-list</w:t>
      </w:r>
      <w:r w:rsidRPr="007143C6">
        <w:rPr>
          <w:lang w:eastAsia="en-US"/>
        </w:rPr>
        <w:t>&gt;&lt;/</w:t>
      </w:r>
      <w:r w:rsidRPr="007143C6">
        <w:rPr>
          <w:color w:val="0000FF"/>
          <w:lang w:eastAsia="en-US"/>
        </w:rPr>
        <w:t>app-employee-list</w:t>
      </w:r>
      <w:r w:rsidRPr="007143C6">
        <w:rPr>
          <w:lang w:eastAsia="en-US"/>
        </w:rPr>
        <w:t>&gt;</w:t>
      </w:r>
    </w:p>
    <w:p w14:paraId="262F62FB" w14:textId="77777777" w:rsidR="0098055E" w:rsidRDefault="0098055E" w:rsidP="0098055E">
      <w:pPr>
        <w:spacing w:after="0"/>
        <w:rPr>
          <w:noProof/>
        </w:rPr>
      </w:pPr>
    </w:p>
    <w:p w14:paraId="02F500FE" w14:textId="77777777" w:rsidR="0098055E" w:rsidRDefault="0098055E" w:rsidP="0098055E">
      <w:pPr>
        <w:rPr>
          <w:lang w:eastAsia="en-US"/>
        </w:rPr>
      </w:pPr>
      <w:r>
        <w:rPr>
          <w:noProof/>
        </w:rPr>
        <w:lastRenderedPageBreak/>
        <w:drawing>
          <wp:inline distT="0" distB="0" distL="0" distR="0" wp14:anchorId="7DFA1B5D" wp14:editId="7EF8BFA9">
            <wp:extent cx="3854370" cy="2219969"/>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865535" cy="2226399"/>
                    </a:xfrm>
                    <a:prstGeom prst="rect">
                      <a:avLst/>
                    </a:prstGeom>
                  </pic:spPr>
                </pic:pic>
              </a:graphicData>
            </a:graphic>
          </wp:inline>
        </w:drawing>
      </w:r>
    </w:p>
    <w:p w14:paraId="0C33C088" w14:textId="77777777" w:rsidR="0098055E" w:rsidRDefault="0098055E" w:rsidP="0098055E">
      <w:pPr>
        <w:pStyle w:val="Howitworks"/>
        <w:spacing w:after="0"/>
        <w:rPr>
          <w:lang w:eastAsia="en-US"/>
        </w:rPr>
      </w:pPr>
      <w:r>
        <w:rPr>
          <w:lang w:eastAsia="en-US"/>
        </w:rPr>
        <w:t>Change code to display sample Employee data</w:t>
      </w:r>
    </w:p>
    <w:p w14:paraId="386DD3FC" w14:textId="77777777" w:rsidR="0098055E" w:rsidRPr="00660D95" w:rsidRDefault="0098055E" w:rsidP="0098055E">
      <w:pPr>
        <w:pStyle w:val="Output"/>
        <w:shd w:val="clear" w:color="auto" w:fill="000000" w:themeFill="text1"/>
        <w:spacing w:line="276" w:lineRule="auto"/>
        <w:rPr>
          <w:b/>
          <w:bCs/>
          <w:color w:val="FFFF00"/>
          <w:sz w:val="20"/>
          <w:szCs w:val="22"/>
          <w:lang w:eastAsia="en-US"/>
        </w:rPr>
      </w:pPr>
      <w:r w:rsidRPr="00660D95">
        <w:rPr>
          <w:b/>
          <w:bCs/>
          <w:color w:val="FFFF00"/>
          <w:sz w:val="20"/>
          <w:szCs w:val="22"/>
          <w:lang w:eastAsia="en-US"/>
        </w:rPr>
        <w:t>employee-list.component.ts</w:t>
      </w:r>
    </w:p>
    <w:p w14:paraId="686A4C51" w14:textId="77777777" w:rsidR="0098055E" w:rsidRPr="00660D95" w:rsidRDefault="0098055E" w:rsidP="0098055E">
      <w:pPr>
        <w:pStyle w:val="Output"/>
        <w:rPr>
          <w:lang w:eastAsia="en-US"/>
        </w:rPr>
      </w:pPr>
      <w:r w:rsidRPr="00660D95">
        <w:rPr>
          <w:color w:val="0000FF"/>
          <w:lang w:eastAsia="en-US"/>
        </w:rPr>
        <w:t>import</w:t>
      </w:r>
      <w:r w:rsidRPr="00660D95">
        <w:rPr>
          <w:lang w:eastAsia="en-US"/>
        </w:rPr>
        <w:t> { Component, OnInit } </w:t>
      </w:r>
      <w:r w:rsidRPr="00660D95">
        <w:rPr>
          <w:color w:val="0000FF"/>
          <w:lang w:eastAsia="en-US"/>
        </w:rPr>
        <w:t>from</w:t>
      </w:r>
      <w:r w:rsidRPr="00660D95">
        <w:rPr>
          <w:lang w:eastAsia="en-US"/>
        </w:rPr>
        <w:t> </w:t>
      </w:r>
      <w:r w:rsidRPr="00660D95">
        <w:rPr>
          <w:color w:val="A31515"/>
          <w:lang w:eastAsia="en-US"/>
        </w:rPr>
        <w:t>'@angular/core'</w:t>
      </w:r>
      <w:r w:rsidRPr="00660D95">
        <w:rPr>
          <w:lang w:eastAsia="en-US"/>
        </w:rPr>
        <w:t>;</w:t>
      </w:r>
    </w:p>
    <w:p w14:paraId="50FEB1EA" w14:textId="77777777" w:rsidR="0098055E" w:rsidRPr="00660D95" w:rsidRDefault="0098055E" w:rsidP="0098055E">
      <w:pPr>
        <w:pStyle w:val="Output"/>
        <w:rPr>
          <w:lang w:eastAsia="en-US"/>
        </w:rPr>
      </w:pPr>
      <w:r w:rsidRPr="00660D95">
        <w:rPr>
          <w:color w:val="0000FF"/>
          <w:lang w:eastAsia="en-US"/>
        </w:rPr>
        <w:t>import</w:t>
      </w:r>
      <w:r w:rsidRPr="00660D95">
        <w:rPr>
          <w:lang w:eastAsia="en-US"/>
        </w:rPr>
        <w:t> { Employee } </w:t>
      </w:r>
      <w:r w:rsidRPr="00660D95">
        <w:rPr>
          <w:color w:val="0000FF"/>
          <w:lang w:eastAsia="en-US"/>
        </w:rPr>
        <w:t>from</w:t>
      </w:r>
      <w:r w:rsidRPr="00660D95">
        <w:rPr>
          <w:lang w:eastAsia="en-US"/>
        </w:rPr>
        <w:t> </w:t>
      </w:r>
      <w:r w:rsidRPr="00660D95">
        <w:rPr>
          <w:color w:val="A31515"/>
          <w:lang w:eastAsia="en-US"/>
        </w:rPr>
        <w:t>'../employee'</w:t>
      </w:r>
      <w:r w:rsidRPr="00660D95">
        <w:rPr>
          <w:lang w:eastAsia="en-US"/>
        </w:rPr>
        <w:t>;</w:t>
      </w:r>
    </w:p>
    <w:p w14:paraId="55FC4CD3" w14:textId="77777777" w:rsidR="0098055E" w:rsidRPr="00660D95" w:rsidRDefault="0098055E" w:rsidP="0098055E">
      <w:pPr>
        <w:pStyle w:val="Output"/>
        <w:rPr>
          <w:lang w:eastAsia="en-US"/>
        </w:rPr>
      </w:pPr>
    </w:p>
    <w:p w14:paraId="4B1C2D4B" w14:textId="77777777" w:rsidR="0098055E" w:rsidRPr="00660D95" w:rsidRDefault="0098055E" w:rsidP="0098055E">
      <w:pPr>
        <w:pStyle w:val="Output"/>
        <w:rPr>
          <w:lang w:eastAsia="en-US"/>
        </w:rPr>
      </w:pPr>
      <w:r w:rsidRPr="00660D95">
        <w:rPr>
          <w:lang w:eastAsia="en-US"/>
        </w:rPr>
        <w:t>@Component({</w:t>
      </w:r>
    </w:p>
    <w:p w14:paraId="13026CA4" w14:textId="77777777" w:rsidR="0098055E" w:rsidRPr="00660D95" w:rsidRDefault="0098055E" w:rsidP="0098055E">
      <w:pPr>
        <w:pStyle w:val="Output"/>
        <w:rPr>
          <w:lang w:eastAsia="en-US"/>
        </w:rPr>
      </w:pPr>
      <w:r w:rsidRPr="00660D95">
        <w:rPr>
          <w:lang w:eastAsia="en-US"/>
        </w:rPr>
        <w:t>  selector: </w:t>
      </w:r>
      <w:r w:rsidRPr="00660D95">
        <w:rPr>
          <w:color w:val="A31515"/>
          <w:lang w:eastAsia="en-US"/>
        </w:rPr>
        <w:t>'app-employee-list'</w:t>
      </w:r>
      <w:r w:rsidRPr="00660D95">
        <w:rPr>
          <w:lang w:eastAsia="en-US"/>
        </w:rPr>
        <w:t>,</w:t>
      </w:r>
    </w:p>
    <w:p w14:paraId="5F0E939D" w14:textId="77777777" w:rsidR="0098055E" w:rsidRPr="00660D95" w:rsidRDefault="0098055E" w:rsidP="0098055E">
      <w:pPr>
        <w:pStyle w:val="Output"/>
        <w:rPr>
          <w:lang w:eastAsia="en-US"/>
        </w:rPr>
      </w:pPr>
      <w:r w:rsidRPr="00660D95">
        <w:rPr>
          <w:lang w:eastAsia="en-US"/>
        </w:rPr>
        <w:t>  templateUrl: </w:t>
      </w:r>
      <w:r w:rsidRPr="00660D95">
        <w:rPr>
          <w:color w:val="A31515"/>
          <w:lang w:eastAsia="en-US"/>
        </w:rPr>
        <w:t>'./employee-list.component.html'</w:t>
      </w:r>
      <w:r w:rsidRPr="00660D95">
        <w:rPr>
          <w:lang w:eastAsia="en-US"/>
        </w:rPr>
        <w:t>,</w:t>
      </w:r>
    </w:p>
    <w:p w14:paraId="4D41C52D" w14:textId="77777777" w:rsidR="0098055E" w:rsidRPr="00660D95" w:rsidRDefault="0098055E" w:rsidP="0098055E">
      <w:pPr>
        <w:pStyle w:val="Output"/>
        <w:rPr>
          <w:lang w:eastAsia="en-US"/>
        </w:rPr>
      </w:pPr>
      <w:r w:rsidRPr="00660D95">
        <w:rPr>
          <w:lang w:eastAsia="en-US"/>
        </w:rPr>
        <w:t>  styleUrls: [</w:t>
      </w:r>
      <w:r w:rsidRPr="00660D95">
        <w:rPr>
          <w:color w:val="A31515"/>
          <w:lang w:eastAsia="en-US"/>
        </w:rPr>
        <w:t>'./employee-list.component.css'</w:t>
      </w:r>
      <w:r w:rsidRPr="00660D95">
        <w:rPr>
          <w:lang w:eastAsia="en-US"/>
        </w:rPr>
        <w:t>],</w:t>
      </w:r>
    </w:p>
    <w:p w14:paraId="6F3632B3" w14:textId="77777777" w:rsidR="0098055E" w:rsidRPr="00660D95" w:rsidRDefault="0098055E" w:rsidP="0098055E">
      <w:pPr>
        <w:pStyle w:val="Output"/>
        <w:rPr>
          <w:lang w:eastAsia="en-US"/>
        </w:rPr>
      </w:pPr>
      <w:r w:rsidRPr="00660D95">
        <w:rPr>
          <w:lang w:eastAsia="en-US"/>
        </w:rPr>
        <w:t>})</w:t>
      </w:r>
    </w:p>
    <w:p w14:paraId="0D43F7B0" w14:textId="77777777" w:rsidR="0098055E" w:rsidRPr="00660D95" w:rsidRDefault="0098055E" w:rsidP="0098055E">
      <w:pPr>
        <w:pStyle w:val="Output"/>
        <w:rPr>
          <w:lang w:eastAsia="en-US"/>
        </w:rPr>
      </w:pPr>
      <w:r w:rsidRPr="00660D95">
        <w:rPr>
          <w:color w:val="0000FF"/>
          <w:lang w:eastAsia="en-US"/>
        </w:rPr>
        <w:t>export</w:t>
      </w:r>
      <w:r w:rsidRPr="00660D95">
        <w:rPr>
          <w:lang w:eastAsia="en-US"/>
        </w:rPr>
        <w:t> </w:t>
      </w:r>
      <w:r w:rsidRPr="00660D95">
        <w:rPr>
          <w:color w:val="0000FF"/>
          <w:lang w:eastAsia="en-US"/>
        </w:rPr>
        <w:t>class</w:t>
      </w:r>
      <w:r w:rsidRPr="00660D95">
        <w:rPr>
          <w:lang w:eastAsia="en-US"/>
        </w:rPr>
        <w:t> EmployeeListComponent </w:t>
      </w:r>
      <w:r w:rsidRPr="00660D95">
        <w:rPr>
          <w:color w:val="0000FF"/>
          <w:lang w:eastAsia="en-US"/>
        </w:rPr>
        <w:t>implements</w:t>
      </w:r>
      <w:r w:rsidRPr="00660D95">
        <w:rPr>
          <w:lang w:eastAsia="en-US"/>
        </w:rPr>
        <w:t> OnInit {</w:t>
      </w:r>
    </w:p>
    <w:p w14:paraId="0381DBC1" w14:textId="77777777" w:rsidR="0098055E" w:rsidRPr="00660D95" w:rsidRDefault="0098055E" w:rsidP="0098055E">
      <w:pPr>
        <w:pStyle w:val="Output"/>
        <w:rPr>
          <w:lang w:eastAsia="en-US"/>
        </w:rPr>
      </w:pPr>
      <w:r w:rsidRPr="00660D95">
        <w:rPr>
          <w:lang w:eastAsia="en-US"/>
        </w:rPr>
        <w:t>  </w:t>
      </w:r>
      <w:r w:rsidRPr="00660D95">
        <w:rPr>
          <w:color w:val="008000"/>
          <w:lang w:eastAsia="en-US"/>
        </w:rPr>
        <w:t>//List of emplyee objects created, initilaized to EMpty.</w:t>
      </w:r>
    </w:p>
    <w:p w14:paraId="27D83329" w14:textId="77777777" w:rsidR="0098055E" w:rsidRPr="00660D95" w:rsidRDefault="0098055E" w:rsidP="0098055E">
      <w:pPr>
        <w:pStyle w:val="Output"/>
        <w:rPr>
          <w:lang w:eastAsia="en-US"/>
        </w:rPr>
      </w:pPr>
      <w:r w:rsidRPr="00660D95">
        <w:rPr>
          <w:lang w:eastAsia="en-US"/>
        </w:rPr>
        <w:t>  employeeList!: Employee[];</w:t>
      </w:r>
    </w:p>
    <w:p w14:paraId="2C2F80A4" w14:textId="77777777" w:rsidR="0098055E" w:rsidRPr="00660D95" w:rsidRDefault="0098055E" w:rsidP="0098055E">
      <w:pPr>
        <w:pStyle w:val="Output"/>
        <w:rPr>
          <w:lang w:eastAsia="en-US"/>
        </w:rPr>
      </w:pPr>
      <w:r w:rsidRPr="00660D95">
        <w:rPr>
          <w:lang w:eastAsia="en-US"/>
        </w:rPr>
        <w:t>  </w:t>
      </w:r>
      <w:r w:rsidRPr="00660D95">
        <w:rPr>
          <w:color w:val="0000FF"/>
          <w:lang w:eastAsia="en-US"/>
        </w:rPr>
        <w:t>constructor</w:t>
      </w:r>
      <w:r w:rsidRPr="00660D95">
        <w:rPr>
          <w:lang w:eastAsia="en-US"/>
        </w:rPr>
        <w:t>() {}</w:t>
      </w:r>
    </w:p>
    <w:p w14:paraId="3566D7C4" w14:textId="77777777" w:rsidR="0098055E" w:rsidRPr="00660D95" w:rsidRDefault="0098055E" w:rsidP="0098055E">
      <w:pPr>
        <w:pStyle w:val="Output"/>
        <w:rPr>
          <w:lang w:eastAsia="en-US"/>
        </w:rPr>
      </w:pPr>
      <w:r w:rsidRPr="00660D95">
        <w:rPr>
          <w:lang w:eastAsia="en-US"/>
        </w:rPr>
        <w:t>  </w:t>
      </w:r>
      <w:r w:rsidRPr="00660D95">
        <w:rPr>
          <w:color w:val="008000"/>
          <w:lang w:eastAsia="en-US"/>
        </w:rPr>
        <w:t>//Samle Employee Data.</w:t>
      </w:r>
    </w:p>
    <w:p w14:paraId="457038EB" w14:textId="77777777" w:rsidR="0098055E" w:rsidRPr="00660D95" w:rsidRDefault="0098055E" w:rsidP="0098055E">
      <w:pPr>
        <w:pStyle w:val="Output"/>
        <w:rPr>
          <w:lang w:eastAsia="en-US"/>
        </w:rPr>
      </w:pPr>
      <w:r w:rsidRPr="00660D95">
        <w:rPr>
          <w:lang w:eastAsia="en-US"/>
        </w:rPr>
        <w:t>  ngOnInit(): void {</w:t>
      </w:r>
    </w:p>
    <w:p w14:paraId="7D446A7B" w14:textId="77777777" w:rsidR="0098055E" w:rsidRPr="00660D95" w:rsidRDefault="0098055E" w:rsidP="0098055E">
      <w:pPr>
        <w:pStyle w:val="Output"/>
        <w:rPr>
          <w:lang w:eastAsia="en-US"/>
        </w:rPr>
      </w:pPr>
      <w:r w:rsidRPr="00660D95">
        <w:rPr>
          <w:lang w:eastAsia="en-US"/>
        </w:rPr>
        <w:t>    </w:t>
      </w:r>
      <w:r w:rsidRPr="00660D95">
        <w:rPr>
          <w:color w:val="0000FF"/>
          <w:lang w:eastAsia="en-US"/>
        </w:rPr>
        <w:t>this</w:t>
      </w:r>
      <w:r w:rsidRPr="00660D95">
        <w:rPr>
          <w:lang w:eastAsia="en-US"/>
        </w:rPr>
        <w:t>.employeeList = [</w:t>
      </w:r>
    </w:p>
    <w:p w14:paraId="44B5EC17" w14:textId="77777777" w:rsidR="0098055E" w:rsidRPr="00660D95" w:rsidRDefault="0098055E" w:rsidP="0098055E">
      <w:pPr>
        <w:pStyle w:val="Output"/>
        <w:rPr>
          <w:lang w:eastAsia="en-US"/>
        </w:rPr>
      </w:pPr>
      <w:r w:rsidRPr="00660D95">
        <w:rPr>
          <w:lang w:eastAsia="en-US"/>
        </w:rPr>
        <w:t>      {</w:t>
      </w:r>
    </w:p>
    <w:p w14:paraId="122F0E7E" w14:textId="77777777" w:rsidR="0098055E" w:rsidRPr="00660D95" w:rsidRDefault="0098055E" w:rsidP="0098055E">
      <w:pPr>
        <w:pStyle w:val="Output"/>
        <w:rPr>
          <w:lang w:eastAsia="en-US"/>
        </w:rPr>
      </w:pPr>
      <w:r w:rsidRPr="00660D95">
        <w:rPr>
          <w:lang w:eastAsia="en-US"/>
        </w:rPr>
        <w:t>        id: </w:t>
      </w:r>
      <w:r w:rsidRPr="00660D95">
        <w:rPr>
          <w:color w:val="098658"/>
          <w:lang w:eastAsia="en-US"/>
        </w:rPr>
        <w:t>101</w:t>
      </w:r>
      <w:r w:rsidRPr="00660D95">
        <w:rPr>
          <w:lang w:eastAsia="en-US"/>
        </w:rPr>
        <w:t>,</w:t>
      </w:r>
    </w:p>
    <w:p w14:paraId="324BACF9" w14:textId="77777777" w:rsidR="0098055E" w:rsidRPr="00660D95" w:rsidRDefault="0098055E" w:rsidP="0098055E">
      <w:pPr>
        <w:pStyle w:val="Output"/>
        <w:rPr>
          <w:lang w:eastAsia="en-US"/>
        </w:rPr>
      </w:pPr>
      <w:r w:rsidRPr="00660D95">
        <w:rPr>
          <w:lang w:eastAsia="en-US"/>
        </w:rPr>
        <w:t>        name: </w:t>
      </w:r>
      <w:r w:rsidRPr="00660D95">
        <w:rPr>
          <w:color w:val="A31515"/>
          <w:lang w:eastAsia="en-US"/>
        </w:rPr>
        <w:t>'Satya'</w:t>
      </w:r>
      <w:r w:rsidRPr="00660D95">
        <w:rPr>
          <w:lang w:eastAsia="en-US"/>
        </w:rPr>
        <w:t>,</w:t>
      </w:r>
    </w:p>
    <w:p w14:paraId="1C37A4F3" w14:textId="77777777" w:rsidR="0098055E" w:rsidRPr="00660D95" w:rsidRDefault="0098055E" w:rsidP="0098055E">
      <w:pPr>
        <w:pStyle w:val="Output"/>
        <w:rPr>
          <w:lang w:eastAsia="en-US"/>
        </w:rPr>
      </w:pPr>
      <w:r w:rsidRPr="00660D95">
        <w:rPr>
          <w:lang w:eastAsia="en-US"/>
        </w:rPr>
        <w:t>        address: </w:t>
      </w:r>
      <w:r w:rsidRPr="00660D95">
        <w:rPr>
          <w:color w:val="A31515"/>
          <w:lang w:eastAsia="en-US"/>
        </w:rPr>
        <w:t>'Init-data'</w:t>
      </w:r>
      <w:r w:rsidRPr="00660D95">
        <w:rPr>
          <w:lang w:eastAsia="en-US"/>
        </w:rPr>
        <w:t>,</w:t>
      </w:r>
    </w:p>
    <w:p w14:paraId="1DBFC59D" w14:textId="77777777" w:rsidR="0098055E" w:rsidRPr="00660D95" w:rsidRDefault="0098055E" w:rsidP="0098055E">
      <w:pPr>
        <w:pStyle w:val="Output"/>
        <w:rPr>
          <w:lang w:eastAsia="en-US"/>
        </w:rPr>
      </w:pPr>
      <w:r w:rsidRPr="00660D95">
        <w:rPr>
          <w:lang w:eastAsia="en-US"/>
        </w:rPr>
        <w:t>        salary: </w:t>
      </w:r>
      <w:r w:rsidRPr="00660D95">
        <w:rPr>
          <w:color w:val="098658"/>
          <w:lang w:eastAsia="en-US"/>
        </w:rPr>
        <w:t>18000</w:t>
      </w:r>
      <w:r w:rsidRPr="00660D95">
        <w:rPr>
          <w:lang w:eastAsia="en-US"/>
        </w:rPr>
        <w:t>,</w:t>
      </w:r>
    </w:p>
    <w:p w14:paraId="610CC883" w14:textId="77777777" w:rsidR="0098055E" w:rsidRPr="00660D95" w:rsidRDefault="0098055E" w:rsidP="0098055E">
      <w:pPr>
        <w:pStyle w:val="Output"/>
        <w:rPr>
          <w:lang w:eastAsia="en-US"/>
        </w:rPr>
      </w:pPr>
      <w:r w:rsidRPr="00660D95">
        <w:rPr>
          <w:lang w:eastAsia="en-US"/>
        </w:rPr>
        <w:t>      },</w:t>
      </w:r>
    </w:p>
    <w:p w14:paraId="4275376F" w14:textId="77777777" w:rsidR="0098055E" w:rsidRPr="00660D95" w:rsidRDefault="0098055E" w:rsidP="0098055E">
      <w:pPr>
        <w:pStyle w:val="Output"/>
        <w:rPr>
          <w:lang w:eastAsia="en-US"/>
        </w:rPr>
      </w:pPr>
      <w:r w:rsidRPr="00660D95">
        <w:rPr>
          <w:lang w:eastAsia="en-US"/>
        </w:rPr>
        <w:t>      {</w:t>
      </w:r>
    </w:p>
    <w:p w14:paraId="25DC821B" w14:textId="77777777" w:rsidR="0098055E" w:rsidRPr="00660D95" w:rsidRDefault="0098055E" w:rsidP="0098055E">
      <w:pPr>
        <w:pStyle w:val="Output"/>
        <w:rPr>
          <w:lang w:eastAsia="en-US"/>
        </w:rPr>
      </w:pPr>
      <w:r w:rsidRPr="00660D95">
        <w:rPr>
          <w:lang w:eastAsia="en-US"/>
        </w:rPr>
        <w:t>        id: </w:t>
      </w:r>
      <w:r w:rsidRPr="00660D95">
        <w:rPr>
          <w:color w:val="098658"/>
          <w:lang w:eastAsia="en-US"/>
        </w:rPr>
        <w:t>102</w:t>
      </w:r>
      <w:r w:rsidRPr="00660D95">
        <w:rPr>
          <w:lang w:eastAsia="en-US"/>
        </w:rPr>
        <w:t>,</w:t>
      </w:r>
    </w:p>
    <w:p w14:paraId="1778050D" w14:textId="77777777" w:rsidR="0098055E" w:rsidRPr="00660D95" w:rsidRDefault="0098055E" w:rsidP="0098055E">
      <w:pPr>
        <w:pStyle w:val="Output"/>
        <w:rPr>
          <w:lang w:eastAsia="en-US"/>
        </w:rPr>
      </w:pPr>
      <w:r w:rsidRPr="00660D95">
        <w:rPr>
          <w:lang w:eastAsia="en-US"/>
        </w:rPr>
        <w:t>        name: </w:t>
      </w:r>
      <w:r w:rsidRPr="00660D95">
        <w:rPr>
          <w:color w:val="A31515"/>
          <w:lang w:eastAsia="en-US"/>
        </w:rPr>
        <w:t>'RAM'</w:t>
      </w:r>
      <w:r w:rsidRPr="00660D95">
        <w:rPr>
          <w:lang w:eastAsia="en-US"/>
        </w:rPr>
        <w:t>,</w:t>
      </w:r>
    </w:p>
    <w:p w14:paraId="726682E2" w14:textId="77777777" w:rsidR="0098055E" w:rsidRPr="00660D95" w:rsidRDefault="0098055E" w:rsidP="0098055E">
      <w:pPr>
        <w:pStyle w:val="Output"/>
        <w:rPr>
          <w:lang w:eastAsia="en-US"/>
        </w:rPr>
      </w:pPr>
      <w:r w:rsidRPr="00660D95">
        <w:rPr>
          <w:lang w:eastAsia="en-US"/>
        </w:rPr>
        <w:t>        address: </w:t>
      </w:r>
      <w:r w:rsidRPr="00660D95">
        <w:rPr>
          <w:color w:val="A31515"/>
          <w:lang w:eastAsia="en-US"/>
        </w:rPr>
        <w:t>'Init-data'</w:t>
      </w:r>
      <w:r w:rsidRPr="00660D95">
        <w:rPr>
          <w:lang w:eastAsia="en-US"/>
        </w:rPr>
        <w:t>,</w:t>
      </w:r>
    </w:p>
    <w:p w14:paraId="61B81D06" w14:textId="77777777" w:rsidR="0098055E" w:rsidRPr="00660D95" w:rsidRDefault="0098055E" w:rsidP="0098055E">
      <w:pPr>
        <w:pStyle w:val="Output"/>
        <w:rPr>
          <w:lang w:eastAsia="en-US"/>
        </w:rPr>
      </w:pPr>
      <w:r w:rsidRPr="00660D95">
        <w:rPr>
          <w:lang w:eastAsia="en-US"/>
        </w:rPr>
        <w:t>        salary: </w:t>
      </w:r>
      <w:r w:rsidRPr="00660D95">
        <w:rPr>
          <w:color w:val="098658"/>
          <w:lang w:eastAsia="en-US"/>
        </w:rPr>
        <w:t>11000</w:t>
      </w:r>
      <w:r w:rsidRPr="00660D95">
        <w:rPr>
          <w:lang w:eastAsia="en-US"/>
        </w:rPr>
        <w:t>,</w:t>
      </w:r>
    </w:p>
    <w:p w14:paraId="6F3E5202" w14:textId="77777777" w:rsidR="0098055E" w:rsidRPr="00660D95" w:rsidRDefault="0098055E" w:rsidP="0098055E">
      <w:pPr>
        <w:pStyle w:val="Output"/>
        <w:rPr>
          <w:lang w:eastAsia="en-US"/>
        </w:rPr>
      </w:pPr>
      <w:r w:rsidRPr="00660D95">
        <w:rPr>
          <w:lang w:eastAsia="en-US"/>
        </w:rPr>
        <w:t>      },</w:t>
      </w:r>
    </w:p>
    <w:p w14:paraId="44DD06F8" w14:textId="77777777" w:rsidR="0098055E" w:rsidRPr="00660D95" w:rsidRDefault="0098055E" w:rsidP="0098055E">
      <w:pPr>
        <w:pStyle w:val="Output"/>
        <w:rPr>
          <w:lang w:eastAsia="en-US"/>
        </w:rPr>
      </w:pPr>
      <w:r w:rsidRPr="00660D95">
        <w:rPr>
          <w:lang w:eastAsia="en-US"/>
        </w:rPr>
        <w:t>    ];</w:t>
      </w:r>
    </w:p>
    <w:p w14:paraId="6E6135D4" w14:textId="77777777" w:rsidR="0098055E" w:rsidRPr="00660D95" w:rsidRDefault="0098055E" w:rsidP="0098055E">
      <w:pPr>
        <w:pStyle w:val="Output"/>
        <w:rPr>
          <w:lang w:eastAsia="en-US"/>
        </w:rPr>
      </w:pPr>
      <w:r w:rsidRPr="00660D95">
        <w:rPr>
          <w:lang w:eastAsia="en-US"/>
        </w:rPr>
        <w:t>  }</w:t>
      </w:r>
    </w:p>
    <w:p w14:paraId="225AE8C6" w14:textId="77777777" w:rsidR="0098055E" w:rsidRPr="00660D95" w:rsidRDefault="0098055E" w:rsidP="0098055E">
      <w:pPr>
        <w:pStyle w:val="Output"/>
        <w:rPr>
          <w:lang w:eastAsia="en-US"/>
        </w:rPr>
      </w:pPr>
      <w:r w:rsidRPr="00660D95">
        <w:rPr>
          <w:lang w:eastAsia="en-US"/>
        </w:rPr>
        <w:t>}</w:t>
      </w:r>
    </w:p>
    <w:p w14:paraId="14A0B6FE" w14:textId="77777777" w:rsidR="0098055E" w:rsidRPr="00660D95" w:rsidRDefault="0098055E" w:rsidP="0098055E">
      <w:pPr>
        <w:shd w:val="clear" w:color="auto" w:fill="FFFFFF"/>
        <w:spacing w:after="0" w:line="285" w:lineRule="atLeast"/>
        <w:rPr>
          <w:rFonts w:ascii="Consolas" w:eastAsia="Times New Roman" w:hAnsi="Consolas" w:cs="Times New Roman"/>
          <w:color w:val="000000"/>
          <w:sz w:val="21"/>
          <w:szCs w:val="21"/>
          <w:lang w:eastAsia="en-US"/>
        </w:rPr>
      </w:pPr>
    </w:p>
    <w:p w14:paraId="7498F78D" w14:textId="77777777" w:rsidR="0098055E" w:rsidRPr="00660D95" w:rsidRDefault="0098055E" w:rsidP="0098055E">
      <w:pPr>
        <w:pStyle w:val="Output"/>
        <w:shd w:val="clear" w:color="auto" w:fill="000000" w:themeFill="text1"/>
        <w:spacing w:line="276" w:lineRule="auto"/>
        <w:rPr>
          <w:b/>
          <w:bCs/>
          <w:color w:val="FFFF00"/>
          <w:sz w:val="20"/>
          <w:szCs w:val="22"/>
          <w:lang w:eastAsia="en-US"/>
        </w:rPr>
      </w:pPr>
      <w:r w:rsidRPr="00660D95">
        <w:rPr>
          <w:b/>
          <w:bCs/>
          <w:color w:val="FFFF00"/>
          <w:sz w:val="20"/>
          <w:szCs w:val="22"/>
          <w:lang w:eastAsia="en-US"/>
        </w:rPr>
        <w:t>employee-list.component.</w:t>
      </w:r>
      <w:r>
        <w:rPr>
          <w:b/>
          <w:bCs/>
          <w:color w:val="FFFF00"/>
          <w:sz w:val="20"/>
          <w:szCs w:val="22"/>
          <w:lang w:eastAsia="en-US"/>
        </w:rPr>
        <w:t>html</w:t>
      </w:r>
    </w:p>
    <w:p w14:paraId="2B5DCECA" w14:textId="77777777" w:rsidR="0098055E" w:rsidRPr="006859EF" w:rsidRDefault="0098055E" w:rsidP="0098055E">
      <w:pPr>
        <w:pStyle w:val="Output"/>
        <w:rPr>
          <w:color w:val="000000"/>
          <w:lang w:eastAsia="en-US"/>
        </w:rPr>
      </w:pPr>
      <w:r w:rsidRPr="006859EF">
        <w:rPr>
          <w:color w:val="800000"/>
          <w:lang w:eastAsia="en-US"/>
        </w:rPr>
        <w:t>&lt;div</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"card"</w:t>
      </w:r>
      <w:r w:rsidRPr="006859EF">
        <w:rPr>
          <w:color w:val="800000"/>
          <w:lang w:eastAsia="en-US"/>
        </w:rPr>
        <w:t>&gt;</w:t>
      </w:r>
    </w:p>
    <w:p w14:paraId="48D2EAE2"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&lt;div</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"card-body"</w:t>
      </w:r>
      <w:r w:rsidRPr="006859EF">
        <w:rPr>
          <w:color w:val="800000"/>
          <w:lang w:eastAsia="en-US"/>
        </w:rPr>
        <w:t>&gt;</w:t>
      </w:r>
    </w:p>
    <w:p w14:paraId="5E89AF39"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&lt;div</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"col-10 mx-auto"</w:t>
      </w:r>
      <w:r w:rsidRPr="006859EF">
        <w:rPr>
          <w:color w:val="800000"/>
          <w:lang w:eastAsia="en-US"/>
        </w:rPr>
        <w:t>&gt;</w:t>
      </w:r>
    </w:p>
    <w:p w14:paraId="631416B7"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&lt;h2</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"text-center"</w:t>
      </w:r>
      <w:r w:rsidRPr="006859EF">
        <w:rPr>
          <w:color w:val="800000"/>
          <w:lang w:eastAsia="en-US"/>
        </w:rPr>
        <w:t>&gt;</w:t>
      </w:r>
      <w:r w:rsidRPr="006859EF">
        <w:rPr>
          <w:color w:val="000000"/>
          <w:lang w:eastAsia="en-US"/>
        </w:rPr>
        <w:t>Employees List</w:t>
      </w:r>
      <w:r w:rsidRPr="006859EF">
        <w:rPr>
          <w:color w:val="800000"/>
          <w:lang w:eastAsia="en-US"/>
        </w:rPr>
        <w:t>&lt;/h2&gt;</w:t>
      </w:r>
    </w:p>
    <w:p w14:paraId="14B851BC" w14:textId="77777777" w:rsidR="0098055E" w:rsidRPr="006859EF" w:rsidRDefault="0098055E" w:rsidP="0098055E">
      <w:pPr>
        <w:pStyle w:val="Output"/>
        <w:rPr>
          <w:color w:val="000000"/>
          <w:lang w:eastAsia="en-US"/>
        </w:rPr>
      </w:pPr>
      <w:r w:rsidRPr="006859EF">
        <w:rPr>
          <w:color w:val="000000"/>
          <w:lang w:eastAsia="en-US"/>
        </w:rPr>
        <w:t>      </w:t>
      </w:r>
      <w:r w:rsidRPr="006859EF">
        <w:rPr>
          <w:color w:val="008000"/>
          <w:lang w:eastAsia="en-US"/>
        </w:rPr>
        <w:t>&lt;!-- &lt;p&gt; {{employeeList[0].name}}&lt;/p&gt; --&gt;</w:t>
      </w:r>
    </w:p>
    <w:p w14:paraId="7E24584F"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&lt;/div&gt;</w:t>
      </w:r>
    </w:p>
    <w:p w14:paraId="535CC5AF"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&lt;br</w:t>
      </w:r>
      <w:r w:rsidRPr="006859EF">
        <w:rPr>
          <w:color w:val="000000"/>
          <w:lang w:eastAsia="en-US"/>
        </w:rPr>
        <w:t> </w:t>
      </w:r>
      <w:r w:rsidRPr="006859EF">
        <w:rPr>
          <w:color w:val="800000"/>
          <w:lang w:eastAsia="en-US"/>
        </w:rPr>
        <w:t>/&gt;</w:t>
      </w:r>
    </w:p>
    <w:p w14:paraId="2918B580"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&lt;div</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"row"</w:t>
      </w:r>
      <w:r w:rsidRPr="006859EF">
        <w:rPr>
          <w:color w:val="800000"/>
          <w:lang w:eastAsia="en-US"/>
        </w:rPr>
        <w:t>&gt;</w:t>
      </w:r>
    </w:p>
    <w:p w14:paraId="33F7AAB2"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&lt;div</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"col-10 mx-auto"</w:t>
      </w:r>
      <w:r w:rsidRPr="006859EF">
        <w:rPr>
          <w:color w:val="800000"/>
          <w:lang w:eastAsia="en-US"/>
        </w:rPr>
        <w:t>&gt;</w:t>
      </w:r>
    </w:p>
    <w:p w14:paraId="3F5C352C"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&lt;table</w:t>
      </w:r>
      <w:r w:rsidRPr="006859EF">
        <w:rPr>
          <w:color w:val="000000"/>
          <w:lang w:eastAsia="en-US"/>
        </w:rPr>
        <w:t> </w:t>
      </w:r>
      <w:r w:rsidRPr="006859EF">
        <w:rPr>
          <w:color w:val="FF0000"/>
          <w:lang w:eastAsia="en-US"/>
        </w:rPr>
        <w:t>id</w:t>
      </w:r>
      <w:r w:rsidRPr="006859EF">
        <w:rPr>
          <w:color w:val="000000"/>
          <w:lang w:eastAsia="en-US"/>
        </w:rPr>
        <w:t>=</w:t>
      </w:r>
      <w:r w:rsidRPr="006859EF">
        <w:rPr>
          <w:lang w:eastAsia="en-US"/>
        </w:rPr>
        <w:t>"example"</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"table table-striped table-bordered"</w:t>
      </w:r>
      <w:r w:rsidRPr="006859EF">
        <w:rPr>
          <w:color w:val="000000"/>
          <w:lang w:eastAsia="en-US"/>
        </w:rPr>
        <w:t> </w:t>
      </w:r>
      <w:r w:rsidRPr="006859EF">
        <w:rPr>
          <w:color w:val="FF0000"/>
          <w:lang w:eastAsia="en-US"/>
        </w:rPr>
        <w:t>style</w:t>
      </w:r>
      <w:r w:rsidRPr="006859EF">
        <w:rPr>
          <w:color w:val="000000"/>
          <w:lang w:eastAsia="en-US"/>
        </w:rPr>
        <w:t>=</w:t>
      </w:r>
      <w:r w:rsidRPr="006859EF">
        <w:rPr>
          <w:lang w:eastAsia="en-US"/>
        </w:rPr>
        <w:t>"width: 100%"</w:t>
      </w:r>
      <w:r w:rsidRPr="006859EF">
        <w:rPr>
          <w:color w:val="800000"/>
          <w:lang w:eastAsia="en-US"/>
        </w:rPr>
        <w:t>&gt;</w:t>
      </w:r>
    </w:p>
    <w:p w14:paraId="4F70AFE7" w14:textId="77777777" w:rsidR="0098055E" w:rsidRPr="006859EF" w:rsidRDefault="0098055E" w:rsidP="0098055E">
      <w:pPr>
        <w:pStyle w:val="Output"/>
        <w:rPr>
          <w:color w:val="000000"/>
          <w:lang w:eastAsia="en-US"/>
        </w:rPr>
      </w:pPr>
      <w:r w:rsidRPr="006859EF">
        <w:rPr>
          <w:color w:val="000000"/>
          <w:lang w:eastAsia="en-US"/>
        </w:rPr>
        <w:lastRenderedPageBreak/>
        <w:t>          </w:t>
      </w:r>
      <w:r w:rsidRPr="006859EF">
        <w:rPr>
          <w:color w:val="800000"/>
          <w:lang w:eastAsia="en-US"/>
        </w:rPr>
        <w:t>&lt;thead&gt;</w:t>
      </w:r>
    </w:p>
    <w:p w14:paraId="3118FF5E"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&lt;tr&gt;</w:t>
      </w:r>
    </w:p>
    <w:p w14:paraId="270999CF"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&lt;th</w:t>
      </w:r>
      <w:r w:rsidRPr="006859EF">
        <w:rPr>
          <w:color w:val="000000"/>
          <w:lang w:eastAsia="en-US"/>
        </w:rPr>
        <w:t> </w:t>
      </w:r>
      <w:r w:rsidRPr="006859EF">
        <w:rPr>
          <w:color w:val="FF0000"/>
          <w:lang w:eastAsia="en-US"/>
        </w:rPr>
        <w:t>scope</w:t>
      </w:r>
      <w:r w:rsidRPr="006859EF">
        <w:rPr>
          <w:color w:val="000000"/>
          <w:lang w:eastAsia="en-US"/>
        </w:rPr>
        <w:t>=</w:t>
      </w:r>
      <w:r w:rsidRPr="006859EF">
        <w:rPr>
          <w:lang w:eastAsia="en-US"/>
        </w:rPr>
        <w:t>"col"</w:t>
      </w:r>
      <w:r w:rsidRPr="006859EF">
        <w:rPr>
          <w:color w:val="800000"/>
          <w:lang w:eastAsia="en-US"/>
        </w:rPr>
        <w:t>&gt;</w:t>
      </w:r>
      <w:r w:rsidRPr="006859EF">
        <w:rPr>
          <w:color w:val="000000"/>
          <w:lang w:eastAsia="en-US"/>
        </w:rPr>
        <w:t>ID</w:t>
      </w:r>
      <w:r w:rsidRPr="006859EF">
        <w:rPr>
          <w:color w:val="800000"/>
          <w:lang w:eastAsia="en-US"/>
        </w:rPr>
        <w:t>&lt;/th&gt;</w:t>
      </w:r>
    </w:p>
    <w:p w14:paraId="365E59D0"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&lt;th</w:t>
      </w:r>
      <w:r w:rsidRPr="006859EF">
        <w:rPr>
          <w:color w:val="000000"/>
          <w:lang w:eastAsia="en-US"/>
        </w:rPr>
        <w:t> </w:t>
      </w:r>
      <w:r w:rsidRPr="006859EF">
        <w:rPr>
          <w:color w:val="FF0000"/>
          <w:lang w:eastAsia="en-US"/>
        </w:rPr>
        <w:t>scope</w:t>
      </w:r>
      <w:r w:rsidRPr="006859EF">
        <w:rPr>
          <w:color w:val="000000"/>
          <w:lang w:eastAsia="en-US"/>
        </w:rPr>
        <w:t>=</w:t>
      </w:r>
      <w:r w:rsidRPr="006859EF">
        <w:rPr>
          <w:lang w:eastAsia="en-US"/>
        </w:rPr>
        <w:t>"col"</w:t>
      </w:r>
      <w:r w:rsidRPr="006859EF">
        <w:rPr>
          <w:color w:val="800000"/>
          <w:lang w:eastAsia="en-US"/>
        </w:rPr>
        <w:t>&gt;</w:t>
      </w:r>
      <w:r w:rsidRPr="006859EF">
        <w:rPr>
          <w:color w:val="000000"/>
          <w:lang w:eastAsia="en-US"/>
        </w:rPr>
        <w:t>Name</w:t>
      </w:r>
      <w:r w:rsidRPr="006859EF">
        <w:rPr>
          <w:color w:val="800000"/>
          <w:lang w:eastAsia="en-US"/>
        </w:rPr>
        <w:t>&lt;/th&gt;</w:t>
      </w:r>
    </w:p>
    <w:p w14:paraId="5CA86291"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&lt;th</w:t>
      </w:r>
      <w:r w:rsidRPr="006859EF">
        <w:rPr>
          <w:color w:val="000000"/>
          <w:lang w:eastAsia="en-US"/>
        </w:rPr>
        <w:t> </w:t>
      </w:r>
      <w:r w:rsidRPr="006859EF">
        <w:rPr>
          <w:color w:val="FF0000"/>
          <w:lang w:eastAsia="en-US"/>
        </w:rPr>
        <w:t>scope</w:t>
      </w:r>
      <w:r w:rsidRPr="006859EF">
        <w:rPr>
          <w:color w:val="000000"/>
          <w:lang w:eastAsia="en-US"/>
        </w:rPr>
        <w:t>=</w:t>
      </w:r>
      <w:r w:rsidRPr="006859EF">
        <w:rPr>
          <w:lang w:eastAsia="en-US"/>
        </w:rPr>
        <w:t>"col"</w:t>
      </w:r>
      <w:r w:rsidRPr="006859EF">
        <w:rPr>
          <w:color w:val="800000"/>
          <w:lang w:eastAsia="en-US"/>
        </w:rPr>
        <w:t>&gt;</w:t>
      </w:r>
      <w:r w:rsidRPr="006859EF">
        <w:rPr>
          <w:color w:val="000000"/>
          <w:lang w:eastAsia="en-US"/>
        </w:rPr>
        <w:t>Address</w:t>
      </w:r>
      <w:r w:rsidRPr="006859EF">
        <w:rPr>
          <w:color w:val="800000"/>
          <w:lang w:eastAsia="en-US"/>
        </w:rPr>
        <w:t>&lt;/th&gt;</w:t>
      </w:r>
    </w:p>
    <w:p w14:paraId="42DA44FE"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&lt;th</w:t>
      </w:r>
      <w:r w:rsidRPr="006859EF">
        <w:rPr>
          <w:color w:val="000000"/>
          <w:lang w:eastAsia="en-US"/>
        </w:rPr>
        <w:t> </w:t>
      </w:r>
      <w:r w:rsidRPr="006859EF">
        <w:rPr>
          <w:color w:val="FF0000"/>
          <w:lang w:eastAsia="en-US"/>
        </w:rPr>
        <w:t>scope</w:t>
      </w:r>
      <w:r w:rsidRPr="006859EF">
        <w:rPr>
          <w:color w:val="000000"/>
          <w:lang w:eastAsia="en-US"/>
        </w:rPr>
        <w:t>=</w:t>
      </w:r>
      <w:r w:rsidRPr="006859EF">
        <w:rPr>
          <w:lang w:eastAsia="en-US"/>
        </w:rPr>
        <w:t>"col"</w:t>
      </w:r>
      <w:r w:rsidRPr="006859EF">
        <w:rPr>
          <w:color w:val="800000"/>
          <w:lang w:eastAsia="en-US"/>
        </w:rPr>
        <w:t>&gt;</w:t>
      </w:r>
      <w:r w:rsidRPr="006859EF">
        <w:rPr>
          <w:color w:val="000000"/>
          <w:lang w:eastAsia="en-US"/>
        </w:rPr>
        <w:t>Salary</w:t>
      </w:r>
      <w:r w:rsidRPr="006859EF">
        <w:rPr>
          <w:color w:val="800000"/>
          <w:lang w:eastAsia="en-US"/>
        </w:rPr>
        <w:t>&lt;/th&gt;</w:t>
      </w:r>
    </w:p>
    <w:p w14:paraId="4A95A8D4"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&lt;th</w:t>
      </w:r>
      <w:r w:rsidRPr="006859EF">
        <w:rPr>
          <w:color w:val="000000"/>
          <w:lang w:eastAsia="en-US"/>
        </w:rPr>
        <w:t> </w:t>
      </w:r>
      <w:r w:rsidRPr="006859EF">
        <w:rPr>
          <w:color w:val="FF0000"/>
          <w:lang w:eastAsia="en-US"/>
        </w:rPr>
        <w:t>scope</w:t>
      </w:r>
      <w:r w:rsidRPr="006859EF">
        <w:rPr>
          <w:color w:val="000000"/>
          <w:lang w:eastAsia="en-US"/>
        </w:rPr>
        <w:t>=</w:t>
      </w:r>
      <w:r w:rsidRPr="006859EF">
        <w:rPr>
          <w:lang w:eastAsia="en-US"/>
        </w:rPr>
        <w:t>"col"</w:t>
      </w:r>
      <w:r w:rsidRPr="006859EF">
        <w:rPr>
          <w:color w:val="800000"/>
          <w:lang w:eastAsia="en-US"/>
        </w:rPr>
        <w:t>&gt;</w:t>
      </w:r>
      <w:r w:rsidRPr="006859EF">
        <w:rPr>
          <w:color w:val="000000"/>
          <w:lang w:eastAsia="en-US"/>
        </w:rPr>
        <w:t>Action</w:t>
      </w:r>
      <w:r w:rsidRPr="006859EF">
        <w:rPr>
          <w:color w:val="800000"/>
          <w:lang w:eastAsia="en-US"/>
        </w:rPr>
        <w:t>&lt;/th&gt;</w:t>
      </w:r>
    </w:p>
    <w:p w14:paraId="6A7A9DB6"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&lt;/tr&gt;</w:t>
      </w:r>
    </w:p>
    <w:p w14:paraId="7D014101"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&lt;/thead&gt;</w:t>
      </w:r>
    </w:p>
    <w:p w14:paraId="3427C72A"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&lt;tbody&gt;</w:t>
      </w:r>
    </w:p>
    <w:p w14:paraId="75105D36" w14:textId="77777777" w:rsidR="0098055E" w:rsidRPr="006859EF" w:rsidRDefault="0098055E" w:rsidP="0098055E">
      <w:pPr>
        <w:pStyle w:val="Output"/>
        <w:rPr>
          <w:color w:val="000000"/>
          <w:lang w:eastAsia="en-US"/>
        </w:rPr>
      </w:pPr>
    </w:p>
    <w:p w14:paraId="0FD4E159"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&lt;tr</w:t>
      </w:r>
      <w:r w:rsidRPr="006859EF">
        <w:rPr>
          <w:color w:val="000000"/>
          <w:lang w:eastAsia="en-US"/>
        </w:rPr>
        <w:t> </w:t>
      </w:r>
      <w:r w:rsidRPr="006859EF">
        <w:rPr>
          <w:color w:val="FF0000"/>
          <w:lang w:eastAsia="en-US"/>
        </w:rPr>
        <w:t>*ngFor</w:t>
      </w:r>
      <w:r w:rsidRPr="006859EF">
        <w:rPr>
          <w:color w:val="000000"/>
          <w:lang w:eastAsia="en-US"/>
        </w:rPr>
        <w:t>=</w:t>
      </w:r>
      <w:r w:rsidRPr="006859EF">
        <w:rPr>
          <w:color w:val="A31515"/>
          <w:lang w:eastAsia="en-US"/>
        </w:rPr>
        <w:t>"</w:t>
      </w:r>
      <w:r w:rsidRPr="006859EF">
        <w:rPr>
          <w:lang w:eastAsia="en-US"/>
        </w:rPr>
        <w:t>let</w:t>
      </w:r>
      <w:r w:rsidRPr="006859EF">
        <w:rPr>
          <w:color w:val="000000"/>
          <w:lang w:eastAsia="en-US"/>
        </w:rPr>
        <w:t> employee </w:t>
      </w:r>
      <w:r w:rsidRPr="006859EF">
        <w:rPr>
          <w:lang w:eastAsia="en-US"/>
        </w:rPr>
        <w:t>of</w:t>
      </w:r>
      <w:r w:rsidRPr="006859EF">
        <w:rPr>
          <w:color w:val="000000"/>
          <w:lang w:eastAsia="en-US"/>
        </w:rPr>
        <w:t> employeeList</w:t>
      </w:r>
      <w:r w:rsidRPr="006859EF">
        <w:rPr>
          <w:color w:val="A31515"/>
          <w:lang w:eastAsia="en-US"/>
        </w:rPr>
        <w:t>"</w:t>
      </w:r>
      <w:r w:rsidRPr="006859EF">
        <w:rPr>
          <w:color w:val="800000"/>
          <w:lang w:eastAsia="en-US"/>
        </w:rPr>
        <w:t>&gt;</w:t>
      </w:r>
    </w:p>
    <w:p w14:paraId="74D5C934"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&lt;td&gt;</w:t>
      </w:r>
      <w:r w:rsidRPr="006859EF">
        <w:rPr>
          <w:color w:val="000000"/>
          <w:lang w:eastAsia="en-US"/>
        </w:rPr>
        <w:t> {{employee.id}} </w:t>
      </w:r>
      <w:r w:rsidRPr="006859EF">
        <w:rPr>
          <w:color w:val="800000"/>
          <w:lang w:eastAsia="en-US"/>
        </w:rPr>
        <w:t>&lt;/td&gt;</w:t>
      </w:r>
    </w:p>
    <w:p w14:paraId="4894C0BC"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&lt;td&gt;</w:t>
      </w:r>
      <w:r w:rsidRPr="006859EF">
        <w:rPr>
          <w:color w:val="000000"/>
          <w:lang w:eastAsia="en-US"/>
        </w:rPr>
        <w:t> {{employee.name}} </w:t>
      </w:r>
      <w:r w:rsidRPr="006859EF">
        <w:rPr>
          <w:color w:val="800000"/>
          <w:lang w:eastAsia="en-US"/>
        </w:rPr>
        <w:t>&lt;/td&gt;</w:t>
      </w:r>
    </w:p>
    <w:p w14:paraId="0DB2B50E"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&lt;td&gt;</w:t>
      </w:r>
      <w:r w:rsidRPr="006859EF">
        <w:rPr>
          <w:color w:val="000000"/>
          <w:lang w:eastAsia="en-US"/>
        </w:rPr>
        <w:t> {{employee.address}} </w:t>
      </w:r>
      <w:r w:rsidRPr="006859EF">
        <w:rPr>
          <w:color w:val="800000"/>
          <w:lang w:eastAsia="en-US"/>
        </w:rPr>
        <w:t>&lt;/td&gt;</w:t>
      </w:r>
    </w:p>
    <w:p w14:paraId="1BD89BE0"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&lt;td&gt;</w:t>
      </w:r>
      <w:r w:rsidRPr="006859EF">
        <w:rPr>
          <w:color w:val="000000"/>
          <w:lang w:eastAsia="en-US"/>
        </w:rPr>
        <w:t> {{employee.salary}} </w:t>
      </w:r>
      <w:r w:rsidRPr="006859EF">
        <w:rPr>
          <w:color w:val="800000"/>
          <w:lang w:eastAsia="en-US"/>
        </w:rPr>
        <w:t>&lt;/td&gt;</w:t>
      </w:r>
    </w:p>
    <w:p w14:paraId="5FE0A648"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&lt;td&gt;</w:t>
      </w:r>
    </w:p>
    <w:p w14:paraId="4858040E"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&lt;button</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"btn btn-primary"</w:t>
      </w:r>
      <w:r w:rsidRPr="006859EF">
        <w:rPr>
          <w:color w:val="800000"/>
          <w:lang w:eastAsia="en-US"/>
        </w:rPr>
        <w:t>&gt;&lt;i</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"fas fa-eye"</w:t>
      </w:r>
      <w:r w:rsidRPr="006859EF">
        <w:rPr>
          <w:color w:val="800000"/>
          <w:lang w:eastAsia="en-US"/>
        </w:rPr>
        <w:t>&gt;&lt;/i&gt;</w:t>
      </w:r>
      <w:r w:rsidRPr="006859EF">
        <w:rPr>
          <w:color w:val="000000"/>
          <w:lang w:eastAsia="en-US"/>
        </w:rPr>
        <w:t> </w:t>
      </w:r>
      <w:r w:rsidRPr="006859EF">
        <w:rPr>
          <w:color w:val="800000"/>
          <w:lang w:eastAsia="en-US"/>
        </w:rPr>
        <w:t>&lt;/button&gt;</w:t>
      </w:r>
      <w:r w:rsidRPr="006859EF">
        <w:rPr>
          <w:color w:val="000000"/>
          <w:lang w:eastAsia="en-US"/>
        </w:rPr>
        <w:t> </w:t>
      </w:r>
      <w:r w:rsidRPr="006859EF">
        <w:rPr>
          <w:color w:val="800000"/>
          <w:lang w:eastAsia="en-US"/>
        </w:rPr>
        <w:t>&lt;span&gt;</w:t>
      </w:r>
      <w:r w:rsidRPr="006859EF">
        <w:rPr>
          <w:color w:val="000000"/>
          <w:lang w:eastAsia="en-US"/>
        </w:rPr>
        <w:t>&amp;nbsp;</w:t>
      </w:r>
      <w:r w:rsidRPr="006859EF">
        <w:rPr>
          <w:color w:val="800000"/>
          <w:lang w:eastAsia="en-US"/>
        </w:rPr>
        <w:t>&lt;/span&gt;</w:t>
      </w:r>
    </w:p>
    <w:p w14:paraId="73A05623"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&lt;button</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"btn btn-warning"</w:t>
      </w:r>
      <w:r w:rsidRPr="006859EF">
        <w:rPr>
          <w:color w:val="800000"/>
          <w:lang w:eastAsia="en-US"/>
        </w:rPr>
        <w:t>&gt;&lt;i</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"fas fa-edit"</w:t>
      </w:r>
      <w:r w:rsidRPr="006859EF">
        <w:rPr>
          <w:color w:val="800000"/>
          <w:lang w:eastAsia="en-US"/>
        </w:rPr>
        <w:t>&gt;&lt;/i&gt;</w:t>
      </w:r>
      <w:r w:rsidRPr="006859EF">
        <w:rPr>
          <w:color w:val="000000"/>
          <w:lang w:eastAsia="en-US"/>
        </w:rPr>
        <w:t> </w:t>
      </w:r>
      <w:r w:rsidRPr="006859EF">
        <w:rPr>
          <w:color w:val="800000"/>
          <w:lang w:eastAsia="en-US"/>
        </w:rPr>
        <w:t>&lt;/button&gt;</w:t>
      </w:r>
      <w:r w:rsidRPr="006859EF">
        <w:rPr>
          <w:color w:val="000000"/>
          <w:lang w:eastAsia="en-US"/>
        </w:rPr>
        <w:t> </w:t>
      </w:r>
      <w:r w:rsidRPr="006859EF">
        <w:rPr>
          <w:color w:val="800000"/>
          <w:lang w:eastAsia="en-US"/>
        </w:rPr>
        <w:t>&lt;span&gt;</w:t>
      </w:r>
      <w:r w:rsidRPr="006859EF">
        <w:rPr>
          <w:color w:val="000000"/>
          <w:lang w:eastAsia="en-US"/>
        </w:rPr>
        <w:t>&amp;nbsp;</w:t>
      </w:r>
      <w:r w:rsidRPr="006859EF">
        <w:rPr>
          <w:color w:val="800000"/>
          <w:lang w:eastAsia="en-US"/>
        </w:rPr>
        <w:t>&lt;/span&gt;</w:t>
      </w:r>
    </w:p>
    <w:p w14:paraId="691580BC"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&lt;button</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"btn btn-danger"</w:t>
      </w:r>
      <w:r w:rsidRPr="006859EF">
        <w:rPr>
          <w:color w:val="800000"/>
          <w:lang w:eastAsia="en-US"/>
        </w:rPr>
        <w:t>&gt;&lt;i</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"fas fa-trash-alt"</w:t>
      </w:r>
      <w:r w:rsidRPr="006859EF">
        <w:rPr>
          <w:color w:val="800000"/>
          <w:lang w:eastAsia="en-US"/>
        </w:rPr>
        <w:t>&gt;&lt;/i&gt;</w:t>
      </w:r>
      <w:r w:rsidRPr="006859EF">
        <w:rPr>
          <w:color w:val="000000"/>
          <w:lang w:eastAsia="en-US"/>
        </w:rPr>
        <w:t> </w:t>
      </w:r>
      <w:r w:rsidRPr="006859EF">
        <w:rPr>
          <w:color w:val="800000"/>
          <w:lang w:eastAsia="en-US"/>
        </w:rPr>
        <w:t>&lt;/button&gt;</w:t>
      </w:r>
    </w:p>
    <w:p w14:paraId="78F8AE98" w14:textId="77777777" w:rsidR="0098055E" w:rsidRPr="006859EF" w:rsidRDefault="0098055E" w:rsidP="0098055E">
      <w:pPr>
        <w:pStyle w:val="Output"/>
        <w:rPr>
          <w:color w:val="000000"/>
          <w:lang w:eastAsia="en-US"/>
        </w:rPr>
      </w:pPr>
    </w:p>
    <w:p w14:paraId="774EF88C"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&lt;/td&gt;</w:t>
      </w:r>
    </w:p>
    <w:p w14:paraId="2BA21277"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&lt;/tr&gt;</w:t>
      </w:r>
    </w:p>
    <w:p w14:paraId="03AB1F99" w14:textId="77777777" w:rsidR="0098055E" w:rsidRPr="006859EF" w:rsidRDefault="0098055E" w:rsidP="0098055E">
      <w:pPr>
        <w:pStyle w:val="Output"/>
        <w:rPr>
          <w:color w:val="000000"/>
          <w:lang w:eastAsia="en-US"/>
        </w:rPr>
      </w:pPr>
    </w:p>
    <w:p w14:paraId="56E7E52E"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&lt;/tbody&gt;</w:t>
      </w:r>
    </w:p>
    <w:p w14:paraId="1950032F"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&lt;/table&gt;</w:t>
      </w:r>
    </w:p>
    <w:p w14:paraId="2D96E403"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&lt;/div&gt;</w:t>
      </w:r>
    </w:p>
    <w:p w14:paraId="10B61AF0"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&lt;/div&gt;</w:t>
      </w:r>
    </w:p>
    <w:p w14:paraId="3534267B" w14:textId="77777777" w:rsidR="0098055E" w:rsidRPr="006859EF" w:rsidRDefault="0098055E" w:rsidP="0098055E">
      <w:pPr>
        <w:pStyle w:val="Output"/>
        <w:rPr>
          <w:color w:val="000000"/>
          <w:lang w:eastAsia="en-US"/>
        </w:rPr>
      </w:pPr>
      <w:r w:rsidRPr="006859EF">
        <w:rPr>
          <w:color w:val="000000"/>
          <w:lang w:eastAsia="en-US"/>
        </w:rPr>
        <w:t>  </w:t>
      </w:r>
      <w:r w:rsidRPr="006859EF">
        <w:rPr>
          <w:color w:val="800000"/>
          <w:lang w:eastAsia="en-US"/>
        </w:rPr>
        <w:t>&lt;/div&gt;</w:t>
      </w:r>
    </w:p>
    <w:p w14:paraId="2CB5067D" w14:textId="77777777" w:rsidR="0098055E" w:rsidRPr="006859EF" w:rsidRDefault="0098055E" w:rsidP="0098055E">
      <w:pPr>
        <w:pStyle w:val="Output"/>
        <w:rPr>
          <w:color w:val="000000"/>
          <w:lang w:eastAsia="en-US"/>
        </w:rPr>
      </w:pPr>
      <w:r w:rsidRPr="006859EF">
        <w:rPr>
          <w:color w:val="800000"/>
          <w:lang w:eastAsia="en-US"/>
        </w:rPr>
        <w:t>&lt;/div&gt;</w:t>
      </w:r>
    </w:p>
    <w:p w14:paraId="37C6C007" w14:textId="77777777" w:rsidR="0098055E" w:rsidRDefault="0098055E" w:rsidP="0098055E">
      <w:pPr>
        <w:rPr>
          <w:lang w:eastAsia="en-US"/>
        </w:rPr>
      </w:pPr>
      <w:r>
        <w:rPr>
          <w:noProof/>
        </w:rPr>
        <w:drawing>
          <wp:inline distT="0" distB="0" distL="0" distR="0" wp14:anchorId="27DDA06B" wp14:editId="7C60039B">
            <wp:extent cx="6041985" cy="2496192"/>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47095" cy="2498303"/>
                    </a:xfrm>
                    <a:prstGeom prst="rect">
                      <a:avLst/>
                    </a:prstGeom>
                  </pic:spPr>
                </pic:pic>
              </a:graphicData>
            </a:graphic>
          </wp:inline>
        </w:drawing>
      </w:r>
    </w:p>
    <w:p w14:paraId="5EC1A57B" w14:textId="77777777" w:rsidR="0098055E" w:rsidRDefault="0098055E" w:rsidP="0098055E">
      <w:pPr>
        <w:spacing w:after="0"/>
        <w:rPr>
          <w:lang w:eastAsia="en-US"/>
        </w:rPr>
      </w:pPr>
    </w:p>
    <w:p w14:paraId="45F650D3" w14:textId="77777777" w:rsidR="0098055E" w:rsidRDefault="0098055E" w:rsidP="0098055E">
      <w:pPr>
        <w:pStyle w:val="Heading3"/>
        <w:rPr>
          <w:lang w:eastAsia="en-US"/>
        </w:rPr>
      </w:pPr>
      <w:bookmarkStart w:id="255" w:name="_Toc80104550"/>
      <w:r>
        <w:rPr>
          <w:lang w:eastAsia="en-US"/>
        </w:rPr>
        <w:t>EmployeeService – To communicate with SpringBoot Services</w:t>
      </w:r>
      <w:bookmarkEnd w:id="255"/>
    </w:p>
    <w:p w14:paraId="15879322" w14:textId="77777777" w:rsidR="0098055E" w:rsidRPr="00A03645" w:rsidRDefault="0098055E" w:rsidP="0098055E">
      <w:pPr>
        <w:pStyle w:val="Output"/>
        <w:rPr>
          <w:b/>
          <w:bCs/>
          <w:lang w:eastAsia="en-US"/>
        </w:rPr>
      </w:pPr>
      <w:r w:rsidRPr="00A03645">
        <w:rPr>
          <w:b/>
          <w:bCs/>
          <w:lang w:eastAsia="en-US"/>
        </w:rPr>
        <w:t>C:\Git\books\Codes\employee-angular-app&gt;</w:t>
      </w:r>
      <w:r w:rsidRPr="00A03645">
        <w:rPr>
          <w:b/>
          <w:bCs/>
          <w:color w:val="0000FF"/>
          <w:lang w:eastAsia="en-US"/>
        </w:rPr>
        <w:t>ng g s employee</w:t>
      </w:r>
    </w:p>
    <w:p w14:paraId="0D244916" w14:textId="77777777" w:rsidR="0098055E" w:rsidRDefault="0098055E" w:rsidP="0098055E">
      <w:pPr>
        <w:pStyle w:val="Output"/>
        <w:rPr>
          <w:lang w:eastAsia="en-US"/>
        </w:rPr>
      </w:pPr>
      <w:r>
        <w:rPr>
          <w:lang w:eastAsia="en-US"/>
        </w:rPr>
        <w:t>CREATE src/app/employee.service.spec.ts (367 bytes)</w:t>
      </w:r>
    </w:p>
    <w:p w14:paraId="44147A47" w14:textId="77777777" w:rsidR="0098055E" w:rsidRPr="00023D85" w:rsidRDefault="0098055E" w:rsidP="0098055E">
      <w:pPr>
        <w:pStyle w:val="Output"/>
        <w:rPr>
          <w:lang w:eastAsia="en-US"/>
        </w:rPr>
      </w:pPr>
      <w:r>
        <w:rPr>
          <w:lang w:eastAsia="en-US"/>
        </w:rPr>
        <w:t>CREATE src/app/</w:t>
      </w:r>
      <w:r w:rsidRPr="00A03645">
        <w:rPr>
          <w:b/>
          <w:bCs/>
          <w:color w:val="00B050"/>
          <w:lang w:eastAsia="en-US"/>
        </w:rPr>
        <w:t>employee.service.ts</w:t>
      </w:r>
      <w:r w:rsidRPr="00A03645">
        <w:rPr>
          <w:color w:val="00B050"/>
          <w:lang w:eastAsia="en-US"/>
        </w:rPr>
        <w:t xml:space="preserve"> </w:t>
      </w:r>
      <w:r>
        <w:rPr>
          <w:lang w:eastAsia="en-US"/>
        </w:rPr>
        <w:t>(137 bytes)</w:t>
      </w:r>
    </w:p>
    <w:p w14:paraId="60A3D2DA" w14:textId="77777777" w:rsidR="0098055E" w:rsidRDefault="0098055E" w:rsidP="0098055E">
      <w:pPr>
        <w:rPr>
          <w:lang w:eastAsia="en-US"/>
        </w:rPr>
      </w:pPr>
    </w:p>
    <w:p w14:paraId="07DCE5F7" w14:textId="77777777" w:rsidR="0098055E" w:rsidRPr="003B241C" w:rsidRDefault="0098055E" w:rsidP="0098055E">
      <w:pPr>
        <w:pStyle w:val="Output"/>
        <w:shd w:val="clear" w:color="auto" w:fill="000000" w:themeFill="text1"/>
        <w:spacing w:line="276" w:lineRule="auto"/>
        <w:rPr>
          <w:color w:val="FFFF00"/>
          <w:lang w:eastAsia="en-US"/>
        </w:rPr>
      </w:pPr>
      <w:r w:rsidRPr="003B241C">
        <w:rPr>
          <w:color w:val="FFFF00"/>
          <w:lang w:eastAsia="en-US"/>
        </w:rPr>
        <w:t>//</w:t>
      </w:r>
      <w:r w:rsidRPr="003B241C">
        <w:rPr>
          <w:b/>
          <w:bCs/>
          <w:color w:val="FFFF00"/>
          <w:lang w:eastAsia="en-US"/>
        </w:rPr>
        <w:t xml:space="preserve">employee.service.ts </w:t>
      </w:r>
      <w:r>
        <w:rPr>
          <w:b/>
          <w:bCs/>
          <w:color w:val="FFFF00"/>
          <w:lang w:eastAsia="en-US"/>
        </w:rPr>
        <w:t>(</w:t>
      </w:r>
      <w:r w:rsidRPr="003B241C">
        <w:rPr>
          <w:b/>
          <w:bCs/>
          <w:color w:val="FFFF00"/>
          <w:lang w:eastAsia="en-US"/>
        </w:rPr>
        <w:t>Default generated c</w:t>
      </w:r>
      <w:r>
        <w:rPr>
          <w:b/>
          <w:bCs/>
          <w:color w:val="FFFF00"/>
          <w:lang w:eastAsia="en-US"/>
        </w:rPr>
        <w:t>ode)</w:t>
      </w:r>
    </w:p>
    <w:p w14:paraId="406EF65E" w14:textId="77777777" w:rsidR="0098055E" w:rsidRPr="003B241C" w:rsidRDefault="0098055E" w:rsidP="0098055E">
      <w:pPr>
        <w:pStyle w:val="Output"/>
        <w:rPr>
          <w:lang w:eastAsia="en-US"/>
        </w:rPr>
      </w:pPr>
      <w:r w:rsidRPr="003B241C">
        <w:rPr>
          <w:color w:val="0000FF"/>
          <w:lang w:eastAsia="en-US"/>
        </w:rPr>
        <w:lastRenderedPageBreak/>
        <w:t>import</w:t>
      </w:r>
      <w:r w:rsidRPr="003B241C">
        <w:rPr>
          <w:lang w:eastAsia="en-US"/>
        </w:rPr>
        <w:t> { Injectable } </w:t>
      </w:r>
      <w:r w:rsidRPr="003B241C">
        <w:rPr>
          <w:color w:val="0000FF"/>
          <w:lang w:eastAsia="en-US"/>
        </w:rPr>
        <w:t>from</w:t>
      </w:r>
      <w:r w:rsidRPr="003B241C">
        <w:rPr>
          <w:lang w:eastAsia="en-US"/>
        </w:rPr>
        <w:t> </w:t>
      </w:r>
      <w:r w:rsidRPr="003B241C">
        <w:rPr>
          <w:color w:val="A31515"/>
          <w:lang w:eastAsia="en-US"/>
        </w:rPr>
        <w:t>'@angular/core'</w:t>
      </w:r>
      <w:r w:rsidRPr="003B241C">
        <w:rPr>
          <w:lang w:eastAsia="en-US"/>
        </w:rPr>
        <w:t>;</w:t>
      </w:r>
    </w:p>
    <w:p w14:paraId="7BEE527B" w14:textId="77777777" w:rsidR="0098055E" w:rsidRPr="003B241C" w:rsidRDefault="0098055E" w:rsidP="0098055E">
      <w:pPr>
        <w:pStyle w:val="Output"/>
        <w:rPr>
          <w:lang w:eastAsia="en-US"/>
        </w:rPr>
      </w:pPr>
    </w:p>
    <w:p w14:paraId="00DF2CD4" w14:textId="77777777" w:rsidR="0098055E" w:rsidRPr="003B241C" w:rsidRDefault="0098055E" w:rsidP="0098055E">
      <w:pPr>
        <w:pStyle w:val="Output"/>
        <w:rPr>
          <w:lang w:eastAsia="en-US"/>
        </w:rPr>
      </w:pPr>
      <w:r w:rsidRPr="003B241C">
        <w:rPr>
          <w:lang w:eastAsia="en-US"/>
        </w:rPr>
        <w:t>@Injectable({</w:t>
      </w:r>
    </w:p>
    <w:p w14:paraId="0CC7631D" w14:textId="77777777" w:rsidR="0098055E" w:rsidRPr="003B241C" w:rsidRDefault="0098055E" w:rsidP="0098055E">
      <w:pPr>
        <w:pStyle w:val="Output"/>
        <w:rPr>
          <w:lang w:eastAsia="en-US"/>
        </w:rPr>
      </w:pPr>
      <w:r w:rsidRPr="003B241C">
        <w:rPr>
          <w:lang w:eastAsia="en-US"/>
        </w:rPr>
        <w:t>  providedIn: </w:t>
      </w:r>
      <w:r w:rsidRPr="003B241C">
        <w:rPr>
          <w:color w:val="A31515"/>
          <w:lang w:eastAsia="en-US"/>
        </w:rPr>
        <w:t>'root'</w:t>
      </w:r>
    </w:p>
    <w:p w14:paraId="5831F573" w14:textId="77777777" w:rsidR="0098055E" w:rsidRPr="003B241C" w:rsidRDefault="0098055E" w:rsidP="0098055E">
      <w:pPr>
        <w:pStyle w:val="Output"/>
        <w:rPr>
          <w:lang w:eastAsia="en-US"/>
        </w:rPr>
      </w:pPr>
      <w:r w:rsidRPr="003B241C">
        <w:rPr>
          <w:lang w:eastAsia="en-US"/>
        </w:rPr>
        <w:t>})</w:t>
      </w:r>
    </w:p>
    <w:p w14:paraId="0FA21EAD" w14:textId="77777777" w:rsidR="0098055E" w:rsidRPr="003B241C" w:rsidRDefault="0098055E" w:rsidP="0098055E">
      <w:pPr>
        <w:pStyle w:val="Output"/>
        <w:rPr>
          <w:lang w:eastAsia="en-US"/>
        </w:rPr>
      </w:pPr>
      <w:r w:rsidRPr="003B241C">
        <w:rPr>
          <w:color w:val="0000FF"/>
          <w:lang w:eastAsia="en-US"/>
        </w:rPr>
        <w:t>export</w:t>
      </w:r>
      <w:r w:rsidRPr="003B241C">
        <w:rPr>
          <w:lang w:eastAsia="en-US"/>
        </w:rPr>
        <w:t> </w:t>
      </w:r>
      <w:r w:rsidRPr="003B241C">
        <w:rPr>
          <w:color w:val="0000FF"/>
          <w:lang w:eastAsia="en-US"/>
        </w:rPr>
        <w:t>class</w:t>
      </w:r>
      <w:r w:rsidRPr="003B241C">
        <w:rPr>
          <w:lang w:eastAsia="en-US"/>
        </w:rPr>
        <w:t> EmployeeService {</w:t>
      </w:r>
    </w:p>
    <w:p w14:paraId="597F7F34" w14:textId="77777777" w:rsidR="0098055E" w:rsidRPr="003B241C" w:rsidRDefault="0098055E" w:rsidP="0098055E">
      <w:pPr>
        <w:pStyle w:val="Output"/>
        <w:rPr>
          <w:lang w:eastAsia="en-US"/>
        </w:rPr>
      </w:pPr>
    </w:p>
    <w:p w14:paraId="0B3FDC1D" w14:textId="77777777" w:rsidR="0098055E" w:rsidRPr="003B241C" w:rsidRDefault="0098055E" w:rsidP="0098055E">
      <w:pPr>
        <w:pStyle w:val="Output"/>
        <w:rPr>
          <w:lang w:eastAsia="en-US"/>
        </w:rPr>
      </w:pPr>
      <w:r w:rsidRPr="003B241C">
        <w:rPr>
          <w:lang w:eastAsia="en-US"/>
        </w:rPr>
        <w:t>  </w:t>
      </w:r>
      <w:r w:rsidRPr="003B241C">
        <w:rPr>
          <w:color w:val="0000FF"/>
          <w:lang w:eastAsia="en-US"/>
        </w:rPr>
        <w:t>constructor</w:t>
      </w:r>
      <w:r w:rsidRPr="003B241C">
        <w:rPr>
          <w:lang w:eastAsia="en-US"/>
        </w:rPr>
        <w:t>() { }</w:t>
      </w:r>
    </w:p>
    <w:p w14:paraId="2BEBFF6E" w14:textId="77777777" w:rsidR="0098055E" w:rsidRPr="003B241C" w:rsidRDefault="0098055E" w:rsidP="0098055E">
      <w:pPr>
        <w:pStyle w:val="Output"/>
        <w:rPr>
          <w:lang w:eastAsia="en-US"/>
        </w:rPr>
      </w:pPr>
      <w:r w:rsidRPr="003B241C">
        <w:rPr>
          <w:lang w:eastAsia="en-US"/>
        </w:rPr>
        <w:t>}</w:t>
      </w:r>
    </w:p>
    <w:p w14:paraId="17B2EFF6" w14:textId="77777777" w:rsidR="0098055E" w:rsidRPr="003B241C" w:rsidRDefault="0098055E" w:rsidP="0098055E">
      <w:pPr>
        <w:shd w:val="clear" w:color="auto" w:fill="FFFFFF"/>
        <w:spacing w:after="0" w:line="285" w:lineRule="atLeast"/>
        <w:rPr>
          <w:rFonts w:ascii="Consolas" w:eastAsia="Times New Roman" w:hAnsi="Consolas" w:cs="Times New Roman"/>
          <w:color w:val="000000"/>
          <w:sz w:val="21"/>
          <w:szCs w:val="21"/>
          <w:lang w:eastAsia="en-US"/>
        </w:rPr>
      </w:pPr>
    </w:p>
    <w:p w14:paraId="46AC7168" w14:textId="77777777" w:rsidR="0098055E" w:rsidRDefault="0098055E" w:rsidP="0098055E">
      <w:pPr>
        <w:shd w:val="clear" w:color="auto" w:fill="FFFFFF"/>
        <w:spacing w:after="0" w:line="285" w:lineRule="atLeast"/>
        <w:rPr>
          <w:lang w:eastAsia="en-US"/>
        </w:rPr>
      </w:pPr>
      <w:r>
        <w:rPr>
          <w:lang w:eastAsia="en-US"/>
        </w:rPr>
        <w:t xml:space="preserve">We need to use </w:t>
      </w:r>
      <w:r w:rsidRPr="00B26505">
        <w:rPr>
          <w:rStyle w:val="BlueSyntaxChar"/>
          <w:lang w:eastAsia="en-US"/>
        </w:rPr>
        <w:t>HttpClientModule</w:t>
      </w:r>
      <w:r>
        <w:rPr>
          <w:rStyle w:val="BlueSyntaxChar"/>
          <w:lang w:eastAsia="en-US"/>
        </w:rPr>
        <w:t xml:space="preserve"> </w:t>
      </w:r>
      <w:r>
        <w:rPr>
          <w:lang w:eastAsia="en-US"/>
        </w:rPr>
        <w:t xml:space="preserve">to call Services. We need import that module in </w:t>
      </w:r>
      <w:r w:rsidRPr="00CB74E2">
        <w:rPr>
          <w:rStyle w:val="BlueSyntaxChar"/>
        </w:rPr>
        <w:t>app.module.ts</w:t>
      </w:r>
    </w:p>
    <w:p w14:paraId="60876FBB" w14:textId="77777777" w:rsidR="0098055E" w:rsidRDefault="0098055E" w:rsidP="0098055E">
      <w:pPr>
        <w:rPr>
          <w:lang w:eastAsia="en-US"/>
        </w:rPr>
      </w:pPr>
    </w:p>
    <w:p w14:paraId="46D647AD" w14:textId="77777777" w:rsidR="0098055E" w:rsidRPr="003B241C" w:rsidRDefault="0098055E" w:rsidP="0098055E">
      <w:pPr>
        <w:pStyle w:val="Output"/>
        <w:shd w:val="clear" w:color="auto" w:fill="000000" w:themeFill="text1"/>
        <w:spacing w:line="276" w:lineRule="auto"/>
        <w:rPr>
          <w:color w:val="FFFF00"/>
          <w:lang w:eastAsia="en-US"/>
        </w:rPr>
      </w:pPr>
      <w:r w:rsidRPr="003B241C">
        <w:rPr>
          <w:color w:val="FFFF00"/>
          <w:lang w:eastAsia="en-US"/>
        </w:rPr>
        <w:t>//</w:t>
      </w:r>
      <w:r w:rsidRPr="003B241C">
        <w:rPr>
          <w:b/>
          <w:bCs/>
          <w:color w:val="FFFF00"/>
          <w:lang w:eastAsia="en-US"/>
        </w:rPr>
        <w:t xml:space="preserve">employee.service.ts </w:t>
      </w:r>
      <w:r>
        <w:rPr>
          <w:b/>
          <w:bCs/>
          <w:color w:val="FFFF00"/>
          <w:lang w:eastAsia="en-US"/>
        </w:rPr>
        <w:t>(CURD Operations Rest Call)</w:t>
      </w:r>
    </w:p>
    <w:p w14:paraId="2588A386" w14:textId="77777777" w:rsidR="0098055E" w:rsidRPr="00315B35" w:rsidRDefault="0098055E" w:rsidP="0098055E">
      <w:pPr>
        <w:pStyle w:val="Output"/>
        <w:rPr>
          <w:lang w:eastAsia="en-US"/>
        </w:rPr>
      </w:pPr>
      <w:r w:rsidRPr="00315B35">
        <w:rPr>
          <w:color w:val="0000FF"/>
          <w:lang w:eastAsia="en-US"/>
        </w:rPr>
        <w:t>import</w:t>
      </w:r>
      <w:r w:rsidRPr="00315B35">
        <w:rPr>
          <w:lang w:eastAsia="en-US"/>
        </w:rPr>
        <w:t> { Injectable } </w:t>
      </w:r>
      <w:r w:rsidRPr="00315B35">
        <w:rPr>
          <w:color w:val="0000FF"/>
          <w:lang w:eastAsia="en-US"/>
        </w:rPr>
        <w:t>from</w:t>
      </w:r>
      <w:r w:rsidRPr="00315B35">
        <w:rPr>
          <w:lang w:eastAsia="en-US"/>
        </w:rPr>
        <w:t> </w:t>
      </w:r>
      <w:r w:rsidRPr="00315B35">
        <w:rPr>
          <w:color w:val="A31515"/>
          <w:lang w:eastAsia="en-US"/>
        </w:rPr>
        <w:t>'@angular/core'</w:t>
      </w:r>
      <w:r w:rsidRPr="00315B35">
        <w:rPr>
          <w:lang w:eastAsia="en-US"/>
        </w:rPr>
        <w:t>;</w:t>
      </w:r>
    </w:p>
    <w:p w14:paraId="05F5FFD5" w14:textId="77777777" w:rsidR="0098055E" w:rsidRPr="00315B35" w:rsidRDefault="0098055E" w:rsidP="0098055E">
      <w:pPr>
        <w:pStyle w:val="Output"/>
        <w:rPr>
          <w:lang w:eastAsia="en-US"/>
        </w:rPr>
      </w:pPr>
      <w:r w:rsidRPr="00315B35">
        <w:rPr>
          <w:color w:val="0000FF"/>
          <w:lang w:eastAsia="en-US"/>
        </w:rPr>
        <w:t>import</w:t>
      </w:r>
      <w:r w:rsidRPr="00315B35">
        <w:rPr>
          <w:lang w:eastAsia="en-US"/>
        </w:rPr>
        <w:t> { HttpClient } </w:t>
      </w:r>
      <w:r w:rsidRPr="00315B35">
        <w:rPr>
          <w:color w:val="0000FF"/>
          <w:lang w:eastAsia="en-US"/>
        </w:rPr>
        <w:t>from</w:t>
      </w:r>
      <w:r w:rsidRPr="00315B35">
        <w:rPr>
          <w:lang w:eastAsia="en-US"/>
        </w:rPr>
        <w:t> </w:t>
      </w:r>
      <w:r w:rsidRPr="00315B35">
        <w:rPr>
          <w:color w:val="A31515"/>
          <w:lang w:eastAsia="en-US"/>
        </w:rPr>
        <w:t>'@angular/common/http'</w:t>
      </w:r>
    </w:p>
    <w:p w14:paraId="4964520A" w14:textId="77777777" w:rsidR="0098055E" w:rsidRPr="00315B35" w:rsidRDefault="0098055E" w:rsidP="0098055E">
      <w:pPr>
        <w:pStyle w:val="Output"/>
        <w:rPr>
          <w:lang w:eastAsia="en-US"/>
        </w:rPr>
      </w:pPr>
      <w:r w:rsidRPr="00315B35">
        <w:rPr>
          <w:color w:val="0000FF"/>
          <w:lang w:eastAsia="en-US"/>
        </w:rPr>
        <w:t>import</w:t>
      </w:r>
      <w:r w:rsidRPr="00315B35">
        <w:rPr>
          <w:lang w:eastAsia="en-US"/>
        </w:rPr>
        <w:t> { Observable } </w:t>
      </w:r>
      <w:r w:rsidRPr="00315B35">
        <w:rPr>
          <w:color w:val="0000FF"/>
          <w:lang w:eastAsia="en-US"/>
        </w:rPr>
        <w:t>from</w:t>
      </w:r>
      <w:r w:rsidRPr="00315B35">
        <w:rPr>
          <w:lang w:eastAsia="en-US"/>
        </w:rPr>
        <w:t> </w:t>
      </w:r>
      <w:r w:rsidRPr="00315B35">
        <w:rPr>
          <w:color w:val="A31515"/>
          <w:lang w:eastAsia="en-US"/>
        </w:rPr>
        <w:t>'rxjs'</w:t>
      </w:r>
      <w:r w:rsidRPr="00315B35">
        <w:rPr>
          <w:lang w:eastAsia="en-US"/>
        </w:rPr>
        <w:t>;</w:t>
      </w:r>
    </w:p>
    <w:p w14:paraId="28AC244C" w14:textId="77777777" w:rsidR="0098055E" w:rsidRPr="00315B35" w:rsidRDefault="0098055E" w:rsidP="0098055E">
      <w:pPr>
        <w:pStyle w:val="Output"/>
        <w:rPr>
          <w:lang w:eastAsia="en-US"/>
        </w:rPr>
      </w:pPr>
      <w:r w:rsidRPr="00315B35">
        <w:rPr>
          <w:color w:val="0000FF"/>
          <w:lang w:eastAsia="en-US"/>
        </w:rPr>
        <w:t>import</w:t>
      </w:r>
      <w:r w:rsidRPr="00315B35">
        <w:rPr>
          <w:lang w:eastAsia="en-US"/>
        </w:rPr>
        <w:t> { Employee } </w:t>
      </w:r>
      <w:r w:rsidRPr="00315B35">
        <w:rPr>
          <w:color w:val="0000FF"/>
          <w:lang w:eastAsia="en-US"/>
        </w:rPr>
        <w:t>from</w:t>
      </w:r>
      <w:r w:rsidRPr="00315B35">
        <w:rPr>
          <w:lang w:eastAsia="en-US"/>
        </w:rPr>
        <w:t> </w:t>
      </w:r>
      <w:r w:rsidRPr="00315B35">
        <w:rPr>
          <w:color w:val="A31515"/>
          <w:lang w:eastAsia="en-US"/>
        </w:rPr>
        <w:t>'./employee'</w:t>
      </w:r>
      <w:r w:rsidRPr="00315B35">
        <w:rPr>
          <w:lang w:eastAsia="en-US"/>
        </w:rPr>
        <w:t>;</w:t>
      </w:r>
    </w:p>
    <w:p w14:paraId="6EF94934" w14:textId="77777777" w:rsidR="0098055E" w:rsidRPr="00315B35" w:rsidRDefault="0098055E" w:rsidP="0098055E">
      <w:pPr>
        <w:pStyle w:val="Output"/>
        <w:rPr>
          <w:lang w:eastAsia="en-US"/>
        </w:rPr>
      </w:pPr>
    </w:p>
    <w:p w14:paraId="6C7A48AC" w14:textId="77777777" w:rsidR="0098055E" w:rsidRPr="00315B35" w:rsidRDefault="0098055E" w:rsidP="0098055E">
      <w:pPr>
        <w:pStyle w:val="Output"/>
        <w:rPr>
          <w:lang w:eastAsia="en-US"/>
        </w:rPr>
      </w:pPr>
      <w:r w:rsidRPr="00315B35">
        <w:rPr>
          <w:lang w:eastAsia="en-US"/>
        </w:rPr>
        <w:t>@Injectable({</w:t>
      </w:r>
    </w:p>
    <w:p w14:paraId="2A42E732" w14:textId="77777777" w:rsidR="0098055E" w:rsidRPr="00315B35" w:rsidRDefault="0098055E" w:rsidP="0098055E">
      <w:pPr>
        <w:pStyle w:val="Output"/>
        <w:rPr>
          <w:lang w:eastAsia="en-US"/>
        </w:rPr>
      </w:pPr>
      <w:r w:rsidRPr="00315B35">
        <w:rPr>
          <w:lang w:eastAsia="en-US"/>
        </w:rPr>
        <w:t>  providedIn: </w:t>
      </w:r>
      <w:r w:rsidRPr="00315B35">
        <w:rPr>
          <w:color w:val="A31515"/>
          <w:lang w:eastAsia="en-US"/>
        </w:rPr>
        <w:t>'root'</w:t>
      </w:r>
    </w:p>
    <w:p w14:paraId="63AC349D" w14:textId="77777777" w:rsidR="0098055E" w:rsidRPr="00315B35" w:rsidRDefault="0098055E" w:rsidP="0098055E">
      <w:pPr>
        <w:pStyle w:val="Output"/>
        <w:rPr>
          <w:lang w:eastAsia="en-US"/>
        </w:rPr>
      </w:pPr>
      <w:r w:rsidRPr="00315B35">
        <w:rPr>
          <w:lang w:eastAsia="en-US"/>
        </w:rPr>
        <w:t>})</w:t>
      </w:r>
    </w:p>
    <w:p w14:paraId="606B67DD" w14:textId="77777777" w:rsidR="0098055E" w:rsidRPr="00315B35" w:rsidRDefault="0098055E" w:rsidP="0098055E">
      <w:pPr>
        <w:pStyle w:val="Output"/>
        <w:rPr>
          <w:lang w:eastAsia="en-US"/>
        </w:rPr>
      </w:pPr>
      <w:r w:rsidRPr="00315B35">
        <w:rPr>
          <w:color w:val="0000FF"/>
          <w:lang w:eastAsia="en-US"/>
        </w:rPr>
        <w:t>export</w:t>
      </w:r>
      <w:r w:rsidRPr="00315B35">
        <w:rPr>
          <w:lang w:eastAsia="en-US"/>
        </w:rPr>
        <w:t> </w:t>
      </w:r>
      <w:r w:rsidRPr="00315B35">
        <w:rPr>
          <w:color w:val="0000FF"/>
          <w:lang w:eastAsia="en-US"/>
        </w:rPr>
        <w:t>class</w:t>
      </w:r>
      <w:r w:rsidRPr="00315B35">
        <w:rPr>
          <w:lang w:eastAsia="en-US"/>
        </w:rPr>
        <w:t> EmployeeService {</w:t>
      </w:r>
    </w:p>
    <w:p w14:paraId="137C7AA8" w14:textId="77777777" w:rsidR="0098055E" w:rsidRPr="00315B35" w:rsidRDefault="0098055E" w:rsidP="0098055E">
      <w:pPr>
        <w:pStyle w:val="Output"/>
        <w:rPr>
          <w:lang w:eastAsia="en-US"/>
        </w:rPr>
      </w:pPr>
    </w:p>
    <w:p w14:paraId="297A2BB1" w14:textId="77777777" w:rsidR="0098055E" w:rsidRPr="00315B35" w:rsidRDefault="0098055E" w:rsidP="0098055E">
      <w:pPr>
        <w:pStyle w:val="Output"/>
        <w:rPr>
          <w:lang w:eastAsia="en-US"/>
        </w:rPr>
      </w:pPr>
      <w:r w:rsidRPr="00315B35">
        <w:rPr>
          <w:lang w:eastAsia="en-US"/>
        </w:rPr>
        <w:t>  </w:t>
      </w:r>
      <w:r w:rsidRPr="00315B35">
        <w:rPr>
          <w:color w:val="0000FF"/>
          <w:lang w:eastAsia="en-US"/>
        </w:rPr>
        <w:t>private</w:t>
      </w:r>
      <w:r w:rsidRPr="00315B35">
        <w:rPr>
          <w:lang w:eastAsia="en-US"/>
        </w:rPr>
        <w:t> baseURL = </w:t>
      </w:r>
      <w:r w:rsidRPr="00315B35">
        <w:rPr>
          <w:color w:val="A31515"/>
          <w:lang w:eastAsia="en-US"/>
        </w:rPr>
        <w:t>"http://localhost:8080/api/v1"</w:t>
      </w:r>
      <w:r w:rsidRPr="00315B35">
        <w:rPr>
          <w:lang w:eastAsia="en-US"/>
        </w:rPr>
        <w:t>;</w:t>
      </w:r>
    </w:p>
    <w:p w14:paraId="4EEAE2AB" w14:textId="77777777" w:rsidR="0098055E" w:rsidRPr="00315B35" w:rsidRDefault="0098055E" w:rsidP="0098055E">
      <w:pPr>
        <w:pStyle w:val="Output"/>
        <w:rPr>
          <w:lang w:eastAsia="en-US"/>
        </w:rPr>
      </w:pPr>
    </w:p>
    <w:p w14:paraId="24068AE5" w14:textId="77777777" w:rsidR="0098055E" w:rsidRPr="00315B35" w:rsidRDefault="0098055E" w:rsidP="0098055E">
      <w:pPr>
        <w:pStyle w:val="Output"/>
        <w:rPr>
          <w:lang w:eastAsia="en-US"/>
        </w:rPr>
      </w:pPr>
      <w:r w:rsidRPr="00315B35">
        <w:rPr>
          <w:lang w:eastAsia="en-US"/>
        </w:rPr>
        <w:t>  </w:t>
      </w:r>
      <w:r w:rsidRPr="00315B35">
        <w:rPr>
          <w:color w:val="0000FF"/>
          <w:lang w:eastAsia="en-US"/>
        </w:rPr>
        <w:t>constructor</w:t>
      </w:r>
      <w:r w:rsidRPr="00315B35">
        <w:rPr>
          <w:lang w:eastAsia="en-US"/>
        </w:rPr>
        <w:t>(</w:t>
      </w:r>
      <w:r w:rsidRPr="00315B35">
        <w:rPr>
          <w:color w:val="0000FF"/>
          <w:lang w:eastAsia="en-US"/>
        </w:rPr>
        <w:t>private</w:t>
      </w:r>
      <w:r w:rsidRPr="00315B35">
        <w:rPr>
          <w:lang w:eastAsia="en-US"/>
        </w:rPr>
        <w:t> httpClient: HttpClient) { }</w:t>
      </w:r>
    </w:p>
    <w:p w14:paraId="2A0B45B0" w14:textId="77777777" w:rsidR="0098055E" w:rsidRPr="00315B35" w:rsidRDefault="0098055E" w:rsidP="0098055E">
      <w:pPr>
        <w:pStyle w:val="Output"/>
        <w:rPr>
          <w:lang w:eastAsia="en-US"/>
        </w:rPr>
      </w:pPr>
    </w:p>
    <w:p w14:paraId="0D7D4A41" w14:textId="77777777" w:rsidR="0098055E" w:rsidRPr="00315B35" w:rsidRDefault="0098055E" w:rsidP="0098055E">
      <w:pPr>
        <w:pStyle w:val="Output"/>
        <w:rPr>
          <w:lang w:eastAsia="en-US"/>
        </w:rPr>
      </w:pPr>
      <w:r w:rsidRPr="00315B35">
        <w:rPr>
          <w:lang w:eastAsia="en-US"/>
        </w:rPr>
        <w:t>  getEmployeesList(): Observable&lt;Employee[]&gt;{</w:t>
      </w:r>
    </w:p>
    <w:p w14:paraId="1A9666DF" w14:textId="77777777" w:rsidR="0098055E" w:rsidRPr="00315B35" w:rsidRDefault="0098055E" w:rsidP="0098055E">
      <w:pPr>
        <w:pStyle w:val="Output"/>
        <w:rPr>
          <w:lang w:eastAsia="en-US"/>
        </w:rPr>
      </w:pPr>
      <w:r w:rsidRPr="00315B35">
        <w:rPr>
          <w:lang w:eastAsia="en-US"/>
        </w:rPr>
        <w:t>    </w:t>
      </w:r>
      <w:r w:rsidRPr="00315B35">
        <w:rPr>
          <w:color w:val="0000FF"/>
          <w:lang w:eastAsia="en-US"/>
        </w:rPr>
        <w:t>return</w:t>
      </w:r>
      <w:r w:rsidRPr="00315B35">
        <w:rPr>
          <w:lang w:eastAsia="en-US"/>
        </w:rPr>
        <w:t> </w:t>
      </w:r>
      <w:r w:rsidRPr="00315B35">
        <w:rPr>
          <w:color w:val="0000FF"/>
          <w:lang w:eastAsia="en-US"/>
        </w:rPr>
        <w:t>this</w:t>
      </w:r>
      <w:r w:rsidRPr="00315B35">
        <w:rPr>
          <w:lang w:eastAsia="en-US"/>
        </w:rPr>
        <w:t>.httpClient.get&lt;Employee[]&gt;(</w:t>
      </w:r>
      <w:r w:rsidRPr="00315B35">
        <w:rPr>
          <w:color w:val="A31515"/>
          <w:lang w:eastAsia="en-US"/>
        </w:rPr>
        <w:t>`</w:t>
      </w:r>
      <w:r w:rsidRPr="00315B35">
        <w:rPr>
          <w:color w:val="0000FF"/>
          <w:lang w:eastAsia="en-US"/>
        </w:rPr>
        <w:t>${this</w:t>
      </w:r>
      <w:r w:rsidRPr="00315B35">
        <w:rPr>
          <w:lang w:eastAsia="en-US"/>
        </w:rPr>
        <w:t>.baseURL</w:t>
      </w:r>
      <w:r w:rsidRPr="00315B35">
        <w:rPr>
          <w:color w:val="0000FF"/>
          <w:lang w:eastAsia="en-US"/>
        </w:rPr>
        <w:t>}</w:t>
      </w:r>
      <w:r w:rsidRPr="00315B35">
        <w:rPr>
          <w:color w:val="A31515"/>
          <w:lang w:eastAsia="en-US"/>
        </w:rPr>
        <w:t>/all`</w:t>
      </w:r>
      <w:r w:rsidRPr="00315B35">
        <w:rPr>
          <w:lang w:eastAsia="en-US"/>
        </w:rPr>
        <w:t>);</w:t>
      </w:r>
    </w:p>
    <w:p w14:paraId="16F548E3" w14:textId="77777777" w:rsidR="0098055E" w:rsidRPr="00315B35" w:rsidRDefault="0098055E" w:rsidP="0098055E">
      <w:pPr>
        <w:pStyle w:val="Output"/>
        <w:rPr>
          <w:lang w:eastAsia="en-US"/>
        </w:rPr>
      </w:pPr>
      <w:r w:rsidRPr="00315B35">
        <w:rPr>
          <w:lang w:eastAsia="en-US"/>
        </w:rPr>
        <w:t>  }</w:t>
      </w:r>
    </w:p>
    <w:p w14:paraId="5AF9F811" w14:textId="77777777" w:rsidR="0098055E" w:rsidRPr="00315B35" w:rsidRDefault="0098055E" w:rsidP="0098055E">
      <w:pPr>
        <w:pStyle w:val="Output"/>
        <w:rPr>
          <w:lang w:eastAsia="en-US"/>
        </w:rPr>
      </w:pPr>
    </w:p>
    <w:p w14:paraId="42AE8894" w14:textId="77777777" w:rsidR="0098055E" w:rsidRPr="00315B35" w:rsidRDefault="0098055E" w:rsidP="0098055E">
      <w:pPr>
        <w:pStyle w:val="Output"/>
        <w:rPr>
          <w:lang w:eastAsia="en-US"/>
        </w:rPr>
      </w:pPr>
      <w:r w:rsidRPr="00315B35">
        <w:rPr>
          <w:lang w:eastAsia="en-US"/>
        </w:rPr>
        <w:t>  createEmployee(employee: Employee): Observable&lt;Object&gt;{</w:t>
      </w:r>
    </w:p>
    <w:p w14:paraId="3CBA7EE4" w14:textId="77777777" w:rsidR="0098055E" w:rsidRPr="00315B35" w:rsidRDefault="0098055E" w:rsidP="0098055E">
      <w:pPr>
        <w:pStyle w:val="Output"/>
        <w:rPr>
          <w:lang w:eastAsia="en-US"/>
        </w:rPr>
      </w:pPr>
      <w:r w:rsidRPr="00315B35">
        <w:rPr>
          <w:lang w:eastAsia="en-US"/>
        </w:rPr>
        <w:t>    </w:t>
      </w:r>
      <w:r w:rsidRPr="00315B35">
        <w:rPr>
          <w:color w:val="0000FF"/>
          <w:lang w:eastAsia="en-US"/>
        </w:rPr>
        <w:t>return</w:t>
      </w:r>
      <w:r w:rsidRPr="00315B35">
        <w:rPr>
          <w:lang w:eastAsia="en-US"/>
        </w:rPr>
        <w:t> </w:t>
      </w:r>
      <w:r w:rsidRPr="00315B35">
        <w:rPr>
          <w:color w:val="0000FF"/>
          <w:lang w:eastAsia="en-US"/>
        </w:rPr>
        <w:t>this</w:t>
      </w:r>
      <w:r w:rsidRPr="00315B35">
        <w:rPr>
          <w:lang w:eastAsia="en-US"/>
        </w:rPr>
        <w:t>.httpClient.post(</w:t>
      </w:r>
      <w:r w:rsidRPr="00315B35">
        <w:rPr>
          <w:color w:val="A31515"/>
          <w:lang w:eastAsia="en-US"/>
        </w:rPr>
        <w:t>`</w:t>
      </w:r>
      <w:r w:rsidRPr="00315B35">
        <w:rPr>
          <w:color w:val="0000FF"/>
          <w:lang w:eastAsia="en-US"/>
        </w:rPr>
        <w:t>${this</w:t>
      </w:r>
      <w:r w:rsidRPr="00315B35">
        <w:rPr>
          <w:lang w:eastAsia="en-US"/>
        </w:rPr>
        <w:t>.baseURL</w:t>
      </w:r>
      <w:r w:rsidRPr="00315B35">
        <w:rPr>
          <w:color w:val="0000FF"/>
          <w:lang w:eastAsia="en-US"/>
        </w:rPr>
        <w:t>}</w:t>
      </w:r>
      <w:r w:rsidRPr="00315B35">
        <w:rPr>
          <w:color w:val="A31515"/>
          <w:lang w:eastAsia="en-US"/>
        </w:rPr>
        <w:t>/addEmployee`</w:t>
      </w:r>
      <w:r w:rsidRPr="00315B35">
        <w:rPr>
          <w:lang w:eastAsia="en-US"/>
        </w:rPr>
        <w:t>, employee);</w:t>
      </w:r>
    </w:p>
    <w:p w14:paraId="59A2C499" w14:textId="77777777" w:rsidR="0098055E" w:rsidRPr="00315B35" w:rsidRDefault="0098055E" w:rsidP="0098055E">
      <w:pPr>
        <w:pStyle w:val="Output"/>
        <w:rPr>
          <w:lang w:eastAsia="en-US"/>
        </w:rPr>
      </w:pPr>
      <w:r w:rsidRPr="00315B35">
        <w:rPr>
          <w:lang w:eastAsia="en-US"/>
        </w:rPr>
        <w:t>  }</w:t>
      </w:r>
    </w:p>
    <w:p w14:paraId="545CFE44" w14:textId="77777777" w:rsidR="0098055E" w:rsidRPr="00315B35" w:rsidRDefault="0098055E" w:rsidP="0098055E">
      <w:pPr>
        <w:pStyle w:val="Output"/>
        <w:rPr>
          <w:lang w:eastAsia="en-US"/>
        </w:rPr>
      </w:pPr>
    </w:p>
    <w:p w14:paraId="0E936AFF" w14:textId="77777777" w:rsidR="0098055E" w:rsidRPr="00315B35" w:rsidRDefault="0098055E" w:rsidP="0098055E">
      <w:pPr>
        <w:pStyle w:val="Output"/>
        <w:rPr>
          <w:lang w:eastAsia="en-US"/>
        </w:rPr>
      </w:pPr>
      <w:r w:rsidRPr="00315B35">
        <w:rPr>
          <w:lang w:eastAsia="en-US"/>
        </w:rPr>
        <w:t>  getEmployeeById(id: number): Observable&lt;Employee&gt;{</w:t>
      </w:r>
    </w:p>
    <w:p w14:paraId="487C6884" w14:textId="77777777" w:rsidR="0098055E" w:rsidRPr="00315B35" w:rsidRDefault="0098055E" w:rsidP="0098055E">
      <w:pPr>
        <w:pStyle w:val="Output"/>
        <w:rPr>
          <w:lang w:eastAsia="en-US"/>
        </w:rPr>
      </w:pPr>
      <w:r w:rsidRPr="00315B35">
        <w:rPr>
          <w:lang w:eastAsia="en-US"/>
        </w:rPr>
        <w:t>    </w:t>
      </w:r>
      <w:r w:rsidRPr="00315B35">
        <w:rPr>
          <w:color w:val="0000FF"/>
          <w:lang w:eastAsia="en-US"/>
        </w:rPr>
        <w:t>return</w:t>
      </w:r>
      <w:r w:rsidRPr="00315B35">
        <w:rPr>
          <w:lang w:eastAsia="en-US"/>
        </w:rPr>
        <w:t> </w:t>
      </w:r>
      <w:r w:rsidRPr="00315B35">
        <w:rPr>
          <w:color w:val="0000FF"/>
          <w:lang w:eastAsia="en-US"/>
        </w:rPr>
        <w:t>this</w:t>
      </w:r>
      <w:r w:rsidRPr="00315B35">
        <w:rPr>
          <w:lang w:eastAsia="en-US"/>
        </w:rPr>
        <w:t>.httpClient.get&lt;Employee&gt;(</w:t>
      </w:r>
      <w:r w:rsidRPr="00315B35">
        <w:rPr>
          <w:color w:val="A31515"/>
          <w:lang w:eastAsia="en-US"/>
        </w:rPr>
        <w:t>`</w:t>
      </w:r>
      <w:r w:rsidRPr="00315B35">
        <w:rPr>
          <w:color w:val="0000FF"/>
          <w:lang w:eastAsia="en-US"/>
        </w:rPr>
        <w:t>${this</w:t>
      </w:r>
      <w:r w:rsidRPr="00315B35">
        <w:rPr>
          <w:lang w:eastAsia="en-US"/>
        </w:rPr>
        <w:t>.baseURL</w:t>
      </w:r>
      <w:r w:rsidRPr="00315B35">
        <w:rPr>
          <w:color w:val="0000FF"/>
          <w:lang w:eastAsia="en-US"/>
        </w:rPr>
        <w:t>}</w:t>
      </w:r>
      <w:r w:rsidRPr="00315B35">
        <w:rPr>
          <w:color w:val="A31515"/>
          <w:lang w:eastAsia="en-US"/>
        </w:rPr>
        <w:t>/getEmployee/</w:t>
      </w:r>
      <w:r w:rsidRPr="00315B35">
        <w:rPr>
          <w:color w:val="0000FF"/>
          <w:lang w:eastAsia="en-US"/>
        </w:rPr>
        <w:t>${</w:t>
      </w:r>
      <w:r w:rsidRPr="00315B35">
        <w:rPr>
          <w:lang w:eastAsia="en-US"/>
        </w:rPr>
        <w:t>id</w:t>
      </w:r>
      <w:r w:rsidRPr="00315B35">
        <w:rPr>
          <w:color w:val="0000FF"/>
          <w:lang w:eastAsia="en-US"/>
        </w:rPr>
        <w:t>}</w:t>
      </w:r>
      <w:r w:rsidRPr="00315B35">
        <w:rPr>
          <w:color w:val="A31515"/>
          <w:lang w:eastAsia="en-US"/>
        </w:rPr>
        <w:t>`</w:t>
      </w:r>
      <w:r w:rsidRPr="00315B35">
        <w:rPr>
          <w:lang w:eastAsia="en-US"/>
        </w:rPr>
        <w:t>);</w:t>
      </w:r>
    </w:p>
    <w:p w14:paraId="67C26C6A" w14:textId="77777777" w:rsidR="0098055E" w:rsidRPr="00315B35" w:rsidRDefault="0098055E" w:rsidP="0098055E">
      <w:pPr>
        <w:pStyle w:val="Output"/>
        <w:rPr>
          <w:lang w:eastAsia="en-US"/>
        </w:rPr>
      </w:pPr>
      <w:r w:rsidRPr="00315B35">
        <w:rPr>
          <w:lang w:eastAsia="en-US"/>
        </w:rPr>
        <w:t>  }</w:t>
      </w:r>
    </w:p>
    <w:p w14:paraId="28C5FDE5" w14:textId="77777777" w:rsidR="0098055E" w:rsidRPr="00315B35" w:rsidRDefault="0098055E" w:rsidP="0098055E">
      <w:pPr>
        <w:pStyle w:val="Output"/>
        <w:rPr>
          <w:lang w:eastAsia="en-US"/>
        </w:rPr>
      </w:pPr>
    </w:p>
    <w:p w14:paraId="4EA9F66F" w14:textId="77777777" w:rsidR="0098055E" w:rsidRPr="00315B35" w:rsidRDefault="0098055E" w:rsidP="0098055E">
      <w:pPr>
        <w:pStyle w:val="Output"/>
        <w:rPr>
          <w:lang w:eastAsia="en-US"/>
        </w:rPr>
      </w:pPr>
      <w:r w:rsidRPr="00315B35">
        <w:rPr>
          <w:lang w:eastAsia="en-US"/>
        </w:rPr>
        <w:t>  updateEmployee(id: number, employee: Employee): Observable&lt;Object&gt;{</w:t>
      </w:r>
    </w:p>
    <w:p w14:paraId="695FDBA9" w14:textId="77777777" w:rsidR="0098055E" w:rsidRPr="00315B35" w:rsidRDefault="0098055E" w:rsidP="0098055E">
      <w:pPr>
        <w:pStyle w:val="Output"/>
        <w:rPr>
          <w:lang w:eastAsia="en-US"/>
        </w:rPr>
      </w:pPr>
      <w:r w:rsidRPr="00315B35">
        <w:rPr>
          <w:lang w:eastAsia="en-US"/>
        </w:rPr>
        <w:t>    </w:t>
      </w:r>
      <w:r w:rsidRPr="00315B35">
        <w:rPr>
          <w:color w:val="0000FF"/>
          <w:lang w:eastAsia="en-US"/>
        </w:rPr>
        <w:t>return</w:t>
      </w:r>
      <w:r w:rsidRPr="00315B35">
        <w:rPr>
          <w:lang w:eastAsia="en-US"/>
        </w:rPr>
        <w:t> </w:t>
      </w:r>
      <w:r w:rsidRPr="00315B35">
        <w:rPr>
          <w:color w:val="0000FF"/>
          <w:lang w:eastAsia="en-US"/>
        </w:rPr>
        <w:t>this</w:t>
      </w:r>
      <w:r w:rsidRPr="00315B35">
        <w:rPr>
          <w:lang w:eastAsia="en-US"/>
        </w:rPr>
        <w:t>.httpClient.put(</w:t>
      </w:r>
      <w:r w:rsidRPr="00315B35">
        <w:rPr>
          <w:color w:val="A31515"/>
          <w:lang w:eastAsia="en-US"/>
        </w:rPr>
        <w:t>`</w:t>
      </w:r>
      <w:r w:rsidRPr="00315B35">
        <w:rPr>
          <w:color w:val="0000FF"/>
          <w:lang w:eastAsia="en-US"/>
        </w:rPr>
        <w:t>${this</w:t>
      </w:r>
      <w:r w:rsidRPr="00315B35">
        <w:rPr>
          <w:lang w:eastAsia="en-US"/>
        </w:rPr>
        <w:t>.baseURL</w:t>
      </w:r>
      <w:r w:rsidRPr="00315B35">
        <w:rPr>
          <w:color w:val="0000FF"/>
          <w:lang w:eastAsia="en-US"/>
        </w:rPr>
        <w:t>}</w:t>
      </w:r>
      <w:r w:rsidRPr="00315B35">
        <w:rPr>
          <w:color w:val="A31515"/>
          <w:lang w:eastAsia="en-US"/>
        </w:rPr>
        <w:t>/updateEmployee/</w:t>
      </w:r>
      <w:r w:rsidRPr="00315B35">
        <w:rPr>
          <w:color w:val="0000FF"/>
          <w:lang w:eastAsia="en-US"/>
        </w:rPr>
        <w:t>${</w:t>
      </w:r>
      <w:r w:rsidRPr="00315B35">
        <w:rPr>
          <w:lang w:eastAsia="en-US"/>
        </w:rPr>
        <w:t>id</w:t>
      </w:r>
      <w:r w:rsidRPr="00315B35">
        <w:rPr>
          <w:color w:val="0000FF"/>
          <w:lang w:eastAsia="en-US"/>
        </w:rPr>
        <w:t>}</w:t>
      </w:r>
      <w:r w:rsidRPr="00315B35">
        <w:rPr>
          <w:color w:val="A31515"/>
          <w:lang w:eastAsia="en-US"/>
        </w:rPr>
        <w:t>`</w:t>
      </w:r>
      <w:r w:rsidRPr="00315B35">
        <w:rPr>
          <w:lang w:eastAsia="en-US"/>
        </w:rPr>
        <w:t>, employee);</w:t>
      </w:r>
    </w:p>
    <w:p w14:paraId="1D7ACC58" w14:textId="77777777" w:rsidR="0098055E" w:rsidRPr="00315B35" w:rsidRDefault="0098055E" w:rsidP="0098055E">
      <w:pPr>
        <w:pStyle w:val="Output"/>
        <w:rPr>
          <w:lang w:eastAsia="en-US"/>
        </w:rPr>
      </w:pPr>
      <w:r w:rsidRPr="00315B35">
        <w:rPr>
          <w:lang w:eastAsia="en-US"/>
        </w:rPr>
        <w:t>  }</w:t>
      </w:r>
    </w:p>
    <w:p w14:paraId="0AFE1FAB" w14:textId="77777777" w:rsidR="0098055E" w:rsidRPr="00315B35" w:rsidRDefault="0098055E" w:rsidP="0098055E">
      <w:pPr>
        <w:pStyle w:val="Output"/>
        <w:rPr>
          <w:lang w:eastAsia="en-US"/>
        </w:rPr>
      </w:pPr>
    </w:p>
    <w:p w14:paraId="5211927A" w14:textId="77777777" w:rsidR="0098055E" w:rsidRPr="00315B35" w:rsidRDefault="0098055E" w:rsidP="0098055E">
      <w:pPr>
        <w:pStyle w:val="Output"/>
        <w:rPr>
          <w:lang w:eastAsia="en-US"/>
        </w:rPr>
      </w:pPr>
      <w:r w:rsidRPr="00315B35">
        <w:rPr>
          <w:lang w:eastAsia="en-US"/>
        </w:rPr>
        <w:t>  deleteEmployee(id: number): Observable&lt;Object&gt;{</w:t>
      </w:r>
    </w:p>
    <w:p w14:paraId="072D245F" w14:textId="77777777" w:rsidR="0098055E" w:rsidRPr="00315B35" w:rsidRDefault="0098055E" w:rsidP="0098055E">
      <w:pPr>
        <w:pStyle w:val="Output"/>
        <w:rPr>
          <w:lang w:eastAsia="en-US"/>
        </w:rPr>
      </w:pPr>
      <w:r w:rsidRPr="00315B35">
        <w:rPr>
          <w:lang w:eastAsia="en-US"/>
        </w:rPr>
        <w:t>    </w:t>
      </w:r>
      <w:r w:rsidRPr="00315B35">
        <w:rPr>
          <w:color w:val="0000FF"/>
          <w:lang w:eastAsia="en-US"/>
        </w:rPr>
        <w:t>return</w:t>
      </w:r>
      <w:r w:rsidRPr="00315B35">
        <w:rPr>
          <w:lang w:eastAsia="en-US"/>
        </w:rPr>
        <w:t> </w:t>
      </w:r>
      <w:r w:rsidRPr="00315B35">
        <w:rPr>
          <w:color w:val="0000FF"/>
          <w:lang w:eastAsia="en-US"/>
        </w:rPr>
        <w:t>this</w:t>
      </w:r>
      <w:r w:rsidRPr="00315B35">
        <w:rPr>
          <w:lang w:eastAsia="en-US"/>
        </w:rPr>
        <w:t>.httpClient.delete(</w:t>
      </w:r>
      <w:r w:rsidRPr="00315B35">
        <w:rPr>
          <w:color w:val="A31515"/>
          <w:lang w:eastAsia="en-US"/>
        </w:rPr>
        <w:t>`</w:t>
      </w:r>
      <w:r w:rsidRPr="00315B35">
        <w:rPr>
          <w:color w:val="0000FF"/>
          <w:lang w:eastAsia="en-US"/>
        </w:rPr>
        <w:t>${this</w:t>
      </w:r>
      <w:r w:rsidRPr="00315B35">
        <w:rPr>
          <w:lang w:eastAsia="en-US"/>
        </w:rPr>
        <w:t>.baseURL</w:t>
      </w:r>
      <w:r w:rsidRPr="00315B35">
        <w:rPr>
          <w:color w:val="0000FF"/>
          <w:lang w:eastAsia="en-US"/>
        </w:rPr>
        <w:t>}</w:t>
      </w:r>
      <w:r w:rsidRPr="00315B35">
        <w:rPr>
          <w:color w:val="A31515"/>
          <w:lang w:eastAsia="en-US"/>
        </w:rPr>
        <w:t>/deleteEmployee/</w:t>
      </w:r>
      <w:r w:rsidRPr="00315B35">
        <w:rPr>
          <w:color w:val="0000FF"/>
          <w:lang w:eastAsia="en-US"/>
        </w:rPr>
        <w:t>${</w:t>
      </w:r>
      <w:r w:rsidRPr="00315B35">
        <w:rPr>
          <w:lang w:eastAsia="en-US"/>
        </w:rPr>
        <w:t>id</w:t>
      </w:r>
      <w:r w:rsidRPr="00315B35">
        <w:rPr>
          <w:color w:val="0000FF"/>
          <w:lang w:eastAsia="en-US"/>
        </w:rPr>
        <w:t>}</w:t>
      </w:r>
      <w:r w:rsidRPr="00315B35">
        <w:rPr>
          <w:color w:val="A31515"/>
          <w:lang w:eastAsia="en-US"/>
        </w:rPr>
        <w:t>`</w:t>
      </w:r>
      <w:r w:rsidRPr="00315B35">
        <w:rPr>
          <w:lang w:eastAsia="en-US"/>
        </w:rPr>
        <w:t>);</w:t>
      </w:r>
    </w:p>
    <w:p w14:paraId="69D90004" w14:textId="77777777" w:rsidR="0098055E" w:rsidRPr="00315B35" w:rsidRDefault="0098055E" w:rsidP="0098055E">
      <w:pPr>
        <w:pStyle w:val="Output"/>
        <w:rPr>
          <w:lang w:eastAsia="en-US"/>
        </w:rPr>
      </w:pPr>
      <w:r w:rsidRPr="00315B35">
        <w:rPr>
          <w:lang w:eastAsia="en-US"/>
        </w:rPr>
        <w:t>  }</w:t>
      </w:r>
    </w:p>
    <w:p w14:paraId="44E27970" w14:textId="77777777" w:rsidR="0098055E" w:rsidRPr="00315B35" w:rsidRDefault="0098055E" w:rsidP="0098055E">
      <w:pPr>
        <w:pStyle w:val="Output"/>
        <w:rPr>
          <w:lang w:eastAsia="en-US"/>
        </w:rPr>
      </w:pPr>
      <w:r w:rsidRPr="00315B35">
        <w:rPr>
          <w:lang w:eastAsia="en-US"/>
        </w:rPr>
        <w:t>}</w:t>
      </w:r>
    </w:p>
    <w:p w14:paraId="3F598B50" w14:textId="77777777" w:rsidR="0098055E" w:rsidRPr="00315B35" w:rsidRDefault="0098055E" w:rsidP="0098055E">
      <w:pPr>
        <w:shd w:val="clear" w:color="auto" w:fill="FFFFFF"/>
        <w:spacing w:after="0" w:line="285" w:lineRule="atLeast"/>
        <w:rPr>
          <w:rFonts w:ascii="Consolas" w:eastAsia="Times New Roman" w:hAnsi="Consolas" w:cs="Times New Roman"/>
          <w:color w:val="000000"/>
          <w:sz w:val="21"/>
          <w:szCs w:val="21"/>
          <w:lang w:eastAsia="en-US"/>
        </w:rPr>
      </w:pPr>
    </w:p>
    <w:p w14:paraId="69425CCB" w14:textId="77777777" w:rsidR="0098055E" w:rsidRDefault="0098055E" w:rsidP="0098055E">
      <w:pPr>
        <w:spacing w:after="0"/>
        <w:rPr>
          <w:lang w:eastAsia="en-US"/>
        </w:rPr>
      </w:pPr>
      <w:r>
        <w:rPr>
          <w:lang w:eastAsia="en-US"/>
        </w:rPr>
        <w:t xml:space="preserve">Now call </w:t>
      </w:r>
      <w:r w:rsidRPr="00315B35">
        <w:rPr>
          <w:lang w:eastAsia="en-US"/>
        </w:rPr>
        <w:t>getEmployeesList</w:t>
      </w:r>
      <w:r>
        <w:rPr>
          <w:lang w:eastAsia="en-US"/>
        </w:rPr>
        <w:t>() method in EmployeeListComponent to get employees data.</w:t>
      </w:r>
    </w:p>
    <w:p w14:paraId="31EEC4B1" w14:textId="77777777" w:rsidR="0098055E" w:rsidRDefault="0098055E" w:rsidP="0098055E">
      <w:pPr>
        <w:pStyle w:val="Output"/>
        <w:shd w:val="clear" w:color="auto" w:fill="000000" w:themeFill="text1"/>
        <w:spacing w:line="276" w:lineRule="auto"/>
        <w:rPr>
          <w:color w:val="0000FF"/>
          <w:lang w:eastAsia="en-US"/>
        </w:rPr>
      </w:pPr>
      <w:r w:rsidRPr="003B241C">
        <w:rPr>
          <w:color w:val="FFFF00"/>
          <w:lang w:eastAsia="en-US"/>
        </w:rPr>
        <w:t>//</w:t>
      </w:r>
      <w:r>
        <w:rPr>
          <w:color w:val="FFFF00"/>
          <w:lang w:eastAsia="en-US"/>
        </w:rPr>
        <w:t xml:space="preserve"> </w:t>
      </w:r>
      <w:r w:rsidRPr="0083653A">
        <w:rPr>
          <w:b/>
          <w:bCs/>
          <w:color w:val="FFFF00"/>
          <w:lang w:eastAsia="en-US"/>
        </w:rPr>
        <w:t>employee-list.component.ts</w:t>
      </w:r>
    </w:p>
    <w:p w14:paraId="2FFC9830" w14:textId="77777777" w:rsidR="0098055E" w:rsidRPr="00A47386" w:rsidRDefault="0098055E" w:rsidP="0098055E">
      <w:pPr>
        <w:pStyle w:val="Output"/>
        <w:rPr>
          <w:lang w:eastAsia="en-US"/>
        </w:rPr>
      </w:pPr>
      <w:r w:rsidRPr="00A47386">
        <w:rPr>
          <w:color w:val="0000FF"/>
          <w:lang w:eastAsia="en-US"/>
        </w:rPr>
        <w:t>import</w:t>
      </w:r>
      <w:r w:rsidRPr="00A47386">
        <w:rPr>
          <w:lang w:eastAsia="en-US"/>
        </w:rPr>
        <w:t> { Component, OnInit } </w:t>
      </w:r>
      <w:r w:rsidRPr="00A47386">
        <w:rPr>
          <w:color w:val="0000FF"/>
          <w:lang w:eastAsia="en-US"/>
        </w:rPr>
        <w:t>from</w:t>
      </w:r>
      <w:r w:rsidRPr="00A47386">
        <w:rPr>
          <w:lang w:eastAsia="en-US"/>
        </w:rPr>
        <w:t> </w:t>
      </w:r>
      <w:r w:rsidRPr="00A47386">
        <w:rPr>
          <w:color w:val="A31515"/>
          <w:lang w:eastAsia="en-US"/>
        </w:rPr>
        <w:t>'@angular/core'</w:t>
      </w:r>
      <w:r w:rsidRPr="00A47386">
        <w:rPr>
          <w:lang w:eastAsia="en-US"/>
        </w:rPr>
        <w:t>;</w:t>
      </w:r>
    </w:p>
    <w:p w14:paraId="086733C5" w14:textId="77777777" w:rsidR="0098055E" w:rsidRPr="00A47386" w:rsidRDefault="0098055E" w:rsidP="0098055E">
      <w:pPr>
        <w:pStyle w:val="Output"/>
        <w:rPr>
          <w:lang w:eastAsia="en-US"/>
        </w:rPr>
      </w:pPr>
      <w:r w:rsidRPr="00A47386">
        <w:rPr>
          <w:color w:val="0000FF"/>
          <w:lang w:eastAsia="en-US"/>
        </w:rPr>
        <w:t>import</w:t>
      </w:r>
      <w:r w:rsidRPr="00A47386">
        <w:rPr>
          <w:lang w:eastAsia="en-US"/>
        </w:rPr>
        <w:t> { Employee } </w:t>
      </w:r>
      <w:r w:rsidRPr="00A47386">
        <w:rPr>
          <w:color w:val="0000FF"/>
          <w:lang w:eastAsia="en-US"/>
        </w:rPr>
        <w:t>from</w:t>
      </w:r>
      <w:r w:rsidRPr="00A47386">
        <w:rPr>
          <w:lang w:eastAsia="en-US"/>
        </w:rPr>
        <w:t> </w:t>
      </w:r>
      <w:r w:rsidRPr="00A47386">
        <w:rPr>
          <w:color w:val="A31515"/>
          <w:lang w:eastAsia="en-US"/>
        </w:rPr>
        <w:t>'../employee'</w:t>
      </w:r>
      <w:r w:rsidRPr="00A47386">
        <w:rPr>
          <w:lang w:eastAsia="en-US"/>
        </w:rPr>
        <w:t>;</w:t>
      </w:r>
    </w:p>
    <w:p w14:paraId="7A39C73B" w14:textId="77777777" w:rsidR="0098055E" w:rsidRPr="00A47386" w:rsidRDefault="0098055E" w:rsidP="0098055E">
      <w:pPr>
        <w:pStyle w:val="Output"/>
        <w:rPr>
          <w:lang w:eastAsia="en-US"/>
        </w:rPr>
      </w:pPr>
    </w:p>
    <w:p w14:paraId="159D2B41" w14:textId="77777777" w:rsidR="0098055E" w:rsidRPr="00A47386" w:rsidRDefault="0098055E" w:rsidP="0098055E">
      <w:pPr>
        <w:pStyle w:val="Output"/>
        <w:rPr>
          <w:lang w:eastAsia="en-US"/>
        </w:rPr>
      </w:pPr>
      <w:r w:rsidRPr="00A47386">
        <w:rPr>
          <w:color w:val="008000"/>
          <w:lang w:eastAsia="en-US"/>
        </w:rPr>
        <w:t>//1.Imported EmployeeService</w:t>
      </w:r>
    </w:p>
    <w:p w14:paraId="49912A2A" w14:textId="77777777" w:rsidR="0098055E" w:rsidRPr="00A47386" w:rsidRDefault="0098055E" w:rsidP="0098055E">
      <w:pPr>
        <w:pStyle w:val="Output"/>
        <w:rPr>
          <w:lang w:eastAsia="en-US"/>
        </w:rPr>
      </w:pPr>
      <w:r w:rsidRPr="00A47386">
        <w:rPr>
          <w:color w:val="0000FF"/>
          <w:lang w:eastAsia="en-US"/>
        </w:rPr>
        <w:t>import</w:t>
      </w:r>
      <w:r w:rsidRPr="00A47386">
        <w:rPr>
          <w:lang w:eastAsia="en-US"/>
        </w:rPr>
        <w:t> { EmployeeService } </w:t>
      </w:r>
      <w:r w:rsidRPr="00A47386">
        <w:rPr>
          <w:color w:val="0000FF"/>
          <w:lang w:eastAsia="en-US"/>
        </w:rPr>
        <w:t>from</w:t>
      </w:r>
      <w:r w:rsidRPr="00A47386">
        <w:rPr>
          <w:lang w:eastAsia="en-US"/>
        </w:rPr>
        <w:t> </w:t>
      </w:r>
      <w:r w:rsidRPr="00A47386">
        <w:rPr>
          <w:color w:val="A31515"/>
          <w:lang w:eastAsia="en-US"/>
        </w:rPr>
        <w:t>'../employee.service'</w:t>
      </w:r>
      <w:r w:rsidRPr="00A47386">
        <w:rPr>
          <w:lang w:eastAsia="en-US"/>
        </w:rPr>
        <w:t>;</w:t>
      </w:r>
    </w:p>
    <w:p w14:paraId="610B6705" w14:textId="77777777" w:rsidR="0098055E" w:rsidRPr="00A47386" w:rsidRDefault="0098055E" w:rsidP="0098055E">
      <w:pPr>
        <w:pStyle w:val="Output"/>
        <w:rPr>
          <w:lang w:eastAsia="en-US"/>
        </w:rPr>
      </w:pPr>
    </w:p>
    <w:p w14:paraId="0D7C1BE3" w14:textId="77777777" w:rsidR="0098055E" w:rsidRPr="00A47386" w:rsidRDefault="0098055E" w:rsidP="0098055E">
      <w:pPr>
        <w:pStyle w:val="Output"/>
        <w:rPr>
          <w:lang w:eastAsia="en-US"/>
        </w:rPr>
      </w:pPr>
      <w:r w:rsidRPr="00A47386">
        <w:rPr>
          <w:lang w:eastAsia="en-US"/>
        </w:rPr>
        <w:t>@Component({</w:t>
      </w:r>
    </w:p>
    <w:p w14:paraId="6D468A9C" w14:textId="77777777" w:rsidR="0098055E" w:rsidRPr="00A47386" w:rsidRDefault="0098055E" w:rsidP="0098055E">
      <w:pPr>
        <w:pStyle w:val="Output"/>
        <w:rPr>
          <w:lang w:eastAsia="en-US"/>
        </w:rPr>
      </w:pPr>
      <w:r w:rsidRPr="00A47386">
        <w:rPr>
          <w:lang w:eastAsia="en-US"/>
        </w:rPr>
        <w:t>  selector: </w:t>
      </w:r>
      <w:r w:rsidRPr="00A47386">
        <w:rPr>
          <w:color w:val="A31515"/>
          <w:lang w:eastAsia="en-US"/>
        </w:rPr>
        <w:t>'app-employee-list'</w:t>
      </w:r>
      <w:r w:rsidRPr="00A47386">
        <w:rPr>
          <w:lang w:eastAsia="en-US"/>
        </w:rPr>
        <w:t>,</w:t>
      </w:r>
    </w:p>
    <w:p w14:paraId="464076E3" w14:textId="77777777" w:rsidR="0098055E" w:rsidRPr="00A47386" w:rsidRDefault="0098055E" w:rsidP="0098055E">
      <w:pPr>
        <w:pStyle w:val="Output"/>
        <w:rPr>
          <w:lang w:eastAsia="en-US"/>
        </w:rPr>
      </w:pPr>
      <w:r w:rsidRPr="00A47386">
        <w:rPr>
          <w:lang w:eastAsia="en-US"/>
        </w:rPr>
        <w:t>  templateUrl: </w:t>
      </w:r>
      <w:r w:rsidRPr="00A47386">
        <w:rPr>
          <w:color w:val="A31515"/>
          <w:lang w:eastAsia="en-US"/>
        </w:rPr>
        <w:t>'./employee-list.component.html'</w:t>
      </w:r>
      <w:r w:rsidRPr="00A47386">
        <w:rPr>
          <w:lang w:eastAsia="en-US"/>
        </w:rPr>
        <w:t>,</w:t>
      </w:r>
    </w:p>
    <w:p w14:paraId="321DB1D1" w14:textId="77777777" w:rsidR="0098055E" w:rsidRPr="00A47386" w:rsidRDefault="0098055E" w:rsidP="0098055E">
      <w:pPr>
        <w:pStyle w:val="Output"/>
        <w:rPr>
          <w:lang w:eastAsia="en-US"/>
        </w:rPr>
      </w:pPr>
      <w:r w:rsidRPr="00A47386">
        <w:rPr>
          <w:lang w:eastAsia="en-US"/>
        </w:rPr>
        <w:t>  styleUrls: [</w:t>
      </w:r>
      <w:r w:rsidRPr="00A47386">
        <w:rPr>
          <w:color w:val="A31515"/>
          <w:lang w:eastAsia="en-US"/>
        </w:rPr>
        <w:t>'./employee-list.component.css'</w:t>
      </w:r>
      <w:r w:rsidRPr="00A47386">
        <w:rPr>
          <w:lang w:eastAsia="en-US"/>
        </w:rPr>
        <w:t>],</w:t>
      </w:r>
    </w:p>
    <w:p w14:paraId="383B601D" w14:textId="77777777" w:rsidR="0098055E" w:rsidRPr="00A47386" w:rsidRDefault="0098055E" w:rsidP="0098055E">
      <w:pPr>
        <w:pStyle w:val="Output"/>
        <w:rPr>
          <w:lang w:eastAsia="en-US"/>
        </w:rPr>
      </w:pPr>
      <w:r w:rsidRPr="00A47386">
        <w:rPr>
          <w:lang w:eastAsia="en-US"/>
        </w:rPr>
        <w:lastRenderedPageBreak/>
        <w:t>})</w:t>
      </w:r>
    </w:p>
    <w:p w14:paraId="58E3136C" w14:textId="77777777" w:rsidR="0098055E" w:rsidRPr="00A47386" w:rsidRDefault="0098055E" w:rsidP="0098055E">
      <w:pPr>
        <w:pStyle w:val="Output"/>
        <w:rPr>
          <w:lang w:eastAsia="en-US"/>
        </w:rPr>
      </w:pPr>
      <w:r w:rsidRPr="00A47386">
        <w:rPr>
          <w:color w:val="0000FF"/>
          <w:lang w:eastAsia="en-US"/>
        </w:rPr>
        <w:t>export</w:t>
      </w:r>
      <w:r w:rsidRPr="00A47386">
        <w:rPr>
          <w:lang w:eastAsia="en-US"/>
        </w:rPr>
        <w:t> </w:t>
      </w:r>
      <w:r w:rsidRPr="00A47386">
        <w:rPr>
          <w:color w:val="0000FF"/>
          <w:lang w:eastAsia="en-US"/>
        </w:rPr>
        <w:t>class</w:t>
      </w:r>
      <w:r w:rsidRPr="00A47386">
        <w:rPr>
          <w:lang w:eastAsia="en-US"/>
        </w:rPr>
        <w:t> EmployeeListComponent </w:t>
      </w:r>
      <w:r w:rsidRPr="00A47386">
        <w:rPr>
          <w:color w:val="0000FF"/>
          <w:lang w:eastAsia="en-US"/>
        </w:rPr>
        <w:t>implements</w:t>
      </w:r>
      <w:r w:rsidRPr="00A47386">
        <w:rPr>
          <w:lang w:eastAsia="en-US"/>
        </w:rPr>
        <w:t> OnInit {</w:t>
      </w:r>
    </w:p>
    <w:p w14:paraId="1A6CFCBD" w14:textId="77777777" w:rsidR="0098055E" w:rsidRPr="00A47386" w:rsidRDefault="0098055E" w:rsidP="0098055E">
      <w:pPr>
        <w:pStyle w:val="Output"/>
        <w:rPr>
          <w:lang w:eastAsia="en-US"/>
        </w:rPr>
      </w:pPr>
      <w:r w:rsidRPr="00A47386">
        <w:rPr>
          <w:lang w:eastAsia="en-US"/>
        </w:rPr>
        <w:t>  </w:t>
      </w:r>
      <w:r w:rsidRPr="00A47386">
        <w:rPr>
          <w:color w:val="008000"/>
          <w:lang w:eastAsia="en-US"/>
        </w:rPr>
        <w:t>//List of emplyee objects created, initilaized to EMpty.</w:t>
      </w:r>
    </w:p>
    <w:p w14:paraId="6228A4B7" w14:textId="77777777" w:rsidR="0098055E" w:rsidRPr="00A47386" w:rsidRDefault="0098055E" w:rsidP="0098055E">
      <w:pPr>
        <w:pStyle w:val="Output"/>
        <w:rPr>
          <w:lang w:eastAsia="en-US"/>
        </w:rPr>
      </w:pPr>
      <w:r w:rsidRPr="00A47386">
        <w:rPr>
          <w:lang w:eastAsia="en-US"/>
        </w:rPr>
        <w:t>  employeeList!: Employee[];</w:t>
      </w:r>
    </w:p>
    <w:p w14:paraId="4C43FA50" w14:textId="77777777" w:rsidR="0098055E" w:rsidRPr="00A47386" w:rsidRDefault="0098055E" w:rsidP="0098055E">
      <w:pPr>
        <w:pStyle w:val="Output"/>
        <w:rPr>
          <w:lang w:eastAsia="en-US"/>
        </w:rPr>
      </w:pPr>
    </w:p>
    <w:p w14:paraId="66E6B63D" w14:textId="77777777" w:rsidR="0098055E" w:rsidRPr="00A47386" w:rsidRDefault="0098055E" w:rsidP="0098055E">
      <w:pPr>
        <w:pStyle w:val="Output"/>
        <w:rPr>
          <w:lang w:eastAsia="en-US"/>
        </w:rPr>
      </w:pPr>
      <w:r w:rsidRPr="00A47386">
        <w:rPr>
          <w:lang w:eastAsia="en-US"/>
        </w:rPr>
        <w:t>  </w:t>
      </w:r>
      <w:r w:rsidRPr="00A47386">
        <w:rPr>
          <w:color w:val="008000"/>
          <w:lang w:eastAsia="en-US"/>
        </w:rPr>
        <w:t>//2. Created EmployeeService Object to call methods</w:t>
      </w:r>
    </w:p>
    <w:p w14:paraId="3BEA2092" w14:textId="77777777" w:rsidR="0098055E" w:rsidRPr="00A47386" w:rsidRDefault="0098055E" w:rsidP="0098055E">
      <w:pPr>
        <w:pStyle w:val="Output"/>
        <w:rPr>
          <w:lang w:eastAsia="en-US"/>
        </w:rPr>
      </w:pPr>
      <w:r w:rsidRPr="00A47386">
        <w:rPr>
          <w:lang w:eastAsia="en-US"/>
        </w:rPr>
        <w:t>  </w:t>
      </w:r>
      <w:r w:rsidRPr="00A47386">
        <w:rPr>
          <w:color w:val="0000FF"/>
          <w:lang w:eastAsia="en-US"/>
        </w:rPr>
        <w:t>constructor</w:t>
      </w:r>
      <w:r w:rsidRPr="00A47386">
        <w:rPr>
          <w:lang w:eastAsia="en-US"/>
        </w:rPr>
        <w:t>(</w:t>
      </w:r>
      <w:r w:rsidRPr="00A47386">
        <w:rPr>
          <w:color w:val="0000FF"/>
          <w:lang w:eastAsia="en-US"/>
        </w:rPr>
        <w:t>private</w:t>
      </w:r>
      <w:r w:rsidRPr="00A47386">
        <w:rPr>
          <w:lang w:eastAsia="en-US"/>
        </w:rPr>
        <w:t> employeeService: EmployeeService) {}</w:t>
      </w:r>
    </w:p>
    <w:p w14:paraId="1FF055C9" w14:textId="77777777" w:rsidR="0098055E" w:rsidRPr="00A47386" w:rsidRDefault="0098055E" w:rsidP="0098055E">
      <w:pPr>
        <w:pStyle w:val="Output"/>
        <w:rPr>
          <w:lang w:eastAsia="en-US"/>
        </w:rPr>
      </w:pPr>
    </w:p>
    <w:p w14:paraId="6217C434" w14:textId="77777777" w:rsidR="0098055E" w:rsidRPr="00A47386" w:rsidRDefault="0098055E" w:rsidP="0098055E">
      <w:pPr>
        <w:pStyle w:val="Output"/>
        <w:rPr>
          <w:lang w:eastAsia="en-US"/>
        </w:rPr>
      </w:pPr>
      <w:r w:rsidRPr="00A47386">
        <w:rPr>
          <w:lang w:eastAsia="en-US"/>
        </w:rPr>
        <w:t>  </w:t>
      </w:r>
      <w:r w:rsidRPr="00A47386">
        <w:rPr>
          <w:color w:val="008000"/>
          <w:lang w:eastAsia="en-US"/>
        </w:rPr>
        <w:t>//3.at the time of initilaizing calling getEmployees</w:t>
      </w:r>
    </w:p>
    <w:p w14:paraId="44CEE3F8" w14:textId="77777777" w:rsidR="0098055E" w:rsidRPr="00A47386" w:rsidRDefault="0098055E" w:rsidP="0098055E">
      <w:pPr>
        <w:pStyle w:val="Output"/>
        <w:rPr>
          <w:lang w:eastAsia="en-US"/>
        </w:rPr>
      </w:pPr>
      <w:r w:rsidRPr="00A47386">
        <w:rPr>
          <w:lang w:eastAsia="en-US"/>
        </w:rPr>
        <w:t>  ngOnInit(): void {</w:t>
      </w:r>
    </w:p>
    <w:p w14:paraId="500C7C35" w14:textId="77777777" w:rsidR="0098055E" w:rsidRPr="00A47386" w:rsidRDefault="0098055E" w:rsidP="0098055E">
      <w:pPr>
        <w:pStyle w:val="Output"/>
        <w:rPr>
          <w:lang w:eastAsia="en-US"/>
        </w:rPr>
      </w:pPr>
      <w:r w:rsidRPr="00A47386">
        <w:rPr>
          <w:lang w:eastAsia="en-US"/>
        </w:rPr>
        <w:t>    </w:t>
      </w:r>
      <w:r w:rsidRPr="00A47386">
        <w:rPr>
          <w:color w:val="0000FF"/>
          <w:lang w:eastAsia="en-US"/>
        </w:rPr>
        <w:t>this</w:t>
      </w:r>
      <w:r w:rsidRPr="00A47386">
        <w:rPr>
          <w:lang w:eastAsia="en-US"/>
        </w:rPr>
        <w:t>.getEmployees();</w:t>
      </w:r>
    </w:p>
    <w:p w14:paraId="0A05D24D" w14:textId="77777777" w:rsidR="0098055E" w:rsidRPr="00A47386" w:rsidRDefault="0098055E" w:rsidP="0098055E">
      <w:pPr>
        <w:pStyle w:val="Output"/>
        <w:rPr>
          <w:lang w:eastAsia="en-US"/>
        </w:rPr>
      </w:pPr>
      <w:r w:rsidRPr="00A47386">
        <w:rPr>
          <w:lang w:eastAsia="en-US"/>
        </w:rPr>
        <w:t>  }</w:t>
      </w:r>
    </w:p>
    <w:p w14:paraId="1C618DAC" w14:textId="77777777" w:rsidR="0098055E" w:rsidRPr="00A47386" w:rsidRDefault="0098055E" w:rsidP="0098055E">
      <w:pPr>
        <w:pStyle w:val="Output"/>
        <w:rPr>
          <w:lang w:eastAsia="en-US"/>
        </w:rPr>
      </w:pPr>
    </w:p>
    <w:p w14:paraId="6584ADB7" w14:textId="77777777" w:rsidR="0098055E" w:rsidRPr="00A47386" w:rsidRDefault="0098055E" w:rsidP="0098055E">
      <w:pPr>
        <w:pStyle w:val="Output"/>
        <w:rPr>
          <w:lang w:eastAsia="en-US"/>
        </w:rPr>
      </w:pPr>
      <w:r w:rsidRPr="00A47386">
        <w:rPr>
          <w:lang w:eastAsia="en-US"/>
        </w:rPr>
        <w:t>  </w:t>
      </w:r>
      <w:r w:rsidRPr="00A47386">
        <w:rPr>
          <w:color w:val="008000"/>
          <w:lang w:eastAsia="en-US"/>
        </w:rPr>
        <w:t>//4.Finally, employeeList object contains all empdata coming from SpringBoot</w:t>
      </w:r>
    </w:p>
    <w:p w14:paraId="2E092218" w14:textId="77777777" w:rsidR="0098055E" w:rsidRPr="00A47386" w:rsidRDefault="0098055E" w:rsidP="0098055E">
      <w:pPr>
        <w:pStyle w:val="Output"/>
        <w:rPr>
          <w:lang w:eastAsia="en-US"/>
        </w:rPr>
      </w:pPr>
      <w:r w:rsidRPr="00A47386">
        <w:rPr>
          <w:lang w:eastAsia="en-US"/>
        </w:rPr>
        <w:t>  </w:t>
      </w:r>
      <w:r w:rsidRPr="00A47386">
        <w:rPr>
          <w:color w:val="0000FF"/>
          <w:lang w:eastAsia="en-US"/>
        </w:rPr>
        <w:t>private</w:t>
      </w:r>
      <w:r w:rsidRPr="00A47386">
        <w:rPr>
          <w:lang w:eastAsia="en-US"/>
        </w:rPr>
        <w:t> getEmployees() {</w:t>
      </w:r>
    </w:p>
    <w:p w14:paraId="2F6DB9AD" w14:textId="77777777" w:rsidR="0098055E" w:rsidRPr="00A47386" w:rsidRDefault="0098055E" w:rsidP="0098055E">
      <w:pPr>
        <w:pStyle w:val="Output"/>
        <w:rPr>
          <w:lang w:eastAsia="en-US"/>
        </w:rPr>
      </w:pPr>
      <w:r w:rsidRPr="00A47386">
        <w:rPr>
          <w:lang w:eastAsia="en-US"/>
        </w:rPr>
        <w:t>    </w:t>
      </w:r>
      <w:r w:rsidRPr="00A47386">
        <w:rPr>
          <w:color w:val="0000FF"/>
          <w:lang w:eastAsia="en-US"/>
        </w:rPr>
        <w:t>this</w:t>
      </w:r>
      <w:r w:rsidRPr="00A47386">
        <w:rPr>
          <w:lang w:eastAsia="en-US"/>
        </w:rPr>
        <w:t>.employeeService.getEmployeesList().subscribe((data) </w:t>
      </w:r>
      <w:r w:rsidRPr="00A47386">
        <w:rPr>
          <w:color w:val="0000FF"/>
          <w:lang w:eastAsia="en-US"/>
        </w:rPr>
        <w:t>=&gt;</w:t>
      </w:r>
      <w:r w:rsidRPr="00A47386">
        <w:rPr>
          <w:lang w:eastAsia="en-US"/>
        </w:rPr>
        <w:t> {</w:t>
      </w:r>
    </w:p>
    <w:p w14:paraId="1F78FC37" w14:textId="77777777" w:rsidR="0098055E" w:rsidRPr="00A47386" w:rsidRDefault="0098055E" w:rsidP="0098055E">
      <w:pPr>
        <w:pStyle w:val="Output"/>
        <w:rPr>
          <w:lang w:eastAsia="en-US"/>
        </w:rPr>
      </w:pPr>
      <w:r w:rsidRPr="00A47386">
        <w:rPr>
          <w:lang w:eastAsia="en-US"/>
        </w:rPr>
        <w:t>      </w:t>
      </w:r>
      <w:r w:rsidRPr="00A47386">
        <w:rPr>
          <w:color w:val="0000FF"/>
          <w:lang w:eastAsia="en-US"/>
        </w:rPr>
        <w:t>this</w:t>
      </w:r>
      <w:r w:rsidRPr="00A47386">
        <w:rPr>
          <w:lang w:eastAsia="en-US"/>
        </w:rPr>
        <w:t>.employeeList = data;</w:t>
      </w:r>
    </w:p>
    <w:p w14:paraId="7F707FB3" w14:textId="77777777" w:rsidR="0098055E" w:rsidRPr="00A47386" w:rsidRDefault="0098055E" w:rsidP="0098055E">
      <w:pPr>
        <w:pStyle w:val="Output"/>
        <w:rPr>
          <w:lang w:eastAsia="en-US"/>
        </w:rPr>
      </w:pPr>
      <w:r w:rsidRPr="00A47386">
        <w:rPr>
          <w:lang w:eastAsia="en-US"/>
        </w:rPr>
        <w:t>    });</w:t>
      </w:r>
    </w:p>
    <w:p w14:paraId="19DFFF4C" w14:textId="77777777" w:rsidR="0098055E" w:rsidRPr="00A47386" w:rsidRDefault="0098055E" w:rsidP="0098055E">
      <w:pPr>
        <w:pStyle w:val="Output"/>
        <w:rPr>
          <w:lang w:eastAsia="en-US"/>
        </w:rPr>
      </w:pPr>
      <w:r w:rsidRPr="00A47386">
        <w:rPr>
          <w:lang w:eastAsia="en-US"/>
        </w:rPr>
        <w:t>  }</w:t>
      </w:r>
    </w:p>
    <w:p w14:paraId="4151D775" w14:textId="77777777" w:rsidR="0098055E" w:rsidRPr="00A47386" w:rsidRDefault="0098055E" w:rsidP="0098055E">
      <w:pPr>
        <w:pStyle w:val="Output"/>
        <w:rPr>
          <w:lang w:eastAsia="en-US"/>
        </w:rPr>
      </w:pPr>
      <w:r w:rsidRPr="00A47386">
        <w:rPr>
          <w:lang w:eastAsia="en-US"/>
        </w:rPr>
        <w:t>}</w:t>
      </w:r>
    </w:p>
    <w:p w14:paraId="7BC37CF7" w14:textId="77777777" w:rsidR="0098055E" w:rsidRDefault="0098055E" w:rsidP="0098055E">
      <w:pPr>
        <w:rPr>
          <w:lang w:eastAsia="en-US"/>
        </w:rPr>
      </w:pPr>
      <w:r>
        <w:rPr>
          <w:noProof/>
        </w:rPr>
        <w:drawing>
          <wp:inline distT="0" distB="0" distL="0" distR="0" wp14:anchorId="0A77503E" wp14:editId="1E4E029D">
            <wp:extent cx="5561126" cy="3009900"/>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564625" cy="3011794"/>
                    </a:xfrm>
                    <a:prstGeom prst="rect">
                      <a:avLst/>
                    </a:prstGeom>
                  </pic:spPr>
                </pic:pic>
              </a:graphicData>
            </a:graphic>
          </wp:inline>
        </w:drawing>
      </w:r>
    </w:p>
    <w:p w14:paraId="159E0B4A" w14:textId="77777777" w:rsidR="0098055E" w:rsidRDefault="0098055E" w:rsidP="0098055E">
      <w:pPr>
        <w:spacing w:after="0"/>
        <w:rPr>
          <w:lang w:eastAsia="en-US"/>
        </w:rPr>
      </w:pPr>
    </w:p>
    <w:p w14:paraId="6B23DD96" w14:textId="77777777" w:rsidR="0098055E" w:rsidRDefault="0098055E" w:rsidP="0098055E">
      <w:pPr>
        <w:pStyle w:val="Heading3"/>
        <w:spacing w:after="0"/>
        <w:rPr>
          <w:lang w:eastAsia="en-US"/>
        </w:rPr>
      </w:pPr>
      <w:bookmarkStart w:id="256" w:name="_Toc80104551"/>
      <w:r>
        <w:rPr>
          <w:lang w:eastAsia="en-US"/>
        </w:rPr>
        <w:t>Angular Routing</w:t>
      </w:r>
      <w:bookmarkEnd w:id="256"/>
      <w:r>
        <w:rPr>
          <w:lang w:eastAsia="en-US"/>
        </w:rPr>
        <w:t xml:space="preserve"> </w:t>
      </w:r>
    </w:p>
    <w:p w14:paraId="59F8BD2D" w14:textId="77777777" w:rsidR="0098055E" w:rsidRPr="003B241C" w:rsidRDefault="0098055E" w:rsidP="0098055E">
      <w:pPr>
        <w:pStyle w:val="Output"/>
        <w:shd w:val="clear" w:color="auto" w:fill="000000" w:themeFill="text1"/>
        <w:spacing w:line="276" w:lineRule="auto"/>
        <w:rPr>
          <w:color w:val="FFFF00"/>
          <w:lang w:eastAsia="en-US"/>
        </w:rPr>
      </w:pPr>
      <w:r w:rsidRPr="00C15128">
        <w:rPr>
          <w:b/>
          <w:bCs/>
          <w:color w:val="FFFF00"/>
          <w:lang w:eastAsia="en-US"/>
        </w:rPr>
        <w:t xml:space="preserve">app-routing.module.ts </w:t>
      </w:r>
      <w:r>
        <w:rPr>
          <w:b/>
          <w:bCs/>
          <w:color w:val="FFFF00"/>
          <w:lang w:eastAsia="en-US"/>
        </w:rPr>
        <w:t>(</w:t>
      </w:r>
      <w:r w:rsidRPr="003B241C">
        <w:rPr>
          <w:b/>
          <w:bCs/>
          <w:color w:val="FFFF00"/>
          <w:lang w:eastAsia="en-US"/>
        </w:rPr>
        <w:t>Default generated c</w:t>
      </w:r>
      <w:r>
        <w:rPr>
          <w:b/>
          <w:bCs/>
          <w:color w:val="FFFF00"/>
          <w:lang w:eastAsia="en-US"/>
        </w:rPr>
        <w:t>ode)</w:t>
      </w:r>
    </w:p>
    <w:p w14:paraId="367E4097" w14:textId="77777777" w:rsidR="0098055E" w:rsidRPr="004D58F9" w:rsidRDefault="0098055E" w:rsidP="0098055E">
      <w:pPr>
        <w:pStyle w:val="Output"/>
        <w:rPr>
          <w:lang w:eastAsia="en-US"/>
        </w:rPr>
      </w:pPr>
      <w:r w:rsidRPr="004D58F9">
        <w:rPr>
          <w:color w:val="0000FF"/>
          <w:lang w:eastAsia="en-US"/>
        </w:rPr>
        <w:t>import</w:t>
      </w:r>
      <w:r w:rsidRPr="004D58F9">
        <w:rPr>
          <w:lang w:eastAsia="en-US"/>
        </w:rPr>
        <w:t> { NgModule } </w:t>
      </w:r>
      <w:r w:rsidRPr="004D58F9">
        <w:rPr>
          <w:color w:val="0000FF"/>
          <w:lang w:eastAsia="en-US"/>
        </w:rPr>
        <w:t>from</w:t>
      </w:r>
      <w:r w:rsidRPr="004D58F9">
        <w:rPr>
          <w:lang w:eastAsia="en-US"/>
        </w:rPr>
        <w:t> </w:t>
      </w:r>
      <w:r w:rsidRPr="004D58F9">
        <w:rPr>
          <w:color w:val="A31515"/>
          <w:lang w:eastAsia="en-US"/>
        </w:rPr>
        <w:t>'@angular/core'</w:t>
      </w:r>
      <w:r w:rsidRPr="004D58F9">
        <w:rPr>
          <w:lang w:eastAsia="en-US"/>
        </w:rPr>
        <w:t>;</w:t>
      </w:r>
    </w:p>
    <w:p w14:paraId="2480A125" w14:textId="77777777" w:rsidR="0098055E" w:rsidRPr="004D58F9" w:rsidRDefault="0098055E" w:rsidP="0098055E">
      <w:pPr>
        <w:pStyle w:val="Output"/>
        <w:rPr>
          <w:lang w:eastAsia="en-US"/>
        </w:rPr>
      </w:pPr>
      <w:r w:rsidRPr="004D58F9">
        <w:rPr>
          <w:color w:val="0000FF"/>
          <w:lang w:eastAsia="en-US"/>
        </w:rPr>
        <w:t>import</w:t>
      </w:r>
      <w:r w:rsidRPr="004D58F9">
        <w:rPr>
          <w:lang w:eastAsia="en-US"/>
        </w:rPr>
        <w:t> { RouterModule, Routes } </w:t>
      </w:r>
      <w:r w:rsidRPr="004D58F9">
        <w:rPr>
          <w:color w:val="0000FF"/>
          <w:lang w:eastAsia="en-US"/>
        </w:rPr>
        <w:t>from</w:t>
      </w:r>
      <w:r w:rsidRPr="004D58F9">
        <w:rPr>
          <w:lang w:eastAsia="en-US"/>
        </w:rPr>
        <w:t> </w:t>
      </w:r>
      <w:r w:rsidRPr="004D58F9">
        <w:rPr>
          <w:color w:val="A31515"/>
          <w:lang w:eastAsia="en-US"/>
        </w:rPr>
        <w:t>'@angular/router'</w:t>
      </w:r>
      <w:r w:rsidRPr="004D58F9">
        <w:rPr>
          <w:lang w:eastAsia="en-US"/>
        </w:rPr>
        <w:t>;</w:t>
      </w:r>
    </w:p>
    <w:p w14:paraId="75B2DC6F" w14:textId="77777777" w:rsidR="0098055E" w:rsidRPr="004D58F9" w:rsidRDefault="0098055E" w:rsidP="0098055E">
      <w:pPr>
        <w:pStyle w:val="Output"/>
        <w:rPr>
          <w:lang w:eastAsia="en-US"/>
        </w:rPr>
      </w:pPr>
    </w:p>
    <w:p w14:paraId="69BF7FEA" w14:textId="77777777" w:rsidR="0098055E" w:rsidRPr="004D58F9" w:rsidRDefault="0098055E" w:rsidP="0098055E">
      <w:pPr>
        <w:pStyle w:val="Output"/>
        <w:rPr>
          <w:lang w:eastAsia="en-US"/>
        </w:rPr>
      </w:pPr>
      <w:r w:rsidRPr="004D58F9">
        <w:rPr>
          <w:color w:val="0000FF"/>
          <w:lang w:eastAsia="en-US"/>
        </w:rPr>
        <w:t>const</w:t>
      </w:r>
      <w:r w:rsidRPr="004D58F9">
        <w:rPr>
          <w:lang w:eastAsia="en-US"/>
        </w:rPr>
        <w:t> routes: Routes = [];</w:t>
      </w:r>
    </w:p>
    <w:p w14:paraId="729B1BEE" w14:textId="77777777" w:rsidR="0098055E" w:rsidRPr="004D58F9" w:rsidRDefault="0098055E" w:rsidP="0098055E">
      <w:pPr>
        <w:pStyle w:val="Output"/>
        <w:rPr>
          <w:lang w:eastAsia="en-US"/>
        </w:rPr>
      </w:pPr>
    </w:p>
    <w:p w14:paraId="438B7731" w14:textId="77777777" w:rsidR="0098055E" w:rsidRPr="004D58F9" w:rsidRDefault="0098055E" w:rsidP="0098055E">
      <w:pPr>
        <w:pStyle w:val="Output"/>
        <w:rPr>
          <w:lang w:eastAsia="en-US"/>
        </w:rPr>
      </w:pPr>
      <w:r w:rsidRPr="004D58F9">
        <w:rPr>
          <w:lang w:eastAsia="en-US"/>
        </w:rPr>
        <w:t>@NgModule({</w:t>
      </w:r>
    </w:p>
    <w:p w14:paraId="586864D9" w14:textId="77777777" w:rsidR="0098055E" w:rsidRPr="004D58F9" w:rsidRDefault="0098055E" w:rsidP="0098055E">
      <w:pPr>
        <w:pStyle w:val="Output"/>
        <w:rPr>
          <w:lang w:eastAsia="en-US"/>
        </w:rPr>
      </w:pPr>
      <w:r w:rsidRPr="004D58F9">
        <w:rPr>
          <w:lang w:eastAsia="en-US"/>
        </w:rPr>
        <w:t>  imports: [RouterModule.forRoot(routes)],</w:t>
      </w:r>
    </w:p>
    <w:p w14:paraId="37F1AEB3" w14:textId="77777777" w:rsidR="0098055E" w:rsidRPr="004D58F9" w:rsidRDefault="0098055E" w:rsidP="0098055E">
      <w:pPr>
        <w:pStyle w:val="Output"/>
        <w:rPr>
          <w:lang w:eastAsia="en-US"/>
        </w:rPr>
      </w:pPr>
      <w:r w:rsidRPr="004D58F9">
        <w:rPr>
          <w:lang w:eastAsia="en-US"/>
        </w:rPr>
        <w:t>  exports: [RouterModule]</w:t>
      </w:r>
    </w:p>
    <w:p w14:paraId="4DC7E903" w14:textId="77777777" w:rsidR="0098055E" w:rsidRPr="004D58F9" w:rsidRDefault="0098055E" w:rsidP="0098055E">
      <w:pPr>
        <w:pStyle w:val="Output"/>
        <w:rPr>
          <w:lang w:eastAsia="en-US"/>
        </w:rPr>
      </w:pPr>
      <w:r w:rsidRPr="004D58F9">
        <w:rPr>
          <w:lang w:eastAsia="en-US"/>
        </w:rPr>
        <w:t>})</w:t>
      </w:r>
    </w:p>
    <w:p w14:paraId="0942E5B8" w14:textId="77777777" w:rsidR="0098055E" w:rsidRPr="004D58F9" w:rsidRDefault="0098055E" w:rsidP="0098055E">
      <w:pPr>
        <w:pStyle w:val="Output"/>
        <w:rPr>
          <w:lang w:eastAsia="en-US"/>
        </w:rPr>
      </w:pPr>
      <w:r w:rsidRPr="004D58F9">
        <w:rPr>
          <w:color w:val="0000FF"/>
          <w:lang w:eastAsia="en-US"/>
        </w:rPr>
        <w:t>export</w:t>
      </w:r>
      <w:r w:rsidRPr="004D58F9">
        <w:rPr>
          <w:lang w:eastAsia="en-US"/>
        </w:rPr>
        <w:t> </w:t>
      </w:r>
      <w:r w:rsidRPr="004D58F9">
        <w:rPr>
          <w:color w:val="0000FF"/>
          <w:lang w:eastAsia="en-US"/>
        </w:rPr>
        <w:t>class</w:t>
      </w:r>
      <w:r w:rsidRPr="004D58F9">
        <w:rPr>
          <w:lang w:eastAsia="en-US"/>
        </w:rPr>
        <w:t> AppRoutingModule { }</w:t>
      </w:r>
    </w:p>
    <w:p w14:paraId="66737E36" w14:textId="77777777" w:rsidR="0098055E" w:rsidRPr="00044609" w:rsidRDefault="0098055E" w:rsidP="0098055E">
      <w:pPr>
        <w:rPr>
          <w:lang w:eastAsia="en-US"/>
        </w:rPr>
      </w:pPr>
    </w:p>
    <w:p w14:paraId="77BDCA8F" w14:textId="77777777" w:rsidR="0098055E" w:rsidRPr="000A0418" w:rsidRDefault="0098055E" w:rsidP="0098055E">
      <w:pPr>
        <w:spacing w:after="0"/>
        <w:rPr>
          <w:rFonts w:ascii="Consolas" w:eastAsia="Times New Roman" w:hAnsi="Consolas" w:cs="Times New Roman"/>
          <w:color w:val="000000"/>
          <w:sz w:val="21"/>
          <w:szCs w:val="21"/>
          <w:lang w:eastAsia="en-US"/>
        </w:rPr>
      </w:pPr>
      <w:r>
        <w:rPr>
          <w:lang w:eastAsia="en-US"/>
        </w:rPr>
        <w:t xml:space="preserve">we need to configure </w:t>
      </w:r>
      <w:r w:rsidRPr="000306BC">
        <w:rPr>
          <w:rStyle w:val="BlueSyntaxChar"/>
        </w:rPr>
        <w:t>path</w:t>
      </w:r>
      <w:r>
        <w:rPr>
          <w:lang w:eastAsia="en-US"/>
        </w:rPr>
        <w:t xml:space="preserve"> for each </w:t>
      </w:r>
      <w:r w:rsidRPr="000306BC">
        <w:rPr>
          <w:rStyle w:val="BlueSyntaxChar"/>
        </w:rPr>
        <w:t>component</w:t>
      </w:r>
      <w:r>
        <w:rPr>
          <w:lang w:eastAsia="en-US"/>
        </w:rPr>
        <w:t xml:space="preserve"> like below</w:t>
      </w:r>
      <w:r>
        <w:rPr>
          <w:rFonts w:ascii="Consolas" w:eastAsia="Times New Roman" w:hAnsi="Consolas" w:cs="Times New Roman"/>
          <w:color w:val="0000FF"/>
          <w:sz w:val="21"/>
          <w:szCs w:val="21"/>
          <w:lang w:eastAsia="en-US"/>
        </w:rPr>
        <w:t xml:space="preserve"> </w:t>
      </w:r>
    </w:p>
    <w:p w14:paraId="4710D433" w14:textId="77777777" w:rsidR="0098055E" w:rsidRPr="000A0418" w:rsidRDefault="0098055E" w:rsidP="0098055E">
      <w:pPr>
        <w:pStyle w:val="Output"/>
        <w:rPr>
          <w:color w:val="000000"/>
          <w:lang w:eastAsia="en-US"/>
        </w:rPr>
      </w:pPr>
      <w:r w:rsidRPr="000A0418">
        <w:rPr>
          <w:color w:val="0000FF"/>
          <w:lang w:eastAsia="en-US"/>
        </w:rPr>
        <w:lastRenderedPageBreak/>
        <w:t>import</w:t>
      </w:r>
      <w:r w:rsidRPr="000A0418">
        <w:rPr>
          <w:color w:val="000000"/>
          <w:lang w:eastAsia="en-US"/>
        </w:rPr>
        <w:t> { EmployeeListComponent } </w:t>
      </w:r>
      <w:r w:rsidRPr="000A0418">
        <w:rPr>
          <w:color w:val="0000FF"/>
          <w:lang w:eastAsia="en-US"/>
        </w:rPr>
        <w:t>from</w:t>
      </w:r>
      <w:r w:rsidRPr="000A0418">
        <w:rPr>
          <w:color w:val="000000"/>
          <w:lang w:eastAsia="en-US"/>
        </w:rPr>
        <w:t> </w:t>
      </w:r>
      <w:r w:rsidRPr="000A0418">
        <w:rPr>
          <w:lang w:eastAsia="en-US"/>
        </w:rPr>
        <w:t>'./employee-list/employee-list.component'</w:t>
      </w:r>
      <w:r w:rsidRPr="000A0418">
        <w:rPr>
          <w:color w:val="000000"/>
          <w:lang w:eastAsia="en-US"/>
        </w:rPr>
        <w:t>;</w:t>
      </w:r>
    </w:p>
    <w:p w14:paraId="6BA972EE" w14:textId="77777777" w:rsidR="0098055E" w:rsidRPr="000A0418" w:rsidRDefault="0098055E" w:rsidP="0098055E">
      <w:pPr>
        <w:pStyle w:val="Output"/>
        <w:rPr>
          <w:color w:val="000000"/>
          <w:lang w:eastAsia="en-US"/>
        </w:rPr>
      </w:pPr>
    </w:p>
    <w:p w14:paraId="5EAAFC76" w14:textId="77777777" w:rsidR="0098055E" w:rsidRPr="000A0418" w:rsidRDefault="0098055E" w:rsidP="0098055E">
      <w:pPr>
        <w:pStyle w:val="Output"/>
        <w:rPr>
          <w:color w:val="000000"/>
          <w:lang w:eastAsia="en-US"/>
        </w:rPr>
      </w:pPr>
      <w:r w:rsidRPr="000A0418">
        <w:rPr>
          <w:color w:val="0000FF"/>
          <w:lang w:eastAsia="en-US"/>
        </w:rPr>
        <w:t>const</w:t>
      </w:r>
      <w:r w:rsidRPr="000A0418">
        <w:rPr>
          <w:color w:val="000000"/>
          <w:lang w:eastAsia="en-US"/>
        </w:rPr>
        <w:t> routes: Routes = [</w:t>
      </w:r>
    </w:p>
    <w:p w14:paraId="60A41933" w14:textId="77777777" w:rsidR="0098055E" w:rsidRPr="000A0418" w:rsidRDefault="0098055E" w:rsidP="0098055E">
      <w:pPr>
        <w:pStyle w:val="Output"/>
        <w:rPr>
          <w:color w:val="000000"/>
          <w:lang w:eastAsia="en-US"/>
        </w:rPr>
      </w:pPr>
      <w:r w:rsidRPr="000A0418">
        <w:rPr>
          <w:color w:val="000000"/>
          <w:lang w:eastAsia="en-US"/>
        </w:rPr>
        <w:t>  {</w:t>
      </w:r>
      <w:r w:rsidRPr="000A0418">
        <w:rPr>
          <w:rStyle w:val="BlueSyntaxChar"/>
        </w:rPr>
        <w:t>path</w:t>
      </w:r>
      <w:r w:rsidRPr="000A0418">
        <w:rPr>
          <w:color w:val="000000"/>
          <w:lang w:eastAsia="en-US"/>
        </w:rPr>
        <w:t>: </w:t>
      </w:r>
      <w:r w:rsidRPr="000A0418">
        <w:rPr>
          <w:lang w:eastAsia="en-US"/>
        </w:rPr>
        <w:t>'all'</w:t>
      </w:r>
      <w:r w:rsidRPr="000A0418">
        <w:rPr>
          <w:color w:val="000000"/>
          <w:lang w:eastAsia="en-US"/>
        </w:rPr>
        <w:t>, </w:t>
      </w:r>
      <w:r w:rsidRPr="000A0418">
        <w:rPr>
          <w:rStyle w:val="BlueSyntaxChar"/>
        </w:rPr>
        <w:t>component</w:t>
      </w:r>
      <w:r w:rsidRPr="000A0418">
        <w:rPr>
          <w:color w:val="000000"/>
          <w:lang w:eastAsia="en-US"/>
        </w:rPr>
        <w:t>: EmployeeListComponent}</w:t>
      </w:r>
    </w:p>
    <w:p w14:paraId="1267ADAB" w14:textId="77777777" w:rsidR="0098055E" w:rsidRPr="000A0418" w:rsidRDefault="0098055E" w:rsidP="0098055E">
      <w:pPr>
        <w:pStyle w:val="Output"/>
        <w:rPr>
          <w:color w:val="000000"/>
          <w:lang w:eastAsia="en-US"/>
        </w:rPr>
      </w:pPr>
      <w:r w:rsidRPr="000A0418">
        <w:rPr>
          <w:color w:val="000000"/>
          <w:lang w:eastAsia="en-US"/>
        </w:rPr>
        <w:t>];</w:t>
      </w:r>
      <w:r>
        <w:rPr>
          <w:color w:val="000000"/>
          <w:lang w:eastAsia="en-US"/>
        </w:rPr>
        <w:t xml:space="preserve"> </w:t>
      </w:r>
    </w:p>
    <w:p w14:paraId="2E7E416E" w14:textId="77777777" w:rsidR="0098055E" w:rsidRPr="000A0418" w:rsidRDefault="0098055E" w:rsidP="0098055E">
      <w:pPr>
        <w:shd w:val="clear" w:color="auto" w:fill="FFFFFF"/>
        <w:spacing w:after="0"/>
        <w:rPr>
          <w:rFonts w:ascii="Consolas" w:eastAsia="Times New Roman" w:hAnsi="Consolas" w:cs="Times New Roman"/>
          <w:color w:val="000000"/>
          <w:sz w:val="21"/>
          <w:szCs w:val="21"/>
          <w:lang w:eastAsia="en-US"/>
        </w:rPr>
      </w:pPr>
      <w:r>
        <w:rPr>
          <w:rFonts w:ascii="Consolas" w:eastAsia="Times New Roman" w:hAnsi="Consolas" w:cs="Times New Roman"/>
          <w:color w:val="0000FF"/>
          <w:sz w:val="21"/>
          <w:szCs w:val="21"/>
          <w:lang w:eastAsia="en-US"/>
        </w:rPr>
        <w:t xml:space="preserve"> </w:t>
      </w:r>
    </w:p>
    <w:p w14:paraId="3CA0D74D" w14:textId="77777777" w:rsidR="0098055E" w:rsidRDefault="0098055E" w:rsidP="0098055E">
      <w:pPr>
        <w:spacing w:after="0"/>
        <w:rPr>
          <w:lang w:eastAsia="en-US"/>
        </w:rPr>
      </w:pPr>
    </w:p>
    <w:p w14:paraId="0170839C" w14:textId="77777777" w:rsidR="0098055E" w:rsidRDefault="0098055E" w:rsidP="0098055E">
      <w:pPr>
        <w:spacing w:after="0"/>
        <w:rPr>
          <w:lang w:eastAsia="en-US"/>
        </w:rPr>
      </w:pPr>
      <w:r>
        <w:rPr>
          <w:lang w:eastAsia="en-US"/>
        </w:rPr>
        <w:t xml:space="preserve">Next, in </w:t>
      </w:r>
      <w:r w:rsidRPr="00087331">
        <w:rPr>
          <w:rStyle w:val="BlueSyntaxChar"/>
          <w:szCs w:val="18"/>
          <w:lang w:eastAsia="en-US"/>
        </w:rPr>
        <w:t>app.component.html</w:t>
      </w:r>
      <w:r w:rsidRPr="00087331">
        <w:rPr>
          <w:rStyle w:val="BlueSyntaxChar"/>
          <w:szCs w:val="18"/>
        </w:rPr>
        <w:t xml:space="preserve"> </w:t>
      </w:r>
      <w:r>
        <w:rPr>
          <w:lang w:eastAsia="en-US"/>
        </w:rPr>
        <w:t xml:space="preserve">– we need to place </w:t>
      </w:r>
      <w:r w:rsidRPr="00087331">
        <w:rPr>
          <w:rStyle w:val="SyntaxChar0"/>
          <w:sz w:val="18"/>
          <w:szCs w:val="18"/>
        </w:rPr>
        <w:t>&lt;route-outlet&gt;</w:t>
      </w:r>
      <w:r w:rsidRPr="00087331">
        <w:rPr>
          <w:sz w:val="18"/>
          <w:szCs w:val="18"/>
          <w:lang w:eastAsia="en-US"/>
        </w:rPr>
        <w:t xml:space="preserve"> </w:t>
      </w:r>
      <w:r>
        <w:rPr>
          <w:lang w:eastAsia="en-US"/>
        </w:rPr>
        <w:t xml:space="preserve">to display the content based on </w:t>
      </w:r>
      <w:r w:rsidRPr="00087331">
        <w:rPr>
          <w:rStyle w:val="SyntaxChar0"/>
        </w:rPr>
        <w:t>path</w:t>
      </w:r>
    </w:p>
    <w:p w14:paraId="5475BAF5" w14:textId="77777777" w:rsidR="0098055E" w:rsidRPr="00E27007" w:rsidRDefault="0098055E" w:rsidP="0098055E">
      <w:pPr>
        <w:pStyle w:val="Output"/>
        <w:rPr>
          <w:color w:val="000000"/>
          <w:lang w:eastAsia="en-US"/>
        </w:rPr>
      </w:pPr>
      <w:r w:rsidRPr="00E27007">
        <w:rPr>
          <w:lang w:eastAsia="en-US"/>
        </w:rPr>
        <w:t>&lt;!--This is used directly to display all Empoyees</w:t>
      </w:r>
    </w:p>
    <w:p w14:paraId="43922731" w14:textId="77777777" w:rsidR="0098055E" w:rsidRPr="00E27007" w:rsidRDefault="0098055E" w:rsidP="0098055E">
      <w:pPr>
        <w:pStyle w:val="Output"/>
        <w:rPr>
          <w:color w:val="000000"/>
          <w:lang w:eastAsia="en-US"/>
        </w:rPr>
      </w:pPr>
      <w:r w:rsidRPr="00E27007">
        <w:rPr>
          <w:lang w:eastAsia="en-US"/>
        </w:rPr>
        <w:t>  &lt;app-employee-list&gt;&lt;/app-employee-list&gt; --&gt;</w:t>
      </w:r>
    </w:p>
    <w:p w14:paraId="58F64E1A" w14:textId="77777777" w:rsidR="0098055E" w:rsidRPr="00E27007" w:rsidRDefault="0098055E" w:rsidP="0098055E">
      <w:pPr>
        <w:pStyle w:val="Output"/>
        <w:rPr>
          <w:color w:val="000000"/>
          <w:lang w:eastAsia="en-US"/>
        </w:rPr>
      </w:pPr>
    </w:p>
    <w:p w14:paraId="7C1F2A56" w14:textId="77777777" w:rsidR="0098055E" w:rsidRPr="00E27007" w:rsidRDefault="0098055E" w:rsidP="0098055E">
      <w:pPr>
        <w:pStyle w:val="Output"/>
        <w:rPr>
          <w:color w:val="000000"/>
          <w:lang w:eastAsia="en-US"/>
        </w:rPr>
      </w:pPr>
      <w:r w:rsidRPr="00E27007">
        <w:rPr>
          <w:lang w:eastAsia="en-US"/>
        </w:rPr>
        <w:t>&lt;!-- Based on Route it will display content --&gt;</w:t>
      </w:r>
    </w:p>
    <w:p w14:paraId="52A81EDA" w14:textId="77777777" w:rsidR="0098055E" w:rsidRDefault="0098055E" w:rsidP="0098055E">
      <w:pPr>
        <w:pStyle w:val="Output"/>
        <w:rPr>
          <w:color w:val="800000"/>
          <w:lang w:eastAsia="en-US"/>
        </w:rPr>
      </w:pPr>
      <w:r w:rsidRPr="00E27007">
        <w:rPr>
          <w:color w:val="800000"/>
          <w:lang w:eastAsia="en-US"/>
        </w:rPr>
        <w:t>&lt;router-outlet&gt;&lt;/router-outlet&gt;</w:t>
      </w:r>
    </w:p>
    <w:p w14:paraId="16B4638B" w14:textId="77777777" w:rsidR="0098055E" w:rsidRDefault="0098055E" w:rsidP="0098055E">
      <w:pPr>
        <w:rPr>
          <w:lang w:eastAsia="en-US"/>
        </w:rPr>
      </w:pPr>
      <w:r>
        <w:rPr>
          <w:lang w:eastAsia="en-US"/>
        </w:rPr>
        <w:t>Similarly, we need to create Components for ADD, UPADATE, DELETE employee</w:t>
      </w:r>
    </w:p>
    <w:p w14:paraId="215B96E0" w14:textId="77777777" w:rsidR="0098055E" w:rsidRDefault="0098055E" w:rsidP="0098055E">
      <w:pPr>
        <w:rPr>
          <w:lang w:eastAsia="en-US"/>
        </w:rPr>
      </w:pPr>
      <w:r>
        <w:rPr>
          <w:noProof/>
        </w:rPr>
        <w:drawing>
          <wp:inline distT="0" distB="0" distL="0" distR="0" wp14:anchorId="31C6FB55" wp14:editId="39A4AB7E">
            <wp:extent cx="5943600" cy="32258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225800"/>
                    </a:xfrm>
                    <a:prstGeom prst="rect">
                      <a:avLst/>
                    </a:prstGeom>
                  </pic:spPr>
                </pic:pic>
              </a:graphicData>
            </a:graphic>
          </wp:inline>
        </w:drawing>
      </w:r>
    </w:p>
    <w:p w14:paraId="51B7DEE0" w14:textId="77777777" w:rsidR="0098055E" w:rsidRDefault="0098055E" w:rsidP="0098055E">
      <w:pPr>
        <w:pStyle w:val="Output"/>
        <w:rPr>
          <w:lang w:eastAsia="en-US"/>
        </w:rPr>
      </w:pPr>
      <w:r>
        <w:rPr>
          <w:lang w:eastAsia="en-US"/>
        </w:rPr>
        <w:t xml:space="preserve">C:\Git\books\Codes\employee-angular-app&gt;ng g c </w:t>
      </w:r>
      <w:r w:rsidRPr="00D67215">
        <w:rPr>
          <w:rStyle w:val="BlueSyntaxChar"/>
        </w:rPr>
        <w:t>add-employee</w:t>
      </w:r>
    </w:p>
    <w:p w14:paraId="15EE0681" w14:textId="77777777" w:rsidR="0098055E" w:rsidRDefault="0098055E" w:rsidP="0098055E">
      <w:pPr>
        <w:pStyle w:val="Output"/>
        <w:rPr>
          <w:lang w:eastAsia="en-US"/>
        </w:rPr>
      </w:pPr>
      <w:r>
        <w:rPr>
          <w:lang w:eastAsia="en-US"/>
        </w:rPr>
        <w:t>CREATE src/app/add-employee/</w:t>
      </w:r>
      <w:r w:rsidRPr="00E70083">
        <w:rPr>
          <w:b/>
          <w:bCs/>
          <w:lang w:eastAsia="en-US"/>
        </w:rPr>
        <w:t>add-employee.component.html</w:t>
      </w:r>
      <w:r>
        <w:rPr>
          <w:lang w:eastAsia="en-US"/>
        </w:rPr>
        <w:t xml:space="preserve">  </w:t>
      </w:r>
    </w:p>
    <w:p w14:paraId="677C2F25" w14:textId="77777777" w:rsidR="0098055E" w:rsidRDefault="0098055E" w:rsidP="0098055E">
      <w:pPr>
        <w:pStyle w:val="Output"/>
        <w:rPr>
          <w:lang w:eastAsia="en-US"/>
        </w:rPr>
      </w:pPr>
      <w:r>
        <w:rPr>
          <w:lang w:eastAsia="en-US"/>
        </w:rPr>
        <w:t>CREATE src/app/add-employee/</w:t>
      </w:r>
      <w:r w:rsidRPr="00E70083">
        <w:rPr>
          <w:b/>
          <w:bCs/>
          <w:lang w:eastAsia="en-US"/>
        </w:rPr>
        <w:t>add-employee.component.ts</w:t>
      </w:r>
    </w:p>
    <w:p w14:paraId="222985B2" w14:textId="77777777" w:rsidR="0098055E" w:rsidRDefault="0098055E" w:rsidP="0098055E">
      <w:pPr>
        <w:rPr>
          <w:lang w:eastAsia="en-US"/>
        </w:rPr>
      </w:pPr>
    </w:p>
    <w:p w14:paraId="2DFABCAE" w14:textId="77777777" w:rsidR="0098055E" w:rsidRPr="00C07DE8" w:rsidRDefault="0098055E" w:rsidP="0098055E">
      <w:pPr>
        <w:spacing w:after="0"/>
        <w:rPr>
          <w:b/>
          <w:bCs/>
          <w:sz w:val="32"/>
          <w:szCs w:val="32"/>
        </w:rPr>
      </w:pPr>
      <w:r w:rsidRPr="00C07DE8">
        <w:rPr>
          <w:b/>
          <w:bCs/>
          <w:sz w:val="32"/>
          <w:szCs w:val="32"/>
        </w:rPr>
        <w:t>Complete Code. Github</w:t>
      </w:r>
    </w:p>
    <w:p w14:paraId="07252FD6" w14:textId="77777777" w:rsidR="0098055E" w:rsidRPr="00C07DE8" w:rsidRDefault="000B19C6" w:rsidP="0098055E">
      <w:pPr>
        <w:rPr>
          <w:b/>
          <w:bCs/>
          <w:color w:val="FF0000"/>
          <w:sz w:val="22"/>
          <w:szCs w:val="22"/>
        </w:rPr>
      </w:pPr>
      <w:hyperlink r:id="rId311" w:history="1">
        <w:r w:rsidR="0098055E" w:rsidRPr="00C07DE8">
          <w:rPr>
            <w:rStyle w:val="Hyperlink"/>
            <w:b/>
            <w:bCs/>
            <w:color w:val="FF0000"/>
            <w:sz w:val="22"/>
            <w:szCs w:val="22"/>
          </w:rPr>
          <w:t>https://github.com/smlcodes/Books-Sync-Gitlab/tree/main/Codes/employee-angular-app</w:t>
        </w:r>
      </w:hyperlink>
    </w:p>
    <w:p w14:paraId="38A8E94D" w14:textId="77777777" w:rsidR="0098055E" w:rsidRDefault="0098055E" w:rsidP="0098055E">
      <w:pPr>
        <w:pStyle w:val="Heading3"/>
      </w:pPr>
      <w:bookmarkStart w:id="257" w:name="_Toc80104552"/>
      <w:r>
        <w:t>Ref.</w:t>
      </w:r>
      <w:bookmarkEnd w:id="257"/>
    </w:p>
    <w:p w14:paraId="430B1088" w14:textId="77777777" w:rsidR="0098055E" w:rsidRDefault="000B19C6" w:rsidP="0098055E">
      <w:hyperlink r:id="rId312" w:history="1">
        <w:r w:rsidR="0098055E" w:rsidRPr="00A9639D">
          <w:rPr>
            <w:rStyle w:val="Hyperlink"/>
          </w:rPr>
          <w:t>https://github.com/RameshMF/Angular-10-Spring-Boot-CRUD-Full-Stack-App</w:t>
        </w:r>
      </w:hyperlink>
    </w:p>
    <w:p w14:paraId="1A85F7EB" w14:textId="77777777" w:rsidR="0098055E" w:rsidRDefault="000B19C6" w:rsidP="0098055E">
      <w:hyperlink r:id="rId313" w:history="1">
        <w:r w:rsidR="0098055E" w:rsidRPr="00A9639D">
          <w:rPr>
            <w:rStyle w:val="Hyperlink"/>
          </w:rPr>
          <w:t>https://www.youtube.com/watch?v=tLBX9fq813c&amp;list=PLGRDMO4rOGcNzi3CpBWsCdQSzbjdWWy-f</w:t>
        </w:r>
      </w:hyperlink>
    </w:p>
    <w:p w14:paraId="2084A2ED" w14:textId="77777777" w:rsidR="0098055E" w:rsidRDefault="0098055E" w:rsidP="0098055E"/>
    <w:p w14:paraId="191E9D7A" w14:textId="77777777" w:rsidR="0098055E" w:rsidRDefault="0098055E" w:rsidP="004A12BA"/>
    <w:p w14:paraId="0418B051" w14:textId="41EBE56E" w:rsidR="004A12BA" w:rsidRDefault="004A12BA" w:rsidP="004A12BA">
      <w:pPr>
        <w:pStyle w:val="Heading2"/>
      </w:pPr>
      <w:bookmarkStart w:id="258" w:name="_Toc98762724"/>
      <w:bookmarkStart w:id="259" w:name="_Toc98778551"/>
      <w:r>
        <w:t>Ref.</w:t>
      </w:r>
      <w:bookmarkEnd w:id="258"/>
      <w:bookmarkEnd w:id="259"/>
    </w:p>
    <w:p w14:paraId="11CD7A37" w14:textId="77777777" w:rsidR="004A12BA" w:rsidRPr="004A12BA" w:rsidRDefault="004A12BA" w:rsidP="004A12BA"/>
    <w:p w14:paraId="2D31BAED" w14:textId="21DCC7D9" w:rsidR="00DA5890" w:rsidRDefault="000B19C6" w:rsidP="00DA5890">
      <w:hyperlink r:id="rId314" w:history="1">
        <w:r w:rsidR="00DA5890" w:rsidRPr="00F56BB6">
          <w:rPr>
            <w:rStyle w:val="Hyperlink"/>
          </w:rPr>
          <w:t>https://ordina-jworks.github.io/security/2020/08/18/Securing-Applications-Azure-AD.html</w:t>
        </w:r>
      </w:hyperlink>
    </w:p>
    <w:p w14:paraId="2FEDB998" w14:textId="042DA872" w:rsidR="00DA5890" w:rsidRDefault="000B19C6" w:rsidP="00DA5890">
      <w:hyperlink r:id="rId315" w:history="1">
        <w:r w:rsidR="0091512F" w:rsidRPr="00F56BB6">
          <w:rPr>
            <w:rStyle w:val="Hyperlink"/>
          </w:rPr>
          <w:t>https://docs.microsoft.com/en-us/azure/active-directory/develop/tutorial-v2-react</w:t>
        </w:r>
      </w:hyperlink>
    </w:p>
    <w:p w14:paraId="564F5989" w14:textId="03D210DE" w:rsidR="0091512F" w:rsidRDefault="000B19C6" w:rsidP="00DA5890">
      <w:hyperlink r:id="rId316" w:history="1">
        <w:r w:rsidR="00DE4AAE" w:rsidRPr="00F56BB6">
          <w:rPr>
            <w:rStyle w:val="Hyperlink"/>
          </w:rPr>
          <w:t>https://blog.baeke.info/2019/01/15/simple-azure-ad-authentication-in-single-page-application-spa/</w:t>
        </w:r>
      </w:hyperlink>
    </w:p>
    <w:p w14:paraId="49C89608" w14:textId="43D0F623" w:rsidR="00DE4AAE" w:rsidRDefault="00BF2700" w:rsidP="00DA5890">
      <w:r>
        <w:t>New</w:t>
      </w:r>
    </w:p>
    <w:p w14:paraId="427F7A00" w14:textId="1FCB56EC" w:rsidR="00BF2700" w:rsidRDefault="000B19C6" w:rsidP="00DA5890">
      <w:hyperlink r:id="rId317" w:history="1">
        <w:r w:rsidR="00BF2700" w:rsidRPr="00CB164B">
          <w:rPr>
            <w:rStyle w:val="Hyperlink"/>
          </w:rPr>
          <w:t>https://stackoverflow.com/questions/45593002/how-to-validate-access-tokenazure-ad-oauth-2-0-in-web-api</w:t>
        </w:r>
      </w:hyperlink>
    </w:p>
    <w:p w14:paraId="7F8134B1" w14:textId="7B5ABC59" w:rsidR="00144107" w:rsidRDefault="000B19C6" w:rsidP="00DA5890">
      <w:hyperlink r:id="rId318" w:history="1">
        <w:r w:rsidR="00872666" w:rsidRPr="00CB164B">
          <w:rPr>
            <w:rStyle w:val="Hyperlink"/>
          </w:rPr>
          <w:t>https://stackoverflow.com/questions/71321336/getting-401-error-while-trying-to-validate-a-azure-token</w:t>
        </w:r>
      </w:hyperlink>
    </w:p>
    <w:p w14:paraId="1E55E5D7" w14:textId="02A0F8A7" w:rsidR="00872666" w:rsidRDefault="000B19C6" w:rsidP="00DA5890">
      <w:hyperlink r:id="rId319" w:history="1">
        <w:r w:rsidR="002E1DD5" w:rsidRPr="00CB164B">
          <w:rPr>
            <w:rStyle w:val="Hyperlink"/>
          </w:rPr>
          <w:t>https://stackoverflow.com/questions/65182906/how-to-authenticate-spring-boot-rest-api-having-post-method-using-azure-ad</w:t>
        </w:r>
      </w:hyperlink>
    </w:p>
    <w:p w14:paraId="3DB04E9B" w14:textId="5972119D" w:rsidR="002E1DD5" w:rsidRDefault="000B19C6" w:rsidP="00DA5890">
      <w:hyperlink r:id="rId320" w:history="1">
        <w:r w:rsidR="00BB21E5" w:rsidRPr="00CB164B">
          <w:rPr>
            <w:rStyle w:val="Hyperlink"/>
          </w:rPr>
          <w:t>https://github.com/calvear93/react-azure-msal-security</w:t>
        </w:r>
      </w:hyperlink>
    </w:p>
    <w:p w14:paraId="10E35310" w14:textId="77777777" w:rsidR="00BB21E5" w:rsidRPr="00DA5890" w:rsidRDefault="00BB21E5" w:rsidP="00DA5890"/>
    <w:sectPr w:rsidR="00BB21E5" w:rsidRPr="00DA5890">
      <w:footerReference w:type="default" r:id="rId321"/>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9164C9" w14:textId="77777777" w:rsidR="000B19C6" w:rsidRDefault="000B19C6">
      <w:pPr>
        <w:spacing w:after="0" w:line="240" w:lineRule="auto"/>
      </w:pPr>
      <w:r>
        <w:separator/>
      </w:r>
    </w:p>
  </w:endnote>
  <w:endnote w:type="continuationSeparator" w:id="0">
    <w:p w14:paraId="12D3F4B6" w14:textId="77777777" w:rsidR="000B19C6" w:rsidRDefault="000B19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Brush Script MT">
    <w:panose1 w:val="03060802040406070304"/>
    <w:charset w:val="00"/>
    <w:family w:val="script"/>
    <w:pitch w:val="variable"/>
    <w:sig w:usb0="00000003" w:usb1="00000000" w:usb2="00000000" w:usb3="00000000" w:csb0="00000001" w:csb1="00000000"/>
  </w:font>
  <w:font w:name="Bahnschrift Condensed">
    <w:panose1 w:val="020B0502040204020203"/>
    <w:charset w:val="00"/>
    <w:family w:val="swiss"/>
    <w:pitch w:val="variable"/>
    <w:sig w:usb0="A00002C7" w:usb1="00000002" w:usb2="00000000" w:usb3="00000000" w:csb0="0000019F" w:csb1="00000000"/>
  </w:font>
  <w:font w:name="Rage Italic">
    <w:panose1 w:val="03070502040507070304"/>
    <w:charset w:val="00"/>
    <w:family w:val="script"/>
    <w:pitch w:val="variable"/>
    <w:sig w:usb0="00000003" w:usb1="00000000" w:usb2="00000000" w:usb3="00000000" w:csb0="00000001" w:csb1="00000000"/>
  </w:font>
  <w:font w:name="Bahnschrift Light Condensed">
    <w:panose1 w:val="020B0502040204020203"/>
    <w:charset w:val="00"/>
    <w:family w:val="swiss"/>
    <w:pitch w:val="variable"/>
    <w:sig w:usb0="A00002C7" w:usb1="00000002" w:usb2="00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var(--bs-font-monospace)">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Source Code Pro">
    <w:charset w:val="00"/>
    <w:family w:val="modern"/>
    <w:pitch w:val="fixed"/>
    <w:sig w:usb0="200002F7" w:usb1="02003803" w:usb2="00000000" w:usb3="00000000" w:csb0="0000019F" w:csb1="00000000"/>
  </w:font>
  <w:font w:name="Open Sans">
    <w:panose1 w:val="020B0606030504020204"/>
    <w:charset w:val="00"/>
    <w:family w:val="swiss"/>
    <w:pitch w:val="variable"/>
    <w:sig w:usb0="E00002EF" w:usb1="4000205B" w:usb2="00000028"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4384718"/>
      <w:docPartObj>
        <w:docPartGallery w:val="Page Numbers (Bottom of Page)"/>
        <w:docPartUnique/>
      </w:docPartObj>
    </w:sdtPr>
    <w:sdtEndPr>
      <w:rPr>
        <w:color w:val="7F7F7F" w:themeColor="background1" w:themeShade="7F"/>
        <w:spacing w:val="60"/>
      </w:rPr>
    </w:sdtEndPr>
    <w:sdtContent>
      <w:p w14:paraId="4436F35E" w14:textId="77777777" w:rsidR="00302080" w:rsidRDefault="00302080">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195836">
          <w:rPr>
            <w:b/>
            <w:bCs/>
            <w:noProof/>
          </w:rPr>
          <w:t>1</w:t>
        </w:r>
        <w:r>
          <w:rPr>
            <w:b/>
            <w:bCs/>
            <w:noProof/>
          </w:rPr>
          <w:fldChar w:fldCharType="end"/>
        </w:r>
        <w:r>
          <w:rPr>
            <w:b/>
            <w:bCs/>
          </w:rPr>
          <w:t xml:space="preserve"> | </w:t>
        </w:r>
        <w:r>
          <w:rPr>
            <w:color w:val="7F7F7F" w:themeColor="background1" w:themeShade="7F"/>
            <w:spacing w:val="60"/>
          </w:rPr>
          <w:t>Page</w:t>
        </w:r>
      </w:p>
    </w:sdtContent>
  </w:sdt>
  <w:p w14:paraId="0B232A41" w14:textId="77777777" w:rsidR="00302080" w:rsidRDefault="003020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D5E6A8" w14:textId="77777777" w:rsidR="000B19C6" w:rsidRDefault="000B19C6">
      <w:pPr>
        <w:spacing w:after="0" w:line="240" w:lineRule="auto"/>
      </w:pPr>
      <w:r>
        <w:separator/>
      </w:r>
    </w:p>
  </w:footnote>
  <w:footnote w:type="continuationSeparator" w:id="0">
    <w:p w14:paraId="3D3C604D" w14:textId="77777777" w:rsidR="000B19C6" w:rsidRDefault="000B19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223361E"/>
    <w:multiLevelType w:val="hybridMultilevel"/>
    <w:tmpl w:val="C5A856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2C03D2B"/>
    <w:multiLevelType w:val="hybridMultilevel"/>
    <w:tmpl w:val="9684C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1247A3"/>
    <w:multiLevelType w:val="hybridMultilevel"/>
    <w:tmpl w:val="12E40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8E4619"/>
    <w:multiLevelType w:val="hybridMultilevel"/>
    <w:tmpl w:val="D7E27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313D3F"/>
    <w:multiLevelType w:val="multilevel"/>
    <w:tmpl w:val="A7FAA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174F77"/>
    <w:multiLevelType w:val="multilevel"/>
    <w:tmpl w:val="B866C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AF0F19"/>
    <w:multiLevelType w:val="multilevel"/>
    <w:tmpl w:val="8FD2E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150F70"/>
    <w:multiLevelType w:val="hybridMultilevel"/>
    <w:tmpl w:val="71C62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675CB3"/>
    <w:multiLevelType w:val="multilevel"/>
    <w:tmpl w:val="1EA4F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C243F5"/>
    <w:multiLevelType w:val="hybridMultilevel"/>
    <w:tmpl w:val="9F4CB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470909"/>
    <w:multiLevelType w:val="multilevel"/>
    <w:tmpl w:val="9CB8B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59372F"/>
    <w:multiLevelType w:val="hybridMultilevel"/>
    <w:tmpl w:val="8F2C2CE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4" w15:restartNumberingAfterBreak="0">
    <w:nsid w:val="15E93850"/>
    <w:multiLevelType w:val="multilevel"/>
    <w:tmpl w:val="23028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881A80"/>
    <w:multiLevelType w:val="hybridMultilevel"/>
    <w:tmpl w:val="A858AA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8175FF3"/>
    <w:multiLevelType w:val="hybridMultilevel"/>
    <w:tmpl w:val="4FD4E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AB1714"/>
    <w:multiLevelType w:val="multilevel"/>
    <w:tmpl w:val="E9D884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FA2139"/>
    <w:multiLevelType w:val="hybridMultilevel"/>
    <w:tmpl w:val="90F47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2143E8"/>
    <w:multiLevelType w:val="hybridMultilevel"/>
    <w:tmpl w:val="CD9C4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2E11E8"/>
    <w:multiLevelType w:val="hybridMultilevel"/>
    <w:tmpl w:val="46FEE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F1C2FC3"/>
    <w:multiLevelType w:val="multilevel"/>
    <w:tmpl w:val="8FD2E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1832E4"/>
    <w:multiLevelType w:val="hybridMultilevel"/>
    <w:tmpl w:val="70CA8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3007C79"/>
    <w:multiLevelType w:val="hybridMultilevel"/>
    <w:tmpl w:val="E8CC8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2D34EF"/>
    <w:multiLevelType w:val="hybridMultilevel"/>
    <w:tmpl w:val="D4B4B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58A63D0"/>
    <w:multiLevelType w:val="hybridMultilevel"/>
    <w:tmpl w:val="D7DE0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607256C"/>
    <w:multiLevelType w:val="hybridMultilevel"/>
    <w:tmpl w:val="99028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6B5105"/>
    <w:multiLevelType w:val="hybridMultilevel"/>
    <w:tmpl w:val="C60E7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F60F1C"/>
    <w:multiLevelType w:val="hybridMultilevel"/>
    <w:tmpl w:val="D49A9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AFA6DEF"/>
    <w:multiLevelType w:val="hybridMultilevel"/>
    <w:tmpl w:val="752A6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BE648EC"/>
    <w:multiLevelType w:val="hybridMultilevel"/>
    <w:tmpl w:val="B298E8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C6E2E88"/>
    <w:multiLevelType w:val="hybridMultilevel"/>
    <w:tmpl w:val="4E767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FE4787"/>
    <w:multiLevelType w:val="hybridMultilevel"/>
    <w:tmpl w:val="6DF6D4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2DBF25C9"/>
    <w:multiLevelType w:val="hybridMultilevel"/>
    <w:tmpl w:val="7FBA6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C31F25"/>
    <w:multiLevelType w:val="hybridMultilevel"/>
    <w:tmpl w:val="FB78B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0F38DB"/>
    <w:multiLevelType w:val="hybridMultilevel"/>
    <w:tmpl w:val="C03C5F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23D7F10"/>
    <w:multiLevelType w:val="hybridMultilevel"/>
    <w:tmpl w:val="D84EA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825AE8"/>
    <w:multiLevelType w:val="hybridMultilevel"/>
    <w:tmpl w:val="822A2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D67B26"/>
    <w:multiLevelType w:val="hybridMultilevel"/>
    <w:tmpl w:val="50D8C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50B1A70"/>
    <w:multiLevelType w:val="hybridMultilevel"/>
    <w:tmpl w:val="C6C07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54A0C97"/>
    <w:multiLevelType w:val="hybridMultilevel"/>
    <w:tmpl w:val="556A2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575F46"/>
    <w:multiLevelType w:val="multilevel"/>
    <w:tmpl w:val="9D5EA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89B4196"/>
    <w:multiLevelType w:val="multilevel"/>
    <w:tmpl w:val="CEA64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9C7473A"/>
    <w:multiLevelType w:val="hybridMultilevel"/>
    <w:tmpl w:val="81261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B9C7CF7"/>
    <w:multiLevelType w:val="hybridMultilevel"/>
    <w:tmpl w:val="00564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BD8054B"/>
    <w:multiLevelType w:val="hybridMultilevel"/>
    <w:tmpl w:val="95DA7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C401BE6"/>
    <w:multiLevelType w:val="hybridMultilevel"/>
    <w:tmpl w:val="E5102B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C751D21"/>
    <w:multiLevelType w:val="multilevel"/>
    <w:tmpl w:val="14C650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D2868E6"/>
    <w:multiLevelType w:val="multilevel"/>
    <w:tmpl w:val="309A0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DFB14BF"/>
    <w:multiLevelType w:val="hybridMultilevel"/>
    <w:tmpl w:val="FEF6E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766F70"/>
    <w:multiLevelType w:val="hybridMultilevel"/>
    <w:tmpl w:val="EFFEA8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3F43326B"/>
    <w:multiLevelType w:val="hybridMultilevel"/>
    <w:tmpl w:val="F2E49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40D6C44"/>
    <w:multiLevelType w:val="hybridMultilevel"/>
    <w:tmpl w:val="5F222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43C029B"/>
    <w:multiLevelType w:val="multilevel"/>
    <w:tmpl w:val="2B48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4BB716B"/>
    <w:multiLevelType w:val="hybridMultilevel"/>
    <w:tmpl w:val="BA805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82030D3"/>
    <w:multiLevelType w:val="hybridMultilevel"/>
    <w:tmpl w:val="B860B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85F2A36"/>
    <w:multiLevelType w:val="hybridMultilevel"/>
    <w:tmpl w:val="42ECE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9645030"/>
    <w:multiLevelType w:val="multilevel"/>
    <w:tmpl w:val="19624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98D5922"/>
    <w:multiLevelType w:val="hybridMultilevel"/>
    <w:tmpl w:val="5686B2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A7B21C5"/>
    <w:multiLevelType w:val="hybridMultilevel"/>
    <w:tmpl w:val="72CA18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4C551D38"/>
    <w:multiLevelType w:val="multilevel"/>
    <w:tmpl w:val="238E8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DCA02F9"/>
    <w:multiLevelType w:val="hybridMultilevel"/>
    <w:tmpl w:val="8F9AA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D10DEF"/>
    <w:multiLevelType w:val="hybridMultilevel"/>
    <w:tmpl w:val="7D74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DD812E9"/>
    <w:multiLevelType w:val="hybridMultilevel"/>
    <w:tmpl w:val="4710C80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DFC006F"/>
    <w:multiLevelType w:val="hybridMultilevel"/>
    <w:tmpl w:val="7E76F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0C55A2"/>
    <w:multiLevelType w:val="multilevel"/>
    <w:tmpl w:val="F5F69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FBE6658"/>
    <w:multiLevelType w:val="hybridMultilevel"/>
    <w:tmpl w:val="06ECD3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0A106E5"/>
    <w:multiLevelType w:val="hybridMultilevel"/>
    <w:tmpl w:val="538C8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0C13D94"/>
    <w:multiLevelType w:val="hybridMultilevel"/>
    <w:tmpl w:val="337C65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278155F"/>
    <w:multiLevelType w:val="hybridMultilevel"/>
    <w:tmpl w:val="440297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52781D42"/>
    <w:multiLevelType w:val="hybridMultilevel"/>
    <w:tmpl w:val="60CE3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3401884"/>
    <w:multiLevelType w:val="hybridMultilevel"/>
    <w:tmpl w:val="71C63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3AD59BB"/>
    <w:multiLevelType w:val="hybridMultilevel"/>
    <w:tmpl w:val="2340B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4657F76"/>
    <w:multiLevelType w:val="hybridMultilevel"/>
    <w:tmpl w:val="5CB05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5514073"/>
    <w:multiLevelType w:val="hybridMultilevel"/>
    <w:tmpl w:val="B0E00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59C0CC1"/>
    <w:multiLevelType w:val="hybridMultilevel"/>
    <w:tmpl w:val="D8E8E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7134AED"/>
    <w:multiLevelType w:val="hybridMultilevel"/>
    <w:tmpl w:val="FFC2432C"/>
    <w:lvl w:ilvl="0" w:tplc="842C2134">
      <w:start w:val="1"/>
      <w:numFmt w:val="decimal"/>
      <w:lvlText w:val="%1."/>
      <w:lvlJc w:val="left"/>
      <w:pPr>
        <w:ind w:left="630" w:hanging="360"/>
      </w:pPr>
      <w:rPr>
        <w:rFonts w:hint="default"/>
        <w:b/>
        <w:bCs/>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77" w15:restartNumberingAfterBreak="0">
    <w:nsid w:val="59027960"/>
    <w:multiLevelType w:val="hybridMultilevel"/>
    <w:tmpl w:val="722A48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5AEA0326"/>
    <w:multiLevelType w:val="hybridMultilevel"/>
    <w:tmpl w:val="CEB20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C335A6F"/>
    <w:multiLevelType w:val="hybridMultilevel"/>
    <w:tmpl w:val="15920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EC625B4"/>
    <w:multiLevelType w:val="hybridMultilevel"/>
    <w:tmpl w:val="52A4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F3420B5"/>
    <w:multiLevelType w:val="hybridMultilevel"/>
    <w:tmpl w:val="0D48D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FF20606"/>
    <w:multiLevelType w:val="hybridMultilevel"/>
    <w:tmpl w:val="718A3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30216D4"/>
    <w:multiLevelType w:val="hybridMultilevel"/>
    <w:tmpl w:val="E48E9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4666141"/>
    <w:multiLevelType w:val="hybridMultilevel"/>
    <w:tmpl w:val="AAF63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648D350A"/>
    <w:multiLevelType w:val="hybridMultilevel"/>
    <w:tmpl w:val="15C6C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4BA7D3D"/>
    <w:multiLevelType w:val="hybridMultilevel"/>
    <w:tmpl w:val="291EB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5792990"/>
    <w:multiLevelType w:val="hybridMultilevel"/>
    <w:tmpl w:val="C27A5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73E72E1"/>
    <w:multiLevelType w:val="hybridMultilevel"/>
    <w:tmpl w:val="ECDEC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BE02F98"/>
    <w:multiLevelType w:val="hybridMultilevel"/>
    <w:tmpl w:val="366A0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DE8197C"/>
    <w:multiLevelType w:val="hybridMultilevel"/>
    <w:tmpl w:val="9B6634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FDB7226"/>
    <w:multiLevelType w:val="hybridMultilevel"/>
    <w:tmpl w:val="CFD26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233541A"/>
    <w:multiLevelType w:val="hybridMultilevel"/>
    <w:tmpl w:val="7472D0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73816A93"/>
    <w:multiLevelType w:val="hybridMultilevel"/>
    <w:tmpl w:val="9484F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5187045"/>
    <w:multiLevelType w:val="hybridMultilevel"/>
    <w:tmpl w:val="1B366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71D698E"/>
    <w:multiLevelType w:val="hybridMultilevel"/>
    <w:tmpl w:val="65F27A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78C022D5"/>
    <w:multiLevelType w:val="hybridMultilevel"/>
    <w:tmpl w:val="F6745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97E2F04"/>
    <w:multiLevelType w:val="hybridMultilevel"/>
    <w:tmpl w:val="C43A772C"/>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79976245"/>
    <w:multiLevelType w:val="hybridMultilevel"/>
    <w:tmpl w:val="73EC96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79A50A53"/>
    <w:multiLevelType w:val="hybridMultilevel"/>
    <w:tmpl w:val="7D0A6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A2F2FE2"/>
    <w:multiLevelType w:val="multilevel"/>
    <w:tmpl w:val="73142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A9B6990"/>
    <w:multiLevelType w:val="multilevel"/>
    <w:tmpl w:val="E9D88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AED2FCD"/>
    <w:multiLevelType w:val="hybridMultilevel"/>
    <w:tmpl w:val="00B0B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B2506F6"/>
    <w:multiLevelType w:val="hybridMultilevel"/>
    <w:tmpl w:val="937A2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BA95EFA"/>
    <w:multiLevelType w:val="hybridMultilevel"/>
    <w:tmpl w:val="A9409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C922FCB"/>
    <w:multiLevelType w:val="hybridMultilevel"/>
    <w:tmpl w:val="54303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C9C40F5"/>
    <w:multiLevelType w:val="hybridMultilevel"/>
    <w:tmpl w:val="6D3611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7D766EE3"/>
    <w:multiLevelType w:val="hybridMultilevel"/>
    <w:tmpl w:val="701A31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7D82470F"/>
    <w:multiLevelType w:val="hybridMultilevel"/>
    <w:tmpl w:val="ABCC3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E1B274E"/>
    <w:multiLevelType w:val="hybridMultilevel"/>
    <w:tmpl w:val="C3FC4C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7EC65272"/>
    <w:multiLevelType w:val="multilevel"/>
    <w:tmpl w:val="3AB00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56"/>
  </w:num>
  <w:num w:numId="4">
    <w:abstractNumId w:val="86"/>
  </w:num>
  <w:num w:numId="5">
    <w:abstractNumId w:val="87"/>
  </w:num>
  <w:num w:numId="6">
    <w:abstractNumId w:val="22"/>
  </w:num>
  <w:num w:numId="7">
    <w:abstractNumId w:val="35"/>
  </w:num>
  <w:num w:numId="8">
    <w:abstractNumId w:val="33"/>
  </w:num>
  <w:num w:numId="9">
    <w:abstractNumId w:val="85"/>
  </w:num>
  <w:num w:numId="10">
    <w:abstractNumId w:val="45"/>
  </w:num>
  <w:num w:numId="11">
    <w:abstractNumId w:val="24"/>
  </w:num>
  <w:num w:numId="12">
    <w:abstractNumId w:val="30"/>
  </w:num>
  <w:num w:numId="13">
    <w:abstractNumId w:val="41"/>
  </w:num>
  <w:num w:numId="14">
    <w:abstractNumId w:val="44"/>
  </w:num>
  <w:num w:numId="15">
    <w:abstractNumId w:val="32"/>
  </w:num>
  <w:num w:numId="16">
    <w:abstractNumId w:val="63"/>
  </w:num>
  <w:num w:numId="17">
    <w:abstractNumId w:val="51"/>
  </w:num>
  <w:num w:numId="18">
    <w:abstractNumId w:val="64"/>
  </w:num>
  <w:num w:numId="19">
    <w:abstractNumId w:val="19"/>
  </w:num>
  <w:num w:numId="20">
    <w:abstractNumId w:val="83"/>
  </w:num>
  <w:num w:numId="21">
    <w:abstractNumId w:val="84"/>
  </w:num>
  <w:num w:numId="22">
    <w:abstractNumId w:val="69"/>
  </w:num>
  <w:num w:numId="23">
    <w:abstractNumId w:val="91"/>
  </w:num>
  <w:num w:numId="24">
    <w:abstractNumId w:val="89"/>
  </w:num>
  <w:num w:numId="25">
    <w:abstractNumId w:val="53"/>
    <w:lvlOverride w:ilvl="0">
      <w:lvl w:ilvl="0">
        <w:numFmt w:val="bullet"/>
        <w:lvlText w:val=""/>
        <w:lvlJc w:val="left"/>
        <w:pPr>
          <w:tabs>
            <w:tab w:val="num" w:pos="720"/>
          </w:tabs>
          <w:ind w:left="720" w:hanging="360"/>
        </w:pPr>
        <w:rPr>
          <w:rFonts w:ascii="Wingdings" w:hAnsi="Wingdings" w:hint="default"/>
          <w:sz w:val="20"/>
        </w:rPr>
      </w:lvl>
    </w:lvlOverride>
  </w:num>
  <w:num w:numId="26">
    <w:abstractNumId w:val="99"/>
  </w:num>
  <w:num w:numId="27">
    <w:abstractNumId w:val="58"/>
  </w:num>
  <w:num w:numId="28">
    <w:abstractNumId w:val="54"/>
  </w:num>
  <w:num w:numId="29">
    <w:abstractNumId w:val="62"/>
  </w:num>
  <w:num w:numId="30">
    <w:abstractNumId w:val="109"/>
  </w:num>
  <w:num w:numId="31">
    <w:abstractNumId w:val="59"/>
  </w:num>
  <w:num w:numId="32">
    <w:abstractNumId w:val="50"/>
  </w:num>
  <w:num w:numId="33">
    <w:abstractNumId w:val="71"/>
  </w:num>
  <w:num w:numId="34">
    <w:abstractNumId w:val="65"/>
  </w:num>
  <w:num w:numId="35">
    <w:abstractNumId w:val="25"/>
  </w:num>
  <w:num w:numId="36">
    <w:abstractNumId w:val="68"/>
  </w:num>
  <w:num w:numId="37">
    <w:abstractNumId w:val="2"/>
  </w:num>
  <w:num w:numId="38">
    <w:abstractNumId w:val="107"/>
  </w:num>
  <w:num w:numId="39">
    <w:abstractNumId w:val="21"/>
  </w:num>
  <w:num w:numId="40">
    <w:abstractNumId w:val="8"/>
  </w:num>
  <w:num w:numId="41">
    <w:abstractNumId w:val="76"/>
  </w:num>
  <w:num w:numId="42">
    <w:abstractNumId w:val="3"/>
  </w:num>
  <w:num w:numId="43">
    <w:abstractNumId w:val="38"/>
  </w:num>
  <w:num w:numId="44">
    <w:abstractNumId w:val="96"/>
  </w:num>
  <w:num w:numId="45">
    <w:abstractNumId w:val="77"/>
  </w:num>
  <w:num w:numId="46">
    <w:abstractNumId w:val="92"/>
  </w:num>
  <w:num w:numId="47">
    <w:abstractNumId w:val="106"/>
  </w:num>
  <w:num w:numId="48">
    <w:abstractNumId w:val="47"/>
  </w:num>
  <w:num w:numId="49">
    <w:abstractNumId w:val="7"/>
  </w:num>
  <w:num w:numId="50">
    <w:abstractNumId w:val="11"/>
  </w:num>
  <w:num w:numId="51">
    <w:abstractNumId w:val="103"/>
  </w:num>
  <w:num w:numId="52">
    <w:abstractNumId w:val="70"/>
  </w:num>
  <w:num w:numId="53">
    <w:abstractNumId w:val="73"/>
  </w:num>
  <w:num w:numId="54">
    <w:abstractNumId w:val="79"/>
  </w:num>
  <w:num w:numId="55">
    <w:abstractNumId w:val="101"/>
  </w:num>
  <w:num w:numId="56">
    <w:abstractNumId w:val="66"/>
  </w:num>
  <w:num w:numId="57">
    <w:abstractNumId w:val="42"/>
  </w:num>
  <w:num w:numId="58">
    <w:abstractNumId w:val="97"/>
  </w:num>
  <w:num w:numId="59">
    <w:abstractNumId w:val="40"/>
  </w:num>
  <w:num w:numId="60">
    <w:abstractNumId w:val="17"/>
  </w:num>
  <w:num w:numId="61">
    <w:abstractNumId w:val="98"/>
  </w:num>
  <w:num w:numId="62">
    <w:abstractNumId w:val="34"/>
  </w:num>
  <w:num w:numId="63">
    <w:abstractNumId w:val="52"/>
  </w:num>
  <w:num w:numId="64">
    <w:abstractNumId w:val="6"/>
  </w:num>
  <w:num w:numId="65">
    <w:abstractNumId w:val="88"/>
  </w:num>
  <w:num w:numId="66">
    <w:abstractNumId w:val="27"/>
  </w:num>
  <w:num w:numId="67">
    <w:abstractNumId w:val="39"/>
  </w:num>
  <w:num w:numId="68">
    <w:abstractNumId w:val="82"/>
  </w:num>
  <w:num w:numId="69">
    <w:abstractNumId w:val="67"/>
  </w:num>
  <w:num w:numId="70">
    <w:abstractNumId w:val="13"/>
  </w:num>
  <w:num w:numId="71">
    <w:abstractNumId w:val="36"/>
  </w:num>
  <w:num w:numId="72">
    <w:abstractNumId w:val="49"/>
  </w:num>
  <w:num w:numId="73">
    <w:abstractNumId w:val="60"/>
  </w:num>
  <w:num w:numId="74">
    <w:abstractNumId w:val="94"/>
  </w:num>
  <w:num w:numId="75">
    <w:abstractNumId w:val="23"/>
  </w:num>
  <w:num w:numId="76">
    <w:abstractNumId w:val="55"/>
  </w:num>
  <w:num w:numId="77">
    <w:abstractNumId w:val="61"/>
  </w:num>
  <w:num w:numId="78">
    <w:abstractNumId w:val="16"/>
  </w:num>
  <w:num w:numId="79">
    <w:abstractNumId w:val="31"/>
  </w:num>
  <w:num w:numId="80">
    <w:abstractNumId w:val="5"/>
  </w:num>
  <w:num w:numId="81">
    <w:abstractNumId w:val="102"/>
  </w:num>
  <w:num w:numId="82">
    <w:abstractNumId w:val="29"/>
  </w:num>
  <w:num w:numId="83">
    <w:abstractNumId w:val="110"/>
  </w:num>
  <w:num w:numId="84">
    <w:abstractNumId w:val="72"/>
  </w:num>
  <w:num w:numId="85">
    <w:abstractNumId w:val="46"/>
  </w:num>
  <w:num w:numId="86">
    <w:abstractNumId w:val="48"/>
  </w:num>
  <w:num w:numId="87">
    <w:abstractNumId w:val="15"/>
  </w:num>
  <w:num w:numId="88">
    <w:abstractNumId w:val="28"/>
  </w:num>
  <w:num w:numId="89">
    <w:abstractNumId w:val="74"/>
  </w:num>
  <w:num w:numId="90">
    <w:abstractNumId w:val="75"/>
  </w:num>
  <w:num w:numId="91">
    <w:abstractNumId w:val="108"/>
  </w:num>
  <w:num w:numId="92">
    <w:abstractNumId w:val="93"/>
  </w:num>
  <w:num w:numId="93">
    <w:abstractNumId w:val="95"/>
  </w:num>
  <w:num w:numId="94">
    <w:abstractNumId w:val="12"/>
  </w:num>
  <w:num w:numId="95">
    <w:abstractNumId w:val="26"/>
  </w:num>
  <w:num w:numId="96">
    <w:abstractNumId w:val="4"/>
  </w:num>
  <w:num w:numId="97">
    <w:abstractNumId w:val="57"/>
  </w:num>
  <w:num w:numId="98">
    <w:abstractNumId w:val="20"/>
  </w:num>
  <w:num w:numId="99">
    <w:abstractNumId w:val="104"/>
  </w:num>
  <w:num w:numId="100">
    <w:abstractNumId w:val="90"/>
  </w:num>
  <w:num w:numId="101">
    <w:abstractNumId w:val="81"/>
  </w:num>
  <w:num w:numId="102">
    <w:abstractNumId w:val="80"/>
  </w:num>
  <w:num w:numId="103">
    <w:abstractNumId w:val="100"/>
  </w:num>
  <w:num w:numId="104">
    <w:abstractNumId w:val="18"/>
  </w:num>
  <w:num w:numId="105">
    <w:abstractNumId w:val="10"/>
  </w:num>
  <w:num w:numId="106">
    <w:abstractNumId w:val="78"/>
  </w:num>
  <w:num w:numId="107">
    <w:abstractNumId w:val="43"/>
  </w:num>
  <w:num w:numId="108">
    <w:abstractNumId w:val="14"/>
  </w:num>
  <w:num w:numId="109">
    <w:abstractNumId w:val="37"/>
  </w:num>
  <w:num w:numId="110">
    <w:abstractNumId w:val="105"/>
  </w:num>
  <w:num w:numId="111">
    <w:abstractNumId w:val="9"/>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469"/>
    <w:rsid w:val="00000175"/>
    <w:rsid w:val="000001E4"/>
    <w:rsid w:val="00000BF3"/>
    <w:rsid w:val="00000D3E"/>
    <w:rsid w:val="000011A5"/>
    <w:rsid w:val="00001617"/>
    <w:rsid w:val="000017F2"/>
    <w:rsid w:val="00002156"/>
    <w:rsid w:val="00002879"/>
    <w:rsid w:val="00002A4C"/>
    <w:rsid w:val="0000478A"/>
    <w:rsid w:val="00004CEA"/>
    <w:rsid w:val="00004E90"/>
    <w:rsid w:val="00004EDC"/>
    <w:rsid w:val="000055E1"/>
    <w:rsid w:val="00005A15"/>
    <w:rsid w:val="00005FE1"/>
    <w:rsid w:val="00006275"/>
    <w:rsid w:val="000065DF"/>
    <w:rsid w:val="00011633"/>
    <w:rsid w:val="000117A6"/>
    <w:rsid w:val="00011EE2"/>
    <w:rsid w:val="00012367"/>
    <w:rsid w:val="00012787"/>
    <w:rsid w:val="00012931"/>
    <w:rsid w:val="00012C4D"/>
    <w:rsid w:val="0001314E"/>
    <w:rsid w:val="0001366D"/>
    <w:rsid w:val="000136DA"/>
    <w:rsid w:val="000139BA"/>
    <w:rsid w:val="00015148"/>
    <w:rsid w:val="00015381"/>
    <w:rsid w:val="0001554D"/>
    <w:rsid w:val="000155BB"/>
    <w:rsid w:val="000156D2"/>
    <w:rsid w:val="00015DF8"/>
    <w:rsid w:val="00015EEA"/>
    <w:rsid w:val="0001633F"/>
    <w:rsid w:val="00016470"/>
    <w:rsid w:val="00017646"/>
    <w:rsid w:val="0001773F"/>
    <w:rsid w:val="00017749"/>
    <w:rsid w:val="0001798C"/>
    <w:rsid w:val="000204A8"/>
    <w:rsid w:val="00020D6C"/>
    <w:rsid w:val="00020E0A"/>
    <w:rsid w:val="00022C74"/>
    <w:rsid w:val="00023553"/>
    <w:rsid w:val="0002512F"/>
    <w:rsid w:val="0002515A"/>
    <w:rsid w:val="000252AC"/>
    <w:rsid w:val="00025A42"/>
    <w:rsid w:val="00025C79"/>
    <w:rsid w:val="00025F16"/>
    <w:rsid w:val="000263CB"/>
    <w:rsid w:val="0002647F"/>
    <w:rsid w:val="00026500"/>
    <w:rsid w:val="00026915"/>
    <w:rsid w:val="00026B49"/>
    <w:rsid w:val="00026C4F"/>
    <w:rsid w:val="00027910"/>
    <w:rsid w:val="00030001"/>
    <w:rsid w:val="00030382"/>
    <w:rsid w:val="000308B1"/>
    <w:rsid w:val="00030E9B"/>
    <w:rsid w:val="000315F1"/>
    <w:rsid w:val="00031655"/>
    <w:rsid w:val="00031B1B"/>
    <w:rsid w:val="00031EFD"/>
    <w:rsid w:val="00031F1B"/>
    <w:rsid w:val="00032B0D"/>
    <w:rsid w:val="00032BF9"/>
    <w:rsid w:val="000343CE"/>
    <w:rsid w:val="000343E4"/>
    <w:rsid w:val="00034554"/>
    <w:rsid w:val="000349A4"/>
    <w:rsid w:val="00034EC4"/>
    <w:rsid w:val="000354DA"/>
    <w:rsid w:val="00035EE9"/>
    <w:rsid w:val="0003689A"/>
    <w:rsid w:val="00040312"/>
    <w:rsid w:val="0004074B"/>
    <w:rsid w:val="000409E5"/>
    <w:rsid w:val="0004128F"/>
    <w:rsid w:val="000415EF"/>
    <w:rsid w:val="0004214A"/>
    <w:rsid w:val="000423D0"/>
    <w:rsid w:val="000424DC"/>
    <w:rsid w:val="0004368B"/>
    <w:rsid w:val="00043928"/>
    <w:rsid w:val="00043F77"/>
    <w:rsid w:val="00044055"/>
    <w:rsid w:val="00044B8A"/>
    <w:rsid w:val="00044CF0"/>
    <w:rsid w:val="00044F95"/>
    <w:rsid w:val="0004564E"/>
    <w:rsid w:val="00045A82"/>
    <w:rsid w:val="000466A9"/>
    <w:rsid w:val="00046F8F"/>
    <w:rsid w:val="00047240"/>
    <w:rsid w:val="00047816"/>
    <w:rsid w:val="00047851"/>
    <w:rsid w:val="00047D3A"/>
    <w:rsid w:val="0005005A"/>
    <w:rsid w:val="00050476"/>
    <w:rsid w:val="0005063E"/>
    <w:rsid w:val="00050C86"/>
    <w:rsid w:val="0005108B"/>
    <w:rsid w:val="00051905"/>
    <w:rsid w:val="00051A2E"/>
    <w:rsid w:val="0005299A"/>
    <w:rsid w:val="00052F71"/>
    <w:rsid w:val="0005303A"/>
    <w:rsid w:val="00053735"/>
    <w:rsid w:val="000537DA"/>
    <w:rsid w:val="00053890"/>
    <w:rsid w:val="00053B6F"/>
    <w:rsid w:val="00053D24"/>
    <w:rsid w:val="000544BE"/>
    <w:rsid w:val="00054570"/>
    <w:rsid w:val="000547F0"/>
    <w:rsid w:val="000554B1"/>
    <w:rsid w:val="00055C06"/>
    <w:rsid w:val="0005644D"/>
    <w:rsid w:val="00056EF0"/>
    <w:rsid w:val="00057E62"/>
    <w:rsid w:val="0006017B"/>
    <w:rsid w:val="000606F9"/>
    <w:rsid w:val="0006084A"/>
    <w:rsid w:val="00060A52"/>
    <w:rsid w:val="0006109F"/>
    <w:rsid w:val="000610D1"/>
    <w:rsid w:val="000611B1"/>
    <w:rsid w:val="0006155E"/>
    <w:rsid w:val="00061CB4"/>
    <w:rsid w:val="00062372"/>
    <w:rsid w:val="0006261C"/>
    <w:rsid w:val="0006266C"/>
    <w:rsid w:val="000628BB"/>
    <w:rsid w:val="000630F0"/>
    <w:rsid w:val="000631F1"/>
    <w:rsid w:val="00063574"/>
    <w:rsid w:val="0006357B"/>
    <w:rsid w:val="00063805"/>
    <w:rsid w:val="00063903"/>
    <w:rsid w:val="000640D2"/>
    <w:rsid w:val="000647C5"/>
    <w:rsid w:val="000647EF"/>
    <w:rsid w:val="00064B0E"/>
    <w:rsid w:val="00064B7E"/>
    <w:rsid w:val="0006514B"/>
    <w:rsid w:val="00065217"/>
    <w:rsid w:val="00065271"/>
    <w:rsid w:val="00065A30"/>
    <w:rsid w:val="000660A6"/>
    <w:rsid w:val="00066708"/>
    <w:rsid w:val="0006733D"/>
    <w:rsid w:val="00067A0C"/>
    <w:rsid w:val="00067B30"/>
    <w:rsid w:val="00070A62"/>
    <w:rsid w:val="00070CD9"/>
    <w:rsid w:val="00070E5D"/>
    <w:rsid w:val="000710C3"/>
    <w:rsid w:val="00071574"/>
    <w:rsid w:val="00071CD9"/>
    <w:rsid w:val="00071EFF"/>
    <w:rsid w:val="000720C3"/>
    <w:rsid w:val="00072BF0"/>
    <w:rsid w:val="00073472"/>
    <w:rsid w:val="00073505"/>
    <w:rsid w:val="00073657"/>
    <w:rsid w:val="000741B4"/>
    <w:rsid w:val="00074D66"/>
    <w:rsid w:val="000753D2"/>
    <w:rsid w:val="00076E95"/>
    <w:rsid w:val="000773CA"/>
    <w:rsid w:val="00080834"/>
    <w:rsid w:val="00081E19"/>
    <w:rsid w:val="000827C7"/>
    <w:rsid w:val="0008381A"/>
    <w:rsid w:val="0008386E"/>
    <w:rsid w:val="000839D9"/>
    <w:rsid w:val="00084209"/>
    <w:rsid w:val="000851A6"/>
    <w:rsid w:val="0008688D"/>
    <w:rsid w:val="00086F4D"/>
    <w:rsid w:val="00087DB1"/>
    <w:rsid w:val="000912CE"/>
    <w:rsid w:val="0009235B"/>
    <w:rsid w:val="00092404"/>
    <w:rsid w:val="00092436"/>
    <w:rsid w:val="00092529"/>
    <w:rsid w:val="0009266D"/>
    <w:rsid w:val="00092F71"/>
    <w:rsid w:val="000938BA"/>
    <w:rsid w:val="00093E70"/>
    <w:rsid w:val="000941EF"/>
    <w:rsid w:val="000942A5"/>
    <w:rsid w:val="00094BEF"/>
    <w:rsid w:val="0009540C"/>
    <w:rsid w:val="0009569B"/>
    <w:rsid w:val="00095B17"/>
    <w:rsid w:val="0009666A"/>
    <w:rsid w:val="00097224"/>
    <w:rsid w:val="000972B7"/>
    <w:rsid w:val="000973F5"/>
    <w:rsid w:val="00097A8C"/>
    <w:rsid w:val="000A04F1"/>
    <w:rsid w:val="000A0868"/>
    <w:rsid w:val="000A0CFC"/>
    <w:rsid w:val="000A12E2"/>
    <w:rsid w:val="000A1471"/>
    <w:rsid w:val="000A17BF"/>
    <w:rsid w:val="000A220E"/>
    <w:rsid w:val="000A276E"/>
    <w:rsid w:val="000A3434"/>
    <w:rsid w:val="000A3B22"/>
    <w:rsid w:val="000A40CE"/>
    <w:rsid w:val="000A4150"/>
    <w:rsid w:val="000A4595"/>
    <w:rsid w:val="000A4885"/>
    <w:rsid w:val="000A4D58"/>
    <w:rsid w:val="000A4FA3"/>
    <w:rsid w:val="000A54A8"/>
    <w:rsid w:val="000A5A1F"/>
    <w:rsid w:val="000A5AE6"/>
    <w:rsid w:val="000A5CF2"/>
    <w:rsid w:val="000A5DFC"/>
    <w:rsid w:val="000A61E1"/>
    <w:rsid w:val="000A63AB"/>
    <w:rsid w:val="000A64C5"/>
    <w:rsid w:val="000A67A4"/>
    <w:rsid w:val="000A6EAA"/>
    <w:rsid w:val="000A6EC7"/>
    <w:rsid w:val="000A70ED"/>
    <w:rsid w:val="000A7291"/>
    <w:rsid w:val="000B043F"/>
    <w:rsid w:val="000B05FF"/>
    <w:rsid w:val="000B0A50"/>
    <w:rsid w:val="000B1073"/>
    <w:rsid w:val="000B19C6"/>
    <w:rsid w:val="000B1CF0"/>
    <w:rsid w:val="000B1EDE"/>
    <w:rsid w:val="000B20D8"/>
    <w:rsid w:val="000B24A8"/>
    <w:rsid w:val="000B3725"/>
    <w:rsid w:val="000B3AF3"/>
    <w:rsid w:val="000B3B9C"/>
    <w:rsid w:val="000B3D9E"/>
    <w:rsid w:val="000B4570"/>
    <w:rsid w:val="000B45A0"/>
    <w:rsid w:val="000B478E"/>
    <w:rsid w:val="000B52CA"/>
    <w:rsid w:val="000B5A6F"/>
    <w:rsid w:val="000B5D40"/>
    <w:rsid w:val="000B6171"/>
    <w:rsid w:val="000B62A5"/>
    <w:rsid w:val="000B6EDF"/>
    <w:rsid w:val="000B7AEF"/>
    <w:rsid w:val="000C02A8"/>
    <w:rsid w:val="000C08BE"/>
    <w:rsid w:val="000C0C54"/>
    <w:rsid w:val="000C18F9"/>
    <w:rsid w:val="000C1A1F"/>
    <w:rsid w:val="000C23A7"/>
    <w:rsid w:val="000C284C"/>
    <w:rsid w:val="000C2AFA"/>
    <w:rsid w:val="000C2FD1"/>
    <w:rsid w:val="000C321E"/>
    <w:rsid w:val="000C358E"/>
    <w:rsid w:val="000C38E1"/>
    <w:rsid w:val="000C3CAF"/>
    <w:rsid w:val="000C4E32"/>
    <w:rsid w:val="000C54BD"/>
    <w:rsid w:val="000C5519"/>
    <w:rsid w:val="000C6458"/>
    <w:rsid w:val="000C64B9"/>
    <w:rsid w:val="000C74DB"/>
    <w:rsid w:val="000D051F"/>
    <w:rsid w:val="000D05E0"/>
    <w:rsid w:val="000D0B64"/>
    <w:rsid w:val="000D1250"/>
    <w:rsid w:val="000D181C"/>
    <w:rsid w:val="000D1894"/>
    <w:rsid w:val="000D1C5E"/>
    <w:rsid w:val="000D1D52"/>
    <w:rsid w:val="000D27EB"/>
    <w:rsid w:val="000D2801"/>
    <w:rsid w:val="000D3613"/>
    <w:rsid w:val="000D38B5"/>
    <w:rsid w:val="000D4418"/>
    <w:rsid w:val="000D44C8"/>
    <w:rsid w:val="000D5B25"/>
    <w:rsid w:val="000D5D94"/>
    <w:rsid w:val="000D5F1F"/>
    <w:rsid w:val="000D68EA"/>
    <w:rsid w:val="000D6CF3"/>
    <w:rsid w:val="000D721C"/>
    <w:rsid w:val="000D7633"/>
    <w:rsid w:val="000D7F73"/>
    <w:rsid w:val="000E005D"/>
    <w:rsid w:val="000E0127"/>
    <w:rsid w:val="000E0239"/>
    <w:rsid w:val="000E06C5"/>
    <w:rsid w:val="000E1C7D"/>
    <w:rsid w:val="000E2672"/>
    <w:rsid w:val="000E2F08"/>
    <w:rsid w:val="000E2F8A"/>
    <w:rsid w:val="000E387F"/>
    <w:rsid w:val="000E3A3F"/>
    <w:rsid w:val="000E3B12"/>
    <w:rsid w:val="000E3C75"/>
    <w:rsid w:val="000E3D2C"/>
    <w:rsid w:val="000E457F"/>
    <w:rsid w:val="000E49E1"/>
    <w:rsid w:val="000E4FB6"/>
    <w:rsid w:val="000E587C"/>
    <w:rsid w:val="000E5BB6"/>
    <w:rsid w:val="000E5C12"/>
    <w:rsid w:val="000E6187"/>
    <w:rsid w:val="000E656F"/>
    <w:rsid w:val="000E6D47"/>
    <w:rsid w:val="000E7171"/>
    <w:rsid w:val="000E7367"/>
    <w:rsid w:val="000E77FC"/>
    <w:rsid w:val="000E7A03"/>
    <w:rsid w:val="000F060E"/>
    <w:rsid w:val="000F08A9"/>
    <w:rsid w:val="000F0A75"/>
    <w:rsid w:val="000F15FE"/>
    <w:rsid w:val="000F1C78"/>
    <w:rsid w:val="000F1EC4"/>
    <w:rsid w:val="000F2769"/>
    <w:rsid w:val="000F3609"/>
    <w:rsid w:val="000F3AA1"/>
    <w:rsid w:val="000F3CE2"/>
    <w:rsid w:val="000F3FA7"/>
    <w:rsid w:val="000F47D4"/>
    <w:rsid w:val="000F4A5E"/>
    <w:rsid w:val="000F4A61"/>
    <w:rsid w:val="000F4D56"/>
    <w:rsid w:val="000F50C7"/>
    <w:rsid w:val="000F5DDD"/>
    <w:rsid w:val="000F5E26"/>
    <w:rsid w:val="000F611F"/>
    <w:rsid w:val="000F6143"/>
    <w:rsid w:val="000F61A9"/>
    <w:rsid w:val="000F6536"/>
    <w:rsid w:val="000F6537"/>
    <w:rsid w:val="000F6BE2"/>
    <w:rsid w:val="000F7276"/>
    <w:rsid w:val="000F7385"/>
    <w:rsid w:val="000F78F0"/>
    <w:rsid w:val="000F799C"/>
    <w:rsid w:val="0010080E"/>
    <w:rsid w:val="001008B6"/>
    <w:rsid w:val="00100E2E"/>
    <w:rsid w:val="0010137C"/>
    <w:rsid w:val="00101C4F"/>
    <w:rsid w:val="00101F2A"/>
    <w:rsid w:val="00102072"/>
    <w:rsid w:val="00102898"/>
    <w:rsid w:val="00102E8D"/>
    <w:rsid w:val="0010380C"/>
    <w:rsid w:val="00103AFA"/>
    <w:rsid w:val="00104937"/>
    <w:rsid w:val="00104AD4"/>
    <w:rsid w:val="00104BB8"/>
    <w:rsid w:val="00105090"/>
    <w:rsid w:val="00105258"/>
    <w:rsid w:val="00105ADD"/>
    <w:rsid w:val="00105E6F"/>
    <w:rsid w:val="001065B6"/>
    <w:rsid w:val="00106755"/>
    <w:rsid w:val="001069B8"/>
    <w:rsid w:val="001070B6"/>
    <w:rsid w:val="00107309"/>
    <w:rsid w:val="00107901"/>
    <w:rsid w:val="00107C15"/>
    <w:rsid w:val="001100CC"/>
    <w:rsid w:val="00110624"/>
    <w:rsid w:val="00110757"/>
    <w:rsid w:val="001114AF"/>
    <w:rsid w:val="00111B39"/>
    <w:rsid w:val="001122B3"/>
    <w:rsid w:val="001122F3"/>
    <w:rsid w:val="00112352"/>
    <w:rsid w:val="001125B6"/>
    <w:rsid w:val="001127EB"/>
    <w:rsid w:val="00112B31"/>
    <w:rsid w:val="00112BF9"/>
    <w:rsid w:val="00112FB4"/>
    <w:rsid w:val="00113083"/>
    <w:rsid w:val="00113926"/>
    <w:rsid w:val="00113935"/>
    <w:rsid w:val="00114AAC"/>
    <w:rsid w:val="00114B62"/>
    <w:rsid w:val="00114C74"/>
    <w:rsid w:val="001151A1"/>
    <w:rsid w:val="00115427"/>
    <w:rsid w:val="00115AD1"/>
    <w:rsid w:val="001168F2"/>
    <w:rsid w:val="001169F0"/>
    <w:rsid w:val="001179C9"/>
    <w:rsid w:val="00117D8B"/>
    <w:rsid w:val="00120944"/>
    <w:rsid w:val="00120B9B"/>
    <w:rsid w:val="00121098"/>
    <w:rsid w:val="001214B3"/>
    <w:rsid w:val="00121BF9"/>
    <w:rsid w:val="00122679"/>
    <w:rsid w:val="00122EA6"/>
    <w:rsid w:val="001231B3"/>
    <w:rsid w:val="001232DC"/>
    <w:rsid w:val="00123FD3"/>
    <w:rsid w:val="0012404F"/>
    <w:rsid w:val="00124959"/>
    <w:rsid w:val="00124E1A"/>
    <w:rsid w:val="00125283"/>
    <w:rsid w:val="001265C0"/>
    <w:rsid w:val="00126EC7"/>
    <w:rsid w:val="00126EFC"/>
    <w:rsid w:val="0012739B"/>
    <w:rsid w:val="001275D1"/>
    <w:rsid w:val="00127819"/>
    <w:rsid w:val="0013052B"/>
    <w:rsid w:val="0013056F"/>
    <w:rsid w:val="0013066E"/>
    <w:rsid w:val="001322D8"/>
    <w:rsid w:val="001322F2"/>
    <w:rsid w:val="00132A38"/>
    <w:rsid w:val="001335F2"/>
    <w:rsid w:val="00133831"/>
    <w:rsid w:val="001338AE"/>
    <w:rsid w:val="00133ED7"/>
    <w:rsid w:val="00134E9E"/>
    <w:rsid w:val="001353F6"/>
    <w:rsid w:val="00135712"/>
    <w:rsid w:val="001360C1"/>
    <w:rsid w:val="00136221"/>
    <w:rsid w:val="001362DE"/>
    <w:rsid w:val="001366F1"/>
    <w:rsid w:val="00136B33"/>
    <w:rsid w:val="00136E09"/>
    <w:rsid w:val="0013707E"/>
    <w:rsid w:val="0013766C"/>
    <w:rsid w:val="00137B6D"/>
    <w:rsid w:val="00137E20"/>
    <w:rsid w:val="001402FC"/>
    <w:rsid w:val="00140583"/>
    <w:rsid w:val="00140965"/>
    <w:rsid w:val="00141214"/>
    <w:rsid w:val="0014121D"/>
    <w:rsid w:val="00141C25"/>
    <w:rsid w:val="00141EF4"/>
    <w:rsid w:val="00142589"/>
    <w:rsid w:val="001431B4"/>
    <w:rsid w:val="00143894"/>
    <w:rsid w:val="00143E01"/>
    <w:rsid w:val="00144107"/>
    <w:rsid w:val="00144A32"/>
    <w:rsid w:val="00145879"/>
    <w:rsid w:val="00146542"/>
    <w:rsid w:val="00147C77"/>
    <w:rsid w:val="00147CC9"/>
    <w:rsid w:val="0015070C"/>
    <w:rsid w:val="00150D2D"/>
    <w:rsid w:val="00151565"/>
    <w:rsid w:val="00151DF2"/>
    <w:rsid w:val="001528DA"/>
    <w:rsid w:val="00152C95"/>
    <w:rsid w:val="00152DFF"/>
    <w:rsid w:val="00153C26"/>
    <w:rsid w:val="0015625F"/>
    <w:rsid w:val="001567AA"/>
    <w:rsid w:val="00156B76"/>
    <w:rsid w:val="00156D04"/>
    <w:rsid w:val="00156EA9"/>
    <w:rsid w:val="00157178"/>
    <w:rsid w:val="00160241"/>
    <w:rsid w:val="001611F2"/>
    <w:rsid w:val="00161381"/>
    <w:rsid w:val="001617B5"/>
    <w:rsid w:val="00161C25"/>
    <w:rsid w:val="00161C5B"/>
    <w:rsid w:val="00161D81"/>
    <w:rsid w:val="00162C42"/>
    <w:rsid w:val="00163454"/>
    <w:rsid w:val="00163BC0"/>
    <w:rsid w:val="00163F7F"/>
    <w:rsid w:val="001644AB"/>
    <w:rsid w:val="00164734"/>
    <w:rsid w:val="00164A77"/>
    <w:rsid w:val="00164FA7"/>
    <w:rsid w:val="00165128"/>
    <w:rsid w:val="00165B21"/>
    <w:rsid w:val="001660D8"/>
    <w:rsid w:val="001665F5"/>
    <w:rsid w:val="00166A64"/>
    <w:rsid w:val="0016739F"/>
    <w:rsid w:val="001673BD"/>
    <w:rsid w:val="0016758F"/>
    <w:rsid w:val="001675F8"/>
    <w:rsid w:val="001704E3"/>
    <w:rsid w:val="001706CC"/>
    <w:rsid w:val="00170E9C"/>
    <w:rsid w:val="00170F53"/>
    <w:rsid w:val="0017133B"/>
    <w:rsid w:val="001713E2"/>
    <w:rsid w:val="001716D9"/>
    <w:rsid w:val="00171CF3"/>
    <w:rsid w:val="00171E77"/>
    <w:rsid w:val="00173868"/>
    <w:rsid w:val="00174403"/>
    <w:rsid w:val="0017504F"/>
    <w:rsid w:val="001759E9"/>
    <w:rsid w:val="00175B4C"/>
    <w:rsid w:val="00175DFE"/>
    <w:rsid w:val="00175FAB"/>
    <w:rsid w:val="001762F3"/>
    <w:rsid w:val="0017639B"/>
    <w:rsid w:val="001769A6"/>
    <w:rsid w:val="00176D12"/>
    <w:rsid w:val="00176E32"/>
    <w:rsid w:val="0017740E"/>
    <w:rsid w:val="00177BC5"/>
    <w:rsid w:val="00177D0E"/>
    <w:rsid w:val="00180406"/>
    <w:rsid w:val="00180FA2"/>
    <w:rsid w:val="00181550"/>
    <w:rsid w:val="001827AA"/>
    <w:rsid w:val="00182876"/>
    <w:rsid w:val="001836B1"/>
    <w:rsid w:val="00183765"/>
    <w:rsid w:val="00183E0C"/>
    <w:rsid w:val="00183EA7"/>
    <w:rsid w:val="0018440E"/>
    <w:rsid w:val="001847D5"/>
    <w:rsid w:val="00184BC4"/>
    <w:rsid w:val="00184EE0"/>
    <w:rsid w:val="001850E2"/>
    <w:rsid w:val="00185AA4"/>
    <w:rsid w:val="00185CD4"/>
    <w:rsid w:val="001863CF"/>
    <w:rsid w:val="001864BE"/>
    <w:rsid w:val="0018656D"/>
    <w:rsid w:val="00186CE2"/>
    <w:rsid w:val="00187BA7"/>
    <w:rsid w:val="00190606"/>
    <w:rsid w:val="00190717"/>
    <w:rsid w:val="00190944"/>
    <w:rsid w:val="00190E35"/>
    <w:rsid w:val="0019179A"/>
    <w:rsid w:val="00192638"/>
    <w:rsid w:val="00193113"/>
    <w:rsid w:val="001942F8"/>
    <w:rsid w:val="0019447A"/>
    <w:rsid w:val="001946E8"/>
    <w:rsid w:val="00194C55"/>
    <w:rsid w:val="0019570F"/>
    <w:rsid w:val="00195836"/>
    <w:rsid w:val="00195FD0"/>
    <w:rsid w:val="00196821"/>
    <w:rsid w:val="00196A4D"/>
    <w:rsid w:val="00196CA5"/>
    <w:rsid w:val="00196CB9"/>
    <w:rsid w:val="00196F52"/>
    <w:rsid w:val="0019716C"/>
    <w:rsid w:val="00197D05"/>
    <w:rsid w:val="001A02C0"/>
    <w:rsid w:val="001A039F"/>
    <w:rsid w:val="001A0A80"/>
    <w:rsid w:val="001A11FC"/>
    <w:rsid w:val="001A141F"/>
    <w:rsid w:val="001A21F4"/>
    <w:rsid w:val="001A2C54"/>
    <w:rsid w:val="001A3028"/>
    <w:rsid w:val="001A336D"/>
    <w:rsid w:val="001A39F4"/>
    <w:rsid w:val="001A4CCF"/>
    <w:rsid w:val="001A606A"/>
    <w:rsid w:val="001A6A14"/>
    <w:rsid w:val="001A6AA0"/>
    <w:rsid w:val="001A6C89"/>
    <w:rsid w:val="001A74EB"/>
    <w:rsid w:val="001A7CCF"/>
    <w:rsid w:val="001A7E11"/>
    <w:rsid w:val="001B00FF"/>
    <w:rsid w:val="001B01BC"/>
    <w:rsid w:val="001B0670"/>
    <w:rsid w:val="001B0A8A"/>
    <w:rsid w:val="001B165B"/>
    <w:rsid w:val="001B1802"/>
    <w:rsid w:val="001B1BBB"/>
    <w:rsid w:val="001B1EDA"/>
    <w:rsid w:val="001B2729"/>
    <w:rsid w:val="001B30BA"/>
    <w:rsid w:val="001B36F3"/>
    <w:rsid w:val="001B3843"/>
    <w:rsid w:val="001B419D"/>
    <w:rsid w:val="001B4384"/>
    <w:rsid w:val="001B4B17"/>
    <w:rsid w:val="001B5005"/>
    <w:rsid w:val="001B5017"/>
    <w:rsid w:val="001B506D"/>
    <w:rsid w:val="001B50FE"/>
    <w:rsid w:val="001B6084"/>
    <w:rsid w:val="001B6279"/>
    <w:rsid w:val="001B6527"/>
    <w:rsid w:val="001B6E44"/>
    <w:rsid w:val="001B6FED"/>
    <w:rsid w:val="001B79AA"/>
    <w:rsid w:val="001B79BA"/>
    <w:rsid w:val="001B7E06"/>
    <w:rsid w:val="001C087E"/>
    <w:rsid w:val="001C0B55"/>
    <w:rsid w:val="001C0E4C"/>
    <w:rsid w:val="001C1210"/>
    <w:rsid w:val="001C14EE"/>
    <w:rsid w:val="001C14F4"/>
    <w:rsid w:val="001C1520"/>
    <w:rsid w:val="001C1EB7"/>
    <w:rsid w:val="001C2641"/>
    <w:rsid w:val="001C29B2"/>
    <w:rsid w:val="001C2CCF"/>
    <w:rsid w:val="001C34D2"/>
    <w:rsid w:val="001C393A"/>
    <w:rsid w:val="001C3B63"/>
    <w:rsid w:val="001C3C9C"/>
    <w:rsid w:val="001C4105"/>
    <w:rsid w:val="001C46CE"/>
    <w:rsid w:val="001C5727"/>
    <w:rsid w:val="001C591C"/>
    <w:rsid w:val="001C59F4"/>
    <w:rsid w:val="001C5D1F"/>
    <w:rsid w:val="001C600F"/>
    <w:rsid w:val="001C61CF"/>
    <w:rsid w:val="001C6440"/>
    <w:rsid w:val="001C737E"/>
    <w:rsid w:val="001C764A"/>
    <w:rsid w:val="001C798C"/>
    <w:rsid w:val="001C7CA5"/>
    <w:rsid w:val="001D0BB4"/>
    <w:rsid w:val="001D0C87"/>
    <w:rsid w:val="001D0E66"/>
    <w:rsid w:val="001D1425"/>
    <w:rsid w:val="001D18A5"/>
    <w:rsid w:val="001D1EFA"/>
    <w:rsid w:val="001D1F24"/>
    <w:rsid w:val="001D1FD8"/>
    <w:rsid w:val="001D2389"/>
    <w:rsid w:val="001D23C3"/>
    <w:rsid w:val="001D261E"/>
    <w:rsid w:val="001D307F"/>
    <w:rsid w:val="001D333F"/>
    <w:rsid w:val="001D3C79"/>
    <w:rsid w:val="001D401D"/>
    <w:rsid w:val="001D43AD"/>
    <w:rsid w:val="001D4622"/>
    <w:rsid w:val="001D4C19"/>
    <w:rsid w:val="001D515A"/>
    <w:rsid w:val="001D5AF7"/>
    <w:rsid w:val="001D6AAD"/>
    <w:rsid w:val="001D6CA6"/>
    <w:rsid w:val="001D7272"/>
    <w:rsid w:val="001D7295"/>
    <w:rsid w:val="001D7700"/>
    <w:rsid w:val="001D7DF6"/>
    <w:rsid w:val="001D7E4B"/>
    <w:rsid w:val="001D7E70"/>
    <w:rsid w:val="001E00FE"/>
    <w:rsid w:val="001E036D"/>
    <w:rsid w:val="001E0719"/>
    <w:rsid w:val="001E0DCB"/>
    <w:rsid w:val="001E1489"/>
    <w:rsid w:val="001E1636"/>
    <w:rsid w:val="001E16AA"/>
    <w:rsid w:val="001E1AF9"/>
    <w:rsid w:val="001E20AF"/>
    <w:rsid w:val="001E2321"/>
    <w:rsid w:val="001E2461"/>
    <w:rsid w:val="001E287E"/>
    <w:rsid w:val="001E3077"/>
    <w:rsid w:val="001E37E1"/>
    <w:rsid w:val="001E420A"/>
    <w:rsid w:val="001E4AE3"/>
    <w:rsid w:val="001E4D61"/>
    <w:rsid w:val="001E53B0"/>
    <w:rsid w:val="001E5A1D"/>
    <w:rsid w:val="001E5D96"/>
    <w:rsid w:val="001E606F"/>
    <w:rsid w:val="001E6774"/>
    <w:rsid w:val="001E6BBF"/>
    <w:rsid w:val="001E6DF5"/>
    <w:rsid w:val="001E724E"/>
    <w:rsid w:val="001E739D"/>
    <w:rsid w:val="001F04CD"/>
    <w:rsid w:val="001F0B46"/>
    <w:rsid w:val="001F0F63"/>
    <w:rsid w:val="001F0F9C"/>
    <w:rsid w:val="001F1D32"/>
    <w:rsid w:val="001F1FFF"/>
    <w:rsid w:val="001F215A"/>
    <w:rsid w:val="001F2323"/>
    <w:rsid w:val="001F2D87"/>
    <w:rsid w:val="001F33B2"/>
    <w:rsid w:val="001F3965"/>
    <w:rsid w:val="001F3F7C"/>
    <w:rsid w:val="001F460E"/>
    <w:rsid w:val="001F4BE9"/>
    <w:rsid w:val="001F5C5D"/>
    <w:rsid w:val="001F619A"/>
    <w:rsid w:val="001F65B6"/>
    <w:rsid w:val="001F6AE6"/>
    <w:rsid w:val="001F7605"/>
    <w:rsid w:val="001F773E"/>
    <w:rsid w:val="002001F1"/>
    <w:rsid w:val="00200718"/>
    <w:rsid w:val="00200A88"/>
    <w:rsid w:val="002012E7"/>
    <w:rsid w:val="002012FF"/>
    <w:rsid w:val="002016B6"/>
    <w:rsid w:val="002018EF"/>
    <w:rsid w:val="00201B7E"/>
    <w:rsid w:val="00201BAA"/>
    <w:rsid w:val="00201C0E"/>
    <w:rsid w:val="0020229B"/>
    <w:rsid w:val="002025EC"/>
    <w:rsid w:val="00202C93"/>
    <w:rsid w:val="002031DB"/>
    <w:rsid w:val="00203BB5"/>
    <w:rsid w:val="0020424A"/>
    <w:rsid w:val="00204360"/>
    <w:rsid w:val="00204C99"/>
    <w:rsid w:val="002062A9"/>
    <w:rsid w:val="002073E7"/>
    <w:rsid w:val="00207539"/>
    <w:rsid w:val="00207842"/>
    <w:rsid w:val="00207CDB"/>
    <w:rsid w:val="002103EF"/>
    <w:rsid w:val="00210B82"/>
    <w:rsid w:val="00211481"/>
    <w:rsid w:val="00211987"/>
    <w:rsid w:val="00211AB2"/>
    <w:rsid w:val="00211D0D"/>
    <w:rsid w:val="00212598"/>
    <w:rsid w:val="00213C19"/>
    <w:rsid w:val="00213FC2"/>
    <w:rsid w:val="002146E7"/>
    <w:rsid w:val="00214EF9"/>
    <w:rsid w:val="00214F58"/>
    <w:rsid w:val="00215176"/>
    <w:rsid w:val="002155BE"/>
    <w:rsid w:val="00215AE0"/>
    <w:rsid w:val="00215B3A"/>
    <w:rsid w:val="00215D12"/>
    <w:rsid w:val="00215F46"/>
    <w:rsid w:val="002164F1"/>
    <w:rsid w:val="002168D6"/>
    <w:rsid w:val="00216B43"/>
    <w:rsid w:val="00216B70"/>
    <w:rsid w:val="00217341"/>
    <w:rsid w:val="002176CE"/>
    <w:rsid w:val="00220195"/>
    <w:rsid w:val="0022080D"/>
    <w:rsid w:val="0022091E"/>
    <w:rsid w:val="002212E8"/>
    <w:rsid w:val="00221524"/>
    <w:rsid w:val="002218BB"/>
    <w:rsid w:val="00221E68"/>
    <w:rsid w:val="00222064"/>
    <w:rsid w:val="002225DF"/>
    <w:rsid w:val="00222825"/>
    <w:rsid w:val="00223253"/>
    <w:rsid w:val="0022448D"/>
    <w:rsid w:val="002245ED"/>
    <w:rsid w:val="0022461B"/>
    <w:rsid w:val="002249DE"/>
    <w:rsid w:val="00225020"/>
    <w:rsid w:val="002253FE"/>
    <w:rsid w:val="002261A6"/>
    <w:rsid w:val="00227185"/>
    <w:rsid w:val="00227315"/>
    <w:rsid w:val="002274B7"/>
    <w:rsid w:val="002276EE"/>
    <w:rsid w:val="0022795B"/>
    <w:rsid w:val="00227EBE"/>
    <w:rsid w:val="00227F93"/>
    <w:rsid w:val="00230097"/>
    <w:rsid w:val="00230582"/>
    <w:rsid w:val="00230E0E"/>
    <w:rsid w:val="00230F53"/>
    <w:rsid w:val="00231440"/>
    <w:rsid w:val="00231482"/>
    <w:rsid w:val="00231843"/>
    <w:rsid w:val="00231B89"/>
    <w:rsid w:val="00232626"/>
    <w:rsid w:val="00232AC9"/>
    <w:rsid w:val="00232DD1"/>
    <w:rsid w:val="002331F2"/>
    <w:rsid w:val="00234398"/>
    <w:rsid w:val="00234B13"/>
    <w:rsid w:val="00234C3E"/>
    <w:rsid w:val="00234DA5"/>
    <w:rsid w:val="00235112"/>
    <w:rsid w:val="002351FE"/>
    <w:rsid w:val="002355B6"/>
    <w:rsid w:val="0023561A"/>
    <w:rsid w:val="00235717"/>
    <w:rsid w:val="00235A2F"/>
    <w:rsid w:val="00235E90"/>
    <w:rsid w:val="0023615F"/>
    <w:rsid w:val="002362EA"/>
    <w:rsid w:val="002363B7"/>
    <w:rsid w:val="00236F1F"/>
    <w:rsid w:val="00236F52"/>
    <w:rsid w:val="00236F63"/>
    <w:rsid w:val="002372F4"/>
    <w:rsid w:val="002373F8"/>
    <w:rsid w:val="00237D58"/>
    <w:rsid w:val="00237F3E"/>
    <w:rsid w:val="002405E6"/>
    <w:rsid w:val="0024117D"/>
    <w:rsid w:val="002412F5"/>
    <w:rsid w:val="00241894"/>
    <w:rsid w:val="002427A2"/>
    <w:rsid w:val="002430E9"/>
    <w:rsid w:val="00243511"/>
    <w:rsid w:val="002437BA"/>
    <w:rsid w:val="00244C7A"/>
    <w:rsid w:val="002451F6"/>
    <w:rsid w:val="0024561C"/>
    <w:rsid w:val="0024570E"/>
    <w:rsid w:val="002457F0"/>
    <w:rsid w:val="002466EF"/>
    <w:rsid w:val="00246B5E"/>
    <w:rsid w:val="00246CEC"/>
    <w:rsid w:val="00246D69"/>
    <w:rsid w:val="00247B95"/>
    <w:rsid w:val="002501EC"/>
    <w:rsid w:val="002506AC"/>
    <w:rsid w:val="00250CB1"/>
    <w:rsid w:val="00250FAB"/>
    <w:rsid w:val="002510ED"/>
    <w:rsid w:val="002514F9"/>
    <w:rsid w:val="00251514"/>
    <w:rsid w:val="00251F1D"/>
    <w:rsid w:val="00252098"/>
    <w:rsid w:val="00252438"/>
    <w:rsid w:val="002525D8"/>
    <w:rsid w:val="00252904"/>
    <w:rsid w:val="00252D38"/>
    <w:rsid w:val="00253E59"/>
    <w:rsid w:val="002541DA"/>
    <w:rsid w:val="002545AB"/>
    <w:rsid w:val="002545D6"/>
    <w:rsid w:val="0025479B"/>
    <w:rsid w:val="002558E9"/>
    <w:rsid w:val="00255B52"/>
    <w:rsid w:val="00256086"/>
    <w:rsid w:val="00256A79"/>
    <w:rsid w:val="00256FB7"/>
    <w:rsid w:val="002572E1"/>
    <w:rsid w:val="00257FC2"/>
    <w:rsid w:val="00260082"/>
    <w:rsid w:val="00260819"/>
    <w:rsid w:val="00260B8B"/>
    <w:rsid w:val="00261531"/>
    <w:rsid w:val="00261EEF"/>
    <w:rsid w:val="00262595"/>
    <w:rsid w:val="0026316D"/>
    <w:rsid w:val="0026407C"/>
    <w:rsid w:val="00264B48"/>
    <w:rsid w:val="00264DDA"/>
    <w:rsid w:val="00265BF5"/>
    <w:rsid w:val="002678B0"/>
    <w:rsid w:val="00267D8A"/>
    <w:rsid w:val="00270617"/>
    <w:rsid w:val="00270776"/>
    <w:rsid w:val="00270D54"/>
    <w:rsid w:val="00270DF7"/>
    <w:rsid w:val="00270E78"/>
    <w:rsid w:val="00271824"/>
    <w:rsid w:val="00272447"/>
    <w:rsid w:val="0027253F"/>
    <w:rsid w:val="0027293A"/>
    <w:rsid w:val="00273865"/>
    <w:rsid w:val="0027492F"/>
    <w:rsid w:val="00275A23"/>
    <w:rsid w:val="00275E91"/>
    <w:rsid w:val="002760D0"/>
    <w:rsid w:val="00277B17"/>
    <w:rsid w:val="00277F41"/>
    <w:rsid w:val="002803EB"/>
    <w:rsid w:val="00280509"/>
    <w:rsid w:val="0028076B"/>
    <w:rsid w:val="002808BE"/>
    <w:rsid w:val="00281358"/>
    <w:rsid w:val="0028156D"/>
    <w:rsid w:val="002817F3"/>
    <w:rsid w:val="00281B23"/>
    <w:rsid w:val="00281C0B"/>
    <w:rsid w:val="00281CD8"/>
    <w:rsid w:val="00281EC0"/>
    <w:rsid w:val="00282129"/>
    <w:rsid w:val="0028235E"/>
    <w:rsid w:val="00282708"/>
    <w:rsid w:val="00282791"/>
    <w:rsid w:val="002827EA"/>
    <w:rsid w:val="002829F9"/>
    <w:rsid w:val="00282CF9"/>
    <w:rsid w:val="00282D47"/>
    <w:rsid w:val="00282F4A"/>
    <w:rsid w:val="00283709"/>
    <w:rsid w:val="00283FAC"/>
    <w:rsid w:val="00284368"/>
    <w:rsid w:val="0028455D"/>
    <w:rsid w:val="00284C02"/>
    <w:rsid w:val="002859C1"/>
    <w:rsid w:val="00285A25"/>
    <w:rsid w:val="00285DFB"/>
    <w:rsid w:val="00286D49"/>
    <w:rsid w:val="00287CF4"/>
    <w:rsid w:val="00287D39"/>
    <w:rsid w:val="00290ADF"/>
    <w:rsid w:val="0029130A"/>
    <w:rsid w:val="00291429"/>
    <w:rsid w:val="00291457"/>
    <w:rsid w:val="002917B5"/>
    <w:rsid w:val="002925DA"/>
    <w:rsid w:val="00292A1D"/>
    <w:rsid w:val="00292CB2"/>
    <w:rsid w:val="00292E79"/>
    <w:rsid w:val="00292E95"/>
    <w:rsid w:val="0029491D"/>
    <w:rsid w:val="00294AFC"/>
    <w:rsid w:val="002956AC"/>
    <w:rsid w:val="00295BB5"/>
    <w:rsid w:val="0029625C"/>
    <w:rsid w:val="0029626D"/>
    <w:rsid w:val="00296AD1"/>
    <w:rsid w:val="00296CCC"/>
    <w:rsid w:val="00296CFC"/>
    <w:rsid w:val="00297081"/>
    <w:rsid w:val="002974B6"/>
    <w:rsid w:val="002978DF"/>
    <w:rsid w:val="00297D79"/>
    <w:rsid w:val="002A0999"/>
    <w:rsid w:val="002A09BD"/>
    <w:rsid w:val="002A1C82"/>
    <w:rsid w:val="002A1D53"/>
    <w:rsid w:val="002A20F3"/>
    <w:rsid w:val="002A2424"/>
    <w:rsid w:val="002A2651"/>
    <w:rsid w:val="002A3740"/>
    <w:rsid w:val="002A39D5"/>
    <w:rsid w:val="002A3B8E"/>
    <w:rsid w:val="002A41C8"/>
    <w:rsid w:val="002A4625"/>
    <w:rsid w:val="002A4907"/>
    <w:rsid w:val="002A50E7"/>
    <w:rsid w:val="002A53BC"/>
    <w:rsid w:val="002A55B0"/>
    <w:rsid w:val="002A5D0C"/>
    <w:rsid w:val="002A5F95"/>
    <w:rsid w:val="002A601F"/>
    <w:rsid w:val="002A6C46"/>
    <w:rsid w:val="002A78F0"/>
    <w:rsid w:val="002B0CB8"/>
    <w:rsid w:val="002B0D1F"/>
    <w:rsid w:val="002B1070"/>
    <w:rsid w:val="002B14BA"/>
    <w:rsid w:val="002B1D24"/>
    <w:rsid w:val="002B30B3"/>
    <w:rsid w:val="002B328B"/>
    <w:rsid w:val="002B3338"/>
    <w:rsid w:val="002B3926"/>
    <w:rsid w:val="002B3AB9"/>
    <w:rsid w:val="002B3C23"/>
    <w:rsid w:val="002B48F5"/>
    <w:rsid w:val="002B4AE9"/>
    <w:rsid w:val="002B52FD"/>
    <w:rsid w:val="002B57AF"/>
    <w:rsid w:val="002B5913"/>
    <w:rsid w:val="002B5B36"/>
    <w:rsid w:val="002B5B6D"/>
    <w:rsid w:val="002B5B77"/>
    <w:rsid w:val="002B5F8C"/>
    <w:rsid w:val="002B6468"/>
    <w:rsid w:val="002B66DD"/>
    <w:rsid w:val="002B6C7E"/>
    <w:rsid w:val="002B75C2"/>
    <w:rsid w:val="002B78EA"/>
    <w:rsid w:val="002C0295"/>
    <w:rsid w:val="002C03D9"/>
    <w:rsid w:val="002C0D06"/>
    <w:rsid w:val="002C1573"/>
    <w:rsid w:val="002C1D2F"/>
    <w:rsid w:val="002C28FC"/>
    <w:rsid w:val="002C2CFF"/>
    <w:rsid w:val="002C2FC7"/>
    <w:rsid w:val="002C3116"/>
    <w:rsid w:val="002C3613"/>
    <w:rsid w:val="002C362B"/>
    <w:rsid w:val="002C3893"/>
    <w:rsid w:val="002C3BE5"/>
    <w:rsid w:val="002C4308"/>
    <w:rsid w:val="002C6199"/>
    <w:rsid w:val="002C661D"/>
    <w:rsid w:val="002C683A"/>
    <w:rsid w:val="002C6C5C"/>
    <w:rsid w:val="002C6C77"/>
    <w:rsid w:val="002C6F56"/>
    <w:rsid w:val="002C7A6E"/>
    <w:rsid w:val="002D005B"/>
    <w:rsid w:val="002D0F96"/>
    <w:rsid w:val="002D1086"/>
    <w:rsid w:val="002D1381"/>
    <w:rsid w:val="002D1D46"/>
    <w:rsid w:val="002D2649"/>
    <w:rsid w:val="002D2788"/>
    <w:rsid w:val="002D2DF5"/>
    <w:rsid w:val="002D378C"/>
    <w:rsid w:val="002D3B7E"/>
    <w:rsid w:val="002D61AB"/>
    <w:rsid w:val="002D6A91"/>
    <w:rsid w:val="002D6CF4"/>
    <w:rsid w:val="002D6E65"/>
    <w:rsid w:val="002D76DB"/>
    <w:rsid w:val="002D7780"/>
    <w:rsid w:val="002D7AAA"/>
    <w:rsid w:val="002E0F54"/>
    <w:rsid w:val="002E11EE"/>
    <w:rsid w:val="002E193D"/>
    <w:rsid w:val="002E1DD5"/>
    <w:rsid w:val="002E27AD"/>
    <w:rsid w:val="002E3DA8"/>
    <w:rsid w:val="002E4EEC"/>
    <w:rsid w:val="002E57A7"/>
    <w:rsid w:val="002E5F86"/>
    <w:rsid w:val="002E6760"/>
    <w:rsid w:val="002E6CEA"/>
    <w:rsid w:val="002E7123"/>
    <w:rsid w:val="002E7B53"/>
    <w:rsid w:val="002E7BA4"/>
    <w:rsid w:val="002E7D87"/>
    <w:rsid w:val="002E7E45"/>
    <w:rsid w:val="002F0080"/>
    <w:rsid w:val="002F04F6"/>
    <w:rsid w:val="002F0677"/>
    <w:rsid w:val="002F1055"/>
    <w:rsid w:val="002F11B0"/>
    <w:rsid w:val="002F1ABB"/>
    <w:rsid w:val="002F1B09"/>
    <w:rsid w:val="002F1CFD"/>
    <w:rsid w:val="002F243D"/>
    <w:rsid w:val="002F2A14"/>
    <w:rsid w:val="002F2F9F"/>
    <w:rsid w:val="002F3A3D"/>
    <w:rsid w:val="002F3CFB"/>
    <w:rsid w:val="002F59DC"/>
    <w:rsid w:val="002F5E0D"/>
    <w:rsid w:val="002F61A6"/>
    <w:rsid w:val="002F781B"/>
    <w:rsid w:val="002F7A67"/>
    <w:rsid w:val="002F7CCF"/>
    <w:rsid w:val="0030005E"/>
    <w:rsid w:val="00300182"/>
    <w:rsid w:val="00300553"/>
    <w:rsid w:val="0030079F"/>
    <w:rsid w:val="00300CB6"/>
    <w:rsid w:val="003010C0"/>
    <w:rsid w:val="00301A7F"/>
    <w:rsid w:val="00302080"/>
    <w:rsid w:val="00302371"/>
    <w:rsid w:val="00302669"/>
    <w:rsid w:val="0030291E"/>
    <w:rsid w:val="00302AA7"/>
    <w:rsid w:val="00302CBD"/>
    <w:rsid w:val="00302D0D"/>
    <w:rsid w:val="00302FF0"/>
    <w:rsid w:val="0030317E"/>
    <w:rsid w:val="00303C32"/>
    <w:rsid w:val="00304ADD"/>
    <w:rsid w:val="00304BC6"/>
    <w:rsid w:val="00304BE4"/>
    <w:rsid w:val="00304E19"/>
    <w:rsid w:val="00305019"/>
    <w:rsid w:val="003051B1"/>
    <w:rsid w:val="00305429"/>
    <w:rsid w:val="00305431"/>
    <w:rsid w:val="00305744"/>
    <w:rsid w:val="00305FFB"/>
    <w:rsid w:val="0030623D"/>
    <w:rsid w:val="00307134"/>
    <w:rsid w:val="00307540"/>
    <w:rsid w:val="00310347"/>
    <w:rsid w:val="00310733"/>
    <w:rsid w:val="00310AE8"/>
    <w:rsid w:val="00311B71"/>
    <w:rsid w:val="003121B2"/>
    <w:rsid w:val="003131FA"/>
    <w:rsid w:val="0031352A"/>
    <w:rsid w:val="0031434E"/>
    <w:rsid w:val="00315218"/>
    <w:rsid w:val="0031586D"/>
    <w:rsid w:val="00315F61"/>
    <w:rsid w:val="0031602A"/>
    <w:rsid w:val="003161E5"/>
    <w:rsid w:val="003171CC"/>
    <w:rsid w:val="0031720E"/>
    <w:rsid w:val="003173B2"/>
    <w:rsid w:val="003174B8"/>
    <w:rsid w:val="00317785"/>
    <w:rsid w:val="0032047F"/>
    <w:rsid w:val="00321136"/>
    <w:rsid w:val="00321336"/>
    <w:rsid w:val="003220E7"/>
    <w:rsid w:val="00322CBC"/>
    <w:rsid w:val="00322CD3"/>
    <w:rsid w:val="0032363C"/>
    <w:rsid w:val="0032375A"/>
    <w:rsid w:val="00323DB4"/>
    <w:rsid w:val="00323FA3"/>
    <w:rsid w:val="00324F22"/>
    <w:rsid w:val="00324F3E"/>
    <w:rsid w:val="00325410"/>
    <w:rsid w:val="00325465"/>
    <w:rsid w:val="0032607C"/>
    <w:rsid w:val="003266E2"/>
    <w:rsid w:val="003268F7"/>
    <w:rsid w:val="00326FA0"/>
    <w:rsid w:val="00326FFD"/>
    <w:rsid w:val="00327062"/>
    <w:rsid w:val="003278D1"/>
    <w:rsid w:val="00327911"/>
    <w:rsid w:val="00327ECF"/>
    <w:rsid w:val="003300F1"/>
    <w:rsid w:val="003308C3"/>
    <w:rsid w:val="00330942"/>
    <w:rsid w:val="00330B2F"/>
    <w:rsid w:val="003311C0"/>
    <w:rsid w:val="003312F0"/>
    <w:rsid w:val="00331EF8"/>
    <w:rsid w:val="003321ED"/>
    <w:rsid w:val="003322F8"/>
    <w:rsid w:val="00332627"/>
    <w:rsid w:val="00333400"/>
    <w:rsid w:val="00333641"/>
    <w:rsid w:val="003336F1"/>
    <w:rsid w:val="003339AA"/>
    <w:rsid w:val="00333F0B"/>
    <w:rsid w:val="003342E5"/>
    <w:rsid w:val="003346A2"/>
    <w:rsid w:val="00334D09"/>
    <w:rsid w:val="00334ED2"/>
    <w:rsid w:val="003351A8"/>
    <w:rsid w:val="0033555B"/>
    <w:rsid w:val="00335A99"/>
    <w:rsid w:val="00336168"/>
    <w:rsid w:val="003364CC"/>
    <w:rsid w:val="00336830"/>
    <w:rsid w:val="00336DCB"/>
    <w:rsid w:val="00336ECB"/>
    <w:rsid w:val="003374BD"/>
    <w:rsid w:val="00337C91"/>
    <w:rsid w:val="0034100F"/>
    <w:rsid w:val="0034133D"/>
    <w:rsid w:val="00341916"/>
    <w:rsid w:val="003419B6"/>
    <w:rsid w:val="00341AE4"/>
    <w:rsid w:val="00341C0C"/>
    <w:rsid w:val="00341E89"/>
    <w:rsid w:val="00341E96"/>
    <w:rsid w:val="003425F0"/>
    <w:rsid w:val="00342F01"/>
    <w:rsid w:val="00342F31"/>
    <w:rsid w:val="00342F4B"/>
    <w:rsid w:val="0034304F"/>
    <w:rsid w:val="00343225"/>
    <w:rsid w:val="003438E3"/>
    <w:rsid w:val="00343C69"/>
    <w:rsid w:val="0034412D"/>
    <w:rsid w:val="00344F10"/>
    <w:rsid w:val="0034542E"/>
    <w:rsid w:val="0034563C"/>
    <w:rsid w:val="00345895"/>
    <w:rsid w:val="00345E47"/>
    <w:rsid w:val="00345E61"/>
    <w:rsid w:val="00346BFB"/>
    <w:rsid w:val="0035051E"/>
    <w:rsid w:val="0035090E"/>
    <w:rsid w:val="003536EA"/>
    <w:rsid w:val="00353831"/>
    <w:rsid w:val="003545D7"/>
    <w:rsid w:val="00354C27"/>
    <w:rsid w:val="00354D0B"/>
    <w:rsid w:val="00355300"/>
    <w:rsid w:val="00355ECB"/>
    <w:rsid w:val="00356570"/>
    <w:rsid w:val="003569E3"/>
    <w:rsid w:val="00357692"/>
    <w:rsid w:val="0036013E"/>
    <w:rsid w:val="003625BA"/>
    <w:rsid w:val="00362989"/>
    <w:rsid w:val="00362A29"/>
    <w:rsid w:val="00362BA6"/>
    <w:rsid w:val="00362D8B"/>
    <w:rsid w:val="00363561"/>
    <w:rsid w:val="00363D1D"/>
    <w:rsid w:val="003645D0"/>
    <w:rsid w:val="00364CBB"/>
    <w:rsid w:val="00365266"/>
    <w:rsid w:val="00365268"/>
    <w:rsid w:val="00365896"/>
    <w:rsid w:val="003659CF"/>
    <w:rsid w:val="00365B29"/>
    <w:rsid w:val="003664BA"/>
    <w:rsid w:val="003664EC"/>
    <w:rsid w:val="00366825"/>
    <w:rsid w:val="003704F6"/>
    <w:rsid w:val="00370846"/>
    <w:rsid w:val="00371D92"/>
    <w:rsid w:val="0037223A"/>
    <w:rsid w:val="00372DD3"/>
    <w:rsid w:val="00372F1C"/>
    <w:rsid w:val="00373914"/>
    <w:rsid w:val="00373A72"/>
    <w:rsid w:val="00374B27"/>
    <w:rsid w:val="003750F3"/>
    <w:rsid w:val="003752DD"/>
    <w:rsid w:val="00375F4D"/>
    <w:rsid w:val="00376CAD"/>
    <w:rsid w:val="00377964"/>
    <w:rsid w:val="00377A10"/>
    <w:rsid w:val="00380429"/>
    <w:rsid w:val="003806C3"/>
    <w:rsid w:val="0038070C"/>
    <w:rsid w:val="0038148F"/>
    <w:rsid w:val="00381AF5"/>
    <w:rsid w:val="00381E9E"/>
    <w:rsid w:val="0038213E"/>
    <w:rsid w:val="0038222E"/>
    <w:rsid w:val="0038241B"/>
    <w:rsid w:val="00382D93"/>
    <w:rsid w:val="003833D2"/>
    <w:rsid w:val="00383637"/>
    <w:rsid w:val="00383C22"/>
    <w:rsid w:val="0038421B"/>
    <w:rsid w:val="0038447D"/>
    <w:rsid w:val="00385EBB"/>
    <w:rsid w:val="00385EC0"/>
    <w:rsid w:val="00386466"/>
    <w:rsid w:val="00386654"/>
    <w:rsid w:val="0038686B"/>
    <w:rsid w:val="00386FB7"/>
    <w:rsid w:val="0039027F"/>
    <w:rsid w:val="00390517"/>
    <w:rsid w:val="00390653"/>
    <w:rsid w:val="00390B92"/>
    <w:rsid w:val="00390FC2"/>
    <w:rsid w:val="003919F5"/>
    <w:rsid w:val="00391D5C"/>
    <w:rsid w:val="003927F3"/>
    <w:rsid w:val="0039325D"/>
    <w:rsid w:val="00393357"/>
    <w:rsid w:val="00393763"/>
    <w:rsid w:val="00393C76"/>
    <w:rsid w:val="00393D6D"/>
    <w:rsid w:val="00393DD3"/>
    <w:rsid w:val="00393E3D"/>
    <w:rsid w:val="003942D5"/>
    <w:rsid w:val="00394961"/>
    <w:rsid w:val="00394C13"/>
    <w:rsid w:val="00394C2C"/>
    <w:rsid w:val="0039534B"/>
    <w:rsid w:val="00395443"/>
    <w:rsid w:val="00396784"/>
    <w:rsid w:val="00396F3A"/>
    <w:rsid w:val="00396F81"/>
    <w:rsid w:val="00397169"/>
    <w:rsid w:val="003975C3"/>
    <w:rsid w:val="003975CD"/>
    <w:rsid w:val="003A0417"/>
    <w:rsid w:val="003A12BC"/>
    <w:rsid w:val="003A13E9"/>
    <w:rsid w:val="003A1AA7"/>
    <w:rsid w:val="003A1BA7"/>
    <w:rsid w:val="003A1D48"/>
    <w:rsid w:val="003A1FA0"/>
    <w:rsid w:val="003A2942"/>
    <w:rsid w:val="003A3162"/>
    <w:rsid w:val="003A3C01"/>
    <w:rsid w:val="003A3E7D"/>
    <w:rsid w:val="003A446D"/>
    <w:rsid w:val="003A47FE"/>
    <w:rsid w:val="003A4A48"/>
    <w:rsid w:val="003A4A9F"/>
    <w:rsid w:val="003A4FA8"/>
    <w:rsid w:val="003A5BDC"/>
    <w:rsid w:val="003A5CA3"/>
    <w:rsid w:val="003A6533"/>
    <w:rsid w:val="003A656B"/>
    <w:rsid w:val="003A6799"/>
    <w:rsid w:val="003A69AC"/>
    <w:rsid w:val="003A6AE6"/>
    <w:rsid w:val="003A6B2A"/>
    <w:rsid w:val="003A7375"/>
    <w:rsid w:val="003A7531"/>
    <w:rsid w:val="003A756B"/>
    <w:rsid w:val="003A7930"/>
    <w:rsid w:val="003A7A61"/>
    <w:rsid w:val="003A7A75"/>
    <w:rsid w:val="003A7EC1"/>
    <w:rsid w:val="003B10D8"/>
    <w:rsid w:val="003B1EF6"/>
    <w:rsid w:val="003B3258"/>
    <w:rsid w:val="003B3453"/>
    <w:rsid w:val="003B3693"/>
    <w:rsid w:val="003B3BB5"/>
    <w:rsid w:val="003B401F"/>
    <w:rsid w:val="003B487C"/>
    <w:rsid w:val="003B4B22"/>
    <w:rsid w:val="003B583A"/>
    <w:rsid w:val="003B595C"/>
    <w:rsid w:val="003B5C18"/>
    <w:rsid w:val="003B6901"/>
    <w:rsid w:val="003B701F"/>
    <w:rsid w:val="003B70AA"/>
    <w:rsid w:val="003B71BE"/>
    <w:rsid w:val="003B7328"/>
    <w:rsid w:val="003B7754"/>
    <w:rsid w:val="003C00AF"/>
    <w:rsid w:val="003C021E"/>
    <w:rsid w:val="003C0FD5"/>
    <w:rsid w:val="003C10F9"/>
    <w:rsid w:val="003C1194"/>
    <w:rsid w:val="003C186E"/>
    <w:rsid w:val="003C1D9F"/>
    <w:rsid w:val="003C1EA8"/>
    <w:rsid w:val="003C2CED"/>
    <w:rsid w:val="003C30DE"/>
    <w:rsid w:val="003C364A"/>
    <w:rsid w:val="003C37BA"/>
    <w:rsid w:val="003C380B"/>
    <w:rsid w:val="003C39E7"/>
    <w:rsid w:val="003C3BCD"/>
    <w:rsid w:val="003C3D7A"/>
    <w:rsid w:val="003C3E74"/>
    <w:rsid w:val="003C3F84"/>
    <w:rsid w:val="003C4810"/>
    <w:rsid w:val="003C4B76"/>
    <w:rsid w:val="003C5A08"/>
    <w:rsid w:val="003C7033"/>
    <w:rsid w:val="003C73B4"/>
    <w:rsid w:val="003C77C5"/>
    <w:rsid w:val="003C7937"/>
    <w:rsid w:val="003D0785"/>
    <w:rsid w:val="003D1E4C"/>
    <w:rsid w:val="003D1E86"/>
    <w:rsid w:val="003D2F9A"/>
    <w:rsid w:val="003D3BE4"/>
    <w:rsid w:val="003D49D5"/>
    <w:rsid w:val="003D4AD7"/>
    <w:rsid w:val="003D4D3B"/>
    <w:rsid w:val="003D5130"/>
    <w:rsid w:val="003D5853"/>
    <w:rsid w:val="003D5BE1"/>
    <w:rsid w:val="003D5D41"/>
    <w:rsid w:val="003D5D56"/>
    <w:rsid w:val="003D5FF0"/>
    <w:rsid w:val="003D65E2"/>
    <w:rsid w:val="003D6729"/>
    <w:rsid w:val="003D6E46"/>
    <w:rsid w:val="003D74AC"/>
    <w:rsid w:val="003D7BA1"/>
    <w:rsid w:val="003E0C27"/>
    <w:rsid w:val="003E0DEA"/>
    <w:rsid w:val="003E0FBA"/>
    <w:rsid w:val="003E1A46"/>
    <w:rsid w:val="003E2064"/>
    <w:rsid w:val="003E4501"/>
    <w:rsid w:val="003E4DC4"/>
    <w:rsid w:val="003E4E0F"/>
    <w:rsid w:val="003E532F"/>
    <w:rsid w:val="003E54A1"/>
    <w:rsid w:val="003E5564"/>
    <w:rsid w:val="003E5AA1"/>
    <w:rsid w:val="003E6873"/>
    <w:rsid w:val="003E74FB"/>
    <w:rsid w:val="003E7A35"/>
    <w:rsid w:val="003E7EF9"/>
    <w:rsid w:val="003F05B0"/>
    <w:rsid w:val="003F0A2D"/>
    <w:rsid w:val="003F2AC7"/>
    <w:rsid w:val="003F3184"/>
    <w:rsid w:val="003F322D"/>
    <w:rsid w:val="003F3261"/>
    <w:rsid w:val="003F372E"/>
    <w:rsid w:val="003F37BC"/>
    <w:rsid w:val="003F37CC"/>
    <w:rsid w:val="003F3F7B"/>
    <w:rsid w:val="003F428C"/>
    <w:rsid w:val="003F49DF"/>
    <w:rsid w:val="003F4B46"/>
    <w:rsid w:val="003F4E51"/>
    <w:rsid w:val="003F517F"/>
    <w:rsid w:val="003F520E"/>
    <w:rsid w:val="003F585E"/>
    <w:rsid w:val="003F5B75"/>
    <w:rsid w:val="003F7336"/>
    <w:rsid w:val="003F77B6"/>
    <w:rsid w:val="003F7D59"/>
    <w:rsid w:val="00400B99"/>
    <w:rsid w:val="00400DE9"/>
    <w:rsid w:val="004010B4"/>
    <w:rsid w:val="00401236"/>
    <w:rsid w:val="00401278"/>
    <w:rsid w:val="00401326"/>
    <w:rsid w:val="00401975"/>
    <w:rsid w:val="00401D32"/>
    <w:rsid w:val="00401D7B"/>
    <w:rsid w:val="0040275B"/>
    <w:rsid w:val="0040290F"/>
    <w:rsid w:val="00403A4D"/>
    <w:rsid w:val="00403AE4"/>
    <w:rsid w:val="00403B8E"/>
    <w:rsid w:val="00403D1E"/>
    <w:rsid w:val="0040409B"/>
    <w:rsid w:val="00404189"/>
    <w:rsid w:val="00404BD0"/>
    <w:rsid w:val="004050C4"/>
    <w:rsid w:val="00405515"/>
    <w:rsid w:val="004057A4"/>
    <w:rsid w:val="00405A28"/>
    <w:rsid w:val="00405BCF"/>
    <w:rsid w:val="00406A17"/>
    <w:rsid w:val="00407C37"/>
    <w:rsid w:val="00407EFA"/>
    <w:rsid w:val="00410657"/>
    <w:rsid w:val="004107B5"/>
    <w:rsid w:val="00410BD0"/>
    <w:rsid w:val="00410D1B"/>
    <w:rsid w:val="00410F59"/>
    <w:rsid w:val="004110E7"/>
    <w:rsid w:val="00411180"/>
    <w:rsid w:val="0041169B"/>
    <w:rsid w:val="00412279"/>
    <w:rsid w:val="00412DF0"/>
    <w:rsid w:val="00413317"/>
    <w:rsid w:val="00413947"/>
    <w:rsid w:val="00413BF5"/>
    <w:rsid w:val="00413F0E"/>
    <w:rsid w:val="0041491B"/>
    <w:rsid w:val="00414D61"/>
    <w:rsid w:val="004153D1"/>
    <w:rsid w:val="00415B59"/>
    <w:rsid w:val="004168D7"/>
    <w:rsid w:val="00416DDB"/>
    <w:rsid w:val="00416E96"/>
    <w:rsid w:val="00417023"/>
    <w:rsid w:val="004178CD"/>
    <w:rsid w:val="00417AA6"/>
    <w:rsid w:val="00420071"/>
    <w:rsid w:val="00420FA4"/>
    <w:rsid w:val="004213E6"/>
    <w:rsid w:val="00422102"/>
    <w:rsid w:val="004224D6"/>
    <w:rsid w:val="00423404"/>
    <w:rsid w:val="004243E5"/>
    <w:rsid w:val="00424412"/>
    <w:rsid w:val="0042452B"/>
    <w:rsid w:val="00425BDB"/>
    <w:rsid w:val="00425D01"/>
    <w:rsid w:val="0042649F"/>
    <w:rsid w:val="004264FA"/>
    <w:rsid w:val="004265D3"/>
    <w:rsid w:val="00426E8A"/>
    <w:rsid w:val="00427A36"/>
    <w:rsid w:val="0043023E"/>
    <w:rsid w:val="004302A2"/>
    <w:rsid w:val="004302D7"/>
    <w:rsid w:val="00430948"/>
    <w:rsid w:val="00430E06"/>
    <w:rsid w:val="00431AC0"/>
    <w:rsid w:val="00431AF8"/>
    <w:rsid w:val="00431C02"/>
    <w:rsid w:val="00431D01"/>
    <w:rsid w:val="0043205C"/>
    <w:rsid w:val="00432589"/>
    <w:rsid w:val="00432719"/>
    <w:rsid w:val="00432A38"/>
    <w:rsid w:val="00432F4C"/>
    <w:rsid w:val="00433CF1"/>
    <w:rsid w:val="004342A4"/>
    <w:rsid w:val="00434679"/>
    <w:rsid w:val="00434951"/>
    <w:rsid w:val="00435230"/>
    <w:rsid w:val="00435710"/>
    <w:rsid w:val="00435DCF"/>
    <w:rsid w:val="00436844"/>
    <w:rsid w:val="00436996"/>
    <w:rsid w:val="00436CCF"/>
    <w:rsid w:val="00437275"/>
    <w:rsid w:val="00437E39"/>
    <w:rsid w:val="00440566"/>
    <w:rsid w:val="0044076C"/>
    <w:rsid w:val="0044084A"/>
    <w:rsid w:val="004409E0"/>
    <w:rsid w:val="00440C72"/>
    <w:rsid w:val="00440EA4"/>
    <w:rsid w:val="004418AD"/>
    <w:rsid w:val="004419E1"/>
    <w:rsid w:val="00441AC8"/>
    <w:rsid w:val="00441D0B"/>
    <w:rsid w:val="00441F1E"/>
    <w:rsid w:val="0044205D"/>
    <w:rsid w:val="00442383"/>
    <w:rsid w:val="00442F35"/>
    <w:rsid w:val="004431CE"/>
    <w:rsid w:val="004438D9"/>
    <w:rsid w:val="00443BDC"/>
    <w:rsid w:val="00443C4D"/>
    <w:rsid w:val="00444E70"/>
    <w:rsid w:val="0044562B"/>
    <w:rsid w:val="004457D6"/>
    <w:rsid w:val="00445D4E"/>
    <w:rsid w:val="00446828"/>
    <w:rsid w:val="00446834"/>
    <w:rsid w:val="00447065"/>
    <w:rsid w:val="004477B6"/>
    <w:rsid w:val="0045007E"/>
    <w:rsid w:val="00450DB9"/>
    <w:rsid w:val="00451401"/>
    <w:rsid w:val="004519EC"/>
    <w:rsid w:val="00451F32"/>
    <w:rsid w:val="00451F77"/>
    <w:rsid w:val="00451FE9"/>
    <w:rsid w:val="0045220D"/>
    <w:rsid w:val="004528EA"/>
    <w:rsid w:val="0045315F"/>
    <w:rsid w:val="004546AC"/>
    <w:rsid w:val="00454CD6"/>
    <w:rsid w:val="0045540D"/>
    <w:rsid w:val="00455705"/>
    <w:rsid w:val="004574CF"/>
    <w:rsid w:val="00457572"/>
    <w:rsid w:val="004578B5"/>
    <w:rsid w:val="004602DE"/>
    <w:rsid w:val="0046046F"/>
    <w:rsid w:val="00460738"/>
    <w:rsid w:val="00461B68"/>
    <w:rsid w:val="00461EDF"/>
    <w:rsid w:val="00461FBD"/>
    <w:rsid w:val="00461FF8"/>
    <w:rsid w:val="00462E9A"/>
    <w:rsid w:val="00462F8B"/>
    <w:rsid w:val="00463F3E"/>
    <w:rsid w:val="00464007"/>
    <w:rsid w:val="004641E8"/>
    <w:rsid w:val="00464327"/>
    <w:rsid w:val="004645A7"/>
    <w:rsid w:val="0046497E"/>
    <w:rsid w:val="00464A70"/>
    <w:rsid w:val="00464A7A"/>
    <w:rsid w:val="00465093"/>
    <w:rsid w:val="00465797"/>
    <w:rsid w:val="0046616D"/>
    <w:rsid w:val="00466B5F"/>
    <w:rsid w:val="00467250"/>
    <w:rsid w:val="00467D63"/>
    <w:rsid w:val="004705E1"/>
    <w:rsid w:val="004706FE"/>
    <w:rsid w:val="004707B0"/>
    <w:rsid w:val="00470D80"/>
    <w:rsid w:val="00471413"/>
    <w:rsid w:val="004717BA"/>
    <w:rsid w:val="00471BB9"/>
    <w:rsid w:val="00472078"/>
    <w:rsid w:val="004721D8"/>
    <w:rsid w:val="00472352"/>
    <w:rsid w:val="004727BD"/>
    <w:rsid w:val="00473425"/>
    <w:rsid w:val="004742C7"/>
    <w:rsid w:val="00474444"/>
    <w:rsid w:val="00475191"/>
    <w:rsid w:val="0047584B"/>
    <w:rsid w:val="00475E75"/>
    <w:rsid w:val="00476627"/>
    <w:rsid w:val="00476F86"/>
    <w:rsid w:val="00477570"/>
    <w:rsid w:val="00477681"/>
    <w:rsid w:val="00477CCA"/>
    <w:rsid w:val="00477CE3"/>
    <w:rsid w:val="00477CF6"/>
    <w:rsid w:val="00477DB7"/>
    <w:rsid w:val="00480084"/>
    <w:rsid w:val="004804F9"/>
    <w:rsid w:val="00480865"/>
    <w:rsid w:val="004808F5"/>
    <w:rsid w:val="00480CB9"/>
    <w:rsid w:val="00481C10"/>
    <w:rsid w:val="004832F8"/>
    <w:rsid w:val="004835F2"/>
    <w:rsid w:val="004842A2"/>
    <w:rsid w:val="004843B3"/>
    <w:rsid w:val="0048442E"/>
    <w:rsid w:val="004848F5"/>
    <w:rsid w:val="00484A9D"/>
    <w:rsid w:val="004856F8"/>
    <w:rsid w:val="00485A41"/>
    <w:rsid w:val="00485CAA"/>
    <w:rsid w:val="004864D3"/>
    <w:rsid w:val="00487DEA"/>
    <w:rsid w:val="0049001E"/>
    <w:rsid w:val="00490D1D"/>
    <w:rsid w:val="00490EE2"/>
    <w:rsid w:val="00491C11"/>
    <w:rsid w:val="00491D22"/>
    <w:rsid w:val="00491D54"/>
    <w:rsid w:val="00491E9F"/>
    <w:rsid w:val="004920AF"/>
    <w:rsid w:val="004920DC"/>
    <w:rsid w:val="0049214B"/>
    <w:rsid w:val="004924BC"/>
    <w:rsid w:val="00492C1B"/>
    <w:rsid w:val="00492D66"/>
    <w:rsid w:val="00493A5D"/>
    <w:rsid w:val="00493E3B"/>
    <w:rsid w:val="00494328"/>
    <w:rsid w:val="00494773"/>
    <w:rsid w:val="00495284"/>
    <w:rsid w:val="00496789"/>
    <w:rsid w:val="004A02DE"/>
    <w:rsid w:val="004A05A2"/>
    <w:rsid w:val="004A0C7E"/>
    <w:rsid w:val="004A1206"/>
    <w:rsid w:val="004A12BA"/>
    <w:rsid w:val="004A1509"/>
    <w:rsid w:val="004A1A68"/>
    <w:rsid w:val="004A28C5"/>
    <w:rsid w:val="004A2D9A"/>
    <w:rsid w:val="004A2DED"/>
    <w:rsid w:val="004A2FE0"/>
    <w:rsid w:val="004A34EC"/>
    <w:rsid w:val="004A3A43"/>
    <w:rsid w:val="004A3E5E"/>
    <w:rsid w:val="004A42EC"/>
    <w:rsid w:val="004A43CA"/>
    <w:rsid w:val="004A44DA"/>
    <w:rsid w:val="004A4705"/>
    <w:rsid w:val="004A4A0B"/>
    <w:rsid w:val="004A4AD4"/>
    <w:rsid w:val="004A4C1C"/>
    <w:rsid w:val="004A4F03"/>
    <w:rsid w:val="004A52C0"/>
    <w:rsid w:val="004A58F8"/>
    <w:rsid w:val="004A5B33"/>
    <w:rsid w:val="004A6287"/>
    <w:rsid w:val="004A6C4C"/>
    <w:rsid w:val="004A6D8B"/>
    <w:rsid w:val="004A6D91"/>
    <w:rsid w:val="004A72DC"/>
    <w:rsid w:val="004A7FDC"/>
    <w:rsid w:val="004B003C"/>
    <w:rsid w:val="004B0347"/>
    <w:rsid w:val="004B0425"/>
    <w:rsid w:val="004B053C"/>
    <w:rsid w:val="004B0B1C"/>
    <w:rsid w:val="004B0FA1"/>
    <w:rsid w:val="004B2087"/>
    <w:rsid w:val="004B2B1F"/>
    <w:rsid w:val="004B3E69"/>
    <w:rsid w:val="004B438F"/>
    <w:rsid w:val="004B4391"/>
    <w:rsid w:val="004B44CE"/>
    <w:rsid w:val="004B47C1"/>
    <w:rsid w:val="004B4CC3"/>
    <w:rsid w:val="004B4D68"/>
    <w:rsid w:val="004B5234"/>
    <w:rsid w:val="004B531F"/>
    <w:rsid w:val="004B5961"/>
    <w:rsid w:val="004B5FF5"/>
    <w:rsid w:val="004B61AD"/>
    <w:rsid w:val="004B64E5"/>
    <w:rsid w:val="004B6858"/>
    <w:rsid w:val="004B6972"/>
    <w:rsid w:val="004B6974"/>
    <w:rsid w:val="004B6FDB"/>
    <w:rsid w:val="004B709A"/>
    <w:rsid w:val="004B7195"/>
    <w:rsid w:val="004B7229"/>
    <w:rsid w:val="004B72F0"/>
    <w:rsid w:val="004B7B2F"/>
    <w:rsid w:val="004C0700"/>
    <w:rsid w:val="004C14C6"/>
    <w:rsid w:val="004C181B"/>
    <w:rsid w:val="004C1E76"/>
    <w:rsid w:val="004C22A1"/>
    <w:rsid w:val="004C26A6"/>
    <w:rsid w:val="004C32C0"/>
    <w:rsid w:val="004C4DFE"/>
    <w:rsid w:val="004C58B4"/>
    <w:rsid w:val="004C5B63"/>
    <w:rsid w:val="004C5D8E"/>
    <w:rsid w:val="004C5EB3"/>
    <w:rsid w:val="004C6EBF"/>
    <w:rsid w:val="004C6EEE"/>
    <w:rsid w:val="004C7057"/>
    <w:rsid w:val="004C75F0"/>
    <w:rsid w:val="004C77C0"/>
    <w:rsid w:val="004D0671"/>
    <w:rsid w:val="004D07AD"/>
    <w:rsid w:val="004D0819"/>
    <w:rsid w:val="004D0FDA"/>
    <w:rsid w:val="004D1634"/>
    <w:rsid w:val="004D19E6"/>
    <w:rsid w:val="004D1BFA"/>
    <w:rsid w:val="004D2459"/>
    <w:rsid w:val="004D26FB"/>
    <w:rsid w:val="004D2844"/>
    <w:rsid w:val="004D2983"/>
    <w:rsid w:val="004D47D4"/>
    <w:rsid w:val="004D4AF1"/>
    <w:rsid w:val="004D5523"/>
    <w:rsid w:val="004D5566"/>
    <w:rsid w:val="004D5985"/>
    <w:rsid w:val="004D5A80"/>
    <w:rsid w:val="004D5E1E"/>
    <w:rsid w:val="004D6818"/>
    <w:rsid w:val="004D6984"/>
    <w:rsid w:val="004D699C"/>
    <w:rsid w:val="004D72B4"/>
    <w:rsid w:val="004D7866"/>
    <w:rsid w:val="004D7869"/>
    <w:rsid w:val="004D795B"/>
    <w:rsid w:val="004D7B6B"/>
    <w:rsid w:val="004D7D9B"/>
    <w:rsid w:val="004E03BB"/>
    <w:rsid w:val="004E04E2"/>
    <w:rsid w:val="004E0C0E"/>
    <w:rsid w:val="004E172A"/>
    <w:rsid w:val="004E18A8"/>
    <w:rsid w:val="004E1A40"/>
    <w:rsid w:val="004E1FE6"/>
    <w:rsid w:val="004E23A7"/>
    <w:rsid w:val="004E3335"/>
    <w:rsid w:val="004E34D1"/>
    <w:rsid w:val="004E35D4"/>
    <w:rsid w:val="004E3780"/>
    <w:rsid w:val="004E388C"/>
    <w:rsid w:val="004E3989"/>
    <w:rsid w:val="004E3992"/>
    <w:rsid w:val="004E3A76"/>
    <w:rsid w:val="004E3D15"/>
    <w:rsid w:val="004E53F7"/>
    <w:rsid w:val="004E5521"/>
    <w:rsid w:val="004E5527"/>
    <w:rsid w:val="004E579F"/>
    <w:rsid w:val="004E5E91"/>
    <w:rsid w:val="004E5F49"/>
    <w:rsid w:val="004E65CF"/>
    <w:rsid w:val="004E729E"/>
    <w:rsid w:val="004E7861"/>
    <w:rsid w:val="004E78B0"/>
    <w:rsid w:val="004F0B49"/>
    <w:rsid w:val="004F13F3"/>
    <w:rsid w:val="004F2713"/>
    <w:rsid w:val="004F2EB4"/>
    <w:rsid w:val="004F33F8"/>
    <w:rsid w:val="004F368E"/>
    <w:rsid w:val="004F373D"/>
    <w:rsid w:val="004F3B13"/>
    <w:rsid w:val="004F4283"/>
    <w:rsid w:val="004F4345"/>
    <w:rsid w:val="004F441C"/>
    <w:rsid w:val="004F4502"/>
    <w:rsid w:val="004F4A18"/>
    <w:rsid w:val="004F4B8B"/>
    <w:rsid w:val="004F4C2D"/>
    <w:rsid w:val="004F4FBF"/>
    <w:rsid w:val="004F5190"/>
    <w:rsid w:val="004F5423"/>
    <w:rsid w:val="004F5827"/>
    <w:rsid w:val="004F591A"/>
    <w:rsid w:val="004F595C"/>
    <w:rsid w:val="004F5F7F"/>
    <w:rsid w:val="004F61EC"/>
    <w:rsid w:val="004F7775"/>
    <w:rsid w:val="005001AA"/>
    <w:rsid w:val="00500689"/>
    <w:rsid w:val="00500702"/>
    <w:rsid w:val="00500C58"/>
    <w:rsid w:val="0050134C"/>
    <w:rsid w:val="00501C30"/>
    <w:rsid w:val="00501D13"/>
    <w:rsid w:val="00501FB8"/>
    <w:rsid w:val="005023BB"/>
    <w:rsid w:val="0050321F"/>
    <w:rsid w:val="00503DA6"/>
    <w:rsid w:val="0050440D"/>
    <w:rsid w:val="00504664"/>
    <w:rsid w:val="00504780"/>
    <w:rsid w:val="005047A8"/>
    <w:rsid w:val="00504864"/>
    <w:rsid w:val="00504C0C"/>
    <w:rsid w:val="005059D5"/>
    <w:rsid w:val="00505C86"/>
    <w:rsid w:val="00505DD1"/>
    <w:rsid w:val="00505F5B"/>
    <w:rsid w:val="005060E3"/>
    <w:rsid w:val="005062AB"/>
    <w:rsid w:val="00507261"/>
    <w:rsid w:val="00507267"/>
    <w:rsid w:val="005072EC"/>
    <w:rsid w:val="0050732C"/>
    <w:rsid w:val="005075F7"/>
    <w:rsid w:val="005102B2"/>
    <w:rsid w:val="005108F7"/>
    <w:rsid w:val="00510E31"/>
    <w:rsid w:val="005110C7"/>
    <w:rsid w:val="005125DD"/>
    <w:rsid w:val="00512EC8"/>
    <w:rsid w:val="00513432"/>
    <w:rsid w:val="00513552"/>
    <w:rsid w:val="00513DF7"/>
    <w:rsid w:val="00513F87"/>
    <w:rsid w:val="005148C4"/>
    <w:rsid w:val="00514985"/>
    <w:rsid w:val="00514FCC"/>
    <w:rsid w:val="005150AF"/>
    <w:rsid w:val="00516131"/>
    <w:rsid w:val="00516746"/>
    <w:rsid w:val="00517014"/>
    <w:rsid w:val="00517463"/>
    <w:rsid w:val="00517BB5"/>
    <w:rsid w:val="00517ECE"/>
    <w:rsid w:val="005201E7"/>
    <w:rsid w:val="005204CE"/>
    <w:rsid w:val="005205E8"/>
    <w:rsid w:val="00520C81"/>
    <w:rsid w:val="00520C84"/>
    <w:rsid w:val="00520F21"/>
    <w:rsid w:val="0052106D"/>
    <w:rsid w:val="0052138A"/>
    <w:rsid w:val="00521409"/>
    <w:rsid w:val="005216FA"/>
    <w:rsid w:val="0052177D"/>
    <w:rsid w:val="00521977"/>
    <w:rsid w:val="00522AD3"/>
    <w:rsid w:val="0052309B"/>
    <w:rsid w:val="005234C7"/>
    <w:rsid w:val="0052375A"/>
    <w:rsid w:val="00523E05"/>
    <w:rsid w:val="00524AE5"/>
    <w:rsid w:val="00524B9E"/>
    <w:rsid w:val="00524BBE"/>
    <w:rsid w:val="00524CC6"/>
    <w:rsid w:val="00525B5E"/>
    <w:rsid w:val="0052647D"/>
    <w:rsid w:val="00526762"/>
    <w:rsid w:val="00526800"/>
    <w:rsid w:val="00526A71"/>
    <w:rsid w:val="00526C5F"/>
    <w:rsid w:val="0052707C"/>
    <w:rsid w:val="00530076"/>
    <w:rsid w:val="00530322"/>
    <w:rsid w:val="00530788"/>
    <w:rsid w:val="00530BBE"/>
    <w:rsid w:val="00531127"/>
    <w:rsid w:val="00532835"/>
    <w:rsid w:val="0053293A"/>
    <w:rsid w:val="00532A93"/>
    <w:rsid w:val="00532F3C"/>
    <w:rsid w:val="005336DA"/>
    <w:rsid w:val="00534C8E"/>
    <w:rsid w:val="00534D3D"/>
    <w:rsid w:val="00535AEE"/>
    <w:rsid w:val="00536032"/>
    <w:rsid w:val="00536DB5"/>
    <w:rsid w:val="005370D9"/>
    <w:rsid w:val="00540109"/>
    <w:rsid w:val="00540AE9"/>
    <w:rsid w:val="005415F5"/>
    <w:rsid w:val="00541739"/>
    <w:rsid w:val="005418E1"/>
    <w:rsid w:val="0054204A"/>
    <w:rsid w:val="005420C3"/>
    <w:rsid w:val="005420F0"/>
    <w:rsid w:val="00542BFE"/>
    <w:rsid w:val="0054401D"/>
    <w:rsid w:val="00545239"/>
    <w:rsid w:val="00545490"/>
    <w:rsid w:val="00545868"/>
    <w:rsid w:val="00545EC9"/>
    <w:rsid w:val="00546059"/>
    <w:rsid w:val="00546CAE"/>
    <w:rsid w:val="00546F2B"/>
    <w:rsid w:val="005473FC"/>
    <w:rsid w:val="005478D6"/>
    <w:rsid w:val="00547FEA"/>
    <w:rsid w:val="00551701"/>
    <w:rsid w:val="0055182A"/>
    <w:rsid w:val="00551CE6"/>
    <w:rsid w:val="00551FC7"/>
    <w:rsid w:val="0055259A"/>
    <w:rsid w:val="0055342E"/>
    <w:rsid w:val="00553996"/>
    <w:rsid w:val="00554608"/>
    <w:rsid w:val="0055510F"/>
    <w:rsid w:val="005552DD"/>
    <w:rsid w:val="00555410"/>
    <w:rsid w:val="00555B57"/>
    <w:rsid w:val="00555C54"/>
    <w:rsid w:val="00555E4D"/>
    <w:rsid w:val="00555F2F"/>
    <w:rsid w:val="005561AA"/>
    <w:rsid w:val="00556387"/>
    <w:rsid w:val="005565B3"/>
    <w:rsid w:val="005567F6"/>
    <w:rsid w:val="00557001"/>
    <w:rsid w:val="0055708B"/>
    <w:rsid w:val="00560CF0"/>
    <w:rsid w:val="00561804"/>
    <w:rsid w:val="00561C30"/>
    <w:rsid w:val="005627DB"/>
    <w:rsid w:val="00562882"/>
    <w:rsid w:val="0056296F"/>
    <w:rsid w:val="00562E99"/>
    <w:rsid w:val="00563C52"/>
    <w:rsid w:val="00563EDD"/>
    <w:rsid w:val="0056413A"/>
    <w:rsid w:val="00564550"/>
    <w:rsid w:val="00564A7F"/>
    <w:rsid w:val="00565522"/>
    <w:rsid w:val="005655DF"/>
    <w:rsid w:val="00565BBD"/>
    <w:rsid w:val="005661C1"/>
    <w:rsid w:val="00566657"/>
    <w:rsid w:val="005666EE"/>
    <w:rsid w:val="00566DFD"/>
    <w:rsid w:val="00567841"/>
    <w:rsid w:val="005705F9"/>
    <w:rsid w:val="00570984"/>
    <w:rsid w:val="00570DE7"/>
    <w:rsid w:val="005713F2"/>
    <w:rsid w:val="00571895"/>
    <w:rsid w:val="00571995"/>
    <w:rsid w:val="005722F0"/>
    <w:rsid w:val="00572450"/>
    <w:rsid w:val="0057329B"/>
    <w:rsid w:val="005737EF"/>
    <w:rsid w:val="00573A64"/>
    <w:rsid w:val="00573B19"/>
    <w:rsid w:val="0057429C"/>
    <w:rsid w:val="00575733"/>
    <w:rsid w:val="00575E1F"/>
    <w:rsid w:val="00575F61"/>
    <w:rsid w:val="00575F68"/>
    <w:rsid w:val="00575F6D"/>
    <w:rsid w:val="00576707"/>
    <w:rsid w:val="00576734"/>
    <w:rsid w:val="00576C83"/>
    <w:rsid w:val="005772A2"/>
    <w:rsid w:val="005772DB"/>
    <w:rsid w:val="00577905"/>
    <w:rsid w:val="00581434"/>
    <w:rsid w:val="005825D5"/>
    <w:rsid w:val="00582FF6"/>
    <w:rsid w:val="00583396"/>
    <w:rsid w:val="005838B7"/>
    <w:rsid w:val="00583A43"/>
    <w:rsid w:val="00583AE8"/>
    <w:rsid w:val="00584F54"/>
    <w:rsid w:val="00585DBD"/>
    <w:rsid w:val="0058630C"/>
    <w:rsid w:val="00587EF8"/>
    <w:rsid w:val="00587FFB"/>
    <w:rsid w:val="005907F3"/>
    <w:rsid w:val="005914F8"/>
    <w:rsid w:val="005917F4"/>
    <w:rsid w:val="00591997"/>
    <w:rsid w:val="00591B81"/>
    <w:rsid w:val="00591EE5"/>
    <w:rsid w:val="005921D4"/>
    <w:rsid w:val="00592532"/>
    <w:rsid w:val="0059274F"/>
    <w:rsid w:val="0059395E"/>
    <w:rsid w:val="00593EED"/>
    <w:rsid w:val="0059417A"/>
    <w:rsid w:val="005944EE"/>
    <w:rsid w:val="00594BDD"/>
    <w:rsid w:val="005963CB"/>
    <w:rsid w:val="00596616"/>
    <w:rsid w:val="005972D5"/>
    <w:rsid w:val="00597AAF"/>
    <w:rsid w:val="00597C25"/>
    <w:rsid w:val="00597F10"/>
    <w:rsid w:val="005A0282"/>
    <w:rsid w:val="005A0DFE"/>
    <w:rsid w:val="005A1733"/>
    <w:rsid w:val="005A23E5"/>
    <w:rsid w:val="005A3F44"/>
    <w:rsid w:val="005A4D09"/>
    <w:rsid w:val="005A506F"/>
    <w:rsid w:val="005A50F4"/>
    <w:rsid w:val="005A5A40"/>
    <w:rsid w:val="005A5C0E"/>
    <w:rsid w:val="005A6BAF"/>
    <w:rsid w:val="005A7999"/>
    <w:rsid w:val="005A7F73"/>
    <w:rsid w:val="005B0D4B"/>
    <w:rsid w:val="005B0EF8"/>
    <w:rsid w:val="005B1A60"/>
    <w:rsid w:val="005B1EAF"/>
    <w:rsid w:val="005B204B"/>
    <w:rsid w:val="005B3250"/>
    <w:rsid w:val="005B332B"/>
    <w:rsid w:val="005B35DE"/>
    <w:rsid w:val="005B37C3"/>
    <w:rsid w:val="005B38C9"/>
    <w:rsid w:val="005B3FB0"/>
    <w:rsid w:val="005B4184"/>
    <w:rsid w:val="005B43A2"/>
    <w:rsid w:val="005B484E"/>
    <w:rsid w:val="005B493F"/>
    <w:rsid w:val="005B4EC4"/>
    <w:rsid w:val="005B5191"/>
    <w:rsid w:val="005B5327"/>
    <w:rsid w:val="005B567B"/>
    <w:rsid w:val="005B5E48"/>
    <w:rsid w:val="005B6882"/>
    <w:rsid w:val="005B6BF9"/>
    <w:rsid w:val="005B7509"/>
    <w:rsid w:val="005B7798"/>
    <w:rsid w:val="005B7E1A"/>
    <w:rsid w:val="005C06CB"/>
    <w:rsid w:val="005C081A"/>
    <w:rsid w:val="005C1D08"/>
    <w:rsid w:val="005C1D27"/>
    <w:rsid w:val="005C2797"/>
    <w:rsid w:val="005C307A"/>
    <w:rsid w:val="005C3166"/>
    <w:rsid w:val="005C3C74"/>
    <w:rsid w:val="005C3DA7"/>
    <w:rsid w:val="005C3DC8"/>
    <w:rsid w:val="005C435F"/>
    <w:rsid w:val="005C459E"/>
    <w:rsid w:val="005C45DE"/>
    <w:rsid w:val="005C476B"/>
    <w:rsid w:val="005C4F67"/>
    <w:rsid w:val="005C50A6"/>
    <w:rsid w:val="005C533D"/>
    <w:rsid w:val="005C58ED"/>
    <w:rsid w:val="005C5BE5"/>
    <w:rsid w:val="005C5EF8"/>
    <w:rsid w:val="005C64B4"/>
    <w:rsid w:val="005C756B"/>
    <w:rsid w:val="005C7707"/>
    <w:rsid w:val="005C7742"/>
    <w:rsid w:val="005C7DE0"/>
    <w:rsid w:val="005D0119"/>
    <w:rsid w:val="005D01FF"/>
    <w:rsid w:val="005D0EC7"/>
    <w:rsid w:val="005D18A8"/>
    <w:rsid w:val="005D1A39"/>
    <w:rsid w:val="005D1D45"/>
    <w:rsid w:val="005D23A0"/>
    <w:rsid w:val="005D3861"/>
    <w:rsid w:val="005D3AE6"/>
    <w:rsid w:val="005D47CD"/>
    <w:rsid w:val="005D4AA6"/>
    <w:rsid w:val="005D528F"/>
    <w:rsid w:val="005D58C5"/>
    <w:rsid w:val="005D634E"/>
    <w:rsid w:val="005D641A"/>
    <w:rsid w:val="005D6C32"/>
    <w:rsid w:val="005D7579"/>
    <w:rsid w:val="005D7945"/>
    <w:rsid w:val="005D79F6"/>
    <w:rsid w:val="005D7CE4"/>
    <w:rsid w:val="005E0118"/>
    <w:rsid w:val="005E0718"/>
    <w:rsid w:val="005E0F20"/>
    <w:rsid w:val="005E16E4"/>
    <w:rsid w:val="005E183E"/>
    <w:rsid w:val="005E293F"/>
    <w:rsid w:val="005E2FD5"/>
    <w:rsid w:val="005E42CF"/>
    <w:rsid w:val="005E4813"/>
    <w:rsid w:val="005E50A3"/>
    <w:rsid w:val="005E53A5"/>
    <w:rsid w:val="005E556C"/>
    <w:rsid w:val="005E6055"/>
    <w:rsid w:val="005E7C4A"/>
    <w:rsid w:val="005F0645"/>
    <w:rsid w:val="005F06C5"/>
    <w:rsid w:val="005F0BD1"/>
    <w:rsid w:val="005F135F"/>
    <w:rsid w:val="005F13ED"/>
    <w:rsid w:val="005F1E51"/>
    <w:rsid w:val="005F2958"/>
    <w:rsid w:val="005F2EF9"/>
    <w:rsid w:val="005F3113"/>
    <w:rsid w:val="005F3435"/>
    <w:rsid w:val="005F35D7"/>
    <w:rsid w:val="005F364E"/>
    <w:rsid w:val="005F3F90"/>
    <w:rsid w:val="005F3F97"/>
    <w:rsid w:val="005F40C5"/>
    <w:rsid w:val="005F48EE"/>
    <w:rsid w:val="005F502D"/>
    <w:rsid w:val="005F5A0D"/>
    <w:rsid w:val="005F5A82"/>
    <w:rsid w:val="005F604B"/>
    <w:rsid w:val="005F6737"/>
    <w:rsid w:val="005F7A17"/>
    <w:rsid w:val="00600C79"/>
    <w:rsid w:val="00600E76"/>
    <w:rsid w:val="00601922"/>
    <w:rsid w:val="00601EF6"/>
    <w:rsid w:val="00601F68"/>
    <w:rsid w:val="006027A6"/>
    <w:rsid w:val="006038D3"/>
    <w:rsid w:val="00603D12"/>
    <w:rsid w:val="00604348"/>
    <w:rsid w:val="00604458"/>
    <w:rsid w:val="00604A22"/>
    <w:rsid w:val="00605023"/>
    <w:rsid w:val="00605704"/>
    <w:rsid w:val="00605A4F"/>
    <w:rsid w:val="00605EE1"/>
    <w:rsid w:val="00606087"/>
    <w:rsid w:val="00606896"/>
    <w:rsid w:val="00606AD8"/>
    <w:rsid w:val="00606E16"/>
    <w:rsid w:val="00610259"/>
    <w:rsid w:val="006106D1"/>
    <w:rsid w:val="00610A22"/>
    <w:rsid w:val="0061106C"/>
    <w:rsid w:val="006110DC"/>
    <w:rsid w:val="006112D5"/>
    <w:rsid w:val="00612A11"/>
    <w:rsid w:val="006134D4"/>
    <w:rsid w:val="0061389E"/>
    <w:rsid w:val="00614003"/>
    <w:rsid w:val="006143B7"/>
    <w:rsid w:val="00614812"/>
    <w:rsid w:val="00614E81"/>
    <w:rsid w:val="00615471"/>
    <w:rsid w:val="00615F0D"/>
    <w:rsid w:val="00616174"/>
    <w:rsid w:val="00617019"/>
    <w:rsid w:val="006177F7"/>
    <w:rsid w:val="00617D1D"/>
    <w:rsid w:val="006200CA"/>
    <w:rsid w:val="00620AF8"/>
    <w:rsid w:val="00620D94"/>
    <w:rsid w:val="00621444"/>
    <w:rsid w:val="006216AF"/>
    <w:rsid w:val="00621801"/>
    <w:rsid w:val="00622062"/>
    <w:rsid w:val="006223FB"/>
    <w:rsid w:val="00623C10"/>
    <w:rsid w:val="00623E2E"/>
    <w:rsid w:val="00624342"/>
    <w:rsid w:val="006244E6"/>
    <w:rsid w:val="006248F1"/>
    <w:rsid w:val="00624B6A"/>
    <w:rsid w:val="00624CB3"/>
    <w:rsid w:val="00625807"/>
    <w:rsid w:val="00625BB9"/>
    <w:rsid w:val="00625F5B"/>
    <w:rsid w:val="00626551"/>
    <w:rsid w:val="00626675"/>
    <w:rsid w:val="00626AAF"/>
    <w:rsid w:val="00626ECB"/>
    <w:rsid w:val="0062709C"/>
    <w:rsid w:val="00630143"/>
    <w:rsid w:val="00630B78"/>
    <w:rsid w:val="00631178"/>
    <w:rsid w:val="00631A26"/>
    <w:rsid w:val="006328A5"/>
    <w:rsid w:val="0063294F"/>
    <w:rsid w:val="00632A97"/>
    <w:rsid w:val="00633595"/>
    <w:rsid w:val="00633C02"/>
    <w:rsid w:val="006344BE"/>
    <w:rsid w:val="00634CF5"/>
    <w:rsid w:val="00635BAD"/>
    <w:rsid w:val="00635C8C"/>
    <w:rsid w:val="006369E2"/>
    <w:rsid w:val="00636A53"/>
    <w:rsid w:val="006374A7"/>
    <w:rsid w:val="006378E0"/>
    <w:rsid w:val="00637D44"/>
    <w:rsid w:val="0064076B"/>
    <w:rsid w:val="00640AD1"/>
    <w:rsid w:val="006410B6"/>
    <w:rsid w:val="00641605"/>
    <w:rsid w:val="00641C3D"/>
    <w:rsid w:val="00642220"/>
    <w:rsid w:val="00642623"/>
    <w:rsid w:val="00642776"/>
    <w:rsid w:val="00642C1D"/>
    <w:rsid w:val="00642D2D"/>
    <w:rsid w:val="00642DFD"/>
    <w:rsid w:val="00643A38"/>
    <w:rsid w:val="00643B9D"/>
    <w:rsid w:val="00644705"/>
    <w:rsid w:val="00644874"/>
    <w:rsid w:val="006449E9"/>
    <w:rsid w:val="00644DD6"/>
    <w:rsid w:val="00644E0F"/>
    <w:rsid w:val="00644EF7"/>
    <w:rsid w:val="006452C0"/>
    <w:rsid w:val="0064568F"/>
    <w:rsid w:val="00645D80"/>
    <w:rsid w:val="00645EBB"/>
    <w:rsid w:val="00646174"/>
    <w:rsid w:val="00646305"/>
    <w:rsid w:val="0064695C"/>
    <w:rsid w:val="00646EC3"/>
    <w:rsid w:val="00647029"/>
    <w:rsid w:val="006477E7"/>
    <w:rsid w:val="006506A6"/>
    <w:rsid w:val="00650DB1"/>
    <w:rsid w:val="00650F67"/>
    <w:rsid w:val="0065107D"/>
    <w:rsid w:val="00651290"/>
    <w:rsid w:val="006512B6"/>
    <w:rsid w:val="006523C4"/>
    <w:rsid w:val="00652E11"/>
    <w:rsid w:val="0065352A"/>
    <w:rsid w:val="00654415"/>
    <w:rsid w:val="00654502"/>
    <w:rsid w:val="00654AB1"/>
    <w:rsid w:val="00654FC3"/>
    <w:rsid w:val="006550D4"/>
    <w:rsid w:val="00655786"/>
    <w:rsid w:val="00655EFC"/>
    <w:rsid w:val="0065629B"/>
    <w:rsid w:val="00656520"/>
    <w:rsid w:val="00656DE0"/>
    <w:rsid w:val="00656E1E"/>
    <w:rsid w:val="006571F7"/>
    <w:rsid w:val="00657395"/>
    <w:rsid w:val="006575B2"/>
    <w:rsid w:val="00657C83"/>
    <w:rsid w:val="00660420"/>
    <w:rsid w:val="0066088E"/>
    <w:rsid w:val="00661242"/>
    <w:rsid w:val="006618CD"/>
    <w:rsid w:val="006626A1"/>
    <w:rsid w:val="00662CFF"/>
    <w:rsid w:val="00662F83"/>
    <w:rsid w:val="00663A02"/>
    <w:rsid w:val="00663C68"/>
    <w:rsid w:val="00663CDD"/>
    <w:rsid w:val="006640F0"/>
    <w:rsid w:val="00664345"/>
    <w:rsid w:val="00664740"/>
    <w:rsid w:val="00665FB8"/>
    <w:rsid w:val="00666359"/>
    <w:rsid w:val="0066675E"/>
    <w:rsid w:val="006677A2"/>
    <w:rsid w:val="0067004A"/>
    <w:rsid w:val="006700C2"/>
    <w:rsid w:val="006701BB"/>
    <w:rsid w:val="00670506"/>
    <w:rsid w:val="0067069E"/>
    <w:rsid w:val="0067086D"/>
    <w:rsid w:val="006710CD"/>
    <w:rsid w:val="0067178E"/>
    <w:rsid w:val="0067229B"/>
    <w:rsid w:val="0067231A"/>
    <w:rsid w:val="006724C4"/>
    <w:rsid w:val="00672A45"/>
    <w:rsid w:val="00672C5C"/>
    <w:rsid w:val="00673F8A"/>
    <w:rsid w:val="00674BF6"/>
    <w:rsid w:val="00676069"/>
    <w:rsid w:val="00676078"/>
    <w:rsid w:val="006762B3"/>
    <w:rsid w:val="006763E8"/>
    <w:rsid w:val="006767A9"/>
    <w:rsid w:val="006768B5"/>
    <w:rsid w:val="00676D06"/>
    <w:rsid w:val="00677092"/>
    <w:rsid w:val="00677C4E"/>
    <w:rsid w:val="00680BCB"/>
    <w:rsid w:val="00681470"/>
    <w:rsid w:val="00681482"/>
    <w:rsid w:val="00681A6A"/>
    <w:rsid w:val="006822E6"/>
    <w:rsid w:val="00683169"/>
    <w:rsid w:val="00684A1A"/>
    <w:rsid w:val="00684C4B"/>
    <w:rsid w:val="006854CB"/>
    <w:rsid w:val="0068585A"/>
    <w:rsid w:val="00686DB2"/>
    <w:rsid w:val="00686DFC"/>
    <w:rsid w:val="00686EE2"/>
    <w:rsid w:val="006872E8"/>
    <w:rsid w:val="006878EE"/>
    <w:rsid w:val="00687DAA"/>
    <w:rsid w:val="00690233"/>
    <w:rsid w:val="006902A3"/>
    <w:rsid w:val="00690476"/>
    <w:rsid w:val="00691543"/>
    <w:rsid w:val="006917CD"/>
    <w:rsid w:val="00691F72"/>
    <w:rsid w:val="006922D5"/>
    <w:rsid w:val="00693528"/>
    <w:rsid w:val="00693B94"/>
    <w:rsid w:val="00693C5E"/>
    <w:rsid w:val="006945B0"/>
    <w:rsid w:val="00694662"/>
    <w:rsid w:val="006948A7"/>
    <w:rsid w:val="0069507D"/>
    <w:rsid w:val="0069523C"/>
    <w:rsid w:val="006953CD"/>
    <w:rsid w:val="006953E8"/>
    <w:rsid w:val="00695E64"/>
    <w:rsid w:val="006960B7"/>
    <w:rsid w:val="00696E18"/>
    <w:rsid w:val="00696E31"/>
    <w:rsid w:val="00696F99"/>
    <w:rsid w:val="0069765D"/>
    <w:rsid w:val="00697A5C"/>
    <w:rsid w:val="00697C21"/>
    <w:rsid w:val="00697EE1"/>
    <w:rsid w:val="006A0C9D"/>
    <w:rsid w:val="006A1714"/>
    <w:rsid w:val="006A22AC"/>
    <w:rsid w:val="006A25E3"/>
    <w:rsid w:val="006A2658"/>
    <w:rsid w:val="006A27E5"/>
    <w:rsid w:val="006A2C12"/>
    <w:rsid w:val="006A3289"/>
    <w:rsid w:val="006A3B70"/>
    <w:rsid w:val="006A3C76"/>
    <w:rsid w:val="006A4255"/>
    <w:rsid w:val="006A4866"/>
    <w:rsid w:val="006A4C68"/>
    <w:rsid w:val="006A576B"/>
    <w:rsid w:val="006A5C50"/>
    <w:rsid w:val="006A6037"/>
    <w:rsid w:val="006A6C70"/>
    <w:rsid w:val="006A726E"/>
    <w:rsid w:val="006A7273"/>
    <w:rsid w:val="006A72A5"/>
    <w:rsid w:val="006A7D9B"/>
    <w:rsid w:val="006A7DCD"/>
    <w:rsid w:val="006B03E9"/>
    <w:rsid w:val="006B098A"/>
    <w:rsid w:val="006B0BC9"/>
    <w:rsid w:val="006B15EA"/>
    <w:rsid w:val="006B1607"/>
    <w:rsid w:val="006B1A0D"/>
    <w:rsid w:val="006B1E43"/>
    <w:rsid w:val="006B2060"/>
    <w:rsid w:val="006B2077"/>
    <w:rsid w:val="006B2113"/>
    <w:rsid w:val="006B2C80"/>
    <w:rsid w:val="006B34F4"/>
    <w:rsid w:val="006B36C1"/>
    <w:rsid w:val="006B3741"/>
    <w:rsid w:val="006B3D0E"/>
    <w:rsid w:val="006B3F1D"/>
    <w:rsid w:val="006B4336"/>
    <w:rsid w:val="006B4BD5"/>
    <w:rsid w:val="006B4E70"/>
    <w:rsid w:val="006B4E9D"/>
    <w:rsid w:val="006B51A7"/>
    <w:rsid w:val="006B581A"/>
    <w:rsid w:val="006B59CB"/>
    <w:rsid w:val="006B5B45"/>
    <w:rsid w:val="006B5BED"/>
    <w:rsid w:val="006B5E81"/>
    <w:rsid w:val="006B5FF0"/>
    <w:rsid w:val="006B603D"/>
    <w:rsid w:val="006B7FB4"/>
    <w:rsid w:val="006C1A1F"/>
    <w:rsid w:val="006C1D07"/>
    <w:rsid w:val="006C217C"/>
    <w:rsid w:val="006C2250"/>
    <w:rsid w:val="006C27EE"/>
    <w:rsid w:val="006C2BAE"/>
    <w:rsid w:val="006C2CFF"/>
    <w:rsid w:val="006C2FF2"/>
    <w:rsid w:val="006C3250"/>
    <w:rsid w:val="006C3327"/>
    <w:rsid w:val="006C3363"/>
    <w:rsid w:val="006C3C31"/>
    <w:rsid w:val="006C3C57"/>
    <w:rsid w:val="006C3DC8"/>
    <w:rsid w:val="006C4A77"/>
    <w:rsid w:val="006C4DE9"/>
    <w:rsid w:val="006C511E"/>
    <w:rsid w:val="006C5595"/>
    <w:rsid w:val="006C6D2F"/>
    <w:rsid w:val="006C7343"/>
    <w:rsid w:val="006C784D"/>
    <w:rsid w:val="006C7ABD"/>
    <w:rsid w:val="006C7D70"/>
    <w:rsid w:val="006D09EE"/>
    <w:rsid w:val="006D0BDE"/>
    <w:rsid w:val="006D1275"/>
    <w:rsid w:val="006D15E9"/>
    <w:rsid w:val="006D20F3"/>
    <w:rsid w:val="006D2402"/>
    <w:rsid w:val="006D297E"/>
    <w:rsid w:val="006D3072"/>
    <w:rsid w:val="006D4246"/>
    <w:rsid w:val="006D4324"/>
    <w:rsid w:val="006D4532"/>
    <w:rsid w:val="006D4693"/>
    <w:rsid w:val="006D616E"/>
    <w:rsid w:val="006D69ED"/>
    <w:rsid w:val="006D6CF2"/>
    <w:rsid w:val="006D7181"/>
    <w:rsid w:val="006D72C1"/>
    <w:rsid w:val="006D784C"/>
    <w:rsid w:val="006E063E"/>
    <w:rsid w:val="006E16A4"/>
    <w:rsid w:val="006E1E8E"/>
    <w:rsid w:val="006E22CA"/>
    <w:rsid w:val="006E285A"/>
    <w:rsid w:val="006E3ED7"/>
    <w:rsid w:val="006E40F0"/>
    <w:rsid w:val="006E42E5"/>
    <w:rsid w:val="006E508F"/>
    <w:rsid w:val="006E53A7"/>
    <w:rsid w:val="006E55AD"/>
    <w:rsid w:val="006E56B7"/>
    <w:rsid w:val="006E59F3"/>
    <w:rsid w:val="006E5CAD"/>
    <w:rsid w:val="006E5F37"/>
    <w:rsid w:val="006E6B72"/>
    <w:rsid w:val="006E6CBE"/>
    <w:rsid w:val="006E6DD8"/>
    <w:rsid w:val="006E7078"/>
    <w:rsid w:val="006E7356"/>
    <w:rsid w:val="006E75A8"/>
    <w:rsid w:val="006E7BE4"/>
    <w:rsid w:val="006E7E30"/>
    <w:rsid w:val="006E7F41"/>
    <w:rsid w:val="006F0885"/>
    <w:rsid w:val="006F0E1B"/>
    <w:rsid w:val="006F12B8"/>
    <w:rsid w:val="006F1B4A"/>
    <w:rsid w:val="006F1C4A"/>
    <w:rsid w:val="006F1C77"/>
    <w:rsid w:val="006F1D9E"/>
    <w:rsid w:val="006F1F7E"/>
    <w:rsid w:val="006F287E"/>
    <w:rsid w:val="006F2930"/>
    <w:rsid w:val="006F2F8A"/>
    <w:rsid w:val="006F327A"/>
    <w:rsid w:val="006F3EE2"/>
    <w:rsid w:val="006F432D"/>
    <w:rsid w:val="006F44D3"/>
    <w:rsid w:val="006F466E"/>
    <w:rsid w:val="006F4ACC"/>
    <w:rsid w:val="006F52FA"/>
    <w:rsid w:val="006F5365"/>
    <w:rsid w:val="006F5498"/>
    <w:rsid w:val="006F60FF"/>
    <w:rsid w:val="006F6561"/>
    <w:rsid w:val="006F6DB0"/>
    <w:rsid w:val="006F73F1"/>
    <w:rsid w:val="006F76CA"/>
    <w:rsid w:val="006F76E0"/>
    <w:rsid w:val="006F7B2C"/>
    <w:rsid w:val="007004B6"/>
    <w:rsid w:val="007006F9"/>
    <w:rsid w:val="00700B5D"/>
    <w:rsid w:val="007015E3"/>
    <w:rsid w:val="00702347"/>
    <w:rsid w:val="00702408"/>
    <w:rsid w:val="00702B97"/>
    <w:rsid w:val="007036AB"/>
    <w:rsid w:val="00703DE0"/>
    <w:rsid w:val="00704128"/>
    <w:rsid w:val="00704631"/>
    <w:rsid w:val="00704783"/>
    <w:rsid w:val="00705044"/>
    <w:rsid w:val="00705BDC"/>
    <w:rsid w:val="007060FD"/>
    <w:rsid w:val="00706160"/>
    <w:rsid w:val="007063AE"/>
    <w:rsid w:val="00706EA1"/>
    <w:rsid w:val="0070700B"/>
    <w:rsid w:val="007072C6"/>
    <w:rsid w:val="007073E8"/>
    <w:rsid w:val="007104DF"/>
    <w:rsid w:val="00710617"/>
    <w:rsid w:val="00710BE4"/>
    <w:rsid w:val="00710FA2"/>
    <w:rsid w:val="007118BB"/>
    <w:rsid w:val="00711A9F"/>
    <w:rsid w:val="007129C3"/>
    <w:rsid w:val="00712AEC"/>
    <w:rsid w:val="00713674"/>
    <w:rsid w:val="00713C0F"/>
    <w:rsid w:val="007146C7"/>
    <w:rsid w:val="00714874"/>
    <w:rsid w:val="00714FC4"/>
    <w:rsid w:val="00715201"/>
    <w:rsid w:val="007152C5"/>
    <w:rsid w:val="007154FC"/>
    <w:rsid w:val="00715CC6"/>
    <w:rsid w:val="00716126"/>
    <w:rsid w:val="00716262"/>
    <w:rsid w:val="00716976"/>
    <w:rsid w:val="007175C5"/>
    <w:rsid w:val="00720092"/>
    <w:rsid w:val="00720175"/>
    <w:rsid w:val="007204F4"/>
    <w:rsid w:val="00720AE0"/>
    <w:rsid w:val="00720F95"/>
    <w:rsid w:val="00721319"/>
    <w:rsid w:val="00722A38"/>
    <w:rsid w:val="00722AD6"/>
    <w:rsid w:val="00722D69"/>
    <w:rsid w:val="00722E29"/>
    <w:rsid w:val="0072350E"/>
    <w:rsid w:val="00723D87"/>
    <w:rsid w:val="00724329"/>
    <w:rsid w:val="0072613D"/>
    <w:rsid w:val="007270F7"/>
    <w:rsid w:val="007272DE"/>
    <w:rsid w:val="0072735E"/>
    <w:rsid w:val="00727E68"/>
    <w:rsid w:val="00730001"/>
    <w:rsid w:val="007304BA"/>
    <w:rsid w:val="00730E2B"/>
    <w:rsid w:val="00731FCE"/>
    <w:rsid w:val="00733020"/>
    <w:rsid w:val="00733095"/>
    <w:rsid w:val="00733930"/>
    <w:rsid w:val="0073399D"/>
    <w:rsid w:val="00733ADA"/>
    <w:rsid w:val="00734877"/>
    <w:rsid w:val="00734B04"/>
    <w:rsid w:val="00735012"/>
    <w:rsid w:val="0073506D"/>
    <w:rsid w:val="0073678C"/>
    <w:rsid w:val="00737483"/>
    <w:rsid w:val="00737AFC"/>
    <w:rsid w:val="007401C8"/>
    <w:rsid w:val="00740205"/>
    <w:rsid w:val="00740712"/>
    <w:rsid w:val="00740782"/>
    <w:rsid w:val="007407AA"/>
    <w:rsid w:val="00740AB5"/>
    <w:rsid w:val="00740C2E"/>
    <w:rsid w:val="00740E2B"/>
    <w:rsid w:val="007414ED"/>
    <w:rsid w:val="00741D74"/>
    <w:rsid w:val="00742CA8"/>
    <w:rsid w:val="00743232"/>
    <w:rsid w:val="00744276"/>
    <w:rsid w:val="00744F42"/>
    <w:rsid w:val="0074555B"/>
    <w:rsid w:val="0074598A"/>
    <w:rsid w:val="00745DCC"/>
    <w:rsid w:val="0074612D"/>
    <w:rsid w:val="00746457"/>
    <w:rsid w:val="007465C7"/>
    <w:rsid w:val="0074667D"/>
    <w:rsid w:val="0074687C"/>
    <w:rsid w:val="0074760A"/>
    <w:rsid w:val="00750B08"/>
    <w:rsid w:val="00750DC7"/>
    <w:rsid w:val="00751838"/>
    <w:rsid w:val="007518A0"/>
    <w:rsid w:val="00751BE5"/>
    <w:rsid w:val="00751F01"/>
    <w:rsid w:val="00752832"/>
    <w:rsid w:val="00752EEA"/>
    <w:rsid w:val="00752FF3"/>
    <w:rsid w:val="007531CC"/>
    <w:rsid w:val="0075329E"/>
    <w:rsid w:val="007535C3"/>
    <w:rsid w:val="007538AC"/>
    <w:rsid w:val="00753C56"/>
    <w:rsid w:val="00754357"/>
    <w:rsid w:val="00754711"/>
    <w:rsid w:val="0075472C"/>
    <w:rsid w:val="00754CFA"/>
    <w:rsid w:val="00754EEE"/>
    <w:rsid w:val="007552F9"/>
    <w:rsid w:val="007554F9"/>
    <w:rsid w:val="00755604"/>
    <w:rsid w:val="00756289"/>
    <w:rsid w:val="0075672D"/>
    <w:rsid w:val="007567BD"/>
    <w:rsid w:val="00757367"/>
    <w:rsid w:val="00757369"/>
    <w:rsid w:val="00757769"/>
    <w:rsid w:val="007600BF"/>
    <w:rsid w:val="007602BA"/>
    <w:rsid w:val="0076071C"/>
    <w:rsid w:val="00760905"/>
    <w:rsid w:val="00761247"/>
    <w:rsid w:val="00761A62"/>
    <w:rsid w:val="0076275D"/>
    <w:rsid w:val="00762865"/>
    <w:rsid w:val="00763021"/>
    <w:rsid w:val="00763BD3"/>
    <w:rsid w:val="00764A53"/>
    <w:rsid w:val="00764AC0"/>
    <w:rsid w:val="007650DB"/>
    <w:rsid w:val="007654CF"/>
    <w:rsid w:val="007654F6"/>
    <w:rsid w:val="0076566C"/>
    <w:rsid w:val="00765B1C"/>
    <w:rsid w:val="00766B28"/>
    <w:rsid w:val="00767515"/>
    <w:rsid w:val="007677E4"/>
    <w:rsid w:val="00770066"/>
    <w:rsid w:val="00770356"/>
    <w:rsid w:val="0077219B"/>
    <w:rsid w:val="0077255E"/>
    <w:rsid w:val="00772C96"/>
    <w:rsid w:val="0077373E"/>
    <w:rsid w:val="00773C7E"/>
    <w:rsid w:val="00774186"/>
    <w:rsid w:val="00774311"/>
    <w:rsid w:val="007751B1"/>
    <w:rsid w:val="0077545D"/>
    <w:rsid w:val="00775995"/>
    <w:rsid w:val="0077602C"/>
    <w:rsid w:val="00776C41"/>
    <w:rsid w:val="0077736A"/>
    <w:rsid w:val="00780162"/>
    <w:rsid w:val="00780F0D"/>
    <w:rsid w:val="00781144"/>
    <w:rsid w:val="00781850"/>
    <w:rsid w:val="00781C20"/>
    <w:rsid w:val="007823FA"/>
    <w:rsid w:val="00782596"/>
    <w:rsid w:val="00782647"/>
    <w:rsid w:val="00782836"/>
    <w:rsid w:val="00782A5C"/>
    <w:rsid w:val="00782FC0"/>
    <w:rsid w:val="007839E5"/>
    <w:rsid w:val="007843FA"/>
    <w:rsid w:val="007846D4"/>
    <w:rsid w:val="0078522D"/>
    <w:rsid w:val="00785768"/>
    <w:rsid w:val="00785CC5"/>
    <w:rsid w:val="007865B1"/>
    <w:rsid w:val="00786952"/>
    <w:rsid w:val="00786F90"/>
    <w:rsid w:val="00787109"/>
    <w:rsid w:val="00787D74"/>
    <w:rsid w:val="00787FE1"/>
    <w:rsid w:val="00790246"/>
    <w:rsid w:val="00790D28"/>
    <w:rsid w:val="00791200"/>
    <w:rsid w:val="007918FF"/>
    <w:rsid w:val="00791991"/>
    <w:rsid w:val="00791BA0"/>
    <w:rsid w:val="00791C66"/>
    <w:rsid w:val="0079207A"/>
    <w:rsid w:val="007920CC"/>
    <w:rsid w:val="0079271D"/>
    <w:rsid w:val="00792E9E"/>
    <w:rsid w:val="00793E75"/>
    <w:rsid w:val="007946ED"/>
    <w:rsid w:val="00795489"/>
    <w:rsid w:val="00795536"/>
    <w:rsid w:val="007955F3"/>
    <w:rsid w:val="0079560E"/>
    <w:rsid w:val="007966A8"/>
    <w:rsid w:val="0079747E"/>
    <w:rsid w:val="007975B6"/>
    <w:rsid w:val="00797E88"/>
    <w:rsid w:val="007A1380"/>
    <w:rsid w:val="007A204E"/>
    <w:rsid w:val="007A25B3"/>
    <w:rsid w:val="007A2657"/>
    <w:rsid w:val="007A3F65"/>
    <w:rsid w:val="007A46F4"/>
    <w:rsid w:val="007A475F"/>
    <w:rsid w:val="007A4F31"/>
    <w:rsid w:val="007A51CA"/>
    <w:rsid w:val="007A5F26"/>
    <w:rsid w:val="007A628C"/>
    <w:rsid w:val="007A6B26"/>
    <w:rsid w:val="007A6CCC"/>
    <w:rsid w:val="007A7EE6"/>
    <w:rsid w:val="007B0162"/>
    <w:rsid w:val="007B0276"/>
    <w:rsid w:val="007B0938"/>
    <w:rsid w:val="007B0C8E"/>
    <w:rsid w:val="007B0E0D"/>
    <w:rsid w:val="007B0EF0"/>
    <w:rsid w:val="007B1443"/>
    <w:rsid w:val="007B14CF"/>
    <w:rsid w:val="007B1A57"/>
    <w:rsid w:val="007B1CA6"/>
    <w:rsid w:val="007B1CBE"/>
    <w:rsid w:val="007B2148"/>
    <w:rsid w:val="007B36CD"/>
    <w:rsid w:val="007B3791"/>
    <w:rsid w:val="007B3935"/>
    <w:rsid w:val="007B4208"/>
    <w:rsid w:val="007B5236"/>
    <w:rsid w:val="007B52B6"/>
    <w:rsid w:val="007B566C"/>
    <w:rsid w:val="007B5DE0"/>
    <w:rsid w:val="007B606C"/>
    <w:rsid w:val="007B60D3"/>
    <w:rsid w:val="007B6132"/>
    <w:rsid w:val="007B63EE"/>
    <w:rsid w:val="007B6BBB"/>
    <w:rsid w:val="007B72BD"/>
    <w:rsid w:val="007B773B"/>
    <w:rsid w:val="007B794C"/>
    <w:rsid w:val="007B7A51"/>
    <w:rsid w:val="007B7B95"/>
    <w:rsid w:val="007C07E0"/>
    <w:rsid w:val="007C0A8D"/>
    <w:rsid w:val="007C0B77"/>
    <w:rsid w:val="007C0C3C"/>
    <w:rsid w:val="007C0FF8"/>
    <w:rsid w:val="007C24E2"/>
    <w:rsid w:val="007C2516"/>
    <w:rsid w:val="007C26FB"/>
    <w:rsid w:val="007C4504"/>
    <w:rsid w:val="007C4636"/>
    <w:rsid w:val="007C49B1"/>
    <w:rsid w:val="007C4BCD"/>
    <w:rsid w:val="007C50FB"/>
    <w:rsid w:val="007C5DC2"/>
    <w:rsid w:val="007C60B8"/>
    <w:rsid w:val="007C6691"/>
    <w:rsid w:val="007C6E00"/>
    <w:rsid w:val="007C70F9"/>
    <w:rsid w:val="007C72CB"/>
    <w:rsid w:val="007C7B7B"/>
    <w:rsid w:val="007C7BD4"/>
    <w:rsid w:val="007D077F"/>
    <w:rsid w:val="007D0847"/>
    <w:rsid w:val="007D1051"/>
    <w:rsid w:val="007D1416"/>
    <w:rsid w:val="007D14A3"/>
    <w:rsid w:val="007D2364"/>
    <w:rsid w:val="007D268D"/>
    <w:rsid w:val="007D282F"/>
    <w:rsid w:val="007D288C"/>
    <w:rsid w:val="007D2EA2"/>
    <w:rsid w:val="007D395A"/>
    <w:rsid w:val="007D437E"/>
    <w:rsid w:val="007D4E53"/>
    <w:rsid w:val="007D5341"/>
    <w:rsid w:val="007D66DE"/>
    <w:rsid w:val="007D6711"/>
    <w:rsid w:val="007D6F28"/>
    <w:rsid w:val="007D72B6"/>
    <w:rsid w:val="007D7438"/>
    <w:rsid w:val="007E010D"/>
    <w:rsid w:val="007E016F"/>
    <w:rsid w:val="007E01CC"/>
    <w:rsid w:val="007E093A"/>
    <w:rsid w:val="007E0E8C"/>
    <w:rsid w:val="007E1262"/>
    <w:rsid w:val="007E29BE"/>
    <w:rsid w:val="007E2F0A"/>
    <w:rsid w:val="007E34AA"/>
    <w:rsid w:val="007E35C4"/>
    <w:rsid w:val="007E3A54"/>
    <w:rsid w:val="007E427B"/>
    <w:rsid w:val="007E47BF"/>
    <w:rsid w:val="007E4B15"/>
    <w:rsid w:val="007E5F78"/>
    <w:rsid w:val="007E6555"/>
    <w:rsid w:val="007E6A0A"/>
    <w:rsid w:val="007E6A17"/>
    <w:rsid w:val="007E6BA1"/>
    <w:rsid w:val="007E725F"/>
    <w:rsid w:val="007E7284"/>
    <w:rsid w:val="007E73C9"/>
    <w:rsid w:val="007F0F0A"/>
    <w:rsid w:val="007F10A8"/>
    <w:rsid w:val="007F126A"/>
    <w:rsid w:val="007F1A6C"/>
    <w:rsid w:val="007F2A0A"/>
    <w:rsid w:val="007F2CDE"/>
    <w:rsid w:val="007F31FA"/>
    <w:rsid w:val="007F346E"/>
    <w:rsid w:val="007F359A"/>
    <w:rsid w:val="007F3C38"/>
    <w:rsid w:val="007F469C"/>
    <w:rsid w:val="007F51B9"/>
    <w:rsid w:val="007F5826"/>
    <w:rsid w:val="007F62A6"/>
    <w:rsid w:val="007F68C4"/>
    <w:rsid w:val="007F72B4"/>
    <w:rsid w:val="007F7446"/>
    <w:rsid w:val="0080032D"/>
    <w:rsid w:val="00800A95"/>
    <w:rsid w:val="00801107"/>
    <w:rsid w:val="00801308"/>
    <w:rsid w:val="0080213C"/>
    <w:rsid w:val="00803386"/>
    <w:rsid w:val="008036EB"/>
    <w:rsid w:val="008037B7"/>
    <w:rsid w:val="008038D9"/>
    <w:rsid w:val="00803BE5"/>
    <w:rsid w:val="00805385"/>
    <w:rsid w:val="00805412"/>
    <w:rsid w:val="00805547"/>
    <w:rsid w:val="00805D8C"/>
    <w:rsid w:val="00805D9B"/>
    <w:rsid w:val="008066D1"/>
    <w:rsid w:val="00806727"/>
    <w:rsid w:val="00807966"/>
    <w:rsid w:val="00810001"/>
    <w:rsid w:val="0081019D"/>
    <w:rsid w:val="00810339"/>
    <w:rsid w:val="0081039F"/>
    <w:rsid w:val="00810428"/>
    <w:rsid w:val="0081044F"/>
    <w:rsid w:val="00810CB9"/>
    <w:rsid w:val="00810EE0"/>
    <w:rsid w:val="00812004"/>
    <w:rsid w:val="00812D1D"/>
    <w:rsid w:val="00813600"/>
    <w:rsid w:val="0081379F"/>
    <w:rsid w:val="00814111"/>
    <w:rsid w:val="008149B3"/>
    <w:rsid w:val="008149CE"/>
    <w:rsid w:val="0081621A"/>
    <w:rsid w:val="008164D6"/>
    <w:rsid w:val="008164FF"/>
    <w:rsid w:val="0081665A"/>
    <w:rsid w:val="00816677"/>
    <w:rsid w:val="00816BBB"/>
    <w:rsid w:val="00816C0C"/>
    <w:rsid w:val="0081701A"/>
    <w:rsid w:val="0081774E"/>
    <w:rsid w:val="00817873"/>
    <w:rsid w:val="00817BB6"/>
    <w:rsid w:val="00817F8E"/>
    <w:rsid w:val="00820483"/>
    <w:rsid w:val="008206A9"/>
    <w:rsid w:val="00820830"/>
    <w:rsid w:val="00821C3D"/>
    <w:rsid w:val="00821C56"/>
    <w:rsid w:val="00822352"/>
    <w:rsid w:val="00822E0C"/>
    <w:rsid w:val="00822F0E"/>
    <w:rsid w:val="00823362"/>
    <w:rsid w:val="00823C36"/>
    <w:rsid w:val="00823E81"/>
    <w:rsid w:val="008243B4"/>
    <w:rsid w:val="00824462"/>
    <w:rsid w:val="0082454C"/>
    <w:rsid w:val="00824A31"/>
    <w:rsid w:val="00824AF1"/>
    <w:rsid w:val="00824DA4"/>
    <w:rsid w:val="00824DBE"/>
    <w:rsid w:val="00824EA9"/>
    <w:rsid w:val="008255C5"/>
    <w:rsid w:val="00826A80"/>
    <w:rsid w:val="00827CF6"/>
    <w:rsid w:val="00827FA4"/>
    <w:rsid w:val="008302A8"/>
    <w:rsid w:val="0083122F"/>
    <w:rsid w:val="008317A9"/>
    <w:rsid w:val="00832631"/>
    <w:rsid w:val="00832836"/>
    <w:rsid w:val="00832BA8"/>
    <w:rsid w:val="00832DFE"/>
    <w:rsid w:val="00833242"/>
    <w:rsid w:val="00834853"/>
    <w:rsid w:val="00834C40"/>
    <w:rsid w:val="00834EEF"/>
    <w:rsid w:val="008351B6"/>
    <w:rsid w:val="008354C9"/>
    <w:rsid w:val="00835933"/>
    <w:rsid w:val="00835CF3"/>
    <w:rsid w:val="00836A5E"/>
    <w:rsid w:val="00837000"/>
    <w:rsid w:val="008370D7"/>
    <w:rsid w:val="0083738E"/>
    <w:rsid w:val="008402EA"/>
    <w:rsid w:val="00840BED"/>
    <w:rsid w:val="00840C48"/>
    <w:rsid w:val="008422AF"/>
    <w:rsid w:val="00842429"/>
    <w:rsid w:val="00842B79"/>
    <w:rsid w:val="00842B9E"/>
    <w:rsid w:val="00842FA0"/>
    <w:rsid w:val="0084367B"/>
    <w:rsid w:val="008437C1"/>
    <w:rsid w:val="0084474A"/>
    <w:rsid w:val="00845957"/>
    <w:rsid w:val="00845B97"/>
    <w:rsid w:val="008461BE"/>
    <w:rsid w:val="00846CD5"/>
    <w:rsid w:val="00846D69"/>
    <w:rsid w:val="00847700"/>
    <w:rsid w:val="00847839"/>
    <w:rsid w:val="008478A4"/>
    <w:rsid w:val="00847973"/>
    <w:rsid w:val="00847B11"/>
    <w:rsid w:val="0085041D"/>
    <w:rsid w:val="008507EE"/>
    <w:rsid w:val="0085099A"/>
    <w:rsid w:val="00851604"/>
    <w:rsid w:val="008518EB"/>
    <w:rsid w:val="00851AFF"/>
    <w:rsid w:val="00851D2C"/>
    <w:rsid w:val="00852B58"/>
    <w:rsid w:val="00852DC3"/>
    <w:rsid w:val="008534F9"/>
    <w:rsid w:val="00853737"/>
    <w:rsid w:val="00854055"/>
    <w:rsid w:val="008540E0"/>
    <w:rsid w:val="00854C57"/>
    <w:rsid w:val="00855777"/>
    <w:rsid w:val="0085658D"/>
    <w:rsid w:val="00856914"/>
    <w:rsid w:val="0085693F"/>
    <w:rsid w:val="00856A15"/>
    <w:rsid w:val="00857219"/>
    <w:rsid w:val="008579E0"/>
    <w:rsid w:val="00860301"/>
    <w:rsid w:val="008607A8"/>
    <w:rsid w:val="00860F48"/>
    <w:rsid w:val="008612EF"/>
    <w:rsid w:val="008614B4"/>
    <w:rsid w:val="00861828"/>
    <w:rsid w:val="00861D63"/>
    <w:rsid w:val="00862C27"/>
    <w:rsid w:val="00862C4A"/>
    <w:rsid w:val="00862C60"/>
    <w:rsid w:val="0086335A"/>
    <w:rsid w:val="008634D3"/>
    <w:rsid w:val="00863AB1"/>
    <w:rsid w:val="0086433B"/>
    <w:rsid w:val="00864980"/>
    <w:rsid w:val="00864FD2"/>
    <w:rsid w:val="00866053"/>
    <w:rsid w:val="008678C4"/>
    <w:rsid w:val="00867BB0"/>
    <w:rsid w:val="00867BCF"/>
    <w:rsid w:val="00870A13"/>
    <w:rsid w:val="00870B27"/>
    <w:rsid w:val="00870CD9"/>
    <w:rsid w:val="008710B7"/>
    <w:rsid w:val="00871877"/>
    <w:rsid w:val="00871E0A"/>
    <w:rsid w:val="0087203C"/>
    <w:rsid w:val="008720A6"/>
    <w:rsid w:val="008725F0"/>
    <w:rsid w:val="00872666"/>
    <w:rsid w:val="00872FD7"/>
    <w:rsid w:val="00873150"/>
    <w:rsid w:val="00873DEC"/>
    <w:rsid w:val="008745B1"/>
    <w:rsid w:val="00874E44"/>
    <w:rsid w:val="008750D3"/>
    <w:rsid w:val="00875424"/>
    <w:rsid w:val="0087560D"/>
    <w:rsid w:val="00876AD5"/>
    <w:rsid w:val="00876E57"/>
    <w:rsid w:val="00876F42"/>
    <w:rsid w:val="0087707F"/>
    <w:rsid w:val="008777AE"/>
    <w:rsid w:val="008802E4"/>
    <w:rsid w:val="008803FC"/>
    <w:rsid w:val="008806D6"/>
    <w:rsid w:val="00880A83"/>
    <w:rsid w:val="008812B5"/>
    <w:rsid w:val="008813DF"/>
    <w:rsid w:val="00881493"/>
    <w:rsid w:val="0088198E"/>
    <w:rsid w:val="008819DF"/>
    <w:rsid w:val="00881BD5"/>
    <w:rsid w:val="00881DDC"/>
    <w:rsid w:val="00883315"/>
    <w:rsid w:val="00883AA4"/>
    <w:rsid w:val="0088434D"/>
    <w:rsid w:val="008845AC"/>
    <w:rsid w:val="00884653"/>
    <w:rsid w:val="00884802"/>
    <w:rsid w:val="0088482E"/>
    <w:rsid w:val="00884850"/>
    <w:rsid w:val="008848E6"/>
    <w:rsid w:val="008856F8"/>
    <w:rsid w:val="00886012"/>
    <w:rsid w:val="0088699D"/>
    <w:rsid w:val="00886C78"/>
    <w:rsid w:val="00886FBC"/>
    <w:rsid w:val="008870E4"/>
    <w:rsid w:val="008871E6"/>
    <w:rsid w:val="0089031C"/>
    <w:rsid w:val="00890724"/>
    <w:rsid w:val="0089100F"/>
    <w:rsid w:val="00891C79"/>
    <w:rsid w:val="00891CEF"/>
    <w:rsid w:val="00891EBE"/>
    <w:rsid w:val="00892168"/>
    <w:rsid w:val="00892760"/>
    <w:rsid w:val="00892835"/>
    <w:rsid w:val="00893300"/>
    <w:rsid w:val="008949EF"/>
    <w:rsid w:val="00895997"/>
    <w:rsid w:val="008959D1"/>
    <w:rsid w:val="00896B95"/>
    <w:rsid w:val="00896F79"/>
    <w:rsid w:val="00897AC5"/>
    <w:rsid w:val="00897D61"/>
    <w:rsid w:val="00897DB8"/>
    <w:rsid w:val="008A034D"/>
    <w:rsid w:val="008A047D"/>
    <w:rsid w:val="008A06F6"/>
    <w:rsid w:val="008A093F"/>
    <w:rsid w:val="008A0A3F"/>
    <w:rsid w:val="008A14EC"/>
    <w:rsid w:val="008A1574"/>
    <w:rsid w:val="008A182C"/>
    <w:rsid w:val="008A2582"/>
    <w:rsid w:val="008A2719"/>
    <w:rsid w:val="008A27B2"/>
    <w:rsid w:val="008A2834"/>
    <w:rsid w:val="008A2C27"/>
    <w:rsid w:val="008A42E1"/>
    <w:rsid w:val="008A4781"/>
    <w:rsid w:val="008A4B18"/>
    <w:rsid w:val="008A50E8"/>
    <w:rsid w:val="008A518D"/>
    <w:rsid w:val="008A54E1"/>
    <w:rsid w:val="008A5BAF"/>
    <w:rsid w:val="008A5E01"/>
    <w:rsid w:val="008A5F49"/>
    <w:rsid w:val="008A694B"/>
    <w:rsid w:val="008A6BAB"/>
    <w:rsid w:val="008A7065"/>
    <w:rsid w:val="008B008F"/>
    <w:rsid w:val="008B0741"/>
    <w:rsid w:val="008B0AC0"/>
    <w:rsid w:val="008B155D"/>
    <w:rsid w:val="008B1E17"/>
    <w:rsid w:val="008B1E56"/>
    <w:rsid w:val="008B2557"/>
    <w:rsid w:val="008B28C7"/>
    <w:rsid w:val="008B2E6A"/>
    <w:rsid w:val="008B3253"/>
    <w:rsid w:val="008B39E8"/>
    <w:rsid w:val="008B3AD3"/>
    <w:rsid w:val="008B420A"/>
    <w:rsid w:val="008B4641"/>
    <w:rsid w:val="008B54B1"/>
    <w:rsid w:val="008B56B4"/>
    <w:rsid w:val="008B6011"/>
    <w:rsid w:val="008B6223"/>
    <w:rsid w:val="008B6B1A"/>
    <w:rsid w:val="008B74BE"/>
    <w:rsid w:val="008B7D52"/>
    <w:rsid w:val="008C0381"/>
    <w:rsid w:val="008C0464"/>
    <w:rsid w:val="008C1057"/>
    <w:rsid w:val="008C1132"/>
    <w:rsid w:val="008C16E2"/>
    <w:rsid w:val="008C1770"/>
    <w:rsid w:val="008C1890"/>
    <w:rsid w:val="008C1A27"/>
    <w:rsid w:val="008C1ADC"/>
    <w:rsid w:val="008C1CCC"/>
    <w:rsid w:val="008C1D8E"/>
    <w:rsid w:val="008C2C4F"/>
    <w:rsid w:val="008C3C47"/>
    <w:rsid w:val="008C3D5F"/>
    <w:rsid w:val="008C3E9E"/>
    <w:rsid w:val="008C42C1"/>
    <w:rsid w:val="008C47A8"/>
    <w:rsid w:val="008C4906"/>
    <w:rsid w:val="008C4C53"/>
    <w:rsid w:val="008C52DD"/>
    <w:rsid w:val="008C5650"/>
    <w:rsid w:val="008C5920"/>
    <w:rsid w:val="008C5B3B"/>
    <w:rsid w:val="008C5BC4"/>
    <w:rsid w:val="008C5D17"/>
    <w:rsid w:val="008C6044"/>
    <w:rsid w:val="008C6296"/>
    <w:rsid w:val="008C68A1"/>
    <w:rsid w:val="008C698B"/>
    <w:rsid w:val="008C69BF"/>
    <w:rsid w:val="008C7807"/>
    <w:rsid w:val="008D034F"/>
    <w:rsid w:val="008D12A6"/>
    <w:rsid w:val="008D14E7"/>
    <w:rsid w:val="008D2058"/>
    <w:rsid w:val="008D2379"/>
    <w:rsid w:val="008D2B65"/>
    <w:rsid w:val="008D3200"/>
    <w:rsid w:val="008D371E"/>
    <w:rsid w:val="008D3D5F"/>
    <w:rsid w:val="008D441B"/>
    <w:rsid w:val="008D47B8"/>
    <w:rsid w:val="008D48EE"/>
    <w:rsid w:val="008D4DE6"/>
    <w:rsid w:val="008D4F28"/>
    <w:rsid w:val="008D5690"/>
    <w:rsid w:val="008D56EB"/>
    <w:rsid w:val="008D5D97"/>
    <w:rsid w:val="008D6094"/>
    <w:rsid w:val="008D60B3"/>
    <w:rsid w:val="008D6D0D"/>
    <w:rsid w:val="008D7339"/>
    <w:rsid w:val="008D7A6D"/>
    <w:rsid w:val="008D7D39"/>
    <w:rsid w:val="008E0D09"/>
    <w:rsid w:val="008E0EB6"/>
    <w:rsid w:val="008E113B"/>
    <w:rsid w:val="008E1598"/>
    <w:rsid w:val="008E16DA"/>
    <w:rsid w:val="008E221C"/>
    <w:rsid w:val="008E2B19"/>
    <w:rsid w:val="008E32A6"/>
    <w:rsid w:val="008E3651"/>
    <w:rsid w:val="008E4F96"/>
    <w:rsid w:val="008E6294"/>
    <w:rsid w:val="008E62FD"/>
    <w:rsid w:val="008E6792"/>
    <w:rsid w:val="008E6871"/>
    <w:rsid w:val="008E6AA2"/>
    <w:rsid w:val="008E6FEA"/>
    <w:rsid w:val="008E7C33"/>
    <w:rsid w:val="008F0002"/>
    <w:rsid w:val="008F02A7"/>
    <w:rsid w:val="008F04AF"/>
    <w:rsid w:val="008F1070"/>
    <w:rsid w:val="008F114D"/>
    <w:rsid w:val="008F1C5A"/>
    <w:rsid w:val="008F25CC"/>
    <w:rsid w:val="008F2769"/>
    <w:rsid w:val="008F30C1"/>
    <w:rsid w:val="008F3417"/>
    <w:rsid w:val="008F34DD"/>
    <w:rsid w:val="008F3AC2"/>
    <w:rsid w:val="008F445B"/>
    <w:rsid w:val="008F471A"/>
    <w:rsid w:val="008F4AD4"/>
    <w:rsid w:val="008F4F58"/>
    <w:rsid w:val="008F5658"/>
    <w:rsid w:val="008F56B9"/>
    <w:rsid w:val="008F5BA5"/>
    <w:rsid w:val="008F5DA7"/>
    <w:rsid w:val="008F5DB5"/>
    <w:rsid w:val="008F62E1"/>
    <w:rsid w:val="008F6ECD"/>
    <w:rsid w:val="008F75A9"/>
    <w:rsid w:val="008F7801"/>
    <w:rsid w:val="008F7D09"/>
    <w:rsid w:val="00900039"/>
    <w:rsid w:val="00900092"/>
    <w:rsid w:val="00900742"/>
    <w:rsid w:val="009014B8"/>
    <w:rsid w:val="00902540"/>
    <w:rsid w:val="00902853"/>
    <w:rsid w:val="00902947"/>
    <w:rsid w:val="0090326F"/>
    <w:rsid w:val="00903A08"/>
    <w:rsid w:val="00903CFF"/>
    <w:rsid w:val="00904833"/>
    <w:rsid w:val="00904EC0"/>
    <w:rsid w:val="00905BD4"/>
    <w:rsid w:val="0090627A"/>
    <w:rsid w:val="00907CE2"/>
    <w:rsid w:val="00907FAC"/>
    <w:rsid w:val="00910490"/>
    <w:rsid w:val="00910677"/>
    <w:rsid w:val="00910CA8"/>
    <w:rsid w:val="00910EFD"/>
    <w:rsid w:val="00911380"/>
    <w:rsid w:val="00911BB7"/>
    <w:rsid w:val="00911DC0"/>
    <w:rsid w:val="009127D0"/>
    <w:rsid w:val="0091286B"/>
    <w:rsid w:val="00912CF4"/>
    <w:rsid w:val="00912D3F"/>
    <w:rsid w:val="00912FD3"/>
    <w:rsid w:val="009137F4"/>
    <w:rsid w:val="00913F6B"/>
    <w:rsid w:val="009144CA"/>
    <w:rsid w:val="009146CF"/>
    <w:rsid w:val="0091512F"/>
    <w:rsid w:val="00915987"/>
    <w:rsid w:val="00915CE8"/>
    <w:rsid w:val="00916118"/>
    <w:rsid w:val="0091630C"/>
    <w:rsid w:val="00916724"/>
    <w:rsid w:val="00916875"/>
    <w:rsid w:val="00916906"/>
    <w:rsid w:val="009171AA"/>
    <w:rsid w:val="009177EE"/>
    <w:rsid w:val="0091795A"/>
    <w:rsid w:val="009179B5"/>
    <w:rsid w:val="009179E4"/>
    <w:rsid w:val="009203DD"/>
    <w:rsid w:val="00920561"/>
    <w:rsid w:val="00920B21"/>
    <w:rsid w:val="00920DFA"/>
    <w:rsid w:val="00921430"/>
    <w:rsid w:val="0092147B"/>
    <w:rsid w:val="00921D5C"/>
    <w:rsid w:val="009224A0"/>
    <w:rsid w:val="00922541"/>
    <w:rsid w:val="009229FC"/>
    <w:rsid w:val="00922C36"/>
    <w:rsid w:val="00922E7A"/>
    <w:rsid w:val="0092325F"/>
    <w:rsid w:val="0092351E"/>
    <w:rsid w:val="00923968"/>
    <w:rsid w:val="00923D92"/>
    <w:rsid w:val="00925406"/>
    <w:rsid w:val="00925A46"/>
    <w:rsid w:val="00925BFD"/>
    <w:rsid w:val="00926289"/>
    <w:rsid w:val="009263A2"/>
    <w:rsid w:val="0092659A"/>
    <w:rsid w:val="009266B5"/>
    <w:rsid w:val="009270CD"/>
    <w:rsid w:val="00927ABB"/>
    <w:rsid w:val="00927C71"/>
    <w:rsid w:val="00930205"/>
    <w:rsid w:val="00930795"/>
    <w:rsid w:val="00930CE0"/>
    <w:rsid w:val="0093109A"/>
    <w:rsid w:val="009311FB"/>
    <w:rsid w:val="00931417"/>
    <w:rsid w:val="00931470"/>
    <w:rsid w:val="00931939"/>
    <w:rsid w:val="00932D2F"/>
    <w:rsid w:val="00932EEF"/>
    <w:rsid w:val="009330B4"/>
    <w:rsid w:val="009344FC"/>
    <w:rsid w:val="009346D1"/>
    <w:rsid w:val="00934A5D"/>
    <w:rsid w:val="00934F42"/>
    <w:rsid w:val="00934F5F"/>
    <w:rsid w:val="0093560B"/>
    <w:rsid w:val="00935E72"/>
    <w:rsid w:val="00936796"/>
    <w:rsid w:val="009369BD"/>
    <w:rsid w:val="009369C6"/>
    <w:rsid w:val="00936FD4"/>
    <w:rsid w:val="009376D5"/>
    <w:rsid w:val="00937755"/>
    <w:rsid w:val="00937AF9"/>
    <w:rsid w:val="009401F8"/>
    <w:rsid w:val="00940602"/>
    <w:rsid w:val="00941663"/>
    <w:rsid w:val="009424D5"/>
    <w:rsid w:val="0094258B"/>
    <w:rsid w:val="00942853"/>
    <w:rsid w:val="009428BD"/>
    <w:rsid w:val="00943176"/>
    <w:rsid w:val="009431E2"/>
    <w:rsid w:val="00943E11"/>
    <w:rsid w:val="00944252"/>
    <w:rsid w:val="0094479C"/>
    <w:rsid w:val="009447F3"/>
    <w:rsid w:val="00944CB1"/>
    <w:rsid w:val="0094615B"/>
    <w:rsid w:val="009462DE"/>
    <w:rsid w:val="009463A4"/>
    <w:rsid w:val="00946749"/>
    <w:rsid w:val="00946DEB"/>
    <w:rsid w:val="0094704B"/>
    <w:rsid w:val="009472AE"/>
    <w:rsid w:val="009472ED"/>
    <w:rsid w:val="009479C4"/>
    <w:rsid w:val="00947CB4"/>
    <w:rsid w:val="0095075F"/>
    <w:rsid w:val="00951086"/>
    <w:rsid w:val="009517DB"/>
    <w:rsid w:val="009518D4"/>
    <w:rsid w:val="00951A8C"/>
    <w:rsid w:val="00951C4A"/>
    <w:rsid w:val="00952EE4"/>
    <w:rsid w:val="00953AD0"/>
    <w:rsid w:val="00953B8F"/>
    <w:rsid w:val="00953F47"/>
    <w:rsid w:val="00954395"/>
    <w:rsid w:val="009545AB"/>
    <w:rsid w:val="00955088"/>
    <w:rsid w:val="009552A6"/>
    <w:rsid w:val="0095533A"/>
    <w:rsid w:val="009555BA"/>
    <w:rsid w:val="00955765"/>
    <w:rsid w:val="00955B09"/>
    <w:rsid w:val="009560DC"/>
    <w:rsid w:val="009562CE"/>
    <w:rsid w:val="009565AC"/>
    <w:rsid w:val="009569FA"/>
    <w:rsid w:val="00956A7C"/>
    <w:rsid w:val="00956D4D"/>
    <w:rsid w:val="00957FFB"/>
    <w:rsid w:val="00960277"/>
    <w:rsid w:val="00960E04"/>
    <w:rsid w:val="00960F1B"/>
    <w:rsid w:val="00962F8A"/>
    <w:rsid w:val="00963175"/>
    <w:rsid w:val="00963A77"/>
    <w:rsid w:val="00964198"/>
    <w:rsid w:val="00964EB5"/>
    <w:rsid w:val="009653E8"/>
    <w:rsid w:val="00965B06"/>
    <w:rsid w:val="00965C22"/>
    <w:rsid w:val="00966528"/>
    <w:rsid w:val="009666FE"/>
    <w:rsid w:val="00966D59"/>
    <w:rsid w:val="00966D75"/>
    <w:rsid w:val="00966DD8"/>
    <w:rsid w:val="00967A96"/>
    <w:rsid w:val="00967E19"/>
    <w:rsid w:val="00967FF8"/>
    <w:rsid w:val="00971576"/>
    <w:rsid w:val="009715E1"/>
    <w:rsid w:val="009718B3"/>
    <w:rsid w:val="0097235B"/>
    <w:rsid w:val="00972923"/>
    <w:rsid w:val="00972B2C"/>
    <w:rsid w:val="00972FEC"/>
    <w:rsid w:val="009736E4"/>
    <w:rsid w:val="009738D3"/>
    <w:rsid w:val="0097404D"/>
    <w:rsid w:val="0097454F"/>
    <w:rsid w:val="009749CF"/>
    <w:rsid w:val="00975190"/>
    <w:rsid w:val="009751A9"/>
    <w:rsid w:val="00975FA7"/>
    <w:rsid w:val="009760AE"/>
    <w:rsid w:val="00976534"/>
    <w:rsid w:val="00976C93"/>
    <w:rsid w:val="00976C9B"/>
    <w:rsid w:val="00977A84"/>
    <w:rsid w:val="0098006E"/>
    <w:rsid w:val="0098055E"/>
    <w:rsid w:val="00980B68"/>
    <w:rsid w:val="00981B02"/>
    <w:rsid w:val="00981CCB"/>
    <w:rsid w:val="00982597"/>
    <w:rsid w:val="00982886"/>
    <w:rsid w:val="00982F35"/>
    <w:rsid w:val="009832DA"/>
    <w:rsid w:val="00984007"/>
    <w:rsid w:val="00984D9A"/>
    <w:rsid w:val="00985520"/>
    <w:rsid w:val="00985552"/>
    <w:rsid w:val="00985948"/>
    <w:rsid w:val="00986E1E"/>
    <w:rsid w:val="0098747B"/>
    <w:rsid w:val="00990002"/>
    <w:rsid w:val="009902CC"/>
    <w:rsid w:val="009902E7"/>
    <w:rsid w:val="00990869"/>
    <w:rsid w:val="00990A0C"/>
    <w:rsid w:val="00990B0C"/>
    <w:rsid w:val="00990C77"/>
    <w:rsid w:val="0099119C"/>
    <w:rsid w:val="009911E2"/>
    <w:rsid w:val="009913C8"/>
    <w:rsid w:val="00991447"/>
    <w:rsid w:val="00991750"/>
    <w:rsid w:val="0099203B"/>
    <w:rsid w:val="00992782"/>
    <w:rsid w:val="00992959"/>
    <w:rsid w:val="009945EB"/>
    <w:rsid w:val="009948B5"/>
    <w:rsid w:val="00995DBA"/>
    <w:rsid w:val="00995EFC"/>
    <w:rsid w:val="00996B12"/>
    <w:rsid w:val="009970F0"/>
    <w:rsid w:val="00997DD5"/>
    <w:rsid w:val="009A06F7"/>
    <w:rsid w:val="009A0794"/>
    <w:rsid w:val="009A0B40"/>
    <w:rsid w:val="009A1078"/>
    <w:rsid w:val="009A11E9"/>
    <w:rsid w:val="009A126B"/>
    <w:rsid w:val="009A1EDE"/>
    <w:rsid w:val="009A2466"/>
    <w:rsid w:val="009A25A7"/>
    <w:rsid w:val="009A2E9A"/>
    <w:rsid w:val="009A3AE5"/>
    <w:rsid w:val="009A4627"/>
    <w:rsid w:val="009A492B"/>
    <w:rsid w:val="009A5102"/>
    <w:rsid w:val="009A58EA"/>
    <w:rsid w:val="009A5FA2"/>
    <w:rsid w:val="009A7498"/>
    <w:rsid w:val="009A7702"/>
    <w:rsid w:val="009A7716"/>
    <w:rsid w:val="009B1346"/>
    <w:rsid w:val="009B1A6C"/>
    <w:rsid w:val="009B1DEA"/>
    <w:rsid w:val="009B24A6"/>
    <w:rsid w:val="009B26E7"/>
    <w:rsid w:val="009B2D9B"/>
    <w:rsid w:val="009B2E78"/>
    <w:rsid w:val="009B395D"/>
    <w:rsid w:val="009B4FBF"/>
    <w:rsid w:val="009B5127"/>
    <w:rsid w:val="009B5747"/>
    <w:rsid w:val="009B62EB"/>
    <w:rsid w:val="009B6619"/>
    <w:rsid w:val="009B6C85"/>
    <w:rsid w:val="009B6CE3"/>
    <w:rsid w:val="009B72F9"/>
    <w:rsid w:val="009B774A"/>
    <w:rsid w:val="009B77A3"/>
    <w:rsid w:val="009B783D"/>
    <w:rsid w:val="009B7A6C"/>
    <w:rsid w:val="009C0BEC"/>
    <w:rsid w:val="009C1178"/>
    <w:rsid w:val="009C1E29"/>
    <w:rsid w:val="009C1E5B"/>
    <w:rsid w:val="009C1F8A"/>
    <w:rsid w:val="009C2022"/>
    <w:rsid w:val="009C2143"/>
    <w:rsid w:val="009C262F"/>
    <w:rsid w:val="009C319A"/>
    <w:rsid w:val="009C3F3D"/>
    <w:rsid w:val="009C5413"/>
    <w:rsid w:val="009C6002"/>
    <w:rsid w:val="009C627D"/>
    <w:rsid w:val="009C6C78"/>
    <w:rsid w:val="009C7540"/>
    <w:rsid w:val="009C7F35"/>
    <w:rsid w:val="009C7F43"/>
    <w:rsid w:val="009D0241"/>
    <w:rsid w:val="009D0487"/>
    <w:rsid w:val="009D0679"/>
    <w:rsid w:val="009D0904"/>
    <w:rsid w:val="009D10C6"/>
    <w:rsid w:val="009D17DF"/>
    <w:rsid w:val="009D1C01"/>
    <w:rsid w:val="009D2149"/>
    <w:rsid w:val="009D21C3"/>
    <w:rsid w:val="009D238A"/>
    <w:rsid w:val="009D3539"/>
    <w:rsid w:val="009D396B"/>
    <w:rsid w:val="009D3C43"/>
    <w:rsid w:val="009D3DF8"/>
    <w:rsid w:val="009D40B6"/>
    <w:rsid w:val="009D43BF"/>
    <w:rsid w:val="009D53E9"/>
    <w:rsid w:val="009D60BE"/>
    <w:rsid w:val="009D67D5"/>
    <w:rsid w:val="009D6911"/>
    <w:rsid w:val="009D79B6"/>
    <w:rsid w:val="009D7E96"/>
    <w:rsid w:val="009E0396"/>
    <w:rsid w:val="009E1561"/>
    <w:rsid w:val="009E1A06"/>
    <w:rsid w:val="009E1AE3"/>
    <w:rsid w:val="009E1E9A"/>
    <w:rsid w:val="009E27C5"/>
    <w:rsid w:val="009E2856"/>
    <w:rsid w:val="009E2B6E"/>
    <w:rsid w:val="009E3F04"/>
    <w:rsid w:val="009E5533"/>
    <w:rsid w:val="009E5587"/>
    <w:rsid w:val="009E55AA"/>
    <w:rsid w:val="009E589C"/>
    <w:rsid w:val="009E654D"/>
    <w:rsid w:val="009E6803"/>
    <w:rsid w:val="009E6D9B"/>
    <w:rsid w:val="009F07AA"/>
    <w:rsid w:val="009F16F4"/>
    <w:rsid w:val="009F33AF"/>
    <w:rsid w:val="009F38E7"/>
    <w:rsid w:val="009F4930"/>
    <w:rsid w:val="009F4CFD"/>
    <w:rsid w:val="009F4D62"/>
    <w:rsid w:val="009F54D4"/>
    <w:rsid w:val="009F576F"/>
    <w:rsid w:val="009F57BF"/>
    <w:rsid w:val="009F64DC"/>
    <w:rsid w:val="009F657B"/>
    <w:rsid w:val="009F6BCE"/>
    <w:rsid w:val="009F6E4C"/>
    <w:rsid w:val="009F7252"/>
    <w:rsid w:val="009F75EC"/>
    <w:rsid w:val="009F79A4"/>
    <w:rsid w:val="009F7A4F"/>
    <w:rsid w:val="009F7AD0"/>
    <w:rsid w:val="009F7B98"/>
    <w:rsid w:val="00A0091F"/>
    <w:rsid w:val="00A00B4A"/>
    <w:rsid w:val="00A00D7C"/>
    <w:rsid w:val="00A00E7F"/>
    <w:rsid w:val="00A011E5"/>
    <w:rsid w:val="00A0197C"/>
    <w:rsid w:val="00A01BAD"/>
    <w:rsid w:val="00A023D0"/>
    <w:rsid w:val="00A02ECA"/>
    <w:rsid w:val="00A02F90"/>
    <w:rsid w:val="00A02FF1"/>
    <w:rsid w:val="00A033AE"/>
    <w:rsid w:val="00A03522"/>
    <w:rsid w:val="00A0446F"/>
    <w:rsid w:val="00A0467D"/>
    <w:rsid w:val="00A04699"/>
    <w:rsid w:val="00A04E13"/>
    <w:rsid w:val="00A054EE"/>
    <w:rsid w:val="00A055AA"/>
    <w:rsid w:val="00A05777"/>
    <w:rsid w:val="00A0586A"/>
    <w:rsid w:val="00A059B5"/>
    <w:rsid w:val="00A05C02"/>
    <w:rsid w:val="00A068A9"/>
    <w:rsid w:val="00A06A0F"/>
    <w:rsid w:val="00A07590"/>
    <w:rsid w:val="00A07857"/>
    <w:rsid w:val="00A079B6"/>
    <w:rsid w:val="00A07CD5"/>
    <w:rsid w:val="00A07CF2"/>
    <w:rsid w:val="00A10559"/>
    <w:rsid w:val="00A105A0"/>
    <w:rsid w:val="00A11083"/>
    <w:rsid w:val="00A1149A"/>
    <w:rsid w:val="00A11720"/>
    <w:rsid w:val="00A11976"/>
    <w:rsid w:val="00A11CB8"/>
    <w:rsid w:val="00A127EF"/>
    <w:rsid w:val="00A12840"/>
    <w:rsid w:val="00A12AAC"/>
    <w:rsid w:val="00A13476"/>
    <w:rsid w:val="00A135AC"/>
    <w:rsid w:val="00A13660"/>
    <w:rsid w:val="00A1397D"/>
    <w:rsid w:val="00A13C8B"/>
    <w:rsid w:val="00A14527"/>
    <w:rsid w:val="00A1465C"/>
    <w:rsid w:val="00A14CEF"/>
    <w:rsid w:val="00A15CCF"/>
    <w:rsid w:val="00A15E91"/>
    <w:rsid w:val="00A15EE6"/>
    <w:rsid w:val="00A16004"/>
    <w:rsid w:val="00A1658E"/>
    <w:rsid w:val="00A167D6"/>
    <w:rsid w:val="00A173AF"/>
    <w:rsid w:val="00A200CB"/>
    <w:rsid w:val="00A205BC"/>
    <w:rsid w:val="00A21128"/>
    <w:rsid w:val="00A211DC"/>
    <w:rsid w:val="00A21216"/>
    <w:rsid w:val="00A212CE"/>
    <w:rsid w:val="00A21505"/>
    <w:rsid w:val="00A21721"/>
    <w:rsid w:val="00A2200F"/>
    <w:rsid w:val="00A22E8F"/>
    <w:rsid w:val="00A230F5"/>
    <w:rsid w:val="00A23695"/>
    <w:rsid w:val="00A2378B"/>
    <w:rsid w:val="00A23DD5"/>
    <w:rsid w:val="00A23E88"/>
    <w:rsid w:val="00A2413B"/>
    <w:rsid w:val="00A24909"/>
    <w:rsid w:val="00A252FC"/>
    <w:rsid w:val="00A25348"/>
    <w:rsid w:val="00A25375"/>
    <w:rsid w:val="00A25EE4"/>
    <w:rsid w:val="00A262B3"/>
    <w:rsid w:val="00A264B1"/>
    <w:rsid w:val="00A2650F"/>
    <w:rsid w:val="00A27375"/>
    <w:rsid w:val="00A2784B"/>
    <w:rsid w:val="00A2792F"/>
    <w:rsid w:val="00A301EB"/>
    <w:rsid w:val="00A31233"/>
    <w:rsid w:val="00A31836"/>
    <w:rsid w:val="00A318D2"/>
    <w:rsid w:val="00A3249C"/>
    <w:rsid w:val="00A32E19"/>
    <w:rsid w:val="00A3325E"/>
    <w:rsid w:val="00A3327E"/>
    <w:rsid w:val="00A3361D"/>
    <w:rsid w:val="00A33695"/>
    <w:rsid w:val="00A337AB"/>
    <w:rsid w:val="00A33C60"/>
    <w:rsid w:val="00A35A40"/>
    <w:rsid w:val="00A35FB9"/>
    <w:rsid w:val="00A3659B"/>
    <w:rsid w:val="00A36760"/>
    <w:rsid w:val="00A36803"/>
    <w:rsid w:val="00A36D70"/>
    <w:rsid w:val="00A36DBF"/>
    <w:rsid w:val="00A376A3"/>
    <w:rsid w:val="00A413C9"/>
    <w:rsid w:val="00A418CB"/>
    <w:rsid w:val="00A42283"/>
    <w:rsid w:val="00A425D5"/>
    <w:rsid w:val="00A42EE1"/>
    <w:rsid w:val="00A438B6"/>
    <w:rsid w:val="00A438B9"/>
    <w:rsid w:val="00A444C5"/>
    <w:rsid w:val="00A451EC"/>
    <w:rsid w:val="00A45DAD"/>
    <w:rsid w:val="00A4660A"/>
    <w:rsid w:val="00A467B5"/>
    <w:rsid w:val="00A46B8B"/>
    <w:rsid w:val="00A46D69"/>
    <w:rsid w:val="00A46EC4"/>
    <w:rsid w:val="00A474A1"/>
    <w:rsid w:val="00A474A4"/>
    <w:rsid w:val="00A47C32"/>
    <w:rsid w:val="00A47E11"/>
    <w:rsid w:val="00A501D3"/>
    <w:rsid w:val="00A5024F"/>
    <w:rsid w:val="00A50DC8"/>
    <w:rsid w:val="00A51E25"/>
    <w:rsid w:val="00A51E51"/>
    <w:rsid w:val="00A52282"/>
    <w:rsid w:val="00A52C0A"/>
    <w:rsid w:val="00A534E6"/>
    <w:rsid w:val="00A535B1"/>
    <w:rsid w:val="00A53AD6"/>
    <w:rsid w:val="00A54948"/>
    <w:rsid w:val="00A54CB7"/>
    <w:rsid w:val="00A55210"/>
    <w:rsid w:val="00A5599B"/>
    <w:rsid w:val="00A55B4A"/>
    <w:rsid w:val="00A55D65"/>
    <w:rsid w:val="00A55FC8"/>
    <w:rsid w:val="00A56302"/>
    <w:rsid w:val="00A5670E"/>
    <w:rsid w:val="00A56E75"/>
    <w:rsid w:val="00A56E89"/>
    <w:rsid w:val="00A60598"/>
    <w:rsid w:val="00A6092D"/>
    <w:rsid w:val="00A60971"/>
    <w:rsid w:val="00A60A3D"/>
    <w:rsid w:val="00A60AD7"/>
    <w:rsid w:val="00A610FA"/>
    <w:rsid w:val="00A61E7A"/>
    <w:rsid w:val="00A63339"/>
    <w:rsid w:val="00A633A7"/>
    <w:rsid w:val="00A6399D"/>
    <w:rsid w:val="00A63A63"/>
    <w:rsid w:val="00A63A7F"/>
    <w:rsid w:val="00A63FE3"/>
    <w:rsid w:val="00A64312"/>
    <w:rsid w:val="00A64FCA"/>
    <w:rsid w:val="00A65420"/>
    <w:rsid w:val="00A654FE"/>
    <w:rsid w:val="00A65604"/>
    <w:rsid w:val="00A66423"/>
    <w:rsid w:val="00A67010"/>
    <w:rsid w:val="00A67923"/>
    <w:rsid w:val="00A67CE3"/>
    <w:rsid w:val="00A70C37"/>
    <w:rsid w:val="00A70F20"/>
    <w:rsid w:val="00A713BA"/>
    <w:rsid w:val="00A717FB"/>
    <w:rsid w:val="00A723DF"/>
    <w:rsid w:val="00A72AD2"/>
    <w:rsid w:val="00A732DF"/>
    <w:rsid w:val="00A73CB4"/>
    <w:rsid w:val="00A7440A"/>
    <w:rsid w:val="00A749A8"/>
    <w:rsid w:val="00A749D9"/>
    <w:rsid w:val="00A750C5"/>
    <w:rsid w:val="00A756EB"/>
    <w:rsid w:val="00A75776"/>
    <w:rsid w:val="00A75AB6"/>
    <w:rsid w:val="00A75DEC"/>
    <w:rsid w:val="00A76A25"/>
    <w:rsid w:val="00A76FA0"/>
    <w:rsid w:val="00A77BCC"/>
    <w:rsid w:val="00A77FB2"/>
    <w:rsid w:val="00A80297"/>
    <w:rsid w:val="00A8037B"/>
    <w:rsid w:val="00A80CB8"/>
    <w:rsid w:val="00A80CBA"/>
    <w:rsid w:val="00A80D52"/>
    <w:rsid w:val="00A80F9B"/>
    <w:rsid w:val="00A8133E"/>
    <w:rsid w:val="00A81FAF"/>
    <w:rsid w:val="00A827DF"/>
    <w:rsid w:val="00A8299F"/>
    <w:rsid w:val="00A82B37"/>
    <w:rsid w:val="00A839D1"/>
    <w:rsid w:val="00A84E13"/>
    <w:rsid w:val="00A85566"/>
    <w:rsid w:val="00A8688E"/>
    <w:rsid w:val="00A86CD9"/>
    <w:rsid w:val="00A86D93"/>
    <w:rsid w:val="00A86EE3"/>
    <w:rsid w:val="00A86F3C"/>
    <w:rsid w:val="00A8703A"/>
    <w:rsid w:val="00A87542"/>
    <w:rsid w:val="00A879AF"/>
    <w:rsid w:val="00A91E84"/>
    <w:rsid w:val="00A92641"/>
    <w:rsid w:val="00A92D15"/>
    <w:rsid w:val="00A92DC1"/>
    <w:rsid w:val="00A933A6"/>
    <w:rsid w:val="00A93E10"/>
    <w:rsid w:val="00A945FE"/>
    <w:rsid w:val="00A94700"/>
    <w:rsid w:val="00A95651"/>
    <w:rsid w:val="00A957A5"/>
    <w:rsid w:val="00A95DA0"/>
    <w:rsid w:val="00A962CF"/>
    <w:rsid w:val="00A97253"/>
    <w:rsid w:val="00A975D4"/>
    <w:rsid w:val="00A97AD0"/>
    <w:rsid w:val="00A97DEA"/>
    <w:rsid w:val="00AA04E8"/>
    <w:rsid w:val="00AA0B12"/>
    <w:rsid w:val="00AA0F00"/>
    <w:rsid w:val="00AA1041"/>
    <w:rsid w:val="00AA11BA"/>
    <w:rsid w:val="00AA149D"/>
    <w:rsid w:val="00AA2184"/>
    <w:rsid w:val="00AA28AF"/>
    <w:rsid w:val="00AA292C"/>
    <w:rsid w:val="00AA4956"/>
    <w:rsid w:val="00AA50BA"/>
    <w:rsid w:val="00AA5150"/>
    <w:rsid w:val="00AA5CAA"/>
    <w:rsid w:val="00AA5D97"/>
    <w:rsid w:val="00AA7836"/>
    <w:rsid w:val="00AA791E"/>
    <w:rsid w:val="00AA7B92"/>
    <w:rsid w:val="00AA7CC5"/>
    <w:rsid w:val="00AA7F8D"/>
    <w:rsid w:val="00AB07F9"/>
    <w:rsid w:val="00AB09CC"/>
    <w:rsid w:val="00AB1525"/>
    <w:rsid w:val="00AB1599"/>
    <w:rsid w:val="00AB16D7"/>
    <w:rsid w:val="00AB225C"/>
    <w:rsid w:val="00AB2C02"/>
    <w:rsid w:val="00AB3080"/>
    <w:rsid w:val="00AB337B"/>
    <w:rsid w:val="00AB37F2"/>
    <w:rsid w:val="00AB3EA3"/>
    <w:rsid w:val="00AB4504"/>
    <w:rsid w:val="00AB5930"/>
    <w:rsid w:val="00AB5F93"/>
    <w:rsid w:val="00AB662D"/>
    <w:rsid w:val="00AB6871"/>
    <w:rsid w:val="00AB6974"/>
    <w:rsid w:val="00AB6C79"/>
    <w:rsid w:val="00AB7824"/>
    <w:rsid w:val="00AC074E"/>
    <w:rsid w:val="00AC0971"/>
    <w:rsid w:val="00AC0BD1"/>
    <w:rsid w:val="00AC0C25"/>
    <w:rsid w:val="00AC0EE7"/>
    <w:rsid w:val="00AC1115"/>
    <w:rsid w:val="00AC1868"/>
    <w:rsid w:val="00AC1BCC"/>
    <w:rsid w:val="00AC223F"/>
    <w:rsid w:val="00AC2615"/>
    <w:rsid w:val="00AC2D34"/>
    <w:rsid w:val="00AC2FCC"/>
    <w:rsid w:val="00AC31AA"/>
    <w:rsid w:val="00AC3FC2"/>
    <w:rsid w:val="00AC4029"/>
    <w:rsid w:val="00AC42AA"/>
    <w:rsid w:val="00AC513E"/>
    <w:rsid w:val="00AC52E1"/>
    <w:rsid w:val="00AC53E8"/>
    <w:rsid w:val="00AC54D2"/>
    <w:rsid w:val="00AC5A1F"/>
    <w:rsid w:val="00AC614E"/>
    <w:rsid w:val="00AC63EB"/>
    <w:rsid w:val="00AC674C"/>
    <w:rsid w:val="00AC6E3D"/>
    <w:rsid w:val="00AC7350"/>
    <w:rsid w:val="00AC77A5"/>
    <w:rsid w:val="00AC7A5F"/>
    <w:rsid w:val="00AC7DD5"/>
    <w:rsid w:val="00AD0637"/>
    <w:rsid w:val="00AD0C65"/>
    <w:rsid w:val="00AD11B5"/>
    <w:rsid w:val="00AD16A4"/>
    <w:rsid w:val="00AD1AED"/>
    <w:rsid w:val="00AD2ACC"/>
    <w:rsid w:val="00AD31FD"/>
    <w:rsid w:val="00AD4443"/>
    <w:rsid w:val="00AD4A46"/>
    <w:rsid w:val="00AD4E3B"/>
    <w:rsid w:val="00AD591D"/>
    <w:rsid w:val="00AD5CD5"/>
    <w:rsid w:val="00AD6204"/>
    <w:rsid w:val="00AD6296"/>
    <w:rsid w:val="00AD6459"/>
    <w:rsid w:val="00AD65F4"/>
    <w:rsid w:val="00AD6EF4"/>
    <w:rsid w:val="00AD70E4"/>
    <w:rsid w:val="00AD736B"/>
    <w:rsid w:val="00AD7573"/>
    <w:rsid w:val="00AD778D"/>
    <w:rsid w:val="00AD7CA2"/>
    <w:rsid w:val="00AD7DFE"/>
    <w:rsid w:val="00AD7EB8"/>
    <w:rsid w:val="00AE0209"/>
    <w:rsid w:val="00AE0694"/>
    <w:rsid w:val="00AE192E"/>
    <w:rsid w:val="00AE20E3"/>
    <w:rsid w:val="00AE254E"/>
    <w:rsid w:val="00AE2E16"/>
    <w:rsid w:val="00AE37AA"/>
    <w:rsid w:val="00AE37E9"/>
    <w:rsid w:val="00AE3DAD"/>
    <w:rsid w:val="00AE4224"/>
    <w:rsid w:val="00AE4558"/>
    <w:rsid w:val="00AE4A2F"/>
    <w:rsid w:val="00AE5097"/>
    <w:rsid w:val="00AE524E"/>
    <w:rsid w:val="00AE5909"/>
    <w:rsid w:val="00AE606E"/>
    <w:rsid w:val="00AE6126"/>
    <w:rsid w:val="00AE62FB"/>
    <w:rsid w:val="00AE63C7"/>
    <w:rsid w:val="00AE6EC3"/>
    <w:rsid w:val="00AE6F51"/>
    <w:rsid w:val="00AE7942"/>
    <w:rsid w:val="00AE7BFA"/>
    <w:rsid w:val="00AF03BB"/>
    <w:rsid w:val="00AF03BE"/>
    <w:rsid w:val="00AF0EEA"/>
    <w:rsid w:val="00AF1D9A"/>
    <w:rsid w:val="00AF2830"/>
    <w:rsid w:val="00AF29EF"/>
    <w:rsid w:val="00AF312B"/>
    <w:rsid w:val="00AF360E"/>
    <w:rsid w:val="00AF36B6"/>
    <w:rsid w:val="00AF3B74"/>
    <w:rsid w:val="00AF43FF"/>
    <w:rsid w:val="00AF4BEA"/>
    <w:rsid w:val="00AF5697"/>
    <w:rsid w:val="00AF62D7"/>
    <w:rsid w:val="00AF6433"/>
    <w:rsid w:val="00AF660C"/>
    <w:rsid w:val="00AF6784"/>
    <w:rsid w:val="00AF6BBE"/>
    <w:rsid w:val="00AF6D13"/>
    <w:rsid w:val="00AF7253"/>
    <w:rsid w:val="00AF7646"/>
    <w:rsid w:val="00AF78E6"/>
    <w:rsid w:val="00B00441"/>
    <w:rsid w:val="00B0050B"/>
    <w:rsid w:val="00B00951"/>
    <w:rsid w:val="00B0108C"/>
    <w:rsid w:val="00B010EE"/>
    <w:rsid w:val="00B01426"/>
    <w:rsid w:val="00B01546"/>
    <w:rsid w:val="00B01612"/>
    <w:rsid w:val="00B01AAA"/>
    <w:rsid w:val="00B026AB"/>
    <w:rsid w:val="00B027E4"/>
    <w:rsid w:val="00B03354"/>
    <w:rsid w:val="00B03685"/>
    <w:rsid w:val="00B04729"/>
    <w:rsid w:val="00B04953"/>
    <w:rsid w:val="00B04A30"/>
    <w:rsid w:val="00B05209"/>
    <w:rsid w:val="00B055DA"/>
    <w:rsid w:val="00B0599E"/>
    <w:rsid w:val="00B05D57"/>
    <w:rsid w:val="00B05EAD"/>
    <w:rsid w:val="00B06BA9"/>
    <w:rsid w:val="00B07751"/>
    <w:rsid w:val="00B077FD"/>
    <w:rsid w:val="00B1008E"/>
    <w:rsid w:val="00B104DC"/>
    <w:rsid w:val="00B10AFA"/>
    <w:rsid w:val="00B10E88"/>
    <w:rsid w:val="00B10EC2"/>
    <w:rsid w:val="00B10F3E"/>
    <w:rsid w:val="00B11751"/>
    <w:rsid w:val="00B11F35"/>
    <w:rsid w:val="00B1242C"/>
    <w:rsid w:val="00B13999"/>
    <w:rsid w:val="00B13D9B"/>
    <w:rsid w:val="00B14669"/>
    <w:rsid w:val="00B14BCB"/>
    <w:rsid w:val="00B14C28"/>
    <w:rsid w:val="00B14C9E"/>
    <w:rsid w:val="00B1548A"/>
    <w:rsid w:val="00B15FBB"/>
    <w:rsid w:val="00B160F4"/>
    <w:rsid w:val="00B16563"/>
    <w:rsid w:val="00B16E8C"/>
    <w:rsid w:val="00B16EF3"/>
    <w:rsid w:val="00B20812"/>
    <w:rsid w:val="00B2084F"/>
    <w:rsid w:val="00B20AD6"/>
    <w:rsid w:val="00B20D9D"/>
    <w:rsid w:val="00B2146B"/>
    <w:rsid w:val="00B21A41"/>
    <w:rsid w:val="00B22EA6"/>
    <w:rsid w:val="00B232D7"/>
    <w:rsid w:val="00B23436"/>
    <w:rsid w:val="00B23461"/>
    <w:rsid w:val="00B23652"/>
    <w:rsid w:val="00B237C9"/>
    <w:rsid w:val="00B23D07"/>
    <w:rsid w:val="00B23F32"/>
    <w:rsid w:val="00B24088"/>
    <w:rsid w:val="00B24C96"/>
    <w:rsid w:val="00B24FED"/>
    <w:rsid w:val="00B25EC5"/>
    <w:rsid w:val="00B2601B"/>
    <w:rsid w:val="00B26F5F"/>
    <w:rsid w:val="00B270D7"/>
    <w:rsid w:val="00B2725B"/>
    <w:rsid w:val="00B2765B"/>
    <w:rsid w:val="00B27689"/>
    <w:rsid w:val="00B277AE"/>
    <w:rsid w:val="00B27ADE"/>
    <w:rsid w:val="00B27C90"/>
    <w:rsid w:val="00B3019D"/>
    <w:rsid w:val="00B3037F"/>
    <w:rsid w:val="00B30AFD"/>
    <w:rsid w:val="00B3116E"/>
    <w:rsid w:val="00B313A0"/>
    <w:rsid w:val="00B31E36"/>
    <w:rsid w:val="00B31F62"/>
    <w:rsid w:val="00B32121"/>
    <w:rsid w:val="00B3244A"/>
    <w:rsid w:val="00B3487C"/>
    <w:rsid w:val="00B35114"/>
    <w:rsid w:val="00B35BB1"/>
    <w:rsid w:val="00B370CE"/>
    <w:rsid w:val="00B379BD"/>
    <w:rsid w:val="00B37DA0"/>
    <w:rsid w:val="00B37FB3"/>
    <w:rsid w:val="00B40292"/>
    <w:rsid w:val="00B4065C"/>
    <w:rsid w:val="00B4077D"/>
    <w:rsid w:val="00B4116C"/>
    <w:rsid w:val="00B4188F"/>
    <w:rsid w:val="00B41F57"/>
    <w:rsid w:val="00B41FC6"/>
    <w:rsid w:val="00B422F2"/>
    <w:rsid w:val="00B426E1"/>
    <w:rsid w:val="00B42CDD"/>
    <w:rsid w:val="00B430DC"/>
    <w:rsid w:val="00B436ED"/>
    <w:rsid w:val="00B43FB5"/>
    <w:rsid w:val="00B44248"/>
    <w:rsid w:val="00B45624"/>
    <w:rsid w:val="00B45CF1"/>
    <w:rsid w:val="00B46630"/>
    <w:rsid w:val="00B466B3"/>
    <w:rsid w:val="00B46E09"/>
    <w:rsid w:val="00B47D47"/>
    <w:rsid w:val="00B505C5"/>
    <w:rsid w:val="00B511FB"/>
    <w:rsid w:val="00B5134D"/>
    <w:rsid w:val="00B51E58"/>
    <w:rsid w:val="00B52A98"/>
    <w:rsid w:val="00B52CAB"/>
    <w:rsid w:val="00B5303F"/>
    <w:rsid w:val="00B532F2"/>
    <w:rsid w:val="00B53C99"/>
    <w:rsid w:val="00B54057"/>
    <w:rsid w:val="00B54E85"/>
    <w:rsid w:val="00B5515C"/>
    <w:rsid w:val="00B552F2"/>
    <w:rsid w:val="00B5535D"/>
    <w:rsid w:val="00B554E3"/>
    <w:rsid w:val="00B5567C"/>
    <w:rsid w:val="00B557AF"/>
    <w:rsid w:val="00B56236"/>
    <w:rsid w:val="00B56741"/>
    <w:rsid w:val="00B56B2A"/>
    <w:rsid w:val="00B57C3C"/>
    <w:rsid w:val="00B57EB5"/>
    <w:rsid w:val="00B601A1"/>
    <w:rsid w:val="00B604BC"/>
    <w:rsid w:val="00B607BD"/>
    <w:rsid w:val="00B613FB"/>
    <w:rsid w:val="00B6185B"/>
    <w:rsid w:val="00B61E13"/>
    <w:rsid w:val="00B62A33"/>
    <w:rsid w:val="00B63987"/>
    <w:rsid w:val="00B63BBD"/>
    <w:rsid w:val="00B63BF5"/>
    <w:rsid w:val="00B63FF8"/>
    <w:rsid w:val="00B64110"/>
    <w:rsid w:val="00B641FB"/>
    <w:rsid w:val="00B64323"/>
    <w:rsid w:val="00B643FC"/>
    <w:rsid w:val="00B64665"/>
    <w:rsid w:val="00B64B35"/>
    <w:rsid w:val="00B64B5B"/>
    <w:rsid w:val="00B65A83"/>
    <w:rsid w:val="00B65AE5"/>
    <w:rsid w:val="00B65BC5"/>
    <w:rsid w:val="00B65E89"/>
    <w:rsid w:val="00B66644"/>
    <w:rsid w:val="00B66BD3"/>
    <w:rsid w:val="00B67003"/>
    <w:rsid w:val="00B671C9"/>
    <w:rsid w:val="00B671EC"/>
    <w:rsid w:val="00B672C4"/>
    <w:rsid w:val="00B67565"/>
    <w:rsid w:val="00B678DD"/>
    <w:rsid w:val="00B67DBB"/>
    <w:rsid w:val="00B70491"/>
    <w:rsid w:val="00B72463"/>
    <w:rsid w:val="00B724D5"/>
    <w:rsid w:val="00B725E0"/>
    <w:rsid w:val="00B72955"/>
    <w:rsid w:val="00B72D34"/>
    <w:rsid w:val="00B72FE2"/>
    <w:rsid w:val="00B734B5"/>
    <w:rsid w:val="00B7355E"/>
    <w:rsid w:val="00B737A7"/>
    <w:rsid w:val="00B73D94"/>
    <w:rsid w:val="00B73EAE"/>
    <w:rsid w:val="00B73F70"/>
    <w:rsid w:val="00B74317"/>
    <w:rsid w:val="00B7437F"/>
    <w:rsid w:val="00B7443E"/>
    <w:rsid w:val="00B751CF"/>
    <w:rsid w:val="00B75852"/>
    <w:rsid w:val="00B759BE"/>
    <w:rsid w:val="00B761D2"/>
    <w:rsid w:val="00B762BB"/>
    <w:rsid w:val="00B7649F"/>
    <w:rsid w:val="00B765EC"/>
    <w:rsid w:val="00B767AE"/>
    <w:rsid w:val="00B76CF7"/>
    <w:rsid w:val="00B7777F"/>
    <w:rsid w:val="00B77F0D"/>
    <w:rsid w:val="00B80439"/>
    <w:rsid w:val="00B806B5"/>
    <w:rsid w:val="00B80CCD"/>
    <w:rsid w:val="00B81776"/>
    <w:rsid w:val="00B81953"/>
    <w:rsid w:val="00B819D6"/>
    <w:rsid w:val="00B81C53"/>
    <w:rsid w:val="00B82454"/>
    <w:rsid w:val="00B8300B"/>
    <w:rsid w:val="00B8316F"/>
    <w:rsid w:val="00B83760"/>
    <w:rsid w:val="00B83875"/>
    <w:rsid w:val="00B83DF6"/>
    <w:rsid w:val="00B8522C"/>
    <w:rsid w:val="00B85261"/>
    <w:rsid w:val="00B853BC"/>
    <w:rsid w:val="00B86D73"/>
    <w:rsid w:val="00B86F6D"/>
    <w:rsid w:val="00B870DD"/>
    <w:rsid w:val="00B87268"/>
    <w:rsid w:val="00B87311"/>
    <w:rsid w:val="00B87B5E"/>
    <w:rsid w:val="00B90105"/>
    <w:rsid w:val="00B90C79"/>
    <w:rsid w:val="00B90D69"/>
    <w:rsid w:val="00B9156B"/>
    <w:rsid w:val="00B91B34"/>
    <w:rsid w:val="00B922AB"/>
    <w:rsid w:val="00B9230E"/>
    <w:rsid w:val="00B92AC4"/>
    <w:rsid w:val="00B92C96"/>
    <w:rsid w:val="00B936A4"/>
    <w:rsid w:val="00B93A6F"/>
    <w:rsid w:val="00B93FD9"/>
    <w:rsid w:val="00B9410A"/>
    <w:rsid w:val="00B94596"/>
    <w:rsid w:val="00B94A16"/>
    <w:rsid w:val="00B94F9B"/>
    <w:rsid w:val="00B95170"/>
    <w:rsid w:val="00B9598C"/>
    <w:rsid w:val="00B95CFB"/>
    <w:rsid w:val="00B95F65"/>
    <w:rsid w:val="00B963D7"/>
    <w:rsid w:val="00B96901"/>
    <w:rsid w:val="00B97B31"/>
    <w:rsid w:val="00B97D22"/>
    <w:rsid w:val="00BA022C"/>
    <w:rsid w:val="00BA07F2"/>
    <w:rsid w:val="00BA0EEA"/>
    <w:rsid w:val="00BA112B"/>
    <w:rsid w:val="00BA11EC"/>
    <w:rsid w:val="00BA159D"/>
    <w:rsid w:val="00BA1D09"/>
    <w:rsid w:val="00BA21AE"/>
    <w:rsid w:val="00BA2CD1"/>
    <w:rsid w:val="00BA3AAA"/>
    <w:rsid w:val="00BA40AC"/>
    <w:rsid w:val="00BA43E7"/>
    <w:rsid w:val="00BA4A53"/>
    <w:rsid w:val="00BA4E55"/>
    <w:rsid w:val="00BA50A5"/>
    <w:rsid w:val="00BA52DD"/>
    <w:rsid w:val="00BA549C"/>
    <w:rsid w:val="00BA5884"/>
    <w:rsid w:val="00BA5969"/>
    <w:rsid w:val="00BA633A"/>
    <w:rsid w:val="00BA67FC"/>
    <w:rsid w:val="00BA68F5"/>
    <w:rsid w:val="00BA6D0F"/>
    <w:rsid w:val="00BA6D33"/>
    <w:rsid w:val="00BA6E63"/>
    <w:rsid w:val="00BA7ABD"/>
    <w:rsid w:val="00BA7EB2"/>
    <w:rsid w:val="00BB0923"/>
    <w:rsid w:val="00BB1877"/>
    <w:rsid w:val="00BB1D3F"/>
    <w:rsid w:val="00BB21E5"/>
    <w:rsid w:val="00BB25F6"/>
    <w:rsid w:val="00BB265B"/>
    <w:rsid w:val="00BB3176"/>
    <w:rsid w:val="00BB3740"/>
    <w:rsid w:val="00BB38F7"/>
    <w:rsid w:val="00BB4B98"/>
    <w:rsid w:val="00BB5304"/>
    <w:rsid w:val="00BB542E"/>
    <w:rsid w:val="00BB5FBE"/>
    <w:rsid w:val="00BB62B2"/>
    <w:rsid w:val="00BB69FE"/>
    <w:rsid w:val="00BB7133"/>
    <w:rsid w:val="00BB775A"/>
    <w:rsid w:val="00BB7A04"/>
    <w:rsid w:val="00BB7C1F"/>
    <w:rsid w:val="00BC0FB8"/>
    <w:rsid w:val="00BC1383"/>
    <w:rsid w:val="00BC1AB8"/>
    <w:rsid w:val="00BC228A"/>
    <w:rsid w:val="00BC2D48"/>
    <w:rsid w:val="00BC2EDA"/>
    <w:rsid w:val="00BC2EF3"/>
    <w:rsid w:val="00BC3259"/>
    <w:rsid w:val="00BC39E7"/>
    <w:rsid w:val="00BC40AD"/>
    <w:rsid w:val="00BC4242"/>
    <w:rsid w:val="00BC42DB"/>
    <w:rsid w:val="00BC435D"/>
    <w:rsid w:val="00BC441F"/>
    <w:rsid w:val="00BC46E8"/>
    <w:rsid w:val="00BC4C92"/>
    <w:rsid w:val="00BC4EF8"/>
    <w:rsid w:val="00BC4F21"/>
    <w:rsid w:val="00BC5198"/>
    <w:rsid w:val="00BC706B"/>
    <w:rsid w:val="00BC7244"/>
    <w:rsid w:val="00BC726A"/>
    <w:rsid w:val="00BD1481"/>
    <w:rsid w:val="00BD1624"/>
    <w:rsid w:val="00BD1D1B"/>
    <w:rsid w:val="00BD270B"/>
    <w:rsid w:val="00BD37CB"/>
    <w:rsid w:val="00BD380A"/>
    <w:rsid w:val="00BD42DC"/>
    <w:rsid w:val="00BD4327"/>
    <w:rsid w:val="00BD4BF0"/>
    <w:rsid w:val="00BD5061"/>
    <w:rsid w:val="00BD50B7"/>
    <w:rsid w:val="00BD5287"/>
    <w:rsid w:val="00BD6580"/>
    <w:rsid w:val="00BD6A8E"/>
    <w:rsid w:val="00BD7089"/>
    <w:rsid w:val="00BD76F5"/>
    <w:rsid w:val="00BD7B75"/>
    <w:rsid w:val="00BD7C22"/>
    <w:rsid w:val="00BE001E"/>
    <w:rsid w:val="00BE0308"/>
    <w:rsid w:val="00BE0F6A"/>
    <w:rsid w:val="00BE1980"/>
    <w:rsid w:val="00BE1B1D"/>
    <w:rsid w:val="00BE20A4"/>
    <w:rsid w:val="00BE250C"/>
    <w:rsid w:val="00BE2CE2"/>
    <w:rsid w:val="00BE347F"/>
    <w:rsid w:val="00BE35AC"/>
    <w:rsid w:val="00BE3613"/>
    <w:rsid w:val="00BE3ACA"/>
    <w:rsid w:val="00BE3C20"/>
    <w:rsid w:val="00BE49B1"/>
    <w:rsid w:val="00BE4A69"/>
    <w:rsid w:val="00BE4E83"/>
    <w:rsid w:val="00BE5358"/>
    <w:rsid w:val="00BE5821"/>
    <w:rsid w:val="00BE58A4"/>
    <w:rsid w:val="00BE6087"/>
    <w:rsid w:val="00BE66AF"/>
    <w:rsid w:val="00BE6F2D"/>
    <w:rsid w:val="00BE7EA9"/>
    <w:rsid w:val="00BF0488"/>
    <w:rsid w:val="00BF0683"/>
    <w:rsid w:val="00BF0699"/>
    <w:rsid w:val="00BF096E"/>
    <w:rsid w:val="00BF0D80"/>
    <w:rsid w:val="00BF1B29"/>
    <w:rsid w:val="00BF1BBC"/>
    <w:rsid w:val="00BF1F7D"/>
    <w:rsid w:val="00BF257A"/>
    <w:rsid w:val="00BF2700"/>
    <w:rsid w:val="00BF4217"/>
    <w:rsid w:val="00BF45F9"/>
    <w:rsid w:val="00BF469F"/>
    <w:rsid w:val="00BF52A1"/>
    <w:rsid w:val="00BF53B1"/>
    <w:rsid w:val="00BF56D1"/>
    <w:rsid w:val="00BF59E1"/>
    <w:rsid w:val="00BF5AC4"/>
    <w:rsid w:val="00BF67DD"/>
    <w:rsid w:val="00BF68A2"/>
    <w:rsid w:val="00BF6EBC"/>
    <w:rsid w:val="00BF7362"/>
    <w:rsid w:val="00BF7490"/>
    <w:rsid w:val="00BF7AF8"/>
    <w:rsid w:val="00BF7C3B"/>
    <w:rsid w:val="00BF7F38"/>
    <w:rsid w:val="00C00F7A"/>
    <w:rsid w:val="00C012F6"/>
    <w:rsid w:val="00C021ED"/>
    <w:rsid w:val="00C02752"/>
    <w:rsid w:val="00C0287E"/>
    <w:rsid w:val="00C028E9"/>
    <w:rsid w:val="00C02C65"/>
    <w:rsid w:val="00C03260"/>
    <w:rsid w:val="00C03297"/>
    <w:rsid w:val="00C03518"/>
    <w:rsid w:val="00C036B9"/>
    <w:rsid w:val="00C03796"/>
    <w:rsid w:val="00C0419D"/>
    <w:rsid w:val="00C04466"/>
    <w:rsid w:val="00C0456B"/>
    <w:rsid w:val="00C04D51"/>
    <w:rsid w:val="00C05016"/>
    <w:rsid w:val="00C0533F"/>
    <w:rsid w:val="00C0564A"/>
    <w:rsid w:val="00C05BC1"/>
    <w:rsid w:val="00C06499"/>
    <w:rsid w:val="00C067B3"/>
    <w:rsid w:val="00C06C8B"/>
    <w:rsid w:val="00C072BA"/>
    <w:rsid w:val="00C076A8"/>
    <w:rsid w:val="00C07BEB"/>
    <w:rsid w:val="00C103C2"/>
    <w:rsid w:val="00C104B0"/>
    <w:rsid w:val="00C106FD"/>
    <w:rsid w:val="00C10859"/>
    <w:rsid w:val="00C10F4B"/>
    <w:rsid w:val="00C11599"/>
    <w:rsid w:val="00C117F3"/>
    <w:rsid w:val="00C11C1F"/>
    <w:rsid w:val="00C11E0B"/>
    <w:rsid w:val="00C11E10"/>
    <w:rsid w:val="00C1218C"/>
    <w:rsid w:val="00C12F76"/>
    <w:rsid w:val="00C1363E"/>
    <w:rsid w:val="00C138E4"/>
    <w:rsid w:val="00C14B1F"/>
    <w:rsid w:val="00C14D7F"/>
    <w:rsid w:val="00C15A19"/>
    <w:rsid w:val="00C15BB4"/>
    <w:rsid w:val="00C163B9"/>
    <w:rsid w:val="00C16F77"/>
    <w:rsid w:val="00C170AF"/>
    <w:rsid w:val="00C17857"/>
    <w:rsid w:val="00C17E6A"/>
    <w:rsid w:val="00C17ECD"/>
    <w:rsid w:val="00C21C36"/>
    <w:rsid w:val="00C22456"/>
    <w:rsid w:val="00C22463"/>
    <w:rsid w:val="00C232EE"/>
    <w:rsid w:val="00C23772"/>
    <w:rsid w:val="00C23ACF"/>
    <w:rsid w:val="00C23AFA"/>
    <w:rsid w:val="00C23DF9"/>
    <w:rsid w:val="00C24D6B"/>
    <w:rsid w:val="00C26214"/>
    <w:rsid w:val="00C27248"/>
    <w:rsid w:val="00C27297"/>
    <w:rsid w:val="00C27391"/>
    <w:rsid w:val="00C273A2"/>
    <w:rsid w:val="00C2794A"/>
    <w:rsid w:val="00C27F20"/>
    <w:rsid w:val="00C27FC8"/>
    <w:rsid w:val="00C27FE0"/>
    <w:rsid w:val="00C30497"/>
    <w:rsid w:val="00C310B0"/>
    <w:rsid w:val="00C312A3"/>
    <w:rsid w:val="00C312C2"/>
    <w:rsid w:val="00C32447"/>
    <w:rsid w:val="00C32A82"/>
    <w:rsid w:val="00C32B57"/>
    <w:rsid w:val="00C3372C"/>
    <w:rsid w:val="00C339C9"/>
    <w:rsid w:val="00C33E99"/>
    <w:rsid w:val="00C3415C"/>
    <w:rsid w:val="00C34340"/>
    <w:rsid w:val="00C346BC"/>
    <w:rsid w:val="00C34DEC"/>
    <w:rsid w:val="00C35ADB"/>
    <w:rsid w:val="00C3646F"/>
    <w:rsid w:val="00C37135"/>
    <w:rsid w:val="00C4052B"/>
    <w:rsid w:val="00C4069B"/>
    <w:rsid w:val="00C40B42"/>
    <w:rsid w:val="00C41471"/>
    <w:rsid w:val="00C42BFF"/>
    <w:rsid w:val="00C434B3"/>
    <w:rsid w:val="00C4467F"/>
    <w:rsid w:val="00C4470C"/>
    <w:rsid w:val="00C44C87"/>
    <w:rsid w:val="00C44EA1"/>
    <w:rsid w:val="00C451A5"/>
    <w:rsid w:val="00C4521E"/>
    <w:rsid w:val="00C45335"/>
    <w:rsid w:val="00C45C2B"/>
    <w:rsid w:val="00C4643B"/>
    <w:rsid w:val="00C46ACC"/>
    <w:rsid w:val="00C47104"/>
    <w:rsid w:val="00C509DC"/>
    <w:rsid w:val="00C50BCE"/>
    <w:rsid w:val="00C50E0F"/>
    <w:rsid w:val="00C50F1E"/>
    <w:rsid w:val="00C51147"/>
    <w:rsid w:val="00C51619"/>
    <w:rsid w:val="00C518F9"/>
    <w:rsid w:val="00C51C8A"/>
    <w:rsid w:val="00C51E0D"/>
    <w:rsid w:val="00C51FFE"/>
    <w:rsid w:val="00C522DE"/>
    <w:rsid w:val="00C5284D"/>
    <w:rsid w:val="00C52E9B"/>
    <w:rsid w:val="00C534B4"/>
    <w:rsid w:val="00C5369B"/>
    <w:rsid w:val="00C538F0"/>
    <w:rsid w:val="00C53906"/>
    <w:rsid w:val="00C54179"/>
    <w:rsid w:val="00C541CE"/>
    <w:rsid w:val="00C54317"/>
    <w:rsid w:val="00C544AE"/>
    <w:rsid w:val="00C545D0"/>
    <w:rsid w:val="00C54976"/>
    <w:rsid w:val="00C54E45"/>
    <w:rsid w:val="00C54F45"/>
    <w:rsid w:val="00C55338"/>
    <w:rsid w:val="00C55FFB"/>
    <w:rsid w:val="00C562C8"/>
    <w:rsid w:val="00C56954"/>
    <w:rsid w:val="00C573FA"/>
    <w:rsid w:val="00C602D2"/>
    <w:rsid w:val="00C60347"/>
    <w:rsid w:val="00C6120E"/>
    <w:rsid w:val="00C6142E"/>
    <w:rsid w:val="00C61AB9"/>
    <w:rsid w:val="00C61C94"/>
    <w:rsid w:val="00C61EF4"/>
    <w:rsid w:val="00C62219"/>
    <w:rsid w:val="00C622D1"/>
    <w:rsid w:val="00C62887"/>
    <w:rsid w:val="00C62BE2"/>
    <w:rsid w:val="00C62C22"/>
    <w:rsid w:val="00C6383D"/>
    <w:rsid w:val="00C63A48"/>
    <w:rsid w:val="00C63BB5"/>
    <w:rsid w:val="00C63C11"/>
    <w:rsid w:val="00C63ED6"/>
    <w:rsid w:val="00C64F9E"/>
    <w:rsid w:val="00C65141"/>
    <w:rsid w:val="00C65607"/>
    <w:rsid w:val="00C65908"/>
    <w:rsid w:val="00C65974"/>
    <w:rsid w:val="00C65DE4"/>
    <w:rsid w:val="00C6617F"/>
    <w:rsid w:val="00C6626A"/>
    <w:rsid w:val="00C66701"/>
    <w:rsid w:val="00C66978"/>
    <w:rsid w:val="00C66B4A"/>
    <w:rsid w:val="00C67353"/>
    <w:rsid w:val="00C67473"/>
    <w:rsid w:val="00C674D2"/>
    <w:rsid w:val="00C67784"/>
    <w:rsid w:val="00C6787A"/>
    <w:rsid w:val="00C678AE"/>
    <w:rsid w:val="00C67C88"/>
    <w:rsid w:val="00C67E36"/>
    <w:rsid w:val="00C67E54"/>
    <w:rsid w:val="00C70136"/>
    <w:rsid w:val="00C70A51"/>
    <w:rsid w:val="00C70B19"/>
    <w:rsid w:val="00C71E6A"/>
    <w:rsid w:val="00C7224C"/>
    <w:rsid w:val="00C72799"/>
    <w:rsid w:val="00C727EC"/>
    <w:rsid w:val="00C72F2F"/>
    <w:rsid w:val="00C74015"/>
    <w:rsid w:val="00C75051"/>
    <w:rsid w:val="00C7511C"/>
    <w:rsid w:val="00C75348"/>
    <w:rsid w:val="00C75438"/>
    <w:rsid w:val="00C7595C"/>
    <w:rsid w:val="00C75D8A"/>
    <w:rsid w:val="00C76271"/>
    <w:rsid w:val="00C763F6"/>
    <w:rsid w:val="00C7700F"/>
    <w:rsid w:val="00C7735A"/>
    <w:rsid w:val="00C80FE8"/>
    <w:rsid w:val="00C81F32"/>
    <w:rsid w:val="00C81FDD"/>
    <w:rsid w:val="00C82336"/>
    <w:rsid w:val="00C8253C"/>
    <w:rsid w:val="00C8254E"/>
    <w:rsid w:val="00C82C23"/>
    <w:rsid w:val="00C83B0F"/>
    <w:rsid w:val="00C84EF5"/>
    <w:rsid w:val="00C850D0"/>
    <w:rsid w:val="00C86437"/>
    <w:rsid w:val="00C86630"/>
    <w:rsid w:val="00C86715"/>
    <w:rsid w:val="00C868CF"/>
    <w:rsid w:val="00C873C0"/>
    <w:rsid w:val="00C87DE5"/>
    <w:rsid w:val="00C901FE"/>
    <w:rsid w:val="00C907BE"/>
    <w:rsid w:val="00C90BBC"/>
    <w:rsid w:val="00C91118"/>
    <w:rsid w:val="00C916D7"/>
    <w:rsid w:val="00C91EC0"/>
    <w:rsid w:val="00C92082"/>
    <w:rsid w:val="00C944EA"/>
    <w:rsid w:val="00C94D1E"/>
    <w:rsid w:val="00C95628"/>
    <w:rsid w:val="00C96237"/>
    <w:rsid w:val="00C975E4"/>
    <w:rsid w:val="00C97856"/>
    <w:rsid w:val="00C97937"/>
    <w:rsid w:val="00C97994"/>
    <w:rsid w:val="00C97C10"/>
    <w:rsid w:val="00C97EDE"/>
    <w:rsid w:val="00CA000B"/>
    <w:rsid w:val="00CA033E"/>
    <w:rsid w:val="00CA07D0"/>
    <w:rsid w:val="00CA0B88"/>
    <w:rsid w:val="00CA0E67"/>
    <w:rsid w:val="00CA1056"/>
    <w:rsid w:val="00CA1706"/>
    <w:rsid w:val="00CA1946"/>
    <w:rsid w:val="00CA1980"/>
    <w:rsid w:val="00CA31E0"/>
    <w:rsid w:val="00CA3865"/>
    <w:rsid w:val="00CA38B5"/>
    <w:rsid w:val="00CA39A2"/>
    <w:rsid w:val="00CA3A02"/>
    <w:rsid w:val="00CA4F71"/>
    <w:rsid w:val="00CA5125"/>
    <w:rsid w:val="00CA5171"/>
    <w:rsid w:val="00CA5253"/>
    <w:rsid w:val="00CA5A6B"/>
    <w:rsid w:val="00CA5C57"/>
    <w:rsid w:val="00CA5D60"/>
    <w:rsid w:val="00CA6046"/>
    <w:rsid w:val="00CA620A"/>
    <w:rsid w:val="00CA64BA"/>
    <w:rsid w:val="00CA6B8E"/>
    <w:rsid w:val="00CA6DAC"/>
    <w:rsid w:val="00CA6E3A"/>
    <w:rsid w:val="00CA7654"/>
    <w:rsid w:val="00CA7699"/>
    <w:rsid w:val="00CA783A"/>
    <w:rsid w:val="00CA7DD4"/>
    <w:rsid w:val="00CA7EAA"/>
    <w:rsid w:val="00CB02FE"/>
    <w:rsid w:val="00CB03FE"/>
    <w:rsid w:val="00CB13E7"/>
    <w:rsid w:val="00CB1C79"/>
    <w:rsid w:val="00CB1E46"/>
    <w:rsid w:val="00CB20AC"/>
    <w:rsid w:val="00CB2A17"/>
    <w:rsid w:val="00CB30F4"/>
    <w:rsid w:val="00CB3259"/>
    <w:rsid w:val="00CB351A"/>
    <w:rsid w:val="00CB45A9"/>
    <w:rsid w:val="00CB48A7"/>
    <w:rsid w:val="00CB5115"/>
    <w:rsid w:val="00CB5DFD"/>
    <w:rsid w:val="00CB6472"/>
    <w:rsid w:val="00CB6EF2"/>
    <w:rsid w:val="00CB7370"/>
    <w:rsid w:val="00CB7929"/>
    <w:rsid w:val="00CB7AA8"/>
    <w:rsid w:val="00CC0151"/>
    <w:rsid w:val="00CC06F7"/>
    <w:rsid w:val="00CC0C2C"/>
    <w:rsid w:val="00CC1CFF"/>
    <w:rsid w:val="00CC2EF1"/>
    <w:rsid w:val="00CC300D"/>
    <w:rsid w:val="00CC3228"/>
    <w:rsid w:val="00CC33E6"/>
    <w:rsid w:val="00CC4471"/>
    <w:rsid w:val="00CC44E2"/>
    <w:rsid w:val="00CC4920"/>
    <w:rsid w:val="00CC4E19"/>
    <w:rsid w:val="00CC5764"/>
    <w:rsid w:val="00CC5A36"/>
    <w:rsid w:val="00CC6724"/>
    <w:rsid w:val="00CC7C45"/>
    <w:rsid w:val="00CD05A7"/>
    <w:rsid w:val="00CD16A5"/>
    <w:rsid w:val="00CD1807"/>
    <w:rsid w:val="00CD1D9D"/>
    <w:rsid w:val="00CD1E0A"/>
    <w:rsid w:val="00CD1FD5"/>
    <w:rsid w:val="00CD2266"/>
    <w:rsid w:val="00CD226B"/>
    <w:rsid w:val="00CD29F3"/>
    <w:rsid w:val="00CD3B25"/>
    <w:rsid w:val="00CD4773"/>
    <w:rsid w:val="00CD4F38"/>
    <w:rsid w:val="00CD547B"/>
    <w:rsid w:val="00CD5D11"/>
    <w:rsid w:val="00CD5DD7"/>
    <w:rsid w:val="00CD614F"/>
    <w:rsid w:val="00CD6350"/>
    <w:rsid w:val="00CD63AE"/>
    <w:rsid w:val="00CD64DD"/>
    <w:rsid w:val="00CD6F37"/>
    <w:rsid w:val="00CD7BD4"/>
    <w:rsid w:val="00CD7BF3"/>
    <w:rsid w:val="00CD7C89"/>
    <w:rsid w:val="00CD7CD5"/>
    <w:rsid w:val="00CE04EA"/>
    <w:rsid w:val="00CE05A9"/>
    <w:rsid w:val="00CE0AA2"/>
    <w:rsid w:val="00CE0CEB"/>
    <w:rsid w:val="00CE0DEA"/>
    <w:rsid w:val="00CE1309"/>
    <w:rsid w:val="00CE14AE"/>
    <w:rsid w:val="00CE2977"/>
    <w:rsid w:val="00CE2A33"/>
    <w:rsid w:val="00CE2FCF"/>
    <w:rsid w:val="00CE3760"/>
    <w:rsid w:val="00CE3A85"/>
    <w:rsid w:val="00CE3C7C"/>
    <w:rsid w:val="00CE46A3"/>
    <w:rsid w:val="00CE46B6"/>
    <w:rsid w:val="00CE49A1"/>
    <w:rsid w:val="00CE4B20"/>
    <w:rsid w:val="00CE4FC5"/>
    <w:rsid w:val="00CE57F4"/>
    <w:rsid w:val="00CE5814"/>
    <w:rsid w:val="00CE603D"/>
    <w:rsid w:val="00CE60F8"/>
    <w:rsid w:val="00CE6646"/>
    <w:rsid w:val="00CE7269"/>
    <w:rsid w:val="00CF0261"/>
    <w:rsid w:val="00CF0522"/>
    <w:rsid w:val="00CF06A4"/>
    <w:rsid w:val="00CF0E4C"/>
    <w:rsid w:val="00CF0FBC"/>
    <w:rsid w:val="00CF11E4"/>
    <w:rsid w:val="00CF1BFC"/>
    <w:rsid w:val="00CF1D9A"/>
    <w:rsid w:val="00CF1FF4"/>
    <w:rsid w:val="00CF2325"/>
    <w:rsid w:val="00CF268F"/>
    <w:rsid w:val="00CF2A07"/>
    <w:rsid w:val="00CF2C3C"/>
    <w:rsid w:val="00CF378C"/>
    <w:rsid w:val="00CF3DC4"/>
    <w:rsid w:val="00CF40A2"/>
    <w:rsid w:val="00CF4255"/>
    <w:rsid w:val="00CF45C2"/>
    <w:rsid w:val="00CF4E25"/>
    <w:rsid w:val="00CF4E66"/>
    <w:rsid w:val="00CF561E"/>
    <w:rsid w:val="00CF5925"/>
    <w:rsid w:val="00CF5CD0"/>
    <w:rsid w:val="00CF6624"/>
    <w:rsid w:val="00CF7D08"/>
    <w:rsid w:val="00CF7D49"/>
    <w:rsid w:val="00CF7EBD"/>
    <w:rsid w:val="00D00020"/>
    <w:rsid w:val="00D00317"/>
    <w:rsid w:val="00D00955"/>
    <w:rsid w:val="00D00C83"/>
    <w:rsid w:val="00D012D0"/>
    <w:rsid w:val="00D01AB4"/>
    <w:rsid w:val="00D01BA8"/>
    <w:rsid w:val="00D01E29"/>
    <w:rsid w:val="00D01FC6"/>
    <w:rsid w:val="00D02116"/>
    <w:rsid w:val="00D02315"/>
    <w:rsid w:val="00D031D2"/>
    <w:rsid w:val="00D0334E"/>
    <w:rsid w:val="00D03459"/>
    <w:rsid w:val="00D036E3"/>
    <w:rsid w:val="00D037EE"/>
    <w:rsid w:val="00D03841"/>
    <w:rsid w:val="00D048EB"/>
    <w:rsid w:val="00D05431"/>
    <w:rsid w:val="00D0622B"/>
    <w:rsid w:val="00D06498"/>
    <w:rsid w:val="00D067A9"/>
    <w:rsid w:val="00D06B1A"/>
    <w:rsid w:val="00D073EC"/>
    <w:rsid w:val="00D0747B"/>
    <w:rsid w:val="00D075EF"/>
    <w:rsid w:val="00D07843"/>
    <w:rsid w:val="00D078C4"/>
    <w:rsid w:val="00D10786"/>
    <w:rsid w:val="00D109DC"/>
    <w:rsid w:val="00D10ACF"/>
    <w:rsid w:val="00D10DDE"/>
    <w:rsid w:val="00D117DA"/>
    <w:rsid w:val="00D1194D"/>
    <w:rsid w:val="00D11F30"/>
    <w:rsid w:val="00D12A1B"/>
    <w:rsid w:val="00D1303B"/>
    <w:rsid w:val="00D13EBA"/>
    <w:rsid w:val="00D14359"/>
    <w:rsid w:val="00D14CB6"/>
    <w:rsid w:val="00D15253"/>
    <w:rsid w:val="00D15538"/>
    <w:rsid w:val="00D15D3E"/>
    <w:rsid w:val="00D15D9E"/>
    <w:rsid w:val="00D1668F"/>
    <w:rsid w:val="00D16AF7"/>
    <w:rsid w:val="00D174ED"/>
    <w:rsid w:val="00D175B0"/>
    <w:rsid w:val="00D201F1"/>
    <w:rsid w:val="00D20C04"/>
    <w:rsid w:val="00D2103C"/>
    <w:rsid w:val="00D22D23"/>
    <w:rsid w:val="00D230D4"/>
    <w:rsid w:val="00D23818"/>
    <w:rsid w:val="00D23EA7"/>
    <w:rsid w:val="00D23EF0"/>
    <w:rsid w:val="00D245E2"/>
    <w:rsid w:val="00D248E8"/>
    <w:rsid w:val="00D24A70"/>
    <w:rsid w:val="00D25643"/>
    <w:rsid w:val="00D2609E"/>
    <w:rsid w:val="00D26C42"/>
    <w:rsid w:val="00D270E2"/>
    <w:rsid w:val="00D275EA"/>
    <w:rsid w:val="00D27C31"/>
    <w:rsid w:val="00D27F5F"/>
    <w:rsid w:val="00D309E7"/>
    <w:rsid w:val="00D30AEF"/>
    <w:rsid w:val="00D30AF1"/>
    <w:rsid w:val="00D30B32"/>
    <w:rsid w:val="00D31B4C"/>
    <w:rsid w:val="00D32291"/>
    <w:rsid w:val="00D32332"/>
    <w:rsid w:val="00D323A1"/>
    <w:rsid w:val="00D323C5"/>
    <w:rsid w:val="00D32CF9"/>
    <w:rsid w:val="00D33774"/>
    <w:rsid w:val="00D34984"/>
    <w:rsid w:val="00D34B25"/>
    <w:rsid w:val="00D34FD8"/>
    <w:rsid w:val="00D353C7"/>
    <w:rsid w:val="00D35509"/>
    <w:rsid w:val="00D35C47"/>
    <w:rsid w:val="00D35E5A"/>
    <w:rsid w:val="00D361B7"/>
    <w:rsid w:val="00D37A23"/>
    <w:rsid w:val="00D37BC5"/>
    <w:rsid w:val="00D37EB7"/>
    <w:rsid w:val="00D401D9"/>
    <w:rsid w:val="00D4127E"/>
    <w:rsid w:val="00D4138F"/>
    <w:rsid w:val="00D413A1"/>
    <w:rsid w:val="00D41598"/>
    <w:rsid w:val="00D4180E"/>
    <w:rsid w:val="00D4195A"/>
    <w:rsid w:val="00D41CC4"/>
    <w:rsid w:val="00D41D0E"/>
    <w:rsid w:val="00D42345"/>
    <w:rsid w:val="00D4263E"/>
    <w:rsid w:val="00D42C44"/>
    <w:rsid w:val="00D433BB"/>
    <w:rsid w:val="00D43FC2"/>
    <w:rsid w:val="00D446BF"/>
    <w:rsid w:val="00D45553"/>
    <w:rsid w:val="00D4577A"/>
    <w:rsid w:val="00D45AEB"/>
    <w:rsid w:val="00D46549"/>
    <w:rsid w:val="00D46770"/>
    <w:rsid w:val="00D4699D"/>
    <w:rsid w:val="00D47331"/>
    <w:rsid w:val="00D47817"/>
    <w:rsid w:val="00D478DD"/>
    <w:rsid w:val="00D501C8"/>
    <w:rsid w:val="00D508FA"/>
    <w:rsid w:val="00D50988"/>
    <w:rsid w:val="00D50C70"/>
    <w:rsid w:val="00D50CC7"/>
    <w:rsid w:val="00D513DF"/>
    <w:rsid w:val="00D51F79"/>
    <w:rsid w:val="00D5220F"/>
    <w:rsid w:val="00D5294C"/>
    <w:rsid w:val="00D52C0A"/>
    <w:rsid w:val="00D5334C"/>
    <w:rsid w:val="00D534CB"/>
    <w:rsid w:val="00D54460"/>
    <w:rsid w:val="00D54B7D"/>
    <w:rsid w:val="00D54E68"/>
    <w:rsid w:val="00D54F8E"/>
    <w:rsid w:val="00D55788"/>
    <w:rsid w:val="00D55C41"/>
    <w:rsid w:val="00D56110"/>
    <w:rsid w:val="00D5621E"/>
    <w:rsid w:val="00D56524"/>
    <w:rsid w:val="00D56897"/>
    <w:rsid w:val="00D56A59"/>
    <w:rsid w:val="00D57B08"/>
    <w:rsid w:val="00D57C2F"/>
    <w:rsid w:val="00D57E4B"/>
    <w:rsid w:val="00D57F1B"/>
    <w:rsid w:val="00D57F75"/>
    <w:rsid w:val="00D600F3"/>
    <w:rsid w:val="00D6071F"/>
    <w:rsid w:val="00D6142D"/>
    <w:rsid w:val="00D61B16"/>
    <w:rsid w:val="00D61F46"/>
    <w:rsid w:val="00D62669"/>
    <w:rsid w:val="00D62707"/>
    <w:rsid w:val="00D62D0D"/>
    <w:rsid w:val="00D631D7"/>
    <w:rsid w:val="00D63522"/>
    <w:rsid w:val="00D638FF"/>
    <w:rsid w:val="00D63C55"/>
    <w:rsid w:val="00D63CC2"/>
    <w:rsid w:val="00D640D7"/>
    <w:rsid w:val="00D648FA"/>
    <w:rsid w:val="00D64C9C"/>
    <w:rsid w:val="00D655AB"/>
    <w:rsid w:val="00D65BA8"/>
    <w:rsid w:val="00D65C5B"/>
    <w:rsid w:val="00D65C7C"/>
    <w:rsid w:val="00D65D96"/>
    <w:rsid w:val="00D65F3F"/>
    <w:rsid w:val="00D66134"/>
    <w:rsid w:val="00D6640B"/>
    <w:rsid w:val="00D6674E"/>
    <w:rsid w:val="00D667B7"/>
    <w:rsid w:val="00D66FDD"/>
    <w:rsid w:val="00D67D91"/>
    <w:rsid w:val="00D71A2B"/>
    <w:rsid w:val="00D71A71"/>
    <w:rsid w:val="00D71D51"/>
    <w:rsid w:val="00D72F2A"/>
    <w:rsid w:val="00D7390B"/>
    <w:rsid w:val="00D73AB7"/>
    <w:rsid w:val="00D73B1A"/>
    <w:rsid w:val="00D73E96"/>
    <w:rsid w:val="00D74104"/>
    <w:rsid w:val="00D74BB6"/>
    <w:rsid w:val="00D7518E"/>
    <w:rsid w:val="00D75417"/>
    <w:rsid w:val="00D75D9B"/>
    <w:rsid w:val="00D75E6C"/>
    <w:rsid w:val="00D766F1"/>
    <w:rsid w:val="00D76CB0"/>
    <w:rsid w:val="00D76D22"/>
    <w:rsid w:val="00D76F79"/>
    <w:rsid w:val="00D7700D"/>
    <w:rsid w:val="00D772C6"/>
    <w:rsid w:val="00D77829"/>
    <w:rsid w:val="00D803A5"/>
    <w:rsid w:val="00D81116"/>
    <w:rsid w:val="00D81172"/>
    <w:rsid w:val="00D8119E"/>
    <w:rsid w:val="00D81474"/>
    <w:rsid w:val="00D81AFD"/>
    <w:rsid w:val="00D81C69"/>
    <w:rsid w:val="00D8219F"/>
    <w:rsid w:val="00D82404"/>
    <w:rsid w:val="00D826E7"/>
    <w:rsid w:val="00D82A07"/>
    <w:rsid w:val="00D82FDD"/>
    <w:rsid w:val="00D841C8"/>
    <w:rsid w:val="00D84C7C"/>
    <w:rsid w:val="00D86091"/>
    <w:rsid w:val="00D8659F"/>
    <w:rsid w:val="00D8668B"/>
    <w:rsid w:val="00D867D8"/>
    <w:rsid w:val="00D877CC"/>
    <w:rsid w:val="00D879DE"/>
    <w:rsid w:val="00D91730"/>
    <w:rsid w:val="00D9181E"/>
    <w:rsid w:val="00D91907"/>
    <w:rsid w:val="00D91B50"/>
    <w:rsid w:val="00D91FA7"/>
    <w:rsid w:val="00D9204F"/>
    <w:rsid w:val="00D92859"/>
    <w:rsid w:val="00D92B31"/>
    <w:rsid w:val="00D93097"/>
    <w:rsid w:val="00D933A3"/>
    <w:rsid w:val="00D93FAC"/>
    <w:rsid w:val="00D947A8"/>
    <w:rsid w:val="00D949CC"/>
    <w:rsid w:val="00D94E71"/>
    <w:rsid w:val="00D95529"/>
    <w:rsid w:val="00D95A8E"/>
    <w:rsid w:val="00D95E4F"/>
    <w:rsid w:val="00D960D2"/>
    <w:rsid w:val="00D96470"/>
    <w:rsid w:val="00D965E4"/>
    <w:rsid w:val="00D96E51"/>
    <w:rsid w:val="00D977F8"/>
    <w:rsid w:val="00DA09FD"/>
    <w:rsid w:val="00DA1F65"/>
    <w:rsid w:val="00DA2172"/>
    <w:rsid w:val="00DA227C"/>
    <w:rsid w:val="00DA2FD1"/>
    <w:rsid w:val="00DA3B45"/>
    <w:rsid w:val="00DA3D17"/>
    <w:rsid w:val="00DA4993"/>
    <w:rsid w:val="00DA4A36"/>
    <w:rsid w:val="00DA4EB0"/>
    <w:rsid w:val="00DA4F7B"/>
    <w:rsid w:val="00DA507E"/>
    <w:rsid w:val="00DA5890"/>
    <w:rsid w:val="00DA6692"/>
    <w:rsid w:val="00DA7411"/>
    <w:rsid w:val="00DA764C"/>
    <w:rsid w:val="00DA7994"/>
    <w:rsid w:val="00DA7A5E"/>
    <w:rsid w:val="00DB07D2"/>
    <w:rsid w:val="00DB0AF5"/>
    <w:rsid w:val="00DB108A"/>
    <w:rsid w:val="00DB122A"/>
    <w:rsid w:val="00DB150A"/>
    <w:rsid w:val="00DB1582"/>
    <w:rsid w:val="00DB1624"/>
    <w:rsid w:val="00DB176C"/>
    <w:rsid w:val="00DB19AE"/>
    <w:rsid w:val="00DB19D0"/>
    <w:rsid w:val="00DB2925"/>
    <w:rsid w:val="00DB2E8F"/>
    <w:rsid w:val="00DB3291"/>
    <w:rsid w:val="00DB3498"/>
    <w:rsid w:val="00DB368B"/>
    <w:rsid w:val="00DB3FB9"/>
    <w:rsid w:val="00DB4253"/>
    <w:rsid w:val="00DB4530"/>
    <w:rsid w:val="00DB4711"/>
    <w:rsid w:val="00DB4F6B"/>
    <w:rsid w:val="00DB5249"/>
    <w:rsid w:val="00DB615B"/>
    <w:rsid w:val="00DB68E3"/>
    <w:rsid w:val="00DB772B"/>
    <w:rsid w:val="00DB7875"/>
    <w:rsid w:val="00DB7E24"/>
    <w:rsid w:val="00DC05E4"/>
    <w:rsid w:val="00DC084D"/>
    <w:rsid w:val="00DC0A76"/>
    <w:rsid w:val="00DC0E45"/>
    <w:rsid w:val="00DC1E14"/>
    <w:rsid w:val="00DC2633"/>
    <w:rsid w:val="00DC27C2"/>
    <w:rsid w:val="00DC283B"/>
    <w:rsid w:val="00DC2A37"/>
    <w:rsid w:val="00DC37ED"/>
    <w:rsid w:val="00DC3862"/>
    <w:rsid w:val="00DC3FBD"/>
    <w:rsid w:val="00DC5D9C"/>
    <w:rsid w:val="00DC6249"/>
    <w:rsid w:val="00DC6B77"/>
    <w:rsid w:val="00DC6DEC"/>
    <w:rsid w:val="00DD0110"/>
    <w:rsid w:val="00DD0FE0"/>
    <w:rsid w:val="00DD161F"/>
    <w:rsid w:val="00DD201C"/>
    <w:rsid w:val="00DD23E4"/>
    <w:rsid w:val="00DD23F7"/>
    <w:rsid w:val="00DD2995"/>
    <w:rsid w:val="00DD325E"/>
    <w:rsid w:val="00DD3508"/>
    <w:rsid w:val="00DD35C9"/>
    <w:rsid w:val="00DD3795"/>
    <w:rsid w:val="00DD3992"/>
    <w:rsid w:val="00DD3C62"/>
    <w:rsid w:val="00DD3DE0"/>
    <w:rsid w:val="00DD445F"/>
    <w:rsid w:val="00DD4D37"/>
    <w:rsid w:val="00DD5CA0"/>
    <w:rsid w:val="00DD616F"/>
    <w:rsid w:val="00DD6A19"/>
    <w:rsid w:val="00DD6E77"/>
    <w:rsid w:val="00DD7290"/>
    <w:rsid w:val="00DD7307"/>
    <w:rsid w:val="00DE003B"/>
    <w:rsid w:val="00DE04F7"/>
    <w:rsid w:val="00DE0791"/>
    <w:rsid w:val="00DE1114"/>
    <w:rsid w:val="00DE2DB4"/>
    <w:rsid w:val="00DE2E8F"/>
    <w:rsid w:val="00DE351D"/>
    <w:rsid w:val="00DE36EC"/>
    <w:rsid w:val="00DE3EA3"/>
    <w:rsid w:val="00DE40C4"/>
    <w:rsid w:val="00DE433E"/>
    <w:rsid w:val="00DE446B"/>
    <w:rsid w:val="00DE4AAE"/>
    <w:rsid w:val="00DE599F"/>
    <w:rsid w:val="00DE5A83"/>
    <w:rsid w:val="00DE5B58"/>
    <w:rsid w:val="00DE5E1D"/>
    <w:rsid w:val="00DE6826"/>
    <w:rsid w:val="00DE759D"/>
    <w:rsid w:val="00DE7AB6"/>
    <w:rsid w:val="00DF01B8"/>
    <w:rsid w:val="00DF0581"/>
    <w:rsid w:val="00DF06A4"/>
    <w:rsid w:val="00DF0A83"/>
    <w:rsid w:val="00DF0DBD"/>
    <w:rsid w:val="00DF180D"/>
    <w:rsid w:val="00DF1A75"/>
    <w:rsid w:val="00DF213B"/>
    <w:rsid w:val="00DF2DAF"/>
    <w:rsid w:val="00DF2E85"/>
    <w:rsid w:val="00DF3113"/>
    <w:rsid w:val="00DF3DF9"/>
    <w:rsid w:val="00DF412F"/>
    <w:rsid w:val="00DF4433"/>
    <w:rsid w:val="00DF4C7A"/>
    <w:rsid w:val="00DF5186"/>
    <w:rsid w:val="00DF5271"/>
    <w:rsid w:val="00DF5481"/>
    <w:rsid w:val="00DF56AC"/>
    <w:rsid w:val="00DF6551"/>
    <w:rsid w:val="00DF69B8"/>
    <w:rsid w:val="00DF6E25"/>
    <w:rsid w:val="00DF7469"/>
    <w:rsid w:val="00E004C9"/>
    <w:rsid w:val="00E006B0"/>
    <w:rsid w:val="00E014B5"/>
    <w:rsid w:val="00E014DD"/>
    <w:rsid w:val="00E017C9"/>
    <w:rsid w:val="00E01A99"/>
    <w:rsid w:val="00E020E1"/>
    <w:rsid w:val="00E03445"/>
    <w:rsid w:val="00E03666"/>
    <w:rsid w:val="00E0379E"/>
    <w:rsid w:val="00E03E0F"/>
    <w:rsid w:val="00E03EC2"/>
    <w:rsid w:val="00E03F76"/>
    <w:rsid w:val="00E0443A"/>
    <w:rsid w:val="00E05247"/>
    <w:rsid w:val="00E055B5"/>
    <w:rsid w:val="00E05F16"/>
    <w:rsid w:val="00E06B08"/>
    <w:rsid w:val="00E06DA8"/>
    <w:rsid w:val="00E06E80"/>
    <w:rsid w:val="00E07E94"/>
    <w:rsid w:val="00E10CB4"/>
    <w:rsid w:val="00E11598"/>
    <w:rsid w:val="00E1195D"/>
    <w:rsid w:val="00E11C3C"/>
    <w:rsid w:val="00E124C2"/>
    <w:rsid w:val="00E12EF9"/>
    <w:rsid w:val="00E1342B"/>
    <w:rsid w:val="00E137E6"/>
    <w:rsid w:val="00E13B8C"/>
    <w:rsid w:val="00E13EEB"/>
    <w:rsid w:val="00E14515"/>
    <w:rsid w:val="00E149B5"/>
    <w:rsid w:val="00E14AE3"/>
    <w:rsid w:val="00E14F20"/>
    <w:rsid w:val="00E14F2C"/>
    <w:rsid w:val="00E1540C"/>
    <w:rsid w:val="00E15CC0"/>
    <w:rsid w:val="00E15F08"/>
    <w:rsid w:val="00E1641D"/>
    <w:rsid w:val="00E16D31"/>
    <w:rsid w:val="00E172A8"/>
    <w:rsid w:val="00E17B8F"/>
    <w:rsid w:val="00E20601"/>
    <w:rsid w:val="00E208B1"/>
    <w:rsid w:val="00E21DC1"/>
    <w:rsid w:val="00E22410"/>
    <w:rsid w:val="00E2260D"/>
    <w:rsid w:val="00E228B1"/>
    <w:rsid w:val="00E234E0"/>
    <w:rsid w:val="00E236CF"/>
    <w:rsid w:val="00E243C8"/>
    <w:rsid w:val="00E24DC7"/>
    <w:rsid w:val="00E25075"/>
    <w:rsid w:val="00E255D9"/>
    <w:rsid w:val="00E25869"/>
    <w:rsid w:val="00E25CB0"/>
    <w:rsid w:val="00E2681E"/>
    <w:rsid w:val="00E26A34"/>
    <w:rsid w:val="00E26D30"/>
    <w:rsid w:val="00E26D37"/>
    <w:rsid w:val="00E27B96"/>
    <w:rsid w:val="00E300BA"/>
    <w:rsid w:val="00E301DD"/>
    <w:rsid w:val="00E3022B"/>
    <w:rsid w:val="00E30473"/>
    <w:rsid w:val="00E3060B"/>
    <w:rsid w:val="00E30E92"/>
    <w:rsid w:val="00E31753"/>
    <w:rsid w:val="00E31895"/>
    <w:rsid w:val="00E31C30"/>
    <w:rsid w:val="00E3215E"/>
    <w:rsid w:val="00E32D9A"/>
    <w:rsid w:val="00E32DF0"/>
    <w:rsid w:val="00E330ED"/>
    <w:rsid w:val="00E33250"/>
    <w:rsid w:val="00E335B4"/>
    <w:rsid w:val="00E34164"/>
    <w:rsid w:val="00E3449C"/>
    <w:rsid w:val="00E348B6"/>
    <w:rsid w:val="00E3556E"/>
    <w:rsid w:val="00E3575B"/>
    <w:rsid w:val="00E35965"/>
    <w:rsid w:val="00E35A5A"/>
    <w:rsid w:val="00E35E09"/>
    <w:rsid w:val="00E3613F"/>
    <w:rsid w:val="00E362CF"/>
    <w:rsid w:val="00E36430"/>
    <w:rsid w:val="00E36A06"/>
    <w:rsid w:val="00E3736A"/>
    <w:rsid w:val="00E409BA"/>
    <w:rsid w:val="00E410A6"/>
    <w:rsid w:val="00E41618"/>
    <w:rsid w:val="00E418AF"/>
    <w:rsid w:val="00E41A6E"/>
    <w:rsid w:val="00E41B4C"/>
    <w:rsid w:val="00E41BE4"/>
    <w:rsid w:val="00E41D35"/>
    <w:rsid w:val="00E41F15"/>
    <w:rsid w:val="00E42668"/>
    <w:rsid w:val="00E42769"/>
    <w:rsid w:val="00E42A5E"/>
    <w:rsid w:val="00E42A62"/>
    <w:rsid w:val="00E43504"/>
    <w:rsid w:val="00E43952"/>
    <w:rsid w:val="00E43C30"/>
    <w:rsid w:val="00E44302"/>
    <w:rsid w:val="00E450A5"/>
    <w:rsid w:val="00E455A3"/>
    <w:rsid w:val="00E45914"/>
    <w:rsid w:val="00E45979"/>
    <w:rsid w:val="00E46270"/>
    <w:rsid w:val="00E4680C"/>
    <w:rsid w:val="00E50022"/>
    <w:rsid w:val="00E50159"/>
    <w:rsid w:val="00E50AA4"/>
    <w:rsid w:val="00E50B39"/>
    <w:rsid w:val="00E5190A"/>
    <w:rsid w:val="00E521C4"/>
    <w:rsid w:val="00E524D3"/>
    <w:rsid w:val="00E52D01"/>
    <w:rsid w:val="00E52E1F"/>
    <w:rsid w:val="00E53EE2"/>
    <w:rsid w:val="00E54978"/>
    <w:rsid w:val="00E54BE2"/>
    <w:rsid w:val="00E55CC7"/>
    <w:rsid w:val="00E56128"/>
    <w:rsid w:val="00E564D8"/>
    <w:rsid w:val="00E57336"/>
    <w:rsid w:val="00E5752F"/>
    <w:rsid w:val="00E57DC9"/>
    <w:rsid w:val="00E6136F"/>
    <w:rsid w:val="00E61663"/>
    <w:rsid w:val="00E616F4"/>
    <w:rsid w:val="00E61ABD"/>
    <w:rsid w:val="00E61B5E"/>
    <w:rsid w:val="00E61D1B"/>
    <w:rsid w:val="00E61E36"/>
    <w:rsid w:val="00E6217B"/>
    <w:rsid w:val="00E6294A"/>
    <w:rsid w:val="00E638EF"/>
    <w:rsid w:val="00E641C6"/>
    <w:rsid w:val="00E6488D"/>
    <w:rsid w:val="00E64950"/>
    <w:rsid w:val="00E64B2B"/>
    <w:rsid w:val="00E65729"/>
    <w:rsid w:val="00E65AEB"/>
    <w:rsid w:val="00E66286"/>
    <w:rsid w:val="00E663A1"/>
    <w:rsid w:val="00E66429"/>
    <w:rsid w:val="00E66E40"/>
    <w:rsid w:val="00E7004E"/>
    <w:rsid w:val="00E7091E"/>
    <w:rsid w:val="00E70BD2"/>
    <w:rsid w:val="00E70EDE"/>
    <w:rsid w:val="00E70F96"/>
    <w:rsid w:val="00E717D6"/>
    <w:rsid w:val="00E720F4"/>
    <w:rsid w:val="00E7283A"/>
    <w:rsid w:val="00E72B36"/>
    <w:rsid w:val="00E72D5A"/>
    <w:rsid w:val="00E72E29"/>
    <w:rsid w:val="00E7371E"/>
    <w:rsid w:val="00E74242"/>
    <w:rsid w:val="00E7449E"/>
    <w:rsid w:val="00E74666"/>
    <w:rsid w:val="00E74904"/>
    <w:rsid w:val="00E751C2"/>
    <w:rsid w:val="00E751FF"/>
    <w:rsid w:val="00E7531A"/>
    <w:rsid w:val="00E7617B"/>
    <w:rsid w:val="00E761B5"/>
    <w:rsid w:val="00E76F6D"/>
    <w:rsid w:val="00E772F0"/>
    <w:rsid w:val="00E774EC"/>
    <w:rsid w:val="00E7799F"/>
    <w:rsid w:val="00E77C56"/>
    <w:rsid w:val="00E8020C"/>
    <w:rsid w:val="00E802C7"/>
    <w:rsid w:val="00E80631"/>
    <w:rsid w:val="00E80A0E"/>
    <w:rsid w:val="00E81534"/>
    <w:rsid w:val="00E815E5"/>
    <w:rsid w:val="00E81BF7"/>
    <w:rsid w:val="00E81CA2"/>
    <w:rsid w:val="00E822AC"/>
    <w:rsid w:val="00E826BB"/>
    <w:rsid w:val="00E83057"/>
    <w:rsid w:val="00E835D1"/>
    <w:rsid w:val="00E8367E"/>
    <w:rsid w:val="00E846F1"/>
    <w:rsid w:val="00E84730"/>
    <w:rsid w:val="00E847FA"/>
    <w:rsid w:val="00E8502E"/>
    <w:rsid w:val="00E855C6"/>
    <w:rsid w:val="00E85B91"/>
    <w:rsid w:val="00E860DA"/>
    <w:rsid w:val="00E864C0"/>
    <w:rsid w:val="00E87B2E"/>
    <w:rsid w:val="00E901C0"/>
    <w:rsid w:val="00E9095F"/>
    <w:rsid w:val="00E91F61"/>
    <w:rsid w:val="00E92E7E"/>
    <w:rsid w:val="00E933E5"/>
    <w:rsid w:val="00E93C3F"/>
    <w:rsid w:val="00E948EF"/>
    <w:rsid w:val="00E94B06"/>
    <w:rsid w:val="00E94B88"/>
    <w:rsid w:val="00E94D53"/>
    <w:rsid w:val="00E94DA3"/>
    <w:rsid w:val="00E96363"/>
    <w:rsid w:val="00E96889"/>
    <w:rsid w:val="00E968F6"/>
    <w:rsid w:val="00E96EB2"/>
    <w:rsid w:val="00E9703C"/>
    <w:rsid w:val="00E976B1"/>
    <w:rsid w:val="00E9799B"/>
    <w:rsid w:val="00E97F8C"/>
    <w:rsid w:val="00EA0040"/>
    <w:rsid w:val="00EA08AD"/>
    <w:rsid w:val="00EA117D"/>
    <w:rsid w:val="00EA150C"/>
    <w:rsid w:val="00EA1773"/>
    <w:rsid w:val="00EA277E"/>
    <w:rsid w:val="00EA27A6"/>
    <w:rsid w:val="00EA291F"/>
    <w:rsid w:val="00EA326E"/>
    <w:rsid w:val="00EA3BD6"/>
    <w:rsid w:val="00EA541D"/>
    <w:rsid w:val="00EA565B"/>
    <w:rsid w:val="00EA5AA6"/>
    <w:rsid w:val="00EA6291"/>
    <w:rsid w:val="00EA660B"/>
    <w:rsid w:val="00EA6B11"/>
    <w:rsid w:val="00EA6E59"/>
    <w:rsid w:val="00EA6EBA"/>
    <w:rsid w:val="00EA74B0"/>
    <w:rsid w:val="00EB0872"/>
    <w:rsid w:val="00EB1742"/>
    <w:rsid w:val="00EB177A"/>
    <w:rsid w:val="00EB1B7F"/>
    <w:rsid w:val="00EB1F76"/>
    <w:rsid w:val="00EB214A"/>
    <w:rsid w:val="00EB2933"/>
    <w:rsid w:val="00EB29F1"/>
    <w:rsid w:val="00EB2E88"/>
    <w:rsid w:val="00EB4BE2"/>
    <w:rsid w:val="00EB4E13"/>
    <w:rsid w:val="00EB4F7A"/>
    <w:rsid w:val="00EB5469"/>
    <w:rsid w:val="00EB5DF7"/>
    <w:rsid w:val="00EB5E85"/>
    <w:rsid w:val="00EB5FCC"/>
    <w:rsid w:val="00EB6D6C"/>
    <w:rsid w:val="00EB722B"/>
    <w:rsid w:val="00EB72A8"/>
    <w:rsid w:val="00EB7428"/>
    <w:rsid w:val="00EC006A"/>
    <w:rsid w:val="00EC0490"/>
    <w:rsid w:val="00EC0963"/>
    <w:rsid w:val="00EC0B30"/>
    <w:rsid w:val="00EC0C0F"/>
    <w:rsid w:val="00EC10D2"/>
    <w:rsid w:val="00EC1160"/>
    <w:rsid w:val="00EC133E"/>
    <w:rsid w:val="00EC14BA"/>
    <w:rsid w:val="00EC1578"/>
    <w:rsid w:val="00EC18FE"/>
    <w:rsid w:val="00EC1C36"/>
    <w:rsid w:val="00EC2281"/>
    <w:rsid w:val="00EC2580"/>
    <w:rsid w:val="00EC2AE5"/>
    <w:rsid w:val="00EC2EC4"/>
    <w:rsid w:val="00EC3189"/>
    <w:rsid w:val="00EC3E06"/>
    <w:rsid w:val="00EC4D95"/>
    <w:rsid w:val="00EC5272"/>
    <w:rsid w:val="00EC52AB"/>
    <w:rsid w:val="00EC553A"/>
    <w:rsid w:val="00EC56CA"/>
    <w:rsid w:val="00EC5800"/>
    <w:rsid w:val="00EC5A42"/>
    <w:rsid w:val="00EC5AB7"/>
    <w:rsid w:val="00EC674E"/>
    <w:rsid w:val="00EC6F6D"/>
    <w:rsid w:val="00EC706C"/>
    <w:rsid w:val="00EC78AF"/>
    <w:rsid w:val="00ED0424"/>
    <w:rsid w:val="00ED0A91"/>
    <w:rsid w:val="00ED0F18"/>
    <w:rsid w:val="00ED122A"/>
    <w:rsid w:val="00ED1951"/>
    <w:rsid w:val="00ED1A4D"/>
    <w:rsid w:val="00ED1BAD"/>
    <w:rsid w:val="00ED362C"/>
    <w:rsid w:val="00ED46CB"/>
    <w:rsid w:val="00ED53CC"/>
    <w:rsid w:val="00ED5E13"/>
    <w:rsid w:val="00ED649D"/>
    <w:rsid w:val="00ED6A9E"/>
    <w:rsid w:val="00ED6EEA"/>
    <w:rsid w:val="00ED6EF0"/>
    <w:rsid w:val="00ED7AAE"/>
    <w:rsid w:val="00ED7D9E"/>
    <w:rsid w:val="00ED7DD8"/>
    <w:rsid w:val="00ED7F1E"/>
    <w:rsid w:val="00EE0886"/>
    <w:rsid w:val="00EE1442"/>
    <w:rsid w:val="00EE167F"/>
    <w:rsid w:val="00EE17B4"/>
    <w:rsid w:val="00EE1B1A"/>
    <w:rsid w:val="00EE20EA"/>
    <w:rsid w:val="00EE29A7"/>
    <w:rsid w:val="00EE345E"/>
    <w:rsid w:val="00EE4035"/>
    <w:rsid w:val="00EE42EA"/>
    <w:rsid w:val="00EE4423"/>
    <w:rsid w:val="00EE49B3"/>
    <w:rsid w:val="00EE4AB2"/>
    <w:rsid w:val="00EE4ACD"/>
    <w:rsid w:val="00EE5232"/>
    <w:rsid w:val="00EE56DA"/>
    <w:rsid w:val="00EE5C9E"/>
    <w:rsid w:val="00EE60A0"/>
    <w:rsid w:val="00EE61B2"/>
    <w:rsid w:val="00EE6431"/>
    <w:rsid w:val="00EE64CB"/>
    <w:rsid w:val="00EE69D4"/>
    <w:rsid w:val="00EE7CCF"/>
    <w:rsid w:val="00EF1507"/>
    <w:rsid w:val="00EF1865"/>
    <w:rsid w:val="00EF1D91"/>
    <w:rsid w:val="00EF2920"/>
    <w:rsid w:val="00EF2CC5"/>
    <w:rsid w:val="00EF3313"/>
    <w:rsid w:val="00EF3383"/>
    <w:rsid w:val="00EF3C42"/>
    <w:rsid w:val="00EF41FD"/>
    <w:rsid w:val="00EF55D9"/>
    <w:rsid w:val="00EF5BFE"/>
    <w:rsid w:val="00EF66C5"/>
    <w:rsid w:val="00EF67EA"/>
    <w:rsid w:val="00EF78CE"/>
    <w:rsid w:val="00EF7AFF"/>
    <w:rsid w:val="00EF7D7C"/>
    <w:rsid w:val="00EF7DB0"/>
    <w:rsid w:val="00EF7DE9"/>
    <w:rsid w:val="00EF7FD0"/>
    <w:rsid w:val="00F001D7"/>
    <w:rsid w:val="00F00B18"/>
    <w:rsid w:val="00F01185"/>
    <w:rsid w:val="00F01920"/>
    <w:rsid w:val="00F01B22"/>
    <w:rsid w:val="00F02A19"/>
    <w:rsid w:val="00F03386"/>
    <w:rsid w:val="00F03DA5"/>
    <w:rsid w:val="00F04222"/>
    <w:rsid w:val="00F044CD"/>
    <w:rsid w:val="00F04A9C"/>
    <w:rsid w:val="00F05777"/>
    <w:rsid w:val="00F05885"/>
    <w:rsid w:val="00F05A8B"/>
    <w:rsid w:val="00F05C6B"/>
    <w:rsid w:val="00F05F88"/>
    <w:rsid w:val="00F06962"/>
    <w:rsid w:val="00F07581"/>
    <w:rsid w:val="00F075D1"/>
    <w:rsid w:val="00F0760E"/>
    <w:rsid w:val="00F1004E"/>
    <w:rsid w:val="00F10281"/>
    <w:rsid w:val="00F102D0"/>
    <w:rsid w:val="00F103C4"/>
    <w:rsid w:val="00F10C02"/>
    <w:rsid w:val="00F115BD"/>
    <w:rsid w:val="00F1199E"/>
    <w:rsid w:val="00F11C17"/>
    <w:rsid w:val="00F12465"/>
    <w:rsid w:val="00F134A9"/>
    <w:rsid w:val="00F134C1"/>
    <w:rsid w:val="00F139AA"/>
    <w:rsid w:val="00F139D5"/>
    <w:rsid w:val="00F142DC"/>
    <w:rsid w:val="00F148B6"/>
    <w:rsid w:val="00F14FF6"/>
    <w:rsid w:val="00F15A0B"/>
    <w:rsid w:val="00F15BC7"/>
    <w:rsid w:val="00F16218"/>
    <w:rsid w:val="00F16AC0"/>
    <w:rsid w:val="00F175A5"/>
    <w:rsid w:val="00F17C92"/>
    <w:rsid w:val="00F17F01"/>
    <w:rsid w:val="00F204B6"/>
    <w:rsid w:val="00F21A6A"/>
    <w:rsid w:val="00F22293"/>
    <w:rsid w:val="00F22C2A"/>
    <w:rsid w:val="00F22D66"/>
    <w:rsid w:val="00F22E33"/>
    <w:rsid w:val="00F233B1"/>
    <w:rsid w:val="00F23B6D"/>
    <w:rsid w:val="00F2425D"/>
    <w:rsid w:val="00F25037"/>
    <w:rsid w:val="00F25274"/>
    <w:rsid w:val="00F26197"/>
    <w:rsid w:val="00F2639C"/>
    <w:rsid w:val="00F26B57"/>
    <w:rsid w:val="00F26BEF"/>
    <w:rsid w:val="00F27551"/>
    <w:rsid w:val="00F3037C"/>
    <w:rsid w:val="00F30511"/>
    <w:rsid w:val="00F30946"/>
    <w:rsid w:val="00F314D6"/>
    <w:rsid w:val="00F316A2"/>
    <w:rsid w:val="00F31956"/>
    <w:rsid w:val="00F31E1B"/>
    <w:rsid w:val="00F31E30"/>
    <w:rsid w:val="00F3267D"/>
    <w:rsid w:val="00F3283E"/>
    <w:rsid w:val="00F32F53"/>
    <w:rsid w:val="00F332A4"/>
    <w:rsid w:val="00F33930"/>
    <w:rsid w:val="00F33A8B"/>
    <w:rsid w:val="00F33D2A"/>
    <w:rsid w:val="00F3519C"/>
    <w:rsid w:val="00F35A38"/>
    <w:rsid w:val="00F35B66"/>
    <w:rsid w:val="00F35C3C"/>
    <w:rsid w:val="00F35E8F"/>
    <w:rsid w:val="00F3703B"/>
    <w:rsid w:val="00F371E4"/>
    <w:rsid w:val="00F374AE"/>
    <w:rsid w:val="00F378D8"/>
    <w:rsid w:val="00F37D09"/>
    <w:rsid w:val="00F40981"/>
    <w:rsid w:val="00F40D15"/>
    <w:rsid w:val="00F4139C"/>
    <w:rsid w:val="00F41D31"/>
    <w:rsid w:val="00F41E62"/>
    <w:rsid w:val="00F41ED3"/>
    <w:rsid w:val="00F420EA"/>
    <w:rsid w:val="00F423E5"/>
    <w:rsid w:val="00F425A0"/>
    <w:rsid w:val="00F42D9E"/>
    <w:rsid w:val="00F42E7E"/>
    <w:rsid w:val="00F43803"/>
    <w:rsid w:val="00F43A34"/>
    <w:rsid w:val="00F43B75"/>
    <w:rsid w:val="00F43F14"/>
    <w:rsid w:val="00F44315"/>
    <w:rsid w:val="00F44E03"/>
    <w:rsid w:val="00F45331"/>
    <w:rsid w:val="00F46707"/>
    <w:rsid w:val="00F46740"/>
    <w:rsid w:val="00F4682A"/>
    <w:rsid w:val="00F46838"/>
    <w:rsid w:val="00F47756"/>
    <w:rsid w:val="00F47CCB"/>
    <w:rsid w:val="00F47D27"/>
    <w:rsid w:val="00F507EC"/>
    <w:rsid w:val="00F509FD"/>
    <w:rsid w:val="00F50BC7"/>
    <w:rsid w:val="00F51096"/>
    <w:rsid w:val="00F5148B"/>
    <w:rsid w:val="00F521A5"/>
    <w:rsid w:val="00F525E9"/>
    <w:rsid w:val="00F52B5F"/>
    <w:rsid w:val="00F52F80"/>
    <w:rsid w:val="00F539C8"/>
    <w:rsid w:val="00F542E6"/>
    <w:rsid w:val="00F5434E"/>
    <w:rsid w:val="00F54DA1"/>
    <w:rsid w:val="00F54ED5"/>
    <w:rsid w:val="00F552FE"/>
    <w:rsid w:val="00F554EB"/>
    <w:rsid w:val="00F56B35"/>
    <w:rsid w:val="00F57006"/>
    <w:rsid w:val="00F5731A"/>
    <w:rsid w:val="00F57513"/>
    <w:rsid w:val="00F60138"/>
    <w:rsid w:val="00F602EF"/>
    <w:rsid w:val="00F605CF"/>
    <w:rsid w:val="00F60B10"/>
    <w:rsid w:val="00F60E69"/>
    <w:rsid w:val="00F610A7"/>
    <w:rsid w:val="00F6148E"/>
    <w:rsid w:val="00F61568"/>
    <w:rsid w:val="00F6160B"/>
    <w:rsid w:val="00F61FBF"/>
    <w:rsid w:val="00F622C1"/>
    <w:rsid w:val="00F62391"/>
    <w:rsid w:val="00F62541"/>
    <w:rsid w:val="00F629F0"/>
    <w:rsid w:val="00F62CB6"/>
    <w:rsid w:val="00F63166"/>
    <w:rsid w:val="00F63AFD"/>
    <w:rsid w:val="00F64F28"/>
    <w:rsid w:val="00F656D4"/>
    <w:rsid w:val="00F65E91"/>
    <w:rsid w:val="00F6615D"/>
    <w:rsid w:val="00F6639D"/>
    <w:rsid w:val="00F664A1"/>
    <w:rsid w:val="00F665FD"/>
    <w:rsid w:val="00F66710"/>
    <w:rsid w:val="00F66A13"/>
    <w:rsid w:val="00F66ACD"/>
    <w:rsid w:val="00F66BA4"/>
    <w:rsid w:val="00F67AF5"/>
    <w:rsid w:val="00F67ECE"/>
    <w:rsid w:val="00F706C4"/>
    <w:rsid w:val="00F70716"/>
    <w:rsid w:val="00F7075C"/>
    <w:rsid w:val="00F71C0E"/>
    <w:rsid w:val="00F73664"/>
    <w:rsid w:val="00F736DB"/>
    <w:rsid w:val="00F73828"/>
    <w:rsid w:val="00F73B85"/>
    <w:rsid w:val="00F743C6"/>
    <w:rsid w:val="00F74800"/>
    <w:rsid w:val="00F74D23"/>
    <w:rsid w:val="00F74E9F"/>
    <w:rsid w:val="00F75682"/>
    <w:rsid w:val="00F765AD"/>
    <w:rsid w:val="00F76D85"/>
    <w:rsid w:val="00F76E56"/>
    <w:rsid w:val="00F76EE5"/>
    <w:rsid w:val="00F772A3"/>
    <w:rsid w:val="00F7785C"/>
    <w:rsid w:val="00F77C86"/>
    <w:rsid w:val="00F77ED7"/>
    <w:rsid w:val="00F80052"/>
    <w:rsid w:val="00F80B2C"/>
    <w:rsid w:val="00F810A6"/>
    <w:rsid w:val="00F81383"/>
    <w:rsid w:val="00F82029"/>
    <w:rsid w:val="00F828AE"/>
    <w:rsid w:val="00F82F42"/>
    <w:rsid w:val="00F82F52"/>
    <w:rsid w:val="00F83C03"/>
    <w:rsid w:val="00F83E6E"/>
    <w:rsid w:val="00F84417"/>
    <w:rsid w:val="00F845CB"/>
    <w:rsid w:val="00F84A49"/>
    <w:rsid w:val="00F84B08"/>
    <w:rsid w:val="00F84C73"/>
    <w:rsid w:val="00F84DF0"/>
    <w:rsid w:val="00F84EF7"/>
    <w:rsid w:val="00F8507F"/>
    <w:rsid w:val="00F85390"/>
    <w:rsid w:val="00F85E89"/>
    <w:rsid w:val="00F86151"/>
    <w:rsid w:val="00F862FF"/>
    <w:rsid w:val="00F86C4B"/>
    <w:rsid w:val="00F871A9"/>
    <w:rsid w:val="00F87ABB"/>
    <w:rsid w:val="00F905D5"/>
    <w:rsid w:val="00F90D7A"/>
    <w:rsid w:val="00F91E9A"/>
    <w:rsid w:val="00F921E8"/>
    <w:rsid w:val="00F923BC"/>
    <w:rsid w:val="00F93419"/>
    <w:rsid w:val="00F93694"/>
    <w:rsid w:val="00F93F52"/>
    <w:rsid w:val="00F95738"/>
    <w:rsid w:val="00F958F9"/>
    <w:rsid w:val="00F96044"/>
    <w:rsid w:val="00F961A8"/>
    <w:rsid w:val="00F961E0"/>
    <w:rsid w:val="00F9725B"/>
    <w:rsid w:val="00F97546"/>
    <w:rsid w:val="00F97A06"/>
    <w:rsid w:val="00FA0632"/>
    <w:rsid w:val="00FA0BCE"/>
    <w:rsid w:val="00FA0C9A"/>
    <w:rsid w:val="00FA0DF0"/>
    <w:rsid w:val="00FA12B6"/>
    <w:rsid w:val="00FA1BD3"/>
    <w:rsid w:val="00FA391E"/>
    <w:rsid w:val="00FA3D5B"/>
    <w:rsid w:val="00FA4778"/>
    <w:rsid w:val="00FA509E"/>
    <w:rsid w:val="00FA533E"/>
    <w:rsid w:val="00FA5B2F"/>
    <w:rsid w:val="00FA62A2"/>
    <w:rsid w:val="00FA6EC6"/>
    <w:rsid w:val="00FA7941"/>
    <w:rsid w:val="00FB060D"/>
    <w:rsid w:val="00FB0A53"/>
    <w:rsid w:val="00FB111F"/>
    <w:rsid w:val="00FB1653"/>
    <w:rsid w:val="00FB3158"/>
    <w:rsid w:val="00FB31BC"/>
    <w:rsid w:val="00FB3379"/>
    <w:rsid w:val="00FB3446"/>
    <w:rsid w:val="00FB3BF8"/>
    <w:rsid w:val="00FB3C25"/>
    <w:rsid w:val="00FB3EB8"/>
    <w:rsid w:val="00FB45E8"/>
    <w:rsid w:val="00FB484D"/>
    <w:rsid w:val="00FB533A"/>
    <w:rsid w:val="00FB5621"/>
    <w:rsid w:val="00FB58CF"/>
    <w:rsid w:val="00FB6087"/>
    <w:rsid w:val="00FB69A6"/>
    <w:rsid w:val="00FB69CF"/>
    <w:rsid w:val="00FB6D65"/>
    <w:rsid w:val="00FB70E1"/>
    <w:rsid w:val="00FB7857"/>
    <w:rsid w:val="00FB7DEC"/>
    <w:rsid w:val="00FC0021"/>
    <w:rsid w:val="00FC075A"/>
    <w:rsid w:val="00FC1152"/>
    <w:rsid w:val="00FC1340"/>
    <w:rsid w:val="00FC2E97"/>
    <w:rsid w:val="00FC3C58"/>
    <w:rsid w:val="00FC3E56"/>
    <w:rsid w:val="00FC43F8"/>
    <w:rsid w:val="00FC47A7"/>
    <w:rsid w:val="00FC614D"/>
    <w:rsid w:val="00FC6337"/>
    <w:rsid w:val="00FC65D3"/>
    <w:rsid w:val="00FC669D"/>
    <w:rsid w:val="00FC6B08"/>
    <w:rsid w:val="00FC6C82"/>
    <w:rsid w:val="00FC6CDE"/>
    <w:rsid w:val="00FC70D1"/>
    <w:rsid w:val="00FC7837"/>
    <w:rsid w:val="00FC7911"/>
    <w:rsid w:val="00FC7E98"/>
    <w:rsid w:val="00FD00B2"/>
    <w:rsid w:val="00FD0949"/>
    <w:rsid w:val="00FD0D07"/>
    <w:rsid w:val="00FD0D43"/>
    <w:rsid w:val="00FD125E"/>
    <w:rsid w:val="00FD179B"/>
    <w:rsid w:val="00FD1A41"/>
    <w:rsid w:val="00FD216B"/>
    <w:rsid w:val="00FD24CD"/>
    <w:rsid w:val="00FD27FE"/>
    <w:rsid w:val="00FD2BC6"/>
    <w:rsid w:val="00FD3490"/>
    <w:rsid w:val="00FD50AA"/>
    <w:rsid w:val="00FD5194"/>
    <w:rsid w:val="00FD5EBC"/>
    <w:rsid w:val="00FD5FF7"/>
    <w:rsid w:val="00FD61A6"/>
    <w:rsid w:val="00FD622D"/>
    <w:rsid w:val="00FD6274"/>
    <w:rsid w:val="00FD64FD"/>
    <w:rsid w:val="00FD7927"/>
    <w:rsid w:val="00FD7B16"/>
    <w:rsid w:val="00FD7C3A"/>
    <w:rsid w:val="00FE0049"/>
    <w:rsid w:val="00FE0475"/>
    <w:rsid w:val="00FE06AE"/>
    <w:rsid w:val="00FE0C55"/>
    <w:rsid w:val="00FE1204"/>
    <w:rsid w:val="00FE18BC"/>
    <w:rsid w:val="00FE1AC4"/>
    <w:rsid w:val="00FE1C26"/>
    <w:rsid w:val="00FE22A4"/>
    <w:rsid w:val="00FE2BB2"/>
    <w:rsid w:val="00FE3CB8"/>
    <w:rsid w:val="00FE4306"/>
    <w:rsid w:val="00FE4860"/>
    <w:rsid w:val="00FE4E78"/>
    <w:rsid w:val="00FE4EA4"/>
    <w:rsid w:val="00FE60FB"/>
    <w:rsid w:val="00FE6390"/>
    <w:rsid w:val="00FE6DEC"/>
    <w:rsid w:val="00FE771C"/>
    <w:rsid w:val="00FF02C1"/>
    <w:rsid w:val="00FF0400"/>
    <w:rsid w:val="00FF0A28"/>
    <w:rsid w:val="00FF0F61"/>
    <w:rsid w:val="00FF1503"/>
    <w:rsid w:val="00FF19C2"/>
    <w:rsid w:val="00FF1B7B"/>
    <w:rsid w:val="00FF302D"/>
    <w:rsid w:val="00FF34DC"/>
    <w:rsid w:val="00FF3A9E"/>
    <w:rsid w:val="00FF4BA7"/>
    <w:rsid w:val="00FF5396"/>
    <w:rsid w:val="00FF5645"/>
    <w:rsid w:val="00FF5731"/>
    <w:rsid w:val="00FF5822"/>
    <w:rsid w:val="00FF5A18"/>
    <w:rsid w:val="00FF5C87"/>
    <w:rsid w:val="00FF6ADA"/>
    <w:rsid w:val="00FF759A"/>
    <w:rsid w:val="00FF772E"/>
    <w:rsid w:val="00FF7B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46BBE09"/>
  <w15:chartTrackingRefBased/>
  <w15:docId w15:val="{A57938DD-A094-491D-8857-7DE74EFC3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5CF3"/>
    <w:pPr>
      <w:spacing w:after="200" w:line="276" w:lineRule="auto"/>
    </w:pPr>
    <w:rPr>
      <w:rFonts w:ascii="Segoe UI" w:hAnsi="Segoe UI"/>
      <w:color w:val="000000" w:themeColor="text1"/>
    </w:rPr>
  </w:style>
  <w:style w:type="paragraph" w:styleId="Heading1">
    <w:name w:val="heading 1"/>
    <w:basedOn w:val="Normal"/>
    <w:next w:val="Normal"/>
    <w:link w:val="Heading1Char"/>
    <w:uiPriority w:val="2"/>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2"/>
    <w:unhideWhenUsed/>
    <w:qFormat/>
    <w:rsid w:val="009F16F4"/>
    <w:pPr>
      <w:keepNext/>
      <w:keepLines/>
      <w:pBdr>
        <w:top w:val="single" w:sz="4" w:space="1" w:color="auto" w:shadow="1"/>
        <w:left w:val="single" w:sz="4" w:space="4" w:color="auto" w:shadow="1"/>
        <w:bottom w:val="single" w:sz="4" w:space="1" w:color="auto" w:shadow="1"/>
        <w:right w:val="single" w:sz="4" w:space="4" w:color="auto" w:shadow="1"/>
      </w:pBdr>
      <w:shd w:val="solid" w:color="002060" w:fill="auto"/>
      <w:spacing w:before="120" w:after="120" w:line="240" w:lineRule="auto"/>
      <w:outlineLvl w:val="1"/>
    </w:pPr>
    <w:rPr>
      <w:rFonts w:asciiTheme="majorHAnsi" w:hAnsiTheme="majorHAnsi"/>
      <w:bCs/>
      <w:color w:val="FFFFFF" w:themeColor="background1"/>
      <w:sz w:val="26"/>
      <w:szCs w:val="26"/>
    </w:rPr>
  </w:style>
  <w:style w:type="paragraph" w:styleId="Heading3">
    <w:name w:val="heading 3"/>
    <w:basedOn w:val="Normal"/>
    <w:next w:val="Normal"/>
    <w:link w:val="Heading3Char"/>
    <w:uiPriority w:val="2"/>
    <w:unhideWhenUsed/>
    <w:qFormat/>
    <w:rsid w:val="005722F0"/>
    <w:pPr>
      <w:keepNext/>
      <w:keepLines/>
      <w:spacing w:before="360" w:after="120"/>
      <w:outlineLvl w:val="2"/>
    </w:pPr>
    <w:rPr>
      <w:rFonts w:ascii="Century Gothic" w:hAnsi="Century Gothic"/>
      <w:b/>
      <w:bCs/>
      <w:iCs/>
      <w:sz w:val="28"/>
      <w:szCs w:val="24"/>
      <w:u w:val="single"/>
    </w:rPr>
  </w:style>
  <w:style w:type="paragraph" w:styleId="Heading4">
    <w:name w:val="heading 4"/>
    <w:basedOn w:val="ListBullet"/>
    <w:next w:val="Normal"/>
    <w:link w:val="Heading4Char"/>
    <w:uiPriority w:val="2"/>
    <w:unhideWhenUsed/>
    <w:qFormat/>
    <w:rsid w:val="00EC5800"/>
    <w:pPr>
      <w:keepNext/>
      <w:keepLines/>
      <w:numPr>
        <w:numId w:val="0"/>
      </w:numPr>
      <w:spacing w:before="240" w:after="120"/>
      <w:outlineLvl w:val="3"/>
    </w:pPr>
    <w:rPr>
      <w:rFonts w:asciiTheme="majorHAnsi" w:eastAsiaTheme="majorEastAsia" w:hAnsiTheme="majorHAnsi" w:cstheme="majorBidi"/>
      <w:b/>
      <w:color w:val="C00000"/>
      <w:sz w:val="24"/>
      <w:u w:val="single"/>
    </w:rPr>
  </w:style>
  <w:style w:type="paragraph" w:styleId="Heading5">
    <w:name w:val="heading 5"/>
    <w:basedOn w:val="Normal"/>
    <w:next w:val="Normal"/>
    <w:link w:val="Heading5Char"/>
    <w:uiPriority w:val="99"/>
    <w:unhideWhenUsed/>
    <w:qFormat/>
    <w:rsid w:val="00A25348"/>
    <w:pPr>
      <w:keepNext/>
      <w:keepLines/>
      <w:spacing w:before="40" w:after="0"/>
      <w:outlineLvl w:val="4"/>
    </w:pPr>
    <w:rPr>
      <w:rFonts w:ascii="Consolas" w:eastAsiaTheme="majorEastAsia" w:hAnsi="Consolas" w:cstheme="majorBidi"/>
      <w:b/>
      <w:color w:val="FF0000"/>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2"/>
    <w:rsid w:val="009F16F4"/>
    <w:rPr>
      <w:rFonts w:asciiTheme="majorHAnsi" w:hAnsiTheme="majorHAnsi"/>
      <w:bCs/>
      <w:color w:val="FFFFFF" w:themeColor="background1"/>
      <w:sz w:val="26"/>
      <w:szCs w:val="26"/>
      <w:shd w:val="solid" w:color="002060" w:fill="auto"/>
    </w:rPr>
  </w:style>
  <w:style w:type="character" w:customStyle="1" w:styleId="Heading3Char">
    <w:name w:val="Heading 3 Char"/>
    <w:basedOn w:val="DefaultParagraphFont"/>
    <w:link w:val="Heading3"/>
    <w:uiPriority w:val="2"/>
    <w:rsid w:val="005722F0"/>
    <w:rPr>
      <w:rFonts w:ascii="Century Gothic" w:hAnsi="Century Gothic"/>
      <w:b/>
      <w:bCs/>
      <w:iCs/>
      <w:color w:val="000000" w:themeColor="text1"/>
      <w:sz w:val="28"/>
      <w:szCs w:val="24"/>
      <w:u w:val="single"/>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basedOn w:val="DefaultParagraphFont"/>
    <w:link w:val="Heading4"/>
    <w:uiPriority w:val="2"/>
    <w:rsid w:val="00EC5800"/>
    <w:rPr>
      <w:rFonts w:asciiTheme="majorHAnsi" w:eastAsiaTheme="majorEastAsia" w:hAnsiTheme="majorHAnsi" w:cstheme="majorBidi"/>
      <w:b/>
      <w:color w:val="C00000"/>
      <w:sz w:val="24"/>
      <w:u w:val="single"/>
    </w:rPr>
  </w:style>
  <w:style w:type="character" w:customStyle="1" w:styleId="Heading5Char">
    <w:name w:val="Heading 5 Char"/>
    <w:basedOn w:val="DefaultParagraphFont"/>
    <w:link w:val="Heading5"/>
    <w:uiPriority w:val="99"/>
    <w:rsid w:val="00A25348"/>
    <w:rPr>
      <w:rFonts w:ascii="Consolas" w:eastAsiaTheme="majorEastAsia" w:hAnsi="Consolas" w:cstheme="majorBidi"/>
      <w:b/>
      <w:color w:val="FF0000"/>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rsid w:val="00F736DB"/>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rPr>
      <w:rFonts w:asciiTheme="minorHAnsi" w:hAnsiTheme="minorHAnsi"/>
      <w:i/>
      <w:iCs/>
    </w:rPr>
  </w:style>
  <w:style w:type="paragraph" w:styleId="TOC4">
    <w:name w:val="toc 4"/>
    <w:basedOn w:val="Normal"/>
    <w:next w:val="Normal"/>
    <w:autoRedefine/>
    <w:uiPriority w:val="39"/>
    <w:unhideWhenUsed/>
    <w:pPr>
      <w:spacing w:after="0"/>
      <w:ind w:left="600"/>
    </w:pPr>
    <w:rPr>
      <w:rFonts w:asciiTheme="minorHAnsi" w:hAnsiTheme="minorHAnsi"/>
      <w:sz w:val="18"/>
      <w:szCs w:val="18"/>
    </w:rPr>
  </w:style>
  <w:style w:type="paragraph" w:styleId="ListBullet2">
    <w:name w:val="List Bullet 2"/>
    <w:basedOn w:val="Normal"/>
    <w:uiPriority w:val="2"/>
    <w:unhideWhenUsed/>
    <w:qFormat/>
    <w:rsid w:val="00782A5C"/>
    <w:pPr>
      <w:numPr>
        <w:numId w:val="2"/>
      </w:numPr>
      <w:spacing w:before="120" w:after="240"/>
      <w:contextualSpacing/>
    </w:pPr>
  </w:style>
  <w:style w:type="character" w:styleId="Strong">
    <w:name w:val="Strong"/>
    <w:basedOn w:val="DefaultParagraphFont"/>
    <w:uiPriority w:val="22"/>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Output">
    <w:name w:val="Output"/>
    <w:basedOn w:val="Normal"/>
    <w:link w:val="OutputChar"/>
    <w:qFormat/>
    <w:rsid w:val="00710617"/>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pPr>
    <w:rPr>
      <w:rFonts w:ascii="Consolas" w:hAnsi="Consolas" w:cs="Consolas"/>
      <w:color w:val="000000" w:themeColor="text1" w:themeShade="F2"/>
      <w:sz w:val="18"/>
    </w:rPr>
  </w:style>
  <w:style w:type="character" w:customStyle="1" w:styleId="OutputChar">
    <w:name w:val="Output Char"/>
    <w:basedOn w:val="DefaultParagraphFont"/>
    <w:link w:val="Output"/>
    <w:rsid w:val="00710617"/>
    <w:rPr>
      <w:rFonts w:ascii="Consolas" w:hAnsi="Consolas" w:cs="Consolas"/>
      <w:color w:val="000000" w:themeColor="text1" w:themeShade="F2"/>
      <w:sz w:val="18"/>
      <w:shd w:val="solid" w:color="F2F2F2" w:themeColor="background1" w:themeShade="F2" w:fill="auto"/>
    </w:rPr>
  </w:style>
  <w:style w:type="paragraph" w:customStyle="1" w:styleId="Howitworks">
    <w:name w:val="Howitworks"/>
    <w:basedOn w:val="Normal"/>
    <w:link w:val="HowitworksChar"/>
    <w:qFormat/>
    <w:rsid w:val="00C64F9E"/>
    <w:pPr>
      <w:pBdr>
        <w:top w:val="single" w:sz="4" w:space="1" w:color="808080" w:themeColor="background1" w:themeShade="80" w:shadow="1"/>
        <w:left w:val="single" w:sz="4" w:space="4" w:color="808080" w:themeColor="background1" w:themeShade="80" w:shadow="1"/>
        <w:bottom w:val="single" w:sz="4" w:space="1" w:color="808080" w:themeColor="background1" w:themeShade="80" w:shadow="1"/>
        <w:right w:val="single" w:sz="4" w:space="4" w:color="808080" w:themeColor="background1" w:themeShade="80" w:shadow="1"/>
      </w:pBdr>
      <w:shd w:val="solid" w:color="800080" w:fill="800080"/>
      <w:spacing w:line="240" w:lineRule="auto"/>
      <w:jc w:val="center"/>
    </w:pPr>
    <w:rPr>
      <w:b/>
      <w:color w:val="FFFFFF" w:themeColor="background1"/>
      <w14:props3d w14:extrusionH="0" w14:contourW="0" w14:prstMaterial="warmMatte">
        <w14:bevelB w14:w="38100" w14:h="38100" w14:prst="angle"/>
      </w14:props3d>
    </w:rPr>
  </w:style>
  <w:style w:type="character" w:customStyle="1" w:styleId="HowitworksChar">
    <w:name w:val="Howitworks Char"/>
    <w:basedOn w:val="OutputChar"/>
    <w:link w:val="Howitworks"/>
    <w:rsid w:val="00C64F9E"/>
    <w:rPr>
      <w:rFonts w:ascii="Verdana" w:hAnsi="Verdana" w:cs="Consolas"/>
      <w:b w:val="0"/>
      <w:color w:val="FFFFFF" w:themeColor="background1"/>
      <w:sz w:val="16"/>
      <w:shd w:val="solid" w:color="800080" w:fill="800080"/>
      <w14:props3d w14:extrusionH="0" w14:contourW="0" w14:prstMaterial="warmMatte">
        <w14:bevelB w14:w="38100" w14:h="38100" w14:prst="angle"/>
      </w14:props3d>
    </w:rPr>
  </w:style>
  <w:style w:type="paragraph" w:customStyle="1" w:styleId="Qsns">
    <w:name w:val="Qsns"/>
    <w:basedOn w:val="Howitworks"/>
    <w:link w:val="QsnsChar"/>
    <w:qFormat/>
    <w:rsid w:val="009203DD"/>
    <w:pPr>
      <w:pBdr>
        <w:top w:val="single" w:sz="4" w:space="1" w:color="auto"/>
        <w:left w:val="single" w:sz="4" w:space="4" w:color="auto"/>
        <w:bottom w:val="single" w:sz="4" w:space="1" w:color="auto"/>
        <w:right w:val="single" w:sz="4" w:space="4" w:color="auto"/>
      </w:pBdr>
      <w:shd w:val="solid" w:color="0099FF" w:fill="FF9900"/>
      <w:jc w:val="left"/>
    </w:pPr>
  </w:style>
  <w:style w:type="character" w:customStyle="1" w:styleId="QsnsChar">
    <w:name w:val="Qsns Char"/>
    <w:basedOn w:val="DefaultParagraphFont"/>
    <w:link w:val="Qsns"/>
    <w:rsid w:val="009203DD"/>
    <w:rPr>
      <w:rFonts w:asciiTheme="majorHAnsi" w:hAnsiTheme="majorHAnsi"/>
      <w:b/>
      <w:color w:val="FFFFFF" w:themeColor="background1"/>
      <w:sz w:val="22"/>
      <w:shd w:val="solid" w:color="0099FF" w:fill="FF9900"/>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jc w:val="left"/>
      <w:outlineLvl w:val="0"/>
      <w15:collapsed/>
    </w:pPr>
  </w:style>
  <w:style w:type="character" w:customStyle="1" w:styleId="leftheadingChar">
    <w:name w:val="left heading Char"/>
    <w:basedOn w:val="HowitworksChar"/>
    <w:link w:val="leftheading"/>
    <w:rsid w:val="00D965E4"/>
    <w:rPr>
      <w:rFonts w:asciiTheme="majorHAnsi" w:hAnsiTheme="majorHAnsi" w:cs="Consolas"/>
      <w:b w:val="0"/>
      <w:color w:val="FFFFFF" w:themeColor="background1"/>
      <w:sz w:val="22"/>
      <w:shd w:val="solid" w:color="006600" w:fill="FF9900"/>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NormalGothic">
    <w:name w:val="Normal Gothic"/>
    <w:basedOn w:val="Normal"/>
    <w:link w:val="NormalGothicChar"/>
    <w:rsid w:val="00D4195A"/>
    <w:pPr>
      <w:spacing w:before="120" w:after="120"/>
    </w:pPr>
    <w:rPr>
      <w:rFonts w:ascii="Century Gothic" w:hAnsi="Century Gothic"/>
    </w:rPr>
  </w:style>
  <w:style w:type="character" w:customStyle="1" w:styleId="NormalGothicChar">
    <w:name w:val="Normal Gothic Char"/>
    <w:basedOn w:val="DefaultParagraphFont"/>
    <w:link w:val="NormalGothic"/>
    <w:rsid w:val="00D4195A"/>
    <w:rPr>
      <w:rFonts w:ascii="Century Gothic" w:hAnsi="Century Gothic"/>
      <w:color w:val="000000" w:themeColor="text1"/>
      <w:sz w:val="22"/>
    </w:rPr>
  </w:style>
  <w:style w:type="paragraph" w:customStyle="1" w:styleId="Quotes">
    <w:name w:val="Quotes"/>
    <w:basedOn w:val="Normal"/>
    <w:link w:val="QuotesChar"/>
    <w:qFormat/>
    <w:rsid w:val="00521409"/>
    <w:rPr>
      <w:noProof/>
      <w:lang w:eastAsia="en-US"/>
    </w:rPr>
  </w:style>
  <w:style w:type="character" w:customStyle="1" w:styleId="QuotesChar">
    <w:name w:val="Quotes Char"/>
    <w:basedOn w:val="DefaultParagraphFont"/>
    <w:link w:val="Quotes"/>
    <w:rsid w:val="00521409"/>
    <w:rPr>
      <w:rFonts w:ascii="Segoe UI" w:hAnsi="Segoe UI"/>
      <w:noProof/>
      <w:color w:val="000000" w:themeColor="text1"/>
      <w:lang w:eastAsia="en-US"/>
    </w:rPr>
  </w:style>
  <w:style w:type="character" w:styleId="Emphasis">
    <w:name w:val="Emphasis"/>
    <w:basedOn w:val="DefaultParagraphFont"/>
    <w:uiPriority w:val="20"/>
    <w:qFormat/>
    <w:rsid w:val="00012787"/>
    <w:rPr>
      <w:i/>
      <w:iCs/>
    </w:rPr>
  </w:style>
  <w:style w:type="paragraph" w:styleId="NormalWeb">
    <w:name w:val="Normal (Web)"/>
    <w:basedOn w:val="Normal"/>
    <w:uiPriority w:val="99"/>
    <w:unhideWhenUsed/>
    <w:rsid w:val="0052375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electionshareable">
    <w:name w:val="selectionshareable"/>
    <w:basedOn w:val="Normal"/>
    <w:rsid w:val="00FF02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semiHidden/>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semiHidden/>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spacing w:after="0"/>
      <w:ind w:left="200"/>
    </w:pPr>
    <w:rPr>
      <w:rFonts w:asciiTheme="minorHAnsi" w:hAnsiTheme="minorHAnsi"/>
      <w:smallCaps/>
    </w:rPr>
  </w:style>
  <w:style w:type="character" w:customStyle="1" w:styleId="membernamelink">
    <w:name w:val="membernamelink"/>
    <w:basedOn w:val="DefaultParagraphFont"/>
    <w:rsid w:val="00B9156B"/>
  </w:style>
  <w:style w:type="character" w:customStyle="1" w:styleId="kwd">
    <w:name w:val="kwd"/>
    <w:basedOn w:val="DefaultParagraphFont"/>
    <w:rsid w:val="009D79B6"/>
  </w:style>
  <w:style w:type="character" w:customStyle="1" w:styleId="pln">
    <w:name w:val="pln"/>
    <w:basedOn w:val="DefaultParagraphFont"/>
    <w:rsid w:val="009D79B6"/>
  </w:style>
  <w:style w:type="character" w:customStyle="1" w:styleId="pun">
    <w:name w:val="pun"/>
    <w:basedOn w:val="DefaultParagraphFont"/>
    <w:rsid w:val="009D79B6"/>
  </w:style>
  <w:style w:type="character" w:customStyle="1" w:styleId="com">
    <w:name w:val="com"/>
    <w:basedOn w:val="DefaultParagraphFont"/>
    <w:rsid w:val="009D79B6"/>
  </w:style>
  <w:style w:type="character" w:styleId="FollowedHyperlink">
    <w:name w:val="FollowedHyperlink"/>
    <w:basedOn w:val="DefaultParagraphFont"/>
    <w:uiPriority w:val="99"/>
    <w:semiHidden/>
    <w:unhideWhenUsed/>
    <w:rsid w:val="00457572"/>
    <w:rPr>
      <w:color w:val="A3648B" w:themeColor="followedHyperlink"/>
      <w:u w:val="single"/>
    </w:rPr>
  </w:style>
  <w:style w:type="character" w:customStyle="1" w:styleId="typ">
    <w:name w:val="typ"/>
    <w:basedOn w:val="DefaultParagraphFont"/>
    <w:rsid w:val="008D4F28"/>
  </w:style>
  <w:style w:type="character" w:customStyle="1" w:styleId="number">
    <w:name w:val="number"/>
    <w:basedOn w:val="DefaultParagraphFont"/>
    <w:rsid w:val="005F0BD1"/>
  </w:style>
  <w:style w:type="character" w:customStyle="1" w:styleId="string">
    <w:name w:val="string"/>
    <w:basedOn w:val="DefaultParagraphFont"/>
    <w:rsid w:val="005F0BD1"/>
  </w:style>
  <w:style w:type="character" w:customStyle="1" w:styleId="annotation">
    <w:name w:val="annotation"/>
    <w:basedOn w:val="DefaultParagraphFont"/>
    <w:rsid w:val="00966DD8"/>
  </w:style>
  <w:style w:type="paragraph" w:styleId="TOC5">
    <w:name w:val="toc 5"/>
    <w:basedOn w:val="Normal"/>
    <w:next w:val="Normal"/>
    <w:autoRedefine/>
    <w:uiPriority w:val="39"/>
    <w:unhideWhenUsed/>
    <w:rsid w:val="003C00AF"/>
    <w:pPr>
      <w:spacing w:after="0"/>
      <w:ind w:left="800"/>
    </w:pPr>
    <w:rPr>
      <w:rFonts w:asciiTheme="minorHAnsi" w:hAnsiTheme="minorHAnsi"/>
      <w:sz w:val="18"/>
      <w:szCs w:val="18"/>
    </w:rPr>
  </w:style>
  <w:style w:type="paragraph" w:styleId="TOC6">
    <w:name w:val="toc 6"/>
    <w:basedOn w:val="Normal"/>
    <w:next w:val="Normal"/>
    <w:autoRedefine/>
    <w:uiPriority w:val="39"/>
    <w:unhideWhenUsed/>
    <w:rsid w:val="003C00AF"/>
    <w:pPr>
      <w:spacing w:after="0"/>
      <w:ind w:left="1000"/>
    </w:pPr>
    <w:rPr>
      <w:rFonts w:asciiTheme="minorHAnsi" w:hAnsiTheme="minorHAnsi"/>
      <w:sz w:val="18"/>
      <w:szCs w:val="18"/>
    </w:rPr>
  </w:style>
  <w:style w:type="paragraph" w:styleId="TOC7">
    <w:name w:val="toc 7"/>
    <w:basedOn w:val="Normal"/>
    <w:next w:val="Normal"/>
    <w:autoRedefine/>
    <w:uiPriority w:val="39"/>
    <w:unhideWhenUsed/>
    <w:rsid w:val="003C00AF"/>
    <w:pPr>
      <w:spacing w:after="0"/>
      <w:ind w:left="1200"/>
    </w:pPr>
    <w:rPr>
      <w:rFonts w:asciiTheme="minorHAnsi" w:hAnsiTheme="minorHAnsi"/>
      <w:sz w:val="18"/>
      <w:szCs w:val="18"/>
    </w:rPr>
  </w:style>
  <w:style w:type="paragraph" w:styleId="TOC8">
    <w:name w:val="toc 8"/>
    <w:basedOn w:val="Normal"/>
    <w:next w:val="Normal"/>
    <w:autoRedefine/>
    <w:uiPriority w:val="39"/>
    <w:unhideWhenUsed/>
    <w:rsid w:val="003C00AF"/>
    <w:pPr>
      <w:spacing w:after="0"/>
      <w:ind w:left="1400"/>
    </w:pPr>
    <w:rPr>
      <w:rFonts w:asciiTheme="minorHAnsi" w:hAnsiTheme="minorHAnsi"/>
      <w:sz w:val="18"/>
      <w:szCs w:val="18"/>
    </w:rPr>
  </w:style>
  <w:style w:type="paragraph" w:styleId="TOC9">
    <w:name w:val="toc 9"/>
    <w:basedOn w:val="Normal"/>
    <w:next w:val="Normal"/>
    <w:autoRedefine/>
    <w:uiPriority w:val="39"/>
    <w:unhideWhenUsed/>
    <w:rsid w:val="003C00AF"/>
    <w:pPr>
      <w:spacing w:after="0"/>
      <w:ind w:left="1600"/>
    </w:pPr>
    <w:rPr>
      <w:rFonts w:asciiTheme="minorHAnsi" w:hAnsiTheme="minorHAnsi"/>
      <w:sz w:val="18"/>
      <w:szCs w:val="18"/>
    </w:rPr>
  </w:style>
  <w:style w:type="character" w:customStyle="1" w:styleId="sql1-reservedword1">
    <w:name w:val="sql1-reservedword1"/>
    <w:basedOn w:val="DefaultParagraphFont"/>
    <w:rsid w:val="00AA2184"/>
    <w:rPr>
      <w:b/>
      <w:bCs/>
      <w:color w:val="0000FF"/>
    </w:rPr>
  </w:style>
  <w:style w:type="character" w:customStyle="1" w:styleId="sql1-space">
    <w:name w:val="sql1-space"/>
    <w:basedOn w:val="DefaultParagraphFont"/>
    <w:rsid w:val="00AA2184"/>
  </w:style>
  <w:style w:type="character" w:customStyle="1" w:styleId="sql1-delimitedidentifier1">
    <w:name w:val="sql1-delimitedidentifier1"/>
    <w:basedOn w:val="DefaultParagraphFont"/>
    <w:rsid w:val="00AA2184"/>
    <w:rPr>
      <w:color w:val="808000"/>
    </w:rPr>
  </w:style>
  <w:style w:type="character" w:customStyle="1" w:styleId="sql1-symbol1">
    <w:name w:val="sql1-symbol1"/>
    <w:basedOn w:val="DefaultParagraphFont"/>
    <w:rsid w:val="0038447D"/>
    <w:rPr>
      <w:color w:val="0000FF"/>
    </w:rPr>
  </w:style>
  <w:style w:type="character" w:customStyle="1" w:styleId="sql1-datatype1">
    <w:name w:val="sql1-datatype1"/>
    <w:basedOn w:val="DefaultParagraphFont"/>
    <w:rsid w:val="0038447D"/>
    <w:rPr>
      <w:b/>
      <w:bCs/>
      <w:color w:val="800000"/>
    </w:rPr>
  </w:style>
  <w:style w:type="character" w:customStyle="1" w:styleId="sql1-string1">
    <w:name w:val="sql1-string1"/>
    <w:basedOn w:val="DefaultParagraphFont"/>
    <w:rsid w:val="0038447D"/>
    <w:rPr>
      <w:color w:val="008000"/>
    </w:rPr>
  </w:style>
  <w:style w:type="character" w:customStyle="1" w:styleId="sql1-function1">
    <w:name w:val="sql1-function1"/>
    <w:basedOn w:val="DefaultParagraphFont"/>
    <w:rsid w:val="00AC7350"/>
    <w:rPr>
      <w:b/>
      <w:bCs/>
      <w:color w:val="000080"/>
    </w:rPr>
  </w:style>
  <w:style w:type="character" w:customStyle="1" w:styleId="sql1-number1">
    <w:name w:val="sql1-number1"/>
    <w:basedOn w:val="DefaultParagraphFont"/>
    <w:rsid w:val="00AC7350"/>
    <w:rPr>
      <w:color w:val="800080"/>
    </w:rPr>
  </w:style>
  <w:style w:type="character" w:customStyle="1" w:styleId="sql1-identifier1">
    <w:name w:val="sql1-identifier1"/>
    <w:basedOn w:val="DefaultParagraphFont"/>
    <w:rsid w:val="00663C68"/>
    <w:rPr>
      <w:color w:val="808000"/>
    </w:rPr>
  </w:style>
  <w:style w:type="character" w:customStyle="1" w:styleId="sql1-tablename1">
    <w:name w:val="sql1-tablename1"/>
    <w:basedOn w:val="DefaultParagraphFont"/>
    <w:rsid w:val="006C3DC8"/>
    <w:rPr>
      <w:color w:val="FF00FF"/>
    </w:rPr>
  </w:style>
  <w:style w:type="character" w:customStyle="1" w:styleId="str">
    <w:name w:val="str"/>
    <w:basedOn w:val="DefaultParagraphFont"/>
    <w:rsid w:val="007F7446"/>
  </w:style>
  <w:style w:type="character" w:customStyle="1" w:styleId="lit">
    <w:name w:val="lit"/>
    <w:basedOn w:val="DefaultParagraphFont"/>
    <w:rsid w:val="0045315F"/>
  </w:style>
  <w:style w:type="character" w:customStyle="1" w:styleId="string2">
    <w:name w:val="string2"/>
    <w:basedOn w:val="DefaultParagraphFont"/>
    <w:rsid w:val="00D50C70"/>
    <w:rPr>
      <w:color w:val="0000FF"/>
      <w:bdr w:val="none" w:sz="0" w:space="0" w:color="auto" w:frame="1"/>
    </w:rPr>
  </w:style>
  <w:style w:type="character" w:customStyle="1" w:styleId="tag">
    <w:name w:val="tag"/>
    <w:basedOn w:val="DefaultParagraphFont"/>
    <w:rsid w:val="00A15E91"/>
  </w:style>
  <w:style w:type="character" w:customStyle="1" w:styleId="tag-name">
    <w:name w:val="tag-name"/>
    <w:basedOn w:val="DefaultParagraphFont"/>
    <w:rsid w:val="00A15E91"/>
  </w:style>
  <w:style w:type="character" w:customStyle="1" w:styleId="comments">
    <w:name w:val="comments"/>
    <w:basedOn w:val="DefaultParagraphFont"/>
    <w:rsid w:val="00A15E91"/>
  </w:style>
  <w:style w:type="character" w:customStyle="1" w:styleId="attribute">
    <w:name w:val="attribute"/>
    <w:basedOn w:val="DefaultParagraphFont"/>
    <w:rsid w:val="00A15E91"/>
  </w:style>
  <w:style w:type="character" w:customStyle="1" w:styleId="attribute-value">
    <w:name w:val="attribute-value"/>
    <w:basedOn w:val="DefaultParagraphFont"/>
    <w:rsid w:val="00A15E91"/>
  </w:style>
  <w:style w:type="character" w:customStyle="1" w:styleId="crayon-r">
    <w:name w:val="crayon-r"/>
    <w:basedOn w:val="DefaultParagraphFont"/>
    <w:rsid w:val="006B1E43"/>
  </w:style>
  <w:style w:type="character" w:customStyle="1" w:styleId="crayon-e">
    <w:name w:val="crayon-e"/>
    <w:basedOn w:val="DefaultParagraphFont"/>
    <w:rsid w:val="006B1E43"/>
  </w:style>
  <w:style w:type="character" w:customStyle="1" w:styleId="crayon-o">
    <w:name w:val="crayon-o"/>
    <w:basedOn w:val="DefaultParagraphFont"/>
    <w:rsid w:val="006B1E43"/>
  </w:style>
  <w:style w:type="character" w:customStyle="1" w:styleId="crayon-s">
    <w:name w:val="crayon-s"/>
    <w:basedOn w:val="DefaultParagraphFont"/>
    <w:rsid w:val="006B1E43"/>
  </w:style>
  <w:style w:type="character" w:customStyle="1" w:styleId="crayon-h">
    <w:name w:val="crayon-h"/>
    <w:basedOn w:val="DefaultParagraphFont"/>
    <w:rsid w:val="006B1E43"/>
  </w:style>
  <w:style w:type="character" w:customStyle="1" w:styleId="crayon-i">
    <w:name w:val="crayon-i"/>
    <w:basedOn w:val="DefaultParagraphFont"/>
    <w:rsid w:val="006B1E43"/>
  </w:style>
  <w:style w:type="character" w:customStyle="1" w:styleId="CommentTextChar">
    <w:name w:val="Comment Text Char"/>
    <w:basedOn w:val="DefaultParagraphFont"/>
    <w:link w:val="CommentText"/>
    <w:uiPriority w:val="99"/>
    <w:semiHidden/>
    <w:rsid w:val="00AB3EA3"/>
    <w:rPr>
      <w:rFonts w:ascii="Verdana" w:hAnsi="Verdana"/>
      <w:color w:val="000000" w:themeColor="text1"/>
    </w:rPr>
  </w:style>
  <w:style w:type="paragraph" w:styleId="CommentText">
    <w:name w:val="annotation text"/>
    <w:basedOn w:val="Normal"/>
    <w:link w:val="CommentTextChar"/>
    <w:uiPriority w:val="99"/>
    <w:semiHidden/>
    <w:unhideWhenUsed/>
    <w:rsid w:val="00AB3EA3"/>
    <w:pPr>
      <w:spacing w:line="240" w:lineRule="auto"/>
    </w:pPr>
    <w:rPr>
      <w:rFonts w:ascii="Verdana" w:hAnsi="Verdana"/>
    </w:rPr>
  </w:style>
  <w:style w:type="character" w:customStyle="1" w:styleId="CommentSubjectChar">
    <w:name w:val="Comment Subject Char"/>
    <w:basedOn w:val="CommentTextChar"/>
    <w:link w:val="CommentSubject"/>
    <w:uiPriority w:val="99"/>
    <w:semiHidden/>
    <w:rsid w:val="00AB3EA3"/>
    <w:rPr>
      <w:rFonts w:ascii="Verdana" w:hAnsi="Verdana"/>
      <w:b/>
      <w:bCs/>
      <w:color w:val="000000" w:themeColor="text1"/>
    </w:rPr>
  </w:style>
  <w:style w:type="paragraph" w:styleId="CommentSubject">
    <w:name w:val="annotation subject"/>
    <w:basedOn w:val="CommentText"/>
    <w:next w:val="CommentText"/>
    <w:link w:val="CommentSubjectChar"/>
    <w:uiPriority w:val="99"/>
    <w:semiHidden/>
    <w:unhideWhenUsed/>
    <w:rsid w:val="00AB3EA3"/>
    <w:rPr>
      <w:b/>
      <w:bCs/>
    </w:rPr>
  </w:style>
  <w:style w:type="character" w:customStyle="1" w:styleId="atn">
    <w:name w:val="atn"/>
    <w:basedOn w:val="DefaultParagraphFont"/>
    <w:rsid w:val="00AB3EA3"/>
  </w:style>
  <w:style w:type="character" w:customStyle="1" w:styleId="atv">
    <w:name w:val="atv"/>
    <w:basedOn w:val="DefaultParagraphFont"/>
    <w:rsid w:val="00AB3EA3"/>
  </w:style>
  <w:style w:type="paragraph" w:styleId="Caption">
    <w:name w:val="caption"/>
    <w:basedOn w:val="Normal"/>
    <w:next w:val="Normal"/>
    <w:uiPriority w:val="35"/>
    <w:unhideWhenUsed/>
    <w:qFormat/>
    <w:rsid w:val="00A76A25"/>
    <w:pPr>
      <w:spacing w:line="240" w:lineRule="auto"/>
    </w:pPr>
    <w:rPr>
      <w:i/>
      <w:iCs/>
      <w:color w:val="4C483D" w:themeColor="text2"/>
      <w:sz w:val="18"/>
      <w:szCs w:val="18"/>
    </w:rPr>
  </w:style>
  <w:style w:type="character" w:customStyle="1" w:styleId="block">
    <w:name w:val="block"/>
    <w:basedOn w:val="DefaultParagraphFont"/>
    <w:rsid w:val="002525D8"/>
  </w:style>
  <w:style w:type="paragraph" w:customStyle="1" w:styleId="syntax">
    <w:name w:val="syntax"/>
    <w:basedOn w:val="Normal"/>
    <w:link w:val="syntaxChar"/>
    <w:autoRedefine/>
    <w:qFormat/>
    <w:rsid w:val="00E74666"/>
    <w:pPr>
      <w:pBdr>
        <w:top w:val="single" w:sz="2" w:space="1" w:color="0D0D0D" w:themeColor="text1" w:themeTint="F2" w:shadow="1"/>
        <w:left w:val="single" w:sz="2" w:space="4" w:color="0D0D0D" w:themeColor="text1" w:themeTint="F2" w:shadow="1"/>
        <w:bottom w:val="single" w:sz="2" w:space="1" w:color="0D0D0D" w:themeColor="text1" w:themeTint="F2" w:shadow="1"/>
        <w:right w:val="single" w:sz="2" w:space="4" w:color="0D0D0D" w:themeColor="text1" w:themeTint="F2" w:shadow="1"/>
      </w:pBdr>
      <w:shd w:val="solid" w:color="F2F2F2" w:themeColor="background1" w:themeShade="F2" w:fill="F2F2F2" w:themeFill="background1" w:themeFillShade="F2"/>
      <w:spacing w:after="0" w:line="240" w:lineRule="auto"/>
      <w:ind w:left="360"/>
    </w:pPr>
    <w:rPr>
      <w:rFonts w:ascii="Consolas" w:hAnsi="Consolas" w:cs="Consolas"/>
      <w:sz w:val="18"/>
      <w14:props3d w14:extrusionH="0" w14:contourW="0" w14:prstMaterial="warmMatte">
        <w14:bevelB w14:w="38100" w14:h="38100" w14:prst="angle"/>
      </w14:props3d>
    </w:rPr>
  </w:style>
  <w:style w:type="character" w:customStyle="1" w:styleId="syntaxChar">
    <w:name w:val="syntax Char"/>
    <w:basedOn w:val="OutputChar"/>
    <w:link w:val="syntax"/>
    <w:rsid w:val="00E74666"/>
    <w:rPr>
      <w:rFonts w:ascii="Consolas" w:hAnsi="Consolas" w:cs="Consolas"/>
      <w:color w:val="000000" w:themeColor="text1"/>
      <w:sz w:val="18"/>
      <w:shd w:val="solid" w:color="F2F2F2" w:themeColor="background1" w:themeShade="F2" w:fill="F2F2F2" w:themeFill="background1" w:themeFillShade="F2"/>
      <w14:props3d w14:extrusionH="0" w14:contourW="0" w14:prstMaterial="warmMatte">
        <w14:bevelB w14:w="38100" w14:h="38100" w14:prst="angle"/>
      </w14:props3d>
    </w:rPr>
  </w:style>
  <w:style w:type="paragraph" w:customStyle="1" w:styleId="Heading30">
    <w:name w:val="Heading3"/>
    <w:basedOn w:val="Heading3"/>
    <w:link w:val="Heading3Char0"/>
    <w:autoRedefine/>
    <w:qFormat/>
    <w:rsid w:val="00115AD1"/>
    <w:pPr>
      <w:spacing w:before="0" w:after="0" w:line="240" w:lineRule="auto"/>
    </w:pPr>
  </w:style>
  <w:style w:type="character" w:customStyle="1" w:styleId="Heading3Char0">
    <w:name w:val="Heading3 Char"/>
    <w:basedOn w:val="Heading3Char"/>
    <w:link w:val="Heading30"/>
    <w:rsid w:val="00115AD1"/>
    <w:rPr>
      <w:rFonts w:ascii="Century Gothic" w:hAnsi="Century Gothic"/>
      <w:b/>
      <w:bCs/>
      <w:iCs/>
      <w:color w:val="000000" w:themeColor="text1"/>
      <w:sz w:val="28"/>
      <w:szCs w:val="24"/>
      <w:u w:val="single"/>
    </w:rPr>
  </w:style>
  <w:style w:type="character" w:customStyle="1" w:styleId="include">
    <w:name w:val="include"/>
    <w:basedOn w:val="DefaultParagraphFont"/>
    <w:rsid w:val="006A4255"/>
  </w:style>
  <w:style w:type="character" w:customStyle="1" w:styleId="type">
    <w:name w:val="type"/>
    <w:basedOn w:val="DefaultParagraphFont"/>
    <w:rsid w:val="006A4255"/>
  </w:style>
  <w:style w:type="character" w:customStyle="1" w:styleId="cm-meta">
    <w:name w:val="cm-meta"/>
    <w:basedOn w:val="DefaultParagraphFont"/>
    <w:rsid w:val="000B3D9E"/>
  </w:style>
  <w:style w:type="character" w:customStyle="1" w:styleId="cm-keyword">
    <w:name w:val="cm-keyword"/>
    <w:basedOn w:val="DefaultParagraphFont"/>
    <w:rsid w:val="000B3D9E"/>
  </w:style>
  <w:style w:type="character" w:customStyle="1" w:styleId="cm-def">
    <w:name w:val="cm-def"/>
    <w:basedOn w:val="DefaultParagraphFont"/>
    <w:rsid w:val="000B3D9E"/>
  </w:style>
  <w:style w:type="character" w:customStyle="1" w:styleId="cm-variable">
    <w:name w:val="cm-variable"/>
    <w:basedOn w:val="DefaultParagraphFont"/>
    <w:rsid w:val="000B3D9E"/>
  </w:style>
  <w:style w:type="character" w:customStyle="1" w:styleId="cm-string">
    <w:name w:val="cm-string"/>
    <w:basedOn w:val="DefaultParagraphFont"/>
    <w:rsid w:val="008F4AD4"/>
  </w:style>
  <w:style w:type="character" w:customStyle="1" w:styleId="crayon-v">
    <w:name w:val="crayon-v"/>
    <w:basedOn w:val="DefaultParagraphFont"/>
    <w:rsid w:val="00763021"/>
  </w:style>
  <w:style w:type="character" w:customStyle="1" w:styleId="CommentTextChar1">
    <w:name w:val="Comment Text Char1"/>
    <w:basedOn w:val="DefaultParagraphFont"/>
    <w:uiPriority w:val="99"/>
    <w:semiHidden/>
    <w:rsid w:val="00F04222"/>
    <w:rPr>
      <w:rFonts w:ascii="Segoe UI" w:hAnsi="Segoe UI"/>
      <w:color w:val="000000" w:themeColor="text1"/>
    </w:rPr>
  </w:style>
  <w:style w:type="character" w:customStyle="1" w:styleId="CommentSubjectChar1">
    <w:name w:val="Comment Subject Char1"/>
    <w:basedOn w:val="CommentTextChar1"/>
    <w:uiPriority w:val="99"/>
    <w:semiHidden/>
    <w:rsid w:val="00F04222"/>
    <w:rPr>
      <w:rFonts w:ascii="Segoe UI" w:hAnsi="Segoe UI"/>
      <w:b/>
      <w:bCs/>
      <w:color w:val="000000" w:themeColor="text1"/>
    </w:rPr>
  </w:style>
  <w:style w:type="paragraph" w:customStyle="1" w:styleId="Title1">
    <w:name w:val="Title1"/>
    <w:basedOn w:val="Normal"/>
    <w:rsid w:val="00F04222"/>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hl-keyword">
    <w:name w:val="hl-keyword"/>
    <w:basedOn w:val="DefaultParagraphFont"/>
    <w:rsid w:val="00F04222"/>
  </w:style>
  <w:style w:type="character" w:styleId="HTMLTypewriter">
    <w:name w:val="HTML Typewriter"/>
    <w:basedOn w:val="DefaultParagraphFont"/>
    <w:uiPriority w:val="99"/>
    <w:semiHidden/>
    <w:unhideWhenUsed/>
    <w:rsid w:val="00F04222"/>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75672D"/>
    <w:rPr>
      <w:color w:val="605E5C"/>
      <w:shd w:val="clear" w:color="auto" w:fill="E1DFDD"/>
    </w:rPr>
  </w:style>
  <w:style w:type="paragraph" w:customStyle="1" w:styleId="0SyntaxPink">
    <w:name w:val="0SyntaxPink"/>
    <w:basedOn w:val="Normal"/>
    <w:link w:val="0SyntaxPinkChar"/>
    <w:qFormat/>
    <w:rsid w:val="00B52CAB"/>
    <w:rPr>
      <w:rFonts w:ascii="Consolas" w:hAnsi="Consolas"/>
      <w:b/>
      <w:bCs/>
      <w:color w:val="FF0779"/>
      <w:sz w:val="18"/>
    </w:rPr>
  </w:style>
  <w:style w:type="paragraph" w:customStyle="1" w:styleId="alt">
    <w:name w:val="alt"/>
    <w:basedOn w:val="Normal"/>
    <w:rsid w:val="006328A5"/>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0SyntaxPinkChar">
    <w:name w:val="0SyntaxPink Char"/>
    <w:basedOn w:val="DefaultParagraphFont"/>
    <w:link w:val="0SyntaxPink"/>
    <w:rsid w:val="00B52CAB"/>
    <w:rPr>
      <w:rFonts w:ascii="Consolas" w:hAnsi="Consolas"/>
      <w:b/>
      <w:bCs/>
      <w:color w:val="FF0779"/>
      <w:sz w:val="18"/>
    </w:rPr>
  </w:style>
  <w:style w:type="paragraph" w:customStyle="1" w:styleId="separator">
    <w:name w:val="separator"/>
    <w:basedOn w:val="Normal"/>
    <w:rsid w:val="0039027F"/>
    <w:pPr>
      <w:spacing w:before="100" w:beforeAutospacing="1" w:after="100" w:afterAutospacing="1"/>
    </w:pPr>
    <w:rPr>
      <w:rFonts w:ascii="Times New Roman" w:eastAsia="Times New Roman" w:hAnsi="Times New Roman" w:cs="Times New Roman"/>
      <w:color w:val="auto"/>
      <w:sz w:val="24"/>
      <w:szCs w:val="24"/>
      <w:lang w:eastAsia="en-US"/>
    </w:rPr>
  </w:style>
  <w:style w:type="character" w:customStyle="1" w:styleId="crayon-t">
    <w:name w:val="crayon-t"/>
    <w:basedOn w:val="DefaultParagraphFont"/>
    <w:rsid w:val="0039027F"/>
  </w:style>
  <w:style w:type="character" w:customStyle="1" w:styleId="crayon-sy">
    <w:name w:val="crayon-sy"/>
    <w:basedOn w:val="DefaultParagraphFont"/>
    <w:rsid w:val="0039027F"/>
  </w:style>
  <w:style w:type="character" w:customStyle="1" w:styleId="crayon-m">
    <w:name w:val="crayon-m"/>
    <w:basedOn w:val="DefaultParagraphFont"/>
    <w:rsid w:val="0039027F"/>
  </w:style>
  <w:style w:type="character" w:customStyle="1" w:styleId="crayon-cn">
    <w:name w:val="crayon-cn"/>
    <w:basedOn w:val="DefaultParagraphFont"/>
    <w:rsid w:val="0039027F"/>
  </w:style>
  <w:style w:type="character" w:customStyle="1" w:styleId="crayon-c">
    <w:name w:val="crayon-c"/>
    <w:basedOn w:val="DefaultParagraphFont"/>
    <w:rsid w:val="0039027F"/>
  </w:style>
  <w:style w:type="character" w:customStyle="1" w:styleId="kwrd">
    <w:name w:val="kwrd"/>
    <w:basedOn w:val="DefaultParagraphFont"/>
    <w:rsid w:val="0039027F"/>
  </w:style>
  <w:style w:type="character" w:customStyle="1" w:styleId="hljs-keyword">
    <w:name w:val="hljs-keyword"/>
    <w:basedOn w:val="DefaultParagraphFont"/>
    <w:rsid w:val="0039027F"/>
  </w:style>
  <w:style w:type="character" w:customStyle="1" w:styleId="hljs-builtin">
    <w:name w:val="hljs-built_in"/>
    <w:basedOn w:val="DefaultParagraphFont"/>
    <w:rsid w:val="0039027F"/>
  </w:style>
  <w:style w:type="character" w:customStyle="1" w:styleId="hljs-string">
    <w:name w:val="hljs-string"/>
    <w:basedOn w:val="DefaultParagraphFont"/>
    <w:rsid w:val="0039027F"/>
  </w:style>
  <w:style w:type="character" w:customStyle="1" w:styleId="rem">
    <w:name w:val="rem"/>
    <w:basedOn w:val="DefaultParagraphFont"/>
    <w:rsid w:val="0039027F"/>
  </w:style>
  <w:style w:type="paragraph" w:customStyle="1" w:styleId="Syntax0">
    <w:name w:val="Syntax"/>
    <w:basedOn w:val="Normal"/>
    <w:link w:val="SyntaxChar0"/>
    <w:qFormat/>
    <w:rsid w:val="0039027F"/>
    <w:pPr>
      <w:spacing w:after="240"/>
    </w:pPr>
    <w:rPr>
      <w:rFonts w:ascii="Consolas" w:hAnsi="Consolas"/>
      <w:b/>
      <w:bCs/>
      <w:color w:val="D60093"/>
    </w:rPr>
  </w:style>
  <w:style w:type="character" w:customStyle="1" w:styleId="SyntaxChar0">
    <w:name w:val="Syntax Char"/>
    <w:basedOn w:val="DefaultParagraphFont"/>
    <w:link w:val="Syntax0"/>
    <w:rsid w:val="0039027F"/>
    <w:rPr>
      <w:rFonts w:ascii="Consolas" w:hAnsi="Consolas"/>
      <w:b/>
      <w:bCs/>
      <w:color w:val="D60093"/>
    </w:rPr>
  </w:style>
  <w:style w:type="paragraph" w:customStyle="1" w:styleId="BlueSyntax">
    <w:name w:val="BlueSyntax"/>
    <w:basedOn w:val="Normal"/>
    <w:link w:val="BlueSyntaxChar"/>
    <w:qFormat/>
    <w:rsid w:val="00DD325E"/>
    <w:pPr>
      <w:spacing w:after="0"/>
    </w:pPr>
    <w:rPr>
      <w:rFonts w:ascii="Consolas" w:hAnsi="Consolas"/>
      <w:b/>
      <w:color w:val="0000FF"/>
      <w:sz w:val="18"/>
    </w:rPr>
  </w:style>
  <w:style w:type="character" w:customStyle="1" w:styleId="xml">
    <w:name w:val="xml"/>
    <w:basedOn w:val="DefaultParagraphFont"/>
    <w:rsid w:val="0039027F"/>
  </w:style>
  <w:style w:type="character" w:customStyle="1" w:styleId="BlueSyntaxChar">
    <w:name w:val="BlueSyntax Char"/>
    <w:basedOn w:val="DefaultParagraphFont"/>
    <w:link w:val="BlueSyntax"/>
    <w:rsid w:val="00DD325E"/>
    <w:rPr>
      <w:rFonts w:ascii="Consolas" w:hAnsi="Consolas"/>
      <w:b/>
      <w:color w:val="0000FF"/>
      <w:sz w:val="18"/>
    </w:rPr>
  </w:style>
  <w:style w:type="character" w:customStyle="1" w:styleId="hljs-tag">
    <w:name w:val="hljs-tag"/>
    <w:basedOn w:val="DefaultParagraphFont"/>
    <w:rsid w:val="0039027F"/>
  </w:style>
  <w:style w:type="character" w:customStyle="1" w:styleId="hljs-name">
    <w:name w:val="hljs-name"/>
    <w:basedOn w:val="DefaultParagraphFont"/>
    <w:rsid w:val="0039027F"/>
  </w:style>
  <w:style w:type="character" w:customStyle="1" w:styleId="hljs-attr">
    <w:name w:val="hljs-attr"/>
    <w:basedOn w:val="DefaultParagraphFont"/>
    <w:rsid w:val="0039027F"/>
  </w:style>
  <w:style w:type="character" w:customStyle="1" w:styleId="hljs-function">
    <w:name w:val="hljs-function"/>
    <w:basedOn w:val="DefaultParagraphFont"/>
    <w:rsid w:val="0039027F"/>
  </w:style>
  <w:style w:type="character" w:customStyle="1" w:styleId="hljs-title">
    <w:name w:val="hljs-title"/>
    <w:basedOn w:val="DefaultParagraphFont"/>
    <w:rsid w:val="0039027F"/>
  </w:style>
  <w:style w:type="paragraph" w:customStyle="1" w:styleId="SourceCode">
    <w:name w:val="Source Code"/>
    <w:basedOn w:val="Normal"/>
    <w:link w:val="SourceCodeChar"/>
    <w:qFormat/>
    <w:rsid w:val="0039027F"/>
    <w:pPr>
      <w:shd w:val="clear" w:color="auto" w:fill="D9D9D9" w:themeFill="background1" w:themeFillShade="D9"/>
      <w:spacing w:after="240"/>
      <w:ind w:left="720"/>
      <w:contextualSpacing/>
    </w:pPr>
    <w:rPr>
      <w:rFonts w:ascii="Consolas" w:hAnsi="Consolas" w:cs="Consolas"/>
      <w:b/>
      <w:bCs/>
      <w:color w:val="00B050"/>
      <w:sz w:val="18"/>
    </w:rPr>
  </w:style>
  <w:style w:type="character" w:customStyle="1" w:styleId="SourceCodeChar">
    <w:name w:val="Source Code Char"/>
    <w:basedOn w:val="OutputChar"/>
    <w:link w:val="SourceCode"/>
    <w:rsid w:val="0039027F"/>
    <w:rPr>
      <w:rFonts w:ascii="Consolas" w:hAnsi="Consolas" w:cs="Consolas"/>
      <w:b/>
      <w:bCs/>
      <w:color w:val="00B050"/>
      <w:sz w:val="18"/>
      <w:shd w:val="clear" w:color="auto" w:fill="D9D9D9" w:themeFill="background1" w:themeFillShade="D9"/>
    </w:rPr>
  </w:style>
  <w:style w:type="paragraph" w:styleId="Bibliography">
    <w:name w:val="Bibliography"/>
    <w:basedOn w:val="Normal"/>
    <w:next w:val="Normal"/>
    <w:uiPriority w:val="37"/>
    <w:semiHidden/>
    <w:unhideWhenUsed/>
    <w:rsid w:val="0039027F"/>
    <w:pPr>
      <w:spacing w:after="240"/>
    </w:pPr>
  </w:style>
  <w:style w:type="character" w:customStyle="1" w:styleId="hljs-class">
    <w:name w:val="hljs-class"/>
    <w:basedOn w:val="DefaultParagraphFont"/>
    <w:rsid w:val="0039027F"/>
  </w:style>
  <w:style w:type="character" w:customStyle="1" w:styleId="hljs-params">
    <w:name w:val="hljs-params"/>
    <w:basedOn w:val="DefaultParagraphFont"/>
    <w:rsid w:val="0039027F"/>
  </w:style>
  <w:style w:type="character" w:customStyle="1" w:styleId="hljs-number">
    <w:name w:val="hljs-number"/>
    <w:basedOn w:val="DefaultParagraphFont"/>
    <w:rsid w:val="0039027F"/>
  </w:style>
  <w:style w:type="character" w:customStyle="1" w:styleId="hljs-comment">
    <w:name w:val="hljs-comment"/>
    <w:basedOn w:val="DefaultParagraphFont"/>
    <w:rsid w:val="0039027F"/>
  </w:style>
  <w:style w:type="character" w:customStyle="1" w:styleId="hljs-meta">
    <w:name w:val="hljs-meta"/>
    <w:basedOn w:val="DefaultParagraphFont"/>
    <w:rsid w:val="0039027F"/>
  </w:style>
  <w:style w:type="character" w:customStyle="1" w:styleId="hljs-literal">
    <w:name w:val="hljs-literal"/>
    <w:basedOn w:val="DefaultParagraphFont"/>
    <w:rsid w:val="001D4622"/>
  </w:style>
  <w:style w:type="character" w:customStyle="1" w:styleId="hljs-bullet">
    <w:name w:val="hljs-bullet"/>
    <w:basedOn w:val="DefaultParagraphFont"/>
    <w:rsid w:val="00CF0E4C"/>
  </w:style>
  <w:style w:type="character" w:customStyle="1" w:styleId="c">
    <w:name w:val="c"/>
    <w:basedOn w:val="DefaultParagraphFont"/>
    <w:rsid w:val="00C3372C"/>
  </w:style>
  <w:style w:type="paragraph" w:customStyle="1" w:styleId="ho">
    <w:name w:val="ho"/>
    <w:basedOn w:val="Normal"/>
    <w:rsid w:val="003F4E5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hljs-parameter">
    <w:name w:val="hljs-parameter"/>
    <w:basedOn w:val="DefaultParagraphFont"/>
    <w:rsid w:val="00292A1D"/>
  </w:style>
  <w:style w:type="character" w:customStyle="1" w:styleId="language">
    <w:name w:val="language"/>
    <w:basedOn w:val="DefaultParagraphFont"/>
    <w:rsid w:val="00C103C2"/>
  </w:style>
  <w:style w:type="character" w:customStyle="1" w:styleId="hljs-keyword1">
    <w:name w:val="hljs-keyword1"/>
    <w:basedOn w:val="DefaultParagraphFont"/>
    <w:rsid w:val="00705044"/>
    <w:rPr>
      <w:color w:val="D73A49"/>
    </w:rPr>
  </w:style>
  <w:style w:type="character" w:customStyle="1" w:styleId="hljs-title1">
    <w:name w:val="hljs-title1"/>
    <w:basedOn w:val="DefaultParagraphFont"/>
    <w:rsid w:val="00705044"/>
    <w:rPr>
      <w:color w:val="6F42C1"/>
    </w:rPr>
  </w:style>
  <w:style w:type="character" w:customStyle="1" w:styleId="hljs-meta1">
    <w:name w:val="hljs-meta1"/>
    <w:basedOn w:val="DefaultParagraphFont"/>
    <w:rsid w:val="00705044"/>
    <w:rPr>
      <w:color w:val="6A737D"/>
    </w:rPr>
  </w:style>
  <w:style w:type="character" w:customStyle="1" w:styleId="hljs-string1">
    <w:name w:val="hljs-string1"/>
    <w:basedOn w:val="DefaultParagraphFont"/>
    <w:rsid w:val="00705044"/>
    <w:rPr>
      <w:color w:val="DF5000"/>
    </w:rPr>
  </w:style>
  <w:style w:type="character" w:customStyle="1" w:styleId="hljs-comment1">
    <w:name w:val="hljs-comment1"/>
    <w:basedOn w:val="DefaultParagraphFont"/>
    <w:rsid w:val="00705044"/>
    <w:rPr>
      <w:color w:val="6A737D"/>
    </w:rPr>
  </w:style>
  <w:style w:type="paragraph" w:customStyle="1" w:styleId="SyntaxHiglate">
    <w:name w:val="SyntaxHiglate"/>
    <w:basedOn w:val="Output"/>
    <w:link w:val="SyntaxHiglateChar"/>
    <w:qFormat/>
    <w:rsid w:val="00705044"/>
    <w:pPr>
      <w:pBdr>
        <w:top w:val="single" w:sz="8" w:space="1" w:color="auto"/>
        <w:left w:val="single" w:sz="8" w:space="4" w:color="auto"/>
        <w:bottom w:val="single" w:sz="8" w:space="1" w:color="auto"/>
        <w:right w:val="single" w:sz="8" w:space="4" w:color="auto"/>
      </w:pBdr>
      <w:shd w:val="solid" w:color="F2F2F2" w:themeColor="background1" w:themeShade="F2" w:fill="808080" w:themeFill="background1" w:themeFillShade="80"/>
    </w:pPr>
    <w:rPr>
      <w:color w:val="0000FF"/>
    </w:rPr>
  </w:style>
  <w:style w:type="character" w:customStyle="1" w:styleId="SyntaxHiglateChar">
    <w:name w:val="SyntaxHiglate Char"/>
    <w:basedOn w:val="OutputChar"/>
    <w:link w:val="SyntaxHiglate"/>
    <w:rsid w:val="00705044"/>
    <w:rPr>
      <w:rFonts w:ascii="Consolas" w:hAnsi="Consolas" w:cs="Consolas"/>
      <w:color w:val="0000FF"/>
      <w:sz w:val="18"/>
      <w:shd w:val="solid" w:color="F2F2F2" w:themeColor="background1" w:themeShade="F2" w:fill="808080" w:themeFill="background1" w:themeFillShade="80"/>
    </w:rPr>
  </w:style>
  <w:style w:type="paragraph" w:customStyle="1" w:styleId="0Syntax">
    <w:name w:val="0Syntax"/>
    <w:basedOn w:val="Normal"/>
    <w:link w:val="0SyntaxChar"/>
    <w:qFormat/>
    <w:rsid w:val="00B52CAB"/>
    <w:pPr>
      <w:spacing w:after="80"/>
    </w:pPr>
    <w:rPr>
      <w:rFonts w:ascii="Consolas" w:hAnsi="Consolas"/>
      <w:b/>
      <w:color w:val="FF0779"/>
      <w:sz w:val="18"/>
      <w:szCs w:val="21"/>
    </w:rPr>
  </w:style>
  <w:style w:type="character" w:customStyle="1" w:styleId="0SyntaxChar">
    <w:name w:val="0Syntax Char"/>
    <w:basedOn w:val="DefaultParagraphFont"/>
    <w:link w:val="0Syntax"/>
    <w:rsid w:val="00B52CAB"/>
    <w:rPr>
      <w:rFonts w:ascii="Consolas" w:hAnsi="Consolas"/>
      <w:b/>
      <w:color w:val="FF0779"/>
      <w:sz w:val="18"/>
      <w:szCs w:val="21"/>
    </w:rPr>
  </w:style>
  <w:style w:type="character" w:customStyle="1" w:styleId="pl-ent">
    <w:name w:val="pl-ent"/>
    <w:basedOn w:val="DefaultParagraphFont"/>
    <w:rsid w:val="00B41F57"/>
  </w:style>
  <w:style w:type="character" w:customStyle="1" w:styleId="pl-k">
    <w:name w:val="pl-k"/>
    <w:basedOn w:val="DefaultParagraphFont"/>
    <w:rsid w:val="007E3A54"/>
  </w:style>
  <w:style w:type="character" w:customStyle="1" w:styleId="pl-s">
    <w:name w:val="pl-s"/>
    <w:basedOn w:val="DefaultParagraphFont"/>
    <w:rsid w:val="007E3A54"/>
  </w:style>
  <w:style w:type="character" w:customStyle="1" w:styleId="pl-pds">
    <w:name w:val="pl-pds"/>
    <w:basedOn w:val="DefaultParagraphFont"/>
    <w:rsid w:val="007E3A54"/>
  </w:style>
  <w:style w:type="character" w:customStyle="1" w:styleId="pl-en">
    <w:name w:val="pl-en"/>
    <w:basedOn w:val="DefaultParagraphFont"/>
    <w:rsid w:val="007E3A54"/>
  </w:style>
  <w:style w:type="character" w:customStyle="1" w:styleId="pl-smi">
    <w:name w:val="pl-smi"/>
    <w:basedOn w:val="DefaultParagraphFont"/>
    <w:rsid w:val="007E3A54"/>
  </w:style>
  <w:style w:type="paragraph" w:customStyle="1" w:styleId="0Syntax2">
    <w:name w:val="0Syntax2"/>
    <w:basedOn w:val="Normal"/>
    <w:link w:val="0Syntax2Char"/>
    <w:qFormat/>
    <w:rsid w:val="007C0FF8"/>
    <w:pPr>
      <w:spacing w:after="80"/>
    </w:pPr>
    <w:rPr>
      <w:rFonts w:ascii="Consolas" w:hAnsi="Consolas"/>
      <w:b/>
      <w:bCs/>
      <w:color w:val="0000FF"/>
      <w:sz w:val="18"/>
    </w:rPr>
  </w:style>
  <w:style w:type="character" w:customStyle="1" w:styleId="0Syntax2Char">
    <w:name w:val="0Syntax2 Char"/>
    <w:basedOn w:val="DefaultParagraphFont"/>
    <w:link w:val="0Syntax2"/>
    <w:rsid w:val="007C0FF8"/>
    <w:rPr>
      <w:rFonts w:ascii="Consolas" w:hAnsi="Consolas"/>
      <w:b/>
      <w:bCs/>
      <w:color w:val="0000FF"/>
      <w:sz w:val="18"/>
    </w:rPr>
  </w:style>
  <w:style w:type="paragraph" w:customStyle="1" w:styleId="1Output">
    <w:name w:val="1Output"/>
    <w:basedOn w:val="Normal"/>
    <w:link w:val="1OutputChar"/>
    <w:qFormat/>
    <w:rsid w:val="00303C32"/>
    <w:pPr>
      <w:pBdr>
        <w:top w:val="single" w:sz="8" w:space="1" w:color="auto"/>
        <w:left w:val="single" w:sz="8" w:space="4" w:color="auto"/>
        <w:bottom w:val="single" w:sz="8" w:space="1" w:color="auto"/>
        <w:right w:val="single" w:sz="8" w:space="4" w:color="auto"/>
      </w:pBdr>
      <w:shd w:val="solid" w:color="F2F2F2" w:themeColor="background1" w:themeShade="F2" w:fill="auto"/>
      <w:spacing w:after="0" w:line="240" w:lineRule="auto"/>
    </w:pPr>
    <w:rPr>
      <w:rFonts w:ascii="Consolas" w:hAnsi="Consolas" w:cs="Consolas"/>
      <w:b/>
      <w:color w:val="auto"/>
      <w:sz w:val="16"/>
    </w:rPr>
  </w:style>
  <w:style w:type="character" w:customStyle="1" w:styleId="1OutputChar">
    <w:name w:val="1Output Char"/>
    <w:basedOn w:val="DefaultParagraphFont"/>
    <w:link w:val="1Output"/>
    <w:rsid w:val="00303C32"/>
    <w:rPr>
      <w:rFonts w:ascii="Consolas" w:hAnsi="Consolas" w:cs="Consolas"/>
      <w:b/>
      <w:color w:val="auto"/>
      <w:sz w:val="16"/>
      <w:shd w:val="solid" w:color="F2F2F2" w:themeColor="background1" w:themeShade="F2" w:fill="auto"/>
    </w:rPr>
  </w:style>
  <w:style w:type="paragraph" w:customStyle="1" w:styleId="0Blue">
    <w:name w:val="0Blue"/>
    <w:basedOn w:val="Normal"/>
    <w:link w:val="0BlueChar"/>
    <w:qFormat/>
    <w:rsid w:val="00303C32"/>
    <w:pPr>
      <w:spacing w:line="300" w:lineRule="auto"/>
    </w:pPr>
    <w:rPr>
      <w:rFonts w:ascii="Consolas" w:hAnsi="Consolas"/>
      <w:color w:val="0000FF"/>
      <w:sz w:val="18"/>
    </w:rPr>
  </w:style>
  <w:style w:type="character" w:customStyle="1" w:styleId="0BlueChar">
    <w:name w:val="0Blue Char"/>
    <w:basedOn w:val="DefaultParagraphFont"/>
    <w:link w:val="0Blue"/>
    <w:rsid w:val="00303C32"/>
    <w:rPr>
      <w:rFonts w:ascii="Consolas" w:hAnsi="Consolas"/>
      <w:color w:val="0000FF"/>
      <w:sz w:val="18"/>
    </w:rPr>
  </w:style>
  <w:style w:type="paragraph" w:customStyle="1" w:styleId="0SyntxBlue">
    <w:name w:val="0SyntxBlue"/>
    <w:basedOn w:val="Normal"/>
    <w:link w:val="0SyntxBlueChar"/>
    <w:qFormat/>
    <w:rsid w:val="00303C32"/>
    <w:pPr>
      <w:spacing w:after="0"/>
    </w:pPr>
    <w:rPr>
      <w:rFonts w:ascii="Consolas" w:hAnsi="Consolas"/>
      <w:b/>
      <w:color w:val="0000FF"/>
      <w:sz w:val="18"/>
    </w:rPr>
  </w:style>
  <w:style w:type="character" w:customStyle="1" w:styleId="0SyntxBlueChar">
    <w:name w:val="0SyntxBlue Char"/>
    <w:basedOn w:val="DefaultParagraphFont"/>
    <w:link w:val="0SyntxBlue"/>
    <w:rsid w:val="00303C32"/>
    <w:rPr>
      <w:rFonts w:ascii="Consolas" w:hAnsi="Consolas"/>
      <w:b/>
      <w:color w:val="0000FF"/>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39">
      <w:bodyDiv w:val="1"/>
      <w:marLeft w:val="0"/>
      <w:marRight w:val="0"/>
      <w:marTop w:val="0"/>
      <w:marBottom w:val="0"/>
      <w:divBdr>
        <w:top w:val="none" w:sz="0" w:space="0" w:color="auto"/>
        <w:left w:val="none" w:sz="0" w:space="0" w:color="auto"/>
        <w:bottom w:val="none" w:sz="0" w:space="0" w:color="auto"/>
        <w:right w:val="none" w:sz="0" w:space="0" w:color="auto"/>
      </w:divBdr>
    </w:div>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6055206">
      <w:bodyDiv w:val="1"/>
      <w:marLeft w:val="0"/>
      <w:marRight w:val="0"/>
      <w:marTop w:val="0"/>
      <w:marBottom w:val="0"/>
      <w:divBdr>
        <w:top w:val="none" w:sz="0" w:space="0" w:color="auto"/>
        <w:left w:val="none" w:sz="0" w:space="0" w:color="auto"/>
        <w:bottom w:val="none" w:sz="0" w:space="0" w:color="auto"/>
        <w:right w:val="none" w:sz="0" w:space="0" w:color="auto"/>
      </w:divBdr>
    </w:div>
    <w:div w:id="6257813">
      <w:bodyDiv w:val="1"/>
      <w:marLeft w:val="0"/>
      <w:marRight w:val="0"/>
      <w:marTop w:val="0"/>
      <w:marBottom w:val="0"/>
      <w:divBdr>
        <w:top w:val="none" w:sz="0" w:space="0" w:color="auto"/>
        <w:left w:val="none" w:sz="0" w:space="0" w:color="auto"/>
        <w:bottom w:val="none" w:sz="0" w:space="0" w:color="auto"/>
        <w:right w:val="none" w:sz="0" w:space="0" w:color="auto"/>
      </w:divBdr>
    </w:div>
    <w:div w:id="6519508">
      <w:bodyDiv w:val="1"/>
      <w:marLeft w:val="0"/>
      <w:marRight w:val="0"/>
      <w:marTop w:val="0"/>
      <w:marBottom w:val="0"/>
      <w:divBdr>
        <w:top w:val="none" w:sz="0" w:space="0" w:color="auto"/>
        <w:left w:val="none" w:sz="0" w:space="0" w:color="auto"/>
        <w:bottom w:val="none" w:sz="0" w:space="0" w:color="auto"/>
        <w:right w:val="none" w:sz="0" w:space="0" w:color="auto"/>
      </w:divBdr>
    </w:div>
    <w:div w:id="8534921">
      <w:bodyDiv w:val="1"/>
      <w:marLeft w:val="0"/>
      <w:marRight w:val="0"/>
      <w:marTop w:val="0"/>
      <w:marBottom w:val="0"/>
      <w:divBdr>
        <w:top w:val="none" w:sz="0" w:space="0" w:color="auto"/>
        <w:left w:val="none" w:sz="0" w:space="0" w:color="auto"/>
        <w:bottom w:val="none" w:sz="0" w:space="0" w:color="auto"/>
        <w:right w:val="none" w:sz="0" w:space="0" w:color="auto"/>
      </w:divBdr>
    </w:div>
    <w:div w:id="8799090">
      <w:bodyDiv w:val="1"/>
      <w:marLeft w:val="0"/>
      <w:marRight w:val="0"/>
      <w:marTop w:val="0"/>
      <w:marBottom w:val="0"/>
      <w:divBdr>
        <w:top w:val="none" w:sz="0" w:space="0" w:color="auto"/>
        <w:left w:val="none" w:sz="0" w:space="0" w:color="auto"/>
        <w:bottom w:val="none" w:sz="0" w:space="0" w:color="auto"/>
        <w:right w:val="none" w:sz="0" w:space="0" w:color="auto"/>
      </w:divBdr>
    </w:div>
    <w:div w:id="9066479">
      <w:bodyDiv w:val="1"/>
      <w:marLeft w:val="0"/>
      <w:marRight w:val="0"/>
      <w:marTop w:val="0"/>
      <w:marBottom w:val="0"/>
      <w:divBdr>
        <w:top w:val="none" w:sz="0" w:space="0" w:color="auto"/>
        <w:left w:val="none" w:sz="0" w:space="0" w:color="auto"/>
        <w:bottom w:val="none" w:sz="0" w:space="0" w:color="auto"/>
        <w:right w:val="none" w:sz="0" w:space="0" w:color="auto"/>
      </w:divBdr>
      <w:divsChild>
        <w:div w:id="1374964727">
          <w:marLeft w:val="0"/>
          <w:marRight w:val="0"/>
          <w:marTop w:val="45"/>
          <w:marBottom w:val="0"/>
          <w:divBdr>
            <w:top w:val="none" w:sz="0" w:space="0" w:color="auto"/>
            <w:left w:val="none" w:sz="0" w:space="0" w:color="auto"/>
            <w:bottom w:val="none" w:sz="0" w:space="0" w:color="auto"/>
            <w:right w:val="none" w:sz="0" w:space="0" w:color="auto"/>
          </w:divBdr>
        </w:div>
      </w:divsChild>
    </w:div>
    <w:div w:id="10377292">
      <w:bodyDiv w:val="1"/>
      <w:marLeft w:val="0"/>
      <w:marRight w:val="0"/>
      <w:marTop w:val="0"/>
      <w:marBottom w:val="0"/>
      <w:divBdr>
        <w:top w:val="none" w:sz="0" w:space="0" w:color="auto"/>
        <w:left w:val="none" w:sz="0" w:space="0" w:color="auto"/>
        <w:bottom w:val="none" w:sz="0" w:space="0" w:color="auto"/>
        <w:right w:val="none" w:sz="0" w:space="0" w:color="auto"/>
      </w:divBdr>
    </w:div>
    <w:div w:id="10835348">
      <w:bodyDiv w:val="1"/>
      <w:marLeft w:val="0"/>
      <w:marRight w:val="0"/>
      <w:marTop w:val="0"/>
      <w:marBottom w:val="0"/>
      <w:divBdr>
        <w:top w:val="none" w:sz="0" w:space="0" w:color="auto"/>
        <w:left w:val="none" w:sz="0" w:space="0" w:color="auto"/>
        <w:bottom w:val="none" w:sz="0" w:space="0" w:color="auto"/>
        <w:right w:val="none" w:sz="0" w:space="0" w:color="auto"/>
      </w:divBdr>
    </w:div>
    <w:div w:id="10841989">
      <w:bodyDiv w:val="1"/>
      <w:marLeft w:val="0"/>
      <w:marRight w:val="0"/>
      <w:marTop w:val="0"/>
      <w:marBottom w:val="0"/>
      <w:divBdr>
        <w:top w:val="none" w:sz="0" w:space="0" w:color="auto"/>
        <w:left w:val="none" w:sz="0" w:space="0" w:color="auto"/>
        <w:bottom w:val="none" w:sz="0" w:space="0" w:color="auto"/>
        <w:right w:val="none" w:sz="0" w:space="0" w:color="auto"/>
      </w:divBdr>
    </w:div>
    <w:div w:id="11996855">
      <w:bodyDiv w:val="1"/>
      <w:marLeft w:val="0"/>
      <w:marRight w:val="0"/>
      <w:marTop w:val="0"/>
      <w:marBottom w:val="0"/>
      <w:divBdr>
        <w:top w:val="none" w:sz="0" w:space="0" w:color="auto"/>
        <w:left w:val="none" w:sz="0" w:space="0" w:color="auto"/>
        <w:bottom w:val="none" w:sz="0" w:space="0" w:color="auto"/>
        <w:right w:val="none" w:sz="0" w:space="0" w:color="auto"/>
      </w:divBdr>
    </w:div>
    <w:div w:id="14311320">
      <w:bodyDiv w:val="1"/>
      <w:marLeft w:val="0"/>
      <w:marRight w:val="0"/>
      <w:marTop w:val="0"/>
      <w:marBottom w:val="0"/>
      <w:divBdr>
        <w:top w:val="none" w:sz="0" w:space="0" w:color="auto"/>
        <w:left w:val="none" w:sz="0" w:space="0" w:color="auto"/>
        <w:bottom w:val="none" w:sz="0" w:space="0" w:color="auto"/>
        <w:right w:val="none" w:sz="0" w:space="0" w:color="auto"/>
      </w:divBdr>
      <w:divsChild>
        <w:div w:id="1432050522">
          <w:marLeft w:val="0"/>
          <w:marRight w:val="0"/>
          <w:marTop w:val="0"/>
          <w:marBottom w:val="0"/>
          <w:divBdr>
            <w:top w:val="none" w:sz="0" w:space="0" w:color="auto"/>
            <w:left w:val="none" w:sz="0" w:space="0" w:color="auto"/>
            <w:bottom w:val="none" w:sz="0" w:space="0" w:color="auto"/>
            <w:right w:val="none" w:sz="0" w:space="0" w:color="auto"/>
          </w:divBdr>
        </w:div>
        <w:div w:id="446311120">
          <w:marLeft w:val="0"/>
          <w:marRight w:val="0"/>
          <w:marTop w:val="0"/>
          <w:marBottom w:val="0"/>
          <w:divBdr>
            <w:top w:val="none" w:sz="0" w:space="0" w:color="auto"/>
            <w:left w:val="none" w:sz="0" w:space="0" w:color="auto"/>
            <w:bottom w:val="none" w:sz="0" w:space="0" w:color="auto"/>
            <w:right w:val="none" w:sz="0" w:space="0" w:color="auto"/>
          </w:divBdr>
          <w:divsChild>
            <w:div w:id="1754665757">
              <w:marLeft w:val="0"/>
              <w:marRight w:val="0"/>
              <w:marTop w:val="180"/>
              <w:marBottom w:val="180"/>
              <w:divBdr>
                <w:top w:val="none" w:sz="0" w:space="0" w:color="auto"/>
                <w:left w:val="none" w:sz="0" w:space="0" w:color="auto"/>
                <w:bottom w:val="none" w:sz="0" w:space="0" w:color="auto"/>
                <w:right w:val="none" w:sz="0" w:space="0" w:color="auto"/>
              </w:divBdr>
            </w:div>
            <w:div w:id="1245186449">
              <w:marLeft w:val="0"/>
              <w:marRight w:val="0"/>
              <w:marTop w:val="180"/>
              <w:marBottom w:val="180"/>
              <w:divBdr>
                <w:top w:val="none" w:sz="0" w:space="0" w:color="auto"/>
                <w:left w:val="none" w:sz="0" w:space="0" w:color="auto"/>
                <w:bottom w:val="none" w:sz="0" w:space="0" w:color="auto"/>
                <w:right w:val="none" w:sz="0" w:space="0" w:color="auto"/>
              </w:divBdr>
            </w:div>
            <w:div w:id="1677614214">
              <w:marLeft w:val="0"/>
              <w:marRight w:val="0"/>
              <w:marTop w:val="180"/>
              <w:marBottom w:val="180"/>
              <w:divBdr>
                <w:top w:val="none" w:sz="0" w:space="0" w:color="auto"/>
                <w:left w:val="none" w:sz="0" w:space="0" w:color="auto"/>
                <w:bottom w:val="none" w:sz="0" w:space="0" w:color="auto"/>
                <w:right w:val="none" w:sz="0" w:space="0" w:color="auto"/>
              </w:divBdr>
            </w:div>
            <w:div w:id="2109962229">
              <w:marLeft w:val="0"/>
              <w:marRight w:val="0"/>
              <w:marTop w:val="180"/>
              <w:marBottom w:val="180"/>
              <w:divBdr>
                <w:top w:val="none" w:sz="0" w:space="0" w:color="auto"/>
                <w:left w:val="none" w:sz="0" w:space="0" w:color="auto"/>
                <w:bottom w:val="none" w:sz="0" w:space="0" w:color="auto"/>
                <w:right w:val="none" w:sz="0" w:space="0" w:color="auto"/>
              </w:divBdr>
            </w:div>
            <w:div w:id="39406959">
              <w:marLeft w:val="0"/>
              <w:marRight w:val="0"/>
              <w:marTop w:val="180"/>
              <w:marBottom w:val="180"/>
              <w:divBdr>
                <w:top w:val="none" w:sz="0" w:space="0" w:color="auto"/>
                <w:left w:val="none" w:sz="0" w:space="0" w:color="auto"/>
                <w:bottom w:val="none" w:sz="0" w:space="0" w:color="auto"/>
                <w:right w:val="none" w:sz="0" w:space="0" w:color="auto"/>
              </w:divBdr>
            </w:div>
            <w:div w:id="600991108">
              <w:marLeft w:val="0"/>
              <w:marRight w:val="0"/>
              <w:marTop w:val="180"/>
              <w:marBottom w:val="180"/>
              <w:divBdr>
                <w:top w:val="none" w:sz="0" w:space="0" w:color="auto"/>
                <w:left w:val="none" w:sz="0" w:space="0" w:color="auto"/>
                <w:bottom w:val="none" w:sz="0" w:space="0" w:color="auto"/>
                <w:right w:val="none" w:sz="0" w:space="0" w:color="auto"/>
              </w:divBdr>
            </w:div>
            <w:div w:id="808857909">
              <w:marLeft w:val="0"/>
              <w:marRight w:val="0"/>
              <w:marTop w:val="180"/>
              <w:marBottom w:val="180"/>
              <w:divBdr>
                <w:top w:val="none" w:sz="0" w:space="0" w:color="auto"/>
                <w:left w:val="none" w:sz="0" w:space="0" w:color="auto"/>
                <w:bottom w:val="none" w:sz="0" w:space="0" w:color="auto"/>
                <w:right w:val="none" w:sz="0" w:space="0" w:color="auto"/>
              </w:divBdr>
            </w:div>
            <w:div w:id="810097315">
              <w:marLeft w:val="0"/>
              <w:marRight w:val="0"/>
              <w:marTop w:val="180"/>
              <w:marBottom w:val="180"/>
              <w:divBdr>
                <w:top w:val="none" w:sz="0" w:space="0" w:color="auto"/>
                <w:left w:val="none" w:sz="0" w:space="0" w:color="auto"/>
                <w:bottom w:val="none" w:sz="0" w:space="0" w:color="auto"/>
                <w:right w:val="none" w:sz="0" w:space="0" w:color="auto"/>
              </w:divBdr>
            </w:div>
            <w:div w:id="804004706">
              <w:marLeft w:val="0"/>
              <w:marRight w:val="0"/>
              <w:marTop w:val="180"/>
              <w:marBottom w:val="180"/>
              <w:divBdr>
                <w:top w:val="none" w:sz="0" w:space="0" w:color="auto"/>
                <w:left w:val="none" w:sz="0" w:space="0" w:color="auto"/>
                <w:bottom w:val="none" w:sz="0" w:space="0" w:color="auto"/>
                <w:right w:val="none" w:sz="0" w:space="0" w:color="auto"/>
              </w:divBdr>
            </w:div>
            <w:div w:id="350372972">
              <w:marLeft w:val="0"/>
              <w:marRight w:val="0"/>
              <w:marTop w:val="180"/>
              <w:marBottom w:val="180"/>
              <w:divBdr>
                <w:top w:val="none" w:sz="0" w:space="0" w:color="auto"/>
                <w:left w:val="none" w:sz="0" w:space="0" w:color="auto"/>
                <w:bottom w:val="none" w:sz="0" w:space="0" w:color="auto"/>
                <w:right w:val="none" w:sz="0" w:space="0" w:color="auto"/>
              </w:divBdr>
            </w:div>
            <w:div w:id="1397628136">
              <w:marLeft w:val="0"/>
              <w:marRight w:val="0"/>
              <w:marTop w:val="180"/>
              <w:marBottom w:val="180"/>
              <w:divBdr>
                <w:top w:val="none" w:sz="0" w:space="0" w:color="auto"/>
                <w:left w:val="none" w:sz="0" w:space="0" w:color="auto"/>
                <w:bottom w:val="none" w:sz="0" w:space="0" w:color="auto"/>
                <w:right w:val="none" w:sz="0" w:space="0" w:color="auto"/>
              </w:divBdr>
            </w:div>
            <w:div w:id="2076858677">
              <w:marLeft w:val="0"/>
              <w:marRight w:val="0"/>
              <w:marTop w:val="180"/>
              <w:marBottom w:val="180"/>
              <w:divBdr>
                <w:top w:val="none" w:sz="0" w:space="0" w:color="auto"/>
                <w:left w:val="none" w:sz="0" w:space="0" w:color="auto"/>
                <w:bottom w:val="none" w:sz="0" w:space="0" w:color="auto"/>
                <w:right w:val="none" w:sz="0" w:space="0" w:color="auto"/>
              </w:divBdr>
            </w:div>
            <w:div w:id="372967310">
              <w:marLeft w:val="0"/>
              <w:marRight w:val="0"/>
              <w:marTop w:val="180"/>
              <w:marBottom w:val="180"/>
              <w:divBdr>
                <w:top w:val="none" w:sz="0" w:space="0" w:color="auto"/>
                <w:left w:val="none" w:sz="0" w:space="0" w:color="auto"/>
                <w:bottom w:val="none" w:sz="0" w:space="0" w:color="auto"/>
                <w:right w:val="none" w:sz="0" w:space="0" w:color="auto"/>
              </w:divBdr>
            </w:div>
            <w:div w:id="1557548300">
              <w:marLeft w:val="0"/>
              <w:marRight w:val="0"/>
              <w:marTop w:val="180"/>
              <w:marBottom w:val="180"/>
              <w:divBdr>
                <w:top w:val="none" w:sz="0" w:space="0" w:color="auto"/>
                <w:left w:val="none" w:sz="0" w:space="0" w:color="auto"/>
                <w:bottom w:val="none" w:sz="0" w:space="0" w:color="auto"/>
                <w:right w:val="none" w:sz="0" w:space="0" w:color="auto"/>
              </w:divBdr>
            </w:div>
            <w:div w:id="1362508103">
              <w:marLeft w:val="0"/>
              <w:marRight w:val="0"/>
              <w:marTop w:val="180"/>
              <w:marBottom w:val="180"/>
              <w:divBdr>
                <w:top w:val="none" w:sz="0" w:space="0" w:color="auto"/>
                <w:left w:val="none" w:sz="0" w:space="0" w:color="auto"/>
                <w:bottom w:val="none" w:sz="0" w:space="0" w:color="auto"/>
                <w:right w:val="none" w:sz="0" w:space="0" w:color="auto"/>
              </w:divBdr>
            </w:div>
            <w:div w:id="1538352380">
              <w:marLeft w:val="0"/>
              <w:marRight w:val="0"/>
              <w:marTop w:val="180"/>
              <w:marBottom w:val="180"/>
              <w:divBdr>
                <w:top w:val="none" w:sz="0" w:space="0" w:color="auto"/>
                <w:left w:val="none" w:sz="0" w:space="0" w:color="auto"/>
                <w:bottom w:val="none" w:sz="0" w:space="0" w:color="auto"/>
                <w:right w:val="none" w:sz="0" w:space="0" w:color="auto"/>
              </w:divBdr>
            </w:div>
            <w:div w:id="1914312575">
              <w:marLeft w:val="0"/>
              <w:marRight w:val="0"/>
              <w:marTop w:val="180"/>
              <w:marBottom w:val="180"/>
              <w:divBdr>
                <w:top w:val="none" w:sz="0" w:space="0" w:color="auto"/>
                <w:left w:val="none" w:sz="0" w:space="0" w:color="auto"/>
                <w:bottom w:val="none" w:sz="0" w:space="0" w:color="auto"/>
                <w:right w:val="none" w:sz="0" w:space="0" w:color="auto"/>
              </w:divBdr>
            </w:div>
            <w:div w:id="1848206906">
              <w:marLeft w:val="0"/>
              <w:marRight w:val="0"/>
              <w:marTop w:val="180"/>
              <w:marBottom w:val="180"/>
              <w:divBdr>
                <w:top w:val="none" w:sz="0" w:space="0" w:color="auto"/>
                <w:left w:val="none" w:sz="0" w:space="0" w:color="auto"/>
                <w:bottom w:val="none" w:sz="0" w:space="0" w:color="auto"/>
                <w:right w:val="none" w:sz="0" w:space="0" w:color="auto"/>
              </w:divBdr>
            </w:div>
            <w:div w:id="1811558214">
              <w:marLeft w:val="0"/>
              <w:marRight w:val="0"/>
              <w:marTop w:val="180"/>
              <w:marBottom w:val="180"/>
              <w:divBdr>
                <w:top w:val="none" w:sz="0" w:space="0" w:color="auto"/>
                <w:left w:val="none" w:sz="0" w:space="0" w:color="auto"/>
                <w:bottom w:val="none" w:sz="0" w:space="0" w:color="auto"/>
                <w:right w:val="none" w:sz="0" w:space="0" w:color="auto"/>
              </w:divBdr>
            </w:div>
            <w:div w:id="14732707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469834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16278387">
      <w:bodyDiv w:val="1"/>
      <w:marLeft w:val="0"/>
      <w:marRight w:val="0"/>
      <w:marTop w:val="0"/>
      <w:marBottom w:val="0"/>
      <w:divBdr>
        <w:top w:val="none" w:sz="0" w:space="0" w:color="auto"/>
        <w:left w:val="none" w:sz="0" w:space="0" w:color="auto"/>
        <w:bottom w:val="none" w:sz="0" w:space="0" w:color="auto"/>
        <w:right w:val="none" w:sz="0" w:space="0" w:color="auto"/>
      </w:divBdr>
    </w:div>
    <w:div w:id="19746740">
      <w:bodyDiv w:val="1"/>
      <w:marLeft w:val="0"/>
      <w:marRight w:val="0"/>
      <w:marTop w:val="0"/>
      <w:marBottom w:val="0"/>
      <w:divBdr>
        <w:top w:val="none" w:sz="0" w:space="0" w:color="auto"/>
        <w:left w:val="none" w:sz="0" w:space="0" w:color="auto"/>
        <w:bottom w:val="none" w:sz="0" w:space="0" w:color="auto"/>
        <w:right w:val="none" w:sz="0" w:space="0" w:color="auto"/>
      </w:divBdr>
    </w:div>
    <w:div w:id="21103202">
      <w:bodyDiv w:val="1"/>
      <w:marLeft w:val="0"/>
      <w:marRight w:val="0"/>
      <w:marTop w:val="0"/>
      <w:marBottom w:val="0"/>
      <w:divBdr>
        <w:top w:val="none" w:sz="0" w:space="0" w:color="auto"/>
        <w:left w:val="none" w:sz="0" w:space="0" w:color="auto"/>
        <w:bottom w:val="none" w:sz="0" w:space="0" w:color="auto"/>
        <w:right w:val="none" w:sz="0" w:space="0" w:color="auto"/>
      </w:divBdr>
      <w:divsChild>
        <w:div w:id="1729764424">
          <w:marLeft w:val="90"/>
          <w:marRight w:val="90"/>
          <w:marTop w:val="90"/>
          <w:marBottom w:val="90"/>
          <w:divBdr>
            <w:top w:val="none" w:sz="0" w:space="0" w:color="auto"/>
            <w:left w:val="none" w:sz="0" w:space="0" w:color="auto"/>
            <w:bottom w:val="none" w:sz="0" w:space="0" w:color="auto"/>
            <w:right w:val="none" w:sz="0" w:space="0" w:color="auto"/>
          </w:divBdr>
        </w:div>
      </w:divsChild>
    </w:div>
    <w:div w:id="22022922">
      <w:bodyDiv w:val="1"/>
      <w:marLeft w:val="0"/>
      <w:marRight w:val="0"/>
      <w:marTop w:val="0"/>
      <w:marBottom w:val="0"/>
      <w:divBdr>
        <w:top w:val="none" w:sz="0" w:space="0" w:color="auto"/>
        <w:left w:val="none" w:sz="0" w:space="0" w:color="auto"/>
        <w:bottom w:val="none" w:sz="0" w:space="0" w:color="auto"/>
        <w:right w:val="none" w:sz="0" w:space="0" w:color="auto"/>
      </w:divBdr>
    </w:div>
    <w:div w:id="26417966">
      <w:bodyDiv w:val="1"/>
      <w:marLeft w:val="0"/>
      <w:marRight w:val="0"/>
      <w:marTop w:val="0"/>
      <w:marBottom w:val="0"/>
      <w:divBdr>
        <w:top w:val="none" w:sz="0" w:space="0" w:color="auto"/>
        <w:left w:val="none" w:sz="0" w:space="0" w:color="auto"/>
        <w:bottom w:val="none" w:sz="0" w:space="0" w:color="auto"/>
        <w:right w:val="none" w:sz="0" w:space="0" w:color="auto"/>
      </w:divBdr>
    </w:div>
    <w:div w:id="26954426">
      <w:bodyDiv w:val="1"/>
      <w:marLeft w:val="0"/>
      <w:marRight w:val="0"/>
      <w:marTop w:val="0"/>
      <w:marBottom w:val="0"/>
      <w:divBdr>
        <w:top w:val="none" w:sz="0" w:space="0" w:color="auto"/>
        <w:left w:val="none" w:sz="0" w:space="0" w:color="auto"/>
        <w:bottom w:val="none" w:sz="0" w:space="0" w:color="auto"/>
        <w:right w:val="none" w:sz="0" w:space="0" w:color="auto"/>
      </w:divBdr>
      <w:divsChild>
        <w:div w:id="974682213">
          <w:marLeft w:val="0"/>
          <w:marRight w:val="0"/>
          <w:marTop w:val="0"/>
          <w:marBottom w:val="0"/>
          <w:divBdr>
            <w:top w:val="none" w:sz="0" w:space="0" w:color="auto"/>
            <w:left w:val="none" w:sz="0" w:space="0" w:color="auto"/>
            <w:bottom w:val="none" w:sz="0" w:space="0" w:color="auto"/>
            <w:right w:val="none" w:sz="0" w:space="0" w:color="auto"/>
          </w:divBdr>
        </w:div>
        <w:div w:id="1478768056">
          <w:marLeft w:val="0"/>
          <w:marRight w:val="0"/>
          <w:marTop w:val="0"/>
          <w:marBottom w:val="0"/>
          <w:divBdr>
            <w:top w:val="none" w:sz="0" w:space="0" w:color="auto"/>
            <w:left w:val="none" w:sz="0" w:space="0" w:color="auto"/>
            <w:bottom w:val="none" w:sz="0" w:space="0" w:color="auto"/>
            <w:right w:val="none" w:sz="0" w:space="0" w:color="auto"/>
          </w:divBdr>
        </w:div>
        <w:div w:id="1671516980">
          <w:marLeft w:val="0"/>
          <w:marRight w:val="0"/>
          <w:marTop w:val="0"/>
          <w:marBottom w:val="0"/>
          <w:divBdr>
            <w:top w:val="none" w:sz="0" w:space="0" w:color="auto"/>
            <w:left w:val="none" w:sz="0" w:space="0" w:color="auto"/>
            <w:bottom w:val="none" w:sz="0" w:space="0" w:color="auto"/>
            <w:right w:val="none" w:sz="0" w:space="0" w:color="auto"/>
          </w:divBdr>
        </w:div>
        <w:div w:id="242036198">
          <w:marLeft w:val="0"/>
          <w:marRight w:val="0"/>
          <w:marTop w:val="0"/>
          <w:marBottom w:val="0"/>
          <w:divBdr>
            <w:top w:val="none" w:sz="0" w:space="0" w:color="auto"/>
            <w:left w:val="none" w:sz="0" w:space="0" w:color="auto"/>
            <w:bottom w:val="none" w:sz="0" w:space="0" w:color="auto"/>
            <w:right w:val="none" w:sz="0" w:space="0" w:color="auto"/>
          </w:divBdr>
        </w:div>
        <w:div w:id="1704744503">
          <w:marLeft w:val="0"/>
          <w:marRight w:val="0"/>
          <w:marTop w:val="0"/>
          <w:marBottom w:val="0"/>
          <w:divBdr>
            <w:top w:val="none" w:sz="0" w:space="0" w:color="auto"/>
            <w:left w:val="none" w:sz="0" w:space="0" w:color="auto"/>
            <w:bottom w:val="none" w:sz="0" w:space="0" w:color="auto"/>
            <w:right w:val="none" w:sz="0" w:space="0" w:color="auto"/>
          </w:divBdr>
        </w:div>
        <w:div w:id="240911188">
          <w:marLeft w:val="0"/>
          <w:marRight w:val="0"/>
          <w:marTop w:val="0"/>
          <w:marBottom w:val="0"/>
          <w:divBdr>
            <w:top w:val="none" w:sz="0" w:space="0" w:color="auto"/>
            <w:left w:val="none" w:sz="0" w:space="0" w:color="auto"/>
            <w:bottom w:val="none" w:sz="0" w:space="0" w:color="auto"/>
            <w:right w:val="none" w:sz="0" w:space="0" w:color="auto"/>
          </w:divBdr>
        </w:div>
        <w:div w:id="766384666">
          <w:marLeft w:val="0"/>
          <w:marRight w:val="0"/>
          <w:marTop w:val="0"/>
          <w:marBottom w:val="0"/>
          <w:divBdr>
            <w:top w:val="none" w:sz="0" w:space="0" w:color="auto"/>
            <w:left w:val="none" w:sz="0" w:space="0" w:color="auto"/>
            <w:bottom w:val="none" w:sz="0" w:space="0" w:color="auto"/>
            <w:right w:val="none" w:sz="0" w:space="0" w:color="auto"/>
          </w:divBdr>
        </w:div>
        <w:div w:id="1866793818">
          <w:marLeft w:val="0"/>
          <w:marRight w:val="0"/>
          <w:marTop w:val="0"/>
          <w:marBottom w:val="0"/>
          <w:divBdr>
            <w:top w:val="none" w:sz="0" w:space="0" w:color="auto"/>
            <w:left w:val="none" w:sz="0" w:space="0" w:color="auto"/>
            <w:bottom w:val="none" w:sz="0" w:space="0" w:color="auto"/>
            <w:right w:val="none" w:sz="0" w:space="0" w:color="auto"/>
          </w:divBdr>
        </w:div>
        <w:div w:id="774598905">
          <w:marLeft w:val="0"/>
          <w:marRight w:val="0"/>
          <w:marTop w:val="0"/>
          <w:marBottom w:val="0"/>
          <w:divBdr>
            <w:top w:val="none" w:sz="0" w:space="0" w:color="auto"/>
            <w:left w:val="none" w:sz="0" w:space="0" w:color="auto"/>
            <w:bottom w:val="none" w:sz="0" w:space="0" w:color="auto"/>
            <w:right w:val="none" w:sz="0" w:space="0" w:color="auto"/>
          </w:divBdr>
        </w:div>
        <w:div w:id="446705574">
          <w:marLeft w:val="0"/>
          <w:marRight w:val="0"/>
          <w:marTop w:val="0"/>
          <w:marBottom w:val="0"/>
          <w:divBdr>
            <w:top w:val="none" w:sz="0" w:space="0" w:color="auto"/>
            <w:left w:val="none" w:sz="0" w:space="0" w:color="auto"/>
            <w:bottom w:val="none" w:sz="0" w:space="0" w:color="auto"/>
            <w:right w:val="none" w:sz="0" w:space="0" w:color="auto"/>
          </w:divBdr>
        </w:div>
        <w:div w:id="2141919022">
          <w:marLeft w:val="0"/>
          <w:marRight w:val="0"/>
          <w:marTop w:val="0"/>
          <w:marBottom w:val="0"/>
          <w:divBdr>
            <w:top w:val="none" w:sz="0" w:space="0" w:color="auto"/>
            <w:left w:val="none" w:sz="0" w:space="0" w:color="auto"/>
            <w:bottom w:val="none" w:sz="0" w:space="0" w:color="auto"/>
            <w:right w:val="none" w:sz="0" w:space="0" w:color="auto"/>
          </w:divBdr>
        </w:div>
        <w:div w:id="1307393813">
          <w:marLeft w:val="0"/>
          <w:marRight w:val="0"/>
          <w:marTop w:val="0"/>
          <w:marBottom w:val="0"/>
          <w:divBdr>
            <w:top w:val="none" w:sz="0" w:space="0" w:color="auto"/>
            <w:left w:val="none" w:sz="0" w:space="0" w:color="auto"/>
            <w:bottom w:val="none" w:sz="0" w:space="0" w:color="auto"/>
            <w:right w:val="none" w:sz="0" w:space="0" w:color="auto"/>
          </w:divBdr>
        </w:div>
        <w:div w:id="586887149">
          <w:marLeft w:val="0"/>
          <w:marRight w:val="0"/>
          <w:marTop w:val="0"/>
          <w:marBottom w:val="0"/>
          <w:divBdr>
            <w:top w:val="none" w:sz="0" w:space="0" w:color="auto"/>
            <w:left w:val="none" w:sz="0" w:space="0" w:color="auto"/>
            <w:bottom w:val="none" w:sz="0" w:space="0" w:color="auto"/>
            <w:right w:val="none" w:sz="0" w:space="0" w:color="auto"/>
          </w:divBdr>
        </w:div>
        <w:div w:id="506797131">
          <w:marLeft w:val="0"/>
          <w:marRight w:val="0"/>
          <w:marTop w:val="0"/>
          <w:marBottom w:val="0"/>
          <w:divBdr>
            <w:top w:val="none" w:sz="0" w:space="0" w:color="auto"/>
            <w:left w:val="none" w:sz="0" w:space="0" w:color="auto"/>
            <w:bottom w:val="none" w:sz="0" w:space="0" w:color="auto"/>
            <w:right w:val="none" w:sz="0" w:space="0" w:color="auto"/>
          </w:divBdr>
        </w:div>
      </w:divsChild>
    </w:div>
    <w:div w:id="29234365">
      <w:bodyDiv w:val="1"/>
      <w:marLeft w:val="0"/>
      <w:marRight w:val="0"/>
      <w:marTop w:val="0"/>
      <w:marBottom w:val="0"/>
      <w:divBdr>
        <w:top w:val="none" w:sz="0" w:space="0" w:color="auto"/>
        <w:left w:val="none" w:sz="0" w:space="0" w:color="auto"/>
        <w:bottom w:val="none" w:sz="0" w:space="0" w:color="auto"/>
        <w:right w:val="none" w:sz="0" w:space="0" w:color="auto"/>
      </w:divBdr>
    </w:div>
    <w:div w:id="30692950">
      <w:bodyDiv w:val="1"/>
      <w:marLeft w:val="0"/>
      <w:marRight w:val="0"/>
      <w:marTop w:val="0"/>
      <w:marBottom w:val="0"/>
      <w:divBdr>
        <w:top w:val="none" w:sz="0" w:space="0" w:color="auto"/>
        <w:left w:val="none" w:sz="0" w:space="0" w:color="auto"/>
        <w:bottom w:val="none" w:sz="0" w:space="0" w:color="auto"/>
        <w:right w:val="none" w:sz="0" w:space="0" w:color="auto"/>
      </w:divBdr>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3849136">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38749841">
      <w:bodyDiv w:val="1"/>
      <w:marLeft w:val="0"/>
      <w:marRight w:val="0"/>
      <w:marTop w:val="0"/>
      <w:marBottom w:val="0"/>
      <w:divBdr>
        <w:top w:val="none" w:sz="0" w:space="0" w:color="auto"/>
        <w:left w:val="none" w:sz="0" w:space="0" w:color="auto"/>
        <w:bottom w:val="none" w:sz="0" w:space="0" w:color="auto"/>
        <w:right w:val="none" w:sz="0" w:space="0" w:color="auto"/>
      </w:divBdr>
    </w:div>
    <w:div w:id="41097378">
      <w:bodyDiv w:val="1"/>
      <w:marLeft w:val="0"/>
      <w:marRight w:val="0"/>
      <w:marTop w:val="0"/>
      <w:marBottom w:val="0"/>
      <w:divBdr>
        <w:top w:val="none" w:sz="0" w:space="0" w:color="auto"/>
        <w:left w:val="none" w:sz="0" w:space="0" w:color="auto"/>
        <w:bottom w:val="none" w:sz="0" w:space="0" w:color="auto"/>
        <w:right w:val="none" w:sz="0" w:space="0" w:color="auto"/>
      </w:divBdr>
    </w:div>
    <w:div w:id="43870530">
      <w:bodyDiv w:val="1"/>
      <w:marLeft w:val="0"/>
      <w:marRight w:val="0"/>
      <w:marTop w:val="0"/>
      <w:marBottom w:val="0"/>
      <w:divBdr>
        <w:top w:val="none" w:sz="0" w:space="0" w:color="auto"/>
        <w:left w:val="none" w:sz="0" w:space="0" w:color="auto"/>
        <w:bottom w:val="none" w:sz="0" w:space="0" w:color="auto"/>
        <w:right w:val="none" w:sz="0" w:space="0" w:color="auto"/>
      </w:divBdr>
    </w:div>
    <w:div w:id="44449355">
      <w:bodyDiv w:val="1"/>
      <w:marLeft w:val="0"/>
      <w:marRight w:val="0"/>
      <w:marTop w:val="0"/>
      <w:marBottom w:val="0"/>
      <w:divBdr>
        <w:top w:val="none" w:sz="0" w:space="0" w:color="auto"/>
        <w:left w:val="none" w:sz="0" w:space="0" w:color="auto"/>
        <w:bottom w:val="none" w:sz="0" w:space="0" w:color="auto"/>
        <w:right w:val="none" w:sz="0" w:space="0" w:color="auto"/>
      </w:divBdr>
    </w:div>
    <w:div w:id="44722313">
      <w:bodyDiv w:val="1"/>
      <w:marLeft w:val="0"/>
      <w:marRight w:val="0"/>
      <w:marTop w:val="0"/>
      <w:marBottom w:val="0"/>
      <w:divBdr>
        <w:top w:val="none" w:sz="0" w:space="0" w:color="auto"/>
        <w:left w:val="none" w:sz="0" w:space="0" w:color="auto"/>
        <w:bottom w:val="none" w:sz="0" w:space="0" w:color="auto"/>
        <w:right w:val="none" w:sz="0" w:space="0" w:color="auto"/>
      </w:divBdr>
    </w:div>
    <w:div w:id="44913999">
      <w:bodyDiv w:val="1"/>
      <w:marLeft w:val="0"/>
      <w:marRight w:val="0"/>
      <w:marTop w:val="0"/>
      <w:marBottom w:val="0"/>
      <w:divBdr>
        <w:top w:val="none" w:sz="0" w:space="0" w:color="auto"/>
        <w:left w:val="none" w:sz="0" w:space="0" w:color="auto"/>
        <w:bottom w:val="none" w:sz="0" w:space="0" w:color="auto"/>
        <w:right w:val="none" w:sz="0" w:space="0" w:color="auto"/>
      </w:divBdr>
    </w:div>
    <w:div w:id="45953604">
      <w:bodyDiv w:val="1"/>
      <w:marLeft w:val="0"/>
      <w:marRight w:val="0"/>
      <w:marTop w:val="0"/>
      <w:marBottom w:val="0"/>
      <w:divBdr>
        <w:top w:val="none" w:sz="0" w:space="0" w:color="auto"/>
        <w:left w:val="none" w:sz="0" w:space="0" w:color="auto"/>
        <w:bottom w:val="none" w:sz="0" w:space="0" w:color="auto"/>
        <w:right w:val="none" w:sz="0" w:space="0" w:color="auto"/>
      </w:divBdr>
    </w:div>
    <w:div w:id="47918877">
      <w:bodyDiv w:val="1"/>
      <w:marLeft w:val="0"/>
      <w:marRight w:val="0"/>
      <w:marTop w:val="0"/>
      <w:marBottom w:val="0"/>
      <w:divBdr>
        <w:top w:val="none" w:sz="0" w:space="0" w:color="auto"/>
        <w:left w:val="none" w:sz="0" w:space="0" w:color="auto"/>
        <w:bottom w:val="none" w:sz="0" w:space="0" w:color="auto"/>
        <w:right w:val="none" w:sz="0" w:space="0" w:color="auto"/>
      </w:divBdr>
    </w:div>
    <w:div w:id="48038516">
      <w:bodyDiv w:val="1"/>
      <w:marLeft w:val="0"/>
      <w:marRight w:val="0"/>
      <w:marTop w:val="0"/>
      <w:marBottom w:val="0"/>
      <w:divBdr>
        <w:top w:val="none" w:sz="0" w:space="0" w:color="auto"/>
        <w:left w:val="none" w:sz="0" w:space="0" w:color="auto"/>
        <w:bottom w:val="none" w:sz="0" w:space="0" w:color="auto"/>
        <w:right w:val="none" w:sz="0" w:space="0" w:color="auto"/>
      </w:divBdr>
    </w:div>
    <w:div w:id="48111347">
      <w:bodyDiv w:val="1"/>
      <w:marLeft w:val="0"/>
      <w:marRight w:val="0"/>
      <w:marTop w:val="0"/>
      <w:marBottom w:val="0"/>
      <w:divBdr>
        <w:top w:val="none" w:sz="0" w:space="0" w:color="auto"/>
        <w:left w:val="none" w:sz="0" w:space="0" w:color="auto"/>
        <w:bottom w:val="none" w:sz="0" w:space="0" w:color="auto"/>
        <w:right w:val="none" w:sz="0" w:space="0" w:color="auto"/>
      </w:divBdr>
    </w:div>
    <w:div w:id="48113807">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52393370">
      <w:bodyDiv w:val="1"/>
      <w:marLeft w:val="0"/>
      <w:marRight w:val="0"/>
      <w:marTop w:val="0"/>
      <w:marBottom w:val="0"/>
      <w:divBdr>
        <w:top w:val="none" w:sz="0" w:space="0" w:color="auto"/>
        <w:left w:val="none" w:sz="0" w:space="0" w:color="auto"/>
        <w:bottom w:val="none" w:sz="0" w:space="0" w:color="auto"/>
        <w:right w:val="none" w:sz="0" w:space="0" w:color="auto"/>
      </w:divBdr>
    </w:div>
    <w:div w:id="54008506">
      <w:bodyDiv w:val="1"/>
      <w:marLeft w:val="0"/>
      <w:marRight w:val="0"/>
      <w:marTop w:val="0"/>
      <w:marBottom w:val="0"/>
      <w:divBdr>
        <w:top w:val="none" w:sz="0" w:space="0" w:color="auto"/>
        <w:left w:val="none" w:sz="0" w:space="0" w:color="auto"/>
        <w:bottom w:val="none" w:sz="0" w:space="0" w:color="auto"/>
        <w:right w:val="none" w:sz="0" w:space="0" w:color="auto"/>
      </w:divBdr>
    </w:div>
    <w:div w:id="58864195">
      <w:bodyDiv w:val="1"/>
      <w:marLeft w:val="0"/>
      <w:marRight w:val="0"/>
      <w:marTop w:val="0"/>
      <w:marBottom w:val="0"/>
      <w:divBdr>
        <w:top w:val="none" w:sz="0" w:space="0" w:color="auto"/>
        <w:left w:val="none" w:sz="0" w:space="0" w:color="auto"/>
        <w:bottom w:val="none" w:sz="0" w:space="0" w:color="auto"/>
        <w:right w:val="none" w:sz="0" w:space="0" w:color="auto"/>
      </w:divBdr>
    </w:div>
    <w:div w:id="62720090">
      <w:bodyDiv w:val="1"/>
      <w:marLeft w:val="0"/>
      <w:marRight w:val="0"/>
      <w:marTop w:val="0"/>
      <w:marBottom w:val="0"/>
      <w:divBdr>
        <w:top w:val="none" w:sz="0" w:space="0" w:color="auto"/>
        <w:left w:val="none" w:sz="0" w:space="0" w:color="auto"/>
        <w:bottom w:val="none" w:sz="0" w:space="0" w:color="auto"/>
        <w:right w:val="none" w:sz="0" w:space="0" w:color="auto"/>
      </w:divBdr>
    </w:div>
    <w:div w:id="63375150">
      <w:bodyDiv w:val="1"/>
      <w:marLeft w:val="0"/>
      <w:marRight w:val="0"/>
      <w:marTop w:val="0"/>
      <w:marBottom w:val="0"/>
      <w:divBdr>
        <w:top w:val="none" w:sz="0" w:space="0" w:color="auto"/>
        <w:left w:val="none" w:sz="0" w:space="0" w:color="auto"/>
        <w:bottom w:val="none" w:sz="0" w:space="0" w:color="auto"/>
        <w:right w:val="none" w:sz="0" w:space="0" w:color="auto"/>
      </w:divBdr>
    </w:div>
    <w:div w:id="65229509">
      <w:bodyDiv w:val="1"/>
      <w:marLeft w:val="0"/>
      <w:marRight w:val="0"/>
      <w:marTop w:val="0"/>
      <w:marBottom w:val="0"/>
      <w:divBdr>
        <w:top w:val="none" w:sz="0" w:space="0" w:color="auto"/>
        <w:left w:val="none" w:sz="0" w:space="0" w:color="auto"/>
        <w:bottom w:val="none" w:sz="0" w:space="0" w:color="auto"/>
        <w:right w:val="none" w:sz="0" w:space="0" w:color="auto"/>
      </w:divBdr>
    </w:div>
    <w:div w:id="70125446">
      <w:bodyDiv w:val="1"/>
      <w:marLeft w:val="0"/>
      <w:marRight w:val="0"/>
      <w:marTop w:val="0"/>
      <w:marBottom w:val="0"/>
      <w:divBdr>
        <w:top w:val="none" w:sz="0" w:space="0" w:color="auto"/>
        <w:left w:val="none" w:sz="0" w:space="0" w:color="auto"/>
        <w:bottom w:val="none" w:sz="0" w:space="0" w:color="auto"/>
        <w:right w:val="none" w:sz="0" w:space="0" w:color="auto"/>
      </w:divBdr>
    </w:div>
    <w:div w:id="71661935">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74864820">
      <w:bodyDiv w:val="1"/>
      <w:marLeft w:val="0"/>
      <w:marRight w:val="0"/>
      <w:marTop w:val="0"/>
      <w:marBottom w:val="0"/>
      <w:divBdr>
        <w:top w:val="none" w:sz="0" w:space="0" w:color="auto"/>
        <w:left w:val="none" w:sz="0" w:space="0" w:color="auto"/>
        <w:bottom w:val="none" w:sz="0" w:space="0" w:color="auto"/>
        <w:right w:val="none" w:sz="0" w:space="0" w:color="auto"/>
      </w:divBdr>
    </w:div>
    <w:div w:id="75059112">
      <w:bodyDiv w:val="1"/>
      <w:marLeft w:val="0"/>
      <w:marRight w:val="0"/>
      <w:marTop w:val="0"/>
      <w:marBottom w:val="0"/>
      <w:divBdr>
        <w:top w:val="none" w:sz="0" w:space="0" w:color="auto"/>
        <w:left w:val="none" w:sz="0" w:space="0" w:color="auto"/>
        <w:bottom w:val="none" w:sz="0" w:space="0" w:color="auto"/>
        <w:right w:val="none" w:sz="0" w:space="0" w:color="auto"/>
      </w:divBdr>
    </w:div>
    <w:div w:id="79449345">
      <w:bodyDiv w:val="1"/>
      <w:marLeft w:val="0"/>
      <w:marRight w:val="0"/>
      <w:marTop w:val="0"/>
      <w:marBottom w:val="0"/>
      <w:divBdr>
        <w:top w:val="none" w:sz="0" w:space="0" w:color="auto"/>
        <w:left w:val="none" w:sz="0" w:space="0" w:color="auto"/>
        <w:bottom w:val="none" w:sz="0" w:space="0" w:color="auto"/>
        <w:right w:val="none" w:sz="0" w:space="0" w:color="auto"/>
      </w:divBdr>
    </w:div>
    <w:div w:id="80034866">
      <w:bodyDiv w:val="1"/>
      <w:marLeft w:val="0"/>
      <w:marRight w:val="0"/>
      <w:marTop w:val="0"/>
      <w:marBottom w:val="0"/>
      <w:divBdr>
        <w:top w:val="none" w:sz="0" w:space="0" w:color="auto"/>
        <w:left w:val="none" w:sz="0" w:space="0" w:color="auto"/>
        <w:bottom w:val="none" w:sz="0" w:space="0" w:color="auto"/>
        <w:right w:val="none" w:sz="0" w:space="0" w:color="auto"/>
      </w:divBdr>
    </w:div>
    <w:div w:id="81879720">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87629308">
      <w:bodyDiv w:val="1"/>
      <w:marLeft w:val="0"/>
      <w:marRight w:val="0"/>
      <w:marTop w:val="0"/>
      <w:marBottom w:val="0"/>
      <w:divBdr>
        <w:top w:val="none" w:sz="0" w:space="0" w:color="auto"/>
        <w:left w:val="none" w:sz="0" w:space="0" w:color="auto"/>
        <w:bottom w:val="none" w:sz="0" w:space="0" w:color="auto"/>
        <w:right w:val="none" w:sz="0" w:space="0" w:color="auto"/>
      </w:divBdr>
    </w:div>
    <w:div w:id="90011201">
      <w:bodyDiv w:val="1"/>
      <w:marLeft w:val="0"/>
      <w:marRight w:val="0"/>
      <w:marTop w:val="0"/>
      <w:marBottom w:val="0"/>
      <w:divBdr>
        <w:top w:val="none" w:sz="0" w:space="0" w:color="auto"/>
        <w:left w:val="none" w:sz="0" w:space="0" w:color="auto"/>
        <w:bottom w:val="none" w:sz="0" w:space="0" w:color="auto"/>
        <w:right w:val="none" w:sz="0" w:space="0" w:color="auto"/>
      </w:divBdr>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102501841">
      <w:bodyDiv w:val="1"/>
      <w:marLeft w:val="0"/>
      <w:marRight w:val="0"/>
      <w:marTop w:val="0"/>
      <w:marBottom w:val="0"/>
      <w:divBdr>
        <w:top w:val="none" w:sz="0" w:space="0" w:color="auto"/>
        <w:left w:val="none" w:sz="0" w:space="0" w:color="auto"/>
        <w:bottom w:val="none" w:sz="0" w:space="0" w:color="auto"/>
        <w:right w:val="none" w:sz="0" w:space="0" w:color="auto"/>
      </w:divBdr>
    </w:div>
    <w:div w:id="106968519">
      <w:bodyDiv w:val="1"/>
      <w:marLeft w:val="0"/>
      <w:marRight w:val="0"/>
      <w:marTop w:val="0"/>
      <w:marBottom w:val="0"/>
      <w:divBdr>
        <w:top w:val="none" w:sz="0" w:space="0" w:color="auto"/>
        <w:left w:val="none" w:sz="0" w:space="0" w:color="auto"/>
        <w:bottom w:val="none" w:sz="0" w:space="0" w:color="auto"/>
        <w:right w:val="none" w:sz="0" w:space="0" w:color="auto"/>
      </w:divBdr>
    </w:div>
    <w:div w:id="109057179">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3209016">
      <w:bodyDiv w:val="1"/>
      <w:marLeft w:val="0"/>
      <w:marRight w:val="0"/>
      <w:marTop w:val="0"/>
      <w:marBottom w:val="0"/>
      <w:divBdr>
        <w:top w:val="none" w:sz="0" w:space="0" w:color="auto"/>
        <w:left w:val="none" w:sz="0" w:space="0" w:color="auto"/>
        <w:bottom w:val="none" w:sz="0" w:space="0" w:color="auto"/>
        <w:right w:val="none" w:sz="0" w:space="0" w:color="auto"/>
      </w:divBdr>
    </w:div>
    <w:div w:id="113865724">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17259650">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6511270">
      <w:bodyDiv w:val="1"/>
      <w:marLeft w:val="0"/>
      <w:marRight w:val="0"/>
      <w:marTop w:val="0"/>
      <w:marBottom w:val="0"/>
      <w:divBdr>
        <w:top w:val="none" w:sz="0" w:space="0" w:color="auto"/>
        <w:left w:val="none" w:sz="0" w:space="0" w:color="auto"/>
        <w:bottom w:val="none" w:sz="0" w:space="0" w:color="auto"/>
        <w:right w:val="none" w:sz="0" w:space="0" w:color="auto"/>
      </w:divBdr>
    </w:div>
    <w:div w:id="126900027">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31216246">
      <w:bodyDiv w:val="1"/>
      <w:marLeft w:val="0"/>
      <w:marRight w:val="0"/>
      <w:marTop w:val="0"/>
      <w:marBottom w:val="0"/>
      <w:divBdr>
        <w:top w:val="none" w:sz="0" w:space="0" w:color="auto"/>
        <w:left w:val="none" w:sz="0" w:space="0" w:color="auto"/>
        <w:bottom w:val="none" w:sz="0" w:space="0" w:color="auto"/>
        <w:right w:val="none" w:sz="0" w:space="0" w:color="auto"/>
      </w:divBdr>
      <w:divsChild>
        <w:div w:id="628706743">
          <w:marLeft w:val="0"/>
          <w:marRight w:val="0"/>
          <w:marTop w:val="0"/>
          <w:marBottom w:val="0"/>
          <w:divBdr>
            <w:top w:val="none" w:sz="0" w:space="0" w:color="auto"/>
            <w:left w:val="none" w:sz="0" w:space="0" w:color="auto"/>
            <w:bottom w:val="none" w:sz="0" w:space="0" w:color="auto"/>
            <w:right w:val="none" w:sz="0" w:space="0" w:color="auto"/>
          </w:divBdr>
        </w:div>
        <w:div w:id="1406730450">
          <w:marLeft w:val="0"/>
          <w:marRight w:val="0"/>
          <w:marTop w:val="0"/>
          <w:marBottom w:val="0"/>
          <w:divBdr>
            <w:top w:val="none" w:sz="0" w:space="0" w:color="auto"/>
            <w:left w:val="none" w:sz="0" w:space="0" w:color="auto"/>
            <w:bottom w:val="none" w:sz="0" w:space="0" w:color="auto"/>
            <w:right w:val="none" w:sz="0" w:space="0" w:color="auto"/>
          </w:divBdr>
          <w:divsChild>
            <w:div w:id="2135519812">
              <w:marLeft w:val="0"/>
              <w:marRight w:val="0"/>
              <w:marTop w:val="0"/>
              <w:marBottom w:val="0"/>
              <w:divBdr>
                <w:top w:val="none" w:sz="0" w:space="0" w:color="auto"/>
                <w:left w:val="none" w:sz="0" w:space="0" w:color="auto"/>
                <w:bottom w:val="none" w:sz="0" w:space="0" w:color="auto"/>
                <w:right w:val="none" w:sz="0" w:space="0" w:color="auto"/>
              </w:divBdr>
            </w:div>
          </w:divsChild>
        </w:div>
        <w:div w:id="1878859029">
          <w:marLeft w:val="0"/>
          <w:marRight w:val="0"/>
          <w:marTop w:val="0"/>
          <w:marBottom w:val="0"/>
          <w:divBdr>
            <w:top w:val="none" w:sz="0" w:space="0" w:color="auto"/>
            <w:left w:val="none" w:sz="0" w:space="0" w:color="auto"/>
            <w:bottom w:val="none" w:sz="0" w:space="0" w:color="auto"/>
            <w:right w:val="none" w:sz="0" w:space="0" w:color="auto"/>
          </w:divBdr>
          <w:divsChild>
            <w:div w:id="1949703103">
              <w:marLeft w:val="0"/>
              <w:marRight w:val="0"/>
              <w:marTop w:val="0"/>
              <w:marBottom w:val="0"/>
              <w:divBdr>
                <w:top w:val="none" w:sz="0" w:space="0" w:color="auto"/>
                <w:left w:val="none" w:sz="0" w:space="0" w:color="auto"/>
                <w:bottom w:val="none" w:sz="0" w:space="0" w:color="auto"/>
                <w:right w:val="none" w:sz="0" w:space="0" w:color="auto"/>
              </w:divBdr>
            </w:div>
          </w:divsChild>
        </w:div>
        <w:div w:id="2084259408">
          <w:marLeft w:val="0"/>
          <w:marRight w:val="0"/>
          <w:marTop w:val="0"/>
          <w:marBottom w:val="0"/>
          <w:divBdr>
            <w:top w:val="none" w:sz="0" w:space="0" w:color="auto"/>
            <w:left w:val="none" w:sz="0" w:space="0" w:color="auto"/>
            <w:bottom w:val="none" w:sz="0" w:space="0" w:color="auto"/>
            <w:right w:val="none" w:sz="0" w:space="0" w:color="auto"/>
          </w:divBdr>
          <w:divsChild>
            <w:div w:id="1308513906">
              <w:marLeft w:val="0"/>
              <w:marRight w:val="0"/>
              <w:marTop w:val="0"/>
              <w:marBottom w:val="0"/>
              <w:divBdr>
                <w:top w:val="none" w:sz="0" w:space="0" w:color="auto"/>
                <w:left w:val="none" w:sz="0" w:space="0" w:color="auto"/>
                <w:bottom w:val="none" w:sz="0" w:space="0" w:color="auto"/>
                <w:right w:val="none" w:sz="0" w:space="0" w:color="auto"/>
              </w:divBdr>
            </w:div>
          </w:divsChild>
        </w:div>
        <w:div w:id="1809282656">
          <w:marLeft w:val="0"/>
          <w:marRight w:val="0"/>
          <w:marTop w:val="0"/>
          <w:marBottom w:val="0"/>
          <w:divBdr>
            <w:top w:val="none" w:sz="0" w:space="0" w:color="auto"/>
            <w:left w:val="none" w:sz="0" w:space="0" w:color="auto"/>
            <w:bottom w:val="none" w:sz="0" w:space="0" w:color="auto"/>
            <w:right w:val="none" w:sz="0" w:space="0" w:color="auto"/>
          </w:divBdr>
          <w:divsChild>
            <w:div w:id="246575331">
              <w:marLeft w:val="0"/>
              <w:marRight w:val="0"/>
              <w:marTop w:val="0"/>
              <w:marBottom w:val="0"/>
              <w:divBdr>
                <w:top w:val="none" w:sz="0" w:space="0" w:color="auto"/>
                <w:left w:val="none" w:sz="0" w:space="0" w:color="auto"/>
                <w:bottom w:val="none" w:sz="0" w:space="0" w:color="auto"/>
                <w:right w:val="none" w:sz="0" w:space="0" w:color="auto"/>
              </w:divBdr>
            </w:div>
          </w:divsChild>
        </w:div>
        <w:div w:id="1740856979">
          <w:marLeft w:val="0"/>
          <w:marRight w:val="0"/>
          <w:marTop w:val="0"/>
          <w:marBottom w:val="0"/>
          <w:divBdr>
            <w:top w:val="none" w:sz="0" w:space="0" w:color="auto"/>
            <w:left w:val="none" w:sz="0" w:space="0" w:color="auto"/>
            <w:bottom w:val="none" w:sz="0" w:space="0" w:color="auto"/>
            <w:right w:val="none" w:sz="0" w:space="0" w:color="auto"/>
          </w:divBdr>
          <w:divsChild>
            <w:div w:id="1607805991">
              <w:marLeft w:val="0"/>
              <w:marRight w:val="0"/>
              <w:marTop w:val="0"/>
              <w:marBottom w:val="0"/>
              <w:divBdr>
                <w:top w:val="none" w:sz="0" w:space="0" w:color="auto"/>
                <w:left w:val="none" w:sz="0" w:space="0" w:color="auto"/>
                <w:bottom w:val="none" w:sz="0" w:space="0" w:color="auto"/>
                <w:right w:val="none" w:sz="0" w:space="0" w:color="auto"/>
              </w:divBdr>
            </w:div>
          </w:divsChild>
        </w:div>
        <w:div w:id="2105684523">
          <w:marLeft w:val="0"/>
          <w:marRight w:val="0"/>
          <w:marTop w:val="0"/>
          <w:marBottom w:val="0"/>
          <w:divBdr>
            <w:top w:val="none" w:sz="0" w:space="0" w:color="auto"/>
            <w:left w:val="none" w:sz="0" w:space="0" w:color="auto"/>
            <w:bottom w:val="none" w:sz="0" w:space="0" w:color="auto"/>
            <w:right w:val="none" w:sz="0" w:space="0" w:color="auto"/>
          </w:divBdr>
          <w:divsChild>
            <w:div w:id="1207450067">
              <w:marLeft w:val="0"/>
              <w:marRight w:val="0"/>
              <w:marTop w:val="0"/>
              <w:marBottom w:val="0"/>
              <w:divBdr>
                <w:top w:val="none" w:sz="0" w:space="0" w:color="auto"/>
                <w:left w:val="none" w:sz="0" w:space="0" w:color="auto"/>
                <w:bottom w:val="none" w:sz="0" w:space="0" w:color="auto"/>
                <w:right w:val="none" w:sz="0" w:space="0" w:color="auto"/>
              </w:divBdr>
            </w:div>
          </w:divsChild>
        </w:div>
        <w:div w:id="566765402">
          <w:marLeft w:val="0"/>
          <w:marRight w:val="0"/>
          <w:marTop w:val="0"/>
          <w:marBottom w:val="0"/>
          <w:divBdr>
            <w:top w:val="none" w:sz="0" w:space="0" w:color="auto"/>
            <w:left w:val="none" w:sz="0" w:space="0" w:color="auto"/>
            <w:bottom w:val="none" w:sz="0" w:space="0" w:color="auto"/>
            <w:right w:val="none" w:sz="0" w:space="0" w:color="auto"/>
          </w:divBdr>
          <w:divsChild>
            <w:div w:id="1030490137">
              <w:marLeft w:val="0"/>
              <w:marRight w:val="0"/>
              <w:marTop w:val="0"/>
              <w:marBottom w:val="0"/>
              <w:divBdr>
                <w:top w:val="none" w:sz="0" w:space="0" w:color="auto"/>
                <w:left w:val="none" w:sz="0" w:space="0" w:color="auto"/>
                <w:bottom w:val="none" w:sz="0" w:space="0" w:color="auto"/>
                <w:right w:val="none" w:sz="0" w:space="0" w:color="auto"/>
              </w:divBdr>
            </w:div>
          </w:divsChild>
        </w:div>
        <w:div w:id="1397556784">
          <w:marLeft w:val="0"/>
          <w:marRight w:val="0"/>
          <w:marTop w:val="0"/>
          <w:marBottom w:val="0"/>
          <w:divBdr>
            <w:top w:val="none" w:sz="0" w:space="0" w:color="auto"/>
            <w:left w:val="none" w:sz="0" w:space="0" w:color="auto"/>
            <w:bottom w:val="none" w:sz="0" w:space="0" w:color="auto"/>
            <w:right w:val="none" w:sz="0" w:space="0" w:color="auto"/>
          </w:divBdr>
          <w:divsChild>
            <w:div w:id="1143740930">
              <w:marLeft w:val="0"/>
              <w:marRight w:val="0"/>
              <w:marTop w:val="0"/>
              <w:marBottom w:val="0"/>
              <w:divBdr>
                <w:top w:val="none" w:sz="0" w:space="0" w:color="auto"/>
                <w:left w:val="none" w:sz="0" w:space="0" w:color="auto"/>
                <w:bottom w:val="none" w:sz="0" w:space="0" w:color="auto"/>
                <w:right w:val="none" w:sz="0" w:space="0" w:color="auto"/>
              </w:divBdr>
            </w:div>
          </w:divsChild>
        </w:div>
        <w:div w:id="2052265178">
          <w:marLeft w:val="0"/>
          <w:marRight w:val="0"/>
          <w:marTop w:val="0"/>
          <w:marBottom w:val="0"/>
          <w:divBdr>
            <w:top w:val="none" w:sz="0" w:space="0" w:color="auto"/>
            <w:left w:val="none" w:sz="0" w:space="0" w:color="auto"/>
            <w:bottom w:val="none" w:sz="0" w:space="0" w:color="auto"/>
            <w:right w:val="none" w:sz="0" w:space="0" w:color="auto"/>
          </w:divBdr>
          <w:divsChild>
            <w:div w:id="2020351034">
              <w:marLeft w:val="0"/>
              <w:marRight w:val="0"/>
              <w:marTop w:val="0"/>
              <w:marBottom w:val="0"/>
              <w:divBdr>
                <w:top w:val="none" w:sz="0" w:space="0" w:color="auto"/>
                <w:left w:val="none" w:sz="0" w:space="0" w:color="auto"/>
                <w:bottom w:val="none" w:sz="0" w:space="0" w:color="auto"/>
                <w:right w:val="none" w:sz="0" w:space="0" w:color="auto"/>
              </w:divBdr>
            </w:div>
          </w:divsChild>
        </w:div>
        <w:div w:id="873536575">
          <w:marLeft w:val="0"/>
          <w:marRight w:val="0"/>
          <w:marTop w:val="0"/>
          <w:marBottom w:val="0"/>
          <w:divBdr>
            <w:top w:val="none" w:sz="0" w:space="0" w:color="auto"/>
            <w:left w:val="none" w:sz="0" w:space="0" w:color="auto"/>
            <w:bottom w:val="none" w:sz="0" w:space="0" w:color="auto"/>
            <w:right w:val="none" w:sz="0" w:space="0" w:color="auto"/>
          </w:divBdr>
          <w:divsChild>
            <w:div w:id="267010985">
              <w:marLeft w:val="0"/>
              <w:marRight w:val="0"/>
              <w:marTop w:val="0"/>
              <w:marBottom w:val="0"/>
              <w:divBdr>
                <w:top w:val="none" w:sz="0" w:space="0" w:color="auto"/>
                <w:left w:val="none" w:sz="0" w:space="0" w:color="auto"/>
                <w:bottom w:val="none" w:sz="0" w:space="0" w:color="auto"/>
                <w:right w:val="none" w:sz="0" w:space="0" w:color="auto"/>
              </w:divBdr>
            </w:div>
          </w:divsChild>
        </w:div>
        <w:div w:id="375854635">
          <w:marLeft w:val="0"/>
          <w:marRight w:val="0"/>
          <w:marTop w:val="0"/>
          <w:marBottom w:val="0"/>
          <w:divBdr>
            <w:top w:val="none" w:sz="0" w:space="0" w:color="auto"/>
            <w:left w:val="none" w:sz="0" w:space="0" w:color="auto"/>
            <w:bottom w:val="none" w:sz="0" w:space="0" w:color="auto"/>
            <w:right w:val="none" w:sz="0" w:space="0" w:color="auto"/>
          </w:divBdr>
          <w:divsChild>
            <w:div w:id="64909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35227467">
      <w:bodyDiv w:val="1"/>
      <w:marLeft w:val="0"/>
      <w:marRight w:val="0"/>
      <w:marTop w:val="0"/>
      <w:marBottom w:val="0"/>
      <w:divBdr>
        <w:top w:val="none" w:sz="0" w:space="0" w:color="auto"/>
        <w:left w:val="none" w:sz="0" w:space="0" w:color="auto"/>
        <w:bottom w:val="none" w:sz="0" w:space="0" w:color="auto"/>
        <w:right w:val="none" w:sz="0" w:space="0" w:color="auto"/>
      </w:divBdr>
      <w:divsChild>
        <w:div w:id="1036276639">
          <w:marLeft w:val="0"/>
          <w:marRight w:val="0"/>
          <w:marTop w:val="0"/>
          <w:marBottom w:val="0"/>
          <w:divBdr>
            <w:top w:val="none" w:sz="0" w:space="0" w:color="auto"/>
            <w:left w:val="none" w:sz="0" w:space="0" w:color="auto"/>
            <w:bottom w:val="none" w:sz="0" w:space="0" w:color="auto"/>
            <w:right w:val="none" w:sz="0" w:space="0" w:color="auto"/>
          </w:divBdr>
          <w:divsChild>
            <w:div w:id="1093285480">
              <w:marLeft w:val="480"/>
              <w:marRight w:val="480"/>
              <w:marTop w:val="0"/>
              <w:marBottom w:val="0"/>
              <w:divBdr>
                <w:top w:val="none" w:sz="0" w:space="0" w:color="auto"/>
                <w:left w:val="none" w:sz="0" w:space="0" w:color="auto"/>
                <w:bottom w:val="none" w:sz="0" w:space="0" w:color="auto"/>
                <w:right w:val="none" w:sz="0" w:space="0" w:color="auto"/>
              </w:divBdr>
              <w:divsChild>
                <w:div w:id="1668748781">
                  <w:marLeft w:val="0"/>
                  <w:marRight w:val="0"/>
                  <w:marTop w:val="0"/>
                  <w:marBottom w:val="0"/>
                  <w:divBdr>
                    <w:top w:val="none" w:sz="0" w:space="0" w:color="auto"/>
                    <w:left w:val="none" w:sz="0" w:space="0" w:color="auto"/>
                    <w:bottom w:val="none" w:sz="0" w:space="0" w:color="auto"/>
                    <w:right w:val="none" w:sz="0" w:space="0" w:color="auto"/>
                  </w:divBdr>
                  <w:divsChild>
                    <w:div w:id="1081753817">
                      <w:marLeft w:val="0"/>
                      <w:marRight w:val="0"/>
                      <w:marTop w:val="0"/>
                      <w:marBottom w:val="0"/>
                      <w:divBdr>
                        <w:top w:val="none" w:sz="0" w:space="0" w:color="auto"/>
                        <w:left w:val="none" w:sz="0" w:space="0" w:color="auto"/>
                        <w:bottom w:val="none" w:sz="0" w:space="0" w:color="auto"/>
                        <w:right w:val="none" w:sz="0" w:space="0" w:color="auto"/>
                      </w:divBdr>
                      <w:divsChild>
                        <w:div w:id="2070111124">
                          <w:marLeft w:val="0"/>
                          <w:marRight w:val="0"/>
                          <w:marTop w:val="0"/>
                          <w:marBottom w:val="0"/>
                          <w:divBdr>
                            <w:top w:val="none" w:sz="0" w:space="0" w:color="auto"/>
                            <w:left w:val="none" w:sz="0" w:space="0" w:color="auto"/>
                            <w:bottom w:val="none" w:sz="0" w:space="0" w:color="auto"/>
                            <w:right w:val="none" w:sz="0" w:space="0" w:color="auto"/>
                          </w:divBdr>
                          <w:divsChild>
                            <w:div w:id="613824916">
                              <w:marLeft w:val="0"/>
                              <w:marRight w:val="0"/>
                              <w:marTop w:val="0"/>
                              <w:marBottom w:val="0"/>
                              <w:divBdr>
                                <w:top w:val="none" w:sz="0" w:space="0" w:color="auto"/>
                                <w:left w:val="none" w:sz="0" w:space="0" w:color="auto"/>
                                <w:bottom w:val="none" w:sz="0" w:space="0" w:color="auto"/>
                                <w:right w:val="none" w:sz="0" w:space="0" w:color="auto"/>
                              </w:divBdr>
                              <w:divsChild>
                                <w:div w:id="1181772771">
                                  <w:marLeft w:val="0"/>
                                  <w:marRight w:val="0"/>
                                  <w:marTop w:val="0"/>
                                  <w:marBottom w:val="0"/>
                                  <w:divBdr>
                                    <w:top w:val="none" w:sz="0" w:space="0" w:color="auto"/>
                                    <w:left w:val="none" w:sz="0" w:space="0" w:color="auto"/>
                                    <w:bottom w:val="none" w:sz="0" w:space="0" w:color="auto"/>
                                    <w:right w:val="none" w:sz="0" w:space="0" w:color="auto"/>
                                  </w:divBdr>
                                </w:div>
                                <w:div w:id="32486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4896410">
          <w:marLeft w:val="0"/>
          <w:marRight w:val="0"/>
          <w:marTop w:val="0"/>
          <w:marBottom w:val="0"/>
          <w:divBdr>
            <w:top w:val="none" w:sz="0" w:space="0" w:color="auto"/>
            <w:left w:val="none" w:sz="0" w:space="0" w:color="auto"/>
            <w:bottom w:val="none" w:sz="0" w:space="0" w:color="auto"/>
            <w:right w:val="none" w:sz="0" w:space="0" w:color="auto"/>
          </w:divBdr>
          <w:divsChild>
            <w:div w:id="1585144743">
              <w:marLeft w:val="0"/>
              <w:marRight w:val="0"/>
              <w:marTop w:val="0"/>
              <w:marBottom w:val="0"/>
              <w:divBdr>
                <w:top w:val="none" w:sz="0" w:space="0" w:color="auto"/>
                <w:left w:val="none" w:sz="0" w:space="0" w:color="auto"/>
                <w:bottom w:val="none" w:sz="0" w:space="0" w:color="auto"/>
                <w:right w:val="none" w:sz="0" w:space="0" w:color="auto"/>
              </w:divBdr>
              <w:divsChild>
                <w:div w:id="1495873456">
                  <w:marLeft w:val="0"/>
                  <w:marRight w:val="0"/>
                  <w:marTop w:val="0"/>
                  <w:marBottom w:val="0"/>
                  <w:divBdr>
                    <w:top w:val="none" w:sz="0" w:space="0" w:color="auto"/>
                    <w:left w:val="none" w:sz="0" w:space="0" w:color="auto"/>
                    <w:bottom w:val="none" w:sz="0" w:space="0" w:color="auto"/>
                    <w:right w:val="none" w:sz="0" w:space="0" w:color="auto"/>
                  </w:divBdr>
                  <w:divsChild>
                    <w:div w:id="1475680527">
                      <w:marLeft w:val="0"/>
                      <w:marRight w:val="0"/>
                      <w:marTop w:val="0"/>
                      <w:marBottom w:val="0"/>
                      <w:divBdr>
                        <w:top w:val="none" w:sz="0" w:space="0" w:color="auto"/>
                        <w:left w:val="none" w:sz="0" w:space="0" w:color="auto"/>
                        <w:bottom w:val="none" w:sz="0" w:space="0" w:color="auto"/>
                        <w:right w:val="none" w:sz="0" w:space="0" w:color="auto"/>
                      </w:divBdr>
                      <w:divsChild>
                        <w:div w:id="1335956807">
                          <w:marLeft w:val="0"/>
                          <w:marRight w:val="0"/>
                          <w:marTop w:val="0"/>
                          <w:marBottom w:val="0"/>
                          <w:divBdr>
                            <w:top w:val="none" w:sz="0" w:space="0" w:color="auto"/>
                            <w:left w:val="none" w:sz="0" w:space="0" w:color="auto"/>
                            <w:bottom w:val="none" w:sz="0" w:space="0" w:color="auto"/>
                            <w:right w:val="none" w:sz="0" w:space="0" w:color="auto"/>
                          </w:divBdr>
                          <w:divsChild>
                            <w:div w:id="40476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647310">
      <w:bodyDiv w:val="1"/>
      <w:marLeft w:val="0"/>
      <w:marRight w:val="0"/>
      <w:marTop w:val="0"/>
      <w:marBottom w:val="0"/>
      <w:divBdr>
        <w:top w:val="none" w:sz="0" w:space="0" w:color="auto"/>
        <w:left w:val="none" w:sz="0" w:space="0" w:color="auto"/>
        <w:bottom w:val="none" w:sz="0" w:space="0" w:color="auto"/>
        <w:right w:val="none" w:sz="0" w:space="0" w:color="auto"/>
      </w:divBdr>
    </w:div>
    <w:div w:id="137500801">
      <w:bodyDiv w:val="1"/>
      <w:marLeft w:val="0"/>
      <w:marRight w:val="0"/>
      <w:marTop w:val="0"/>
      <w:marBottom w:val="0"/>
      <w:divBdr>
        <w:top w:val="none" w:sz="0" w:space="0" w:color="auto"/>
        <w:left w:val="none" w:sz="0" w:space="0" w:color="auto"/>
        <w:bottom w:val="none" w:sz="0" w:space="0" w:color="auto"/>
        <w:right w:val="none" w:sz="0" w:space="0" w:color="auto"/>
      </w:divBdr>
    </w:div>
    <w:div w:id="138227207">
      <w:bodyDiv w:val="1"/>
      <w:marLeft w:val="0"/>
      <w:marRight w:val="0"/>
      <w:marTop w:val="0"/>
      <w:marBottom w:val="0"/>
      <w:divBdr>
        <w:top w:val="none" w:sz="0" w:space="0" w:color="auto"/>
        <w:left w:val="none" w:sz="0" w:space="0" w:color="auto"/>
        <w:bottom w:val="none" w:sz="0" w:space="0" w:color="auto"/>
        <w:right w:val="none" w:sz="0" w:space="0" w:color="auto"/>
      </w:divBdr>
    </w:div>
    <w:div w:id="140344566">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1891644">
      <w:bodyDiv w:val="1"/>
      <w:marLeft w:val="0"/>
      <w:marRight w:val="0"/>
      <w:marTop w:val="0"/>
      <w:marBottom w:val="0"/>
      <w:divBdr>
        <w:top w:val="none" w:sz="0" w:space="0" w:color="auto"/>
        <w:left w:val="none" w:sz="0" w:space="0" w:color="auto"/>
        <w:bottom w:val="none" w:sz="0" w:space="0" w:color="auto"/>
        <w:right w:val="none" w:sz="0" w:space="0" w:color="auto"/>
      </w:divBdr>
    </w:div>
    <w:div w:id="142893789">
      <w:bodyDiv w:val="1"/>
      <w:marLeft w:val="0"/>
      <w:marRight w:val="0"/>
      <w:marTop w:val="0"/>
      <w:marBottom w:val="0"/>
      <w:divBdr>
        <w:top w:val="none" w:sz="0" w:space="0" w:color="auto"/>
        <w:left w:val="none" w:sz="0" w:space="0" w:color="auto"/>
        <w:bottom w:val="none" w:sz="0" w:space="0" w:color="auto"/>
        <w:right w:val="none" w:sz="0" w:space="0" w:color="auto"/>
      </w:divBdr>
    </w:div>
    <w:div w:id="143157483">
      <w:bodyDiv w:val="1"/>
      <w:marLeft w:val="0"/>
      <w:marRight w:val="0"/>
      <w:marTop w:val="0"/>
      <w:marBottom w:val="0"/>
      <w:divBdr>
        <w:top w:val="none" w:sz="0" w:space="0" w:color="auto"/>
        <w:left w:val="none" w:sz="0" w:space="0" w:color="auto"/>
        <w:bottom w:val="none" w:sz="0" w:space="0" w:color="auto"/>
        <w:right w:val="none" w:sz="0" w:space="0" w:color="auto"/>
      </w:divBdr>
    </w:div>
    <w:div w:id="147140544">
      <w:bodyDiv w:val="1"/>
      <w:marLeft w:val="0"/>
      <w:marRight w:val="0"/>
      <w:marTop w:val="0"/>
      <w:marBottom w:val="0"/>
      <w:divBdr>
        <w:top w:val="none" w:sz="0" w:space="0" w:color="auto"/>
        <w:left w:val="none" w:sz="0" w:space="0" w:color="auto"/>
        <w:bottom w:val="none" w:sz="0" w:space="0" w:color="auto"/>
        <w:right w:val="none" w:sz="0" w:space="0" w:color="auto"/>
      </w:divBdr>
    </w:div>
    <w:div w:id="150292387">
      <w:bodyDiv w:val="1"/>
      <w:marLeft w:val="0"/>
      <w:marRight w:val="0"/>
      <w:marTop w:val="0"/>
      <w:marBottom w:val="0"/>
      <w:divBdr>
        <w:top w:val="none" w:sz="0" w:space="0" w:color="auto"/>
        <w:left w:val="none" w:sz="0" w:space="0" w:color="auto"/>
        <w:bottom w:val="none" w:sz="0" w:space="0" w:color="auto"/>
        <w:right w:val="none" w:sz="0" w:space="0" w:color="auto"/>
      </w:divBdr>
    </w:div>
    <w:div w:id="151332871">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3954992">
      <w:bodyDiv w:val="1"/>
      <w:marLeft w:val="0"/>
      <w:marRight w:val="0"/>
      <w:marTop w:val="0"/>
      <w:marBottom w:val="0"/>
      <w:divBdr>
        <w:top w:val="none" w:sz="0" w:space="0" w:color="auto"/>
        <w:left w:val="none" w:sz="0" w:space="0" w:color="auto"/>
        <w:bottom w:val="none" w:sz="0" w:space="0" w:color="auto"/>
        <w:right w:val="none" w:sz="0" w:space="0" w:color="auto"/>
      </w:divBdr>
    </w:div>
    <w:div w:id="154148340">
      <w:bodyDiv w:val="1"/>
      <w:marLeft w:val="0"/>
      <w:marRight w:val="0"/>
      <w:marTop w:val="0"/>
      <w:marBottom w:val="0"/>
      <w:divBdr>
        <w:top w:val="none" w:sz="0" w:space="0" w:color="auto"/>
        <w:left w:val="none" w:sz="0" w:space="0" w:color="auto"/>
        <w:bottom w:val="none" w:sz="0" w:space="0" w:color="auto"/>
        <w:right w:val="none" w:sz="0" w:space="0" w:color="auto"/>
      </w:divBdr>
    </w:div>
    <w:div w:id="154760079">
      <w:bodyDiv w:val="1"/>
      <w:marLeft w:val="0"/>
      <w:marRight w:val="0"/>
      <w:marTop w:val="0"/>
      <w:marBottom w:val="0"/>
      <w:divBdr>
        <w:top w:val="none" w:sz="0" w:space="0" w:color="auto"/>
        <w:left w:val="none" w:sz="0" w:space="0" w:color="auto"/>
        <w:bottom w:val="none" w:sz="0" w:space="0" w:color="auto"/>
        <w:right w:val="none" w:sz="0" w:space="0" w:color="auto"/>
      </w:divBdr>
      <w:divsChild>
        <w:div w:id="891506797">
          <w:marLeft w:val="0"/>
          <w:marRight w:val="0"/>
          <w:marTop w:val="0"/>
          <w:marBottom w:val="0"/>
          <w:divBdr>
            <w:top w:val="none" w:sz="0" w:space="0" w:color="auto"/>
            <w:left w:val="none" w:sz="0" w:space="0" w:color="auto"/>
            <w:bottom w:val="none" w:sz="0" w:space="0" w:color="auto"/>
            <w:right w:val="none" w:sz="0" w:space="0" w:color="auto"/>
          </w:divBdr>
          <w:divsChild>
            <w:div w:id="2018002764">
              <w:marLeft w:val="0"/>
              <w:marRight w:val="0"/>
              <w:marTop w:val="0"/>
              <w:marBottom w:val="0"/>
              <w:divBdr>
                <w:top w:val="none" w:sz="0" w:space="0" w:color="auto"/>
                <w:left w:val="none" w:sz="0" w:space="0" w:color="auto"/>
                <w:bottom w:val="none" w:sz="0" w:space="0" w:color="auto"/>
                <w:right w:val="none" w:sz="0" w:space="0" w:color="auto"/>
              </w:divBdr>
            </w:div>
            <w:div w:id="1523939132">
              <w:marLeft w:val="0"/>
              <w:marRight w:val="0"/>
              <w:marTop w:val="0"/>
              <w:marBottom w:val="0"/>
              <w:divBdr>
                <w:top w:val="none" w:sz="0" w:space="0" w:color="auto"/>
                <w:left w:val="none" w:sz="0" w:space="0" w:color="auto"/>
                <w:bottom w:val="none" w:sz="0" w:space="0" w:color="auto"/>
                <w:right w:val="none" w:sz="0" w:space="0" w:color="auto"/>
              </w:divBdr>
            </w:div>
            <w:div w:id="1768228810">
              <w:marLeft w:val="0"/>
              <w:marRight w:val="0"/>
              <w:marTop w:val="0"/>
              <w:marBottom w:val="0"/>
              <w:divBdr>
                <w:top w:val="none" w:sz="0" w:space="0" w:color="auto"/>
                <w:left w:val="none" w:sz="0" w:space="0" w:color="auto"/>
                <w:bottom w:val="none" w:sz="0" w:space="0" w:color="auto"/>
                <w:right w:val="none" w:sz="0" w:space="0" w:color="auto"/>
              </w:divBdr>
            </w:div>
            <w:div w:id="138814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56262622">
      <w:bodyDiv w:val="1"/>
      <w:marLeft w:val="0"/>
      <w:marRight w:val="0"/>
      <w:marTop w:val="0"/>
      <w:marBottom w:val="0"/>
      <w:divBdr>
        <w:top w:val="none" w:sz="0" w:space="0" w:color="auto"/>
        <w:left w:val="none" w:sz="0" w:space="0" w:color="auto"/>
        <w:bottom w:val="none" w:sz="0" w:space="0" w:color="auto"/>
        <w:right w:val="none" w:sz="0" w:space="0" w:color="auto"/>
      </w:divBdr>
    </w:div>
    <w:div w:id="156265508">
      <w:bodyDiv w:val="1"/>
      <w:marLeft w:val="0"/>
      <w:marRight w:val="0"/>
      <w:marTop w:val="0"/>
      <w:marBottom w:val="0"/>
      <w:divBdr>
        <w:top w:val="none" w:sz="0" w:space="0" w:color="auto"/>
        <w:left w:val="none" w:sz="0" w:space="0" w:color="auto"/>
        <w:bottom w:val="none" w:sz="0" w:space="0" w:color="auto"/>
        <w:right w:val="none" w:sz="0" w:space="0" w:color="auto"/>
      </w:divBdr>
    </w:div>
    <w:div w:id="158077622">
      <w:bodyDiv w:val="1"/>
      <w:marLeft w:val="0"/>
      <w:marRight w:val="0"/>
      <w:marTop w:val="0"/>
      <w:marBottom w:val="0"/>
      <w:divBdr>
        <w:top w:val="none" w:sz="0" w:space="0" w:color="auto"/>
        <w:left w:val="none" w:sz="0" w:space="0" w:color="auto"/>
        <w:bottom w:val="none" w:sz="0" w:space="0" w:color="auto"/>
        <w:right w:val="none" w:sz="0" w:space="0" w:color="auto"/>
      </w:divBdr>
    </w:div>
    <w:div w:id="159077740">
      <w:bodyDiv w:val="1"/>
      <w:marLeft w:val="0"/>
      <w:marRight w:val="0"/>
      <w:marTop w:val="0"/>
      <w:marBottom w:val="0"/>
      <w:divBdr>
        <w:top w:val="none" w:sz="0" w:space="0" w:color="auto"/>
        <w:left w:val="none" w:sz="0" w:space="0" w:color="auto"/>
        <w:bottom w:val="none" w:sz="0" w:space="0" w:color="auto"/>
        <w:right w:val="none" w:sz="0" w:space="0" w:color="auto"/>
      </w:divBdr>
    </w:div>
    <w:div w:id="163403466">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64634683">
      <w:bodyDiv w:val="1"/>
      <w:marLeft w:val="0"/>
      <w:marRight w:val="0"/>
      <w:marTop w:val="0"/>
      <w:marBottom w:val="0"/>
      <w:divBdr>
        <w:top w:val="none" w:sz="0" w:space="0" w:color="auto"/>
        <w:left w:val="none" w:sz="0" w:space="0" w:color="auto"/>
        <w:bottom w:val="none" w:sz="0" w:space="0" w:color="auto"/>
        <w:right w:val="none" w:sz="0" w:space="0" w:color="auto"/>
      </w:divBdr>
    </w:div>
    <w:div w:id="167258396">
      <w:bodyDiv w:val="1"/>
      <w:marLeft w:val="0"/>
      <w:marRight w:val="0"/>
      <w:marTop w:val="0"/>
      <w:marBottom w:val="0"/>
      <w:divBdr>
        <w:top w:val="none" w:sz="0" w:space="0" w:color="auto"/>
        <w:left w:val="none" w:sz="0" w:space="0" w:color="auto"/>
        <w:bottom w:val="none" w:sz="0" w:space="0" w:color="auto"/>
        <w:right w:val="none" w:sz="0" w:space="0" w:color="auto"/>
      </w:divBdr>
    </w:div>
    <w:div w:id="173422355">
      <w:bodyDiv w:val="1"/>
      <w:marLeft w:val="0"/>
      <w:marRight w:val="0"/>
      <w:marTop w:val="0"/>
      <w:marBottom w:val="0"/>
      <w:divBdr>
        <w:top w:val="none" w:sz="0" w:space="0" w:color="auto"/>
        <w:left w:val="none" w:sz="0" w:space="0" w:color="auto"/>
        <w:bottom w:val="none" w:sz="0" w:space="0" w:color="auto"/>
        <w:right w:val="none" w:sz="0" w:space="0" w:color="auto"/>
      </w:divBdr>
    </w:div>
    <w:div w:id="173808510">
      <w:bodyDiv w:val="1"/>
      <w:marLeft w:val="0"/>
      <w:marRight w:val="0"/>
      <w:marTop w:val="0"/>
      <w:marBottom w:val="0"/>
      <w:divBdr>
        <w:top w:val="none" w:sz="0" w:space="0" w:color="auto"/>
        <w:left w:val="none" w:sz="0" w:space="0" w:color="auto"/>
        <w:bottom w:val="none" w:sz="0" w:space="0" w:color="auto"/>
        <w:right w:val="none" w:sz="0" w:space="0" w:color="auto"/>
      </w:divBdr>
    </w:div>
    <w:div w:id="177162004">
      <w:bodyDiv w:val="1"/>
      <w:marLeft w:val="0"/>
      <w:marRight w:val="0"/>
      <w:marTop w:val="0"/>
      <w:marBottom w:val="0"/>
      <w:divBdr>
        <w:top w:val="none" w:sz="0" w:space="0" w:color="auto"/>
        <w:left w:val="none" w:sz="0" w:space="0" w:color="auto"/>
        <w:bottom w:val="none" w:sz="0" w:space="0" w:color="auto"/>
        <w:right w:val="none" w:sz="0" w:space="0" w:color="auto"/>
      </w:divBdr>
    </w:div>
    <w:div w:id="180558401">
      <w:bodyDiv w:val="1"/>
      <w:marLeft w:val="0"/>
      <w:marRight w:val="0"/>
      <w:marTop w:val="0"/>
      <w:marBottom w:val="0"/>
      <w:divBdr>
        <w:top w:val="none" w:sz="0" w:space="0" w:color="auto"/>
        <w:left w:val="none" w:sz="0" w:space="0" w:color="auto"/>
        <w:bottom w:val="none" w:sz="0" w:space="0" w:color="auto"/>
        <w:right w:val="none" w:sz="0" w:space="0" w:color="auto"/>
      </w:divBdr>
    </w:div>
    <w:div w:id="182132001">
      <w:bodyDiv w:val="1"/>
      <w:marLeft w:val="0"/>
      <w:marRight w:val="0"/>
      <w:marTop w:val="0"/>
      <w:marBottom w:val="0"/>
      <w:divBdr>
        <w:top w:val="none" w:sz="0" w:space="0" w:color="auto"/>
        <w:left w:val="none" w:sz="0" w:space="0" w:color="auto"/>
        <w:bottom w:val="none" w:sz="0" w:space="0" w:color="auto"/>
        <w:right w:val="none" w:sz="0" w:space="0" w:color="auto"/>
      </w:divBdr>
    </w:div>
    <w:div w:id="184489111">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89148399">
      <w:bodyDiv w:val="1"/>
      <w:marLeft w:val="0"/>
      <w:marRight w:val="0"/>
      <w:marTop w:val="0"/>
      <w:marBottom w:val="0"/>
      <w:divBdr>
        <w:top w:val="none" w:sz="0" w:space="0" w:color="auto"/>
        <w:left w:val="none" w:sz="0" w:space="0" w:color="auto"/>
        <w:bottom w:val="none" w:sz="0" w:space="0" w:color="auto"/>
        <w:right w:val="none" w:sz="0" w:space="0" w:color="auto"/>
      </w:divBdr>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196041827">
      <w:bodyDiv w:val="1"/>
      <w:marLeft w:val="0"/>
      <w:marRight w:val="0"/>
      <w:marTop w:val="0"/>
      <w:marBottom w:val="0"/>
      <w:divBdr>
        <w:top w:val="none" w:sz="0" w:space="0" w:color="auto"/>
        <w:left w:val="none" w:sz="0" w:space="0" w:color="auto"/>
        <w:bottom w:val="none" w:sz="0" w:space="0" w:color="auto"/>
        <w:right w:val="none" w:sz="0" w:space="0" w:color="auto"/>
      </w:divBdr>
      <w:divsChild>
        <w:div w:id="413088332">
          <w:marLeft w:val="0"/>
          <w:marRight w:val="0"/>
          <w:marTop w:val="0"/>
          <w:marBottom w:val="0"/>
          <w:divBdr>
            <w:top w:val="none" w:sz="0" w:space="0" w:color="auto"/>
            <w:left w:val="none" w:sz="0" w:space="0" w:color="auto"/>
            <w:bottom w:val="none" w:sz="0" w:space="0" w:color="auto"/>
            <w:right w:val="none" w:sz="0" w:space="0" w:color="auto"/>
          </w:divBdr>
        </w:div>
      </w:divsChild>
    </w:div>
    <w:div w:id="196309481">
      <w:bodyDiv w:val="1"/>
      <w:marLeft w:val="0"/>
      <w:marRight w:val="0"/>
      <w:marTop w:val="0"/>
      <w:marBottom w:val="0"/>
      <w:divBdr>
        <w:top w:val="none" w:sz="0" w:space="0" w:color="auto"/>
        <w:left w:val="none" w:sz="0" w:space="0" w:color="auto"/>
        <w:bottom w:val="none" w:sz="0" w:space="0" w:color="auto"/>
        <w:right w:val="none" w:sz="0" w:space="0" w:color="auto"/>
      </w:divBdr>
    </w:div>
    <w:div w:id="197163150">
      <w:bodyDiv w:val="1"/>
      <w:marLeft w:val="0"/>
      <w:marRight w:val="0"/>
      <w:marTop w:val="0"/>
      <w:marBottom w:val="0"/>
      <w:divBdr>
        <w:top w:val="none" w:sz="0" w:space="0" w:color="auto"/>
        <w:left w:val="none" w:sz="0" w:space="0" w:color="auto"/>
        <w:bottom w:val="none" w:sz="0" w:space="0" w:color="auto"/>
        <w:right w:val="none" w:sz="0" w:space="0" w:color="auto"/>
      </w:divBdr>
    </w:div>
    <w:div w:id="197358471">
      <w:bodyDiv w:val="1"/>
      <w:marLeft w:val="0"/>
      <w:marRight w:val="0"/>
      <w:marTop w:val="0"/>
      <w:marBottom w:val="0"/>
      <w:divBdr>
        <w:top w:val="none" w:sz="0" w:space="0" w:color="auto"/>
        <w:left w:val="none" w:sz="0" w:space="0" w:color="auto"/>
        <w:bottom w:val="none" w:sz="0" w:space="0" w:color="auto"/>
        <w:right w:val="none" w:sz="0" w:space="0" w:color="auto"/>
      </w:divBdr>
    </w:div>
    <w:div w:id="198400770">
      <w:bodyDiv w:val="1"/>
      <w:marLeft w:val="0"/>
      <w:marRight w:val="0"/>
      <w:marTop w:val="0"/>
      <w:marBottom w:val="0"/>
      <w:divBdr>
        <w:top w:val="none" w:sz="0" w:space="0" w:color="auto"/>
        <w:left w:val="none" w:sz="0" w:space="0" w:color="auto"/>
        <w:bottom w:val="none" w:sz="0" w:space="0" w:color="auto"/>
        <w:right w:val="none" w:sz="0" w:space="0" w:color="auto"/>
      </w:divBdr>
    </w:div>
    <w:div w:id="201135789">
      <w:bodyDiv w:val="1"/>
      <w:marLeft w:val="0"/>
      <w:marRight w:val="0"/>
      <w:marTop w:val="0"/>
      <w:marBottom w:val="0"/>
      <w:divBdr>
        <w:top w:val="none" w:sz="0" w:space="0" w:color="auto"/>
        <w:left w:val="none" w:sz="0" w:space="0" w:color="auto"/>
        <w:bottom w:val="none" w:sz="0" w:space="0" w:color="auto"/>
        <w:right w:val="none" w:sz="0" w:space="0" w:color="auto"/>
      </w:divBdr>
    </w:div>
    <w:div w:id="206720524">
      <w:bodyDiv w:val="1"/>
      <w:marLeft w:val="0"/>
      <w:marRight w:val="0"/>
      <w:marTop w:val="0"/>
      <w:marBottom w:val="0"/>
      <w:divBdr>
        <w:top w:val="none" w:sz="0" w:space="0" w:color="auto"/>
        <w:left w:val="none" w:sz="0" w:space="0" w:color="auto"/>
        <w:bottom w:val="none" w:sz="0" w:space="0" w:color="auto"/>
        <w:right w:val="none" w:sz="0" w:space="0" w:color="auto"/>
      </w:divBdr>
    </w:div>
    <w:div w:id="208300632">
      <w:bodyDiv w:val="1"/>
      <w:marLeft w:val="0"/>
      <w:marRight w:val="0"/>
      <w:marTop w:val="0"/>
      <w:marBottom w:val="0"/>
      <w:divBdr>
        <w:top w:val="none" w:sz="0" w:space="0" w:color="auto"/>
        <w:left w:val="none" w:sz="0" w:space="0" w:color="auto"/>
        <w:bottom w:val="none" w:sz="0" w:space="0" w:color="auto"/>
        <w:right w:val="none" w:sz="0" w:space="0" w:color="auto"/>
      </w:divBdr>
    </w:div>
    <w:div w:id="210773374">
      <w:bodyDiv w:val="1"/>
      <w:marLeft w:val="0"/>
      <w:marRight w:val="0"/>
      <w:marTop w:val="0"/>
      <w:marBottom w:val="0"/>
      <w:divBdr>
        <w:top w:val="none" w:sz="0" w:space="0" w:color="auto"/>
        <w:left w:val="none" w:sz="0" w:space="0" w:color="auto"/>
        <w:bottom w:val="none" w:sz="0" w:space="0" w:color="auto"/>
        <w:right w:val="none" w:sz="0" w:space="0" w:color="auto"/>
      </w:divBdr>
    </w:div>
    <w:div w:id="221448767">
      <w:bodyDiv w:val="1"/>
      <w:marLeft w:val="0"/>
      <w:marRight w:val="0"/>
      <w:marTop w:val="0"/>
      <w:marBottom w:val="0"/>
      <w:divBdr>
        <w:top w:val="none" w:sz="0" w:space="0" w:color="auto"/>
        <w:left w:val="none" w:sz="0" w:space="0" w:color="auto"/>
        <w:bottom w:val="none" w:sz="0" w:space="0" w:color="auto"/>
        <w:right w:val="none" w:sz="0" w:space="0" w:color="auto"/>
      </w:divBdr>
    </w:div>
    <w:div w:id="223758365">
      <w:bodyDiv w:val="1"/>
      <w:marLeft w:val="0"/>
      <w:marRight w:val="0"/>
      <w:marTop w:val="0"/>
      <w:marBottom w:val="0"/>
      <w:divBdr>
        <w:top w:val="none" w:sz="0" w:space="0" w:color="auto"/>
        <w:left w:val="none" w:sz="0" w:space="0" w:color="auto"/>
        <w:bottom w:val="none" w:sz="0" w:space="0" w:color="auto"/>
        <w:right w:val="none" w:sz="0" w:space="0" w:color="auto"/>
      </w:divBdr>
    </w:div>
    <w:div w:id="223835357">
      <w:bodyDiv w:val="1"/>
      <w:marLeft w:val="0"/>
      <w:marRight w:val="0"/>
      <w:marTop w:val="0"/>
      <w:marBottom w:val="0"/>
      <w:divBdr>
        <w:top w:val="none" w:sz="0" w:space="0" w:color="auto"/>
        <w:left w:val="none" w:sz="0" w:space="0" w:color="auto"/>
        <w:bottom w:val="none" w:sz="0" w:space="0" w:color="auto"/>
        <w:right w:val="none" w:sz="0" w:space="0" w:color="auto"/>
      </w:divBdr>
    </w:div>
    <w:div w:id="223953114">
      <w:bodyDiv w:val="1"/>
      <w:marLeft w:val="0"/>
      <w:marRight w:val="0"/>
      <w:marTop w:val="0"/>
      <w:marBottom w:val="0"/>
      <w:divBdr>
        <w:top w:val="none" w:sz="0" w:space="0" w:color="auto"/>
        <w:left w:val="none" w:sz="0" w:space="0" w:color="auto"/>
        <w:bottom w:val="none" w:sz="0" w:space="0" w:color="auto"/>
        <w:right w:val="none" w:sz="0" w:space="0" w:color="auto"/>
      </w:divBdr>
      <w:divsChild>
        <w:div w:id="576668684">
          <w:marLeft w:val="0"/>
          <w:marRight w:val="0"/>
          <w:marTop w:val="0"/>
          <w:marBottom w:val="0"/>
          <w:divBdr>
            <w:top w:val="single" w:sz="6" w:space="0" w:color="D9DCDD"/>
            <w:left w:val="single" w:sz="6" w:space="0" w:color="D9DCDD"/>
            <w:bottom w:val="single" w:sz="6" w:space="0" w:color="D9DCDD"/>
            <w:right w:val="single" w:sz="6" w:space="0" w:color="D9DCDD"/>
          </w:divBdr>
          <w:divsChild>
            <w:div w:id="1082530372">
              <w:marLeft w:val="0"/>
              <w:marRight w:val="-450"/>
              <w:marTop w:val="0"/>
              <w:marBottom w:val="0"/>
              <w:divBdr>
                <w:top w:val="none" w:sz="0" w:space="0" w:color="auto"/>
                <w:left w:val="none" w:sz="0" w:space="0" w:color="auto"/>
                <w:bottom w:val="none" w:sz="0" w:space="0" w:color="auto"/>
                <w:right w:val="none" w:sz="0" w:space="0" w:color="auto"/>
              </w:divBdr>
              <w:divsChild>
                <w:div w:id="99565788">
                  <w:marLeft w:val="435"/>
                  <w:marRight w:val="0"/>
                  <w:marTop w:val="0"/>
                  <w:marBottom w:val="0"/>
                  <w:divBdr>
                    <w:top w:val="none" w:sz="0" w:space="0" w:color="auto"/>
                    <w:left w:val="none" w:sz="0" w:space="0" w:color="auto"/>
                    <w:bottom w:val="none" w:sz="0" w:space="0" w:color="auto"/>
                    <w:right w:val="none" w:sz="0" w:space="0" w:color="auto"/>
                  </w:divBdr>
                  <w:divsChild>
                    <w:div w:id="779419681">
                      <w:marLeft w:val="0"/>
                      <w:marRight w:val="0"/>
                      <w:marTop w:val="0"/>
                      <w:marBottom w:val="0"/>
                      <w:divBdr>
                        <w:top w:val="none" w:sz="0" w:space="0" w:color="auto"/>
                        <w:left w:val="none" w:sz="0" w:space="0" w:color="auto"/>
                        <w:bottom w:val="none" w:sz="0" w:space="0" w:color="auto"/>
                        <w:right w:val="none" w:sz="0" w:space="0" w:color="auto"/>
                      </w:divBdr>
                      <w:divsChild>
                        <w:div w:id="2001036486">
                          <w:marLeft w:val="0"/>
                          <w:marRight w:val="0"/>
                          <w:marTop w:val="0"/>
                          <w:marBottom w:val="0"/>
                          <w:divBdr>
                            <w:top w:val="none" w:sz="0" w:space="0" w:color="auto"/>
                            <w:left w:val="none" w:sz="0" w:space="0" w:color="auto"/>
                            <w:bottom w:val="none" w:sz="0" w:space="0" w:color="auto"/>
                            <w:right w:val="none" w:sz="0" w:space="0" w:color="auto"/>
                          </w:divBdr>
                          <w:divsChild>
                            <w:div w:id="212279248">
                              <w:marLeft w:val="0"/>
                              <w:marRight w:val="0"/>
                              <w:marTop w:val="0"/>
                              <w:marBottom w:val="0"/>
                              <w:divBdr>
                                <w:top w:val="none" w:sz="0" w:space="0" w:color="auto"/>
                                <w:left w:val="none" w:sz="0" w:space="0" w:color="auto"/>
                                <w:bottom w:val="none" w:sz="0" w:space="0" w:color="auto"/>
                                <w:right w:val="none" w:sz="0" w:space="0" w:color="auto"/>
                              </w:divBdr>
                              <w:divsChild>
                                <w:div w:id="787504095">
                                  <w:marLeft w:val="0"/>
                                  <w:marRight w:val="0"/>
                                  <w:marTop w:val="0"/>
                                  <w:marBottom w:val="0"/>
                                  <w:divBdr>
                                    <w:top w:val="none" w:sz="0" w:space="0" w:color="auto"/>
                                    <w:left w:val="none" w:sz="0" w:space="0" w:color="auto"/>
                                    <w:bottom w:val="none" w:sz="0" w:space="0" w:color="auto"/>
                                    <w:right w:val="none" w:sz="0" w:space="0" w:color="auto"/>
                                  </w:divBdr>
                                  <w:divsChild>
                                    <w:div w:id="1171598970">
                                      <w:marLeft w:val="0"/>
                                      <w:marRight w:val="0"/>
                                      <w:marTop w:val="0"/>
                                      <w:marBottom w:val="0"/>
                                      <w:divBdr>
                                        <w:top w:val="none" w:sz="0" w:space="0" w:color="auto"/>
                                        <w:left w:val="none" w:sz="0" w:space="0" w:color="auto"/>
                                        <w:bottom w:val="none" w:sz="0" w:space="0" w:color="auto"/>
                                        <w:right w:val="none" w:sz="0" w:space="0" w:color="auto"/>
                                      </w:divBdr>
                                    </w:div>
                                    <w:div w:id="556090793">
                                      <w:marLeft w:val="0"/>
                                      <w:marRight w:val="0"/>
                                      <w:marTop w:val="0"/>
                                      <w:marBottom w:val="0"/>
                                      <w:divBdr>
                                        <w:top w:val="none" w:sz="0" w:space="0" w:color="auto"/>
                                        <w:left w:val="none" w:sz="0" w:space="0" w:color="auto"/>
                                        <w:bottom w:val="none" w:sz="0" w:space="0" w:color="auto"/>
                                        <w:right w:val="none" w:sz="0" w:space="0" w:color="auto"/>
                                      </w:divBdr>
                                    </w:div>
                                    <w:div w:id="2118787949">
                                      <w:marLeft w:val="0"/>
                                      <w:marRight w:val="0"/>
                                      <w:marTop w:val="0"/>
                                      <w:marBottom w:val="0"/>
                                      <w:divBdr>
                                        <w:top w:val="none" w:sz="0" w:space="0" w:color="auto"/>
                                        <w:left w:val="none" w:sz="0" w:space="0" w:color="auto"/>
                                        <w:bottom w:val="none" w:sz="0" w:space="0" w:color="auto"/>
                                        <w:right w:val="none" w:sz="0" w:space="0" w:color="auto"/>
                                      </w:divBdr>
                                    </w:div>
                                    <w:div w:id="617375715">
                                      <w:marLeft w:val="0"/>
                                      <w:marRight w:val="0"/>
                                      <w:marTop w:val="0"/>
                                      <w:marBottom w:val="0"/>
                                      <w:divBdr>
                                        <w:top w:val="none" w:sz="0" w:space="0" w:color="auto"/>
                                        <w:left w:val="none" w:sz="0" w:space="0" w:color="auto"/>
                                        <w:bottom w:val="none" w:sz="0" w:space="0" w:color="auto"/>
                                        <w:right w:val="none" w:sz="0" w:space="0" w:color="auto"/>
                                      </w:divBdr>
                                    </w:div>
                                    <w:div w:id="77993244">
                                      <w:marLeft w:val="0"/>
                                      <w:marRight w:val="0"/>
                                      <w:marTop w:val="0"/>
                                      <w:marBottom w:val="0"/>
                                      <w:divBdr>
                                        <w:top w:val="none" w:sz="0" w:space="0" w:color="auto"/>
                                        <w:left w:val="none" w:sz="0" w:space="0" w:color="auto"/>
                                        <w:bottom w:val="none" w:sz="0" w:space="0" w:color="auto"/>
                                        <w:right w:val="none" w:sz="0" w:space="0" w:color="auto"/>
                                      </w:divBdr>
                                    </w:div>
                                    <w:div w:id="1919510951">
                                      <w:marLeft w:val="0"/>
                                      <w:marRight w:val="0"/>
                                      <w:marTop w:val="0"/>
                                      <w:marBottom w:val="0"/>
                                      <w:divBdr>
                                        <w:top w:val="none" w:sz="0" w:space="0" w:color="auto"/>
                                        <w:left w:val="none" w:sz="0" w:space="0" w:color="auto"/>
                                        <w:bottom w:val="none" w:sz="0" w:space="0" w:color="auto"/>
                                        <w:right w:val="none" w:sz="0" w:space="0" w:color="auto"/>
                                      </w:divBdr>
                                    </w:div>
                                    <w:div w:id="1203008754">
                                      <w:marLeft w:val="0"/>
                                      <w:marRight w:val="0"/>
                                      <w:marTop w:val="0"/>
                                      <w:marBottom w:val="0"/>
                                      <w:divBdr>
                                        <w:top w:val="none" w:sz="0" w:space="0" w:color="auto"/>
                                        <w:left w:val="none" w:sz="0" w:space="0" w:color="auto"/>
                                        <w:bottom w:val="none" w:sz="0" w:space="0" w:color="auto"/>
                                        <w:right w:val="none" w:sz="0" w:space="0" w:color="auto"/>
                                      </w:divBdr>
                                    </w:div>
                                    <w:div w:id="496725772">
                                      <w:marLeft w:val="0"/>
                                      <w:marRight w:val="0"/>
                                      <w:marTop w:val="0"/>
                                      <w:marBottom w:val="0"/>
                                      <w:divBdr>
                                        <w:top w:val="none" w:sz="0" w:space="0" w:color="auto"/>
                                        <w:left w:val="none" w:sz="0" w:space="0" w:color="auto"/>
                                        <w:bottom w:val="none" w:sz="0" w:space="0" w:color="auto"/>
                                        <w:right w:val="none" w:sz="0" w:space="0" w:color="auto"/>
                                      </w:divBdr>
                                    </w:div>
                                    <w:div w:id="1188638346">
                                      <w:marLeft w:val="0"/>
                                      <w:marRight w:val="0"/>
                                      <w:marTop w:val="0"/>
                                      <w:marBottom w:val="0"/>
                                      <w:divBdr>
                                        <w:top w:val="none" w:sz="0" w:space="0" w:color="auto"/>
                                        <w:left w:val="none" w:sz="0" w:space="0" w:color="auto"/>
                                        <w:bottom w:val="none" w:sz="0" w:space="0" w:color="auto"/>
                                        <w:right w:val="none" w:sz="0" w:space="0" w:color="auto"/>
                                      </w:divBdr>
                                    </w:div>
                                    <w:div w:id="1779521759">
                                      <w:marLeft w:val="0"/>
                                      <w:marRight w:val="0"/>
                                      <w:marTop w:val="0"/>
                                      <w:marBottom w:val="0"/>
                                      <w:divBdr>
                                        <w:top w:val="none" w:sz="0" w:space="0" w:color="auto"/>
                                        <w:left w:val="none" w:sz="0" w:space="0" w:color="auto"/>
                                        <w:bottom w:val="none" w:sz="0" w:space="0" w:color="auto"/>
                                        <w:right w:val="none" w:sz="0" w:space="0" w:color="auto"/>
                                      </w:divBdr>
                                    </w:div>
                                    <w:div w:id="2002274109">
                                      <w:marLeft w:val="0"/>
                                      <w:marRight w:val="0"/>
                                      <w:marTop w:val="0"/>
                                      <w:marBottom w:val="0"/>
                                      <w:divBdr>
                                        <w:top w:val="none" w:sz="0" w:space="0" w:color="auto"/>
                                        <w:left w:val="none" w:sz="0" w:space="0" w:color="auto"/>
                                        <w:bottom w:val="none" w:sz="0" w:space="0" w:color="auto"/>
                                        <w:right w:val="none" w:sz="0" w:space="0" w:color="auto"/>
                                      </w:divBdr>
                                    </w:div>
                                    <w:div w:id="20473830">
                                      <w:marLeft w:val="0"/>
                                      <w:marRight w:val="0"/>
                                      <w:marTop w:val="0"/>
                                      <w:marBottom w:val="0"/>
                                      <w:divBdr>
                                        <w:top w:val="none" w:sz="0" w:space="0" w:color="auto"/>
                                        <w:left w:val="none" w:sz="0" w:space="0" w:color="auto"/>
                                        <w:bottom w:val="none" w:sz="0" w:space="0" w:color="auto"/>
                                        <w:right w:val="none" w:sz="0" w:space="0" w:color="auto"/>
                                      </w:divBdr>
                                    </w:div>
                                    <w:div w:id="176387505">
                                      <w:marLeft w:val="0"/>
                                      <w:marRight w:val="0"/>
                                      <w:marTop w:val="0"/>
                                      <w:marBottom w:val="0"/>
                                      <w:divBdr>
                                        <w:top w:val="none" w:sz="0" w:space="0" w:color="auto"/>
                                        <w:left w:val="none" w:sz="0" w:space="0" w:color="auto"/>
                                        <w:bottom w:val="none" w:sz="0" w:space="0" w:color="auto"/>
                                        <w:right w:val="none" w:sz="0" w:space="0" w:color="auto"/>
                                      </w:divBdr>
                                    </w:div>
                                    <w:div w:id="10152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28224840">
      <w:bodyDiv w:val="1"/>
      <w:marLeft w:val="0"/>
      <w:marRight w:val="0"/>
      <w:marTop w:val="0"/>
      <w:marBottom w:val="0"/>
      <w:divBdr>
        <w:top w:val="none" w:sz="0" w:space="0" w:color="auto"/>
        <w:left w:val="none" w:sz="0" w:space="0" w:color="auto"/>
        <w:bottom w:val="none" w:sz="0" w:space="0" w:color="auto"/>
        <w:right w:val="none" w:sz="0" w:space="0" w:color="auto"/>
      </w:divBdr>
    </w:div>
    <w:div w:id="230965706">
      <w:bodyDiv w:val="1"/>
      <w:marLeft w:val="0"/>
      <w:marRight w:val="0"/>
      <w:marTop w:val="0"/>
      <w:marBottom w:val="0"/>
      <w:divBdr>
        <w:top w:val="none" w:sz="0" w:space="0" w:color="auto"/>
        <w:left w:val="none" w:sz="0" w:space="0" w:color="auto"/>
        <w:bottom w:val="none" w:sz="0" w:space="0" w:color="auto"/>
        <w:right w:val="none" w:sz="0" w:space="0" w:color="auto"/>
      </w:divBdr>
    </w:div>
    <w:div w:id="231888737">
      <w:bodyDiv w:val="1"/>
      <w:marLeft w:val="0"/>
      <w:marRight w:val="0"/>
      <w:marTop w:val="0"/>
      <w:marBottom w:val="0"/>
      <w:divBdr>
        <w:top w:val="none" w:sz="0" w:space="0" w:color="auto"/>
        <w:left w:val="none" w:sz="0" w:space="0" w:color="auto"/>
        <w:bottom w:val="none" w:sz="0" w:space="0" w:color="auto"/>
        <w:right w:val="none" w:sz="0" w:space="0" w:color="auto"/>
      </w:divBdr>
    </w:div>
    <w:div w:id="237399900">
      <w:bodyDiv w:val="1"/>
      <w:marLeft w:val="0"/>
      <w:marRight w:val="0"/>
      <w:marTop w:val="0"/>
      <w:marBottom w:val="0"/>
      <w:divBdr>
        <w:top w:val="none" w:sz="0" w:space="0" w:color="auto"/>
        <w:left w:val="none" w:sz="0" w:space="0" w:color="auto"/>
        <w:bottom w:val="none" w:sz="0" w:space="0" w:color="auto"/>
        <w:right w:val="none" w:sz="0" w:space="0" w:color="auto"/>
      </w:divBdr>
      <w:divsChild>
        <w:div w:id="1213230551">
          <w:marLeft w:val="-960"/>
          <w:marRight w:val="0"/>
          <w:marTop w:val="0"/>
          <w:marBottom w:val="0"/>
          <w:divBdr>
            <w:top w:val="none" w:sz="0" w:space="0" w:color="auto"/>
            <w:left w:val="none" w:sz="0" w:space="0" w:color="auto"/>
            <w:bottom w:val="none" w:sz="0" w:space="0" w:color="auto"/>
            <w:right w:val="none" w:sz="0" w:space="0" w:color="auto"/>
          </w:divBdr>
        </w:div>
        <w:div w:id="1792086616">
          <w:marLeft w:val="-960"/>
          <w:marRight w:val="0"/>
          <w:marTop w:val="0"/>
          <w:marBottom w:val="0"/>
          <w:divBdr>
            <w:top w:val="none" w:sz="0" w:space="0" w:color="auto"/>
            <w:left w:val="none" w:sz="0" w:space="0" w:color="auto"/>
            <w:bottom w:val="none" w:sz="0" w:space="0" w:color="auto"/>
            <w:right w:val="none" w:sz="0" w:space="0" w:color="auto"/>
          </w:divBdr>
        </w:div>
        <w:div w:id="1048648426">
          <w:marLeft w:val="-960"/>
          <w:marRight w:val="0"/>
          <w:marTop w:val="0"/>
          <w:marBottom w:val="0"/>
          <w:divBdr>
            <w:top w:val="none" w:sz="0" w:space="0" w:color="auto"/>
            <w:left w:val="none" w:sz="0" w:space="0" w:color="auto"/>
            <w:bottom w:val="none" w:sz="0" w:space="0" w:color="auto"/>
            <w:right w:val="none" w:sz="0" w:space="0" w:color="auto"/>
          </w:divBdr>
        </w:div>
      </w:divsChild>
    </w:div>
    <w:div w:id="242960865">
      <w:bodyDiv w:val="1"/>
      <w:marLeft w:val="0"/>
      <w:marRight w:val="0"/>
      <w:marTop w:val="0"/>
      <w:marBottom w:val="0"/>
      <w:divBdr>
        <w:top w:val="none" w:sz="0" w:space="0" w:color="auto"/>
        <w:left w:val="none" w:sz="0" w:space="0" w:color="auto"/>
        <w:bottom w:val="none" w:sz="0" w:space="0" w:color="auto"/>
        <w:right w:val="none" w:sz="0" w:space="0" w:color="auto"/>
      </w:divBdr>
    </w:div>
    <w:div w:id="246038356">
      <w:bodyDiv w:val="1"/>
      <w:marLeft w:val="0"/>
      <w:marRight w:val="0"/>
      <w:marTop w:val="0"/>
      <w:marBottom w:val="0"/>
      <w:divBdr>
        <w:top w:val="none" w:sz="0" w:space="0" w:color="auto"/>
        <w:left w:val="none" w:sz="0" w:space="0" w:color="auto"/>
        <w:bottom w:val="none" w:sz="0" w:space="0" w:color="auto"/>
        <w:right w:val="none" w:sz="0" w:space="0" w:color="auto"/>
      </w:divBdr>
    </w:div>
    <w:div w:id="252053736">
      <w:bodyDiv w:val="1"/>
      <w:marLeft w:val="0"/>
      <w:marRight w:val="0"/>
      <w:marTop w:val="0"/>
      <w:marBottom w:val="0"/>
      <w:divBdr>
        <w:top w:val="none" w:sz="0" w:space="0" w:color="auto"/>
        <w:left w:val="none" w:sz="0" w:space="0" w:color="auto"/>
        <w:bottom w:val="none" w:sz="0" w:space="0" w:color="auto"/>
        <w:right w:val="none" w:sz="0" w:space="0" w:color="auto"/>
      </w:divBdr>
    </w:div>
    <w:div w:id="252083016">
      <w:bodyDiv w:val="1"/>
      <w:marLeft w:val="0"/>
      <w:marRight w:val="0"/>
      <w:marTop w:val="0"/>
      <w:marBottom w:val="0"/>
      <w:divBdr>
        <w:top w:val="none" w:sz="0" w:space="0" w:color="auto"/>
        <w:left w:val="none" w:sz="0" w:space="0" w:color="auto"/>
        <w:bottom w:val="none" w:sz="0" w:space="0" w:color="auto"/>
        <w:right w:val="none" w:sz="0" w:space="0" w:color="auto"/>
      </w:divBdr>
    </w:div>
    <w:div w:id="253169445">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54293334">
      <w:bodyDiv w:val="1"/>
      <w:marLeft w:val="0"/>
      <w:marRight w:val="0"/>
      <w:marTop w:val="0"/>
      <w:marBottom w:val="0"/>
      <w:divBdr>
        <w:top w:val="none" w:sz="0" w:space="0" w:color="auto"/>
        <w:left w:val="none" w:sz="0" w:space="0" w:color="auto"/>
        <w:bottom w:val="none" w:sz="0" w:space="0" w:color="auto"/>
        <w:right w:val="none" w:sz="0" w:space="0" w:color="auto"/>
      </w:divBdr>
      <w:divsChild>
        <w:div w:id="1845969848">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 w:id="1413814767">
              <w:marLeft w:val="0"/>
              <w:marRight w:val="0"/>
              <w:marTop w:val="0"/>
              <w:marBottom w:val="0"/>
              <w:divBdr>
                <w:top w:val="none" w:sz="0" w:space="0" w:color="auto"/>
                <w:left w:val="none" w:sz="0" w:space="0" w:color="auto"/>
                <w:bottom w:val="none" w:sz="0" w:space="0" w:color="auto"/>
                <w:right w:val="none" w:sz="0" w:space="0" w:color="auto"/>
              </w:divBdr>
            </w:div>
            <w:div w:id="1654218498">
              <w:marLeft w:val="0"/>
              <w:marRight w:val="0"/>
              <w:marTop w:val="0"/>
              <w:marBottom w:val="0"/>
              <w:divBdr>
                <w:top w:val="none" w:sz="0" w:space="0" w:color="auto"/>
                <w:left w:val="none" w:sz="0" w:space="0" w:color="auto"/>
                <w:bottom w:val="none" w:sz="0" w:space="0" w:color="auto"/>
                <w:right w:val="none" w:sz="0" w:space="0" w:color="auto"/>
              </w:divBdr>
            </w:div>
            <w:div w:id="1766420899">
              <w:marLeft w:val="0"/>
              <w:marRight w:val="0"/>
              <w:marTop w:val="0"/>
              <w:marBottom w:val="0"/>
              <w:divBdr>
                <w:top w:val="none" w:sz="0" w:space="0" w:color="auto"/>
                <w:left w:val="none" w:sz="0" w:space="0" w:color="auto"/>
                <w:bottom w:val="none" w:sz="0" w:space="0" w:color="auto"/>
                <w:right w:val="none" w:sz="0" w:space="0" w:color="auto"/>
              </w:divBdr>
            </w:div>
            <w:div w:id="769014197">
              <w:marLeft w:val="0"/>
              <w:marRight w:val="0"/>
              <w:marTop w:val="0"/>
              <w:marBottom w:val="0"/>
              <w:divBdr>
                <w:top w:val="none" w:sz="0" w:space="0" w:color="auto"/>
                <w:left w:val="none" w:sz="0" w:space="0" w:color="auto"/>
                <w:bottom w:val="none" w:sz="0" w:space="0" w:color="auto"/>
                <w:right w:val="none" w:sz="0" w:space="0" w:color="auto"/>
              </w:divBdr>
            </w:div>
            <w:div w:id="1966886706">
              <w:marLeft w:val="0"/>
              <w:marRight w:val="0"/>
              <w:marTop w:val="0"/>
              <w:marBottom w:val="0"/>
              <w:divBdr>
                <w:top w:val="none" w:sz="0" w:space="0" w:color="auto"/>
                <w:left w:val="none" w:sz="0" w:space="0" w:color="auto"/>
                <w:bottom w:val="none" w:sz="0" w:space="0" w:color="auto"/>
                <w:right w:val="none" w:sz="0" w:space="0" w:color="auto"/>
              </w:divBdr>
            </w:div>
            <w:div w:id="1410007590">
              <w:marLeft w:val="0"/>
              <w:marRight w:val="0"/>
              <w:marTop w:val="0"/>
              <w:marBottom w:val="0"/>
              <w:divBdr>
                <w:top w:val="none" w:sz="0" w:space="0" w:color="auto"/>
                <w:left w:val="none" w:sz="0" w:space="0" w:color="auto"/>
                <w:bottom w:val="none" w:sz="0" w:space="0" w:color="auto"/>
                <w:right w:val="none" w:sz="0" w:space="0" w:color="auto"/>
              </w:divBdr>
            </w:div>
            <w:div w:id="2081752178">
              <w:marLeft w:val="0"/>
              <w:marRight w:val="0"/>
              <w:marTop w:val="0"/>
              <w:marBottom w:val="0"/>
              <w:divBdr>
                <w:top w:val="none" w:sz="0" w:space="0" w:color="auto"/>
                <w:left w:val="none" w:sz="0" w:space="0" w:color="auto"/>
                <w:bottom w:val="none" w:sz="0" w:space="0" w:color="auto"/>
                <w:right w:val="none" w:sz="0" w:space="0" w:color="auto"/>
              </w:divBdr>
            </w:div>
            <w:div w:id="546797183">
              <w:marLeft w:val="0"/>
              <w:marRight w:val="0"/>
              <w:marTop w:val="0"/>
              <w:marBottom w:val="0"/>
              <w:divBdr>
                <w:top w:val="none" w:sz="0" w:space="0" w:color="auto"/>
                <w:left w:val="none" w:sz="0" w:space="0" w:color="auto"/>
                <w:bottom w:val="none" w:sz="0" w:space="0" w:color="auto"/>
                <w:right w:val="none" w:sz="0" w:space="0" w:color="auto"/>
              </w:divBdr>
            </w:div>
            <w:div w:id="247692827">
              <w:marLeft w:val="0"/>
              <w:marRight w:val="0"/>
              <w:marTop w:val="0"/>
              <w:marBottom w:val="0"/>
              <w:divBdr>
                <w:top w:val="none" w:sz="0" w:space="0" w:color="auto"/>
                <w:left w:val="none" w:sz="0" w:space="0" w:color="auto"/>
                <w:bottom w:val="none" w:sz="0" w:space="0" w:color="auto"/>
                <w:right w:val="none" w:sz="0" w:space="0" w:color="auto"/>
              </w:divBdr>
            </w:div>
            <w:div w:id="2064333518">
              <w:marLeft w:val="0"/>
              <w:marRight w:val="0"/>
              <w:marTop w:val="0"/>
              <w:marBottom w:val="0"/>
              <w:divBdr>
                <w:top w:val="none" w:sz="0" w:space="0" w:color="auto"/>
                <w:left w:val="none" w:sz="0" w:space="0" w:color="auto"/>
                <w:bottom w:val="none" w:sz="0" w:space="0" w:color="auto"/>
                <w:right w:val="none" w:sz="0" w:space="0" w:color="auto"/>
              </w:divBdr>
            </w:div>
            <w:div w:id="61756414">
              <w:marLeft w:val="0"/>
              <w:marRight w:val="0"/>
              <w:marTop w:val="0"/>
              <w:marBottom w:val="0"/>
              <w:divBdr>
                <w:top w:val="none" w:sz="0" w:space="0" w:color="auto"/>
                <w:left w:val="none" w:sz="0" w:space="0" w:color="auto"/>
                <w:bottom w:val="none" w:sz="0" w:space="0" w:color="auto"/>
                <w:right w:val="none" w:sz="0" w:space="0" w:color="auto"/>
              </w:divBdr>
            </w:div>
            <w:div w:id="1552496410">
              <w:marLeft w:val="0"/>
              <w:marRight w:val="0"/>
              <w:marTop w:val="0"/>
              <w:marBottom w:val="0"/>
              <w:divBdr>
                <w:top w:val="none" w:sz="0" w:space="0" w:color="auto"/>
                <w:left w:val="none" w:sz="0" w:space="0" w:color="auto"/>
                <w:bottom w:val="none" w:sz="0" w:space="0" w:color="auto"/>
                <w:right w:val="none" w:sz="0" w:space="0" w:color="auto"/>
              </w:divBdr>
            </w:div>
            <w:div w:id="1942377925">
              <w:marLeft w:val="0"/>
              <w:marRight w:val="0"/>
              <w:marTop w:val="0"/>
              <w:marBottom w:val="0"/>
              <w:divBdr>
                <w:top w:val="none" w:sz="0" w:space="0" w:color="auto"/>
                <w:left w:val="none" w:sz="0" w:space="0" w:color="auto"/>
                <w:bottom w:val="none" w:sz="0" w:space="0" w:color="auto"/>
                <w:right w:val="none" w:sz="0" w:space="0" w:color="auto"/>
              </w:divBdr>
            </w:div>
            <w:div w:id="140267532">
              <w:marLeft w:val="0"/>
              <w:marRight w:val="0"/>
              <w:marTop w:val="0"/>
              <w:marBottom w:val="0"/>
              <w:divBdr>
                <w:top w:val="none" w:sz="0" w:space="0" w:color="auto"/>
                <w:left w:val="none" w:sz="0" w:space="0" w:color="auto"/>
                <w:bottom w:val="none" w:sz="0" w:space="0" w:color="auto"/>
                <w:right w:val="none" w:sz="0" w:space="0" w:color="auto"/>
              </w:divBdr>
            </w:div>
            <w:div w:id="103112598">
              <w:marLeft w:val="0"/>
              <w:marRight w:val="0"/>
              <w:marTop w:val="0"/>
              <w:marBottom w:val="0"/>
              <w:divBdr>
                <w:top w:val="none" w:sz="0" w:space="0" w:color="auto"/>
                <w:left w:val="none" w:sz="0" w:space="0" w:color="auto"/>
                <w:bottom w:val="none" w:sz="0" w:space="0" w:color="auto"/>
                <w:right w:val="none" w:sz="0" w:space="0" w:color="auto"/>
              </w:divBdr>
            </w:div>
            <w:div w:id="675226977">
              <w:marLeft w:val="0"/>
              <w:marRight w:val="0"/>
              <w:marTop w:val="0"/>
              <w:marBottom w:val="0"/>
              <w:divBdr>
                <w:top w:val="none" w:sz="0" w:space="0" w:color="auto"/>
                <w:left w:val="none" w:sz="0" w:space="0" w:color="auto"/>
                <w:bottom w:val="none" w:sz="0" w:space="0" w:color="auto"/>
                <w:right w:val="none" w:sz="0" w:space="0" w:color="auto"/>
              </w:divBdr>
            </w:div>
            <w:div w:id="24584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248">
      <w:bodyDiv w:val="1"/>
      <w:marLeft w:val="0"/>
      <w:marRight w:val="0"/>
      <w:marTop w:val="0"/>
      <w:marBottom w:val="0"/>
      <w:divBdr>
        <w:top w:val="none" w:sz="0" w:space="0" w:color="auto"/>
        <w:left w:val="none" w:sz="0" w:space="0" w:color="auto"/>
        <w:bottom w:val="none" w:sz="0" w:space="0" w:color="auto"/>
        <w:right w:val="none" w:sz="0" w:space="0" w:color="auto"/>
      </w:divBdr>
    </w:div>
    <w:div w:id="255095990">
      <w:bodyDiv w:val="1"/>
      <w:marLeft w:val="0"/>
      <w:marRight w:val="0"/>
      <w:marTop w:val="0"/>
      <w:marBottom w:val="0"/>
      <w:divBdr>
        <w:top w:val="none" w:sz="0" w:space="0" w:color="auto"/>
        <w:left w:val="none" w:sz="0" w:space="0" w:color="auto"/>
        <w:bottom w:val="none" w:sz="0" w:space="0" w:color="auto"/>
        <w:right w:val="none" w:sz="0" w:space="0" w:color="auto"/>
      </w:divBdr>
    </w:div>
    <w:div w:id="259685358">
      <w:bodyDiv w:val="1"/>
      <w:marLeft w:val="0"/>
      <w:marRight w:val="0"/>
      <w:marTop w:val="0"/>
      <w:marBottom w:val="0"/>
      <w:divBdr>
        <w:top w:val="none" w:sz="0" w:space="0" w:color="auto"/>
        <w:left w:val="none" w:sz="0" w:space="0" w:color="auto"/>
        <w:bottom w:val="none" w:sz="0" w:space="0" w:color="auto"/>
        <w:right w:val="none" w:sz="0" w:space="0" w:color="auto"/>
      </w:divBdr>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1182672">
      <w:bodyDiv w:val="1"/>
      <w:marLeft w:val="0"/>
      <w:marRight w:val="0"/>
      <w:marTop w:val="0"/>
      <w:marBottom w:val="0"/>
      <w:divBdr>
        <w:top w:val="none" w:sz="0" w:space="0" w:color="auto"/>
        <w:left w:val="none" w:sz="0" w:space="0" w:color="auto"/>
        <w:bottom w:val="none" w:sz="0" w:space="0" w:color="auto"/>
        <w:right w:val="none" w:sz="0" w:space="0" w:color="auto"/>
      </w:divBdr>
    </w:div>
    <w:div w:id="261495449">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3148037">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70433309">
      <w:bodyDiv w:val="1"/>
      <w:marLeft w:val="0"/>
      <w:marRight w:val="0"/>
      <w:marTop w:val="0"/>
      <w:marBottom w:val="0"/>
      <w:divBdr>
        <w:top w:val="none" w:sz="0" w:space="0" w:color="auto"/>
        <w:left w:val="none" w:sz="0" w:space="0" w:color="auto"/>
        <w:bottom w:val="none" w:sz="0" w:space="0" w:color="auto"/>
        <w:right w:val="none" w:sz="0" w:space="0" w:color="auto"/>
      </w:divBdr>
    </w:div>
    <w:div w:id="272635993">
      <w:bodyDiv w:val="1"/>
      <w:marLeft w:val="0"/>
      <w:marRight w:val="0"/>
      <w:marTop w:val="0"/>
      <w:marBottom w:val="0"/>
      <w:divBdr>
        <w:top w:val="none" w:sz="0" w:space="0" w:color="auto"/>
        <w:left w:val="none" w:sz="0" w:space="0" w:color="auto"/>
        <w:bottom w:val="none" w:sz="0" w:space="0" w:color="auto"/>
        <w:right w:val="none" w:sz="0" w:space="0" w:color="auto"/>
      </w:divBdr>
    </w:div>
    <w:div w:id="272983345">
      <w:bodyDiv w:val="1"/>
      <w:marLeft w:val="0"/>
      <w:marRight w:val="0"/>
      <w:marTop w:val="0"/>
      <w:marBottom w:val="0"/>
      <w:divBdr>
        <w:top w:val="none" w:sz="0" w:space="0" w:color="auto"/>
        <w:left w:val="none" w:sz="0" w:space="0" w:color="auto"/>
        <w:bottom w:val="none" w:sz="0" w:space="0" w:color="auto"/>
        <w:right w:val="none" w:sz="0" w:space="0" w:color="auto"/>
      </w:divBdr>
    </w:div>
    <w:div w:id="273295888">
      <w:bodyDiv w:val="1"/>
      <w:marLeft w:val="0"/>
      <w:marRight w:val="0"/>
      <w:marTop w:val="0"/>
      <w:marBottom w:val="0"/>
      <w:divBdr>
        <w:top w:val="none" w:sz="0" w:space="0" w:color="auto"/>
        <w:left w:val="none" w:sz="0" w:space="0" w:color="auto"/>
        <w:bottom w:val="none" w:sz="0" w:space="0" w:color="auto"/>
        <w:right w:val="none" w:sz="0" w:space="0" w:color="auto"/>
      </w:divBdr>
    </w:div>
    <w:div w:id="276445613">
      <w:bodyDiv w:val="1"/>
      <w:marLeft w:val="0"/>
      <w:marRight w:val="0"/>
      <w:marTop w:val="0"/>
      <w:marBottom w:val="0"/>
      <w:divBdr>
        <w:top w:val="none" w:sz="0" w:space="0" w:color="auto"/>
        <w:left w:val="none" w:sz="0" w:space="0" w:color="auto"/>
        <w:bottom w:val="none" w:sz="0" w:space="0" w:color="auto"/>
        <w:right w:val="none" w:sz="0" w:space="0" w:color="auto"/>
      </w:divBdr>
    </w:div>
    <w:div w:id="280037034">
      <w:bodyDiv w:val="1"/>
      <w:marLeft w:val="0"/>
      <w:marRight w:val="0"/>
      <w:marTop w:val="0"/>
      <w:marBottom w:val="0"/>
      <w:divBdr>
        <w:top w:val="none" w:sz="0" w:space="0" w:color="auto"/>
        <w:left w:val="none" w:sz="0" w:space="0" w:color="auto"/>
        <w:bottom w:val="none" w:sz="0" w:space="0" w:color="auto"/>
        <w:right w:val="none" w:sz="0" w:space="0" w:color="auto"/>
      </w:divBdr>
    </w:div>
    <w:div w:id="280188537">
      <w:bodyDiv w:val="1"/>
      <w:marLeft w:val="0"/>
      <w:marRight w:val="0"/>
      <w:marTop w:val="0"/>
      <w:marBottom w:val="0"/>
      <w:divBdr>
        <w:top w:val="none" w:sz="0" w:space="0" w:color="auto"/>
        <w:left w:val="none" w:sz="0" w:space="0" w:color="auto"/>
        <w:bottom w:val="none" w:sz="0" w:space="0" w:color="auto"/>
        <w:right w:val="none" w:sz="0" w:space="0" w:color="auto"/>
      </w:divBdr>
    </w:div>
    <w:div w:id="283999242">
      <w:bodyDiv w:val="1"/>
      <w:marLeft w:val="0"/>
      <w:marRight w:val="0"/>
      <w:marTop w:val="0"/>
      <w:marBottom w:val="0"/>
      <w:divBdr>
        <w:top w:val="none" w:sz="0" w:space="0" w:color="auto"/>
        <w:left w:val="none" w:sz="0" w:space="0" w:color="auto"/>
        <w:bottom w:val="none" w:sz="0" w:space="0" w:color="auto"/>
        <w:right w:val="none" w:sz="0" w:space="0" w:color="auto"/>
      </w:divBdr>
    </w:div>
    <w:div w:id="284193220">
      <w:bodyDiv w:val="1"/>
      <w:marLeft w:val="0"/>
      <w:marRight w:val="0"/>
      <w:marTop w:val="0"/>
      <w:marBottom w:val="0"/>
      <w:divBdr>
        <w:top w:val="none" w:sz="0" w:space="0" w:color="auto"/>
        <w:left w:val="none" w:sz="0" w:space="0" w:color="auto"/>
        <w:bottom w:val="none" w:sz="0" w:space="0" w:color="auto"/>
        <w:right w:val="none" w:sz="0" w:space="0" w:color="auto"/>
      </w:divBdr>
    </w:div>
    <w:div w:id="285742458">
      <w:bodyDiv w:val="1"/>
      <w:marLeft w:val="0"/>
      <w:marRight w:val="0"/>
      <w:marTop w:val="0"/>
      <w:marBottom w:val="0"/>
      <w:divBdr>
        <w:top w:val="none" w:sz="0" w:space="0" w:color="auto"/>
        <w:left w:val="none" w:sz="0" w:space="0" w:color="auto"/>
        <w:bottom w:val="none" w:sz="0" w:space="0" w:color="auto"/>
        <w:right w:val="none" w:sz="0" w:space="0" w:color="auto"/>
      </w:divBdr>
    </w:div>
    <w:div w:id="286354122">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90719367">
      <w:bodyDiv w:val="1"/>
      <w:marLeft w:val="0"/>
      <w:marRight w:val="0"/>
      <w:marTop w:val="0"/>
      <w:marBottom w:val="0"/>
      <w:divBdr>
        <w:top w:val="none" w:sz="0" w:space="0" w:color="auto"/>
        <w:left w:val="none" w:sz="0" w:space="0" w:color="auto"/>
        <w:bottom w:val="none" w:sz="0" w:space="0" w:color="auto"/>
        <w:right w:val="none" w:sz="0" w:space="0" w:color="auto"/>
      </w:divBdr>
    </w:div>
    <w:div w:id="290792631">
      <w:bodyDiv w:val="1"/>
      <w:marLeft w:val="72"/>
      <w:marRight w:val="0"/>
      <w:marTop w:val="0"/>
      <w:marBottom w:val="120"/>
      <w:divBdr>
        <w:top w:val="none" w:sz="0" w:space="0" w:color="auto"/>
        <w:left w:val="none" w:sz="0" w:space="0" w:color="auto"/>
        <w:bottom w:val="none" w:sz="0" w:space="0" w:color="auto"/>
        <w:right w:val="none" w:sz="0" w:space="0" w:color="auto"/>
      </w:divBdr>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298148217">
      <w:bodyDiv w:val="1"/>
      <w:marLeft w:val="0"/>
      <w:marRight w:val="0"/>
      <w:marTop w:val="0"/>
      <w:marBottom w:val="0"/>
      <w:divBdr>
        <w:top w:val="none" w:sz="0" w:space="0" w:color="auto"/>
        <w:left w:val="none" w:sz="0" w:space="0" w:color="auto"/>
        <w:bottom w:val="none" w:sz="0" w:space="0" w:color="auto"/>
        <w:right w:val="none" w:sz="0" w:space="0" w:color="auto"/>
      </w:divBdr>
    </w:div>
    <w:div w:id="301235783">
      <w:bodyDiv w:val="1"/>
      <w:marLeft w:val="0"/>
      <w:marRight w:val="0"/>
      <w:marTop w:val="0"/>
      <w:marBottom w:val="0"/>
      <w:divBdr>
        <w:top w:val="none" w:sz="0" w:space="0" w:color="auto"/>
        <w:left w:val="none" w:sz="0" w:space="0" w:color="auto"/>
        <w:bottom w:val="none" w:sz="0" w:space="0" w:color="auto"/>
        <w:right w:val="none" w:sz="0" w:space="0" w:color="auto"/>
      </w:divBdr>
    </w:div>
    <w:div w:id="302777771">
      <w:bodyDiv w:val="1"/>
      <w:marLeft w:val="0"/>
      <w:marRight w:val="0"/>
      <w:marTop w:val="0"/>
      <w:marBottom w:val="0"/>
      <w:divBdr>
        <w:top w:val="none" w:sz="0" w:space="0" w:color="auto"/>
        <w:left w:val="none" w:sz="0" w:space="0" w:color="auto"/>
        <w:bottom w:val="none" w:sz="0" w:space="0" w:color="auto"/>
        <w:right w:val="none" w:sz="0" w:space="0" w:color="auto"/>
      </w:divBdr>
      <w:divsChild>
        <w:div w:id="1499076583">
          <w:marLeft w:val="0"/>
          <w:marRight w:val="0"/>
          <w:marTop w:val="0"/>
          <w:marBottom w:val="0"/>
          <w:divBdr>
            <w:top w:val="none" w:sz="0" w:space="0" w:color="auto"/>
            <w:left w:val="none" w:sz="0" w:space="0" w:color="auto"/>
            <w:bottom w:val="none" w:sz="0" w:space="0" w:color="auto"/>
            <w:right w:val="none" w:sz="0" w:space="0" w:color="auto"/>
          </w:divBdr>
          <w:divsChild>
            <w:div w:id="48878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6839">
      <w:bodyDiv w:val="1"/>
      <w:marLeft w:val="0"/>
      <w:marRight w:val="0"/>
      <w:marTop w:val="0"/>
      <w:marBottom w:val="0"/>
      <w:divBdr>
        <w:top w:val="none" w:sz="0" w:space="0" w:color="auto"/>
        <w:left w:val="none" w:sz="0" w:space="0" w:color="auto"/>
        <w:bottom w:val="none" w:sz="0" w:space="0" w:color="auto"/>
        <w:right w:val="none" w:sz="0" w:space="0" w:color="auto"/>
      </w:divBdr>
    </w:div>
    <w:div w:id="305358763">
      <w:bodyDiv w:val="1"/>
      <w:marLeft w:val="0"/>
      <w:marRight w:val="0"/>
      <w:marTop w:val="0"/>
      <w:marBottom w:val="0"/>
      <w:divBdr>
        <w:top w:val="none" w:sz="0" w:space="0" w:color="auto"/>
        <w:left w:val="none" w:sz="0" w:space="0" w:color="auto"/>
        <w:bottom w:val="none" w:sz="0" w:space="0" w:color="auto"/>
        <w:right w:val="none" w:sz="0" w:space="0" w:color="auto"/>
      </w:divBdr>
    </w:div>
    <w:div w:id="311566971">
      <w:bodyDiv w:val="1"/>
      <w:marLeft w:val="0"/>
      <w:marRight w:val="0"/>
      <w:marTop w:val="0"/>
      <w:marBottom w:val="0"/>
      <w:divBdr>
        <w:top w:val="none" w:sz="0" w:space="0" w:color="auto"/>
        <w:left w:val="none" w:sz="0" w:space="0" w:color="auto"/>
        <w:bottom w:val="none" w:sz="0" w:space="0" w:color="auto"/>
        <w:right w:val="none" w:sz="0" w:space="0" w:color="auto"/>
      </w:divBdr>
    </w:div>
    <w:div w:id="315650955">
      <w:bodyDiv w:val="1"/>
      <w:marLeft w:val="0"/>
      <w:marRight w:val="0"/>
      <w:marTop w:val="0"/>
      <w:marBottom w:val="0"/>
      <w:divBdr>
        <w:top w:val="none" w:sz="0" w:space="0" w:color="auto"/>
        <w:left w:val="none" w:sz="0" w:space="0" w:color="auto"/>
        <w:bottom w:val="none" w:sz="0" w:space="0" w:color="auto"/>
        <w:right w:val="none" w:sz="0" w:space="0" w:color="auto"/>
      </w:divBdr>
    </w:div>
    <w:div w:id="319771141">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4093534">
      <w:bodyDiv w:val="1"/>
      <w:marLeft w:val="0"/>
      <w:marRight w:val="0"/>
      <w:marTop w:val="0"/>
      <w:marBottom w:val="0"/>
      <w:divBdr>
        <w:top w:val="none" w:sz="0" w:space="0" w:color="auto"/>
        <w:left w:val="none" w:sz="0" w:space="0" w:color="auto"/>
        <w:bottom w:val="none" w:sz="0" w:space="0" w:color="auto"/>
        <w:right w:val="none" w:sz="0" w:space="0" w:color="auto"/>
      </w:divBdr>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25399841">
      <w:bodyDiv w:val="1"/>
      <w:marLeft w:val="0"/>
      <w:marRight w:val="0"/>
      <w:marTop w:val="0"/>
      <w:marBottom w:val="0"/>
      <w:divBdr>
        <w:top w:val="none" w:sz="0" w:space="0" w:color="auto"/>
        <w:left w:val="none" w:sz="0" w:space="0" w:color="auto"/>
        <w:bottom w:val="none" w:sz="0" w:space="0" w:color="auto"/>
        <w:right w:val="none" w:sz="0" w:space="0" w:color="auto"/>
      </w:divBdr>
    </w:div>
    <w:div w:id="329676726">
      <w:bodyDiv w:val="1"/>
      <w:marLeft w:val="0"/>
      <w:marRight w:val="0"/>
      <w:marTop w:val="0"/>
      <w:marBottom w:val="0"/>
      <w:divBdr>
        <w:top w:val="none" w:sz="0" w:space="0" w:color="auto"/>
        <w:left w:val="none" w:sz="0" w:space="0" w:color="auto"/>
        <w:bottom w:val="none" w:sz="0" w:space="0" w:color="auto"/>
        <w:right w:val="none" w:sz="0" w:space="0" w:color="auto"/>
      </w:divBdr>
    </w:div>
    <w:div w:id="338120210">
      <w:bodyDiv w:val="1"/>
      <w:marLeft w:val="0"/>
      <w:marRight w:val="0"/>
      <w:marTop w:val="0"/>
      <w:marBottom w:val="0"/>
      <w:divBdr>
        <w:top w:val="none" w:sz="0" w:space="0" w:color="auto"/>
        <w:left w:val="none" w:sz="0" w:space="0" w:color="auto"/>
        <w:bottom w:val="none" w:sz="0" w:space="0" w:color="auto"/>
        <w:right w:val="none" w:sz="0" w:space="0" w:color="auto"/>
      </w:divBdr>
    </w:div>
    <w:div w:id="339476486">
      <w:bodyDiv w:val="1"/>
      <w:marLeft w:val="0"/>
      <w:marRight w:val="0"/>
      <w:marTop w:val="0"/>
      <w:marBottom w:val="0"/>
      <w:divBdr>
        <w:top w:val="none" w:sz="0" w:space="0" w:color="auto"/>
        <w:left w:val="none" w:sz="0" w:space="0" w:color="auto"/>
        <w:bottom w:val="none" w:sz="0" w:space="0" w:color="auto"/>
        <w:right w:val="none" w:sz="0" w:space="0" w:color="auto"/>
      </w:divBdr>
    </w:div>
    <w:div w:id="341664240">
      <w:bodyDiv w:val="1"/>
      <w:marLeft w:val="0"/>
      <w:marRight w:val="0"/>
      <w:marTop w:val="0"/>
      <w:marBottom w:val="0"/>
      <w:divBdr>
        <w:top w:val="none" w:sz="0" w:space="0" w:color="auto"/>
        <w:left w:val="none" w:sz="0" w:space="0" w:color="auto"/>
        <w:bottom w:val="none" w:sz="0" w:space="0" w:color="auto"/>
        <w:right w:val="none" w:sz="0" w:space="0" w:color="auto"/>
      </w:divBdr>
    </w:div>
    <w:div w:id="343215381">
      <w:bodyDiv w:val="1"/>
      <w:marLeft w:val="0"/>
      <w:marRight w:val="0"/>
      <w:marTop w:val="0"/>
      <w:marBottom w:val="0"/>
      <w:divBdr>
        <w:top w:val="none" w:sz="0" w:space="0" w:color="auto"/>
        <w:left w:val="none" w:sz="0" w:space="0" w:color="auto"/>
        <w:bottom w:val="none" w:sz="0" w:space="0" w:color="auto"/>
        <w:right w:val="none" w:sz="0" w:space="0" w:color="auto"/>
      </w:divBdr>
    </w:div>
    <w:div w:id="349140896">
      <w:bodyDiv w:val="1"/>
      <w:marLeft w:val="0"/>
      <w:marRight w:val="0"/>
      <w:marTop w:val="0"/>
      <w:marBottom w:val="0"/>
      <w:divBdr>
        <w:top w:val="none" w:sz="0" w:space="0" w:color="auto"/>
        <w:left w:val="none" w:sz="0" w:space="0" w:color="auto"/>
        <w:bottom w:val="none" w:sz="0" w:space="0" w:color="auto"/>
        <w:right w:val="none" w:sz="0" w:space="0" w:color="auto"/>
      </w:divBdr>
    </w:div>
    <w:div w:id="35299410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53771168">
      <w:bodyDiv w:val="1"/>
      <w:marLeft w:val="0"/>
      <w:marRight w:val="0"/>
      <w:marTop w:val="0"/>
      <w:marBottom w:val="0"/>
      <w:divBdr>
        <w:top w:val="none" w:sz="0" w:space="0" w:color="auto"/>
        <w:left w:val="none" w:sz="0" w:space="0" w:color="auto"/>
        <w:bottom w:val="none" w:sz="0" w:space="0" w:color="auto"/>
        <w:right w:val="none" w:sz="0" w:space="0" w:color="auto"/>
      </w:divBdr>
    </w:div>
    <w:div w:id="353963314">
      <w:bodyDiv w:val="1"/>
      <w:marLeft w:val="0"/>
      <w:marRight w:val="0"/>
      <w:marTop w:val="0"/>
      <w:marBottom w:val="0"/>
      <w:divBdr>
        <w:top w:val="none" w:sz="0" w:space="0" w:color="auto"/>
        <w:left w:val="none" w:sz="0" w:space="0" w:color="auto"/>
        <w:bottom w:val="none" w:sz="0" w:space="0" w:color="auto"/>
        <w:right w:val="none" w:sz="0" w:space="0" w:color="auto"/>
      </w:divBdr>
    </w:div>
    <w:div w:id="355695992">
      <w:bodyDiv w:val="1"/>
      <w:marLeft w:val="0"/>
      <w:marRight w:val="0"/>
      <w:marTop w:val="0"/>
      <w:marBottom w:val="0"/>
      <w:divBdr>
        <w:top w:val="none" w:sz="0" w:space="0" w:color="auto"/>
        <w:left w:val="none" w:sz="0" w:space="0" w:color="auto"/>
        <w:bottom w:val="none" w:sz="0" w:space="0" w:color="auto"/>
        <w:right w:val="none" w:sz="0" w:space="0" w:color="auto"/>
      </w:divBdr>
    </w:div>
    <w:div w:id="356390795">
      <w:bodyDiv w:val="1"/>
      <w:marLeft w:val="0"/>
      <w:marRight w:val="0"/>
      <w:marTop w:val="0"/>
      <w:marBottom w:val="0"/>
      <w:divBdr>
        <w:top w:val="none" w:sz="0" w:space="0" w:color="auto"/>
        <w:left w:val="none" w:sz="0" w:space="0" w:color="auto"/>
        <w:bottom w:val="none" w:sz="0" w:space="0" w:color="auto"/>
        <w:right w:val="none" w:sz="0" w:space="0" w:color="auto"/>
      </w:divBdr>
    </w:div>
    <w:div w:id="360859035">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2902658">
      <w:bodyDiv w:val="1"/>
      <w:marLeft w:val="0"/>
      <w:marRight w:val="0"/>
      <w:marTop w:val="0"/>
      <w:marBottom w:val="0"/>
      <w:divBdr>
        <w:top w:val="none" w:sz="0" w:space="0" w:color="auto"/>
        <w:left w:val="none" w:sz="0" w:space="0" w:color="auto"/>
        <w:bottom w:val="none" w:sz="0" w:space="0" w:color="auto"/>
        <w:right w:val="none" w:sz="0" w:space="0" w:color="auto"/>
      </w:divBdr>
    </w:div>
    <w:div w:id="362941169">
      <w:bodyDiv w:val="1"/>
      <w:marLeft w:val="0"/>
      <w:marRight w:val="0"/>
      <w:marTop w:val="0"/>
      <w:marBottom w:val="0"/>
      <w:divBdr>
        <w:top w:val="none" w:sz="0" w:space="0" w:color="auto"/>
        <w:left w:val="none" w:sz="0" w:space="0" w:color="auto"/>
        <w:bottom w:val="none" w:sz="0" w:space="0" w:color="auto"/>
        <w:right w:val="none" w:sz="0" w:space="0" w:color="auto"/>
      </w:divBdr>
    </w:div>
    <w:div w:id="363022220">
      <w:bodyDiv w:val="1"/>
      <w:marLeft w:val="0"/>
      <w:marRight w:val="0"/>
      <w:marTop w:val="0"/>
      <w:marBottom w:val="0"/>
      <w:divBdr>
        <w:top w:val="none" w:sz="0" w:space="0" w:color="auto"/>
        <w:left w:val="none" w:sz="0" w:space="0" w:color="auto"/>
        <w:bottom w:val="none" w:sz="0" w:space="0" w:color="auto"/>
        <w:right w:val="none" w:sz="0" w:space="0" w:color="auto"/>
      </w:divBdr>
    </w:div>
    <w:div w:id="363793204">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65182028">
      <w:bodyDiv w:val="1"/>
      <w:marLeft w:val="0"/>
      <w:marRight w:val="0"/>
      <w:marTop w:val="0"/>
      <w:marBottom w:val="0"/>
      <w:divBdr>
        <w:top w:val="none" w:sz="0" w:space="0" w:color="auto"/>
        <w:left w:val="none" w:sz="0" w:space="0" w:color="auto"/>
        <w:bottom w:val="none" w:sz="0" w:space="0" w:color="auto"/>
        <w:right w:val="none" w:sz="0" w:space="0" w:color="auto"/>
      </w:divBdr>
      <w:divsChild>
        <w:div w:id="170487529">
          <w:marLeft w:val="465"/>
          <w:marRight w:val="0"/>
          <w:marTop w:val="0"/>
          <w:marBottom w:val="0"/>
          <w:divBdr>
            <w:top w:val="none" w:sz="0" w:space="0" w:color="auto"/>
            <w:left w:val="none" w:sz="0" w:space="0" w:color="auto"/>
            <w:bottom w:val="none" w:sz="0" w:space="0" w:color="auto"/>
            <w:right w:val="none" w:sz="0" w:space="0" w:color="auto"/>
          </w:divBdr>
          <w:divsChild>
            <w:div w:id="1885172097">
              <w:marLeft w:val="0"/>
              <w:marRight w:val="0"/>
              <w:marTop w:val="0"/>
              <w:marBottom w:val="0"/>
              <w:divBdr>
                <w:top w:val="none" w:sz="0" w:space="0" w:color="auto"/>
                <w:left w:val="none" w:sz="0" w:space="0" w:color="auto"/>
                <w:bottom w:val="none" w:sz="0" w:space="0" w:color="auto"/>
                <w:right w:val="none" w:sz="0" w:space="0" w:color="auto"/>
              </w:divBdr>
              <w:divsChild>
                <w:div w:id="2007244531">
                  <w:marLeft w:val="0"/>
                  <w:marRight w:val="0"/>
                  <w:marTop w:val="0"/>
                  <w:marBottom w:val="0"/>
                  <w:divBdr>
                    <w:top w:val="none" w:sz="0" w:space="0" w:color="auto"/>
                    <w:left w:val="none" w:sz="0" w:space="0" w:color="auto"/>
                    <w:bottom w:val="none" w:sz="0" w:space="0" w:color="auto"/>
                    <w:right w:val="none" w:sz="0" w:space="0" w:color="auto"/>
                  </w:divBdr>
                  <w:divsChild>
                    <w:div w:id="63375674">
                      <w:marLeft w:val="0"/>
                      <w:marRight w:val="0"/>
                      <w:marTop w:val="0"/>
                      <w:marBottom w:val="0"/>
                      <w:divBdr>
                        <w:top w:val="none" w:sz="0" w:space="0" w:color="auto"/>
                        <w:left w:val="none" w:sz="0" w:space="0" w:color="auto"/>
                        <w:bottom w:val="none" w:sz="0" w:space="0" w:color="auto"/>
                        <w:right w:val="none" w:sz="0" w:space="0" w:color="auto"/>
                      </w:divBdr>
                      <w:divsChild>
                        <w:div w:id="1222860773">
                          <w:marLeft w:val="0"/>
                          <w:marRight w:val="0"/>
                          <w:marTop w:val="0"/>
                          <w:marBottom w:val="0"/>
                          <w:divBdr>
                            <w:top w:val="none" w:sz="0" w:space="0" w:color="auto"/>
                            <w:left w:val="none" w:sz="0" w:space="0" w:color="auto"/>
                            <w:bottom w:val="none" w:sz="0" w:space="0" w:color="auto"/>
                            <w:right w:val="none" w:sz="0" w:space="0" w:color="auto"/>
                          </w:divBdr>
                          <w:divsChild>
                            <w:div w:id="179621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875855">
      <w:bodyDiv w:val="1"/>
      <w:marLeft w:val="0"/>
      <w:marRight w:val="0"/>
      <w:marTop w:val="0"/>
      <w:marBottom w:val="0"/>
      <w:divBdr>
        <w:top w:val="none" w:sz="0" w:space="0" w:color="auto"/>
        <w:left w:val="none" w:sz="0" w:space="0" w:color="auto"/>
        <w:bottom w:val="none" w:sz="0" w:space="0" w:color="auto"/>
        <w:right w:val="none" w:sz="0" w:space="0" w:color="auto"/>
      </w:divBdr>
    </w:div>
    <w:div w:id="369375788">
      <w:bodyDiv w:val="1"/>
      <w:marLeft w:val="0"/>
      <w:marRight w:val="0"/>
      <w:marTop w:val="0"/>
      <w:marBottom w:val="0"/>
      <w:divBdr>
        <w:top w:val="none" w:sz="0" w:space="0" w:color="auto"/>
        <w:left w:val="none" w:sz="0" w:space="0" w:color="auto"/>
        <w:bottom w:val="none" w:sz="0" w:space="0" w:color="auto"/>
        <w:right w:val="none" w:sz="0" w:space="0" w:color="auto"/>
      </w:divBdr>
    </w:div>
    <w:div w:id="370226626">
      <w:bodyDiv w:val="1"/>
      <w:marLeft w:val="0"/>
      <w:marRight w:val="0"/>
      <w:marTop w:val="0"/>
      <w:marBottom w:val="0"/>
      <w:divBdr>
        <w:top w:val="none" w:sz="0" w:space="0" w:color="auto"/>
        <w:left w:val="none" w:sz="0" w:space="0" w:color="auto"/>
        <w:bottom w:val="none" w:sz="0" w:space="0" w:color="auto"/>
        <w:right w:val="none" w:sz="0" w:space="0" w:color="auto"/>
      </w:divBdr>
    </w:div>
    <w:div w:id="371811053">
      <w:bodyDiv w:val="1"/>
      <w:marLeft w:val="0"/>
      <w:marRight w:val="0"/>
      <w:marTop w:val="0"/>
      <w:marBottom w:val="0"/>
      <w:divBdr>
        <w:top w:val="none" w:sz="0" w:space="0" w:color="auto"/>
        <w:left w:val="none" w:sz="0" w:space="0" w:color="auto"/>
        <w:bottom w:val="none" w:sz="0" w:space="0" w:color="auto"/>
        <w:right w:val="none" w:sz="0" w:space="0" w:color="auto"/>
      </w:divBdr>
    </w:div>
    <w:div w:id="372534744">
      <w:bodyDiv w:val="1"/>
      <w:marLeft w:val="0"/>
      <w:marRight w:val="0"/>
      <w:marTop w:val="0"/>
      <w:marBottom w:val="0"/>
      <w:divBdr>
        <w:top w:val="none" w:sz="0" w:space="0" w:color="auto"/>
        <w:left w:val="none" w:sz="0" w:space="0" w:color="auto"/>
        <w:bottom w:val="none" w:sz="0" w:space="0" w:color="auto"/>
        <w:right w:val="none" w:sz="0" w:space="0" w:color="auto"/>
      </w:divBdr>
    </w:div>
    <w:div w:id="372729743">
      <w:bodyDiv w:val="1"/>
      <w:marLeft w:val="0"/>
      <w:marRight w:val="0"/>
      <w:marTop w:val="0"/>
      <w:marBottom w:val="0"/>
      <w:divBdr>
        <w:top w:val="none" w:sz="0" w:space="0" w:color="auto"/>
        <w:left w:val="none" w:sz="0" w:space="0" w:color="auto"/>
        <w:bottom w:val="none" w:sz="0" w:space="0" w:color="auto"/>
        <w:right w:val="none" w:sz="0" w:space="0" w:color="auto"/>
      </w:divBdr>
    </w:div>
    <w:div w:id="382294736">
      <w:bodyDiv w:val="1"/>
      <w:marLeft w:val="0"/>
      <w:marRight w:val="0"/>
      <w:marTop w:val="0"/>
      <w:marBottom w:val="0"/>
      <w:divBdr>
        <w:top w:val="none" w:sz="0" w:space="0" w:color="auto"/>
        <w:left w:val="none" w:sz="0" w:space="0" w:color="auto"/>
        <w:bottom w:val="none" w:sz="0" w:space="0" w:color="auto"/>
        <w:right w:val="none" w:sz="0" w:space="0" w:color="auto"/>
      </w:divBdr>
      <w:divsChild>
        <w:div w:id="28196554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382481370">
      <w:bodyDiv w:val="1"/>
      <w:marLeft w:val="0"/>
      <w:marRight w:val="0"/>
      <w:marTop w:val="0"/>
      <w:marBottom w:val="0"/>
      <w:divBdr>
        <w:top w:val="none" w:sz="0" w:space="0" w:color="auto"/>
        <w:left w:val="none" w:sz="0" w:space="0" w:color="auto"/>
        <w:bottom w:val="none" w:sz="0" w:space="0" w:color="auto"/>
        <w:right w:val="none" w:sz="0" w:space="0" w:color="auto"/>
      </w:divBdr>
    </w:div>
    <w:div w:id="382992879">
      <w:bodyDiv w:val="1"/>
      <w:marLeft w:val="0"/>
      <w:marRight w:val="0"/>
      <w:marTop w:val="0"/>
      <w:marBottom w:val="0"/>
      <w:divBdr>
        <w:top w:val="none" w:sz="0" w:space="0" w:color="auto"/>
        <w:left w:val="none" w:sz="0" w:space="0" w:color="auto"/>
        <w:bottom w:val="none" w:sz="0" w:space="0" w:color="auto"/>
        <w:right w:val="none" w:sz="0" w:space="0" w:color="auto"/>
      </w:divBdr>
    </w:div>
    <w:div w:id="386802288">
      <w:bodyDiv w:val="1"/>
      <w:marLeft w:val="0"/>
      <w:marRight w:val="0"/>
      <w:marTop w:val="0"/>
      <w:marBottom w:val="0"/>
      <w:divBdr>
        <w:top w:val="none" w:sz="0" w:space="0" w:color="auto"/>
        <w:left w:val="none" w:sz="0" w:space="0" w:color="auto"/>
        <w:bottom w:val="none" w:sz="0" w:space="0" w:color="auto"/>
        <w:right w:val="none" w:sz="0" w:space="0" w:color="auto"/>
      </w:divBdr>
    </w:div>
    <w:div w:id="387001688">
      <w:bodyDiv w:val="1"/>
      <w:marLeft w:val="0"/>
      <w:marRight w:val="0"/>
      <w:marTop w:val="0"/>
      <w:marBottom w:val="0"/>
      <w:divBdr>
        <w:top w:val="none" w:sz="0" w:space="0" w:color="auto"/>
        <w:left w:val="none" w:sz="0" w:space="0" w:color="auto"/>
        <w:bottom w:val="none" w:sz="0" w:space="0" w:color="auto"/>
        <w:right w:val="none" w:sz="0" w:space="0" w:color="auto"/>
      </w:divBdr>
    </w:div>
    <w:div w:id="390036740">
      <w:bodyDiv w:val="1"/>
      <w:marLeft w:val="0"/>
      <w:marRight w:val="0"/>
      <w:marTop w:val="0"/>
      <w:marBottom w:val="0"/>
      <w:divBdr>
        <w:top w:val="none" w:sz="0" w:space="0" w:color="auto"/>
        <w:left w:val="none" w:sz="0" w:space="0" w:color="auto"/>
        <w:bottom w:val="none" w:sz="0" w:space="0" w:color="auto"/>
        <w:right w:val="none" w:sz="0" w:space="0" w:color="auto"/>
      </w:divBdr>
    </w:div>
    <w:div w:id="390424450">
      <w:bodyDiv w:val="1"/>
      <w:marLeft w:val="0"/>
      <w:marRight w:val="0"/>
      <w:marTop w:val="0"/>
      <w:marBottom w:val="0"/>
      <w:divBdr>
        <w:top w:val="none" w:sz="0" w:space="0" w:color="auto"/>
        <w:left w:val="none" w:sz="0" w:space="0" w:color="auto"/>
        <w:bottom w:val="none" w:sz="0" w:space="0" w:color="auto"/>
        <w:right w:val="none" w:sz="0" w:space="0" w:color="auto"/>
      </w:divBdr>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1806437">
      <w:bodyDiv w:val="1"/>
      <w:marLeft w:val="0"/>
      <w:marRight w:val="0"/>
      <w:marTop w:val="0"/>
      <w:marBottom w:val="0"/>
      <w:divBdr>
        <w:top w:val="none" w:sz="0" w:space="0" w:color="auto"/>
        <w:left w:val="none" w:sz="0" w:space="0" w:color="auto"/>
        <w:bottom w:val="none" w:sz="0" w:space="0" w:color="auto"/>
        <w:right w:val="none" w:sz="0" w:space="0" w:color="auto"/>
      </w:divBdr>
    </w:div>
    <w:div w:id="392509034">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402028253">
      <w:bodyDiv w:val="1"/>
      <w:marLeft w:val="0"/>
      <w:marRight w:val="0"/>
      <w:marTop w:val="0"/>
      <w:marBottom w:val="0"/>
      <w:divBdr>
        <w:top w:val="none" w:sz="0" w:space="0" w:color="auto"/>
        <w:left w:val="none" w:sz="0" w:space="0" w:color="auto"/>
        <w:bottom w:val="none" w:sz="0" w:space="0" w:color="auto"/>
        <w:right w:val="none" w:sz="0" w:space="0" w:color="auto"/>
      </w:divBdr>
    </w:div>
    <w:div w:id="403576172">
      <w:bodyDiv w:val="1"/>
      <w:marLeft w:val="0"/>
      <w:marRight w:val="0"/>
      <w:marTop w:val="0"/>
      <w:marBottom w:val="0"/>
      <w:divBdr>
        <w:top w:val="none" w:sz="0" w:space="0" w:color="auto"/>
        <w:left w:val="none" w:sz="0" w:space="0" w:color="auto"/>
        <w:bottom w:val="none" w:sz="0" w:space="0" w:color="auto"/>
        <w:right w:val="none" w:sz="0" w:space="0" w:color="auto"/>
      </w:divBdr>
    </w:div>
    <w:div w:id="404572129">
      <w:bodyDiv w:val="1"/>
      <w:marLeft w:val="0"/>
      <w:marRight w:val="0"/>
      <w:marTop w:val="0"/>
      <w:marBottom w:val="0"/>
      <w:divBdr>
        <w:top w:val="none" w:sz="0" w:space="0" w:color="auto"/>
        <w:left w:val="none" w:sz="0" w:space="0" w:color="auto"/>
        <w:bottom w:val="none" w:sz="0" w:space="0" w:color="auto"/>
        <w:right w:val="none" w:sz="0" w:space="0" w:color="auto"/>
      </w:divBdr>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6149862">
      <w:bodyDiv w:val="1"/>
      <w:marLeft w:val="0"/>
      <w:marRight w:val="0"/>
      <w:marTop w:val="0"/>
      <w:marBottom w:val="0"/>
      <w:divBdr>
        <w:top w:val="none" w:sz="0" w:space="0" w:color="auto"/>
        <w:left w:val="none" w:sz="0" w:space="0" w:color="auto"/>
        <w:bottom w:val="none" w:sz="0" w:space="0" w:color="auto"/>
        <w:right w:val="none" w:sz="0" w:space="0" w:color="auto"/>
      </w:divBdr>
      <w:divsChild>
        <w:div w:id="343679089">
          <w:marLeft w:val="0"/>
          <w:marRight w:val="0"/>
          <w:marTop w:val="0"/>
          <w:marBottom w:val="0"/>
          <w:divBdr>
            <w:top w:val="none" w:sz="0" w:space="0" w:color="auto"/>
            <w:left w:val="none" w:sz="0" w:space="0" w:color="auto"/>
            <w:bottom w:val="none" w:sz="0" w:space="0" w:color="auto"/>
            <w:right w:val="none" w:sz="0" w:space="0" w:color="auto"/>
          </w:divBdr>
        </w:div>
      </w:divsChild>
    </w:div>
    <w:div w:id="406346813">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09355853">
      <w:bodyDiv w:val="1"/>
      <w:marLeft w:val="0"/>
      <w:marRight w:val="0"/>
      <w:marTop w:val="0"/>
      <w:marBottom w:val="0"/>
      <w:divBdr>
        <w:top w:val="none" w:sz="0" w:space="0" w:color="auto"/>
        <w:left w:val="none" w:sz="0" w:space="0" w:color="auto"/>
        <w:bottom w:val="none" w:sz="0" w:space="0" w:color="auto"/>
        <w:right w:val="none" w:sz="0" w:space="0" w:color="auto"/>
      </w:divBdr>
    </w:div>
    <w:div w:id="412900817">
      <w:bodyDiv w:val="1"/>
      <w:marLeft w:val="0"/>
      <w:marRight w:val="0"/>
      <w:marTop w:val="0"/>
      <w:marBottom w:val="0"/>
      <w:divBdr>
        <w:top w:val="none" w:sz="0" w:space="0" w:color="auto"/>
        <w:left w:val="none" w:sz="0" w:space="0" w:color="auto"/>
        <w:bottom w:val="none" w:sz="0" w:space="0" w:color="auto"/>
        <w:right w:val="none" w:sz="0" w:space="0" w:color="auto"/>
      </w:divBdr>
      <w:divsChild>
        <w:div w:id="1295134604">
          <w:marLeft w:val="0"/>
          <w:marRight w:val="0"/>
          <w:marTop w:val="0"/>
          <w:marBottom w:val="0"/>
          <w:divBdr>
            <w:top w:val="none" w:sz="0" w:space="0" w:color="auto"/>
            <w:left w:val="none" w:sz="0" w:space="0" w:color="auto"/>
            <w:bottom w:val="none" w:sz="0" w:space="0" w:color="auto"/>
            <w:right w:val="none" w:sz="0" w:space="0" w:color="auto"/>
          </w:divBdr>
          <w:divsChild>
            <w:div w:id="417755296">
              <w:marLeft w:val="0"/>
              <w:marRight w:val="0"/>
              <w:marTop w:val="100"/>
              <w:marBottom w:val="100"/>
              <w:divBdr>
                <w:top w:val="none" w:sz="0" w:space="0" w:color="auto"/>
                <w:left w:val="none" w:sz="0" w:space="0" w:color="auto"/>
                <w:bottom w:val="none" w:sz="0" w:space="0" w:color="auto"/>
                <w:right w:val="none" w:sz="0" w:space="0" w:color="auto"/>
              </w:divBdr>
              <w:divsChild>
                <w:div w:id="1998604817">
                  <w:marLeft w:val="0"/>
                  <w:marRight w:val="0"/>
                  <w:marTop w:val="0"/>
                  <w:marBottom w:val="0"/>
                  <w:divBdr>
                    <w:top w:val="none" w:sz="0" w:space="0" w:color="auto"/>
                    <w:left w:val="none" w:sz="0" w:space="0" w:color="auto"/>
                    <w:bottom w:val="none" w:sz="0" w:space="0" w:color="auto"/>
                    <w:right w:val="none" w:sz="0" w:space="0" w:color="auto"/>
                  </w:divBdr>
                  <w:divsChild>
                    <w:div w:id="62122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3551770">
      <w:bodyDiv w:val="1"/>
      <w:marLeft w:val="0"/>
      <w:marRight w:val="0"/>
      <w:marTop w:val="0"/>
      <w:marBottom w:val="0"/>
      <w:divBdr>
        <w:top w:val="none" w:sz="0" w:space="0" w:color="auto"/>
        <w:left w:val="none" w:sz="0" w:space="0" w:color="auto"/>
        <w:bottom w:val="none" w:sz="0" w:space="0" w:color="auto"/>
        <w:right w:val="none" w:sz="0" w:space="0" w:color="auto"/>
      </w:divBdr>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4350831">
      <w:bodyDiv w:val="1"/>
      <w:marLeft w:val="0"/>
      <w:marRight w:val="0"/>
      <w:marTop w:val="0"/>
      <w:marBottom w:val="0"/>
      <w:divBdr>
        <w:top w:val="none" w:sz="0" w:space="0" w:color="auto"/>
        <w:left w:val="none" w:sz="0" w:space="0" w:color="auto"/>
        <w:bottom w:val="none" w:sz="0" w:space="0" w:color="auto"/>
        <w:right w:val="none" w:sz="0" w:space="0" w:color="auto"/>
      </w:divBdr>
    </w:div>
    <w:div w:id="424958543">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26120468">
      <w:bodyDiv w:val="1"/>
      <w:marLeft w:val="0"/>
      <w:marRight w:val="0"/>
      <w:marTop w:val="0"/>
      <w:marBottom w:val="0"/>
      <w:divBdr>
        <w:top w:val="none" w:sz="0" w:space="0" w:color="auto"/>
        <w:left w:val="none" w:sz="0" w:space="0" w:color="auto"/>
        <w:bottom w:val="none" w:sz="0" w:space="0" w:color="auto"/>
        <w:right w:val="none" w:sz="0" w:space="0" w:color="auto"/>
      </w:divBdr>
    </w:div>
    <w:div w:id="429350434">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33016188">
      <w:bodyDiv w:val="1"/>
      <w:marLeft w:val="0"/>
      <w:marRight w:val="0"/>
      <w:marTop w:val="0"/>
      <w:marBottom w:val="0"/>
      <w:divBdr>
        <w:top w:val="none" w:sz="0" w:space="0" w:color="auto"/>
        <w:left w:val="none" w:sz="0" w:space="0" w:color="auto"/>
        <w:bottom w:val="none" w:sz="0" w:space="0" w:color="auto"/>
        <w:right w:val="none" w:sz="0" w:space="0" w:color="auto"/>
      </w:divBdr>
      <w:divsChild>
        <w:div w:id="1745950595">
          <w:marLeft w:val="0"/>
          <w:marRight w:val="0"/>
          <w:marTop w:val="0"/>
          <w:marBottom w:val="0"/>
          <w:divBdr>
            <w:top w:val="none" w:sz="0" w:space="0" w:color="auto"/>
            <w:left w:val="none" w:sz="0" w:space="0" w:color="auto"/>
            <w:bottom w:val="none" w:sz="0" w:space="0" w:color="auto"/>
            <w:right w:val="none" w:sz="0" w:space="0" w:color="auto"/>
          </w:divBdr>
        </w:div>
      </w:divsChild>
    </w:div>
    <w:div w:id="434442921">
      <w:bodyDiv w:val="1"/>
      <w:marLeft w:val="0"/>
      <w:marRight w:val="0"/>
      <w:marTop w:val="0"/>
      <w:marBottom w:val="0"/>
      <w:divBdr>
        <w:top w:val="none" w:sz="0" w:space="0" w:color="auto"/>
        <w:left w:val="none" w:sz="0" w:space="0" w:color="auto"/>
        <w:bottom w:val="none" w:sz="0" w:space="0" w:color="auto"/>
        <w:right w:val="none" w:sz="0" w:space="0" w:color="auto"/>
      </w:divBdr>
      <w:divsChild>
        <w:div w:id="2009748386">
          <w:marLeft w:val="0"/>
          <w:marRight w:val="0"/>
          <w:marTop w:val="300"/>
          <w:marBottom w:val="300"/>
          <w:divBdr>
            <w:top w:val="none" w:sz="0" w:space="0" w:color="auto"/>
            <w:left w:val="single" w:sz="24" w:space="9" w:color="4CAF50"/>
            <w:bottom w:val="none" w:sz="0" w:space="0" w:color="auto"/>
            <w:right w:val="none" w:sz="0" w:space="0" w:color="auto"/>
          </w:divBdr>
          <w:divsChild>
            <w:div w:id="12434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97468">
      <w:bodyDiv w:val="1"/>
      <w:marLeft w:val="0"/>
      <w:marRight w:val="0"/>
      <w:marTop w:val="0"/>
      <w:marBottom w:val="0"/>
      <w:divBdr>
        <w:top w:val="none" w:sz="0" w:space="0" w:color="auto"/>
        <w:left w:val="none" w:sz="0" w:space="0" w:color="auto"/>
        <w:bottom w:val="none" w:sz="0" w:space="0" w:color="auto"/>
        <w:right w:val="none" w:sz="0" w:space="0" w:color="auto"/>
      </w:divBdr>
    </w:div>
    <w:div w:id="435560144">
      <w:bodyDiv w:val="1"/>
      <w:marLeft w:val="0"/>
      <w:marRight w:val="0"/>
      <w:marTop w:val="0"/>
      <w:marBottom w:val="0"/>
      <w:divBdr>
        <w:top w:val="none" w:sz="0" w:space="0" w:color="auto"/>
        <w:left w:val="none" w:sz="0" w:space="0" w:color="auto"/>
        <w:bottom w:val="none" w:sz="0" w:space="0" w:color="auto"/>
        <w:right w:val="none" w:sz="0" w:space="0" w:color="auto"/>
      </w:divBdr>
    </w:div>
    <w:div w:id="435826851">
      <w:bodyDiv w:val="1"/>
      <w:marLeft w:val="0"/>
      <w:marRight w:val="0"/>
      <w:marTop w:val="0"/>
      <w:marBottom w:val="0"/>
      <w:divBdr>
        <w:top w:val="none" w:sz="0" w:space="0" w:color="auto"/>
        <w:left w:val="none" w:sz="0" w:space="0" w:color="auto"/>
        <w:bottom w:val="none" w:sz="0" w:space="0" w:color="auto"/>
        <w:right w:val="none" w:sz="0" w:space="0" w:color="auto"/>
      </w:divBdr>
    </w:div>
    <w:div w:id="439451343">
      <w:bodyDiv w:val="1"/>
      <w:marLeft w:val="0"/>
      <w:marRight w:val="0"/>
      <w:marTop w:val="0"/>
      <w:marBottom w:val="0"/>
      <w:divBdr>
        <w:top w:val="none" w:sz="0" w:space="0" w:color="auto"/>
        <w:left w:val="none" w:sz="0" w:space="0" w:color="auto"/>
        <w:bottom w:val="none" w:sz="0" w:space="0" w:color="auto"/>
        <w:right w:val="none" w:sz="0" w:space="0" w:color="auto"/>
      </w:divBdr>
    </w:div>
    <w:div w:id="442267486">
      <w:bodyDiv w:val="1"/>
      <w:marLeft w:val="0"/>
      <w:marRight w:val="0"/>
      <w:marTop w:val="0"/>
      <w:marBottom w:val="0"/>
      <w:divBdr>
        <w:top w:val="none" w:sz="0" w:space="0" w:color="auto"/>
        <w:left w:val="none" w:sz="0" w:space="0" w:color="auto"/>
        <w:bottom w:val="none" w:sz="0" w:space="0" w:color="auto"/>
        <w:right w:val="none" w:sz="0" w:space="0" w:color="auto"/>
      </w:divBdr>
    </w:div>
    <w:div w:id="442461085">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42963794">
      <w:bodyDiv w:val="1"/>
      <w:marLeft w:val="0"/>
      <w:marRight w:val="0"/>
      <w:marTop w:val="0"/>
      <w:marBottom w:val="0"/>
      <w:divBdr>
        <w:top w:val="none" w:sz="0" w:space="0" w:color="auto"/>
        <w:left w:val="none" w:sz="0" w:space="0" w:color="auto"/>
        <w:bottom w:val="none" w:sz="0" w:space="0" w:color="auto"/>
        <w:right w:val="none" w:sz="0" w:space="0" w:color="auto"/>
      </w:divBdr>
    </w:div>
    <w:div w:id="452479175">
      <w:bodyDiv w:val="1"/>
      <w:marLeft w:val="0"/>
      <w:marRight w:val="0"/>
      <w:marTop w:val="0"/>
      <w:marBottom w:val="0"/>
      <w:divBdr>
        <w:top w:val="none" w:sz="0" w:space="0" w:color="auto"/>
        <w:left w:val="none" w:sz="0" w:space="0" w:color="auto"/>
        <w:bottom w:val="none" w:sz="0" w:space="0" w:color="auto"/>
        <w:right w:val="none" w:sz="0" w:space="0" w:color="auto"/>
      </w:divBdr>
    </w:div>
    <w:div w:id="452789666">
      <w:bodyDiv w:val="1"/>
      <w:marLeft w:val="0"/>
      <w:marRight w:val="0"/>
      <w:marTop w:val="0"/>
      <w:marBottom w:val="0"/>
      <w:divBdr>
        <w:top w:val="none" w:sz="0" w:space="0" w:color="auto"/>
        <w:left w:val="none" w:sz="0" w:space="0" w:color="auto"/>
        <w:bottom w:val="none" w:sz="0" w:space="0" w:color="auto"/>
        <w:right w:val="none" w:sz="0" w:space="0" w:color="auto"/>
      </w:divBdr>
    </w:div>
    <w:div w:id="453791962">
      <w:bodyDiv w:val="1"/>
      <w:marLeft w:val="0"/>
      <w:marRight w:val="0"/>
      <w:marTop w:val="0"/>
      <w:marBottom w:val="0"/>
      <w:divBdr>
        <w:top w:val="none" w:sz="0" w:space="0" w:color="auto"/>
        <w:left w:val="none" w:sz="0" w:space="0" w:color="auto"/>
        <w:bottom w:val="none" w:sz="0" w:space="0" w:color="auto"/>
        <w:right w:val="none" w:sz="0" w:space="0" w:color="auto"/>
      </w:divBdr>
    </w:div>
    <w:div w:id="454566912">
      <w:bodyDiv w:val="1"/>
      <w:marLeft w:val="0"/>
      <w:marRight w:val="0"/>
      <w:marTop w:val="0"/>
      <w:marBottom w:val="0"/>
      <w:divBdr>
        <w:top w:val="none" w:sz="0" w:space="0" w:color="auto"/>
        <w:left w:val="none" w:sz="0" w:space="0" w:color="auto"/>
        <w:bottom w:val="none" w:sz="0" w:space="0" w:color="auto"/>
        <w:right w:val="none" w:sz="0" w:space="0" w:color="auto"/>
      </w:divBdr>
    </w:div>
    <w:div w:id="455568395">
      <w:bodyDiv w:val="1"/>
      <w:marLeft w:val="0"/>
      <w:marRight w:val="0"/>
      <w:marTop w:val="0"/>
      <w:marBottom w:val="0"/>
      <w:divBdr>
        <w:top w:val="none" w:sz="0" w:space="0" w:color="auto"/>
        <w:left w:val="none" w:sz="0" w:space="0" w:color="auto"/>
        <w:bottom w:val="none" w:sz="0" w:space="0" w:color="auto"/>
        <w:right w:val="none" w:sz="0" w:space="0" w:color="auto"/>
      </w:divBdr>
    </w:div>
    <w:div w:id="463894211">
      <w:bodyDiv w:val="1"/>
      <w:marLeft w:val="0"/>
      <w:marRight w:val="0"/>
      <w:marTop w:val="0"/>
      <w:marBottom w:val="0"/>
      <w:divBdr>
        <w:top w:val="none" w:sz="0" w:space="0" w:color="auto"/>
        <w:left w:val="none" w:sz="0" w:space="0" w:color="auto"/>
        <w:bottom w:val="none" w:sz="0" w:space="0" w:color="auto"/>
        <w:right w:val="none" w:sz="0" w:space="0" w:color="auto"/>
      </w:divBdr>
    </w:div>
    <w:div w:id="464469804">
      <w:bodyDiv w:val="1"/>
      <w:marLeft w:val="0"/>
      <w:marRight w:val="0"/>
      <w:marTop w:val="0"/>
      <w:marBottom w:val="0"/>
      <w:divBdr>
        <w:top w:val="none" w:sz="0" w:space="0" w:color="auto"/>
        <w:left w:val="none" w:sz="0" w:space="0" w:color="auto"/>
        <w:bottom w:val="none" w:sz="0" w:space="0" w:color="auto"/>
        <w:right w:val="none" w:sz="0" w:space="0" w:color="auto"/>
      </w:divBdr>
    </w:div>
    <w:div w:id="466555085">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6974579">
      <w:bodyDiv w:val="1"/>
      <w:marLeft w:val="0"/>
      <w:marRight w:val="0"/>
      <w:marTop w:val="0"/>
      <w:marBottom w:val="0"/>
      <w:divBdr>
        <w:top w:val="none" w:sz="0" w:space="0" w:color="auto"/>
        <w:left w:val="none" w:sz="0" w:space="0" w:color="auto"/>
        <w:bottom w:val="none" w:sz="0" w:space="0" w:color="auto"/>
        <w:right w:val="none" w:sz="0" w:space="0" w:color="auto"/>
      </w:divBdr>
    </w:div>
    <w:div w:id="467941712">
      <w:bodyDiv w:val="1"/>
      <w:marLeft w:val="0"/>
      <w:marRight w:val="0"/>
      <w:marTop w:val="0"/>
      <w:marBottom w:val="0"/>
      <w:divBdr>
        <w:top w:val="none" w:sz="0" w:space="0" w:color="auto"/>
        <w:left w:val="none" w:sz="0" w:space="0" w:color="auto"/>
        <w:bottom w:val="none" w:sz="0" w:space="0" w:color="auto"/>
        <w:right w:val="none" w:sz="0" w:space="0" w:color="auto"/>
      </w:divBdr>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69133239">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1404269">
      <w:bodyDiv w:val="1"/>
      <w:marLeft w:val="0"/>
      <w:marRight w:val="0"/>
      <w:marTop w:val="0"/>
      <w:marBottom w:val="0"/>
      <w:divBdr>
        <w:top w:val="none" w:sz="0" w:space="0" w:color="auto"/>
        <w:left w:val="none" w:sz="0" w:space="0" w:color="auto"/>
        <w:bottom w:val="none" w:sz="0" w:space="0" w:color="auto"/>
        <w:right w:val="none" w:sz="0" w:space="0" w:color="auto"/>
      </w:divBdr>
    </w:div>
    <w:div w:id="474495321">
      <w:bodyDiv w:val="1"/>
      <w:marLeft w:val="0"/>
      <w:marRight w:val="0"/>
      <w:marTop w:val="0"/>
      <w:marBottom w:val="0"/>
      <w:divBdr>
        <w:top w:val="none" w:sz="0" w:space="0" w:color="auto"/>
        <w:left w:val="none" w:sz="0" w:space="0" w:color="auto"/>
        <w:bottom w:val="none" w:sz="0" w:space="0" w:color="auto"/>
        <w:right w:val="none" w:sz="0" w:space="0" w:color="auto"/>
      </w:divBdr>
    </w:div>
    <w:div w:id="475223532">
      <w:bodyDiv w:val="1"/>
      <w:marLeft w:val="0"/>
      <w:marRight w:val="0"/>
      <w:marTop w:val="0"/>
      <w:marBottom w:val="0"/>
      <w:divBdr>
        <w:top w:val="none" w:sz="0" w:space="0" w:color="auto"/>
        <w:left w:val="none" w:sz="0" w:space="0" w:color="auto"/>
        <w:bottom w:val="none" w:sz="0" w:space="0" w:color="auto"/>
        <w:right w:val="none" w:sz="0" w:space="0" w:color="auto"/>
      </w:divBdr>
    </w:div>
    <w:div w:id="476193564">
      <w:bodyDiv w:val="1"/>
      <w:marLeft w:val="0"/>
      <w:marRight w:val="0"/>
      <w:marTop w:val="0"/>
      <w:marBottom w:val="0"/>
      <w:divBdr>
        <w:top w:val="none" w:sz="0" w:space="0" w:color="auto"/>
        <w:left w:val="none" w:sz="0" w:space="0" w:color="auto"/>
        <w:bottom w:val="none" w:sz="0" w:space="0" w:color="auto"/>
        <w:right w:val="none" w:sz="0" w:space="0" w:color="auto"/>
      </w:divBdr>
    </w:div>
    <w:div w:id="478352854">
      <w:bodyDiv w:val="1"/>
      <w:marLeft w:val="0"/>
      <w:marRight w:val="0"/>
      <w:marTop w:val="0"/>
      <w:marBottom w:val="0"/>
      <w:divBdr>
        <w:top w:val="none" w:sz="0" w:space="0" w:color="auto"/>
        <w:left w:val="none" w:sz="0" w:space="0" w:color="auto"/>
        <w:bottom w:val="none" w:sz="0" w:space="0" w:color="auto"/>
        <w:right w:val="none" w:sz="0" w:space="0" w:color="auto"/>
      </w:divBdr>
    </w:div>
    <w:div w:id="478766333">
      <w:bodyDiv w:val="1"/>
      <w:marLeft w:val="0"/>
      <w:marRight w:val="0"/>
      <w:marTop w:val="0"/>
      <w:marBottom w:val="0"/>
      <w:divBdr>
        <w:top w:val="none" w:sz="0" w:space="0" w:color="auto"/>
        <w:left w:val="none" w:sz="0" w:space="0" w:color="auto"/>
        <w:bottom w:val="none" w:sz="0" w:space="0" w:color="auto"/>
        <w:right w:val="none" w:sz="0" w:space="0" w:color="auto"/>
      </w:divBdr>
    </w:div>
    <w:div w:id="481123325">
      <w:bodyDiv w:val="1"/>
      <w:marLeft w:val="0"/>
      <w:marRight w:val="0"/>
      <w:marTop w:val="0"/>
      <w:marBottom w:val="0"/>
      <w:divBdr>
        <w:top w:val="none" w:sz="0" w:space="0" w:color="auto"/>
        <w:left w:val="none" w:sz="0" w:space="0" w:color="auto"/>
        <w:bottom w:val="none" w:sz="0" w:space="0" w:color="auto"/>
        <w:right w:val="none" w:sz="0" w:space="0" w:color="auto"/>
      </w:divBdr>
    </w:div>
    <w:div w:id="483006556">
      <w:bodyDiv w:val="1"/>
      <w:marLeft w:val="0"/>
      <w:marRight w:val="0"/>
      <w:marTop w:val="0"/>
      <w:marBottom w:val="0"/>
      <w:divBdr>
        <w:top w:val="none" w:sz="0" w:space="0" w:color="auto"/>
        <w:left w:val="none" w:sz="0" w:space="0" w:color="auto"/>
        <w:bottom w:val="none" w:sz="0" w:space="0" w:color="auto"/>
        <w:right w:val="none" w:sz="0" w:space="0" w:color="auto"/>
      </w:divBdr>
    </w:div>
    <w:div w:id="483470964">
      <w:bodyDiv w:val="1"/>
      <w:marLeft w:val="0"/>
      <w:marRight w:val="0"/>
      <w:marTop w:val="0"/>
      <w:marBottom w:val="0"/>
      <w:divBdr>
        <w:top w:val="none" w:sz="0" w:space="0" w:color="auto"/>
        <w:left w:val="none" w:sz="0" w:space="0" w:color="auto"/>
        <w:bottom w:val="none" w:sz="0" w:space="0" w:color="auto"/>
        <w:right w:val="none" w:sz="0" w:space="0" w:color="auto"/>
      </w:divBdr>
    </w:div>
    <w:div w:id="484395556">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89635560">
      <w:bodyDiv w:val="1"/>
      <w:marLeft w:val="0"/>
      <w:marRight w:val="0"/>
      <w:marTop w:val="0"/>
      <w:marBottom w:val="0"/>
      <w:divBdr>
        <w:top w:val="none" w:sz="0" w:space="0" w:color="auto"/>
        <w:left w:val="none" w:sz="0" w:space="0" w:color="auto"/>
        <w:bottom w:val="none" w:sz="0" w:space="0" w:color="auto"/>
        <w:right w:val="none" w:sz="0" w:space="0" w:color="auto"/>
      </w:divBdr>
    </w:div>
    <w:div w:id="490144980">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sChild>
    </w:div>
    <w:div w:id="493231144">
      <w:bodyDiv w:val="1"/>
      <w:marLeft w:val="0"/>
      <w:marRight w:val="0"/>
      <w:marTop w:val="0"/>
      <w:marBottom w:val="0"/>
      <w:divBdr>
        <w:top w:val="none" w:sz="0" w:space="0" w:color="auto"/>
        <w:left w:val="none" w:sz="0" w:space="0" w:color="auto"/>
        <w:bottom w:val="none" w:sz="0" w:space="0" w:color="auto"/>
        <w:right w:val="none" w:sz="0" w:space="0" w:color="auto"/>
      </w:divBdr>
    </w:div>
    <w:div w:id="495656328">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8620297">
      <w:bodyDiv w:val="1"/>
      <w:marLeft w:val="0"/>
      <w:marRight w:val="0"/>
      <w:marTop w:val="0"/>
      <w:marBottom w:val="0"/>
      <w:divBdr>
        <w:top w:val="none" w:sz="0" w:space="0" w:color="auto"/>
        <w:left w:val="none" w:sz="0" w:space="0" w:color="auto"/>
        <w:bottom w:val="none" w:sz="0" w:space="0" w:color="auto"/>
        <w:right w:val="none" w:sz="0" w:space="0" w:color="auto"/>
      </w:divBdr>
      <w:divsChild>
        <w:div w:id="2012949664">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00852863">
      <w:bodyDiv w:val="1"/>
      <w:marLeft w:val="0"/>
      <w:marRight w:val="0"/>
      <w:marTop w:val="0"/>
      <w:marBottom w:val="0"/>
      <w:divBdr>
        <w:top w:val="none" w:sz="0" w:space="0" w:color="auto"/>
        <w:left w:val="none" w:sz="0" w:space="0" w:color="auto"/>
        <w:bottom w:val="none" w:sz="0" w:space="0" w:color="auto"/>
        <w:right w:val="none" w:sz="0" w:space="0" w:color="auto"/>
      </w:divBdr>
    </w:div>
    <w:div w:id="502282146">
      <w:bodyDiv w:val="1"/>
      <w:marLeft w:val="0"/>
      <w:marRight w:val="0"/>
      <w:marTop w:val="0"/>
      <w:marBottom w:val="0"/>
      <w:divBdr>
        <w:top w:val="none" w:sz="0" w:space="0" w:color="auto"/>
        <w:left w:val="none" w:sz="0" w:space="0" w:color="auto"/>
        <w:bottom w:val="none" w:sz="0" w:space="0" w:color="auto"/>
        <w:right w:val="none" w:sz="0" w:space="0" w:color="auto"/>
      </w:divBdr>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03402948">
      <w:bodyDiv w:val="1"/>
      <w:marLeft w:val="0"/>
      <w:marRight w:val="0"/>
      <w:marTop w:val="0"/>
      <w:marBottom w:val="0"/>
      <w:divBdr>
        <w:top w:val="none" w:sz="0" w:space="0" w:color="auto"/>
        <w:left w:val="none" w:sz="0" w:space="0" w:color="auto"/>
        <w:bottom w:val="none" w:sz="0" w:space="0" w:color="auto"/>
        <w:right w:val="none" w:sz="0" w:space="0" w:color="auto"/>
      </w:divBdr>
    </w:div>
    <w:div w:id="505831324">
      <w:bodyDiv w:val="1"/>
      <w:marLeft w:val="0"/>
      <w:marRight w:val="0"/>
      <w:marTop w:val="0"/>
      <w:marBottom w:val="0"/>
      <w:divBdr>
        <w:top w:val="none" w:sz="0" w:space="0" w:color="auto"/>
        <w:left w:val="none" w:sz="0" w:space="0" w:color="auto"/>
        <w:bottom w:val="none" w:sz="0" w:space="0" w:color="auto"/>
        <w:right w:val="none" w:sz="0" w:space="0" w:color="auto"/>
      </w:divBdr>
    </w:div>
    <w:div w:id="509369743">
      <w:bodyDiv w:val="1"/>
      <w:marLeft w:val="0"/>
      <w:marRight w:val="0"/>
      <w:marTop w:val="0"/>
      <w:marBottom w:val="0"/>
      <w:divBdr>
        <w:top w:val="none" w:sz="0" w:space="0" w:color="auto"/>
        <w:left w:val="none" w:sz="0" w:space="0" w:color="auto"/>
        <w:bottom w:val="none" w:sz="0" w:space="0" w:color="auto"/>
        <w:right w:val="none" w:sz="0" w:space="0" w:color="auto"/>
      </w:divBdr>
    </w:div>
    <w:div w:id="513299855">
      <w:bodyDiv w:val="1"/>
      <w:marLeft w:val="0"/>
      <w:marRight w:val="0"/>
      <w:marTop w:val="0"/>
      <w:marBottom w:val="0"/>
      <w:divBdr>
        <w:top w:val="none" w:sz="0" w:space="0" w:color="auto"/>
        <w:left w:val="none" w:sz="0" w:space="0" w:color="auto"/>
        <w:bottom w:val="none" w:sz="0" w:space="0" w:color="auto"/>
        <w:right w:val="none" w:sz="0" w:space="0" w:color="auto"/>
      </w:divBdr>
    </w:div>
    <w:div w:id="514073945">
      <w:bodyDiv w:val="1"/>
      <w:marLeft w:val="0"/>
      <w:marRight w:val="0"/>
      <w:marTop w:val="0"/>
      <w:marBottom w:val="0"/>
      <w:divBdr>
        <w:top w:val="none" w:sz="0" w:space="0" w:color="auto"/>
        <w:left w:val="none" w:sz="0" w:space="0" w:color="auto"/>
        <w:bottom w:val="none" w:sz="0" w:space="0" w:color="auto"/>
        <w:right w:val="none" w:sz="0" w:space="0" w:color="auto"/>
      </w:divBdr>
    </w:div>
    <w:div w:id="518394059">
      <w:bodyDiv w:val="1"/>
      <w:marLeft w:val="0"/>
      <w:marRight w:val="0"/>
      <w:marTop w:val="0"/>
      <w:marBottom w:val="0"/>
      <w:divBdr>
        <w:top w:val="none" w:sz="0" w:space="0" w:color="auto"/>
        <w:left w:val="none" w:sz="0" w:space="0" w:color="auto"/>
        <w:bottom w:val="none" w:sz="0" w:space="0" w:color="auto"/>
        <w:right w:val="none" w:sz="0" w:space="0" w:color="auto"/>
      </w:divBdr>
    </w:div>
    <w:div w:id="518467818">
      <w:bodyDiv w:val="1"/>
      <w:marLeft w:val="0"/>
      <w:marRight w:val="0"/>
      <w:marTop w:val="0"/>
      <w:marBottom w:val="0"/>
      <w:divBdr>
        <w:top w:val="none" w:sz="0" w:space="0" w:color="auto"/>
        <w:left w:val="none" w:sz="0" w:space="0" w:color="auto"/>
        <w:bottom w:val="none" w:sz="0" w:space="0" w:color="auto"/>
        <w:right w:val="none" w:sz="0" w:space="0" w:color="auto"/>
      </w:divBdr>
    </w:div>
    <w:div w:id="518737193">
      <w:bodyDiv w:val="1"/>
      <w:marLeft w:val="0"/>
      <w:marRight w:val="0"/>
      <w:marTop w:val="0"/>
      <w:marBottom w:val="0"/>
      <w:divBdr>
        <w:top w:val="none" w:sz="0" w:space="0" w:color="auto"/>
        <w:left w:val="none" w:sz="0" w:space="0" w:color="auto"/>
        <w:bottom w:val="none" w:sz="0" w:space="0" w:color="auto"/>
        <w:right w:val="none" w:sz="0" w:space="0" w:color="auto"/>
      </w:divBdr>
      <w:divsChild>
        <w:div w:id="660278817">
          <w:marLeft w:val="0"/>
          <w:marRight w:val="0"/>
          <w:marTop w:val="0"/>
          <w:marBottom w:val="0"/>
          <w:divBdr>
            <w:top w:val="none" w:sz="0" w:space="0" w:color="auto"/>
            <w:left w:val="none" w:sz="0" w:space="0" w:color="auto"/>
            <w:bottom w:val="none" w:sz="0" w:space="0" w:color="auto"/>
            <w:right w:val="none" w:sz="0" w:space="0" w:color="auto"/>
          </w:divBdr>
          <w:divsChild>
            <w:div w:id="411588288">
              <w:marLeft w:val="0"/>
              <w:marRight w:val="0"/>
              <w:marTop w:val="0"/>
              <w:marBottom w:val="0"/>
              <w:divBdr>
                <w:top w:val="none" w:sz="0" w:space="0" w:color="auto"/>
                <w:left w:val="none" w:sz="0" w:space="0" w:color="auto"/>
                <w:bottom w:val="none" w:sz="0" w:space="0" w:color="auto"/>
                <w:right w:val="none" w:sz="0" w:space="0" w:color="auto"/>
              </w:divBdr>
              <w:divsChild>
                <w:div w:id="1012418796">
                  <w:marLeft w:val="0"/>
                  <w:marRight w:val="0"/>
                  <w:marTop w:val="0"/>
                  <w:marBottom w:val="0"/>
                  <w:divBdr>
                    <w:top w:val="none" w:sz="0" w:space="0" w:color="auto"/>
                    <w:left w:val="none" w:sz="0" w:space="0" w:color="auto"/>
                    <w:bottom w:val="none" w:sz="0" w:space="0" w:color="auto"/>
                    <w:right w:val="none" w:sz="0" w:space="0" w:color="auto"/>
                  </w:divBdr>
                  <w:divsChild>
                    <w:div w:id="1479034721">
                      <w:marLeft w:val="0"/>
                      <w:marRight w:val="0"/>
                      <w:marTop w:val="0"/>
                      <w:marBottom w:val="0"/>
                      <w:divBdr>
                        <w:top w:val="none" w:sz="0" w:space="0" w:color="auto"/>
                        <w:left w:val="none" w:sz="0" w:space="0" w:color="auto"/>
                        <w:bottom w:val="none" w:sz="0" w:space="0" w:color="auto"/>
                        <w:right w:val="none" w:sz="0" w:space="0" w:color="auto"/>
                      </w:divBdr>
                    </w:div>
                    <w:div w:id="764963342">
                      <w:marLeft w:val="0"/>
                      <w:marRight w:val="0"/>
                      <w:marTop w:val="0"/>
                      <w:marBottom w:val="0"/>
                      <w:divBdr>
                        <w:top w:val="none" w:sz="0" w:space="0" w:color="auto"/>
                        <w:left w:val="none" w:sz="0" w:space="0" w:color="auto"/>
                        <w:bottom w:val="none" w:sz="0" w:space="0" w:color="auto"/>
                        <w:right w:val="none" w:sz="0" w:space="0" w:color="auto"/>
                      </w:divBdr>
                      <w:divsChild>
                        <w:div w:id="191785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942179">
      <w:bodyDiv w:val="1"/>
      <w:marLeft w:val="0"/>
      <w:marRight w:val="0"/>
      <w:marTop w:val="0"/>
      <w:marBottom w:val="0"/>
      <w:divBdr>
        <w:top w:val="none" w:sz="0" w:space="0" w:color="auto"/>
        <w:left w:val="none" w:sz="0" w:space="0" w:color="auto"/>
        <w:bottom w:val="none" w:sz="0" w:space="0" w:color="auto"/>
        <w:right w:val="none" w:sz="0" w:space="0" w:color="auto"/>
      </w:divBdr>
    </w:div>
    <w:div w:id="523861338">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1453792">
      <w:bodyDiv w:val="1"/>
      <w:marLeft w:val="0"/>
      <w:marRight w:val="0"/>
      <w:marTop w:val="0"/>
      <w:marBottom w:val="0"/>
      <w:divBdr>
        <w:top w:val="none" w:sz="0" w:space="0" w:color="auto"/>
        <w:left w:val="none" w:sz="0" w:space="0" w:color="auto"/>
        <w:bottom w:val="none" w:sz="0" w:space="0" w:color="auto"/>
        <w:right w:val="none" w:sz="0" w:space="0" w:color="auto"/>
      </w:divBdr>
    </w:div>
    <w:div w:id="532570675">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5238085">
      <w:bodyDiv w:val="1"/>
      <w:marLeft w:val="0"/>
      <w:marRight w:val="0"/>
      <w:marTop w:val="0"/>
      <w:marBottom w:val="0"/>
      <w:divBdr>
        <w:top w:val="none" w:sz="0" w:space="0" w:color="auto"/>
        <w:left w:val="none" w:sz="0" w:space="0" w:color="auto"/>
        <w:bottom w:val="none" w:sz="0" w:space="0" w:color="auto"/>
        <w:right w:val="none" w:sz="0" w:space="0" w:color="auto"/>
      </w:divBdr>
      <w:divsChild>
        <w:div w:id="581990099">
          <w:marLeft w:val="0"/>
          <w:marRight w:val="0"/>
          <w:marTop w:val="0"/>
          <w:marBottom w:val="0"/>
          <w:divBdr>
            <w:top w:val="none" w:sz="0" w:space="0" w:color="auto"/>
            <w:left w:val="none" w:sz="0" w:space="0" w:color="auto"/>
            <w:bottom w:val="none" w:sz="0" w:space="0" w:color="auto"/>
            <w:right w:val="none" w:sz="0" w:space="0" w:color="auto"/>
          </w:divBdr>
          <w:divsChild>
            <w:div w:id="538589109">
              <w:marLeft w:val="0"/>
              <w:marRight w:val="0"/>
              <w:marTop w:val="0"/>
              <w:marBottom w:val="0"/>
              <w:divBdr>
                <w:top w:val="none" w:sz="0" w:space="0" w:color="auto"/>
                <w:left w:val="none" w:sz="0" w:space="0" w:color="auto"/>
                <w:bottom w:val="none" w:sz="0" w:space="0" w:color="auto"/>
                <w:right w:val="none" w:sz="0" w:space="0" w:color="auto"/>
              </w:divBdr>
            </w:div>
            <w:div w:id="968632898">
              <w:marLeft w:val="0"/>
              <w:marRight w:val="0"/>
              <w:marTop w:val="0"/>
              <w:marBottom w:val="0"/>
              <w:divBdr>
                <w:top w:val="none" w:sz="0" w:space="0" w:color="auto"/>
                <w:left w:val="none" w:sz="0" w:space="0" w:color="auto"/>
                <w:bottom w:val="none" w:sz="0" w:space="0" w:color="auto"/>
                <w:right w:val="none" w:sz="0" w:space="0" w:color="auto"/>
              </w:divBdr>
            </w:div>
            <w:div w:id="1056205216">
              <w:marLeft w:val="0"/>
              <w:marRight w:val="0"/>
              <w:marTop w:val="0"/>
              <w:marBottom w:val="0"/>
              <w:divBdr>
                <w:top w:val="none" w:sz="0" w:space="0" w:color="auto"/>
                <w:left w:val="none" w:sz="0" w:space="0" w:color="auto"/>
                <w:bottom w:val="none" w:sz="0" w:space="0" w:color="auto"/>
                <w:right w:val="none" w:sz="0" w:space="0" w:color="auto"/>
              </w:divBdr>
            </w:div>
            <w:div w:id="1040281409">
              <w:marLeft w:val="0"/>
              <w:marRight w:val="0"/>
              <w:marTop w:val="0"/>
              <w:marBottom w:val="0"/>
              <w:divBdr>
                <w:top w:val="none" w:sz="0" w:space="0" w:color="auto"/>
                <w:left w:val="none" w:sz="0" w:space="0" w:color="auto"/>
                <w:bottom w:val="none" w:sz="0" w:space="0" w:color="auto"/>
                <w:right w:val="none" w:sz="0" w:space="0" w:color="auto"/>
              </w:divBdr>
            </w:div>
            <w:div w:id="1115443659">
              <w:marLeft w:val="0"/>
              <w:marRight w:val="0"/>
              <w:marTop w:val="0"/>
              <w:marBottom w:val="0"/>
              <w:divBdr>
                <w:top w:val="none" w:sz="0" w:space="0" w:color="auto"/>
                <w:left w:val="none" w:sz="0" w:space="0" w:color="auto"/>
                <w:bottom w:val="none" w:sz="0" w:space="0" w:color="auto"/>
                <w:right w:val="none" w:sz="0" w:space="0" w:color="auto"/>
              </w:divBdr>
            </w:div>
            <w:div w:id="157309205">
              <w:marLeft w:val="0"/>
              <w:marRight w:val="0"/>
              <w:marTop w:val="0"/>
              <w:marBottom w:val="0"/>
              <w:divBdr>
                <w:top w:val="none" w:sz="0" w:space="0" w:color="auto"/>
                <w:left w:val="none" w:sz="0" w:space="0" w:color="auto"/>
                <w:bottom w:val="none" w:sz="0" w:space="0" w:color="auto"/>
                <w:right w:val="none" w:sz="0" w:space="0" w:color="auto"/>
              </w:divBdr>
            </w:div>
            <w:div w:id="584413378">
              <w:marLeft w:val="0"/>
              <w:marRight w:val="0"/>
              <w:marTop w:val="0"/>
              <w:marBottom w:val="0"/>
              <w:divBdr>
                <w:top w:val="none" w:sz="0" w:space="0" w:color="auto"/>
                <w:left w:val="none" w:sz="0" w:space="0" w:color="auto"/>
                <w:bottom w:val="none" w:sz="0" w:space="0" w:color="auto"/>
                <w:right w:val="none" w:sz="0" w:space="0" w:color="auto"/>
              </w:divBdr>
            </w:div>
            <w:div w:id="1779523194">
              <w:marLeft w:val="0"/>
              <w:marRight w:val="0"/>
              <w:marTop w:val="0"/>
              <w:marBottom w:val="0"/>
              <w:divBdr>
                <w:top w:val="none" w:sz="0" w:space="0" w:color="auto"/>
                <w:left w:val="none" w:sz="0" w:space="0" w:color="auto"/>
                <w:bottom w:val="none" w:sz="0" w:space="0" w:color="auto"/>
                <w:right w:val="none" w:sz="0" w:space="0" w:color="auto"/>
              </w:divBdr>
            </w:div>
            <w:div w:id="413165166">
              <w:marLeft w:val="0"/>
              <w:marRight w:val="0"/>
              <w:marTop w:val="0"/>
              <w:marBottom w:val="0"/>
              <w:divBdr>
                <w:top w:val="none" w:sz="0" w:space="0" w:color="auto"/>
                <w:left w:val="none" w:sz="0" w:space="0" w:color="auto"/>
                <w:bottom w:val="none" w:sz="0" w:space="0" w:color="auto"/>
                <w:right w:val="none" w:sz="0" w:space="0" w:color="auto"/>
              </w:divBdr>
            </w:div>
            <w:div w:id="1000548496">
              <w:marLeft w:val="0"/>
              <w:marRight w:val="0"/>
              <w:marTop w:val="0"/>
              <w:marBottom w:val="0"/>
              <w:divBdr>
                <w:top w:val="none" w:sz="0" w:space="0" w:color="auto"/>
                <w:left w:val="none" w:sz="0" w:space="0" w:color="auto"/>
                <w:bottom w:val="none" w:sz="0" w:space="0" w:color="auto"/>
                <w:right w:val="none" w:sz="0" w:space="0" w:color="auto"/>
              </w:divBdr>
            </w:div>
            <w:div w:id="1125154612">
              <w:marLeft w:val="0"/>
              <w:marRight w:val="0"/>
              <w:marTop w:val="0"/>
              <w:marBottom w:val="0"/>
              <w:divBdr>
                <w:top w:val="none" w:sz="0" w:space="0" w:color="auto"/>
                <w:left w:val="none" w:sz="0" w:space="0" w:color="auto"/>
                <w:bottom w:val="none" w:sz="0" w:space="0" w:color="auto"/>
                <w:right w:val="none" w:sz="0" w:space="0" w:color="auto"/>
              </w:divBdr>
            </w:div>
            <w:div w:id="222063509">
              <w:marLeft w:val="0"/>
              <w:marRight w:val="0"/>
              <w:marTop w:val="0"/>
              <w:marBottom w:val="0"/>
              <w:divBdr>
                <w:top w:val="none" w:sz="0" w:space="0" w:color="auto"/>
                <w:left w:val="none" w:sz="0" w:space="0" w:color="auto"/>
                <w:bottom w:val="none" w:sz="0" w:space="0" w:color="auto"/>
                <w:right w:val="none" w:sz="0" w:space="0" w:color="auto"/>
              </w:divBdr>
            </w:div>
            <w:div w:id="1286621627">
              <w:marLeft w:val="0"/>
              <w:marRight w:val="0"/>
              <w:marTop w:val="0"/>
              <w:marBottom w:val="0"/>
              <w:divBdr>
                <w:top w:val="none" w:sz="0" w:space="0" w:color="auto"/>
                <w:left w:val="none" w:sz="0" w:space="0" w:color="auto"/>
                <w:bottom w:val="none" w:sz="0" w:space="0" w:color="auto"/>
                <w:right w:val="none" w:sz="0" w:space="0" w:color="auto"/>
              </w:divBdr>
            </w:div>
            <w:div w:id="499388134">
              <w:marLeft w:val="0"/>
              <w:marRight w:val="0"/>
              <w:marTop w:val="0"/>
              <w:marBottom w:val="0"/>
              <w:divBdr>
                <w:top w:val="none" w:sz="0" w:space="0" w:color="auto"/>
                <w:left w:val="none" w:sz="0" w:space="0" w:color="auto"/>
                <w:bottom w:val="none" w:sz="0" w:space="0" w:color="auto"/>
                <w:right w:val="none" w:sz="0" w:space="0" w:color="auto"/>
              </w:divBdr>
            </w:div>
            <w:div w:id="171649306">
              <w:marLeft w:val="0"/>
              <w:marRight w:val="0"/>
              <w:marTop w:val="0"/>
              <w:marBottom w:val="0"/>
              <w:divBdr>
                <w:top w:val="none" w:sz="0" w:space="0" w:color="auto"/>
                <w:left w:val="none" w:sz="0" w:space="0" w:color="auto"/>
                <w:bottom w:val="none" w:sz="0" w:space="0" w:color="auto"/>
                <w:right w:val="none" w:sz="0" w:space="0" w:color="auto"/>
              </w:divBdr>
            </w:div>
            <w:div w:id="1316570781">
              <w:marLeft w:val="0"/>
              <w:marRight w:val="0"/>
              <w:marTop w:val="0"/>
              <w:marBottom w:val="0"/>
              <w:divBdr>
                <w:top w:val="none" w:sz="0" w:space="0" w:color="auto"/>
                <w:left w:val="none" w:sz="0" w:space="0" w:color="auto"/>
                <w:bottom w:val="none" w:sz="0" w:space="0" w:color="auto"/>
                <w:right w:val="none" w:sz="0" w:space="0" w:color="auto"/>
              </w:divBdr>
            </w:div>
            <w:div w:id="548153243">
              <w:marLeft w:val="0"/>
              <w:marRight w:val="0"/>
              <w:marTop w:val="0"/>
              <w:marBottom w:val="0"/>
              <w:divBdr>
                <w:top w:val="none" w:sz="0" w:space="0" w:color="auto"/>
                <w:left w:val="none" w:sz="0" w:space="0" w:color="auto"/>
                <w:bottom w:val="none" w:sz="0" w:space="0" w:color="auto"/>
                <w:right w:val="none" w:sz="0" w:space="0" w:color="auto"/>
              </w:divBdr>
            </w:div>
            <w:div w:id="134032269">
              <w:marLeft w:val="0"/>
              <w:marRight w:val="0"/>
              <w:marTop w:val="0"/>
              <w:marBottom w:val="0"/>
              <w:divBdr>
                <w:top w:val="none" w:sz="0" w:space="0" w:color="auto"/>
                <w:left w:val="none" w:sz="0" w:space="0" w:color="auto"/>
                <w:bottom w:val="none" w:sz="0" w:space="0" w:color="auto"/>
                <w:right w:val="none" w:sz="0" w:space="0" w:color="auto"/>
              </w:divBdr>
            </w:div>
            <w:div w:id="1613439954">
              <w:marLeft w:val="0"/>
              <w:marRight w:val="0"/>
              <w:marTop w:val="0"/>
              <w:marBottom w:val="0"/>
              <w:divBdr>
                <w:top w:val="none" w:sz="0" w:space="0" w:color="auto"/>
                <w:left w:val="none" w:sz="0" w:space="0" w:color="auto"/>
                <w:bottom w:val="none" w:sz="0" w:space="0" w:color="auto"/>
                <w:right w:val="none" w:sz="0" w:space="0" w:color="auto"/>
              </w:divBdr>
            </w:div>
            <w:div w:id="1140728033">
              <w:marLeft w:val="0"/>
              <w:marRight w:val="0"/>
              <w:marTop w:val="0"/>
              <w:marBottom w:val="0"/>
              <w:divBdr>
                <w:top w:val="none" w:sz="0" w:space="0" w:color="auto"/>
                <w:left w:val="none" w:sz="0" w:space="0" w:color="auto"/>
                <w:bottom w:val="none" w:sz="0" w:space="0" w:color="auto"/>
                <w:right w:val="none" w:sz="0" w:space="0" w:color="auto"/>
              </w:divBdr>
            </w:div>
            <w:div w:id="1993748239">
              <w:marLeft w:val="0"/>
              <w:marRight w:val="0"/>
              <w:marTop w:val="0"/>
              <w:marBottom w:val="0"/>
              <w:divBdr>
                <w:top w:val="none" w:sz="0" w:space="0" w:color="auto"/>
                <w:left w:val="none" w:sz="0" w:space="0" w:color="auto"/>
                <w:bottom w:val="none" w:sz="0" w:space="0" w:color="auto"/>
                <w:right w:val="none" w:sz="0" w:space="0" w:color="auto"/>
              </w:divBdr>
            </w:div>
            <w:div w:id="1660185093">
              <w:marLeft w:val="0"/>
              <w:marRight w:val="0"/>
              <w:marTop w:val="0"/>
              <w:marBottom w:val="0"/>
              <w:divBdr>
                <w:top w:val="none" w:sz="0" w:space="0" w:color="auto"/>
                <w:left w:val="none" w:sz="0" w:space="0" w:color="auto"/>
                <w:bottom w:val="none" w:sz="0" w:space="0" w:color="auto"/>
                <w:right w:val="none" w:sz="0" w:space="0" w:color="auto"/>
              </w:divBdr>
            </w:div>
            <w:div w:id="1986398312">
              <w:marLeft w:val="0"/>
              <w:marRight w:val="0"/>
              <w:marTop w:val="0"/>
              <w:marBottom w:val="0"/>
              <w:divBdr>
                <w:top w:val="none" w:sz="0" w:space="0" w:color="auto"/>
                <w:left w:val="none" w:sz="0" w:space="0" w:color="auto"/>
                <w:bottom w:val="none" w:sz="0" w:space="0" w:color="auto"/>
                <w:right w:val="none" w:sz="0" w:space="0" w:color="auto"/>
              </w:divBdr>
            </w:div>
            <w:div w:id="155728758">
              <w:marLeft w:val="0"/>
              <w:marRight w:val="0"/>
              <w:marTop w:val="0"/>
              <w:marBottom w:val="0"/>
              <w:divBdr>
                <w:top w:val="none" w:sz="0" w:space="0" w:color="auto"/>
                <w:left w:val="none" w:sz="0" w:space="0" w:color="auto"/>
                <w:bottom w:val="none" w:sz="0" w:space="0" w:color="auto"/>
                <w:right w:val="none" w:sz="0" w:space="0" w:color="auto"/>
              </w:divBdr>
            </w:div>
            <w:div w:id="97035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8662444">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6919533">
      <w:bodyDiv w:val="1"/>
      <w:marLeft w:val="0"/>
      <w:marRight w:val="0"/>
      <w:marTop w:val="0"/>
      <w:marBottom w:val="0"/>
      <w:divBdr>
        <w:top w:val="none" w:sz="0" w:space="0" w:color="auto"/>
        <w:left w:val="none" w:sz="0" w:space="0" w:color="auto"/>
        <w:bottom w:val="none" w:sz="0" w:space="0" w:color="auto"/>
        <w:right w:val="none" w:sz="0" w:space="0" w:color="auto"/>
      </w:divBdr>
      <w:divsChild>
        <w:div w:id="43648098">
          <w:marLeft w:val="150"/>
          <w:marRight w:val="0"/>
          <w:marTop w:val="225"/>
          <w:marBottom w:val="0"/>
          <w:divBdr>
            <w:top w:val="none" w:sz="0" w:space="0" w:color="auto"/>
            <w:left w:val="none" w:sz="0" w:space="0" w:color="auto"/>
            <w:bottom w:val="none" w:sz="0" w:space="0" w:color="auto"/>
            <w:right w:val="none" w:sz="0" w:space="0" w:color="auto"/>
          </w:divBdr>
          <w:divsChild>
            <w:div w:id="547377551">
              <w:marLeft w:val="0"/>
              <w:marRight w:val="0"/>
              <w:marTop w:val="0"/>
              <w:marBottom w:val="0"/>
              <w:divBdr>
                <w:top w:val="none" w:sz="0" w:space="0" w:color="auto"/>
                <w:left w:val="none" w:sz="0" w:space="0" w:color="auto"/>
                <w:bottom w:val="none" w:sz="0" w:space="0" w:color="auto"/>
                <w:right w:val="none" w:sz="0" w:space="0" w:color="auto"/>
              </w:divBdr>
              <w:divsChild>
                <w:div w:id="639307871">
                  <w:marLeft w:val="0"/>
                  <w:marRight w:val="0"/>
                  <w:marTop w:val="0"/>
                  <w:marBottom w:val="0"/>
                  <w:divBdr>
                    <w:top w:val="none" w:sz="0" w:space="0" w:color="auto"/>
                    <w:left w:val="none" w:sz="0" w:space="0" w:color="auto"/>
                    <w:bottom w:val="none" w:sz="0" w:space="0" w:color="auto"/>
                    <w:right w:val="none" w:sz="0" w:space="0" w:color="auto"/>
                  </w:divBdr>
                  <w:divsChild>
                    <w:div w:id="1414739747">
                      <w:marLeft w:val="0"/>
                      <w:marRight w:val="0"/>
                      <w:marTop w:val="0"/>
                      <w:marBottom w:val="120"/>
                      <w:divBdr>
                        <w:top w:val="single" w:sz="6" w:space="0" w:color="D5DDC6"/>
                        <w:left w:val="single" w:sz="6" w:space="0" w:color="D5DDC6"/>
                        <w:bottom w:val="single" w:sz="6" w:space="0" w:color="D5DDC6"/>
                        <w:right w:val="single" w:sz="6" w:space="0" w:color="D5DDC6"/>
                      </w:divBdr>
                    </w:div>
                    <w:div w:id="555968328">
                      <w:marLeft w:val="0"/>
                      <w:marRight w:val="0"/>
                      <w:marTop w:val="0"/>
                      <w:marBottom w:val="120"/>
                      <w:divBdr>
                        <w:top w:val="single" w:sz="6" w:space="0" w:color="D5DDC6"/>
                        <w:left w:val="single" w:sz="6" w:space="0" w:color="D5DDC6"/>
                        <w:bottom w:val="single" w:sz="6" w:space="0" w:color="D5DDC6"/>
                        <w:right w:val="single" w:sz="6" w:space="0" w:color="D5DDC6"/>
                      </w:divBdr>
                    </w:div>
                    <w:div w:id="351147228">
                      <w:marLeft w:val="0"/>
                      <w:marRight w:val="0"/>
                      <w:marTop w:val="0"/>
                      <w:marBottom w:val="120"/>
                      <w:divBdr>
                        <w:top w:val="single" w:sz="6" w:space="0" w:color="D5DDC6"/>
                        <w:left w:val="single" w:sz="6" w:space="0" w:color="D5DDC6"/>
                        <w:bottom w:val="single" w:sz="6" w:space="0" w:color="D5DDC6"/>
                        <w:right w:val="single" w:sz="6" w:space="0" w:color="D5DDC6"/>
                      </w:divBdr>
                    </w:div>
                    <w:div w:id="1037896303">
                      <w:marLeft w:val="0"/>
                      <w:marRight w:val="0"/>
                      <w:marTop w:val="0"/>
                      <w:marBottom w:val="120"/>
                      <w:divBdr>
                        <w:top w:val="single" w:sz="6" w:space="0" w:color="D5DDC6"/>
                        <w:left w:val="single" w:sz="6" w:space="0" w:color="D5DDC6"/>
                        <w:bottom w:val="single" w:sz="6" w:space="0" w:color="D5DDC6"/>
                        <w:right w:val="single" w:sz="6" w:space="0" w:color="D5DDC6"/>
                      </w:divBdr>
                    </w:div>
                    <w:div w:id="861240269">
                      <w:marLeft w:val="0"/>
                      <w:marRight w:val="0"/>
                      <w:marTop w:val="0"/>
                      <w:marBottom w:val="120"/>
                      <w:divBdr>
                        <w:top w:val="single" w:sz="6" w:space="0" w:color="D5DDC6"/>
                        <w:left w:val="single" w:sz="6" w:space="0" w:color="D5DDC6"/>
                        <w:bottom w:val="single" w:sz="6" w:space="0" w:color="D5DDC6"/>
                        <w:right w:val="single" w:sz="6" w:space="0" w:color="D5DDC6"/>
                      </w:divBdr>
                    </w:div>
                    <w:div w:id="631405488">
                      <w:marLeft w:val="0"/>
                      <w:marRight w:val="0"/>
                      <w:marTop w:val="0"/>
                      <w:marBottom w:val="120"/>
                      <w:divBdr>
                        <w:top w:val="single" w:sz="6" w:space="0" w:color="D5DDC6"/>
                        <w:left w:val="single" w:sz="6" w:space="0" w:color="D5DDC6"/>
                        <w:bottom w:val="single" w:sz="6" w:space="0" w:color="D5DDC6"/>
                        <w:right w:val="single" w:sz="6" w:space="0" w:color="D5DDC6"/>
                      </w:divBdr>
                    </w:div>
                    <w:div w:id="1224826225">
                      <w:marLeft w:val="0"/>
                      <w:marRight w:val="0"/>
                      <w:marTop w:val="150"/>
                      <w:marBottom w:val="0"/>
                      <w:divBdr>
                        <w:top w:val="single" w:sz="12" w:space="0" w:color="FFC0CB"/>
                        <w:left w:val="single" w:sz="12" w:space="0" w:color="FFC0CB"/>
                        <w:bottom w:val="single" w:sz="12" w:space="0" w:color="FFC0CB"/>
                        <w:right w:val="single" w:sz="12" w:space="0" w:color="FFC0CB"/>
                      </w:divBdr>
                    </w:div>
                    <w:div w:id="15869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729548">
          <w:marLeft w:val="150"/>
          <w:marRight w:val="0"/>
          <w:marTop w:val="150"/>
          <w:marBottom w:val="0"/>
          <w:divBdr>
            <w:top w:val="none" w:sz="0" w:space="0" w:color="auto"/>
            <w:left w:val="none" w:sz="0" w:space="0" w:color="auto"/>
            <w:bottom w:val="none" w:sz="0" w:space="0" w:color="auto"/>
            <w:right w:val="none" w:sz="0" w:space="0" w:color="auto"/>
          </w:divBdr>
        </w:div>
      </w:divsChild>
    </w:div>
    <w:div w:id="548493895">
      <w:bodyDiv w:val="1"/>
      <w:marLeft w:val="0"/>
      <w:marRight w:val="0"/>
      <w:marTop w:val="0"/>
      <w:marBottom w:val="0"/>
      <w:divBdr>
        <w:top w:val="none" w:sz="0" w:space="0" w:color="auto"/>
        <w:left w:val="none" w:sz="0" w:space="0" w:color="auto"/>
        <w:bottom w:val="none" w:sz="0" w:space="0" w:color="auto"/>
        <w:right w:val="none" w:sz="0" w:space="0" w:color="auto"/>
      </w:divBdr>
    </w:div>
    <w:div w:id="548762657">
      <w:bodyDiv w:val="1"/>
      <w:marLeft w:val="0"/>
      <w:marRight w:val="0"/>
      <w:marTop w:val="0"/>
      <w:marBottom w:val="0"/>
      <w:divBdr>
        <w:top w:val="none" w:sz="0" w:space="0" w:color="auto"/>
        <w:left w:val="none" w:sz="0" w:space="0" w:color="auto"/>
        <w:bottom w:val="none" w:sz="0" w:space="0" w:color="auto"/>
        <w:right w:val="none" w:sz="0" w:space="0" w:color="auto"/>
      </w:divBdr>
    </w:div>
    <w:div w:id="549338788">
      <w:bodyDiv w:val="1"/>
      <w:marLeft w:val="0"/>
      <w:marRight w:val="0"/>
      <w:marTop w:val="0"/>
      <w:marBottom w:val="0"/>
      <w:divBdr>
        <w:top w:val="none" w:sz="0" w:space="0" w:color="auto"/>
        <w:left w:val="none" w:sz="0" w:space="0" w:color="auto"/>
        <w:bottom w:val="none" w:sz="0" w:space="0" w:color="auto"/>
        <w:right w:val="none" w:sz="0" w:space="0" w:color="auto"/>
      </w:divBdr>
    </w:div>
    <w:div w:id="549339955">
      <w:bodyDiv w:val="1"/>
      <w:marLeft w:val="0"/>
      <w:marRight w:val="0"/>
      <w:marTop w:val="0"/>
      <w:marBottom w:val="0"/>
      <w:divBdr>
        <w:top w:val="none" w:sz="0" w:space="0" w:color="auto"/>
        <w:left w:val="none" w:sz="0" w:space="0" w:color="auto"/>
        <w:bottom w:val="none" w:sz="0" w:space="0" w:color="auto"/>
        <w:right w:val="none" w:sz="0" w:space="0" w:color="auto"/>
      </w:divBdr>
      <w:divsChild>
        <w:div w:id="1906405608">
          <w:marLeft w:val="0"/>
          <w:marRight w:val="0"/>
          <w:marTop w:val="0"/>
          <w:marBottom w:val="0"/>
          <w:divBdr>
            <w:top w:val="none" w:sz="0" w:space="0" w:color="auto"/>
            <w:left w:val="none" w:sz="0" w:space="0" w:color="auto"/>
            <w:bottom w:val="none" w:sz="0" w:space="0" w:color="auto"/>
            <w:right w:val="none" w:sz="0" w:space="0" w:color="auto"/>
          </w:divBdr>
        </w:div>
      </w:divsChild>
    </w:div>
    <w:div w:id="549877877">
      <w:bodyDiv w:val="1"/>
      <w:marLeft w:val="0"/>
      <w:marRight w:val="0"/>
      <w:marTop w:val="0"/>
      <w:marBottom w:val="0"/>
      <w:divBdr>
        <w:top w:val="none" w:sz="0" w:space="0" w:color="auto"/>
        <w:left w:val="none" w:sz="0" w:space="0" w:color="auto"/>
        <w:bottom w:val="none" w:sz="0" w:space="0" w:color="auto"/>
        <w:right w:val="none" w:sz="0" w:space="0" w:color="auto"/>
      </w:divBdr>
    </w:div>
    <w:div w:id="550119895">
      <w:bodyDiv w:val="1"/>
      <w:marLeft w:val="0"/>
      <w:marRight w:val="0"/>
      <w:marTop w:val="0"/>
      <w:marBottom w:val="0"/>
      <w:divBdr>
        <w:top w:val="none" w:sz="0" w:space="0" w:color="auto"/>
        <w:left w:val="none" w:sz="0" w:space="0" w:color="auto"/>
        <w:bottom w:val="none" w:sz="0" w:space="0" w:color="auto"/>
        <w:right w:val="none" w:sz="0" w:space="0" w:color="auto"/>
      </w:divBdr>
    </w:div>
    <w:div w:id="555044740">
      <w:bodyDiv w:val="1"/>
      <w:marLeft w:val="0"/>
      <w:marRight w:val="0"/>
      <w:marTop w:val="0"/>
      <w:marBottom w:val="0"/>
      <w:divBdr>
        <w:top w:val="none" w:sz="0" w:space="0" w:color="auto"/>
        <w:left w:val="none" w:sz="0" w:space="0" w:color="auto"/>
        <w:bottom w:val="none" w:sz="0" w:space="0" w:color="auto"/>
        <w:right w:val="none" w:sz="0" w:space="0" w:color="auto"/>
      </w:divBdr>
    </w:div>
    <w:div w:id="555318980">
      <w:bodyDiv w:val="1"/>
      <w:marLeft w:val="0"/>
      <w:marRight w:val="0"/>
      <w:marTop w:val="0"/>
      <w:marBottom w:val="0"/>
      <w:divBdr>
        <w:top w:val="none" w:sz="0" w:space="0" w:color="auto"/>
        <w:left w:val="none" w:sz="0" w:space="0" w:color="auto"/>
        <w:bottom w:val="none" w:sz="0" w:space="0" w:color="auto"/>
        <w:right w:val="none" w:sz="0" w:space="0" w:color="auto"/>
      </w:divBdr>
    </w:div>
    <w:div w:id="556817916">
      <w:bodyDiv w:val="1"/>
      <w:marLeft w:val="0"/>
      <w:marRight w:val="0"/>
      <w:marTop w:val="0"/>
      <w:marBottom w:val="0"/>
      <w:divBdr>
        <w:top w:val="none" w:sz="0" w:space="0" w:color="auto"/>
        <w:left w:val="none" w:sz="0" w:space="0" w:color="auto"/>
        <w:bottom w:val="none" w:sz="0" w:space="0" w:color="auto"/>
        <w:right w:val="none" w:sz="0" w:space="0" w:color="auto"/>
      </w:divBdr>
    </w:div>
    <w:div w:id="557134746">
      <w:bodyDiv w:val="1"/>
      <w:marLeft w:val="0"/>
      <w:marRight w:val="0"/>
      <w:marTop w:val="0"/>
      <w:marBottom w:val="0"/>
      <w:divBdr>
        <w:top w:val="none" w:sz="0" w:space="0" w:color="auto"/>
        <w:left w:val="none" w:sz="0" w:space="0" w:color="auto"/>
        <w:bottom w:val="none" w:sz="0" w:space="0" w:color="auto"/>
        <w:right w:val="none" w:sz="0" w:space="0" w:color="auto"/>
      </w:divBdr>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64529856">
      <w:bodyDiv w:val="1"/>
      <w:marLeft w:val="0"/>
      <w:marRight w:val="0"/>
      <w:marTop w:val="0"/>
      <w:marBottom w:val="0"/>
      <w:divBdr>
        <w:top w:val="none" w:sz="0" w:space="0" w:color="auto"/>
        <w:left w:val="none" w:sz="0" w:space="0" w:color="auto"/>
        <w:bottom w:val="none" w:sz="0" w:space="0" w:color="auto"/>
        <w:right w:val="none" w:sz="0" w:space="0" w:color="auto"/>
      </w:divBdr>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74358684">
      <w:bodyDiv w:val="1"/>
      <w:marLeft w:val="0"/>
      <w:marRight w:val="0"/>
      <w:marTop w:val="0"/>
      <w:marBottom w:val="0"/>
      <w:divBdr>
        <w:top w:val="none" w:sz="0" w:space="0" w:color="auto"/>
        <w:left w:val="none" w:sz="0" w:space="0" w:color="auto"/>
        <w:bottom w:val="none" w:sz="0" w:space="0" w:color="auto"/>
        <w:right w:val="none" w:sz="0" w:space="0" w:color="auto"/>
      </w:divBdr>
    </w:div>
    <w:div w:id="575360448">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77058380">
      <w:bodyDiv w:val="1"/>
      <w:marLeft w:val="0"/>
      <w:marRight w:val="0"/>
      <w:marTop w:val="0"/>
      <w:marBottom w:val="0"/>
      <w:divBdr>
        <w:top w:val="none" w:sz="0" w:space="0" w:color="auto"/>
        <w:left w:val="none" w:sz="0" w:space="0" w:color="auto"/>
        <w:bottom w:val="none" w:sz="0" w:space="0" w:color="auto"/>
        <w:right w:val="none" w:sz="0" w:space="0" w:color="auto"/>
      </w:divBdr>
    </w:div>
    <w:div w:id="577442884">
      <w:bodyDiv w:val="1"/>
      <w:marLeft w:val="0"/>
      <w:marRight w:val="0"/>
      <w:marTop w:val="0"/>
      <w:marBottom w:val="0"/>
      <w:divBdr>
        <w:top w:val="none" w:sz="0" w:space="0" w:color="auto"/>
        <w:left w:val="none" w:sz="0" w:space="0" w:color="auto"/>
        <w:bottom w:val="none" w:sz="0" w:space="0" w:color="auto"/>
        <w:right w:val="none" w:sz="0" w:space="0" w:color="auto"/>
      </w:divBdr>
    </w:div>
    <w:div w:id="578518560">
      <w:bodyDiv w:val="1"/>
      <w:marLeft w:val="0"/>
      <w:marRight w:val="0"/>
      <w:marTop w:val="0"/>
      <w:marBottom w:val="0"/>
      <w:divBdr>
        <w:top w:val="none" w:sz="0" w:space="0" w:color="auto"/>
        <w:left w:val="none" w:sz="0" w:space="0" w:color="auto"/>
        <w:bottom w:val="none" w:sz="0" w:space="0" w:color="auto"/>
        <w:right w:val="none" w:sz="0" w:space="0" w:color="auto"/>
      </w:divBdr>
    </w:div>
    <w:div w:id="581256986">
      <w:bodyDiv w:val="1"/>
      <w:marLeft w:val="0"/>
      <w:marRight w:val="0"/>
      <w:marTop w:val="0"/>
      <w:marBottom w:val="0"/>
      <w:divBdr>
        <w:top w:val="none" w:sz="0" w:space="0" w:color="auto"/>
        <w:left w:val="none" w:sz="0" w:space="0" w:color="auto"/>
        <w:bottom w:val="none" w:sz="0" w:space="0" w:color="auto"/>
        <w:right w:val="none" w:sz="0" w:space="0" w:color="auto"/>
      </w:divBdr>
    </w:div>
    <w:div w:id="582034023">
      <w:bodyDiv w:val="1"/>
      <w:marLeft w:val="0"/>
      <w:marRight w:val="0"/>
      <w:marTop w:val="0"/>
      <w:marBottom w:val="0"/>
      <w:divBdr>
        <w:top w:val="none" w:sz="0" w:space="0" w:color="auto"/>
        <w:left w:val="none" w:sz="0" w:space="0" w:color="auto"/>
        <w:bottom w:val="none" w:sz="0" w:space="0" w:color="auto"/>
        <w:right w:val="none" w:sz="0" w:space="0" w:color="auto"/>
      </w:divBdr>
    </w:div>
    <w:div w:id="582759463">
      <w:bodyDiv w:val="1"/>
      <w:marLeft w:val="0"/>
      <w:marRight w:val="0"/>
      <w:marTop w:val="0"/>
      <w:marBottom w:val="0"/>
      <w:divBdr>
        <w:top w:val="none" w:sz="0" w:space="0" w:color="auto"/>
        <w:left w:val="none" w:sz="0" w:space="0" w:color="auto"/>
        <w:bottom w:val="none" w:sz="0" w:space="0" w:color="auto"/>
        <w:right w:val="none" w:sz="0" w:space="0" w:color="auto"/>
      </w:divBdr>
    </w:div>
    <w:div w:id="582959795">
      <w:bodyDiv w:val="1"/>
      <w:marLeft w:val="0"/>
      <w:marRight w:val="0"/>
      <w:marTop w:val="0"/>
      <w:marBottom w:val="0"/>
      <w:divBdr>
        <w:top w:val="none" w:sz="0" w:space="0" w:color="auto"/>
        <w:left w:val="none" w:sz="0" w:space="0" w:color="auto"/>
        <w:bottom w:val="none" w:sz="0" w:space="0" w:color="auto"/>
        <w:right w:val="none" w:sz="0" w:space="0" w:color="auto"/>
      </w:divBdr>
    </w:div>
    <w:div w:id="583346908">
      <w:bodyDiv w:val="1"/>
      <w:marLeft w:val="0"/>
      <w:marRight w:val="0"/>
      <w:marTop w:val="0"/>
      <w:marBottom w:val="0"/>
      <w:divBdr>
        <w:top w:val="none" w:sz="0" w:space="0" w:color="auto"/>
        <w:left w:val="none" w:sz="0" w:space="0" w:color="auto"/>
        <w:bottom w:val="none" w:sz="0" w:space="0" w:color="auto"/>
        <w:right w:val="none" w:sz="0" w:space="0" w:color="auto"/>
      </w:divBdr>
    </w:div>
    <w:div w:id="584530691">
      <w:bodyDiv w:val="1"/>
      <w:marLeft w:val="0"/>
      <w:marRight w:val="0"/>
      <w:marTop w:val="0"/>
      <w:marBottom w:val="0"/>
      <w:divBdr>
        <w:top w:val="none" w:sz="0" w:space="0" w:color="auto"/>
        <w:left w:val="none" w:sz="0" w:space="0" w:color="auto"/>
        <w:bottom w:val="none" w:sz="0" w:space="0" w:color="auto"/>
        <w:right w:val="none" w:sz="0" w:space="0" w:color="auto"/>
      </w:divBdr>
    </w:div>
    <w:div w:id="585502282">
      <w:bodyDiv w:val="1"/>
      <w:marLeft w:val="0"/>
      <w:marRight w:val="0"/>
      <w:marTop w:val="0"/>
      <w:marBottom w:val="0"/>
      <w:divBdr>
        <w:top w:val="none" w:sz="0" w:space="0" w:color="auto"/>
        <w:left w:val="none" w:sz="0" w:space="0" w:color="auto"/>
        <w:bottom w:val="none" w:sz="0" w:space="0" w:color="auto"/>
        <w:right w:val="none" w:sz="0" w:space="0" w:color="auto"/>
      </w:divBdr>
    </w:div>
    <w:div w:id="586576046">
      <w:bodyDiv w:val="1"/>
      <w:marLeft w:val="0"/>
      <w:marRight w:val="0"/>
      <w:marTop w:val="0"/>
      <w:marBottom w:val="0"/>
      <w:divBdr>
        <w:top w:val="none" w:sz="0" w:space="0" w:color="auto"/>
        <w:left w:val="none" w:sz="0" w:space="0" w:color="auto"/>
        <w:bottom w:val="none" w:sz="0" w:space="0" w:color="auto"/>
        <w:right w:val="none" w:sz="0" w:space="0" w:color="auto"/>
      </w:divBdr>
      <w:divsChild>
        <w:div w:id="1732270204">
          <w:marLeft w:val="0"/>
          <w:marRight w:val="0"/>
          <w:marTop w:val="0"/>
          <w:marBottom w:val="240"/>
          <w:divBdr>
            <w:top w:val="none" w:sz="0" w:space="0" w:color="auto"/>
            <w:left w:val="none" w:sz="0" w:space="0" w:color="auto"/>
            <w:bottom w:val="none" w:sz="0" w:space="0" w:color="auto"/>
            <w:right w:val="none" w:sz="0" w:space="0" w:color="auto"/>
          </w:divBdr>
        </w:div>
      </w:divsChild>
    </w:div>
    <w:div w:id="590360207">
      <w:bodyDiv w:val="1"/>
      <w:marLeft w:val="0"/>
      <w:marRight w:val="0"/>
      <w:marTop w:val="0"/>
      <w:marBottom w:val="0"/>
      <w:divBdr>
        <w:top w:val="none" w:sz="0" w:space="0" w:color="auto"/>
        <w:left w:val="none" w:sz="0" w:space="0" w:color="auto"/>
        <w:bottom w:val="none" w:sz="0" w:space="0" w:color="auto"/>
        <w:right w:val="none" w:sz="0" w:space="0" w:color="auto"/>
      </w:divBdr>
    </w:div>
    <w:div w:id="590938565">
      <w:bodyDiv w:val="1"/>
      <w:marLeft w:val="0"/>
      <w:marRight w:val="0"/>
      <w:marTop w:val="0"/>
      <w:marBottom w:val="0"/>
      <w:divBdr>
        <w:top w:val="none" w:sz="0" w:space="0" w:color="auto"/>
        <w:left w:val="none" w:sz="0" w:space="0" w:color="auto"/>
        <w:bottom w:val="none" w:sz="0" w:space="0" w:color="auto"/>
        <w:right w:val="none" w:sz="0" w:space="0" w:color="auto"/>
      </w:divBdr>
    </w:div>
    <w:div w:id="591085986">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594098473">
      <w:bodyDiv w:val="1"/>
      <w:marLeft w:val="0"/>
      <w:marRight w:val="0"/>
      <w:marTop w:val="0"/>
      <w:marBottom w:val="0"/>
      <w:divBdr>
        <w:top w:val="none" w:sz="0" w:space="0" w:color="auto"/>
        <w:left w:val="none" w:sz="0" w:space="0" w:color="auto"/>
        <w:bottom w:val="none" w:sz="0" w:space="0" w:color="auto"/>
        <w:right w:val="none" w:sz="0" w:space="0" w:color="auto"/>
      </w:divBdr>
    </w:div>
    <w:div w:id="594436240">
      <w:bodyDiv w:val="1"/>
      <w:marLeft w:val="0"/>
      <w:marRight w:val="0"/>
      <w:marTop w:val="0"/>
      <w:marBottom w:val="0"/>
      <w:divBdr>
        <w:top w:val="none" w:sz="0" w:space="0" w:color="auto"/>
        <w:left w:val="none" w:sz="0" w:space="0" w:color="auto"/>
        <w:bottom w:val="none" w:sz="0" w:space="0" w:color="auto"/>
        <w:right w:val="none" w:sz="0" w:space="0" w:color="auto"/>
      </w:divBdr>
    </w:div>
    <w:div w:id="598491048">
      <w:bodyDiv w:val="1"/>
      <w:marLeft w:val="0"/>
      <w:marRight w:val="0"/>
      <w:marTop w:val="0"/>
      <w:marBottom w:val="0"/>
      <w:divBdr>
        <w:top w:val="none" w:sz="0" w:space="0" w:color="auto"/>
        <w:left w:val="none" w:sz="0" w:space="0" w:color="auto"/>
        <w:bottom w:val="none" w:sz="0" w:space="0" w:color="auto"/>
        <w:right w:val="none" w:sz="0" w:space="0" w:color="auto"/>
      </w:divBdr>
    </w:div>
    <w:div w:id="598493378">
      <w:bodyDiv w:val="1"/>
      <w:marLeft w:val="0"/>
      <w:marRight w:val="0"/>
      <w:marTop w:val="0"/>
      <w:marBottom w:val="0"/>
      <w:divBdr>
        <w:top w:val="none" w:sz="0" w:space="0" w:color="auto"/>
        <w:left w:val="none" w:sz="0" w:space="0" w:color="auto"/>
        <w:bottom w:val="none" w:sz="0" w:space="0" w:color="auto"/>
        <w:right w:val="none" w:sz="0" w:space="0" w:color="auto"/>
      </w:divBdr>
    </w:div>
    <w:div w:id="598833342">
      <w:bodyDiv w:val="1"/>
      <w:marLeft w:val="0"/>
      <w:marRight w:val="0"/>
      <w:marTop w:val="0"/>
      <w:marBottom w:val="0"/>
      <w:divBdr>
        <w:top w:val="none" w:sz="0" w:space="0" w:color="auto"/>
        <w:left w:val="none" w:sz="0" w:space="0" w:color="auto"/>
        <w:bottom w:val="none" w:sz="0" w:space="0" w:color="auto"/>
        <w:right w:val="none" w:sz="0" w:space="0" w:color="auto"/>
      </w:divBdr>
    </w:div>
    <w:div w:id="601031527">
      <w:bodyDiv w:val="1"/>
      <w:marLeft w:val="0"/>
      <w:marRight w:val="0"/>
      <w:marTop w:val="0"/>
      <w:marBottom w:val="0"/>
      <w:divBdr>
        <w:top w:val="none" w:sz="0" w:space="0" w:color="auto"/>
        <w:left w:val="none" w:sz="0" w:space="0" w:color="auto"/>
        <w:bottom w:val="none" w:sz="0" w:space="0" w:color="auto"/>
        <w:right w:val="none" w:sz="0" w:space="0" w:color="auto"/>
      </w:divBdr>
      <w:divsChild>
        <w:div w:id="971712669">
          <w:blockQuote w:val="1"/>
          <w:marLeft w:val="0"/>
          <w:marRight w:val="0"/>
          <w:marTop w:val="450"/>
          <w:marBottom w:val="450"/>
          <w:divBdr>
            <w:top w:val="single" w:sz="6" w:space="6" w:color="545454"/>
            <w:left w:val="none" w:sz="0" w:space="0" w:color="auto"/>
            <w:bottom w:val="single" w:sz="6" w:space="6" w:color="545454"/>
            <w:right w:val="none" w:sz="0" w:space="0" w:color="auto"/>
          </w:divBdr>
        </w:div>
      </w:divsChild>
    </w:div>
    <w:div w:id="602344223">
      <w:bodyDiv w:val="1"/>
      <w:marLeft w:val="0"/>
      <w:marRight w:val="0"/>
      <w:marTop w:val="0"/>
      <w:marBottom w:val="0"/>
      <w:divBdr>
        <w:top w:val="none" w:sz="0" w:space="0" w:color="auto"/>
        <w:left w:val="none" w:sz="0" w:space="0" w:color="auto"/>
        <w:bottom w:val="none" w:sz="0" w:space="0" w:color="auto"/>
        <w:right w:val="none" w:sz="0" w:space="0" w:color="auto"/>
      </w:divBdr>
    </w:div>
    <w:div w:id="605694123">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06619738">
      <w:bodyDiv w:val="1"/>
      <w:marLeft w:val="0"/>
      <w:marRight w:val="0"/>
      <w:marTop w:val="0"/>
      <w:marBottom w:val="0"/>
      <w:divBdr>
        <w:top w:val="none" w:sz="0" w:space="0" w:color="auto"/>
        <w:left w:val="none" w:sz="0" w:space="0" w:color="auto"/>
        <w:bottom w:val="none" w:sz="0" w:space="0" w:color="auto"/>
        <w:right w:val="none" w:sz="0" w:space="0" w:color="auto"/>
      </w:divBdr>
    </w:div>
    <w:div w:id="609972924">
      <w:bodyDiv w:val="1"/>
      <w:marLeft w:val="0"/>
      <w:marRight w:val="0"/>
      <w:marTop w:val="0"/>
      <w:marBottom w:val="0"/>
      <w:divBdr>
        <w:top w:val="none" w:sz="0" w:space="0" w:color="auto"/>
        <w:left w:val="none" w:sz="0" w:space="0" w:color="auto"/>
        <w:bottom w:val="none" w:sz="0" w:space="0" w:color="auto"/>
        <w:right w:val="none" w:sz="0" w:space="0" w:color="auto"/>
      </w:divBdr>
    </w:div>
    <w:div w:id="610207700">
      <w:bodyDiv w:val="1"/>
      <w:marLeft w:val="0"/>
      <w:marRight w:val="0"/>
      <w:marTop w:val="0"/>
      <w:marBottom w:val="0"/>
      <w:divBdr>
        <w:top w:val="none" w:sz="0" w:space="0" w:color="auto"/>
        <w:left w:val="none" w:sz="0" w:space="0" w:color="auto"/>
        <w:bottom w:val="none" w:sz="0" w:space="0" w:color="auto"/>
        <w:right w:val="none" w:sz="0" w:space="0" w:color="auto"/>
      </w:divBdr>
      <w:divsChild>
        <w:div w:id="676346168">
          <w:marLeft w:val="0"/>
          <w:marRight w:val="0"/>
          <w:marTop w:val="0"/>
          <w:marBottom w:val="0"/>
          <w:divBdr>
            <w:top w:val="none" w:sz="0" w:space="0" w:color="auto"/>
            <w:left w:val="none" w:sz="0" w:space="0" w:color="auto"/>
            <w:bottom w:val="none" w:sz="0" w:space="0" w:color="auto"/>
            <w:right w:val="none" w:sz="0" w:space="0" w:color="auto"/>
          </w:divBdr>
        </w:div>
      </w:divsChild>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14946218">
      <w:bodyDiv w:val="1"/>
      <w:marLeft w:val="0"/>
      <w:marRight w:val="0"/>
      <w:marTop w:val="0"/>
      <w:marBottom w:val="0"/>
      <w:divBdr>
        <w:top w:val="none" w:sz="0" w:space="0" w:color="auto"/>
        <w:left w:val="none" w:sz="0" w:space="0" w:color="auto"/>
        <w:bottom w:val="none" w:sz="0" w:space="0" w:color="auto"/>
        <w:right w:val="none" w:sz="0" w:space="0" w:color="auto"/>
      </w:divBdr>
    </w:div>
    <w:div w:id="618026621">
      <w:bodyDiv w:val="1"/>
      <w:marLeft w:val="0"/>
      <w:marRight w:val="0"/>
      <w:marTop w:val="0"/>
      <w:marBottom w:val="0"/>
      <w:divBdr>
        <w:top w:val="none" w:sz="0" w:space="0" w:color="auto"/>
        <w:left w:val="none" w:sz="0" w:space="0" w:color="auto"/>
        <w:bottom w:val="none" w:sz="0" w:space="0" w:color="auto"/>
        <w:right w:val="none" w:sz="0" w:space="0" w:color="auto"/>
      </w:divBdr>
      <w:divsChild>
        <w:div w:id="230624478">
          <w:marLeft w:val="0"/>
          <w:marRight w:val="0"/>
          <w:marTop w:val="0"/>
          <w:marBottom w:val="0"/>
          <w:divBdr>
            <w:top w:val="none" w:sz="0" w:space="0" w:color="auto"/>
            <w:left w:val="none" w:sz="0" w:space="0" w:color="auto"/>
            <w:bottom w:val="none" w:sz="0" w:space="0" w:color="auto"/>
            <w:right w:val="none" w:sz="0" w:space="0" w:color="auto"/>
          </w:divBdr>
        </w:div>
        <w:div w:id="771049443">
          <w:marLeft w:val="0"/>
          <w:marRight w:val="0"/>
          <w:marTop w:val="0"/>
          <w:marBottom w:val="0"/>
          <w:divBdr>
            <w:top w:val="none" w:sz="0" w:space="0" w:color="auto"/>
            <w:left w:val="none" w:sz="0" w:space="0" w:color="auto"/>
            <w:bottom w:val="none" w:sz="0" w:space="0" w:color="auto"/>
            <w:right w:val="none" w:sz="0" w:space="0" w:color="auto"/>
          </w:divBdr>
        </w:div>
        <w:div w:id="1621105412">
          <w:marLeft w:val="0"/>
          <w:marRight w:val="0"/>
          <w:marTop w:val="0"/>
          <w:marBottom w:val="0"/>
          <w:divBdr>
            <w:top w:val="none" w:sz="0" w:space="0" w:color="auto"/>
            <w:left w:val="none" w:sz="0" w:space="0" w:color="auto"/>
            <w:bottom w:val="none" w:sz="0" w:space="0" w:color="auto"/>
            <w:right w:val="none" w:sz="0" w:space="0" w:color="auto"/>
          </w:divBdr>
        </w:div>
        <w:div w:id="1727144924">
          <w:marLeft w:val="0"/>
          <w:marRight w:val="0"/>
          <w:marTop w:val="0"/>
          <w:marBottom w:val="0"/>
          <w:divBdr>
            <w:top w:val="none" w:sz="0" w:space="0" w:color="auto"/>
            <w:left w:val="none" w:sz="0" w:space="0" w:color="auto"/>
            <w:bottom w:val="none" w:sz="0" w:space="0" w:color="auto"/>
            <w:right w:val="none" w:sz="0" w:space="0" w:color="auto"/>
          </w:divBdr>
        </w:div>
        <w:div w:id="1092967021">
          <w:marLeft w:val="0"/>
          <w:marRight w:val="0"/>
          <w:marTop w:val="0"/>
          <w:marBottom w:val="0"/>
          <w:divBdr>
            <w:top w:val="none" w:sz="0" w:space="0" w:color="auto"/>
            <w:left w:val="none" w:sz="0" w:space="0" w:color="auto"/>
            <w:bottom w:val="none" w:sz="0" w:space="0" w:color="auto"/>
            <w:right w:val="none" w:sz="0" w:space="0" w:color="auto"/>
          </w:divBdr>
        </w:div>
        <w:div w:id="552623424">
          <w:marLeft w:val="0"/>
          <w:marRight w:val="0"/>
          <w:marTop w:val="0"/>
          <w:marBottom w:val="0"/>
          <w:divBdr>
            <w:top w:val="none" w:sz="0" w:space="0" w:color="auto"/>
            <w:left w:val="none" w:sz="0" w:space="0" w:color="auto"/>
            <w:bottom w:val="none" w:sz="0" w:space="0" w:color="auto"/>
            <w:right w:val="none" w:sz="0" w:space="0" w:color="auto"/>
          </w:divBdr>
        </w:div>
        <w:div w:id="2093501019">
          <w:marLeft w:val="0"/>
          <w:marRight w:val="0"/>
          <w:marTop w:val="0"/>
          <w:marBottom w:val="0"/>
          <w:divBdr>
            <w:top w:val="none" w:sz="0" w:space="0" w:color="auto"/>
            <w:left w:val="none" w:sz="0" w:space="0" w:color="auto"/>
            <w:bottom w:val="none" w:sz="0" w:space="0" w:color="auto"/>
            <w:right w:val="none" w:sz="0" w:space="0" w:color="auto"/>
          </w:divBdr>
        </w:div>
        <w:div w:id="324288446">
          <w:marLeft w:val="0"/>
          <w:marRight w:val="0"/>
          <w:marTop w:val="0"/>
          <w:marBottom w:val="0"/>
          <w:divBdr>
            <w:top w:val="none" w:sz="0" w:space="0" w:color="auto"/>
            <w:left w:val="none" w:sz="0" w:space="0" w:color="auto"/>
            <w:bottom w:val="none" w:sz="0" w:space="0" w:color="auto"/>
            <w:right w:val="none" w:sz="0" w:space="0" w:color="auto"/>
          </w:divBdr>
        </w:div>
        <w:div w:id="2034308578">
          <w:marLeft w:val="0"/>
          <w:marRight w:val="0"/>
          <w:marTop w:val="0"/>
          <w:marBottom w:val="0"/>
          <w:divBdr>
            <w:top w:val="none" w:sz="0" w:space="0" w:color="auto"/>
            <w:left w:val="none" w:sz="0" w:space="0" w:color="auto"/>
            <w:bottom w:val="none" w:sz="0" w:space="0" w:color="auto"/>
            <w:right w:val="none" w:sz="0" w:space="0" w:color="auto"/>
          </w:divBdr>
        </w:div>
        <w:div w:id="283199332">
          <w:marLeft w:val="0"/>
          <w:marRight w:val="0"/>
          <w:marTop w:val="0"/>
          <w:marBottom w:val="0"/>
          <w:divBdr>
            <w:top w:val="none" w:sz="0" w:space="0" w:color="auto"/>
            <w:left w:val="none" w:sz="0" w:space="0" w:color="auto"/>
            <w:bottom w:val="none" w:sz="0" w:space="0" w:color="auto"/>
            <w:right w:val="none" w:sz="0" w:space="0" w:color="auto"/>
          </w:divBdr>
        </w:div>
      </w:divsChild>
    </w:div>
    <w:div w:id="620110232">
      <w:bodyDiv w:val="1"/>
      <w:marLeft w:val="0"/>
      <w:marRight w:val="0"/>
      <w:marTop w:val="0"/>
      <w:marBottom w:val="0"/>
      <w:divBdr>
        <w:top w:val="none" w:sz="0" w:space="0" w:color="auto"/>
        <w:left w:val="none" w:sz="0" w:space="0" w:color="auto"/>
        <w:bottom w:val="none" w:sz="0" w:space="0" w:color="auto"/>
        <w:right w:val="none" w:sz="0" w:space="0" w:color="auto"/>
      </w:divBdr>
    </w:div>
    <w:div w:id="622536706">
      <w:bodyDiv w:val="1"/>
      <w:marLeft w:val="0"/>
      <w:marRight w:val="0"/>
      <w:marTop w:val="0"/>
      <w:marBottom w:val="0"/>
      <w:divBdr>
        <w:top w:val="none" w:sz="0" w:space="0" w:color="auto"/>
        <w:left w:val="none" w:sz="0" w:space="0" w:color="auto"/>
        <w:bottom w:val="none" w:sz="0" w:space="0" w:color="auto"/>
        <w:right w:val="none" w:sz="0" w:space="0" w:color="auto"/>
      </w:divBdr>
    </w:div>
    <w:div w:id="623122752">
      <w:bodyDiv w:val="1"/>
      <w:marLeft w:val="0"/>
      <w:marRight w:val="0"/>
      <w:marTop w:val="0"/>
      <w:marBottom w:val="0"/>
      <w:divBdr>
        <w:top w:val="none" w:sz="0" w:space="0" w:color="auto"/>
        <w:left w:val="none" w:sz="0" w:space="0" w:color="auto"/>
        <w:bottom w:val="none" w:sz="0" w:space="0" w:color="auto"/>
        <w:right w:val="none" w:sz="0" w:space="0" w:color="auto"/>
      </w:divBdr>
    </w:div>
    <w:div w:id="623854178">
      <w:bodyDiv w:val="1"/>
      <w:marLeft w:val="0"/>
      <w:marRight w:val="0"/>
      <w:marTop w:val="0"/>
      <w:marBottom w:val="0"/>
      <w:divBdr>
        <w:top w:val="none" w:sz="0" w:space="0" w:color="auto"/>
        <w:left w:val="none" w:sz="0" w:space="0" w:color="auto"/>
        <w:bottom w:val="none" w:sz="0" w:space="0" w:color="auto"/>
        <w:right w:val="none" w:sz="0" w:space="0" w:color="auto"/>
      </w:divBdr>
    </w:div>
    <w:div w:id="624503062">
      <w:bodyDiv w:val="1"/>
      <w:marLeft w:val="0"/>
      <w:marRight w:val="0"/>
      <w:marTop w:val="0"/>
      <w:marBottom w:val="0"/>
      <w:divBdr>
        <w:top w:val="none" w:sz="0" w:space="0" w:color="auto"/>
        <w:left w:val="none" w:sz="0" w:space="0" w:color="auto"/>
        <w:bottom w:val="none" w:sz="0" w:space="0" w:color="auto"/>
        <w:right w:val="none" w:sz="0" w:space="0" w:color="auto"/>
      </w:divBdr>
    </w:div>
    <w:div w:id="624894726">
      <w:bodyDiv w:val="1"/>
      <w:marLeft w:val="0"/>
      <w:marRight w:val="0"/>
      <w:marTop w:val="0"/>
      <w:marBottom w:val="0"/>
      <w:divBdr>
        <w:top w:val="none" w:sz="0" w:space="0" w:color="auto"/>
        <w:left w:val="none" w:sz="0" w:space="0" w:color="auto"/>
        <w:bottom w:val="none" w:sz="0" w:space="0" w:color="auto"/>
        <w:right w:val="none" w:sz="0" w:space="0" w:color="auto"/>
      </w:divBdr>
    </w:div>
    <w:div w:id="626131045">
      <w:bodyDiv w:val="1"/>
      <w:marLeft w:val="0"/>
      <w:marRight w:val="0"/>
      <w:marTop w:val="0"/>
      <w:marBottom w:val="0"/>
      <w:divBdr>
        <w:top w:val="none" w:sz="0" w:space="0" w:color="auto"/>
        <w:left w:val="none" w:sz="0" w:space="0" w:color="auto"/>
        <w:bottom w:val="none" w:sz="0" w:space="0" w:color="auto"/>
        <w:right w:val="none" w:sz="0" w:space="0" w:color="auto"/>
      </w:divBdr>
    </w:div>
    <w:div w:id="626161652">
      <w:bodyDiv w:val="1"/>
      <w:marLeft w:val="0"/>
      <w:marRight w:val="0"/>
      <w:marTop w:val="0"/>
      <w:marBottom w:val="0"/>
      <w:divBdr>
        <w:top w:val="none" w:sz="0" w:space="0" w:color="auto"/>
        <w:left w:val="none" w:sz="0" w:space="0" w:color="auto"/>
        <w:bottom w:val="none" w:sz="0" w:space="0" w:color="auto"/>
        <w:right w:val="none" w:sz="0" w:space="0" w:color="auto"/>
      </w:divBdr>
      <w:divsChild>
        <w:div w:id="1451585768">
          <w:marLeft w:val="0"/>
          <w:marRight w:val="0"/>
          <w:marTop w:val="300"/>
          <w:marBottom w:val="300"/>
          <w:divBdr>
            <w:top w:val="none" w:sz="0" w:space="0" w:color="auto"/>
            <w:left w:val="none" w:sz="0" w:space="0" w:color="auto"/>
            <w:bottom w:val="none" w:sz="0" w:space="0" w:color="auto"/>
            <w:right w:val="none" w:sz="0" w:space="0" w:color="auto"/>
          </w:divBdr>
          <w:divsChild>
            <w:div w:id="196257001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626542615">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27902940">
      <w:bodyDiv w:val="1"/>
      <w:marLeft w:val="0"/>
      <w:marRight w:val="0"/>
      <w:marTop w:val="0"/>
      <w:marBottom w:val="0"/>
      <w:divBdr>
        <w:top w:val="none" w:sz="0" w:space="0" w:color="auto"/>
        <w:left w:val="none" w:sz="0" w:space="0" w:color="auto"/>
        <w:bottom w:val="none" w:sz="0" w:space="0" w:color="auto"/>
        <w:right w:val="none" w:sz="0" w:space="0" w:color="auto"/>
      </w:divBdr>
    </w:div>
    <w:div w:id="628173140">
      <w:bodyDiv w:val="1"/>
      <w:marLeft w:val="0"/>
      <w:marRight w:val="0"/>
      <w:marTop w:val="0"/>
      <w:marBottom w:val="0"/>
      <w:divBdr>
        <w:top w:val="none" w:sz="0" w:space="0" w:color="auto"/>
        <w:left w:val="none" w:sz="0" w:space="0" w:color="auto"/>
        <w:bottom w:val="none" w:sz="0" w:space="0" w:color="auto"/>
        <w:right w:val="none" w:sz="0" w:space="0" w:color="auto"/>
      </w:divBdr>
    </w:div>
    <w:div w:id="630210259">
      <w:bodyDiv w:val="1"/>
      <w:marLeft w:val="0"/>
      <w:marRight w:val="0"/>
      <w:marTop w:val="0"/>
      <w:marBottom w:val="0"/>
      <w:divBdr>
        <w:top w:val="none" w:sz="0" w:space="0" w:color="auto"/>
        <w:left w:val="none" w:sz="0" w:space="0" w:color="auto"/>
        <w:bottom w:val="none" w:sz="0" w:space="0" w:color="auto"/>
        <w:right w:val="none" w:sz="0" w:space="0" w:color="auto"/>
      </w:divBdr>
    </w:div>
    <w:div w:id="631061975">
      <w:bodyDiv w:val="1"/>
      <w:marLeft w:val="0"/>
      <w:marRight w:val="0"/>
      <w:marTop w:val="0"/>
      <w:marBottom w:val="0"/>
      <w:divBdr>
        <w:top w:val="none" w:sz="0" w:space="0" w:color="auto"/>
        <w:left w:val="none" w:sz="0" w:space="0" w:color="auto"/>
        <w:bottom w:val="none" w:sz="0" w:space="0" w:color="auto"/>
        <w:right w:val="none" w:sz="0" w:space="0" w:color="auto"/>
      </w:divBdr>
      <w:divsChild>
        <w:div w:id="1408068400">
          <w:marLeft w:val="0"/>
          <w:marRight w:val="0"/>
          <w:marTop w:val="0"/>
          <w:marBottom w:val="0"/>
          <w:divBdr>
            <w:top w:val="none" w:sz="0" w:space="0" w:color="auto"/>
            <w:left w:val="none" w:sz="0" w:space="0" w:color="auto"/>
            <w:bottom w:val="none" w:sz="0" w:space="0" w:color="auto"/>
            <w:right w:val="none" w:sz="0" w:space="0" w:color="auto"/>
          </w:divBdr>
        </w:div>
      </w:divsChild>
    </w:div>
    <w:div w:id="638266200">
      <w:bodyDiv w:val="1"/>
      <w:marLeft w:val="0"/>
      <w:marRight w:val="0"/>
      <w:marTop w:val="0"/>
      <w:marBottom w:val="0"/>
      <w:divBdr>
        <w:top w:val="none" w:sz="0" w:space="0" w:color="auto"/>
        <w:left w:val="none" w:sz="0" w:space="0" w:color="auto"/>
        <w:bottom w:val="none" w:sz="0" w:space="0" w:color="auto"/>
        <w:right w:val="none" w:sz="0" w:space="0" w:color="auto"/>
      </w:divBdr>
    </w:div>
    <w:div w:id="638803227">
      <w:bodyDiv w:val="1"/>
      <w:marLeft w:val="0"/>
      <w:marRight w:val="0"/>
      <w:marTop w:val="0"/>
      <w:marBottom w:val="0"/>
      <w:divBdr>
        <w:top w:val="none" w:sz="0" w:space="0" w:color="auto"/>
        <w:left w:val="none" w:sz="0" w:space="0" w:color="auto"/>
        <w:bottom w:val="none" w:sz="0" w:space="0" w:color="auto"/>
        <w:right w:val="none" w:sz="0" w:space="0" w:color="auto"/>
      </w:divBdr>
    </w:div>
    <w:div w:id="641277196">
      <w:bodyDiv w:val="1"/>
      <w:marLeft w:val="0"/>
      <w:marRight w:val="0"/>
      <w:marTop w:val="0"/>
      <w:marBottom w:val="0"/>
      <w:divBdr>
        <w:top w:val="none" w:sz="0" w:space="0" w:color="auto"/>
        <w:left w:val="none" w:sz="0" w:space="0" w:color="auto"/>
        <w:bottom w:val="none" w:sz="0" w:space="0" w:color="auto"/>
        <w:right w:val="none" w:sz="0" w:space="0" w:color="auto"/>
      </w:divBdr>
    </w:div>
    <w:div w:id="641930548">
      <w:bodyDiv w:val="1"/>
      <w:marLeft w:val="0"/>
      <w:marRight w:val="0"/>
      <w:marTop w:val="0"/>
      <w:marBottom w:val="0"/>
      <w:divBdr>
        <w:top w:val="none" w:sz="0" w:space="0" w:color="auto"/>
        <w:left w:val="none" w:sz="0" w:space="0" w:color="auto"/>
        <w:bottom w:val="none" w:sz="0" w:space="0" w:color="auto"/>
        <w:right w:val="none" w:sz="0" w:space="0" w:color="auto"/>
      </w:divBdr>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5091184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2568444">
      <w:bodyDiv w:val="1"/>
      <w:marLeft w:val="0"/>
      <w:marRight w:val="0"/>
      <w:marTop w:val="0"/>
      <w:marBottom w:val="0"/>
      <w:divBdr>
        <w:top w:val="none" w:sz="0" w:space="0" w:color="auto"/>
        <w:left w:val="none" w:sz="0" w:space="0" w:color="auto"/>
        <w:bottom w:val="none" w:sz="0" w:space="0" w:color="auto"/>
        <w:right w:val="none" w:sz="0" w:space="0" w:color="auto"/>
      </w:divBdr>
    </w:div>
    <w:div w:id="653801774">
      <w:bodyDiv w:val="1"/>
      <w:marLeft w:val="0"/>
      <w:marRight w:val="0"/>
      <w:marTop w:val="0"/>
      <w:marBottom w:val="0"/>
      <w:divBdr>
        <w:top w:val="none" w:sz="0" w:space="0" w:color="auto"/>
        <w:left w:val="none" w:sz="0" w:space="0" w:color="auto"/>
        <w:bottom w:val="none" w:sz="0" w:space="0" w:color="auto"/>
        <w:right w:val="none" w:sz="0" w:space="0" w:color="auto"/>
      </w:divBdr>
      <w:divsChild>
        <w:div w:id="1390499590">
          <w:marLeft w:val="0"/>
          <w:marRight w:val="0"/>
          <w:marTop w:val="0"/>
          <w:marBottom w:val="0"/>
          <w:divBdr>
            <w:top w:val="none" w:sz="0" w:space="0" w:color="auto"/>
            <w:left w:val="none" w:sz="0" w:space="0" w:color="auto"/>
            <w:bottom w:val="none" w:sz="0" w:space="0" w:color="auto"/>
            <w:right w:val="none" w:sz="0" w:space="0" w:color="auto"/>
          </w:divBdr>
          <w:divsChild>
            <w:div w:id="268663285">
              <w:marLeft w:val="0"/>
              <w:marRight w:val="0"/>
              <w:marTop w:val="0"/>
              <w:marBottom w:val="0"/>
              <w:divBdr>
                <w:top w:val="none" w:sz="0" w:space="0" w:color="auto"/>
                <w:left w:val="none" w:sz="0" w:space="0" w:color="auto"/>
                <w:bottom w:val="none" w:sz="0" w:space="0" w:color="auto"/>
                <w:right w:val="none" w:sz="0" w:space="0" w:color="auto"/>
              </w:divBdr>
              <w:divsChild>
                <w:div w:id="143207934">
                  <w:marLeft w:val="0"/>
                  <w:marRight w:val="0"/>
                  <w:marTop w:val="100"/>
                  <w:marBottom w:val="100"/>
                  <w:divBdr>
                    <w:top w:val="none" w:sz="0" w:space="0" w:color="auto"/>
                    <w:left w:val="none" w:sz="0" w:space="0" w:color="auto"/>
                    <w:bottom w:val="none" w:sz="0" w:space="0" w:color="auto"/>
                    <w:right w:val="none" w:sz="0" w:space="0" w:color="auto"/>
                  </w:divBdr>
                  <w:divsChild>
                    <w:div w:id="1424301682">
                      <w:marLeft w:val="0"/>
                      <w:marRight w:val="0"/>
                      <w:marTop w:val="0"/>
                      <w:marBottom w:val="0"/>
                      <w:divBdr>
                        <w:top w:val="none" w:sz="0" w:space="0" w:color="auto"/>
                        <w:left w:val="none" w:sz="0" w:space="0" w:color="auto"/>
                        <w:bottom w:val="none" w:sz="0" w:space="0" w:color="auto"/>
                        <w:right w:val="none" w:sz="0" w:space="0" w:color="auto"/>
                      </w:divBdr>
                      <w:divsChild>
                        <w:div w:id="160530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58388753">
      <w:bodyDiv w:val="1"/>
      <w:marLeft w:val="0"/>
      <w:marRight w:val="0"/>
      <w:marTop w:val="0"/>
      <w:marBottom w:val="0"/>
      <w:divBdr>
        <w:top w:val="none" w:sz="0" w:space="0" w:color="auto"/>
        <w:left w:val="none" w:sz="0" w:space="0" w:color="auto"/>
        <w:bottom w:val="none" w:sz="0" w:space="0" w:color="auto"/>
        <w:right w:val="none" w:sz="0" w:space="0" w:color="auto"/>
      </w:divBdr>
      <w:divsChild>
        <w:div w:id="1144352603">
          <w:marLeft w:val="75"/>
          <w:marRight w:val="75"/>
          <w:marTop w:val="150"/>
          <w:marBottom w:val="150"/>
          <w:divBdr>
            <w:top w:val="single" w:sz="6" w:space="0" w:color="CCC9C9"/>
            <w:left w:val="single" w:sz="6" w:space="15" w:color="CCC9C9"/>
            <w:bottom w:val="single" w:sz="6" w:space="0" w:color="CCC9C9"/>
            <w:right w:val="single" w:sz="6" w:space="15" w:color="CCC9C9"/>
          </w:divBdr>
        </w:div>
      </w:divsChild>
    </w:div>
    <w:div w:id="658534030">
      <w:bodyDiv w:val="1"/>
      <w:marLeft w:val="0"/>
      <w:marRight w:val="0"/>
      <w:marTop w:val="0"/>
      <w:marBottom w:val="0"/>
      <w:divBdr>
        <w:top w:val="none" w:sz="0" w:space="0" w:color="auto"/>
        <w:left w:val="none" w:sz="0" w:space="0" w:color="auto"/>
        <w:bottom w:val="none" w:sz="0" w:space="0" w:color="auto"/>
        <w:right w:val="none" w:sz="0" w:space="0" w:color="auto"/>
      </w:divBdr>
    </w:div>
    <w:div w:id="660431557">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587380">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64675348">
      <w:bodyDiv w:val="1"/>
      <w:marLeft w:val="0"/>
      <w:marRight w:val="0"/>
      <w:marTop w:val="0"/>
      <w:marBottom w:val="0"/>
      <w:divBdr>
        <w:top w:val="none" w:sz="0" w:space="0" w:color="auto"/>
        <w:left w:val="none" w:sz="0" w:space="0" w:color="auto"/>
        <w:bottom w:val="none" w:sz="0" w:space="0" w:color="auto"/>
        <w:right w:val="none" w:sz="0" w:space="0" w:color="auto"/>
      </w:divBdr>
    </w:div>
    <w:div w:id="668607038">
      <w:bodyDiv w:val="1"/>
      <w:marLeft w:val="0"/>
      <w:marRight w:val="0"/>
      <w:marTop w:val="0"/>
      <w:marBottom w:val="0"/>
      <w:divBdr>
        <w:top w:val="none" w:sz="0" w:space="0" w:color="auto"/>
        <w:left w:val="none" w:sz="0" w:space="0" w:color="auto"/>
        <w:bottom w:val="none" w:sz="0" w:space="0" w:color="auto"/>
        <w:right w:val="none" w:sz="0" w:space="0" w:color="auto"/>
      </w:divBdr>
    </w:div>
    <w:div w:id="669602319">
      <w:bodyDiv w:val="1"/>
      <w:marLeft w:val="0"/>
      <w:marRight w:val="0"/>
      <w:marTop w:val="0"/>
      <w:marBottom w:val="0"/>
      <w:divBdr>
        <w:top w:val="none" w:sz="0" w:space="0" w:color="auto"/>
        <w:left w:val="none" w:sz="0" w:space="0" w:color="auto"/>
        <w:bottom w:val="none" w:sz="0" w:space="0" w:color="auto"/>
        <w:right w:val="none" w:sz="0" w:space="0" w:color="auto"/>
      </w:divBdr>
    </w:div>
    <w:div w:id="671371333">
      <w:bodyDiv w:val="1"/>
      <w:marLeft w:val="0"/>
      <w:marRight w:val="0"/>
      <w:marTop w:val="0"/>
      <w:marBottom w:val="0"/>
      <w:divBdr>
        <w:top w:val="none" w:sz="0" w:space="0" w:color="auto"/>
        <w:left w:val="none" w:sz="0" w:space="0" w:color="auto"/>
        <w:bottom w:val="none" w:sz="0" w:space="0" w:color="auto"/>
        <w:right w:val="none" w:sz="0" w:space="0" w:color="auto"/>
      </w:divBdr>
    </w:div>
    <w:div w:id="674379295">
      <w:bodyDiv w:val="1"/>
      <w:marLeft w:val="0"/>
      <w:marRight w:val="0"/>
      <w:marTop w:val="0"/>
      <w:marBottom w:val="0"/>
      <w:divBdr>
        <w:top w:val="none" w:sz="0" w:space="0" w:color="auto"/>
        <w:left w:val="none" w:sz="0" w:space="0" w:color="auto"/>
        <w:bottom w:val="none" w:sz="0" w:space="0" w:color="auto"/>
        <w:right w:val="none" w:sz="0" w:space="0" w:color="auto"/>
      </w:divBdr>
    </w:div>
    <w:div w:id="676999591">
      <w:bodyDiv w:val="1"/>
      <w:marLeft w:val="0"/>
      <w:marRight w:val="0"/>
      <w:marTop w:val="0"/>
      <w:marBottom w:val="0"/>
      <w:divBdr>
        <w:top w:val="none" w:sz="0" w:space="0" w:color="auto"/>
        <w:left w:val="none" w:sz="0" w:space="0" w:color="auto"/>
        <w:bottom w:val="none" w:sz="0" w:space="0" w:color="auto"/>
        <w:right w:val="none" w:sz="0" w:space="0" w:color="auto"/>
      </w:divBdr>
    </w:div>
    <w:div w:id="681786835">
      <w:bodyDiv w:val="1"/>
      <w:marLeft w:val="0"/>
      <w:marRight w:val="0"/>
      <w:marTop w:val="0"/>
      <w:marBottom w:val="0"/>
      <w:divBdr>
        <w:top w:val="none" w:sz="0" w:space="0" w:color="auto"/>
        <w:left w:val="none" w:sz="0" w:space="0" w:color="auto"/>
        <w:bottom w:val="none" w:sz="0" w:space="0" w:color="auto"/>
        <w:right w:val="none" w:sz="0" w:space="0" w:color="auto"/>
      </w:divBdr>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4669001">
      <w:bodyDiv w:val="1"/>
      <w:marLeft w:val="0"/>
      <w:marRight w:val="0"/>
      <w:marTop w:val="0"/>
      <w:marBottom w:val="0"/>
      <w:divBdr>
        <w:top w:val="none" w:sz="0" w:space="0" w:color="auto"/>
        <w:left w:val="none" w:sz="0" w:space="0" w:color="auto"/>
        <w:bottom w:val="none" w:sz="0" w:space="0" w:color="auto"/>
        <w:right w:val="none" w:sz="0" w:space="0" w:color="auto"/>
      </w:divBdr>
    </w:div>
    <w:div w:id="685523955">
      <w:bodyDiv w:val="1"/>
      <w:marLeft w:val="0"/>
      <w:marRight w:val="0"/>
      <w:marTop w:val="0"/>
      <w:marBottom w:val="0"/>
      <w:divBdr>
        <w:top w:val="none" w:sz="0" w:space="0" w:color="auto"/>
        <w:left w:val="none" w:sz="0" w:space="0" w:color="auto"/>
        <w:bottom w:val="none" w:sz="0" w:space="0" w:color="auto"/>
        <w:right w:val="none" w:sz="0" w:space="0" w:color="auto"/>
      </w:divBdr>
    </w:div>
    <w:div w:id="687416733">
      <w:bodyDiv w:val="1"/>
      <w:marLeft w:val="0"/>
      <w:marRight w:val="0"/>
      <w:marTop w:val="0"/>
      <w:marBottom w:val="0"/>
      <w:divBdr>
        <w:top w:val="none" w:sz="0" w:space="0" w:color="auto"/>
        <w:left w:val="none" w:sz="0" w:space="0" w:color="auto"/>
        <w:bottom w:val="none" w:sz="0" w:space="0" w:color="auto"/>
        <w:right w:val="none" w:sz="0" w:space="0" w:color="auto"/>
      </w:divBdr>
    </w:div>
    <w:div w:id="689182499">
      <w:bodyDiv w:val="1"/>
      <w:marLeft w:val="0"/>
      <w:marRight w:val="0"/>
      <w:marTop w:val="0"/>
      <w:marBottom w:val="0"/>
      <w:divBdr>
        <w:top w:val="none" w:sz="0" w:space="0" w:color="auto"/>
        <w:left w:val="none" w:sz="0" w:space="0" w:color="auto"/>
        <w:bottom w:val="none" w:sz="0" w:space="0" w:color="auto"/>
        <w:right w:val="none" w:sz="0" w:space="0" w:color="auto"/>
      </w:divBdr>
    </w:div>
    <w:div w:id="694696048">
      <w:bodyDiv w:val="1"/>
      <w:marLeft w:val="0"/>
      <w:marRight w:val="0"/>
      <w:marTop w:val="0"/>
      <w:marBottom w:val="0"/>
      <w:divBdr>
        <w:top w:val="none" w:sz="0" w:space="0" w:color="auto"/>
        <w:left w:val="none" w:sz="0" w:space="0" w:color="auto"/>
        <w:bottom w:val="none" w:sz="0" w:space="0" w:color="auto"/>
        <w:right w:val="none" w:sz="0" w:space="0" w:color="auto"/>
      </w:divBdr>
    </w:div>
    <w:div w:id="695010809">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6200877">
      <w:bodyDiv w:val="1"/>
      <w:marLeft w:val="0"/>
      <w:marRight w:val="0"/>
      <w:marTop w:val="0"/>
      <w:marBottom w:val="0"/>
      <w:divBdr>
        <w:top w:val="none" w:sz="0" w:space="0" w:color="auto"/>
        <w:left w:val="none" w:sz="0" w:space="0" w:color="auto"/>
        <w:bottom w:val="none" w:sz="0" w:space="0" w:color="auto"/>
        <w:right w:val="none" w:sz="0" w:space="0" w:color="auto"/>
      </w:divBdr>
    </w:div>
    <w:div w:id="697896278">
      <w:bodyDiv w:val="1"/>
      <w:marLeft w:val="0"/>
      <w:marRight w:val="0"/>
      <w:marTop w:val="0"/>
      <w:marBottom w:val="0"/>
      <w:divBdr>
        <w:top w:val="none" w:sz="0" w:space="0" w:color="auto"/>
        <w:left w:val="none" w:sz="0" w:space="0" w:color="auto"/>
        <w:bottom w:val="none" w:sz="0" w:space="0" w:color="auto"/>
        <w:right w:val="none" w:sz="0" w:space="0" w:color="auto"/>
      </w:divBdr>
    </w:div>
    <w:div w:id="698312723">
      <w:bodyDiv w:val="1"/>
      <w:marLeft w:val="0"/>
      <w:marRight w:val="0"/>
      <w:marTop w:val="0"/>
      <w:marBottom w:val="0"/>
      <w:divBdr>
        <w:top w:val="none" w:sz="0" w:space="0" w:color="auto"/>
        <w:left w:val="none" w:sz="0" w:space="0" w:color="auto"/>
        <w:bottom w:val="none" w:sz="0" w:space="0" w:color="auto"/>
        <w:right w:val="none" w:sz="0" w:space="0" w:color="auto"/>
      </w:divBdr>
    </w:div>
    <w:div w:id="702175170">
      <w:bodyDiv w:val="1"/>
      <w:marLeft w:val="0"/>
      <w:marRight w:val="0"/>
      <w:marTop w:val="0"/>
      <w:marBottom w:val="0"/>
      <w:divBdr>
        <w:top w:val="none" w:sz="0" w:space="0" w:color="auto"/>
        <w:left w:val="none" w:sz="0" w:space="0" w:color="auto"/>
        <w:bottom w:val="none" w:sz="0" w:space="0" w:color="auto"/>
        <w:right w:val="none" w:sz="0" w:space="0" w:color="auto"/>
      </w:divBdr>
    </w:div>
    <w:div w:id="703334822">
      <w:bodyDiv w:val="1"/>
      <w:marLeft w:val="0"/>
      <w:marRight w:val="0"/>
      <w:marTop w:val="0"/>
      <w:marBottom w:val="0"/>
      <w:divBdr>
        <w:top w:val="none" w:sz="0" w:space="0" w:color="auto"/>
        <w:left w:val="none" w:sz="0" w:space="0" w:color="auto"/>
        <w:bottom w:val="none" w:sz="0" w:space="0" w:color="auto"/>
        <w:right w:val="none" w:sz="0" w:space="0" w:color="auto"/>
      </w:divBdr>
    </w:div>
    <w:div w:id="704865046">
      <w:bodyDiv w:val="1"/>
      <w:marLeft w:val="0"/>
      <w:marRight w:val="0"/>
      <w:marTop w:val="0"/>
      <w:marBottom w:val="0"/>
      <w:divBdr>
        <w:top w:val="none" w:sz="0" w:space="0" w:color="auto"/>
        <w:left w:val="none" w:sz="0" w:space="0" w:color="auto"/>
        <w:bottom w:val="none" w:sz="0" w:space="0" w:color="auto"/>
        <w:right w:val="none" w:sz="0" w:space="0" w:color="auto"/>
      </w:divBdr>
    </w:div>
    <w:div w:id="705063921">
      <w:bodyDiv w:val="1"/>
      <w:marLeft w:val="0"/>
      <w:marRight w:val="0"/>
      <w:marTop w:val="0"/>
      <w:marBottom w:val="0"/>
      <w:divBdr>
        <w:top w:val="none" w:sz="0" w:space="0" w:color="auto"/>
        <w:left w:val="none" w:sz="0" w:space="0" w:color="auto"/>
        <w:bottom w:val="none" w:sz="0" w:space="0" w:color="auto"/>
        <w:right w:val="none" w:sz="0" w:space="0" w:color="auto"/>
      </w:divBdr>
    </w:div>
    <w:div w:id="706298819">
      <w:bodyDiv w:val="1"/>
      <w:marLeft w:val="0"/>
      <w:marRight w:val="0"/>
      <w:marTop w:val="0"/>
      <w:marBottom w:val="0"/>
      <w:divBdr>
        <w:top w:val="none" w:sz="0" w:space="0" w:color="auto"/>
        <w:left w:val="none" w:sz="0" w:space="0" w:color="auto"/>
        <w:bottom w:val="none" w:sz="0" w:space="0" w:color="auto"/>
        <w:right w:val="none" w:sz="0" w:space="0" w:color="auto"/>
      </w:divBdr>
    </w:div>
    <w:div w:id="706754071">
      <w:bodyDiv w:val="1"/>
      <w:marLeft w:val="0"/>
      <w:marRight w:val="0"/>
      <w:marTop w:val="0"/>
      <w:marBottom w:val="0"/>
      <w:divBdr>
        <w:top w:val="none" w:sz="0" w:space="0" w:color="auto"/>
        <w:left w:val="none" w:sz="0" w:space="0" w:color="auto"/>
        <w:bottom w:val="none" w:sz="0" w:space="0" w:color="auto"/>
        <w:right w:val="none" w:sz="0" w:space="0" w:color="auto"/>
      </w:divBdr>
      <w:divsChild>
        <w:div w:id="553741044">
          <w:marLeft w:val="0"/>
          <w:marRight w:val="0"/>
          <w:marTop w:val="0"/>
          <w:marBottom w:val="0"/>
          <w:divBdr>
            <w:top w:val="none" w:sz="0" w:space="0" w:color="auto"/>
            <w:left w:val="none" w:sz="0" w:space="0" w:color="auto"/>
            <w:bottom w:val="none" w:sz="0" w:space="0" w:color="auto"/>
            <w:right w:val="none" w:sz="0" w:space="0" w:color="auto"/>
          </w:divBdr>
          <w:divsChild>
            <w:div w:id="668602233">
              <w:marLeft w:val="0"/>
              <w:marRight w:val="0"/>
              <w:marTop w:val="100"/>
              <w:marBottom w:val="100"/>
              <w:divBdr>
                <w:top w:val="none" w:sz="0" w:space="0" w:color="auto"/>
                <w:left w:val="none" w:sz="0" w:space="0" w:color="auto"/>
                <w:bottom w:val="none" w:sz="0" w:space="0" w:color="auto"/>
                <w:right w:val="none" w:sz="0" w:space="0" w:color="auto"/>
              </w:divBdr>
              <w:divsChild>
                <w:div w:id="1855874910">
                  <w:marLeft w:val="0"/>
                  <w:marRight w:val="0"/>
                  <w:marTop w:val="0"/>
                  <w:marBottom w:val="0"/>
                  <w:divBdr>
                    <w:top w:val="single" w:sz="2" w:space="0" w:color="CCCCCC"/>
                    <w:left w:val="single" w:sz="2" w:space="2" w:color="CCCCCC"/>
                    <w:bottom w:val="single" w:sz="2" w:space="0" w:color="CCCCCC"/>
                    <w:right w:val="single" w:sz="2" w:space="0" w:color="CCCCCC"/>
                  </w:divBdr>
                  <w:divsChild>
                    <w:div w:id="62384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035966">
      <w:bodyDiv w:val="1"/>
      <w:marLeft w:val="0"/>
      <w:marRight w:val="0"/>
      <w:marTop w:val="0"/>
      <w:marBottom w:val="0"/>
      <w:divBdr>
        <w:top w:val="none" w:sz="0" w:space="0" w:color="auto"/>
        <w:left w:val="none" w:sz="0" w:space="0" w:color="auto"/>
        <w:bottom w:val="none" w:sz="0" w:space="0" w:color="auto"/>
        <w:right w:val="none" w:sz="0" w:space="0" w:color="auto"/>
      </w:divBdr>
    </w:div>
    <w:div w:id="712769614">
      <w:bodyDiv w:val="1"/>
      <w:marLeft w:val="0"/>
      <w:marRight w:val="0"/>
      <w:marTop w:val="0"/>
      <w:marBottom w:val="0"/>
      <w:divBdr>
        <w:top w:val="none" w:sz="0" w:space="0" w:color="auto"/>
        <w:left w:val="none" w:sz="0" w:space="0" w:color="auto"/>
        <w:bottom w:val="none" w:sz="0" w:space="0" w:color="auto"/>
        <w:right w:val="none" w:sz="0" w:space="0" w:color="auto"/>
      </w:divBdr>
    </w:div>
    <w:div w:id="713886839">
      <w:bodyDiv w:val="1"/>
      <w:marLeft w:val="0"/>
      <w:marRight w:val="0"/>
      <w:marTop w:val="0"/>
      <w:marBottom w:val="0"/>
      <w:divBdr>
        <w:top w:val="none" w:sz="0" w:space="0" w:color="auto"/>
        <w:left w:val="none" w:sz="0" w:space="0" w:color="auto"/>
        <w:bottom w:val="none" w:sz="0" w:space="0" w:color="auto"/>
        <w:right w:val="none" w:sz="0" w:space="0" w:color="auto"/>
      </w:divBdr>
      <w:divsChild>
        <w:div w:id="380716249">
          <w:marLeft w:val="90"/>
          <w:marRight w:val="90"/>
          <w:marTop w:val="90"/>
          <w:marBottom w:val="90"/>
          <w:divBdr>
            <w:top w:val="none" w:sz="0" w:space="0" w:color="auto"/>
            <w:left w:val="none" w:sz="0" w:space="0" w:color="auto"/>
            <w:bottom w:val="none" w:sz="0" w:space="0" w:color="auto"/>
            <w:right w:val="none" w:sz="0" w:space="0" w:color="auto"/>
          </w:divBdr>
        </w:div>
        <w:div w:id="1650598715">
          <w:marLeft w:val="90"/>
          <w:marRight w:val="90"/>
          <w:marTop w:val="90"/>
          <w:marBottom w:val="90"/>
          <w:divBdr>
            <w:top w:val="none" w:sz="0" w:space="0" w:color="auto"/>
            <w:left w:val="none" w:sz="0" w:space="0" w:color="auto"/>
            <w:bottom w:val="none" w:sz="0" w:space="0" w:color="auto"/>
            <w:right w:val="none" w:sz="0" w:space="0" w:color="auto"/>
          </w:divBdr>
        </w:div>
      </w:divsChild>
    </w:div>
    <w:div w:id="715861901">
      <w:bodyDiv w:val="1"/>
      <w:marLeft w:val="0"/>
      <w:marRight w:val="0"/>
      <w:marTop w:val="0"/>
      <w:marBottom w:val="0"/>
      <w:divBdr>
        <w:top w:val="none" w:sz="0" w:space="0" w:color="auto"/>
        <w:left w:val="none" w:sz="0" w:space="0" w:color="auto"/>
        <w:bottom w:val="none" w:sz="0" w:space="0" w:color="auto"/>
        <w:right w:val="none" w:sz="0" w:space="0" w:color="auto"/>
      </w:divBdr>
    </w:div>
    <w:div w:id="716900142">
      <w:bodyDiv w:val="1"/>
      <w:marLeft w:val="0"/>
      <w:marRight w:val="0"/>
      <w:marTop w:val="0"/>
      <w:marBottom w:val="0"/>
      <w:divBdr>
        <w:top w:val="none" w:sz="0" w:space="0" w:color="auto"/>
        <w:left w:val="none" w:sz="0" w:space="0" w:color="auto"/>
        <w:bottom w:val="none" w:sz="0" w:space="0" w:color="auto"/>
        <w:right w:val="none" w:sz="0" w:space="0" w:color="auto"/>
      </w:divBdr>
    </w:div>
    <w:div w:id="719742462">
      <w:bodyDiv w:val="1"/>
      <w:marLeft w:val="0"/>
      <w:marRight w:val="0"/>
      <w:marTop w:val="0"/>
      <w:marBottom w:val="0"/>
      <w:divBdr>
        <w:top w:val="none" w:sz="0" w:space="0" w:color="auto"/>
        <w:left w:val="none" w:sz="0" w:space="0" w:color="auto"/>
        <w:bottom w:val="none" w:sz="0" w:space="0" w:color="auto"/>
        <w:right w:val="none" w:sz="0" w:space="0" w:color="auto"/>
      </w:divBdr>
    </w:div>
    <w:div w:id="720325718">
      <w:bodyDiv w:val="1"/>
      <w:marLeft w:val="0"/>
      <w:marRight w:val="0"/>
      <w:marTop w:val="0"/>
      <w:marBottom w:val="0"/>
      <w:divBdr>
        <w:top w:val="none" w:sz="0" w:space="0" w:color="auto"/>
        <w:left w:val="none" w:sz="0" w:space="0" w:color="auto"/>
        <w:bottom w:val="none" w:sz="0" w:space="0" w:color="auto"/>
        <w:right w:val="none" w:sz="0" w:space="0" w:color="auto"/>
      </w:divBdr>
    </w:div>
    <w:div w:id="720522599">
      <w:bodyDiv w:val="1"/>
      <w:marLeft w:val="0"/>
      <w:marRight w:val="0"/>
      <w:marTop w:val="0"/>
      <w:marBottom w:val="0"/>
      <w:divBdr>
        <w:top w:val="none" w:sz="0" w:space="0" w:color="auto"/>
        <w:left w:val="none" w:sz="0" w:space="0" w:color="auto"/>
        <w:bottom w:val="none" w:sz="0" w:space="0" w:color="auto"/>
        <w:right w:val="none" w:sz="0" w:space="0" w:color="auto"/>
      </w:divBdr>
    </w:div>
    <w:div w:id="720787058">
      <w:bodyDiv w:val="1"/>
      <w:marLeft w:val="0"/>
      <w:marRight w:val="0"/>
      <w:marTop w:val="0"/>
      <w:marBottom w:val="0"/>
      <w:divBdr>
        <w:top w:val="none" w:sz="0" w:space="0" w:color="auto"/>
        <w:left w:val="none" w:sz="0" w:space="0" w:color="auto"/>
        <w:bottom w:val="none" w:sz="0" w:space="0" w:color="auto"/>
        <w:right w:val="none" w:sz="0" w:space="0" w:color="auto"/>
      </w:divBdr>
    </w:div>
    <w:div w:id="721291519">
      <w:bodyDiv w:val="1"/>
      <w:marLeft w:val="0"/>
      <w:marRight w:val="0"/>
      <w:marTop w:val="0"/>
      <w:marBottom w:val="0"/>
      <w:divBdr>
        <w:top w:val="none" w:sz="0" w:space="0" w:color="auto"/>
        <w:left w:val="none" w:sz="0" w:space="0" w:color="auto"/>
        <w:bottom w:val="none" w:sz="0" w:space="0" w:color="auto"/>
        <w:right w:val="none" w:sz="0" w:space="0" w:color="auto"/>
      </w:divBdr>
      <w:divsChild>
        <w:div w:id="1652639603">
          <w:marLeft w:val="0"/>
          <w:marRight w:val="0"/>
          <w:marTop w:val="0"/>
          <w:marBottom w:val="0"/>
          <w:divBdr>
            <w:top w:val="none" w:sz="0" w:space="0" w:color="auto"/>
            <w:left w:val="none" w:sz="0" w:space="0" w:color="auto"/>
            <w:bottom w:val="none" w:sz="0" w:space="0" w:color="auto"/>
            <w:right w:val="none" w:sz="0" w:space="0" w:color="auto"/>
          </w:divBdr>
          <w:divsChild>
            <w:div w:id="1869293900">
              <w:marLeft w:val="0"/>
              <w:marRight w:val="0"/>
              <w:marTop w:val="100"/>
              <w:marBottom w:val="100"/>
              <w:divBdr>
                <w:top w:val="none" w:sz="0" w:space="0" w:color="auto"/>
                <w:left w:val="none" w:sz="0" w:space="0" w:color="auto"/>
                <w:bottom w:val="none" w:sz="0" w:space="0" w:color="auto"/>
                <w:right w:val="none" w:sz="0" w:space="0" w:color="auto"/>
              </w:divBdr>
              <w:divsChild>
                <w:div w:id="1563173746">
                  <w:marLeft w:val="0"/>
                  <w:marRight w:val="0"/>
                  <w:marTop w:val="0"/>
                  <w:marBottom w:val="0"/>
                  <w:divBdr>
                    <w:top w:val="single" w:sz="2" w:space="0" w:color="CCCCCC"/>
                    <w:left w:val="single" w:sz="2" w:space="2" w:color="CCCCCC"/>
                    <w:bottom w:val="single" w:sz="2" w:space="0" w:color="CCCCCC"/>
                    <w:right w:val="single" w:sz="2" w:space="0" w:color="CCCCCC"/>
                  </w:divBdr>
                  <w:divsChild>
                    <w:div w:id="162407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876397">
      <w:bodyDiv w:val="1"/>
      <w:marLeft w:val="0"/>
      <w:marRight w:val="0"/>
      <w:marTop w:val="0"/>
      <w:marBottom w:val="0"/>
      <w:divBdr>
        <w:top w:val="none" w:sz="0" w:space="0" w:color="auto"/>
        <w:left w:val="none" w:sz="0" w:space="0" w:color="auto"/>
        <w:bottom w:val="none" w:sz="0" w:space="0" w:color="auto"/>
        <w:right w:val="none" w:sz="0" w:space="0" w:color="auto"/>
      </w:divBdr>
    </w:div>
    <w:div w:id="727142748">
      <w:bodyDiv w:val="1"/>
      <w:marLeft w:val="0"/>
      <w:marRight w:val="0"/>
      <w:marTop w:val="0"/>
      <w:marBottom w:val="0"/>
      <w:divBdr>
        <w:top w:val="none" w:sz="0" w:space="0" w:color="auto"/>
        <w:left w:val="none" w:sz="0" w:space="0" w:color="auto"/>
        <w:bottom w:val="none" w:sz="0" w:space="0" w:color="auto"/>
        <w:right w:val="none" w:sz="0" w:space="0" w:color="auto"/>
      </w:divBdr>
    </w:div>
    <w:div w:id="728380378">
      <w:bodyDiv w:val="1"/>
      <w:marLeft w:val="0"/>
      <w:marRight w:val="0"/>
      <w:marTop w:val="0"/>
      <w:marBottom w:val="0"/>
      <w:divBdr>
        <w:top w:val="none" w:sz="0" w:space="0" w:color="auto"/>
        <w:left w:val="none" w:sz="0" w:space="0" w:color="auto"/>
        <w:bottom w:val="none" w:sz="0" w:space="0" w:color="auto"/>
        <w:right w:val="none" w:sz="0" w:space="0" w:color="auto"/>
      </w:divBdr>
    </w:div>
    <w:div w:id="730689247">
      <w:bodyDiv w:val="1"/>
      <w:marLeft w:val="0"/>
      <w:marRight w:val="0"/>
      <w:marTop w:val="0"/>
      <w:marBottom w:val="0"/>
      <w:divBdr>
        <w:top w:val="none" w:sz="0" w:space="0" w:color="auto"/>
        <w:left w:val="none" w:sz="0" w:space="0" w:color="auto"/>
        <w:bottom w:val="none" w:sz="0" w:space="0" w:color="auto"/>
        <w:right w:val="none" w:sz="0" w:space="0" w:color="auto"/>
      </w:divBdr>
    </w:div>
    <w:div w:id="731852559">
      <w:bodyDiv w:val="1"/>
      <w:marLeft w:val="0"/>
      <w:marRight w:val="0"/>
      <w:marTop w:val="0"/>
      <w:marBottom w:val="0"/>
      <w:divBdr>
        <w:top w:val="none" w:sz="0" w:space="0" w:color="auto"/>
        <w:left w:val="none" w:sz="0" w:space="0" w:color="auto"/>
        <w:bottom w:val="none" w:sz="0" w:space="0" w:color="auto"/>
        <w:right w:val="none" w:sz="0" w:space="0" w:color="auto"/>
      </w:divBdr>
      <w:divsChild>
        <w:div w:id="1179540254">
          <w:marLeft w:val="0"/>
          <w:marRight w:val="0"/>
          <w:marTop w:val="0"/>
          <w:marBottom w:val="0"/>
          <w:divBdr>
            <w:top w:val="none" w:sz="0" w:space="0" w:color="auto"/>
            <w:left w:val="none" w:sz="0" w:space="0" w:color="auto"/>
            <w:bottom w:val="none" w:sz="0" w:space="0" w:color="auto"/>
            <w:right w:val="none" w:sz="0" w:space="0" w:color="auto"/>
          </w:divBdr>
        </w:div>
      </w:divsChild>
    </w:div>
    <w:div w:id="733089671">
      <w:bodyDiv w:val="1"/>
      <w:marLeft w:val="0"/>
      <w:marRight w:val="0"/>
      <w:marTop w:val="0"/>
      <w:marBottom w:val="0"/>
      <w:divBdr>
        <w:top w:val="none" w:sz="0" w:space="0" w:color="auto"/>
        <w:left w:val="none" w:sz="0" w:space="0" w:color="auto"/>
        <w:bottom w:val="none" w:sz="0" w:space="0" w:color="auto"/>
        <w:right w:val="none" w:sz="0" w:space="0" w:color="auto"/>
      </w:divBdr>
    </w:div>
    <w:div w:id="733628016">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7482377">
      <w:bodyDiv w:val="1"/>
      <w:marLeft w:val="0"/>
      <w:marRight w:val="0"/>
      <w:marTop w:val="0"/>
      <w:marBottom w:val="0"/>
      <w:divBdr>
        <w:top w:val="none" w:sz="0" w:space="0" w:color="auto"/>
        <w:left w:val="none" w:sz="0" w:space="0" w:color="auto"/>
        <w:bottom w:val="none" w:sz="0" w:space="0" w:color="auto"/>
        <w:right w:val="none" w:sz="0" w:space="0" w:color="auto"/>
      </w:divBdr>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40564451">
      <w:bodyDiv w:val="1"/>
      <w:marLeft w:val="0"/>
      <w:marRight w:val="0"/>
      <w:marTop w:val="0"/>
      <w:marBottom w:val="0"/>
      <w:divBdr>
        <w:top w:val="none" w:sz="0" w:space="0" w:color="auto"/>
        <w:left w:val="none" w:sz="0" w:space="0" w:color="auto"/>
        <w:bottom w:val="none" w:sz="0" w:space="0" w:color="auto"/>
        <w:right w:val="none" w:sz="0" w:space="0" w:color="auto"/>
      </w:divBdr>
    </w:div>
    <w:div w:id="74156775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45495451">
      <w:bodyDiv w:val="1"/>
      <w:marLeft w:val="0"/>
      <w:marRight w:val="0"/>
      <w:marTop w:val="0"/>
      <w:marBottom w:val="0"/>
      <w:divBdr>
        <w:top w:val="none" w:sz="0" w:space="0" w:color="auto"/>
        <w:left w:val="none" w:sz="0" w:space="0" w:color="auto"/>
        <w:bottom w:val="none" w:sz="0" w:space="0" w:color="auto"/>
        <w:right w:val="none" w:sz="0" w:space="0" w:color="auto"/>
      </w:divBdr>
    </w:div>
    <w:div w:id="746148417">
      <w:bodyDiv w:val="1"/>
      <w:marLeft w:val="0"/>
      <w:marRight w:val="0"/>
      <w:marTop w:val="0"/>
      <w:marBottom w:val="0"/>
      <w:divBdr>
        <w:top w:val="none" w:sz="0" w:space="0" w:color="auto"/>
        <w:left w:val="none" w:sz="0" w:space="0" w:color="auto"/>
        <w:bottom w:val="none" w:sz="0" w:space="0" w:color="auto"/>
        <w:right w:val="none" w:sz="0" w:space="0" w:color="auto"/>
      </w:divBdr>
      <w:divsChild>
        <w:div w:id="182269035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51437904">
      <w:bodyDiv w:val="1"/>
      <w:marLeft w:val="0"/>
      <w:marRight w:val="0"/>
      <w:marTop w:val="0"/>
      <w:marBottom w:val="0"/>
      <w:divBdr>
        <w:top w:val="none" w:sz="0" w:space="0" w:color="auto"/>
        <w:left w:val="none" w:sz="0" w:space="0" w:color="auto"/>
        <w:bottom w:val="none" w:sz="0" w:space="0" w:color="auto"/>
        <w:right w:val="none" w:sz="0" w:space="0" w:color="auto"/>
      </w:divBdr>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58404318">
      <w:bodyDiv w:val="1"/>
      <w:marLeft w:val="0"/>
      <w:marRight w:val="0"/>
      <w:marTop w:val="0"/>
      <w:marBottom w:val="0"/>
      <w:divBdr>
        <w:top w:val="none" w:sz="0" w:space="0" w:color="auto"/>
        <w:left w:val="none" w:sz="0" w:space="0" w:color="auto"/>
        <w:bottom w:val="none" w:sz="0" w:space="0" w:color="auto"/>
        <w:right w:val="none" w:sz="0" w:space="0" w:color="auto"/>
      </w:divBdr>
    </w:div>
    <w:div w:id="762650667">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3962495">
      <w:bodyDiv w:val="1"/>
      <w:marLeft w:val="0"/>
      <w:marRight w:val="0"/>
      <w:marTop w:val="0"/>
      <w:marBottom w:val="0"/>
      <w:divBdr>
        <w:top w:val="none" w:sz="0" w:space="0" w:color="auto"/>
        <w:left w:val="none" w:sz="0" w:space="0" w:color="auto"/>
        <w:bottom w:val="none" w:sz="0" w:space="0" w:color="auto"/>
        <w:right w:val="none" w:sz="0" w:space="0" w:color="auto"/>
      </w:divBdr>
    </w:div>
    <w:div w:id="764227944">
      <w:bodyDiv w:val="1"/>
      <w:marLeft w:val="0"/>
      <w:marRight w:val="0"/>
      <w:marTop w:val="0"/>
      <w:marBottom w:val="0"/>
      <w:divBdr>
        <w:top w:val="none" w:sz="0" w:space="0" w:color="auto"/>
        <w:left w:val="none" w:sz="0" w:space="0" w:color="auto"/>
        <w:bottom w:val="none" w:sz="0" w:space="0" w:color="auto"/>
        <w:right w:val="none" w:sz="0" w:space="0" w:color="auto"/>
      </w:divBdr>
    </w:div>
    <w:div w:id="765269182">
      <w:bodyDiv w:val="1"/>
      <w:marLeft w:val="0"/>
      <w:marRight w:val="0"/>
      <w:marTop w:val="0"/>
      <w:marBottom w:val="0"/>
      <w:divBdr>
        <w:top w:val="none" w:sz="0" w:space="0" w:color="auto"/>
        <w:left w:val="none" w:sz="0" w:space="0" w:color="auto"/>
        <w:bottom w:val="none" w:sz="0" w:space="0" w:color="auto"/>
        <w:right w:val="none" w:sz="0" w:space="0" w:color="auto"/>
      </w:divBdr>
    </w:div>
    <w:div w:id="766387960">
      <w:bodyDiv w:val="1"/>
      <w:marLeft w:val="0"/>
      <w:marRight w:val="0"/>
      <w:marTop w:val="0"/>
      <w:marBottom w:val="0"/>
      <w:divBdr>
        <w:top w:val="none" w:sz="0" w:space="0" w:color="auto"/>
        <w:left w:val="none" w:sz="0" w:space="0" w:color="auto"/>
        <w:bottom w:val="none" w:sz="0" w:space="0" w:color="auto"/>
        <w:right w:val="none" w:sz="0" w:space="0" w:color="auto"/>
      </w:divBdr>
      <w:divsChild>
        <w:div w:id="1826361636">
          <w:marLeft w:val="0"/>
          <w:marRight w:val="0"/>
          <w:marTop w:val="0"/>
          <w:marBottom w:val="0"/>
          <w:divBdr>
            <w:top w:val="none" w:sz="0" w:space="0" w:color="auto"/>
            <w:left w:val="none" w:sz="0" w:space="0" w:color="auto"/>
            <w:bottom w:val="none" w:sz="0" w:space="0" w:color="auto"/>
            <w:right w:val="none" w:sz="0" w:space="0" w:color="auto"/>
          </w:divBdr>
        </w:div>
        <w:div w:id="268319898">
          <w:marLeft w:val="0"/>
          <w:marRight w:val="0"/>
          <w:marTop w:val="0"/>
          <w:marBottom w:val="0"/>
          <w:divBdr>
            <w:top w:val="none" w:sz="0" w:space="0" w:color="auto"/>
            <w:left w:val="none" w:sz="0" w:space="0" w:color="auto"/>
            <w:bottom w:val="none" w:sz="0" w:space="0" w:color="auto"/>
            <w:right w:val="none" w:sz="0" w:space="0" w:color="auto"/>
          </w:divBdr>
        </w:div>
        <w:div w:id="205484640">
          <w:marLeft w:val="0"/>
          <w:marRight w:val="0"/>
          <w:marTop w:val="0"/>
          <w:marBottom w:val="0"/>
          <w:divBdr>
            <w:top w:val="none" w:sz="0" w:space="0" w:color="auto"/>
            <w:left w:val="none" w:sz="0" w:space="0" w:color="auto"/>
            <w:bottom w:val="none" w:sz="0" w:space="0" w:color="auto"/>
            <w:right w:val="none" w:sz="0" w:space="0" w:color="auto"/>
          </w:divBdr>
        </w:div>
        <w:div w:id="1677880786">
          <w:marLeft w:val="0"/>
          <w:marRight w:val="0"/>
          <w:marTop w:val="0"/>
          <w:marBottom w:val="0"/>
          <w:divBdr>
            <w:top w:val="none" w:sz="0" w:space="0" w:color="auto"/>
            <w:left w:val="none" w:sz="0" w:space="0" w:color="auto"/>
            <w:bottom w:val="none" w:sz="0" w:space="0" w:color="auto"/>
            <w:right w:val="none" w:sz="0" w:space="0" w:color="auto"/>
          </w:divBdr>
        </w:div>
      </w:divsChild>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5057184">
      <w:bodyDiv w:val="1"/>
      <w:marLeft w:val="0"/>
      <w:marRight w:val="0"/>
      <w:marTop w:val="0"/>
      <w:marBottom w:val="0"/>
      <w:divBdr>
        <w:top w:val="none" w:sz="0" w:space="0" w:color="auto"/>
        <w:left w:val="none" w:sz="0" w:space="0" w:color="auto"/>
        <w:bottom w:val="none" w:sz="0" w:space="0" w:color="auto"/>
        <w:right w:val="none" w:sz="0" w:space="0" w:color="auto"/>
      </w:divBdr>
    </w:div>
    <w:div w:id="775753380">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76947120">
      <w:bodyDiv w:val="1"/>
      <w:marLeft w:val="0"/>
      <w:marRight w:val="0"/>
      <w:marTop w:val="0"/>
      <w:marBottom w:val="0"/>
      <w:divBdr>
        <w:top w:val="none" w:sz="0" w:space="0" w:color="auto"/>
        <w:left w:val="none" w:sz="0" w:space="0" w:color="auto"/>
        <w:bottom w:val="none" w:sz="0" w:space="0" w:color="auto"/>
        <w:right w:val="none" w:sz="0" w:space="0" w:color="auto"/>
      </w:divBdr>
    </w:div>
    <w:div w:id="777607724">
      <w:bodyDiv w:val="1"/>
      <w:marLeft w:val="0"/>
      <w:marRight w:val="0"/>
      <w:marTop w:val="0"/>
      <w:marBottom w:val="0"/>
      <w:divBdr>
        <w:top w:val="none" w:sz="0" w:space="0" w:color="auto"/>
        <w:left w:val="none" w:sz="0" w:space="0" w:color="auto"/>
        <w:bottom w:val="none" w:sz="0" w:space="0" w:color="auto"/>
        <w:right w:val="none" w:sz="0" w:space="0" w:color="auto"/>
      </w:divBdr>
    </w:div>
    <w:div w:id="778447896">
      <w:bodyDiv w:val="1"/>
      <w:marLeft w:val="0"/>
      <w:marRight w:val="0"/>
      <w:marTop w:val="0"/>
      <w:marBottom w:val="0"/>
      <w:divBdr>
        <w:top w:val="none" w:sz="0" w:space="0" w:color="auto"/>
        <w:left w:val="none" w:sz="0" w:space="0" w:color="auto"/>
        <w:bottom w:val="none" w:sz="0" w:space="0" w:color="auto"/>
        <w:right w:val="none" w:sz="0" w:space="0" w:color="auto"/>
      </w:divBdr>
    </w:div>
    <w:div w:id="778914750">
      <w:bodyDiv w:val="1"/>
      <w:marLeft w:val="0"/>
      <w:marRight w:val="0"/>
      <w:marTop w:val="0"/>
      <w:marBottom w:val="0"/>
      <w:divBdr>
        <w:top w:val="none" w:sz="0" w:space="0" w:color="auto"/>
        <w:left w:val="none" w:sz="0" w:space="0" w:color="auto"/>
        <w:bottom w:val="none" w:sz="0" w:space="0" w:color="auto"/>
        <w:right w:val="none" w:sz="0" w:space="0" w:color="auto"/>
      </w:divBdr>
      <w:divsChild>
        <w:div w:id="359017419">
          <w:marLeft w:val="0"/>
          <w:marRight w:val="0"/>
          <w:marTop w:val="300"/>
          <w:marBottom w:val="300"/>
          <w:divBdr>
            <w:top w:val="none" w:sz="0" w:space="0" w:color="auto"/>
            <w:left w:val="none" w:sz="0" w:space="0" w:color="auto"/>
            <w:bottom w:val="none" w:sz="0" w:space="0" w:color="auto"/>
            <w:right w:val="none" w:sz="0" w:space="0" w:color="auto"/>
          </w:divBdr>
          <w:divsChild>
            <w:div w:id="15083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2566">
      <w:bodyDiv w:val="1"/>
      <w:marLeft w:val="0"/>
      <w:marRight w:val="0"/>
      <w:marTop w:val="0"/>
      <w:marBottom w:val="0"/>
      <w:divBdr>
        <w:top w:val="none" w:sz="0" w:space="0" w:color="auto"/>
        <w:left w:val="none" w:sz="0" w:space="0" w:color="auto"/>
        <w:bottom w:val="none" w:sz="0" w:space="0" w:color="auto"/>
        <w:right w:val="none" w:sz="0" w:space="0" w:color="auto"/>
      </w:divBdr>
      <w:divsChild>
        <w:div w:id="229853864">
          <w:marLeft w:val="0"/>
          <w:marRight w:val="0"/>
          <w:marTop w:val="0"/>
          <w:marBottom w:val="0"/>
          <w:divBdr>
            <w:top w:val="none" w:sz="0" w:space="0" w:color="auto"/>
            <w:left w:val="none" w:sz="0" w:space="0" w:color="auto"/>
            <w:bottom w:val="none" w:sz="0" w:space="0" w:color="auto"/>
            <w:right w:val="none" w:sz="0" w:space="0" w:color="auto"/>
          </w:divBdr>
          <w:divsChild>
            <w:div w:id="11039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22423">
      <w:bodyDiv w:val="1"/>
      <w:marLeft w:val="0"/>
      <w:marRight w:val="0"/>
      <w:marTop w:val="0"/>
      <w:marBottom w:val="0"/>
      <w:divBdr>
        <w:top w:val="none" w:sz="0" w:space="0" w:color="auto"/>
        <w:left w:val="none" w:sz="0" w:space="0" w:color="auto"/>
        <w:bottom w:val="none" w:sz="0" w:space="0" w:color="auto"/>
        <w:right w:val="none" w:sz="0" w:space="0" w:color="auto"/>
      </w:divBdr>
    </w:div>
    <w:div w:id="783697806">
      <w:bodyDiv w:val="1"/>
      <w:marLeft w:val="0"/>
      <w:marRight w:val="0"/>
      <w:marTop w:val="0"/>
      <w:marBottom w:val="0"/>
      <w:divBdr>
        <w:top w:val="none" w:sz="0" w:space="0" w:color="auto"/>
        <w:left w:val="none" w:sz="0" w:space="0" w:color="auto"/>
        <w:bottom w:val="none" w:sz="0" w:space="0" w:color="auto"/>
        <w:right w:val="none" w:sz="0" w:space="0" w:color="auto"/>
      </w:divBdr>
    </w:div>
    <w:div w:id="784034089">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4063140">
      <w:bodyDiv w:val="1"/>
      <w:marLeft w:val="0"/>
      <w:marRight w:val="0"/>
      <w:marTop w:val="0"/>
      <w:marBottom w:val="0"/>
      <w:divBdr>
        <w:top w:val="none" w:sz="0" w:space="0" w:color="auto"/>
        <w:left w:val="none" w:sz="0" w:space="0" w:color="auto"/>
        <w:bottom w:val="none" w:sz="0" w:space="0" w:color="auto"/>
        <w:right w:val="none" w:sz="0" w:space="0" w:color="auto"/>
      </w:divBdr>
    </w:div>
    <w:div w:id="799151294">
      <w:bodyDiv w:val="1"/>
      <w:marLeft w:val="0"/>
      <w:marRight w:val="0"/>
      <w:marTop w:val="0"/>
      <w:marBottom w:val="0"/>
      <w:divBdr>
        <w:top w:val="none" w:sz="0" w:space="0" w:color="auto"/>
        <w:left w:val="none" w:sz="0" w:space="0" w:color="auto"/>
        <w:bottom w:val="none" w:sz="0" w:space="0" w:color="auto"/>
        <w:right w:val="none" w:sz="0" w:space="0" w:color="auto"/>
      </w:divBdr>
    </w:div>
    <w:div w:id="801001723">
      <w:bodyDiv w:val="1"/>
      <w:marLeft w:val="0"/>
      <w:marRight w:val="0"/>
      <w:marTop w:val="0"/>
      <w:marBottom w:val="0"/>
      <w:divBdr>
        <w:top w:val="none" w:sz="0" w:space="0" w:color="auto"/>
        <w:left w:val="none" w:sz="0" w:space="0" w:color="auto"/>
        <w:bottom w:val="none" w:sz="0" w:space="0" w:color="auto"/>
        <w:right w:val="none" w:sz="0" w:space="0" w:color="auto"/>
      </w:divBdr>
    </w:div>
    <w:div w:id="803617176">
      <w:bodyDiv w:val="1"/>
      <w:marLeft w:val="0"/>
      <w:marRight w:val="0"/>
      <w:marTop w:val="0"/>
      <w:marBottom w:val="0"/>
      <w:divBdr>
        <w:top w:val="none" w:sz="0" w:space="0" w:color="auto"/>
        <w:left w:val="none" w:sz="0" w:space="0" w:color="auto"/>
        <w:bottom w:val="none" w:sz="0" w:space="0" w:color="auto"/>
        <w:right w:val="none" w:sz="0" w:space="0" w:color="auto"/>
      </w:divBdr>
      <w:divsChild>
        <w:div w:id="1102721377">
          <w:blockQuote w:val="1"/>
          <w:marLeft w:val="0"/>
          <w:marRight w:val="0"/>
          <w:marTop w:val="0"/>
          <w:marBottom w:val="360"/>
          <w:divBdr>
            <w:top w:val="none" w:sz="0" w:space="0" w:color="auto"/>
            <w:left w:val="single" w:sz="24" w:space="15" w:color="303030"/>
            <w:bottom w:val="none" w:sz="0" w:space="0" w:color="auto"/>
            <w:right w:val="none" w:sz="0" w:space="0" w:color="auto"/>
          </w:divBdr>
        </w:div>
      </w:divsChild>
    </w:div>
    <w:div w:id="803698158">
      <w:bodyDiv w:val="1"/>
      <w:marLeft w:val="0"/>
      <w:marRight w:val="0"/>
      <w:marTop w:val="0"/>
      <w:marBottom w:val="0"/>
      <w:divBdr>
        <w:top w:val="none" w:sz="0" w:space="0" w:color="auto"/>
        <w:left w:val="none" w:sz="0" w:space="0" w:color="auto"/>
        <w:bottom w:val="none" w:sz="0" w:space="0" w:color="auto"/>
        <w:right w:val="none" w:sz="0" w:space="0" w:color="auto"/>
      </w:divBdr>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7285026">
      <w:bodyDiv w:val="1"/>
      <w:marLeft w:val="0"/>
      <w:marRight w:val="0"/>
      <w:marTop w:val="0"/>
      <w:marBottom w:val="0"/>
      <w:divBdr>
        <w:top w:val="none" w:sz="0" w:space="0" w:color="auto"/>
        <w:left w:val="none" w:sz="0" w:space="0" w:color="auto"/>
        <w:bottom w:val="none" w:sz="0" w:space="0" w:color="auto"/>
        <w:right w:val="none" w:sz="0" w:space="0" w:color="auto"/>
      </w:divBdr>
    </w:div>
    <w:div w:id="808938034">
      <w:bodyDiv w:val="1"/>
      <w:marLeft w:val="0"/>
      <w:marRight w:val="0"/>
      <w:marTop w:val="0"/>
      <w:marBottom w:val="0"/>
      <w:divBdr>
        <w:top w:val="none" w:sz="0" w:space="0" w:color="auto"/>
        <w:left w:val="none" w:sz="0" w:space="0" w:color="auto"/>
        <w:bottom w:val="none" w:sz="0" w:space="0" w:color="auto"/>
        <w:right w:val="none" w:sz="0" w:space="0" w:color="auto"/>
      </w:divBdr>
      <w:divsChild>
        <w:div w:id="362484642">
          <w:marLeft w:val="0"/>
          <w:marRight w:val="0"/>
          <w:marTop w:val="300"/>
          <w:marBottom w:val="300"/>
          <w:divBdr>
            <w:top w:val="none" w:sz="0" w:space="0" w:color="auto"/>
            <w:left w:val="none" w:sz="0" w:space="0" w:color="auto"/>
            <w:bottom w:val="none" w:sz="0" w:space="0" w:color="auto"/>
            <w:right w:val="none" w:sz="0" w:space="0" w:color="auto"/>
          </w:divBdr>
          <w:divsChild>
            <w:div w:id="450587299">
              <w:marLeft w:val="0"/>
              <w:marRight w:val="0"/>
              <w:marTop w:val="0"/>
              <w:marBottom w:val="0"/>
              <w:divBdr>
                <w:top w:val="none" w:sz="0" w:space="0" w:color="auto"/>
                <w:left w:val="none" w:sz="0" w:space="0" w:color="auto"/>
                <w:bottom w:val="none" w:sz="0" w:space="0" w:color="auto"/>
                <w:right w:val="none" w:sz="0" w:space="0" w:color="auto"/>
              </w:divBdr>
              <w:divsChild>
                <w:div w:id="2018339531">
                  <w:marLeft w:val="-150"/>
                  <w:marRight w:val="-150"/>
                  <w:marTop w:val="0"/>
                  <w:marBottom w:val="0"/>
                  <w:divBdr>
                    <w:top w:val="none" w:sz="0" w:space="0" w:color="auto"/>
                    <w:left w:val="none" w:sz="0" w:space="0" w:color="auto"/>
                    <w:bottom w:val="none" w:sz="0" w:space="0" w:color="auto"/>
                    <w:right w:val="none" w:sz="0" w:space="0" w:color="auto"/>
                  </w:divBdr>
                  <w:divsChild>
                    <w:div w:id="1220752678">
                      <w:marLeft w:val="0"/>
                      <w:marRight w:val="0"/>
                      <w:marTop w:val="0"/>
                      <w:marBottom w:val="0"/>
                      <w:divBdr>
                        <w:top w:val="none" w:sz="0" w:space="0" w:color="auto"/>
                        <w:left w:val="none" w:sz="0" w:space="0" w:color="auto"/>
                        <w:bottom w:val="none" w:sz="0" w:space="0" w:color="auto"/>
                        <w:right w:val="none" w:sz="0" w:space="0" w:color="auto"/>
                      </w:divBdr>
                      <w:divsChild>
                        <w:div w:id="300115570">
                          <w:marLeft w:val="0"/>
                          <w:marRight w:val="0"/>
                          <w:marTop w:val="0"/>
                          <w:marBottom w:val="0"/>
                          <w:divBdr>
                            <w:top w:val="none" w:sz="0" w:space="0" w:color="auto"/>
                            <w:left w:val="none" w:sz="0" w:space="0" w:color="auto"/>
                            <w:bottom w:val="none" w:sz="0" w:space="0" w:color="auto"/>
                            <w:right w:val="none" w:sz="0" w:space="0" w:color="auto"/>
                          </w:divBdr>
                          <w:divsChild>
                            <w:div w:id="47655496">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09593376">
      <w:bodyDiv w:val="1"/>
      <w:marLeft w:val="0"/>
      <w:marRight w:val="0"/>
      <w:marTop w:val="0"/>
      <w:marBottom w:val="0"/>
      <w:divBdr>
        <w:top w:val="none" w:sz="0" w:space="0" w:color="auto"/>
        <w:left w:val="none" w:sz="0" w:space="0" w:color="auto"/>
        <w:bottom w:val="none" w:sz="0" w:space="0" w:color="auto"/>
        <w:right w:val="none" w:sz="0" w:space="0" w:color="auto"/>
      </w:divBdr>
    </w:div>
    <w:div w:id="810290894">
      <w:bodyDiv w:val="1"/>
      <w:marLeft w:val="0"/>
      <w:marRight w:val="0"/>
      <w:marTop w:val="0"/>
      <w:marBottom w:val="0"/>
      <w:divBdr>
        <w:top w:val="none" w:sz="0" w:space="0" w:color="auto"/>
        <w:left w:val="none" w:sz="0" w:space="0" w:color="auto"/>
        <w:bottom w:val="none" w:sz="0" w:space="0" w:color="auto"/>
        <w:right w:val="none" w:sz="0" w:space="0" w:color="auto"/>
      </w:divBdr>
      <w:divsChild>
        <w:div w:id="1703746680">
          <w:marLeft w:val="0"/>
          <w:marRight w:val="0"/>
          <w:marTop w:val="300"/>
          <w:marBottom w:val="300"/>
          <w:divBdr>
            <w:top w:val="none" w:sz="0" w:space="0" w:color="auto"/>
            <w:left w:val="none" w:sz="0" w:space="0" w:color="auto"/>
            <w:bottom w:val="none" w:sz="0" w:space="0" w:color="auto"/>
            <w:right w:val="none" w:sz="0" w:space="0" w:color="auto"/>
          </w:divBdr>
          <w:divsChild>
            <w:div w:id="808591405">
              <w:marLeft w:val="0"/>
              <w:marRight w:val="0"/>
              <w:marTop w:val="0"/>
              <w:marBottom w:val="0"/>
              <w:divBdr>
                <w:top w:val="none" w:sz="0" w:space="0" w:color="auto"/>
                <w:left w:val="none" w:sz="0" w:space="0" w:color="auto"/>
                <w:bottom w:val="none" w:sz="0" w:space="0" w:color="auto"/>
                <w:right w:val="none" w:sz="0" w:space="0" w:color="auto"/>
              </w:divBdr>
              <w:divsChild>
                <w:div w:id="2020696302">
                  <w:marLeft w:val="-150"/>
                  <w:marRight w:val="-150"/>
                  <w:marTop w:val="0"/>
                  <w:marBottom w:val="0"/>
                  <w:divBdr>
                    <w:top w:val="none" w:sz="0" w:space="0" w:color="auto"/>
                    <w:left w:val="none" w:sz="0" w:space="0" w:color="auto"/>
                    <w:bottom w:val="none" w:sz="0" w:space="0" w:color="auto"/>
                    <w:right w:val="none" w:sz="0" w:space="0" w:color="auto"/>
                  </w:divBdr>
                  <w:divsChild>
                    <w:div w:id="901524883">
                      <w:marLeft w:val="0"/>
                      <w:marRight w:val="0"/>
                      <w:marTop w:val="0"/>
                      <w:marBottom w:val="0"/>
                      <w:divBdr>
                        <w:top w:val="none" w:sz="0" w:space="0" w:color="auto"/>
                        <w:left w:val="none" w:sz="0" w:space="0" w:color="auto"/>
                        <w:bottom w:val="none" w:sz="0" w:space="0" w:color="auto"/>
                        <w:right w:val="none" w:sz="0" w:space="0" w:color="auto"/>
                      </w:divBdr>
                      <w:divsChild>
                        <w:div w:id="281500316">
                          <w:marLeft w:val="0"/>
                          <w:marRight w:val="0"/>
                          <w:marTop w:val="0"/>
                          <w:marBottom w:val="0"/>
                          <w:divBdr>
                            <w:top w:val="none" w:sz="0" w:space="0" w:color="auto"/>
                            <w:left w:val="none" w:sz="0" w:space="0" w:color="auto"/>
                            <w:bottom w:val="none" w:sz="0" w:space="0" w:color="auto"/>
                            <w:right w:val="none" w:sz="0" w:space="0" w:color="auto"/>
                          </w:divBdr>
                          <w:divsChild>
                            <w:div w:id="1372271196">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812067765">
      <w:bodyDiv w:val="1"/>
      <w:marLeft w:val="0"/>
      <w:marRight w:val="0"/>
      <w:marTop w:val="0"/>
      <w:marBottom w:val="0"/>
      <w:divBdr>
        <w:top w:val="none" w:sz="0" w:space="0" w:color="auto"/>
        <w:left w:val="none" w:sz="0" w:space="0" w:color="auto"/>
        <w:bottom w:val="none" w:sz="0" w:space="0" w:color="auto"/>
        <w:right w:val="none" w:sz="0" w:space="0" w:color="auto"/>
      </w:divBdr>
    </w:div>
    <w:div w:id="813370259">
      <w:bodyDiv w:val="1"/>
      <w:marLeft w:val="0"/>
      <w:marRight w:val="0"/>
      <w:marTop w:val="0"/>
      <w:marBottom w:val="0"/>
      <w:divBdr>
        <w:top w:val="none" w:sz="0" w:space="0" w:color="auto"/>
        <w:left w:val="none" w:sz="0" w:space="0" w:color="auto"/>
        <w:bottom w:val="none" w:sz="0" w:space="0" w:color="auto"/>
        <w:right w:val="none" w:sz="0" w:space="0" w:color="auto"/>
      </w:divBdr>
    </w:div>
    <w:div w:id="813525810">
      <w:bodyDiv w:val="1"/>
      <w:marLeft w:val="0"/>
      <w:marRight w:val="0"/>
      <w:marTop w:val="0"/>
      <w:marBottom w:val="0"/>
      <w:divBdr>
        <w:top w:val="none" w:sz="0" w:space="0" w:color="auto"/>
        <w:left w:val="none" w:sz="0" w:space="0" w:color="auto"/>
        <w:bottom w:val="none" w:sz="0" w:space="0" w:color="auto"/>
        <w:right w:val="none" w:sz="0" w:space="0" w:color="auto"/>
      </w:divBdr>
      <w:divsChild>
        <w:div w:id="473790317">
          <w:marLeft w:val="0"/>
          <w:marRight w:val="0"/>
          <w:marTop w:val="0"/>
          <w:marBottom w:val="0"/>
          <w:divBdr>
            <w:top w:val="none" w:sz="0" w:space="0" w:color="auto"/>
            <w:left w:val="none" w:sz="0" w:space="0" w:color="auto"/>
            <w:bottom w:val="none" w:sz="0" w:space="0" w:color="auto"/>
            <w:right w:val="none" w:sz="0" w:space="0" w:color="auto"/>
          </w:divBdr>
        </w:div>
      </w:divsChild>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22771668">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629458">
      <w:bodyDiv w:val="1"/>
      <w:marLeft w:val="0"/>
      <w:marRight w:val="0"/>
      <w:marTop w:val="0"/>
      <w:marBottom w:val="0"/>
      <w:divBdr>
        <w:top w:val="none" w:sz="0" w:space="0" w:color="auto"/>
        <w:left w:val="none" w:sz="0" w:space="0" w:color="auto"/>
        <w:bottom w:val="none" w:sz="0" w:space="0" w:color="auto"/>
        <w:right w:val="none" w:sz="0" w:space="0" w:color="auto"/>
      </w:divBdr>
    </w:div>
    <w:div w:id="828595275">
      <w:bodyDiv w:val="1"/>
      <w:marLeft w:val="0"/>
      <w:marRight w:val="0"/>
      <w:marTop w:val="0"/>
      <w:marBottom w:val="0"/>
      <w:divBdr>
        <w:top w:val="none" w:sz="0" w:space="0" w:color="auto"/>
        <w:left w:val="none" w:sz="0" w:space="0" w:color="auto"/>
        <w:bottom w:val="none" w:sz="0" w:space="0" w:color="auto"/>
        <w:right w:val="none" w:sz="0" w:space="0" w:color="auto"/>
      </w:divBdr>
    </w:div>
    <w:div w:id="829100775">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6070911">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39395099">
      <w:bodyDiv w:val="1"/>
      <w:marLeft w:val="0"/>
      <w:marRight w:val="0"/>
      <w:marTop w:val="0"/>
      <w:marBottom w:val="0"/>
      <w:divBdr>
        <w:top w:val="none" w:sz="0" w:space="0" w:color="auto"/>
        <w:left w:val="none" w:sz="0" w:space="0" w:color="auto"/>
        <w:bottom w:val="none" w:sz="0" w:space="0" w:color="auto"/>
        <w:right w:val="none" w:sz="0" w:space="0" w:color="auto"/>
      </w:divBdr>
      <w:divsChild>
        <w:div w:id="565334316">
          <w:marLeft w:val="0"/>
          <w:marRight w:val="0"/>
          <w:marTop w:val="0"/>
          <w:marBottom w:val="0"/>
          <w:divBdr>
            <w:top w:val="none" w:sz="0" w:space="0" w:color="auto"/>
            <w:left w:val="none" w:sz="0" w:space="0" w:color="auto"/>
            <w:bottom w:val="none" w:sz="0" w:space="0" w:color="auto"/>
            <w:right w:val="none" w:sz="0" w:space="0" w:color="auto"/>
          </w:divBdr>
          <w:divsChild>
            <w:div w:id="1911694189">
              <w:marLeft w:val="0"/>
              <w:marRight w:val="0"/>
              <w:marTop w:val="100"/>
              <w:marBottom w:val="100"/>
              <w:divBdr>
                <w:top w:val="none" w:sz="0" w:space="0" w:color="auto"/>
                <w:left w:val="none" w:sz="0" w:space="0" w:color="auto"/>
                <w:bottom w:val="none" w:sz="0" w:space="0" w:color="auto"/>
                <w:right w:val="none" w:sz="0" w:space="0" w:color="auto"/>
              </w:divBdr>
              <w:divsChild>
                <w:div w:id="1807041734">
                  <w:marLeft w:val="0"/>
                  <w:marRight w:val="0"/>
                  <w:marTop w:val="0"/>
                  <w:marBottom w:val="0"/>
                  <w:divBdr>
                    <w:top w:val="single" w:sz="2" w:space="0" w:color="CCCCCC"/>
                    <w:left w:val="single" w:sz="2" w:space="2" w:color="CCCCCC"/>
                    <w:bottom w:val="single" w:sz="2" w:space="0" w:color="CCCCCC"/>
                    <w:right w:val="single" w:sz="2" w:space="0" w:color="CCCCCC"/>
                  </w:divBdr>
                  <w:divsChild>
                    <w:div w:id="118528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897724">
      <w:bodyDiv w:val="1"/>
      <w:marLeft w:val="0"/>
      <w:marRight w:val="0"/>
      <w:marTop w:val="0"/>
      <w:marBottom w:val="0"/>
      <w:divBdr>
        <w:top w:val="none" w:sz="0" w:space="0" w:color="auto"/>
        <w:left w:val="none" w:sz="0" w:space="0" w:color="auto"/>
        <w:bottom w:val="none" w:sz="0" w:space="0" w:color="auto"/>
        <w:right w:val="none" w:sz="0" w:space="0" w:color="auto"/>
      </w:divBdr>
    </w:div>
    <w:div w:id="847251138">
      <w:bodyDiv w:val="1"/>
      <w:marLeft w:val="0"/>
      <w:marRight w:val="0"/>
      <w:marTop w:val="0"/>
      <w:marBottom w:val="0"/>
      <w:divBdr>
        <w:top w:val="none" w:sz="0" w:space="0" w:color="auto"/>
        <w:left w:val="none" w:sz="0" w:space="0" w:color="auto"/>
        <w:bottom w:val="none" w:sz="0" w:space="0" w:color="auto"/>
        <w:right w:val="none" w:sz="0" w:space="0" w:color="auto"/>
      </w:divBdr>
      <w:divsChild>
        <w:div w:id="109319981">
          <w:marLeft w:val="0"/>
          <w:marRight w:val="0"/>
          <w:marTop w:val="0"/>
          <w:marBottom w:val="120"/>
          <w:divBdr>
            <w:top w:val="single" w:sz="6" w:space="0" w:color="auto"/>
            <w:left w:val="single" w:sz="24" w:space="0" w:color="auto"/>
            <w:bottom w:val="single" w:sz="6" w:space="0" w:color="auto"/>
            <w:right w:val="single" w:sz="6" w:space="0" w:color="auto"/>
          </w:divBdr>
        </w:div>
      </w:divsChild>
    </w:div>
    <w:div w:id="849491878">
      <w:bodyDiv w:val="1"/>
      <w:marLeft w:val="0"/>
      <w:marRight w:val="0"/>
      <w:marTop w:val="0"/>
      <w:marBottom w:val="0"/>
      <w:divBdr>
        <w:top w:val="none" w:sz="0" w:space="0" w:color="auto"/>
        <w:left w:val="none" w:sz="0" w:space="0" w:color="auto"/>
        <w:bottom w:val="none" w:sz="0" w:space="0" w:color="auto"/>
        <w:right w:val="none" w:sz="0" w:space="0" w:color="auto"/>
      </w:divBdr>
    </w:div>
    <w:div w:id="851989818">
      <w:bodyDiv w:val="1"/>
      <w:marLeft w:val="0"/>
      <w:marRight w:val="0"/>
      <w:marTop w:val="0"/>
      <w:marBottom w:val="0"/>
      <w:divBdr>
        <w:top w:val="none" w:sz="0" w:space="0" w:color="auto"/>
        <w:left w:val="none" w:sz="0" w:space="0" w:color="auto"/>
        <w:bottom w:val="none" w:sz="0" w:space="0" w:color="auto"/>
        <w:right w:val="none" w:sz="0" w:space="0" w:color="auto"/>
      </w:divBdr>
    </w:div>
    <w:div w:id="852302835">
      <w:bodyDiv w:val="1"/>
      <w:marLeft w:val="0"/>
      <w:marRight w:val="0"/>
      <w:marTop w:val="0"/>
      <w:marBottom w:val="0"/>
      <w:divBdr>
        <w:top w:val="none" w:sz="0" w:space="0" w:color="auto"/>
        <w:left w:val="none" w:sz="0" w:space="0" w:color="auto"/>
        <w:bottom w:val="none" w:sz="0" w:space="0" w:color="auto"/>
        <w:right w:val="none" w:sz="0" w:space="0" w:color="auto"/>
      </w:divBdr>
    </w:div>
    <w:div w:id="854155356">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341806">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60321355">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63053581">
      <w:bodyDiv w:val="1"/>
      <w:marLeft w:val="0"/>
      <w:marRight w:val="0"/>
      <w:marTop w:val="0"/>
      <w:marBottom w:val="0"/>
      <w:divBdr>
        <w:top w:val="none" w:sz="0" w:space="0" w:color="auto"/>
        <w:left w:val="none" w:sz="0" w:space="0" w:color="auto"/>
        <w:bottom w:val="none" w:sz="0" w:space="0" w:color="auto"/>
        <w:right w:val="none" w:sz="0" w:space="0" w:color="auto"/>
      </w:divBdr>
    </w:div>
    <w:div w:id="866601239">
      <w:bodyDiv w:val="1"/>
      <w:marLeft w:val="0"/>
      <w:marRight w:val="0"/>
      <w:marTop w:val="0"/>
      <w:marBottom w:val="0"/>
      <w:divBdr>
        <w:top w:val="none" w:sz="0" w:space="0" w:color="auto"/>
        <w:left w:val="none" w:sz="0" w:space="0" w:color="auto"/>
        <w:bottom w:val="none" w:sz="0" w:space="0" w:color="auto"/>
        <w:right w:val="none" w:sz="0" w:space="0" w:color="auto"/>
      </w:divBdr>
    </w:div>
    <w:div w:id="868840193">
      <w:bodyDiv w:val="1"/>
      <w:marLeft w:val="0"/>
      <w:marRight w:val="0"/>
      <w:marTop w:val="0"/>
      <w:marBottom w:val="0"/>
      <w:divBdr>
        <w:top w:val="none" w:sz="0" w:space="0" w:color="auto"/>
        <w:left w:val="none" w:sz="0" w:space="0" w:color="auto"/>
        <w:bottom w:val="none" w:sz="0" w:space="0" w:color="auto"/>
        <w:right w:val="none" w:sz="0" w:space="0" w:color="auto"/>
      </w:divBdr>
    </w:div>
    <w:div w:id="869532380">
      <w:bodyDiv w:val="1"/>
      <w:marLeft w:val="0"/>
      <w:marRight w:val="0"/>
      <w:marTop w:val="0"/>
      <w:marBottom w:val="0"/>
      <w:divBdr>
        <w:top w:val="none" w:sz="0" w:space="0" w:color="auto"/>
        <w:left w:val="none" w:sz="0" w:space="0" w:color="auto"/>
        <w:bottom w:val="none" w:sz="0" w:space="0" w:color="auto"/>
        <w:right w:val="none" w:sz="0" w:space="0" w:color="auto"/>
      </w:divBdr>
    </w:div>
    <w:div w:id="872617588">
      <w:bodyDiv w:val="1"/>
      <w:marLeft w:val="0"/>
      <w:marRight w:val="0"/>
      <w:marTop w:val="0"/>
      <w:marBottom w:val="0"/>
      <w:divBdr>
        <w:top w:val="none" w:sz="0" w:space="0" w:color="auto"/>
        <w:left w:val="none" w:sz="0" w:space="0" w:color="auto"/>
        <w:bottom w:val="none" w:sz="0" w:space="0" w:color="auto"/>
        <w:right w:val="none" w:sz="0" w:space="0" w:color="auto"/>
      </w:divBdr>
    </w:div>
    <w:div w:id="873424284">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83059562">
      <w:bodyDiv w:val="1"/>
      <w:marLeft w:val="0"/>
      <w:marRight w:val="0"/>
      <w:marTop w:val="0"/>
      <w:marBottom w:val="0"/>
      <w:divBdr>
        <w:top w:val="none" w:sz="0" w:space="0" w:color="auto"/>
        <w:left w:val="none" w:sz="0" w:space="0" w:color="auto"/>
        <w:bottom w:val="none" w:sz="0" w:space="0" w:color="auto"/>
        <w:right w:val="none" w:sz="0" w:space="0" w:color="auto"/>
      </w:divBdr>
    </w:div>
    <w:div w:id="888228501">
      <w:bodyDiv w:val="1"/>
      <w:marLeft w:val="0"/>
      <w:marRight w:val="0"/>
      <w:marTop w:val="0"/>
      <w:marBottom w:val="0"/>
      <w:divBdr>
        <w:top w:val="none" w:sz="0" w:space="0" w:color="auto"/>
        <w:left w:val="none" w:sz="0" w:space="0" w:color="auto"/>
        <w:bottom w:val="none" w:sz="0" w:space="0" w:color="auto"/>
        <w:right w:val="none" w:sz="0" w:space="0" w:color="auto"/>
      </w:divBdr>
    </w:div>
    <w:div w:id="895163208">
      <w:bodyDiv w:val="1"/>
      <w:marLeft w:val="0"/>
      <w:marRight w:val="0"/>
      <w:marTop w:val="0"/>
      <w:marBottom w:val="0"/>
      <w:divBdr>
        <w:top w:val="none" w:sz="0" w:space="0" w:color="auto"/>
        <w:left w:val="none" w:sz="0" w:space="0" w:color="auto"/>
        <w:bottom w:val="none" w:sz="0" w:space="0" w:color="auto"/>
        <w:right w:val="none" w:sz="0" w:space="0" w:color="auto"/>
      </w:divBdr>
    </w:div>
    <w:div w:id="896820860">
      <w:bodyDiv w:val="1"/>
      <w:marLeft w:val="0"/>
      <w:marRight w:val="0"/>
      <w:marTop w:val="0"/>
      <w:marBottom w:val="0"/>
      <w:divBdr>
        <w:top w:val="none" w:sz="0" w:space="0" w:color="auto"/>
        <w:left w:val="none" w:sz="0" w:space="0" w:color="auto"/>
        <w:bottom w:val="none" w:sz="0" w:space="0" w:color="auto"/>
        <w:right w:val="none" w:sz="0" w:space="0" w:color="auto"/>
      </w:divBdr>
    </w:div>
    <w:div w:id="900017722">
      <w:bodyDiv w:val="1"/>
      <w:marLeft w:val="0"/>
      <w:marRight w:val="0"/>
      <w:marTop w:val="0"/>
      <w:marBottom w:val="0"/>
      <w:divBdr>
        <w:top w:val="none" w:sz="0" w:space="0" w:color="auto"/>
        <w:left w:val="none" w:sz="0" w:space="0" w:color="auto"/>
        <w:bottom w:val="none" w:sz="0" w:space="0" w:color="auto"/>
        <w:right w:val="none" w:sz="0" w:space="0" w:color="auto"/>
      </w:divBdr>
    </w:div>
    <w:div w:id="901866438">
      <w:bodyDiv w:val="1"/>
      <w:marLeft w:val="0"/>
      <w:marRight w:val="0"/>
      <w:marTop w:val="0"/>
      <w:marBottom w:val="0"/>
      <w:divBdr>
        <w:top w:val="none" w:sz="0" w:space="0" w:color="auto"/>
        <w:left w:val="none" w:sz="0" w:space="0" w:color="auto"/>
        <w:bottom w:val="none" w:sz="0" w:space="0" w:color="auto"/>
        <w:right w:val="none" w:sz="0" w:space="0" w:color="auto"/>
      </w:divBdr>
    </w:div>
    <w:div w:id="903225197">
      <w:bodyDiv w:val="1"/>
      <w:marLeft w:val="0"/>
      <w:marRight w:val="0"/>
      <w:marTop w:val="0"/>
      <w:marBottom w:val="0"/>
      <w:divBdr>
        <w:top w:val="none" w:sz="0" w:space="0" w:color="auto"/>
        <w:left w:val="none" w:sz="0" w:space="0" w:color="auto"/>
        <w:bottom w:val="none" w:sz="0" w:space="0" w:color="auto"/>
        <w:right w:val="none" w:sz="0" w:space="0" w:color="auto"/>
      </w:divBdr>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4409663">
      <w:bodyDiv w:val="1"/>
      <w:marLeft w:val="0"/>
      <w:marRight w:val="0"/>
      <w:marTop w:val="0"/>
      <w:marBottom w:val="0"/>
      <w:divBdr>
        <w:top w:val="none" w:sz="0" w:space="0" w:color="auto"/>
        <w:left w:val="none" w:sz="0" w:space="0" w:color="auto"/>
        <w:bottom w:val="none" w:sz="0" w:space="0" w:color="auto"/>
        <w:right w:val="none" w:sz="0" w:space="0" w:color="auto"/>
      </w:divBdr>
    </w:div>
    <w:div w:id="905455376">
      <w:bodyDiv w:val="1"/>
      <w:marLeft w:val="0"/>
      <w:marRight w:val="0"/>
      <w:marTop w:val="0"/>
      <w:marBottom w:val="0"/>
      <w:divBdr>
        <w:top w:val="none" w:sz="0" w:space="0" w:color="auto"/>
        <w:left w:val="none" w:sz="0" w:space="0" w:color="auto"/>
        <w:bottom w:val="none" w:sz="0" w:space="0" w:color="auto"/>
        <w:right w:val="none" w:sz="0" w:space="0" w:color="auto"/>
      </w:divBdr>
    </w:div>
    <w:div w:id="905991219">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1887264">
      <w:bodyDiv w:val="1"/>
      <w:marLeft w:val="0"/>
      <w:marRight w:val="0"/>
      <w:marTop w:val="0"/>
      <w:marBottom w:val="0"/>
      <w:divBdr>
        <w:top w:val="none" w:sz="0" w:space="0" w:color="auto"/>
        <w:left w:val="none" w:sz="0" w:space="0" w:color="auto"/>
        <w:bottom w:val="none" w:sz="0" w:space="0" w:color="auto"/>
        <w:right w:val="none" w:sz="0" w:space="0" w:color="auto"/>
      </w:divBdr>
      <w:divsChild>
        <w:div w:id="1397582049">
          <w:marLeft w:val="0"/>
          <w:marRight w:val="0"/>
          <w:marTop w:val="0"/>
          <w:marBottom w:val="0"/>
          <w:divBdr>
            <w:top w:val="none" w:sz="0" w:space="0" w:color="auto"/>
            <w:left w:val="none" w:sz="0" w:space="0" w:color="auto"/>
            <w:bottom w:val="none" w:sz="0" w:space="0" w:color="auto"/>
            <w:right w:val="none" w:sz="0" w:space="0" w:color="auto"/>
          </w:divBdr>
          <w:divsChild>
            <w:div w:id="1846555657">
              <w:marLeft w:val="0"/>
              <w:marRight w:val="0"/>
              <w:marTop w:val="0"/>
              <w:marBottom w:val="0"/>
              <w:divBdr>
                <w:top w:val="none" w:sz="0" w:space="0" w:color="auto"/>
                <w:left w:val="none" w:sz="0" w:space="0" w:color="auto"/>
                <w:bottom w:val="none" w:sz="0" w:space="0" w:color="auto"/>
                <w:right w:val="none" w:sz="0" w:space="0" w:color="auto"/>
              </w:divBdr>
              <w:divsChild>
                <w:div w:id="72163686">
                  <w:marLeft w:val="0"/>
                  <w:marRight w:val="0"/>
                  <w:marTop w:val="0"/>
                  <w:marBottom w:val="0"/>
                  <w:divBdr>
                    <w:top w:val="none" w:sz="0" w:space="0" w:color="auto"/>
                    <w:left w:val="none" w:sz="0" w:space="0" w:color="auto"/>
                    <w:bottom w:val="none" w:sz="0" w:space="0" w:color="auto"/>
                    <w:right w:val="none" w:sz="0" w:space="0" w:color="auto"/>
                  </w:divBdr>
                </w:div>
                <w:div w:id="487668592">
                  <w:marLeft w:val="0"/>
                  <w:marRight w:val="0"/>
                  <w:marTop w:val="0"/>
                  <w:marBottom w:val="0"/>
                  <w:divBdr>
                    <w:top w:val="none" w:sz="0" w:space="0" w:color="auto"/>
                    <w:left w:val="none" w:sz="0" w:space="0" w:color="auto"/>
                    <w:bottom w:val="none" w:sz="0" w:space="0" w:color="auto"/>
                    <w:right w:val="none" w:sz="0" w:space="0" w:color="auto"/>
                  </w:divBdr>
                  <w:divsChild>
                    <w:div w:id="17553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781052">
      <w:bodyDiv w:val="1"/>
      <w:marLeft w:val="0"/>
      <w:marRight w:val="0"/>
      <w:marTop w:val="0"/>
      <w:marBottom w:val="0"/>
      <w:divBdr>
        <w:top w:val="none" w:sz="0" w:space="0" w:color="auto"/>
        <w:left w:val="none" w:sz="0" w:space="0" w:color="auto"/>
        <w:bottom w:val="none" w:sz="0" w:space="0" w:color="auto"/>
        <w:right w:val="none" w:sz="0" w:space="0" w:color="auto"/>
      </w:divBdr>
    </w:div>
    <w:div w:id="915824088">
      <w:bodyDiv w:val="1"/>
      <w:marLeft w:val="0"/>
      <w:marRight w:val="0"/>
      <w:marTop w:val="0"/>
      <w:marBottom w:val="0"/>
      <w:divBdr>
        <w:top w:val="none" w:sz="0" w:space="0" w:color="auto"/>
        <w:left w:val="none" w:sz="0" w:space="0" w:color="auto"/>
        <w:bottom w:val="none" w:sz="0" w:space="0" w:color="auto"/>
        <w:right w:val="none" w:sz="0" w:space="0" w:color="auto"/>
      </w:divBdr>
    </w:div>
    <w:div w:id="917255083">
      <w:bodyDiv w:val="1"/>
      <w:marLeft w:val="0"/>
      <w:marRight w:val="0"/>
      <w:marTop w:val="0"/>
      <w:marBottom w:val="0"/>
      <w:divBdr>
        <w:top w:val="none" w:sz="0" w:space="0" w:color="auto"/>
        <w:left w:val="none" w:sz="0" w:space="0" w:color="auto"/>
        <w:bottom w:val="none" w:sz="0" w:space="0" w:color="auto"/>
        <w:right w:val="none" w:sz="0" w:space="0" w:color="auto"/>
      </w:divBdr>
    </w:div>
    <w:div w:id="919872285">
      <w:bodyDiv w:val="1"/>
      <w:marLeft w:val="0"/>
      <w:marRight w:val="0"/>
      <w:marTop w:val="0"/>
      <w:marBottom w:val="0"/>
      <w:divBdr>
        <w:top w:val="none" w:sz="0" w:space="0" w:color="auto"/>
        <w:left w:val="none" w:sz="0" w:space="0" w:color="auto"/>
        <w:bottom w:val="none" w:sz="0" w:space="0" w:color="auto"/>
        <w:right w:val="none" w:sz="0" w:space="0" w:color="auto"/>
      </w:divBdr>
    </w:div>
    <w:div w:id="920673823">
      <w:bodyDiv w:val="1"/>
      <w:marLeft w:val="0"/>
      <w:marRight w:val="0"/>
      <w:marTop w:val="0"/>
      <w:marBottom w:val="0"/>
      <w:divBdr>
        <w:top w:val="none" w:sz="0" w:space="0" w:color="auto"/>
        <w:left w:val="none" w:sz="0" w:space="0" w:color="auto"/>
        <w:bottom w:val="none" w:sz="0" w:space="0" w:color="auto"/>
        <w:right w:val="none" w:sz="0" w:space="0" w:color="auto"/>
      </w:divBdr>
    </w:div>
    <w:div w:id="927930291">
      <w:bodyDiv w:val="1"/>
      <w:marLeft w:val="0"/>
      <w:marRight w:val="0"/>
      <w:marTop w:val="0"/>
      <w:marBottom w:val="0"/>
      <w:divBdr>
        <w:top w:val="none" w:sz="0" w:space="0" w:color="auto"/>
        <w:left w:val="none" w:sz="0" w:space="0" w:color="auto"/>
        <w:bottom w:val="none" w:sz="0" w:space="0" w:color="auto"/>
        <w:right w:val="none" w:sz="0" w:space="0" w:color="auto"/>
      </w:divBdr>
    </w:div>
    <w:div w:id="928195814">
      <w:bodyDiv w:val="1"/>
      <w:marLeft w:val="0"/>
      <w:marRight w:val="0"/>
      <w:marTop w:val="0"/>
      <w:marBottom w:val="0"/>
      <w:divBdr>
        <w:top w:val="none" w:sz="0" w:space="0" w:color="auto"/>
        <w:left w:val="none" w:sz="0" w:space="0" w:color="auto"/>
        <w:bottom w:val="none" w:sz="0" w:space="0" w:color="auto"/>
        <w:right w:val="none" w:sz="0" w:space="0" w:color="auto"/>
      </w:divBdr>
    </w:div>
    <w:div w:id="929507315">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3514574">
      <w:bodyDiv w:val="1"/>
      <w:marLeft w:val="0"/>
      <w:marRight w:val="0"/>
      <w:marTop w:val="0"/>
      <w:marBottom w:val="0"/>
      <w:divBdr>
        <w:top w:val="none" w:sz="0" w:space="0" w:color="auto"/>
        <w:left w:val="none" w:sz="0" w:space="0" w:color="auto"/>
        <w:bottom w:val="none" w:sz="0" w:space="0" w:color="auto"/>
        <w:right w:val="none" w:sz="0" w:space="0" w:color="auto"/>
      </w:divBdr>
    </w:div>
    <w:div w:id="939027494">
      <w:bodyDiv w:val="1"/>
      <w:marLeft w:val="0"/>
      <w:marRight w:val="0"/>
      <w:marTop w:val="0"/>
      <w:marBottom w:val="0"/>
      <w:divBdr>
        <w:top w:val="none" w:sz="0" w:space="0" w:color="auto"/>
        <w:left w:val="none" w:sz="0" w:space="0" w:color="auto"/>
        <w:bottom w:val="none" w:sz="0" w:space="0" w:color="auto"/>
        <w:right w:val="none" w:sz="0" w:space="0" w:color="auto"/>
      </w:divBdr>
      <w:divsChild>
        <w:div w:id="1483231262">
          <w:marLeft w:val="0"/>
          <w:marRight w:val="0"/>
          <w:marTop w:val="0"/>
          <w:marBottom w:val="0"/>
          <w:divBdr>
            <w:top w:val="none" w:sz="0" w:space="0" w:color="auto"/>
            <w:left w:val="none" w:sz="0" w:space="0" w:color="auto"/>
            <w:bottom w:val="none" w:sz="0" w:space="0" w:color="auto"/>
            <w:right w:val="none" w:sz="0" w:space="0" w:color="auto"/>
          </w:divBdr>
          <w:divsChild>
            <w:div w:id="171531576">
              <w:marLeft w:val="0"/>
              <w:marRight w:val="0"/>
              <w:marTop w:val="0"/>
              <w:marBottom w:val="0"/>
              <w:divBdr>
                <w:top w:val="none" w:sz="0" w:space="0" w:color="auto"/>
                <w:left w:val="none" w:sz="0" w:space="0" w:color="auto"/>
                <w:bottom w:val="none" w:sz="0" w:space="0" w:color="auto"/>
                <w:right w:val="none" w:sz="0" w:space="0" w:color="auto"/>
              </w:divBdr>
              <w:divsChild>
                <w:div w:id="1807508531">
                  <w:marLeft w:val="0"/>
                  <w:marRight w:val="0"/>
                  <w:marTop w:val="0"/>
                  <w:marBottom w:val="0"/>
                  <w:divBdr>
                    <w:top w:val="none" w:sz="0" w:space="0" w:color="auto"/>
                    <w:left w:val="none" w:sz="0" w:space="0" w:color="auto"/>
                    <w:bottom w:val="none" w:sz="0" w:space="0" w:color="auto"/>
                    <w:right w:val="none" w:sz="0" w:space="0" w:color="auto"/>
                  </w:divBdr>
                  <w:divsChild>
                    <w:div w:id="72144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39801643">
      <w:bodyDiv w:val="1"/>
      <w:marLeft w:val="0"/>
      <w:marRight w:val="0"/>
      <w:marTop w:val="0"/>
      <w:marBottom w:val="0"/>
      <w:divBdr>
        <w:top w:val="none" w:sz="0" w:space="0" w:color="auto"/>
        <w:left w:val="none" w:sz="0" w:space="0" w:color="auto"/>
        <w:bottom w:val="none" w:sz="0" w:space="0" w:color="auto"/>
        <w:right w:val="none" w:sz="0" w:space="0" w:color="auto"/>
      </w:divBdr>
    </w:div>
    <w:div w:id="940336311">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45163056">
      <w:bodyDiv w:val="1"/>
      <w:marLeft w:val="0"/>
      <w:marRight w:val="0"/>
      <w:marTop w:val="0"/>
      <w:marBottom w:val="0"/>
      <w:divBdr>
        <w:top w:val="none" w:sz="0" w:space="0" w:color="auto"/>
        <w:left w:val="none" w:sz="0" w:space="0" w:color="auto"/>
        <w:bottom w:val="none" w:sz="0" w:space="0" w:color="auto"/>
        <w:right w:val="none" w:sz="0" w:space="0" w:color="auto"/>
      </w:divBdr>
    </w:div>
    <w:div w:id="946154531">
      <w:bodyDiv w:val="1"/>
      <w:marLeft w:val="0"/>
      <w:marRight w:val="0"/>
      <w:marTop w:val="0"/>
      <w:marBottom w:val="0"/>
      <w:divBdr>
        <w:top w:val="none" w:sz="0" w:space="0" w:color="auto"/>
        <w:left w:val="none" w:sz="0" w:space="0" w:color="auto"/>
        <w:bottom w:val="none" w:sz="0" w:space="0" w:color="auto"/>
        <w:right w:val="none" w:sz="0" w:space="0" w:color="auto"/>
      </w:divBdr>
    </w:div>
    <w:div w:id="948589119">
      <w:bodyDiv w:val="1"/>
      <w:marLeft w:val="0"/>
      <w:marRight w:val="0"/>
      <w:marTop w:val="0"/>
      <w:marBottom w:val="0"/>
      <w:divBdr>
        <w:top w:val="none" w:sz="0" w:space="0" w:color="auto"/>
        <w:left w:val="none" w:sz="0" w:space="0" w:color="auto"/>
        <w:bottom w:val="none" w:sz="0" w:space="0" w:color="auto"/>
        <w:right w:val="none" w:sz="0" w:space="0" w:color="auto"/>
      </w:divBdr>
    </w:div>
    <w:div w:id="951478786">
      <w:bodyDiv w:val="1"/>
      <w:marLeft w:val="0"/>
      <w:marRight w:val="0"/>
      <w:marTop w:val="0"/>
      <w:marBottom w:val="0"/>
      <w:divBdr>
        <w:top w:val="none" w:sz="0" w:space="0" w:color="auto"/>
        <w:left w:val="none" w:sz="0" w:space="0" w:color="auto"/>
        <w:bottom w:val="none" w:sz="0" w:space="0" w:color="auto"/>
        <w:right w:val="none" w:sz="0" w:space="0" w:color="auto"/>
      </w:divBdr>
    </w:div>
    <w:div w:id="953249992">
      <w:bodyDiv w:val="1"/>
      <w:marLeft w:val="0"/>
      <w:marRight w:val="0"/>
      <w:marTop w:val="0"/>
      <w:marBottom w:val="0"/>
      <w:divBdr>
        <w:top w:val="none" w:sz="0" w:space="0" w:color="auto"/>
        <w:left w:val="none" w:sz="0" w:space="0" w:color="auto"/>
        <w:bottom w:val="none" w:sz="0" w:space="0" w:color="auto"/>
        <w:right w:val="none" w:sz="0" w:space="0" w:color="auto"/>
      </w:divBdr>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56983494">
      <w:bodyDiv w:val="1"/>
      <w:marLeft w:val="0"/>
      <w:marRight w:val="0"/>
      <w:marTop w:val="0"/>
      <w:marBottom w:val="0"/>
      <w:divBdr>
        <w:top w:val="none" w:sz="0" w:space="0" w:color="auto"/>
        <w:left w:val="none" w:sz="0" w:space="0" w:color="auto"/>
        <w:bottom w:val="none" w:sz="0" w:space="0" w:color="auto"/>
        <w:right w:val="none" w:sz="0" w:space="0" w:color="auto"/>
      </w:divBdr>
      <w:divsChild>
        <w:div w:id="1785879677">
          <w:marLeft w:val="0"/>
          <w:marRight w:val="0"/>
          <w:marTop w:val="0"/>
          <w:marBottom w:val="0"/>
          <w:divBdr>
            <w:top w:val="none" w:sz="0" w:space="0" w:color="auto"/>
            <w:left w:val="none" w:sz="0" w:space="0" w:color="auto"/>
            <w:bottom w:val="none" w:sz="0" w:space="0" w:color="auto"/>
            <w:right w:val="none" w:sz="0" w:space="0" w:color="auto"/>
          </w:divBdr>
        </w:div>
      </w:divsChild>
    </w:div>
    <w:div w:id="958729707">
      <w:bodyDiv w:val="1"/>
      <w:marLeft w:val="0"/>
      <w:marRight w:val="0"/>
      <w:marTop w:val="0"/>
      <w:marBottom w:val="0"/>
      <w:divBdr>
        <w:top w:val="none" w:sz="0" w:space="0" w:color="auto"/>
        <w:left w:val="none" w:sz="0" w:space="0" w:color="auto"/>
        <w:bottom w:val="none" w:sz="0" w:space="0" w:color="auto"/>
        <w:right w:val="none" w:sz="0" w:space="0" w:color="auto"/>
      </w:divBdr>
    </w:div>
    <w:div w:id="959720755">
      <w:bodyDiv w:val="1"/>
      <w:marLeft w:val="0"/>
      <w:marRight w:val="0"/>
      <w:marTop w:val="0"/>
      <w:marBottom w:val="0"/>
      <w:divBdr>
        <w:top w:val="none" w:sz="0" w:space="0" w:color="auto"/>
        <w:left w:val="none" w:sz="0" w:space="0" w:color="auto"/>
        <w:bottom w:val="none" w:sz="0" w:space="0" w:color="auto"/>
        <w:right w:val="none" w:sz="0" w:space="0" w:color="auto"/>
      </w:divBdr>
    </w:div>
    <w:div w:id="961544528">
      <w:bodyDiv w:val="1"/>
      <w:marLeft w:val="0"/>
      <w:marRight w:val="0"/>
      <w:marTop w:val="0"/>
      <w:marBottom w:val="0"/>
      <w:divBdr>
        <w:top w:val="none" w:sz="0" w:space="0" w:color="auto"/>
        <w:left w:val="none" w:sz="0" w:space="0" w:color="auto"/>
        <w:bottom w:val="none" w:sz="0" w:space="0" w:color="auto"/>
        <w:right w:val="none" w:sz="0" w:space="0" w:color="auto"/>
      </w:divBdr>
    </w:div>
    <w:div w:id="962887352">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65890157">
      <w:bodyDiv w:val="1"/>
      <w:marLeft w:val="0"/>
      <w:marRight w:val="0"/>
      <w:marTop w:val="0"/>
      <w:marBottom w:val="0"/>
      <w:divBdr>
        <w:top w:val="none" w:sz="0" w:space="0" w:color="auto"/>
        <w:left w:val="none" w:sz="0" w:space="0" w:color="auto"/>
        <w:bottom w:val="none" w:sz="0" w:space="0" w:color="auto"/>
        <w:right w:val="none" w:sz="0" w:space="0" w:color="auto"/>
      </w:divBdr>
    </w:div>
    <w:div w:id="967006348">
      <w:bodyDiv w:val="1"/>
      <w:marLeft w:val="0"/>
      <w:marRight w:val="0"/>
      <w:marTop w:val="0"/>
      <w:marBottom w:val="0"/>
      <w:divBdr>
        <w:top w:val="none" w:sz="0" w:space="0" w:color="auto"/>
        <w:left w:val="none" w:sz="0" w:space="0" w:color="auto"/>
        <w:bottom w:val="none" w:sz="0" w:space="0" w:color="auto"/>
        <w:right w:val="none" w:sz="0" w:space="0" w:color="auto"/>
      </w:divBdr>
    </w:div>
    <w:div w:id="969172435">
      <w:bodyDiv w:val="1"/>
      <w:marLeft w:val="0"/>
      <w:marRight w:val="0"/>
      <w:marTop w:val="0"/>
      <w:marBottom w:val="0"/>
      <w:divBdr>
        <w:top w:val="none" w:sz="0" w:space="0" w:color="auto"/>
        <w:left w:val="none" w:sz="0" w:space="0" w:color="auto"/>
        <w:bottom w:val="none" w:sz="0" w:space="0" w:color="auto"/>
        <w:right w:val="none" w:sz="0" w:space="0" w:color="auto"/>
      </w:divBdr>
    </w:div>
    <w:div w:id="969897667">
      <w:bodyDiv w:val="1"/>
      <w:marLeft w:val="0"/>
      <w:marRight w:val="0"/>
      <w:marTop w:val="0"/>
      <w:marBottom w:val="0"/>
      <w:divBdr>
        <w:top w:val="none" w:sz="0" w:space="0" w:color="auto"/>
        <w:left w:val="none" w:sz="0" w:space="0" w:color="auto"/>
        <w:bottom w:val="none" w:sz="0" w:space="0" w:color="auto"/>
        <w:right w:val="none" w:sz="0" w:space="0" w:color="auto"/>
      </w:divBdr>
    </w:div>
    <w:div w:id="971984487">
      <w:bodyDiv w:val="1"/>
      <w:marLeft w:val="0"/>
      <w:marRight w:val="0"/>
      <w:marTop w:val="0"/>
      <w:marBottom w:val="0"/>
      <w:divBdr>
        <w:top w:val="none" w:sz="0" w:space="0" w:color="auto"/>
        <w:left w:val="none" w:sz="0" w:space="0" w:color="auto"/>
        <w:bottom w:val="none" w:sz="0" w:space="0" w:color="auto"/>
        <w:right w:val="none" w:sz="0" w:space="0" w:color="auto"/>
      </w:divBdr>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77103058">
      <w:bodyDiv w:val="1"/>
      <w:marLeft w:val="0"/>
      <w:marRight w:val="0"/>
      <w:marTop w:val="0"/>
      <w:marBottom w:val="0"/>
      <w:divBdr>
        <w:top w:val="none" w:sz="0" w:space="0" w:color="auto"/>
        <w:left w:val="none" w:sz="0" w:space="0" w:color="auto"/>
        <w:bottom w:val="none" w:sz="0" w:space="0" w:color="auto"/>
        <w:right w:val="none" w:sz="0" w:space="0" w:color="auto"/>
      </w:divBdr>
      <w:divsChild>
        <w:div w:id="844050080">
          <w:marLeft w:val="0"/>
          <w:marRight w:val="0"/>
          <w:marTop w:val="0"/>
          <w:marBottom w:val="0"/>
          <w:divBdr>
            <w:top w:val="none" w:sz="0" w:space="0" w:color="auto"/>
            <w:left w:val="none" w:sz="0" w:space="0" w:color="auto"/>
            <w:bottom w:val="none" w:sz="0" w:space="0" w:color="auto"/>
            <w:right w:val="none" w:sz="0" w:space="0" w:color="auto"/>
          </w:divBdr>
          <w:divsChild>
            <w:div w:id="116138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1406">
      <w:bodyDiv w:val="1"/>
      <w:marLeft w:val="0"/>
      <w:marRight w:val="0"/>
      <w:marTop w:val="0"/>
      <w:marBottom w:val="0"/>
      <w:divBdr>
        <w:top w:val="none" w:sz="0" w:space="0" w:color="auto"/>
        <w:left w:val="none" w:sz="0" w:space="0" w:color="auto"/>
        <w:bottom w:val="none" w:sz="0" w:space="0" w:color="auto"/>
        <w:right w:val="none" w:sz="0" w:space="0" w:color="auto"/>
      </w:divBdr>
      <w:divsChild>
        <w:div w:id="157580662">
          <w:marLeft w:val="0"/>
          <w:marRight w:val="0"/>
          <w:marTop w:val="300"/>
          <w:marBottom w:val="0"/>
          <w:divBdr>
            <w:top w:val="single" w:sz="6" w:space="6" w:color="D1D1E8"/>
            <w:left w:val="single" w:sz="6" w:space="11" w:color="D1D1E8"/>
            <w:bottom w:val="none" w:sz="0" w:space="0" w:color="auto"/>
            <w:right w:val="single" w:sz="6" w:space="6" w:color="D1D1E8"/>
          </w:divBdr>
        </w:div>
      </w:divsChild>
    </w:div>
    <w:div w:id="979963321">
      <w:bodyDiv w:val="1"/>
      <w:marLeft w:val="0"/>
      <w:marRight w:val="0"/>
      <w:marTop w:val="0"/>
      <w:marBottom w:val="0"/>
      <w:divBdr>
        <w:top w:val="none" w:sz="0" w:space="0" w:color="auto"/>
        <w:left w:val="none" w:sz="0" w:space="0" w:color="auto"/>
        <w:bottom w:val="none" w:sz="0" w:space="0" w:color="auto"/>
        <w:right w:val="none" w:sz="0" w:space="0" w:color="auto"/>
      </w:divBdr>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83697328">
      <w:bodyDiv w:val="1"/>
      <w:marLeft w:val="0"/>
      <w:marRight w:val="0"/>
      <w:marTop w:val="0"/>
      <w:marBottom w:val="0"/>
      <w:divBdr>
        <w:top w:val="none" w:sz="0" w:space="0" w:color="auto"/>
        <w:left w:val="none" w:sz="0" w:space="0" w:color="auto"/>
        <w:bottom w:val="none" w:sz="0" w:space="0" w:color="auto"/>
        <w:right w:val="none" w:sz="0" w:space="0" w:color="auto"/>
      </w:divBdr>
    </w:div>
    <w:div w:id="985086122">
      <w:bodyDiv w:val="1"/>
      <w:marLeft w:val="0"/>
      <w:marRight w:val="0"/>
      <w:marTop w:val="0"/>
      <w:marBottom w:val="0"/>
      <w:divBdr>
        <w:top w:val="none" w:sz="0" w:space="0" w:color="auto"/>
        <w:left w:val="none" w:sz="0" w:space="0" w:color="auto"/>
        <w:bottom w:val="none" w:sz="0" w:space="0" w:color="auto"/>
        <w:right w:val="none" w:sz="0" w:space="0" w:color="auto"/>
      </w:divBdr>
      <w:divsChild>
        <w:div w:id="1534539778">
          <w:marLeft w:val="0"/>
          <w:marRight w:val="0"/>
          <w:marTop w:val="0"/>
          <w:marBottom w:val="0"/>
          <w:divBdr>
            <w:top w:val="none" w:sz="0" w:space="0" w:color="auto"/>
            <w:left w:val="none" w:sz="0" w:space="0" w:color="auto"/>
            <w:bottom w:val="none" w:sz="0" w:space="0" w:color="auto"/>
            <w:right w:val="none" w:sz="0" w:space="0" w:color="auto"/>
          </w:divBdr>
        </w:div>
      </w:divsChild>
    </w:div>
    <w:div w:id="990062859">
      <w:bodyDiv w:val="1"/>
      <w:marLeft w:val="0"/>
      <w:marRight w:val="0"/>
      <w:marTop w:val="0"/>
      <w:marBottom w:val="0"/>
      <w:divBdr>
        <w:top w:val="none" w:sz="0" w:space="0" w:color="auto"/>
        <w:left w:val="none" w:sz="0" w:space="0" w:color="auto"/>
        <w:bottom w:val="none" w:sz="0" w:space="0" w:color="auto"/>
        <w:right w:val="none" w:sz="0" w:space="0" w:color="auto"/>
      </w:divBdr>
    </w:div>
    <w:div w:id="990400341">
      <w:bodyDiv w:val="1"/>
      <w:marLeft w:val="0"/>
      <w:marRight w:val="0"/>
      <w:marTop w:val="0"/>
      <w:marBottom w:val="0"/>
      <w:divBdr>
        <w:top w:val="none" w:sz="0" w:space="0" w:color="auto"/>
        <w:left w:val="none" w:sz="0" w:space="0" w:color="auto"/>
        <w:bottom w:val="none" w:sz="0" w:space="0" w:color="auto"/>
        <w:right w:val="none" w:sz="0" w:space="0" w:color="auto"/>
      </w:divBdr>
    </w:div>
    <w:div w:id="992218692">
      <w:bodyDiv w:val="1"/>
      <w:marLeft w:val="0"/>
      <w:marRight w:val="0"/>
      <w:marTop w:val="0"/>
      <w:marBottom w:val="0"/>
      <w:divBdr>
        <w:top w:val="none" w:sz="0" w:space="0" w:color="auto"/>
        <w:left w:val="none" w:sz="0" w:space="0" w:color="auto"/>
        <w:bottom w:val="none" w:sz="0" w:space="0" w:color="auto"/>
        <w:right w:val="none" w:sz="0" w:space="0" w:color="auto"/>
      </w:divBdr>
      <w:divsChild>
        <w:div w:id="1281229288">
          <w:marLeft w:val="0"/>
          <w:marRight w:val="0"/>
          <w:marTop w:val="0"/>
          <w:marBottom w:val="0"/>
          <w:divBdr>
            <w:top w:val="none" w:sz="0" w:space="0" w:color="auto"/>
            <w:left w:val="none" w:sz="0" w:space="0" w:color="auto"/>
            <w:bottom w:val="none" w:sz="0" w:space="0" w:color="auto"/>
            <w:right w:val="none" w:sz="0" w:space="0" w:color="auto"/>
          </w:divBdr>
          <w:divsChild>
            <w:div w:id="11366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6570109">
      <w:bodyDiv w:val="1"/>
      <w:marLeft w:val="0"/>
      <w:marRight w:val="0"/>
      <w:marTop w:val="0"/>
      <w:marBottom w:val="0"/>
      <w:divBdr>
        <w:top w:val="none" w:sz="0" w:space="0" w:color="auto"/>
        <w:left w:val="none" w:sz="0" w:space="0" w:color="auto"/>
        <w:bottom w:val="none" w:sz="0" w:space="0" w:color="auto"/>
        <w:right w:val="none" w:sz="0" w:space="0" w:color="auto"/>
      </w:divBdr>
    </w:div>
    <w:div w:id="996881026">
      <w:bodyDiv w:val="1"/>
      <w:marLeft w:val="0"/>
      <w:marRight w:val="0"/>
      <w:marTop w:val="0"/>
      <w:marBottom w:val="0"/>
      <w:divBdr>
        <w:top w:val="none" w:sz="0" w:space="0" w:color="auto"/>
        <w:left w:val="none" w:sz="0" w:space="0" w:color="auto"/>
        <w:bottom w:val="none" w:sz="0" w:space="0" w:color="auto"/>
        <w:right w:val="none" w:sz="0" w:space="0" w:color="auto"/>
      </w:divBdr>
      <w:divsChild>
        <w:div w:id="1550728342">
          <w:marLeft w:val="-960"/>
          <w:marRight w:val="0"/>
          <w:marTop w:val="0"/>
          <w:marBottom w:val="0"/>
          <w:divBdr>
            <w:top w:val="none" w:sz="0" w:space="0" w:color="auto"/>
            <w:left w:val="none" w:sz="0" w:space="0" w:color="auto"/>
            <w:bottom w:val="none" w:sz="0" w:space="0" w:color="auto"/>
            <w:right w:val="none" w:sz="0" w:space="0" w:color="auto"/>
          </w:divBdr>
        </w:div>
        <w:div w:id="1733432379">
          <w:marLeft w:val="-960"/>
          <w:marRight w:val="0"/>
          <w:marTop w:val="0"/>
          <w:marBottom w:val="0"/>
          <w:divBdr>
            <w:top w:val="none" w:sz="0" w:space="0" w:color="auto"/>
            <w:left w:val="none" w:sz="0" w:space="0" w:color="auto"/>
            <w:bottom w:val="none" w:sz="0" w:space="0" w:color="auto"/>
            <w:right w:val="none" w:sz="0" w:space="0" w:color="auto"/>
          </w:divBdr>
        </w:div>
        <w:div w:id="778183237">
          <w:marLeft w:val="-960"/>
          <w:marRight w:val="0"/>
          <w:marTop w:val="0"/>
          <w:marBottom w:val="0"/>
          <w:divBdr>
            <w:top w:val="none" w:sz="0" w:space="0" w:color="auto"/>
            <w:left w:val="none" w:sz="0" w:space="0" w:color="auto"/>
            <w:bottom w:val="none" w:sz="0" w:space="0" w:color="auto"/>
            <w:right w:val="none" w:sz="0" w:space="0" w:color="auto"/>
          </w:divBdr>
        </w:div>
      </w:divsChild>
    </w:div>
    <w:div w:id="997924127">
      <w:bodyDiv w:val="1"/>
      <w:marLeft w:val="0"/>
      <w:marRight w:val="0"/>
      <w:marTop w:val="0"/>
      <w:marBottom w:val="0"/>
      <w:divBdr>
        <w:top w:val="none" w:sz="0" w:space="0" w:color="auto"/>
        <w:left w:val="none" w:sz="0" w:space="0" w:color="auto"/>
        <w:bottom w:val="none" w:sz="0" w:space="0" w:color="auto"/>
        <w:right w:val="none" w:sz="0" w:space="0" w:color="auto"/>
      </w:divBdr>
    </w:div>
    <w:div w:id="998193596">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999624245">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04479090">
      <w:bodyDiv w:val="1"/>
      <w:marLeft w:val="0"/>
      <w:marRight w:val="0"/>
      <w:marTop w:val="0"/>
      <w:marBottom w:val="0"/>
      <w:divBdr>
        <w:top w:val="none" w:sz="0" w:space="0" w:color="auto"/>
        <w:left w:val="none" w:sz="0" w:space="0" w:color="auto"/>
        <w:bottom w:val="none" w:sz="0" w:space="0" w:color="auto"/>
        <w:right w:val="none" w:sz="0" w:space="0" w:color="auto"/>
      </w:divBdr>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831483">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15764638">
      <w:bodyDiv w:val="1"/>
      <w:marLeft w:val="0"/>
      <w:marRight w:val="0"/>
      <w:marTop w:val="0"/>
      <w:marBottom w:val="0"/>
      <w:divBdr>
        <w:top w:val="none" w:sz="0" w:space="0" w:color="auto"/>
        <w:left w:val="none" w:sz="0" w:space="0" w:color="auto"/>
        <w:bottom w:val="none" w:sz="0" w:space="0" w:color="auto"/>
        <w:right w:val="none" w:sz="0" w:space="0" w:color="auto"/>
      </w:divBdr>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777488">
      <w:bodyDiv w:val="1"/>
      <w:marLeft w:val="0"/>
      <w:marRight w:val="0"/>
      <w:marTop w:val="0"/>
      <w:marBottom w:val="0"/>
      <w:divBdr>
        <w:top w:val="none" w:sz="0" w:space="0" w:color="auto"/>
        <w:left w:val="none" w:sz="0" w:space="0" w:color="auto"/>
        <w:bottom w:val="none" w:sz="0" w:space="0" w:color="auto"/>
        <w:right w:val="none" w:sz="0" w:space="0" w:color="auto"/>
      </w:divBdr>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4818487">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25521818">
      <w:bodyDiv w:val="1"/>
      <w:marLeft w:val="0"/>
      <w:marRight w:val="0"/>
      <w:marTop w:val="0"/>
      <w:marBottom w:val="0"/>
      <w:divBdr>
        <w:top w:val="none" w:sz="0" w:space="0" w:color="auto"/>
        <w:left w:val="none" w:sz="0" w:space="0" w:color="auto"/>
        <w:bottom w:val="none" w:sz="0" w:space="0" w:color="auto"/>
        <w:right w:val="none" w:sz="0" w:space="0" w:color="auto"/>
      </w:divBdr>
      <w:divsChild>
        <w:div w:id="1649479609">
          <w:marLeft w:val="0"/>
          <w:marRight w:val="0"/>
          <w:marTop w:val="0"/>
          <w:marBottom w:val="0"/>
          <w:divBdr>
            <w:top w:val="none" w:sz="0" w:space="0" w:color="auto"/>
            <w:left w:val="none" w:sz="0" w:space="0" w:color="auto"/>
            <w:bottom w:val="none" w:sz="0" w:space="0" w:color="auto"/>
            <w:right w:val="none" w:sz="0" w:space="0" w:color="auto"/>
          </w:divBdr>
        </w:div>
      </w:divsChild>
    </w:div>
    <w:div w:id="1026754158">
      <w:bodyDiv w:val="1"/>
      <w:marLeft w:val="0"/>
      <w:marRight w:val="0"/>
      <w:marTop w:val="0"/>
      <w:marBottom w:val="0"/>
      <w:divBdr>
        <w:top w:val="none" w:sz="0" w:space="0" w:color="auto"/>
        <w:left w:val="none" w:sz="0" w:space="0" w:color="auto"/>
        <w:bottom w:val="none" w:sz="0" w:space="0" w:color="auto"/>
        <w:right w:val="none" w:sz="0" w:space="0" w:color="auto"/>
      </w:divBdr>
    </w:div>
    <w:div w:id="1027147364">
      <w:bodyDiv w:val="1"/>
      <w:marLeft w:val="0"/>
      <w:marRight w:val="0"/>
      <w:marTop w:val="0"/>
      <w:marBottom w:val="0"/>
      <w:divBdr>
        <w:top w:val="none" w:sz="0" w:space="0" w:color="auto"/>
        <w:left w:val="none" w:sz="0" w:space="0" w:color="auto"/>
        <w:bottom w:val="none" w:sz="0" w:space="0" w:color="auto"/>
        <w:right w:val="none" w:sz="0" w:space="0" w:color="auto"/>
      </w:divBdr>
    </w:div>
    <w:div w:id="1029525150">
      <w:bodyDiv w:val="1"/>
      <w:marLeft w:val="0"/>
      <w:marRight w:val="0"/>
      <w:marTop w:val="0"/>
      <w:marBottom w:val="0"/>
      <w:divBdr>
        <w:top w:val="none" w:sz="0" w:space="0" w:color="auto"/>
        <w:left w:val="none" w:sz="0" w:space="0" w:color="auto"/>
        <w:bottom w:val="none" w:sz="0" w:space="0" w:color="auto"/>
        <w:right w:val="none" w:sz="0" w:space="0" w:color="auto"/>
      </w:divBdr>
      <w:divsChild>
        <w:div w:id="1543592254">
          <w:marLeft w:val="0"/>
          <w:marRight w:val="0"/>
          <w:marTop w:val="0"/>
          <w:marBottom w:val="0"/>
          <w:divBdr>
            <w:top w:val="none" w:sz="0" w:space="0" w:color="auto"/>
            <w:left w:val="none" w:sz="0" w:space="0" w:color="auto"/>
            <w:bottom w:val="none" w:sz="0" w:space="0" w:color="auto"/>
            <w:right w:val="none" w:sz="0" w:space="0" w:color="auto"/>
          </w:divBdr>
          <w:divsChild>
            <w:div w:id="175296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4299">
      <w:bodyDiv w:val="1"/>
      <w:marLeft w:val="0"/>
      <w:marRight w:val="0"/>
      <w:marTop w:val="0"/>
      <w:marBottom w:val="0"/>
      <w:divBdr>
        <w:top w:val="none" w:sz="0" w:space="0" w:color="auto"/>
        <w:left w:val="none" w:sz="0" w:space="0" w:color="auto"/>
        <w:bottom w:val="none" w:sz="0" w:space="0" w:color="auto"/>
        <w:right w:val="none" w:sz="0" w:space="0" w:color="auto"/>
      </w:divBdr>
    </w:div>
    <w:div w:id="1031763659">
      <w:bodyDiv w:val="1"/>
      <w:marLeft w:val="0"/>
      <w:marRight w:val="0"/>
      <w:marTop w:val="0"/>
      <w:marBottom w:val="0"/>
      <w:divBdr>
        <w:top w:val="none" w:sz="0" w:space="0" w:color="auto"/>
        <w:left w:val="none" w:sz="0" w:space="0" w:color="auto"/>
        <w:bottom w:val="none" w:sz="0" w:space="0" w:color="auto"/>
        <w:right w:val="none" w:sz="0" w:space="0" w:color="auto"/>
      </w:divBdr>
    </w:div>
    <w:div w:id="1033578016">
      <w:bodyDiv w:val="1"/>
      <w:marLeft w:val="0"/>
      <w:marRight w:val="0"/>
      <w:marTop w:val="0"/>
      <w:marBottom w:val="0"/>
      <w:divBdr>
        <w:top w:val="none" w:sz="0" w:space="0" w:color="auto"/>
        <w:left w:val="none" w:sz="0" w:space="0" w:color="auto"/>
        <w:bottom w:val="none" w:sz="0" w:space="0" w:color="auto"/>
        <w:right w:val="none" w:sz="0" w:space="0" w:color="auto"/>
      </w:divBdr>
    </w:div>
    <w:div w:id="1034888426">
      <w:bodyDiv w:val="1"/>
      <w:marLeft w:val="0"/>
      <w:marRight w:val="0"/>
      <w:marTop w:val="0"/>
      <w:marBottom w:val="0"/>
      <w:divBdr>
        <w:top w:val="none" w:sz="0" w:space="0" w:color="auto"/>
        <w:left w:val="none" w:sz="0" w:space="0" w:color="auto"/>
        <w:bottom w:val="none" w:sz="0" w:space="0" w:color="auto"/>
        <w:right w:val="none" w:sz="0" w:space="0" w:color="auto"/>
      </w:divBdr>
    </w:div>
    <w:div w:id="1034892202">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40284922">
      <w:bodyDiv w:val="1"/>
      <w:marLeft w:val="0"/>
      <w:marRight w:val="0"/>
      <w:marTop w:val="0"/>
      <w:marBottom w:val="0"/>
      <w:divBdr>
        <w:top w:val="none" w:sz="0" w:space="0" w:color="auto"/>
        <w:left w:val="none" w:sz="0" w:space="0" w:color="auto"/>
        <w:bottom w:val="none" w:sz="0" w:space="0" w:color="auto"/>
        <w:right w:val="none" w:sz="0" w:space="0" w:color="auto"/>
      </w:divBdr>
      <w:divsChild>
        <w:div w:id="472405390">
          <w:marLeft w:val="0"/>
          <w:marRight w:val="0"/>
          <w:marTop w:val="300"/>
          <w:marBottom w:val="300"/>
          <w:divBdr>
            <w:top w:val="none" w:sz="0" w:space="0" w:color="auto"/>
            <w:left w:val="none" w:sz="0" w:space="0" w:color="auto"/>
            <w:bottom w:val="none" w:sz="0" w:space="0" w:color="auto"/>
            <w:right w:val="none" w:sz="0" w:space="0" w:color="auto"/>
          </w:divBdr>
          <w:divsChild>
            <w:div w:id="237831956">
              <w:marLeft w:val="0"/>
              <w:marRight w:val="0"/>
              <w:marTop w:val="0"/>
              <w:marBottom w:val="0"/>
              <w:divBdr>
                <w:top w:val="none" w:sz="0" w:space="0" w:color="auto"/>
                <w:left w:val="none" w:sz="0" w:space="0" w:color="auto"/>
                <w:bottom w:val="none" w:sz="0" w:space="0" w:color="auto"/>
                <w:right w:val="none" w:sz="0" w:space="0" w:color="auto"/>
              </w:divBdr>
              <w:divsChild>
                <w:div w:id="1066295587">
                  <w:marLeft w:val="-150"/>
                  <w:marRight w:val="-150"/>
                  <w:marTop w:val="0"/>
                  <w:marBottom w:val="0"/>
                  <w:divBdr>
                    <w:top w:val="none" w:sz="0" w:space="0" w:color="auto"/>
                    <w:left w:val="none" w:sz="0" w:space="0" w:color="auto"/>
                    <w:bottom w:val="none" w:sz="0" w:space="0" w:color="auto"/>
                    <w:right w:val="none" w:sz="0" w:space="0" w:color="auto"/>
                  </w:divBdr>
                  <w:divsChild>
                    <w:div w:id="1880432210">
                      <w:marLeft w:val="0"/>
                      <w:marRight w:val="0"/>
                      <w:marTop w:val="0"/>
                      <w:marBottom w:val="0"/>
                      <w:divBdr>
                        <w:top w:val="none" w:sz="0" w:space="0" w:color="auto"/>
                        <w:left w:val="none" w:sz="0" w:space="0" w:color="auto"/>
                        <w:bottom w:val="none" w:sz="0" w:space="0" w:color="auto"/>
                        <w:right w:val="none" w:sz="0" w:space="0" w:color="auto"/>
                      </w:divBdr>
                      <w:divsChild>
                        <w:div w:id="1896163497">
                          <w:marLeft w:val="0"/>
                          <w:marRight w:val="0"/>
                          <w:marTop w:val="0"/>
                          <w:marBottom w:val="0"/>
                          <w:divBdr>
                            <w:top w:val="none" w:sz="0" w:space="0" w:color="auto"/>
                            <w:left w:val="none" w:sz="0" w:space="0" w:color="auto"/>
                            <w:bottom w:val="none" w:sz="0" w:space="0" w:color="auto"/>
                            <w:right w:val="none" w:sz="0" w:space="0" w:color="auto"/>
                          </w:divBdr>
                          <w:divsChild>
                            <w:div w:id="644819210">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046374246">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48531633">
      <w:bodyDiv w:val="1"/>
      <w:marLeft w:val="0"/>
      <w:marRight w:val="0"/>
      <w:marTop w:val="0"/>
      <w:marBottom w:val="0"/>
      <w:divBdr>
        <w:top w:val="none" w:sz="0" w:space="0" w:color="auto"/>
        <w:left w:val="none" w:sz="0" w:space="0" w:color="auto"/>
        <w:bottom w:val="none" w:sz="0" w:space="0" w:color="auto"/>
        <w:right w:val="none" w:sz="0" w:space="0" w:color="auto"/>
      </w:divBdr>
    </w:div>
    <w:div w:id="1050419366">
      <w:bodyDiv w:val="1"/>
      <w:marLeft w:val="0"/>
      <w:marRight w:val="0"/>
      <w:marTop w:val="0"/>
      <w:marBottom w:val="0"/>
      <w:divBdr>
        <w:top w:val="none" w:sz="0" w:space="0" w:color="auto"/>
        <w:left w:val="none" w:sz="0" w:space="0" w:color="auto"/>
        <w:bottom w:val="none" w:sz="0" w:space="0" w:color="auto"/>
        <w:right w:val="none" w:sz="0" w:space="0" w:color="auto"/>
      </w:divBdr>
    </w:div>
    <w:div w:id="1052921345">
      <w:bodyDiv w:val="1"/>
      <w:marLeft w:val="0"/>
      <w:marRight w:val="0"/>
      <w:marTop w:val="0"/>
      <w:marBottom w:val="0"/>
      <w:divBdr>
        <w:top w:val="none" w:sz="0" w:space="0" w:color="auto"/>
        <w:left w:val="none" w:sz="0" w:space="0" w:color="auto"/>
        <w:bottom w:val="none" w:sz="0" w:space="0" w:color="auto"/>
        <w:right w:val="none" w:sz="0" w:space="0" w:color="auto"/>
      </w:divBdr>
    </w:div>
    <w:div w:id="1053500878">
      <w:bodyDiv w:val="1"/>
      <w:marLeft w:val="0"/>
      <w:marRight w:val="0"/>
      <w:marTop w:val="0"/>
      <w:marBottom w:val="0"/>
      <w:divBdr>
        <w:top w:val="none" w:sz="0" w:space="0" w:color="auto"/>
        <w:left w:val="none" w:sz="0" w:space="0" w:color="auto"/>
        <w:bottom w:val="none" w:sz="0" w:space="0" w:color="auto"/>
        <w:right w:val="none" w:sz="0" w:space="0" w:color="auto"/>
      </w:divBdr>
    </w:div>
    <w:div w:id="1055664317">
      <w:bodyDiv w:val="1"/>
      <w:marLeft w:val="0"/>
      <w:marRight w:val="0"/>
      <w:marTop w:val="0"/>
      <w:marBottom w:val="0"/>
      <w:divBdr>
        <w:top w:val="none" w:sz="0" w:space="0" w:color="auto"/>
        <w:left w:val="none" w:sz="0" w:space="0" w:color="auto"/>
        <w:bottom w:val="none" w:sz="0" w:space="0" w:color="auto"/>
        <w:right w:val="none" w:sz="0" w:space="0" w:color="auto"/>
      </w:divBdr>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6665947">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60059201">
      <w:bodyDiv w:val="1"/>
      <w:marLeft w:val="0"/>
      <w:marRight w:val="0"/>
      <w:marTop w:val="0"/>
      <w:marBottom w:val="0"/>
      <w:divBdr>
        <w:top w:val="none" w:sz="0" w:space="0" w:color="auto"/>
        <w:left w:val="none" w:sz="0" w:space="0" w:color="auto"/>
        <w:bottom w:val="none" w:sz="0" w:space="0" w:color="auto"/>
        <w:right w:val="none" w:sz="0" w:space="0" w:color="auto"/>
      </w:divBdr>
    </w:div>
    <w:div w:id="1064377949">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1079574">
      <w:bodyDiv w:val="1"/>
      <w:marLeft w:val="0"/>
      <w:marRight w:val="0"/>
      <w:marTop w:val="0"/>
      <w:marBottom w:val="0"/>
      <w:divBdr>
        <w:top w:val="none" w:sz="0" w:space="0" w:color="auto"/>
        <w:left w:val="none" w:sz="0" w:space="0" w:color="auto"/>
        <w:bottom w:val="none" w:sz="0" w:space="0" w:color="auto"/>
        <w:right w:val="none" w:sz="0" w:space="0" w:color="auto"/>
      </w:divBdr>
    </w:div>
    <w:div w:id="1071122502">
      <w:bodyDiv w:val="1"/>
      <w:marLeft w:val="0"/>
      <w:marRight w:val="0"/>
      <w:marTop w:val="0"/>
      <w:marBottom w:val="0"/>
      <w:divBdr>
        <w:top w:val="none" w:sz="0" w:space="0" w:color="auto"/>
        <w:left w:val="none" w:sz="0" w:space="0" w:color="auto"/>
        <w:bottom w:val="none" w:sz="0" w:space="0" w:color="auto"/>
        <w:right w:val="none" w:sz="0" w:space="0" w:color="auto"/>
      </w:divBdr>
    </w:div>
    <w:div w:id="1073551345">
      <w:bodyDiv w:val="1"/>
      <w:marLeft w:val="0"/>
      <w:marRight w:val="0"/>
      <w:marTop w:val="0"/>
      <w:marBottom w:val="0"/>
      <w:divBdr>
        <w:top w:val="none" w:sz="0" w:space="0" w:color="auto"/>
        <w:left w:val="none" w:sz="0" w:space="0" w:color="auto"/>
        <w:bottom w:val="none" w:sz="0" w:space="0" w:color="auto"/>
        <w:right w:val="none" w:sz="0" w:space="0" w:color="auto"/>
      </w:divBdr>
      <w:divsChild>
        <w:div w:id="1642343035">
          <w:marLeft w:val="0"/>
          <w:marRight w:val="0"/>
          <w:marTop w:val="0"/>
          <w:marBottom w:val="240"/>
          <w:divBdr>
            <w:top w:val="none" w:sz="0" w:space="0" w:color="auto"/>
            <w:left w:val="none" w:sz="0" w:space="0" w:color="auto"/>
            <w:bottom w:val="none" w:sz="0" w:space="0" w:color="auto"/>
            <w:right w:val="none" w:sz="0" w:space="0" w:color="auto"/>
          </w:divBdr>
        </w:div>
      </w:divsChild>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77703999">
      <w:bodyDiv w:val="1"/>
      <w:marLeft w:val="0"/>
      <w:marRight w:val="0"/>
      <w:marTop w:val="0"/>
      <w:marBottom w:val="0"/>
      <w:divBdr>
        <w:top w:val="none" w:sz="0" w:space="0" w:color="auto"/>
        <w:left w:val="none" w:sz="0" w:space="0" w:color="auto"/>
        <w:bottom w:val="none" w:sz="0" w:space="0" w:color="auto"/>
        <w:right w:val="none" w:sz="0" w:space="0" w:color="auto"/>
      </w:divBdr>
    </w:div>
    <w:div w:id="1078165408">
      <w:bodyDiv w:val="1"/>
      <w:marLeft w:val="0"/>
      <w:marRight w:val="0"/>
      <w:marTop w:val="0"/>
      <w:marBottom w:val="0"/>
      <w:divBdr>
        <w:top w:val="none" w:sz="0" w:space="0" w:color="auto"/>
        <w:left w:val="none" w:sz="0" w:space="0" w:color="auto"/>
        <w:bottom w:val="none" w:sz="0" w:space="0" w:color="auto"/>
        <w:right w:val="none" w:sz="0" w:space="0" w:color="auto"/>
      </w:divBdr>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83798922">
      <w:bodyDiv w:val="1"/>
      <w:marLeft w:val="0"/>
      <w:marRight w:val="0"/>
      <w:marTop w:val="0"/>
      <w:marBottom w:val="0"/>
      <w:divBdr>
        <w:top w:val="none" w:sz="0" w:space="0" w:color="auto"/>
        <w:left w:val="none" w:sz="0" w:space="0" w:color="auto"/>
        <w:bottom w:val="none" w:sz="0" w:space="0" w:color="auto"/>
        <w:right w:val="none" w:sz="0" w:space="0" w:color="auto"/>
      </w:divBdr>
    </w:div>
    <w:div w:id="1084104666">
      <w:bodyDiv w:val="1"/>
      <w:marLeft w:val="0"/>
      <w:marRight w:val="0"/>
      <w:marTop w:val="0"/>
      <w:marBottom w:val="0"/>
      <w:divBdr>
        <w:top w:val="none" w:sz="0" w:space="0" w:color="auto"/>
        <w:left w:val="none" w:sz="0" w:space="0" w:color="auto"/>
        <w:bottom w:val="none" w:sz="0" w:space="0" w:color="auto"/>
        <w:right w:val="none" w:sz="0" w:space="0" w:color="auto"/>
      </w:divBdr>
      <w:divsChild>
        <w:div w:id="1675759709">
          <w:marLeft w:val="0"/>
          <w:marRight w:val="0"/>
          <w:marTop w:val="300"/>
          <w:marBottom w:val="300"/>
          <w:divBdr>
            <w:top w:val="none" w:sz="0" w:space="0" w:color="auto"/>
            <w:left w:val="none" w:sz="0" w:space="0" w:color="auto"/>
            <w:bottom w:val="none" w:sz="0" w:space="0" w:color="auto"/>
            <w:right w:val="none" w:sz="0" w:space="0" w:color="auto"/>
          </w:divBdr>
          <w:divsChild>
            <w:div w:id="109598275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084113221">
      <w:bodyDiv w:val="1"/>
      <w:marLeft w:val="0"/>
      <w:marRight w:val="0"/>
      <w:marTop w:val="0"/>
      <w:marBottom w:val="0"/>
      <w:divBdr>
        <w:top w:val="none" w:sz="0" w:space="0" w:color="auto"/>
        <w:left w:val="none" w:sz="0" w:space="0" w:color="auto"/>
        <w:bottom w:val="none" w:sz="0" w:space="0" w:color="auto"/>
        <w:right w:val="none" w:sz="0" w:space="0" w:color="auto"/>
      </w:divBdr>
    </w:div>
    <w:div w:id="1086069902">
      <w:bodyDiv w:val="1"/>
      <w:marLeft w:val="0"/>
      <w:marRight w:val="0"/>
      <w:marTop w:val="0"/>
      <w:marBottom w:val="0"/>
      <w:divBdr>
        <w:top w:val="none" w:sz="0" w:space="0" w:color="auto"/>
        <w:left w:val="none" w:sz="0" w:space="0" w:color="auto"/>
        <w:bottom w:val="none" w:sz="0" w:space="0" w:color="auto"/>
        <w:right w:val="none" w:sz="0" w:space="0" w:color="auto"/>
      </w:divBdr>
    </w:div>
    <w:div w:id="1091511452">
      <w:bodyDiv w:val="1"/>
      <w:marLeft w:val="0"/>
      <w:marRight w:val="0"/>
      <w:marTop w:val="0"/>
      <w:marBottom w:val="0"/>
      <w:divBdr>
        <w:top w:val="none" w:sz="0" w:space="0" w:color="auto"/>
        <w:left w:val="none" w:sz="0" w:space="0" w:color="auto"/>
        <w:bottom w:val="none" w:sz="0" w:space="0" w:color="auto"/>
        <w:right w:val="none" w:sz="0" w:space="0" w:color="auto"/>
      </w:divBdr>
    </w:div>
    <w:div w:id="1093861599">
      <w:bodyDiv w:val="1"/>
      <w:marLeft w:val="0"/>
      <w:marRight w:val="0"/>
      <w:marTop w:val="0"/>
      <w:marBottom w:val="0"/>
      <w:divBdr>
        <w:top w:val="none" w:sz="0" w:space="0" w:color="auto"/>
        <w:left w:val="none" w:sz="0" w:space="0" w:color="auto"/>
        <w:bottom w:val="none" w:sz="0" w:space="0" w:color="auto"/>
        <w:right w:val="none" w:sz="0" w:space="0" w:color="auto"/>
      </w:divBdr>
    </w:div>
    <w:div w:id="1095320284">
      <w:bodyDiv w:val="1"/>
      <w:marLeft w:val="0"/>
      <w:marRight w:val="0"/>
      <w:marTop w:val="0"/>
      <w:marBottom w:val="0"/>
      <w:divBdr>
        <w:top w:val="none" w:sz="0" w:space="0" w:color="auto"/>
        <w:left w:val="none" w:sz="0" w:space="0" w:color="auto"/>
        <w:bottom w:val="none" w:sz="0" w:space="0" w:color="auto"/>
        <w:right w:val="none" w:sz="0" w:space="0" w:color="auto"/>
      </w:divBdr>
    </w:div>
    <w:div w:id="1096752851">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456353">
      <w:bodyDiv w:val="1"/>
      <w:marLeft w:val="0"/>
      <w:marRight w:val="0"/>
      <w:marTop w:val="0"/>
      <w:marBottom w:val="0"/>
      <w:divBdr>
        <w:top w:val="none" w:sz="0" w:space="0" w:color="auto"/>
        <w:left w:val="none" w:sz="0" w:space="0" w:color="auto"/>
        <w:bottom w:val="none" w:sz="0" w:space="0" w:color="auto"/>
        <w:right w:val="none" w:sz="0" w:space="0" w:color="auto"/>
      </w:divBdr>
    </w:div>
    <w:div w:id="1103694086">
      <w:bodyDiv w:val="1"/>
      <w:marLeft w:val="0"/>
      <w:marRight w:val="0"/>
      <w:marTop w:val="0"/>
      <w:marBottom w:val="0"/>
      <w:divBdr>
        <w:top w:val="none" w:sz="0" w:space="0" w:color="auto"/>
        <w:left w:val="none" w:sz="0" w:space="0" w:color="auto"/>
        <w:bottom w:val="none" w:sz="0" w:space="0" w:color="auto"/>
        <w:right w:val="none" w:sz="0" w:space="0" w:color="auto"/>
      </w:divBdr>
      <w:divsChild>
        <w:div w:id="1936328396">
          <w:marLeft w:val="0"/>
          <w:marRight w:val="0"/>
          <w:marTop w:val="0"/>
          <w:marBottom w:val="0"/>
          <w:divBdr>
            <w:top w:val="none" w:sz="0" w:space="0" w:color="auto"/>
            <w:left w:val="none" w:sz="0" w:space="0" w:color="auto"/>
            <w:bottom w:val="none" w:sz="0" w:space="0" w:color="auto"/>
            <w:right w:val="none" w:sz="0" w:space="0" w:color="auto"/>
          </w:divBdr>
        </w:div>
      </w:divsChild>
    </w:div>
    <w:div w:id="1104038021">
      <w:bodyDiv w:val="1"/>
      <w:marLeft w:val="0"/>
      <w:marRight w:val="0"/>
      <w:marTop w:val="0"/>
      <w:marBottom w:val="0"/>
      <w:divBdr>
        <w:top w:val="none" w:sz="0" w:space="0" w:color="auto"/>
        <w:left w:val="none" w:sz="0" w:space="0" w:color="auto"/>
        <w:bottom w:val="none" w:sz="0" w:space="0" w:color="auto"/>
        <w:right w:val="none" w:sz="0" w:space="0" w:color="auto"/>
      </w:divBdr>
    </w:div>
    <w:div w:id="1106192814">
      <w:bodyDiv w:val="1"/>
      <w:marLeft w:val="0"/>
      <w:marRight w:val="0"/>
      <w:marTop w:val="0"/>
      <w:marBottom w:val="0"/>
      <w:divBdr>
        <w:top w:val="none" w:sz="0" w:space="0" w:color="auto"/>
        <w:left w:val="none" w:sz="0" w:space="0" w:color="auto"/>
        <w:bottom w:val="none" w:sz="0" w:space="0" w:color="auto"/>
        <w:right w:val="none" w:sz="0" w:space="0" w:color="auto"/>
      </w:divBdr>
    </w:div>
    <w:div w:id="1106271669">
      <w:bodyDiv w:val="1"/>
      <w:marLeft w:val="0"/>
      <w:marRight w:val="0"/>
      <w:marTop w:val="0"/>
      <w:marBottom w:val="0"/>
      <w:divBdr>
        <w:top w:val="none" w:sz="0" w:space="0" w:color="auto"/>
        <w:left w:val="none" w:sz="0" w:space="0" w:color="auto"/>
        <w:bottom w:val="none" w:sz="0" w:space="0" w:color="auto"/>
        <w:right w:val="none" w:sz="0" w:space="0" w:color="auto"/>
      </w:divBdr>
      <w:divsChild>
        <w:div w:id="337658329">
          <w:marLeft w:val="-960"/>
          <w:marRight w:val="0"/>
          <w:marTop w:val="0"/>
          <w:marBottom w:val="0"/>
          <w:divBdr>
            <w:top w:val="none" w:sz="0" w:space="0" w:color="auto"/>
            <w:left w:val="none" w:sz="0" w:space="0" w:color="auto"/>
            <w:bottom w:val="none" w:sz="0" w:space="0" w:color="auto"/>
            <w:right w:val="none" w:sz="0" w:space="0" w:color="auto"/>
          </w:divBdr>
        </w:div>
        <w:div w:id="1071931993">
          <w:marLeft w:val="-960"/>
          <w:marRight w:val="0"/>
          <w:marTop w:val="0"/>
          <w:marBottom w:val="0"/>
          <w:divBdr>
            <w:top w:val="none" w:sz="0" w:space="0" w:color="auto"/>
            <w:left w:val="none" w:sz="0" w:space="0" w:color="auto"/>
            <w:bottom w:val="none" w:sz="0" w:space="0" w:color="auto"/>
            <w:right w:val="none" w:sz="0" w:space="0" w:color="auto"/>
          </w:divBdr>
        </w:div>
        <w:div w:id="680623521">
          <w:marLeft w:val="-960"/>
          <w:marRight w:val="0"/>
          <w:marTop w:val="0"/>
          <w:marBottom w:val="0"/>
          <w:divBdr>
            <w:top w:val="none" w:sz="0" w:space="0" w:color="auto"/>
            <w:left w:val="none" w:sz="0" w:space="0" w:color="auto"/>
            <w:bottom w:val="none" w:sz="0" w:space="0" w:color="auto"/>
            <w:right w:val="none" w:sz="0" w:space="0" w:color="auto"/>
          </w:divBdr>
        </w:div>
      </w:divsChild>
    </w:div>
    <w:div w:id="1111776955">
      <w:bodyDiv w:val="1"/>
      <w:marLeft w:val="0"/>
      <w:marRight w:val="0"/>
      <w:marTop w:val="0"/>
      <w:marBottom w:val="0"/>
      <w:divBdr>
        <w:top w:val="none" w:sz="0" w:space="0" w:color="auto"/>
        <w:left w:val="none" w:sz="0" w:space="0" w:color="auto"/>
        <w:bottom w:val="none" w:sz="0" w:space="0" w:color="auto"/>
        <w:right w:val="none" w:sz="0" w:space="0" w:color="auto"/>
      </w:divBdr>
      <w:divsChild>
        <w:div w:id="365371242">
          <w:marLeft w:val="0"/>
          <w:marRight w:val="0"/>
          <w:marTop w:val="0"/>
          <w:marBottom w:val="0"/>
          <w:divBdr>
            <w:top w:val="none" w:sz="0" w:space="0" w:color="auto"/>
            <w:left w:val="none" w:sz="0" w:space="0" w:color="auto"/>
            <w:bottom w:val="none" w:sz="0" w:space="0" w:color="auto"/>
            <w:right w:val="none" w:sz="0" w:space="0" w:color="auto"/>
          </w:divBdr>
        </w:div>
        <w:div w:id="959411374">
          <w:marLeft w:val="0"/>
          <w:marRight w:val="0"/>
          <w:marTop w:val="0"/>
          <w:marBottom w:val="0"/>
          <w:divBdr>
            <w:top w:val="none" w:sz="0" w:space="0" w:color="auto"/>
            <w:left w:val="none" w:sz="0" w:space="0" w:color="auto"/>
            <w:bottom w:val="none" w:sz="0" w:space="0" w:color="auto"/>
            <w:right w:val="none" w:sz="0" w:space="0" w:color="auto"/>
          </w:divBdr>
          <w:divsChild>
            <w:div w:id="660930945">
              <w:marLeft w:val="0"/>
              <w:marRight w:val="0"/>
              <w:marTop w:val="0"/>
              <w:marBottom w:val="0"/>
              <w:divBdr>
                <w:top w:val="none" w:sz="0" w:space="0" w:color="auto"/>
                <w:left w:val="none" w:sz="0" w:space="0" w:color="auto"/>
                <w:bottom w:val="none" w:sz="0" w:space="0" w:color="auto"/>
                <w:right w:val="none" w:sz="0" w:space="0" w:color="auto"/>
              </w:divBdr>
            </w:div>
          </w:divsChild>
        </w:div>
        <w:div w:id="405343097">
          <w:marLeft w:val="0"/>
          <w:marRight w:val="0"/>
          <w:marTop w:val="0"/>
          <w:marBottom w:val="0"/>
          <w:divBdr>
            <w:top w:val="none" w:sz="0" w:space="0" w:color="auto"/>
            <w:left w:val="none" w:sz="0" w:space="0" w:color="auto"/>
            <w:bottom w:val="none" w:sz="0" w:space="0" w:color="auto"/>
            <w:right w:val="none" w:sz="0" w:space="0" w:color="auto"/>
          </w:divBdr>
          <w:divsChild>
            <w:div w:id="1599176497">
              <w:marLeft w:val="0"/>
              <w:marRight w:val="0"/>
              <w:marTop w:val="0"/>
              <w:marBottom w:val="0"/>
              <w:divBdr>
                <w:top w:val="none" w:sz="0" w:space="0" w:color="auto"/>
                <w:left w:val="none" w:sz="0" w:space="0" w:color="auto"/>
                <w:bottom w:val="none" w:sz="0" w:space="0" w:color="auto"/>
                <w:right w:val="none" w:sz="0" w:space="0" w:color="auto"/>
              </w:divBdr>
            </w:div>
          </w:divsChild>
        </w:div>
        <w:div w:id="196895029">
          <w:marLeft w:val="0"/>
          <w:marRight w:val="0"/>
          <w:marTop w:val="0"/>
          <w:marBottom w:val="0"/>
          <w:divBdr>
            <w:top w:val="none" w:sz="0" w:space="0" w:color="auto"/>
            <w:left w:val="none" w:sz="0" w:space="0" w:color="auto"/>
            <w:bottom w:val="none" w:sz="0" w:space="0" w:color="auto"/>
            <w:right w:val="none" w:sz="0" w:space="0" w:color="auto"/>
          </w:divBdr>
          <w:divsChild>
            <w:div w:id="554126815">
              <w:marLeft w:val="0"/>
              <w:marRight w:val="0"/>
              <w:marTop w:val="0"/>
              <w:marBottom w:val="0"/>
              <w:divBdr>
                <w:top w:val="none" w:sz="0" w:space="0" w:color="auto"/>
                <w:left w:val="none" w:sz="0" w:space="0" w:color="auto"/>
                <w:bottom w:val="none" w:sz="0" w:space="0" w:color="auto"/>
                <w:right w:val="none" w:sz="0" w:space="0" w:color="auto"/>
              </w:divBdr>
            </w:div>
          </w:divsChild>
        </w:div>
        <w:div w:id="212470554">
          <w:marLeft w:val="0"/>
          <w:marRight w:val="0"/>
          <w:marTop w:val="0"/>
          <w:marBottom w:val="0"/>
          <w:divBdr>
            <w:top w:val="none" w:sz="0" w:space="0" w:color="auto"/>
            <w:left w:val="none" w:sz="0" w:space="0" w:color="auto"/>
            <w:bottom w:val="none" w:sz="0" w:space="0" w:color="auto"/>
            <w:right w:val="none" w:sz="0" w:space="0" w:color="auto"/>
          </w:divBdr>
          <w:divsChild>
            <w:div w:id="1326711648">
              <w:marLeft w:val="0"/>
              <w:marRight w:val="0"/>
              <w:marTop w:val="0"/>
              <w:marBottom w:val="0"/>
              <w:divBdr>
                <w:top w:val="none" w:sz="0" w:space="0" w:color="auto"/>
                <w:left w:val="none" w:sz="0" w:space="0" w:color="auto"/>
                <w:bottom w:val="none" w:sz="0" w:space="0" w:color="auto"/>
                <w:right w:val="none" w:sz="0" w:space="0" w:color="auto"/>
              </w:divBdr>
            </w:div>
          </w:divsChild>
        </w:div>
        <w:div w:id="188951597">
          <w:marLeft w:val="0"/>
          <w:marRight w:val="0"/>
          <w:marTop w:val="0"/>
          <w:marBottom w:val="0"/>
          <w:divBdr>
            <w:top w:val="none" w:sz="0" w:space="0" w:color="auto"/>
            <w:left w:val="none" w:sz="0" w:space="0" w:color="auto"/>
            <w:bottom w:val="none" w:sz="0" w:space="0" w:color="auto"/>
            <w:right w:val="none" w:sz="0" w:space="0" w:color="auto"/>
          </w:divBdr>
          <w:divsChild>
            <w:div w:id="1678850913">
              <w:marLeft w:val="0"/>
              <w:marRight w:val="0"/>
              <w:marTop w:val="0"/>
              <w:marBottom w:val="0"/>
              <w:divBdr>
                <w:top w:val="none" w:sz="0" w:space="0" w:color="auto"/>
                <w:left w:val="none" w:sz="0" w:space="0" w:color="auto"/>
                <w:bottom w:val="none" w:sz="0" w:space="0" w:color="auto"/>
                <w:right w:val="none" w:sz="0" w:space="0" w:color="auto"/>
              </w:divBdr>
            </w:div>
          </w:divsChild>
        </w:div>
        <w:div w:id="686907735">
          <w:marLeft w:val="0"/>
          <w:marRight w:val="0"/>
          <w:marTop w:val="0"/>
          <w:marBottom w:val="0"/>
          <w:divBdr>
            <w:top w:val="none" w:sz="0" w:space="0" w:color="auto"/>
            <w:left w:val="none" w:sz="0" w:space="0" w:color="auto"/>
            <w:bottom w:val="none" w:sz="0" w:space="0" w:color="auto"/>
            <w:right w:val="none" w:sz="0" w:space="0" w:color="auto"/>
          </w:divBdr>
          <w:divsChild>
            <w:div w:id="1469980925">
              <w:marLeft w:val="0"/>
              <w:marRight w:val="0"/>
              <w:marTop w:val="0"/>
              <w:marBottom w:val="0"/>
              <w:divBdr>
                <w:top w:val="none" w:sz="0" w:space="0" w:color="auto"/>
                <w:left w:val="none" w:sz="0" w:space="0" w:color="auto"/>
                <w:bottom w:val="none" w:sz="0" w:space="0" w:color="auto"/>
                <w:right w:val="none" w:sz="0" w:space="0" w:color="auto"/>
              </w:divBdr>
            </w:div>
          </w:divsChild>
        </w:div>
        <w:div w:id="950356244">
          <w:marLeft w:val="0"/>
          <w:marRight w:val="0"/>
          <w:marTop w:val="0"/>
          <w:marBottom w:val="0"/>
          <w:divBdr>
            <w:top w:val="none" w:sz="0" w:space="0" w:color="auto"/>
            <w:left w:val="none" w:sz="0" w:space="0" w:color="auto"/>
            <w:bottom w:val="none" w:sz="0" w:space="0" w:color="auto"/>
            <w:right w:val="none" w:sz="0" w:space="0" w:color="auto"/>
          </w:divBdr>
          <w:divsChild>
            <w:div w:id="2105372951">
              <w:marLeft w:val="0"/>
              <w:marRight w:val="0"/>
              <w:marTop w:val="0"/>
              <w:marBottom w:val="0"/>
              <w:divBdr>
                <w:top w:val="none" w:sz="0" w:space="0" w:color="auto"/>
                <w:left w:val="none" w:sz="0" w:space="0" w:color="auto"/>
                <w:bottom w:val="none" w:sz="0" w:space="0" w:color="auto"/>
                <w:right w:val="none" w:sz="0" w:space="0" w:color="auto"/>
              </w:divBdr>
            </w:div>
          </w:divsChild>
        </w:div>
        <w:div w:id="260532562">
          <w:marLeft w:val="0"/>
          <w:marRight w:val="0"/>
          <w:marTop w:val="0"/>
          <w:marBottom w:val="0"/>
          <w:divBdr>
            <w:top w:val="none" w:sz="0" w:space="0" w:color="auto"/>
            <w:left w:val="none" w:sz="0" w:space="0" w:color="auto"/>
            <w:bottom w:val="none" w:sz="0" w:space="0" w:color="auto"/>
            <w:right w:val="none" w:sz="0" w:space="0" w:color="auto"/>
          </w:divBdr>
          <w:divsChild>
            <w:div w:id="634677893">
              <w:marLeft w:val="0"/>
              <w:marRight w:val="0"/>
              <w:marTop w:val="0"/>
              <w:marBottom w:val="0"/>
              <w:divBdr>
                <w:top w:val="none" w:sz="0" w:space="0" w:color="auto"/>
                <w:left w:val="none" w:sz="0" w:space="0" w:color="auto"/>
                <w:bottom w:val="none" w:sz="0" w:space="0" w:color="auto"/>
                <w:right w:val="none" w:sz="0" w:space="0" w:color="auto"/>
              </w:divBdr>
            </w:div>
          </w:divsChild>
        </w:div>
        <w:div w:id="983699829">
          <w:marLeft w:val="0"/>
          <w:marRight w:val="0"/>
          <w:marTop w:val="0"/>
          <w:marBottom w:val="0"/>
          <w:divBdr>
            <w:top w:val="none" w:sz="0" w:space="0" w:color="auto"/>
            <w:left w:val="none" w:sz="0" w:space="0" w:color="auto"/>
            <w:bottom w:val="none" w:sz="0" w:space="0" w:color="auto"/>
            <w:right w:val="none" w:sz="0" w:space="0" w:color="auto"/>
          </w:divBdr>
          <w:divsChild>
            <w:div w:id="553082831">
              <w:marLeft w:val="0"/>
              <w:marRight w:val="0"/>
              <w:marTop w:val="0"/>
              <w:marBottom w:val="0"/>
              <w:divBdr>
                <w:top w:val="none" w:sz="0" w:space="0" w:color="auto"/>
                <w:left w:val="none" w:sz="0" w:space="0" w:color="auto"/>
                <w:bottom w:val="none" w:sz="0" w:space="0" w:color="auto"/>
                <w:right w:val="none" w:sz="0" w:space="0" w:color="auto"/>
              </w:divBdr>
            </w:div>
          </w:divsChild>
        </w:div>
        <w:div w:id="875972821">
          <w:marLeft w:val="0"/>
          <w:marRight w:val="0"/>
          <w:marTop w:val="0"/>
          <w:marBottom w:val="0"/>
          <w:divBdr>
            <w:top w:val="none" w:sz="0" w:space="0" w:color="auto"/>
            <w:left w:val="none" w:sz="0" w:space="0" w:color="auto"/>
            <w:bottom w:val="none" w:sz="0" w:space="0" w:color="auto"/>
            <w:right w:val="none" w:sz="0" w:space="0" w:color="auto"/>
          </w:divBdr>
          <w:divsChild>
            <w:div w:id="1094202927">
              <w:marLeft w:val="0"/>
              <w:marRight w:val="0"/>
              <w:marTop w:val="0"/>
              <w:marBottom w:val="0"/>
              <w:divBdr>
                <w:top w:val="none" w:sz="0" w:space="0" w:color="auto"/>
                <w:left w:val="none" w:sz="0" w:space="0" w:color="auto"/>
                <w:bottom w:val="none" w:sz="0" w:space="0" w:color="auto"/>
                <w:right w:val="none" w:sz="0" w:space="0" w:color="auto"/>
              </w:divBdr>
            </w:div>
          </w:divsChild>
        </w:div>
        <w:div w:id="423378063">
          <w:marLeft w:val="0"/>
          <w:marRight w:val="0"/>
          <w:marTop w:val="0"/>
          <w:marBottom w:val="0"/>
          <w:divBdr>
            <w:top w:val="none" w:sz="0" w:space="0" w:color="auto"/>
            <w:left w:val="none" w:sz="0" w:space="0" w:color="auto"/>
            <w:bottom w:val="none" w:sz="0" w:space="0" w:color="auto"/>
            <w:right w:val="none" w:sz="0" w:space="0" w:color="auto"/>
          </w:divBdr>
          <w:divsChild>
            <w:div w:id="576788509">
              <w:marLeft w:val="0"/>
              <w:marRight w:val="0"/>
              <w:marTop w:val="0"/>
              <w:marBottom w:val="0"/>
              <w:divBdr>
                <w:top w:val="none" w:sz="0" w:space="0" w:color="auto"/>
                <w:left w:val="none" w:sz="0" w:space="0" w:color="auto"/>
                <w:bottom w:val="none" w:sz="0" w:space="0" w:color="auto"/>
                <w:right w:val="none" w:sz="0" w:space="0" w:color="auto"/>
              </w:divBdr>
            </w:div>
          </w:divsChild>
        </w:div>
        <w:div w:id="713044673">
          <w:marLeft w:val="0"/>
          <w:marRight w:val="0"/>
          <w:marTop w:val="0"/>
          <w:marBottom w:val="0"/>
          <w:divBdr>
            <w:top w:val="none" w:sz="0" w:space="0" w:color="auto"/>
            <w:left w:val="none" w:sz="0" w:space="0" w:color="auto"/>
            <w:bottom w:val="none" w:sz="0" w:space="0" w:color="auto"/>
            <w:right w:val="none" w:sz="0" w:space="0" w:color="auto"/>
          </w:divBdr>
          <w:divsChild>
            <w:div w:id="1298607592">
              <w:marLeft w:val="0"/>
              <w:marRight w:val="0"/>
              <w:marTop w:val="0"/>
              <w:marBottom w:val="0"/>
              <w:divBdr>
                <w:top w:val="none" w:sz="0" w:space="0" w:color="auto"/>
                <w:left w:val="none" w:sz="0" w:space="0" w:color="auto"/>
                <w:bottom w:val="none" w:sz="0" w:space="0" w:color="auto"/>
                <w:right w:val="none" w:sz="0" w:space="0" w:color="auto"/>
              </w:divBdr>
            </w:div>
          </w:divsChild>
        </w:div>
        <w:div w:id="566231218">
          <w:marLeft w:val="0"/>
          <w:marRight w:val="0"/>
          <w:marTop w:val="0"/>
          <w:marBottom w:val="0"/>
          <w:divBdr>
            <w:top w:val="none" w:sz="0" w:space="0" w:color="auto"/>
            <w:left w:val="none" w:sz="0" w:space="0" w:color="auto"/>
            <w:bottom w:val="none" w:sz="0" w:space="0" w:color="auto"/>
            <w:right w:val="none" w:sz="0" w:space="0" w:color="auto"/>
          </w:divBdr>
          <w:divsChild>
            <w:div w:id="968629868">
              <w:marLeft w:val="0"/>
              <w:marRight w:val="0"/>
              <w:marTop w:val="0"/>
              <w:marBottom w:val="0"/>
              <w:divBdr>
                <w:top w:val="none" w:sz="0" w:space="0" w:color="auto"/>
                <w:left w:val="none" w:sz="0" w:space="0" w:color="auto"/>
                <w:bottom w:val="none" w:sz="0" w:space="0" w:color="auto"/>
                <w:right w:val="none" w:sz="0" w:space="0" w:color="auto"/>
              </w:divBdr>
            </w:div>
          </w:divsChild>
        </w:div>
        <w:div w:id="774711240">
          <w:marLeft w:val="0"/>
          <w:marRight w:val="0"/>
          <w:marTop w:val="0"/>
          <w:marBottom w:val="0"/>
          <w:divBdr>
            <w:top w:val="none" w:sz="0" w:space="0" w:color="auto"/>
            <w:left w:val="none" w:sz="0" w:space="0" w:color="auto"/>
            <w:bottom w:val="none" w:sz="0" w:space="0" w:color="auto"/>
            <w:right w:val="none" w:sz="0" w:space="0" w:color="auto"/>
          </w:divBdr>
          <w:divsChild>
            <w:div w:id="943464585">
              <w:marLeft w:val="0"/>
              <w:marRight w:val="0"/>
              <w:marTop w:val="0"/>
              <w:marBottom w:val="0"/>
              <w:divBdr>
                <w:top w:val="none" w:sz="0" w:space="0" w:color="auto"/>
                <w:left w:val="none" w:sz="0" w:space="0" w:color="auto"/>
                <w:bottom w:val="none" w:sz="0" w:space="0" w:color="auto"/>
                <w:right w:val="none" w:sz="0" w:space="0" w:color="auto"/>
              </w:divBdr>
            </w:div>
          </w:divsChild>
        </w:div>
        <w:div w:id="162404817">
          <w:marLeft w:val="0"/>
          <w:marRight w:val="0"/>
          <w:marTop w:val="0"/>
          <w:marBottom w:val="0"/>
          <w:divBdr>
            <w:top w:val="none" w:sz="0" w:space="0" w:color="auto"/>
            <w:left w:val="none" w:sz="0" w:space="0" w:color="auto"/>
            <w:bottom w:val="none" w:sz="0" w:space="0" w:color="auto"/>
            <w:right w:val="none" w:sz="0" w:space="0" w:color="auto"/>
          </w:divBdr>
          <w:divsChild>
            <w:div w:id="988366716">
              <w:marLeft w:val="0"/>
              <w:marRight w:val="0"/>
              <w:marTop w:val="0"/>
              <w:marBottom w:val="0"/>
              <w:divBdr>
                <w:top w:val="none" w:sz="0" w:space="0" w:color="auto"/>
                <w:left w:val="none" w:sz="0" w:space="0" w:color="auto"/>
                <w:bottom w:val="none" w:sz="0" w:space="0" w:color="auto"/>
                <w:right w:val="none" w:sz="0" w:space="0" w:color="auto"/>
              </w:divBdr>
            </w:div>
          </w:divsChild>
        </w:div>
        <w:div w:id="809322912">
          <w:marLeft w:val="0"/>
          <w:marRight w:val="0"/>
          <w:marTop w:val="0"/>
          <w:marBottom w:val="0"/>
          <w:divBdr>
            <w:top w:val="none" w:sz="0" w:space="0" w:color="auto"/>
            <w:left w:val="none" w:sz="0" w:space="0" w:color="auto"/>
            <w:bottom w:val="none" w:sz="0" w:space="0" w:color="auto"/>
            <w:right w:val="none" w:sz="0" w:space="0" w:color="auto"/>
          </w:divBdr>
          <w:divsChild>
            <w:div w:id="2011828710">
              <w:marLeft w:val="0"/>
              <w:marRight w:val="0"/>
              <w:marTop w:val="0"/>
              <w:marBottom w:val="0"/>
              <w:divBdr>
                <w:top w:val="none" w:sz="0" w:space="0" w:color="auto"/>
                <w:left w:val="none" w:sz="0" w:space="0" w:color="auto"/>
                <w:bottom w:val="none" w:sz="0" w:space="0" w:color="auto"/>
                <w:right w:val="none" w:sz="0" w:space="0" w:color="auto"/>
              </w:divBdr>
            </w:div>
          </w:divsChild>
        </w:div>
        <w:div w:id="1194998559">
          <w:marLeft w:val="0"/>
          <w:marRight w:val="0"/>
          <w:marTop w:val="0"/>
          <w:marBottom w:val="0"/>
          <w:divBdr>
            <w:top w:val="none" w:sz="0" w:space="0" w:color="auto"/>
            <w:left w:val="none" w:sz="0" w:space="0" w:color="auto"/>
            <w:bottom w:val="none" w:sz="0" w:space="0" w:color="auto"/>
            <w:right w:val="none" w:sz="0" w:space="0" w:color="auto"/>
          </w:divBdr>
          <w:divsChild>
            <w:div w:id="432746968">
              <w:marLeft w:val="0"/>
              <w:marRight w:val="0"/>
              <w:marTop w:val="0"/>
              <w:marBottom w:val="0"/>
              <w:divBdr>
                <w:top w:val="none" w:sz="0" w:space="0" w:color="auto"/>
                <w:left w:val="none" w:sz="0" w:space="0" w:color="auto"/>
                <w:bottom w:val="none" w:sz="0" w:space="0" w:color="auto"/>
                <w:right w:val="none" w:sz="0" w:space="0" w:color="auto"/>
              </w:divBdr>
            </w:div>
          </w:divsChild>
        </w:div>
        <w:div w:id="977493126">
          <w:marLeft w:val="0"/>
          <w:marRight w:val="0"/>
          <w:marTop w:val="0"/>
          <w:marBottom w:val="0"/>
          <w:divBdr>
            <w:top w:val="none" w:sz="0" w:space="0" w:color="auto"/>
            <w:left w:val="none" w:sz="0" w:space="0" w:color="auto"/>
            <w:bottom w:val="none" w:sz="0" w:space="0" w:color="auto"/>
            <w:right w:val="none" w:sz="0" w:space="0" w:color="auto"/>
          </w:divBdr>
          <w:divsChild>
            <w:div w:id="528615012">
              <w:marLeft w:val="0"/>
              <w:marRight w:val="0"/>
              <w:marTop w:val="0"/>
              <w:marBottom w:val="0"/>
              <w:divBdr>
                <w:top w:val="none" w:sz="0" w:space="0" w:color="auto"/>
                <w:left w:val="none" w:sz="0" w:space="0" w:color="auto"/>
                <w:bottom w:val="none" w:sz="0" w:space="0" w:color="auto"/>
                <w:right w:val="none" w:sz="0" w:space="0" w:color="auto"/>
              </w:divBdr>
            </w:div>
          </w:divsChild>
        </w:div>
        <w:div w:id="1072698389">
          <w:marLeft w:val="0"/>
          <w:marRight w:val="0"/>
          <w:marTop w:val="0"/>
          <w:marBottom w:val="0"/>
          <w:divBdr>
            <w:top w:val="none" w:sz="0" w:space="0" w:color="auto"/>
            <w:left w:val="none" w:sz="0" w:space="0" w:color="auto"/>
            <w:bottom w:val="none" w:sz="0" w:space="0" w:color="auto"/>
            <w:right w:val="none" w:sz="0" w:space="0" w:color="auto"/>
          </w:divBdr>
          <w:divsChild>
            <w:div w:id="867304046">
              <w:marLeft w:val="0"/>
              <w:marRight w:val="0"/>
              <w:marTop w:val="0"/>
              <w:marBottom w:val="0"/>
              <w:divBdr>
                <w:top w:val="none" w:sz="0" w:space="0" w:color="auto"/>
                <w:left w:val="none" w:sz="0" w:space="0" w:color="auto"/>
                <w:bottom w:val="none" w:sz="0" w:space="0" w:color="auto"/>
                <w:right w:val="none" w:sz="0" w:space="0" w:color="auto"/>
              </w:divBdr>
            </w:div>
          </w:divsChild>
        </w:div>
        <w:div w:id="30109014">
          <w:marLeft w:val="0"/>
          <w:marRight w:val="0"/>
          <w:marTop w:val="0"/>
          <w:marBottom w:val="0"/>
          <w:divBdr>
            <w:top w:val="none" w:sz="0" w:space="0" w:color="auto"/>
            <w:left w:val="none" w:sz="0" w:space="0" w:color="auto"/>
            <w:bottom w:val="none" w:sz="0" w:space="0" w:color="auto"/>
            <w:right w:val="none" w:sz="0" w:space="0" w:color="auto"/>
          </w:divBdr>
          <w:divsChild>
            <w:div w:id="1936789548">
              <w:marLeft w:val="0"/>
              <w:marRight w:val="0"/>
              <w:marTop w:val="0"/>
              <w:marBottom w:val="0"/>
              <w:divBdr>
                <w:top w:val="none" w:sz="0" w:space="0" w:color="auto"/>
                <w:left w:val="none" w:sz="0" w:space="0" w:color="auto"/>
                <w:bottom w:val="none" w:sz="0" w:space="0" w:color="auto"/>
                <w:right w:val="none" w:sz="0" w:space="0" w:color="auto"/>
              </w:divBdr>
            </w:div>
          </w:divsChild>
        </w:div>
        <w:div w:id="1443257803">
          <w:marLeft w:val="0"/>
          <w:marRight w:val="0"/>
          <w:marTop w:val="0"/>
          <w:marBottom w:val="0"/>
          <w:divBdr>
            <w:top w:val="none" w:sz="0" w:space="0" w:color="auto"/>
            <w:left w:val="none" w:sz="0" w:space="0" w:color="auto"/>
            <w:bottom w:val="none" w:sz="0" w:space="0" w:color="auto"/>
            <w:right w:val="none" w:sz="0" w:space="0" w:color="auto"/>
          </w:divBdr>
          <w:divsChild>
            <w:div w:id="423108295">
              <w:marLeft w:val="0"/>
              <w:marRight w:val="0"/>
              <w:marTop w:val="0"/>
              <w:marBottom w:val="0"/>
              <w:divBdr>
                <w:top w:val="none" w:sz="0" w:space="0" w:color="auto"/>
                <w:left w:val="none" w:sz="0" w:space="0" w:color="auto"/>
                <w:bottom w:val="none" w:sz="0" w:space="0" w:color="auto"/>
                <w:right w:val="none" w:sz="0" w:space="0" w:color="auto"/>
              </w:divBdr>
            </w:div>
          </w:divsChild>
        </w:div>
        <w:div w:id="1004669256">
          <w:marLeft w:val="0"/>
          <w:marRight w:val="0"/>
          <w:marTop w:val="0"/>
          <w:marBottom w:val="0"/>
          <w:divBdr>
            <w:top w:val="none" w:sz="0" w:space="0" w:color="auto"/>
            <w:left w:val="none" w:sz="0" w:space="0" w:color="auto"/>
            <w:bottom w:val="none" w:sz="0" w:space="0" w:color="auto"/>
            <w:right w:val="none" w:sz="0" w:space="0" w:color="auto"/>
          </w:divBdr>
          <w:divsChild>
            <w:div w:id="1229346260">
              <w:marLeft w:val="0"/>
              <w:marRight w:val="0"/>
              <w:marTop w:val="0"/>
              <w:marBottom w:val="0"/>
              <w:divBdr>
                <w:top w:val="none" w:sz="0" w:space="0" w:color="auto"/>
                <w:left w:val="none" w:sz="0" w:space="0" w:color="auto"/>
                <w:bottom w:val="none" w:sz="0" w:space="0" w:color="auto"/>
                <w:right w:val="none" w:sz="0" w:space="0" w:color="auto"/>
              </w:divBdr>
            </w:div>
          </w:divsChild>
        </w:div>
        <w:div w:id="779565841">
          <w:marLeft w:val="0"/>
          <w:marRight w:val="0"/>
          <w:marTop w:val="0"/>
          <w:marBottom w:val="0"/>
          <w:divBdr>
            <w:top w:val="none" w:sz="0" w:space="0" w:color="auto"/>
            <w:left w:val="none" w:sz="0" w:space="0" w:color="auto"/>
            <w:bottom w:val="none" w:sz="0" w:space="0" w:color="auto"/>
            <w:right w:val="none" w:sz="0" w:space="0" w:color="auto"/>
          </w:divBdr>
          <w:divsChild>
            <w:div w:id="478495066">
              <w:marLeft w:val="0"/>
              <w:marRight w:val="0"/>
              <w:marTop w:val="0"/>
              <w:marBottom w:val="0"/>
              <w:divBdr>
                <w:top w:val="none" w:sz="0" w:space="0" w:color="auto"/>
                <w:left w:val="none" w:sz="0" w:space="0" w:color="auto"/>
                <w:bottom w:val="none" w:sz="0" w:space="0" w:color="auto"/>
                <w:right w:val="none" w:sz="0" w:space="0" w:color="auto"/>
              </w:divBdr>
            </w:div>
          </w:divsChild>
        </w:div>
        <w:div w:id="1801417243">
          <w:marLeft w:val="0"/>
          <w:marRight w:val="0"/>
          <w:marTop w:val="0"/>
          <w:marBottom w:val="0"/>
          <w:divBdr>
            <w:top w:val="none" w:sz="0" w:space="0" w:color="auto"/>
            <w:left w:val="none" w:sz="0" w:space="0" w:color="auto"/>
            <w:bottom w:val="none" w:sz="0" w:space="0" w:color="auto"/>
            <w:right w:val="none" w:sz="0" w:space="0" w:color="auto"/>
          </w:divBdr>
          <w:divsChild>
            <w:div w:id="181868011">
              <w:marLeft w:val="0"/>
              <w:marRight w:val="0"/>
              <w:marTop w:val="0"/>
              <w:marBottom w:val="0"/>
              <w:divBdr>
                <w:top w:val="none" w:sz="0" w:space="0" w:color="auto"/>
                <w:left w:val="none" w:sz="0" w:space="0" w:color="auto"/>
                <w:bottom w:val="none" w:sz="0" w:space="0" w:color="auto"/>
                <w:right w:val="none" w:sz="0" w:space="0" w:color="auto"/>
              </w:divBdr>
            </w:div>
          </w:divsChild>
        </w:div>
        <w:div w:id="1434742527">
          <w:marLeft w:val="0"/>
          <w:marRight w:val="0"/>
          <w:marTop w:val="0"/>
          <w:marBottom w:val="0"/>
          <w:divBdr>
            <w:top w:val="none" w:sz="0" w:space="0" w:color="auto"/>
            <w:left w:val="none" w:sz="0" w:space="0" w:color="auto"/>
            <w:bottom w:val="none" w:sz="0" w:space="0" w:color="auto"/>
            <w:right w:val="none" w:sz="0" w:space="0" w:color="auto"/>
          </w:divBdr>
          <w:divsChild>
            <w:div w:id="498621152">
              <w:marLeft w:val="0"/>
              <w:marRight w:val="0"/>
              <w:marTop w:val="0"/>
              <w:marBottom w:val="0"/>
              <w:divBdr>
                <w:top w:val="none" w:sz="0" w:space="0" w:color="auto"/>
                <w:left w:val="none" w:sz="0" w:space="0" w:color="auto"/>
                <w:bottom w:val="none" w:sz="0" w:space="0" w:color="auto"/>
                <w:right w:val="none" w:sz="0" w:space="0" w:color="auto"/>
              </w:divBdr>
            </w:div>
          </w:divsChild>
        </w:div>
        <w:div w:id="1800948579">
          <w:marLeft w:val="0"/>
          <w:marRight w:val="0"/>
          <w:marTop w:val="0"/>
          <w:marBottom w:val="0"/>
          <w:divBdr>
            <w:top w:val="none" w:sz="0" w:space="0" w:color="auto"/>
            <w:left w:val="none" w:sz="0" w:space="0" w:color="auto"/>
            <w:bottom w:val="none" w:sz="0" w:space="0" w:color="auto"/>
            <w:right w:val="none" w:sz="0" w:space="0" w:color="auto"/>
          </w:divBdr>
          <w:divsChild>
            <w:div w:id="1555893742">
              <w:marLeft w:val="0"/>
              <w:marRight w:val="0"/>
              <w:marTop w:val="0"/>
              <w:marBottom w:val="0"/>
              <w:divBdr>
                <w:top w:val="none" w:sz="0" w:space="0" w:color="auto"/>
                <w:left w:val="none" w:sz="0" w:space="0" w:color="auto"/>
                <w:bottom w:val="none" w:sz="0" w:space="0" w:color="auto"/>
                <w:right w:val="none" w:sz="0" w:space="0" w:color="auto"/>
              </w:divBdr>
            </w:div>
          </w:divsChild>
        </w:div>
        <w:div w:id="723068441">
          <w:marLeft w:val="0"/>
          <w:marRight w:val="0"/>
          <w:marTop w:val="0"/>
          <w:marBottom w:val="0"/>
          <w:divBdr>
            <w:top w:val="none" w:sz="0" w:space="0" w:color="auto"/>
            <w:left w:val="none" w:sz="0" w:space="0" w:color="auto"/>
            <w:bottom w:val="none" w:sz="0" w:space="0" w:color="auto"/>
            <w:right w:val="none" w:sz="0" w:space="0" w:color="auto"/>
          </w:divBdr>
          <w:divsChild>
            <w:div w:id="609705108">
              <w:marLeft w:val="0"/>
              <w:marRight w:val="0"/>
              <w:marTop w:val="0"/>
              <w:marBottom w:val="0"/>
              <w:divBdr>
                <w:top w:val="none" w:sz="0" w:space="0" w:color="auto"/>
                <w:left w:val="none" w:sz="0" w:space="0" w:color="auto"/>
                <w:bottom w:val="none" w:sz="0" w:space="0" w:color="auto"/>
                <w:right w:val="none" w:sz="0" w:space="0" w:color="auto"/>
              </w:divBdr>
            </w:div>
          </w:divsChild>
        </w:div>
        <w:div w:id="608053235">
          <w:marLeft w:val="0"/>
          <w:marRight w:val="0"/>
          <w:marTop w:val="0"/>
          <w:marBottom w:val="0"/>
          <w:divBdr>
            <w:top w:val="none" w:sz="0" w:space="0" w:color="auto"/>
            <w:left w:val="none" w:sz="0" w:space="0" w:color="auto"/>
            <w:bottom w:val="none" w:sz="0" w:space="0" w:color="auto"/>
            <w:right w:val="none" w:sz="0" w:space="0" w:color="auto"/>
          </w:divBdr>
          <w:divsChild>
            <w:div w:id="265431257">
              <w:marLeft w:val="0"/>
              <w:marRight w:val="0"/>
              <w:marTop w:val="0"/>
              <w:marBottom w:val="0"/>
              <w:divBdr>
                <w:top w:val="none" w:sz="0" w:space="0" w:color="auto"/>
                <w:left w:val="none" w:sz="0" w:space="0" w:color="auto"/>
                <w:bottom w:val="none" w:sz="0" w:space="0" w:color="auto"/>
                <w:right w:val="none" w:sz="0" w:space="0" w:color="auto"/>
              </w:divBdr>
            </w:div>
          </w:divsChild>
        </w:div>
        <w:div w:id="630938063">
          <w:marLeft w:val="0"/>
          <w:marRight w:val="0"/>
          <w:marTop w:val="0"/>
          <w:marBottom w:val="0"/>
          <w:divBdr>
            <w:top w:val="none" w:sz="0" w:space="0" w:color="auto"/>
            <w:left w:val="none" w:sz="0" w:space="0" w:color="auto"/>
            <w:bottom w:val="none" w:sz="0" w:space="0" w:color="auto"/>
            <w:right w:val="none" w:sz="0" w:space="0" w:color="auto"/>
          </w:divBdr>
          <w:divsChild>
            <w:div w:id="909925250">
              <w:marLeft w:val="0"/>
              <w:marRight w:val="0"/>
              <w:marTop w:val="0"/>
              <w:marBottom w:val="0"/>
              <w:divBdr>
                <w:top w:val="none" w:sz="0" w:space="0" w:color="auto"/>
                <w:left w:val="none" w:sz="0" w:space="0" w:color="auto"/>
                <w:bottom w:val="none" w:sz="0" w:space="0" w:color="auto"/>
                <w:right w:val="none" w:sz="0" w:space="0" w:color="auto"/>
              </w:divBdr>
            </w:div>
          </w:divsChild>
        </w:div>
        <w:div w:id="842203345">
          <w:marLeft w:val="0"/>
          <w:marRight w:val="0"/>
          <w:marTop w:val="0"/>
          <w:marBottom w:val="0"/>
          <w:divBdr>
            <w:top w:val="none" w:sz="0" w:space="0" w:color="auto"/>
            <w:left w:val="none" w:sz="0" w:space="0" w:color="auto"/>
            <w:bottom w:val="none" w:sz="0" w:space="0" w:color="auto"/>
            <w:right w:val="none" w:sz="0" w:space="0" w:color="auto"/>
          </w:divBdr>
          <w:divsChild>
            <w:div w:id="2130662364">
              <w:marLeft w:val="0"/>
              <w:marRight w:val="0"/>
              <w:marTop w:val="0"/>
              <w:marBottom w:val="0"/>
              <w:divBdr>
                <w:top w:val="none" w:sz="0" w:space="0" w:color="auto"/>
                <w:left w:val="none" w:sz="0" w:space="0" w:color="auto"/>
                <w:bottom w:val="none" w:sz="0" w:space="0" w:color="auto"/>
                <w:right w:val="none" w:sz="0" w:space="0" w:color="auto"/>
              </w:divBdr>
            </w:div>
          </w:divsChild>
        </w:div>
        <w:div w:id="1250237454">
          <w:marLeft w:val="0"/>
          <w:marRight w:val="0"/>
          <w:marTop w:val="0"/>
          <w:marBottom w:val="0"/>
          <w:divBdr>
            <w:top w:val="none" w:sz="0" w:space="0" w:color="auto"/>
            <w:left w:val="none" w:sz="0" w:space="0" w:color="auto"/>
            <w:bottom w:val="none" w:sz="0" w:space="0" w:color="auto"/>
            <w:right w:val="none" w:sz="0" w:space="0" w:color="auto"/>
          </w:divBdr>
          <w:divsChild>
            <w:div w:id="137654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131070">
      <w:bodyDiv w:val="1"/>
      <w:marLeft w:val="0"/>
      <w:marRight w:val="0"/>
      <w:marTop w:val="0"/>
      <w:marBottom w:val="0"/>
      <w:divBdr>
        <w:top w:val="none" w:sz="0" w:space="0" w:color="auto"/>
        <w:left w:val="none" w:sz="0" w:space="0" w:color="auto"/>
        <w:bottom w:val="none" w:sz="0" w:space="0" w:color="auto"/>
        <w:right w:val="none" w:sz="0" w:space="0" w:color="auto"/>
      </w:divBdr>
    </w:div>
    <w:div w:id="1115635564">
      <w:bodyDiv w:val="1"/>
      <w:marLeft w:val="0"/>
      <w:marRight w:val="0"/>
      <w:marTop w:val="0"/>
      <w:marBottom w:val="0"/>
      <w:divBdr>
        <w:top w:val="none" w:sz="0" w:space="0" w:color="auto"/>
        <w:left w:val="none" w:sz="0" w:space="0" w:color="auto"/>
        <w:bottom w:val="none" w:sz="0" w:space="0" w:color="auto"/>
        <w:right w:val="none" w:sz="0" w:space="0" w:color="auto"/>
      </w:divBdr>
    </w:div>
    <w:div w:id="1118908437">
      <w:bodyDiv w:val="1"/>
      <w:marLeft w:val="0"/>
      <w:marRight w:val="0"/>
      <w:marTop w:val="0"/>
      <w:marBottom w:val="0"/>
      <w:divBdr>
        <w:top w:val="none" w:sz="0" w:space="0" w:color="auto"/>
        <w:left w:val="none" w:sz="0" w:space="0" w:color="auto"/>
        <w:bottom w:val="none" w:sz="0" w:space="0" w:color="auto"/>
        <w:right w:val="none" w:sz="0" w:space="0" w:color="auto"/>
      </w:divBdr>
    </w:div>
    <w:div w:id="1121267414">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30056294">
      <w:bodyDiv w:val="1"/>
      <w:marLeft w:val="0"/>
      <w:marRight w:val="0"/>
      <w:marTop w:val="0"/>
      <w:marBottom w:val="0"/>
      <w:divBdr>
        <w:top w:val="none" w:sz="0" w:space="0" w:color="auto"/>
        <w:left w:val="none" w:sz="0" w:space="0" w:color="auto"/>
        <w:bottom w:val="none" w:sz="0" w:space="0" w:color="auto"/>
        <w:right w:val="none" w:sz="0" w:space="0" w:color="auto"/>
      </w:divBdr>
    </w:div>
    <w:div w:id="1130125266">
      <w:bodyDiv w:val="1"/>
      <w:marLeft w:val="0"/>
      <w:marRight w:val="0"/>
      <w:marTop w:val="0"/>
      <w:marBottom w:val="0"/>
      <w:divBdr>
        <w:top w:val="none" w:sz="0" w:space="0" w:color="auto"/>
        <w:left w:val="none" w:sz="0" w:space="0" w:color="auto"/>
        <w:bottom w:val="none" w:sz="0" w:space="0" w:color="auto"/>
        <w:right w:val="none" w:sz="0" w:space="0" w:color="auto"/>
      </w:divBdr>
      <w:divsChild>
        <w:div w:id="541289338">
          <w:marLeft w:val="0"/>
          <w:marRight w:val="0"/>
          <w:marTop w:val="0"/>
          <w:marBottom w:val="0"/>
          <w:divBdr>
            <w:top w:val="none" w:sz="0" w:space="0" w:color="auto"/>
            <w:left w:val="none" w:sz="0" w:space="0" w:color="auto"/>
            <w:bottom w:val="none" w:sz="0" w:space="0" w:color="auto"/>
            <w:right w:val="none" w:sz="0" w:space="0" w:color="auto"/>
          </w:divBdr>
          <w:divsChild>
            <w:div w:id="214632122">
              <w:marLeft w:val="0"/>
              <w:marRight w:val="0"/>
              <w:marTop w:val="0"/>
              <w:marBottom w:val="0"/>
              <w:divBdr>
                <w:top w:val="none" w:sz="0" w:space="0" w:color="auto"/>
                <w:left w:val="none" w:sz="0" w:space="0" w:color="auto"/>
                <w:bottom w:val="none" w:sz="0" w:space="0" w:color="auto"/>
                <w:right w:val="none" w:sz="0" w:space="0" w:color="auto"/>
              </w:divBdr>
            </w:div>
            <w:div w:id="553857411">
              <w:marLeft w:val="0"/>
              <w:marRight w:val="0"/>
              <w:marTop w:val="0"/>
              <w:marBottom w:val="0"/>
              <w:divBdr>
                <w:top w:val="none" w:sz="0" w:space="0" w:color="auto"/>
                <w:left w:val="none" w:sz="0" w:space="0" w:color="auto"/>
                <w:bottom w:val="none" w:sz="0" w:space="0" w:color="auto"/>
                <w:right w:val="none" w:sz="0" w:space="0" w:color="auto"/>
              </w:divBdr>
            </w:div>
            <w:div w:id="1987663215">
              <w:marLeft w:val="0"/>
              <w:marRight w:val="0"/>
              <w:marTop w:val="0"/>
              <w:marBottom w:val="0"/>
              <w:divBdr>
                <w:top w:val="none" w:sz="0" w:space="0" w:color="auto"/>
                <w:left w:val="none" w:sz="0" w:space="0" w:color="auto"/>
                <w:bottom w:val="none" w:sz="0" w:space="0" w:color="auto"/>
                <w:right w:val="none" w:sz="0" w:space="0" w:color="auto"/>
              </w:divBdr>
            </w:div>
            <w:div w:id="875240852">
              <w:marLeft w:val="0"/>
              <w:marRight w:val="0"/>
              <w:marTop w:val="0"/>
              <w:marBottom w:val="0"/>
              <w:divBdr>
                <w:top w:val="none" w:sz="0" w:space="0" w:color="auto"/>
                <w:left w:val="none" w:sz="0" w:space="0" w:color="auto"/>
                <w:bottom w:val="none" w:sz="0" w:space="0" w:color="auto"/>
                <w:right w:val="none" w:sz="0" w:space="0" w:color="auto"/>
              </w:divBdr>
            </w:div>
            <w:div w:id="1382050620">
              <w:marLeft w:val="0"/>
              <w:marRight w:val="0"/>
              <w:marTop w:val="0"/>
              <w:marBottom w:val="0"/>
              <w:divBdr>
                <w:top w:val="none" w:sz="0" w:space="0" w:color="auto"/>
                <w:left w:val="none" w:sz="0" w:space="0" w:color="auto"/>
                <w:bottom w:val="none" w:sz="0" w:space="0" w:color="auto"/>
                <w:right w:val="none" w:sz="0" w:space="0" w:color="auto"/>
              </w:divBdr>
            </w:div>
            <w:div w:id="318190138">
              <w:marLeft w:val="0"/>
              <w:marRight w:val="0"/>
              <w:marTop w:val="0"/>
              <w:marBottom w:val="0"/>
              <w:divBdr>
                <w:top w:val="none" w:sz="0" w:space="0" w:color="auto"/>
                <w:left w:val="none" w:sz="0" w:space="0" w:color="auto"/>
                <w:bottom w:val="none" w:sz="0" w:space="0" w:color="auto"/>
                <w:right w:val="none" w:sz="0" w:space="0" w:color="auto"/>
              </w:divBdr>
            </w:div>
            <w:div w:id="1710571957">
              <w:marLeft w:val="0"/>
              <w:marRight w:val="0"/>
              <w:marTop w:val="0"/>
              <w:marBottom w:val="0"/>
              <w:divBdr>
                <w:top w:val="none" w:sz="0" w:space="0" w:color="auto"/>
                <w:left w:val="none" w:sz="0" w:space="0" w:color="auto"/>
                <w:bottom w:val="none" w:sz="0" w:space="0" w:color="auto"/>
                <w:right w:val="none" w:sz="0" w:space="0" w:color="auto"/>
              </w:divBdr>
            </w:div>
            <w:div w:id="1690373299">
              <w:marLeft w:val="0"/>
              <w:marRight w:val="0"/>
              <w:marTop w:val="0"/>
              <w:marBottom w:val="0"/>
              <w:divBdr>
                <w:top w:val="none" w:sz="0" w:space="0" w:color="auto"/>
                <w:left w:val="none" w:sz="0" w:space="0" w:color="auto"/>
                <w:bottom w:val="none" w:sz="0" w:space="0" w:color="auto"/>
                <w:right w:val="none" w:sz="0" w:space="0" w:color="auto"/>
              </w:divBdr>
            </w:div>
            <w:div w:id="1136485236">
              <w:marLeft w:val="0"/>
              <w:marRight w:val="0"/>
              <w:marTop w:val="0"/>
              <w:marBottom w:val="0"/>
              <w:divBdr>
                <w:top w:val="none" w:sz="0" w:space="0" w:color="auto"/>
                <w:left w:val="none" w:sz="0" w:space="0" w:color="auto"/>
                <w:bottom w:val="none" w:sz="0" w:space="0" w:color="auto"/>
                <w:right w:val="none" w:sz="0" w:space="0" w:color="auto"/>
              </w:divBdr>
            </w:div>
            <w:div w:id="56169914">
              <w:marLeft w:val="0"/>
              <w:marRight w:val="0"/>
              <w:marTop w:val="0"/>
              <w:marBottom w:val="0"/>
              <w:divBdr>
                <w:top w:val="none" w:sz="0" w:space="0" w:color="auto"/>
                <w:left w:val="none" w:sz="0" w:space="0" w:color="auto"/>
                <w:bottom w:val="none" w:sz="0" w:space="0" w:color="auto"/>
                <w:right w:val="none" w:sz="0" w:space="0" w:color="auto"/>
              </w:divBdr>
            </w:div>
            <w:div w:id="319043654">
              <w:marLeft w:val="0"/>
              <w:marRight w:val="0"/>
              <w:marTop w:val="0"/>
              <w:marBottom w:val="0"/>
              <w:divBdr>
                <w:top w:val="none" w:sz="0" w:space="0" w:color="auto"/>
                <w:left w:val="none" w:sz="0" w:space="0" w:color="auto"/>
                <w:bottom w:val="none" w:sz="0" w:space="0" w:color="auto"/>
                <w:right w:val="none" w:sz="0" w:space="0" w:color="auto"/>
              </w:divBdr>
            </w:div>
            <w:div w:id="1926450189">
              <w:marLeft w:val="0"/>
              <w:marRight w:val="0"/>
              <w:marTop w:val="0"/>
              <w:marBottom w:val="0"/>
              <w:divBdr>
                <w:top w:val="none" w:sz="0" w:space="0" w:color="auto"/>
                <w:left w:val="none" w:sz="0" w:space="0" w:color="auto"/>
                <w:bottom w:val="none" w:sz="0" w:space="0" w:color="auto"/>
                <w:right w:val="none" w:sz="0" w:space="0" w:color="auto"/>
              </w:divBdr>
            </w:div>
            <w:div w:id="910231985">
              <w:marLeft w:val="0"/>
              <w:marRight w:val="0"/>
              <w:marTop w:val="0"/>
              <w:marBottom w:val="0"/>
              <w:divBdr>
                <w:top w:val="none" w:sz="0" w:space="0" w:color="auto"/>
                <w:left w:val="none" w:sz="0" w:space="0" w:color="auto"/>
                <w:bottom w:val="none" w:sz="0" w:space="0" w:color="auto"/>
                <w:right w:val="none" w:sz="0" w:space="0" w:color="auto"/>
              </w:divBdr>
            </w:div>
            <w:div w:id="1686059582">
              <w:marLeft w:val="0"/>
              <w:marRight w:val="0"/>
              <w:marTop w:val="0"/>
              <w:marBottom w:val="0"/>
              <w:divBdr>
                <w:top w:val="none" w:sz="0" w:space="0" w:color="auto"/>
                <w:left w:val="none" w:sz="0" w:space="0" w:color="auto"/>
                <w:bottom w:val="none" w:sz="0" w:space="0" w:color="auto"/>
                <w:right w:val="none" w:sz="0" w:space="0" w:color="auto"/>
              </w:divBdr>
            </w:div>
            <w:div w:id="196989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17026">
      <w:bodyDiv w:val="1"/>
      <w:marLeft w:val="0"/>
      <w:marRight w:val="0"/>
      <w:marTop w:val="0"/>
      <w:marBottom w:val="0"/>
      <w:divBdr>
        <w:top w:val="none" w:sz="0" w:space="0" w:color="auto"/>
        <w:left w:val="none" w:sz="0" w:space="0" w:color="auto"/>
        <w:bottom w:val="none" w:sz="0" w:space="0" w:color="auto"/>
        <w:right w:val="none" w:sz="0" w:space="0" w:color="auto"/>
      </w:divBdr>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33907086">
      <w:bodyDiv w:val="1"/>
      <w:marLeft w:val="0"/>
      <w:marRight w:val="0"/>
      <w:marTop w:val="0"/>
      <w:marBottom w:val="0"/>
      <w:divBdr>
        <w:top w:val="none" w:sz="0" w:space="0" w:color="auto"/>
        <w:left w:val="none" w:sz="0" w:space="0" w:color="auto"/>
        <w:bottom w:val="none" w:sz="0" w:space="0" w:color="auto"/>
        <w:right w:val="none" w:sz="0" w:space="0" w:color="auto"/>
      </w:divBdr>
    </w:div>
    <w:div w:id="1134715381">
      <w:bodyDiv w:val="1"/>
      <w:marLeft w:val="0"/>
      <w:marRight w:val="0"/>
      <w:marTop w:val="0"/>
      <w:marBottom w:val="0"/>
      <w:divBdr>
        <w:top w:val="none" w:sz="0" w:space="0" w:color="auto"/>
        <w:left w:val="none" w:sz="0" w:space="0" w:color="auto"/>
        <w:bottom w:val="none" w:sz="0" w:space="0" w:color="auto"/>
        <w:right w:val="none" w:sz="0" w:space="0" w:color="auto"/>
      </w:divBdr>
    </w:div>
    <w:div w:id="1136068598">
      <w:bodyDiv w:val="1"/>
      <w:marLeft w:val="0"/>
      <w:marRight w:val="0"/>
      <w:marTop w:val="0"/>
      <w:marBottom w:val="0"/>
      <w:divBdr>
        <w:top w:val="none" w:sz="0" w:space="0" w:color="auto"/>
        <w:left w:val="none" w:sz="0" w:space="0" w:color="auto"/>
        <w:bottom w:val="none" w:sz="0" w:space="0" w:color="auto"/>
        <w:right w:val="none" w:sz="0" w:space="0" w:color="auto"/>
      </w:divBdr>
    </w:div>
    <w:div w:id="1150557794">
      <w:bodyDiv w:val="1"/>
      <w:marLeft w:val="0"/>
      <w:marRight w:val="0"/>
      <w:marTop w:val="0"/>
      <w:marBottom w:val="0"/>
      <w:divBdr>
        <w:top w:val="none" w:sz="0" w:space="0" w:color="auto"/>
        <w:left w:val="none" w:sz="0" w:space="0" w:color="auto"/>
        <w:bottom w:val="none" w:sz="0" w:space="0" w:color="auto"/>
        <w:right w:val="none" w:sz="0" w:space="0" w:color="auto"/>
      </w:divBdr>
    </w:div>
    <w:div w:id="1150899690">
      <w:bodyDiv w:val="1"/>
      <w:marLeft w:val="0"/>
      <w:marRight w:val="0"/>
      <w:marTop w:val="0"/>
      <w:marBottom w:val="0"/>
      <w:divBdr>
        <w:top w:val="none" w:sz="0" w:space="0" w:color="auto"/>
        <w:left w:val="none" w:sz="0" w:space="0" w:color="auto"/>
        <w:bottom w:val="none" w:sz="0" w:space="0" w:color="auto"/>
        <w:right w:val="none" w:sz="0" w:space="0" w:color="auto"/>
      </w:divBdr>
    </w:div>
    <w:div w:id="1150975056">
      <w:bodyDiv w:val="1"/>
      <w:marLeft w:val="0"/>
      <w:marRight w:val="0"/>
      <w:marTop w:val="0"/>
      <w:marBottom w:val="0"/>
      <w:divBdr>
        <w:top w:val="none" w:sz="0" w:space="0" w:color="auto"/>
        <w:left w:val="none" w:sz="0" w:space="0" w:color="auto"/>
        <w:bottom w:val="none" w:sz="0" w:space="0" w:color="auto"/>
        <w:right w:val="none" w:sz="0" w:space="0" w:color="auto"/>
      </w:divBdr>
    </w:div>
    <w:div w:id="1152524302">
      <w:bodyDiv w:val="1"/>
      <w:marLeft w:val="0"/>
      <w:marRight w:val="0"/>
      <w:marTop w:val="0"/>
      <w:marBottom w:val="0"/>
      <w:divBdr>
        <w:top w:val="none" w:sz="0" w:space="0" w:color="auto"/>
        <w:left w:val="none" w:sz="0" w:space="0" w:color="auto"/>
        <w:bottom w:val="none" w:sz="0" w:space="0" w:color="auto"/>
        <w:right w:val="none" w:sz="0" w:space="0" w:color="auto"/>
      </w:divBdr>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58109406">
      <w:bodyDiv w:val="1"/>
      <w:marLeft w:val="0"/>
      <w:marRight w:val="0"/>
      <w:marTop w:val="0"/>
      <w:marBottom w:val="0"/>
      <w:divBdr>
        <w:top w:val="none" w:sz="0" w:space="0" w:color="auto"/>
        <w:left w:val="none" w:sz="0" w:space="0" w:color="auto"/>
        <w:bottom w:val="none" w:sz="0" w:space="0" w:color="auto"/>
        <w:right w:val="none" w:sz="0" w:space="0" w:color="auto"/>
      </w:divBdr>
      <w:divsChild>
        <w:div w:id="1439760919">
          <w:marLeft w:val="0"/>
          <w:marRight w:val="0"/>
          <w:marTop w:val="0"/>
          <w:marBottom w:val="0"/>
          <w:divBdr>
            <w:top w:val="none" w:sz="0" w:space="0" w:color="auto"/>
            <w:left w:val="none" w:sz="0" w:space="0" w:color="auto"/>
            <w:bottom w:val="none" w:sz="0" w:space="0" w:color="auto"/>
            <w:right w:val="none" w:sz="0" w:space="0" w:color="auto"/>
          </w:divBdr>
          <w:divsChild>
            <w:div w:id="102282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73400">
      <w:bodyDiv w:val="1"/>
      <w:marLeft w:val="0"/>
      <w:marRight w:val="0"/>
      <w:marTop w:val="0"/>
      <w:marBottom w:val="0"/>
      <w:divBdr>
        <w:top w:val="none" w:sz="0" w:space="0" w:color="auto"/>
        <w:left w:val="none" w:sz="0" w:space="0" w:color="auto"/>
        <w:bottom w:val="none" w:sz="0" w:space="0" w:color="auto"/>
        <w:right w:val="none" w:sz="0" w:space="0" w:color="auto"/>
      </w:divBdr>
    </w:div>
    <w:div w:id="1165780362">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9639746">
      <w:bodyDiv w:val="1"/>
      <w:marLeft w:val="0"/>
      <w:marRight w:val="0"/>
      <w:marTop w:val="0"/>
      <w:marBottom w:val="0"/>
      <w:divBdr>
        <w:top w:val="none" w:sz="0" w:space="0" w:color="auto"/>
        <w:left w:val="none" w:sz="0" w:space="0" w:color="auto"/>
        <w:bottom w:val="none" w:sz="0" w:space="0" w:color="auto"/>
        <w:right w:val="none" w:sz="0" w:space="0" w:color="auto"/>
      </w:divBdr>
    </w:div>
    <w:div w:id="1170870033">
      <w:bodyDiv w:val="1"/>
      <w:marLeft w:val="0"/>
      <w:marRight w:val="0"/>
      <w:marTop w:val="0"/>
      <w:marBottom w:val="0"/>
      <w:divBdr>
        <w:top w:val="none" w:sz="0" w:space="0" w:color="auto"/>
        <w:left w:val="none" w:sz="0" w:space="0" w:color="auto"/>
        <w:bottom w:val="none" w:sz="0" w:space="0" w:color="auto"/>
        <w:right w:val="none" w:sz="0" w:space="0" w:color="auto"/>
      </w:divBdr>
    </w:div>
    <w:div w:id="1174491262">
      <w:bodyDiv w:val="1"/>
      <w:marLeft w:val="0"/>
      <w:marRight w:val="0"/>
      <w:marTop w:val="0"/>
      <w:marBottom w:val="0"/>
      <w:divBdr>
        <w:top w:val="none" w:sz="0" w:space="0" w:color="auto"/>
        <w:left w:val="none" w:sz="0" w:space="0" w:color="auto"/>
        <w:bottom w:val="none" w:sz="0" w:space="0" w:color="auto"/>
        <w:right w:val="none" w:sz="0" w:space="0" w:color="auto"/>
      </w:divBdr>
    </w:div>
    <w:div w:id="1174538409">
      <w:bodyDiv w:val="1"/>
      <w:marLeft w:val="0"/>
      <w:marRight w:val="0"/>
      <w:marTop w:val="0"/>
      <w:marBottom w:val="0"/>
      <w:divBdr>
        <w:top w:val="none" w:sz="0" w:space="0" w:color="auto"/>
        <w:left w:val="none" w:sz="0" w:space="0" w:color="auto"/>
        <w:bottom w:val="none" w:sz="0" w:space="0" w:color="auto"/>
        <w:right w:val="none" w:sz="0" w:space="0" w:color="auto"/>
      </w:divBdr>
    </w:div>
    <w:div w:id="1175538308">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78496249">
      <w:bodyDiv w:val="1"/>
      <w:marLeft w:val="0"/>
      <w:marRight w:val="0"/>
      <w:marTop w:val="0"/>
      <w:marBottom w:val="0"/>
      <w:divBdr>
        <w:top w:val="none" w:sz="0" w:space="0" w:color="auto"/>
        <w:left w:val="none" w:sz="0" w:space="0" w:color="auto"/>
        <w:bottom w:val="none" w:sz="0" w:space="0" w:color="auto"/>
        <w:right w:val="none" w:sz="0" w:space="0" w:color="auto"/>
      </w:divBdr>
    </w:div>
    <w:div w:id="1180319773">
      <w:bodyDiv w:val="1"/>
      <w:marLeft w:val="0"/>
      <w:marRight w:val="0"/>
      <w:marTop w:val="0"/>
      <w:marBottom w:val="0"/>
      <w:divBdr>
        <w:top w:val="none" w:sz="0" w:space="0" w:color="auto"/>
        <w:left w:val="none" w:sz="0" w:space="0" w:color="auto"/>
        <w:bottom w:val="none" w:sz="0" w:space="0" w:color="auto"/>
        <w:right w:val="none" w:sz="0" w:space="0" w:color="auto"/>
      </w:divBdr>
      <w:divsChild>
        <w:div w:id="1738630847">
          <w:marLeft w:val="0"/>
          <w:marRight w:val="0"/>
          <w:marTop w:val="0"/>
          <w:marBottom w:val="0"/>
          <w:divBdr>
            <w:top w:val="none" w:sz="0" w:space="0" w:color="auto"/>
            <w:left w:val="none" w:sz="0" w:space="0" w:color="auto"/>
            <w:bottom w:val="none" w:sz="0" w:space="0" w:color="auto"/>
            <w:right w:val="none" w:sz="0" w:space="0" w:color="auto"/>
          </w:divBdr>
          <w:divsChild>
            <w:div w:id="8360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1703">
      <w:bodyDiv w:val="1"/>
      <w:marLeft w:val="0"/>
      <w:marRight w:val="0"/>
      <w:marTop w:val="0"/>
      <w:marBottom w:val="0"/>
      <w:divBdr>
        <w:top w:val="none" w:sz="0" w:space="0" w:color="auto"/>
        <w:left w:val="none" w:sz="0" w:space="0" w:color="auto"/>
        <w:bottom w:val="none" w:sz="0" w:space="0" w:color="auto"/>
        <w:right w:val="none" w:sz="0" w:space="0" w:color="auto"/>
      </w:divBdr>
    </w:div>
    <w:div w:id="1182667356">
      <w:bodyDiv w:val="1"/>
      <w:marLeft w:val="0"/>
      <w:marRight w:val="0"/>
      <w:marTop w:val="0"/>
      <w:marBottom w:val="0"/>
      <w:divBdr>
        <w:top w:val="none" w:sz="0" w:space="0" w:color="auto"/>
        <w:left w:val="none" w:sz="0" w:space="0" w:color="auto"/>
        <w:bottom w:val="none" w:sz="0" w:space="0" w:color="auto"/>
        <w:right w:val="none" w:sz="0" w:space="0" w:color="auto"/>
      </w:divBdr>
      <w:divsChild>
        <w:div w:id="1301885748">
          <w:marLeft w:val="90"/>
          <w:marRight w:val="90"/>
          <w:marTop w:val="90"/>
          <w:marBottom w:val="90"/>
          <w:divBdr>
            <w:top w:val="none" w:sz="0" w:space="0" w:color="auto"/>
            <w:left w:val="none" w:sz="0" w:space="0" w:color="auto"/>
            <w:bottom w:val="none" w:sz="0" w:space="0" w:color="auto"/>
            <w:right w:val="none" w:sz="0" w:space="0" w:color="auto"/>
          </w:divBdr>
        </w:div>
        <w:div w:id="1605963509">
          <w:marLeft w:val="90"/>
          <w:marRight w:val="90"/>
          <w:marTop w:val="90"/>
          <w:marBottom w:val="90"/>
          <w:divBdr>
            <w:top w:val="none" w:sz="0" w:space="0" w:color="auto"/>
            <w:left w:val="none" w:sz="0" w:space="0" w:color="auto"/>
            <w:bottom w:val="none" w:sz="0" w:space="0" w:color="auto"/>
            <w:right w:val="none" w:sz="0" w:space="0" w:color="auto"/>
          </w:divBdr>
        </w:div>
      </w:divsChild>
    </w:div>
    <w:div w:id="1184784798">
      <w:bodyDiv w:val="1"/>
      <w:marLeft w:val="0"/>
      <w:marRight w:val="0"/>
      <w:marTop w:val="0"/>
      <w:marBottom w:val="0"/>
      <w:divBdr>
        <w:top w:val="none" w:sz="0" w:space="0" w:color="auto"/>
        <w:left w:val="none" w:sz="0" w:space="0" w:color="auto"/>
        <w:bottom w:val="none" w:sz="0" w:space="0" w:color="auto"/>
        <w:right w:val="none" w:sz="0" w:space="0" w:color="auto"/>
      </w:divBdr>
    </w:div>
    <w:div w:id="1187060767">
      <w:bodyDiv w:val="1"/>
      <w:marLeft w:val="0"/>
      <w:marRight w:val="0"/>
      <w:marTop w:val="0"/>
      <w:marBottom w:val="0"/>
      <w:divBdr>
        <w:top w:val="none" w:sz="0" w:space="0" w:color="auto"/>
        <w:left w:val="none" w:sz="0" w:space="0" w:color="auto"/>
        <w:bottom w:val="none" w:sz="0" w:space="0" w:color="auto"/>
        <w:right w:val="none" w:sz="0" w:space="0" w:color="auto"/>
      </w:divBdr>
    </w:div>
    <w:div w:id="1188445305">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0728127">
      <w:bodyDiv w:val="1"/>
      <w:marLeft w:val="0"/>
      <w:marRight w:val="0"/>
      <w:marTop w:val="0"/>
      <w:marBottom w:val="0"/>
      <w:divBdr>
        <w:top w:val="none" w:sz="0" w:space="0" w:color="auto"/>
        <w:left w:val="none" w:sz="0" w:space="0" w:color="auto"/>
        <w:bottom w:val="none" w:sz="0" w:space="0" w:color="auto"/>
        <w:right w:val="none" w:sz="0" w:space="0" w:color="auto"/>
      </w:divBdr>
    </w:div>
    <w:div w:id="1191138674">
      <w:bodyDiv w:val="1"/>
      <w:marLeft w:val="0"/>
      <w:marRight w:val="0"/>
      <w:marTop w:val="0"/>
      <w:marBottom w:val="0"/>
      <w:divBdr>
        <w:top w:val="none" w:sz="0" w:space="0" w:color="auto"/>
        <w:left w:val="none" w:sz="0" w:space="0" w:color="auto"/>
        <w:bottom w:val="none" w:sz="0" w:space="0" w:color="auto"/>
        <w:right w:val="none" w:sz="0" w:space="0" w:color="auto"/>
      </w:divBdr>
    </w:div>
    <w:div w:id="1191534127">
      <w:bodyDiv w:val="1"/>
      <w:marLeft w:val="0"/>
      <w:marRight w:val="0"/>
      <w:marTop w:val="0"/>
      <w:marBottom w:val="0"/>
      <w:divBdr>
        <w:top w:val="none" w:sz="0" w:space="0" w:color="auto"/>
        <w:left w:val="none" w:sz="0" w:space="0" w:color="auto"/>
        <w:bottom w:val="none" w:sz="0" w:space="0" w:color="auto"/>
        <w:right w:val="none" w:sz="0" w:space="0" w:color="auto"/>
      </w:divBdr>
    </w:div>
    <w:div w:id="1191838720">
      <w:bodyDiv w:val="1"/>
      <w:marLeft w:val="0"/>
      <w:marRight w:val="0"/>
      <w:marTop w:val="0"/>
      <w:marBottom w:val="0"/>
      <w:divBdr>
        <w:top w:val="none" w:sz="0" w:space="0" w:color="auto"/>
        <w:left w:val="none" w:sz="0" w:space="0" w:color="auto"/>
        <w:bottom w:val="none" w:sz="0" w:space="0" w:color="auto"/>
        <w:right w:val="none" w:sz="0" w:space="0" w:color="auto"/>
      </w:divBdr>
    </w:div>
    <w:div w:id="1192037240">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95727556">
      <w:bodyDiv w:val="1"/>
      <w:marLeft w:val="0"/>
      <w:marRight w:val="0"/>
      <w:marTop w:val="0"/>
      <w:marBottom w:val="0"/>
      <w:divBdr>
        <w:top w:val="none" w:sz="0" w:space="0" w:color="auto"/>
        <w:left w:val="none" w:sz="0" w:space="0" w:color="auto"/>
        <w:bottom w:val="none" w:sz="0" w:space="0" w:color="auto"/>
        <w:right w:val="none" w:sz="0" w:space="0" w:color="auto"/>
      </w:divBdr>
    </w:div>
    <w:div w:id="1196654249">
      <w:bodyDiv w:val="1"/>
      <w:marLeft w:val="0"/>
      <w:marRight w:val="0"/>
      <w:marTop w:val="0"/>
      <w:marBottom w:val="0"/>
      <w:divBdr>
        <w:top w:val="none" w:sz="0" w:space="0" w:color="auto"/>
        <w:left w:val="none" w:sz="0" w:space="0" w:color="auto"/>
        <w:bottom w:val="none" w:sz="0" w:space="0" w:color="auto"/>
        <w:right w:val="none" w:sz="0" w:space="0" w:color="auto"/>
      </w:divBdr>
    </w:div>
    <w:div w:id="1198197782">
      <w:bodyDiv w:val="1"/>
      <w:marLeft w:val="0"/>
      <w:marRight w:val="0"/>
      <w:marTop w:val="0"/>
      <w:marBottom w:val="0"/>
      <w:divBdr>
        <w:top w:val="none" w:sz="0" w:space="0" w:color="auto"/>
        <w:left w:val="none" w:sz="0" w:space="0" w:color="auto"/>
        <w:bottom w:val="none" w:sz="0" w:space="0" w:color="auto"/>
        <w:right w:val="none" w:sz="0" w:space="0" w:color="auto"/>
      </w:divBdr>
    </w:div>
    <w:div w:id="1199930802">
      <w:bodyDiv w:val="1"/>
      <w:marLeft w:val="0"/>
      <w:marRight w:val="0"/>
      <w:marTop w:val="0"/>
      <w:marBottom w:val="0"/>
      <w:divBdr>
        <w:top w:val="none" w:sz="0" w:space="0" w:color="auto"/>
        <w:left w:val="none" w:sz="0" w:space="0" w:color="auto"/>
        <w:bottom w:val="none" w:sz="0" w:space="0" w:color="auto"/>
        <w:right w:val="none" w:sz="0" w:space="0" w:color="auto"/>
      </w:divBdr>
    </w:div>
    <w:div w:id="1204319947">
      <w:bodyDiv w:val="1"/>
      <w:marLeft w:val="0"/>
      <w:marRight w:val="0"/>
      <w:marTop w:val="0"/>
      <w:marBottom w:val="0"/>
      <w:divBdr>
        <w:top w:val="none" w:sz="0" w:space="0" w:color="auto"/>
        <w:left w:val="none" w:sz="0" w:space="0" w:color="auto"/>
        <w:bottom w:val="none" w:sz="0" w:space="0" w:color="auto"/>
        <w:right w:val="none" w:sz="0" w:space="0" w:color="auto"/>
      </w:divBdr>
    </w:div>
    <w:div w:id="1204756790">
      <w:bodyDiv w:val="1"/>
      <w:marLeft w:val="0"/>
      <w:marRight w:val="0"/>
      <w:marTop w:val="0"/>
      <w:marBottom w:val="0"/>
      <w:divBdr>
        <w:top w:val="none" w:sz="0" w:space="0" w:color="auto"/>
        <w:left w:val="none" w:sz="0" w:space="0" w:color="auto"/>
        <w:bottom w:val="none" w:sz="0" w:space="0" w:color="auto"/>
        <w:right w:val="none" w:sz="0" w:space="0" w:color="auto"/>
      </w:divBdr>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6672691">
      <w:bodyDiv w:val="1"/>
      <w:marLeft w:val="0"/>
      <w:marRight w:val="0"/>
      <w:marTop w:val="0"/>
      <w:marBottom w:val="0"/>
      <w:divBdr>
        <w:top w:val="none" w:sz="0" w:space="0" w:color="auto"/>
        <w:left w:val="none" w:sz="0" w:space="0" w:color="auto"/>
        <w:bottom w:val="none" w:sz="0" w:space="0" w:color="auto"/>
        <w:right w:val="none" w:sz="0" w:space="0" w:color="auto"/>
      </w:divBdr>
    </w:div>
    <w:div w:id="1207328657">
      <w:bodyDiv w:val="1"/>
      <w:marLeft w:val="0"/>
      <w:marRight w:val="0"/>
      <w:marTop w:val="0"/>
      <w:marBottom w:val="0"/>
      <w:divBdr>
        <w:top w:val="none" w:sz="0" w:space="0" w:color="auto"/>
        <w:left w:val="none" w:sz="0" w:space="0" w:color="auto"/>
        <w:bottom w:val="none" w:sz="0" w:space="0" w:color="auto"/>
        <w:right w:val="none" w:sz="0" w:space="0" w:color="auto"/>
      </w:divBdr>
    </w:div>
    <w:div w:id="1207522763">
      <w:bodyDiv w:val="1"/>
      <w:marLeft w:val="0"/>
      <w:marRight w:val="0"/>
      <w:marTop w:val="0"/>
      <w:marBottom w:val="0"/>
      <w:divBdr>
        <w:top w:val="none" w:sz="0" w:space="0" w:color="auto"/>
        <w:left w:val="none" w:sz="0" w:space="0" w:color="auto"/>
        <w:bottom w:val="none" w:sz="0" w:space="0" w:color="auto"/>
        <w:right w:val="none" w:sz="0" w:space="0" w:color="auto"/>
      </w:divBdr>
    </w:div>
    <w:div w:id="1207714149">
      <w:bodyDiv w:val="1"/>
      <w:marLeft w:val="0"/>
      <w:marRight w:val="0"/>
      <w:marTop w:val="0"/>
      <w:marBottom w:val="0"/>
      <w:divBdr>
        <w:top w:val="none" w:sz="0" w:space="0" w:color="auto"/>
        <w:left w:val="none" w:sz="0" w:space="0" w:color="auto"/>
        <w:bottom w:val="none" w:sz="0" w:space="0" w:color="auto"/>
        <w:right w:val="none" w:sz="0" w:space="0" w:color="auto"/>
      </w:divBdr>
    </w:div>
    <w:div w:id="1209993108">
      <w:bodyDiv w:val="1"/>
      <w:marLeft w:val="0"/>
      <w:marRight w:val="0"/>
      <w:marTop w:val="0"/>
      <w:marBottom w:val="0"/>
      <w:divBdr>
        <w:top w:val="none" w:sz="0" w:space="0" w:color="auto"/>
        <w:left w:val="none" w:sz="0" w:space="0" w:color="auto"/>
        <w:bottom w:val="none" w:sz="0" w:space="0" w:color="auto"/>
        <w:right w:val="none" w:sz="0" w:space="0" w:color="auto"/>
      </w:divBdr>
    </w:div>
    <w:div w:id="1211651803">
      <w:bodyDiv w:val="1"/>
      <w:marLeft w:val="0"/>
      <w:marRight w:val="0"/>
      <w:marTop w:val="0"/>
      <w:marBottom w:val="0"/>
      <w:divBdr>
        <w:top w:val="none" w:sz="0" w:space="0" w:color="auto"/>
        <w:left w:val="none" w:sz="0" w:space="0" w:color="auto"/>
        <w:bottom w:val="none" w:sz="0" w:space="0" w:color="auto"/>
        <w:right w:val="none" w:sz="0" w:space="0" w:color="auto"/>
      </w:divBdr>
    </w:div>
    <w:div w:id="1218249691">
      <w:bodyDiv w:val="1"/>
      <w:marLeft w:val="0"/>
      <w:marRight w:val="0"/>
      <w:marTop w:val="0"/>
      <w:marBottom w:val="0"/>
      <w:divBdr>
        <w:top w:val="none" w:sz="0" w:space="0" w:color="auto"/>
        <w:left w:val="none" w:sz="0" w:space="0" w:color="auto"/>
        <w:bottom w:val="none" w:sz="0" w:space="0" w:color="auto"/>
        <w:right w:val="none" w:sz="0" w:space="0" w:color="auto"/>
      </w:divBdr>
    </w:div>
    <w:div w:id="1220366664">
      <w:bodyDiv w:val="1"/>
      <w:marLeft w:val="0"/>
      <w:marRight w:val="0"/>
      <w:marTop w:val="0"/>
      <w:marBottom w:val="0"/>
      <w:divBdr>
        <w:top w:val="none" w:sz="0" w:space="0" w:color="auto"/>
        <w:left w:val="none" w:sz="0" w:space="0" w:color="auto"/>
        <w:bottom w:val="none" w:sz="0" w:space="0" w:color="auto"/>
        <w:right w:val="none" w:sz="0" w:space="0" w:color="auto"/>
      </w:divBdr>
    </w:div>
    <w:div w:id="1220744858">
      <w:bodyDiv w:val="1"/>
      <w:marLeft w:val="0"/>
      <w:marRight w:val="0"/>
      <w:marTop w:val="0"/>
      <w:marBottom w:val="0"/>
      <w:divBdr>
        <w:top w:val="none" w:sz="0" w:space="0" w:color="auto"/>
        <w:left w:val="none" w:sz="0" w:space="0" w:color="auto"/>
        <w:bottom w:val="none" w:sz="0" w:space="0" w:color="auto"/>
        <w:right w:val="none" w:sz="0" w:space="0" w:color="auto"/>
      </w:divBdr>
    </w:div>
    <w:div w:id="1221207539">
      <w:bodyDiv w:val="1"/>
      <w:marLeft w:val="0"/>
      <w:marRight w:val="0"/>
      <w:marTop w:val="0"/>
      <w:marBottom w:val="0"/>
      <w:divBdr>
        <w:top w:val="none" w:sz="0" w:space="0" w:color="auto"/>
        <w:left w:val="none" w:sz="0" w:space="0" w:color="auto"/>
        <w:bottom w:val="none" w:sz="0" w:space="0" w:color="auto"/>
        <w:right w:val="none" w:sz="0" w:space="0" w:color="auto"/>
      </w:divBdr>
      <w:divsChild>
        <w:div w:id="5860097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223642002">
      <w:bodyDiv w:val="1"/>
      <w:marLeft w:val="0"/>
      <w:marRight w:val="0"/>
      <w:marTop w:val="0"/>
      <w:marBottom w:val="0"/>
      <w:divBdr>
        <w:top w:val="none" w:sz="0" w:space="0" w:color="auto"/>
        <w:left w:val="none" w:sz="0" w:space="0" w:color="auto"/>
        <w:bottom w:val="none" w:sz="0" w:space="0" w:color="auto"/>
        <w:right w:val="none" w:sz="0" w:space="0" w:color="auto"/>
      </w:divBdr>
    </w:div>
    <w:div w:id="1226793447">
      <w:bodyDiv w:val="1"/>
      <w:marLeft w:val="0"/>
      <w:marRight w:val="0"/>
      <w:marTop w:val="0"/>
      <w:marBottom w:val="0"/>
      <w:divBdr>
        <w:top w:val="none" w:sz="0" w:space="0" w:color="auto"/>
        <w:left w:val="none" w:sz="0" w:space="0" w:color="auto"/>
        <w:bottom w:val="none" w:sz="0" w:space="0" w:color="auto"/>
        <w:right w:val="none" w:sz="0" w:space="0" w:color="auto"/>
      </w:divBdr>
      <w:divsChild>
        <w:div w:id="1281379242">
          <w:marLeft w:val="0"/>
          <w:marRight w:val="0"/>
          <w:marTop w:val="0"/>
          <w:marBottom w:val="0"/>
          <w:divBdr>
            <w:top w:val="none" w:sz="0" w:space="0" w:color="auto"/>
            <w:left w:val="none" w:sz="0" w:space="0" w:color="auto"/>
            <w:bottom w:val="none" w:sz="0" w:space="0" w:color="auto"/>
            <w:right w:val="none" w:sz="0" w:space="0" w:color="auto"/>
          </w:divBdr>
          <w:divsChild>
            <w:div w:id="1589188471">
              <w:marLeft w:val="0"/>
              <w:marRight w:val="0"/>
              <w:marTop w:val="0"/>
              <w:marBottom w:val="0"/>
              <w:divBdr>
                <w:top w:val="none" w:sz="0" w:space="0" w:color="auto"/>
                <w:left w:val="none" w:sz="0" w:space="0" w:color="auto"/>
                <w:bottom w:val="none" w:sz="0" w:space="0" w:color="auto"/>
                <w:right w:val="none" w:sz="0" w:space="0" w:color="auto"/>
              </w:divBdr>
              <w:divsChild>
                <w:div w:id="606083273">
                  <w:marLeft w:val="0"/>
                  <w:marRight w:val="0"/>
                  <w:marTop w:val="100"/>
                  <w:marBottom w:val="100"/>
                  <w:divBdr>
                    <w:top w:val="none" w:sz="0" w:space="0" w:color="auto"/>
                    <w:left w:val="none" w:sz="0" w:space="0" w:color="auto"/>
                    <w:bottom w:val="none" w:sz="0" w:space="0" w:color="auto"/>
                    <w:right w:val="none" w:sz="0" w:space="0" w:color="auto"/>
                  </w:divBdr>
                  <w:divsChild>
                    <w:div w:id="356195698">
                      <w:marLeft w:val="0"/>
                      <w:marRight w:val="0"/>
                      <w:marTop w:val="0"/>
                      <w:marBottom w:val="0"/>
                      <w:divBdr>
                        <w:top w:val="none" w:sz="0" w:space="0" w:color="auto"/>
                        <w:left w:val="none" w:sz="0" w:space="0" w:color="auto"/>
                        <w:bottom w:val="none" w:sz="0" w:space="0" w:color="auto"/>
                        <w:right w:val="none" w:sz="0" w:space="0" w:color="auto"/>
                      </w:divBdr>
                      <w:divsChild>
                        <w:div w:id="103665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179899">
      <w:bodyDiv w:val="1"/>
      <w:marLeft w:val="0"/>
      <w:marRight w:val="0"/>
      <w:marTop w:val="0"/>
      <w:marBottom w:val="0"/>
      <w:divBdr>
        <w:top w:val="none" w:sz="0" w:space="0" w:color="auto"/>
        <w:left w:val="none" w:sz="0" w:space="0" w:color="auto"/>
        <w:bottom w:val="none" w:sz="0" w:space="0" w:color="auto"/>
        <w:right w:val="none" w:sz="0" w:space="0" w:color="auto"/>
      </w:divBdr>
    </w:div>
    <w:div w:id="1227836123">
      <w:bodyDiv w:val="1"/>
      <w:marLeft w:val="0"/>
      <w:marRight w:val="0"/>
      <w:marTop w:val="0"/>
      <w:marBottom w:val="0"/>
      <w:divBdr>
        <w:top w:val="none" w:sz="0" w:space="0" w:color="auto"/>
        <w:left w:val="none" w:sz="0" w:space="0" w:color="auto"/>
        <w:bottom w:val="none" w:sz="0" w:space="0" w:color="auto"/>
        <w:right w:val="none" w:sz="0" w:space="0" w:color="auto"/>
      </w:divBdr>
    </w:div>
    <w:div w:id="1229076367">
      <w:bodyDiv w:val="1"/>
      <w:marLeft w:val="0"/>
      <w:marRight w:val="0"/>
      <w:marTop w:val="0"/>
      <w:marBottom w:val="0"/>
      <w:divBdr>
        <w:top w:val="none" w:sz="0" w:space="0" w:color="auto"/>
        <w:left w:val="none" w:sz="0" w:space="0" w:color="auto"/>
        <w:bottom w:val="none" w:sz="0" w:space="0" w:color="auto"/>
        <w:right w:val="none" w:sz="0" w:space="0" w:color="auto"/>
      </w:divBdr>
    </w:div>
    <w:div w:id="1231692564">
      <w:bodyDiv w:val="1"/>
      <w:marLeft w:val="0"/>
      <w:marRight w:val="0"/>
      <w:marTop w:val="0"/>
      <w:marBottom w:val="0"/>
      <w:divBdr>
        <w:top w:val="none" w:sz="0" w:space="0" w:color="auto"/>
        <w:left w:val="none" w:sz="0" w:space="0" w:color="auto"/>
        <w:bottom w:val="none" w:sz="0" w:space="0" w:color="auto"/>
        <w:right w:val="none" w:sz="0" w:space="0" w:color="auto"/>
      </w:divBdr>
    </w:div>
    <w:div w:id="1232303444">
      <w:bodyDiv w:val="1"/>
      <w:marLeft w:val="0"/>
      <w:marRight w:val="0"/>
      <w:marTop w:val="0"/>
      <w:marBottom w:val="0"/>
      <w:divBdr>
        <w:top w:val="none" w:sz="0" w:space="0" w:color="auto"/>
        <w:left w:val="none" w:sz="0" w:space="0" w:color="auto"/>
        <w:bottom w:val="none" w:sz="0" w:space="0" w:color="auto"/>
        <w:right w:val="none" w:sz="0" w:space="0" w:color="auto"/>
      </w:divBdr>
    </w:div>
    <w:div w:id="1236625158">
      <w:bodyDiv w:val="1"/>
      <w:marLeft w:val="0"/>
      <w:marRight w:val="0"/>
      <w:marTop w:val="0"/>
      <w:marBottom w:val="0"/>
      <w:divBdr>
        <w:top w:val="none" w:sz="0" w:space="0" w:color="auto"/>
        <w:left w:val="none" w:sz="0" w:space="0" w:color="auto"/>
        <w:bottom w:val="none" w:sz="0" w:space="0" w:color="auto"/>
        <w:right w:val="none" w:sz="0" w:space="0" w:color="auto"/>
      </w:divBdr>
    </w:div>
    <w:div w:id="1238054107">
      <w:bodyDiv w:val="1"/>
      <w:marLeft w:val="0"/>
      <w:marRight w:val="0"/>
      <w:marTop w:val="0"/>
      <w:marBottom w:val="0"/>
      <w:divBdr>
        <w:top w:val="none" w:sz="0" w:space="0" w:color="auto"/>
        <w:left w:val="none" w:sz="0" w:space="0" w:color="auto"/>
        <w:bottom w:val="none" w:sz="0" w:space="0" w:color="auto"/>
        <w:right w:val="none" w:sz="0" w:space="0" w:color="auto"/>
      </w:divBdr>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5994259">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6645053">
      <w:bodyDiv w:val="1"/>
      <w:marLeft w:val="0"/>
      <w:marRight w:val="0"/>
      <w:marTop w:val="0"/>
      <w:marBottom w:val="0"/>
      <w:divBdr>
        <w:top w:val="none" w:sz="0" w:space="0" w:color="auto"/>
        <w:left w:val="none" w:sz="0" w:space="0" w:color="auto"/>
        <w:bottom w:val="none" w:sz="0" w:space="0" w:color="auto"/>
        <w:right w:val="none" w:sz="0" w:space="0" w:color="auto"/>
      </w:divBdr>
    </w:div>
    <w:div w:id="1247225291">
      <w:bodyDiv w:val="1"/>
      <w:marLeft w:val="0"/>
      <w:marRight w:val="0"/>
      <w:marTop w:val="0"/>
      <w:marBottom w:val="0"/>
      <w:divBdr>
        <w:top w:val="none" w:sz="0" w:space="0" w:color="auto"/>
        <w:left w:val="none" w:sz="0" w:space="0" w:color="auto"/>
        <w:bottom w:val="none" w:sz="0" w:space="0" w:color="auto"/>
        <w:right w:val="none" w:sz="0" w:space="0" w:color="auto"/>
      </w:divBdr>
    </w:div>
    <w:div w:id="1248493406">
      <w:bodyDiv w:val="1"/>
      <w:marLeft w:val="0"/>
      <w:marRight w:val="0"/>
      <w:marTop w:val="0"/>
      <w:marBottom w:val="0"/>
      <w:divBdr>
        <w:top w:val="none" w:sz="0" w:space="0" w:color="auto"/>
        <w:left w:val="none" w:sz="0" w:space="0" w:color="auto"/>
        <w:bottom w:val="none" w:sz="0" w:space="0" w:color="auto"/>
        <w:right w:val="none" w:sz="0" w:space="0" w:color="auto"/>
      </w:divBdr>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54128702">
      <w:bodyDiv w:val="1"/>
      <w:marLeft w:val="0"/>
      <w:marRight w:val="0"/>
      <w:marTop w:val="0"/>
      <w:marBottom w:val="0"/>
      <w:divBdr>
        <w:top w:val="none" w:sz="0" w:space="0" w:color="auto"/>
        <w:left w:val="none" w:sz="0" w:space="0" w:color="auto"/>
        <w:bottom w:val="none" w:sz="0" w:space="0" w:color="auto"/>
        <w:right w:val="none" w:sz="0" w:space="0" w:color="auto"/>
      </w:divBdr>
    </w:div>
    <w:div w:id="1260674775">
      <w:bodyDiv w:val="1"/>
      <w:marLeft w:val="0"/>
      <w:marRight w:val="0"/>
      <w:marTop w:val="0"/>
      <w:marBottom w:val="0"/>
      <w:divBdr>
        <w:top w:val="none" w:sz="0" w:space="0" w:color="auto"/>
        <w:left w:val="none" w:sz="0" w:space="0" w:color="auto"/>
        <w:bottom w:val="none" w:sz="0" w:space="0" w:color="auto"/>
        <w:right w:val="none" w:sz="0" w:space="0" w:color="auto"/>
      </w:divBdr>
    </w:div>
    <w:div w:id="1260722828">
      <w:bodyDiv w:val="1"/>
      <w:marLeft w:val="0"/>
      <w:marRight w:val="0"/>
      <w:marTop w:val="0"/>
      <w:marBottom w:val="0"/>
      <w:divBdr>
        <w:top w:val="none" w:sz="0" w:space="0" w:color="auto"/>
        <w:left w:val="none" w:sz="0" w:space="0" w:color="auto"/>
        <w:bottom w:val="none" w:sz="0" w:space="0" w:color="auto"/>
        <w:right w:val="none" w:sz="0" w:space="0" w:color="auto"/>
      </w:divBdr>
    </w:div>
    <w:div w:id="1262881581">
      <w:bodyDiv w:val="1"/>
      <w:marLeft w:val="0"/>
      <w:marRight w:val="0"/>
      <w:marTop w:val="0"/>
      <w:marBottom w:val="0"/>
      <w:divBdr>
        <w:top w:val="none" w:sz="0" w:space="0" w:color="auto"/>
        <w:left w:val="none" w:sz="0" w:space="0" w:color="auto"/>
        <w:bottom w:val="none" w:sz="0" w:space="0" w:color="auto"/>
        <w:right w:val="none" w:sz="0" w:space="0" w:color="auto"/>
      </w:divBdr>
    </w:div>
    <w:div w:id="1264072499">
      <w:bodyDiv w:val="1"/>
      <w:marLeft w:val="0"/>
      <w:marRight w:val="0"/>
      <w:marTop w:val="0"/>
      <w:marBottom w:val="0"/>
      <w:divBdr>
        <w:top w:val="none" w:sz="0" w:space="0" w:color="auto"/>
        <w:left w:val="none" w:sz="0" w:space="0" w:color="auto"/>
        <w:bottom w:val="none" w:sz="0" w:space="0" w:color="auto"/>
        <w:right w:val="none" w:sz="0" w:space="0" w:color="auto"/>
      </w:divBdr>
    </w:div>
    <w:div w:id="1264335626">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69004130">
      <w:bodyDiv w:val="1"/>
      <w:marLeft w:val="0"/>
      <w:marRight w:val="0"/>
      <w:marTop w:val="0"/>
      <w:marBottom w:val="0"/>
      <w:divBdr>
        <w:top w:val="none" w:sz="0" w:space="0" w:color="auto"/>
        <w:left w:val="none" w:sz="0" w:space="0" w:color="auto"/>
        <w:bottom w:val="none" w:sz="0" w:space="0" w:color="auto"/>
        <w:right w:val="none" w:sz="0" w:space="0" w:color="auto"/>
      </w:divBdr>
    </w:div>
    <w:div w:id="1269655904">
      <w:bodyDiv w:val="1"/>
      <w:marLeft w:val="0"/>
      <w:marRight w:val="0"/>
      <w:marTop w:val="0"/>
      <w:marBottom w:val="0"/>
      <w:divBdr>
        <w:top w:val="none" w:sz="0" w:space="0" w:color="auto"/>
        <w:left w:val="none" w:sz="0" w:space="0" w:color="auto"/>
        <w:bottom w:val="none" w:sz="0" w:space="0" w:color="auto"/>
        <w:right w:val="none" w:sz="0" w:space="0" w:color="auto"/>
      </w:divBdr>
    </w:div>
    <w:div w:id="1270817995">
      <w:bodyDiv w:val="1"/>
      <w:marLeft w:val="0"/>
      <w:marRight w:val="0"/>
      <w:marTop w:val="0"/>
      <w:marBottom w:val="0"/>
      <w:divBdr>
        <w:top w:val="none" w:sz="0" w:space="0" w:color="auto"/>
        <w:left w:val="none" w:sz="0" w:space="0" w:color="auto"/>
        <w:bottom w:val="none" w:sz="0" w:space="0" w:color="auto"/>
        <w:right w:val="none" w:sz="0" w:space="0" w:color="auto"/>
      </w:divBdr>
    </w:div>
    <w:div w:id="1273782505">
      <w:bodyDiv w:val="1"/>
      <w:marLeft w:val="0"/>
      <w:marRight w:val="0"/>
      <w:marTop w:val="0"/>
      <w:marBottom w:val="0"/>
      <w:divBdr>
        <w:top w:val="none" w:sz="0" w:space="0" w:color="auto"/>
        <w:left w:val="none" w:sz="0" w:space="0" w:color="auto"/>
        <w:bottom w:val="none" w:sz="0" w:space="0" w:color="auto"/>
        <w:right w:val="none" w:sz="0" w:space="0" w:color="auto"/>
      </w:divBdr>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6130482">
      <w:bodyDiv w:val="1"/>
      <w:marLeft w:val="0"/>
      <w:marRight w:val="0"/>
      <w:marTop w:val="0"/>
      <w:marBottom w:val="0"/>
      <w:divBdr>
        <w:top w:val="none" w:sz="0" w:space="0" w:color="auto"/>
        <w:left w:val="none" w:sz="0" w:space="0" w:color="auto"/>
        <w:bottom w:val="none" w:sz="0" w:space="0" w:color="auto"/>
        <w:right w:val="none" w:sz="0" w:space="0" w:color="auto"/>
      </w:divBdr>
      <w:divsChild>
        <w:div w:id="1790582127">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77711742">
      <w:bodyDiv w:val="1"/>
      <w:marLeft w:val="0"/>
      <w:marRight w:val="0"/>
      <w:marTop w:val="0"/>
      <w:marBottom w:val="0"/>
      <w:divBdr>
        <w:top w:val="none" w:sz="0" w:space="0" w:color="auto"/>
        <w:left w:val="none" w:sz="0" w:space="0" w:color="auto"/>
        <w:bottom w:val="none" w:sz="0" w:space="0" w:color="auto"/>
        <w:right w:val="none" w:sz="0" w:space="0" w:color="auto"/>
      </w:divBdr>
    </w:div>
    <w:div w:id="1278025596">
      <w:bodyDiv w:val="1"/>
      <w:marLeft w:val="0"/>
      <w:marRight w:val="0"/>
      <w:marTop w:val="0"/>
      <w:marBottom w:val="0"/>
      <w:divBdr>
        <w:top w:val="none" w:sz="0" w:space="0" w:color="auto"/>
        <w:left w:val="none" w:sz="0" w:space="0" w:color="auto"/>
        <w:bottom w:val="none" w:sz="0" w:space="0" w:color="auto"/>
        <w:right w:val="none" w:sz="0" w:space="0" w:color="auto"/>
      </w:divBdr>
      <w:divsChild>
        <w:div w:id="445537765">
          <w:marLeft w:val="0"/>
          <w:marRight w:val="0"/>
          <w:marTop w:val="300"/>
          <w:marBottom w:val="300"/>
          <w:divBdr>
            <w:top w:val="none" w:sz="0" w:space="0" w:color="auto"/>
            <w:left w:val="none" w:sz="0" w:space="0" w:color="auto"/>
            <w:bottom w:val="none" w:sz="0" w:space="0" w:color="auto"/>
            <w:right w:val="none" w:sz="0" w:space="0" w:color="auto"/>
          </w:divBdr>
          <w:divsChild>
            <w:div w:id="41104443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286037354">
      <w:bodyDiv w:val="1"/>
      <w:marLeft w:val="0"/>
      <w:marRight w:val="0"/>
      <w:marTop w:val="0"/>
      <w:marBottom w:val="0"/>
      <w:divBdr>
        <w:top w:val="none" w:sz="0" w:space="0" w:color="auto"/>
        <w:left w:val="none" w:sz="0" w:space="0" w:color="auto"/>
        <w:bottom w:val="none" w:sz="0" w:space="0" w:color="auto"/>
        <w:right w:val="none" w:sz="0" w:space="0" w:color="auto"/>
      </w:divBdr>
      <w:divsChild>
        <w:div w:id="436296962">
          <w:marLeft w:val="-960"/>
          <w:marRight w:val="0"/>
          <w:marTop w:val="0"/>
          <w:marBottom w:val="0"/>
          <w:divBdr>
            <w:top w:val="none" w:sz="0" w:space="0" w:color="auto"/>
            <w:left w:val="none" w:sz="0" w:space="0" w:color="auto"/>
            <w:bottom w:val="none" w:sz="0" w:space="0" w:color="auto"/>
            <w:right w:val="none" w:sz="0" w:space="0" w:color="auto"/>
          </w:divBdr>
        </w:div>
        <w:div w:id="802504721">
          <w:marLeft w:val="-960"/>
          <w:marRight w:val="0"/>
          <w:marTop w:val="0"/>
          <w:marBottom w:val="0"/>
          <w:divBdr>
            <w:top w:val="none" w:sz="0" w:space="0" w:color="auto"/>
            <w:left w:val="none" w:sz="0" w:space="0" w:color="auto"/>
            <w:bottom w:val="none" w:sz="0" w:space="0" w:color="auto"/>
            <w:right w:val="none" w:sz="0" w:space="0" w:color="auto"/>
          </w:divBdr>
        </w:div>
        <w:div w:id="1693457355">
          <w:marLeft w:val="-960"/>
          <w:marRight w:val="0"/>
          <w:marTop w:val="0"/>
          <w:marBottom w:val="0"/>
          <w:divBdr>
            <w:top w:val="none" w:sz="0" w:space="0" w:color="auto"/>
            <w:left w:val="none" w:sz="0" w:space="0" w:color="auto"/>
            <w:bottom w:val="none" w:sz="0" w:space="0" w:color="auto"/>
            <w:right w:val="none" w:sz="0" w:space="0" w:color="auto"/>
          </w:divBdr>
        </w:div>
      </w:divsChild>
    </w:div>
    <w:div w:id="1287547466">
      <w:bodyDiv w:val="1"/>
      <w:marLeft w:val="0"/>
      <w:marRight w:val="0"/>
      <w:marTop w:val="0"/>
      <w:marBottom w:val="0"/>
      <w:divBdr>
        <w:top w:val="none" w:sz="0" w:space="0" w:color="auto"/>
        <w:left w:val="none" w:sz="0" w:space="0" w:color="auto"/>
        <w:bottom w:val="none" w:sz="0" w:space="0" w:color="auto"/>
        <w:right w:val="none" w:sz="0" w:space="0" w:color="auto"/>
      </w:divBdr>
    </w:div>
    <w:div w:id="1289579740">
      <w:bodyDiv w:val="1"/>
      <w:marLeft w:val="0"/>
      <w:marRight w:val="0"/>
      <w:marTop w:val="0"/>
      <w:marBottom w:val="0"/>
      <w:divBdr>
        <w:top w:val="none" w:sz="0" w:space="0" w:color="auto"/>
        <w:left w:val="none" w:sz="0" w:space="0" w:color="auto"/>
        <w:bottom w:val="none" w:sz="0" w:space="0" w:color="auto"/>
        <w:right w:val="none" w:sz="0" w:space="0" w:color="auto"/>
      </w:divBdr>
      <w:divsChild>
        <w:div w:id="1130783920">
          <w:marLeft w:val="90"/>
          <w:marRight w:val="90"/>
          <w:marTop w:val="90"/>
          <w:marBottom w:val="90"/>
          <w:divBdr>
            <w:top w:val="none" w:sz="0" w:space="0" w:color="auto"/>
            <w:left w:val="none" w:sz="0" w:space="0" w:color="auto"/>
            <w:bottom w:val="none" w:sz="0" w:space="0" w:color="auto"/>
            <w:right w:val="none" w:sz="0" w:space="0" w:color="auto"/>
          </w:divBdr>
        </w:div>
      </w:divsChild>
    </w:div>
    <w:div w:id="1290933247">
      <w:bodyDiv w:val="1"/>
      <w:marLeft w:val="0"/>
      <w:marRight w:val="0"/>
      <w:marTop w:val="0"/>
      <w:marBottom w:val="0"/>
      <w:divBdr>
        <w:top w:val="none" w:sz="0" w:space="0" w:color="auto"/>
        <w:left w:val="none" w:sz="0" w:space="0" w:color="auto"/>
        <w:bottom w:val="none" w:sz="0" w:space="0" w:color="auto"/>
        <w:right w:val="none" w:sz="0" w:space="0" w:color="auto"/>
      </w:divBdr>
    </w:div>
    <w:div w:id="1291789550">
      <w:bodyDiv w:val="1"/>
      <w:marLeft w:val="0"/>
      <w:marRight w:val="0"/>
      <w:marTop w:val="0"/>
      <w:marBottom w:val="0"/>
      <w:divBdr>
        <w:top w:val="none" w:sz="0" w:space="0" w:color="auto"/>
        <w:left w:val="none" w:sz="0" w:space="0" w:color="auto"/>
        <w:bottom w:val="none" w:sz="0" w:space="0" w:color="auto"/>
        <w:right w:val="none" w:sz="0" w:space="0" w:color="auto"/>
      </w:divBdr>
    </w:div>
    <w:div w:id="1291984002">
      <w:bodyDiv w:val="1"/>
      <w:marLeft w:val="0"/>
      <w:marRight w:val="0"/>
      <w:marTop w:val="0"/>
      <w:marBottom w:val="0"/>
      <w:divBdr>
        <w:top w:val="none" w:sz="0" w:space="0" w:color="auto"/>
        <w:left w:val="none" w:sz="0" w:space="0" w:color="auto"/>
        <w:bottom w:val="none" w:sz="0" w:space="0" w:color="auto"/>
        <w:right w:val="none" w:sz="0" w:space="0" w:color="auto"/>
      </w:divBdr>
    </w:div>
    <w:div w:id="1296838601">
      <w:bodyDiv w:val="1"/>
      <w:marLeft w:val="0"/>
      <w:marRight w:val="0"/>
      <w:marTop w:val="0"/>
      <w:marBottom w:val="0"/>
      <w:divBdr>
        <w:top w:val="none" w:sz="0" w:space="0" w:color="auto"/>
        <w:left w:val="none" w:sz="0" w:space="0" w:color="auto"/>
        <w:bottom w:val="none" w:sz="0" w:space="0" w:color="auto"/>
        <w:right w:val="none" w:sz="0" w:space="0" w:color="auto"/>
      </w:divBdr>
      <w:divsChild>
        <w:div w:id="86080447">
          <w:marLeft w:val="0"/>
          <w:marRight w:val="0"/>
          <w:marTop w:val="300"/>
          <w:marBottom w:val="300"/>
          <w:divBdr>
            <w:top w:val="single" w:sz="6" w:space="8" w:color="EEEEEE"/>
            <w:left w:val="single" w:sz="36" w:space="8" w:color="CE4844"/>
            <w:bottom w:val="single" w:sz="6" w:space="8" w:color="EEEEEE"/>
            <w:right w:val="single" w:sz="6" w:space="8" w:color="EEEEEE"/>
          </w:divBdr>
        </w:div>
        <w:div w:id="1918856537">
          <w:marLeft w:val="0"/>
          <w:marRight w:val="0"/>
          <w:marTop w:val="0"/>
          <w:marBottom w:val="300"/>
          <w:divBdr>
            <w:top w:val="single" w:sz="6" w:space="8" w:color="EEEEEE"/>
            <w:left w:val="single" w:sz="36" w:space="8" w:color="CE4844"/>
            <w:bottom w:val="single" w:sz="6" w:space="8" w:color="EEEEEE"/>
            <w:right w:val="single" w:sz="6" w:space="8" w:color="EEEEEE"/>
          </w:divBdr>
        </w:div>
        <w:div w:id="522939470">
          <w:marLeft w:val="0"/>
          <w:marRight w:val="0"/>
          <w:marTop w:val="0"/>
          <w:marBottom w:val="300"/>
          <w:divBdr>
            <w:top w:val="single" w:sz="6" w:space="8" w:color="EEEEEE"/>
            <w:left w:val="single" w:sz="36" w:space="8" w:color="CE4844"/>
            <w:bottom w:val="single" w:sz="6" w:space="8" w:color="EEEEEE"/>
            <w:right w:val="single" w:sz="6" w:space="8" w:color="EEEEEE"/>
          </w:divBdr>
        </w:div>
        <w:div w:id="480315542">
          <w:marLeft w:val="0"/>
          <w:marRight w:val="0"/>
          <w:marTop w:val="0"/>
          <w:marBottom w:val="300"/>
          <w:divBdr>
            <w:top w:val="single" w:sz="6" w:space="8" w:color="EEEEEE"/>
            <w:left w:val="single" w:sz="36" w:space="8" w:color="CE4844"/>
            <w:bottom w:val="single" w:sz="6" w:space="8" w:color="EEEEEE"/>
            <w:right w:val="single" w:sz="6" w:space="8" w:color="EEEEEE"/>
          </w:divBdr>
        </w:div>
        <w:div w:id="1809274903">
          <w:marLeft w:val="0"/>
          <w:marRight w:val="0"/>
          <w:marTop w:val="0"/>
          <w:marBottom w:val="300"/>
          <w:divBdr>
            <w:top w:val="single" w:sz="6" w:space="8" w:color="EEEEEE"/>
            <w:left w:val="single" w:sz="36" w:space="8" w:color="CE4844"/>
            <w:bottom w:val="single" w:sz="6" w:space="8" w:color="EEEEEE"/>
            <w:right w:val="single" w:sz="6" w:space="8" w:color="EEEEEE"/>
          </w:divBdr>
        </w:div>
        <w:div w:id="246422705">
          <w:marLeft w:val="0"/>
          <w:marRight w:val="0"/>
          <w:marTop w:val="0"/>
          <w:marBottom w:val="300"/>
          <w:divBdr>
            <w:top w:val="single" w:sz="6" w:space="8" w:color="EEEEEE"/>
            <w:left w:val="single" w:sz="36" w:space="8" w:color="CE4844"/>
            <w:bottom w:val="single" w:sz="6" w:space="8" w:color="EEEEEE"/>
            <w:right w:val="single" w:sz="6" w:space="8" w:color="EEEEEE"/>
          </w:divBdr>
        </w:div>
        <w:div w:id="1215002415">
          <w:marLeft w:val="0"/>
          <w:marRight w:val="0"/>
          <w:marTop w:val="0"/>
          <w:marBottom w:val="300"/>
          <w:divBdr>
            <w:top w:val="single" w:sz="6" w:space="8" w:color="EEEEEE"/>
            <w:left w:val="single" w:sz="36" w:space="8" w:color="CE4844"/>
            <w:bottom w:val="single" w:sz="6" w:space="8" w:color="EEEEEE"/>
            <w:right w:val="single" w:sz="6" w:space="8" w:color="EEEEEE"/>
          </w:divBdr>
        </w:div>
        <w:div w:id="1692875223">
          <w:marLeft w:val="0"/>
          <w:marRight w:val="0"/>
          <w:marTop w:val="0"/>
          <w:marBottom w:val="300"/>
          <w:divBdr>
            <w:top w:val="single" w:sz="6" w:space="8" w:color="EEEEEE"/>
            <w:left w:val="single" w:sz="36" w:space="8" w:color="CE4844"/>
            <w:bottom w:val="single" w:sz="6" w:space="8" w:color="EEEEEE"/>
            <w:right w:val="single" w:sz="6" w:space="8" w:color="EEEEEE"/>
          </w:divBdr>
        </w:div>
        <w:div w:id="12609538">
          <w:marLeft w:val="0"/>
          <w:marRight w:val="0"/>
          <w:marTop w:val="0"/>
          <w:marBottom w:val="300"/>
          <w:divBdr>
            <w:top w:val="single" w:sz="6" w:space="8" w:color="EEEEEE"/>
            <w:left w:val="single" w:sz="36" w:space="8" w:color="CE4844"/>
            <w:bottom w:val="single" w:sz="6" w:space="8" w:color="EEEEEE"/>
            <w:right w:val="single" w:sz="6" w:space="8" w:color="EEEEEE"/>
          </w:divBdr>
        </w:div>
        <w:div w:id="898521347">
          <w:marLeft w:val="0"/>
          <w:marRight w:val="0"/>
          <w:marTop w:val="0"/>
          <w:marBottom w:val="300"/>
          <w:divBdr>
            <w:top w:val="single" w:sz="6" w:space="8" w:color="EEEEEE"/>
            <w:left w:val="single" w:sz="36" w:space="8" w:color="CE4844"/>
            <w:bottom w:val="single" w:sz="6" w:space="8" w:color="EEEEEE"/>
            <w:right w:val="single" w:sz="6" w:space="8" w:color="EEEEEE"/>
          </w:divBdr>
        </w:div>
        <w:div w:id="2071345143">
          <w:marLeft w:val="0"/>
          <w:marRight w:val="0"/>
          <w:marTop w:val="0"/>
          <w:marBottom w:val="300"/>
          <w:divBdr>
            <w:top w:val="single" w:sz="6" w:space="8" w:color="EEEEEE"/>
            <w:left w:val="single" w:sz="36" w:space="8" w:color="CE4844"/>
            <w:bottom w:val="single" w:sz="6" w:space="8" w:color="EEEEEE"/>
            <w:right w:val="single" w:sz="6" w:space="8" w:color="EEEEEE"/>
          </w:divBdr>
        </w:div>
        <w:div w:id="419301404">
          <w:marLeft w:val="0"/>
          <w:marRight w:val="0"/>
          <w:marTop w:val="0"/>
          <w:marBottom w:val="300"/>
          <w:divBdr>
            <w:top w:val="single" w:sz="6" w:space="8" w:color="EEEEEE"/>
            <w:left w:val="single" w:sz="36" w:space="8" w:color="CE4844"/>
            <w:bottom w:val="single" w:sz="6" w:space="8" w:color="EEEEEE"/>
            <w:right w:val="single" w:sz="6" w:space="8" w:color="EEEEEE"/>
          </w:divBdr>
        </w:div>
        <w:div w:id="641235967">
          <w:marLeft w:val="0"/>
          <w:marRight w:val="0"/>
          <w:marTop w:val="0"/>
          <w:marBottom w:val="300"/>
          <w:divBdr>
            <w:top w:val="single" w:sz="6" w:space="8" w:color="EEEEEE"/>
            <w:left w:val="single" w:sz="36" w:space="8" w:color="CE4844"/>
            <w:bottom w:val="single" w:sz="6" w:space="8" w:color="EEEEEE"/>
            <w:right w:val="single" w:sz="6" w:space="8" w:color="EEEEEE"/>
          </w:divBdr>
        </w:div>
        <w:div w:id="535504644">
          <w:marLeft w:val="0"/>
          <w:marRight w:val="0"/>
          <w:marTop w:val="0"/>
          <w:marBottom w:val="300"/>
          <w:divBdr>
            <w:top w:val="single" w:sz="6" w:space="8" w:color="EEEEEE"/>
            <w:left w:val="single" w:sz="36" w:space="8" w:color="CE4844"/>
            <w:bottom w:val="single" w:sz="6" w:space="8" w:color="EEEEEE"/>
            <w:right w:val="single" w:sz="6" w:space="8" w:color="EEEEEE"/>
          </w:divBdr>
        </w:div>
        <w:div w:id="1595236456">
          <w:marLeft w:val="0"/>
          <w:marRight w:val="0"/>
          <w:marTop w:val="0"/>
          <w:marBottom w:val="300"/>
          <w:divBdr>
            <w:top w:val="single" w:sz="6" w:space="8" w:color="EEEEEE"/>
            <w:left w:val="single" w:sz="36" w:space="8" w:color="CE4844"/>
            <w:bottom w:val="single" w:sz="6" w:space="8" w:color="EEEEEE"/>
            <w:right w:val="single" w:sz="6" w:space="8" w:color="EEEEEE"/>
          </w:divBdr>
        </w:div>
        <w:div w:id="509490505">
          <w:marLeft w:val="0"/>
          <w:marRight w:val="0"/>
          <w:marTop w:val="0"/>
          <w:marBottom w:val="300"/>
          <w:divBdr>
            <w:top w:val="single" w:sz="6" w:space="8" w:color="EEEEEE"/>
            <w:left w:val="single" w:sz="36" w:space="8" w:color="CE4844"/>
            <w:bottom w:val="single" w:sz="6" w:space="8" w:color="EEEEEE"/>
            <w:right w:val="single" w:sz="6" w:space="8" w:color="EEEEEE"/>
          </w:divBdr>
        </w:div>
        <w:div w:id="1323510512">
          <w:marLeft w:val="0"/>
          <w:marRight w:val="0"/>
          <w:marTop w:val="0"/>
          <w:marBottom w:val="300"/>
          <w:divBdr>
            <w:top w:val="single" w:sz="6" w:space="8" w:color="EEEEEE"/>
            <w:left w:val="single" w:sz="36" w:space="8" w:color="CE4844"/>
            <w:bottom w:val="single" w:sz="6" w:space="8" w:color="EEEEEE"/>
            <w:right w:val="single" w:sz="6" w:space="8" w:color="EEEEEE"/>
          </w:divBdr>
        </w:div>
      </w:divsChild>
    </w:div>
    <w:div w:id="1298149014">
      <w:bodyDiv w:val="1"/>
      <w:marLeft w:val="0"/>
      <w:marRight w:val="0"/>
      <w:marTop w:val="0"/>
      <w:marBottom w:val="0"/>
      <w:divBdr>
        <w:top w:val="none" w:sz="0" w:space="0" w:color="auto"/>
        <w:left w:val="none" w:sz="0" w:space="0" w:color="auto"/>
        <w:bottom w:val="none" w:sz="0" w:space="0" w:color="auto"/>
        <w:right w:val="none" w:sz="0" w:space="0" w:color="auto"/>
      </w:divBdr>
    </w:div>
    <w:div w:id="1300308926">
      <w:bodyDiv w:val="1"/>
      <w:marLeft w:val="0"/>
      <w:marRight w:val="0"/>
      <w:marTop w:val="0"/>
      <w:marBottom w:val="0"/>
      <w:divBdr>
        <w:top w:val="none" w:sz="0" w:space="0" w:color="auto"/>
        <w:left w:val="none" w:sz="0" w:space="0" w:color="auto"/>
        <w:bottom w:val="none" w:sz="0" w:space="0" w:color="auto"/>
        <w:right w:val="none" w:sz="0" w:space="0" w:color="auto"/>
      </w:divBdr>
    </w:div>
    <w:div w:id="1300913196">
      <w:bodyDiv w:val="1"/>
      <w:marLeft w:val="0"/>
      <w:marRight w:val="0"/>
      <w:marTop w:val="0"/>
      <w:marBottom w:val="0"/>
      <w:divBdr>
        <w:top w:val="none" w:sz="0" w:space="0" w:color="auto"/>
        <w:left w:val="none" w:sz="0" w:space="0" w:color="auto"/>
        <w:bottom w:val="none" w:sz="0" w:space="0" w:color="auto"/>
        <w:right w:val="none" w:sz="0" w:space="0" w:color="auto"/>
      </w:divBdr>
    </w:div>
    <w:div w:id="1301809504">
      <w:bodyDiv w:val="1"/>
      <w:marLeft w:val="0"/>
      <w:marRight w:val="0"/>
      <w:marTop w:val="0"/>
      <w:marBottom w:val="0"/>
      <w:divBdr>
        <w:top w:val="none" w:sz="0" w:space="0" w:color="auto"/>
        <w:left w:val="none" w:sz="0" w:space="0" w:color="auto"/>
        <w:bottom w:val="none" w:sz="0" w:space="0" w:color="auto"/>
        <w:right w:val="none" w:sz="0" w:space="0" w:color="auto"/>
      </w:divBdr>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8314866">
      <w:bodyDiv w:val="1"/>
      <w:marLeft w:val="0"/>
      <w:marRight w:val="0"/>
      <w:marTop w:val="0"/>
      <w:marBottom w:val="0"/>
      <w:divBdr>
        <w:top w:val="none" w:sz="0" w:space="0" w:color="auto"/>
        <w:left w:val="none" w:sz="0" w:space="0" w:color="auto"/>
        <w:bottom w:val="none" w:sz="0" w:space="0" w:color="auto"/>
        <w:right w:val="none" w:sz="0" w:space="0" w:color="auto"/>
      </w:divBdr>
    </w:div>
    <w:div w:id="1309166306">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12172880">
      <w:bodyDiv w:val="1"/>
      <w:marLeft w:val="0"/>
      <w:marRight w:val="0"/>
      <w:marTop w:val="0"/>
      <w:marBottom w:val="0"/>
      <w:divBdr>
        <w:top w:val="none" w:sz="0" w:space="0" w:color="auto"/>
        <w:left w:val="none" w:sz="0" w:space="0" w:color="auto"/>
        <w:bottom w:val="none" w:sz="0" w:space="0" w:color="auto"/>
        <w:right w:val="none" w:sz="0" w:space="0" w:color="auto"/>
      </w:divBdr>
    </w:div>
    <w:div w:id="1312752366">
      <w:bodyDiv w:val="1"/>
      <w:marLeft w:val="0"/>
      <w:marRight w:val="0"/>
      <w:marTop w:val="0"/>
      <w:marBottom w:val="0"/>
      <w:divBdr>
        <w:top w:val="none" w:sz="0" w:space="0" w:color="auto"/>
        <w:left w:val="none" w:sz="0" w:space="0" w:color="auto"/>
        <w:bottom w:val="none" w:sz="0" w:space="0" w:color="auto"/>
        <w:right w:val="none" w:sz="0" w:space="0" w:color="auto"/>
      </w:divBdr>
    </w:div>
    <w:div w:id="1313676973">
      <w:bodyDiv w:val="1"/>
      <w:marLeft w:val="0"/>
      <w:marRight w:val="0"/>
      <w:marTop w:val="0"/>
      <w:marBottom w:val="0"/>
      <w:divBdr>
        <w:top w:val="none" w:sz="0" w:space="0" w:color="auto"/>
        <w:left w:val="none" w:sz="0" w:space="0" w:color="auto"/>
        <w:bottom w:val="none" w:sz="0" w:space="0" w:color="auto"/>
        <w:right w:val="none" w:sz="0" w:space="0" w:color="auto"/>
      </w:divBdr>
    </w:div>
    <w:div w:id="1315766344">
      <w:bodyDiv w:val="1"/>
      <w:marLeft w:val="0"/>
      <w:marRight w:val="0"/>
      <w:marTop w:val="0"/>
      <w:marBottom w:val="0"/>
      <w:divBdr>
        <w:top w:val="none" w:sz="0" w:space="0" w:color="auto"/>
        <w:left w:val="none" w:sz="0" w:space="0" w:color="auto"/>
        <w:bottom w:val="none" w:sz="0" w:space="0" w:color="auto"/>
        <w:right w:val="none" w:sz="0" w:space="0" w:color="auto"/>
      </w:divBdr>
      <w:divsChild>
        <w:div w:id="1896774256">
          <w:marLeft w:val="0"/>
          <w:marRight w:val="0"/>
          <w:marTop w:val="0"/>
          <w:marBottom w:val="0"/>
          <w:divBdr>
            <w:top w:val="none" w:sz="0" w:space="0" w:color="auto"/>
            <w:left w:val="none" w:sz="0" w:space="0" w:color="auto"/>
            <w:bottom w:val="none" w:sz="0" w:space="0" w:color="auto"/>
            <w:right w:val="none" w:sz="0" w:space="0" w:color="auto"/>
          </w:divBdr>
        </w:div>
      </w:divsChild>
    </w:div>
    <w:div w:id="1318999602">
      <w:bodyDiv w:val="1"/>
      <w:marLeft w:val="0"/>
      <w:marRight w:val="0"/>
      <w:marTop w:val="0"/>
      <w:marBottom w:val="0"/>
      <w:divBdr>
        <w:top w:val="none" w:sz="0" w:space="0" w:color="auto"/>
        <w:left w:val="none" w:sz="0" w:space="0" w:color="auto"/>
        <w:bottom w:val="none" w:sz="0" w:space="0" w:color="auto"/>
        <w:right w:val="none" w:sz="0" w:space="0" w:color="auto"/>
      </w:divBdr>
    </w:div>
    <w:div w:id="1319655039">
      <w:bodyDiv w:val="1"/>
      <w:marLeft w:val="0"/>
      <w:marRight w:val="0"/>
      <w:marTop w:val="0"/>
      <w:marBottom w:val="0"/>
      <w:divBdr>
        <w:top w:val="none" w:sz="0" w:space="0" w:color="auto"/>
        <w:left w:val="none" w:sz="0" w:space="0" w:color="auto"/>
        <w:bottom w:val="none" w:sz="0" w:space="0" w:color="auto"/>
        <w:right w:val="none" w:sz="0" w:space="0" w:color="auto"/>
      </w:divBdr>
      <w:divsChild>
        <w:div w:id="1912735349">
          <w:marLeft w:val="0"/>
          <w:marRight w:val="0"/>
          <w:marTop w:val="0"/>
          <w:marBottom w:val="0"/>
          <w:divBdr>
            <w:top w:val="none" w:sz="0" w:space="0" w:color="auto"/>
            <w:left w:val="none" w:sz="0" w:space="0" w:color="auto"/>
            <w:bottom w:val="none" w:sz="0" w:space="0" w:color="auto"/>
            <w:right w:val="none" w:sz="0" w:space="0" w:color="auto"/>
          </w:divBdr>
          <w:divsChild>
            <w:div w:id="1321537880">
              <w:marLeft w:val="0"/>
              <w:marRight w:val="0"/>
              <w:marTop w:val="0"/>
              <w:marBottom w:val="0"/>
              <w:divBdr>
                <w:top w:val="none" w:sz="0" w:space="0" w:color="auto"/>
                <w:left w:val="none" w:sz="0" w:space="0" w:color="auto"/>
                <w:bottom w:val="none" w:sz="0" w:space="0" w:color="auto"/>
                <w:right w:val="none" w:sz="0" w:space="0" w:color="auto"/>
              </w:divBdr>
              <w:divsChild>
                <w:div w:id="1349992044">
                  <w:marLeft w:val="0"/>
                  <w:marRight w:val="0"/>
                  <w:marTop w:val="0"/>
                  <w:marBottom w:val="0"/>
                  <w:divBdr>
                    <w:top w:val="none" w:sz="0" w:space="0" w:color="auto"/>
                    <w:left w:val="none" w:sz="0" w:space="0" w:color="auto"/>
                    <w:bottom w:val="none" w:sz="0" w:space="0" w:color="auto"/>
                    <w:right w:val="none" w:sz="0" w:space="0" w:color="auto"/>
                  </w:divBdr>
                  <w:divsChild>
                    <w:div w:id="132338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2464954">
      <w:bodyDiv w:val="1"/>
      <w:marLeft w:val="0"/>
      <w:marRight w:val="0"/>
      <w:marTop w:val="0"/>
      <w:marBottom w:val="0"/>
      <w:divBdr>
        <w:top w:val="none" w:sz="0" w:space="0" w:color="auto"/>
        <w:left w:val="none" w:sz="0" w:space="0" w:color="auto"/>
        <w:bottom w:val="none" w:sz="0" w:space="0" w:color="auto"/>
        <w:right w:val="none" w:sz="0" w:space="0" w:color="auto"/>
      </w:divBdr>
    </w:div>
    <w:div w:id="1326276543">
      <w:bodyDiv w:val="1"/>
      <w:marLeft w:val="0"/>
      <w:marRight w:val="0"/>
      <w:marTop w:val="0"/>
      <w:marBottom w:val="0"/>
      <w:divBdr>
        <w:top w:val="none" w:sz="0" w:space="0" w:color="auto"/>
        <w:left w:val="none" w:sz="0" w:space="0" w:color="auto"/>
        <w:bottom w:val="none" w:sz="0" w:space="0" w:color="auto"/>
        <w:right w:val="none" w:sz="0" w:space="0" w:color="auto"/>
      </w:divBdr>
    </w:div>
    <w:div w:id="1329560830">
      <w:bodyDiv w:val="1"/>
      <w:marLeft w:val="0"/>
      <w:marRight w:val="0"/>
      <w:marTop w:val="0"/>
      <w:marBottom w:val="0"/>
      <w:divBdr>
        <w:top w:val="none" w:sz="0" w:space="0" w:color="auto"/>
        <w:left w:val="none" w:sz="0" w:space="0" w:color="auto"/>
        <w:bottom w:val="none" w:sz="0" w:space="0" w:color="auto"/>
        <w:right w:val="none" w:sz="0" w:space="0" w:color="auto"/>
      </w:divBdr>
      <w:divsChild>
        <w:div w:id="958146715">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 w:id="1331639299">
      <w:bodyDiv w:val="1"/>
      <w:marLeft w:val="0"/>
      <w:marRight w:val="0"/>
      <w:marTop w:val="0"/>
      <w:marBottom w:val="0"/>
      <w:divBdr>
        <w:top w:val="none" w:sz="0" w:space="0" w:color="auto"/>
        <w:left w:val="none" w:sz="0" w:space="0" w:color="auto"/>
        <w:bottom w:val="none" w:sz="0" w:space="0" w:color="auto"/>
        <w:right w:val="none" w:sz="0" w:space="0" w:color="auto"/>
      </w:divBdr>
    </w:div>
    <w:div w:id="1334718846">
      <w:bodyDiv w:val="1"/>
      <w:marLeft w:val="0"/>
      <w:marRight w:val="0"/>
      <w:marTop w:val="0"/>
      <w:marBottom w:val="0"/>
      <w:divBdr>
        <w:top w:val="none" w:sz="0" w:space="0" w:color="auto"/>
        <w:left w:val="none" w:sz="0" w:space="0" w:color="auto"/>
        <w:bottom w:val="none" w:sz="0" w:space="0" w:color="auto"/>
        <w:right w:val="none" w:sz="0" w:space="0" w:color="auto"/>
      </w:divBdr>
    </w:div>
    <w:div w:id="1334993384">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46249436">
      <w:bodyDiv w:val="1"/>
      <w:marLeft w:val="0"/>
      <w:marRight w:val="0"/>
      <w:marTop w:val="0"/>
      <w:marBottom w:val="0"/>
      <w:divBdr>
        <w:top w:val="none" w:sz="0" w:space="0" w:color="auto"/>
        <w:left w:val="none" w:sz="0" w:space="0" w:color="auto"/>
        <w:bottom w:val="none" w:sz="0" w:space="0" w:color="auto"/>
        <w:right w:val="none" w:sz="0" w:space="0" w:color="auto"/>
      </w:divBdr>
    </w:div>
    <w:div w:id="1353458059">
      <w:bodyDiv w:val="1"/>
      <w:marLeft w:val="0"/>
      <w:marRight w:val="0"/>
      <w:marTop w:val="0"/>
      <w:marBottom w:val="0"/>
      <w:divBdr>
        <w:top w:val="none" w:sz="0" w:space="0" w:color="auto"/>
        <w:left w:val="none" w:sz="0" w:space="0" w:color="auto"/>
        <w:bottom w:val="none" w:sz="0" w:space="0" w:color="auto"/>
        <w:right w:val="none" w:sz="0" w:space="0" w:color="auto"/>
      </w:divBdr>
    </w:div>
    <w:div w:id="1353845086">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58040867">
      <w:bodyDiv w:val="1"/>
      <w:marLeft w:val="0"/>
      <w:marRight w:val="0"/>
      <w:marTop w:val="0"/>
      <w:marBottom w:val="0"/>
      <w:divBdr>
        <w:top w:val="none" w:sz="0" w:space="0" w:color="auto"/>
        <w:left w:val="none" w:sz="0" w:space="0" w:color="auto"/>
        <w:bottom w:val="none" w:sz="0" w:space="0" w:color="auto"/>
        <w:right w:val="none" w:sz="0" w:space="0" w:color="auto"/>
      </w:divBdr>
    </w:div>
    <w:div w:id="1362627184">
      <w:bodyDiv w:val="1"/>
      <w:marLeft w:val="0"/>
      <w:marRight w:val="0"/>
      <w:marTop w:val="0"/>
      <w:marBottom w:val="0"/>
      <w:divBdr>
        <w:top w:val="none" w:sz="0" w:space="0" w:color="auto"/>
        <w:left w:val="none" w:sz="0" w:space="0" w:color="auto"/>
        <w:bottom w:val="none" w:sz="0" w:space="0" w:color="auto"/>
        <w:right w:val="none" w:sz="0" w:space="0" w:color="auto"/>
      </w:divBdr>
    </w:div>
    <w:div w:id="1363628083">
      <w:bodyDiv w:val="1"/>
      <w:marLeft w:val="0"/>
      <w:marRight w:val="0"/>
      <w:marTop w:val="0"/>
      <w:marBottom w:val="0"/>
      <w:divBdr>
        <w:top w:val="none" w:sz="0" w:space="0" w:color="auto"/>
        <w:left w:val="none" w:sz="0" w:space="0" w:color="auto"/>
        <w:bottom w:val="none" w:sz="0" w:space="0" w:color="auto"/>
        <w:right w:val="none" w:sz="0" w:space="0" w:color="auto"/>
      </w:divBdr>
    </w:div>
    <w:div w:id="1364280323">
      <w:bodyDiv w:val="1"/>
      <w:marLeft w:val="0"/>
      <w:marRight w:val="0"/>
      <w:marTop w:val="0"/>
      <w:marBottom w:val="0"/>
      <w:divBdr>
        <w:top w:val="none" w:sz="0" w:space="0" w:color="auto"/>
        <w:left w:val="none" w:sz="0" w:space="0" w:color="auto"/>
        <w:bottom w:val="none" w:sz="0" w:space="0" w:color="auto"/>
        <w:right w:val="none" w:sz="0" w:space="0" w:color="auto"/>
      </w:divBdr>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7364061">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69139915">
      <w:bodyDiv w:val="1"/>
      <w:marLeft w:val="0"/>
      <w:marRight w:val="0"/>
      <w:marTop w:val="0"/>
      <w:marBottom w:val="0"/>
      <w:divBdr>
        <w:top w:val="none" w:sz="0" w:space="0" w:color="auto"/>
        <w:left w:val="none" w:sz="0" w:space="0" w:color="auto"/>
        <w:bottom w:val="none" w:sz="0" w:space="0" w:color="auto"/>
        <w:right w:val="none" w:sz="0" w:space="0" w:color="auto"/>
      </w:divBdr>
    </w:div>
    <w:div w:id="1369838279">
      <w:bodyDiv w:val="1"/>
      <w:marLeft w:val="0"/>
      <w:marRight w:val="0"/>
      <w:marTop w:val="0"/>
      <w:marBottom w:val="0"/>
      <w:divBdr>
        <w:top w:val="none" w:sz="0" w:space="0" w:color="auto"/>
        <w:left w:val="none" w:sz="0" w:space="0" w:color="auto"/>
        <w:bottom w:val="none" w:sz="0" w:space="0" w:color="auto"/>
        <w:right w:val="none" w:sz="0" w:space="0" w:color="auto"/>
      </w:divBdr>
      <w:divsChild>
        <w:div w:id="569341792">
          <w:marLeft w:val="0"/>
          <w:marRight w:val="0"/>
          <w:marTop w:val="0"/>
          <w:marBottom w:val="0"/>
          <w:divBdr>
            <w:top w:val="single" w:sz="6" w:space="0" w:color="D9DCDD"/>
            <w:left w:val="single" w:sz="6" w:space="0" w:color="D9DCDD"/>
            <w:bottom w:val="single" w:sz="6" w:space="0" w:color="D9DCDD"/>
            <w:right w:val="single" w:sz="6" w:space="0" w:color="D9DCDD"/>
          </w:divBdr>
          <w:divsChild>
            <w:div w:id="1951432270">
              <w:marLeft w:val="0"/>
              <w:marRight w:val="-450"/>
              <w:marTop w:val="0"/>
              <w:marBottom w:val="0"/>
              <w:divBdr>
                <w:top w:val="none" w:sz="0" w:space="0" w:color="auto"/>
                <w:left w:val="none" w:sz="0" w:space="0" w:color="auto"/>
                <w:bottom w:val="none" w:sz="0" w:space="0" w:color="auto"/>
                <w:right w:val="none" w:sz="0" w:space="0" w:color="auto"/>
              </w:divBdr>
              <w:divsChild>
                <w:div w:id="1180007826">
                  <w:marLeft w:val="435"/>
                  <w:marRight w:val="0"/>
                  <w:marTop w:val="0"/>
                  <w:marBottom w:val="0"/>
                  <w:divBdr>
                    <w:top w:val="none" w:sz="0" w:space="0" w:color="auto"/>
                    <w:left w:val="none" w:sz="0" w:space="0" w:color="auto"/>
                    <w:bottom w:val="none" w:sz="0" w:space="0" w:color="auto"/>
                    <w:right w:val="none" w:sz="0" w:space="0" w:color="auto"/>
                  </w:divBdr>
                  <w:divsChild>
                    <w:div w:id="2051302936">
                      <w:marLeft w:val="0"/>
                      <w:marRight w:val="0"/>
                      <w:marTop w:val="0"/>
                      <w:marBottom w:val="0"/>
                      <w:divBdr>
                        <w:top w:val="none" w:sz="0" w:space="0" w:color="auto"/>
                        <w:left w:val="none" w:sz="0" w:space="0" w:color="auto"/>
                        <w:bottom w:val="none" w:sz="0" w:space="0" w:color="auto"/>
                        <w:right w:val="none" w:sz="0" w:space="0" w:color="auto"/>
                      </w:divBdr>
                      <w:divsChild>
                        <w:div w:id="482894281">
                          <w:marLeft w:val="0"/>
                          <w:marRight w:val="0"/>
                          <w:marTop w:val="0"/>
                          <w:marBottom w:val="0"/>
                          <w:divBdr>
                            <w:top w:val="none" w:sz="0" w:space="0" w:color="auto"/>
                            <w:left w:val="none" w:sz="0" w:space="0" w:color="auto"/>
                            <w:bottom w:val="none" w:sz="0" w:space="0" w:color="auto"/>
                            <w:right w:val="none" w:sz="0" w:space="0" w:color="auto"/>
                          </w:divBdr>
                          <w:divsChild>
                            <w:div w:id="1771926677">
                              <w:marLeft w:val="0"/>
                              <w:marRight w:val="0"/>
                              <w:marTop w:val="0"/>
                              <w:marBottom w:val="0"/>
                              <w:divBdr>
                                <w:top w:val="none" w:sz="0" w:space="0" w:color="auto"/>
                                <w:left w:val="none" w:sz="0" w:space="0" w:color="auto"/>
                                <w:bottom w:val="none" w:sz="0" w:space="0" w:color="auto"/>
                                <w:right w:val="none" w:sz="0" w:space="0" w:color="auto"/>
                              </w:divBdr>
                              <w:divsChild>
                                <w:div w:id="504712143">
                                  <w:marLeft w:val="0"/>
                                  <w:marRight w:val="0"/>
                                  <w:marTop w:val="0"/>
                                  <w:marBottom w:val="0"/>
                                  <w:divBdr>
                                    <w:top w:val="none" w:sz="0" w:space="0" w:color="auto"/>
                                    <w:left w:val="none" w:sz="0" w:space="0" w:color="auto"/>
                                    <w:bottom w:val="none" w:sz="0" w:space="0" w:color="auto"/>
                                    <w:right w:val="none" w:sz="0" w:space="0" w:color="auto"/>
                                  </w:divBdr>
                                  <w:divsChild>
                                    <w:div w:id="1256087124">
                                      <w:marLeft w:val="0"/>
                                      <w:marRight w:val="0"/>
                                      <w:marTop w:val="0"/>
                                      <w:marBottom w:val="0"/>
                                      <w:divBdr>
                                        <w:top w:val="none" w:sz="0" w:space="0" w:color="auto"/>
                                        <w:left w:val="none" w:sz="0" w:space="0" w:color="auto"/>
                                        <w:bottom w:val="none" w:sz="0" w:space="0" w:color="auto"/>
                                        <w:right w:val="none" w:sz="0" w:space="0" w:color="auto"/>
                                      </w:divBdr>
                                    </w:div>
                                    <w:div w:id="1854608860">
                                      <w:marLeft w:val="0"/>
                                      <w:marRight w:val="0"/>
                                      <w:marTop w:val="0"/>
                                      <w:marBottom w:val="0"/>
                                      <w:divBdr>
                                        <w:top w:val="none" w:sz="0" w:space="0" w:color="auto"/>
                                        <w:left w:val="none" w:sz="0" w:space="0" w:color="auto"/>
                                        <w:bottom w:val="none" w:sz="0" w:space="0" w:color="auto"/>
                                        <w:right w:val="none" w:sz="0" w:space="0" w:color="auto"/>
                                      </w:divBdr>
                                    </w:div>
                                    <w:div w:id="395594585">
                                      <w:marLeft w:val="0"/>
                                      <w:marRight w:val="0"/>
                                      <w:marTop w:val="0"/>
                                      <w:marBottom w:val="0"/>
                                      <w:divBdr>
                                        <w:top w:val="none" w:sz="0" w:space="0" w:color="auto"/>
                                        <w:left w:val="none" w:sz="0" w:space="0" w:color="auto"/>
                                        <w:bottom w:val="none" w:sz="0" w:space="0" w:color="auto"/>
                                        <w:right w:val="none" w:sz="0" w:space="0" w:color="auto"/>
                                      </w:divBdr>
                                    </w:div>
                                    <w:div w:id="711467073">
                                      <w:marLeft w:val="0"/>
                                      <w:marRight w:val="0"/>
                                      <w:marTop w:val="0"/>
                                      <w:marBottom w:val="0"/>
                                      <w:divBdr>
                                        <w:top w:val="none" w:sz="0" w:space="0" w:color="auto"/>
                                        <w:left w:val="none" w:sz="0" w:space="0" w:color="auto"/>
                                        <w:bottom w:val="none" w:sz="0" w:space="0" w:color="auto"/>
                                        <w:right w:val="none" w:sz="0" w:space="0" w:color="auto"/>
                                      </w:divBdr>
                                    </w:div>
                                    <w:div w:id="1922788088">
                                      <w:marLeft w:val="0"/>
                                      <w:marRight w:val="0"/>
                                      <w:marTop w:val="0"/>
                                      <w:marBottom w:val="0"/>
                                      <w:divBdr>
                                        <w:top w:val="none" w:sz="0" w:space="0" w:color="auto"/>
                                        <w:left w:val="none" w:sz="0" w:space="0" w:color="auto"/>
                                        <w:bottom w:val="none" w:sz="0" w:space="0" w:color="auto"/>
                                        <w:right w:val="none" w:sz="0" w:space="0" w:color="auto"/>
                                      </w:divBdr>
                                    </w:div>
                                    <w:div w:id="1141843479">
                                      <w:marLeft w:val="0"/>
                                      <w:marRight w:val="0"/>
                                      <w:marTop w:val="0"/>
                                      <w:marBottom w:val="0"/>
                                      <w:divBdr>
                                        <w:top w:val="none" w:sz="0" w:space="0" w:color="auto"/>
                                        <w:left w:val="none" w:sz="0" w:space="0" w:color="auto"/>
                                        <w:bottom w:val="none" w:sz="0" w:space="0" w:color="auto"/>
                                        <w:right w:val="none" w:sz="0" w:space="0" w:color="auto"/>
                                      </w:divBdr>
                                    </w:div>
                                    <w:div w:id="1590196727">
                                      <w:marLeft w:val="0"/>
                                      <w:marRight w:val="0"/>
                                      <w:marTop w:val="0"/>
                                      <w:marBottom w:val="0"/>
                                      <w:divBdr>
                                        <w:top w:val="none" w:sz="0" w:space="0" w:color="auto"/>
                                        <w:left w:val="none" w:sz="0" w:space="0" w:color="auto"/>
                                        <w:bottom w:val="none" w:sz="0" w:space="0" w:color="auto"/>
                                        <w:right w:val="none" w:sz="0" w:space="0" w:color="auto"/>
                                      </w:divBdr>
                                    </w:div>
                                    <w:div w:id="709501698">
                                      <w:marLeft w:val="0"/>
                                      <w:marRight w:val="0"/>
                                      <w:marTop w:val="0"/>
                                      <w:marBottom w:val="0"/>
                                      <w:divBdr>
                                        <w:top w:val="none" w:sz="0" w:space="0" w:color="auto"/>
                                        <w:left w:val="none" w:sz="0" w:space="0" w:color="auto"/>
                                        <w:bottom w:val="none" w:sz="0" w:space="0" w:color="auto"/>
                                        <w:right w:val="none" w:sz="0" w:space="0" w:color="auto"/>
                                      </w:divBdr>
                                    </w:div>
                                    <w:div w:id="635372416">
                                      <w:marLeft w:val="0"/>
                                      <w:marRight w:val="0"/>
                                      <w:marTop w:val="0"/>
                                      <w:marBottom w:val="0"/>
                                      <w:divBdr>
                                        <w:top w:val="none" w:sz="0" w:space="0" w:color="auto"/>
                                        <w:left w:val="none" w:sz="0" w:space="0" w:color="auto"/>
                                        <w:bottom w:val="none" w:sz="0" w:space="0" w:color="auto"/>
                                        <w:right w:val="none" w:sz="0" w:space="0" w:color="auto"/>
                                      </w:divBdr>
                                    </w:div>
                                    <w:div w:id="1150559534">
                                      <w:marLeft w:val="0"/>
                                      <w:marRight w:val="0"/>
                                      <w:marTop w:val="0"/>
                                      <w:marBottom w:val="0"/>
                                      <w:divBdr>
                                        <w:top w:val="none" w:sz="0" w:space="0" w:color="auto"/>
                                        <w:left w:val="none" w:sz="0" w:space="0" w:color="auto"/>
                                        <w:bottom w:val="none" w:sz="0" w:space="0" w:color="auto"/>
                                        <w:right w:val="none" w:sz="0" w:space="0" w:color="auto"/>
                                      </w:divBdr>
                                    </w:div>
                                    <w:div w:id="1907450514">
                                      <w:marLeft w:val="0"/>
                                      <w:marRight w:val="0"/>
                                      <w:marTop w:val="0"/>
                                      <w:marBottom w:val="0"/>
                                      <w:divBdr>
                                        <w:top w:val="none" w:sz="0" w:space="0" w:color="auto"/>
                                        <w:left w:val="none" w:sz="0" w:space="0" w:color="auto"/>
                                        <w:bottom w:val="none" w:sz="0" w:space="0" w:color="auto"/>
                                        <w:right w:val="none" w:sz="0" w:space="0" w:color="auto"/>
                                      </w:divBdr>
                                    </w:div>
                                    <w:div w:id="757750505">
                                      <w:marLeft w:val="0"/>
                                      <w:marRight w:val="0"/>
                                      <w:marTop w:val="0"/>
                                      <w:marBottom w:val="0"/>
                                      <w:divBdr>
                                        <w:top w:val="none" w:sz="0" w:space="0" w:color="auto"/>
                                        <w:left w:val="none" w:sz="0" w:space="0" w:color="auto"/>
                                        <w:bottom w:val="none" w:sz="0" w:space="0" w:color="auto"/>
                                        <w:right w:val="none" w:sz="0" w:space="0" w:color="auto"/>
                                      </w:divBdr>
                                    </w:div>
                                    <w:div w:id="1363434846">
                                      <w:marLeft w:val="0"/>
                                      <w:marRight w:val="0"/>
                                      <w:marTop w:val="0"/>
                                      <w:marBottom w:val="0"/>
                                      <w:divBdr>
                                        <w:top w:val="none" w:sz="0" w:space="0" w:color="auto"/>
                                        <w:left w:val="none" w:sz="0" w:space="0" w:color="auto"/>
                                        <w:bottom w:val="none" w:sz="0" w:space="0" w:color="auto"/>
                                        <w:right w:val="none" w:sz="0" w:space="0" w:color="auto"/>
                                      </w:divBdr>
                                    </w:div>
                                    <w:div w:id="211459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2997206">
      <w:bodyDiv w:val="1"/>
      <w:marLeft w:val="0"/>
      <w:marRight w:val="0"/>
      <w:marTop w:val="0"/>
      <w:marBottom w:val="0"/>
      <w:divBdr>
        <w:top w:val="none" w:sz="0" w:space="0" w:color="auto"/>
        <w:left w:val="none" w:sz="0" w:space="0" w:color="auto"/>
        <w:bottom w:val="none" w:sz="0" w:space="0" w:color="auto"/>
        <w:right w:val="none" w:sz="0" w:space="0" w:color="auto"/>
      </w:divBdr>
    </w:div>
    <w:div w:id="1375278427">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76924638">
      <w:bodyDiv w:val="1"/>
      <w:marLeft w:val="0"/>
      <w:marRight w:val="0"/>
      <w:marTop w:val="0"/>
      <w:marBottom w:val="0"/>
      <w:divBdr>
        <w:top w:val="none" w:sz="0" w:space="0" w:color="auto"/>
        <w:left w:val="none" w:sz="0" w:space="0" w:color="auto"/>
        <w:bottom w:val="none" w:sz="0" w:space="0" w:color="auto"/>
        <w:right w:val="none" w:sz="0" w:space="0" w:color="auto"/>
      </w:divBdr>
    </w:div>
    <w:div w:id="1377008091">
      <w:bodyDiv w:val="1"/>
      <w:marLeft w:val="0"/>
      <w:marRight w:val="0"/>
      <w:marTop w:val="0"/>
      <w:marBottom w:val="0"/>
      <w:divBdr>
        <w:top w:val="none" w:sz="0" w:space="0" w:color="auto"/>
        <w:left w:val="none" w:sz="0" w:space="0" w:color="auto"/>
        <w:bottom w:val="none" w:sz="0" w:space="0" w:color="auto"/>
        <w:right w:val="none" w:sz="0" w:space="0" w:color="auto"/>
      </w:divBdr>
    </w:div>
    <w:div w:id="1377700946">
      <w:bodyDiv w:val="1"/>
      <w:marLeft w:val="0"/>
      <w:marRight w:val="0"/>
      <w:marTop w:val="0"/>
      <w:marBottom w:val="0"/>
      <w:divBdr>
        <w:top w:val="none" w:sz="0" w:space="0" w:color="auto"/>
        <w:left w:val="none" w:sz="0" w:space="0" w:color="auto"/>
        <w:bottom w:val="none" w:sz="0" w:space="0" w:color="auto"/>
        <w:right w:val="none" w:sz="0" w:space="0" w:color="auto"/>
      </w:divBdr>
    </w:div>
    <w:div w:id="1377777162">
      <w:bodyDiv w:val="1"/>
      <w:marLeft w:val="0"/>
      <w:marRight w:val="0"/>
      <w:marTop w:val="0"/>
      <w:marBottom w:val="0"/>
      <w:divBdr>
        <w:top w:val="none" w:sz="0" w:space="0" w:color="auto"/>
        <w:left w:val="none" w:sz="0" w:space="0" w:color="auto"/>
        <w:bottom w:val="none" w:sz="0" w:space="0" w:color="auto"/>
        <w:right w:val="none" w:sz="0" w:space="0" w:color="auto"/>
      </w:divBdr>
      <w:divsChild>
        <w:div w:id="2064790197">
          <w:marLeft w:val="0"/>
          <w:marRight w:val="0"/>
          <w:marTop w:val="0"/>
          <w:marBottom w:val="0"/>
          <w:divBdr>
            <w:top w:val="none" w:sz="0" w:space="0" w:color="auto"/>
            <w:left w:val="none" w:sz="0" w:space="0" w:color="auto"/>
            <w:bottom w:val="none" w:sz="0" w:space="0" w:color="auto"/>
            <w:right w:val="none" w:sz="0" w:space="0" w:color="auto"/>
          </w:divBdr>
          <w:divsChild>
            <w:div w:id="300574633">
              <w:marLeft w:val="0"/>
              <w:marRight w:val="0"/>
              <w:marTop w:val="0"/>
              <w:marBottom w:val="0"/>
              <w:divBdr>
                <w:top w:val="none" w:sz="0" w:space="0" w:color="auto"/>
                <w:left w:val="none" w:sz="0" w:space="0" w:color="auto"/>
                <w:bottom w:val="none" w:sz="0" w:space="0" w:color="auto"/>
                <w:right w:val="none" w:sz="0" w:space="0" w:color="auto"/>
              </w:divBdr>
            </w:div>
            <w:div w:id="1924753328">
              <w:marLeft w:val="0"/>
              <w:marRight w:val="0"/>
              <w:marTop w:val="0"/>
              <w:marBottom w:val="0"/>
              <w:divBdr>
                <w:top w:val="none" w:sz="0" w:space="0" w:color="auto"/>
                <w:left w:val="none" w:sz="0" w:space="0" w:color="auto"/>
                <w:bottom w:val="none" w:sz="0" w:space="0" w:color="auto"/>
                <w:right w:val="none" w:sz="0" w:space="0" w:color="auto"/>
              </w:divBdr>
            </w:div>
            <w:div w:id="1925452923">
              <w:marLeft w:val="0"/>
              <w:marRight w:val="0"/>
              <w:marTop w:val="0"/>
              <w:marBottom w:val="0"/>
              <w:divBdr>
                <w:top w:val="none" w:sz="0" w:space="0" w:color="auto"/>
                <w:left w:val="none" w:sz="0" w:space="0" w:color="auto"/>
                <w:bottom w:val="none" w:sz="0" w:space="0" w:color="auto"/>
                <w:right w:val="none" w:sz="0" w:space="0" w:color="auto"/>
              </w:divBdr>
            </w:div>
            <w:div w:id="1119102292">
              <w:marLeft w:val="0"/>
              <w:marRight w:val="0"/>
              <w:marTop w:val="0"/>
              <w:marBottom w:val="0"/>
              <w:divBdr>
                <w:top w:val="none" w:sz="0" w:space="0" w:color="auto"/>
                <w:left w:val="none" w:sz="0" w:space="0" w:color="auto"/>
                <w:bottom w:val="none" w:sz="0" w:space="0" w:color="auto"/>
                <w:right w:val="none" w:sz="0" w:space="0" w:color="auto"/>
              </w:divBdr>
            </w:div>
            <w:div w:id="12558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4140">
      <w:bodyDiv w:val="1"/>
      <w:marLeft w:val="0"/>
      <w:marRight w:val="0"/>
      <w:marTop w:val="0"/>
      <w:marBottom w:val="0"/>
      <w:divBdr>
        <w:top w:val="none" w:sz="0" w:space="0" w:color="auto"/>
        <w:left w:val="none" w:sz="0" w:space="0" w:color="auto"/>
        <w:bottom w:val="none" w:sz="0" w:space="0" w:color="auto"/>
        <w:right w:val="none" w:sz="0" w:space="0" w:color="auto"/>
      </w:divBdr>
    </w:div>
    <w:div w:id="1380931369">
      <w:bodyDiv w:val="1"/>
      <w:marLeft w:val="0"/>
      <w:marRight w:val="0"/>
      <w:marTop w:val="0"/>
      <w:marBottom w:val="0"/>
      <w:divBdr>
        <w:top w:val="none" w:sz="0" w:space="0" w:color="auto"/>
        <w:left w:val="none" w:sz="0" w:space="0" w:color="auto"/>
        <w:bottom w:val="none" w:sz="0" w:space="0" w:color="auto"/>
        <w:right w:val="none" w:sz="0" w:space="0" w:color="auto"/>
      </w:divBdr>
      <w:divsChild>
        <w:div w:id="830875289">
          <w:marLeft w:val="0"/>
          <w:marRight w:val="0"/>
          <w:marTop w:val="0"/>
          <w:marBottom w:val="0"/>
          <w:divBdr>
            <w:top w:val="none" w:sz="0" w:space="0" w:color="auto"/>
            <w:left w:val="none" w:sz="0" w:space="0" w:color="auto"/>
            <w:bottom w:val="none" w:sz="0" w:space="0" w:color="auto"/>
            <w:right w:val="none" w:sz="0" w:space="0" w:color="auto"/>
          </w:divBdr>
        </w:div>
      </w:divsChild>
    </w:div>
    <w:div w:id="1381520019">
      <w:bodyDiv w:val="1"/>
      <w:marLeft w:val="0"/>
      <w:marRight w:val="0"/>
      <w:marTop w:val="0"/>
      <w:marBottom w:val="0"/>
      <w:divBdr>
        <w:top w:val="none" w:sz="0" w:space="0" w:color="auto"/>
        <w:left w:val="none" w:sz="0" w:space="0" w:color="auto"/>
        <w:bottom w:val="none" w:sz="0" w:space="0" w:color="auto"/>
        <w:right w:val="none" w:sz="0" w:space="0" w:color="auto"/>
      </w:divBdr>
    </w:div>
    <w:div w:id="1382094635">
      <w:bodyDiv w:val="1"/>
      <w:marLeft w:val="0"/>
      <w:marRight w:val="0"/>
      <w:marTop w:val="0"/>
      <w:marBottom w:val="0"/>
      <w:divBdr>
        <w:top w:val="none" w:sz="0" w:space="0" w:color="auto"/>
        <w:left w:val="none" w:sz="0" w:space="0" w:color="auto"/>
        <w:bottom w:val="none" w:sz="0" w:space="0" w:color="auto"/>
        <w:right w:val="none" w:sz="0" w:space="0" w:color="auto"/>
      </w:divBdr>
    </w:div>
    <w:div w:id="1382556438">
      <w:bodyDiv w:val="1"/>
      <w:marLeft w:val="0"/>
      <w:marRight w:val="0"/>
      <w:marTop w:val="0"/>
      <w:marBottom w:val="0"/>
      <w:divBdr>
        <w:top w:val="none" w:sz="0" w:space="0" w:color="auto"/>
        <w:left w:val="none" w:sz="0" w:space="0" w:color="auto"/>
        <w:bottom w:val="none" w:sz="0" w:space="0" w:color="auto"/>
        <w:right w:val="none" w:sz="0" w:space="0" w:color="auto"/>
      </w:divBdr>
    </w:div>
    <w:div w:id="1384331600">
      <w:bodyDiv w:val="1"/>
      <w:marLeft w:val="0"/>
      <w:marRight w:val="0"/>
      <w:marTop w:val="0"/>
      <w:marBottom w:val="0"/>
      <w:divBdr>
        <w:top w:val="none" w:sz="0" w:space="0" w:color="auto"/>
        <w:left w:val="none" w:sz="0" w:space="0" w:color="auto"/>
        <w:bottom w:val="none" w:sz="0" w:space="0" w:color="auto"/>
        <w:right w:val="none" w:sz="0" w:space="0" w:color="auto"/>
      </w:divBdr>
    </w:div>
    <w:div w:id="1389839183">
      <w:bodyDiv w:val="1"/>
      <w:marLeft w:val="0"/>
      <w:marRight w:val="0"/>
      <w:marTop w:val="0"/>
      <w:marBottom w:val="0"/>
      <w:divBdr>
        <w:top w:val="none" w:sz="0" w:space="0" w:color="auto"/>
        <w:left w:val="none" w:sz="0" w:space="0" w:color="auto"/>
        <w:bottom w:val="none" w:sz="0" w:space="0" w:color="auto"/>
        <w:right w:val="none" w:sz="0" w:space="0" w:color="auto"/>
      </w:divBdr>
    </w:div>
    <w:div w:id="1391223470">
      <w:bodyDiv w:val="1"/>
      <w:marLeft w:val="0"/>
      <w:marRight w:val="0"/>
      <w:marTop w:val="0"/>
      <w:marBottom w:val="0"/>
      <w:divBdr>
        <w:top w:val="none" w:sz="0" w:space="0" w:color="auto"/>
        <w:left w:val="none" w:sz="0" w:space="0" w:color="auto"/>
        <w:bottom w:val="none" w:sz="0" w:space="0" w:color="auto"/>
        <w:right w:val="none" w:sz="0" w:space="0" w:color="auto"/>
      </w:divBdr>
    </w:div>
    <w:div w:id="1392190970">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4163334">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395737706">
      <w:bodyDiv w:val="1"/>
      <w:marLeft w:val="0"/>
      <w:marRight w:val="0"/>
      <w:marTop w:val="0"/>
      <w:marBottom w:val="0"/>
      <w:divBdr>
        <w:top w:val="none" w:sz="0" w:space="0" w:color="auto"/>
        <w:left w:val="none" w:sz="0" w:space="0" w:color="auto"/>
        <w:bottom w:val="none" w:sz="0" w:space="0" w:color="auto"/>
        <w:right w:val="none" w:sz="0" w:space="0" w:color="auto"/>
      </w:divBdr>
    </w:div>
    <w:div w:id="1396077802">
      <w:bodyDiv w:val="1"/>
      <w:marLeft w:val="0"/>
      <w:marRight w:val="0"/>
      <w:marTop w:val="0"/>
      <w:marBottom w:val="0"/>
      <w:divBdr>
        <w:top w:val="none" w:sz="0" w:space="0" w:color="auto"/>
        <w:left w:val="none" w:sz="0" w:space="0" w:color="auto"/>
        <w:bottom w:val="none" w:sz="0" w:space="0" w:color="auto"/>
        <w:right w:val="none" w:sz="0" w:space="0" w:color="auto"/>
      </w:divBdr>
      <w:divsChild>
        <w:div w:id="161967871">
          <w:marLeft w:val="0"/>
          <w:marRight w:val="0"/>
          <w:marTop w:val="0"/>
          <w:marBottom w:val="0"/>
          <w:divBdr>
            <w:top w:val="none" w:sz="0" w:space="0" w:color="auto"/>
            <w:left w:val="none" w:sz="0" w:space="0" w:color="auto"/>
            <w:bottom w:val="none" w:sz="0" w:space="0" w:color="auto"/>
            <w:right w:val="none" w:sz="0" w:space="0" w:color="auto"/>
          </w:divBdr>
        </w:div>
      </w:divsChild>
    </w:div>
    <w:div w:id="1397127464">
      <w:bodyDiv w:val="1"/>
      <w:marLeft w:val="0"/>
      <w:marRight w:val="0"/>
      <w:marTop w:val="0"/>
      <w:marBottom w:val="0"/>
      <w:divBdr>
        <w:top w:val="none" w:sz="0" w:space="0" w:color="auto"/>
        <w:left w:val="none" w:sz="0" w:space="0" w:color="auto"/>
        <w:bottom w:val="none" w:sz="0" w:space="0" w:color="auto"/>
        <w:right w:val="none" w:sz="0" w:space="0" w:color="auto"/>
      </w:divBdr>
    </w:div>
    <w:div w:id="1406949923">
      <w:bodyDiv w:val="1"/>
      <w:marLeft w:val="0"/>
      <w:marRight w:val="0"/>
      <w:marTop w:val="0"/>
      <w:marBottom w:val="0"/>
      <w:divBdr>
        <w:top w:val="none" w:sz="0" w:space="0" w:color="auto"/>
        <w:left w:val="none" w:sz="0" w:space="0" w:color="auto"/>
        <w:bottom w:val="none" w:sz="0" w:space="0" w:color="auto"/>
        <w:right w:val="none" w:sz="0" w:space="0" w:color="auto"/>
      </w:divBdr>
    </w:div>
    <w:div w:id="1406957771">
      <w:bodyDiv w:val="1"/>
      <w:marLeft w:val="0"/>
      <w:marRight w:val="0"/>
      <w:marTop w:val="0"/>
      <w:marBottom w:val="0"/>
      <w:divBdr>
        <w:top w:val="none" w:sz="0" w:space="0" w:color="auto"/>
        <w:left w:val="none" w:sz="0" w:space="0" w:color="auto"/>
        <w:bottom w:val="none" w:sz="0" w:space="0" w:color="auto"/>
        <w:right w:val="none" w:sz="0" w:space="0" w:color="auto"/>
      </w:divBdr>
    </w:div>
    <w:div w:id="1407726684">
      <w:bodyDiv w:val="1"/>
      <w:marLeft w:val="0"/>
      <w:marRight w:val="0"/>
      <w:marTop w:val="0"/>
      <w:marBottom w:val="0"/>
      <w:divBdr>
        <w:top w:val="none" w:sz="0" w:space="0" w:color="auto"/>
        <w:left w:val="none" w:sz="0" w:space="0" w:color="auto"/>
        <w:bottom w:val="none" w:sz="0" w:space="0" w:color="auto"/>
        <w:right w:val="none" w:sz="0" w:space="0" w:color="auto"/>
      </w:divBdr>
      <w:divsChild>
        <w:div w:id="1825118352">
          <w:marLeft w:val="0"/>
          <w:marRight w:val="0"/>
          <w:marTop w:val="300"/>
          <w:marBottom w:val="0"/>
          <w:divBdr>
            <w:top w:val="single" w:sz="6" w:space="6" w:color="D1D1E8"/>
            <w:left w:val="single" w:sz="6" w:space="11" w:color="D1D1E8"/>
            <w:bottom w:val="none" w:sz="0" w:space="0" w:color="auto"/>
            <w:right w:val="single" w:sz="6" w:space="6" w:color="D1D1E8"/>
          </w:divBdr>
        </w:div>
      </w:divsChild>
    </w:div>
    <w:div w:id="1409041144">
      <w:bodyDiv w:val="1"/>
      <w:marLeft w:val="0"/>
      <w:marRight w:val="0"/>
      <w:marTop w:val="0"/>
      <w:marBottom w:val="0"/>
      <w:divBdr>
        <w:top w:val="none" w:sz="0" w:space="0" w:color="auto"/>
        <w:left w:val="none" w:sz="0" w:space="0" w:color="auto"/>
        <w:bottom w:val="none" w:sz="0" w:space="0" w:color="auto"/>
        <w:right w:val="none" w:sz="0" w:space="0" w:color="auto"/>
      </w:divBdr>
      <w:divsChild>
        <w:div w:id="1017191784">
          <w:marLeft w:val="-960"/>
          <w:marRight w:val="0"/>
          <w:marTop w:val="0"/>
          <w:marBottom w:val="0"/>
          <w:divBdr>
            <w:top w:val="none" w:sz="0" w:space="0" w:color="auto"/>
            <w:left w:val="none" w:sz="0" w:space="0" w:color="auto"/>
            <w:bottom w:val="none" w:sz="0" w:space="0" w:color="auto"/>
            <w:right w:val="none" w:sz="0" w:space="0" w:color="auto"/>
          </w:divBdr>
        </w:div>
        <w:div w:id="1083573013">
          <w:marLeft w:val="-960"/>
          <w:marRight w:val="0"/>
          <w:marTop w:val="0"/>
          <w:marBottom w:val="0"/>
          <w:divBdr>
            <w:top w:val="none" w:sz="0" w:space="0" w:color="auto"/>
            <w:left w:val="none" w:sz="0" w:space="0" w:color="auto"/>
            <w:bottom w:val="none" w:sz="0" w:space="0" w:color="auto"/>
            <w:right w:val="none" w:sz="0" w:space="0" w:color="auto"/>
          </w:divBdr>
        </w:div>
        <w:div w:id="1434395436">
          <w:marLeft w:val="-960"/>
          <w:marRight w:val="0"/>
          <w:marTop w:val="0"/>
          <w:marBottom w:val="0"/>
          <w:divBdr>
            <w:top w:val="none" w:sz="0" w:space="0" w:color="auto"/>
            <w:left w:val="none" w:sz="0" w:space="0" w:color="auto"/>
            <w:bottom w:val="none" w:sz="0" w:space="0" w:color="auto"/>
            <w:right w:val="none" w:sz="0" w:space="0" w:color="auto"/>
          </w:divBdr>
        </w:div>
      </w:divsChild>
    </w:div>
    <w:div w:id="1416783937">
      <w:bodyDiv w:val="1"/>
      <w:marLeft w:val="0"/>
      <w:marRight w:val="0"/>
      <w:marTop w:val="0"/>
      <w:marBottom w:val="0"/>
      <w:divBdr>
        <w:top w:val="none" w:sz="0" w:space="0" w:color="auto"/>
        <w:left w:val="none" w:sz="0" w:space="0" w:color="auto"/>
        <w:bottom w:val="none" w:sz="0" w:space="0" w:color="auto"/>
        <w:right w:val="none" w:sz="0" w:space="0" w:color="auto"/>
      </w:divBdr>
    </w:div>
    <w:div w:id="1420254018">
      <w:bodyDiv w:val="1"/>
      <w:marLeft w:val="0"/>
      <w:marRight w:val="0"/>
      <w:marTop w:val="0"/>
      <w:marBottom w:val="0"/>
      <w:divBdr>
        <w:top w:val="none" w:sz="0" w:space="0" w:color="auto"/>
        <w:left w:val="none" w:sz="0" w:space="0" w:color="auto"/>
        <w:bottom w:val="none" w:sz="0" w:space="0" w:color="auto"/>
        <w:right w:val="none" w:sz="0" w:space="0" w:color="auto"/>
      </w:divBdr>
    </w:div>
    <w:div w:id="1422068169">
      <w:bodyDiv w:val="1"/>
      <w:marLeft w:val="0"/>
      <w:marRight w:val="0"/>
      <w:marTop w:val="0"/>
      <w:marBottom w:val="0"/>
      <w:divBdr>
        <w:top w:val="none" w:sz="0" w:space="0" w:color="auto"/>
        <w:left w:val="none" w:sz="0" w:space="0" w:color="auto"/>
        <w:bottom w:val="none" w:sz="0" w:space="0" w:color="auto"/>
        <w:right w:val="none" w:sz="0" w:space="0" w:color="auto"/>
      </w:divBdr>
    </w:div>
    <w:div w:id="1425953361">
      <w:bodyDiv w:val="1"/>
      <w:marLeft w:val="0"/>
      <w:marRight w:val="0"/>
      <w:marTop w:val="0"/>
      <w:marBottom w:val="0"/>
      <w:divBdr>
        <w:top w:val="none" w:sz="0" w:space="0" w:color="auto"/>
        <w:left w:val="none" w:sz="0" w:space="0" w:color="auto"/>
        <w:bottom w:val="none" w:sz="0" w:space="0" w:color="auto"/>
        <w:right w:val="none" w:sz="0" w:space="0" w:color="auto"/>
      </w:divBdr>
    </w:div>
    <w:div w:id="1426918062">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29037570">
      <w:bodyDiv w:val="1"/>
      <w:marLeft w:val="0"/>
      <w:marRight w:val="0"/>
      <w:marTop w:val="0"/>
      <w:marBottom w:val="0"/>
      <w:divBdr>
        <w:top w:val="none" w:sz="0" w:space="0" w:color="auto"/>
        <w:left w:val="none" w:sz="0" w:space="0" w:color="auto"/>
        <w:bottom w:val="none" w:sz="0" w:space="0" w:color="auto"/>
        <w:right w:val="none" w:sz="0" w:space="0" w:color="auto"/>
      </w:divBdr>
    </w:div>
    <w:div w:id="1430465649">
      <w:bodyDiv w:val="1"/>
      <w:marLeft w:val="0"/>
      <w:marRight w:val="0"/>
      <w:marTop w:val="0"/>
      <w:marBottom w:val="0"/>
      <w:divBdr>
        <w:top w:val="none" w:sz="0" w:space="0" w:color="auto"/>
        <w:left w:val="none" w:sz="0" w:space="0" w:color="auto"/>
        <w:bottom w:val="none" w:sz="0" w:space="0" w:color="auto"/>
        <w:right w:val="none" w:sz="0" w:space="0" w:color="auto"/>
      </w:divBdr>
    </w:div>
    <w:div w:id="1431468149">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2048551">
      <w:bodyDiv w:val="1"/>
      <w:marLeft w:val="0"/>
      <w:marRight w:val="0"/>
      <w:marTop w:val="0"/>
      <w:marBottom w:val="0"/>
      <w:divBdr>
        <w:top w:val="none" w:sz="0" w:space="0" w:color="auto"/>
        <w:left w:val="none" w:sz="0" w:space="0" w:color="auto"/>
        <w:bottom w:val="none" w:sz="0" w:space="0" w:color="auto"/>
        <w:right w:val="none" w:sz="0" w:space="0" w:color="auto"/>
      </w:divBdr>
      <w:divsChild>
        <w:div w:id="792284965">
          <w:marLeft w:val="0"/>
          <w:marRight w:val="0"/>
          <w:marTop w:val="0"/>
          <w:marBottom w:val="0"/>
          <w:divBdr>
            <w:top w:val="none" w:sz="0" w:space="0" w:color="auto"/>
            <w:left w:val="none" w:sz="0" w:space="0" w:color="auto"/>
            <w:bottom w:val="none" w:sz="0" w:space="0" w:color="auto"/>
            <w:right w:val="none" w:sz="0" w:space="0" w:color="auto"/>
          </w:divBdr>
          <w:divsChild>
            <w:div w:id="947128308">
              <w:marLeft w:val="0"/>
              <w:marRight w:val="0"/>
              <w:marTop w:val="0"/>
              <w:marBottom w:val="0"/>
              <w:divBdr>
                <w:top w:val="none" w:sz="0" w:space="0" w:color="auto"/>
                <w:left w:val="none" w:sz="0" w:space="0" w:color="auto"/>
                <w:bottom w:val="none" w:sz="0" w:space="0" w:color="auto"/>
                <w:right w:val="none" w:sz="0" w:space="0" w:color="auto"/>
              </w:divBdr>
            </w:div>
            <w:div w:id="888151268">
              <w:marLeft w:val="0"/>
              <w:marRight w:val="0"/>
              <w:marTop w:val="0"/>
              <w:marBottom w:val="0"/>
              <w:divBdr>
                <w:top w:val="none" w:sz="0" w:space="0" w:color="auto"/>
                <w:left w:val="none" w:sz="0" w:space="0" w:color="auto"/>
                <w:bottom w:val="none" w:sz="0" w:space="0" w:color="auto"/>
                <w:right w:val="none" w:sz="0" w:space="0" w:color="auto"/>
              </w:divBdr>
            </w:div>
            <w:div w:id="1650398838">
              <w:marLeft w:val="0"/>
              <w:marRight w:val="0"/>
              <w:marTop w:val="0"/>
              <w:marBottom w:val="0"/>
              <w:divBdr>
                <w:top w:val="none" w:sz="0" w:space="0" w:color="auto"/>
                <w:left w:val="none" w:sz="0" w:space="0" w:color="auto"/>
                <w:bottom w:val="none" w:sz="0" w:space="0" w:color="auto"/>
                <w:right w:val="none" w:sz="0" w:space="0" w:color="auto"/>
              </w:divBdr>
            </w:div>
            <w:div w:id="984042004">
              <w:marLeft w:val="0"/>
              <w:marRight w:val="0"/>
              <w:marTop w:val="0"/>
              <w:marBottom w:val="0"/>
              <w:divBdr>
                <w:top w:val="none" w:sz="0" w:space="0" w:color="auto"/>
                <w:left w:val="none" w:sz="0" w:space="0" w:color="auto"/>
                <w:bottom w:val="none" w:sz="0" w:space="0" w:color="auto"/>
                <w:right w:val="none" w:sz="0" w:space="0" w:color="auto"/>
              </w:divBdr>
            </w:div>
            <w:div w:id="155072111">
              <w:marLeft w:val="0"/>
              <w:marRight w:val="0"/>
              <w:marTop w:val="0"/>
              <w:marBottom w:val="0"/>
              <w:divBdr>
                <w:top w:val="none" w:sz="0" w:space="0" w:color="auto"/>
                <w:left w:val="none" w:sz="0" w:space="0" w:color="auto"/>
                <w:bottom w:val="none" w:sz="0" w:space="0" w:color="auto"/>
                <w:right w:val="none" w:sz="0" w:space="0" w:color="auto"/>
              </w:divBdr>
            </w:div>
            <w:div w:id="1379016158">
              <w:marLeft w:val="0"/>
              <w:marRight w:val="0"/>
              <w:marTop w:val="0"/>
              <w:marBottom w:val="0"/>
              <w:divBdr>
                <w:top w:val="none" w:sz="0" w:space="0" w:color="auto"/>
                <w:left w:val="none" w:sz="0" w:space="0" w:color="auto"/>
                <w:bottom w:val="none" w:sz="0" w:space="0" w:color="auto"/>
                <w:right w:val="none" w:sz="0" w:space="0" w:color="auto"/>
              </w:divBdr>
            </w:div>
            <w:div w:id="1636181484">
              <w:marLeft w:val="0"/>
              <w:marRight w:val="0"/>
              <w:marTop w:val="0"/>
              <w:marBottom w:val="0"/>
              <w:divBdr>
                <w:top w:val="none" w:sz="0" w:space="0" w:color="auto"/>
                <w:left w:val="none" w:sz="0" w:space="0" w:color="auto"/>
                <w:bottom w:val="none" w:sz="0" w:space="0" w:color="auto"/>
                <w:right w:val="none" w:sz="0" w:space="0" w:color="auto"/>
              </w:divBdr>
            </w:div>
            <w:div w:id="1899047507">
              <w:marLeft w:val="0"/>
              <w:marRight w:val="0"/>
              <w:marTop w:val="0"/>
              <w:marBottom w:val="0"/>
              <w:divBdr>
                <w:top w:val="none" w:sz="0" w:space="0" w:color="auto"/>
                <w:left w:val="none" w:sz="0" w:space="0" w:color="auto"/>
                <w:bottom w:val="none" w:sz="0" w:space="0" w:color="auto"/>
                <w:right w:val="none" w:sz="0" w:space="0" w:color="auto"/>
              </w:divBdr>
            </w:div>
            <w:div w:id="95089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135055">
      <w:bodyDiv w:val="1"/>
      <w:marLeft w:val="0"/>
      <w:marRight w:val="0"/>
      <w:marTop w:val="0"/>
      <w:marBottom w:val="0"/>
      <w:divBdr>
        <w:top w:val="none" w:sz="0" w:space="0" w:color="auto"/>
        <w:left w:val="none" w:sz="0" w:space="0" w:color="auto"/>
        <w:bottom w:val="none" w:sz="0" w:space="0" w:color="auto"/>
        <w:right w:val="none" w:sz="0" w:space="0" w:color="auto"/>
      </w:divBdr>
    </w:div>
    <w:div w:id="1434206538">
      <w:bodyDiv w:val="1"/>
      <w:marLeft w:val="0"/>
      <w:marRight w:val="0"/>
      <w:marTop w:val="0"/>
      <w:marBottom w:val="0"/>
      <w:divBdr>
        <w:top w:val="none" w:sz="0" w:space="0" w:color="auto"/>
        <w:left w:val="none" w:sz="0" w:space="0" w:color="auto"/>
        <w:bottom w:val="none" w:sz="0" w:space="0" w:color="auto"/>
        <w:right w:val="none" w:sz="0" w:space="0" w:color="auto"/>
      </w:divBdr>
    </w:div>
    <w:div w:id="1434859307">
      <w:bodyDiv w:val="1"/>
      <w:marLeft w:val="0"/>
      <w:marRight w:val="0"/>
      <w:marTop w:val="0"/>
      <w:marBottom w:val="0"/>
      <w:divBdr>
        <w:top w:val="none" w:sz="0" w:space="0" w:color="auto"/>
        <w:left w:val="none" w:sz="0" w:space="0" w:color="auto"/>
        <w:bottom w:val="none" w:sz="0" w:space="0" w:color="auto"/>
        <w:right w:val="none" w:sz="0" w:space="0" w:color="auto"/>
      </w:divBdr>
    </w:div>
    <w:div w:id="1434980291">
      <w:bodyDiv w:val="1"/>
      <w:marLeft w:val="0"/>
      <w:marRight w:val="0"/>
      <w:marTop w:val="0"/>
      <w:marBottom w:val="0"/>
      <w:divBdr>
        <w:top w:val="none" w:sz="0" w:space="0" w:color="auto"/>
        <w:left w:val="none" w:sz="0" w:space="0" w:color="auto"/>
        <w:bottom w:val="none" w:sz="0" w:space="0" w:color="auto"/>
        <w:right w:val="none" w:sz="0" w:space="0" w:color="auto"/>
      </w:divBdr>
      <w:divsChild>
        <w:div w:id="962930192">
          <w:marLeft w:val="0"/>
          <w:marRight w:val="0"/>
          <w:marTop w:val="0"/>
          <w:marBottom w:val="0"/>
          <w:divBdr>
            <w:top w:val="none" w:sz="0" w:space="0" w:color="auto"/>
            <w:left w:val="none" w:sz="0" w:space="0" w:color="auto"/>
            <w:bottom w:val="none" w:sz="0" w:space="0" w:color="auto"/>
            <w:right w:val="none" w:sz="0" w:space="0" w:color="auto"/>
          </w:divBdr>
          <w:divsChild>
            <w:div w:id="116995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35974515">
      <w:bodyDiv w:val="1"/>
      <w:marLeft w:val="0"/>
      <w:marRight w:val="0"/>
      <w:marTop w:val="0"/>
      <w:marBottom w:val="0"/>
      <w:divBdr>
        <w:top w:val="none" w:sz="0" w:space="0" w:color="auto"/>
        <w:left w:val="none" w:sz="0" w:space="0" w:color="auto"/>
        <w:bottom w:val="none" w:sz="0" w:space="0" w:color="auto"/>
        <w:right w:val="none" w:sz="0" w:space="0" w:color="auto"/>
      </w:divBdr>
    </w:div>
    <w:div w:id="1436748118">
      <w:bodyDiv w:val="1"/>
      <w:marLeft w:val="0"/>
      <w:marRight w:val="0"/>
      <w:marTop w:val="0"/>
      <w:marBottom w:val="0"/>
      <w:divBdr>
        <w:top w:val="none" w:sz="0" w:space="0" w:color="auto"/>
        <w:left w:val="none" w:sz="0" w:space="0" w:color="auto"/>
        <w:bottom w:val="none" w:sz="0" w:space="0" w:color="auto"/>
        <w:right w:val="none" w:sz="0" w:space="0" w:color="auto"/>
      </w:divBdr>
    </w:div>
    <w:div w:id="1441410575">
      <w:bodyDiv w:val="1"/>
      <w:marLeft w:val="0"/>
      <w:marRight w:val="0"/>
      <w:marTop w:val="0"/>
      <w:marBottom w:val="0"/>
      <w:divBdr>
        <w:top w:val="none" w:sz="0" w:space="0" w:color="auto"/>
        <w:left w:val="none" w:sz="0" w:space="0" w:color="auto"/>
        <w:bottom w:val="none" w:sz="0" w:space="0" w:color="auto"/>
        <w:right w:val="none" w:sz="0" w:space="0" w:color="auto"/>
      </w:divBdr>
    </w:div>
    <w:div w:id="1441534532">
      <w:bodyDiv w:val="1"/>
      <w:marLeft w:val="0"/>
      <w:marRight w:val="0"/>
      <w:marTop w:val="0"/>
      <w:marBottom w:val="0"/>
      <w:divBdr>
        <w:top w:val="none" w:sz="0" w:space="0" w:color="auto"/>
        <w:left w:val="none" w:sz="0" w:space="0" w:color="auto"/>
        <w:bottom w:val="none" w:sz="0" w:space="0" w:color="auto"/>
        <w:right w:val="none" w:sz="0" w:space="0" w:color="auto"/>
      </w:divBdr>
    </w:div>
    <w:div w:id="1442064042">
      <w:bodyDiv w:val="1"/>
      <w:marLeft w:val="0"/>
      <w:marRight w:val="0"/>
      <w:marTop w:val="0"/>
      <w:marBottom w:val="0"/>
      <w:divBdr>
        <w:top w:val="none" w:sz="0" w:space="0" w:color="auto"/>
        <w:left w:val="none" w:sz="0" w:space="0" w:color="auto"/>
        <w:bottom w:val="none" w:sz="0" w:space="0" w:color="auto"/>
        <w:right w:val="none" w:sz="0" w:space="0" w:color="auto"/>
      </w:divBdr>
    </w:div>
    <w:div w:id="1442728037">
      <w:bodyDiv w:val="1"/>
      <w:marLeft w:val="0"/>
      <w:marRight w:val="0"/>
      <w:marTop w:val="0"/>
      <w:marBottom w:val="0"/>
      <w:divBdr>
        <w:top w:val="none" w:sz="0" w:space="0" w:color="auto"/>
        <w:left w:val="none" w:sz="0" w:space="0" w:color="auto"/>
        <w:bottom w:val="none" w:sz="0" w:space="0" w:color="auto"/>
        <w:right w:val="none" w:sz="0" w:space="0" w:color="auto"/>
      </w:divBdr>
    </w:div>
    <w:div w:id="1443380509">
      <w:bodyDiv w:val="1"/>
      <w:marLeft w:val="0"/>
      <w:marRight w:val="0"/>
      <w:marTop w:val="0"/>
      <w:marBottom w:val="0"/>
      <w:divBdr>
        <w:top w:val="none" w:sz="0" w:space="0" w:color="auto"/>
        <w:left w:val="none" w:sz="0" w:space="0" w:color="auto"/>
        <w:bottom w:val="none" w:sz="0" w:space="0" w:color="auto"/>
        <w:right w:val="none" w:sz="0" w:space="0" w:color="auto"/>
      </w:divBdr>
    </w:div>
    <w:div w:id="1445423023">
      <w:bodyDiv w:val="1"/>
      <w:marLeft w:val="0"/>
      <w:marRight w:val="0"/>
      <w:marTop w:val="0"/>
      <w:marBottom w:val="0"/>
      <w:divBdr>
        <w:top w:val="none" w:sz="0" w:space="0" w:color="auto"/>
        <w:left w:val="none" w:sz="0" w:space="0" w:color="auto"/>
        <w:bottom w:val="none" w:sz="0" w:space="0" w:color="auto"/>
        <w:right w:val="none" w:sz="0" w:space="0" w:color="auto"/>
      </w:divBdr>
    </w:div>
    <w:div w:id="1447309190">
      <w:bodyDiv w:val="1"/>
      <w:marLeft w:val="0"/>
      <w:marRight w:val="0"/>
      <w:marTop w:val="0"/>
      <w:marBottom w:val="0"/>
      <w:divBdr>
        <w:top w:val="none" w:sz="0" w:space="0" w:color="auto"/>
        <w:left w:val="none" w:sz="0" w:space="0" w:color="auto"/>
        <w:bottom w:val="none" w:sz="0" w:space="0" w:color="auto"/>
        <w:right w:val="none" w:sz="0" w:space="0" w:color="auto"/>
      </w:divBdr>
    </w:div>
    <w:div w:id="1449812713">
      <w:bodyDiv w:val="1"/>
      <w:marLeft w:val="0"/>
      <w:marRight w:val="0"/>
      <w:marTop w:val="0"/>
      <w:marBottom w:val="0"/>
      <w:divBdr>
        <w:top w:val="none" w:sz="0" w:space="0" w:color="auto"/>
        <w:left w:val="none" w:sz="0" w:space="0" w:color="auto"/>
        <w:bottom w:val="none" w:sz="0" w:space="0" w:color="auto"/>
        <w:right w:val="none" w:sz="0" w:space="0" w:color="auto"/>
      </w:divBdr>
    </w:div>
    <w:div w:id="1453675022">
      <w:bodyDiv w:val="1"/>
      <w:marLeft w:val="0"/>
      <w:marRight w:val="0"/>
      <w:marTop w:val="0"/>
      <w:marBottom w:val="0"/>
      <w:divBdr>
        <w:top w:val="none" w:sz="0" w:space="0" w:color="auto"/>
        <w:left w:val="none" w:sz="0" w:space="0" w:color="auto"/>
        <w:bottom w:val="none" w:sz="0" w:space="0" w:color="auto"/>
        <w:right w:val="none" w:sz="0" w:space="0" w:color="auto"/>
      </w:divBdr>
      <w:divsChild>
        <w:div w:id="1138764764">
          <w:marLeft w:val="0"/>
          <w:marRight w:val="0"/>
          <w:marTop w:val="45"/>
          <w:marBottom w:val="0"/>
          <w:divBdr>
            <w:top w:val="none" w:sz="0" w:space="0" w:color="auto"/>
            <w:left w:val="none" w:sz="0" w:space="0" w:color="auto"/>
            <w:bottom w:val="none" w:sz="0" w:space="0" w:color="auto"/>
            <w:right w:val="none" w:sz="0" w:space="0" w:color="auto"/>
          </w:divBdr>
        </w:div>
        <w:div w:id="894393195">
          <w:marLeft w:val="0"/>
          <w:marRight w:val="0"/>
          <w:marTop w:val="45"/>
          <w:marBottom w:val="0"/>
          <w:divBdr>
            <w:top w:val="none" w:sz="0" w:space="0" w:color="auto"/>
            <w:left w:val="none" w:sz="0" w:space="0" w:color="auto"/>
            <w:bottom w:val="none" w:sz="0" w:space="0" w:color="auto"/>
            <w:right w:val="none" w:sz="0" w:space="0" w:color="auto"/>
          </w:divBdr>
        </w:div>
        <w:div w:id="1036541873">
          <w:marLeft w:val="0"/>
          <w:marRight w:val="0"/>
          <w:marTop w:val="45"/>
          <w:marBottom w:val="0"/>
          <w:divBdr>
            <w:top w:val="none" w:sz="0" w:space="0" w:color="auto"/>
            <w:left w:val="none" w:sz="0" w:space="0" w:color="auto"/>
            <w:bottom w:val="none" w:sz="0" w:space="0" w:color="auto"/>
            <w:right w:val="none" w:sz="0" w:space="0" w:color="auto"/>
          </w:divBdr>
        </w:div>
        <w:div w:id="623998099">
          <w:marLeft w:val="0"/>
          <w:marRight w:val="0"/>
          <w:marTop w:val="45"/>
          <w:marBottom w:val="0"/>
          <w:divBdr>
            <w:top w:val="none" w:sz="0" w:space="0" w:color="auto"/>
            <w:left w:val="none" w:sz="0" w:space="0" w:color="auto"/>
            <w:bottom w:val="none" w:sz="0" w:space="0" w:color="auto"/>
            <w:right w:val="none" w:sz="0" w:space="0" w:color="auto"/>
          </w:divBdr>
        </w:div>
        <w:div w:id="1678456924">
          <w:marLeft w:val="0"/>
          <w:marRight w:val="0"/>
          <w:marTop w:val="45"/>
          <w:marBottom w:val="0"/>
          <w:divBdr>
            <w:top w:val="none" w:sz="0" w:space="0" w:color="auto"/>
            <w:left w:val="none" w:sz="0" w:space="0" w:color="auto"/>
            <w:bottom w:val="none" w:sz="0" w:space="0" w:color="auto"/>
            <w:right w:val="none" w:sz="0" w:space="0" w:color="auto"/>
          </w:divBdr>
        </w:div>
        <w:div w:id="1246112310">
          <w:marLeft w:val="0"/>
          <w:marRight w:val="0"/>
          <w:marTop w:val="45"/>
          <w:marBottom w:val="0"/>
          <w:divBdr>
            <w:top w:val="none" w:sz="0" w:space="0" w:color="auto"/>
            <w:left w:val="none" w:sz="0" w:space="0" w:color="auto"/>
            <w:bottom w:val="none" w:sz="0" w:space="0" w:color="auto"/>
            <w:right w:val="none" w:sz="0" w:space="0" w:color="auto"/>
          </w:divBdr>
        </w:div>
        <w:div w:id="1570506355">
          <w:marLeft w:val="0"/>
          <w:marRight w:val="0"/>
          <w:marTop w:val="45"/>
          <w:marBottom w:val="0"/>
          <w:divBdr>
            <w:top w:val="none" w:sz="0" w:space="0" w:color="auto"/>
            <w:left w:val="none" w:sz="0" w:space="0" w:color="auto"/>
            <w:bottom w:val="none" w:sz="0" w:space="0" w:color="auto"/>
            <w:right w:val="none" w:sz="0" w:space="0" w:color="auto"/>
          </w:divBdr>
        </w:div>
        <w:div w:id="2119786479">
          <w:marLeft w:val="0"/>
          <w:marRight w:val="0"/>
          <w:marTop w:val="45"/>
          <w:marBottom w:val="0"/>
          <w:divBdr>
            <w:top w:val="none" w:sz="0" w:space="0" w:color="auto"/>
            <w:left w:val="none" w:sz="0" w:space="0" w:color="auto"/>
            <w:bottom w:val="none" w:sz="0" w:space="0" w:color="auto"/>
            <w:right w:val="none" w:sz="0" w:space="0" w:color="auto"/>
          </w:divBdr>
        </w:div>
        <w:div w:id="92168824">
          <w:marLeft w:val="0"/>
          <w:marRight w:val="0"/>
          <w:marTop w:val="45"/>
          <w:marBottom w:val="0"/>
          <w:divBdr>
            <w:top w:val="none" w:sz="0" w:space="0" w:color="auto"/>
            <w:left w:val="none" w:sz="0" w:space="0" w:color="auto"/>
            <w:bottom w:val="none" w:sz="0" w:space="0" w:color="auto"/>
            <w:right w:val="none" w:sz="0" w:space="0" w:color="auto"/>
          </w:divBdr>
        </w:div>
        <w:div w:id="926232541">
          <w:marLeft w:val="0"/>
          <w:marRight w:val="0"/>
          <w:marTop w:val="45"/>
          <w:marBottom w:val="0"/>
          <w:divBdr>
            <w:top w:val="none" w:sz="0" w:space="0" w:color="auto"/>
            <w:left w:val="none" w:sz="0" w:space="0" w:color="auto"/>
            <w:bottom w:val="none" w:sz="0" w:space="0" w:color="auto"/>
            <w:right w:val="none" w:sz="0" w:space="0" w:color="auto"/>
          </w:divBdr>
        </w:div>
        <w:div w:id="1194421315">
          <w:marLeft w:val="0"/>
          <w:marRight w:val="0"/>
          <w:marTop w:val="45"/>
          <w:marBottom w:val="0"/>
          <w:divBdr>
            <w:top w:val="none" w:sz="0" w:space="0" w:color="auto"/>
            <w:left w:val="none" w:sz="0" w:space="0" w:color="auto"/>
            <w:bottom w:val="none" w:sz="0" w:space="0" w:color="auto"/>
            <w:right w:val="none" w:sz="0" w:space="0" w:color="auto"/>
          </w:divBdr>
        </w:div>
        <w:div w:id="1737312817">
          <w:marLeft w:val="0"/>
          <w:marRight w:val="0"/>
          <w:marTop w:val="45"/>
          <w:marBottom w:val="0"/>
          <w:divBdr>
            <w:top w:val="none" w:sz="0" w:space="0" w:color="auto"/>
            <w:left w:val="none" w:sz="0" w:space="0" w:color="auto"/>
            <w:bottom w:val="none" w:sz="0" w:space="0" w:color="auto"/>
            <w:right w:val="none" w:sz="0" w:space="0" w:color="auto"/>
          </w:divBdr>
        </w:div>
        <w:div w:id="1679381677">
          <w:marLeft w:val="0"/>
          <w:marRight w:val="0"/>
          <w:marTop w:val="45"/>
          <w:marBottom w:val="0"/>
          <w:divBdr>
            <w:top w:val="none" w:sz="0" w:space="0" w:color="auto"/>
            <w:left w:val="none" w:sz="0" w:space="0" w:color="auto"/>
            <w:bottom w:val="none" w:sz="0" w:space="0" w:color="auto"/>
            <w:right w:val="none" w:sz="0" w:space="0" w:color="auto"/>
          </w:divBdr>
        </w:div>
        <w:div w:id="2781109">
          <w:marLeft w:val="0"/>
          <w:marRight w:val="0"/>
          <w:marTop w:val="45"/>
          <w:marBottom w:val="0"/>
          <w:divBdr>
            <w:top w:val="none" w:sz="0" w:space="0" w:color="auto"/>
            <w:left w:val="none" w:sz="0" w:space="0" w:color="auto"/>
            <w:bottom w:val="none" w:sz="0" w:space="0" w:color="auto"/>
            <w:right w:val="none" w:sz="0" w:space="0" w:color="auto"/>
          </w:divBdr>
        </w:div>
        <w:div w:id="363483938">
          <w:marLeft w:val="0"/>
          <w:marRight w:val="0"/>
          <w:marTop w:val="45"/>
          <w:marBottom w:val="0"/>
          <w:divBdr>
            <w:top w:val="none" w:sz="0" w:space="0" w:color="auto"/>
            <w:left w:val="none" w:sz="0" w:space="0" w:color="auto"/>
            <w:bottom w:val="none" w:sz="0" w:space="0" w:color="auto"/>
            <w:right w:val="none" w:sz="0" w:space="0" w:color="auto"/>
          </w:divBdr>
        </w:div>
      </w:divsChild>
    </w:div>
    <w:div w:id="1454715542">
      <w:bodyDiv w:val="1"/>
      <w:marLeft w:val="0"/>
      <w:marRight w:val="0"/>
      <w:marTop w:val="0"/>
      <w:marBottom w:val="0"/>
      <w:divBdr>
        <w:top w:val="none" w:sz="0" w:space="0" w:color="auto"/>
        <w:left w:val="none" w:sz="0" w:space="0" w:color="auto"/>
        <w:bottom w:val="none" w:sz="0" w:space="0" w:color="auto"/>
        <w:right w:val="none" w:sz="0" w:space="0" w:color="auto"/>
      </w:divBdr>
    </w:div>
    <w:div w:id="1455824819">
      <w:bodyDiv w:val="1"/>
      <w:marLeft w:val="0"/>
      <w:marRight w:val="0"/>
      <w:marTop w:val="0"/>
      <w:marBottom w:val="0"/>
      <w:divBdr>
        <w:top w:val="none" w:sz="0" w:space="0" w:color="auto"/>
        <w:left w:val="none" w:sz="0" w:space="0" w:color="auto"/>
        <w:bottom w:val="none" w:sz="0" w:space="0" w:color="auto"/>
        <w:right w:val="none" w:sz="0" w:space="0" w:color="auto"/>
      </w:divBdr>
    </w:div>
    <w:div w:id="1456171941">
      <w:bodyDiv w:val="1"/>
      <w:marLeft w:val="0"/>
      <w:marRight w:val="0"/>
      <w:marTop w:val="0"/>
      <w:marBottom w:val="0"/>
      <w:divBdr>
        <w:top w:val="none" w:sz="0" w:space="0" w:color="auto"/>
        <w:left w:val="none" w:sz="0" w:space="0" w:color="auto"/>
        <w:bottom w:val="none" w:sz="0" w:space="0" w:color="auto"/>
        <w:right w:val="none" w:sz="0" w:space="0" w:color="auto"/>
      </w:divBdr>
    </w:div>
    <w:div w:id="1458178934">
      <w:bodyDiv w:val="1"/>
      <w:marLeft w:val="0"/>
      <w:marRight w:val="0"/>
      <w:marTop w:val="0"/>
      <w:marBottom w:val="0"/>
      <w:divBdr>
        <w:top w:val="none" w:sz="0" w:space="0" w:color="auto"/>
        <w:left w:val="none" w:sz="0" w:space="0" w:color="auto"/>
        <w:bottom w:val="none" w:sz="0" w:space="0" w:color="auto"/>
        <w:right w:val="none" w:sz="0" w:space="0" w:color="auto"/>
      </w:divBdr>
    </w:div>
    <w:div w:id="1461606541">
      <w:bodyDiv w:val="1"/>
      <w:marLeft w:val="0"/>
      <w:marRight w:val="0"/>
      <w:marTop w:val="0"/>
      <w:marBottom w:val="0"/>
      <w:divBdr>
        <w:top w:val="none" w:sz="0" w:space="0" w:color="auto"/>
        <w:left w:val="none" w:sz="0" w:space="0" w:color="auto"/>
        <w:bottom w:val="none" w:sz="0" w:space="0" w:color="auto"/>
        <w:right w:val="none" w:sz="0" w:space="0" w:color="auto"/>
      </w:divBdr>
    </w:div>
    <w:div w:id="1462530112">
      <w:bodyDiv w:val="1"/>
      <w:marLeft w:val="0"/>
      <w:marRight w:val="0"/>
      <w:marTop w:val="0"/>
      <w:marBottom w:val="0"/>
      <w:divBdr>
        <w:top w:val="none" w:sz="0" w:space="0" w:color="auto"/>
        <w:left w:val="none" w:sz="0" w:space="0" w:color="auto"/>
        <w:bottom w:val="none" w:sz="0" w:space="0" w:color="auto"/>
        <w:right w:val="none" w:sz="0" w:space="0" w:color="auto"/>
      </w:divBdr>
    </w:div>
    <w:div w:id="1467699002">
      <w:bodyDiv w:val="1"/>
      <w:marLeft w:val="0"/>
      <w:marRight w:val="0"/>
      <w:marTop w:val="0"/>
      <w:marBottom w:val="0"/>
      <w:divBdr>
        <w:top w:val="none" w:sz="0" w:space="0" w:color="auto"/>
        <w:left w:val="none" w:sz="0" w:space="0" w:color="auto"/>
        <w:bottom w:val="none" w:sz="0" w:space="0" w:color="auto"/>
        <w:right w:val="none" w:sz="0" w:space="0" w:color="auto"/>
      </w:divBdr>
    </w:div>
    <w:div w:id="1468011531">
      <w:bodyDiv w:val="1"/>
      <w:marLeft w:val="0"/>
      <w:marRight w:val="0"/>
      <w:marTop w:val="0"/>
      <w:marBottom w:val="0"/>
      <w:divBdr>
        <w:top w:val="none" w:sz="0" w:space="0" w:color="auto"/>
        <w:left w:val="none" w:sz="0" w:space="0" w:color="auto"/>
        <w:bottom w:val="none" w:sz="0" w:space="0" w:color="auto"/>
        <w:right w:val="none" w:sz="0" w:space="0" w:color="auto"/>
      </w:divBdr>
    </w:div>
    <w:div w:id="1468275576">
      <w:bodyDiv w:val="1"/>
      <w:marLeft w:val="0"/>
      <w:marRight w:val="0"/>
      <w:marTop w:val="0"/>
      <w:marBottom w:val="0"/>
      <w:divBdr>
        <w:top w:val="none" w:sz="0" w:space="0" w:color="auto"/>
        <w:left w:val="none" w:sz="0" w:space="0" w:color="auto"/>
        <w:bottom w:val="none" w:sz="0" w:space="0" w:color="auto"/>
        <w:right w:val="none" w:sz="0" w:space="0" w:color="auto"/>
      </w:divBdr>
    </w:div>
    <w:div w:id="1469931982">
      <w:bodyDiv w:val="1"/>
      <w:marLeft w:val="0"/>
      <w:marRight w:val="0"/>
      <w:marTop w:val="0"/>
      <w:marBottom w:val="0"/>
      <w:divBdr>
        <w:top w:val="none" w:sz="0" w:space="0" w:color="auto"/>
        <w:left w:val="none" w:sz="0" w:space="0" w:color="auto"/>
        <w:bottom w:val="none" w:sz="0" w:space="0" w:color="auto"/>
        <w:right w:val="none" w:sz="0" w:space="0" w:color="auto"/>
      </w:divBdr>
    </w:div>
    <w:div w:id="1475020868">
      <w:bodyDiv w:val="1"/>
      <w:marLeft w:val="0"/>
      <w:marRight w:val="0"/>
      <w:marTop w:val="0"/>
      <w:marBottom w:val="0"/>
      <w:divBdr>
        <w:top w:val="none" w:sz="0" w:space="0" w:color="auto"/>
        <w:left w:val="none" w:sz="0" w:space="0" w:color="auto"/>
        <w:bottom w:val="none" w:sz="0" w:space="0" w:color="auto"/>
        <w:right w:val="none" w:sz="0" w:space="0" w:color="auto"/>
      </w:divBdr>
    </w:div>
    <w:div w:id="1475096979">
      <w:bodyDiv w:val="1"/>
      <w:marLeft w:val="0"/>
      <w:marRight w:val="0"/>
      <w:marTop w:val="0"/>
      <w:marBottom w:val="0"/>
      <w:divBdr>
        <w:top w:val="none" w:sz="0" w:space="0" w:color="auto"/>
        <w:left w:val="none" w:sz="0" w:space="0" w:color="auto"/>
        <w:bottom w:val="none" w:sz="0" w:space="0" w:color="auto"/>
        <w:right w:val="none" w:sz="0" w:space="0" w:color="auto"/>
      </w:divBdr>
    </w:div>
    <w:div w:id="1476335122">
      <w:bodyDiv w:val="1"/>
      <w:marLeft w:val="0"/>
      <w:marRight w:val="0"/>
      <w:marTop w:val="0"/>
      <w:marBottom w:val="0"/>
      <w:divBdr>
        <w:top w:val="none" w:sz="0" w:space="0" w:color="auto"/>
        <w:left w:val="none" w:sz="0" w:space="0" w:color="auto"/>
        <w:bottom w:val="none" w:sz="0" w:space="0" w:color="auto"/>
        <w:right w:val="none" w:sz="0" w:space="0" w:color="auto"/>
      </w:divBdr>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7820694">
      <w:bodyDiv w:val="1"/>
      <w:marLeft w:val="0"/>
      <w:marRight w:val="0"/>
      <w:marTop w:val="0"/>
      <w:marBottom w:val="0"/>
      <w:divBdr>
        <w:top w:val="none" w:sz="0" w:space="0" w:color="auto"/>
        <w:left w:val="none" w:sz="0" w:space="0" w:color="auto"/>
        <w:bottom w:val="none" w:sz="0" w:space="0" w:color="auto"/>
        <w:right w:val="none" w:sz="0" w:space="0" w:color="auto"/>
      </w:divBdr>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493837112">
      <w:bodyDiv w:val="1"/>
      <w:marLeft w:val="0"/>
      <w:marRight w:val="0"/>
      <w:marTop w:val="0"/>
      <w:marBottom w:val="0"/>
      <w:divBdr>
        <w:top w:val="none" w:sz="0" w:space="0" w:color="auto"/>
        <w:left w:val="none" w:sz="0" w:space="0" w:color="auto"/>
        <w:bottom w:val="none" w:sz="0" w:space="0" w:color="auto"/>
        <w:right w:val="none" w:sz="0" w:space="0" w:color="auto"/>
      </w:divBdr>
    </w:div>
    <w:div w:id="1494489130">
      <w:bodyDiv w:val="1"/>
      <w:marLeft w:val="0"/>
      <w:marRight w:val="0"/>
      <w:marTop w:val="0"/>
      <w:marBottom w:val="0"/>
      <w:divBdr>
        <w:top w:val="none" w:sz="0" w:space="0" w:color="auto"/>
        <w:left w:val="none" w:sz="0" w:space="0" w:color="auto"/>
        <w:bottom w:val="none" w:sz="0" w:space="0" w:color="auto"/>
        <w:right w:val="none" w:sz="0" w:space="0" w:color="auto"/>
      </w:divBdr>
    </w:div>
    <w:div w:id="1499298570">
      <w:bodyDiv w:val="1"/>
      <w:marLeft w:val="0"/>
      <w:marRight w:val="0"/>
      <w:marTop w:val="0"/>
      <w:marBottom w:val="0"/>
      <w:divBdr>
        <w:top w:val="none" w:sz="0" w:space="0" w:color="auto"/>
        <w:left w:val="none" w:sz="0" w:space="0" w:color="auto"/>
        <w:bottom w:val="none" w:sz="0" w:space="0" w:color="auto"/>
        <w:right w:val="none" w:sz="0" w:space="0" w:color="auto"/>
      </w:divBdr>
    </w:div>
    <w:div w:id="1503274570">
      <w:bodyDiv w:val="1"/>
      <w:marLeft w:val="0"/>
      <w:marRight w:val="0"/>
      <w:marTop w:val="0"/>
      <w:marBottom w:val="0"/>
      <w:divBdr>
        <w:top w:val="none" w:sz="0" w:space="0" w:color="auto"/>
        <w:left w:val="none" w:sz="0" w:space="0" w:color="auto"/>
        <w:bottom w:val="none" w:sz="0" w:space="0" w:color="auto"/>
        <w:right w:val="none" w:sz="0" w:space="0" w:color="auto"/>
      </w:divBdr>
    </w:div>
    <w:div w:id="1504126106">
      <w:bodyDiv w:val="1"/>
      <w:marLeft w:val="0"/>
      <w:marRight w:val="0"/>
      <w:marTop w:val="0"/>
      <w:marBottom w:val="0"/>
      <w:divBdr>
        <w:top w:val="none" w:sz="0" w:space="0" w:color="auto"/>
        <w:left w:val="none" w:sz="0" w:space="0" w:color="auto"/>
        <w:bottom w:val="none" w:sz="0" w:space="0" w:color="auto"/>
        <w:right w:val="none" w:sz="0" w:space="0" w:color="auto"/>
      </w:divBdr>
    </w:div>
    <w:div w:id="1504778304">
      <w:bodyDiv w:val="1"/>
      <w:marLeft w:val="0"/>
      <w:marRight w:val="0"/>
      <w:marTop w:val="0"/>
      <w:marBottom w:val="0"/>
      <w:divBdr>
        <w:top w:val="none" w:sz="0" w:space="0" w:color="auto"/>
        <w:left w:val="none" w:sz="0" w:space="0" w:color="auto"/>
        <w:bottom w:val="none" w:sz="0" w:space="0" w:color="auto"/>
        <w:right w:val="none" w:sz="0" w:space="0" w:color="auto"/>
      </w:divBdr>
    </w:div>
    <w:div w:id="1505439444">
      <w:bodyDiv w:val="1"/>
      <w:marLeft w:val="0"/>
      <w:marRight w:val="0"/>
      <w:marTop w:val="0"/>
      <w:marBottom w:val="0"/>
      <w:divBdr>
        <w:top w:val="none" w:sz="0" w:space="0" w:color="auto"/>
        <w:left w:val="none" w:sz="0" w:space="0" w:color="auto"/>
        <w:bottom w:val="none" w:sz="0" w:space="0" w:color="auto"/>
        <w:right w:val="none" w:sz="0" w:space="0" w:color="auto"/>
      </w:divBdr>
    </w:div>
    <w:div w:id="1510872774">
      <w:bodyDiv w:val="1"/>
      <w:marLeft w:val="0"/>
      <w:marRight w:val="0"/>
      <w:marTop w:val="0"/>
      <w:marBottom w:val="0"/>
      <w:divBdr>
        <w:top w:val="none" w:sz="0" w:space="0" w:color="auto"/>
        <w:left w:val="none" w:sz="0" w:space="0" w:color="auto"/>
        <w:bottom w:val="none" w:sz="0" w:space="0" w:color="auto"/>
        <w:right w:val="none" w:sz="0" w:space="0" w:color="auto"/>
      </w:divBdr>
    </w:div>
    <w:div w:id="1512600649">
      <w:bodyDiv w:val="1"/>
      <w:marLeft w:val="0"/>
      <w:marRight w:val="0"/>
      <w:marTop w:val="0"/>
      <w:marBottom w:val="0"/>
      <w:divBdr>
        <w:top w:val="none" w:sz="0" w:space="0" w:color="auto"/>
        <w:left w:val="none" w:sz="0" w:space="0" w:color="auto"/>
        <w:bottom w:val="none" w:sz="0" w:space="0" w:color="auto"/>
        <w:right w:val="none" w:sz="0" w:space="0" w:color="auto"/>
      </w:divBdr>
    </w:div>
    <w:div w:id="1513180188">
      <w:bodyDiv w:val="1"/>
      <w:marLeft w:val="0"/>
      <w:marRight w:val="0"/>
      <w:marTop w:val="0"/>
      <w:marBottom w:val="0"/>
      <w:divBdr>
        <w:top w:val="none" w:sz="0" w:space="0" w:color="auto"/>
        <w:left w:val="none" w:sz="0" w:space="0" w:color="auto"/>
        <w:bottom w:val="none" w:sz="0" w:space="0" w:color="auto"/>
        <w:right w:val="none" w:sz="0" w:space="0" w:color="auto"/>
      </w:divBdr>
    </w:div>
    <w:div w:id="1513490721">
      <w:bodyDiv w:val="1"/>
      <w:marLeft w:val="0"/>
      <w:marRight w:val="0"/>
      <w:marTop w:val="0"/>
      <w:marBottom w:val="0"/>
      <w:divBdr>
        <w:top w:val="none" w:sz="0" w:space="0" w:color="auto"/>
        <w:left w:val="none" w:sz="0" w:space="0" w:color="auto"/>
        <w:bottom w:val="none" w:sz="0" w:space="0" w:color="auto"/>
        <w:right w:val="none" w:sz="0" w:space="0" w:color="auto"/>
      </w:divBdr>
    </w:div>
    <w:div w:id="1515652821">
      <w:bodyDiv w:val="1"/>
      <w:marLeft w:val="0"/>
      <w:marRight w:val="0"/>
      <w:marTop w:val="0"/>
      <w:marBottom w:val="0"/>
      <w:divBdr>
        <w:top w:val="none" w:sz="0" w:space="0" w:color="auto"/>
        <w:left w:val="none" w:sz="0" w:space="0" w:color="auto"/>
        <w:bottom w:val="none" w:sz="0" w:space="0" w:color="auto"/>
        <w:right w:val="none" w:sz="0" w:space="0" w:color="auto"/>
      </w:divBdr>
    </w:div>
    <w:div w:id="1515682961">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21043968">
      <w:bodyDiv w:val="1"/>
      <w:marLeft w:val="0"/>
      <w:marRight w:val="0"/>
      <w:marTop w:val="0"/>
      <w:marBottom w:val="0"/>
      <w:divBdr>
        <w:top w:val="none" w:sz="0" w:space="0" w:color="auto"/>
        <w:left w:val="none" w:sz="0" w:space="0" w:color="auto"/>
        <w:bottom w:val="none" w:sz="0" w:space="0" w:color="auto"/>
        <w:right w:val="none" w:sz="0" w:space="0" w:color="auto"/>
      </w:divBdr>
    </w:div>
    <w:div w:id="1527518066">
      <w:bodyDiv w:val="1"/>
      <w:marLeft w:val="0"/>
      <w:marRight w:val="0"/>
      <w:marTop w:val="0"/>
      <w:marBottom w:val="0"/>
      <w:divBdr>
        <w:top w:val="none" w:sz="0" w:space="0" w:color="auto"/>
        <w:left w:val="none" w:sz="0" w:space="0" w:color="auto"/>
        <w:bottom w:val="none" w:sz="0" w:space="0" w:color="auto"/>
        <w:right w:val="none" w:sz="0" w:space="0" w:color="auto"/>
      </w:divBdr>
    </w:div>
    <w:div w:id="1533571197">
      <w:bodyDiv w:val="1"/>
      <w:marLeft w:val="0"/>
      <w:marRight w:val="0"/>
      <w:marTop w:val="0"/>
      <w:marBottom w:val="0"/>
      <w:divBdr>
        <w:top w:val="none" w:sz="0" w:space="0" w:color="auto"/>
        <w:left w:val="none" w:sz="0" w:space="0" w:color="auto"/>
        <w:bottom w:val="none" w:sz="0" w:space="0" w:color="auto"/>
        <w:right w:val="none" w:sz="0" w:space="0" w:color="auto"/>
      </w:divBdr>
      <w:divsChild>
        <w:div w:id="849955800">
          <w:marLeft w:val="0"/>
          <w:marRight w:val="0"/>
          <w:marTop w:val="0"/>
          <w:marBottom w:val="0"/>
          <w:divBdr>
            <w:top w:val="none" w:sz="0" w:space="0" w:color="auto"/>
            <w:left w:val="none" w:sz="0" w:space="0" w:color="auto"/>
            <w:bottom w:val="none" w:sz="0" w:space="0" w:color="auto"/>
            <w:right w:val="none" w:sz="0" w:space="0" w:color="auto"/>
          </w:divBdr>
        </w:div>
        <w:div w:id="1364593127">
          <w:marLeft w:val="0"/>
          <w:marRight w:val="0"/>
          <w:marTop w:val="0"/>
          <w:marBottom w:val="300"/>
          <w:divBdr>
            <w:top w:val="none" w:sz="0" w:space="0" w:color="auto"/>
            <w:left w:val="none" w:sz="0" w:space="0" w:color="auto"/>
            <w:bottom w:val="none" w:sz="0" w:space="0" w:color="auto"/>
            <w:right w:val="none" w:sz="0" w:space="0" w:color="auto"/>
          </w:divBdr>
          <w:divsChild>
            <w:div w:id="78153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18543">
      <w:bodyDiv w:val="1"/>
      <w:marLeft w:val="0"/>
      <w:marRight w:val="0"/>
      <w:marTop w:val="0"/>
      <w:marBottom w:val="0"/>
      <w:divBdr>
        <w:top w:val="none" w:sz="0" w:space="0" w:color="auto"/>
        <w:left w:val="none" w:sz="0" w:space="0" w:color="auto"/>
        <w:bottom w:val="none" w:sz="0" w:space="0" w:color="auto"/>
        <w:right w:val="none" w:sz="0" w:space="0" w:color="auto"/>
      </w:divBdr>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40555706">
      <w:bodyDiv w:val="1"/>
      <w:marLeft w:val="0"/>
      <w:marRight w:val="0"/>
      <w:marTop w:val="0"/>
      <w:marBottom w:val="0"/>
      <w:divBdr>
        <w:top w:val="none" w:sz="0" w:space="0" w:color="auto"/>
        <w:left w:val="none" w:sz="0" w:space="0" w:color="auto"/>
        <w:bottom w:val="none" w:sz="0" w:space="0" w:color="auto"/>
        <w:right w:val="none" w:sz="0" w:space="0" w:color="auto"/>
      </w:divBdr>
    </w:div>
    <w:div w:id="1543979850">
      <w:bodyDiv w:val="1"/>
      <w:marLeft w:val="0"/>
      <w:marRight w:val="0"/>
      <w:marTop w:val="0"/>
      <w:marBottom w:val="0"/>
      <w:divBdr>
        <w:top w:val="none" w:sz="0" w:space="0" w:color="auto"/>
        <w:left w:val="none" w:sz="0" w:space="0" w:color="auto"/>
        <w:bottom w:val="none" w:sz="0" w:space="0" w:color="auto"/>
        <w:right w:val="none" w:sz="0" w:space="0" w:color="auto"/>
      </w:divBdr>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1766598">
      <w:bodyDiv w:val="1"/>
      <w:marLeft w:val="0"/>
      <w:marRight w:val="0"/>
      <w:marTop w:val="0"/>
      <w:marBottom w:val="0"/>
      <w:divBdr>
        <w:top w:val="none" w:sz="0" w:space="0" w:color="auto"/>
        <w:left w:val="none" w:sz="0" w:space="0" w:color="auto"/>
        <w:bottom w:val="none" w:sz="0" w:space="0" w:color="auto"/>
        <w:right w:val="none" w:sz="0" w:space="0" w:color="auto"/>
      </w:divBdr>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53346491">
      <w:bodyDiv w:val="1"/>
      <w:marLeft w:val="0"/>
      <w:marRight w:val="0"/>
      <w:marTop w:val="0"/>
      <w:marBottom w:val="0"/>
      <w:divBdr>
        <w:top w:val="none" w:sz="0" w:space="0" w:color="auto"/>
        <w:left w:val="none" w:sz="0" w:space="0" w:color="auto"/>
        <w:bottom w:val="none" w:sz="0" w:space="0" w:color="auto"/>
        <w:right w:val="none" w:sz="0" w:space="0" w:color="auto"/>
      </w:divBdr>
    </w:div>
    <w:div w:id="1553348712">
      <w:bodyDiv w:val="1"/>
      <w:marLeft w:val="0"/>
      <w:marRight w:val="0"/>
      <w:marTop w:val="0"/>
      <w:marBottom w:val="0"/>
      <w:divBdr>
        <w:top w:val="none" w:sz="0" w:space="0" w:color="auto"/>
        <w:left w:val="none" w:sz="0" w:space="0" w:color="auto"/>
        <w:bottom w:val="none" w:sz="0" w:space="0" w:color="auto"/>
        <w:right w:val="none" w:sz="0" w:space="0" w:color="auto"/>
      </w:divBdr>
    </w:div>
    <w:div w:id="1558123586">
      <w:bodyDiv w:val="1"/>
      <w:marLeft w:val="0"/>
      <w:marRight w:val="0"/>
      <w:marTop w:val="0"/>
      <w:marBottom w:val="0"/>
      <w:divBdr>
        <w:top w:val="none" w:sz="0" w:space="0" w:color="auto"/>
        <w:left w:val="none" w:sz="0" w:space="0" w:color="auto"/>
        <w:bottom w:val="none" w:sz="0" w:space="0" w:color="auto"/>
        <w:right w:val="none" w:sz="0" w:space="0" w:color="auto"/>
      </w:divBdr>
    </w:div>
    <w:div w:id="1558517271">
      <w:bodyDiv w:val="1"/>
      <w:marLeft w:val="0"/>
      <w:marRight w:val="0"/>
      <w:marTop w:val="0"/>
      <w:marBottom w:val="0"/>
      <w:divBdr>
        <w:top w:val="none" w:sz="0" w:space="0" w:color="auto"/>
        <w:left w:val="none" w:sz="0" w:space="0" w:color="auto"/>
        <w:bottom w:val="none" w:sz="0" w:space="0" w:color="auto"/>
        <w:right w:val="none" w:sz="0" w:space="0" w:color="auto"/>
      </w:divBdr>
    </w:div>
    <w:div w:id="1559046328">
      <w:bodyDiv w:val="1"/>
      <w:marLeft w:val="0"/>
      <w:marRight w:val="0"/>
      <w:marTop w:val="0"/>
      <w:marBottom w:val="0"/>
      <w:divBdr>
        <w:top w:val="none" w:sz="0" w:space="0" w:color="auto"/>
        <w:left w:val="none" w:sz="0" w:space="0" w:color="auto"/>
        <w:bottom w:val="none" w:sz="0" w:space="0" w:color="auto"/>
        <w:right w:val="none" w:sz="0" w:space="0" w:color="auto"/>
      </w:divBdr>
    </w:div>
    <w:div w:id="1561013175">
      <w:bodyDiv w:val="1"/>
      <w:marLeft w:val="0"/>
      <w:marRight w:val="0"/>
      <w:marTop w:val="0"/>
      <w:marBottom w:val="0"/>
      <w:divBdr>
        <w:top w:val="none" w:sz="0" w:space="0" w:color="auto"/>
        <w:left w:val="none" w:sz="0" w:space="0" w:color="auto"/>
        <w:bottom w:val="none" w:sz="0" w:space="0" w:color="auto"/>
        <w:right w:val="none" w:sz="0" w:space="0" w:color="auto"/>
      </w:divBdr>
    </w:div>
    <w:div w:id="1562521224">
      <w:bodyDiv w:val="1"/>
      <w:marLeft w:val="0"/>
      <w:marRight w:val="0"/>
      <w:marTop w:val="0"/>
      <w:marBottom w:val="0"/>
      <w:divBdr>
        <w:top w:val="none" w:sz="0" w:space="0" w:color="auto"/>
        <w:left w:val="none" w:sz="0" w:space="0" w:color="auto"/>
        <w:bottom w:val="none" w:sz="0" w:space="0" w:color="auto"/>
        <w:right w:val="none" w:sz="0" w:space="0" w:color="auto"/>
      </w:divBdr>
    </w:div>
    <w:div w:id="1567378963">
      <w:bodyDiv w:val="1"/>
      <w:marLeft w:val="0"/>
      <w:marRight w:val="0"/>
      <w:marTop w:val="0"/>
      <w:marBottom w:val="0"/>
      <w:divBdr>
        <w:top w:val="none" w:sz="0" w:space="0" w:color="auto"/>
        <w:left w:val="none" w:sz="0" w:space="0" w:color="auto"/>
        <w:bottom w:val="none" w:sz="0" w:space="0" w:color="auto"/>
        <w:right w:val="none" w:sz="0" w:space="0" w:color="auto"/>
      </w:divBdr>
    </w:div>
    <w:div w:id="1567690548">
      <w:bodyDiv w:val="1"/>
      <w:marLeft w:val="0"/>
      <w:marRight w:val="0"/>
      <w:marTop w:val="0"/>
      <w:marBottom w:val="0"/>
      <w:divBdr>
        <w:top w:val="none" w:sz="0" w:space="0" w:color="auto"/>
        <w:left w:val="none" w:sz="0" w:space="0" w:color="auto"/>
        <w:bottom w:val="none" w:sz="0" w:space="0" w:color="auto"/>
        <w:right w:val="none" w:sz="0" w:space="0" w:color="auto"/>
      </w:divBdr>
    </w:div>
    <w:div w:id="1567760069">
      <w:bodyDiv w:val="1"/>
      <w:marLeft w:val="0"/>
      <w:marRight w:val="0"/>
      <w:marTop w:val="0"/>
      <w:marBottom w:val="0"/>
      <w:divBdr>
        <w:top w:val="none" w:sz="0" w:space="0" w:color="auto"/>
        <w:left w:val="none" w:sz="0" w:space="0" w:color="auto"/>
        <w:bottom w:val="none" w:sz="0" w:space="0" w:color="auto"/>
        <w:right w:val="none" w:sz="0" w:space="0" w:color="auto"/>
      </w:divBdr>
    </w:div>
    <w:div w:id="1569415200">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76158709">
      <w:bodyDiv w:val="1"/>
      <w:marLeft w:val="0"/>
      <w:marRight w:val="0"/>
      <w:marTop w:val="0"/>
      <w:marBottom w:val="0"/>
      <w:divBdr>
        <w:top w:val="none" w:sz="0" w:space="0" w:color="auto"/>
        <w:left w:val="none" w:sz="0" w:space="0" w:color="auto"/>
        <w:bottom w:val="none" w:sz="0" w:space="0" w:color="auto"/>
        <w:right w:val="none" w:sz="0" w:space="0" w:color="auto"/>
      </w:divBdr>
    </w:div>
    <w:div w:id="1576234524">
      <w:bodyDiv w:val="1"/>
      <w:marLeft w:val="0"/>
      <w:marRight w:val="0"/>
      <w:marTop w:val="0"/>
      <w:marBottom w:val="0"/>
      <w:divBdr>
        <w:top w:val="none" w:sz="0" w:space="0" w:color="auto"/>
        <w:left w:val="none" w:sz="0" w:space="0" w:color="auto"/>
        <w:bottom w:val="none" w:sz="0" w:space="0" w:color="auto"/>
        <w:right w:val="none" w:sz="0" w:space="0" w:color="auto"/>
      </w:divBdr>
    </w:div>
    <w:div w:id="1576671487">
      <w:bodyDiv w:val="1"/>
      <w:marLeft w:val="0"/>
      <w:marRight w:val="0"/>
      <w:marTop w:val="0"/>
      <w:marBottom w:val="0"/>
      <w:divBdr>
        <w:top w:val="none" w:sz="0" w:space="0" w:color="auto"/>
        <w:left w:val="none" w:sz="0" w:space="0" w:color="auto"/>
        <w:bottom w:val="none" w:sz="0" w:space="0" w:color="auto"/>
        <w:right w:val="none" w:sz="0" w:space="0" w:color="auto"/>
      </w:divBdr>
    </w:div>
    <w:div w:id="1580670957">
      <w:bodyDiv w:val="1"/>
      <w:marLeft w:val="0"/>
      <w:marRight w:val="0"/>
      <w:marTop w:val="0"/>
      <w:marBottom w:val="0"/>
      <w:divBdr>
        <w:top w:val="none" w:sz="0" w:space="0" w:color="auto"/>
        <w:left w:val="none" w:sz="0" w:space="0" w:color="auto"/>
        <w:bottom w:val="none" w:sz="0" w:space="0" w:color="auto"/>
        <w:right w:val="none" w:sz="0" w:space="0" w:color="auto"/>
      </w:divBdr>
    </w:div>
    <w:div w:id="1580864107">
      <w:bodyDiv w:val="1"/>
      <w:marLeft w:val="0"/>
      <w:marRight w:val="0"/>
      <w:marTop w:val="0"/>
      <w:marBottom w:val="0"/>
      <w:divBdr>
        <w:top w:val="none" w:sz="0" w:space="0" w:color="auto"/>
        <w:left w:val="none" w:sz="0" w:space="0" w:color="auto"/>
        <w:bottom w:val="none" w:sz="0" w:space="0" w:color="auto"/>
        <w:right w:val="none" w:sz="0" w:space="0" w:color="auto"/>
      </w:divBdr>
      <w:divsChild>
        <w:div w:id="1758402117">
          <w:marLeft w:val="0"/>
          <w:marRight w:val="0"/>
          <w:marTop w:val="0"/>
          <w:marBottom w:val="0"/>
          <w:divBdr>
            <w:top w:val="none" w:sz="0" w:space="0" w:color="auto"/>
            <w:left w:val="none" w:sz="0" w:space="0" w:color="auto"/>
            <w:bottom w:val="none" w:sz="0" w:space="0" w:color="auto"/>
            <w:right w:val="none" w:sz="0" w:space="0" w:color="auto"/>
          </w:divBdr>
          <w:divsChild>
            <w:div w:id="1861160473">
              <w:marLeft w:val="0"/>
              <w:marRight w:val="0"/>
              <w:marTop w:val="0"/>
              <w:marBottom w:val="0"/>
              <w:divBdr>
                <w:top w:val="none" w:sz="0" w:space="0" w:color="auto"/>
                <w:left w:val="none" w:sz="0" w:space="0" w:color="auto"/>
                <w:bottom w:val="none" w:sz="0" w:space="0" w:color="auto"/>
                <w:right w:val="none" w:sz="0" w:space="0" w:color="auto"/>
              </w:divBdr>
              <w:divsChild>
                <w:div w:id="2109036446">
                  <w:marLeft w:val="0"/>
                  <w:marRight w:val="0"/>
                  <w:marTop w:val="0"/>
                  <w:marBottom w:val="0"/>
                  <w:divBdr>
                    <w:top w:val="none" w:sz="0" w:space="0" w:color="auto"/>
                    <w:left w:val="none" w:sz="0" w:space="0" w:color="auto"/>
                    <w:bottom w:val="none" w:sz="0" w:space="0" w:color="auto"/>
                    <w:right w:val="none" w:sz="0" w:space="0" w:color="auto"/>
                  </w:divBdr>
                  <w:divsChild>
                    <w:div w:id="738404922">
                      <w:marLeft w:val="0"/>
                      <w:marRight w:val="0"/>
                      <w:marTop w:val="0"/>
                      <w:marBottom w:val="0"/>
                      <w:divBdr>
                        <w:top w:val="none" w:sz="0" w:space="0" w:color="auto"/>
                        <w:left w:val="none" w:sz="0" w:space="0" w:color="auto"/>
                        <w:bottom w:val="none" w:sz="0" w:space="0" w:color="auto"/>
                        <w:right w:val="none" w:sz="0" w:space="0" w:color="auto"/>
                      </w:divBdr>
                    </w:div>
                    <w:div w:id="205901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871682">
      <w:bodyDiv w:val="1"/>
      <w:marLeft w:val="0"/>
      <w:marRight w:val="0"/>
      <w:marTop w:val="0"/>
      <w:marBottom w:val="0"/>
      <w:divBdr>
        <w:top w:val="none" w:sz="0" w:space="0" w:color="auto"/>
        <w:left w:val="none" w:sz="0" w:space="0" w:color="auto"/>
        <w:bottom w:val="none" w:sz="0" w:space="0" w:color="auto"/>
        <w:right w:val="none" w:sz="0" w:space="0" w:color="auto"/>
      </w:divBdr>
    </w:div>
    <w:div w:id="1581524671">
      <w:bodyDiv w:val="1"/>
      <w:marLeft w:val="0"/>
      <w:marRight w:val="0"/>
      <w:marTop w:val="0"/>
      <w:marBottom w:val="0"/>
      <w:divBdr>
        <w:top w:val="none" w:sz="0" w:space="0" w:color="auto"/>
        <w:left w:val="none" w:sz="0" w:space="0" w:color="auto"/>
        <w:bottom w:val="none" w:sz="0" w:space="0" w:color="auto"/>
        <w:right w:val="none" w:sz="0" w:space="0" w:color="auto"/>
      </w:divBdr>
    </w:div>
    <w:div w:id="1583374831">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600287801">
      <w:bodyDiv w:val="1"/>
      <w:marLeft w:val="0"/>
      <w:marRight w:val="0"/>
      <w:marTop w:val="0"/>
      <w:marBottom w:val="0"/>
      <w:divBdr>
        <w:top w:val="none" w:sz="0" w:space="0" w:color="auto"/>
        <w:left w:val="none" w:sz="0" w:space="0" w:color="auto"/>
        <w:bottom w:val="none" w:sz="0" w:space="0" w:color="auto"/>
        <w:right w:val="none" w:sz="0" w:space="0" w:color="auto"/>
      </w:divBdr>
    </w:div>
    <w:div w:id="1603804110">
      <w:bodyDiv w:val="1"/>
      <w:marLeft w:val="0"/>
      <w:marRight w:val="0"/>
      <w:marTop w:val="0"/>
      <w:marBottom w:val="0"/>
      <w:divBdr>
        <w:top w:val="none" w:sz="0" w:space="0" w:color="auto"/>
        <w:left w:val="none" w:sz="0" w:space="0" w:color="auto"/>
        <w:bottom w:val="none" w:sz="0" w:space="0" w:color="auto"/>
        <w:right w:val="none" w:sz="0" w:space="0" w:color="auto"/>
      </w:divBdr>
    </w:div>
    <w:div w:id="1607694385">
      <w:bodyDiv w:val="1"/>
      <w:marLeft w:val="0"/>
      <w:marRight w:val="0"/>
      <w:marTop w:val="0"/>
      <w:marBottom w:val="0"/>
      <w:divBdr>
        <w:top w:val="none" w:sz="0" w:space="0" w:color="auto"/>
        <w:left w:val="none" w:sz="0" w:space="0" w:color="auto"/>
        <w:bottom w:val="none" w:sz="0" w:space="0" w:color="auto"/>
        <w:right w:val="none" w:sz="0" w:space="0" w:color="auto"/>
      </w:divBdr>
    </w:div>
    <w:div w:id="1612584656">
      <w:bodyDiv w:val="1"/>
      <w:marLeft w:val="0"/>
      <w:marRight w:val="0"/>
      <w:marTop w:val="0"/>
      <w:marBottom w:val="0"/>
      <w:divBdr>
        <w:top w:val="none" w:sz="0" w:space="0" w:color="auto"/>
        <w:left w:val="none" w:sz="0" w:space="0" w:color="auto"/>
        <w:bottom w:val="none" w:sz="0" w:space="0" w:color="auto"/>
        <w:right w:val="none" w:sz="0" w:space="0" w:color="auto"/>
      </w:divBdr>
      <w:divsChild>
        <w:div w:id="1647278958">
          <w:marLeft w:val="0"/>
          <w:marRight w:val="0"/>
          <w:marTop w:val="0"/>
          <w:marBottom w:val="0"/>
          <w:divBdr>
            <w:top w:val="none" w:sz="0" w:space="0" w:color="auto"/>
            <w:left w:val="none" w:sz="0" w:space="0" w:color="auto"/>
            <w:bottom w:val="none" w:sz="0" w:space="0" w:color="auto"/>
            <w:right w:val="none" w:sz="0" w:space="0" w:color="auto"/>
          </w:divBdr>
        </w:div>
      </w:divsChild>
    </w:div>
    <w:div w:id="1613704265">
      <w:bodyDiv w:val="1"/>
      <w:marLeft w:val="0"/>
      <w:marRight w:val="0"/>
      <w:marTop w:val="0"/>
      <w:marBottom w:val="0"/>
      <w:divBdr>
        <w:top w:val="none" w:sz="0" w:space="0" w:color="auto"/>
        <w:left w:val="none" w:sz="0" w:space="0" w:color="auto"/>
        <w:bottom w:val="none" w:sz="0" w:space="0" w:color="auto"/>
        <w:right w:val="none" w:sz="0" w:space="0" w:color="auto"/>
      </w:divBdr>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18901708">
      <w:bodyDiv w:val="1"/>
      <w:marLeft w:val="0"/>
      <w:marRight w:val="0"/>
      <w:marTop w:val="0"/>
      <w:marBottom w:val="0"/>
      <w:divBdr>
        <w:top w:val="none" w:sz="0" w:space="0" w:color="auto"/>
        <w:left w:val="none" w:sz="0" w:space="0" w:color="auto"/>
        <w:bottom w:val="none" w:sz="0" w:space="0" w:color="auto"/>
        <w:right w:val="none" w:sz="0" w:space="0" w:color="auto"/>
      </w:divBdr>
    </w:div>
    <w:div w:id="1619214718">
      <w:bodyDiv w:val="1"/>
      <w:marLeft w:val="0"/>
      <w:marRight w:val="0"/>
      <w:marTop w:val="0"/>
      <w:marBottom w:val="0"/>
      <w:divBdr>
        <w:top w:val="none" w:sz="0" w:space="0" w:color="auto"/>
        <w:left w:val="none" w:sz="0" w:space="0" w:color="auto"/>
        <w:bottom w:val="none" w:sz="0" w:space="0" w:color="auto"/>
        <w:right w:val="none" w:sz="0" w:space="0" w:color="auto"/>
      </w:divBdr>
    </w:div>
    <w:div w:id="1620646382">
      <w:bodyDiv w:val="1"/>
      <w:marLeft w:val="0"/>
      <w:marRight w:val="0"/>
      <w:marTop w:val="0"/>
      <w:marBottom w:val="0"/>
      <w:divBdr>
        <w:top w:val="none" w:sz="0" w:space="0" w:color="auto"/>
        <w:left w:val="none" w:sz="0" w:space="0" w:color="auto"/>
        <w:bottom w:val="none" w:sz="0" w:space="0" w:color="auto"/>
        <w:right w:val="none" w:sz="0" w:space="0" w:color="auto"/>
      </w:divBdr>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0914800">
      <w:bodyDiv w:val="1"/>
      <w:marLeft w:val="0"/>
      <w:marRight w:val="0"/>
      <w:marTop w:val="0"/>
      <w:marBottom w:val="0"/>
      <w:divBdr>
        <w:top w:val="none" w:sz="0" w:space="0" w:color="auto"/>
        <w:left w:val="none" w:sz="0" w:space="0" w:color="auto"/>
        <w:bottom w:val="none" w:sz="0" w:space="0" w:color="auto"/>
        <w:right w:val="none" w:sz="0" w:space="0" w:color="auto"/>
      </w:divBdr>
    </w:div>
    <w:div w:id="1624385525">
      <w:bodyDiv w:val="1"/>
      <w:marLeft w:val="0"/>
      <w:marRight w:val="0"/>
      <w:marTop w:val="0"/>
      <w:marBottom w:val="0"/>
      <w:divBdr>
        <w:top w:val="none" w:sz="0" w:space="0" w:color="auto"/>
        <w:left w:val="none" w:sz="0" w:space="0" w:color="auto"/>
        <w:bottom w:val="none" w:sz="0" w:space="0" w:color="auto"/>
        <w:right w:val="none" w:sz="0" w:space="0" w:color="auto"/>
      </w:divBdr>
    </w:div>
    <w:div w:id="1627008507">
      <w:bodyDiv w:val="1"/>
      <w:marLeft w:val="0"/>
      <w:marRight w:val="0"/>
      <w:marTop w:val="0"/>
      <w:marBottom w:val="0"/>
      <w:divBdr>
        <w:top w:val="none" w:sz="0" w:space="0" w:color="auto"/>
        <w:left w:val="none" w:sz="0" w:space="0" w:color="auto"/>
        <w:bottom w:val="none" w:sz="0" w:space="0" w:color="auto"/>
        <w:right w:val="none" w:sz="0" w:space="0" w:color="auto"/>
      </w:divBdr>
    </w:div>
    <w:div w:id="1627813195">
      <w:bodyDiv w:val="1"/>
      <w:marLeft w:val="0"/>
      <w:marRight w:val="0"/>
      <w:marTop w:val="0"/>
      <w:marBottom w:val="0"/>
      <w:divBdr>
        <w:top w:val="none" w:sz="0" w:space="0" w:color="auto"/>
        <w:left w:val="none" w:sz="0" w:space="0" w:color="auto"/>
        <w:bottom w:val="none" w:sz="0" w:space="0" w:color="auto"/>
        <w:right w:val="none" w:sz="0" w:space="0" w:color="auto"/>
      </w:divBdr>
      <w:divsChild>
        <w:div w:id="374276644">
          <w:marLeft w:val="0"/>
          <w:marRight w:val="0"/>
          <w:marTop w:val="0"/>
          <w:marBottom w:val="0"/>
          <w:divBdr>
            <w:top w:val="none" w:sz="0" w:space="0" w:color="auto"/>
            <w:left w:val="none" w:sz="0" w:space="0" w:color="auto"/>
            <w:bottom w:val="none" w:sz="0" w:space="0" w:color="auto"/>
            <w:right w:val="none" w:sz="0" w:space="0" w:color="auto"/>
          </w:divBdr>
        </w:div>
        <w:div w:id="374085276">
          <w:marLeft w:val="0"/>
          <w:marRight w:val="0"/>
          <w:marTop w:val="0"/>
          <w:marBottom w:val="0"/>
          <w:divBdr>
            <w:top w:val="none" w:sz="0" w:space="0" w:color="auto"/>
            <w:left w:val="none" w:sz="0" w:space="0" w:color="auto"/>
            <w:bottom w:val="none" w:sz="0" w:space="0" w:color="auto"/>
            <w:right w:val="none" w:sz="0" w:space="0" w:color="auto"/>
          </w:divBdr>
          <w:divsChild>
            <w:div w:id="670833306">
              <w:marLeft w:val="0"/>
              <w:marRight w:val="0"/>
              <w:marTop w:val="0"/>
              <w:marBottom w:val="0"/>
              <w:divBdr>
                <w:top w:val="none" w:sz="0" w:space="0" w:color="auto"/>
                <w:left w:val="none" w:sz="0" w:space="0" w:color="auto"/>
                <w:bottom w:val="none" w:sz="0" w:space="0" w:color="auto"/>
                <w:right w:val="none" w:sz="0" w:space="0" w:color="auto"/>
              </w:divBdr>
            </w:div>
          </w:divsChild>
        </w:div>
        <w:div w:id="982151142">
          <w:marLeft w:val="0"/>
          <w:marRight w:val="0"/>
          <w:marTop w:val="0"/>
          <w:marBottom w:val="0"/>
          <w:divBdr>
            <w:top w:val="none" w:sz="0" w:space="0" w:color="auto"/>
            <w:left w:val="none" w:sz="0" w:space="0" w:color="auto"/>
            <w:bottom w:val="none" w:sz="0" w:space="0" w:color="auto"/>
            <w:right w:val="none" w:sz="0" w:space="0" w:color="auto"/>
          </w:divBdr>
          <w:divsChild>
            <w:div w:id="2007708000">
              <w:marLeft w:val="0"/>
              <w:marRight w:val="0"/>
              <w:marTop w:val="0"/>
              <w:marBottom w:val="0"/>
              <w:divBdr>
                <w:top w:val="none" w:sz="0" w:space="0" w:color="auto"/>
                <w:left w:val="none" w:sz="0" w:space="0" w:color="auto"/>
                <w:bottom w:val="none" w:sz="0" w:space="0" w:color="auto"/>
                <w:right w:val="none" w:sz="0" w:space="0" w:color="auto"/>
              </w:divBdr>
            </w:div>
          </w:divsChild>
        </w:div>
        <w:div w:id="1560944521">
          <w:marLeft w:val="0"/>
          <w:marRight w:val="0"/>
          <w:marTop w:val="0"/>
          <w:marBottom w:val="0"/>
          <w:divBdr>
            <w:top w:val="none" w:sz="0" w:space="0" w:color="auto"/>
            <w:left w:val="none" w:sz="0" w:space="0" w:color="auto"/>
            <w:bottom w:val="none" w:sz="0" w:space="0" w:color="auto"/>
            <w:right w:val="none" w:sz="0" w:space="0" w:color="auto"/>
          </w:divBdr>
          <w:divsChild>
            <w:div w:id="27726535">
              <w:marLeft w:val="0"/>
              <w:marRight w:val="0"/>
              <w:marTop w:val="0"/>
              <w:marBottom w:val="0"/>
              <w:divBdr>
                <w:top w:val="none" w:sz="0" w:space="0" w:color="auto"/>
                <w:left w:val="none" w:sz="0" w:space="0" w:color="auto"/>
                <w:bottom w:val="none" w:sz="0" w:space="0" w:color="auto"/>
                <w:right w:val="none" w:sz="0" w:space="0" w:color="auto"/>
              </w:divBdr>
            </w:div>
          </w:divsChild>
        </w:div>
        <w:div w:id="21784187">
          <w:marLeft w:val="0"/>
          <w:marRight w:val="0"/>
          <w:marTop w:val="0"/>
          <w:marBottom w:val="0"/>
          <w:divBdr>
            <w:top w:val="none" w:sz="0" w:space="0" w:color="auto"/>
            <w:left w:val="none" w:sz="0" w:space="0" w:color="auto"/>
            <w:bottom w:val="none" w:sz="0" w:space="0" w:color="auto"/>
            <w:right w:val="none" w:sz="0" w:space="0" w:color="auto"/>
          </w:divBdr>
          <w:divsChild>
            <w:div w:id="1832062470">
              <w:marLeft w:val="0"/>
              <w:marRight w:val="0"/>
              <w:marTop w:val="0"/>
              <w:marBottom w:val="0"/>
              <w:divBdr>
                <w:top w:val="none" w:sz="0" w:space="0" w:color="auto"/>
                <w:left w:val="none" w:sz="0" w:space="0" w:color="auto"/>
                <w:bottom w:val="none" w:sz="0" w:space="0" w:color="auto"/>
                <w:right w:val="none" w:sz="0" w:space="0" w:color="auto"/>
              </w:divBdr>
            </w:div>
          </w:divsChild>
        </w:div>
        <w:div w:id="238298109">
          <w:marLeft w:val="0"/>
          <w:marRight w:val="0"/>
          <w:marTop w:val="0"/>
          <w:marBottom w:val="0"/>
          <w:divBdr>
            <w:top w:val="none" w:sz="0" w:space="0" w:color="auto"/>
            <w:left w:val="none" w:sz="0" w:space="0" w:color="auto"/>
            <w:bottom w:val="none" w:sz="0" w:space="0" w:color="auto"/>
            <w:right w:val="none" w:sz="0" w:space="0" w:color="auto"/>
          </w:divBdr>
          <w:divsChild>
            <w:div w:id="295067545">
              <w:marLeft w:val="0"/>
              <w:marRight w:val="0"/>
              <w:marTop w:val="0"/>
              <w:marBottom w:val="0"/>
              <w:divBdr>
                <w:top w:val="none" w:sz="0" w:space="0" w:color="auto"/>
                <w:left w:val="none" w:sz="0" w:space="0" w:color="auto"/>
                <w:bottom w:val="none" w:sz="0" w:space="0" w:color="auto"/>
                <w:right w:val="none" w:sz="0" w:space="0" w:color="auto"/>
              </w:divBdr>
            </w:div>
          </w:divsChild>
        </w:div>
        <w:div w:id="1748068644">
          <w:marLeft w:val="0"/>
          <w:marRight w:val="0"/>
          <w:marTop w:val="0"/>
          <w:marBottom w:val="0"/>
          <w:divBdr>
            <w:top w:val="none" w:sz="0" w:space="0" w:color="auto"/>
            <w:left w:val="none" w:sz="0" w:space="0" w:color="auto"/>
            <w:bottom w:val="none" w:sz="0" w:space="0" w:color="auto"/>
            <w:right w:val="none" w:sz="0" w:space="0" w:color="auto"/>
          </w:divBdr>
          <w:divsChild>
            <w:div w:id="1154754956">
              <w:marLeft w:val="0"/>
              <w:marRight w:val="0"/>
              <w:marTop w:val="0"/>
              <w:marBottom w:val="0"/>
              <w:divBdr>
                <w:top w:val="none" w:sz="0" w:space="0" w:color="auto"/>
                <w:left w:val="none" w:sz="0" w:space="0" w:color="auto"/>
                <w:bottom w:val="none" w:sz="0" w:space="0" w:color="auto"/>
                <w:right w:val="none" w:sz="0" w:space="0" w:color="auto"/>
              </w:divBdr>
            </w:div>
          </w:divsChild>
        </w:div>
        <w:div w:id="1016494030">
          <w:marLeft w:val="0"/>
          <w:marRight w:val="0"/>
          <w:marTop w:val="0"/>
          <w:marBottom w:val="0"/>
          <w:divBdr>
            <w:top w:val="none" w:sz="0" w:space="0" w:color="auto"/>
            <w:left w:val="none" w:sz="0" w:space="0" w:color="auto"/>
            <w:bottom w:val="none" w:sz="0" w:space="0" w:color="auto"/>
            <w:right w:val="none" w:sz="0" w:space="0" w:color="auto"/>
          </w:divBdr>
          <w:divsChild>
            <w:div w:id="703216479">
              <w:marLeft w:val="0"/>
              <w:marRight w:val="0"/>
              <w:marTop w:val="0"/>
              <w:marBottom w:val="0"/>
              <w:divBdr>
                <w:top w:val="none" w:sz="0" w:space="0" w:color="auto"/>
                <w:left w:val="none" w:sz="0" w:space="0" w:color="auto"/>
                <w:bottom w:val="none" w:sz="0" w:space="0" w:color="auto"/>
                <w:right w:val="none" w:sz="0" w:space="0" w:color="auto"/>
              </w:divBdr>
            </w:div>
          </w:divsChild>
        </w:div>
        <w:div w:id="710880818">
          <w:marLeft w:val="0"/>
          <w:marRight w:val="0"/>
          <w:marTop w:val="0"/>
          <w:marBottom w:val="0"/>
          <w:divBdr>
            <w:top w:val="none" w:sz="0" w:space="0" w:color="auto"/>
            <w:left w:val="none" w:sz="0" w:space="0" w:color="auto"/>
            <w:bottom w:val="none" w:sz="0" w:space="0" w:color="auto"/>
            <w:right w:val="none" w:sz="0" w:space="0" w:color="auto"/>
          </w:divBdr>
          <w:divsChild>
            <w:div w:id="1484657673">
              <w:marLeft w:val="0"/>
              <w:marRight w:val="0"/>
              <w:marTop w:val="0"/>
              <w:marBottom w:val="0"/>
              <w:divBdr>
                <w:top w:val="none" w:sz="0" w:space="0" w:color="auto"/>
                <w:left w:val="none" w:sz="0" w:space="0" w:color="auto"/>
                <w:bottom w:val="none" w:sz="0" w:space="0" w:color="auto"/>
                <w:right w:val="none" w:sz="0" w:space="0" w:color="auto"/>
              </w:divBdr>
            </w:div>
          </w:divsChild>
        </w:div>
        <w:div w:id="1023870343">
          <w:marLeft w:val="0"/>
          <w:marRight w:val="0"/>
          <w:marTop w:val="0"/>
          <w:marBottom w:val="0"/>
          <w:divBdr>
            <w:top w:val="none" w:sz="0" w:space="0" w:color="auto"/>
            <w:left w:val="none" w:sz="0" w:space="0" w:color="auto"/>
            <w:bottom w:val="none" w:sz="0" w:space="0" w:color="auto"/>
            <w:right w:val="none" w:sz="0" w:space="0" w:color="auto"/>
          </w:divBdr>
          <w:divsChild>
            <w:div w:id="1225291462">
              <w:marLeft w:val="0"/>
              <w:marRight w:val="0"/>
              <w:marTop w:val="0"/>
              <w:marBottom w:val="0"/>
              <w:divBdr>
                <w:top w:val="none" w:sz="0" w:space="0" w:color="auto"/>
                <w:left w:val="none" w:sz="0" w:space="0" w:color="auto"/>
                <w:bottom w:val="none" w:sz="0" w:space="0" w:color="auto"/>
                <w:right w:val="none" w:sz="0" w:space="0" w:color="auto"/>
              </w:divBdr>
            </w:div>
          </w:divsChild>
        </w:div>
        <w:div w:id="1208881694">
          <w:marLeft w:val="0"/>
          <w:marRight w:val="0"/>
          <w:marTop w:val="0"/>
          <w:marBottom w:val="0"/>
          <w:divBdr>
            <w:top w:val="none" w:sz="0" w:space="0" w:color="auto"/>
            <w:left w:val="none" w:sz="0" w:space="0" w:color="auto"/>
            <w:bottom w:val="none" w:sz="0" w:space="0" w:color="auto"/>
            <w:right w:val="none" w:sz="0" w:space="0" w:color="auto"/>
          </w:divBdr>
          <w:divsChild>
            <w:div w:id="95903325">
              <w:marLeft w:val="0"/>
              <w:marRight w:val="0"/>
              <w:marTop w:val="0"/>
              <w:marBottom w:val="0"/>
              <w:divBdr>
                <w:top w:val="none" w:sz="0" w:space="0" w:color="auto"/>
                <w:left w:val="none" w:sz="0" w:space="0" w:color="auto"/>
                <w:bottom w:val="none" w:sz="0" w:space="0" w:color="auto"/>
                <w:right w:val="none" w:sz="0" w:space="0" w:color="auto"/>
              </w:divBdr>
            </w:div>
          </w:divsChild>
        </w:div>
        <w:div w:id="318845040">
          <w:marLeft w:val="0"/>
          <w:marRight w:val="0"/>
          <w:marTop w:val="0"/>
          <w:marBottom w:val="0"/>
          <w:divBdr>
            <w:top w:val="none" w:sz="0" w:space="0" w:color="auto"/>
            <w:left w:val="none" w:sz="0" w:space="0" w:color="auto"/>
            <w:bottom w:val="none" w:sz="0" w:space="0" w:color="auto"/>
            <w:right w:val="none" w:sz="0" w:space="0" w:color="auto"/>
          </w:divBdr>
          <w:divsChild>
            <w:div w:id="116030513">
              <w:marLeft w:val="0"/>
              <w:marRight w:val="0"/>
              <w:marTop w:val="0"/>
              <w:marBottom w:val="0"/>
              <w:divBdr>
                <w:top w:val="none" w:sz="0" w:space="0" w:color="auto"/>
                <w:left w:val="none" w:sz="0" w:space="0" w:color="auto"/>
                <w:bottom w:val="none" w:sz="0" w:space="0" w:color="auto"/>
                <w:right w:val="none" w:sz="0" w:space="0" w:color="auto"/>
              </w:divBdr>
            </w:div>
          </w:divsChild>
        </w:div>
        <w:div w:id="1903171409">
          <w:marLeft w:val="0"/>
          <w:marRight w:val="0"/>
          <w:marTop w:val="0"/>
          <w:marBottom w:val="0"/>
          <w:divBdr>
            <w:top w:val="none" w:sz="0" w:space="0" w:color="auto"/>
            <w:left w:val="none" w:sz="0" w:space="0" w:color="auto"/>
            <w:bottom w:val="none" w:sz="0" w:space="0" w:color="auto"/>
            <w:right w:val="none" w:sz="0" w:space="0" w:color="auto"/>
          </w:divBdr>
          <w:divsChild>
            <w:div w:id="1222788080">
              <w:marLeft w:val="0"/>
              <w:marRight w:val="0"/>
              <w:marTop w:val="0"/>
              <w:marBottom w:val="0"/>
              <w:divBdr>
                <w:top w:val="none" w:sz="0" w:space="0" w:color="auto"/>
                <w:left w:val="none" w:sz="0" w:space="0" w:color="auto"/>
                <w:bottom w:val="none" w:sz="0" w:space="0" w:color="auto"/>
                <w:right w:val="none" w:sz="0" w:space="0" w:color="auto"/>
              </w:divBdr>
            </w:div>
          </w:divsChild>
        </w:div>
        <w:div w:id="397552280">
          <w:marLeft w:val="0"/>
          <w:marRight w:val="0"/>
          <w:marTop w:val="0"/>
          <w:marBottom w:val="0"/>
          <w:divBdr>
            <w:top w:val="none" w:sz="0" w:space="0" w:color="auto"/>
            <w:left w:val="none" w:sz="0" w:space="0" w:color="auto"/>
            <w:bottom w:val="none" w:sz="0" w:space="0" w:color="auto"/>
            <w:right w:val="none" w:sz="0" w:space="0" w:color="auto"/>
          </w:divBdr>
          <w:divsChild>
            <w:div w:id="33621146">
              <w:marLeft w:val="0"/>
              <w:marRight w:val="0"/>
              <w:marTop w:val="0"/>
              <w:marBottom w:val="0"/>
              <w:divBdr>
                <w:top w:val="none" w:sz="0" w:space="0" w:color="auto"/>
                <w:left w:val="none" w:sz="0" w:space="0" w:color="auto"/>
                <w:bottom w:val="none" w:sz="0" w:space="0" w:color="auto"/>
                <w:right w:val="none" w:sz="0" w:space="0" w:color="auto"/>
              </w:divBdr>
            </w:div>
          </w:divsChild>
        </w:div>
        <w:div w:id="1179350989">
          <w:marLeft w:val="0"/>
          <w:marRight w:val="0"/>
          <w:marTop w:val="0"/>
          <w:marBottom w:val="0"/>
          <w:divBdr>
            <w:top w:val="none" w:sz="0" w:space="0" w:color="auto"/>
            <w:left w:val="none" w:sz="0" w:space="0" w:color="auto"/>
            <w:bottom w:val="none" w:sz="0" w:space="0" w:color="auto"/>
            <w:right w:val="none" w:sz="0" w:space="0" w:color="auto"/>
          </w:divBdr>
          <w:divsChild>
            <w:div w:id="224074656">
              <w:marLeft w:val="0"/>
              <w:marRight w:val="0"/>
              <w:marTop w:val="0"/>
              <w:marBottom w:val="0"/>
              <w:divBdr>
                <w:top w:val="none" w:sz="0" w:space="0" w:color="auto"/>
                <w:left w:val="none" w:sz="0" w:space="0" w:color="auto"/>
                <w:bottom w:val="none" w:sz="0" w:space="0" w:color="auto"/>
                <w:right w:val="none" w:sz="0" w:space="0" w:color="auto"/>
              </w:divBdr>
            </w:div>
          </w:divsChild>
        </w:div>
        <w:div w:id="356271086">
          <w:marLeft w:val="0"/>
          <w:marRight w:val="0"/>
          <w:marTop w:val="0"/>
          <w:marBottom w:val="0"/>
          <w:divBdr>
            <w:top w:val="none" w:sz="0" w:space="0" w:color="auto"/>
            <w:left w:val="none" w:sz="0" w:space="0" w:color="auto"/>
            <w:bottom w:val="none" w:sz="0" w:space="0" w:color="auto"/>
            <w:right w:val="none" w:sz="0" w:space="0" w:color="auto"/>
          </w:divBdr>
          <w:divsChild>
            <w:div w:id="283771384">
              <w:marLeft w:val="0"/>
              <w:marRight w:val="0"/>
              <w:marTop w:val="0"/>
              <w:marBottom w:val="0"/>
              <w:divBdr>
                <w:top w:val="none" w:sz="0" w:space="0" w:color="auto"/>
                <w:left w:val="none" w:sz="0" w:space="0" w:color="auto"/>
                <w:bottom w:val="none" w:sz="0" w:space="0" w:color="auto"/>
                <w:right w:val="none" w:sz="0" w:space="0" w:color="auto"/>
              </w:divBdr>
            </w:div>
          </w:divsChild>
        </w:div>
        <w:div w:id="1136797974">
          <w:marLeft w:val="0"/>
          <w:marRight w:val="0"/>
          <w:marTop w:val="0"/>
          <w:marBottom w:val="0"/>
          <w:divBdr>
            <w:top w:val="none" w:sz="0" w:space="0" w:color="auto"/>
            <w:left w:val="none" w:sz="0" w:space="0" w:color="auto"/>
            <w:bottom w:val="none" w:sz="0" w:space="0" w:color="auto"/>
            <w:right w:val="none" w:sz="0" w:space="0" w:color="auto"/>
          </w:divBdr>
          <w:divsChild>
            <w:div w:id="284507158">
              <w:marLeft w:val="0"/>
              <w:marRight w:val="0"/>
              <w:marTop w:val="0"/>
              <w:marBottom w:val="0"/>
              <w:divBdr>
                <w:top w:val="none" w:sz="0" w:space="0" w:color="auto"/>
                <w:left w:val="none" w:sz="0" w:space="0" w:color="auto"/>
                <w:bottom w:val="none" w:sz="0" w:space="0" w:color="auto"/>
                <w:right w:val="none" w:sz="0" w:space="0" w:color="auto"/>
              </w:divBdr>
            </w:div>
          </w:divsChild>
        </w:div>
        <w:div w:id="1013189849">
          <w:marLeft w:val="0"/>
          <w:marRight w:val="0"/>
          <w:marTop w:val="0"/>
          <w:marBottom w:val="0"/>
          <w:divBdr>
            <w:top w:val="none" w:sz="0" w:space="0" w:color="auto"/>
            <w:left w:val="none" w:sz="0" w:space="0" w:color="auto"/>
            <w:bottom w:val="none" w:sz="0" w:space="0" w:color="auto"/>
            <w:right w:val="none" w:sz="0" w:space="0" w:color="auto"/>
          </w:divBdr>
          <w:divsChild>
            <w:div w:id="1072436003">
              <w:marLeft w:val="0"/>
              <w:marRight w:val="0"/>
              <w:marTop w:val="0"/>
              <w:marBottom w:val="0"/>
              <w:divBdr>
                <w:top w:val="none" w:sz="0" w:space="0" w:color="auto"/>
                <w:left w:val="none" w:sz="0" w:space="0" w:color="auto"/>
                <w:bottom w:val="none" w:sz="0" w:space="0" w:color="auto"/>
                <w:right w:val="none" w:sz="0" w:space="0" w:color="auto"/>
              </w:divBdr>
            </w:div>
          </w:divsChild>
        </w:div>
        <w:div w:id="1142306808">
          <w:marLeft w:val="0"/>
          <w:marRight w:val="0"/>
          <w:marTop w:val="0"/>
          <w:marBottom w:val="0"/>
          <w:divBdr>
            <w:top w:val="none" w:sz="0" w:space="0" w:color="auto"/>
            <w:left w:val="none" w:sz="0" w:space="0" w:color="auto"/>
            <w:bottom w:val="none" w:sz="0" w:space="0" w:color="auto"/>
            <w:right w:val="none" w:sz="0" w:space="0" w:color="auto"/>
          </w:divBdr>
          <w:divsChild>
            <w:div w:id="1828593801">
              <w:marLeft w:val="0"/>
              <w:marRight w:val="0"/>
              <w:marTop w:val="0"/>
              <w:marBottom w:val="0"/>
              <w:divBdr>
                <w:top w:val="none" w:sz="0" w:space="0" w:color="auto"/>
                <w:left w:val="none" w:sz="0" w:space="0" w:color="auto"/>
                <w:bottom w:val="none" w:sz="0" w:space="0" w:color="auto"/>
                <w:right w:val="none" w:sz="0" w:space="0" w:color="auto"/>
              </w:divBdr>
            </w:div>
          </w:divsChild>
        </w:div>
        <w:div w:id="1755585830">
          <w:marLeft w:val="0"/>
          <w:marRight w:val="0"/>
          <w:marTop w:val="0"/>
          <w:marBottom w:val="0"/>
          <w:divBdr>
            <w:top w:val="none" w:sz="0" w:space="0" w:color="auto"/>
            <w:left w:val="none" w:sz="0" w:space="0" w:color="auto"/>
            <w:bottom w:val="none" w:sz="0" w:space="0" w:color="auto"/>
            <w:right w:val="none" w:sz="0" w:space="0" w:color="auto"/>
          </w:divBdr>
          <w:divsChild>
            <w:div w:id="1133405033">
              <w:marLeft w:val="0"/>
              <w:marRight w:val="0"/>
              <w:marTop w:val="0"/>
              <w:marBottom w:val="0"/>
              <w:divBdr>
                <w:top w:val="none" w:sz="0" w:space="0" w:color="auto"/>
                <w:left w:val="none" w:sz="0" w:space="0" w:color="auto"/>
                <w:bottom w:val="none" w:sz="0" w:space="0" w:color="auto"/>
                <w:right w:val="none" w:sz="0" w:space="0" w:color="auto"/>
              </w:divBdr>
            </w:div>
          </w:divsChild>
        </w:div>
        <w:div w:id="1311708398">
          <w:marLeft w:val="0"/>
          <w:marRight w:val="0"/>
          <w:marTop w:val="0"/>
          <w:marBottom w:val="0"/>
          <w:divBdr>
            <w:top w:val="none" w:sz="0" w:space="0" w:color="auto"/>
            <w:left w:val="none" w:sz="0" w:space="0" w:color="auto"/>
            <w:bottom w:val="none" w:sz="0" w:space="0" w:color="auto"/>
            <w:right w:val="none" w:sz="0" w:space="0" w:color="auto"/>
          </w:divBdr>
          <w:divsChild>
            <w:div w:id="1048839604">
              <w:marLeft w:val="0"/>
              <w:marRight w:val="0"/>
              <w:marTop w:val="0"/>
              <w:marBottom w:val="0"/>
              <w:divBdr>
                <w:top w:val="none" w:sz="0" w:space="0" w:color="auto"/>
                <w:left w:val="none" w:sz="0" w:space="0" w:color="auto"/>
                <w:bottom w:val="none" w:sz="0" w:space="0" w:color="auto"/>
                <w:right w:val="none" w:sz="0" w:space="0" w:color="auto"/>
              </w:divBdr>
            </w:div>
          </w:divsChild>
        </w:div>
        <w:div w:id="1487553973">
          <w:marLeft w:val="0"/>
          <w:marRight w:val="0"/>
          <w:marTop w:val="0"/>
          <w:marBottom w:val="0"/>
          <w:divBdr>
            <w:top w:val="none" w:sz="0" w:space="0" w:color="auto"/>
            <w:left w:val="none" w:sz="0" w:space="0" w:color="auto"/>
            <w:bottom w:val="none" w:sz="0" w:space="0" w:color="auto"/>
            <w:right w:val="none" w:sz="0" w:space="0" w:color="auto"/>
          </w:divBdr>
          <w:divsChild>
            <w:div w:id="206534069">
              <w:marLeft w:val="0"/>
              <w:marRight w:val="0"/>
              <w:marTop w:val="0"/>
              <w:marBottom w:val="0"/>
              <w:divBdr>
                <w:top w:val="none" w:sz="0" w:space="0" w:color="auto"/>
                <w:left w:val="none" w:sz="0" w:space="0" w:color="auto"/>
                <w:bottom w:val="none" w:sz="0" w:space="0" w:color="auto"/>
                <w:right w:val="none" w:sz="0" w:space="0" w:color="auto"/>
              </w:divBdr>
            </w:div>
          </w:divsChild>
        </w:div>
        <w:div w:id="1326129908">
          <w:marLeft w:val="0"/>
          <w:marRight w:val="0"/>
          <w:marTop w:val="0"/>
          <w:marBottom w:val="0"/>
          <w:divBdr>
            <w:top w:val="none" w:sz="0" w:space="0" w:color="auto"/>
            <w:left w:val="none" w:sz="0" w:space="0" w:color="auto"/>
            <w:bottom w:val="none" w:sz="0" w:space="0" w:color="auto"/>
            <w:right w:val="none" w:sz="0" w:space="0" w:color="auto"/>
          </w:divBdr>
          <w:divsChild>
            <w:div w:id="1207330662">
              <w:marLeft w:val="0"/>
              <w:marRight w:val="0"/>
              <w:marTop w:val="0"/>
              <w:marBottom w:val="0"/>
              <w:divBdr>
                <w:top w:val="none" w:sz="0" w:space="0" w:color="auto"/>
                <w:left w:val="none" w:sz="0" w:space="0" w:color="auto"/>
                <w:bottom w:val="none" w:sz="0" w:space="0" w:color="auto"/>
                <w:right w:val="none" w:sz="0" w:space="0" w:color="auto"/>
              </w:divBdr>
            </w:div>
          </w:divsChild>
        </w:div>
        <w:div w:id="1176921038">
          <w:marLeft w:val="0"/>
          <w:marRight w:val="0"/>
          <w:marTop w:val="0"/>
          <w:marBottom w:val="0"/>
          <w:divBdr>
            <w:top w:val="none" w:sz="0" w:space="0" w:color="auto"/>
            <w:left w:val="none" w:sz="0" w:space="0" w:color="auto"/>
            <w:bottom w:val="none" w:sz="0" w:space="0" w:color="auto"/>
            <w:right w:val="none" w:sz="0" w:space="0" w:color="auto"/>
          </w:divBdr>
          <w:divsChild>
            <w:div w:id="1916934251">
              <w:marLeft w:val="0"/>
              <w:marRight w:val="0"/>
              <w:marTop w:val="0"/>
              <w:marBottom w:val="0"/>
              <w:divBdr>
                <w:top w:val="none" w:sz="0" w:space="0" w:color="auto"/>
                <w:left w:val="none" w:sz="0" w:space="0" w:color="auto"/>
                <w:bottom w:val="none" w:sz="0" w:space="0" w:color="auto"/>
                <w:right w:val="none" w:sz="0" w:space="0" w:color="auto"/>
              </w:divBdr>
            </w:div>
          </w:divsChild>
        </w:div>
        <w:div w:id="1084650514">
          <w:marLeft w:val="0"/>
          <w:marRight w:val="0"/>
          <w:marTop w:val="0"/>
          <w:marBottom w:val="0"/>
          <w:divBdr>
            <w:top w:val="none" w:sz="0" w:space="0" w:color="auto"/>
            <w:left w:val="none" w:sz="0" w:space="0" w:color="auto"/>
            <w:bottom w:val="none" w:sz="0" w:space="0" w:color="auto"/>
            <w:right w:val="none" w:sz="0" w:space="0" w:color="auto"/>
          </w:divBdr>
          <w:divsChild>
            <w:div w:id="2034450645">
              <w:marLeft w:val="0"/>
              <w:marRight w:val="0"/>
              <w:marTop w:val="0"/>
              <w:marBottom w:val="0"/>
              <w:divBdr>
                <w:top w:val="none" w:sz="0" w:space="0" w:color="auto"/>
                <w:left w:val="none" w:sz="0" w:space="0" w:color="auto"/>
                <w:bottom w:val="none" w:sz="0" w:space="0" w:color="auto"/>
                <w:right w:val="none" w:sz="0" w:space="0" w:color="auto"/>
              </w:divBdr>
            </w:div>
          </w:divsChild>
        </w:div>
        <w:div w:id="974212815">
          <w:marLeft w:val="0"/>
          <w:marRight w:val="0"/>
          <w:marTop w:val="0"/>
          <w:marBottom w:val="0"/>
          <w:divBdr>
            <w:top w:val="none" w:sz="0" w:space="0" w:color="auto"/>
            <w:left w:val="none" w:sz="0" w:space="0" w:color="auto"/>
            <w:bottom w:val="none" w:sz="0" w:space="0" w:color="auto"/>
            <w:right w:val="none" w:sz="0" w:space="0" w:color="auto"/>
          </w:divBdr>
          <w:divsChild>
            <w:div w:id="102040911">
              <w:marLeft w:val="0"/>
              <w:marRight w:val="0"/>
              <w:marTop w:val="0"/>
              <w:marBottom w:val="0"/>
              <w:divBdr>
                <w:top w:val="none" w:sz="0" w:space="0" w:color="auto"/>
                <w:left w:val="none" w:sz="0" w:space="0" w:color="auto"/>
                <w:bottom w:val="none" w:sz="0" w:space="0" w:color="auto"/>
                <w:right w:val="none" w:sz="0" w:space="0" w:color="auto"/>
              </w:divBdr>
            </w:div>
          </w:divsChild>
        </w:div>
        <w:div w:id="554270665">
          <w:marLeft w:val="0"/>
          <w:marRight w:val="0"/>
          <w:marTop w:val="0"/>
          <w:marBottom w:val="0"/>
          <w:divBdr>
            <w:top w:val="none" w:sz="0" w:space="0" w:color="auto"/>
            <w:left w:val="none" w:sz="0" w:space="0" w:color="auto"/>
            <w:bottom w:val="none" w:sz="0" w:space="0" w:color="auto"/>
            <w:right w:val="none" w:sz="0" w:space="0" w:color="auto"/>
          </w:divBdr>
          <w:divsChild>
            <w:div w:id="96682810">
              <w:marLeft w:val="0"/>
              <w:marRight w:val="0"/>
              <w:marTop w:val="0"/>
              <w:marBottom w:val="0"/>
              <w:divBdr>
                <w:top w:val="none" w:sz="0" w:space="0" w:color="auto"/>
                <w:left w:val="none" w:sz="0" w:space="0" w:color="auto"/>
                <w:bottom w:val="none" w:sz="0" w:space="0" w:color="auto"/>
                <w:right w:val="none" w:sz="0" w:space="0" w:color="auto"/>
              </w:divBdr>
            </w:div>
          </w:divsChild>
        </w:div>
        <w:div w:id="2112316650">
          <w:marLeft w:val="0"/>
          <w:marRight w:val="0"/>
          <w:marTop w:val="0"/>
          <w:marBottom w:val="0"/>
          <w:divBdr>
            <w:top w:val="none" w:sz="0" w:space="0" w:color="auto"/>
            <w:left w:val="none" w:sz="0" w:space="0" w:color="auto"/>
            <w:bottom w:val="none" w:sz="0" w:space="0" w:color="auto"/>
            <w:right w:val="none" w:sz="0" w:space="0" w:color="auto"/>
          </w:divBdr>
          <w:divsChild>
            <w:div w:id="1573353557">
              <w:marLeft w:val="0"/>
              <w:marRight w:val="0"/>
              <w:marTop w:val="0"/>
              <w:marBottom w:val="0"/>
              <w:divBdr>
                <w:top w:val="none" w:sz="0" w:space="0" w:color="auto"/>
                <w:left w:val="none" w:sz="0" w:space="0" w:color="auto"/>
                <w:bottom w:val="none" w:sz="0" w:space="0" w:color="auto"/>
                <w:right w:val="none" w:sz="0" w:space="0" w:color="auto"/>
              </w:divBdr>
            </w:div>
          </w:divsChild>
        </w:div>
        <w:div w:id="715394628">
          <w:marLeft w:val="0"/>
          <w:marRight w:val="0"/>
          <w:marTop w:val="0"/>
          <w:marBottom w:val="0"/>
          <w:divBdr>
            <w:top w:val="none" w:sz="0" w:space="0" w:color="auto"/>
            <w:left w:val="none" w:sz="0" w:space="0" w:color="auto"/>
            <w:bottom w:val="none" w:sz="0" w:space="0" w:color="auto"/>
            <w:right w:val="none" w:sz="0" w:space="0" w:color="auto"/>
          </w:divBdr>
          <w:divsChild>
            <w:div w:id="220599765">
              <w:marLeft w:val="0"/>
              <w:marRight w:val="0"/>
              <w:marTop w:val="0"/>
              <w:marBottom w:val="0"/>
              <w:divBdr>
                <w:top w:val="none" w:sz="0" w:space="0" w:color="auto"/>
                <w:left w:val="none" w:sz="0" w:space="0" w:color="auto"/>
                <w:bottom w:val="none" w:sz="0" w:space="0" w:color="auto"/>
                <w:right w:val="none" w:sz="0" w:space="0" w:color="auto"/>
              </w:divBdr>
            </w:div>
          </w:divsChild>
        </w:div>
        <w:div w:id="1676684298">
          <w:marLeft w:val="0"/>
          <w:marRight w:val="0"/>
          <w:marTop w:val="0"/>
          <w:marBottom w:val="0"/>
          <w:divBdr>
            <w:top w:val="none" w:sz="0" w:space="0" w:color="auto"/>
            <w:left w:val="none" w:sz="0" w:space="0" w:color="auto"/>
            <w:bottom w:val="none" w:sz="0" w:space="0" w:color="auto"/>
            <w:right w:val="none" w:sz="0" w:space="0" w:color="auto"/>
          </w:divBdr>
          <w:divsChild>
            <w:div w:id="1164664961">
              <w:marLeft w:val="0"/>
              <w:marRight w:val="0"/>
              <w:marTop w:val="0"/>
              <w:marBottom w:val="0"/>
              <w:divBdr>
                <w:top w:val="none" w:sz="0" w:space="0" w:color="auto"/>
                <w:left w:val="none" w:sz="0" w:space="0" w:color="auto"/>
                <w:bottom w:val="none" w:sz="0" w:space="0" w:color="auto"/>
                <w:right w:val="none" w:sz="0" w:space="0" w:color="auto"/>
              </w:divBdr>
            </w:div>
          </w:divsChild>
        </w:div>
        <w:div w:id="301077939">
          <w:marLeft w:val="0"/>
          <w:marRight w:val="0"/>
          <w:marTop w:val="0"/>
          <w:marBottom w:val="0"/>
          <w:divBdr>
            <w:top w:val="none" w:sz="0" w:space="0" w:color="auto"/>
            <w:left w:val="none" w:sz="0" w:space="0" w:color="auto"/>
            <w:bottom w:val="none" w:sz="0" w:space="0" w:color="auto"/>
            <w:right w:val="none" w:sz="0" w:space="0" w:color="auto"/>
          </w:divBdr>
          <w:divsChild>
            <w:div w:id="280888621">
              <w:marLeft w:val="0"/>
              <w:marRight w:val="0"/>
              <w:marTop w:val="0"/>
              <w:marBottom w:val="0"/>
              <w:divBdr>
                <w:top w:val="none" w:sz="0" w:space="0" w:color="auto"/>
                <w:left w:val="none" w:sz="0" w:space="0" w:color="auto"/>
                <w:bottom w:val="none" w:sz="0" w:space="0" w:color="auto"/>
                <w:right w:val="none" w:sz="0" w:space="0" w:color="auto"/>
              </w:divBdr>
            </w:div>
          </w:divsChild>
        </w:div>
        <w:div w:id="734815915">
          <w:marLeft w:val="0"/>
          <w:marRight w:val="0"/>
          <w:marTop w:val="0"/>
          <w:marBottom w:val="0"/>
          <w:divBdr>
            <w:top w:val="none" w:sz="0" w:space="0" w:color="auto"/>
            <w:left w:val="none" w:sz="0" w:space="0" w:color="auto"/>
            <w:bottom w:val="none" w:sz="0" w:space="0" w:color="auto"/>
            <w:right w:val="none" w:sz="0" w:space="0" w:color="auto"/>
          </w:divBdr>
          <w:divsChild>
            <w:div w:id="313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899568">
      <w:bodyDiv w:val="1"/>
      <w:marLeft w:val="0"/>
      <w:marRight w:val="0"/>
      <w:marTop w:val="0"/>
      <w:marBottom w:val="0"/>
      <w:divBdr>
        <w:top w:val="none" w:sz="0" w:space="0" w:color="auto"/>
        <w:left w:val="none" w:sz="0" w:space="0" w:color="auto"/>
        <w:bottom w:val="none" w:sz="0" w:space="0" w:color="auto"/>
        <w:right w:val="none" w:sz="0" w:space="0" w:color="auto"/>
      </w:divBdr>
    </w:div>
    <w:div w:id="1630432475">
      <w:bodyDiv w:val="1"/>
      <w:marLeft w:val="0"/>
      <w:marRight w:val="0"/>
      <w:marTop w:val="0"/>
      <w:marBottom w:val="0"/>
      <w:divBdr>
        <w:top w:val="none" w:sz="0" w:space="0" w:color="auto"/>
        <w:left w:val="none" w:sz="0" w:space="0" w:color="auto"/>
        <w:bottom w:val="none" w:sz="0" w:space="0" w:color="auto"/>
        <w:right w:val="none" w:sz="0" w:space="0" w:color="auto"/>
      </w:divBdr>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0458600">
      <w:bodyDiv w:val="1"/>
      <w:marLeft w:val="0"/>
      <w:marRight w:val="0"/>
      <w:marTop w:val="0"/>
      <w:marBottom w:val="0"/>
      <w:divBdr>
        <w:top w:val="none" w:sz="0" w:space="0" w:color="auto"/>
        <w:left w:val="none" w:sz="0" w:space="0" w:color="auto"/>
        <w:bottom w:val="none" w:sz="0" w:space="0" w:color="auto"/>
        <w:right w:val="none" w:sz="0" w:space="0" w:color="auto"/>
      </w:divBdr>
    </w:div>
    <w:div w:id="164161373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78">
          <w:marLeft w:val="0"/>
          <w:marRight w:val="0"/>
          <w:marTop w:val="300"/>
          <w:marBottom w:val="300"/>
          <w:divBdr>
            <w:top w:val="none" w:sz="0" w:space="0" w:color="auto"/>
            <w:left w:val="none" w:sz="0" w:space="0" w:color="auto"/>
            <w:bottom w:val="none" w:sz="0" w:space="0" w:color="auto"/>
            <w:right w:val="none" w:sz="0" w:space="0" w:color="auto"/>
          </w:divBdr>
          <w:divsChild>
            <w:div w:id="1839730144">
              <w:marLeft w:val="0"/>
              <w:marRight w:val="0"/>
              <w:marTop w:val="0"/>
              <w:marBottom w:val="0"/>
              <w:divBdr>
                <w:top w:val="none" w:sz="0" w:space="0" w:color="auto"/>
                <w:left w:val="none" w:sz="0" w:space="0" w:color="auto"/>
                <w:bottom w:val="none" w:sz="0" w:space="0" w:color="auto"/>
                <w:right w:val="none" w:sz="0" w:space="0" w:color="auto"/>
              </w:divBdr>
              <w:divsChild>
                <w:div w:id="686755240">
                  <w:marLeft w:val="-150"/>
                  <w:marRight w:val="-150"/>
                  <w:marTop w:val="0"/>
                  <w:marBottom w:val="0"/>
                  <w:divBdr>
                    <w:top w:val="none" w:sz="0" w:space="0" w:color="auto"/>
                    <w:left w:val="none" w:sz="0" w:space="0" w:color="auto"/>
                    <w:bottom w:val="none" w:sz="0" w:space="0" w:color="auto"/>
                    <w:right w:val="none" w:sz="0" w:space="0" w:color="auto"/>
                  </w:divBdr>
                  <w:divsChild>
                    <w:div w:id="691420632">
                      <w:marLeft w:val="0"/>
                      <w:marRight w:val="0"/>
                      <w:marTop w:val="0"/>
                      <w:marBottom w:val="0"/>
                      <w:divBdr>
                        <w:top w:val="none" w:sz="0" w:space="0" w:color="auto"/>
                        <w:left w:val="none" w:sz="0" w:space="0" w:color="auto"/>
                        <w:bottom w:val="none" w:sz="0" w:space="0" w:color="auto"/>
                        <w:right w:val="none" w:sz="0" w:space="0" w:color="auto"/>
                      </w:divBdr>
                      <w:divsChild>
                        <w:div w:id="651907129">
                          <w:marLeft w:val="0"/>
                          <w:marRight w:val="0"/>
                          <w:marTop w:val="0"/>
                          <w:marBottom w:val="0"/>
                          <w:divBdr>
                            <w:top w:val="none" w:sz="0" w:space="0" w:color="auto"/>
                            <w:left w:val="none" w:sz="0" w:space="0" w:color="auto"/>
                            <w:bottom w:val="none" w:sz="0" w:space="0" w:color="auto"/>
                            <w:right w:val="none" w:sz="0" w:space="0" w:color="auto"/>
                          </w:divBdr>
                          <w:divsChild>
                            <w:div w:id="317730623">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45550417">
      <w:bodyDiv w:val="1"/>
      <w:marLeft w:val="0"/>
      <w:marRight w:val="0"/>
      <w:marTop w:val="0"/>
      <w:marBottom w:val="0"/>
      <w:divBdr>
        <w:top w:val="none" w:sz="0" w:space="0" w:color="auto"/>
        <w:left w:val="none" w:sz="0" w:space="0" w:color="auto"/>
        <w:bottom w:val="none" w:sz="0" w:space="0" w:color="auto"/>
        <w:right w:val="none" w:sz="0" w:space="0" w:color="auto"/>
      </w:divBdr>
    </w:div>
    <w:div w:id="1647464617">
      <w:bodyDiv w:val="1"/>
      <w:marLeft w:val="0"/>
      <w:marRight w:val="0"/>
      <w:marTop w:val="0"/>
      <w:marBottom w:val="0"/>
      <w:divBdr>
        <w:top w:val="none" w:sz="0" w:space="0" w:color="auto"/>
        <w:left w:val="none" w:sz="0" w:space="0" w:color="auto"/>
        <w:bottom w:val="none" w:sz="0" w:space="0" w:color="auto"/>
        <w:right w:val="none" w:sz="0" w:space="0" w:color="auto"/>
      </w:divBdr>
    </w:div>
    <w:div w:id="1649747712">
      <w:bodyDiv w:val="1"/>
      <w:marLeft w:val="0"/>
      <w:marRight w:val="0"/>
      <w:marTop w:val="0"/>
      <w:marBottom w:val="0"/>
      <w:divBdr>
        <w:top w:val="none" w:sz="0" w:space="0" w:color="auto"/>
        <w:left w:val="none" w:sz="0" w:space="0" w:color="auto"/>
        <w:bottom w:val="none" w:sz="0" w:space="0" w:color="auto"/>
        <w:right w:val="none" w:sz="0" w:space="0" w:color="auto"/>
      </w:divBdr>
    </w:div>
    <w:div w:id="1650288449">
      <w:bodyDiv w:val="1"/>
      <w:marLeft w:val="0"/>
      <w:marRight w:val="0"/>
      <w:marTop w:val="0"/>
      <w:marBottom w:val="0"/>
      <w:divBdr>
        <w:top w:val="none" w:sz="0" w:space="0" w:color="auto"/>
        <w:left w:val="none" w:sz="0" w:space="0" w:color="auto"/>
        <w:bottom w:val="none" w:sz="0" w:space="0" w:color="auto"/>
        <w:right w:val="none" w:sz="0" w:space="0" w:color="auto"/>
      </w:divBdr>
    </w:div>
    <w:div w:id="1650481194">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561120">
      <w:bodyDiv w:val="1"/>
      <w:marLeft w:val="0"/>
      <w:marRight w:val="0"/>
      <w:marTop w:val="0"/>
      <w:marBottom w:val="0"/>
      <w:divBdr>
        <w:top w:val="none" w:sz="0" w:space="0" w:color="auto"/>
        <w:left w:val="none" w:sz="0" w:space="0" w:color="auto"/>
        <w:bottom w:val="none" w:sz="0" w:space="0" w:color="auto"/>
        <w:right w:val="none" w:sz="0" w:space="0" w:color="auto"/>
      </w:divBdr>
    </w:div>
    <w:div w:id="1654679955">
      <w:bodyDiv w:val="1"/>
      <w:marLeft w:val="0"/>
      <w:marRight w:val="0"/>
      <w:marTop w:val="0"/>
      <w:marBottom w:val="0"/>
      <w:divBdr>
        <w:top w:val="none" w:sz="0" w:space="0" w:color="auto"/>
        <w:left w:val="none" w:sz="0" w:space="0" w:color="auto"/>
        <w:bottom w:val="none" w:sz="0" w:space="0" w:color="auto"/>
        <w:right w:val="none" w:sz="0" w:space="0" w:color="auto"/>
      </w:divBdr>
    </w:div>
    <w:div w:id="1655985048">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1931851">
      <w:bodyDiv w:val="1"/>
      <w:marLeft w:val="0"/>
      <w:marRight w:val="0"/>
      <w:marTop w:val="0"/>
      <w:marBottom w:val="0"/>
      <w:divBdr>
        <w:top w:val="none" w:sz="0" w:space="0" w:color="auto"/>
        <w:left w:val="none" w:sz="0" w:space="0" w:color="auto"/>
        <w:bottom w:val="none" w:sz="0" w:space="0" w:color="auto"/>
        <w:right w:val="none" w:sz="0" w:space="0" w:color="auto"/>
      </w:divBdr>
    </w:div>
    <w:div w:id="1668170912">
      <w:bodyDiv w:val="1"/>
      <w:marLeft w:val="0"/>
      <w:marRight w:val="0"/>
      <w:marTop w:val="0"/>
      <w:marBottom w:val="0"/>
      <w:divBdr>
        <w:top w:val="none" w:sz="0" w:space="0" w:color="auto"/>
        <w:left w:val="none" w:sz="0" w:space="0" w:color="auto"/>
        <w:bottom w:val="none" w:sz="0" w:space="0" w:color="auto"/>
        <w:right w:val="none" w:sz="0" w:space="0" w:color="auto"/>
      </w:divBdr>
    </w:div>
    <w:div w:id="1668482537">
      <w:bodyDiv w:val="1"/>
      <w:marLeft w:val="0"/>
      <w:marRight w:val="0"/>
      <w:marTop w:val="0"/>
      <w:marBottom w:val="0"/>
      <w:divBdr>
        <w:top w:val="none" w:sz="0" w:space="0" w:color="auto"/>
        <w:left w:val="none" w:sz="0" w:space="0" w:color="auto"/>
        <w:bottom w:val="none" w:sz="0" w:space="0" w:color="auto"/>
        <w:right w:val="none" w:sz="0" w:space="0" w:color="auto"/>
      </w:divBdr>
    </w:div>
    <w:div w:id="1672484353">
      <w:bodyDiv w:val="1"/>
      <w:marLeft w:val="0"/>
      <w:marRight w:val="0"/>
      <w:marTop w:val="0"/>
      <w:marBottom w:val="0"/>
      <w:divBdr>
        <w:top w:val="none" w:sz="0" w:space="0" w:color="auto"/>
        <w:left w:val="none" w:sz="0" w:space="0" w:color="auto"/>
        <w:bottom w:val="none" w:sz="0" w:space="0" w:color="auto"/>
        <w:right w:val="none" w:sz="0" w:space="0" w:color="auto"/>
      </w:divBdr>
      <w:divsChild>
        <w:div w:id="436483295">
          <w:marLeft w:val="0"/>
          <w:marRight w:val="0"/>
          <w:marTop w:val="0"/>
          <w:marBottom w:val="0"/>
          <w:divBdr>
            <w:top w:val="none" w:sz="0" w:space="0" w:color="auto"/>
            <w:left w:val="none" w:sz="0" w:space="0" w:color="auto"/>
            <w:bottom w:val="none" w:sz="0" w:space="0" w:color="auto"/>
            <w:right w:val="none" w:sz="0" w:space="0" w:color="auto"/>
          </w:divBdr>
          <w:divsChild>
            <w:div w:id="319819597">
              <w:marLeft w:val="0"/>
              <w:marRight w:val="0"/>
              <w:marTop w:val="0"/>
              <w:marBottom w:val="0"/>
              <w:divBdr>
                <w:top w:val="none" w:sz="0" w:space="0" w:color="auto"/>
                <w:left w:val="none" w:sz="0" w:space="0" w:color="auto"/>
                <w:bottom w:val="none" w:sz="0" w:space="0" w:color="auto"/>
                <w:right w:val="none" w:sz="0" w:space="0" w:color="auto"/>
              </w:divBdr>
              <w:divsChild>
                <w:div w:id="1122191731">
                  <w:marLeft w:val="0"/>
                  <w:marRight w:val="0"/>
                  <w:marTop w:val="0"/>
                  <w:marBottom w:val="0"/>
                  <w:divBdr>
                    <w:top w:val="none" w:sz="0" w:space="0" w:color="auto"/>
                    <w:left w:val="none" w:sz="0" w:space="0" w:color="auto"/>
                    <w:bottom w:val="none" w:sz="0" w:space="0" w:color="auto"/>
                    <w:right w:val="none" w:sz="0" w:space="0" w:color="auto"/>
                  </w:divBdr>
                </w:div>
                <w:div w:id="133059452">
                  <w:marLeft w:val="0"/>
                  <w:marRight w:val="0"/>
                  <w:marTop w:val="0"/>
                  <w:marBottom w:val="0"/>
                  <w:divBdr>
                    <w:top w:val="none" w:sz="0" w:space="0" w:color="auto"/>
                    <w:left w:val="none" w:sz="0" w:space="0" w:color="auto"/>
                    <w:bottom w:val="none" w:sz="0" w:space="0" w:color="auto"/>
                    <w:right w:val="none" w:sz="0" w:space="0" w:color="auto"/>
                  </w:divBdr>
                  <w:divsChild>
                    <w:div w:id="179031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6179773">
      <w:bodyDiv w:val="1"/>
      <w:marLeft w:val="0"/>
      <w:marRight w:val="0"/>
      <w:marTop w:val="0"/>
      <w:marBottom w:val="0"/>
      <w:divBdr>
        <w:top w:val="none" w:sz="0" w:space="0" w:color="auto"/>
        <w:left w:val="none" w:sz="0" w:space="0" w:color="auto"/>
        <w:bottom w:val="none" w:sz="0" w:space="0" w:color="auto"/>
        <w:right w:val="none" w:sz="0" w:space="0" w:color="auto"/>
      </w:divBdr>
    </w:div>
    <w:div w:id="1678313510">
      <w:bodyDiv w:val="1"/>
      <w:marLeft w:val="0"/>
      <w:marRight w:val="0"/>
      <w:marTop w:val="0"/>
      <w:marBottom w:val="0"/>
      <w:divBdr>
        <w:top w:val="none" w:sz="0" w:space="0" w:color="auto"/>
        <w:left w:val="none" w:sz="0" w:space="0" w:color="auto"/>
        <w:bottom w:val="none" w:sz="0" w:space="0" w:color="auto"/>
        <w:right w:val="none" w:sz="0" w:space="0" w:color="auto"/>
      </w:divBdr>
      <w:divsChild>
        <w:div w:id="5250533">
          <w:marLeft w:val="0"/>
          <w:marRight w:val="0"/>
          <w:marTop w:val="0"/>
          <w:marBottom w:val="240"/>
          <w:divBdr>
            <w:top w:val="none" w:sz="0" w:space="0" w:color="auto"/>
            <w:left w:val="none" w:sz="0" w:space="0" w:color="auto"/>
            <w:bottom w:val="none" w:sz="0" w:space="0" w:color="auto"/>
            <w:right w:val="none" w:sz="0" w:space="0" w:color="auto"/>
          </w:divBdr>
        </w:div>
      </w:divsChild>
    </w:div>
    <w:div w:id="1680887702">
      <w:bodyDiv w:val="1"/>
      <w:marLeft w:val="0"/>
      <w:marRight w:val="0"/>
      <w:marTop w:val="0"/>
      <w:marBottom w:val="0"/>
      <w:divBdr>
        <w:top w:val="none" w:sz="0" w:space="0" w:color="auto"/>
        <w:left w:val="none" w:sz="0" w:space="0" w:color="auto"/>
        <w:bottom w:val="none" w:sz="0" w:space="0" w:color="auto"/>
        <w:right w:val="none" w:sz="0" w:space="0" w:color="auto"/>
      </w:divBdr>
      <w:divsChild>
        <w:div w:id="399865336">
          <w:marLeft w:val="0"/>
          <w:marRight w:val="0"/>
          <w:marTop w:val="0"/>
          <w:marBottom w:val="0"/>
          <w:divBdr>
            <w:top w:val="none" w:sz="0" w:space="0" w:color="auto"/>
            <w:left w:val="none" w:sz="0" w:space="0" w:color="auto"/>
            <w:bottom w:val="none" w:sz="0" w:space="0" w:color="auto"/>
            <w:right w:val="none" w:sz="0" w:space="0" w:color="auto"/>
          </w:divBdr>
          <w:divsChild>
            <w:div w:id="1419718283">
              <w:marLeft w:val="0"/>
              <w:marRight w:val="0"/>
              <w:marTop w:val="0"/>
              <w:marBottom w:val="0"/>
              <w:divBdr>
                <w:top w:val="none" w:sz="0" w:space="0" w:color="auto"/>
                <w:left w:val="none" w:sz="0" w:space="0" w:color="auto"/>
                <w:bottom w:val="none" w:sz="0" w:space="0" w:color="auto"/>
                <w:right w:val="none" w:sz="0" w:space="0" w:color="auto"/>
              </w:divBdr>
              <w:divsChild>
                <w:div w:id="412048947">
                  <w:marLeft w:val="0"/>
                  <w:marRight w:val="0"/>
                  <w:marTop w:val="0"/>
                  <w:marBottom w:val="0"/>
                  <w:divBdr>
                    <w:top w:val="none" w:sz="0" w:space="0" w:color="auto"/>
                    <w:left w:val="none" w:sz="0" w:space="0" w:color="auto"/>
                    <w:bottom w:val="none" w:sz="0" w:space="0" w:color="auto"/>
                    <w:right w:val="none" w:sz="0" w:space="0" w:color="auto"/>
                  </w:divBdr>
                </w:div>
                <w:div w:id="869146708">
                  <w:marLeft w:val="0"/>
                  <w:marRight w:val="0"/>
                  <w:marTop w:val="0"/>
                  <w:marBottom w:val="0"/>
                  <w:divBdr>
                    <w:top w:val="none" w:sz="0" w:space="0" w:color="auto"/>
                    <w:left w:val="none" w:sz="0" w:space="0" w:color="auto"/>
                    <w:bottom w:val="none" w:sz="0" w:space="0" w:color="auto"/>
                    <w:right w:val="none" w:sz="0" w:space="0" w:color="auto"/>
                  </w:divBdr>
                  <w:divsChild>
                    <w:div w:id="203156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5551832">
      <w:bodyDiv w:val="1"/>
      <w:marLeft w:val="0"/>
      <w:marRight w:val="0"/>
      <w:marTop w:val="0"/>
      <w:marBottom w:val="0"/>
      <w:divBdr>
        <w:top w:val="none" w:sz="0" w:space="0" w:color="auto"/>
        <w:left w:val="none" w:sz="0" w:space="0" w:color="auto"/>
        <w:bottom w:val="none" w:sz="0" w:space="0" w:color="auto"/>
        <w:right w:val="none" w:sz="0" w:space="0" w:color="auto"/>
      </w:divBdr>
    </w:div>
    <w:div w:id="1685590780">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89718031">
      <w:bodyDiv w:val="1"/>
      <w:marLeft w:val="0"/>
      <w:marRight w:val="0"/>
      <w:marTop w:val="0"/>
      <w:marBottom w:val="0"/>
      <w:divBdr>
        <w:top w:val="none" w:sz="0" w:space="0" w:color="auto"/>
        <w:left w:val="none" w:sz="0" w:space="0" w:color="auto"/>
        <w:bottom w:val="none" w:sz="0" w:space="0" w:color="auto"/>
        <w:right w:val="none" w:sz="0" w:space="0" w:color="auto"/>
      </w:divBdr>
    </w:div>
    <w:div w:id="1689914588">
      <w:bodyDiv w:val="1"/>
      <w:marLeft w:val="0"/>
      <w:marRight w:val="0"/>
      <w:marTop w:val="0"/>
      <w:marBottom w:val="0"/>
      <w:divBdr>
        <w:top w:val="none" w:sz="0" w:space="0" w:color="auto"/>
        <w:left w:val="none" w:sz="0" w:space="0" w:color="auto"/>
        <w:bottom w:val="none" w:sz="0" w:space="0" w:color="auto"/>
        <w:right w:val="none" w:sz="0" w:space="0" w:color="auto"/>
      </w:divBdr>
    </w:div>
    <w:div w:id="1689990773">
      <w:bodyDiv w:val="1"/>
      <w:marLeft w:val="0"/>
      <w:marRight w:val="0"/>
      <w:marTop w:val="0"/>
      <w:marBottom w:val="0"/>
      <w:divBdr>
        <w:top w:val="none" w:sz="0" w:space="0" w:color="auto"/>
        <w:left w:val="none" w:sz="0" w:space="0" w:color="auto"/>
        <w:bottom w:val="none" w:sz="0" w:space="0" w:color="auto"/>
        <w:right w:val="none" w:sz="0" w:space="0" w:color="auto"/>
      </w:divBdr>
    </w:div>
    <w:div w:id="1693192349">
      <w:bodyDiv w:val="1"/>
      <w:marLeft w:val="0"/>
      <w:marRight w:val="0"/>
      <w:marTop w:val="0"/>
      <w:marBottom w:val="0"/>
      <w:divBdr>
        <w:top w:val="none" w:sz="0" w:space="0" w:color="auto"/>
        <w:left w:val="none" w:sz="0" w:space="0" w:color="auto"/>
        <w:bottom w:val="none" w:sz="0" w:space="0" w:color="auto"/>
        <w:right w:val="none" w:sz="0" w:space="0" w:color="auto"/>
      </w:divBdr>
      <w:divsChild>
        <w:div w:id="770005489">
          <w:blockQuote w:val="1"/>
          <w:marLeft w:val="0"/>
          <w:marRight w:val="0"/>
          <w:marTop w:val="0"/>
          <w:marBottom w:val="360"/>
          <w:divBdr>
            <w:top w:val="none" w:sz="0" w:space="0" w:color="auto"/>
            <w:left w:val="single" w:sz="24" w:space="15" w:color="303030"/>
            <w:bottom w:val="none" w:sz="0" w:space="0" w:color="auto"/>
            <w:right w:val="none" w:sz="0" w:space="0" w:color="auto"/>
          </w:divBdr>
        </w:div>
      </w:divsChild>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697151472">
      <w:bodyDiv w:val="1"/>
      <w:marLeft w:val="0"/>
      <w:marRight w:val="0"/>
      <w:marTop w:val="0"/>
      <w:marBottom w:val="0"/>
      <w:divBdr>
        <w:top w:val="none" w:sz="0" w:space="0" w:color="auto"/>
        <w:left w:val="none" w:sz="0" w:space="0" w:color="auto"/>
        <w:bottom w:val="none" w:sz="0" w:space="0" w:color="auto"/>
        <w:right w:val="none" w:sz="0" w:space="0" w:color="auto"/>
      </w:divBdr>
    </w:div>
    <w:div w:id="1698309377">
      <w:bodyDiv w:val="1"/>
      <w:marLeft w:val="0"/>
      <w:marRight w:val="0"/>
      <w:marTop w:val="0"/>
      <w:marBottom w:val="0"/>
      <w:divBdr>
        <w:top w:val="none" w:sz="0" w:space="0" w:color="auto"/>
        <w:left w:val="none" w:sz="0" w:space="0" w:color="auto"/>
        <w:bottom w:val="none" w:sz="0" w:space="0" w:color="auto"/>
        <w:right w:val="none" w:sz="0" w:space="0" w:color="auto"/>
      </w:divBdr>
      <w:divsChild>
        <w:div w:id="236596526">
          <w:blockQuote w:val="1"/>
          <w:marLeft w:val="-300"/>
          <w:marRight w:val="0"/>
          <w:marTop w:val="0"/>
          <w:marBottom w:val="0"/>
          <w:divBdr>
            <w:top w:val="none" w:sz="0" w:space="0" w:color="auto"/>
            <w:left w:val="none" w:sz="0" w:space="0" w:color="auto"/>
            <w:bottom w:val="none" w:sz="0" w:space="0" w:color="auto"/>
            <w:right w:val="none" w:sz="0" w:space="0" w:color="auto"/>
          </w:divBdr>
        </w:div>
        <w:div w:id="217400154">
          <w:marLeft w:val="0"/>
          <w:marRight w:val="0"/>
          <w:marTop w:val="0"/>
          <w:marBottom w:val="0"/>
          <w:divBdr>
            <w:top w:val="none" w:sz="0" w:space="0" w:color="auto"/>
            <w:left w:val="none" w:sz="0" w:space="0" w:color="auto"/>
            <w:bottom w:val="none" w:sz="0" w:space="0" w:color="auto"/>
            <w:right w:val="none" w:sz="0" w:space="0" w:color="auto"/>
          </w:divBdr>
          <w:divsChild>
            <w:div w:id="1247811459">
              <w:marLeft w:val="0"/>
              <w:marRight w:val="0"/>
              <w:marTop w:val="0"/>
              <w:marBottom w:val="0"/>
              <w:divBdr>
                <w:top w:val="none" w:sz="0" w:space="0" w:color="auto"/>
                <w:left w:val="none" w:sz="0" w:space="0" w:color="auto"/>
                <w:bottom w:val="none" w:sz="0" w:space="0" w:color="auto"/>
                <w:right w:val="none" w:sz="0" w:space="0" w:color="auto"/>
              </w:divBdr>
              <w:divsChild>
                <w:div w:id="1616058638">
                  <w:marLeft w:val="0"/>
                  <w:marRight w:val="0"/>
                  <w:marTop w:val="100"/>
                  <w:marBottom w:val="100"/>
                  <w:divBdr>
                    <w:top w:val="none" w:sz="0" w:space="0" w:color="auto"/>
                    <w:left w:val="none" w:sz="0" w:space="0" w:color="auto"/>
                    <w:bottom w:val="none" w:sz="0" w:space="0" w:color="auto"/>
                    <w:right w:val="none" w:sz="0" w:space="0" w:color="auto"/>
                  </w:divBdr>
                  <w:divsChild>
                    <w:div w:id="1951008587">
                      <w:marLeft w:val="0"/>
                      <w:marRight w:val="0"/>
                      <w:marTop w:val="0"/>
                      <w:marBottom w:val="0"/>
                      <w:divBdr>
                        <w:top w:val="none" w:sz="0" w:space="0" w:color="auto"/>
                        <w:left w:val="none" w:sz="0" w:space="0" w:color="auto"/>
                        <w:bottom w:val="none" w:sz="0" w:space="0" w:color="auto"/>
                        <w:right w:val="none" w:sz="0" w:space="0" w:color="auto"/>
                      </w:divBdr>
                      <w:divsChild>
                        <w:div w:id="12358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4400030">
      <w:bodyDiv w:val="1"/>
      <w:marLeft w:val="0"/>
      <w:marRight w:val="0"/>
      <w:marTop w:val="0"/>
      <w:marBottom w:val="0"/>
      <w:divBdr>
        <w:top w:val="none" w:sz="0" w:space="0" w:color="auto"/>
        <w:left w:val="none" w:sz="0" w:space="0" w:color="auto"/>
        <w:bottom w:val="none" w:sz="0" w:space="0" w:color="auto"/>
        <w:right w:val="none" w:sz="0" w:space="0" w:color="auto"/>
      </w:divBdr>
    </w:div>
    <w:div w:id="1706440675">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09406672">
      <w:bodyDiv w:val="1"/>
      <w:marLeft w:val="0"/>
      <w:marRight w:val="0"/>
      <w:marTop w:val="0"/>
      <w:marBottom w:val="0"/>
      <w:divBdr>
        <w:top w:val="none" w:sz="0" w:space="0" w:color="auto"/>
        <w:left w:val="none" w:sz="0" w:space="0" w:color="auto"/>
        <w:bottom w:val="none" w:sz="0" w:space="0" w:color="auto"/>
        <w:right w:val="none" w:sz="0" w:space="0" w:color="auto"/>
      </w:divBdr>
    </w:div>
    <w:div w:id="1709531446">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13529293">
      <w:bodyDiv w:val="1"/>
      <w:marLeft w:val="0"/>
      <w:marRight w:val="0"/>
      <w:marTop w:val="0"/>
      <w:marBottom w:val="0"/>
      <w:divBdr>
        <w:top w:val="none" w:sz="0" w:space="0" w:color="auto"/>
        <w:left w:val="none" w:sz="0" w:space="0" w:color="auto"/>
        <w:bottom w:val="none" w:sz="0" w:space="0" w:color="auto"/>
        <w:right w:val="none" w:sz="0" w:space="0" w:color="auto"/>
      </w:divBdr>
    </w:div>
    <w:div w:id="1713653803">
      <w:bodyDiv w:val="1"/>
      <w:marLeft w:val="0"/>
      <w:marRight w:val="0"/>
      <w:marTop w:val="0"/>
      <w:marBottom w:val="0"/>
      <w:divBdr>
        <w:top w:val="none" w:sz="0" w:space="0" w:color="auto"/>
        <w:left w:val="none" w:sz="0" w:space="0" w:color="auto"/>
        <w:bottom w:val="none" w:sz="0" w:space="0" w:color="auto"/>
        <w:right w:val="none" w:sz="0" w:space="0" w:color="auto"/>
      </w:divBdr>
    </w:div>
    <w:div w:id="1716663840">
      <w:bodyDiv w:val="1"/>
      <w:marLeft w:val="0"/>
      <w:marRight w:val="0"/>
      <w:marTop w:val="0"/>
      <w:marBottom w:val="0"/>
      <w:divBdr>
        <w:top w:val="none" w:sz="0" w:space="0" w:color="auto"/>
        <w:left w:val="none" w:sz="0" w:space="0" w:color="auto"/>
        <w:bottom w:val="none" w:sz="0" w:space="0" w:color="auto"/>
        <w:right w:val="none" w:sz="0" w:space="0" w:color="auto"/>
      </w:divBdr>
    </w:div>
    <w:div w:id="1717775705">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3216657">
      <w:bodyDiv w:val="1"/>
      <w:marLeft w:val="0"/>
      <w:marRight w:val="0"/>
      <w:marTop w:val="0"/>
      <w:marBottom w:val="0"/>
      <w:divBdr>
        <w:top w:val="none" w:sz="0" w:space="0" w:color="auto"/>
        <w:left w:val="none" w:sz="0" w:space="0" w:color="auto"/>
        <w:bottom w:val="none" w:sz="0" w:space="0" w:color="auto"/>
        <w:right w:val="none" w:sz="0" w:space="0" w:color="auto"/>
      </w:divBdr>
    </w:div>
    <w:div w:id="1723598534">
      <w:bodyDiv w:val="1"/>
      <w:marLeft w:val="0"/>
      <w:marRight w:val="0"/>
      <w:marTop w:val="0"/>
      <w:marBottom w:val="0"/>
      <w:divBdr>
        <w:top w:val="none" w:sz="0" w:space="0" w:color="auto"/>
        <w:left w:val="none" w:sz="0" w:space="0" w:color="auto"/>
        <w:bottom w:val="none" w:sz="0" w:space="0" w:color="auto"/>
        <w:right w:val="none" w:sz="0" w:space="0" w:color="auto"/>
      </w:divBdr>
    </w:div>
    <w:div w:id="1723628656">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26366074">
      <w:bodyDiv w:val="1"/>
      <w:marLeft w:val="0"/>
      <w:marRight w:val="0"/>
      <w:marTop w:val="0"/>
      <w:marBottom w:val="0"/>
      <w:divBdr>
        <w:top w:val="none" w:sz="0" w:space="0" w:color="auto"/>
        <w:left w:val="none" w:sz="0" w:space="0" w:color="auto"/>
        <w:bottom w:val="none" w:sz="0" w:space="0" w:color="auto"/>
        <w:right w:val="none" w:sz="0" w:space="0" w:color="auto"/>
      </w:divBdr>
    </w:div>
    <w:div w:id="1727949100">
      <w:bodyDiv w:val="1"/>
      <w:marLeft w:val="0"/>
      <w:marRight w:val="0"/>
      <w:marTop w:val="0"/>
      <w:marBottom w:val="0"/>
      <w:divBdr>
        <w:top w:val="none" w:sz="0" w:space="0" w:color="auto"/>
        <w:left w:val="none" w:sz="0" w:space="0" w:color="auto"/>
        <w:bottom w:val="none" w:sz="0" w:space="0" w:color="auto"/>
        <w:right w:val="none" w:sz="0" w:space="0" w:color="auto"/>
      </w:divBdr>
    </w:div>
    <w:div w:id="1730030816">
      <w:bodyDiv w:val="1"/>
      <w:marLeft w:val="0"/>
      <w:marRight w:val="0"/>
      <w:marTop w:val="0"/>
      <w:marBottom w:val="0"/>
      <w:divBdr>
        <w:top w:val="none" w:sz="0" w:space="0" w:color="auto"/>
        <w:left w:val="none" w:sz="0" w:space="0" w:color="auto"/>
        <w:bottom w:val="none" w:sz="0" w:space="0" w:color="auto"/>
        <w:right w:val="none" w:sz="0" w:space="0" w:color="auto"/>
      </w:divBdr>
    </w:div>
    <w:div w:id="1731689299">
      <w:bodyDiv w:val="1"/>
      <w:marLeft w:val="0"/>
      <w:marRight w:val="0"/>
      <w:marTop w:val="0"/>
      <w:marBottom w:val="0"/>
      <w:divBdr>
        <w:top w:val="none" w:sz="0" w:space="0" w:color="auto"/>
        <w:left w:val="none" w:sz="0" w:space="0" w:color="auto"/>
        <w:bottom w:val="none" w:sz="0" w:space="0" w:color="auto"/>
        <w:right w:val="none" w:sz="0" w:space="0" w:color="auto"/>
      </w:divBdr>
    </w:div>
    <w:div w:id="1732389093">
      <w:bodyDiv w:val="1"/>
      <w:marLeft w:val="0"/>
      <w:marRight w:val="0"/>
      <w:marTop w:val="0"/>
      <w:marBottom w:val="0"/>
      <w:divBdr>
        <w:top w:val="none" w:sz="0" w:space="0" w:color="auto"/>
        <w:left w:val="none" w:sz="0" w:space="0" w:color="auto"/>
        <w:bottom w:val="none" w:sz="0" w:space="0" w:color="auto"/>
        <w:right w:val="none" w:sz="0" w:space="0" w:color="auto"/>
      </w:divBdr>
      <w:divsChild>
        <w:div w:id="1587614984">
          <w:marLeft w:val="0"/>
          <w:marRight w:val="0"/>
          <w:marTop w:val="0"/>
          <w:marBottom w:val="0"/>
          <w:divBdr>
            <w:top w:val="none" w:sz="0" w:space="0" w:color="auto"/>
            <w:left w:val="none" w:sz="0" w:space="0" w:color="auto"/>
            <w:bottom w:val="none" w:sz="0" w:space="0" w:color="auto"/>
            <w:right w:val="none" w:sz="0" w:space="0" w:color="auto"/>
          </w:divBdr>
          <w:divsChild>
            <w:div w:id="564488272">
              <w:marLeft w:val="0"/>
              <w:marRight w:val="0"/>
              <w:marTop w:val="100"/>
              <w:marBottom w:val="100"/>
              <w:divBdr>
                <w:top w:val="none" w:sz="0" w:space="0" w:color="auto"/>
                <w:left w:val="none" w:sz="0" w:space="0" w:color="auto"/>
                <w:bottom w:val="none" w:sz="0" w:space="0" w:color="auto"/>
                <w:right w:val="none" w:sz="0" w:space="0" w:color="auto"/>
              </w:divBdr>
              <w:divsChild>
                <w:div w:id="119419608">
                  <w:marLeft w:val="0"/>
                  <w:marRight w:val="0"/>
                  <w:marTop w:val="0"/>
                  <w:marBottom w:val="0"/>
                  <w:divBdr>
                    <w:top w:val="single" w:sz="2" w:space="0" w:color="CCCCCC"/>
                    <w:left w:val="single" w:sz="2" w:space="2" w:color="CCCCCC"/>
                    <w:bottom w:val="single" w:sz="2" w:space="0" w:color="CCCCCC"/>
                    <w:right w:val="single" w:sz="2" w:space="0" w:color="CCCCCC"/>
                  </w:divBdr>
                  <w:divsChild>
                    <w:div w:id="190888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697000">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1517828">
      <w:bodyDiv w:val="1"/>
      <w:marLeft w:val="0"/>
      <w:marRight w:val="0"/>
      <w:marTop w:val="0"/>
      <w:marBottom w:val="0"/>
      <w:divBdr>
        <w:top w:val="none" w:sz="0" w:space="0" w:color="auto"/>
        <w:left w:val="none" w:sz="0" w:space="0" w:color="auto"/>
        <w:bottom w:val="none" w:sz="0" w:space="0" w:color="auto"/>
        <w:right w:val="none" w:sz="0" w:space="0" w:color="auto"/>
      </w:divBdr>
    </w:div>
    <w:div w:id="1744910624">
      <w:bodyDiv w:val="1"/>
      <w:marLeft w:val="0"/>
      <w:marRight w:val="0"/>
      <w:marTop w:val="0"/>
      <w:marBottom w:val="0"/>
      <w:divBdr>
        <w:top w:val="none" w:sz="0" w:space="0" w:color="auto"/>
        <w:left w:val="none" w:sz="0" w:space="0" w:color="auto"/>
        <w:bottom w:val="none" w:sz="0" w:space="0" w:color="auto"/>
        <w:right w:val="none" w:sz="0" w:space="0" w:color="auto"/>
      </w:divBdr>
    </w:div>
    <w:div w:id="1749379193">
      <w:bodyDiv w:val="1"/>
      <w:marLeft w:val="0"/>
      <w:marRight w:val="0"/>
      <w:marTop w:val="0"/>
      <w:marBottom w:val="0"/>
      <w:divBdr>
        <w:top w:val="none" w:sz="0" w:space="0" w:color="auto"/>
        <w:left w:val="none" w:sz="0" w:space="0" w:color="auto"/>
        <w:bottom w:val="none" w:sz="0" w:space="0" w:color="auto"/>
        <w:right w:val="none" w:sz="0" w:space="0" w:color="auto"/>
      </w:divBdr>
    </w:div>
    <w:div w:id="1751929742">
      <w:bodyDiv w:val="1"/>
      <w:marLeft w:val="0"/>
      <w:marRight w:val="0"/>
      <w:marTop w:val="0"/>
      <w:marBottom w:val="0"/>
      <w:divBdr>
        <w:top w:val="none" w:sz="0" w:space="0" w:color="auto"/>
        <w:left w:val="none" w:sz="0" w:space="0" w:color="auto"/>
        <w:bottom w:val="none" w:sz="0" w:space="0" w:color="auto"/>
        <w:right w:val="none" w:sz="0" w:space="0" w:color="auto"/>
      </w:divBdr>
    </w:div>
    <w:div w:id="1754937247">
      <w:bodyDiv w:val="1"/>
      <w:marLeft w:val="0"/>
      <w:marRight w:val="0"/>
      <w:marTop w:val="0"/>
      <w:marBottom w:val="0"/>
      <w:divBdr>
        <w:top w:val="none" w:sz="0" w:space="0" w:color="auto"/>
        <w:left w:val="none" w:sz="0" w:space="0" w:color="auto"/>
        <w:bottom w:val="none" w:sz="0" w:space="0" w:color="auto"/>
        <w:right w:val="none" w:sz="0" w:space="0" w:color="auto"/>
      </w:divBdr>
    </w:div>
    <w:div w:id="1757903012">
      <w:bodyDiv w:val="1"/>
      <w:marLeft w:val="0"/>
      <w:marRight w:val="0"/>
      <w:marTop w:val="0"/>
      <w:marBottom w:val="0"/>
      <w:divBdr>
        <w:top w:val="none" w:sz="0" w:space="0" w:color="auto"/>
        <w:left w:val="none" w:sz="0" w:space="0" w:color="auto"/>
        <w:bottom w:val="none" w:sz="0" w:space="0" w:color="auto"/>
        <w:right w:val="none" w:sz="0" w:space="0" w:color="auto"/>
      </w:divBdr>
    </w:div>
    <w:div w:id="1759517413">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4912111">
      <w:bodyDiv w:val="1"/>
      <w:marLeft w:val="0"/>
      <w:marRight w:val="0"/>
      <w:marTop w:val="0"/>
      <w:marBottom w:val="0"/>
      <w:divBdr>
        <w:top w:val="none" w:sz="0" w:space="0" w:color="auto"/>
        <w:left w:val="none" w:sz="0" w:space="0" w:color="auto"/>
        <w:bottom w:val="none" w:sz="0" w:space="0" w:color="auto"/>
        <w:right w:val="none" w:sz="0" w:space="0" w:color="auto"/>
      </w:divBdr>
    </w:div>
    <w:div w:id="1765415307">
      <w:bodyDiv w:val="1"/>
      <w:marLeft w:val="0"/>
      <w:marRight w:val="0"/>
      <w:marTop w:val="0"/>
      <w:marBottom w:val="0"/>
      <w:divBdr>
        <w:top w:val="none" w:sz="0" w:space="0" w:color="auto"/>
        <w:left w:val="none" w:sz="0" w:space="0" w:color="auto"/>
        <w:bottom w:val="none" w:sz="0" w:space="0" w:color="auto"/>
        <w:right w:val="none" w:sz="0" w:space="0" w:color="auto"/>
      </w:divBdr>
      <w:divsChild>
        <w:div w:id="978147644">
          <w:marLeft w:val="0"/>
          <w:marRight w:val="0"/>
          <w:marTop w:val="300"/>
          <w:marBottom w:val="300"/>
          <w:divBdr>
            <w:top w:val="none" w:sz="0" w:space="0" w:color="auto"/>
            <w:left w:val="none" w:sz="0" w:space="0" w:color="auto"/>
            <w:bottom w:val="none" w:sz="0" w:space="0" w:color="auto"/>
            <w:right w:val="none" w:sz="0" w:space="0" w:color="auto"/>
          </w:divBdr>
          <w:divsChild>
            <w:div w:id="415249013">
              <w:marLeft w:val="0"/>
              <w:marRight w:val="0"/>
              <w:marTop w:val="0"/>
              <w:marBottom w:val="0"/>
              <w:divBdr>
                <w:top w:val="none" w:sz="0" w:space="0" w:color="auto"/>
                <w:left w:val="none" w:sz="0" w:space="0" w:color="auto"/>
                <w:bottom w:val="none" w:sz="0" w:space="0" w:color="auto"/>
                <w:right w:val="none" w:sz="0" w:space="0" w:color="auto"/>
              </w:divBdr>
              <w:divsChild>
                <w:div w:id="1081945175">
                  <w:marLeft w:val="-150"/>
                  <w:marRight w:val="-150"/>
                  <w:marTop w:val="0"/>
                  <w:marBottom w:val="0"/>
                  <w:divBdr>
                    <w:top w:val="none" w:sz="0" w:space="0" w:color="auto"/>
                    <w:left w:val="none" w:sz="0" w:space="0" w:color="auto"/>
                    <w:bottom w:val="none" w:sz="0" w:space="0" w:color="auto"/>
                    <w:right w:val="none" w:sz="0" w:space="0" w:color="auto"/>
                  </w:divBdr>
                  <w:divsChild>
                    <w:div w:id="613824004">
                      <w:marLeft w:val="0"/>
                      <w:marRight w:val="0"/>
                      <w:marTop w:val="0"/>
                      <w:marBottom w:val="0"/>
                      <w:divBdr>
                        <w:top w:val="none" w:sz="0" w:space="0" w:color="auto"/>
                        <w:left w:val="none" w:sz="0" w:space="0" w:color="auto"/>
                        <w:bottom w:val="none" w:sz="0" w:space="0" w:color="auto"/>
                        <w:right w:val="none" w:sz="0" w:space="0" w:color="auto"/>
                      </w:divBdr>
                      <w:divsChild>
                        <w:div w:id="827285031">
                          <w:marLeft w:val="0"/>
                          <w:marRight w:val="0"/>
                          <w:marTop w:val="0"/>
                          <w:marBottom w:val="0"/>
                          <w:divBdr>
                            <w:top w:val="none" w:sz="0" w:space="0" w:color="auto"/>
                            <w:left w:val="none" w:sz="0" w:space="0" w:color="auto"/>
                            <w:bottom w:val="none" w:sz="0" w:space="0" w:color="auto"/>
                            <w:right w:val="none" w:sz="0" w:space="0" w:color="auto"/>
                          </w:divBdr>
                          <w:divsChild>
                            <w:div w:id="1319075750">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766538933">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69766413">
      <w:bodyDiv w:val="1"/>
      <w:marLeft w:val="0"/>
      <w:marRight w:val="0"/>
      <w:marTop w:val="0"/>
      <w:marBottom w:val="0"/>
      <w:divBdr>
        <w:top w:val="none" w:sz="0" w:space="0" w:color="auto"/>
        <w:left w:val="none" w:sz="0" w:space="0" w:color="auto"/>
        <w:bottom w:val="none" w:sz="0" w:space="0" w:color="auto"/>
        <w:right w:val="none" w:sz="0" w:space="0" w:color="auto"/>
      </w:divBdr>
    </w:div>
    <w:div w:id="1770463146">
      <w:bodyDiv w:val="1"/>
      <w:marLeft w:val="0"/>
      <w:marRight w:val="0"/>
      <w:marTop w:val="0"/>
      <w:marBottom w:val="0"/>
      <w:divBdr>
        <w:top w:val="none" w:sz="0" w:space="0" w:color="auto"/>
        <w:left w:val="none" w:sz="0" w:space="0" w:color="auto"/>
        <w:bottom w:val="none" w:sz="0" w:space="0" w:color="auto"/>
        <w:right w:val="none" w:sz="0" w:space="0" w:color="auto"/>
      </w:divBdr>
      <w:divsChild>
        <w:div w:id="2118325786">
          <w:marLeft w:val="0"/>
          <w:marRight w:val="0"/>
          <w:marTop w:val="45"/>
          <w:marBottom w:val="0"/>
          <w:divBdr>
            <w:top w:val="none" w:sz="0" w:space="0" w:color="auto"/>
            <w:left w:val="none" w:sz="0" w:space="0" w:color="auto"/>
            <w:bottom w:val="none" w:sz="0" w:space="0" w:color="auto"/>
            <w:right w:val="none" w:sz="0" w:space="0" w:color="auto"/>
          </w:divBdr>
        </w:div>
        <w:div w:id="18901140">
          <w:marLeft w:val="0"/>
          <w:marRight w:val="0"/>
          <w:marTop w:val="45"/>
          <w:marBottom w:val="0"/>
          <w:divBdr>
            <w:top w:val="none" w:sz="0" w:space="0" w:color="auto"/>
            <w:left w:val="none" w:sz="0" w:space="0" w:color="auto"/>
            <w:bottom w:val="none" w:sz="0" w:space="0" w:color="auto"/>
            <w:right w:val="none" w:sz="0" w:space="0" w:color="auto"/>
          </w:divBdr>
        </w:div>
        <w:div w:id="512308393">
          <w:marLeft w:val="0"/>
          <w:marRight w:val="0"/>
          <w:marTop w:val="45"/>
          <w:marBottom w:val="0"/>
          <w:divBdr>
            <w:top w:val="none" w:sz="0" w:space="0" w:color="auto"/>
            <w:left w:val="none" w:sz="0" w:space="0" w:color="auto"/>
            <w:bottom w:val="none" w:sz="0" w:space="0" w:color="auto"/>
            <w:right w:val="none" w:sz="0" w:space="0" w:color="auto"/>
          </w:divBdr>
        </w:div>
        <w:div w:id="1215628242">
          <w:marLeft w:val="0"/>
          <w:marRight w:val="0"/>
          <w:marTop w:val="45"/>
          <w:marBottom w:val="0"/>
          <w:divBdr>
            <w:top w:val="none" w:sz="0" w:space="0" w:color="auto"/>
            <w:left w:val="none" w:sz="0" w:space="0" w:color="auto"/>
            <w:bottom w:val="none" w:sz="0" w:space="0" w:color="auto"/>
            <w:right w:val="none" w:sz="0" w:space="0" w:color="auto"/>
          </w:divBdr>
        </w:div>
        <w:div w:id="276911252">
          <w:marLeft w:val="0"/>
          <w:marRight w:val="0"/>
          <w:marTop w:val="45"/>
          <w:marBottom w:val="0"/>
          <w:divBdr>
            <w:top w:val="none" w:sz="0" w:space="0" w:color="auto"/>
            <w:left w:val="none" w:sz="0" w:space="0" w:color="auto"/>
            <w:bottom w:val="none" w:sz="0" w:space="0" w:color="auto"/>
            <w:right w:val="none" w:sz="0" w:space="0" w:color="auto"/>
          </w:divBdr>
        </w:div>
        <w:div w:id="1315254664">
          <w:marLeft w:val="0"/>
          <w:marRight w:val="0"/>
          <w:marTop w:val="45"/>
          <w:marBottom w:val="0"/>
          <w:divBdr>
            <w:top w:val="none" w:sz="0" w:space="0" w:color="auto"/>
            <w:left w:val="none" w:sz="0" w:space="0" w:color="auto"/>
            <w:bottom w:val="none" w:sz="0" w:space="0" w:color="auto"/>
            <w:right w:val="none" w:sz="0" w:space="0" w:color="auto"/>
          </w:divBdr>
        </w:div>
        <w:div w:id="1454711321">
          <w:marLeft w:val="0"/>
          <w:marRight w:val="0"/>
          <w:marTop w:val="45"/>
          <w:marBottom w:val="0"/>
          <w:divBdr>
            <w:top w:val="none" w:sz="0" w:space="0" w:color="auto"/>
            <w:left w:val="none" w:sz="0" w:space="0" w:color="auto"/>
            <w:bottom w:val="none" w:sz="0" w:space="0" w:color="auto"/>
            <w:right w:val="none" w:sz="0" w:space="0" w:color="auto"/>
          </w:divBdr>
        </w:div>
        <w:div w:id="426731557">
          <w:marLeft w:val="0"/>
          <w:marRight w:val="0"/>
          <w:marTop w:val="45"/>
          <w:marBottom w:val="0"/>
          <w:divBdr>
            <w:top w:val="none" w:sz="0" w:space="0" w:color="auto"/>
            <w:left w:val="none" w:sz="0" w:space="0" w:color="auto"/>
            <w:bottom w:val="none" w:sz="0" w:space="0" w:color="auto"/>
            <w:right w:val="none" w:sz="0" w:space="0" w:color="auto"/>
          </w:divBdr>
        </w:div>
        <w:div w:id="147983578">
          <w:marLeft w:val="0"/>
          <w:marRight w:val="0"/>
          <w:marTop w:val="45"/>
          <w:marBottom w:val="0"/>
          <w:divBdr>
            <w:top w:val="none" w:sz="0" w:space="0" w:color="auto"/>
            <w:left w:val="none" w:sz="0" w:space="0" w:color="auto"/>
            <w:bottom w:val="none" w:sz="0" w:space="0" w:color="auto"/>
            <w:right w:val="none" w:sz="0" w:space="0" w:color="auto"/>
          </w:divBdr>
        </w:div>
        <w:div w:id="86469609">
          <w:marLeft w:val="0"/>
          <w:marRight w:val="0"/>
          <w:marTop w:val="45"/>
          <w:marBottom w:val="0"/>
          <w:divBdr>
            <w:top w:val="none" w:sz="0" w:space="0" w:color="auto"/>
            <w:left w:val="none" w:sz="0" w:space="0" w:color="auto"/>
            <w:bottom w:val="none" w:sz="0" w:space="0" w:color="auto"/>
            <w:right w:val="none" w:sz="0" w:space="0" w:color="auto"/>
          </w:divBdr>
        </w:div>
        <w:div w:id="1956522039">
          <w:marLeft w:val="0"/>
          <w:marRight w:val="0"/>
          <w:marTop w:val="45"/>
          <w:marBottom w:val="0"/>
          <w:divBdr>
            <w:top w:val="none" w:sz="0" w:space="0" w:color="auto"/>
            <w:left w:val="none" w:sz="0" w:space="0" w:color="auto"/>
            <w:bottom w:val="none" w:sz="0" w:space="0" w:color="auto"/>
            <w:right w:val="none" w:sz="0" w:space="0" w:color="auto"/>
          </w:divBdr>
        </w:div>
      </w:divsChild>
    </w:div>
    <w:div w:id="1770810547">
      <w:bodyDiv w:val="1"/>
      <w:marLeft w:val="0"/>
      <w:marRight w:val="0"/>
      <w:marTop w:val="0"/>
      <w:marBottom w:val="0"/>
      <w:divBdr>
        <w:top w:val="none" w:sz="0" w:space="0" w:color="auto"/>
        <w:left w:val="none" w:sz="0" w:space="0" w:color="auto"/>
        <w:bottom w:val="none" w:sz="0" w:space="0" w:color="auto"/>
        <w:right w:val="none" w:sz="0" w:space="0" w:color="auto"/>
      </w:divBdr>
    </w:div>
    <w:div w:id="1772360470">
      <w:bodyDiv w:val="1"/>
      <w:marLeft w:val="0"/>
      <w:marRight w:val="0"/>
      <w:marTop w:val="0"/>
      <w:marBottom w:val="0"/>
      <w:divBdr>
        <w:top w:val="none" w:sz="0" w:space="0" w:color="auto"/>
        <w:left w:val="none" w:sz="0" w:space="0" w:color="auto"/>
        <w:bottom w:val="none" w:sz="0" w:space="0" w:color="auto"/>
        <w:right w:val="none" w:sz="0" w:space="0" w:color="auto"/>
      </w:divBdr>
    </w:div>
    <w:div w:id="1775049892">
      <w:bodyDiv w:val="1"/>
      <w:marLeft w:val="0"/>
      <w:marRight w:val="0"/>
      <w:marTop w:val="0"/>
      <w:marBottom w:val="0"/>
      <w:divBdr>
        <w:top w:val="none" w:sz="0" w:space="0" w:color="auto"/>
        <w:left w:val="none" w:sz="0" w:space="0" w:color="auto"/>
        <w:bottom w:val="none" w:sz="0" w:space="0" w:color="auto"/>
        <w:right w:val="none" w:sz="0" w:space="0" w:color="auto"/>
      </w:divBdr>
    </w:div>
    <w:div w:id="1776484437">
      <w:bodyDiv w:val="1"/>
      <w:marLeft w:val="0"/>
      <w:marRight w:val="0"/>
      <w:marTop w:val="0"/>
      <w:marBottom w:val="0"/>
      <w:divBdr>
        <w:top w:val="none" w:sz="0" w:space="0" w:color="auto"/>
        <w:left w:val="none" w:sz="0" w:space="0" w:color="auto"/>
        <w:bottom w:val="none" w:sz="0" w:space="0" w:color="auto"/>
        <w:right w:val="none" w:sz="0" w:space="0" w:color="auto"/>
      </w:divBdr>
    </w:div>
    <w:div w:id="1776946919">
      <w:bodyDiv w:val="1"/>
      <w:marLeft w:val="0"/>
      <w:marRight w:val="0"/>
      <w:marTop w:val="0"/>
      <w:marBottom w:val="0"/>
      <w:divBdr>
        <w:top w:val="none" w:sz="0" w:space="0" w:color="auto"/>
        <w:left w:val="none" w:sz="0" w:space="0" w:color="auto"/>
        <w:bottom w:val="none" w:sz="0" w:space="0" w:color="auto"/>
        <w:right w:val="none" w:sz="0" w:space="0" w:color="auto"/>
      </w:divBdr>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80878819">
      <w:bodyDiv w:val="1"/>
      <w:marLeft w:val="0"/>
      <w:marRight w:val="0"/>
      <w:marTop w:val="0"/>
      <w:marBottom w:val="0"/>
      <w:divBdr>
        <w:top w:val="none" w:sz="0" w:space="0" w:color="auto"/>
        <w:left w:val="none" w:sz="0" w:space="0" w:color="auto"/>
        <w:bottom w:val="none" w:sz="0" w:space="0" w:color="auto"/>
        <w:right w:val="none" w:sz="0" w:space="0" w:color="auto"/>
      </w:divBdr>
      <w:divsChild>
        <w:div w:id="1823350108">
          <w:marLeft w:val="0"/>
          <w:marRight w:val="0"/>
          <w:marTop w:val="300"/>
          <w:marBottom w:val="300"/>
          <w:divBdr>
            <w:top w:val="none" w:sz="0" w:space="0" w:color="auto"/>
            <w:left w:val="none" w:sz="0" w:space="0" w:color="auto"/>
            <w:bottom w:val="none" w:sz="0" w:space="0" w:color="auto"/>
            <w:right w:val="none" w:sz="0" w:space="0" w:color="auto"/>
          </w:divBdr>
          <w:divsChild>
            <w:div w:id="1087918025">
              <w:marLeft w:val="0"/>
              <w:marRight w:val="0"/>
              <w:marTop w:val="0"/>
              <w:marBottom w:val="0"/>
              <w:divBdr>
                <w:top w:val="none" w:sz="0" w:space="0" w:color="auto"/>
                <w:left w:val="none" w:sz="0" w:space="0" w:color="auto"/>
                <w:bottom w:val="none" w:sz="0" w:space="0" w:color="auto"/>
                <w:right w:val="none" w:sz="0" w:space="0" w:color="auto"/>
              </w:divBdr>
              <w:divsChild>
                <w:div w:id="522863642">
                  <w:marLeft w:val="-150"/>
                  <w:marRight w:val="-150"/>
                  <w:marTop w:val="0"/>
                  <w:marBottom w:val="0"/>
                  <w:divBdr>
                    <w:top w:val="none" w:sz="0" w:space="0" w:color="auto"/>
                    <w:left w:val="none" w:sz="0" w:space="0" w:color="auto"/>
                    <w:bottom w:val="none" w:sz="0" w:space="0" w:color="auto"/>
                    <w:right w:val="none" w:sz="0" w:space="0" w:color="auto"/>
                  </w:divBdr>
                  <w:divsChild>
                    <w:div w:id="146744643">
                      <w:marLeft w:val="0"/>
                      <w:marRight w:val="0"/>
                      <w:marTop w:val="0"/>
                      <w:marBottom w:val="0"/>
                      <w:divBdr>
                        <w:top w:val="none" w:sz="0" w:space="0" w:color="auto"/>
                        <w:left w:val="none" w:sz="0" w:space="0" w:color="auto"/>
                        <w:bottom w:val="none" w:sz="0" w:space="0" w:color="auto"/>
                        <w:right w:val="none" w:sz="0" w:space="0" w:color="auto"/>
                      </w:divBdr>
                      <w:divsChild>
                        <w:div w:id="1408578167">
                          <w:marLeft w:val="0"/>
                          <w:marRight w:val="0"/>
                          <w:marTop w:val="0"/>
                          <w:marBottom w:val="0"/>
                          <w:divBdr>
                            <w:top w:val="none" w:sz="0" w:space="0" w:color="auto"/>
                            <w:left w:val="none" w:sz="0" w:space="0" w:color="auto"/>
                            <w:bottom w:val="none" w:sz="0" w:space="0" w:color="auto"/>
                            <w:right w:val="none" w:sz="0" w:space="0" w:color="auto"/>
                          </w:divBdr>
                          <w:divsChild>
                            <w:div w:id="1618482983">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782414311">
      <w:bodyDiv w:val="1"/>
      <w:marLeft w:val="0"/>
      <w:marRight w:val="0"/>
      <w:marTop w:val="0"/>
      <w:marBottom w:val="0"/>
      <w:divBdr>
        <w:top w:val="none" w:sz="0" w:space="0" w:color="auto"/>
        <w:left w:val="none" w:sz="0" w:space="0" w:color="auto"/>
        <w:bottom w:val="none" w:sz="0" w:space="0" w:color="auto"/>
        <w:right w:val="none" w:sz="0" w:space="0" w:color="auto"/>
      </w:divBdr>
    </w:div>
    <w:div w:id="1782912064">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789398747">
      <w:bodyDiv w:val="1"/>
      <w:marLeft w:val="0"/>
      <w:marRight w:val="0"/>
      <w:marTop w:val="0"/>
      <w:marBottom w:val="0"/>
      <w:divBdr>
        <w:top w:val="none" w:sz="0" w:space="0" w:color="auto"/>
        <w:left w:val="none" w:sz="0" w:space="0" w:color="auto"/>
        <w:bottom w:val="none" w:sz="0" w:space="0" w:color="auto"/>
        <w:right w:val="none" w:sz="0" w:space="0" w:color="auto"/>
      </w:divBdr>
    </w:div>
    <w:div w:id="1789472788">
      <w:bodyDiv w:val="1"/>
      <w:marLeft w:val="0"/>
      <w:marRight w:val="0"/>
      <w:marTop w:val="0"/>
      <w:marBottom w:val="0"/>
      <w:divBdr>
        <w:top w:val="none" w:sz="0" w:space="0" w:color="auto"/>
        <w:left w:val="none" w:sz="0" w:space="0" w:color="auto"/>
        <w:bottom w:val="none" w:sz="0" w:space="0" w:color="auto"/>
        <w:right w:val="none" w:sz="0" w:space="0" w:color="auto"/>
      </w:divBdr>
    </w:div>
    <w:div w:id="1792747619">
      <w:bodyDiv w:val="1"/>
      <w:marLeft w:val="0"/>
      <w:marRight w:val="0"/>
      <w:marTop w:val="0"/>
      <w:marBottom w:val="0"/>
      <w:divBdr>
        <w:top w:val="none" w:sz="0" w:space="0" w:color="auto"/>
        <w:left w:val="none" w:sz="0" w:space="0" w:color="auto"/>
        <w:bottom w:val="none" w:sz="0" w:space="0" w:color="auto"/>
        <w:right w:val="none" w:sz="0" w:space="0" w:color="auto"/>
      </w:divBdr>
    </w:div>
    <w:div w:id="1793935269">
      <w:bodyDiv w:val="1"/>
      <w:marLeft w:val="0"/>
      <w:marRight w:val="0"/>
      <w:marTop w:val="0"/>
      <w:marBottom w:val="0"/>
      <w:divBdr>
        <w:top w:val="none" w:sz="0" w:space="0" w:color="auto"/>
        <w:left w:val="none" w:sz="0" w:space="0" w:color="auto"/>
        <w:bottom w:val="none" w:sz="0" w:space="0" w:color="auto"/>
        <w:right w:val="none" w:sz="0" w:space="0" w:color="auto"/>
      </w:divBdr>
      <w:divsChild>
        <w:div w:id="1428885520">
          <w:marLeft w:val="0"/>
          <w:marRight w:val="0"/>
          <w:marTop w:val="0"/>
          <w:marBottom w:val="0"/>
          <w:divBdr>
            <w:top w:val="none" w:sz="0" w:space="0" w:color="auto"/>
            <w:left w:val="none" w:sz="0" w:space="0" w:color="auto"/>
            <w:bottom w:val="none" w:sz="0" w:space="0" w:color="auto"/>
            <w:right w:val="none" w:sz="0" w:space="0" w:color="auto"/>
          </w:divBdr>
        </w:div>
        <w:div w:id="1082531562">
          <w:marLeft w:val="0"/>
          <w:marRight w:val="0"/>
          <w:marTop w:val="0"/>
          <w:marBottom w:val="0"/>
          <w:divBdr>
            <w:top w:val="none" w:sz="0" w:space="0" w:color="auto"/>
            <w:left w:val="none" w:sz="0" w:space="0" w:color="auto"/>
            <w:bottom w:val="none" w:sz="0" w:space="0" w:color="auto"/>
            <w:right w:val="none" w:sz="0" w:space="0" w:color="auto"/>
          </w:divBdr>
        </w:div>
        <w:div w:id="2018263253">
          <w:marLeft w:val="0"/>
          <w:marRight w:val="0"/>
          <w:marTop w:val="0"/>
          <w:marBottom w:val="0"/>
          <w:divBdr>
            <w:top w:val="none" w:sz="0" w:space="0" w:color="auto"/>
            <w:left w:val="none" w:sz="0" w:space="0" w:color="auto"/>
            <w:bottom w:val="none" w:sz="0" w:space="0" w:color="auto"/>
            <w:right w:val="none" w:sz="0" w:space="0" w:color="auto"/>
          </w:divBdr>
        </w:div>
        <w:div w:id="1441953630">
          <w:marLeft w:val="0"/>
          <w:marRight w:val="0"/>
          <w:marTop w:val="0"/>
          <w:marBottom w:val="0"/>
          <w:divBdr>
            <w:top w:val="none" w:sz="0" w:space="0" w:color="auto"/>
            <w:left w:val="none" w:sz="0" w:space="0" w:color="auto"/>
            <w:bottom w:val="none" w:sz="0" w:space="0" w:color="auto"/>
            <w:right w:val="none" w:sz="0" w:space="0" w:color="auto"/>
          </w:divBdr>
        </w:div>
      </w:divsChild>
    </w:div>
    <w:div w:id="1798912133">
      <w:bodyDiv w:val="1"/>
      <w:marLeft w:val="0"/>
      <w:marRight w:val="0"/>
      <w:marTop w:val="0"/>
      <w:marBottom w:val="0"/>
      <w:divBdr>
        <w:top w:val="none" w:sz="0" w:space="0" w:color="auto"/>
        <w:left w:val="none" w:sz="0" w:space="0" w:color="auto"/>
        <w:bottom w:val="none" w:sz="0" w:space="0" w:color="auto"/>
        <w:right w:val="none" w:sz="0" w:space="0" w:color="auto"/>
      </w:divBdr>
    </w:div>
    <w:div w:id="1800604919">
      <w:bodyDiv w:val="1"/>
      <w:marLeft w:val="0"/>
      <w:marRight w:val="0"/>
      <w:marTop w:val="0"/>
      <w:marBottom w:val="0"/>
      <w:divBdr>
        <w:top w:val="none" w:sz="0" w:space="0" w:color="auto"/>
        <w:left w:val="none" w:sz="0" w:space="0" w:color="auto"/>
        <w:bottom w:val="none" w:sz="0" w:space="0" w:color="auto"/>
        <w:right w:val="none" w:sz="0" w:space="0" w:color="auto"/>
      </w:divBdr>
    </w:div>
    <w:div w:id="1800757413">
      <w:bodyDiv w:val="1"/>
      <w:marLeft w:val="0"/>
      <w:marRight w:val="0"/>
      <w:marTop w:val="0"/>
      <w:marBottom w:val="0"/>
      <w:divBdr>
        <w:top w:val="none" w:sz="0" w:space="0" w:color="auto"/>
        <w:left w:val="none" w:sz="0" w:space="0" w:color="auto"/>
        <w:bottom w:val="none" w:sz="0" w:space="0" w:color="auto"/>
        <w:right w:val="none" w:sz="0" w:space="0" w:color="auto"/>
      </w:divBdr>
    </w:div>
    <w:div w:id="1805998105">
      <w:bodyDiv w:val="1"/>
      <w:marLeft w:val="0"/>
      <w:marRight w:val="0"/>
      <w:marTop w:val="0"/>
      <w:marBottom w:val="0"/>
      <w:divBdr>
        <w:top w:val="none" w:sz="0" w:space="0" w:color="auto"/>
        <w:left w:val="none" w:sz="0" w:space="0" w:color="auto"/>
        <w:bottom w:val="none" w:sz="0" w:space="0" w:color="auto"/>
        <w:right w:val="none" w:sz="0" w:space="0" w:color="auto"/>
      </w:divBdr>
    </w:div>
    <w:div w:id="1806049027">
      <w:bodyDiv w:val="1"/>
      <w:marLeft w:val="0"/>
      <w:marRight w:val="0"/>
      <w:marTop w:val="0"/>
      <w:marBottom w:val="0"/>
      <w:divBdr>
        <w:top w:val="none" w:sz="0" w:space="0" w:color="auto"/>
        <w:left w:val="none" w:sz="0" w:space="0" w:color="auto"/>
        <w:bottom w:val="none" w:sz="0" w:space="0" w:color="auto"/>
        <w:right w:val="none" w:sz="0" w:space="0" w:color="auto"/>
      </w:divBdr>
    </w:div>
    <w:div w:id="1807577104">
      <w:bodyDiv w:val="1"/>
      <w:marLeft w:val="0"/>
      <w:marRight w:val="0"/>
      <w:marTop w:val="0"/>
      <w:marBottom w:val="0"/>
      <w:divBdr>
        <w:top w:val="none" w:sz="0" w:space="0" w:color="auto"/>
        <w:left w:val="none" w:sz="0" w:space="0" w:color="auto"/>
        <w:bottom w:val="none" w:sz="0" w:space="0" w:color="auto"/>
        <w:right w:val="none" w:sz="0" w:space="0" w:color="auto"/>
      </w:divBdr>
    </w:div>
    <w:div w:id="1812408898">
      <w:bodyDiv w:val="1"/>
      <w:marLeft w:val="0"/>
      <w:marRight w:val="0"/>
      <w:marTop w:val="0"/>
      <w:marBottom w:val="0"/>
      <w:divBdr>
        <w:top w:val="none" w:sz="0" w:space="0" w:color="auto"/>
        <w:left w:val="none" w:sz="0" w:space="0" w:color="auto"/>
        <w:bottom w:val="none" w:sz="0" w:space="0" w:color="auto"/>
        <w:right w:val="none" w:sz="0" w:space="0" w:color="auto"/>
      </w:divBdr>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4641338">
      <w:bodyDiv w:val="1"/>
      <w:marLeft w:val="0"/>
      <w:marRight w:val="0"/>
      <w:marTop w:val="0"/>
      <w:marBottom w:val="0"/>
      <w:divBdr>
        <w:top w:val="none" w:sz="0" w:space="0" w:color="auto"/>
        <w:left w:val="none" w:sz="0" w:space="0" w:color="auto"/>
        <w:bottom w:val="none" w:sz="0" w:space="0" w:color="auto"/>
        <w:right w:val="none" w:sz="0" w:space="0" w:color="auto"/>
      </w:divBdr>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17137980">
      <w:bodyDiv w:val="1"/>
      <w:marLeft w:val="0"/>
      <w:marRight w:val="0"/>
      <w:marTop w:val="0"/>
      <w:marBottom w:val="0"/>
      <w:divBdr>
        <w:top w:val="none" w:sz="0" w:space="0" w:color="auto"/>
        <w:left w:val="none" w:sz="0" w:space="0" w:color="auto"/>
        <w:bottom w:val="none" w:sz="0" w:space="0" w:color="auto"/>
        <w:right w:val="none" w:sz="0" w:space="0" w:color="auto"/>
      </w:divBdr>
    </w:div>
    <w:div w:id="1822575966">
      <w:bodyDiv w:val="1"/>
      <w:marLeft w:val="0"/>
      <w:marRight w:val="0"/>
      <w:marTop w:val="0"/>
      <w:marBottom w:val="0"/>
      <w:divBdr>
        <w:top w:val="none" w:sz="0" w:space="0" w:color="auto"/>
        <w:left w:val="none" w:sz="0" w:space="0" w:color="auto"/>
        <w:bottom w:val="none" w:sz="0" w:space="0" w:color="auto"/>
        <w:right w:val="none" w:sz="0" w:space="0" w:color="auto"/>
      </w:divBdr>
    </w:div>
    <w:div w:id="1823883376">
      <w:bodyDiv w:val="1"/>
      <w:marLeft w:val="0"/>
      <w:marRight w:val="0"/>
      <w:marTop w:val="0"/>
      <w:marBottom w:val="0"/>
      <w:divBdr>
        <w:top w:val="none" w:sz="0" w:space="0" w:color="auto"/>
        <w:left w:val="none" w:sz="0" w:space="0" w:color="auto"/>
        <w:bottom w:val="none" w:sz="0" w:space="0" w:color="auto"/>
        <w:right w:val="none" w:sz="0" w:space="0" w:color="auto"/>
      </w:divBdr>
    </w:div>
    <w:div w:id="1827359658">
      <w:bodyDiv w:val="1"/>
      <w:marLeft w:val="0"/>
      <w:marRight w:val="0"/>
      <w:marTop w:val="0"/>
      <w:marBottom w:val="0"/>
      <w:divBdr>
        <w:top w:val="none" w:sz="0" w:space="0" w:color="auto"/>
        <w:left w:val="none" w:sz="0" w:space="0" w:color="auto"/>
        <w:bottom w:val="none" w:sz="0" w:space="0" w:color="auto"/>
        <w:right w:val="none" w:sz="0" w:space="0" w:color="auto"/>
      </w:divBdr>
    </w:div>
    <w:div w:id="1829327589">
      <w:bodyDiv w:val="1"/>
      <w:marLeft w:val="0"/>
      <w:marRight w:val="0"/>
      <w:marTop w:val="0"/>
      <w:marBottom w:val="0"/>
      <w:divBdr>
        <w:top w:val="none" w:sz="0" w:space="0" w:color="auto"/>
        <w:left w:val="none" w:sz="0" w:space="0" w:color="auto"/>
        <w:bottom w:val="none" w:sz="0" w:space="0" w:color="auto"/>
        <w:right w:val="none" w:sz="0" w:space="0" w:color="auto"/>
      </w:divBdr>
    </w:div>
    <w:div w:id="1831016284">
      <w:bodyDiv w:val="1"/>
      <w:marLeft w:val="0"/>
      <w:marRight w:val="0"/>
      <w:marTop w:val="0"/>
      <w:marBottom w:val="0"/>
      <w:divBdr>
        <w:top w:val="none" w:sz="0" w:space="0" w:color="auto"/>
        <w:left w:val="none" w:sz="0" w:space="0" w:color="auto"/>
        <w:bottom w:val="none" w:sz="0" w:space="0" w:color="auto"/>
        <w:right w:val="none" w:sz="0" w:space="0" w:color="auto"/>
      </w:divBdr>
    </w:div>
    <w:div w:id="1831098528">
      <w:bodyDiv w:val="1"/>
      <w:marLeft w:val="0"/>
      <w:marRight w:val="0"/>
      <w:marTop w:val="0"/>
      <w:marBottom w:val="0"/>
      <w:divBdr>
        <w:top w:val="none" w:sz="0" w:space="0" w:color="auto"/>
        <w:left w:val="none" w:sz="0" w:space="0" w:color="auto"/>
        <w:bottom w:val="none" w:sz="0" w:space="0" w:color="auto"/>
        <w:right w:val="none" w:sz="0" w:space="0" w:color="auto"/>
      </w:divBdr>
    </w:div>
    <w:div w:id="1832675413">
      <w:bodyDiv w:val="1"/>
      <w:marLeft w:val="0"/>
      <w:marRight w:val="0"/>
      <w:marTop w:val="0"/>
      <w:marBottom w:val="0"/>
      <w:divBdr>
        <w:top w:val="none" w:sz="0" w:space="0" w:color="auto"/>
        <w:left w:val="none" w:sz="0" w:space="0" w:color="auto"/>
        <w:bottom w:val="none" w:sz="0" w:space="0" w:color="auto"/>
        <w:right w:val="none" w:sz="0" w:space="0" w:color="auto"/>
      </w:divBdr>
    </w:div>
    <w:div w:id="1833989030">
      <w:bodyDiv w:val="1"/>
      <w:marLeft w:val="0"/>
      <w:marRight w:val="0"/>
      <w:marTop w:val="0"/>
      <w:marBottom w:val="0"/>
      <w:divBdr>
        <w:top w:val="none" w:sz="0" w:space="0" w:color="auto"/>
        <w:left w:val="none" w:sz="0" w:space="0" w:color="auto"/>
        <w:bottom w:val="none" w:sz="0" w:space="0" w:color="auto"/>
        <w:right w:val="none" w:sz="0" w:space="0" w:color="auto"/>
      </w:divBdr>
    </w:div>
    <w:div w:id="1836916958">
      <w:bodyDiv w:val="1"/>
      <w:marLeft w:val="0"/>
      <w:marRight w:val="0"/>
      <w:marTop w:val="0"/>
      <w:marBottom w:val="0"/>
      <w:divBdr>
        <w:top w:val="none" w:sz="0" w:space="0" w:color="auto"/>
        <w:left w:val="none" w:sz="0" w:space="0" w:color="auto"/>
        <w:bottom w:val="none" w:sz="0" w:space="0" w:color="auto"/>
        <w:right w:val="none" w:sz="0" w:space="0" w:color="auto"/>
      </w:divBdr>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39036539">
      <w:bodyDiv w:val="1"/>
      <w:marLeft w:val="0"/>
      <w:marRight w:val="0"/>
      <w:marTop w:val="0"/>
      <w:marBottom w:val="0"/>
      <w:divBdr>
        <w:top w:val="none" w:sz="0" w:space="0" w:color="auto"/>
        <w:left w:val="none" w:sz="0" w:space="0" w:color="auto"/>
        <w:bottom w:val="none" w:sz="0" w:space="0" w:color="auto"/>
        <w:right w:val="none" w:sz="0" w:space="0" w:color="auto"/>
      </w:divBdr>
    </w:div>
    <w:div w:id="1840123010">
      <w:bodyDiv w:val="1"/>
      <w:marLeft w:val="0"/>
      <w:marRight w:val="0"/>
      <w:marTop w:val="0"/>
      <w:marBottom w:val="0"/>
      <w:divBdr>
        <w:top w:val="none" w:sz="0" w:space="0" w:color="auto"/>
        <w:left w:val="none" w:sz="0" w:space="0" w:color="auto"/>
        <w:bottom w:val="none" w:sz="0" w:space="0" w:color="auto"/>
        <w:right w:val="none" w:sz="0" w:space="0" w:color="auto"/>
      </w:divBdr>
    </w:div>
    <w:div w:id="1840659537">
      <w:bodyDiv w:val="1"/>
      <w:marLeft w:val="0"/>
      <w:marRight w:val="0"/>
      <w:marTop w:val="0"/>
      <w:marBottom w:val="0"/>
      <w:divBdr>
        <w:top w:val="none" w:sz="0" w:space="0" w:color="auto"/>
        <w:left w:val="none" w:sz="0" w:space="0" w:color="auto"/>
        <w:bottom w:val="none" w:sz="0" w:space="0" w:color="auto"/>
        <w:right w:val="none" w:sz="0" w:space="0" w:color="auto"/>
      </w:divBdr>
    </w:div>
    <w:div w:id="1843661366">
      <w:bodyDiv w:val="1"/>
      <w:marLeft w:val="0"/>
      <w:marRight w:val="0"/>
      <w:marTop w:val="0"/>
      <w:marBottom w:val="0"/>
      <w:divBdr>
        <w:top w:val="none" w:sz="0" w:space="0" w:color="auto"/>
        <w:left w:val="none" w:sz="0" w:space="0" w:color="auto"/>
        <w:bottom w:val="none" w:sz="0" w:space="0" w:color="auto"/>
        <w:right w:val="none" w:sz="0" w:space="0" w:color="auto"/>
      </w:divBdr>
    </w:div>
    <w:div w:id="1844592113">
      <w:bodyDiv w:val="1"/>
      <w:marLeft w:val="0"/>
      <w:marRight w:val="0"/>
      <w:marTop w:val="0"/>
      <w:marBottom w:val="0"/>
      <w:divBdr>
        <w:top w:val="none" w:sz="0" w:space="0" w:color="auto"/>
        <w:left w:val="none" w:sz="0" w:space="0" w:color="auto"/>
        <w:bottom w:val="none" w:sz="0" w:space="0" w:color="auto"/>
        <w:right w:val="none" w:sz="0" w:space="0" w:color="auto"/>
      </w:divBdr>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49982944">
      <w:bodyDiv w:val="1"/>
      <w:marLeft w:val="0"/>
      <w:marRight w:val="0"/>
      <w:marTop w:val="0"/>
      <w:marBottom w:val="0"/>
      <w:divBdr>
        <w:top w:val="none" w:sz="0" w:space="0" w:color="auto"/>
        <w:left w:val="none" w:sz="0" w:space="0" w:color="auto"/>
        <w:bottom w:val="none" w:sz="0" w:space="0" w:color="auto"/>
        <w:right w:val="none" w:sz="0" w:space="0" w:color="auto"/>
      </w:divBdr>
    </w:div>
    <w:div w:id="1854223182">
      <w:bodyDiv w:val="1"/>
      <w:marLeft w:val="0"/>
      <w:marRight w:val="0"/>
      <w:marTop w:val="0"/>
      <w:marBottom w:val="0"/>
      <w:divBdr>
        <w:top w:val="none" w:sz="0" w:space="0" w:color="auto"/>
        <w:left w:val="none" w:sz="0" w:space="0" w:color="auto"/>
        <w:bottom w:val="none" w:sz="0" w:space="0" w:color="auto"/>
        <w:right w:val="none" w:sz="0" w:space="0" w:color="auto"/>
      </w:divBdr>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45911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58037019">
      <w:bodyDiv w:val="1"/>
      <w:marLeft w:val="0"/>
      <w:marRight w:val="0"/>
      <w:marTop w:val="0"/>
      <w:marBottom w:val="0"/>
      <w:divBdr>
        <w:top w:val="none" w:sz="0" w:space="0" w:color="auto"/>
        <w:left w:val="none" w:sz="0" w:space="0" w:color="auto"/>
        <w:bottom w:val="none" w:sz="0" w:space="0" w:color="auto"/>
        <w:right w:val="none" w:sz="0" w:space="0" w:color="auto"/>
      </w:divBdr>
      <w:divsChild>
        <w:div w:id="580335896">
          <w:blockQuote w:val="1"/>
          <w:marLeft w:val="0"/>
          <w:marRight w:val="0"/>
          <w:marTop w:val="450"/>
          <w:marBottom w:val="450"/>
          <w:divBdr>
            <w:top w:val="single" w:sz="6" w:space="6" w:color="545454"/>
            <w:left w:val="none" w:sz="0" w:space="0" w:color="auto"/>
            <w:bottom w:val="single" w:sz="6" w:space="6" w:color="545454"/>
            <w:right w:val="none" w:sz="0" w:space="0" w:color="auto"/>
          </w:divBdr>
        </w:div>
      </w:divsChild>
    </w:div>
    <w:div w:id="1859125752">
      <w:bodyDiv w:val="1"/>
      <w:marLeft w:val="0"/>
      <w:marRight w:val="0"/>
      <w:marTop w:val="0"/>
      <w:marBottom w:val="0"/>
      <w:divBdr>
        <w:top w:val="none" w:sz="0" w:space="0" w:color="auto"/>
        <w:left w:val="none" w:sz="0" w:space="0" w:color="auto"/>
        <w:bottom w:val="none" w:sz="0" w:space="0" w:color="auto"/>
        <w:right w:val="none" w:sz="0" w:space="0" w:color="auto"/>
      </w:divBdr>
      <w:divsChild>
        <w:div w:id="1762021071">
          <w:marLeft w:val="0"/>
          <w:marRight w:val="0"/>
          <w:marTop w:val="300"/>
          <w:marBottom w:val="300"/>
          <w:divBdr>
            <w:top w:val="none" w:sz="0" w:space="0" w:color="auto"/>
            <w:left w:val="single" w:sz="24" w:space="9" w:color="4CAF50"/>
            <w:bottom w:val="none" w:sz="0" w:space="0" w:color="auto"/>
            <w:right w:val="none" w:sz="0" w:space="0" w:color="auto"/>
          </w:divBdr>
          <w:divsChild>
            <w:div w:id="122706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3743288">
      <w:bodyDiv w:val="1"/>
      <w:marLeft w:val="0"/>
      <w:marRight w:val="0"/>
      <w:marTop w:val="0"/>
      <w:marBottom w:val="0"/>
      <w:divBdr>
        <w:top w:val="none" w:sz="0" w:space="0" w:color="auto"/>
        <w:left w:val="none" w:sz="0" w:space="0" w:color="auto"/>
        <w:bottom w:val="none" w:sz="0" w:space="0" w:color="auto"/>
        <w:right w:val="none" w:sz="0" w:space="0" w:color="auto"/>
      </w:divBdr>
      <w:divsChild>
        <w:div w:id="1271083635">
          <w:marLeft w:val="0"/>
          <w:marRight w:val="0"/>
          <w:marTop w:val="240"/>
          <w:marBottom w:val="0"/>
          <w:divBdr>
            <w:top w:val="none" w:sz="0" w:space="0" w:color="auto"/>
            <w:left w:val="none" w:sz="0" w:space="0" w:color="auto"/>
            <w:bottom w:val="none" w:sz="0" w:space="0" w:color="auto"/>
            <w:right w:val="none" w:sz="0" w:space="0" w:color="auto"/>
          </w:divBdr>
        </w:div>
      </w:divsChild>
    </w:div>
    <w:div w:id="1865248435">
      <w:bodyDiv w:val="1"/>
      <w:marLeft w:val="0"/>
      <w:marRight w:val="0"/>
      <w:marTop w:val="0"/>
      <w:marBottom w:val="0"/>
      <w:divBdr>
        <w:top w:val="none" w:sz="0" w:space="0" w:color="auto"/>
        <w:left w:val="none" w:sz="0" w:space="0" w:color="auto"/>
        <w:bottom w:val="none" w:sz="0" w:space="0" w:color="auto"/>
        <w:right w:val="none" w:sz="0" w:space="0" w:color="auto"/>
      </w:divBdr>
    </w:div>
    <w:div w:id="1866361995">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68367304">
      <w:bodyDiv w:val="1"/>
      <w:marLeft w:val="0"/>
      <w:marRight w:val="0"/>
      <w:marTop w:val="0"/>
      <w:marBottom w:val="0"/>
      <w:divBdr>
        <w:top w:val="none" w:sz="0" w:space="0" w:color="auto"/>
        <w:left w:val="none" w:sz="0" w:space="0" w:color="auto"/>
        <w:bottom w:val="none" w:sz="0" w:space="0" w:color="auto"/>
        <w:right w:val="none" w:sz="0" w:space="0" w:color="auto"/>
      </w:divBdr>
      <w:divsChild>
        <w:div w:id="1743407892">
          <w:marLeft w:val="0"/>
          <w:marRight w:val="0"/>
          <w:marTop w:val="0"/>
          <w:marBottom w:val="0"/>
          <w:divBdr>
            <w:top w:val="none" w:sz="0" w:space="0" w:color="auto"/>
            <w:left w:val="none" w:sz="0" w:space="0" w:color="auto"/>
            <w:bottom w:val="none" w:sz="0" w:space="0" w:color="auto"/>
            <w:right w:val="none" w:sz="0" w:space="0" w:color="auto"/>
          </w:divBdr>
        </w:div>
      </w:divsChild>
    </w:div>
    <w:div w:id="1868371778">
      <w:bodyDiv w:val="1"/>
      <w:marLeft w:val="0"/>
      <w:marRight w:val="0"/>
      <w:marTop w:val="0"/>
      <w:marBottom w:val="0"/>
      <w:divBdr>
        <w:top w:val="none" w:sz="0" w:space="0" w:color="auto"/>
        <w:left w:val="none" w:sz="0" w:space="0" w:color="auto"/>
        <w:bottom w:val="none" w:sz="0" w:space="0" w:color="auto"/>
        <w:right w:val="none" w:sz="0" w:space="0" w:color="auto"/>
      </w:divBdr>
    </w:div>
    <w:div w:id="1869291014">
      <w:bodyDiv w:val="1"/>
      <w:marLeft w:val="0"/>
      <w:marRight w:val="0"/>
      <w:marTop w:val="0"/>
      <w:marBottom w:val="0"/>
      <w:divBdr>
        <w:top w:val="none" w:sz="0" w:space="0" w:color="auto"/>
        <w:left w:val="none" w:sz="0" w:space="0" w:color="auto"/>
        <w:bottom w:val="none" w:sz="0" w:space="0" w:color="auto"/>
        <w:right w:val="none" w:sz="0" w:space="0" w:color="auto"/>
      </w:divBdr>
    </w:div>
    <w:div w:id="1876503666">
      <w:bodyDiv w:val="1"/>
      <w:marLeft w:val="0"/>
      <w:marRight w:val="0"/>
      <w:marTop w:val="0"/>
      <w:marBottom w:val="0"/>
      <w:divBdr>
        <w:top w:val="none" w:sz="0" w:space="0" w:color="auto"/>
        <w:left w:val="none" w:sz="0" w:space="0" w:color="auto"/>
        <w:bottom w:val="none" w:sz="0" w:space="0" w:color="auto"/>
        <w:right w:val="none" w:sz="0" w:space="0" w:color="auto"/>
      </w:divBdr>
      <w:divsChild>
        <w:div w:id="893005180">
          <w:marLeft w:val="-960"/>
          <w:marRight w:val="0"/>
          <w:marTop w:val="0"/>
          <w:marBottom w:val="0"/>
          <w:divBdr>
            <w:top w:val="none" w:sz="0" w:space="0" w:color="auto"/>
            <w:left w:val="none" w:sz="0" w:space="0" w:color="auto"/>
            <w:bottom w:val="none" w:sz="0" w:space="0" w:color="auto"/>
            <w:right w:val="none" w:sz="0" w:space="0" w:color="auto"/>
          </w:divBdr>
        </w:div>
        <w:div w:id="29956552">
          <w:marLeft w:val="-960"/>
          <w:marRight w:val="0"/>
          <w:marTop w:val="0"/>
          <w:marBottom w:val="0"/>
          <w:divBdr>
            <w:top w:val="none" w:sz="0" w:space="0" w:color="auto"/>
            <w:left w:val="none" w:sz="0" w:space="0" w:color="auto"/>
            <w:bottom w:val="none" w:sz="0" w:space="0" w:color="auto"/>
            <w:right w:val="none" w:sz="0" w:space="0" w:color="auto"/>
          </w:divBdr>
        </w:div>
        <w:div w:id="798188540">
          <w:marLeft w:val="-960"/>
          <w:marRight w:val="0"/>
          <w:marTop w:val="0"/>
          <w:marBottom w:val="0"/>
          <w:divBdr>
            <w:top w:val="none" w:sz="0" w:space="0" w:color="auto"/>
            <w:left w:val="none" w:sz="0" w:space="0" w:color="auto"/>
            <w:bottom w:val="none" w:sz="0" w:space="0" w:color="auto"/>
            <w:right w:val="none" w:sz="0" w:space="0" w:color="auto"/>
          </w:divBdr>
        </w:div>
      </w:divsChild>
    </w:div>
    <w:div w:id="1877965890">
      <w:bodyDiv w:val="1"/>
      <w:marLeft w:val="0"/>
      <w:marRight w:val="0"/>
      <w:marTop w:val="0"/>
      <w:marBottom w:val="0"/>
      <w:divBdr>
        <w:top w:val="none" w:sz="0" w:space="0" w:color="auto"/>
        <w:left w:val="none" w:sz="0" w:space="0" w:color="auto"/>
        <w:bottom w:val="none" w:sz="0" w:space="0" w:color="auto"/>
        <w:right w:val="none" w:sz="0" w:space="0" w:color="auto"/>
      </w:divBdr>
    </w:div>
    <w:div w:id="1878741107">
      <w:bodyDiv w:val="1"/>
      <w:marLeft w:val="0"/>
      <w:marRight w:val="0"/>
      <w:marTop w:val="0"/>
      <w:marBottom w:val="0"/>
      <w:divBdr>
        <w:top w:val="none" w:sz="0" w:space="0" w:color="auto"/>
        <w:left w:val="none" w:sz="0" w:space="0" w:color="auto"/>
        <w:bottom w:val="none" w:sz="0" w:space="0" w:color="auto"/>
        <w:right w:val="none" w:sz="0" w:space="0" w:color="auto"/>
      </w:divBdr>
    </w:div>
    <w:div w:id="1879321024">
      <w:bodyDiv w:val="1"/>
      <w:marLeft w:val="0"/>
      <w:marRight w:val="0"/>
      <w:marTop w:val="0"/>
      <w:marBottom w:val="0"/>
      <w:divBdr>
        <w:top w:val="none" w:sz="0" w:space="0" w:color="auto"/>
        <w:left w:val="none" w:sz="0" w:space="0" w:color="auto"/>
        <w:bottom w:val="none" w:sz="0" w:space="0" w:color="auto"/>
        <w:right w:val="none" w:sz="0" w:space="0" w:color="auto"/>
      </w:divBdr>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882588967">
      <w:bodyDiv w:val="1"/>
      <w:marLeft w:val="0"/>
      <w:marRight w:val="0"/>
      <w:marTop w:val="0"/>
      <w:marBottom w:val="0"/>
      <w:divBdr>
        <w:top w:val="none" w:sz="0" w:space="0" w:color="auto"/>
        <w:left w:val="none" w:sz="0" w:space="0" w:color="auto"/>
        <w:bottom w:val="none" w:sz="0" w:space="0" w:color="auto"/>
        <w:right w:val="none" w:sz="0" w:space="0" w:color="auto"/>
      </w:divBdr>
    </w:div>
    <w:div w:id="1882745125">
      <w:bodyDiv w:val="1"/>
      <w:marLeft w:val="0"/>
      <w:marRight w:val="0"/>
      <w:marTop w:val="0"/>
      <w:marBottom w:val="0"/>
      <w:divBdr>
        <w:top w:val="none" w:sz="0" w:space="0" w:color="auto"/>
        <w:left w:val="none" w:sz="0" w:space="0" w:color="auto"/>
        <w:bottom w:val="none" w:sz="0" w:space="0" w:color="auto"/>
        <w:right w:val="none" w:sz="0" w:space="0" w:color="auto"/>
      </w:divBdr>
      <w:divsChild>
        <w:div w:id="1598520585">
          <w:marLeft w:val="0"/>
          <w:marRight w:val="0"/>
          <w:marTop w:val="0"/>
          <w:marBottom w:val="0"/>
          <w:divBdr>
            <w:top w:val="none" w:sz="0" w:space="0" w:color="auto"/>
            <w:left w:val="none" w:sz="0" w:space="0" w:color="auto"/>
            <w:bottom w:val="none" w:sz="0" w:space="0" w:color="auto"/>
            <w:right w:val="none" w:sz="0" w:space="0" w:color="auto"/>
          </w:divBdr>
        </w:div>
      </w:divsChild>
    </w:div>
    <w:div w:id="1884753967">
      <w:bodyDiv w:val="1"/>
      <w:marLeft w:val="0"/>
      <w:marRight w:val="0"/>
      <w:marTop w:val="0"/>
      <w:marBottom w:val="0"/>
      <w:divBdr>
        <w:top w:val="none" w:sz="0" w:space="0" w:color="auto"/>
        <w:left w:val="none" w:sz="0" w:space="0" w:color="auto"/>
        <w:bottom w:val="none" w:sz="0" w:space="0" w:color="auto"/>
        <w:right w:val="none" w:sz="0" w:space="0" w:color="auto"/>
      </w:divBdr>
    </w:div>
    <w:div w:id="1885288846">
      <w:bodyDiv w:val="1"/>
      <w:marLeft w:val="0"/>
      <w:marRight w:val="0"/>
      <w:marTop w:val="0"/>
      <w:marBottom w:val="0"/>
      <w:divBdr>
        <w:top w:val="none" w:sz="0" w:space="0" w:color="auto"/>
        <w:left w:val="none" w:sz="0" w:space="0" w:color="auto"/>
        <w:bottom w:val="none" w:sz="0" w:space="0" w:color="auto"/>
        <w:right w:val="none" w:sz="0" w:space="0" w:color="auto"/>
      </w:divBdr>
    </w:div>
    <w:div w:id="1885486529">
      <w:bodyDiv w:val="1"/>
      <w:marLeft w:val="0"/>
      <w:marRight w:val="0"/>
      <w:marTop w:val="0"/>
      <w:marBottom w:val="0"/>
      <w:divBdr>
        <w:top w:val="none" w:sz="0" w:space="0" w:color="auto"/>
        <w:left w:val="none" w:sz="0" w:space="0" w:color="auto"/>
        <w:bottom w:val="none" w:sz="0" w:space="0" w:color="auto"/>
        <w:right w:val="none" w:sz="0" w:space="0" w:color="auto"/>
      </w:divBdr>
    </w:div>
    <w:div w:id="1885798728">
      <w:bodyDiv w:val="1"/>
      <w:marLeft w:val="0"/>
      <w:marRight w:val="0"/>
      <w:marTop w:val="0"/>
      <w:marBottom w:val="0"/>
      <w:divBdr>
        <w:top w:val="none" w:sz="0" w:space="0" w:color="auto"/>
        <w:left w:val="none" w:sz="0" w:space="0" w:color="auto"/>
        <w:bottom w:val="none" w:sz="0" w:space="0" w:color="auto"/>
        <w:right w:val="none" w:sz="0" w:space="0" w:color="auto"/>
      </w:divBdr>
    </w:div>
    <w:div w:id="1888563260">
      <w:bodyDiv w:val="1"/>
      <w:marLeft w:val="0"/>
      <w:marRight w:val="0"/>
      <w:marTop w:val="0"/>
      <w:marBottom w:val="0"/>
      <w:divBdr>
        <w:top w:val="none" w:sz="0" w:space="0" w:color="auto"/>
        <w:left w:val="none" w:sz="0" w:space="0" w:color="auto"/>
        <w:bottom w:val="none" w:sz="0" w:space="0" w:color="auto"/>
        <w:right w:val="none" w:sz="0" w:space="0" w:color="auto"/>
      </w:divBdr>
    </w:div>
    <w:div w:id="1895382685">
      <w:bodyDiv w:val="1"/>
      <w:marLeft w:val="0"/>
      <w:marRight w:val="0"/>
      <w:marTop w:val="0"/>
      <w:marBottom w:val="0"/>
      <w:divBdr>
        <w:top w:val="none" w:sz="0" w:space="0" w:color="auto"/>
        <w:left w:val="none" w:sz="0" w:space="0" w:color="auto"/>
        <w:bottom w:val="none" w:sz="0" w:space="0" w:color="auto"/>
        <w:right w:val="none" w:sz="0" w:space="0" w:color="auto"/>
      </w:divBdr>
    </w:div>
    <w:div w:id="1895701935">
      <w:bodyDiv w:val="1"/>
      <w:marLeft w:val="0"/>
      <w:marRight w:val="0"/>
      <w:marTop w:val="0"/>
      <w:marBottom w:val="0"/>
      <w:divBdr>
        <w:top w:val="none" w:sz="0" w:space="0" w:color="auto"/>
        <w:left w:val="none" w:sz="0" w:space="0" w:color="auto"/>
        <w:bottom w:val="none" w:sz="0" w:space="0" w:color="auto"/>
        <w:right w:val="none" w:sz="0" w:space="0" w:color="auto"/>
      </w:divBdr>
    </w:div>
    <w:div w:id="1897885501">
      <w:bodyDiv w:val="1"/>
      <w:marLeft w:val="0"/>
      <w:marRight w:val="0"/>
      <w:marTop w:val="0"/>
      <w:marBottom w:val="0"/>
      <w:divBdr>
        <w:top w:val="none" w:sz="0" w:space="0" w:color="auto"/>
        <w:left w:val="none" w:sz="0" w:space="0" w:color="auto"/>
        <w:bottom w:val="none" w:sz="0" w:space="0" w:color="auto"/>
        <w:right w:val="none" w:sz="0" w:space="0" w:color="auto"/>
      </w:divBdr>
    </w:div>
    <w:div w:id="1901475812">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3906496">
      <w:bodyDiv w:val="1"/>
      <w:marLeft w:val="0"/>
      <w:marRight w:val="0"/>
      <w:marTop w:val="0"/>
      <w:marBottom w:val="0"/>
      <w:divBdr>
        <w:top w:val="none" w:sz="0" w:space="0" w:color="auto"/>
        <w:left w:val="none" w:sz="0" w:space="0" w:color="auto"/>
        <w:bottom w:val="none" w:sz="0" w:space="0" w:color="auto"/>
        <w:right w:val="none" w:sz="0" w:space="0" w:color="auto"/>
      </w:divBdr>
      <w:divsChild>
        <w:div w:id="491993535">
          <w:marLeft w:val="0"/>
          <w:marRight w:val="0"/>
          <w:marTop w:val="0"/>
          <w:marBottom w:val="0"/>
          <w:divBdr>
            <w:top w:val="none" w:sz="0" w:space="0" w:color="auto"/>
            <w:left w:val="none" w:sz="0" w:space="0" w:color="auto"/>
            <w:bottom w:val="none" w:sz="0" w:space="0" w:color="auto"/>
            <w:right w:val="none" w:sz="0" w:space="0" w:color="auto"/>
          </w:divBdr>
        </w:div>
        <w:div w:id="1184242940">
          <w:marLeft w:val="0"/>
          <w:marRight w:val="0"/>
          <w:marTop w:val="0"/>
          <w:marBottom w:val="0"/>
          <w:divBdr>
            <w:top w:val="none" w:sz="0" w:space="0" w:color="auto"/>
            <w:left w:val="none" w:sz="0" w:space="0" w:color="auto"/>
            <w:bottom w:val="none" w:sz="0" w:space="0" w:color="auto"/>
            <w:right w:val="none" w:sz="0" w:space="0" w:color="auto"/>
          </w:divBdr>
        </w:div>
      </w:divsChild>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05483986">
      <w:bodyDiv w:val="1"/>
      <w:marLeft w:val="0"/>
      <w:marRight w:val="0"/>
      <w:marTop w:val="0"/>
      <w:marBottom w:val="0"/>
      <w:divBdr>
        <w:top w:val="none" w:sz="0" w:space="0" w:color="auto"/>
        <w:left w:val="none" w:sz="0" w:space="0" w:color="auto"/>
        <w:bottom w:val="none" w:sz="0" w:space="0" w:color="auto"/>
        <w:right w:val="none" w:sz="0" w:space="0" w:color="auto"/>
      </w:divBdr>
    </w:div>
    <w:div w:id="1908489669">
      <w:bodyDiv w:val="1"/>
      <w:marLeft w:val="0"/>
      <w:marRight w:val="0"/>
      <w:marTop w:val="0"/>
      <w:marBottom w:val="0"/>
      <w:divBdr>
        <w:top w:val="none" w:sz="0" w:space="0" w:color="auto"/>
        <w:left w:val="none" w:sz="0" w:space="0" w:color="auto"/>
        <w:bottom w:val="none" w:sz="0" w:space="0" w:color="auto"/>
        <w:right w:val="none" w:sz="0" w:space="0" w:color="auto"/>
      </w:divBdr>
    </w:div>
    <w:div w:id="1911187332">
      <w:bodyDiv w:val="1"/>
      <w:marLeft w:val="0"/>
      <w:marRight w:val="0"/>
      <w:marTop w:val="0"/>
      <w:marBottom w:val="0"/>
      <w:divBdr>
        <w:top w:val="none" w:sz="0" w:space="0" w:color="auto"/>
        <w:left w:val="none" w:sz="0" w:space="0" w:color="auto"/>
        <w:bottom w:val="none" w:sz="0" w:space="0" w:color="auto"/>
        <w:right w:val="none" w:sz="0" w:space="0" w:color="auto"/>
      </w:divBdr>
    </w:div>
    <w:div w:id="1911848480">
      <w:bodyDiv w:val="1"/>
      <w:marLeft w:val="0"/>
      <w:marRight w:val="0"/>
      <w:marTop w:val="0"/>
      <w:marBottom w:val="0"/>
      <w:divBdr>
        <w:top w:val="none" w:sz="0" w:space="0" w:color="auto"/>
        <w:left w:val="none" w:sz="0" w:space="0" w:color="auto"/>
        <w:bottom w:val="none" w:sz="0" w:space="0" w:color="auto"/>
        <w:right w:val="none" w:sz="0" w:space="0" w:color="auto"/>
      </w:divBdr>
    </w:div>
    <w:div w:id="1912228292">
      <w:bodyDiv w:val="1"/>
      <w:marLeft w:val="0"/>
      <w:marRight w:val="0"/>
      <w:marTop w:val="0"/>
      <w:marBottom w:val="0"/>
      <w:divBdr>
        <w:top w:val="none" w:sz="0" w:space="0" w:color="auto"/>
        <w:left w:val="none" w:sz="0" w:space="0" w:color="auto"/>
        <w:bottom w:val="none" w:sz="0" w:space="0" w:color="auto"/>
        <w:right w:val="none" w:sz="0" w:space="0" w:color="auto"/>
      </w:divBdr>
    </w:div>
    <w:div w:id="1916432735">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4683021">
      <w:bodyDiv w:val="1"/>
      <w:marLeft w:val="0"/>
      <w:marRight w:val="0"/>
      <w:marTop w:val="0"/>
      <w:marBottom w:val="0"/>
      <w:divBdr>
        <w:top w:val="none" w:sz="0" w:space="0" w:color="auto"/>
        <w:left w:val="none" w:sz="0" w:space="0" w:color="auto"/>
        <w:bottom w:val="none" w:sz="0" w:space="0" w:color="auto"/>
        <w:right w:val="none" w:sz="0" w:space="0" w:color="auto"/>
      </w:divBdr>
    </w:div>
    <w:div w:id="1926062384">
      <w:bodyDiv w:val="1"/>
      <w:marLeft w:val="0"/>
      <w:marRight w:val="0"/>
      <w:marTop w:val="0"/>
      <w:marBottom w:val="0"/>
      <w:divBdr>
        <w:top w:val="none" w:sz="0" w:space="0" w:color="auto"/>
        <w:left w:val="none" w:sz="0" w:space="0" w:color="auto"/>
        <w:bottom w:val="none" w:sz="0" w:space="0" w:color="auto"/>
        <w:right w:val="none" w:sz="0" w:space="0" w:color="auto"/>
      </w:divBdr>
    </w:div>
    <w:div w:id="1927300432">
      <w:bodyDiv w:val="1"/>
      <w:marLeft w:val="0"/>
      <w:marRight w:val="0"/>
      <w:marTop w:val="0"/>
      <w:marBottom w:val="0"/>
      <w:divBdr>
        <w:top w:val="none" w:sz="0" w:space="0" w:color="auto"/>
        <w:left w:val="none" w:sz="0" w:space="0" w:color="auto"/>
        <w:bottom w:val="none" w:sz="0" w:space="0" w:color="auto"/>
        <w:right w:val="none" w:sz="0" w:space="0" w:color="auto"/>
      </w:divBdr>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1306069">
      <w:bodyDiv w:val="1"/>
      <w:marLeft w:val="0"/>
      <w:marRight w:val="0"/>
      <w:marTop w:val="0"/>
      <w:marBottom w:val="0"/>
      <w:divBdr>
        <w:top w:val="none" w:sz="0" w:space="0" w:color="auto"/>
        <w:left w:val="none" w:sz="0" w:space="0" w:color="auto"/>
        <w:bottom w:val="none" w:sz="0" w:space="0" w:color="auto"/>
        <w:right w:val="none" w:sz="0" w:space="0" w:color="auto"/>
      </w:divBdr>
      <w:divsChild>
        <w:div w:id="369646311">
          <w:marLeft w:val="0"/>
          <w:marRight w:val="0"/>
          <w:marTop w:val="0"/>
          <w:marBottom w:val="0"/>
          <w:divBdr>
            <w:top w:val="none" w:sz="0" w:space="0" w:color="auto"/>
            <w:left w:val="single" w:sz="18" w:space="0" w:color="0043CE"/>
            <w:bottom w:val="none" w:sz="0" w:space="0" w:color="auto"/>
            <w:right w:val="none" w:sz="0" w:space="0" w:color="auto"/>
          </w:divBdr>
          <w:divsChild>
            <w:div w:id="1434742205">
              <w:marLeft w:val="0"/>
              <w:marRight w:val="0"/>
              <w:marTop w:val="0"/>
              <w:marBottom w:val="0"/>
              <w:divBdr>
                <w:top w:val="none" w:sz="0" w:space="0" w:color="auto"/>
                <w:left w:val="none" w:sz="0" w:space="0" w:color="auto"/>
                <w:bottom w:val="none" w:sz="0" w:space="0" w:color="auto"/>
                <w:right w:val="none" w:sz="0" w:space="0" w:color="auto"/>
              </w:divBdr>
              <w:divsChild>
                <w:div w:id="697968521">
                  <w:marLeft w:val="0"/>
                  <w:marRight w:val="0"/>
                  <w:marTop w:val="0"/>
                  <w:marBottom w:val="0"/>
                  <w:divBdr>
                    <w:top w:val="none" w:sz="0" w:space="0" w:color="auto"/>
                    <w:left w:val="none" w:sz="0" w:space="0" w:color="auto"/>
                    <w:bottom w:val="none" w:sz="0" w:space="0" w:color="auto"/>
                    <w:right w:val="none" w:sz="0" w:space="0" w:color="auto"/>
                  </w:divBdr>
                  <w:divsChild>
                    <w:div w:id="19092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618548">
      <w:bodyDiv w:val="1"/>
      <w:marLeft w:val="0"/>
      <w:marRight w:val="0"/>
      <w:marTop w:val="0"/>
      <w:marBottom w:val="0"/>
      <w:divBdr>
        <w:top w:val="none" w:sz="0" w:space="0" w:color="auto"/>
        <w:left w:val="none" w:sz="0" w:space="0" w:color="auto"/>
        <w:bottom w:val="none" w:sz="0" w:space="0" w:color="auto"/>
        <w:right w:val="none" w:sz="0" w:space="0" w:color="auto"/>
      </w:divBdr>
    </w:div>
    <w:div w:id="1932660280">
      <w:bodyDiv w:val="1"/>
      <w:marLeft w:val="0"/>
      <w:marRight w:val="0"/>
      <w:marTop w:val="0"/>
      <w:marBottom w:val="0"/>
      <w:divBdr>
        <w:top w:val="none" w:sz="0" w:space="0" w:color="auto"/>
        <w:left w:val="none" w:sz="0" w:space="0" w:color="auto"/>
        <w:bottom w:val="none" w:sz="0" w:space="0" w:color="auto"/>
        <w:right w:val="none" w:sz="0" w:space="0" w:color="auto"/>
      </w:divBdr>
    </w:div>
    <w:div w:id="1936014303">
      <w:bodyDiv w:val="1"/>
      <w:marLeft w:val="72"/>
      <w:marRight w:val="0"/>
      <w:marTop w:val="0"/>
      <w:marBottom w:val="120"/>
      <w:divBdr>
        <w:top w:val="none" w:sz="0" w:space="0" w:color="auto"/>
        <w:left w:val="none" w:sz="0" w:space="0" w:color="auto"/>
        <w:bottom w:val="none" w:sz="0" w:space="0" w:color="auto"/>
        <w:right w:val="none" w:sz="0" w:space="0" w:color="auto"/>
      </w:divBdr>
    </w:div>
    <w:div w:id="1936085003">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37128037">
      <w:bodyDiv w:val="1"/>
      <w:marLeft w:val="0"/>
      <w:marRight w:val="0"/>
      <w:marTop w:val="0"/>
      <w:marBottom w:val="0"/>
      <w:divBdr>
        <w:top w:val="none" w:sz="0" w:space="0" w:color="auto"/>
        <w:left w:val="none" w:sz="0" w:space="0" w:color="auto"/>
        <w:bottom w:val="none" w:sz="0" w:space="0" w:color="auto"/>
        <w:right w:val="none" w:sz="0" w:space="0" w:color="auto"/>
      </w:divBdr>
    </w:div>
    <w:div w:id="1938562610">
      <w:bodyDiv w:val="1"/>
      <w:marLeft w:val="0"/>
      <w:marRight w:val="0"/>
      <w:marTop w:val="0"/>
      <w:marBottom w:val="0"/>
      <w:divBdr>
        <w:top w:val="none" w:sz="0" w:space="0" w:color="auto"/>
        <w:left w:val="none" w:sz="0" w:space="0" w:color="auto"/>
        <w:bottom w:val="none" w:sz="0" w:space="0" w:color="auto"/>
        <w:right w:val="none" w:sz="0" w:space="0" w:color="auto"/>
      </w:divBdr>
    </w:div>
    <w:div w:id="1939872025">
      <w:bodyDiv w:val="1"/>
      <w:marLeft w:val="0"/>
      <w:marRight w:val="0"/>
      <w:marTop w:val="0"/>
      <w:marBottom w:val="0"/>
      <w:divBdr>
        <w:top w:val="none" w:sz="0" w:space="0" w:color="auto"/>
        <w:left w:val="none" w:sz="0" w:space="0" w:color="auto"/>
        <w:bottom w:val="none" w:sz="0" w:space="0" w:color="auto"/>
        <w:right w:val="none" w:sz="0" w:space="0" w:color="auto"/>
      </w:divBdr>
    </w:div>
    <w:div w:id="1941333791">
      <w:bodyDiv w:val="1"/>
      <w:marLeft w:val="0"/>
      <w:marRight w:val="0"/>
      <w:marTop w:val="0"/>
      <w:marBottom w:val="0"/>
      <w:divBdr>
        <w:top w:val="none" w:sz="0" w:space="0" w:color="auto"/>
        <w:left w:val="none" w:sz="0" w:space="0" w:color="auto"/>
        <w:bottom w:val="none" w:sz="0" w:space="0" w:color="auto"/>
        <w:right w:val="none" w:sz="0" w:space="0" w:color="auto"/>
      </w:divBdr>
    </w:div>
    <w:div w:id="1943798000">
      <w:bodyDiv w:val="1"/>
      <w:marLeft w:val="0"/>
      <w:marRight w:val="0"/>
      <w:marTop w:val="0"/>
      <w:marBottom w:val="0"/>
      <w:divBdr>
        <w:top w:val="none" w:sz="0" w:space="0" w:color="auto"/>
        <w:left w:val="none" w:sz="0" w:space="0" w:color="auto"/>
        <w:bottom w:val="none" w:sz="0" w:space="0" w:color="auto"/>
        <w:right w:val="none" w:sz="0" w:space="0" w:color="auto"/>
      </w:divBdr>
    </w:div>
    <w:div w:id="1946226358">
      <w:bodyDiv w:val="1"/>
      <w:marLeft w:val="0"/>
      <w:marRight w:val="0"/>
      <w:marTop w:val="0"/>
      <w:marBottom w:val="0"/>
      <w:divBdr>
        <w:top w:val="none" w:sz="0" w:space="0" w:color="auto"/>
        <w:left w:val="none" w:sz="0" w:space="0" w:color="auto"/>
        <w:bottom w:val="none" w:sz="0" w:space="0" w:color="auto"/>
        <w:right w:val="none" w:sz="0" w:space="0" w:color="auto"/>
      </w:divBdr>
    </w:div>
    <w:div w:id="1947039616">
      <w:bodyDiv w:val="1"/>
      <w:marLeft w:val="0"/>
      <w:marRight w:val="0"/>
      <w:marTop w:val="0"/>
      <w:marBottom w:val="0"/>
      <w:divBdr>
        <w:top w:val="none" w:sz="0" w:space="0" w:color="auto"/>
        <w:left w:val="none" w:sz="0" w:space="0" w:color="auto"/>
        <w:bottom w:val="none" w:sz="0" w:space="0" w:color="auto"/>
        <w:right w:val="none" w:sz="0" w:space="0" w:color="auto"/>
      </w:divBdr>
    </w:div>
    <w:div w:id="1949242011">
      <w:bodyDiv w:val="1"/>
      <w:marLeft w:val="0"/>
      <w:marRight w:val="0"/>
      <w:marTop w:val="0"/>
      <w:marBottom w:val="0"/>
      <w:divBdr>
        <w:top w:val="none" w:sz="0" w:space="0" w:color="auto"/>
        <w:left w:val="none" w:sz="0" w:space="0" w:color="auto"/>
        <w:bottom w:val="none" w:sz="0" w:space="0" w:color="auto"/>
        <w:right w:val="none" w:sz="0" w:space="0" w:color="auto"/>
      </w:divBdr>
    </w:div>
    <w:div w:id="1949728272">
      <w:bodyDiv w:val="1"/>
      <w:marLeft w:val="0"/>
      <w:marRight w:val="0"/>
      <w:marTop w:val="0"/>
      <w:marBottom w:val="0"/>
      <w:divBdr>
        <w:top w:val="none" w:sz="0" w:space="0" w:color="auto"/>
        <w:left w:val="none" w:sz="0" w:space="0" w:color="auto"/>
        <w:bottom w:val="none" w:sz="0" w:space="0" w:color="auto"/>
        <w:right w:val="none" w:sz="0" w:space="0" w:color="auto"/>
      </w:divBdr>
    </w:div>
    <w:div w:id="1950046858">
      <w:bodyDiv w:val="1"/>
      <w:marLeft w:val="0"/>
      <w:marRight w:val="0"/>
      <w:marTop w:val="0"/>
      <w:marBottom w:val="0"/>
      <w:divBdr>
        <w:top w:val="none" w:sz="0" w:space="0" w:color="auto"/>
        <w:left w:val="none" w:sz="0" w:space="0" w:color="auto"/>
        <w:bottom w:val="none" w:sz="0" w:space="0" w:color="auto"/>
        <w:right w:val="none" w:sz="0" w:space="0" w:color="auto"/>
      </w:divBdr>
    </w:div>
    <w:div w:id="1951547125">
      <w:bodyDiv w:val="1"/>
      <w:marLeft w:val="0"/>
      <w:marRight w:val="0"/>
      <w:marTop w:val="0"/>
      <w:marBottom w:val="0"/>
      <w:divBdr>
        <w:top w:val="none" w:sz="0" w:space="0" w:color="auto"/>
        <w:left w:val="none" w:sz="0" w:space="0" w:color="auto"/>
        <w:bottom w:val="none" w:sz="0" w:space="0" w:color="auto"/>
        <w:right w:val="none" w:sz="0" w:space="0" w:color="auto"/>
      </w:divBdr>
    </w:div>
    <w:div w:id="1957249101">
      <w:bodyDiv w:val="1"/>
      <w:marLeft w:val="0"/>
      <w:marRight w:val="0"/>
      <w:marTop w:val="0"/>
      <w:marBottom w:val="0"/>
      <w:divBdr>
        <w:top w:val="none" w:sz="0" w:space="0" w:color="auto"/>
        <w:left w:val="none" w:sz="0" w:space="0" w:color="auto"/>
        <w:bottom w:val="none" w:sz="0" w:space="0" w:color="auto"/>
        <w:right w:val="none" w:sz="0" w:space="0" w:color="auto"/>
      </w:divBdr>
    </w:div>
    <w:div w:id="1957368754">
      <w:bodyDiv w:val="1"/>
      <w:marLeft w:val="0"/>
      <w:marRight w:val="0"/>
      <w:marTop w:val="0"/>
      <w:marBottom w:val="0"/>
      <w:divBdr>
        <w:top w:val="none" w:sz="0" w:space="0" w:color="auto"/>
        <w:left w:val="none" w:sz="0" w:space="0" w:color="auto"/>
        <w:bottom w:val="none" w:sz="0" w:space="0" w:color="auto"/>
        <w:right w:val="none" w:sz="0" w:space="0" w:color="auto"/>
      </w:divBdr>
    </w:div>
    <w:div w:id="1958558050">
      <w:bodyDiv w:val="1"/>
      <w:marLeft w:val="0"/>
      <w:marRight w:val="0"/>
      <w:marTop w:val="0"/>
      <w:marBottom w:val="0"/>
      <w:divBdr>
        <w:top w:val="none" w:sz="0" w:space="0" w:color="auto"/>
        <w:left w:val="none" w:sz="0" w:space="0" w:color="auto"/>
        <w:bottom w:val="none" w:sz="0" w:space="0" w:color="auto"/>
        <w:right w:val="none" w:sz="0" w:space="0" w:color="auto"/>
      </w:divBdr>
    </w:div>
    <w:div w:id="1960840267">
      <w:bodyDiv w:val="1"/>
      <w:marLeft w:val="0"/>
      <w:marRight w:val="0"/>
      <w:marTop w:val="0"/>
      <w:marBottom w:val="0"/>
      <w:divBdr>
        <w:top w:val="none" w:sz="0" w:space="0" w:color="auto"/>
        <w:left w:val="none" w:sz="0" w:space="0" w:color="auto"/>
        <w:bottom w:val="none" w:sz="0" w:space="0" w:color="auto"/>
        <w:right w:val="none" w:sz="0" w:space="0" w:color="auto"/>
      </w:divBdr>
    </w:div>
    <w:div w:id="1962570276">
      <w:bodyDiv w:val="1"/>
      <w:marLeft w:val="0"/>
      <w:marRight w:val="0"/>
      <w:marTop w:val="0"/>
      <w:marBottom w:val="0"/>
      <w:divBdr>
        <w:top w:val="none" w:sz="0" w:space="0" w:color="auto"/>
        <w:left w:val="none" w:sz="0" w:space="0" w:color="auto"/>
        <w:bottom w:val="none" w:sz="0" w:space="0" w:color="auto"/>
        <w:right w:val="none" w:sz="0" w:space="0" w:color="auto"/>
      </w:divBdr>
      <w:divsChild>
        <w:div w:id="823816781">
          <w:marLeft w:val="0"/>
          <w:marRight w:val="0"/>
          <w:marTop w:val="75"/>
          <w:marBottom w:val="150"/>
          <w:divBdr>
            <w:top w:val="single" w:sz="6" w:space="0" w:color="D5DDC6"/>
            <w:left w:val="single" w:sz="6" w:space="0" w:color="D5DDC6"/>
            <w:bottom w:val="single" w:sz="6" w:space="0" w:color="D5DDC6"/>
            <w:right w:val="single" w:sz="6" w:space="0" w:color="D5DDC6"/>
          </w:divBdr>
        </w:div>
        <w:div w:id="9506318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962950501">
      <w:bodyDiv w:val="1"/>
      <w:marLeft w:val="0"/>
      <w:marRight w:val="0"/>
      <w:marTop w:val="0"/>
      <w:marBottom w:val="0"/>
      <w:divBdr>
        <w:top w:val="none" w:sz="0" w:space="0" w:color="auto"/>
        <w:left w:val="none" w:sz="0" w:space="0" w:color="auto"/>
        <w:bottom w:val="none" w:sz="0" w:space="0" w:color="auto"/>
        <w:right w:val="none" w:sz="0" w:space="0" w:color="auto"/>
      </w:divBdr>
    </w:div>
    <w:div w:id="1963418081">
      <w:bodyDiv w:val="1"/>
      <w:marLeft w:val="0"/>
      <w:marRight w:val="0"/>
      <w:marTop w:val="0"/>
      <w:marBottom w:val="0"/>
      <w:divBdr>
        <w:top w:val="none" w:sz="0" w:space="0" w:color="auto"/>
        <w:left w:val="none" w:sz="0" w:space="0" w:color="auto"/>
        <w:bottom w:val="none" w:sz="0" w:space="0" w:color="auto"/>
        <w:right w:val="none" w:sz="0" w:space="0" w:color="auto"/>
      </w:divBdr>
    </w:div>
    <w:div w:id="1964269256">
      <w:bodyDiv w:val="1"/>
      <w:marLeft w:val="0"/>
      <w:marRight w:val="0"/>
      <w:marTop w:val="0"/>
      <w:marBottom w:val="0"/>
      <w:divBdr>
        <w:top w:val="none" w:sz="0" w:space="0" w:color="auto"/>
        <w:left w:val="none" w:sz="0" w:space="0" w:color="auto"/>
        <w:bottom w:val="none" w:sz="0" w:space="0" w:color="auto"/>
        <w:right w:val="none" w:sz="0" w:space="0" w:color="auto"/>
      </w:divBdr>
      <w:divsChild>
        <w:div w:id="1162618736">
          <w:marLeft w:val="0"/>
          <w:marRight w:val="0"/>
          <w:marTop w:val="300"/>
          <w:marBottom w:val="300"/>
          <w:divBdr>
            <w:top w:val="none" w:sz="0" w:space="0" w:color="auto"/>
            <w:left w:val="none" w:sz="0" w:space="0" w:color="auto"/>
            <w:bottom w:val="none" w:sz="0" w:space="0" w:color="auto"/>
            <w:right w:val="none" w:sz="0" w:space="0" w:color="auto"/>
          </w:divBdr>
          <w:divsChild>
            <w:div w:id="1441143782">
              <w:marLeft w:val="0"/>
              <w:marRight w:val="0"/>
              <w:marTop w:val="0"/>
              <w:marBottom w:val="0"/>
              <w:divBdr>
                <w:top w:val="none" w:sz="0" w:space="0" w:color="auto"/>
                <w:left w:val="none" w:sz="0" w:space="0" w:color="auto"/>
                <w:bottom w:val="none" w:sz="0" w:space="0" w:color="auto"/>
                <w:right w:val="none" w:sz="0" w:space="0" w:color="auto"/>
              </w:divBdr>
              <w:divsChild>
                <w:div w:id="1701660112">
                  <w:marLeft w:val="-150"/>
                  <w:marRight w:val="-150"/>
                  <w:marTop w:val="0"/>
                  <w:marBottom w:val="0"/>
                  <w:divBdr>
                    <w:top w:val="none" w:sz="0" w:space="0" w:color="auto"/>
                    <w:left w:val="none" w:sz="0" w:space="0" w:color="auto"/>
                    <w:bottom w:val="none" w:sz="0" w:space="0" w:color="auto"/>
                    <w:right w:val="none" w:sz="0" w:space="0" w:color="auto"/>
                  </w:divBdr>
                  <w:divsChild>
                    <w:div w:id="1185485504">
                      <w:marLeft w:val="0"/>
                      <w:marRight w:val="0"/>
                      <w:marTop w:val="0"/>
                      <w:marBottom w:val="0"/>
                      <w:divBdr>
                        <w:top w:val="none" w:sz="0" w:space="0" w:color="auto"/>
                        <w:left w:val="none" w:sz="0" w:space="0" w:color="auto"/>
                        <w:bottom w:val="none" w:sz="0" w:space="0" w:color="auto"/>
                        <w:right w:val="none" w:sz="0" w:space="0" w:color="auto"/>
                      </w:divBdr>
                      <w:divsChild>
                        <w:div w:id="828517177">
                          <w:marLeft w:val="0"/>
                          <w:marRight w:val="0"/>
                          <w:marTop w:val="0"/>
                          <w:marBottom w:val="0"/>
                          <w:divBdr>
                            <w:top w:val="none" w:sz="0" w:space="0" w:color="auto"/>
                            <w:left w:val="none" w:sz="0" w:space="0" w:color="auto"/>
                            <w:bottom w:val="none" w:sz="0" w:space="0" w:color="auto"/>
                            <w:right w:val="none" w:sz="0" w:space="0" w:color="auto"/>
                          </w:divBdr>
                          <w:divsChild>
                            <w:div w:id="1679573445">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965305038">
      <w:bodyDiv w:val="1"/>
      <w:marLeft w:val="0"/>
      <w:marRight w:val="0"/>
      <w:marTop w:val="0"/>
      <w:marBottom w:val="0"/>
      <w:divBdr>
        <w:top w:val="none" w:sz="0" w:space="0" w:color="auto"/>
        <w:left w:val="none" w:sz="0" w:space="0" w:color="auto"/>
        <w:bottom w:val="none" w:sz="0" w:space="0" w:color="auto"/>
        <w:right w:val="none" w:sz="0" w:space="0" w:color="auto"/>
      </w:divBdr>
      <w:divsChild>
        <w:div w:id="1010372085">
          <w:marLeft w:val="75"/>
          <w:marRight w:val="75"/>
          <w:marTop w:val="150"/>
          <w:marBottom w:val="150"/>
          <w:divBdr>
            <w:top w:val="single" w:sz="6" w:space="0" w:color="CCC9C9"/>
            <w:left w:val="single" w:sz="6" w:space="15" w:color="CCC9C9"/>
            <w:bottom w:val="single" w:sz="6" w:space="0" w:color="CCC9C9"/>
            <w:right w:val="single" w:sz="6" w:space="15" w:color="CCC9C9"/>
          </w:divBdr>
        </w:div>
      </w:divsChild>
    </w:div>
    <w:div w:id="1967006336">
      <w:bodyDiv w:val="1"/>
      <w:marLeft w:val="0"/>
      <w:marRight w:val="0"/>
      <w:marTop w:val="0"/>
      <w:marBottom w:val="0"/>
      <w:divBdr>
        <w:top w:val="none" w:sz="0" w:space="0" w:color="auto"/>
        <w:left w:val="none" w:sz="0" w:space="0" w:color="auto"/>
        <w:bottom w:val="none" w:sz="0" w:space="0" w:color="auto"/>
        <w:right w:val="none" w:sz="0" w:space="0" w:color="auto"/>
      </w:divBdr>
    </w:div>
    <w:div w:id="1967202360">
      <w:bodyDiv w:val="1"/>
      <w:marLeft w:val="0"/>
      <w:marRight w:val="0"/>
      <w:marTop w:val="0"/>
      <w:marBottom w:val="0"/>
      <w:divBdr>
        <w:top w:val="none" w:sz="0" w:space="0" w:color="auto"/>
        <w:left w:val="none" w:sz="0" w:space="0" w:color="auto"/>
        <w:bottom w:val="none" w:sz="0" w:space="0" w:color="auto"/>
        <w:right w:val="none" w:sz="0" w:space="0" w:color="auto"/>
      </w:divBdr>
    </w:div>
    <w:div w:id="1971550721">
      <w:bodyDiv w:val="1"/>
      <w:marLeft w:val="0"/>
      <w:marRight w:val="0"/>
      <w:marTop w:val="0"/>
      <w:marBottom w:val="0"/>
      <w:divBdr>
        <w:top w:val="none" w:sz="0" w:space="0" w:color="auto"/>
        <w:left w:val="none" w:sz="0" w:space="0" w:color="auto"/>
        <w:bottom w:val="none" w:sz="0" w:space="0" w:color="auto"/>
        <w:right w:val="none" w:sz="0" w:space="0" w:color="auto"/>
      </w:divBdr>
    </w:div>
    <w:div w:id="1971593367">
      <w:bodyDiv w:val="1"/>
      <w:marLeft w:val="0"/>
      <w:marRight w:val="0"/>
      <w:marTop w:val="0"/>
      <w:marBottom w:val="0"/>
      <w:divBdr>
        <w:top w:val="none" w:sz="0" w:space="0" w:color="auto"/>
        <w:left w:val="none" w:sz="0" w:space="0" w:color="auto"/>
        <w:bottom w:val="none" w:sz="0" w:space="0" w:color="auto"/>
        <w:right w:val="none" w:sz="0" w:space="0" w:color="auto"/>
      </w:divBdr>
    </w:div>
    <w:div w:id="1973095015">
      <w:bodyDiv w:val="1"/>
      <w:marLeft w:val="0"/>
      <w:marRight w:val="0"/>
      <w:marTop w:val="0"/>
      <w:marBottom w:val="0"/>
      <w:divBdr>
        <w:top w:val="none" w:sz="0" w:space="0" w:color="auto"/>
        <w:left w:val="none" w:sz="0" w:space="0" w:color="auto"/>
        <w:bottom w:val="none" w:sz="0" w:space="0" w:color="auto"/>
        <w:right w:val="none" w:sz="0" w:space="0" w:color="auto"/>
      </w:divBdr>
    </w:div>
    <w:div w:id="1973097672">
      <w:bodyDiv w:val="1"/>
      <w:marLeft w:val="0"/>
      <w:marRight w:val="0"/>
      <w:marTop w:val="0"/>
      <w:marBottom w:val="0"/>
      <w:divBdr>
        <w:top w:val="none" w:sz="0" w:space="0" w:color="auto"/>
        <w:left w:val="none" w:sz="0" w:space="0" w:color="auto"/>
        <w:bottom w:val="none" w:sz="0" w:space="0" w:color="auto"/>
        <w:right w:val="none" w:sz="0" w:space="0" w:color="auto"/>
      </w:divBdr>
      <w:divsChild>
        <w:div w:id="1331055444">
          <w:marLeft w:val="450"/>
          <w:marRight w:val="450"/>
          <w:marTop w:val="0"/>
          <w:marBottom w:val="0"/>
          <w:divBdr>
            <w:top w:val="none" w:sz="0" w:space="0" w:color="auto"/>
            <w:left w:val="none" w:sz="0" w:space="0" w:color="auto"/>
            <w:bottom w:val="none" w:sz="0" w:space="0" w:color="auto"/>
            <w:right w:val="none" w:sz="0" w:space="0" w:color="auto"/>
          </w:divBdr>
        </w:div>
      </w:divsChild>
    </w:div>
    <w:div w:id="1980261215">
      <w:bodyDiv w:val="1"/>
      <w:marLeft w:val="0"/>
      <w:marRight w:val="0"/>
      <w:marTop w:val="0"/>
      <w:marBottom w:val="0"/>
      <w:divBdr>
        <w:top w:val="none" w:sz="0" w:space="0" w:color="auto"/>
        <w:left w:val="none" w:sz="0" w:space="0" w:color="auto"/>
        <w:bottom w:val="none" w:sz="0" w:space="0" w:color="auto"/>
        <w:right w:val="none" w:sz="0" w:space="0" w:color="auto"/>
      </w:divBdr>
    </w:div>
    <w:div w:id="1980916385">
      <w:bodyDiv w:val="1"/>
      <w:marLeft w:val="0"/>
      <w:marRight w:val="0"/>
      <w:marTop w:val="0"/>
      <w:marBottom w:val="0"/>
      <w:divBdr>
        <w:top w:val="none" w:sz="0" w:space="0" w:color="auto"/>
        <w:left w:val="none" w:sz="0" w:space="0" w:color="auto"/>
        <w:bottom w:val="none" w:sz="0" w:space="0" w:color="auto"/>
        <w:right w:val="none" w:sz="0" w:space="0" w:color="auto"/>
      </w:divBdr>
      <w:divsChild>
        <w:div w:id="145126748">
          <w:marLeft w:val="0"/>
          <w:marRight w:val="0"/>
          <w:marTop w:val="300"/>
          <w:marBottom w:val="300"/>
          <w:divBdr>
            <w:top w:val="none" w:sz="0" w:space="0" w:color="auto"/>
            <w:left w:val="none" w:sz="0" w:space="0" w:color="auto"/>
            <w:bottom w:val="none" w:sz="0" w:space="0" w:color="auto"/>
            <w:right w:val="none" w:sz="0" w:space="0" w:color="auto"/>
          </w:divBdr>
          <w:divsChild>
            <w:div w:id="730464333">
              <w:marLeft w:val="0"/>
              <w:marRight w:val="0"/>
              <w:marTop w:val="0"/>
              <w:marBottom w:val="0"/>
              <w:divBdr>
                <w:top w:val="none" w:sz="0" w:space="0" w:color="auto"/>
                <w:left w:val="none" w:sz="0" w:space="0" w:color="auto"/>
                <w:bottom w:val="none" w:sz="0" w:space="0" w:color="auto"/>
                <w:right w:val="none" w:sz="0" w:space="0" w:color="auto"/>
              </w:divBdr>
              <w:divsChild>
                <w:div w:id="1787382744">
                  <w:marLeft w:val="-150"/>
                  <w:marRight w:val="-150"/>
                  <w:marTop w:val="0"/>
                  <w:marBottom w:val="0"/>
                  <w:divBdr>
                    <w:top w:val="none" w:sz="0" w:space="0" w:color="auto"/>
                    <w:left w:val="none" w:sz="0" w:space="0" w:color="auto"/>
                    <w:bottom w:val="none" w:sz="0" w:space="0" w:color="auto"/>
                    <w:right w:val="none" w:sz="0" w:space="0" w:color="auto"/>
                  </w:divBdr>
                  <w:divsChild>
                    <w:div w:id="769936265">
                      <w:marLeft w:val="0"/>
                      <w:marRight w:val="0"/>
                      <w:marTop w:val="0"/>
                      <w:marBottom w:val="0"/>
                      <w:divBdr>
                        <w:top w:val="none" w:sz="0" w:space="0" w:color="auto"/>
                        <w:left w:val="none" w:sz="0" w:space="0" w:color="auto"/>
                        <w:bottom w:val="none" w:sz="0" w:space="0" w:color="auto"/>
                        <w:right w:val="none" w:sz="0" w:space="0" w:color="auto"/>
                      </w:divBdr>
                      <w:divsChild>
                        <w:div w:id="2089688951">
                          <w:marLeft w:val="0"/>
                          <w:marRight w:val="0"/>
                          <w:marTop w:val="0"/>
                          <w:marBottom w:val="0"/>
                          <w:divBdr>
                            <w:top w:val="none" w:sz="0" w:space="0" w:color="auto"/>
                            <w:left w:val="none" w:sz="0" w:space="0" w:color="auto"/>
                            <w:bottom w:val="none" w:sz="0" w:space="0" w:color="auto"/>
                            <w:right w:val="none" w:sz="0" w:space="0" w:color="auto"/>
                          </w:divBdr>
                          <w:divsChild>
                            <w:div w:id="1598053612">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2074532">
      <w:bodyDiv w:val="1"/>
      <w:marLeft w:val="0"/>
      <w:marRight w:val="0"/>
      <w:marTop w:val="0"/>
      <w:marBottom w:val="0"/>
      <w:divBdr>
        <w:top w:val="none" w:sz="0" w:space="0" w:color="auto"/>
        <w:left w:val="none" w:sz="0" w:space="0" w:color="auto"/>
        <w:bottom w:val="none" w:sz="0" w:space="0" w:color="auto"/>
        <w:right w:val="none" w:sz="0" w:space="0" w:color="auto"/>
      </w:divBdr>
    </w:div>
    <w:div w:id="1983610804">
      <w:bodyDiv w:val="1"/>
      <w:marLeft w:val="0"/>
      <w:marRight w:val="0"/>
      <w:marTop w:val="0"/>
      <w:marBottom w:val="0"/>
      <w:divBdr>
        <w:top w:val="none" w:sz="0" w:space="0" w:color="auto"/>
        <w:left w:val="none" w:sz="0" w:space="0" w:color="auto"/>
        <w:bottom w:val="none" w:sz="0" w:space="0" w:color="auto"/>
        <w:right w:val="none" w:sz="0" w:space="0" w:color="auto"/>
      </w:divBdr>
      <w:divsChild>
        <w:div w:id="1459180766">
          <w:marLeft w:val="0"/>
          <w:marRight w:val="0"/>
          <w:marTop w:val="0"/>
          <w:marBottom w:val="0"/>
          <w:divBdr>
            <w:top w:val="none" w:sz="0" w:space="0" w:color="auto"/>
            <w:left w:val="none" w:sz="0" w:space="0" w:color="auto"/>
            <w:bottom w:val="none" w:sz="0" w:space="0" w:color="auto"/>
            <w:right w:val="none" w:sz="0" w:space="0" w:color="auto"/>
          </w:divBdr>
        </w:div>
      </w:divsChild>
    </w:div>
    <w:div w:id="1984966199">
      <w:bodyDiv w:val="1"/>
      <w:marLeft w:val="0"/>
      <w:marRight w:val="0"/>
      <w:marTop w:val="0"/>
      <w:marBottom w:val="0"/>
      <w:divBdr>
        <w:top w:val="none" w:sz="0" w:space="0" w:color="auto"/>
        <w:left w:val="none" w:sz="0" w:space="0" w:color="auto"/>
        <w:bottom w:val="none" w:sz="0" w:space="0" w:color="auto"/>
        <w:right w:val="none" w:sz="0" w:space="0" w:color="auto"/>
      </w:divBdr>
    </w:div>
    <w:div w:id="1985158221">
      <w:bodyDiv w:val="1"/>
      <w:marLeft w:val="0"/>
      <w:marRight w:val="0"/>
      <w:marTop w:val="0"/>
      <w:marBottom w:val="0"/>
      <w:divBdr>
        <w:top w:val="none" w:sz="0" w:space="0" w:color="auto"/>
        <w:left w:val="none" w:sz="0" w:space="0" w:color="auto"/>
        <w:bottom w:val="none" w:sz="0" w:space="0" w:color="auto"/>
        <w:right w:val="none" w:sz="0" w:space="0" w:color="auto"/>
      </w:divBdr>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1278496">
      <w:bodyDiv w:val="1"/>
      <w:marLeft w:val="0"/>
      <w:marRight w:val="0"/>
      <w:marTop w:val="0"/>
      <w:marBottom w:val="0"/>
      <w:divBdr>
        <w:top w:val="none" w:sz="0" w:space="0" w:color="auto"/>
        <w:left w:val="none" w:sz="0" w:space="0" w:color="auto"/>
        <w:bottom w:val="none" w:sz="0" w:space="0" w:color="auto"/>
        <w:right w:val="none" w:sz="0" w:space="0" w:color="auto"/>
      </w:divBdr>
    </w:div>
    <w:div w:id="1991639390">
      <w:bodyDiv w:val="1"/>
      <w:marLeft w:val="0"/>
      <w:marRight w:val="0"/>
      <w:marTop w:val="0"/>
      <w:marBottom w:val="0"/>
      <w:divBdr>
        <w:top w:val="none" w:sz="0" w:space="0" w:color="auto"/>
        <w:left w:val="none" w:sz="0" w:space="0" w:color="auto"/>
        <w:bottom w:val="none" w:sz="0" w:space="0" w:color="auto"/>
        <w:right w:val="none" w:sz="0" w:space="0" w:color="auto"/>
      </w:divBdr>
    </w:div>
    <w:div w:id="1993095756">
      <w:bodyDiv w:val="1"/>
      <w:marLeft w:val="0"/>
      <w:marRight w:val="0"/>
      <w:marTop w:val="0"/>
      <w:marBottom w:val="0"/>
      <w:divBdr>
        <w:top w:val="none" w:sz="0" w:space="0" w:color="auto"/>
        <w:left w:val="none" w:sz="0" w:space="0" w:color="auto"/>
        <w:bottom w:val="none" w:sz="0" w:space="0" w:color="auto"/>
        <w:right w:val="none" w:sz="0" w:space="0" w:color="auto"/>
      </w:divBdr>
    </w:div>
    <w:div w:id="1994066952">
      <w:bodyDiv w:val="1"/>
      <w:marLeft w:val="0"/>
      <w:marRight w:val="0"/>
      <w:marTop w:val="0"/>
      <w:marBottom w:val="0"/>
      <w:divBdr>
        <w:top w:val="none" w:sz="0" w:space="0" w:color="auto"/>
        <w:left w:val="none" w:sz="0" w:space="0" w:color="auto"/>
        <w:bottom w:val="none" w:sz="0" w:space="0" w:color="auto"/>
        <w:right w:val="none" w:sz="0" w:space="0" w:color="auto"/>
      </w:divBdr>
    </w:div>
    <w:div w:id="1994336410">
      <w:bodyDiv w:val="1"/>
      <w:marLeft w:val="0"/>
      <w:marRight w:val="0"/>
      <w:marTop w:val="0"/>
      <w:marBottom w:val="0"/>
      <w:divBdr>
        <w:top w:val="none" w:sz="0" w:space="0" w:color="auto"/>
        <w:left w:val="none" w:sz="0" w:space="0" w:color="auto"/>
        <w:bottom w:val="none" w:sz="0" w:space="0" w:color="auto"/>
        <w:right w:val="none" w:sz="0" w:space="0" w:color="auto"/>
      </w:divBdr>
    </w:div>
    <w:div w:id="1995642640">
      <w:bodyDiv w:val="1"/>
      <w:marLeft w:val="0"/>
      <w:marRight w:val="0"/>
      <w:marTop w:val="0"/>
      <w:marBottom w:val="0"/>
      <w:divBdr>
        <w:top w:val="none" w:sz="0" w:space="0" w:color="auto"/>
        <w:left w:val="none" w:sz="0" w:space="0" w:color="auto"/>
        <w:bottom w:val="none" w:sz="0" w:space="0" w:color="auto"/>
        <w:right w:val="none" w:sz="0" w:space="0" w:color="auto"/>
      </w:divBdr>
    </w:div>
    <w:div w:id="1999308985">
      <w:bodyDiv w:val="1"/>
      <w:marLeft w:val="0"/>
      <w:marRight w:val="0"/>
      <w:marTop w:val="0"/>
      <w:marBottom w:val="0"/>
      <w:divBdr>
        <w:top w:val="none" w:sz="0" w:space="0" w:color="auto"/>
        <w:left w:val="none" w:sz="0" w:space="0" w:color="auto"/>
        <w:bottom w:val="none" w:sz="0" w:space="0" w:color="auto"/>
        <w:right w:val="none" w:sz="0" w:space="0" w:color="auto"/>
      </w:divBdr>
    </w:div>
    <w:div w:id="2000159691">
      <w:bodyDiv w:val="1"/>
      <w:marLeft w:val="0"/>
      <w:marRight w:val="0"/>
      <w:marTop w:val="0"/>
      <w:marBottom w:val="0"/>
      <w:divBdr>
        <w:top w:val="none" w:sz="0" w:space="0" w:color="auto"/>
        <w:left w:val="none" w:sz="0" w:space="0" w:color="auto"/>
        <w:bottom w:val="none" w:sz="0" w:space="0" w:color="auto"/>
        <w:right w:val="none" w:sz="0" w:space="0" w:color="auto"/>
      </w:divBdr>
    </w:div>
    <w:div w:id="2000309933">
      <w:bodyDiv w:val="1"/>
      <w:marLeft w:val="0"/>
      <w:marRight w:val="0"/>
      <w:marTop w:val="0"/>
      <w:marBottom w:val="0"/>
      <w:divBdr>
        <w:top w:val="none" w:sz="0" w:space="0" w:color="auto"/>
        <w:left w:val="none" w:sz="0" w:space="0" w:color="auto"/>
        <w:bottom w:val="none" w:sz="0" w:space="0" w:color="auto"/>
        <w:right w:val="none" w:sz="0" w:space="0" w:color="auto"/>
      </w:divBdr>
    </w:div>
    <w:div w:id="2000962452">
      <w:bodyDiv w:val="1"/>
      <w:marLeft w:val="0"/>
      <w:marRight w:val="0"/>
      <w:marTop w:val="0"/>
      <w:marBottom w:val="0"/>
      <w:divBdr>
        <w:top w:val="none" w:sz="0" w:space="0" w:color="auto"/>
        <w:left w:val="none" w:sz="0" w:space="0" w:color="auto"/>
        <w:bottom w:val="none" w:sz="0" w:space="0" w:color="auto"/>
        <w:right w:val="none" w:sz="0" w:space="0" w:color="auto"/>
      </w:divBdr>
    </w:div>
    <w:div w:id="2001616042">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03392492">
      <w:bodyDiv w:val="1"/>
      <w:marLeft w:val="0"/>
      <w:marRight w:val="0"/>
      <w:marTop w:val="0"/>
      <w:marBottom w:val="0"/>
      <w:divBdr>
        <w:top w:val="none" w:sz="0" w:space="0" w:color="auto"/>
        <w:left w:val="none" w:sz="0" w:space="0" w:color="auto"/>
        <w:bottom w:val="none" w:sz="0" w:space="0" w:color="auto"/>
        <w:right w:val="none" w:sz="0" w:space="0" w:color="auto"/>
      </w:divBdr>
    </w:div>
    <w:div w:id="2004384678">
      <w:bodyDiv w:val="1"/>
      <w:marLeft w:val="0"/>
      <w:marRight w:val="0"/>
      <w:marTop w:val="0"/>
      <w:marBottom w:val="0"/>
      <w:divBdr>
        <w:top w:val="none" w:sz="0" w:space="0" w:color="auto"/>
        <w:left w:val="none" w:sz="0" w:space="0" w:color="auto"/>
        <w:bottom w:val="none" w:sz="0" w:space="0" w:color="auto"/>
        <w:right w:val="none" w:sz="0" w:space="0" w:color="auto"/>
      </w:divBdr>
    </w:div>
    <w:div w:id="2007122402">
      <w:bodyDiv w:val="1"/>
      <w:marLeft w:val="0"/>
      <w:marRight w:val="0"/>
      <w:marTop w:val="0"/>
      <w:marBottom w:val="0"/>
      <w:divBdr>
        <w:top w:val="none" w:sz="0" w:space="0" w:color="auto"/>
        <w:left w:val="none" w:sz="0" w:space="0" w:color="auto"/>
        <w:bottom w:val="none" w:sz="0" w:space="0" w:color="auto"/>
        <w:right w:val="none" w:sz="0" w:space="0" w:color="auto"/>
      </w:divBdr>
      <w:divsChild>
        <w:div w:id="1084494876">
          <w:marLeft w:val="0"/>
          <w:marRight w:val="0"/>
          <w:marTop w:val="0"/>
          <w:marBottom w:val="120"/>
          <w:divBdr>
            <w:top w:val="single" w:sz="6" w:space="0" w:color="auto"/>
            <w:left w:val="single" w:sz="24" w:space="0" w:color="auto"/>
            <w:bottom w:val="single" w:sz="6" w:space="0" w:color="auto"/>
            <w:right w:val="single" w:sz="6" w:space="0" w:color="auto"/>
          </w:divBdr>
        </w:div>
      </w:divsChild>
    </w:div>
    <w:div w:id="2009628478">
      <w:bodyDiv w:val="1"/>
      <w:marLeft w:val="0"/>
      <w:marRight w:val="0"/>
      <w:marTop w:val="0"/>
      <w:marBottom w:val="0"/>
      <w:divBdr>
        <w:top w:val="none" w:sz="0" w:space="0" w:color="auto"/>
        <w:left w:val="none" w:sz="0" w:space="0" w:color="auto"/>
        <w:bottom w:val="none" w:sz="0" w:space="0" w:color="auto"/>
        <w:right w:val="none" w:sz="0" w:space="0" w:color="auto"/>
      </w:divBdr>
    </w:div>
    <w:div w:id="2011981335">
      <w:bodyDiv w:val="1"/>
      <w:marLeft w:val="0"/>
      <w:marRight w:val="0"/>
      <w:marTop w:val="0"/>
      <w:marBottom w:val="0"/>
      <w:divBdr>
        <w:top w:val="none" w:sz="0" w:space="0" w:color="auto"/>
        <w:left w:val="none" w:sz="0" w:space="0" w:color="auto"/>
        <w:bottom w:val="none" w:sz="0" w:space="0" w:color="auto"/>
        <w:right w:val="none" w:sz="0" w:space="0" w:color="auto"/>
      </w:divBdr>
    </w:div>
    <w:div w:id="2017148078">
      <w:bodyDiv w:val="1"/>
      <w:marLeft w:val="0"/>
      <w:marRight w:val="0"/>
      <w:marTop w:val="0"/>
      <w:marBottom w:val="0"/>
      <w:divBdr>
        <w:top w:val="none" w:sz="0" w:space="0" w:color="auto"/>
        <w:left w:val="none" w:sz="0" w:space="0" w:color="auto"/>
        <w:bottom w:val="none" w:sz="0" w:space="0" w:color="auto"/>
        <w:right w:val="none" w:sz="0" w:space="0" w:color="auto"/>
      </w:divBdr>
      <w:divsChild>
        <w:div w:id="1961494990">
          <w:marLeft w:val="0"/>
          <w:marRight w:val="0"/>
          <w:marTop w:val="180"/>
          <w:marBottom w:val="180"/>
          <w:divBdr>
            <w:top w:val="none" w:sz="0" w:space="0" w:color="auto"/>
            <w:left w:val="none" w:sz="0" w:space="0" w:color="auto"/>
            <w:bottom w:val="none" w:sz="0" w:space="0" w:color="auto"/>
            <w:right w:val="none" w:sz="0" w:space="0" w:color="auto"/>
          </w:divBdr>
        </w:div>
        <w:div w:id="623580646">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367726156">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503664125">
          <w:marLeft w:val="0"/>
          <w:marRight w:val="0"/>
          <w:marTop w:val="180"/>
          <w:marBottom w:val="180"/>
          <w:divBdr>
            <w:top w:val="none" w:sz="0" w:space="0" w:color="auto"/>
            <w:left w:val="none" w:sz="0" w:space="0" w:color="auto"/>
            <w:bottom w:val="none" w:sz="0" w:space="0" w:color="auto"/>
            <w:right w:val="none" w:sz="0" w:space="0" w:color="auto"/>
          </w:divBdr>
        </w:div>
      </w:divsChild>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1665350">
      <w:bodyDiv w:val="1"/>
      <w:marLeft w:val="0"/>
      <w:marRight w:val="0"/>
      <w:marTop w:val="0"/>
      <w:marBottom w:val="0"/>
      <w:divBdr>
        <w:top w:val="none" w:sz="0" w:space="0" w:color="auto"/>
        <w:left w:val="none" w:sz="0" w:space="0" w:color="auto"/>
        <w:bottom w:val="none" w:sz="0" w:space="0" w:color="auto"/>
        <w:right w:val="none" w:sz="0" w:space="0" w:color="auto"/>
      </w:divBdr>
    </w:div>
    <w:div w:id="2022975127">
      <w:bodyDiv w:val="1"/>
      <w:marLeft w:val="0"/>
      <w:marRight w:val="0"/>
      <w:marTop w:val="0"/>
      <w:marBottom w:val="0"/>
      <w:divBdr>
        <w:top w:val="none" w:sz="0" w:space="0" w:color="auto"/>
        <w:left w:val="none" w:sz="0" w:space="0" w:color="auto"/>
        <w:bottom w:val="none" w:sz="0" w:space="0" w:color="auto"/>
        <w:right w:val="none" w:sz="0" w:space="0" w:color="auto"/>
      </w:divBdr>
      <w:divsChild>
        <w:div w:id="545678371">
          <w:marLeft w:val="0"/>
          <w:marRight w:val="0"/>
          <w:marTop w:val="0"/>
          <w:marBottom w:val="0"/>
          <w:divBdr>
            <w:top w:val="none" w:sz="0" w:space="0" w:color="auto"/>
            <w:left w:val="none" w:sz="0" w:space="0" w:color="auto"/>
            <w:bottom w:val="none" w:sz="0" w:space="0" w:color="auto"/>
            <w:right w:val="none" w:sz="0" w:space="0" w:color="auto"/>
          </w:divBdr>
          <w:divsChild>
            <w:div w:id="462358111">
              <w:marLeft w:val="0"/>
              <w:marRight w:val="0"/>
              <w:marTop w:val="0"/>
              <w:marBottom w:val="0"/>
              <w:divBdr>
                <w:top w:val="none" w:sz="0" w:space="0" w:color="auto"/>
                <w:left w:val="none" w:sz="0" w:space="0" w:color="auto"/>
                <w:bottom w:val="none" w:sz="0" w:space="0" w:color="auto"/>
                <w:right w:val="none" w:sz="0" w:space="0" w:color="auto"/>
              </w:divBdr>
            </w:div>
            <w:div w:id="1707024468">
              <w:marLeft w:val="0"/>
              <w:marRight w:val="0"/>
              <w:marTop w:val="0"/>
              <w:marBottom w:val="0"/>
              <w:divBdr>
                <w:top w:val="none" w:sz="0" w:space="0" w:color="auto"/>
                <w:left w:val="none" w:sz="0" w:space="0" w:color="auto"/>
                <w:bottom w:val="none" w:sz="0" w:space="0" w:color="auto"/>
                <w:right w:val="none" w:sz="0" w:space="0" w:color="auto"/>
              </w:divBdr>
            </w:div>
            <w:div w:id="1506826887">
              <w:marLeft w:val="0"/>
              <w:marRight w:val="0"/>
              <w:marTop w:val="0"/>
              <w:marBottom w:val="0"/>
              <w:divBdr>
                <w:top w:val="none" w:sz="0" w:space="0" w:color="auto"/>
                <w:left w:val="none" w:sz="0" w:space="0" w:color="auto"/>
                <w:bottom w:val="none" w:sz="0" w:space="0" w:color="auto"/>
                <w:right w:val="none" w:sz="0" w:space="0" w:color="auto"/>
              </w:divBdr>
            </w:div>
            <w:div w:id="590237507">
              <w:marLeft w:val="0"/>
              <w:marRight w:val="0"/>
              <w:marTop w:val="0"/>
              <w:marBottom w:val="0"/>
              <w:divBdr>
                <w:top w:val="none" w:sz="0" w:space="0" w:color="auto"/>
                <w:left w:val="none" w:sz="0" w:space="0" w:color="auto"/>
                <w:bottom w:val="none" w:sz="0" w:space="0" w:color="auto"/>
                <w:right w:val="none" w:sz="0" w:space="0" w:color="auto"/>
              </w:divBdr>
            </w:div>
            <w:div w:id="1295646843">
              <w:marLeft w:val="0"/>
              <w:marRight w:val="0"/>
              <w:marTop w:val="0"/>
              <w:marBottom w:val="0"/>
              <w:divBdr>
                <w:top w:val="none" w:sz="0" w:space="0" w:color="auto"/>
                <w:left w:val="none" w:sz="0" w:space="0" w:color="auto"/>
                <w:bottom w:val="none" w:sz="0" w:space="0" w:color="auto"/>
                <w:right w:val="none" w:sz="0" w:space="0" w:color="auto"/>
              </w:divBdr>
            </w:div>
            <w:div w:id="58328492">
              <w:marLeft w:val="0"/>
              <w:marRight w:val="0"/>
              <w:marTop w:val="0"/>
              <w:marBottom w:val="0"/>
              <w:divBdr>
                <w:top w:val="none" w:sz="0" w:space="0" w:color="auto"/>
                <w:left w:val="none" w:sz="0" w:space="0" w:color="auto"/>
                <w:bottom w:val="none" w:sz="0" w:space="0" w:color="auto"/>
                <w:right w:val="none" w:sz="0" w:space="0" w:color="auto"/>
              </w:divBdr>
            </w:div>
            <w:div w:id="782770359">
              <w:marLeft w:val="0"/>
              <w:marRight w:val="0"/>
              <w:marTop w:val="0"/>
              <w:marBottom w:val="0"/>
              <w:divBdr>
                <w:top w:val="none" w:sz="0" w:space="0" w:color="auto"/>
                <w:left w:val="none" w:sz="0" w:space="0" w:color="auto"/>
                <w:bottom w:val="none" w:sz="0" w:space="0" w:color="auto"/>
                <w:right w:val="none" w:sz="0" w:space="0" w:color="auto"/>
              </w:divBdr>
            </w:div>
            <w:div w:id="4063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17996">
      <w:bodyDiv w:val="1"/>
      <w:marLeft w:val="0"/>
      <w:marRight w:val="0"/>
      <w:marTop w:val="0"/>
      <w:marBottom w:val="0"/>
      <w:divBdr>
        <w:top w:val="none" w:sz="0" w:space="0" w:color="auto"/>
        <w:left w:val="none" w:sz="0" w:space="0" w:color="auto"/>
        <w:bottom w:val="none" w:sz="0" w:space="0" w:color="auto"/>
        <w:right w:val="none" w:sz="0" w:space="0" w:color="auto"/>
      </w:divBdr>
    </w:div>
    <w:div w:id="2029061618">
      <w:bodyDiv w:val="1"/>
      <w:marLeft w:val="0"/>
      <w:marRight w:val="0"/>
      <w:marTop w:val="0"/>
      <w:marBottom w:val="0"/>
      <w:divBdr>
        <w:top w:val="none" w:sz="0" w:space="0" w:color="auto"/>
        <w:left w:val="none" w:sz="0" w:space="0" w:color="auto"/>
        <w:bottom w:val="none" w:sz="0" w:space="0" w:color="auto"/>
        <w:right w:val="none" w:sz="0" w:space="0" w:color="auto"/>
      </w:divBdr>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30715020">
      <w:bodyDiv w:val="1"/>
      <w:marLeft w:val="0"/>
      <w:marRight w:val="0"/>
      <w:marTop w:val="0"/>
      <w:marBottom w:val="0"/>
      <w:divBdr>
        <w:top w:val="none" w:sz="0" w:space="0" w:color="auto"/>
        <w:left w:val="none" w:sz="0" w:space="0" w:color="auto"/>
        <w:bottom w:val="none" w:sz="0" w:space="0" w:color="auto"/>
        <w:right w:val="none" w:sz="0" w:space="0" w:color="auto"/>
      </w:divBdr>
    </w:div>
    <w:div w:id="2031102250">
      <w:bodyDiv w:val="1"/>
      <w:marLeft w:val="0"/>
      <w:marRight w:val="0"/>
      <w:marTop w:val="0"/>
      <w:marBottom w:val="0"/>
      <w:divBdr>
        <w:top w:val="none" w:sz="0" w:space="0" w:color="auto"/>
        <w:left w:val="none" w:sz="0" w:space="0" w:color="auto"/>
        <w:bottom w:val="none" w:sz="0" w:space="0" w:color="auto"/>
        <w:right w:val="none" w:sz="0" w:space="0" w:color="auto"/>
      </w:divBdr>
    </w:div>
    <w:div w:id="2031954084">
      <w:bodyDiv w:val="1"/>
      <w:marLeft w:val="0"/>
      <w:marRight w:val="0"/>
      <w:marTop w:val="0"/>
      <w:marBottom w:val="0"/>
      <w:divBdr>
        <w:top w:val="none" w:sz="0" w:space="0" w:color="auto"/>
        <w:left w:val="none" w:sz="0" w:space="0" w:color="auto"/>
        <w:bottom w:val="none" w:sz="0" w:space="0" w:color="auto"/>
        <w:right w:val="none" w:sz="0" w:space="0" w:color="auto"/>
      </w:divBdr>
    </w:div>
    <w:div w:id="2034181948">
      <w:bodyDiv w:val="1"/>
      <w:marLeft w:val="0"/>
      <w:marRight w:val="0"/>
      <w:marTop w:val="0"/>
      <w:marBottom w:val="0"/>
      <w:divBdr>
        <w:top w:val="none" w:sz="0" w:space="0" w:color="auto"/>
        <w:left w:val="none" w:sz="0" w:space="0" w:color="auto"/>
        <w:bottom w:val="none" w:sz="0" w:space="0" w:color="auto"/>
        <w:right w:val="none" w:sz="0" w:space="0" w:color="auto"/>
      </w:divBdr>
      <w:divsChild>
        <w:div w:id="603028191">
          <w:marLeft w:val="0"/>
          <w:marRight w:val="0"/>
          <w:marTop w:val="0"/>
          <w:marBottom w:val="0"/>
          <w:divBdr>
            <w:top w:val="none" w:sz="0" w:space="0" w:color="auto"/>
            <w:left w:val="none" w:sz="0" w:space="0" w:color="auto"/>
            <w:bottom w:val="none" w:sz="0" w:space="0" w:color="auto"/>
            <w:right w:val="none" w:sz="0" w:space="0" w:color="auto"/>
          </w:divBdr>
          <w:divsChild>
            <w:div w:id="1476021284">
              <w:marLeft w:val="0"/>
              <w:marRight w:val="0"/>
              <w:marTop w:val="0"/>
              <w:marBottom w:val="0"/>
              <w:divBdr>
                <w:top w:val="none" w:sz="0" w:space="0" w:color="auto"/>
                <w:left w:val="none" w:sz="0" w:space="0" w:color="auto"/>
                <w:bottom w:val="none" w:sz="0" w:space="0" w:color="auto"/>
                <w:right w:val="none" w:sz="0" w:space="0" w:color="auto"/>
              </w:divBdr>
              <w:divsChild>
                <w:div w:id="1533033125">
                  <w:marLeft w:val="0"/>
                  <w:marRight w:val="0"/>
                  <w:marTop w:val="0"/>
                  <w:marBottom w:val="0"/>
                  <w:divBdr>
                    <w:top w:val="none" w:sz="0" w:space="0" w:color="auto"/>
                    <w:left w:val="none" w:sz="0" w:space="0" w:color="auto"/>
                    <w:bottom w:val="none" w:sz="0" w:space="0" w:color="auto"/>
                    <w:right w:val="none" w:sz="0" w:space="0" w:color="auto"/>
                  </w:divBdr>
                  <w:divsChild>
                    <w:div w:id="700129532">
                      <w:marLeft w:val="0"/>
                      <w:marRight w:val="0"/>
                      <w:marTop w:val="0"/>
                      <w:marBottom w:val="0"/>
                      <w:divBdr>
                        <w:top w:val="none" w:sz="0" w:space="0" w:color="auto"/>
                        <w:left w:val="none" w:sz="0" w:space="0" w:color="auto"/>
                        <w:bottom w:val="none" w:sz="0" w:space="0" w:color="auto"/>
                        <w:right w:val="none" w:sz="0" w:space="0" w:color="auto"/>
                      </w:divBdr>
                    </w:div>
                    <w:div w:id="1850943527">
                      <w:marLeft w:val="0"/>
                      <w:marRight w:val="0"/>
                      <w:marTop w:val="0"/>
                      <w:marBottom w:val="0"/>
                      <w:divBdr>
                        <w:top w:val="none" w:sz="0" w:space="0" w:color="auto"/>
                        <w:left w:val="none" w:sz="0" w:space="0" w:color="auto"/>
                        <w:bottom w:val="none" w:sz="0" w:space="0" w:color="auto"/>
                        <w:right w:val="none" w:sz="0" w:space="0" w:color="auto"/>
                      </w:divBdr>
                    </w:div>
                    <w:div w:id="1894734895">
                      <w:marLeft w:val="0"/>
                      <w:marRight w:val="0"/>
                      <w:marTop w:val="0"/>
                      <w:marBottom w:val="0"/>
                      <w:divBdr>
                        <w:top w:val="none" w:sz="0" w:space="0" w:color="auto"/>
                        <w:left w:val="none" w:sz="0" w:space="0" w:color="auto"/>
                        <w:bottom w:val="none" w:sz="0" w:space="0" w:color="auto"/>
                        <w:right w:val="none" w:sz="0" w:space="0" w:color="auto"/>
                      </w:divBdr>
                    </w:div>
                    <w:div w:id="474760774">
                      <w:marLeft w:val="0"/>
                      <w:marRight w:val="0"/>
                      <w:marTop w:val="0"/>
                      <w:marBottom w:val="0"/>
                      <w:divBdr>
                        <w:top w:val="none" w:sz="0" w:space="0" w:color="auto"/>
                        <w:left w:val="none" w:sz="0" w:space="0" w:color="auto"/>
                        <w:bottom w:val="none" w:sz="0" w:space="0" w:color="auto"/>
                        <w:right w:val="none" w:sz="0" w:space="0" w:color="auto"/>
                      </w:divBdr>
                    </w:div>
                    <w:div w:id="352389549">
                      <w:marLeft w:val="0"/>
                      <w:marRight w:val="0"/>
                      <w:marTop w:val="0"/>
                      <w:marBottom w:val="0"/>
                      <w:divBdr>
                        <w:top w:val="none" w:sz="0" w:space="0" w:color="auto"/>
                        <w:left w:val="none" w:sz="0" w:space="0" w:color="auto"/>
                        <w:bottom w:val="none" w:sz="0" w:space="0" w:color="auto"/>
                        <w:right w:val="none" w:sz="0" w:space="0" w:color="auto"/>
                      </w:divBdr>
                    </w:div>
                    <w:div w:id="1190947411">
                      <w:marLeft w:val="0"/>
                      <w:marRight w:val="0"/>
                      <w:marTop w:val="0"/>
                      <w:marBottom w:val="0"/>
                      <w:divBdr>
                        <w:top w:val="none" w:sz="0" w:space="0" w:color="auto"/>
                        <w:left w:val="none" w:sz="0" w:space="0" w:color="auto"/>
                        <w:bottom w:val="none" w:sz="0" w:space="0" w:color="auto"/>
                        <w:right w:val="none" w:sz="0" w:space="0" w:color="auto"/>
                      </w:divBdr>
                    </w:div>
                    <w:div w:id="49973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194303">
      <w:bodyDiv w:val="1"/>
      <w:marLeft w:val="0"/>
      <w:marRight w:val="0"/>
      <w:marTop w:val="0"/>
      <w:marBottom w:val="0"/>
      <w:divBdr>
        <w:top w:val="none" w:sz="0" w:space="0" w:color="auto"/>
        <w:left w:val="none" w:sz="0" w:space="0" w:color="auto"/>
        <w:bottom w:val="none" w:sz="0" w:space="0" w:color="auto"/>
        <w:right w:val="none" w:sz="0" w:space="0" w:color="auto"/>
      </w:divBdr>
      <w:divsChild>
        <w:div w:id="895429128">
          <w:marLeft w:val="0"/>
          <w:marRight w:val="0"/>
          <w:marTop w:val="0"/>
          <w:marBottom w:val="0"/>
          <w:divBdr>
            <w:top w:val="none" w:sz="0" w:space="0" w:color="auto"/>
            <w:left w:val="single" w:sz="18" w:space="0" w:color="0043CE"/>
            <w:bottom w:val="none" w:sz="0" w:space="0" w:color="auto"/>
            <w:right w:val="none" w:sz="0" w:space="0" w:color="auto"/>
          </w:divBdr>
          <w:divsChild>
            <w:div w:id="1617249436">
              <w:marLeft w:val="0"/>
              <w:marRight w:val="0"/>
              <w:marTop w:val="0"/>
              <w:marBottom w:val="0"/>
              <w:divBdr>
                <w:top w:val="none" w:sz="0" w:space="0" w:color="auto"/>
                <w:left w:val="none" w:sz="0" w:space="0" w:color="auto"/>
                <w:bottom w:val="none" w:sz="0" w:space="0" w:color="auto"/>
                <w:right w:val="none" w:sz="0" w:space="0" w:color="auto"/>
              </w:divBdr>
              <w:divsChild>
                <w:div w:id="1719625180">
                  <w:marLeft w:val="0"/>
                  <w:marRight w:val="0"/>
                  <w:marTop w:val="0"/>
                  <w:marBottom w:val="0"/>
                  <w:divBdr>
                    <w:top w:val="none" w:sz="0" w:space="0" w:color="auto"/>
                    <w:left w:val="none" w:sz="0" w:space="0" w:color="auto"/>
                    <w:bottom w:val="none" w:sz="0" w:space="0" w:color="auto"/>
                    <w:right w:val="none" w:sz="0" w:space="0" w:color="auto"/>
                  </w:divBdr>
                  <w:divsChild>
                    <w:div w:id="14299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619953">
      <w:bodyDiv w:val="1"/>
      <w:marLeft w:val="0"/>
      <w:marRight w:val="0"/>
      <w:marTop w:val="0"/>
      <w:marBottom w:val="0"/>
      <w:divBdr>
        <w:top w:val="none" w:sz="0" w:space="0" w:color="auto"/>
        <w:left w:val="none" w:sz="0" w:space="0" w:color="auto"/>
        <w:bottom w:val="none" w:sz="0" w:space="0" w:color="auto"/>
        <w:right w:val="none" w:sz="0" w:space="0" w:color="auto"/>
      </w:divBdr>
    </w:div>
    <w:div w:id="2043046691">
      <w:bodyDiv w:val="1"/>
      <w:marLeft w:val="0"/>
      <w:marRight w:val="0"/>
      <w:marTop w:val="0"/>
      <w:marBottom w:val="0"/>
      <w:divBdr>
        <w:top w:val="none" w:sz="0" w:space="0" w:color="auto"/>
        <w:left w:val="none" w:sz="0" w:space="0" w:color="auto"/>
        <w:bottom w:val="none" w:sz="0" w:space="0" w:color="auto"/>
        <w:right w:val="none" w:sz="0" w:space="0" w:color="auto"/>
      </w:divBdr>
    </w:div>
    <w:div w:id="2044475317">
      <w:bodyDiv w:val="1"/>
      <w:marLeft w:val="0"/>
      <w:marRight w:val="0"/>
      <w:marTop w:val="0"/>
      <w:marBottom w:val="0"/>
      <w:divBdr>
        <w:top w:val="none" w:sz="0" w:space="0" w:color="auto"/>
        <w:left w:val="none" w:sz="0" w:space="0" w:color="auto"/>
        <w:bottom w:val="none" w:sz="0" w:space="0" w:color="auto"/>
        <w:right w:val="none" w:sz="0" w:space="0" w:color="auto"/>
      </w:divBdr>
    </w:div>
    <w:div w:id="2045134248">
      <w:bodyDiv w:val="1"/>
      <w:marLeft w:val="0"/>
      <w:marRight w:val="0"/>
      <w:marTop w:val="0"/>
      <w:marBottom w:val="0"/>
      <w:divBdr>
        <w:top w:val="none" w:sz="0" w:space="0" w:color="auto"/>
        <w:left w:val="none" w:sz="0" w:space="0" w:color="auto"/>
        <w:bottom w:val="none" w:sz="0" w:space="0" w:color="auto"/>
        <w:right w:val="none" w:sz="0" w:space="0" w:color="auto"/>
      </w:divBdr>
    </w:div>
    <w:div w:id="2051102148">
      <w:bodyDiv w:val="1"/>
      <w:marLeft w:val="0"/>
      <w:marRight w:val="0"/>
      <w:marTop w:val="0"/>
      <w:marBottom w:val="0"/>
      <w:divBdr>
        <w:top w:val="none" w:sz="0" w:space="0" w:color="auto"/>
        <w:left w:val="none" w:sz="0" w:space="0" w:color="auto"/>
        <w:bottom w:val="none" w:sz="0" w:space="0" w:color="auto"/>
        <w:right w:val="none" w:sz="0" w:space="0" w:color="auto"/>
      </w:divBdr>
    </w:div>
    <w:div w:id="2054769754">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59667488">
      <w:bodyDiv w:val="1"/>
      <w:marLeft w:val="0"/>
      <w:marRight w:val="0"/>
      <w:marTop w:val="0"/>
      <w:marBottom w:val="0"/>
      <w:divBdr>
        <w:top w:val="none" w:sz="0" w:space="0" w:color="auto"/>
        <w:left w:val="none" w:sz="0" w:space="0" w:color="auto"/>
        <w:bottom w:val="none" w:sz="0" w:space="0" w:color="auto"/>
        <w:right w:val="none" w:sz="0" w:space="0" w:color="auto"/>
      </w:divBdr>
    </w:div>
    <w:div w:id="2063795231">
      <w:bodyDiv w:val="1"/>
      <w:marLeft w:val="0"/>
      <w:marRight w:val="0"/>
      <w:marTop w:val="0"/>
      <w:marBottom w:val="0"/>
      <w:divBdr>
        <w:top w:val="none" w:sz="0" w:space="0" w:color="auto"/>
        <w:left w:val="none" w:sz="0" w:space="0" w:color="auto"/>
        <w:bottom w:val="none" w:sz="0" w:space="0" w:color="auto"/>
        <w:right w:val="none" w:sz="0" w:space="0" w:color="auto"/>
      </w:divBdr>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65060405">
      <w:bodyDiv w:val="1"/>
      <w:marLeft w:val="0"/>
      <w:marRight w:val="0"/>
      <w:marTop w:val="0"/>
      <w:marBottom w:val="0"/>
      <w:divBdr>
        <w:top w:val="none" w:sz="0" w:space="0" w:color="auto"/>
        <w:left w:val="none" w:sz="0" w:space="0" w:color="auto"/>
        <w:bottom w:val="none" w:sz="0" w:space="0" w:color="auto"/>
        <w:right w:val="none" w:sz="0" w:space="0" w:color="auto"/>
      </w:divBdr>
    </w:div>
    <w:div w:id="2065761555">
      <w:bodyDiv w:val="1"/>
      <w:marLeft w:val="0"/>
      <w:marRight w:val="0"/>
      <w:marTop w:val="0"/>
      <w:marBottom w:val="0"/>
      <w:divBdr>
        <w:top w:val="none" w:sz="0" w:space="0" w:color="auto"/>
        <w:left w:val="none" w:sz="0" w:space="0" w:color="auto"/>
        <w:bottom w:val="none" w:sz="0" w:space="0" w:color="auto"/>
        <w:right w:val="none" w:sz="0" w:space="0" w:color="auto"/>
      </w:divBdr>
      <w:divsChild>
        <w:div w:id="60032694">
          <w:marLeft w:val="0"/>
          <w:marRight w:val="0"/>
          <w:marTop w:val="0"/>
          <w:marBottom w:val="0"/>
          <w:divBdr>
            <w:top w:val="none" w:sz="0" w:space="0" w:color="auto"/>
            <w:left w:val="none" w:sz="0" w:space="0" w:color="auto"/>
            <w:bottom w:val="none" w:sz="0" w:space="0" w:color="auto"/>
            <w:right w:val="none" w:sz="0" w:space="0" w:color="auto"/>
          </w:divBdr>
          <w:divsChild>
            <w:div w:id="185788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85140">
      <w:bodyDiv w:val="1"/>
      <w:marLeft w:val="0"/>
      <w:marRight w:val="0"/>
      <w:marTop w:val="0"/>
      <w:marBottom w:val="0"/>
      <w:divBdr>
        <w:top w:val="none" w:sz="0" w:space="0" w:color="auto"/>
        <w:left w:val="none" w:sz="0" w:space="0" w:color="auto"/>
        <w:bottom w:val="none" w:sz="0" w:space="0" w:color="auto"/>
        <w:right w:val="none" w:sz="0" w:space="0" w:color="auto"/>
      </w:divBdr>
    </w:div>
    <w:div w:id="2070183542">
      <w:bodyDiv w:val="1"/>
      <w:marLeft w:val="0"/>
      <w:marRight w:val="0"/>
      <w:marTop w:val="0"/>
      <w:marBottom w:val="0"/>
      <w:divBdr>
        <w:top w:val="none" w:sz="0" w:space="0" w:color="auto"/>
        <w:left w:val="none" w:sz="0" w:space="0" w:color="auto"/>
        <w:bottom w:val="none" w:sz="0" w:space="0" w:color="auto"/>
        <w:right w:val="none" w:sz="0" w:space="0" w:color="auto"/>
      </w:divBdr>
    </w:div>
    <w:div w:id="2077971414">
      <w:bodyDiv w:val="1"/>
      <w:marLeft w:val="0"/>
      <w:marRight w:val="0"/>
      <w:marTop w:val="0"/>
      <w:marBottom w:val="0"/>
      <w:divBdr>
        <w:top w:val="none" w:sz="0" w:space="0" w:color="auto"/>
        <w:left w:val="none" w:sz="0" w:space="0" w:color="auto"/>
        <w:bottom w:val="none" w:sz="0" w:space="0" w:color="auto"/>
        <w:right w:val="none" w:sz="0" w:space="0" w:color="auto"/>
      </w:divBdr>
    </w:div>
    <w:div w:id="2080247326">
      <w:bodyDiv w:val="1"/>
      <w:marLeft w:val="0"/>
      <w:marRight w:val="0"/>
      <w:marTop w:val="0"/>
      <w:marBottom w:val="0"/>
      <w:divBdr>
        <w:top w:val="none" w:sz="0" w:space="0" w:color="auto"/>
        <w:left w:val="none" w:sz="0" w:space="0" w:color="auto"/>
        <w:bottom w:val="none" w:sz="0" w:space="0" w:color="auto"/>
        <w:right w:val="none" w:sz="0" w:space="0" w:color="auto"/>
      </w:divBdr>
    </w:div>
    <w:div w:id="2082215512">
      <w:bodyDiv w:val="1"/>
      <w:marLeft w:val="0"/>
      <w:marRight w:val="0"/>
      <w:marTop w:val="0"/>
      <w:marBottom w:val="0"/>
      <w:divBdr>
        <w:top w:val="none" w:sz="0" w:space="0" w:color="auto"/>
        <w:left w:val="none" w:sz="0" w:space="0" w:color="auto"/>
        <w:bottom w:val="none" w:sz="0" w:space="0" w:color="auto"/>
        <w:right w:val="none" w:sz="0" w:space="0" w:color="auto"/>
      </w:divBdr>
    </w:div>
    <w:div w:id="2082751670">
      <w:bodyDiv w:val="1"/>
      <w:marLeft w:val="0"/>
      <w:marRight w:val="0"/>
      <w:marTop w:val="0"/>
      <w:marBottom w:val="0"/>
      <w:divBdr>
        <w:top w:val="none" w:sz="0" w:space="0" w:color="auto"/>
        <w:left w:val="none" w:sz="0" w:space="0" w:color="auto"/>
        <w:bottom w:val="none" w:sz="0" w:space="0" w:color="auto"/>
        <w:right w:val="none" w:sz="0" w:space="0" w:color="auto"/>
      </w:divBdr>
    </w:div>
    <w:div w:id="2083796044">
      <w:bodyDiv w:val="1"/>
      <w:marLeft w:val="0"/>
      <w:marRight w:val="0"/>
      <w:marTop w:val="0"/>
      <w:marBottom w:val="0"/>
      <w:divBdr>
        <w:top w:val="none" w:sz="0" w:space="0" w:color="auto"/>
        <w:left w:val="none" w:sz="0" w:space="0" w:color="auto"/>
        <w:bottom w:val="none" w:sz="0" w:space="0" w:color="auto"/>
        <w:right w:val="none" w:sz="0" w:space="0" w:color="auto"/>
      </w:divBdr>
    </w:div>
    <w:div w:id="2084142173">
      <w:bodyDiv w:val="1"/>
      <w:marLeft w:val="0"/>
      <w:marRight w:val="0"/>
      <w:marTop w:val="0"/>
      <w:marBottom w:val="0"/>
      <w:divBdr>
        <w:top w:val="none" w:sz="0" w:space="0" w:color="auto"/>
        <w:left w:val="none" w:sz="0" w:space="0" w:color="auto"/>
        <w:bottom w:val="none" w:sz="0" w:space="0" w:color="auto"/>
        <w:right w:val="none" w:sz="0" w:space="0" w:color="auto"/>
      </w:divBdr>
    </w:div>
    <w:div w:id="2085712701">
      <w:bodyDiv w:val="1"/>
      <w:marLeft w:val="0"/>
      <w:marRight w:val="0"/>
      <w:marTop w:val="0"/>
      <w:marBottom w:val="0"/>
      <w:divBdr>
        <w:top w:val="none" w:sz="0" w:space="0" w:color="auto"/>
        <w:left w:val="none" w:sz="0" w:space="0" w:color="auto"/>
        <w:bottom w:val="none" w:sz="0" w:space="0" w:color="auto"/>
        <w:right w:val="none" w:sz="0" w:space="0" w:color="auto"/>
      </w:divBdr>
    </w:div>
    <w:div w:id="2086221017">
      <w:bodyDiv w:val="1"/>
      <w:marLeft w:val="0"/>
      <w:marRight w:val="0"/>
      <w:marTop w:val="0"/>
      <w:marBottom w:val="0"/>
      <w:divBdr>
        <w:top w:val="none" w:sz="0" w:space="0" w:color="auto"/>
        <w:left w:val="none" w:sz="0" w:space="0" w:color="auto"/>
        <w:bottom w:val="none" w:sz="0" w:space="0" w:color="auto"/>
        <w:right w:val="none" w:sz="0" w:space="0" w:color="auto"/>
      </w:divBdr>
    </w:div>
    <w:div w:id="2090349745">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0805767">
      <w:bodyDiv w:val="1"/>
      <w:marLeft w:val="0"/>
      <w:marRight w:val="0"/>
      <w:marTop w:val="0"/>
      <w:marBottom w:val="0"/>
      <w:divBdr>
        <w:top w:val="none" w:sz="0" w:space="0" w:color="auto"/>
        <w:left w:val="none" w:sz="0" w:space="0" w:color="auto"/>
        <w:bottom w:val="none" w:sz="0" w:space="0" w:color="auto"/>
        <w:right w:val="none" w:sz="0" w:space="0" w:color="auto"/>
      </w:divBdr>
    </w:div>
    <w:div w:id="2093315375">
      <w:bodyDiv w:val="1"/>
      <w:marLeft w:val="0"/>
      <w:marRight w:val="0"/>
      <w:marTop w:val="0"/>
      <w:marBottom w:val="0"/>
      <w:divBdr>
        <w:top w:val="none" w:sz="0" w:space="0" w:color="auto"/>
        <w:left w:val="none" w:sz="0" w:space="0" w:color="auto"/>
        <w:bottom w:val="none" w:sz="0" w:space="0" w:color="auto"/>
        <w:right w:val="none" w:sz="0" w:space="0" w:color="auto"/>
      </w:divBdr>
    </w:div>
    <w:div w:id="2095318484">
      <w:bodyDiv w:val="1"/>
      <w:marLeft w:val="0"/>
      <w:marRight w:val="0"/>
      <w:marTop w:val="0"/>
      <w:marBottom w:val="0"/>
      <w:divBdr>
        <w:top w:val="none" w:sz="0" w:space="0" w:color="auto"/>
        <w:left w:val="none" w:sz="0" w:space="0" w:color="auto"/>
        <w:bottom w:val="none" w:sz="0" w:space="0" w:color="auto"/>
        <w:right w:val="none" w:sz="0" w:space="0" w:color="auto"/>
      </w:divBdr>
    </w:div>
    <w:div w:id="2095323869">
      <w:bodyDiv w:val="1"/>
      <w:marLeft w:val="0"/>
      <w:marRight w:val="0"/>
      <w:marTop w:val="0"/>
      <w:marBottom w:val="0"/>
      <w:divBdr>
        <w:top w:val="none" w:sz="0" w:space="0" w:color="auto"/>
        <w:left w:val="none" w:sz="0" w:space="0" w:color="auto"/>
        <w:bottom w:val="none" w:sz="0" w:space="0" w:color="auto"/>
        <w:right w:val="none" w:sz="0" w:space="0" w:color="auto"/>
      </w:divBdr>
    </w:div>
    <w:div w:id="2095711142">
      <w:bodyDiv w:val="1"/>
      <w:marLeft w:val="0"/>
      <w:marRight w:val="0"/>
      <w:marTop w:val="0"/>
      <w:marBottom w:val="0"/>
      <w:divBdr>
        <w:top w:val="none" w:sz="0" w:space="0" w:color="auto"/>
        <w:left w:val="none" w:sz="0" w:space="0" w:color="auto"/>
        <w:bottom w:val="none" w:sz="0" w:space="0" w:color="auto"/>
        <w:right w:val="none" w:sz="0" w:space="0" w:color="auto"/>
      </w:divBdr>
    </w:div>
    <w:div w:id="2097554877">
      <w:bodyDiv w:val="1"/>
      <w:marLeft w:val="0"/>
      <w:marRight w:val="0"/>
      <w:marTop w:val="0"/>
      <w:marBottom w:val="0"/>
      <w:divBdr>
        <w:top w:val="none" w:sz="0" w:space="0" w:color="auto"/>
        <w:left w:val="none" w:sz="0" w:space="0" w:color="auto"/>
        <w:bottom w:val="none" w:sz="0" w:space="0" w:color="auto"/>
        <w:right w:val="none" w:sz="0" w:space="0" w:color="auto"/>
      </w:divBdr>
    </w:div>
    <w:div w:id="2098011649">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2676212">
      <w:bodyDiv w:val="1"/>
      <w:marLeft w:val="0"/>
      <w:marRight w:val="0"/>
      <w:marTop w:val="0"/>
      <w:marBottom w:val="0"/>
      <w:divBdr>
        <w:top w:val="none" w:sz="0" w:space="0" w:color="auto"/>
        <w:left w:val="none" w:sz="0" w:space="0" w:color="auto"/>
        <w:bottom w:val="none" w:sz="0" w:space="0" w:color="auto"/>
        <w:right w:val="none" w:sz="0" w:space="0" w:color="auto"/>
      </w:divBdr>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11005176">
      <w:bodyDiv w:val="1"/>
      <w:marLeft w:val="0"/>
      <w:marRight w:val="0"/>
      <w:marTop w:val="0"/>
      <w:marBottom w:val="0"/>
      <w:divBdr>
        <w:top w:val="none" w:sz="0" w:space="0" w:color="auto"/>
        <w:left w:val="none" w:sz="0" w:space="0" w:color="auto"/>
        <w:bottom w:val="none" w:sz="0" w:space="0" w:color="auto"/>
        <w:right w:val="none" w:sz="0" w:space="0" w:color="auto"/>
      </w:divBdr>
    </w:div>
    <w:div w:id="2113475126">
      <w:bodyDiv w:val="1"/>
      <w:marLeft w:val="0"/>
      <w:marRight w:val="0"/>
      <w:marTop w:val="0"/>
      <w:marBottom w:val="0"/>
      <w:divBdr>
        <w:top w:val="none" w:sz="0" w:space="0" w:color="auto"/>
        <w:left w:val="none" w:sz="0" w:space="0" w:color="auto"/>
        <w:bottom w:val="none" w:sz="0" w:space="0" w:color="auto"/>
        <w:right w:val="none" w:sz="0" w:space="0" w:color="auto"/>
      </w:divBdr>
    </w:div>
    <w:div w:id="2113669417">
      <w:bodyDiv w:val="1"/>
      <w:marLeft w:val="0"/>
      <w:marRight w:val="0"/>
      <w:marTop w:val="0"/>
      <w:marBottom w:val="0"/>
      <w:divBdr>
        <w:top w:val="none" w:sz="0" w:space="0" w:color="auto"/>
        <w:left w:val="none" w:sz="0" w:space="0" w:color="auto"/>
        <w:bottom w:val="none" w:sz="0" w:space="0" w:color="auto"/>
        <w:right w:val="none" w:sz="0" w:space="0" w:color="auto"/>
      </w:divBdr>
      <w:divsChild>
        <w:div w:id="846099533">
          <w:marLeft w:val="0"/>
          <w:marRight w:val="0"/>
          <w:marTop w:val="75"/>
          <w:marBottom w:val="150"/>
          <w:divBdr>
            <w:top w:val="single" w:sz="6" w:space="0" w:color="D5DDC6"/>
            <w:left w:val="single" w:sz="6" w:space="0" w:color="D5DDC6"/>
            <w:bottom w:val="single" w:sz="6" w:space="0" w:color="D5DDC6"/>
            <w:right w:val="single" w:sz="6" w:space="0" w:color="D5DDC6"/>
          </w:divBdr>
        </w:div>
        <w:div w:id="190074348">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115859740">
      <w:bodyDiv w:val="1"/>
      <w:marLeft w:val="0"/>
      <w:marRight w:val="0"/>
      <w:marTop w:val="0"/>
      <w:marBottom w:val="0"/>
      <w:divBdr>
        <w:top w:val="none" w:sz="0" w:space="0" w:color="auto"/>
        <w:left w:val="none" w:sz="0" w:space="0" w:color="auto"/>
        <w:bottom w:val="none" w:sz="0" w:space="0" w:color="auto"/>
        <w:right w:val="none" w:sz="0" w:space="0" w:color="auto"/>
      </w:divBdr>
    </w:div>
    <w:div w:id="2115902966">
      <w:bodyDiv w:val="1"/>
      <w:marLeft w:val="0"/>
      <w:marRight w:val="0"/>
      <w:marTop w:val="0"/>
      <w:marBottom w:val="0"/>
      <w:divBdr>
        <w:top w:val="none" w:sz="0" w:space="0" w:color="auto"/>
        <w:left w:val="none" w:sz="0" w:space="0" w:color="auto"/>
        <w:bottom w:val="none" w:sz="0" w:space="0" w:color="auto"/>
        <w:right w:val="none" w:sz="0" w:space="0" w:color="auto"/>
      </w:divBdr>
    </w:div>
    <w:div w:id="2119592814">
      <w:bodyDiv w:val="1"/>
      <w:marLeft w:val="0"/>
      <w:marRight w:val="0"/>
      <w:marTop w:val="0"/>
      <w:marBottom w:val="0"/>
      <w:divBdr>
        <w:top w:val="none" w:sz="0" w:space="0" w:color="auto"/>
        <w:left w:val="none" w:sz="0" w:space="0" w:color="auto"/>
        <w:bottom w:val="none" w:sz="0" w:space="0" w:color="auto"/>
        <w:right w:val="none" w:sz="0" w:space="0" w:color="auto"/>
      </w:divBdr>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915431428">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2120831672">
      <w:bodyDiv w:val="1"/>
      <w:marLeft w:val="0"/>
      <w:marRight w:val="0"/>
      <w:marTop w:val="0"/>
      <w:marBottom w:val="0"/>
      <w:divBdr>
        <w:top w:val="none" w:sz="0" w:space="0" w:color="auto"/>
        <w:left w:val="none" w:sz="0" w:space="0" w:color="auto"/>
        <w:bottom w:val="none" w:sz="0" w:space="0" w:color="auto"/>
        <w:right w:val="none" w:sz="0" w:space="0" w:color="auto"/>
      </w:divBdr>
    </w:div>
    <w:div w:id="2121877806">
      <w:bodyDiv w:val="1"/>
      <w:marLeft w:val="0"/>
      <w:marRight w:val="0"/>
      <w:marTop w:val="0"/>
      <w:marBottom w:val="0"/>
      <w:divBdr>
        <w:top w:val="none" w:sz="0" w:space="0" w:color="auto"/>
        <w:left w:val="none" w:sz="0" w:space="0" w:color="auto"/>
        <w:bottom w:val="none" w:sz="0" w:space="0" w:color="auto"/>
        <w:right w:val="none" w:sz="0" w:space="0" w:color="auto"/>
      </w:divBdr>
    </w:div>
    <w:div w:id="2126383066">
      <w:bodyDiv w:val="1"/>
      <w:marLeft w:val="0"/>
      <w:marRight w:val="0"/>
      <w:marTop w:val="0"/>
      <w:marBottom w:val="0"/>
      <w:divBdr>
        <w:top w:val="none" w:sz="0" w:space="0" w:color="auto"/>
        <w:left w:val="none" w:sz="0" w:space="0" w:color="auto"/>
        <w:bottom w:val="none" w:sz="0" w:space="0" w:color="auto"/>
        <w:right w:val="none" w:sz="0" w:space="0" w:color="auto"/>
      </w:divBdr>
    </w:div>
    <w:div w:id="2127576068">
      <w:bodyDiv w:val="1"/>
      <w:marLeft w:val="0"/>
      <w:marRight w:val="0"/>
      <w:marTop w:val="0"/>
      <w:marBottom w:val="0"/>
      <w:divBdr>
        <w:top w:val="none" w:sz="0" w:space="0" w:color="auto"/>
        <w:left w:val="none" w:sz="0" w:space="0" w:color="auto"/>
        <w:bottom w:val="none" w:sz="0" w:space="0" w:color="auto"/>
        <w:right w:val="none" w:sz="0" w:space="0" w:color="auto"/>
      </w:divBdr>
    </w:div>
    <w:div w:id="2129930932">
      <w:bodyDiv w:val="1"/>
      <w:marLeft w:val="0"/>
      <w:marRight w:val="0"/>
      <w:marTop w:val="0"/>
      <w:marBottom w:val="0"/>
      <w:divBdr>
        <w:top w:val="none" w:sz="0" w:space="0" w:color="auto"/>
        <w:left w:val="none" w:sz="0" w:space="0" w:color="auto"/>
        <w:bottom w:val="none" w:sz="0" w:space="0" w:color="auto"/>
        <w:right w:val="none" w:sz="0" w:space="0" w:color="auto"/>
      </w:divBdr>
    </w:div>
    <w:div w:id="2130322393">
      <w:bodyDiv w:val="1"/>
      <w:marLeft w:val="0"/>
      <w:marRight w:val="0"/>
      <w:marTop w:val="0"/>
      <w:marBottom w:val="0"/>
      <w:divBdr>
        <w:top w:val="none" w:sz="0" w:space="0" w:color="auto"/>
        <w:left w:val="none" w:sz="0" w:space="0" w:color="auto"/>
        <w:bottom w:val="none" w:sz="0" w:space="0" w:color="auto"/>
        <w:right w:val="none" w:sz="0" w:space="0" w:color="auto"/>
      </w:divBdr>
    </w:div>
    <w:div w:id="2132093515">
      <w:bodyDiv w:val="1"/>
      <w:marLeft w:val="0"/>
      <w:marRight w:val="0"/>
      <w:marTop w:val="0"/>
      <w:marBottom w:val="0"/>
      <w:divBdr>
        <w:top w:val="none" w:sz="0" w:space="0" w:color="auto"/>
        <w:left w:val="none" w:sz="0" w:space="0" w:color="auto"/>
        <w:bottom w:val="none" w:sz="0" w:space="0" w:color="auto"/>
        <w:right w:val="none" w:sz="0" w:space="0" w:color="auto"/>
      </w:divBdr>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5370861">
      <w:bodyDiv w:val="1"/>
      <w:marLeft w:val="0"/>
      <w:marRight w:val="0"/>
      <w:marTop w:val="0"/>
      <w:marBottom w:val="0"/>
      <w:divBdr>
        <w:top w:val="none" w:sz="0" w:space="0" w:color="auto"/>
        <w:left w:val="none" w:sz="0" w:space="0" w:color="auto"/>
        <w:bottom w:val="none" w:sz="0" w:space="0" w:color="auto"/>
        <w:right w:val="none" w:sz="0" w:space="0" w:color="auto"/>
      </w:divBdr>
      <w:divsChild>
        <w:div w:id="832255520">
          <w:marLeft w:val="0"/>
          <w:marRight w:val="0"/>
          <w:marTop w:val="0"/>
          <w:marBottom w:val="0"/>
          <w:divBdr>
            <w:top w:val="none" w:sz="0" w:space="0" w:color="auto"/>
            <w:left w:val="none" w:sz="0" w:space="0" w:color="auto"/>
            <w:bottom w:val="none" w:sz="0" w:space="0" w:color="auto"/>
            <w:right w:val="none" w:sz="0" w:space="0" w:color="auto"/>
          </w:divBdr>
          <w:divsChild>
            <w:div w:id="427582042">
              <w:marLeft w:val="0"/>
              <w:marRight w:val="0"/>
              <w:marTop w:val="100"/>
              <w:marBottom w:val="100"/>
              <w:divBdr>
                <w:top w:val="none" w:sz="0" w:space="0" w:color="auto"/>
                <w:left w:val="none" w:sz="0" w:space="0" w:color="auto"/>
                <w:bottom w:val="none" w:sz="0" w:space="0" w:color="auto"/>
                <w:right w:val="none" w:sz="0" w:space="0" w:color="auto"/>
              </w:divBdr>
              <w:divsChild>
                <w:div w:id="2146312795">
                  <w:marLeft w:val="0"/>
                  <w:marRight w:val="0"/>
                  <w:marTop w:val="0"/>
                  <w:marBottom w:val="0"/>
                  <w:divBdr>
                    <w:top w:val="single" w:sz="2" w:space="0" w:color="CCCCCC"/>
                    <w:left w:val="single" w:sz="2" w:space="2" w:color="CCCCCC"/>
                    <w:bottom w:val="single" w:sz="2" w:space="0" w:color="CCCCCC"/>
                    <w:right w:val="single" w:sz="2" w:space="0" w:color="CCCCCC"/>
                  </w:divBdr>
                  <w:divsChild>
                    <w:div w:id="14621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674369">
      <w:bodyDiv w:val="1"/>
      <w:marLeft w:val="0"/>
      <w:marRight w:val="0"/>
      <w:marTop w:val="0"/>
      <w:marBottom w:val="0"/>
      <w:divBdr>
        <w:top w:val="none" w:sz="0" w:space="0" w:color="auto"/>
        <w:left w:val="none" w:sz="0" w:space="0" w:color="auto"/>
        <w:bottom w:val="none" w:sz="0" w:space="0" w:color="auto"/>
        <w:right w:val="none" w:sz="0" w:space="0" w:color="auto"/>
      </w:divBdr>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 w:id="2139492932">
      <w:bodyDiv w:val="1"/>
      <w:marLeft w:val="0"/>
      <w:marRight w:val="0"/>
      <w:marTop w:val="0"/>
      <w:marBottom w:val="0"/>
      <w:divBdr>
        <w:top w:val="none" w:sz="0" w:space="0" w:color="auto"/>
        <w:left w:val="none" w:sz="0" w:space="0" w:color="auto"/>
        <w:bottom w:val="none" w:sz="0" w:space="0" w:color="auto"/>
        <w:right w:val="none" w:sz="0" w:space="0" w:color="auto"/>
      </w:divBdr>
    </w:div>
    <w:div w:id="2144536762">
      <w:bodyDiv w:val="1"/>
      <w:marLeft w:val="0"/>
      <w:marRight w:val="0"/>
      <w:marTop w:val="0"/>
      <w:marBottom w:val="0"/>
      <w:divBdr>
        <w:top w:val="none" w:sz="0" w:space="0" w:color="auto"/>
        <w:left w:val="none" w:sz="0" w:space="0" w:color="auto"/>
        <w:bottom w:val="none" w:sz="0" w:space="0" w:color="auto"/>
        <w:right w:val="none" w:sz="0" w:space="0" w:color="auto"/>
      </w:divBdr>
    </w:div>
    <w:div w:id="2144539845">
      <w:bodyDiv w:val="1"/>
      <w:marLeft w:val="0"/>
      <w:marRight w:val="0"/>
      <w:marTop w:val="0"/>
      <w:marBottom w:val="0"/>
      <w:divBdr>
        <w:top w:val="none" w:sz="0" w:space="0" w:color="auto"/>
        <w:left w:val="none" w:sz="0" w:space="0" w:color="auto"/>
        <w:bottom w:val="none" w:sz="0" w:space="0" w:color="auto"/>
        <w:right w:val="none" w:sz="0" w:space="0" w:color="auto"/>
      </w:divBdr>
    </w:div>
    <w:div w:id="2144620025">
      <w:bodyDiv w:val="1"/>
      <w:marLeft w:val="0"/>
      <w:marRight w:val="0"/>
      <w:marTop w:val="0"/>
      <w:marBottom w:val="0"/>
      <w:divBdr>
        <w:top w:val="none" w:sz="0" w:space="0" w:color="auto"/>
        <w:left w:val="none" w:sz="0" w:space="0" w:color="auto"/>
        <w:bottom w:val="none" w:sz="0" w:space="0" w:color="auto"/>
        <w:right w:val="none" w:sz="0" w:space="0" w:color="auto"/>
      </w:divBdr>
    </w:div>
    <w:div w:id="2146578338">
      <w:bodyDiv w:val="1"/>
      <w:marLeft w:val="0"/>
      <w:marRight w:val="0"/>
      <w:marTop w:val="0"/>
      <w:marBottom w:val="0"/>
      <w:divBdr>
        <w:top w:val="none" w:sz="0" w:space="0" w:color="auto"/>
        <w:left w:val="none" w:sz="0" w:space="0" w:color="auto"/>
        <w:bottom w:val="none" w:sz="0" w:space="0" w:color="auto"/>
        <w:right w:val="none" w:sz="0" w:space="0" w:color="auto"/>
      </w:divBdr>
    </w:div>
    <w:div w:id="2146655612">
      <w:bodyDiv w:val="1"/>
      <w:marLeft w:val="0"/>
      <w:marRight w:val="0"/>
      <w:marTop w:val="0"/>
      <w:marBottom w:val="0"/>
      <w:divBdr>
        <w:top w:val="none" w:sz="0" w:space="0" w:color="auto"/>
        <w:left w:val="none" w:sz="0" w:space="0" w:color="auto"/>
        <w:bottom w:val="none" w:sz="0" w:space="0" w:color="auto"/>
        <w:right w:val="none" w:sz="0" w:space="0" w:color="auto"/>
      </w:divBdr>
      <w:divsChild>
        <w:div w:id="1238320155">
          <w:marLeft w:val="0"/>
          <w:marRight w:val="0"/>
          <w:marTop w:val="0"/>
          <w:marBottom w:val="0"/>
          <w:divBdr>
            <w:top w:val="none" w:sz="0" w:space="0" w:color="auto"/>
            <w:left w:val="none" w:sz="0" w:space="0" w:color="auto"/>
            <w:bottom w:val="none" w:sz="0" w:space="0" w:color="auto"/>
            <w:right w:val="none" w:sz="0" w:space="0" w:color="auto"/>
          </w:divBdr>
          <w:divsChild>
            <w:div w:id="36971207">
              <w:marLeft w:val="0"/>
              <w:marRight w:val="0"/>
              <w:marTop w:val="0"/>
              <w:marBottom w:val="0"/>
              <w:divBdr>
                <w:top w:val="none" w:sz="0" w:space="0" w:color="auto"/>
                <w:left w:val="none" w:sz="0" w:space="0" w:color="auto"/>
                <w:bottom w:val="none" w:sz="0" w:space="0" w:color="auto"/>
                <w:right w:val="none" w:sz="0" w:space="0" w:color="auto"/>
              </w:divBdr>
              <w:divsChild>
                <w:div w:id="263465894">
                  <w:marLeft w:val="0"/>
                  <w:marRight w:val="0"/>
                  <w:marTop w:val="0"/>
                  <w:marBottom w:val="0"/>
                  <w:divBdr>
                    <w:top w:val="none" w:sz="0" w:space="0" w:color="auto"/>
                    <w:left w:val="none" w:sz="0" w:space="0" w:color="auto"/>
                    <w:bottom w:val="none" w:sz="0" w:space="0" w:color="auto"/>
                    <w:right w:val="none" w:sz="0" w:space="0" w:color="auto"/>
                  </w:divBdr>
                  <w:divsChild>
                    <w:div w:id="1141381509">
                      <w:marLeft w:val="0"/>
                      <w:marRight w:val="0"/>
                      <w:marTop w:val="0"/>
                      <w:marBottom w:val="225"/>
                      <w:divBdr>
                        <w:top w:val="single" w:sz="6" w:space="11" w:color="EEEEEE"/>
                        <w:left w:val="single" w:sz="6" w:space="11" w:color="EEEEEE"/>
                        <w:bottom w:val="single" w:sz="6" w:space="11" w:color="EEEEEE"/>
                        <w:right w:val="single" w:sz="6" w:space="11" w:color="EEEEEE"/>
                      </w:divBdr>
                      <w:divsChild>
                        <w:div w:id="1105156628">
                          <w:marLeft w:val="0"/>
                          <w:marRight w:val="0"/>
                          <w:marTop w:val="0"/>
                          <w:marBottom w:val="0"/>
                          <w:divBdr>
                            <w:top w:val="none" w:sz="0" w:space="0" w:color="auto"/>
                            <w:left w:val="none" w:sz="0" w:space="0" w:color="auto"/>
                            <w:bottom w:val="none" w:sz="0" w:space="0" w:color="auto"/>
                            <w:right w:val="none" w:sz="0" w:space="0" w:color="auto"/>
                          </w:divBdr>
                        </w:div>
                        <w:div w:id="106966511">
                          <w:marLeft w:val="0"/>
                          <w:marRight w:val="-450"/>
                          <w:marTop w:val="0"/>
                          <w:marBottom w:val="0"/>
                          <w:divBdr>
                            <w:top w:val="none" w:sz="0" w:space="0" w:color="auto"/>
                            <w:left w:val="none" w:sz="0" w:space="0" w:color="auto"/>
                            <w:bottom w:val="none" w:sz="0" w:space="0" w:color="auto"/>
                            <w:right w:val="none" w:sz="0" w:space="0" w:color="auto"/>
                          </w:divBdr>
                          <w:divsChild>
                            <w:div w:id="1318262876">
                              <w:marLeft w:val="435"/>
                              <w:marRight w:val="0"/>
                              <w:marTop w:val="0"/>
                              <w:marBottom w:val="0"/>
                              <w:divBdr>
                                <w:top w:val="none" w:sz="0" w:space="0" w:color="auto"/>
                                <w:left w:val="none" w:sz="0" w:space="0" w:color="auto"/>
                                <w:bottom w:val="none" w:sz="0" w:space="0" w:color="auto"/>
                                <w:right w:val="none" w:sz="0" w:space="0" w:color="auto"/>
                              </w:divBdr>
                              <w:divsChild>
                                <w:div w:id="1957709461">
                                  <w:marLeft w:val="0"/>
                                  <w:marRight w:val="0"/>
                                  <w:marTop w:val="0"/>
                                  <w:marBottom w:val="0"/>
                                  <w:divBdr>
                                    <w:top w:val="none" w:sz="0" w:space="0" w:color="auto"/>
                                    <w:left w:val="none" w:sz="0" w:space="0" w:color="auto"/>
                                    <w:bottom w:val="none" w:sz="0" w:space="0" w:color="auto"/>
                                    <w:right w:val="none" w:sz="0" w:space="0" w:color="auto"/>
                                  </w:divBdr>
                                  <w:divsChild>
                                    <w:div w:id="457381566">
                                      <w:marLeft w:val="0"/>
                                      <w:marRight w:val="0"/>
                                      <w:marTop w:val="0"/>
                                      <w:marBottom w:val="0"/>
                                      <w:divBdr>
                                        <w:top w:val="none" w:sz="0" w:space="0" w:color="auto"/>
                                        <w:left w:val="none" w:sz="0" w:space="0" w:color="auto"/>
                                        <w:bottom w:val="none" w:sz="0" w:space="0" w:color="auto"/>
                                        <w:right w:val="none" w:sz="0" w:space="0" w:color="auto"/>
                                      </w:divBdr>
                                      <w:divsChild>
                                        <w:div w:id="1099066169">
                                          <w:marLeft w:val="0"/>
                                          <w:marRight w:val="0"/>
                                          <w:marTop w:val="0"/>
                                          <w:marBottom w:val="0"/>
                                          <w:divBdr>
                                            <w:top w:val="none" w:sz="0" w:space="0" w:color="auto"/>
                                            <w:left w:val="none" w:sz="0" w:space="0" w:color="auto"/>
                                            <w:bottom w:val="none" w:sz="0" w:space="0" w:color="auto"/>
                                            <w:right w:val="none" w:sz="0" w:space="0" w:color="auto"/>
                                          </w:divBdr>
                                          <w:divsChild>
                                            <w:div w:id="1200360677">
                                              <w:marLeft w:val="0"/>
                                              <w:marRight w:val="0"/>
                                              <w:marTop w:val="0"/>
                                              <w:marBottom w:val="0"/>
                                              <w:divBdr>
                                                <w:top w:val="none" w:sz="0" w:space="0" w:color="auto"/>
                                                <w:left w:val="none" w:sz="0" w:space="0" w:color="auto"/>
                                                <w:bottom w:val="none" w:sz="0" w:space="0" w:color="auto"/>
                                                <w:right w:val="none" w:sz="0" w:space="0" w:color="auto"/>
                                              </w:divBdr>
                                              <w:divsChild>
                                                <w:div w:id="861481412">
                                                  <w:marLeft w:val="0"/>
                                                  <w:marRight w:val="0"/>
                                                  <w:marTop w:val="0"/>
                                                  <w:marBottom w:val="0"/>
                                                  <w:divBdr>
                                                    <w:top w:val="none" w:sz="0" w:space="0" w:color="auto"/>
                                                    <w:left w:val="none" w:sz="0" w:space="0" w:color="auto"/>
                                                    <w:bottom w:val="none" w:sz="0" w:space="0" w:color="auto"/>
                                                    <w:right w:val="none" w:sz="0" w:space="0" w:color="auto"/>
                                                  </w:divBdr>
                                                  <w:divsChild>
                                                    <w:div w:id="16289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97725463">
          <w:marLeft w:val="0"/>
          <w:marRight w:val="0"/>
          <w:marTop w:val="0"/>
          <w:marBottom w:val="0"/>
          <w:divBdr>
            <w:top w:val="none" w:sz="0" w:space="0" w:color="auto"/>
            <w:left w:val="none" w:sz="0" w:space="0" w:color="auto"/>
            <w:bottom w:val="none" w:sz="0" w:space="0" w:color="auto"/>
            <w:right w:val="none" w:sz="0" w:space="0" w:color="auto"/>
          </w:divBdr>
          <w:divsChild>
            <w:div w:id="905068441">
              <w:marLeft w:val="0"/>
              <w:marRight w:val="0"/>
              <w:marTop w:val="0"/>
              <w:marBottom w:val="0"/>
              <w:divBdr>
                <w:top w:val="none" w:sz="0" w:space="0" w:color="auto"/>
                <w:left w:val="none" w:sz="0" w:space="0" w:color="auto"/>
                <w:bottom w:val="none" w:sz="0" w:space="0" w:color="auto"/>
                <w:right w:val="none" w:sz="0" w:space="0" w:color="auto"/>
              </w:divBdr>
              <w:divsChild>
                <w:div w:id="76904581">
                  <w:marLeft w:val="0"/>
                  <w:marRight w:val="0"/>
                  <w:marTop w:val="0"/>
                  <w:marBottom w:val="0"/>
                  <w:divBdr>
                    <w:top w:val="none" w:sz="0" w:space="0" w:color="auto"/>
                    <w:left w:val="none" w:sz="0" w:space="0" w:color="auto"/>
                    <w:bottom w:val="none" w:sz="0" w:space="0" w:color="auto"/>
                    <w:right w:val="none" w:sz="0" w:space="0" w:color="auto"/>
                  </w:divBdr>
                  <w:divsChild>
                    <w:div w:id="643706119">
                      <w:marLeft w:val="0"/>
                      <w:marRight w:val="0"/>
                      <w:marTop w:val="0"/>
                      <w:marBottom w:val="225"/>
                      <w:divBdr>
                        <w:top w:val="single" w:sz="6" w:space="11" w:color="EEEEEE"/>
                        <w:left w:val="single" w:sz="6" w:space="11" w:color="EEEEEE"/>
                        <w:bottom w:val="single" w:sz="6" w:space="11" w:color="EEEEEE"/>
                        <w:right w:val="single" w:sz="6" w:space="11" w:color="EEEEEE"/>
                      </w:divBdr>
                      <w:divsChild>
                        <w:div w:id="1338655329">
                          <w:marLeft w:val="0"/>
                          <w:marRight w:val="0"/>
                          <w:marTop w:val="0"/>
                          <w:marBottom w:val="0"/>
                          <w:divBdr>
                            <w:top w:val="none" w:sz="0" w:space="0" w:color="auto"/>
                            <w:left w:val="none" w:sz="0" w:space="0" w:color="auto"/>
                            <w:bottom w:val="none" w:sz="0" w:space="0" w:color="auto"/>
                            <w:right w:val="none" w:sz="0" w:space="0" w:color="auto"/>
                          </w:divBdr>
                        </w:div>
                        <w:div w:id="1293638500">
                          <w:marLeft w:val="0"/>
                          <w:marRight w:val="-450"/>
                          <w:marTop w:val="0"/>
                          <w:marBottom w:val="0"/>
                          <w:divBdr>
                            <w:top w:val="none" w:sz="0" w:space="0" w:color="auto"/>
                            <w:left w:val="none" w:sz="0" w:space="0" w:color="auto"/>
                            <w:bottom w:val="none" w:sz="0" w:space="0" w:color="auto"/>
                            <w:right w:val="none" w:sz="0" w:space="0" w:color="auto"/>
                          </w:divBdr>
                          <w:divsChild>
                            <w:div w:id="1561138126">
                              <w:marLeft w:val="435"/>
                              <w:marRight w:val="0"/>
                              <w:marTop w:val="0"/>
                              <w:marBottom w:val="0"/>
                              <w:divBdr>
                                <w:top w:val="none" w:sz="0" w:space="0" w:color="auto"/>
                                <w:left w:val="none" w:sz="0" w:space="0" w:color="auto"/>
                                <w:bottom w:val="none" w:sz="0" w:space="0" w:color="auto"/>
                                <w:right w:val="none" w:sz="0" w:space="0" w:color="auto"/>
                              </w:divBdr>
                              <w:divsChild>
                                <w:div w:id="1048801027">
                                  <w:marLeft w:val="0"/>
                                  <w:marRight w:val="0"/>
                                  <w:marTop w:val="0"/>
                                  <w:marBottom w:val="0"/>
                                  <w:divBdr>
                                    <w:top w:val="none" w:sz="0" w:space="0" w:color="auto"/>
                                    <w:left w:val="none" w:sz="0" w:space="0" w:color="auto"/>
                                    <w:bottom w:val="none" w:sz="0" w:space="0" w:color="auto"/>
                                    <w:right w:val="none" w:sz="0" w:space="0" w:color="auto"/>
                                  </w:divBdr>
                                  <w:divsChild>
                                    <w:div w:id="887376396">
                                      <w:marLeft w:val="0"/>
                                      <w:marRight w:val="0"/>
                                      <w:marTop w:val="0"/>
                                      <w:marBottom w:val="0"/>
                                      <w:divBdr>
                                        <w:top w:val="none" w:sz="0" w:space="0" w:color="auto"/>
                                        <w:left w:val="none" w:sz="0" w:space="0" w:color="auto"/>
                                        <w:bottom w:val="none" w:sz="0" w:space="0" w:color="auto"/>
                                        <w:right w:val="none" w:sz="0" w:space="0" w:color="auto"/>
                                      </w:divBdr>
                                      <w:divsChild>
                                        <w:div w:id="1860846555">
                                          <w:marLeft w:val="0"/>
                                          <w:marRight w:val="0"/>
                                          <w:marTop w:val="0"/>
                                          <w:marBottom w:val="0"/>
                                          <w:divBdr>
                                            <w:top w:val="none" w:sz="0" w:space="0" w:color="auto"/>
                                            <w:left w:val="none" w:sz="0" w:space="0" w:color="auto"/>
                                            <w:bottom w:val="none" w:sz="0" w:space="0" w:color="auto"/>
                                            <w:right w:val="none" w:sz="0" w:space="0" w:color="auto"/>
                                          </w:divBdr>
                                          <w:divsChild>
                                            <w:div w:id="1770931151">
                                              <w:marLeft w:val="0"/>
                                              <w:marRight w:val="0"/>
                                              <w:marTop w:val="0"/>
                                              <w:marBottom w:val="0"/>
                                              <w:divBdr>
                                                <w:top w:val="none" w:sz="0" w:space="0" w:color="auto"/>
                                                <w:left w:val="none" w:sz="0" w:space="0" w:color="auto"/>
                                                <w:bottom w:val="none" w:sz="0" w:space="0" w:color="auto"/>
                                                <w:right w:val="none" w:sz="0" w:space="0" w:color="auto"/>
                                              </w:divBdr>
                                              <w:divsChild>
                                                <w:div w:id="1888905593">
                                                  <w:marLeft w:val="0"/>
                                                  <w:marRight w:val="0"/>
                                                  <w:marTop w:val="0"/>
                                                  <w:marBottom w:val="0"/>
                                                  <w:divBdr>
                                                    <w:top w:val="none" w:sz="0" w:space="0" w:color="auto"/>
                                                    <w:left w:val="none" w:sz="0" w:space="0" w:color="auto"/>
                                                    <w:bottom w:val="none" w:sz="0" w:space="0" w:color="auto"/>
                                                    <w:right w:val="none" w:sz="0" w:space="0" w:color="auto"/>
                                                  </w:divBdr>
                                                  <w:divsChild>
                                                    <w:div w:id="73115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7158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jpeg"/><Relationship Id="rId299" Type="http://schemas.openxmlformats.org/officeDocument/2006/relationships/hyperlink" Target="https://github.com/RameshMF/ReactJS-Spring-Boot-CRUD-Full-Stack-App" TargetMode="External"/><Relationship Id="rId303" Type="http://schemas.openxmlformats.org/officeDocument/2006/relationships/hyperlink" Target="http://localhost:4200/" TargetMode="External"/><Relationship Id="rId21" Type="http://schemas.openxmlformats.org/officeDocument/2006/relationships/image" Target="media/image5.png"/><Relationship Id="rId42" Type="http://schemas.openxmlformats.org/officeDocument/2006/relationships/image" Target="media/image11.png"/><Relationship Id="rId63" Type="http://schemas.openxmlformats.org/officeDocument/2006/relationships/hyperlink" Target="http://static.springsource.org/spring-data/data-jpa/docs/current/api/org/springframework/data/jpa/repository/JpaRepository.html" TargetMode="External"/><Relationship Id="rId84" Type="http://schemas.openxmlformats.org/officeDocument/2006/relationships/image" Target="media/image31.png"/><Relationship Id="rId138" Type="http://schemas.openxmlformats.org/officeDocument/2006/relationships/hyperlink" Target="https://projectlombok.org/features/GetterSetter" TargetMode="External"/><Relationship Id="rId159" Type="http://schemas.openxmlformats.org/officeDocument/2006/relationships/image" Target="media/image54.png"/><Relationship Id="rId170" Type="http://schemas.openxmlformats.org/officeDocument/2006/relationships/image" Target="media/image61.png"/><Relationship Id="rId191" Type="http://schemas.openxmlformats.org/officeDocument/2006/relationships/image" Target="media/image72.png"/><Relationship Id="rId205" Type="http://schemas.openxmlformats.org/officeDocument/2006/relationships/hyperlink" Target="http://127.0.0.1:9411/" TargetMode="External"/><Relationship Id="rId226" Type="http://schemas.openxmlformats.org/officeDocument/2006/relationships/hyperlink" Target="http://localhost:8080/v2/api-docs" TargetMode="External"/><Relationship Id="rId247" Type="http://schemas.openxmlformats.org/officeDocument/2006/relationships/image" Target="media/image96.png"/><Relationship Id="rId107" Type="http://schemas.openxmlformats.org/officeDocument/2006/relationships/image" Target="media/image44.png"/><Relationship Id="rId268" Type="http://schemas.openxmlformats.org/officeDocument/2006/relationships/hyperlink" Target="http://www.shristitechlabs.com/introduction-to-spring-boot/" TargetMode="External"/><Relationship Id="rId289" Type="http://schemas.openxmlformats.org/officeDocument/2006/relationships/image" Target="media/image102.png"/><Relationship Id="rId11" Type="http://schemas.openxmlformats.org/officeDocument/2006/relationships/image" Target="media/image2.png"/><Relationship Id="rId32" Type="http://schemas.openxmlformats.org/officeDocument/2006/relationships/hyperlink" Target="http://patorjk.com/" TargetMode="External"/><Relationship Id="rId53" Type="http://schemas.openxmlformats.org/officeDocument/2006/relationships/image" Target="media/image16.png"/><Relationship Id="rId74" Type="http://schemas.openxmlformats.org/officeDocument/2006/relationships/hyperlink" Target="https://docs.spring.io/spring-framework/docs/current/javadoc-api/org/springframework/util/AntPathMatcher.html" TargetMode="External"/><Relationship Id="rId128" Type="http://schemas.openxmlformats.org/officeDocument/2006/relationships/hyperlink" Target="https://docs.spring.io/spring-framework/docs/current/reference/html/web-reactive.html" TargetMode="External"/><Relationship Id="rId149" Type="http://schemas.openxmlformats.org/officeDocument/2006/relationships/hyperlink" Target="https://projectlombok.org/features/experimental/all" TargetMode="External"/><Relationship Id="rId314" Type="http://schemas.openxmlformats.org/officeDocument/2006/relationships/hyperlink" Target="https://ordina-jworks.github.io/security/2020/08/18/Securing-Applications-Azure-AD.html" TargetMode="External"/><Relationship Id="rId5" Type="http://schemas.openxmlformats.org/officeDocument/2006/relationships/styles" Target="styles.xml"/><Relationship Id="rId95" Type="http://schemas.openxmlformats.org/officeDocument/2006/relationships/hyperlink" Target="https://www.techgeeknext.com/jwt/jwt-token.JPG" TargetMode="External"/><Relationship Id="rId160" Type="http://schemas.openxmlformats.org/officeDocument/2006/relationships/image" Target="media/image55.png"/><Relationship Id="rId181" Type="http://schemas.openxmlformats.org/officeDocument/2006/relationships/hyperlink" Target="https://www.sivalabs.in/2017/08/spring-cloud-tutorials-introduction-to-spring-cloud-config-server/" TargetMode="External"/><Relationship Id="rId216" Type="http://schemas.openxmlformats.org/officeDocument/2006/relationships/hyperlink" Target="https://www.youtube.com/watch?v=L_iu8HOus8k" TargetMode="External"/><Relationship Id="rId237" Type="http://schemas.openxmlformats.org/officeDocument/2006/relationships/image" Target="media/image91.png"/><Relationship Id="rId258" Type="http://schemas.openxmlformats.org/officeDocument/2006/relationships/hyperlink" Target="https://en.wikipedia.org/wiki/ASCII" TargetMode="External"/><Relationship Id="rId279" Type="http://schemas.openxmlformats.org/officeDocument/2006/relationships/hyperlink" Target="https://plugins.jenkins.io/" TargetMode="External"/><Relationship Id="rId22" Type="http://schemas.openxmlformats.org/officeDocument/2006/relationships/hyperlink" Target="https://start.spring.io/" TargetMode="External"/><Relationship Id="rId43" Type="http://schemas.openxmlformats.org/officeDocument/2006/relationships/image" Target="media/image12.png"/><Relationship Id="rId64" Type="http://schemas.openxmlformats.org/officeDocument/2006/relationships/hyperlink" Target="http://localhost:8080/student/create?sno=101&amp;name=Satya&amp;address=HYDERABAD" TargetMode="External"/><Relationship Id="rId118" Type="http://schemas.openxmlformats.org/officeDocument/2006/relationships/image" Target="media/image47.jpeg"/><Relationship Id="rId139" Type="http://schemas.openxmlformats.org/officeDocument/2006/relationships/hyperlink" Target="https://projectlombok.org/features/ToString" TargetMode="External"/><Relationship Id="rId290" Type="http://schemas.openxmlformats.org/officeDocument/2006/relationships/hyperlink" Target="https://portal.azure.com/" TargetMode="External"/><Relationship Id="rId304" Type="http://schemas.openxmlformats.org/officeDocument/2006/relationships/image" Target="media/image108.png"/><Relationship Id="rId85" Type="http://schemas.openxmlformats.org/officeDocument/2006/relationships/image" Target="media/image32.png"/><Relationship Id="rId150" Type="http://schemas.openxmlformats.org/officeDocument/2006/relationships/hyperlink" Target="https://www.baeldung.com/spring-vault" TargetMode="External"/><Relationship Id="rId171" Type="http://schemas.openxmlformats.org/officeDocument/2006/relationships/hyperlink" Target="https://github.com/smlcodes/SpringConfigServer" TargetMode="External"/><Relationship Id="rId192" Type="http://schemas.openxmlformats.org/officeDocument/2006/relationships/image" Target="media/image73.png"/><Relationship Id="rId206" Type="http://schemas.openxmlformats.org/officeDocument/2006/relationships/image" Target="media/image80.png"/><Relationship Id="rId227" Type="http://schemas.openxmlformats.org/officeDocument/2006/relationships/image" Target="media/image87.png"/><Relationship Id="rId248" Type="http://schemas.openxmlformats.org/officeDocument/2006/relationships/hyperlink" Target="https://docs.microsoft.com/en-us/azure/active-directory/develop/v2-protocols-oidc" TargetMode="External"/><Relationship Id="rId269" Type="http://schemas.openxmlformats.org/officeDocument/2006/relationships/hyperlink" Target="https://www.mkyong.com/spring-boot/spring-boot-spring-data-mongodb-example/" TargetMode="External"/><Relationship Id="rId12" Type="http://schemas.openxmlformats.org/officeDocument/2006/relationships/hyperlink" Target="http://start.spring.io/" TargetMode="External"/><Relationship Id="rId33" Type="http://schemas.openxmlformats.org/officeDocument/2006/relationships/hyperlink" Target="https://github.com/RameshMF/springboot-thymeleaf-crud-pagination-sorting-webapp" TargetMode="External"/><Relationship Id="rId108" Type="http://schemas.openxmlformats.org/officeDocument/2006/relationships/hyperlink" Target="https://www.studytonight.com/spring-framework/spring-security-introduction" TargetMode="External"/><Relationship Id="rId129" Type="http://schemas.openxmlformats.org/officeDocument/2006/relationships/hyperlink" Target="https://medium.com/javarevisited/top-10-online-courses-to-learn-node-js-in-depth-8ef0e31ca139" TargetMode="External"/><Relationship Id="rId280" Type="http://schemas.openxmlformats.org/officeDocument/2006/relationships/hyperlink" Target="http://localhost:3000/" TargetMode="External"/><Relationship Id="rId315" Type="http://schemas.openxmlformats.org/officeDocument/2006/relationships/hyperlink" Target="https://docs.microsoft.com/en-us/azure/active-directory/develop/tutorial-v2-react" TargetMode="External"/><Relationship Id="rId54" Type="http://schemas.openxmlformats.org/officeDocument/2006/relationships/hyperlink" Target="https://docs.spring.io/spring-data/commons/docs/current/api/org/springframework/data/repository/Repository.html?is-external=true" TargetMode="External"/><Relationship Id="rId75" Type="http://schemas.openxmlformats.org/officeDocument/2006/relationships/image" Target="media/image24.png"/><Relationship Id="rId96" Type="http://schemas.openxmlformats.org/officeDocument/2006/relationships/image" Target="media/image38.jpeg"/><Relationship Id="rId140" Type="http://schemas.openxmlformats.org/officeDocument/2006/relationships/hyperlink" Target="https://projectlombok.org/features/EqualsAndHashCode" TargetMode="External"/><Relationship Id="rId161" Type="http://schemas.openxmlformats.org/officeDocument/2006/relationships/image" Target="media/image56.jpeg"/><Relationship Id="rId182" Type="http://schemas.openxmlformats.org/officeDocument/2006/relationships/image" Target="media/image65.png"/><Relationship Id="rId217" Type="http://schemas.openxmlformats.org/officeDocument/2006/relationships/hyperlink" Target="http://localhost:8761/" TargetMode="External"/><Relationship Id="rId6" Type="http://schemas.openxmlformats.org/officeDocument/2006/relationships/settings" Target="settings.xml"/><Relationship Id="rId238" Type="http://schemas.openxmlformats.org/officeDocument/2006/relationships/image" Target="media/image92.png"/><Relationship Id="rId259" Type="http://schemas.openxmlformats.org/officeDocument/2006/relationships/hyperlink" Target="http://sivalabs.in/2016/03/springboot-working-with-jdbctemplate/" TargetMode="External"/><Relationship Id="rId23" Type="http://schemas.openxmlformats.org/officeDocument/2006/relationships/hyperlink" Target="https://start.spring.io/" TargetMode="External"/><Relationship Id="rId119" Type="http://schemas.openxmlformats.org/officeDocument/2006/relationships/image" Target="media/image48.png"/><Relationship Id="rId270" Type="http://schemas.openxmlformats.org/officeDocument/2006/relationships/hyperlink" Target="https://tests4geeks.com/spring-data-boot-mongodb-example/" TargetMode="External"/><Relationship Id="rId291" Type="http://schemas.openxmlformats.org/officeDocument/2006/relationships/image" Target="media/image103.png"/><Relationship Id="rId305" Type="http://schemas.openxmlformats.org/officeDocument/2006/relationships/image" Target="media/image109.png"/><Relationship Id="rId44" Type="http://schemas.openxmlformats.org/officeDocument/2006/relationships/hyperlink" Target="https://reflectoring.io/" TargetMode="External"/><Relationship Id="rId65" Type="http://schemas.openxmlformats.org/officeDocument/2006/relationships/image" Target="media/image18.png"/><Relationship Id="rId86" Type="http://schemas.openxmlformats.org/officeDocument/2006/relationships/image" Target="media/image33.png"/><Relationship Id="rId130" Type="http://schemas.openxmlformats.org/officeDocument/2006/relationships/hyperlink" Target="https://javarevisited.blogspot.com/2020/08/top-5-courses-to-learn-spring-mvc-for.html" TargetMode="External"/><Relationship Id="rId151" Type="http://schemas.openxmlformats.org/officeDocument/2006/relationships/hyperlink" Target="https://www.vaultproject.io/" TargetMode="External"/><Relationship Id="rId172" Type="http://schemas.openxmlformats.org/officeDocument/2006/relationships/image" Target="media/image62.png"/><Relationship Id="rId193" Type="http://schemas.openxmlformats.org/officeDocument/2006/relationships/image" Target="media/image74.png"/><Relationship Id="rId207" Type="http://schemas.openxmlformats.org/officeDocument/2006/relationships/hyperlink" Target="https://en.wikipedia.org/wiki/Apache_Software_Foundation" TargetMode="External"/><Relationship Id="rId228" Type="http://schemas.openxmlformats.org/officeDocument/2006/relationships/hyperlink" Target="http://localhost:8080/swagger-ui.html" TargetMode="External"/><Relationship Id="rId249" Type="http://schemas.openxmlformats.org/officeDocument/2006/relationships/hyperlink" Target="https://wikipedia.org/wiki/JSON_Web_Token" TargetMode="External"/><Relationship Id="rId13" Type="http://schemas.openxmlformats.org/officeDocument/2006/relationships/hyperlink" Target="https://start.spring.io/" TargetMode="External"/><Relationship Id="rId109" Type="http://schemas.openxmlformats.org/officeDocument/2006/relationships/hyperlink" Target="https://www.section.io/engineering-education/an-all-in-one-spring-security-crash-course-for-java-developers/" TargetMode="External"/><Relationship Id="rId260" Type="http://schemas.openxmlformats.org/officeDocument/2006/relationships/hyperlink" Target="https://www.javatpoint.com/spring-boot-jpa" TargetMode="External"/><Relationship Id="rId281" Type="http://schemas.openxmlformats.org/officeDocument/2006/relationships/hyperlink" Target="https://portal.azure.com/" TargetMode="External"/><Relationship Id="rId316" Type="http://schemas.openxmlformats.org/officeDocument/2006/relationships/hyperlink" Target="https://blog.baeke.info/2019/01/15/simple-azure-ad-authentication-in-single-page-application-spa/" TargetMode="External"/><Relationship Id="rId34" Type="http://schemas.openxmlformats.org/officeDocument/2006/relationships/image" Target="media/image9.png"/><Relationship Id="rId55" Type="http://schemas.openxmlformats.org/officeDocument/2006/relationships/hyperlink" Target="https://docs.spring.io/spring-data/commons/docs/current/api/org/springframework/data/repository/Repository.html?is-external=true" TargetMode="External"/><Relationship Id="rId76" Type="http://schemas.openxmlformats.org/officeDocument/2006/relationships/image" Target="media/image25.png"/><Relationship Id="rId97" Type="http://schemas.openxmlformats.org/officeDocument/2006/relationships/image" Target="media/image39.jpeg"/><Relationship Id="rId120" Type="http://schemas.openxmlformats.org/officeDocument/2006/relationships/image" Target="media/image49.png"/><Relationship Id="rId141" Type="http://schemas.openxmlformats.org/officeDocument/2006/relationships/hyperlink" Target="https://projectlombok.org/features/constructor" TargetMode="External"/><Relationship Id="rId7" Type="http://schemas.openxmlformats.org/officeDocument/2006/relationships/webSettings" Target="webSettings.xml"/><Relationship Id="rId162" Type="http://schemas.openxmlformats.org/officeDocument/2006/relationships/image" Target="media/image57.jpeg"/><Relationship Id="rId183" Type="http://schemas.openxmlformats.org/officeDocument/2006/relationships/image" Target="media/image66.png"/><Relationship Id="rId218" Type="http://schemas.openxmlformats.org/officeDocument/2006/relationships/hyperlink" Target="http://localhost:8788/" TargetMode="External"/><Relationship Id="rId239" Type="http://schemas.openxmlformats.org/officeDocument/2006/relationships/image" Target="media/image93.png"/><Relationship Id="rId250" Type="http://schemas.openxmlformats.org/officeDocument/2006/relationships/image" Target="media/image97.png"/><Relationship Id="rId271" Type="http://schemas.openxmlformats.org/officeDocument/2006/relationships/hyperlink" Target="https://avaldes.com/building-a-realtime-angularjs-dashboard-using-spring-rest-and-mongodb-part-1/" TargetMode="External"/><Relationship Id="rId292" Type="http://schemas.openxmlformats.org/officeDocument/2006/relationships/hyperlink" Target="https://github.com/Azure-Samples/azure-spring-boot-samples/tree/main/aad/azure-spring-boot-starter-active-directory/aad-resource-server-by-filter-stateless" TargetMode="External"/><Relationship Id="rId306" Type="http://schemas.openxmlformats.org/officeDocument/2006/relationships/image" Target="media/image110.png"/><Relationship Id="rId24" Type="http://schemas.openxmlformats.org/officeDocument/2006/relationships/image" Target="media/image6.tmp"/><Relationship Id="rId45" Type="http://schemas.openxmlformats.org/officeDocument/2006/relationships/hyperlink" Target="https://reflectoring.io/" TargetMode="External"/><Relationship Id="rId66" Type="http://schemas.openxmlformats.org/officeDocument/2006/relationships/hyperlink" Target="https://www.javadevjournal.com/spring-boot/multiple-data-sources-with-spring-boot/" TargetMode="External"/><Relationship Id="rId87" Type="http://schemas.openxmlformats.org/officeDocument/2006/relationships/image" Target="media/image34.jpeg"/><Relationship Id="rId110" Type="http://schemas.openxmlformats.org/officeDocument/2006/relationships/hyperlink" Target="https://www.concretepage.com/spring-5/spring-security-ldap-authentication" TargetMode="External"/><Relationship Id="rId131" Type="http://schemas.openxmlformats.org/officeDocument/2006/relationships/hyperlink" Target="https://netty.io/" TargetMode="External"/><Relationship Id="rId152" Type="http://schemas.openxmlformats.org/officeDocument/2006/relationships/hyperlink" Target="https://projects.spring.io/spring-vault/" TargetMode="External"/><Relationship Id="rId173" Type="http://schemas.openxmlformats.org/officeDocument/2006/relationships/hyperlink" Target="http://start.spring.io/" TargetMode="External"/><Relationship Id="rId194" Type="http://schemas.openxmlformats.org/officeDocument/2006/relationships/image" Target="media/image75.png"/><Relationship Id="rId208" Type="http://schemas.openxmlformats.org/officeDocument/2006/relationships/image" Target="media/image81.png"/><Relationship Id="rId229" Type="http://schemas.openxmlformats.org/officeDocument/2006/relationships/image" Target="media/image88.png"/><Relationship Id="rId19" Type="http://schemas.openxmlformats.org/officeDocument/2006/relationships/hyperlink" Target="http://repo.spring.io/release/org/springframework/boot/spring-boot-cli/1.5.0.RELEASE/spring-boot-cli-1.5.0.RELEASE-bin.tar.gz" TargetMode="External"/><Relationship Id="rId224" Type="http://schemas.openxmlformats.org/officeDocument/2006/relationships/image" Target="media/image85.png"/><Relationship Id="rId240" Type="http://schemas.openxmlformats.org/officeDocument/2006/relationships/image" Target="media/image94.png"/><Relationship Id="rId245" Type="http://schemas.openxmlformats.org/officeDocument/2006/relationships/hyperlink" Target="https://zapier.com/engineering/api-request-tools/" TargetMode="External"/><Relationship Id="rId261" Type="http://schemas.openxmlformats.org/officeDocument/2006/relationships/hyperlink" Target="https://www.petrikainulainen.net/programming/spring-framework/spring-data-jpa-tutorial-part-two-crud/" TargetMode="External"/><Relationship Id="rId266" Type="http://schemas.openxmlformats.org/officeDocument/2006/relationships/hyperlink" Target="http://websystique.com/spring-boot-tutorial/" TargetMode="External"/><Relationship Id="rId287" Type="http://schemas.openxmlformats.org/officeDocument/2006/relationships/hyperlink" Target="https://portal.azure.com/" TargetMode="External"/><Relationship Id="rId14" Type="http://schemas.openxmlformats.org/officeDocument/2006/relationships/image" Target="media/image3.tmp"/><Relationship Id="rId30" Type="http://schemas.openxmlformats.org/officeDocument/2006/relationships/hyperlink" Target="http://docs.spring.io/spring-boot/docs/current/api/org/springframework/boot/SpringApplication.html" TargetMode="External"/><Relationship Id="rId35" Type="http://schemas.openxmlformats.org/officeDocument/2006/relationships/hyperlink" Target="https://stackpath.bootstrapcdn.com/bootstrap/4.1.3/css/bootstrap.min.css" TargetMode="External"/><Relationship Id="rId56" Type="http://schemas.openxmlformats.org/officeDocument/2006/relationships/hyperlink" Target="http://localhost:8080/" TargetMode="External"/><Relationship Id="rId77" Type="http://schemas.openxmlformats.org/officeDocument/2006/relationships/hyperlink" Target="https://github.com/spring-projects/spring-boot/tree/v1.4.0.RELEASE/spring-boot-autoconfigure/src/main/java/org/springframework/boot/autoconfigure/security/SecurityProperties.java" TargetMode="External"/><Relationship Id="rId100" Type="http://schemas.openxmlformats.org/officeDocument/2006/relationships/image" Target="media/image40.png"/><Relationship Id="rId105" Type="http://schemas.openxmlformats.org/officeDocument/2006/relationships/image" Target="media/image42.png"/><Relationship Id="rId126" Type="http://schemas.openxmlformats.org/officeDocument/2006/relationships/hyperlink" Target="https://springhow.com/spring-async/" TargetMode="External"/><Relationship Id="rId147" Type="http://schemas.openxmlformats.org/officeDocument/2006/relationships/hyperlink" Target="https://projectlombok.org/features/GetterLazy" TargetMode="External"/><Relationship Id="rId168" Type="http://schemas.openxmlformats.org/officeDocument/2006/relationships/image" Target="media/image59.png"/><Relationship Id="rId282" Type="http://schemas.openxmlformats.org/officeDocument/2006/relationships/image" Target="media/image100.png"/><Relationship Id="rId312" Type="http://schemas.openxmlformats.org/officeDocument/2006/relationships/hyperlink" Target="https://github.com/RameshMF/Angular-10-Spring-Boot-CRUD-Full-Stack-App" TargetMode="External"/><Relationship Id="rId317" Type="http://schemas.openxmlformats.org/officeDocument/2006/relationships/hyperlink" Target="https://stackoverflow.com/questions/45593002/how-to-validate-access-tokenazure-ad-oauth-2-0-in-web-api" TargetMode="External"/><Relationship Id="rId8" Type="http://schemas.openxmlformats.org/officeDocument/2006/relationships/footnotes" Target="footnotes.xml"/><Relationship Id="rId51" Type="http://schemas.openxmlformats.org/officeDocument/2006/relationships/image" Target="media/image14.png"/><Relationship Id="rId72" Type="http://schemas.openxmlformats.org/officeDocument/2006/relationships/image" Target="media/image22.png"/><Relationship Id="rId93" Type="http://schemas.openxmlformats.org/officeDocument/2006/relationships/hyperlink" Target="https://www.techgeeknext.com/jwt/jwt-claim-set-json.JPG" TargetMode="External"/><Relationship Id="rId98" Type="http://schemas.openxmlformats.org/officeDocument/2006/relationships/hyperlink" Target="https://www.tutorialspoint.com/spring_security/spring_security_with_jwt.htm" TargetMode="External"/><Relationship Id="rId121" Type="http://schemas.openxmlformats.org/officeDocument/2006/relationships/hyperlink" Target="https://stackabuse.com/how-to-access-property-file-values-in-spring-boot/" TargetMode="External"/><Relationship Id="rId142" Type="http://schemas.openxmlformats.org/officeDocument/2006/relationships/hyperlink" Target="https://projectlombok.org/features/Value" TargetMode="External"/><Relationship Id="rId163" Type="http://schemas.openxmlformats.org/officeDocument/2006/relationships/hyperlink" Target="https://stackoverflow.com/questions/44065756/how-one-can-keep-track-of-failed-records-in-spring-batch" TargetMode="External"/><Relationship Id="rId184" Type="http://schemas.openxmlformats.org/officeDocument/2006/relationships/hyperlink" Target="http://localhost:8761/" TargetMode="External"/><Relationship Id="rId189" Type="http://schemas.openxmlformats.org/officeDocument/2006/relationships/hyperlink" Target="https://martinfowler.com/bliki/CircuitBreaker.html" TargetMode="External"/><Relationship Id="rId219" Type="http://schemas.openxmlformats.org/officeDocument/2006/relationships/hyperlink" Target="http://localhost:8099" TargetMode="External"/><Relationship Id="rId3" Type="http://schemas.openxmlformats.org/officeDocument/2006/relationships/customXml" Target="../customXml/item3.xml"/><Relationship Id="rId214" Type="http://schemas.openxmlformats.org/officeDocument/2006/relationships/image" Target="media/image84.png"/><Relationship Id="rId230" Type="http://schemas.openxmlformats.org/officeDocument/2006/relationships/hyperlink" Target="http://localhost:8080/swagger-ui.html" TargetMode="External"/><Relationship Id="rId235" Type="http://schemas.openxmlformats.org/officeDocument/2006/relationships/hyperlink" Target="http://localhost:8080/actuator" TargetMode="External"/><Relationship Id="rId251" Type="http://schemas.openxmlformats.org/officeDocument/2006/relationships/hyperlink" Target="https://docs.microsoft.com/en-us/azure/active-directory/develop/v2-oauth2-implicit-grant-flow" TargetMode="External"/><Relationship Id="rId256" Type="http://schemas.openxmlformats.org/officeDocument/2006/relationships/image" Target="media/image99.png"/><Relationship Id="rId277" Type="http://schemas.openxmlformats.org/officeDocument/2006/relationships/hyperlink" Target="https://www.froala.com/online-html-editor" TargetMode="External"/><Relationship Id="rId298" Type="http://schemas.openxmlformats.org/officeDocument/2006/relationships/hyperlink" Target="https://github.com/smlcodes/Books-Sync-Gitlab/tree/main/Codes/employee-react-app" TargetMode="External"/><Relationship Id="rId25" Type="http://schemas.openxmlformats.org/officeDocument/2006/relationships/image" Target="media/image7.tmp"/><Relationship Id="rId46" Type="http://schemas.openxmlformats.org/officeDocument/2006/relationships/hyperlink" Target="https://reflectoring.io/" TargetMode="External"/><Relationship Id="rId67" Type="http://schemas.openxmlformats.org/officeDocument/2006/relationships/image" Target="media/image19.png"/><Relationship Id="rId116" Type="http://schemas.openxmlformats.org/officeDocument/2006/relationships/image" Target="media/image45.jpeg"/><Relationship Id="rId137" Type="http://schemas.openxmlformats.org/officeDocument/2006/relationships/hyperlink" Target="https://projectlombok.org/features/Cleanup" TargetMode="External"/><Relationship Id="rId158" Type="http://schemas.openxmlformats.org/officeDocument/2006/relationships/hyperlink" Target="https://github.com/tporadowski/redis/releases" TargetMode="External"/><Relationship Id="rId272" Type="http://schemas.openxmlformats.org/officeDocument/2006/relationships/hyperlink" Target="https://www.callicoder.com/spring-boot-mongodb-angular-js-rest-api-tutorial/" TargetMode="External"/><Relationship Id="rId293" Type="http://schemas.openxmlformats.org/officeDocument/2006/relationships/hyperlink" Target="https://www.javaguides.net/2020/08/reactjs-axios-get-post-put-and-delete-example-tutorial.html" TargetMode="External"/><Relationship Id="rId302" Type="http://schemas.openxmlformats.org/officeDocument/2006/relationships/image" Target="media/image107.png"/><Relationship Id="rId307" Type="http://schemas.openxmlformats.org/officeDocument/2006/relationships/image" Target="media/image111.png"/><Relationship Id="rId323" Type="http://schemas.openxmlformats.org/officeDocument/2006/relationships/theme" Target="theme/theme1.xml"/><Relationship Id="rId20" Type="http://schemas.openxmlformats.org/officeDocument/2006/relationships/hyperlink" Target="http://sdkman.io/" TargetMode="External"/><Relationship Id="rId41" Type="http://schemas.openxmlformats.org/officeDocument/2006/relationships/hyperlink" Target="https://mmafrar.medium.com/implementing-spring-boot-mvc-crud-operations-with-jpa-and-jsp-4dfa1882b4a3" TargetMode="External"/><Relationship Id="rId62" Type="http://schemas.openxmlformats.org/officeDocument/2006/relationships/hyperlink" Target="http://static.springsource.org/spring-data/data-commons/docs/current/api/org/springframework/data/repository/PagingAndSortingRepository.html" TargetMode="External"/><Relationship Id="rId83" Type="http://schemas.openxmlformats.org/officeDocument/2006/relationships/image" Target="media/image30.png"/><Relationship Id="rId88" Type="http://schemas.openxmlformats.org/officeDocument/2006/relationships/hyperlink" Target="http://jwtbuilder.jamiekurtz.com/" TargetMode="External"/><Relationship Id="rId111" Type="http://schemas.openxmlformats.org/officeDocument/2006/relationships/hyperlink" Target="https://medium.com/codeops/spring-boot-security-ldap-example-1ce1bdfc5816" TargetMode="External"/><Relationship Id="rId132" Type="http://schemas.openxmlformats.org/officeDocument/2006/relationships/hyperlink" Target="https://howtodoinjava.com/angularjs/angularjs-tutorial-helloworld-example/" TargetMode="External"/><Relationship Id="rId153" Type="http://schemas.openxmlformats.org/officeDocument/2006/relationships/hyperlink" Target="https://dzone.com/articles/spring-cloud-hashicorp-vault-hello-world-example" TargetMode="External"/><Relationship Id="rId174" Type="http://schemas.openxmlformats.org/officeDocument/2006/relationships/image" Target="media/image63.png"/><Relationship Id="rId179" Type="http://schemas.openxmlformats.org/officeDocument/2006/relationships/hyperlink" Target="http://localhost:8181/msg" TargetMode="External"/><Relationship Id="rId195" Type="http://schemas.openxmlformats.org/officeDocument/2006/relationships/image" Target="media/image76.png"/><Relationship Id="rId209" Type="http://schemas.openxmlformats.org/officeDocument/2006/relationships/image" Target="media/image82.png"/><Relationship Id="rId190" Type="http://schemas.openxmlformats.org/officeDocument/2006/relationships/image" Target="media/image71.png"/><Relationship Id="rId204" Type="http://schemas.openxmlformats.org/officeDocument/2006/relationships/hyperlink" Target="https://zipkin.io/pages/quickstart.html" TargetMode="External"/><Relationship Id="rId220" Type="http://schemas.openxmlformats.org/officeDocument/2006/relationships/hyperlink" Target="http://127.0.0.1:9411/" TargetMode="External"/><Relationship Id="rId225" Type="http://schemas.openxmlformats.org/officeDocument/2006/relationships/image" Target="media/image86.png"/><Relationship Id="rId241" Type="http://schemas.openxmlformats.org/officeDocument/2006/relationships/hyperlink" Target="https://frontbackend.com/spring-boot/spring-boot-2-junit-5-mockito" TargetMode="External"/><Relationship Id="rId246" Type="http://schemas.openxmlformats.org/officeDocument/2006/relationships/hyperlink" Target="https://tools.ietf.org/html/rfc7235?utm_source=zapier.com&amp;utm_medium=referral&amp;utm_campaign=zapier" TargetMode="External"/><Relationship Id="rId267" Type="http://schemas.openxmlformats.org/officeDocument/2006/relationships/hyperlink" Target="https://www.mkyong.com/tag/spring-boot/" TargetMode="External"/><Relationship Id="rId288" Type="http://schemas.openxmlformats.org/officeDocument/2006/relationships/image" Target="media/image101.png"/><Relationship Id="rId15" Type="http://schemas.openxmlformats.org/officeDocument/2006/relationships/hyperlink" Target="https://spring.io/tools/sts/all" TargetMode="External"/><Relationship Id="rId36" Type="http://schemas.openxmlformats.org/officeDocument/2006/relationships/image" Target="media/image10.png"/><Relationship Id="rId57" Type="http://schemas.openxmlformats.org/officeDocument/2006/relationships/image" Target="media/image17.png"/><Relationship Id="rId106" Type="http://schemas.openxmlformats.org/officeDocument/2006/relationships/image" Target="media/image43.png"/><Relationship Id="rId127" Type="http://schemas.openxmlformats.org/officeDocument/2006/relationships/hyperlink" Target="https://howtodoinjava.com/spring-boot2/rest/enableasync-async-controller/" TargetMode="External"/><Relationship Id="rId262" Type="http://schemas.openxmlformats.org/officeDocument/2006/relationships/hyperlink" Target="https://www.dineshonjava.com/spring-boot-and-mongodb-in-rest-application/" TargetMode="External"/><Relationship Id="rId283" Type="http://schemas.openxmlformats.org/officeDocument/2006/relationships/hyperlink" Target="https://www.thirdrocktechkno.com/blog/microsoft-login-integration-with-react/" TargetMode="External"/><Relationship Id="rId313" Type="http://schemas.openxmlformats.org/officeDocument/2006/relationships/hyperlink" Target="https://www.youtube.com/watch?v=tLBX9fq813c&amp;list=PLGRDMO4rOGcNzi3CpBWsCdQSzbjdWWy-f" TargetMode="External"/><Relationship Id="rId318" Type="http://schemas.openxmlformats.org/officeDocument/2006/relationships/hyperlink" Target="https://stackoverflow.com/questions/71321336/getting-401-error-while-trying-to-validate-a-azure-token" TargetMode="External"/><Relationship Id="rId10" Type="http://schemas.openxmlformats.org/officeDocument/2006/relationships/image" Target="media/image1.png"/><Relationship Id="rId31" Type="http://schemas.openxmlformats.org/officeDocument/2006/relationships/hyperlink" Target="http://patorjk.com/" TargetMode="External"/><Relationship Id="rId52" Type="http://schemas.openxmlformats.org/officeDocument/2006/relationships/image" Target="media/image15.png"/><Relationship Id="rId73" Type="http://schemas.openxmlformats.org/officeDocument/2006/relationships/image" Target="media/image23.png"/><Relationship Id="rId78" Type="http://schemas.openxmlformats.org/officeDocument/2006/relationships/image" Target="media/image26.png"/><Relationship Id="rId94" Type="http://schemas.openxmlformats.org/officeDocument/2006/relationships/image" Target="media/image37.jpeg"/><Relationship Id="rId99" Type="http://schemas.openxmlformats.org/officeDocument/2006/relationships/hyperlink" Target="https://github.com/settings/developers" TargetMode="External"/><Relationship Id="rId101" Type="http://schemas.openxmlformats.org/officeDocument/2006/relationships/hyperlink" Target="http://localhost:8080/login/oauth2/code/github" TargetMode="External"/><Relationship Id="rId122" Type="http://schemas.openxmlformats.org/officeDocument/2006/relationships/hyperlink" Target="http://docs.spring.io/spring-boot/docs/current/reference/html/boot-features-external-config.html" TargetMode="External"/><Relationship Id="rId143" Type="http://schemas.openxmlformats.org/officeDocument/2006/relationships/hyperlink" Target="https://projectlombok.org/features/Builder" TargetMode="External"/><Relationship Id="rId148" Type="http://schemas.openxmlformats.org/officeDocument/2006/relationships/hyperlink" Target="https://projectlombok.org/features/log" TargetMode="External"/><Relationship Id="rId164" Type="http://schemas.openxmlformats.org/officeDocument/2006/relationships/hyperlink" Target="http://docs.spring.io/spring-batch/apidocs/org/springframework/batch/core/StepExecution.html" TargetMode="External"/><Relationship Id="rId169" Type="http://schemas.openxmlformats.org/officeDocument/2006/relationships/image" Target="media/image60.png"/><Relationship Id="rId185" Type="http://schemas.openxmlformats.org/officeDocument/2006/relationships/image" Target="media/image67.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64.png"/><Relationship Id="rId210" Type="http://schemas.openxmlformats.org/officeDocument/2006/relationships/hyperlink" Target="https://kafka.apache.org/downloads" TargetMode="External"/><Relationship Id="rId215" Type="http://schemas.openxmlformats.org/officeDocument/2006/relationships/hyperlink" Target="https://medium.com/geekculture/implementing-a-kafka-consumer-and-kafka-producer-with-spring-boot-60aca7ef7551" TargetMode="External"/><Relationship Id="rId236" Type="http://schemas.openxmlformats.org/officeDocument/2006/relationships/image" Target="media/image90.png"/><Relationship Id="rId257" Type="http://schemas.openxmlformats.org/officeDocument/2006/relationships/hyperlink" Target="https://en.wikipedia.org/wiki/Binary_data" TargetMode="External"/><Relationship Id="rId278" Type="http://schemas.openxmlformats.org/officeDocument/2006/relationships/hyperlink" Target="https://issues.jenkins-ci.org/browse/JENKINS-62995" TargetMode="External"/><Relationship Id="rId26" Type="http://schemas.openxmlformats.org/officeDocument/2006/relationships/image" Target="media/image8.tmp"/><Relationship Id="rId231" Type="http://schemas.openxmlformats.org/officeDocument/2006/relationships/hyperlink" Target="https://howtodoinjava.com/spring-aop/aspectj-pointcut-expressions/" TargetMode="External"/><Relationship Id="rId252" Type="http://schemas.openxmlformats.org/officeDocument/2006/relationships/hyperlink" Target="https://docs.microsoft.com/en-us/azure/active-directory/develop/v2-protocols-oidc" TargetMode="External"/><Relationship Id="rId273" Type="http://schemas.openxmlformats.org/officeDocument/2006/relationships/hyperlink" Target="https://www.coachdevops.com/2020/06/deploy-python-app-into-kubernetes.html" TargetMode="External"/><Relationship Id="rId294" Type="http://schemas.openxmlformats.org/officeDocument/2006/relationships/image" Target="media/image104.png"/><Relationship Id="rId308" Type="http://schemas.openxmlformats.org/officeDocument/2006/relationships/image" Target="media/image112.png"/><Relationship Id="rId47" Type="http://schemas.openxmlformats.org/officeDocument/2006/relationships/image" Target="media/image13.png"/><Relationship Id="rId68" Type="http://schemas.openxmlformats.org/officeDocument/2006/relationships/image" Target="media/image20.png"/><Relationship Id="rId89" Type="http://schemas.openxmlformats.org/officeDocument/2006/relationships/hyperlink" Target="https://www.techgeeknext.com/jwt/jwt-payload.JPG" TargetMode="External"/><Relationship Id="rId112" Type="http://schemas.openxmlformats.org/officeDocument/2006/relationships/hyperlink" Target="https://www.logicbig.com/tutorials/spring-framework/spring-security.html" TargetMode="External"/><Relationship Id="rId133" Type="http://schemas.openxmlformats.org/officeDocument/2006/relationships/hyperlink" Target="https://projectlombok.org/features/val" TargetMode="External"/><Relationship Id="rId154" Type="http://schemas.openxmlformats.org/officeDocument/2006/relationships/image" Target="media/image51.png"/><Relationship Id="rId175" Type="http://schemas.openxmlformats.org/officeDocument/2006/relationships/hyperlink" Target="http://localhost:8182/catalogservice/default" TargetMode="External"/><Relationship Id="rId196" Type="http://schemas.openxmlformats.org/officeDocument/2006/relationships/image" Target="media/image77.png"/><Relationship Id="rId200" Type="http://schemas.openxmlformats.org/officeDocument/2006/relationships/hyperlink" Target="http://localhost:8099/edc-service" TargetMode="External"/><Relationship Id="rId16" Type="http://schemas.openxmlformats.org/officeDocument/2006/relationships/image" Target="media/image4.png"/><Relationship Id="rId221" Type="http://schemas.openxmlformats.org/officeDocument/2006/relationships/hyperlink" Target="http://localhost:8051/" TargetMode="External"/><Relationship Id="rId242" Type="http://schemas.openxmlformats.org/officeDocument/2006/relationships/hyperlink" Target="https://docs.spring.io/spring-boot/docs/current/api/org/springframework/boot/test/mock/mockito/MockBean.html" TargetMode="External"/><Relationship Id="rId263" Type="http://schemas.openxmlformats.org/officeDocument/2006/relationships/hyperlink" Target="https://spring.io/guides/gs/spring-boot/" TargetMode="External"/><Relationship Id="rId284" Type="http://schemas.openxmlformats.org/officeDocument/2006/relationships/hyperlink" Target="https://stackoverflow.com/questions/62082149/validate-azure-token-in-a-spring-boot-application" TargetMode="External"/><Relationship Id="rId319" Type="http://schemas.openxmlformats.org/officeDocument/2006/relationships/hyperlink" Target="https://stackoverflow.com/questions/65182906/how-to-authenticate-spring-boot-rest-api-having-post-method-using-azure-ad" TargetMode="External"/><Relationship Id="rId37" Type="http://schemas.openxmlformats.org/officeDocument/2006/relationships/hyperlink" Target="https://gitlab.com/satyacodes/books-sync-github_new/-/tree/main/Codes/SpringBoot-Thymeleaf" TargetMode="External"/><Relationship Id="rId58" Type="http://schemas.openxmlformats.org/officeDocument/2006/relationships/hyperlink" Target="http://static.springsource.org/spring-data/data-jpa/docs/current/api/org/springframework/data/jpa/repository/JpaRepository.html" TargetMode="External"/><Relationship Id="rId79" Type="http://schemas.openxmlformats.org/officeDocument/2006/relationships/image" Target="media/image27.png"/><Relationship Id="rId102" Type="http://schemas.openxmlformats.org/officeDocument/2006/relationships/hyperlink" Target="http://localhost:8081/login/oauth2/code/google" TargetMode="External"/><Relationship Id="rId123" Type="http://schemas.openxmlformats.org/officeDocument/2006/relationships/hyperlink" Target="http://docs.spring.io/spring/docs/current/spring-framework-reference/html/beans.html" TargetMode="External"/><Relationship Id="rId144" Type="http://schemas.openxmlformats.org/officeDocument/2006/relationships/hyperlink" Target="https://projectlombok.org/features/SneakyThrows" TargetMode="External"/><Relationship Id="rId90" Type="http://schemas.openxmlformats.org/officeDocument/2006/relationships/image" Target="media/image35.jpeg"/><Relationship Id="rId165" Type="http://schemas.openxmlformats.org/officeDocument/2006/relationships/hyperlink" Target="https://github.com/sivaprasadreddy/spring-boot-microservices-series" TargetMode="External"/><Relationship Id="rId186" Type="http://schemas.openxmlformats.org/officeDocument/2006/relationships/image" Target="media/image68.png"/><Relationship Id="rId211" Type="http://schemas.openxmlformats.org/officeDocument/2006/relationships/hyperlink" Target="https://kafka.apache.org/download%20the&#160;Scala%202.12%20kafka_2.12-0.10.2.1.tgz" TargetMode="External"/><Relationship Id="rId232" Type="http://schemas.openxmlformats.org/officeDocument/2006/relationships/image" Target="media/image89.png"/><Relationship Id="rId253" Type="http://schemas.openxmlformats.org/officeDocument/2006/relationships/hyperlink" Target="https://login.microsoftonline.com/common/oauth2/v2.0/authorize?client_id=6731de76-14a6-49ae-97bc-6eba6914391e&amp;response_type=id_token&amp;redirect_uri=http%3A%2F%2Flocalhost%2Fmyapp%2F&amp;scope=openid&amp;response_mode=fragment&amp;state=12345&amp;nonce=678910" TargetMode="External"/><Relationship Id="rId274" Type="http://schemas.openxmlformats.org/officeDocument/2006/relationships/hyperlink" Target="https://www.sivalabs.in/2018/03/microservices-using-springboot-spring-cloud-part-1-overview/" TargetMode="External"/><Relationship Id="rId295" Type="http://schemas.openxmlformats.org/officeDocument/2006/relationships/hyperlink" Target="http://localhost:3000" TargetMode="External"/><Relationship Id="rId309" Type="http://schemas.openxmlformats.org/officeDocument/2006/relationships/image" Target="media/image113.png"/><Relationship Id="rId27" Type="http://schemas.openxmlformats.org/officeDocument/2006/relationships/hyperlink" Target="http://docs.spring.io/spring-framework/docs/4.3.6.RELEASE/javadoc-api/org/springframework/context/ApplicationContext.html?is-external=true" TargetMode="External"/><Relationship Id="rId48" Type="http://schemas.openxmlformats.org/officeDocument/2006/relationships/hyperlink" Target="https://reflectoring.io/spring-boot-exception-handling/" TargetMode="External"/><Relationship Id="rId69" Type="http://schemas.openxmlformats.org/officeDocument/2006/relationships/hyperlink" Target="https://www.javadevjournal.com/spring/spring-security-userdetailsservice/" TargetMode="External"/><Relationship Id="rId113" Type="http://schemas.openxmlformats.org/officeDocument/2006/relationships/hyperlink" Target="https://examples.javacodegeeks.com/enterprise-java/spring/boot/spring-boot-in-memory-basic-authentication-example/" TargetMode="External"/><Relationship Id="rId134" Type="http://schemas.openxmlformats.org/officeDocument/2006/relationships/hyperlink" Target="https://projectlombok.org/features/var" TargetMode="External"/><Relationship Id="rId320" Type="http://schemas.openxmlformats.org/officeDocument/2006/relationships/hyperlink" Target="https://github.com/calvear93/react-azure-msal-security" TargetMode="External"/><Relationship Id="rId80" Type="http://schemas.openxmlformats.org/officeDocument/2006/relationships/image" Target="media/image28.png"/><Relationship Id="rId155" Type="http://schemas.openxmlformats.org/officeDocument/2006/relationships/image" Target="media/image52.png"/><Relationship Id="rId176" Type="http://schemas.openxmlformats.org/officeDocument/2006/relationships/hyperlink" Target="http://localhost:8182/catalogservice/dev" TargetMode="External"/><Relationship Id="rId197" Type="http://schemas.openxmlformats.org/officeDocument/2006/relationships/hyperlink" Target="https://www.youtube.com/watch?v=-I-9gK8NWXY" TargetMode="External"/><Relationship Id="rId201" Type="http://schemas.openxmlformats.org/officeDocument/2006/relationships/hyperlink" Target="http://localhost:8099/mi-service" TargetMode="External"/><Relationship Id="rId222" Type="http://schemas.openxmlformats.org/officeDocument/2006/relationships/hyperlink" Target="http://localhost:8031/edc/" TargetMode="External"/><Relationship Id="rId243" Type="http://schemas.openxmlformats.org/officeDocument/2006/relationships/hyperlink" Target="https://nordicapis.com/securing-your-datastream-with-p2p-encryption/" TargetMode="External"/><Relationship Id="rId264" Type="http://schemas.openxmlformats.org/officeDocument/2006/relationships/hyperlink" Target="http://docs.spring.io/autorepo/docs/spring-boot/current/reference/html/" TargetMode="External"/><Relationship Id="rId285" Type="http://schemas.openxmlformats.org/officeDocument/2006/relationships/hyperlink" Target="https://github.com/Azure-Samples/azure-spring-boot-samples/tree/main/aad/azure-spring-boot-starter-active-directory/aad-resource-server-by-filter-stateless" TargetMode="External"/><Relationship Id="rId17" Type="http://schemas.openxmlformats.org/officeDocument/2006/relationships/hyperlink" Target="http://groovy.codehaus.org/" TargetMode="External"/><Relationship Id="rId38" Type="http://schemas.openxmlformats.org/officeDocument/2006/relationships/hyperlink" Target="https://github.com/RameshMF/springboot-thymeleaf-crud-pagination-sorting-webapp" TargetMode="External"/><Relationship Id="rId59" Type="http://schemas.openxmlformats.org/officeDocument/2006/relationships/hyperlink" Target="http://static.springsource.org/spring-data/data-commons/docs/current/api/org/springframework/data/repository/PagingAndSortingRepository.html" TargetMode="External"/><Relationship Id="rId103" Type="http://schemas.openxmlformats.org/officeDocument/2006/relationships/hyperlink" Target="https://www.youtube.com/watch?v=R9lxXQcy-nM" TargetMode="External"/><Relationship Id="rId124" Type="http://schemas.openxmlformats.org/officeDocument/2006/relationships/image" Target="media/image50.png"/><Relationship Id="rId310" Type="http://schemas.openxmlformats.org/officeDocument/2006/relationships/image" Target="media/image114.png"/><Relationship Id="rId70" Type="http://schemas.openxmlformats.org/officeDocument/2006/relationships/hyperlink" Target="https://www.javadevjournal.com/spring-security/spring-security-authentication/" TargetMode="External"/><Relationship Id="rId91" Type="http://schemas.openxmlformats.org/officeDocument/2006/relationships/hyperlink" Target="https://www.techgeeknext.com/jwt/jwt-claims.JPG" TargetMode="External"/><Relationship Id="rId145" Type="http://schemas.openxmlformats.org/officeDocument/2006/relationships/hyperlink" Target="https://projectlombok.org/features/Synchronized" TargetMode="External"/><Relationship Id="rId166" Type="http://schemas.openxmlformats.org/officeDocument/2006/relationships/hyperlink" Target="https://www.sivalabs.in/2018/03/microservices-using-springboot-spring-cloud-part-1-overview/" TargetMode="External"/><Relationship Id="rId187" Type="http://schemas.openxmlformats.org/officeDocument/2006/relationships/image" Target="media/image69.png"/><Relationship Id="rId1" Type="http://schemas.openxmlformats.org/officeDocument/2006/relationships/customXml" Target="../customXml/item1.xml"/><Relationship Id="rId212" Type="http://schemas.openxmlformats.org/officeDocument/2006/relationships/image" Target="media/image83.png"/><Relationship Id="rId233" Type="http://schemas.openxmlformats.org/officeDocument/2006/relationships/hyperlink" Target="https://howtodoinjava.com/spring-aop/spring-aop-aspectj-example-tutorial-using-annotation-config/" TargetMode="External"/><Relationship Id="rId254" Type="http://schemas.openxmlformats.org/officeDocument/2006/relationships/image" Target="media/image98.png"/><Relationship Id="rId28" Type="http://schemas.openxmlformats.org/officeDocument/2006/relationships/hyperlink" Target="http://docs.spring.io/spring-framework/docs/4.3.6.RELEASE/javadoc-api/org/springframework/core/env/CommandLinePropertySource.html?is-external=true" TargetMode="External"/><Relationship Id="rId49" Type="http://schemas.openxmlformats.org/officeDocument/2006/relationships/hyperlink" Target="https://zetcode.com/springboot/controlleradvice/" TargetMode="External"/><Relationship Id="rId114" Type="http://schemas.openxmlformats.org/officeDocument/2006/relationships/hyperlink" Target="https://www.techgeeknext.com/spring/spring-boot-security-token-authentication-jwt" TargetMode="External"/><Relationship Id="rId275" Type="http://schemas.openxmlformats.org/officeDocument/2006/relationships/hyperlink" Target="https://github.com/sivaprasadreddy/spring-boot-microservices-series" TargetMode="External"/><Relationship Id="rId296" Type="http://schemas.openxmlformats.org/officeDocument/2006/relationships/image" Target="media/image105.png"/><Relationship Id="rId300" Type="http://schemas.openxmlformats.org/officeDocument/2006/relationships/hyperlink" Target="https://www.javaguides.net/2020/07/spring-boot-react-js-crud-example-tutorial.html" TargetMode="External"/><Relationship Id="rId60" Type="http://schemas.openxmlformats.org/officeDocument/2006/relationships/hyperlink" Target="http://static.springsource.org/spring-data/data-commons/docs/current/api/org/springframework/data/repository/CrudRepository.html" TargetMode="External"/><Relationship Id="rId81" Type="http://schemas.openxmlformats.org/officeDocument/2006/relationships/image" Target="media/image29.png"/><Relationship Id="rId135" Type="http://schemas.openxmlformats.org/officeDocument/2006/relationships/hyperlink" Target="https://projectlombok.org/features/Data" TargetMode="External"/><Relationship Id="rId156" Type="http://schemas.openxmlformats.org/officeDocument/2006/relationships/image" Target="media/image53.jpeg"/><Relationship Id="rId177" Type="http://schemas.openxmlformats.org/officeDocument/2006/relationships/hyperlink" Target="http://localhost:8182/catalogservice/test" TargetMode="External"/><Relationship Id="rId198" Type="http://schemas.openxmlformats.org/officeDocument/2006/relationships/hyperlink" Target="https://github.com/greenlearner01/ApiGateway" TargetMode="External"/><Relationship Id="rId321" Type="http://schemas.openxmlformats.org/officeDocument/2006/relationships/footer" Target="footer1.xml"/><Relationship Id="rId202" Type="http://schemas.openxmlformats.org/officeDocument/2006/relationships/image" Target="media/image79.png"/><Relationship Id="rId223" Type="http://schemas.openxmlformats.org/officeDocument/2006/relationships/hyperlink" Target="http://localhost:8041/mi/" TargetMode="External"/><Relationship Id="rId244" Type="http://schemas.openxmlformats.org/officeDocument/2006/relationships/image" Target="media/image95.png"/><Relationship Id="rId18" Type="http://schemas.openxmlformats.org/officeDocument/2006/relationships/hyperlink" Target="http://repo.spring.io/release/org/springframework/boot/spring-boot-cli/1.5.0.RELEASE/spring-boot-cli-1.5.0.RELEASE-bin.zip" TargetMode="External"/><Relationship Id="rId39" Type="http://schemas.openxmlformats.org/officeDocument/2006/relationships/hyperlink" Target="https://gitlab.com/satyacodes/books-sync-github_new/-/tree/main/Codes/SpringBoot-Thymeleaf" TargetMode="External"/><Relationship Id="rId265" Type="http://schemas.openxmlformats.org/officeDocument/2006/relationships/hyperlink" Target="http://www.dineshonjava.com/2016/06/introduction-to-spring-boot-a-spring-boot-complete-guide.html" TargetMode="External"/><Relationship Id="rId286" Type="http://schemas.openxmlformats.org/officeDocument/2006/relationships/hyperlink" Target="https://docs.microsoft.com/en-us/azure/active-directory/develop/howto-add-app-roles-in-azure-ad-apps" TargetMode="External"/><Relationship Id="rId50" Type="http://schemas.openxmlformats.org/officeDocument/2006/relationships/hyperlink" Target="https://start.spring.io/" TargetMode="External"/><Relationship Id="rId104" Type="http://schemas.openxmlformats.org/officeDocument/2006/relationships/image" Target="media/image41.png"/><Relationship Id="rId125" Type="http://schemas.openxmlformats.org/officeDocument/2006/relationships/hyperlink" Target="https://medium.com/globant/asynchronous-calls-in-spring-boot-using-async-annotation-d34d8a82a60c" TargetMode="External"/><Relationship Id="rId146" Type="http://schemas.openxmlformats.org/officeDocument/2006/relationships/hyperlink" Target="https://projectlombok.org/features/With" TargetMode="External"/><Relationship Id="rId167" Type="http://schemas.openxmlformats.org/officeDocument/2006/relationships/image" Target="media/image58.jpeg"/><Relationship Id="rId188" Type="http://schemas.openxmlformats.org/officeDocument/2006/relationships/image" Target="media/image70.png"/><Relationship Id="rId311" Type="http://schemas.openxmlformats.org/officeDocument/2006/relationships/hyperlink" Target="https://github.com/smlcodes/Books-Sync-Gitlab/tree/main/Codes/employee-angular-app" TargetMode="External"/><Relationship Id="rId71" Type="http://schemas.openxmlformats.org/officeDocument/2006/relationships/image" Target="media/image21.png"/><Relationship Id="rId92" Type="http://schemas.openxmlformats.org/officeDocument/2006/relationships/image" Target="media/image36.jpeg"/><Relationship Id="rId213" Type="http://schemas.openxmlformats.org/officeDocument/2006/relationships/hyperlink" Target="http://localhost:8051/userprovision/add" TargetMode="External"/><Relationship Id="rId234" Type="http://schemas.openxmlformats.org/officeDocument/2006/relationships/hyperlink" Target="https://docs.spring.io/spring/docs/current/javadoc-api/org/springframework/util/StopWatch.html" TargetMode="External"/><Relationship Id="rId2" Type="http://schemas.openxmlformats.org/officeDocument/2006/relationships/customXml" Target="../customXml/item2.xml"/><Relationship Id="rId29" Type="http://schemas.openxmlformats.org/officeDocument/2006/relationships/hyperlink" Target="http://docs.spring.io/spring-boot/docs/current/api/org/springframework/boot/CommandLineRunner.html" TargetMode="External"/><Relationship Id="rId255" Type="http://schemas.openxmlformats.org/officeDocument/2006/relationships/hyperlink" Target="https://www.youtube.com/watch?v=lp5z8HQGAH8" TargetMode="External"/><Relationship Id="rId276" Type="http://schemas.openxmlformats.org/officeDocument/2006/relationships/hyperlink" Target="https://www.javainuse.com/misc/apache-kafka-hello-world" TargetMode="External"/><Relationship Id="rId297" Type="http://schemas.openxmlformats.org/officeDocument/2006/relationships/image" Target="media/image106.png"/><Relationship Id="rId40" Type="http://schemas.openxmlformats.org/officeDocument/2006/relationships/hyperlink" Target="https://howtodoinjava.com/spring-boot/spring-boot-jsp-view-example/" TargetMode="External"/><Relationship Id="rId115" Type="http://schemas.openxmlformats.org/officeDocument/2006/relationships/hyperlink" Target="https://www.codejava.net/frameworks/spring-boot/oauth2-login-with-github-example" TargetMode="External"/><Relationship Id="rId136" Type="http://schemas.openxmlformats.org/officeDocument/2006/relationships/hyperlink" Target="https://projectlombok.org/features/NonNull" TargetMode="External"/><Relationship Id="rId157" Type="http://schemas.openxmlformats.org/officeDocument/2006/relationships/hyperlink" Target="https://github.com/microsoftarchive/redis/releases/tag/win-3.2.100" TargetMode="External"/><Relationship Id="rId178" Type="http://schemas.openxmlformats.org/officeDocument/2006/relationships/hyperlink" Target="http://localhost:8182/catalogservice/prod" TargetMode="External"/><Relationship Id="rId301" Type="http://schemas.openxmlformats.org/officeDocument/2006/relationships/hyperlink" Target="https://www.youtube.com/watch?v=n43h1eJ2EUE&amp;list=PLGRDMO4rOGcNLnW1L2vgsExTBg-VPoZHr" TargetMode="External"/><Relationship Id="rId322" Type="http://schemas.openxmlformats.org/officeDocument/2006/relationships/fontTable" Target="fontTable.xml"/><Relationship Id="rId61" Type="http://schemas.openxmlformats.org/officeDocument/2006/relationships/hyperlink" Target="http://static.springsource.org/spring-data/data-commons/docs/current/api/org/springframework/data/repository/CrudRepository.html" TargetMode="External"/><Relationship Id="rId82" Type="http://schemas.openxmlformats.org/officeDocument/2006/relationships/hyperlink" Target="https://www.forumsys.com/tutorials/integration-how-to/ldap/online-ldap-test-server/" TargetMode="External"/><Relationship Id="rId199" Type="http://schemas.openxmlformats.org/officeDocument/2006/relationships/image" Target="media/image78.png"/><Relationship Id="rId203" Type="http://schemas.openxmlformats.org/officeDocument/2006/relationships/hyperlink" Target="https://logback.qos.ch/manual/mdc.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53010-0FF8-448C-9025-17B08B4B7876}">
  <ds:schemaRefs>
    <ds:schemaRef ds:uri="http://schemas.microsoft.com/sharepoint/v3/contenttype/forms"/>
  </ds:schemaRefs>
</ds:datastoreItem>
</file>

<file path=customXml/itemProps3.xml><?xml version="1.0" encoding="utf-8"?>
<ds:datastoreItem xmlns:ds="http://schemas.openxmlformats.org/officeDocument/2006/customXml" ds:itemID="{E8215C4A-A2AB-4C8D-8975-B0DBFE893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Client satisfaction survey report (Red design).dotx</Template>
  <TotalTime>1046</TotalTime>
  <Pages>168</Pages>
  <Words>39533</Words>
  <Characters>225341</Characters>
  <Application>Microsoft Office Word</Application>
  <DocSecurity>0</DocSecurity>
  <Lines>1877</Lines>
  <Paragraphs>528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AngularJS</dc:creator>
  <cp:keywords/>
  <dc:description/>
  <cp:lastModifiedBy>Kaveti, Satya</cp:lastModifiedBy>
  <cp:revision>400</cp:revision>
  <cp:lastPrinted>2022-03-09T10:17:00Z</cp:lastPrinted>
  <dcterms:created xsi:type="dcterms:W3CDTF">2022-03-20T06:07:00Z</dcterms:created>
  <dcterms:modified xsi:type="dcterms:W3CDTF">2022-04-04T11:59:00Z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ies>
</file>