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144307" w14:textId="08BFA676" w:rsidR="0011195A" w:rsidRDefault="004E70C2" w:rsidP="00910F59">
      <w:pPr>
        <w:pStyle w:val="Heading1"/>
      </w:pPr>
      <w:bookmarkStart w:id="0" w:name="_Toc33538060"/>
      <w:bookmarkStart w:id="1" w:name="_GoBack"/>
      <w:bookmarkEnd w:id="1"/>
      <w:r>
        <w:t>Chef – Introduction</w:t>
      </w:r>
      <w:bookmarkEnd w:id="0"/>
      <w:r>
        <w:t xml:space="preserve"> </w:t>
      </w:r>
    </w:p>
    <w:p w14:paraId="7949EA0C" w14:textId="32BCD9B5" w:rsidR="00FA4093" w:rsidRDefault="00A4720B" w:rsidP="002368C4">
      <w:pPr>
        <w:pStyle w:val="Qsns"/>
      </w:pPr>
      <w:r>
        <w:t xml:space="preserve">Key Point : if </w:t>
      </w:r>
      <w:r w:rsidR="000C020C">
        <w:t>anything</w:t>
      </w:r>
      <w:r>
        <w:t xml:space="preserve"> </w:t>
      </w:r>
      <w:r w:rsidR="000C020C">
        <w:t>works</w:t>
      </w:r>
      <w:r>
        <w:t xml:space="preserve"> manually, it will work </w:t>
      </w:r>
      <w:r w:rsidR="00FC34C1">
        <w:t>with Automation. If any error , first check manual way is working or not.</w:t>
      </w:r>
    </w:p>
    <w:p w14:paraId="1A592ED1" w14:textId="697D3C52" w:rsidR="009C7602" w:rsidRDefault="002368C4" w:rsidP="00FA4093">
      <w:r w:rsidRPr="002368C4">
        <w:rPr>
          <w:b/>
          <w:bCs/>
        </w:rPr>
        <w:t>Chef</w:t>
      </w:r>
      <w:r w:rsidRPr="002368C4">
        <w:t> is one of the most popular configuration management tools. It uses Ruby and handles configuration by packing details into what it calls recipes.</w:t>
      </w:r>
    </w:p>
    <w:p w14:paraId="5DAA9AE1" w14:textId="655D0C6B" w:rsidR="009C7602" w:rsidRDefault="009C7602" w:rsidP="009C7602">
      <w:pPr>
        <w:pStyle w:val="Heading2"/>
      </w:pPr>
      <w:bookmarkStart w:id="2" w:name="_Toc33538061"/>
      <w:r>
        <w:t>Architecture</w:t>
      </w:r>
      <w:bookmarkEnd w:id="2"/>
      <w:r>
        <w:t xml:space="preserve"> </w:t>
      </w:r>
    </w:p>
    <w:p w14:paraId="3DB2606E" w14:textId="474E6CD9" w:rsidR="009C7602" w:rsidRDefault="00CD3A2C" w:rsidP="009C7602">
      <w:r>
        <w:rPr>
          <w:noProof/>
        </w:rPr>
        <w:drawing>
          <wp:inline distT="0" distB="0" distL="0" distR="0" wp14:anchorId="575C8269" wp14:editId="68FE66C7">
            <wp:extent cx="3984625" cy="322949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96143" cy="3238830"/>
                    </a:xfrm>
                    <a:prstGeom prst="rect">
                      <a:avLst/>
                    </a:prstGeom>
                    <a:noFill/>
                    <a:ln>
                      <a:noFill/>
                    </a:ln>
                  </pic:spPr>
                </pic:pic>
              </a:graphicData>
            </a:graphic>
          </wp:inline>
        </w:drawing>
      </w:r>
    </w:p>
    <w:p w14:paraId="7604F00A" w14:textId="77777777" w:rsidR="008371B4" w:rsidRPr="008371B4" w:rsidRDefault="008371B4" w:rsidP="008371B4">
      <w:r w:rsidRPr="008371B4">
        <w:t>we have the following components.</w:t>
      </w:r>
    </w:p>
    <w:p w14:paraId="3679A041" w14:textId="77777777" w:rsidR="008371B4" w:rsidRPr="008371B4" w:rsidRDefault="008371B4" w:rsidP="00C21C33">
      <w:pPr>
        <w:pStyle w:val="Heading4"/>
        <w:spacing w:after="0"/>
      </w:pPr>
      <w:r w:rsidRPr="008371B4">
        <w:t>Chef Workstation</w:t>
      </w:r>
    </w:p>
    <w:p w14:paraId="0DAC8ADF" w14:textId="4E95FEB9" w:rsidR="001A047A" w:rsidRDefault="008371B4" w:rsidP="00C21C33">
      <w:pPr>
        <w:spacing w:after="0"/>
      </w:pPr>
      <w:r w:rsidRPr="008371B4">
        <w:t xml:space="preserve">This is the location where all the configurations are developed. Chef workstation is installed on </w:t>
      </w:r>
      <w:r w:rsidRPr="00643452">
        <w:rPr>
          <w:b/>
          <w:bCs/>
        </w:rPr>
        <w:t>the local machine</w:t>
      </w:r>
      <w:r w:rsidRPr="008371B4">
        <w:t xml:space="preserve">. </w:t>
      </w:r>
    </w:p>
    <w:p w14:paraId="6B59CDBB" w14:textId="0E89DCA3" w:rsidR="00CB7F63" w:rsidRDefault="00CB7F63" w:rsidP="008371B4">
      <w:r>
        <w:rPr>
          <w:noProof/>
        </w:rPr>
        <w:drawing>
          <wp:inline distT="0" distB="0" distL="0" distR="0" wp14:anchorId="37EC968A" wp14:editId="0C373950">
            <wp:extent cx="3430199" cy="2222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2846" cy="2230694"/>
                    </a:xfrm>
                    <a:prstGeom prst="rect">
                      <a:avLst/>
                    </a:prstGeom>
                  </pic:spPr>
                </pic:pic>
              </a:graphicData>
            </a:graphic>
          </wp:inline>
        </w:drawing>
      </w:r>
    </w:p>
    <w:p w14:paraId="39621C98" w14:textId="77777777" w:rsidR="008371B4" w:rsidRPr="008371B4" w:rsidRDefault="008371B4" w:rsidP="003F0D63">
      <w:pPr>
        <w:pStyle w:val="Heading4"/>
        <w:spacing w:after="0"/>
      </w:pPr>
      <w:r w:rsidRPr="008371B4">
        <w:lastRenderedPageBreak/>
        <w:t>Chef Server</w:t>
      </w:r>
    </w:p>
    <w:p w14:paraId="03EFCDA9" w14:textId="4A275F0B" w:rsidR="008371B4" w:rsidRDefault="008371B4" w:rsidP="008371B4">
      <w:r w:rsidRPr="008371B4">
        <w:t>This works as a centralized working unit of Chef setup, where all the configuration files are uploaded post development. There are different kinds of Chef server, some are hosted Chef server whereas some are built-in premise.</w:t>
      </w:r>
    </w:p>
    <w:p w14:paraId="6375FC17" w14:textId="52E53D05" w:rsidR="00AB30EA" w:rsidRDefault="00B66E57" w:rsidP="008371B4">
      <w:r>
        <w:rPr>
          <w:noProof/>
        </w:rPr>
        <w:drawing>
          <wp:inline distT="0" distB="0" distL="0" distR="0" wp14:anchorId="553C293F" wp14:editId="3E5B62AC">
            <wp:extent cx="5353050" cy="2146300"/>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3050" cy="2146300"/>
                    </a:xfrm>
                    <a:prstGeom prst="rect">
                      <a:avLst/>
                    </a:prstGeom>
                    <a:noFill/>
                    <a:ln>
                      <a:noFill/>
                    </a:ln>
                  </pic:spPr>
                </pic:pic>
              </a:graphicData>
            </a:graphic>
          </wp:inline>
        </w:drawing>
      </w:r>
    </w:p>
    <w:p w14:paraId="21B18917" w14:textId="77777777" w:rsidR="008371B4" w:rsidRPr="008371B4" w:rsidRDefault="008371B4" w:rsidP="003F0D63">
      <w:pPr>
        <w:pStyle w:val="Heading4"/>
        <w:spacing w:after="0"/>
      </w:pPr>
      <w:r w:rsidRPr="008371B4">
        <w:t>Chef Nodes</w:t>
      </w:r>
    </w:p>
    <w:p w14:paraId="32E4EFC7" w14:textId="6632B492" w:rsidR="008371B4" w:rsidRPr="008371B4" w:rsidRDefault="008371B4" w:rsidP="008371B4">
      <w:r w:rsidRPr="008371B4">
        <w:t xml:space="preserve">They are the actual machines which are going to be managed by the Chef server. Chef client is the key component of all the nodes, which helps in setting up the communication between the Chef server and Chef node. </w:t>
      </w:r>
    </w:p>
    <w:p w14:paraId="26B29EB8" w14:textId="246D9E0F" w:rsidR="00CD3A2C" w:rsidRPr="009C7602" w:rsidRDefault="0073301C" w:rsidP="009C7602">
      <w:r>
        <w:rPr>
          <w:noProof/>
        </w:rPr>
        <w:drawing>
          <wp:inline distT="0" distB="0" distL="0" distR="0" wp14:anchorId="1C556717" wp14:editId="12ECDEE8">
            <wp:extent cx="4752975" cy="165735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975" cy="1657350"/>
                    </a:xfrm>
                    <a:prstGeom prst="rect">
                      <a:avLst/>
                    </a:prstGeom>
                  </pic:spPr>
                </pic:pic>
              </a:graphicData>
            </a:graphic>
          </wp:inline>
        </w:drawing>
      </w:r>
    </w:p>
    <w:p w14:paraId="2FCDE6EF" w14:textId="3E292F0C" w:rsidR="00FA4093" w:rsidRDefault="00BB1646" w:rsidP="00315988">
      <w:pPr>
        <w:pStyle w:val="Heading2"/>
      </w:pPr>
      <w:bookmarkStart w:id="3" w:name="_Toc33538062"/>
      <w:r>
        <w:t>Installation</w:t>
      </w:r>
      <w:bookmarkEnd w:id="3"/>
    </w:p>
    <w:p w14:paraId="25DA0AAD" w14:textId="559CE0B4" w:rsidR="001D3ED5" w:rsidRDefault="001D3ED5" w:rsidP="001D3ED5">
      <w:pPr>
        <w:pStyle w:val="Heading3"/>
      </w:pPr>
      <w:bookmarkStart w:id="4" w:name="_Toc33538063"/>
      <w:r w:rsidRPr="001D3ED5">
        <w:t>Install the Chef Development kit</w:t>
      </w:r>
      <w:r w:rsidR="00743DF6">
        <w:t>(C</w:t>
      </w:r>
      <w:r w:rsidR="00540F96">
        <w:t>h</w:t>
      </w:r>
      <w:r w:rsidR="00743DF6">
        <w:t>efDK)</w:t>
      </w:r>
      <w:r w:rsidR="008650EF">
        <w:t xml:space="preserve"> – Workstation</w:t>
      </w:r>
      <w:bookmarkEnd w:id="4"/>
    </w:p>
    <w:p w14:paraId="1D388C0A" w14:textId="11336A4B" w:rsidR="001D6BF4" w:rsidRDefault="001D6BF4" w:rsidP="001D6BF4">
      <w:r>
        <w:t>The ChefDK contains everything you need to start working with Chef on a workstation. It provides all the tools that a developer needs to create and modify cookbooks and upload them to a Chef server.</w:t>
      </w:r>
    </w:p>
    <w:p w14:paraId="3278D538" w14:textId="386BBA1E" w:rsidR="001D6BF4" w:rsidRDefault="001D6BF4" w:rsidP="00886733">
      <w:pPr>
        <w:pStyle w:val="ListParagraph"/>
        <w:numPr>
          <w:ilvl w:val="0"/>
          <w:numId w:val="11"/>
        </w:numPr>
      </w:pPr>
      <w:r>
        <w:t xml:space="preserve">It includes the </w:t>
      </w:r>
      <w:r w:rsidRPr="007B3389">
        <w:rPr>
          <w:b/>
          <w:bCs/>
        </w:rPr>
        <w:t>Chef client</w:t>
      </w:r>
      <w:r w:rsidR="007B3389">
        <w:rPr>
          <w:b/>
          <w:bCs/>
        </w:rPr>
        <w:t>,</w:t>
      </w:r>
      <w:r>
        <w:t xml:space="preserve">an embedded version of Ruby, RubyGems, OpenSSL, and command-line utilities such as </w:t>
      </w:r>
      <w:r w:rsidRPr="007B3389">
        <w:rPr>
          <w:b/>
          <w:bCs/>
        </w:rPr>
        <w:t>Knife</w:t>
      </w:r>
      <w:r>
        <w:t xml:space="preserve">, </w:t>
      </w:r>
      <w:r w:rsidRPr="007B3389">
        <w:rPr>
          <w:b/>
          <w:bCs/>
        </w:rPr>
        <w:t>Ohai</w:t>
      </w:r>
      <w:r>
        <w:t xml:space="preserve">, and Chef Zero. </w:t>
      </w:r>
    </w:p>
    <w:p w14:paraId="5A0BE133" w14:textId="402C22B8" w:rsidR="008650EF" w:rsidRDefault="001D6BF4" w:rsidP="00886733">
      <w:pPr>
        <w:pStyle w:val="ListParagraph"/>
        <w:numPr>
          <w:ilvl w:val="0"/>
          <w:numId w:val="11"/>
        </w:numPr>
      </w:pPr>
      <w:r>
        <w:t>It also includes community tools, such as Test Kitchen, Foodcritic, Berkshelf, Chef Vault, Rubocop, and ChefSpec</w:t>
      </w:r>
    </w:p>
    <w:p w14:paraId="54C65E90" w14:textId="77777777" w:rsidR="00546528" w:rsidRPr="002929B6" w:rsidRDefault="00546528" w:rsidP="002929B6">
      <w:pPr>
        <w:spacing w:after="0"/>
        <w:rPr>
          <w:b/>
          <w:bCs/>
        </w:rPr>
      </w:pPr>
      <w:r w:rsidRPr="002929B6">
        <w:rPr>
          <w:b/>
          <w:bCs/>
        </w:rPr>
        <w:lastRenderedPageBreak/>
        <w:t>Chef client</w:t>
      </w:r>
    </w:p>
    <w:p w14:paraId="0082D452" w14:textId="6AE0579A" w:rsidR="00546528" w:rsidRDefault="00546528" w:rsidP="00546528">
      <w:r>
        <w:t xml:space="preserve">The Chef client is the tool that is deployed to all nodes. If we want to run Cookbook on Nodes, Chef </w:t>
      </w:r>
      <w:r w:rsidR="00CF2857">
        <w:t>client</w:t>
      </w:r>
      <w:r>
        <w:t xml:space="preserve"> must be installed on it.it is a </w:t>
      </w:r>
      <w:r w:rsidR="002929B6">
        <w:t>communicator</w:t>
      </w:r>
      <w:r>
        <w:t xml:space="preserve"> between Nodes and workstation/Chef Server.</w:t>
      </w:r>
    </w:p>
    <w:p w14:paraId="1882C30C" w14:textId="77777777" w:rsidR="00B10A1D" w:rsidRDefault="00B10A1D" w:rsidP="00982B49">
      <w:pPr>
        <w:spacing w:after="0"/>
      </w:pPr>
    </w:p>
    <w:p w14:paraId="36181054" w14:textId="77777777" w:rsidR="00546528" w:rsidRPr="002929B6" w:rsidRDefault="00546528" w:rsidP="002929B6">
      <w:pPr>
        <w:spacing w:after="0"/>
        <w:rPr>
          <w:b/>
          <w:bCs/>
        </w:rPr>
      </w:pPr>
      <w:r w:rsidRPr="002929B6">
        <w:rPr>
          <w:b/>
          <w:bCs/>
        </w:rPr>
        <w:t>Ohai Chef tool</w:t>
      </w:r>
    </w:p>
    <w:p w14:paraId="54372561" w14:textId="77777777" w:rsidR="00546528" w:rsidRDefault="00546528" w:rsidP="00546528">
      <w:r>
        <w:t>Ohai is the tool that gathers information about a node. Information such as platform details, operating system data, and processor information etc.,</w:t>
      </w:r>
    </w:p>
    <w:p w14:paraId="795126E5" w14:textId="77777777" w:rsidR="00546528" w:rsidRDefault="00546528" w:rsidP="00982B49">
      <w:pPr>
        <w:spacing w:after="0"/>
      </w:pPr>
    </w:p>
    <w:p w14:paraId="394E15A7" w14:textId="77777777" w:rsidR="00546528" w:rsidRPr="002929B6" w:rsidRDefault="00546528" w:rsidP="002929B6">
      <w:pPr>
        <w:spacing w:after="0"/>
        <w:rPr>
          <w:b/>
          <w:bCs/>
        </w:rPr>
      </w:pPr>
      <w:r w:rsidRPr="002929B6">
        <w:rPr>
          <w:b/>
          <w:bCs/>
        </w:rPr>
        <w:t>Recipes and cookbooks</w:t>
      </w:r>
    </w:p>
    <w:p w14:paraId="03A18841" w14:textId="0BCDCC70" w:rsidR="00546528" w:rsidRDefault="00546528" w:rsidP="002929B6">
      <w:pPr>
        <w:pStyle w:val="ListParagraph"/>
        <w:numPr>
          <w:ilvl w:val="0"/>
          <w:numId w:val="12"/>
        </w:numPr>
      </w:pPr>
      <w:r>
        <w:t>Recipes are the building blocks used to define the desired states. Recipes are files of ruby code that define the commands to be run on nodes. They are like blueprints used to "build" a node. Recipes are collections of Chef resources.</w:t>
      </w:r>
    </w:p>
    <w:p w14:paraId="7128A6FF" w14:textId="77777777" w:rsidR="002929B6" w:rsidRDefault="002929B6" w:rsidP="002929B6">
      <w:pPr>
        <w:pStyle w:val="ListParagraph"/>
      </w:pPr>
    </w:p>
    <w:p w14:paraId="66F4DE42" w14:textId="706927D9" w:rsidR="00546528" w:rsidRDefault="00546528" w:rsidP="002929B6">
      <w:pPr>
        <w:pStyle w:val="ListParagraph"/>
        <w:numPr>
          <w:ilvl w:val="0"/>
          <w:numId w:val="12"/>
        </w:numPr>
      </w:pPr>
      <w:r w:rsidRPr="001F1D3C">
        <w:rPr>
          <w:b/>
          <w:bCs/>
        </w:rPr>
        <w:t>Cookbooks are collections of related recipes</w:t>
      </w:r>
      <w:r>
        <w:t xml:space="preserve">, templates, files, and custom resources. They provide organization and versioning for recipes. Each unique version of a cookbook represents unique sets of </w:t>
      </w:r>
      <w:r w:rsidR="00CF2857">
        <w:t>functionalities</w:t>
      </w:r>
      <w:r>
        <w:t>, such as bug fixes or added features.</w:t>
      </w:r>
    </w:p>
    <w:p w14:paraId="5D1DD3B4" w14:textId="77777777" w:rsidR="00B10A1D" w:rsidRDefault="00B10A1D" w:rsidP="002929B6">
      <w:pPr>
        <w:spacing w:after="0"/>
        <w:rPr>
          <w:b/>
          <w:bCs/>
        </w:rPr>
      </w:pPr>
    </w:p>
    <w:p w14:paraId="08160F0B" w14:textId="6B815EC6" w:rsidR="00546528" w:rsidRPr="002929B6" w:rsidRDefault="00546528" w:rsidP="002929B6">
      <w:pPr>
        <w:spacing w:after="0"/>
        <w:rPr>
          <w:b/>
          <w:bCs/>
        </w:rPr>
      </w:pPr>
      <w:r w:rsidRPr="002929B6">
        <w:rPr>
          <w:b/>
          <w:bCs/>
        </w:rPr>
        <w:t>Chef run lists</w:t>
      </w:r>
    </w:p>
    <w:p w14:paraId="514BD7EF" w14:textId="77777777" w:rsidR="00546528" w:rsidRDefault="00546528" w:rsidP="00546528">
      <w:r>
        <w:t>A "run list" is, as the name would suggest, a list of, and the sequence for, the recipes, cookbooks, and policies to be applied to a node</w:t>
      </w:r>
    </w:p>
    <w:p w14:paraId="65A7DBD7" w14:textId="77777777" w:rsidR="00546528" w:rsidRDefault="00546528" w:rsidP="00B10A1D">
      <w:pPr>
        <w:spacing w:after="0"/>
      </w:pPr>
    </w:p>
    <w:p w14:paraId="73A9B625" w14:textId="77777777" w:rsidR="00546528" w:rsidRPr="002929B6" w:rsidRDefault="00546528" w:rsidP="002929B6">
      <w:pPr>
        <w:spacing w:after="0"/>
        <w:rPr>
          <w:b/>
          <w:bCs/>
        </w:rPr>
      </w:pPr>
      <w:r w:rsidRPr="002929B6">
        <w:rPr>
          <w:b/>
          <w:bCs/>
        </w:rPr>
        <w:t>Chef roles</w:t>
      </w:r>
    </w:p>
    <w:p w14:paraId="6245F5F5" w14:textId="3F51EAF4" w:rsidR="00546528" w:rsidRDefault="00546528" w:rsidP="00546528">
      <w:r>
        <w:t>Roles are functional groupings of recipes and cookbooks used to describe the full blueprint needed for a node to become everything it is intended to be. Roles are reusable configurations, and they can be applied to multiple nodes to make functionally identical servers, such as a farm of web servers.</w:t>
      </w:r>
    </w:p>
    <w:p w14:paraId="44AF5EC5" w14:textId="77777777" w:rsidR="001F1D3C" w:rsidRDefault="001F1D3C" w:rsidP="00546528"/>
    <w:p w14:paraId="4C8F74A2" w14:textId="77777777" w:rsidR="00D132AD" w:rsidRPr="00D132AD" w:rsidRDefault="00D132AD" w:rsidP="003B1D67">
      <w:pPr>
        <w:spacing w:after="0"/>
        <w:rPr>
          <w:b/>
          <w:bCs/>
        </w:rPr>
      </w:pPr>
      <w:r w:rsidRPr="00D132AD">
        <w:rPr>
          <w:b/>
          <w:bCs/>
        </w:rPr>
        <w:t>Chef resources</w:t>
      </w:r>
    </w:p>
    <w:p w14:paraId="367A57E0" w14:textId="5AB021F1" w:rsidR="00D132AD" w:rsidRDefault="00D132AD" w:rsidP="00D132AD">
      <w:r>
        <w:t xml:space="preserve">Chef resources define what we want to happen to a </w:t>
      </w:r>
      <w:r w:rsidR="00AD5C10">
        <w:t>node. Chef</w:t>
      </w:r>
      <w:r>
        <w:t xml:space="preserve"> resources have some types: </w:t>
      </w:r>
      <w:r w:rsidRPr="00AD5C10">
        <w:rPr>
          <w:b/>
          <w:bCs/>
        </w:rPr>
        <w:t>Package, Template, Service</w:t>
      </w:r>
      <w:r>
        <w:t>, and so on.</w:t>
      </w:r>
    </w:p>
    <w:p w14:paraId="5C040CDB" w14:textId="1B2990D3" w:rsidR="00D132AD" w:rsidRDefault="00D132AD" w:rsidP="00706F67">
      <w:pPr>
        <w:pStyle w:val="ListParagraph"/>
        <w:numPr>
          <w:ilvl w:val="0"/>
          <w:numId w:val="13"/>
        </w:numPr>
      </w:pPr>
      <w:r w:rsidRPr="0096252C">
        <w:rPr>
          <w:b/>
          <w:bCs/>
        </w:rPr>
        <w:t>Package</w:t>
      </w:r>
      <w:r>
        <w:t>: This contains software or applications, such as apache, ntp, and cron, and the action to be performed on that software or application, such as "install".</w:t>
      </w:r>
    </w:p>
    <w:p w14:paraId="7340F8A9" w14:textId="6A44A15D" w:rsidR="00D132AD" w:rsidRDefault="00D132AD" w:rsidP="00706F67">
      <w:pPr>
        <w:pStyle w:val="ListParagraph"/>
        <w:numPr>
          <w:ilvl w:val="0"/>
          <w:numId w:val="13"/>
        </w:numPr>
      </w:pPr>
      <w:r w:rsidRPr="0096252C">
        <w:rPr>
          <w:b/>
          <w:bCs/>
        </w:rPr>
        <w:t>Template</w:t>
      </w:r>
      <w:r>
        <w:t xml:space="preserve">: These are files with </w:t>
      </w:r>
      <w:r w:rsidR="0096252C">
        <w:t>placeholders</w:t>
      </w:r>
      <w:r>
        <w:t xml:space="preserve"> for attributes that are transformed into configuration files for package installation and execution.</w:t>
      </w:r>
    </w:p>
    <w:p w14:paraId="68B49B8A" w14:textId="1E9070EB" w:rsidR="00D132AD" w:rsidRDefault="00D132AD" w:rsidP="0096252C">
      <w:pPr>
        <w:pStyle w:val="ListParagraph"/>
        <w:numPr>
          <w:ilvl w:val="0"/>
          <w:numId w:val="13"/>
        </w:numPr>
      </w:pPr>
      <w:r w:rsidRPr="0096252C">
        <w:rPr>
          <w:b/>
          <w:bCs/>
        </w:rPr>
        <w:t>Service</w:t>
      </w:r>
      <w:r>
        <w:t>: This is the installed executable of the package and the actions that the executable can perform, such as start, stop, or restart. Service</w:t>
      </w:r>
      <w:r>
        <w:lastRenderedPageBreak/>
        <w:t xml:space="preserve"> also defines whether the software or application is launched at node startup.</w:t>
      </w:r>
    </w:p>
    <w:p w14:paraId="13057AAA" w14:textId="77777777" w:rsidR="00256074" w:rsidRPr="00256074" w:rsidRDefault="00256074" w:rsidP="00256074">
      <w:pPr>
        <w:spacing w:after="0"/>
        <w:rPr>
          <w:b/>
          <w:bCs/>
        </w:rPr>
      </w:pPr>
      <w:r w:rsidRPr="00256074">
        <w:rPr>
          <w:b/>
          <w:bCs/>
        </w:rPr>
        <w:lastRenderedPageBreak/>
        <w:t>Chef supermarket</w:t>
      </w:r>
    </w:p>
    <w:p w14:paraId="543F7652" w14:textId="77777777" w:rsidR="00256074" w:rsidRPr="00256074" w:rsidRDefault="00256074" w:rsidP="00256074">
      <w:r w:rsidRPr="00256074">
        <w:t>The supermarket is a site that provides shared cookbooks. There is a public supermarket that contains community-created and -maintained cookbooks. This site is hosted by Chef and is available at </w:t>
      </w:r>
      <w:hyperlink r:id="rId14" w:tgtFrame="_blank" w:history="1">
        <w:r w:rsidRPr="00256074">
          <w:rPr>
            <w:rStyle w:val="Hyperlink"/>
          </w:rPr>
          <w:t>https://supermarket.chef.io</w:t>
        </w:r>
      </w:hyperlink>
    </w:p>
    <w:p w14:paraId="436654F0" w14:textId="35721333" w:rsidR="00256074" w:rsidRDefault="00256074" w:rsidP="00886733"/>
    <w:p w14:paraId="74575195" w14:textId="77777777" w:rsidR="005318DB" w:rsidRDefault="005318DB" w:rsidP="00886733"/>
    <w:p w14:paraId="1812A417" w14:textId="0DF039D4" w:rsidR="00315988" w:rsidRPr="00886733" w:rsidRDefault="00FA2B73" w:rsidP="00886733">
      <w:pPr>
        <w:pStyle w:val="Qsns"/>
      </w:pPr>
      <w:r w:rsidRPr="00886733">
        <w:t xml:space="preserve">Install the Chef Development kit (Chef DK) </w:t>
      </w:r>
      <w:r w:rsidR="00DB115D" w:rsidRPr="00886733">
        <w:t xml:space="preserve"> on Chef workstation </w:t>
      </w:r>
      <w:r w:rsidR="00315988" w:rsidRPr="00886733">
        <w:t xml:space="preserve"> </w:t>
      </w:r>
    </w:p>
    <w:p w14:paraId="12516957" w14:textId="2464070D" w:rsidR="00F42586" w:rsidRDefault="00E8112B" w:rsidP="00E8112B">
      <w:pPr>
        <w:spacing w:after="0"/>
      </w:pPr>
      <w:r>
        <w:t xml:space="preserve">Go to </w:t>
      </w:r>
      <w:r w:rsidR="00F42586" w:rsidRPr="00F42586">
        <w:t> </w:t>
      </w:r>
      <w:hyperlink r:id="rId15" w:history="1">
        <w:r w:rsidR="00F42586" w:rsidRPr="00F42586">
          <w:rPr>
            <w:rStyle w:val="Hyperlink"/>
          </w:rPr>
          <w:t>Chef Workstation downloads page</w:t>
        </w:r>
      </w:hyperlink>
      <w:r w:rsidR="00F42586" w:rsidRPr="00F42586">
        <w:t xml:space="preserve"> and </w:t>
      </w:r>
      <w:r>
        <w:t xml:space="preserve">Select URL of </w:t>
      </w:r>
      <w:r w:rsidR="00F42586" w:rsidRPr="00F42586">
        <w:t>appropriate package for your distribution</w:t>
      </w:r>
      <w:r>
        <w:t>.</w:t>
      </w:r>
    </w:p>
    <w:p w14:paraId="37F43D44" w14:textId="2C6F4AD3" w:rsidR="00F42586" w:rsidRDefault="00F42586" w:rsidP="002A3C82">
      <w:pPr>
        <w:pStyle w:val="Output"/>
      </w:pPr>
      <w:r>
        <w:t>wget https://packages.chef.io/files/stable/chef-workstation/0.15.18/ubuntu/16.04/chef-workstation_0.15.18-1_amd64.deb</w:t>
      </w:r>
    </w:p>
    <w:p w14:paraId="55356EBF" w14:textId="19CCBC5B" w:rsidR="00072B99" w:rsidRDefault="00072B99" w:rsidP="00F42586">
      <w:r>
        <w:rPr>
          <w:noProof/>
        </w:rPr>
        <w:drawing>
          <wp:inline distT="0" distB="0" distL="0" distR="0" wp14:anchorId="5E62A023" wp14:editId="421932D5">
            <wp:extent cx="5943600" cy="2301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01240"/>
                    </a:xfrm>
                    <a:prstGeom prst="rect">
                      <a:avLst/>
                    </a:prstGeom>
                  </pic:spPr>
                </pic:pic>
              </a:graphicData>
            </a:graphic>
          </wp:inline>
        </w:drawing>
      </w:r>
    </w:p>
    <w:p w14:paraId="21646630" w14:textId="1D70D4FF" w:rsidR="00F42586" w:rsidRDefault="00F42586" w:rsidP="00F42586"/>
    <w:p w14:paraId="23B0FA1C" w14:textId="77777777" w:rsidR="00F42586" w:rsidRDefault="00F42586" w:rsidP="00072B99">
      <w:pPr>
        <w:spacing w:after="0"/>
      </w:pPr>
      <w:r>
        <w:t>2.Install</w:t>
      </w:r>
    </w:p>
    <w:p w14:paraId="2817BE1B" w14:textId="5BBFEBD8" w:rsidR="00F42586" w:rsidRDefault="00072B99" w:rsidP="002A3C82">
      <w:pPr>
        <w:pStyle w:val="Output"/>
      </w:pPr>
      <w:r>
        <w:t>d</w:t>
      </w:r>
      <w:r w:rsidR="00F42586">
        <w:t>pkg -i chefworkstation_0.14.16-1_amd64.deb</w:t>
      </w:r>
    </w:p>
    <w:p w14:paraId="31E4DDA3" w14:textId="7B00BB3D" w:rsidR="00F42586" w:rsidRDefault="00A04151" w:rsidP="00F42586">
      <w:r>
        <w:rPr>
          <w:noProof/>
        </w:rPr>
        <w:drawing>
          <wp:inline distT="0" distB="0" distL="0" distR="0" wp14:anchorId="661C0D84" wp14:editId="614B6F6C">
            <wp:extent cx="4203700" cy="250453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2304" cy="2509656"/>
                    </a:xfrm>
                    <a:prstGeom prst="rect">
                      <a:avLst/>
                    </a:prstGeom>
                  </pic:spPr>
                </pic:pic>
              </a:graphicData>
            </a:graphic>
          </wp:inline>
        </w:drawing>
      </w:r>
    </w:p>
    <w:p w14:paraId="18A827E4" w14:textId="77777777" w:rsidR="00154C53" w:rsidRDefault="00154C53" w:rsidP="00580390">
      <w:pPr>
        <w:spacing w:after="0" w:line="240" w:lineRule="auto"/>
      </w:pPr>
    </w:p>
    <w:p w14:paraId="05F5C6A9" w14:textId="4DF3AFB2" w:rsidR="00F42586" w:rsidRDefault="00F42586" w:rsidP="00F33746">
      <w:pPr>
        <w:spacing w:after="0"/>
      </w:pPr>
      <w:r>
        <w:lastRenderedPageBreak/>
        <w:t>3.verify the installation, run:</w:t>
      </w:r>
    </w:p>
    <w:p w14:paraId="40D2EFED" w14:textId="77777777" w:rsidR="00F42586" w:rsidRDefault="00F42586" w:rsidP="002A3C82">
      <w:pPr>
        <w:pStyle w:val="Output"/>
      </w:pPr>
      <w:r>
        <w:t>chef -v</w:t>
      </w:r>
    </w:p>
    <w:p w14:paraId="774B2937" w14:textId="1CBFB4BB" w:rsidR="00F42586" w:rsidRDefault="00D12669" w:rsidP="00F42586">
      <w:r>
        <w:rPr>
          <w:noProof/>
        </w:rPr>
        <w:drawing>
          <wp:inline distT="0" distB="0" distL="0" distR="0" wp14:anchorId="24A1FAA1" wp14:editId="6355ED49">
            <wp:extent cx="3319175" cy="1111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3802" cy="1116147"/>
                    </a:xfrm>
                    <a:prstGeom prst="rect">
                      <a:avLst/>
                    </a:prstGeom>
                    <a:noFill/>
                    <a:ln>
                      <a:noFill/>
                    </a:ln>
                  </pic:spPr>
                </pic:pic>
              </a:graphicData>
            </a:graphic>
          </wp:inline>
        </w:drawing>
      </w:r>
    </w:p>
    <w:p w14:paraId="1979262F" w14:textId="6002B6FF" w:rsidR="00F42586" w:rsidRDefault="00F42586" w:rsidP="00580390">
      <w:pPr>
        <w:spacing w:after="0"/>
      </w:pPr>
    </w:p>
    <w:p w14:paraId="6333354B" w14:textId="77777777" w:rsidR="00761024" w:rsidRDefault="00761024" w:rsidP="00580390">
      <w:pPr>
        <w:spacing w:after="0"/>
      </w:pPr>
    </w:p>
    <w:p w14:paraId="7DA3873D" w14:textId="0C1495D1" w:rsidR="00406F11" w:rsidRPr="00315988" w:rsidRDefault="00DF7F08" w:rsidP="00B06B69">
      <w:pPr>
        <w:pStyle w:val="Heading1"/>
      </w:pPr>
      <w:bookmarkStart w:id="5" w:name="_Toc33538064"/>
      <w:r>
        <w:t xml:space="preserve">Chef – </w:t>
      </w:r>
      <w:r w:rsidR="00B06B69" w:rsidRPr="00B06B69">
        <w:t>Recipe</w:t>
      </w:r>
      <w:bookmarkEnd w:id="5"/>
    </w:p>
    <w:p w14:paraId="3EB514CD" w14:textId="54E74200" w:rsidR="007E7556" w:rsidRDefault="007E7556" w:rsidP="007E7556">
      <w:pPr>
        <w:rPr>
          <w:lang w:val="en-IN"/>
        </w:rPr>
      </w:pPr>
      <w:r w:rsidRPr="007E7556">
        <w:rPr>
          <w:lang w:val="en-IN"/>
        </w:rPr>
        <w:t xml:space="preserve">Chef </w:t>
      </w:r>
      <w:r w:rsidR="00F40266" w:rsidRPr="007E7556">
        <w:rPr>
          <w:lang w:val="en-IN"/>
        </w:rPr>
        <w:t>written</w:t>
      </w:r>
      <w:r w:rsidRPr="007E7556">
        <w:rPr>
          <w:lang w:val="en-IN"/>
        </w:rPr>
        <w:t xml:space="preserve"> in Ruby. Now we are going to create a recipe </w:t>
      </w:r>
      <w:r w:rsidRPr="007E7556">
        <w:rPr>
          <w:b/>
          <w:bCs/>
          <w:lang w:val="en-IN"/>
        </w:rPr>
        <w:t>“</w:t>
      </w:r>
      <w:r w:rsidR="0022155A" w:rsidRPr="007E7556">
        <w:rPr>
          <w:b/>
          <w:bCs/>
          <w:lang w:val="en-IN"/>
        </w:rPr>
        <w:t>hello</w:t>
      </w:r>
      <w:r w:rsidR="0022155A">
        <w:rPr>
          <w:b/>
          <w:bCs/>
          <w:lang w:val="en-IN"/>
        </w:rPr>
        <w:t>.rb</w:t>
      </w:r>
      <w:r w:rsidR="0022155A" w:rsidRPr="007E7556">
        <w:rPr>
          <w:b/>
          <w:bCs/>
          <w:lang w:val="en-IN"/>
        </w:rPr>
        <w:t>”</w:t>
      </w:r>
      <w:r w:rsidR="0022155A" w:rsidRPr="007E7556">
        <w:rPr>
          <w:lang w:val="en-IN"/>
        </w:rPr>
        <w:t>,</w:t>
      </w:r>
      <w:r w:rsidRPr="007E7556">
        <w:rPr>
          <w:lang w:val="en-IN"/>
        </w:rPr>
        <w:t xml:space="preserve"> </w:t>
      </w:r>
      <w:r w:rsidR="00900974" w:rsidRPr="007E7556">
        <w:rPr>
          <w:lang w:val="en-IN"/>
        </w:rPr>
        <w:t>here.</w:t>
      </w:r>
      <w:r w:rsidR="00900974" w:rsidRPr="00900974">
        <w:rPr>
          <w:b/>
          <w:bCs/>
          <w:lang w:val="en-IN"/>
        </w:rPr>
        <w:t xml:space="preserve"> rb</w:t>
      </w:r>
      <w:r w:rsidRPr="007E7556">
        <w:rPr>
          <w:lang w:val="en-IN"/>
        </w:rPr>
        <w:t xml:space="preserve"> is Ruby extension</w:t>
      </w:r>
      <w:r>
        <w:rPr>
          <w:lang w:val="en-IN"/>
        </w:rPr>
        <w:t xml:space="preserve">. </w:t>
      </w:r>
      <w:r w:rsidRPr="007E7556">
        <w:rPr>
          <w:lang w:val="en-IN"/>
        </w:rPr>
        <w:t xml:space="preserve">Collection of Recipes are called </w:t>
      </w:r>
      <w:r w:rsidR="00F40266" w:rsidRPr="007E7556">
        <w:rPr>
          <w:lang w:val="en-IN"/>
        </w:rPr>
        <w:t>Cookbook</w:t>
      </w:r>
      <w:r w:rsidR="00F40266">
        <w:rPr>
          <w:lang w:val="en-IN"/>
        </w:rPr>
        <w:t>.</w:t>
      </w:r>
    </w:p>
    <w:p w14:paraId="296DD754" w14:textId="77777777" w:rsidR="00AC0173" w:rsidRPr="006D46C8" w:rsidRDefault="00AC0173" w:rsidP="00AC0173">
      <w:pPr>
        <w:spacing w:after="0"/>
        <w:rPr>
          <w:b/>
          <w:bCs/>
          <w:lang w:val="en-IN"/>
        </w:rPr>
      </w:pPr>
      <w:r w:rsidRPr="006D46C8">
        <w:rPr>
          <w:b/>
          <w:bCs/>
          <w:lang w:val="en-IN"/>
        </w:rPr>
        <w:t>chef-apply</w:t>
      </w:r>
    </w:p>
    <w:p w14:paraId="694D898E" w14:textId="5002CB7B" w:rsidR="006D46C8" w:rsidRPr="00BB5FED" w:rsidRDefault="00AC0173" w:rsidP="00BB3E4B">
      <w:pPr>
        <w:pStyle w:val="ListParagraph"/>
        <w:numPr>
          <w:ilvl w:val="0"/>
          <w:numId w:val="43"/>
        </w:numPr>
        <w:spacing w:after="0"/>
        <w:rPr>
          <w:lang w:val="en-IN"/>
        </w:rPr>
      </w:pPr>
      <w:r w:rsidRPr="00BB5FED">
        <w:rPr>
          <w:rStyle w:val="outputsChar"/>
          <w:lang w:val="en-IN"/>
        </w:rPr>
        <w:t>chef-apply</w:t>
      </w:r>
      <w:r w:rsidRPr="00BB5FED">
        <w:rPr>
          <w:lang w:val="en-IN"/>
        </w:rPr>
        <w:t xml:space="preserve"> tool is installed with the ChefDK. This is used to execute a single recipe on your local machine. There is no Chef server involved. Everything is local.</w:t>
      </w:r>
      <w:r w:rsidR="006D46C8" w:rsidRPr="00BB5FED">
        <w:rPr>
          <w:lang w:val="en-IN"/>
        </w:rPr>
        <w:t xml:space="preserve"> </w:t>
      </w:r>
    </w:p>
    <w:p w14:paraId="2283493B" w14:textId="67558F49" w:rsidR="00AC0173" w:rsidRPr="00BB5FED" w:rsidRDefault="00AC0173" w:rsidP="00BB5FED">
      <w:pPr>
        <w:pStyle w:val="ListParagraph"/>
        <w:numPr>
          <w:ilvl w:val="0"/>
          <w:numId w:val="43"/>
        </w:numPr>
        <w:spacing w:after="0"/>
        <w:rPr>
          <w:lang w:val="en-IN"/>
        </w:rPr>
      </w:pPr>
      <w:r w:rsidRPr="00BB5FED">
        <w:rPr>
          <w:b/>
          <w:bCs/>
          <w:lang w:val="en-IN"/>
        </w:rPr>
        <w:t>chef-apply</w:t>
      </w:r>
      <w:r w:rsidRPr="00BB5FED">
        <w:rPr>
          <w:lang w:val="en-IN"/>
        </w:rPr>
        <w:t xml:space="preserve"> is not a tool for the deployment of production </w:t>
      </w:r>
      <w:r w:rsidR="00A84E8A" w:rsidRPr="00BB5FED">
        <w:rPr>
          <w:lang w:val="en-IN"/>
        </w:rPr>
        <w:t>nodes. It’s</w:t>
      </w:r>
      <w:r w:rsidRPr="00BB5FED">
        <w:rPr>
          <w:lang w:val="en-IN"/>
        </w:rPr>
        <w:t xml:space="preserve"> just a quick and easy way to use Chef to configure your local system.</w:t>
      </w:r>
    </w:p>
    <w:p w14:paraId="397FC86E" w14:textId="77777777" w:rsidR="009E2709" w:rsidRDefault="009E2709" w:rsidP="00AC0173">
      <w:pPr>
        <w:spacing w:after="0"/>
        <w:rPr>
          <w:lang w:val="en-IN"/>
        </w:rPr>
      </w:pPr>
    </w:p>
    <w:p w14:paraId="0D24C081" w14:textId="37EDD136" w:rsidR="006D46C8" w:rsidRPr="00AC0173" w:rsidRDefault="006D46C8" w:rsidP="00AC0173">
      <w:pPr>
        <w:spacing w:after="0"/>
        <w:rPr>
          <w:lang w:val="en-IN"/>
        </w:rPr>
      </w:pPr>
      <w:r>
        <w:rPr>
          <w:lang w:val="en-IN"/>
        </w:rPr>
        <w:t>Syntax</w:t>
      </w:r>
    </w:p>
    <w:p w14:paraId="5369149B" w14:textId="77777777" w:rsidR="00580390" w:rsidRDefault="00AC0173" w:rsidP="00580390">
      <w:pPr>
        <w:pStyle w:val="Output"/>
        <w:rPr>
          <w:lang w:val="en-IN"/>
        </w:rPr>
      </w:pPr>
      <w:r w:rsidRPr="00AC0173">
        <w:rPr>
          <w:lang w:val="en-IN"/>
        </w:rPr>
        <w:t>sudo chef-apply -e "package '</w:t>
      </w:r>
      <w:r w:rsidR="00E7419C">
        <w:rPr>
          <w:lang w:val="en-IN"/>
        </w:rPr>
        <w:t>&lt;pkg-name&gt;</w:t>
      </w:r>
      <w:r w:rsidRPr="00AC0173">
        <w:rPr>
          <w:lang w:val="en-IN"/>
        </w:rPr>
        <w:t>"</w:t>
      </w:r>
    </w:p>
    <w:p w14:paraId="640CB126" w14:textId="3CBDAB80" w:rsidR="00E7419C" w:rsidRDefault="00E7419C" w:rsidP="00580390">
      <w:pPr>
        <w:pStyle w:val="Output"/>
        <w:rPr>
          <w:lang w:val="en-IN"/>
        </w:rPr>
      </w:pPr>
      <w:r>
        <w:rPr>
          <w:lang w:val="en-IN"/>
        </w:rPr>
        <w:t xml:space="preserve">sudo </w:t>
      </w:r>
      <w:r w:rsidRPr="00AC0173">
        <w:rPr>
          <w:lang w:val="en-IN"/>
        </w:rPr>
        <w:t xml:space="preserve">chef-apply </w:t>
      </w:r>
      <w:r>
        <w:rPr>
          <w:lang w:val="en-IN"/>
        </w:rPr>
        <w:t>&lt;recipe&gt;</w:t>
      </w:r>
    </w:p>
    <w:p w14:paraId="177F56BA" w14:textId="0B2EDCF7" w:rsidR="00AC0173" w:rsidRDefault="00AC0173" w:rsidP="002D41A3">
      <w:pPr>
        <w:spacing w:after="0"/>
        <w:rPr>
          <w:lang w:val="en-IN"/>
        </w:rPr>
      </w:pPr>
    </w:p>
    <w:p w14:paraId="1FDF9678" w14:textId="77777777" w:rsidR="00AC0173" w:rsidRDefault="00AC0173" w:rsidP="002D41A3">
      <w:pPr>
        <w:spacing w:after="0"/>
        <w:rPr>
          <w:lang w:val="en-IN"/>
        </w:rPr>
      </w:pPr>
    </w:p>
    <w:p w14:paraId="4DE45E57" w14:textId="70D5472F" w:rsidR="0076348C" w:rsidRPr="007E7556" w:rsidRDefault="0076348C" w:rsidP="0076348C">
      <w:pPr>
        <w:pStyle w:val="Heading2"/>
        <w:rPr>
          <w:lang w:val="en-IN"/>
        </w:rPr>
      </w:pPr>
      <w:bookmarkStart w:id="6" w:name="_Toc33538065"/>
      <w:r>
        <w:rPr>
          <w:lang w:val="en-IN"/>
        </w:rPr>
        <w:t xml:space="preserve">Chef </w:t>
      </w:r>
      <w:r w:rsidR="008D7538">
        <w:rPr>
          <w:lang w:val="en-IN"/>
        </w:rPr>
        <w:t>Recipe</w:t>
      </w:r>
      <w:r>
        <w:rPr>
          <w:lang w:val="en-IN"/>
        </w:rPr>
        <w:t>– Hello World Recipe on Localhost</w:t>
      </w:r>
      <w:bookmarkEnd w:id="6"/>
    </w:p>
    <w:p w14:paraId="780534C6" w14:textId="77777777" w:rsidR="002D41A3" w:rsidRPr="002D41A3" w:rsidRDefault="002D41A3" w:rsidP="002D41A3">
      <w:pPr>
        <w:spacing w:after="0"/>
        <w:rPr>
          <w:lang w:val="en-IN"/>
        </w:rPr>
      </w:pPr>
      <w:r w:rsidRPr="002D41A3">
        <w:rPr>
          <w:lang w:val="en-IN"/>
        </w:rPr>
        <w:t xml:space="preserve">1.Create </w:t>
      </w:r>
      <w:r w:rsidRPr="002D41A3">
        <w:rPr>
          <w:rStyle w:val="OutputChar"/>
          <w:b w:val="0"/>
          <w:bCs w:val="0"/>
          <w:lang w:val="en-IN"/>
        </w:rPr>
        <w:t>chef_repo</w:t>
      </w:r>
      <w:r w:rsidRPr="002D41A3">
        <w:rPr>
          <w:lang w:val="en-IN"/>
        </w:rPr>
        <w:t xml:space="preserve"> folder, go into it</w:t>
      </w:r>
    </w:p>
    <w:p w14:paraId="7AC67F1F" w14:textId="77777777" w:rsidR="002D41A3" w:rsidRPr="002D41A3" w:rsidRDefault="002D41A3" w:rsidP="002A3C82">
      <w:pPr>
        <w:pStyle w:val="Output"/>
        <w:rPr>
          <w:lang w:val="en-IN"/>
        </w:rPr>
      </w:pPr>
      <w:r w:rsidRPr="002D41A3">
        <w:rPr>
          <w:lang w:val="en-IN"/>
        </w:rPr>
        <w:t>mkdir chef_repo</w:t>
      </w:r>
    </w:p>
    <w:p w14:paraId="2C07B762" w14:textId="77777777" w:rsidR="002D41A3" w:rsidRPr="002D41A3" w:rsidRDefault="002D41A3" w:rsidP="002A3C82">
      <w:pPr>
        <w:pStyle w:val="Output"/>
        <w:rPr>
          <w:lang w:val="en-IN"/>
        </w:rPr>
      </w:pPr>
      <w:r w:rsidRPr="002D41A3">
        <w:rPr>
          <w:lang w:val="en-IN"/>
        </w:rPr>
        <w:t>cd chef_repo</w:t>
      </w:r>
    </w:p>
    <w:p w14:paraId="3F12EC77" w14:textId="77777777" w:rsidR="002D41A3" w:rsidRPr="002D41A3" w:rsidRDefault="002D41A3" w:rsidP="002D41A3">
      <w:pPr>
        <w:rPr>
          <w:lang w:val="en-IN"/>
        </w:rPr>
      </w:pPr>
    </w:p>
    <w:p w14:paraId="54065E1B" w14:textId="10FACD54" w:rsidR="002D41A3" w:rsidRPr="002D41A3" w:rsidRDefault="002D41A3" w:rsidP="002D41A3">
      <w:pPr>
        <w:spacing w:after="0"/>
        <w:rPr>
          <w:lang w:val="en-IN"/>
        </w:rPr>
      </w:pPr>
      <w:r w:rsidRPr="002D41A3">
        <w:rPr>
          <w:lang w:val="en-IN"/>
        </w:rPr>
        <w:t>2.create `</w:t>
      </w:r>
      <w:r w:rsidRPr="002D41A3">
        <w:rPr>
          <w:b/>
          <w:bCs/>
          <w:lang w:val="en-IN"/>
        </w:rPr>
        <w:t>hello.rb</w:t>
      </w:r>
      <w:r w:rsidRPr="002D41A3">
        <w:rPr>
          <w:lang w:val="en-IN"/>
        </w:rPr>
        <w:t>` file inside chef_repo</w:t>
      </w:r>
    </w:p>
    <w:p w14:paraId="13551996" w14:textId="77777777" w:rsidR="002D41A3" w:rsidRPr="002D41A3" w:rsidRDefault="002D41A3" w:rsidP="002A3C82">
      <w:pPr>
        <w:pStyle w:val="Output"/>
        <w:rPr>
          <w:lang w:val="en-IN"/>
        </w:rPr>
      </w:pPr>
      <w:r w:rsidRPr="002D41A3">
        <w:rPr>
          <w:lang w:val="en-IN"/>
        </w:rPr>
        <w:t>file 'hello.txt' do</w:t>
      </w:r>
    </w:p>
    <w:p w14:paraId="42C358EC" w14:textId="77777777" w:rsidR="002D41A3" w:rsidRPr="002D41A3" w:rsidRDefault="002D41A3" w:rsidP="002A3C82">
      <w:pPr>
        <w:pStyle w:val="Output"/>
        <w:rPr>
          <w:lang w:val="en-IN"/>
        </w:rPr>
      </w:pPr>
      <w:r w:rsidRPr="002D41A3">
        <w:rPr>
          <w:lang w:val="en-IN"/>
        </w:rPr>
        <w:tab/>
        <w:t>content 'Hello, World'</w:t>
      </w:r>
    </w:p>
    <w:p w14:paraId="5B372FDF" w14:textId="77777777" w:rsidR="002D41A3" w:rsidRPr="002D41A3" w:rsidRDefault="002D41A3" w:rsidP="002A3C82">
      <w:pPr>
        <w:pStyle w:val="Output"/>
        <w:rPr>
          <w:lang w:val="en-IN"/>
        </w:rPr>
      </w:pPr>
      <w:r w:rsidRPr="002D41A3">
        <w:rPr>
          <w:lang w:val="en-IN"/>
        </w:rPr>
        <w:t>end</w:t>
      </w:r>
    </w:p>
    <w:p w14:paraId="26AEB0B0" w14:textId="77777777" w:rsidR="00FB05A1" w:rsidRDefault="00FB05A1" w:rsidP="00030C9F">
      <w:pPr>
        <w:spacing w:after="0"/>
        <w:rPr>
          <w:b/>
          <w:bCs/>
          <w:lang w:val="en-IN"/>
        </w:rPr>
      </w:pPr>
    </w:p>
    <w:p w14:paraId="490F15DB" w14:textId="2F673D7D" w:rsidR="002D41A3" w:rsidRPr="002D41A3" w:rsidRDefault="002D41A3" w:rsidP="00030C9F">
      <w:pPr>
        <w:spacing w:after="0"/>
        <w:rPr>
          <w:b/>
          <w:bCs/>
          <w:lang w:val="en-IN"/>
        </w:rPr>
      </w:pPr>
      <w:r w:rsidRPr="002D41A3">
        <w:rPr>
          <w:b/>
          <w:bCs/>
          <w:lang w:val="en-IN"/>
        </w:rPr>
        <w:t>3.Apply recipe to Current System.</w:t>
      </w:r>
    </w:p>
    <w:p w14:paraId="6AEC880E" w14:textId="215E1D1E" w:rsidR="002D41A3" w:rsidRPr="002D41A3" w:rsidRDefault="002D41A3" w:rsidP="00030C9F">
      <w:pPr>
        <w:spacing w:after="0"/>
        <w:rPr>
          <w:lang w:val="en-IN"/>
        </w:rPr>
      </w:pPr>
      <w:r w:rsidRPr="002D41A3">
        <w:rPr>
          <w:lang w:val="en-IN"/>
        </w:rPr>
        <w:t xml:space="preserve">The above Code means, create a </w:t>
      </w:r>
      <w:r w:rsidR="00030C9F" w:rsidRPr="00030C9F">
        <w:rPr>
          <w:b/>
          <w:bCs/>
          <w:lang w:val="en-IN"/>
        </w:rPr>
        <w:t>resource</w:t>
      </w:r>
      <w:r w:rsidRPr="00030C9F">
        <w:rPr>
          <w:b/>
          <w:bCs/>
          <w:lang w:val="en-IN"/>
        </w:rPr>
        <w:t>(</w:t>
      </w:r>
      <w:r w:rsidR="004E41E7" w:rsidRPr="00030C9F">
        <w:rPr>
          <w:b/>
          <w:bCs/>
          <w:lang w:val="en-IN"/>
        </w:rPr>
        <w:t>file</w:t>
      </w:r>
      <w:r w:rsidRPr="00030C9F">
        <w:rPr>
          <w:b/>
          <w:bCs/>
          <w:lang w:val="en-IN"/>
        </w:rPr>
        <w:t>)</w:t>
      </w:r>
      <w:r w:rsidRPr="002D41A3">
        <w:rPr>
          <w:lang w:val="en-IN"/>
        </w:rPr>
        <w:t xml:space="preserve"> with name `hello.txt` with content as “</w:t>
      </w:r>
      <w:r w:rsidRPr="00030C9F">
        <w:rPr>
          <w:b/>
          <w:bCs/>
          <w:lang w:val="en-IN"/>
        </w:rPr>
        <w:t xml:space="preserve">hello </w:t>
      </w:r>
      <w:r w:rsidR="00030C9F" w:rsidRPr="00030C9F">
        <w:rPr>
          <w:b/>
          <w:bCs/>
          <w:lang w:val="en-IN"/>
        </w:rPr>
        <w:t>world”.</w:t>
      </w:r>
      <w:r w:rsidR="00030C9F" w:rsidRPr="002D41A3">
        <w:rPr>
          <w:lang w:val="en-IN"/>
        </w:rPr>
        <w:t xml:space="preserve"> By</w:t>
      </w:r>
      <w:r w:rsidRPr="002D41A3">
        <w:rPr>
          <w:lang w:val="en-IN"/>
        </w:rPr>
        <w:t xml:space="preserve"> executing chef-apply </w:t>
      </w:r>
      <w:r w:rsidRPr="004E41E7">
        <w:rPr>
          <w:b/>
          <w:bCs/>
          <w:lang w:val="en-IN"/>
        </w:rPr>
        <w:t>hello.rd,</w:t>
      </w:r>
      <w:r w:rsidRPr="002D41A3">
        <w:rPr>
          <w:lang w:val="en-IN"/>
        </w:rPr>
        <w:t xml:space="preserve"> Chef will create a new file in our current </w:t>
      </w:r>
      <w:r w:rsidR="00030C9F" w:rsidRPr="002D41A3">
        <w:rPr>
          <w:lang w:val="en-IN"/>
        </w:rPr>
        <w:t>infras</w:t>
      </w:r>
      <w:r w:rsidR="00030C9F">
        <w:rPr>
          <w:lang w:val="en-IN"/>
        </w:rPr>
        <w:t>t</w:t>
      </w:r>
      <w:r w:rsidR="00030C9F" w:rsidRPr="002D41A3">
        <w:rPr>
          <w:lang w:val="en-IN"/>
        </w:rPr>
        <w:t>r</w:t>
      </w:r>
      <w:r w:rsidR="00030C9F">
        <w:rPr>
          <w:lang w:val="en-IN"/>
        </w:rPr>
        <w:t>uct</w:t>
      </w:r>
      <w:r w:rsidR="00030C9F" w:rsidRPr="002D41A3">
        <w:rPr>
          <w:lang w:val="en-IN"/>
        </w:rPr>
        <w:t>ure</w:t>
      </w:r>
      <w:r w:rsidRPr="002D41A3">
        <w:rPr>
          <w:lang w:val="en-IN"/>
        </w:rPr>
        <w:t xml:space="preserve"> system</w:t>
      </w:r>
    </w:p>
    <w:p w14:paraId="43EBDB2F" w14:textId="0F2C699D" w:rsidR="007E7556" w:rsidRPr="007E7556" w:rsidRDefault="002D41A3" w:rsidP="002A3C82">
      <w:pPr>
        <w:pStyle w:val="Output"/>
        <w:rPr>
          <w:lang w:val="en-IN"/>
        </w:rPr>
      </w:pPr>
      <w:r w:rsidRPr="002D41A3">
        <w:rPr>
          <w:lang w:val="en-IN"/>
        </w:rPr>
        <w:t>chef-apply hello.rb</w:t>
      </w:r>
    </w:p>
    <w:p w14:paraId="67C240B9" w14:textId="3C9E3FDB" w:rsidR="00FA4093" w:rsidRDefault="002D41A3" w:rsidP="00FA4093">
      <w:r>
        <w:rPr>
          <w:noProof/>
        </w:rPr>
        <w:lastRenderedPageBreak/>
        <w:drawing>
          <wp:inline distT="0" distB="0" distL="0" distR="0" wp14:anchorId="02CDD878" wp14:editId="25DE9C23">
            <wp:extent cx="5943600" cy="1652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52270"/>
                    </a:xfrm>
                    <a:prstGeom prst="rect">
                      <a:avLst/>
                    </a:prstGeom>
                    <a:noFill/>
                    <a:ln>
                      <a:noFill/>
                    </a:ln>
                  </pic:spPr>
                </pic:pic>
              </a:graphicData>
            </a:graphic>
          </wp:inline>
        </w:drawing>
      </w:r>
    </w:p>
    <w:p w14:paraId="23CED214" w14:textId="0428558C" w:rsidR="00FA4093" w:rsidRDefault="00FA4093" w:rsidP="00174E36">
      <w:pPr>
        <w:spacing w:after="0"/>
      </w:pPr>
    </w:p>
    <w:p w14:paraId="1A667D35" w14:textId="16C3AA5B" w:rsidR="00202181" w:rsidRDefault="00202181" w:rsidP="00FA4093">
      <w:r>
        <w:t>4.Now check, we can observe file is created with `hello.txt`</w:t>
      </w:r>
      <w:r w:rsidRPr="00202181">
        <w:rPr>
          <w:noProof/>
        </w:rPr>
        <w:t xml:space="preserve"> </w:t>
      </w:r>
      <w:r w:rsidR="00112DAB">
        <w:rPr>
          <w:noProof/>
        </w:rPr>
        <w:drawing>
          <wp:inline distT="0" distB="0" distL="0" distR="0" wp14:anchorId="0FCAABF8" wp14:editId="04A3B0D6">
            <wp:extent cx="3644900" cy="660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4900" cy="660400"/>
                    </a:xfrm>
                    <a:prstGeom prst="rect">
                      <a:avLst/>
                    </a:prstGeom>
                    <a:noFill/>
                    <a:ln>
                      <a:noFill/>
                    </a:ln>
                  </pic:spPr>
                </pic:pic>
              </a:graphicData>
            </a:graphic>
          </wp:inline>
        </w:drawing>
      </w:r>
    </w:p>
    <w:p w14:paraId="44872AB9" w14:textId="45BF0E72" w:rsidR="00FA4093" w:rsidRDefault="00FA4093" w:rsidP="00174E36">
      <w:pPr>
        <w:spacing w:after="0"/>
      </w:pPr>
    </w:p>
    <w:p w14:paraId="4D9A0A6C" w14:textId="3D8A98A7" w:rsidR="0039245A" w:rsidRDefault="0039245A" w:rsidP="004C3DBD">
      <w:pPr>
        <w:spacing w:after="0"/>
      </w:pPr>
      <w:r>
        <w:t xml:space="preserve">5.Similarly, if you want to delete file, change </w:t>
      </w:r>
      <w:r w:rsidRPr="00C60969">
        <w:rPr>
          <w:b/>
          <w:bCs/>
        </w:rPr>
        <w:t>hello.rb</w:t>
      </w:r>
      <w:r>
        <w:t xml:space="preserve"> with below lines</w:t>
      </w:r>
    </w:p>
    <w:p w14:paraId="5D5D23CD" w14:textId="68B772B7" w:rsidR="004C3DBD" w:rsidRDefault="004C3DBD" w:rsidP="002A3C82">
      <w:pPr>
        <w:pStyle w:val="Output"/>
      </w:pPr>
      <w:r>
        <w:t>file 'hello.txt' do</w:t>
      </w:r>
    </w:p>
    <w:p w14:paraId="59334D6E" w14:textId="77777777" w:rsidR="004C3DBD" w:rsidRDefault="004C3DBD" w:rsidP="002A3C82">
      <w:pPr>
        <w:pStyle w:val="Output"/>
      </w:pPr>
      <w:r>
        <w:tab/>
        <w:t>action:delete</w:t>
      </w:r>
    </w:p>
    <w:p w14:paraId="202E6CA0" w14:textId="77777777" w:rsidR="004C3DBD" w:rsidRDefault="004C3DBD" w:rsidP="002A3C82">
      <w:pPr>
        <w:pStyle w:val="Output"/>
      </w:pPr>
      <w:r>
        <w:t>end</w:t>
      </w:r>
    </w:p>
    <w:p w14:paraId="6F6C2040" w14:textId="54147BF5" w:rsidR="00FA4093" w:rsidRDefault="00FA4093" w:rsidP="00FA4093"/>
    <w:p w14:paraId="30E4464A" w14:textId="77777777" w:rsidR="00792A92" w:rsidRDefault="00792A92" w:rsidP="00FA4093"/>
    <w:p w14:paraId="32DF7665" w14:textId="1DA59478" w:rsidR="00E17F9A" w:rsidRPr="007E7556" w:rsidRDefault="00E17F9A" w:rsidP="00E17F9A">
      <w:pPr>
        <w:pStyle w:val="Heading2"/>
        <w:rPr>
          <w:lang w:val="en-IN"/>
        </w:rPr>
      </w:pPr>
      <w:bookmarkStart w:id="7" w:name="_Toc33538066"/>
      <w:r>
        <w:rPr>
          <w:lang w:val="en-IN"/>
        </w:rPr>
        <w:t>Chef Recipe– Install Apache on Localhost</w:t>
      </w:r>
      <w:bookmarkEnd w:id="7"/>
    </w:p>
    <w:p w14:paraId="00738881" w14:textId="1912D0EE" w:rsidR="000831C9" w:rsidRPr="000831C9" w:rsidRDefault="000831C9" w:rsidP="00174E36">
      <w:pPr>
        <w:spacing w:after="0"/>
        <w:rPr>
          <w:lang w:val="en-IN"/>
        </w:rPr>
      </w:pPr>
      <w:r w:rsidRPr="000831C9">
        <w:rPr>
          <w:lang w:val="en-IN"/>
        </w:rPr>
        <w:t>In above ex</w:t>
      </w:r>
      <w:r w:rsidR="0019525A">
        <w:rPr>
          <w:lang w:val="en-IN"/>
        </w:rPr>
        <w:t>ample</w:t>
      </w:r>
      <w:r w:rsidRPr="000831C9">
        <w:rPr>
          <w:lang w:val="en-IN"/>
        </w:rPr>
        <w:t xml:space="preserve">, we just created a file as a </w:t>
      </w:r>
      <w:r w:rsidR="0019525A" w:rsidRPr="000831C9">
        <w:rPr>
          <w:lang w:val="en-IN"/>
        </w:rPr>
        <w:t>resource</w:t>
      </w:r>
      <w:r w:rsidRPr="000831C9">
        <w:rPr>
          <w:lang w:val="en-IN"/>
        </w:rPr>
        <w:t xml:space="preserve"> in host</w:t>
      </w:r>
      <w:r w:rsidR="0019525A">
        <w:rPr>
          <w:lang w:val="en-IN"/>
        </w:rPr>
        <w:t>(local)</w:t>
      </w:r>
      <w:r w:rsidRPr="000831C9">
        <w:rPr>
          <w:lang w:val="en-IN"/>
        </w:rPr>
        <w:t xml:space="preserve"> </w:t>
      </w:r>
      <w:r w:rsidR="0019525A" w:rsidRPr="000831C9">
        <w:rPr>
          <w:lang w:val="en-IN"/>
        </w:rPr>
        <w:t>machine</w:t>
      </w:r>
      <w:r w:rsidRPr="000831C9">
        <w:rPr>
          <w:lang w:val="en-IN"/>
        </w:rPr>
        <w:t xml:space="preserve">. Now go to more advance install </w:t>
      </w:r>
      <w:r w:rsidR="0019525A" w:rsidRPr="000831C9">
        <w:rPr>
          <w:lang w:val="en-IN"/>
        </w:rPr>
        <w:t>Software</w:t>
      </w:r>
      <w:r w:rsidRPr="000831C9">
        <w:rPr>
          <w:lang w:val="en-IN"/>
        </w:rPr>
        <w:t xml:space="preserve"> as a pkg in host machine</w:t>
      </w:r>
    </w:p>
    <w:p w14:paraId="6B48621A" w14:textId="2A54A6D9" w:rsidR="000831C9" w:rsidRPr="0019525A" w:rsidRDefault="000831C9" w:rsidP="0019525A">
      <w:pPr>
        <w:pStyle w:val="ListParagraph"/>
        <w:numPr>
          <w:ilvl w:val="0"/>
          <w:numId w:val="8"/>
        </w:numPr>
        <w:rPr>
          <w:lang w:val="en-IN"/>
        </w:rPr>
      </w:pPr>
      <w:r w:rsidRPr="0019525A">
        <w:rPr>
          <w:lang w:val="en-IN"/>
        </w:rPr>
        <w:t xml:space="preserve">Apache2 pkg should install in host </w:t>
      </w:r>
      <w:r w:rsidR="0019525A" w:rsidRPr="0019525A">
        <w:rPr>
          <w:lang w:val="en-IN"/>
        </w:rPr>
        <w:t>machine</w:t>
      </w:r>
    </w:p>
    <w:p w14:paraId="52E863D9" w14:textId="77777777" w:rsidR="000831C9" w:rsidRPr="0019525A" w:rsidRDefault="000831C9" w:rsidP="0019525A">
      <w:pPr>
        <w:pStyle w:val="ListParagraph"/>
        <w:numPr>
          <w:ilvl w:val="0"/>
          <w:numId w:val="8"/>
        </w:numPr>
        <w:rPr>
          <w:lang w:val="en-IN"/>
        </w:rPr>
      </w:pPr>
      <w:r w:rsidRPr="0019525A">
        <w:rPr>
          <w:lang w:val="en-IN"/>
        </w:rPr>
        <w:t>Apache2 Should enable &amp; Auto Start</w:t>
      </w:r>
    </w:p>
    <w:p w14:paraId="384B707F" w14:textId="77777777" w:rsidR="000831C9" w:rsidRPr="0019525A" w:rsidRDefault="000831C9" w:rsidP="0019525A">
      <w:pPr>
        <w:pStyle w:val="ListParagraph"/>
        <w:numPr>
          <w:ilvl w:val="0"/>
          <w:numId w:val="8"/>
        </w:numPr>
        <w:rPr>
          <w:lang w:val="en-IN"/>
        </w:rPr>
      </w:pPr>
      <w:r w:rsidRPr="0019525A">
        <w:rPr>
          <w:lang w:val="en-IN"/>
        </w:rPr>
        <w:t>Create index.html, &amp; make it as apache Homepage</w:t>
      </w:r>
    </w:p>
    <w:p w14:paraId="41278ADC" w14:textId="77777777" w:rsidR="000831C9" w:rsidRPr="000831C9" w:rsidRDefault="000831C9" w:rsidP="00174E36">
      <w:pPr>
        <w:spacing w:after="0"/>
        <w:rPr>
          <w:lang w:val="en-IN"/>
        </w:rPr>
      </w:pPr>
    </w:p>
    <w:p w14:paraId="2506E1C8" w14:textId="73FFDD2D" w:rsidR="000831C9" w:rsidRPr="000831C9" w:rsidRDefault="000831C9" w:rsidP="001420C1">
      <w:pPr>
        <w:spacing w:after="0"/>
        <w:rPr>
          <w:b/>
          <w:bCs/>
          <w:lang w:val="en-IN"/>
        </w:rPr>
      </w:pPr>
      <w:r w:rsidRPr="000831C9">
        <w:rPr>
          <w:b/>
          <w:bCs/>
          <w:lang w:val="en-IN"/>
        </w:rPr>
        <w:t>1.</w:t>
      </w:r>
      <w:r w:rsidR="003437B8">
        <w:rPr>
          <w:b/>
          <w:bCs/>
          <w:lang w:val="en-IN"/>
        </w:rPr>
        <w:t>Create</w:t>
      </w:r>
      <w:r w:rsidRPr="000831C9">
        <w:rPr>
          <w:b/>
          <w:bCs/>
          <w:lang w:val="en-IN"/>
        </w:rPr>
        <w:t xml:space="preserve"> </w:t>
      </w:r>
      <w:r w:rsidR="003437B8">
        <w:rPr>
          <w:b/>
          <w:bCs/>
          <w:lang w:val="en-IN"/>
        </w:rPr>
        <w:t>`apache</w:t>
      </w:r>
      <w:r w:rsidRPr="000831C9">
        <w:rPr>
          <w:b/>
          <w:bCs/>
          <w:lang w:val="en-IN"/>
        </w:rPr>
        <w:t>.rd</w:t>
      </w:r>
      <w:r w:rsidR="003437B8">
        <w:rPr>
          <w:b/>
          <w:bCs/>
          <w:lang w:val="en-IN"/>
        </w:rPr>
        <w:t>`</w:t>
      </w:r>
      <w:r w:rsidRPr="000831C9">
        <w:rPr>
          <w:b/>
          <w:bCs/>
          <w:lang w:val="en-IN"/>
        </w:rPr>
        <w:t xml:space="preserve"> to perform above 3 steps on host system</w:t>
      </w:r>
    </w:p>
    <w:p w14:paraId="380E94AE" w14:textId="77777777" w:rsidR="00D90A75" w:rsidRPr="00CD3282" w:rsidRDefault="00D90A75" w:rsidP="002A3C82">
      <w:pPr>
        <w:pStyle w:val="Output"/>
      </w:pPr>
      <w:r w:rsidRPr="00CD3282">
        <w:t>package 'apache2'</w:t>
      </w:r>
    </w:p>
    <w:p w14:paraId="226AAAFC" w14:textId="5D4A47E1" w:rsidR="00D90A75" w:rsidRPr="00CD3282" w:rsidRDefault="00D90A75" w:rsidP="002A3C82">
      <w:pPr>
        <w:pStyle w:val="Output"/>
      </w:pPr>
      <w:r w:rsidRPr="00CD3282">
        <w:t xml:space="preserve"># Here package apache2 has </w:t>
      </w:r>
      <w:r w:rsidR="00CD3282" w:rsidRPr="00CD3282">
        <w:t>default</w:t>
      </w:r>
      <w:r w:rsidRPr="00CD3282">
        <w:t xml:space="preserve"> action is install, so we didn't </w:t>
      </w:r>
      <w:r w:rsidR="000630F8" w:rsidRPr="00CD3282">
        <w:t>mention</w:t>
      </w:r>
      <w:r w:rsidRPr="00CD3282">
        <w:t xml:space="preserve"> that action here</w:t>
      </w:r>
      <w:r w:rsidR="008B4F58">
        <w:t xml:space="preserve">. </w:t>
      </w:r>
      <w:r w:rsidR="008B4F58" w:rsidRPr="000E31E9">
        <w:rPr>
          <w:b w:val="0"/>
          <w:bCs w:val="0"/>
          <w:color w:val="FF0000"/>
        </w:rPr>
        <w:t>Space between action &amp; [] must be there</w:t>
      </w:r>
    </w:p>
    <w:p w14:paraId="712E3BDE" w14:textId="77777777" w:rsidR="00D90A75" w:rsidRPr="00CD3282" w:rsidRDefault="00D90A75" w:rsidP="002A3C82">
      <w:pPr>
        <w:pStyle w:val="Output"/>
      </w:pPr>
      <w:r w:rsidRPr="00CD3282">
        <w:t>service 'apache2' do</w:t>
      </w:r>
    </w:p>
    <w:p w14:paraId="15BBA7F1" w14:textId="7D4D2762" w:rsidR="00D90A75" w:rsidRPr="00CD3282" w:rsidRDefault="00D90A75" w:rsidP="002A3C82">
      <w:pPr>
        <w:pStyle w:val="Output"/>
      </w:pPr>
      <w:r w:rsidRPr="00CD3282">
        <w:t xml:space="preserve">        action</w:t>
      </w:r>
      <w:r w:rsidR="008B4F58">
        <w:t xml:space="preserve"> </w:t>
      </w:r>
      <w:r w:rsidRPr="00CD3282">
        <w:t>[:enable, :start]</w:t>
      </w:r>
    </w:p>
    <w:p w14:paraId="146D0118" w14:textId="420CE031" w:rsidR="000831C9" w:rsidRPr="00CD3282" w:rsidRDefault="00D90A75" w:rsidP="002A3C82">
      <w:pPr>
        <w:pStyle w:val="Output"/>
      </w:pPr>
      <w:r w:rsidRPr="00CD3282">
        <w:t>end</w:t>
      </w:r>
    </w:p>
    <w:p w14:paraId="03018030" w14:textId="6B9F5061" w:rsidR="0028134A" w:rsidRPr="00CD3282" w:rsidRDefault="0028134A" w:rsidP="002A3C82">
      <w:pPr>
        <w:pStyle w:val="Output"/>
      </w:pPr>
    </w:p>
    <w:p w14:paraId="59DB9A1E" w14:textId="5FA335F3" w:rsidR="0028134A" w:rsidRPr="00CD3282" w:rsidRDefault="0028134A" w:rsidP="002A3C82">
      <w:pPr>
        <w:pStyle w:val="Output"/>
      </w:pPr>
      <w:r w:rsidRPr="00CD3282">
        <w:t># Create a File with content to display Hello, Chef</w:t>
      </w:r>
    </w:p>
    <w:p w14:paraId="34CFA5C0" w14:textId="77777777" w:rsidR="000831C9" w:rsidRPr="00CD3282" w:rsidRDefault="000831C9" w:rsidP="002A3C82">
      <w:pPr>
        <w:pStyle w:val="Output"/>
      </w:pPr>
      <w:r w:rsidRPr="00CD3282">
        <w:t>file '/var/www/html/index.html' do</w:t>
      </w:r>
    </w:p>
    <w:p w14:paraId="1D167ACA" w14:textId="77777777" w:rsidR="000831C9" w:rsidRPr="00CD3282" w:rsidRDefault="000831C9" w:rsidP="002A3C82">
      <w:pPr>
        <w:pStyle w:val="Output"/>
      </w:pPr>
      <w:r w:rsidRPr="00CD3282">
        <w:tab/>
        <w:t>content '&lt;h1&gt;Hello, Chef!!&lt;/h1&gt;'</w:t>
      </w:r>
    </w:p>
    <w:p w14:paraId="0271482A" w14:textId="77777777" w:rsidR="000831C9" w:rsidRPr="00CD3282" w:rsidRDefault="000831C9" w:rsidP="002A3C82">
      <w:pPr>
        <w:pStyle w:val="Output"/>
      </w:pPr>
      <w:r w:rsidRPr="00CD3282">
        <w:t>end</w:t>
      </w:r>
    </w:p>
    <w:p w14:paraId="4EEA3040" w14:textId="77777777" w:rsidR="000831C9" w:rsidRPr="000831C9" w:rsidRDefault="000831C9" w:rsidP="000831C9">
      <w:pPr>
        <w:rPr>
          <w:lang w:val="en-IN"/>
        </w:rPr>
      </w:pPr>
    </w:p>
    <w:p w14:paraId="71786199" w14:textId="3205F6F9" w:rsidR="000831C9" w:rsidRDefault="000831C9" w:rsidP="00715BAC">
      <w:pPr>
        <w:spacing w:after="0"/>
        <w:rPr>
          <w:b/>
          <w:bCs/>
          <w:lang w:val="en-IN"/>
        </w:rPr>
      </w:pPr>
      <w:r w:rsidRPr="000831C9">
        <w:rPr>
          <w:b/>
          <w:bCs/>
          <w:lang w:val="en-IN"/>
        </w:rPr>
        <w:lastRenderedPageBreak/>
        <w:t>2</w:t>
      </w:r>
      <w:r w:rsidR="005324D3">
        <w:rPr>
          <w:b/>
          <w:bCs/>
          <w:lang w:val="en-IN"/>
        </w:rPr>
        <w:t>. Run `apache.rb` recipe using `</w:t>
      </w:r>
      <w:r w:rsidR="005324D3" w:rsidRPr="000831C9">
        <w:rPr>
          <w:b/>
          <w:bCs/>
          <w:lang w:val="en-IN"/>
        </w:rPr>
        <w:t>chef</w:t>
      </w:r>
      <w:r w:rsidRPr="000831C9">
        <w:rPr>
          <w:b/>
          <w:bCs/>
          <w:lang w:val="en-IN"/>
        </w:rPr>
        <w:t>-apply</w:t>
      </w:r>
      <w:r w:rsidR="005324D3">
        <w:rPr>
          <w:b/>
          <w:bCs/>
          <w:lang w:val="en-IN"/>
        </w:rPr>
        <w:t>`</w:t>
      </w:r>
    </w:p>
    <w:p w14:paraId="29E080F4" w14:textId="6D67B6BB" w:rsidR="00FB2C9C" w:rsidRDefault="00FB2C9C" w:rsidP="002A3C82">
      <w:pPr>
        <w:pStyle w:val="Output"/>
        <w:rPr>
          <w:lang w:val="en-IN"/>
        </w:rPr>
      </w:pPr>
      <w:r w:rsidRPr="00FB2C9C">
        <w:rPr>
          <w:lang w:val="en-IN"/>
        </w:rPr>
        <w:t>chef-apply apache.rb</w:t>
      </w:r>
    </w:p>
    <w:p w14:paraId="3EDA1646" w14:textId="77777777" w:rsidR="00FB2C9C" w:rsidRPr="000831C9" w:rsidRDefault="00FB2C9C" w:rsidP="00FB2C9C">
      <w:pPr>
        <w:spacing w:after="0"/>
        <w:rPr>
          <w:lang w:val="en-IN"/>
        </w:rPr>
      </w:pPr>
    </w:p>
    <w:p w14:paraId="75D6CA3C" w14:textId="10C1A640" w:rsidR="00FA4093" w:rsidRDefault="00FB2C9C" w:rsidP="00FA4093">
      <w:r>
        <w:rPr>
          <w:noProof/>
        </w:rPr>
        <w:drawing>
          <wp:inline distT="0" distB="0" distL="0" distR="0" wp14:anchorId="70139A5F" wp14:editId="2E3E95CF">
            <wp:extent cx="5943600" cy="15214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21460"/>
                    </a:xfrm>
                    <a:prstGeom prst="rect">
                      <a:avLst/>
                    </a:prstGeom>
                  </pic:spPr>
                </pic:pic>
              </a:graphicData>
            </a:graphic>
          </wp:inline>
        </w:drawing>
      </w:r>
    </w:p>
    <w:p w14:paraId="05BE0394" w14:textId="659C02F4" w:rsidR="00FA4093" w:rsidRDefault="00FA4093" w:rsidP="000A03C5">
      <w:pPr>
        <w:spacing w:after="0"/>
      </w:pPr>
    </w:p>
    <w:p w14:paraId="2D2A41B4" w14:textId="322692B0" w:rsidR="00FA4093" w:rsidRDefault="007F07AA" w:rsidP="007F07AA">
      <w:pPr>
        <w:spacing w:after="0"/>
      </w:pPr>
      <w:r>
        <w:t>3.Check Apache status</w:t>
      </w:r>
    </w:p>
    <w:p w14:paraId="42329C3E" w14:textId="64521AFA" w:rsidR="007F07AA" w:rsidRDefault="007F07AA" w:rsidP="002A3C82">
      <w:pPr>
        <w:pStyle w:val="Output"/>
      </w:pPr>
      <w:r>
        <w:t>service apache2 status</w:t>
      </w:r>
    </w:p>
    <w:p w14:paraId="2AA0C726" w14:textId="77777777" w:rsidR="007F07AA" w:rsidRDefault="007F07AA" w:rsidP="002A3C82">
      <w:pPr>
        <w:pStyle w:val="Output"/>
      </w:pPr>
      <w:r>
        <w:t xml:space="preserve"> * apache2 is running</w:t>
      </w:r>
    </w:p>
    <w:p w14:paraId="06E451CF" w14:textId="3CE1D564" w:rsidR="00FA4093" w:rsidRDefault="00FA4093" w:rsidP="002A3C82">
      <w:pPr>
        <w:pStyle w:val="Output"/>
      </w:pPr>
    </w:p>
    <w:p w14:paraId="6251AE06" w14:textId="728DFC63" w:rsidR="00FA4093" w:rsidRDefault="00FA4093" w:rsidP="00FA4093"/>
    <w:p w14:paraId="69D35FE6" w14:textId="21F48062" w:rsidR="00DE3528" w:rsidRDefault="00BB2CB8" w:rsidP="00FA4093">
      <w:pPr>
        <w:rPr>
          <w:noProof/>
        </w:rPr>
      </w:pPr>
      <w:r>
        <w:t>4.Check index.html by opening localhost/IP in browser</w:t>
      </w:r>
      <w:r w:rsidRPr="00BB2CB8">
        <w:rPr>
          <w:noProof/>
        </w:rPr>
        <w:t xml:space="preserve"> </w:t>
      </w:r>
      <w:r>
        <w:rPr>
          <w:noProof/>
        </w:rPr>
        <w:drawing>
          <wp:inline distT="0" distB="0" distL="0" distR="0" wp14:anchorId="6D331DBD" wp14:editId="105181FD">
            <wp:extent cx="4213085" cy="2717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9593" cy="2721998"/>
                    </a:xfrm>
                    <a:prstGeom prst="rect">
                      <a:avLst/>
                    </a:prstGeom>
                  </pic:spPr>
                </pic:pic>
              </a:graphicData>
            </a:graphic>
          </wp:inline>
        </w:drawing>
      </w:r>
    </w:p>
    <w:p w14:paraId="0A0E4E77" w14:textId="5C305858" w:rsidR="00DE3528" w:rsidRDefault="00DE3528" w:rsidP="00DE3528">
      <w:pPr>
        <w:spacing w:after="0"/>
        <w:rPr>
          <w:noProof/>
        </w:rPr>
      </w:pPr>
      <w:r>
        <w:rPr>
          <w:noProof/>
        </w:rPr>
        <w:t>5.we can check using curl as well</w:t>
      </w:r>
    </w:p>
    <w:p w14:paraId="20003B0B" w14:textId="70F70FAD" w:rsidR="00DE3528" w:rsidRDefault="00DE3528" w:rsidP="002A3C82">
      <w:pPr>
        <w:pStyle w:val="Output"/>
      </w:pPr>
      <w:r>
        <w:t xml:space="preserve"> curl localhost</w:t>
      </w:r>
    </w:p>
    <w:p w14:paraId="45BA0721" w14:textId="51214CDE" w:rsidR="00DE3528" w:rsidRDefault="00DE3528" w:rsidP="002A3C82">
      <w:pPr>
        <w:pStyle w:val="Output"/>
      </w:pPr>
      <w:r>
        <w:t xml:space="preserve"> &lt;h1&gt;Hello, Chef!!&lt;/h1&gt;</w:t>
      </w:r>
    </w:p>
    <w:p w14:paraId="4A6EDDD0" w14:textId="1A403EF8" w:rsidR="00FA4093" w:rsidRDefault="00FA4093" w:rsidP="00FA4093"/>
    <w:p w14:paraId="133057A3" w14:textId="33F1D5B1" w:rsidR="00FA4093" w:rsidRDefault="00FA4093" w:rsidP="00FA4093"/>
    <w:p w14:paraId="5F9FB54D" w14:textId="06F70213" w:rsidR="00074E22" w:rsidRDefault="00074E22" w:rsidP="00074E22">
      <w:pPr>
        <w:pStyle w:val="Heading1"/>
      </w:pPr>
      <w:bookmarkStart w:id="8" w:name="_Toc33538067"/>
      <w:r>
        <w:lastRenderedPageBreak/>
        <w:t>Chef – CookBook</w:t>
      </w:r>
      <w:bookmarkEnd w:id="8"/>
    </w:p>
    <w:p w14:paraId="254B3EB3" w14:textId="216C86C5" w:rsidR="00FA4093" w:rsidRDefault="0013039E" w:rsidP="00FA4093">
      <w:r w:rsidRPr="0013039E">
        <w:t>Cookbooks are created on the workstation and then uploaded to a Chef server. From there, recipes and policies described within the cookbook can be assigned to nodes as part of the node’s “run-list”. A run-list is a sequential list of recipes and roles that are run on a node by chef-client</w:t>
      </w:r>
      <w:r>
        <w:t>.</w:t>
      </w:r>
    </w:p>
    <w:p w14:paraId="5B7B0144" w14:textId="6B99E76B" w:rsidR="0013039E" w:rsidRDefault="0013039E" w:rsidP="00FA4093"/>
    <w:p w14:paraId="3B364BA3" w14:textId="77777777" w:rsidR="004035B4" w:rsidRPr="004035B4" w:rsidRDefault="004035B4" w:rsidP="00253FFF">
      <w:pPr>
        <w:pStyle w:val="Heading2"/>
      </w:pPr>
      <w:bookmarkStart w:id="9" w:name="_Toc33538068"/>
      <w:r w:rsidRPr="004035B4">
        <w:t>Creating a Cookbook</w:t>
      </w:r>
      <w:bookmarkEnd w:id="9"/>
    </w:p>
    <w:p w14:paraId="2D008AA0" w14:textId="77777777" w:rsidR="004035B4" w:rsidRDefault="004035B4" w:rsidP="004035B4">
      <w:r>
        <w:t>There are two ways to dynamically create a cookbook.</w:t>
      </w:r>
    </w:p>
    <w:p w14:paraId="1F6F5F33" w14:textId="77777777" w:rsidR="004035B4" w:rsidRPr="004035B4" w:rsidRDefault="004035B4" w:rsidP="004035B4">
      <w:pPr>
        <w:spacing w:after="0"/>
        <w:rPr>
          <w:b/>
          <w:bCs/>
        </w:rPr>
      </w:pPr>
      <w:r w:rsidRPr="004035B4">
        <w:rPr>
          <w:b/>
          <w:bCs/>
        </w:rPr>
        <w:t>Using chef command</w:t>
      </w:r>
    </w:p>
    <w:p w14:paraId="0EA3E63F" w14:textId="77777777" w:rsidR="004035B4" w:rsidRDefault="004035B4" w:rsidP="002A3C82">
      <w:pPr>
        <w:pStyle w:val="Output"/>
      </w:pPr>
      <w:r>
        <w:t>chef generate cookbook &lt;Cookbook Name&gt;</w:t>
      </w:r>
    </w:p>
    <w:p w14:paraId="552C4942" w14:textId="77777777" w:rsidR="004035B4" w:rsidRDefault="004035B4" w:rsidP="004035B4"/>
    <w:p w14:paraId="1F034909" w14:textId="77777777" w:rsidR="004035B4" w:rsidRPr="004035B4" w:rsidRDefault="004035B4" w:rsidP="004035B4">
      <w:pPr>
        <w:spacing w:after="0"/>
        <w:rPr>
          <w:b/>
          <w:bCs/>
        </w:rPr>
      </w:pPr>
      <w:r w:rsidRPr="004035B4">
        <w:rPr>
          <w:b/>
          <w:bCs/>
        </w:rPr>
        <w:t>Using knife utility</w:t>
      </w:r>
    </w:p>
    <w:p w14:paraId="0A4FD50F" w14:textId="5C15B2DD" w:rsidR="004035B4" w:rsidRDefault="004035B4" w:rsidP="002A3C82">
      <w:pPr>
        <w:pStyle w:val="Output"/>
      </w:pPr>
      <w:r>
        <w:t>knife cookbook create &lt;Cookbook Name&gt;</w:t>
      </w:r>
    </w:p>
    <w:p w14:paraId="52931FA2" w14:textId="643953D9" w:rsidR="00FA4093" w:rsidRDefault="00732BFD" w:rsidP="00732BFD">
      <w:pPr>
        <w:pStyle w:val="Heading2"/>
      </w:pPr>
      <w:bookmarkStart w:id="10" w:name="_Toc33538069"/>
      <w:r>
        <w:t xml:space="preserve">Chef Cookbook – Creating Sample </w:t>
      </w:r>
      <w:r w:rsidR="00D22B36">
        <w:t>Cookbook</w:t>
      </w:r>
      <w:bookmarkEnd w:id="10"/>
    </w:p>
    <w:p w14:paraId="0C5EAF8A" w14:textId="26206CBF" w:rsidR="00D22B36" w:rsidRPr="00D22B36" w:rsidRDefault="00A3766B" w:rsidP="007F7E0F">
      <w:pPr>
        <w:spacing w:after="0"/>
        <w:rPr>
          <w:lang w:val="en-IN"/>
        </w:rPr>
      </w:pPr>
      <w:r>
        <w:t xml:space="preserve">We can generate a Cookbook </w:t>
      </w:r>
      <w:r w:rsidR="00D02CCE">
        <w:rPr>
          <w:lang w:val="en-IN"/>
        </w:rPr>
        <w:t>Using Chef Tool</w:t>
      </w:r>
    </w:p>
    <w:p w14:paraId="2780EE9E" w14:textId="77777777" w:rsidR="00D22B36" w:rsidRPr="00D22B36" w:rsidRDefault="00D22B36" w:rsidP="002A3C82">
      <w:pPr>
        <w:pStyle w:val="Output"/>
      </w:pPr>
      <w:r w:rsidRPr="00D22B36">
        <w:t>chef generate cookbook &lt;Cookbook_Name&gt;</w:t>
      </w:r>
    </w:p>
    <w:p w14:paraId="3569216A" w14:textId="77777777" w:rsidR="007F7E0F" w:rsidRDefault="007F7E0F" w:rsidP="00365963">
      <w:pPr>
        <w:spacing w:after="0"/>
      </w:pPr>
    </w:p>
    <w:p w14:paraId="24C4B928" w14:textId="4E1276EC" w:rsidR="00FA4093" w:rsidRDefault="00047E37" w:rsidP="00365963">
      <w:pPr>
        <w:spacing w:after="0"/>
      </w:pPr>
      <w:r>
        <w:t xml:space="preserve">Here I am creating Cookbook for Apache </w:t>
      </w:r>
      <w:r w:rsidR="00C640A2">
        <w:t>Installation</w:t>
      </w:r>
      <w:r>
        <w:t xml:space="preserve">, so </w:t>
      </w:r>
      <w:r w:rsidR="00C640A2">
        <w:t>I’m</w:t>
      </w:r>
      <w:r>
        <w:t xml:space="preserve"> proving cookbook name as `</w:t>
      </w:r>
      <w:r w:rsidR="003D1767" w:rsidRPr="00365963">
        <w:rPr>
          <w:b/>
          <w:bCs/>
        </w:rPr>
        <w:t>apache_cookbook</w:t>
      </w:r>
      <w:r w:rsidR="003D1767" w:rsidRPr="003D1767">
        <w:t xml:space="preserve"> </w:t>
      </w:r>
      <w:r>
        <w:t>`</w:t>
      </w:r>
    </w:p>
    <w:p w14:paraId="1791C5A7" w14:textId="70C292C4" w:rsidR="00047E37" w:rsidRPr="00AA499C" w:rsidRDefault="003D1767" w:rsidP="002A3C82">
      <w:pPr>
        <w:pStyle w:val="Output"/>
      </w:pPr>
      <w:r w:rsidRPr="00AA499C">
        <w:t>chef generate cookbook apache_cookbook</w:t>
      </w:r>
    </w:p>
    <w:p w14:paraId="2C7E39A8" w14:textId="586F9F1A" w:rsidR="00047E37" w:rsidRDefault="00047E37" w:rsidP="00FA4093"/>
    <w:p w14:paraId="4D379C36" w14:textId="209708DC" w:rsidR="00D01C3F" w:rsidRDefault="00D01C3F" w:rsidP="00254B68">
      <w:pPr>
        <w:spacing w:after="0"/>
      </w:pPr>
      <w:r>
        <w:t>In This cookbook we perform below tasks</w:t>
      </w:r>
    </w:p>
    <w:p w14:paraId="0C966939" w14:textId="6744E398" w:rsidR="00D01C3F" w:rsidRDefault="00D01C3F" w:rsidP="00D01C3F">
      <w:pPr>
        <w:pStyle w:val="ListParagraph"/>
        <w:numPr>
          <w:ilvl w:val="0"/>
          <w:numId w:val="16"/>
        </w:numPr>
      </w:pPr>
      <w:r>
        <w:t>Apache2 pkg should install in host machine</w:t>
      </w:r>
    </w:p>
    <w:p w14:paraId="014F69A1" w14:textId="6CB7217A" w:rsidR="00D01C3F" w:rsidRDefault="00D01C3F" w:rsidP="00D01C3F">
      <w:pPr>
        <w:pStyle w:val="ListParagraph"/>
        <w:numPr>
          <w:ilvl w:val="0"/>
          <w:numId w:val="16"/>
        </w:numPr>
      </w:pPr>
      <w:r>
        <w:t>Apache2 Should enable &amp; Auto Start</w:t>
      </w:r>
    </w:p>
    <w:p w14:paraId="5D3BA12F" w14:textId="68389298" w:rsidR="00D01C3F" w:rsidRDefault="00D01C3F" w:rsidP="00D01C3F">
      <w:pPr>
        <w:pStyle w:val="ListParagraph"/>
        <w:numPr>
          <w:ilvl w:val="0"/>
          <w:numId w:val="16"/>
        </w:numPr>
      </w:pPr>
      <w:r>
        <w:t>Create index.html, &amp; make it as apache Homepage</w:t>
      </w:r>
    </w:p>
    <w:p w14:paraId="1E3BDB5D" w14:textId="795B352E" w:rsidR="00D01C3F" w:rsidRDefault="00D01C3F" w:rsidP="00FA4093"/>
    <w:p w14:paraId="3B1420F8" w14:textId="77777777" w:rsidR="00D01C3F" w:rsidRDefault="00D01C3F" w:rsidP="00FA4093"/>
    <w:p w14:paraId="2FF9C35E" w14:textId="7D323621" w:rsidR="00E96CAC" w:rsidRDefault="00EA1557" w:rsidP="000A2F56">
      <w:pPr>
        <w:pStyle w:val="Qsns"/>
      </w:pPr>
      <w:r>
        <w:t>Cookbook</w:t>
      </w:r>
      <w:r w:rsidR="00E96CAC">
        <w:t xml:space="preserve"> Directory Structure</w:t>
      </w:r>
    </w:p>
    <w:p w14:paraId="28AA271A" w14:textId="4E32751A" w:rsidR="00E64339" w:rsidRDefault="00E64339" w:rsidP="00E64339">
      <w:r w:rsidRPr="0060452E">
        <w:t>Cookbooks are organized in a directory structure that is completely self-contained. There are many different directories and files that are used for different purposes</w:t>
      </w:r>
      <w:r w:rsidR="008A0B10">
        <w:t>.</w:t>
      </w:r>
    </w:p>
    <w:p w14:paraId="00C356D8" w14:textId="1E9FF456" w:rsidR="008A0B10" w:rsidRDefault="008A0B10" w:rsidP="00E64339">
      <w:r>
        <w:lastRenderedPageBreak/>
        <w:t xml:space="preserve">Go to </w:t>
      </w:r>
      <w:r w:rsidRPr="008A0B10">
        <w:rPr>
          <w:b/>
          <w:bCs/>
        </w:rPr>
        <w:t>apache_cookbook</w:t>
      </w:r>
      <w:r>
        <w:t xml:space="preserve"> directory &amp; observe the File structure</w:t>
      </w:r>
      <w:r w:rsidR="00AA1041">
        <w:t>.</w:t>
      </w:r>
      <w:r w:rsidR="00AA1041" w:rsidRPr="00AA1041">
        <w:rPr>
          <w:noProof/>
        </w:rPr>
        <w:t xml:space="preserve"> </w:t>
      </w:r>
      <w:r w:rsidR="00AA1041">
        <w:rPr>
          <w:noProof/>
        </w:rPr>
        <w:drawing>
          <wp:inline distT="0" distB="0" distL="0" distR="0" wp14:anchorId="1480F335" wp14:editId="63FE37DB">
            <wp:extent cx="4419600" cy="325331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3247" cy="3263363"/>
                    </a:xfrm>
                    <a:prstGeom prst="rect">
                      <a:avLst/>
                    </a:prstGeom>
                  </pic:spPr>
                </pic:pic>
              </a:graphicData>
            </a:graphic>
          </wp:inline>
        </w:drawing>
      </w:r>
    </w:p>
    <w:p w14:paraId="22AAE797" w14:textId="77777777" w:rsidR="00E64339" w:rsidRDefault="00E64339" w:rsidP="00E64339"/>
    <w:p w14:paraId="118348DA" w14:textId="77777777" w:rsidR="00E64339" w:rsidRPr="0060452E" w:rsidRDefault="00E64339" w:rsidP="00E64339">
      <w:pPr>
        <w:spacing w:after="0"/>
        <w:rPr>
          <w:b/>
          <w:bCs/>
        </w:rPr>
      </w:pPr>
      <w:r w:rsidRPr="0060452E">
        <w:rPr>
          <w:b/>
          <w:bCs/>
        </w:rPr>
        <w:t>Recipes</w:t>
      </w:r>
    </w:p>
    <w:p w14:paraId="748E8120" w14:textId="77777777" w:rsidR="00E64339" w:rsidRDefault="00E64339" w:rsidP="009E300E">
      <w:pPr>
        <w:pStyle w:val="ListParagraph"/>
        <w:numPr>
          <w:ilvl w:val="0"/>
          <w:numId w:val="14"/>
        </w:numPr>
      </w:pPr>
      <w:r w:rsidRPr="0060452E">
        <w:t>A recipe is the main workhorse of the cookbook. A cookbook can contain more than one recipe, or depend on outside recipes</w:t>
      </w:r>
    </w:p>
    <w:p w14:paraId="19FC8FBB" w14:textId="77777777" w:rsidR="00E64339" w:rsidRPr="0060452E" w:rsidRDefault="00E64339" w:rsidP="009E300E">
      <w:pPr>
        <w:pStyle w:val="ListParagraph"/>
        <w:numPr>
          <w:ilvl w:val="0"/>
          <w:numId w:val="14"/>
        </w:numPr>
      </w:pPr>
      <w:r w:rsidRPr="0060452E">
        <w:t>Recipes are used to declare the state of different resources.</w:t>
      </w:r>
    </w:p>
    <w:p w14:paraId="0922AA04" w14:textId="77777777" w:rsidR="00E64339" w:rsidRDefault="00E64339" w:rsidP="009E300E">
      <w:pPr>
        <w:pStyle w:val="ListParagraph"/>
        <w:numPr>
          <w:ilvl w:val="0"/>
          <w:numId w:val="14"/>
        </w:numPr>
      </w:pPr>
      <w:r w:rsidRPr="0060452E">
        <w:t>For instance, a resource could say “the package x should be installed”. Another resource may say “the x service should be running”.</w:t>
      </w:r>
    </w:p>
    <w:p w14:paraId="11E10DF5" w14:textId="77777777" w:rsidR="00E64339" w:rsidRPr="0060452E" w:rsidRDefault="00E64339" w:rsidP="009E300E">
      <w:pPr>
        <w:spacing w:after="0"/>
      </w:pPr>
      <w:r w:rsidRPr="0060452E">
        <w:t>Resources can be of many different types. Some common ones are:</w:t>
      </w:r>
    </w:p>
    <w:p w14:paraId="01E133D1" w14:textId="77777777" w:rsidR="00E64339" w:rsidRPr="0060452E" w:rsidRDefault="00E64339" w:rsidP="00E64339">
      <w:pPr>
        <w:pStyle w:val="ListParagraph"/>
        <w:numPr>
          <w:ilvl w:val="0"/>
          <w:numId w:val="10"/>
        </w:numPr>
      </w:pPr>
      <w:r w:rsidRPr="0060452E">
        <w:rPr>
          <w:b/>
          <w:bCs/>
        </w:rPr>
        <w:t>package</w:t>
      </w:r>
      <w:r w:rsidRPr="0060452E">
        <w:t>: Used to manage packages on a node</w:t>
      </w:r>
    </w:p>
    <w:p w14:paraId="378D9B2A" w14:textId="77777777" w:rsidR="00E64339" w:rsidRPr="0060452E" w:rsidRDefault="00E64339" w:rsidP="00E64339">
      <w:pPr>
        <w:pStyle w:val="ListParagraph"/>
        <w:numPr>
          <w:ilvl w:val="0"/>
          <w:numId w:val="10"/>
        </w:numPr>
      </w:pPr>
      <w:r w:rsidRPr="0060452E">
        <w:rPr>
          <w:b/>
          <w:bCs/>
        </w:rPr>
        <w:t>service</w:t>
      </w:r>
      <w:r w:rsidRPr="0060452E">
        <w:t>: Used to manage services on a node</w:t>
      </w:r>
    </w:p>
    <w:p w14:paraId="4E86639D" w14:textId="77777777" w:rsidR="00E64339" w:rsidRPr="0060452E" w:rsidRDefault="00E64339" w:rsidP="00E64339">
      <w:pPr>
        <w:pStyle w:val="ListParagraph"/>
        <w:numPr>
          <w:ilvl w:val="0"/>
          <w:numId w:val="10"/>
        </w:numPr>
      </w:pPr>
      <w:r w:rsidRPr="0060452E">
        <w:rPr>
          <w:b/>
          <w:bCs/>
        </w:rPr>
        <w:t>user</w:t>
      </w:r>
      <w:r w:rsidRPr="0060452E">
        <w:t>: Manage users on the node</w:t>
      </w:r>
    </w:p>
    <w:p w14:paraId="14A86836" w14:textId="77777777" w:rsidR="00E64339" w:rsidRPr="0060452E" w:rsidRDefault="00E64339" w:rsidP="00E64339">
      <w:pPr>
        <w:pStyle w:val="ListParagraph"/>
        <w:numPr>
          <w:ilvl w:val="0"/>
          <w:numId w:val="10"/>
        </w:numPr>
      </w:pPr>
      <w:r w:rsidRPr="0060452E">
        <w:rPr>
          <w:b/>
          <w:bCs/>
        </w:rPr>
        <w:t>group</w:t>
      </w:r>
      <w:r w:rsidRPr="0060452E">
        <w:t>: Manage groups</w:t>
      </w:r>
    </w:p>
    <w:p w14:paraId="1BB2A1DB" w14:textId="77777777" w:rsidR="00E64339" w:rsidRPr="0060452E" w:rsidRDefault="00E64339" w:rsidP="00E64339">
      <w:pPr>
        <w:pStyle w:val="ListParagraph"/>
        <w:numPr>
          <w:ilvl w:val="0"/>
          <w:numId w:val="10"/>
        </w:numPr>
      </w:pPr>
      <w:r w:rsidRPr="0060452E">
        <w:rPr>
          <w:b/>
          <w:bCs/>
        </w:rPr>
        <w:t>template</w:t>
      </w:r>
      <w:r w:rsidRPr="0060452E">
        <w:t>: Manage files with embedded ruby templates</w:t>
      </w:r>
    </w:p>
    <w:p w14:paraId="2EF817EA" w14:textId="77777777" w:rsidR="00E64339" w:rsidRPr="0060452E" w:rsidRDefault="00E64339" w:rsidP="00E64339">
      <w:pPr>
        <w:pStyle w:val="ListParagraph"/>
        <w:numPr>
          <w:ilvl w:val="0"/>
          <w:numId w:val="10"/>
        </w:numPr>
      </w:pPr>
      <w:r w:rsidRPr="0060452E">
        <w:rPr>
          <w:b/>
          <w:bCs/>
        </w:rPr>
        <w:t>cookbook_file</w:t>
      </w:r>
      <w:r w:rsidRPr="0060452E">
        <w:t>: Transfer files from the files subdirectory in the cookbook to a location on the node</w:t>
      </w:r>
    </w:p>
    <w:p w14:paraId="7EBA3F2D" w14:textId="77777777" w:rsidR="00E64339" w:rsidRPr="0060452E" w:rsidRDefault="00E64339" w:rsidP="00E64339">
      <w:pPr>
        <w:pStyle w:val="ListParagraph"/>
        <w:numPr>
          <w:ilvl w:val="0"/>
          <w:numId w:val="10"/>
        </w:numPr>
      </w:pPr>
      <w:r w:rsidRPr="0060452E">
        <w:rPr>
          <w:b/>
          <w:bCs/>
        </w:rPr>
        <w:t>file</w:t>
      </w:r>
      <w:r w:rsidRPr="0060452E">
        <w:t>: Manage contents of a file on node</w:t>
      </w:r>
    </w:p>
    <w:p w14:paraId="4A169303" w14:textId="77777777" w:rsidR="00E64339" w:rsidRPr="0060452E" w:rsidRDefault="00E64339" w:rsidP="00E64339">
      <w:pPr>
        <w:pStyle w:val="ListParagraph"/>
        <w:numPr>
          <w:ilvl w:val="0"/>
          <w:numId w:val="10"/>
        </w:numPr>
      </w:pPr>
      <w:r w:rsidRPr="0060452E">
        <w:rPr>
          <w:b/>
          <w:bCs/>
        </w:rPr>
        <w:t>directory</w:t>
      </w:r>
      <w:r w:rsidRPr="0060452E">
        <w:t>: Manage directories on node</w:t>
      </w:r>
    </w:p>
    <w:p w14:paraId="5F12C90F" w14:textId="77777777" w:rsidR="00E64339" w:rsidRPr="0060452E" w:rsidRDefault="00E64339" w:rsidP="00E64339">
      <w:pPr>
        <w:pStyle w:val="ListParagraph"/>
        <w:numPr>
          <w:ilvl w:val="0"/>
          <w:numId w:val="10"/>
        </w:numPr>
      </w:pPr>
      <w:r w:rsidRPr="0060452E">
        <w:rPr>
          <w:b/>
          <w:bCs/>
        </w:rPr>
        <w:t>execute</w:t>
      </w:r>
      <w:r w:rsidRPr="0060452E">
        <w:t>: Execute a command on the node</w:t>
      </w:r>
    </w:p>
    <w:p w14:paraId="6EB81EA9" w14:textId="77777777" w:rsidR="00E64339" w:rsidRPr="0060452E" w:rsidRDefault="00E64339" w:rsidP="00E64339">
      <w:pPr>
        <w:pStyle w:val="ListParagraph"/>
        <w:numPr>
          <w:ilvl w:val="0"/>
          <w:numId w:val="10"/>
        </w:numPr>
      </w:pPr>
      <w:r w:rsidRPr="0060452E">
        <w:rPr>
          <w:b/>
          <w:bCs/>
        </w:rPr>
        <w:t>cron</w:t>
      </w:r>
      <w:r w:rsidRPr="0060452E">
        <w:t>: Edit an existing cron file on the node</w:t>
      </w:r>
    </w:p>
    <w:p w14:paraId="287D2DE9" w14:textId="77777777" w:rsidR="00E64339" w:rsidRDefault="00E64339" w:rsidP="00E64339">
      <w:r w:rsidRPr="0060452E">
        <w:t>You can learn about the </w:t>
      </w:r>
      <w:hyperlink r:id="rId24" w:history="1">
        <w:r w:rsidRPr="0060452E">
          <w:rPr>
            <w:rStyle w:val="Hyperlink"/>
          </w:rPr>
          <w:t>different resource types</w:t>
        </w:r>
      </w:hyperlink>
      <w:r w:rsidRPr="0060452E">
        <w:t> here.</w:t>
      </w:r>
    </w:p>
    <w:p w14:paraId="65570880" w14:textId="4B2A1E85" w:rsidR="00E64339" w:rsidRDefault="00AE7D3C" w:rsidP="00E64339">
      <w:r>
        <w:rPr>
          <w:noProof/>
        </w:rPr>
        <w:lastRenderedPageBreak/>
        <w:drawing>
          <wp:inline distT="0" distB="0" distL="0" distR="0" wp14:anchorId="728DD083" wp14:editId="211559F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8DF311F" w14:textId="77777777" w:rsidR="00D110C5" w:rsidRPr="002303CB" w:rsidRDefault="00D110C5" w:rsidP="00D110C5">
      <w:pPr>
        <w:spacing w:after="0"/>
        <w:rPr>
          <w:b/>
          <w:bCs/>
        </w:rPr>
      </w:pPr>
      <w:r w:rsidRPr="002303CB">
        <w:rPr>
          <w:b/>
          <w:bCs/>
        </w:rPr>
        <w:t>Templates</w:t>
      </w:r>
    </w:p>
    <w:p w14:paraId="756C36D1" w14:textId="5533A7C4" w:rsidR="00D110C5" w:rsidRPr="002303CB" w:rsidRDefault="00D110C5" w:rsidP="00D110C5">
      <w:r w:rsidRPr="002303CB">
        <w:t>Template files end with the .erb extension, meaning that they contain embedded Ruby.</w:t>
      </w:r>
    </w:p>
    <w:p w14:paraId="537FF7D8" w14:textId="77777777" w:rsidR="00D110C5" w:rsidRDefault="00D110C5" w:rsidP="00D110C5">
      <w:r w:rsidRPr="002303CB">
        <w:t>These are mainly used to substitute attribute values into the file to create the final file version that will be placed on the node.</w:t>
      </w:r>
    </w:p>
    <w:p w14:paraId="6F54067D" w14:textId="77777777" w:rsidR="00D110C5" w:rsidRPr="002303CB" w:rsidRDefault="00D110C5" w:rsidP="00D110C5">
      <w:r w:rsidRPr="002303CB">
        <w:t>For example, if we have an attribute that defines the default port for a service, the template file can call to insert the attribute at the point in the file where the port is declared. Using this technique, you can easily create configuration files, while keeping the actual variables that you wish to change elsewhere.</w:t>
      </w:r>
    </w:p>
    <w:p w14:paraId="631BE611" w14:textId="5041F6EB" w:rsidR="006D05CE" w:rsidRDefault="006D05CE" w:rsidP="00E64339">
      <w:r w:rsidRPr="006D05CE">
        <w:rPr>
          <w:b/>
          <w:bCs/>
        </w:rPr>
        <w:t xml:space="preserve">We need to create index.html to place apache2 server using Templates. </w:t>
      </w:r>
      <w:r w:rsidR="000C751B" w:rsidRPr="006D05CE">
        <w:rPr>
          <w:b/>
          <w:bCs/>
        </w:rPr>
        <w:t>But In above we don’t have Templates folder</w:t>
      </w:r>
      <w:r w:rsidR="000C751B">
        <w:t>.</w:t>
      </w:r>
    </w:p>
    <w:p w14:paraId="0DAA6C11" w14:textId="5E0081B8" w:rsidR="006D05CE" w:rsidRDefault="006D05CE" w:rsidP="00E64339"/>
    <w:p w14:paraId="547D5CDD" w14:textId="46A5F53A" w:rsidR="006D05CE" w:rsidRPr="005238E3" w:rsidRDefault="00833A7A" w:rsidP="00857363">
      <w:pPr>
        <w:spacing w:after="0"/>
        <w:rPr>
          <w:b/>
          <w:bCs/>
        </w:rPr>
      </w:pPr>
      <w:r>
        <w:rPr>
          <w:b/>
          <w:bCs/>
        </w:rPr>
        <w:t>1.</w:t>
      </w:r>
      <w:r w:rsidR="006D05CE" w:rsidRPr="005238E3">
        <w:rPr>
          <w:b/>
          <w:bCs/>
        </w:rPr>
        <w:t xml:space="preserve">Create </w:t>
      </w:r>
      <w:r w:rsidR="001B2834" w:rsidRPr="005238E3">
        <w:rPr>
          <w:b/>
          <w:bCs/>
        </w:rPr>
        <w:t>Templates</w:t>
      </w:r>
      <w:r w:rsidR="006D05CE" w:rsidRPr="005238E3">
        <w:rPr>
          <w:b/>
          <w:bCs/>
        </w:rPr>
        <w:t xml:space="preserve"> Folder </w:t>
      </w:r>
    </w:p>
    <w:p w14:paraId="5A5D802E" w14:textId="7039C37F" w:rsidR="005238E3" w:rsidRDefault="005238E3" w:rsidP="00857363">
      <w:pPr>
        <w:spacing w:after="0"/>
      </w:pPr>
      <w:r w:rsidRPr="005238E3">
        <w:t xml:space="preserve">Create a Template called index.html in </w:t>
      </w:r>
      <w:r w:rsidRPr="005238E3">
        <w:rPr>
          <w:b/>
          <w:bCs/>
        </w:rPr>
        <w:t>apache_cookbook</w:t>
      </w:r>
      <w:r w:rsidR="008E7284">
        <w:rPr>
          <w:b/>
          <w:bCs/>
        </w:rPr>
        <w:t>(</w:t>
      </w:r>
      <w:r w:rsidR="008E7284" w:rsidRPr="008E7284">
        <w:rPr>
          <w:i/>
          <w:iCs/>
        </w:rPr>
        <w:t>Inside Cookbook folder/ outside apache</w:t>
      </w:r>
      <w:r w:rsidR="008E7284">
        <w:rPr>
          <w:b/>
          <w:bCs/>
        </w:rPr>
        <w:t>)</w:t>
      </w:r>
    </w:p>
    <w:p w14:paraId="7E703728" w14:textId="158592FD" w:rsidR="00FB2569" w:rsidRDefault="00857363" w:rsidP="002A3C82">
      <w:pPr>
        <w:pStyle w:val="Output"/>
      </w:pPr>
      <w:r w:rsidRPr="00857363">
        <w:t>chef generate template apache_cookbook index.html</w:t>
      </w:r>
    </w:p>
    <w:p w14:paraId="69E9B982" w14:textId="2191C007" w:rsidR="00FB2569" w:rsidRDefault="00FB2569" w:rsidP="00E64339"/>
    <w:p w14:paraId="6F808496" w14:textId="2A4DB34E" w:rsidR="006F5E0F" w:rsidRDefault="006F5E0F" w:rsidP="00E64339">
      <w:r>
        <w:rPr>
          <w:noProof/>
        </w:rPr>
        <w:lastRenderedPageBreak/>
        <w:drawing>
          <wp:inline distT="0" distB="0" distL="0" distR="0" wp14:anchorId="63205D0E" wp14:editId="53C85F46">
            <wp:extent cx="5837622" cy="4197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3763" cy="4208956"/>
                    </a:xfrm>
                    <a:prstGeom prst="rect">
                      <a:avLst/>
                    </a:prstGeom>
                    <a:noFill/>
                    <a:ln>
                      <a:noFill/>
                    </a:ln>
                  </pic:spPr>
                </pic:pic>
              </a:graphicData>
            </a:graphic>
          </wp:inline>
        </w:drawing>
      </w:r>
    </w:p>
    <w:p w14:paraId="029FBC07" w14:textId="44FD14EF" w:rsidR="00FB2569" w:rsidRDefault="00FB2569" w:rsidP="00E64339"/>
    <w:p w14:paraId="3C18FE1A" w14:textId="393550D6" w:rsidR="00FB2569" w:rsidRPr="004D25E3" w:rsidRDefault="004D25E3" w:rsidP="00A9110F">
      <w:pPr>
        <w:spacing w:after="0"/>
        <w:rPr>
          <w:b/>
          <w:bCs/>
        </w:rPr>
      </w:pPr>
      <w:r w:rsidRPr="004D25E3">
        <w:rPr>
          <w:b/>
          <w:bCs/>
        </w:rPr>
        <w:t>2. Write “hello world” inside index.html</w:t>
      </w:r>
      <w:r w:rsidR="00B37D4F">
        <w:rPr>
          <w:b/>
          <w:bCs/>
        </w:rPr>
        <w:t>.erb</w:t>
      </w:r>
    </w:p>
    <w:p w14:paraId="7DC78CAB" w14:textId="726BA348" w:rsidR="003148A9" w:rsidRPr="00A9110F" w:rsidRDefault="003148A9" w:rsidP="002A3C82">
      <w:pPr>
        <w:pStyle w:val="Output"/>
      </w:pPr>
      <w:r w:rsidRPr="00A9110F">
        <w:t># vi templates/index.html.erb</w:t>
      </w:r>
    </w:p>
    <w:p w14:paraId="56B25E60" w14:textId="4EF08FC0" w:rsidR="001270AF" w:rsidRDefault="001270AF" w:rsidP="002A3C82">
      <w:pPr>
        <w:pStyle w:val="Output"/>
      </w:pPr>
      <w:r>
        <w:t>&lt;h1&gt;</w:t>
      </w:r>
    </w:p>
    <w:p w14:paraId="13DB5C93" w14:textId="77777777" w:rsidR="001270AF" w:rsidRDefault="001270AF" w:rsidP="002A3C82">
      <w:pPr>
        <w:pStyle w:val="Output"/>
      </w:pPr>
      <w:r>
        <w:t xml:space="preserve">        Hello, Chef - Using Cookbook</w:t>
      </w:r>
    </w:p>
    <w:p w14:paraId="108D2021" w14:textId="617B22C1" w:rsidR="00FB2569" w:rsidRDefault="001270AF" w:rsidP="002A3C82">
      <w:pPr>
        <w:pStyle w:val="Output"/>
      </w:pPr>
      <w:r>
        <w:t>&lt;/h1&gt;</w:t>
      </w:r>
    </w:p>
    <w:p w14:paraId="1CE709C0" w14:textId="666DDD65" w:rsidR="00FB2569" w:rsidRDefault="00FB2569" w:rsidP="00E64339"/>
    <w:p w14:paraId="1FD352F2" w14:textId="6A5474D5" w:rsidR="00FB2569" w:rsidRPr="00122F8F" w:rsidRDefault="00AB2824" w:rsidP="00C41B98">
      <w:pPr>
        <w:spacing w:after="0"/>
        <w:rPr>
          <w:b/>
          <w:bCs/>
        </w:rPr>
      </w:pPr>
      <w:r w:rsidRPr="00122F8F">
        <w:rPr>
          <w:b/>
          <w:bCs/>
        </w:rPr>
        <w:t xml:space="preserve">3.Edit </w:t>
      </w:r>
      <w:r w:rsidR="00122F8F" w:rsidRPr="00122F8F">
        <w:rPr>
          <w:b/>
          <w:bCs/>
        </w:rPr>
        <w:t>Recipe file : default.rb</w:t>
      </w:r>
    </w:p>
    <w:p w14:paraId="09BFD8EA" w14:textId="13B9E92A" w:rsidR="00AB2824" w:rsidRDefault="00C41B98" w:rsidP="007607ED">
      <w:pPr>
        <w:spacing w:after="0"/>
      </w:pPr>
      <w:r w:rsidRPr="00C41B98">
        <w:t xml:space="preserve">Open recipe file </w:t>
      </w:r>
      <w:r w:rsidRPr="00C41B98">
        <w:rPr>
          <w:rStyle w:val="OutputChar"/>
        </w:rPr>
        <w:t>recipes/default.rb</w:t>
      </w:r>
      <w:r w:rsidRPr="00C41B98">
        <w:t xml:space="preserve"> &amp; write steps to perform Install &amp; Start Apache2 server and place index.html</w:t>
      </w:r>
    </w:p>
    <w:p w14:paraId="02C8B863" w14:textId="7E1E79CF" w:rsidR="00AB2824" w:rsidRPr="006C19BD" w:rsidRDefault="006C19BD" w:rsidP="002A3C82">
      <w:pPr>
        <w:pStyle w:val="Output"/>
      </w:pPr>
      <w:r w:rsidRPr="006C19BD">
        <w:t># vi recipes/default.rb</w:t>
      </w:r>
    </w:p>
    <w:p w14:paraId="3FB90E1B" w14:textId="77777777" w:rsidR="006C19BD" w:rsidRDefault="006C19BD" w:rsidP="002A3C82">
      <w:pPr>
        <w:pStyle w:val="Output"/>
      </w:pPr>
      <w:r>
        <w:t>package 'apache2'</w:t>
      </w:r>
    </w:p>
    <w:p w14:paraId="395EE578" w14:textId="77777777" w:rsidR="006C19BD" w:rsidRDefault="006C19BD" w:rsidP="002A3C82">
      <w:pPr>
        <w:pStyle w:val="Output"/>
      </w:pPr>
    </w:p>
    <w:p w14:paraId="08960743" w14:textId="77777777" w:rsidR="006C19BD" w:rsidRDefault="006C19BD" w:rsidP="002A3C82">
      <w:pPr>
        <w:pStyle w:val="Output"/>
      </w:pPr>
      <w:r>
        <w:t>service 'apache2' do</w:t>
      </w:r>
    </w:p>
    <w:p w14:paraId="7EA14092" w14:textId="77777777" w:rsidR="006C19BD" w:rsidRDefault="006C19BD" w:rsidP="002A3C82">
      <w:pPr>
        <w:pStyle w:val="Output"/>
      </w:pPr>
      <w:r>
        <w:tab/>
        <w:t>action [:enable, :start]</w:t>
      </w:r>
    </w:p>
    <w:p w14:paraId="0B3719D4" w14:textId="77777777" w:rsidR="006C19BD" w:rsidRDefault="006C19BD" w:rsidP="002A3C82">
      <w:pPr>
        <w:pStyle w:val="Output"/>
      </w:pPr>
      <w:r>
        <w:t>end</w:t>
      </w:r>
    </w:p>
    <w:p w14:paraId="5BE685FF" w14:textId="77777777" w:rsidR="006C19BD" w:rsidRDefault="006C19BD" w:rsidP="002A3C82">
      <w:pPr>
        <w:pStyle w:val="Output"/>
      </w:pPr>
    </w:p>
    <w:p w14:paraId="35AF7961" w14:textId="77777777" w:rsidR="006C19BD" w:rsidRDefault="006C19BD" w:rsidP="002A3C82">
      <w:pPr>
        <w:pStyle w:val="Output"/>
      </w:pPr>
      <w:r>
        <w:t>template '/var/www/html/index.html' do</w:t>
      </w:r>
    </w:p>
    <w:p w14:paraId="27D04DBD" w14:textId="77777777" w:rsidR="006C19BD" w:rsidRDefault="006C19BD" w:rsidP="002A3C82">
      <w:pPr>
        <w:pStyle w:val="Output"/>
      </w:pPr>
      <w:r>
        <w:tab/>
        <w:t>source 'index.html.erb'</w:t>
      </w:r>
    </w:p>
    <w:p w14:paraId="723405F0" w14:textId="7D431AC8" w:rsidR="006C19BD" w:rsidRDefault="006C19BD" w:rsidP="002A3C82">
      <w:pPr>
        <w:pStyle w:val="Output"/>
      </w:pPr>
      <w:r>
        <w:t>end</w:t>
      </w:r>
    </w:p>
    <w:p w14:paraId="2EE9D010" w14:textId="5ADFC097" w:rsidR="00AB2824" w:rsidRDefault="00AB2824" w:rsidP="00E64339"/>
    <w:p w14:paraId="54EC4555" w14:textId="072CBDFA" w:rsidR="00AB2824" w:rsidRDefault="00AB2824" w:rsidP="00E64339"/>
    <w:p w14:paraId="5A80C91B" w14:textId="28F0EE4F" w:rsidR="00AB2824" w:rsidRPr="00FB7004" w:rsidRDefault="00D915B9" w:rsidP="00FB7004">
      <w:pPr>
        <w:spacing w:after="0"/>
        <w:rPr>
          <w:b/>
          <w:bCs/>
        </w:rPr>
      </w:pPr>
      <w:r w:rsidRPr="00FB7004">
        <w:rPr>
          <w:b/>
          <w:bCs/>
        </w:rPr>
        <w:lastRenderedPageBreak/>
        <w:t>4.</w:t>
      </w:r>
      <w:r w:rsidR="00144856">
        <w:rPr>
          <w:b/>
          <w:bCs/>
        </w:rPr>
        <w:t xml:space="preserve">Apply complete </w:t>
      </w:r>
      <w:r w:rsidRPr="00FB7004">
        <w:rPr>
          <w:b/>
          <w:bCs/>
        </w:rPr>
        <w:t>CookBook on Local System</w:t>
      </w:r>
    </w:p>
    <w:p w14:paraId="0D454E6B" w14:textId="05922AA0" w:rsidR="00AB2824" w:rsidRDefault="00FB7004" w:rsidP="002A3C82">
      <w:pPr>
        <w:pStyle w:val="Output"/>
      </w:pPr>
      <w:r w:rsidRPr="00FB7004">
        <w:t xml:space="preserve">sudo chef-client --local-mode --runlist </w:t>
      </w:r>
      <w:r>
        <w:t>‘</w:t>
      </w:r>
      <w:r w:rsidRPr="00FB7004">
        <w:t>recipe[apache_cookbook]’;</w:t>
      </w:r>
    </w:p>
    <w:p w14:paraId="462C182E" w14:textId="60E0CD9F" w:rsidR="00F30B9B" w:rsidRPr="00A86F4C" w:rsidRDefault="00F30B9B" w:rsidP="00E64339">
      <w:pPr>
        <w:rPr>
          <w:b/>
          <w:bCs/>
          <w:color w:val="FF0000"/>
        </w:rPr>
      </w:pPr>
      <w:r w:rsidRPr="00A86F4C">
        <w:rPr>
          <w:b/>
          <w:bCs/>
          <w:color w:val="FF0000"/>
        </w:rPr>
        <w:t>Waring: should end with ;</w:t>
      </w:r>
    </w:p>
    <w:p w14:paraId="0291F991" w14:textId="0B9DAC75" w:rsidR="00AB2824" w:rsidRDefault="00213B0D" w:rsidP="00E64339">
      <w:r>
        <w:rPr>
          <w:noProof/>
        </w:rPr>
        <w:drawing>
          <wp:inline distT="0" distB="0" distL="0" distR="0" wp14:anchorId="4E4FB8FB" wp14:editId="523FC877">
            <wp:extent cx="5943600" cy="2828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28290"/>
                    </a:xfrm>
                    <a:prstGeom prst="rect">
                      <a:avLst/>
                    </a:prstGeom>
                  </pic:spPr>
                </pic:pic>
              </a:graphicData>
            </a:graphic>
          </wp:inline>
        </w:drawing>
      </w:r>
    </w:p>
    <w:p w14:paraId="3AEDBE46" w14:textId="1C7A4879" w:rsidR="00244606" w:rsidRPr="00244606" w:rsidRDefault="00244606" w:rsidP="00244606">
      <w:pPr>
        <w:spacing w:after="0"/>
        <w:rPr>
          <w:b/>
          <w:bCs/>
        </w:rPr>
      </w:pPr>
      <w:r w:rsidRPr="00244606">
        <w:rPr>
          <w:b/>
          <w:bCs/>
        </w:rPr>
        <w:t>Check Apache2 Status</w:t>
      </w:r>
    </w:p>
    <w:p w14:paraId="538BC328" w14:textId="77777777" w:rsidR="00244606" w:rsidRDefault="00244606" w:rsidP="002A3C82">
      <w:pPr>
        <w:pStyle w:val="Output"/>
      </w:pPr>
      <w:r>
        <w:t>service apache2 status</w:t>
      </w:r>
    </w:p>
    <w:p w14:paraId="75AE0EC3" w14:textId="33CAA6FB" w:rsidR="00244606" w:rsidRDefault="00244606" w:rsidP="002A3C82">
      <w:pPr>
        <w:pStyle w:val="Output"/>
      </w:pPr>
      <w:r>
        <w:t xml:space="preserve"> * apache2 is running</w:t>
      </w:r>
    </w:p>
    <w:p w14:paraId="218B55AA" w14:textId="6862A5CB" w:rsidR="00AB2824" w:rsidRDefault="00AB2824" w:rsidP="00E64339"/>
    <w:p w14:paraId="01C22C3C" w14:textId="77777777" w:rsidR="00C02A5F" w:rsidRPr="00C02A5F" w:rsidRDefault="00C611CF" w:rsidP="00C02A5F">
      <w:pPr>
        <w:spacing w:after="0"/>
        <w:rPr>
          <w:b/>
          <w:bCs/>
        </w:rPr>
      </w:pPr>
      <w:r w:rsidRPr="00810734">
        <w:rPr>
          <w:b/>
          <w:bCs/>
        </w:rPr>
        <w:t>Now open apache URL,</w:t>
      </w:r>
      <w:r>
        <w:t xml:space="preserve"> </w:t>
      </w:r>
      <w:r w:rsidR="00810734" w:rsidRPr="00C02A5F">
        <w:rPr>
          <w:b/>
          <w:bCs/>
        </w:rPr>
        <w:t>Using CURL</w:t>
      </w:r>
    </w:p>
    <w:p w14:paraId="2B7F3B4F" w14:textId="4123495C" w:rsidR="00C611CF" w:rsidRDefault="00810734" w:rsidP="00E64339">
      <w:pPr>
        <w:rPr>
          <w:noProof/>
        </w:rPr>
      </w:pPr>
      <w:r w:rsidRPr="00810734">
        <w:rPr>
          <w:noProof/>
        </w:rPr>
        <w:t xml:space="preserve"> </w:t>
      </w:r>
      <w:r>
        <w:rPr>
          <w:noProof/>
        </w:rPr>
        <w:drawing>
          <wp:inline distT="0" distB="0" distL="0" distR="0" wp14:anchorId="1AEC4D8C" wp14:editId="5D599087">
            <wp:extent cx="3746500" cy="86217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3522" cy="868393"/>
                    </a:xfrm>
                    <a:prstGeom prst="rect">
                      <a:avLst/>
                    </a:prstGeom>
                  </pic:spPr>
                </pic:pic>
              </a:graphicData>
            </a:graphic>
          </wp:inline>
        </w:drawing>
      </w:r>
    </w:p>
    <w:p w14:paraId="27A3B934" w14:textId="77777777" w:rsidR="00C02A5F" w:rsidRPr="00C02A5F" w:rsidRDefault="00E1541C" w:rsidP="00C02A5F">
      <w:pPr>
        <w:spacing w:after="0"/>
        <w:rPr>
          <w:b/>
          <w:bCs/>
          <w:noProof/>
        </w:rPr>
      </w:pPr>
      <w:r w:rsidRPr="00C02A5F">
        <w:rPr>
          <w:b/>
          <w:bCs/>
          <w:noProof/>
        </w:rPr>
        <w:t>Via Browser</w:t>
      </w:r>
    </w:p>
    <w:p w14:paraId="40084312" w14:textId="61DE4902" w:rsidR="00E1541C" w:rsidRDefault="00E01873" w:rsidP="00E64339">
      <w:pPr>
        <w:rPr>
          <w:noProof/>
        </w:rPr>
      </w:pPr>
      <w:r w:rsidRPr="00E01873">
        <w:rPr>
          <w:noProof/>
        </w:rPr>
        <w:t xml:space="preserve"> </w:t>
      </w:r>
      <w:r>
        <w:rPr>
          <w:noProof/>
        </w:rPr>
        <w:drawing>
          <wp:inline distT="0" distB="0" distL="0" distR="0" wp14:anchorId="51ED9CEE" wp14:editId="748C7F47">
            <wp:extent cx="4870450" cy="225206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5745" cy="2259135"/>
                    </a:xfrm>
                    <a:prstGeom prst="rect">
                      <a:avLst/>
                    </a:prstGeom>
                  </pic:spPr>
                </pic:pic>
              </a:graphicData>
            </a:graphic>
          </wp:inline>
        </w:drawing>
      </w:r>
    </w:p>
    <w:p w14:paraId="67354F90" w14:textId="77777777" w:rsidR="009C78EB" w:rsidRDefault="009C78EB" w:rsidP="009C78EB">
      <w:pPr>
        <w:pStyle w:val="Heading1"/>
      </w:pPr>
      <w:bookmarkStart w:id="11" w:name="_Toc33538070"/>
      <w:r>
        <w:lastRenderedPageBreak/>
        <w:t>Chef – Repo</w:t>
      </w:r>
      <w:bookmarkEnd w:id="11"/>
    </w:p>
    <w:p w14:paraId="1EE6CE4D" w14:textId="59CAA8BE" w:rsidR="008F7048" w:rsidRDefault="008F7048" w:rsidP="008F7048">
      <w:pPr>
        <w:spacing w:after="0"/>
      </w:pPr>
      <w:r>
        <w:t xml:space="preserve">Every Chef workstation has at least one Chef repository. The Chef repo is where all working copies of the cookbooks, recipes, templates, and so on live. Chef Repo contains </w:t>
      </w:r>
    </w:p>
    <w:p w14:paraId="3AAF9811" w14:textId="77777777" w:rsidR="00965E09" w:rsidRPr="00770785" w:rsidRDefault="00965E09" w:rsidP="00965E09">
      <w:pPr>
        <w:pStyle w:val="ListParagraph"/>
        <w:numPr>
          <w:ilvl w:val="0"/>
          <w:numId w:val="26"/>
        </w:numPr>
        <w:rPr>
          <w:b/>
          <w:bCs/>
        </w:rPr>
      </w:pPr>
      <w:r w:rsidRPr="00770785">
        <w:rPr>
          <w:b/>
          <w:bCs/>
        </w:rPr>
        <w:t>Cookbooks (</w:t>
      </w:r>
      <w:r w:rsidRPr="00770785">
        <w:rPr>
          <w:i/>
          <w:iCs/>
        </w:rPr>
        <w:t>including recipes, attributes, custom resources, libraries, and templates)</w:t>
      </w:r>
    </w:p>
    <w:p w14:paraId="7D698536" w14:textId="77777777" w:rsidR="00965E09" w:rsidRPr="00770785" w:rsidRDefault="00965E09" w:rsidP="00965E09">
      <w:pPr>
        <w:pStyle w:val="ListParagraph"/>
        <w:numPr>
          <w:ilvl w:val="0"/>
          <w:numId w:val="26"/>
        </w:numPr>
        <w:rPr>
          <w:b/>
          <w:bCs/>
        </w:rPr>
      </w:pPr>
      <w:r w:rsidRPr="00770785">
        <w:rPr>
          <w:b/>
          <w:bCs/>
        </w:rPr>
        <w:t>Data bags</w:t>
      </w:r>
    </w:p>
    <w:p w14:paraId="54285BEE" w14:textId="77777777" w:rsidR="00965E09" w:rsidRPr="00770785" w:rsidRDefault="00965E09" w:rsidP="00965E09">
      <w:pPr>
        <w:pStyle w:val="ListParagraph"/>
        <w:numPr>
          <w:ilvl w:val="0"/>
          <w:numId w:val="26"/>
        </w:numPr>
        <w:rPr>
          <w:b/>
          <w:bCs/>
        </w:rPr>
      </w:pPr>
      <w:r w:rsidRPr="00770785">
        <w:rPr>
          <w:b/>
          <w:bCs/>
        </w:rPr>
        <w:t>Policyfiles</w:t>
      </w:r>
    </w:p>
    <w:p w14:paraId="2B5BA848" w14:textId="77777777" w:rsidR="00965E09" w:rsidRPr="00965E09" w:rsidRDefault="00965E09" w:rsidP="00965E09">
      <w:r w:rsidRPr="00965E09">
        <w:t>The chef-repo directory should be synchronized with a version control system, such as git. All of the data in the chef-repo should be treated like source code.</w:t>
      </w:r>
    </w:p>
    <w:p w14:paraId="033A3922" w14:textId="7B89D371" w:rsidR="009C78EB" w:rsidRDefault="00965E09" w:rsidP="009C78EB">
      <w:r w:rsidRPr="00965E09">
        <w:t>You’ll use the </w:t>
      </w:r>
      <w:r w:rsidRPr="00965E09">
        <w:rPr>
          <w:b/>
          <w:bCs/>
        </w:rPr>
        <w:t>chef</w:t>
      </w:r>
      <w:r w:rsidRPr="00965E09">
        <w:t> and </w:t>
      </w:r>
      <w:r w:rsidRPr="00965E09">
        <w:rPr>
          <w:b/>
          <w:bCs/>
        </w:rPr>
        <w:t>knife</w:t>
      </w:r>
      <w:r w:rsidRPr="00965E09">
        <w:t> commands to upload data to the Chef Infra Server from the chef-repo directory. Once uploaded, Chef Infra Client uses that data to manage the nodes registered with the Chef Infra Server and to ensure that it applies the right cookbooks, policyfiles, and settings to the right nodes in the right order.</w:t>
      </w:r>
    </w:p>
    <w:p w14:paraId="6E8C2955" w14:textId="3F7EC8CC" w:rsidR="00060F24" w:rsidRPr="00072A6D" w:rsidRDefault="00060F24" w:rsidP="007E06ED">
      <w:pPr>
        <w:pStyle w:val="Heading3"/>
      </w:pPr>
      <w:bookmarkStart w:id="12" w:name="_Toc33538071"/>
      <w:r w:rsidRPr="00072A6D">
        <w:t xml:space="preserve">Directory </w:t>
      </w:r>
      <w:r w:rsidR="00193B85" w:rsidRPr="00072A6D">
        <w:t>Structure</w:t>
      </w:r>
      <w:bookmarkEnd w:id="12"/>
      <w:r w:rsidR="00193B85" w:rsidRPr="00072A6D">
        <w:t xml:space="preserve"> </w:t>
      </w:r>
    </w:p>
    <w:tbl>
      <w:tblPr>
        <w:tblW w:w="931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325"/>
        <w:gridCol w:w="7994"/>
      </w:tblGrid>
      <w:tr w:rsidR="00060F24" w:rsidRPr="00060F24" w14:paraId="5B390DC8" w14:textId="77777777" w:rsidTr="000934F5">
        <w:trPr>
          <w:trHeight w:val="216"/>
          <w:tblHeader/>
          <w:tblCellSpacing w:w="15" w:type="dxa"/>
        </w:trPr>
        <w:tc>
          <w:tcPr>
            <w:tcW w:w="0" w:type="auto"/>
            <w:shd w:val="clear" w:color="auto" w:fill="7D868C"/>
            <w:tcMar>
              <w:top w:w="15" w:type="dxa"/>
              <w:left w:w="75" w:type="dxa"/>
              <w:bottom w:w="15" w:type="dxa"/>
              <w:right w:w="120" w:type="dxa"/>
            </w:tcMar>
            <w:vAlign w:val="center"/>
            <w:hideMark/>
          </w:tcPr>
          <w:p w14:paraId="0ED6F65F" w14:textId="77777777" w:rsidR="00060F24" w:rsidRPr="00060F24" w:rsidRDefault="00060F24" w:rsidP="000934F5">
            <w:pPr>
              <w:spacing w:after="0"/>
              <w:rPr>
                <w:b/>
                <w:bCs/>
              </w:rPr>
            </w:pPr>
            <w:r w:rsidRPr="00060F24">
              <w:rPr>
                <w:b/>
                <w:bCs/>
              </w:rPr>
              <w:t>Directory</w:t>
            </w:r>
          </w:p>
        </w:tc>
        <w:tc>
          <w:tcPr>
            <w:tcW w:w="0" w:type="auto"/>
            <w:shd w:val="clear" w:color="auto" w:fill="7D868C"/>
            <w:tcMar>
              <w:top w:w="15" w:type="dxa"/>
              <w:left w:w="75" w:type="dxa"/>
              <w:bottom w:w="15" w:type="dxa"/>
              <w:right w:w="120" w:type="dxa"/>
            </w:tcMar>
            <w:vAlign w:val="center"/>
            <w:hideMark/>
          </w:tcPr>
          <w:p w14:paraId="67B66477" w14:textId="77777777" w:rsidR="00060F24" w:rsidRPr="00060F24" w:rsidRDefault="00060F24" w:rsidP="000934F5">
            <w:pPr>
              <w:spacing w:after="0"/>
              <w:rPr>
                <w:b/>
                <w:bCs/>
              </w:rPr>
            </w:pPr>
            <w:r w:rsidRPr="00060F24">
              <w:rPr>
                <w:b/>
                <w:bCs/>
              </w:rPr>
              <w:t>Description</w:t>
            </w:r>
          </w:p>
        </w:tc>
      </w:tr>
      <w:tr w:rsidR="00060F24" w:rsidRPr="00060F24" w14:paraId="602727F2" w14:textId="77777777" w:rsidTr="000934F5">
        <w:trPr>
          <w:trHeight w:val="216"/>
          <w:tblCellSpacing w:w="15" w:type="dxa"/>
        </w:trPr>
        <w:tc>
          <w:tcPr>
            <w:tcW w:w="0" w:type="auto"/>
            <w:shd w:val="clear" w:color="auto" w:fill="FFFFFF"/>
            <w:tcMar>
              <w:top w:w="75" w:type="dxa"/>
              <w:left w:w="75" w:type="dxa"/>
              <w:bottom w:w="75" w:type="dxa"/>
              <w:right w:w="75" w:type="dxa"/>
            </w:tcMar>
            <w:vAlign w:val="center"/>
            <w:hideMark/>
          </w:tcPr>
          <w:p w14:paraId="36D2A8B8" w14:textId="77777777" w:rsidR="00060F24" w:rsidRPr="00060F24" w:rsidRDefault="00060F24" w:rsidP="000934F5">
            <w:pPr>
              <w:spacing w:after="0"/>
              <w:rPr>
                <w:b/>
                <w:bCs/>
              </w:rPr>
            </w:pPr>
            <w:r w:rsidRPr="00060F24">
              <w:rPr>
                <w:b/>
                <w:bCs/>
              </w:rPr>
              <w:t>.chef/</w:t>
            </w:r>
          </w:p>
        </w:tc>
        <w:tc>
          <w:tcPr>
            <w:tcW w:w="0" w:type="auto"/>
            <w:shd w:val="clear" w:color="auto" w:fill="FFFFFF"/>
            <w:tcMar>
              <w:top w:w="75" w:type="dxa"/>
              <w:left w:w="75" w:type="dxa"/>
              <w:bottom w:w="75" w:type="dxa"/>
              <w:right w:w="75" w:type="dxa"/>
            </w:tcMar>
            <w:vAlign w:val="center"/>
            <w:hideMark/>
          </w:tcPr>
          <w:p w14:paraId="4A9F665F" w14:textId="77777777" w:rsidR="00060F24" w:rsidRPr="00060F24" w:rsidRDefault="00060F24" w:rsidP="000934F5">
            <w:pPr>
              <w:spacing w:after="0"/>
            </w:pPr>
            <w:r w:rsidRPr="00060F24">
              <w:t>A hidden directory that is used to store validation key files and optionally a </w:t>
            </w:r>
            <w:hyperlink r:id="rId30" w:history="1">
              <w:r w:rsidRPr="00060F24">
                <w:rPr>
                  <w:rStyle w:val="Hyperlink"/>
                </w:rPr>
                <w:t>config.rb</w:t>
              </w:r>
            </w:hyperlink>
            <w:r w:rsidRPr="00060F24">
              <w:t> file.</w:t>
            </w:r>
          </w:p>
        </w:tc>
      </w:tr>
      <w:tr w:rsidR="00060F24" w:rsidRPr="00060F24" w14:paraId="17D44B18" w14:textId="77777777" w:rsidTr="000934F5">
        <w:trPr>
          <w:trHeight w:val="355"/>
          <w:tblCellSpacing w:w="15" w:type="dxa"/>
        </w:trPr>
        <w:tc>
          <w:tcPr>
            <w:tcW w:w="0" w:type="auto"/>
            <w:shd w:val="clear" w:color="auto" w:fill="FFFFFF"/>
            <w:tcMar>
              <w:top w:w="75" w:type="dxa"/>
              <w:left w:w="75" w:type="dxa"/>
              <w:bottom w:w="75" w:type="dxa"/>
              <w:right w:w="75" w:type="dxa"/>
            </w:tcMar>
            <w:vAlign w:val="center"/>
            <w:hideMark/>
          </w:tcPr>
          <w:p w14:paraId="59345C29" w14:textId="77777777" w:rsidR="00060F24" w:rsidRPr="00060F24" w:rsidRDefault="00060F24" w:rsidP="000934F5">
            <w:pPr>
              <w:spacing w:after="0"/>
              <w:rPr>
                <w:b/>
                <w:bCs/>
              </w:rPr>
            </w:pPr>
            <w:r w:rsidRPr="00060F24">
              <w:rPr>
                <w:b/>
                <w:bCs/>
              </w:rPr>
              <w:t>cookbooks/</w:t>
            </w:r>
          </w:p>
        </w:tc>
        <w:tc>
          <w:tcPr>
            <w:tcW w:w="0" w:type="auto"/>
            <w:shd w:val="clear" w:color="auto" w:fill="FFFFFF"/>
            <w:tcMar>
              <w:top w:w="75" w:type="dxa"/>
              <w:left w:w="75" w:type="dxa"/>
              <w:bottom w:w="75" w:type="dxa"/>
              <w:right w:w="75" w:type="dxa"/>
            </w:tcMar>
            <w:vAlign w:val="center"/>
            <w:hideMark/>
          </w:tcPr>
          <w:p w14:paraId="48C0644A" w14:textId="77777777" w:rsidR="00060F24" w:rsidRPr="00060F24" w:rsidRDefault="00060F24" w:rsidP="000934F5">
            <w:pPr>
              <w:spacing w:after="0"/>
            </w:pPr>
            <w:r w:rsidRPr="00060F24">
              <w:t>Contains cookbooks that have been downloaded from the </w:t>
            </w:r>
            <w:hyperlink r:id="rId31" w:history="1">
              <w:r w:rsidRPr="00060F24">
                <w:rPr>
                  <w:rStyle w:val="Hyperlink"/>
                </w:rPr>
                <w:t>Chef Supermarket</w:t>
              </w:r>
            </w:hyperlink>
            <w:r w:rsidRPr="00060F24">
              <w:t> or created locally.</w:t>
            </w:r>
          </w:p>
        </w:tc>
      </w:tr>
      <w:tr w:rsidR="00060F24" w:rsidRPr="00060F24" w14:paraId="0BD4BC74" w14:textId="77777777" w:rsidTr="000934F5">
        <w:trPr>
          <w:trHeight w:val="216"/>
          <w:tblCellSpacing w:w="15" w:type="dxa"/>
        </w:trPr>
        <w:tc>
          <w:tcPr>
            <w:tcW w:w="0" w:type="auto"/>
            <w:shd w:val="clear" w:color="auto" w:fill="FFFFFF"/>
            <w:tcMar>
              <w:top w:w="75" w:type="dxa"/>
              <w:left w:w="75" w:type="dxa"/>
              <w:bottom w:w="75" w:type="dxa"/>
              <w:right w:w="75" w:type="dxa"/>
            </w:tcMar>
            <w:vAlign w:val="center"/>
            <w:hideMark/>
          </w:tcPr>
          <w:p w14:paraId="465193E3" w14:textId="77777777" w:rsidR="00060F24" w:rsidRPr="00060F24" w:rsidRDefault="00060F24" w:rsidP="000934F5">
            <w:pPr>
              <w:spacing w:after="0"/>
              <w:rPr>
                <w:b/>
                <w:bCs/>
              </w:rPr>
            </w:pPr>
            <w:r w:rsidRPr="00060F24">
              <w:rPr>
                <w:b/>
                <w:bCs/>
              </w:rPr>
              <w:t>data_bags/</w:t>
            </w:r>
          </w:p>
        </w:tc>
        <w:tc>
          <w:tcPr>
            <w:tcW w:w="0" w:type="auto"/>
            <w:shd w:val="clear" w:color="auto" w:fill="FFFFFF"/>
            <w:tcMar>
              <w:top w:w="75" w:type="dxa"/>
              <w:left w:w="75" w:type="dxa"/>
              <w:bottom w:w="75" w:type="dxa"/>
              <w:right w:w="75" w:type="dxa"/>
            </w:tcMar>
            <w:vAlign w:val="center"/>
            <w:hideMark/>
          </w:tcPr>
          <w:p w14:paraId="42A33FD6" w14:textId="77777777" w:rsidR="00060F24" w:rsidRPr="00060F24" w:rsidRDefault="00060F24" w:rsidP="000934F5">
            <w:pPr>
              <w:spacing w:after="0"/>
            </w:pPr>
            <w:r w:rsidRPr="00060F24">
              <w:t>Stores data bags (and data bag items) in JSON (.json) format.</w:t>
            </w:r>
          </w:p>
        </w:tc>
      </w:tr>
      <w:tr w:rsidR="00060F24" w:rsidRPr="00060F24" w14:paraId="7564DB83" w14:textId="77777777" w:rsidTr="000934F5">
        <w:trPr>
          <w:trHeight w:val="216"/>
          <w:tblCellSpacing w:w="15" w:type="dxa"/>
        </w:trPr>
        <w:tc>
          <w:tcPr>
            <w:tcW w:w="0" w:type="auto"/>
            <w:shd w:val="clear" w:color="auto" w:fill="FFFFFF"/>
            <w:tcMar>
              <w:top w:w="75" w:type="dxa"/>
              <w:left w:w="75" w:type="dxa"/>
              <w:bottom w:w="75" w:type="dxa"/>
              <w:right w:w="75" w:type="dxa"/>
            </w:tcMar>
            <w:vAlign w:val="center"/>
            <w:hideMark/>
          </w:tcPr>
          <w:p w14:paraId="7B4E5B18" w14:textId="77777777" w:rsidR="00060F24" w:rsidRPr="00060F24" w:rsidRDefault="00060F24" w:rsidP="000934F5">
            <w:pPr>
              <w:spacing w:after="0"/>
              <w:rPr>
                <w:b/>
                <w:bCs/>
              </w:rPr>
            </w:pPr>
            <w:r w:rsidRPr="00060F24">
              <w:rPr>
                <w:b/>
                <w:bCs/>
              </w:rPr>
              <w:t>policyfiles/</w:t>
            </w:r>
          </w:p>
        </w:tc>
        <w:tc>
          <w:tcPr>
            <w:tcW w:w="0" w:type="auto"/>
            <w:shd w:val="clear" w:color="auto" w:fill="FFFFFF"/>
            <w:tcMar>
              <w:top w:w="75" w:type="dxa"/>
              <w:left w:w="75" w:type="dxa"/>
              <w:bottom w:w="75" w:type="dxa"/>
              <w:right w:w="75" w:type="dxa"/>
            </w:tcMar>
            <w:vAlign w:val="center"/>
            <w:hideMark/>
          </w:tcPr>
          <w:p w14:paraId="0809A753" w14:textId="77777777" w:rsidR="00060F24" w:rsidRPr="00060F24" w:rsidRDefault="00060F24" w:rsidP="000934F5">
            <w:pPr>
              <w:spacing w:after="0"/>
            </w:pPr>
            <w:r w:rsidRPr="00060F24">
              <w:t>Stores Policyfiles in Ruby (.rb) format.</w:t>
            </w:r>
          </w:p>
        </w:tc>
      </w:tr>
    </w:tbl>
    <w:p w14:paraId="14F97AD8" w14:textId="77777777" w:rsidR="00060F24" w:rsidRDefault="00060F24" w:rsidP="009C78EB"/>
    <w:p w14:paraId="23D58923" w14:textId="77777777" w:rsidR="00A47B80" w:rsidRDefault="00A47B80" w:rsidP="008C0E71">
      <w:pPr>
        <w:pStyle w:val="Heading4"/>
        <w:spacing w:after="0"/>
      </w:pPr>
      <w:r>
        <w:t>Create the chef-repo</w:t>
      </w:r>
    </w:p>
    <w:p w14:paraId="51FADAEE" w14:textId="77777777" w:rsidR="00A47B80" w:rsidRDefault="00A47B80" w:rsidP="00302050">
      <w:pPr>
        <w:spacing w:after="0"/>
      </w:pPr>
      <w:r>
        <w:t>Use the `</w:t>
      </w:r>
      <w:r w:rsidRPr="00302050">
        <w:rPr>
          <w:rStyle w:val="outputsChar"/>
        </w:rPr>
        <w:t>chef generate repo</w:t>
      </w:r>
      <w:r>
        <w:t>` command to create your chef-repo directory along with the base folder structure.</w:t>
      </w:r>
    </w:p>
    <w:p w14:paraId="26EA5C48" w14:textId="1FADC6C9" w:rsidR="009C78EB" w:rsidRDefault="00A47B80" w:rsidP="002A3C82">
      <w:pPr>
        <w:pStyle w:val="Output"/>
      </w:pPr>
      <w:r>
        <w:t>chef generate repo &lt;REPO_NAME&gt;</w:t>
      </w:r>
    </w:p>
    <w:p w14:paraId="07E3018A" w14:textId="5D82BF1D" w:rsidR="009C78EB" w:rsidRDefault="009C78EB" w:rsidP="009C78EB"/>
    <w:p w14:paraId="7BEA9C44" w14:textId="72C39C30" w:rsidR="00E43235" w:rsidRDefault="00E43235" w:rsidP="00A326B7">
      <w:pPr>
        <w:spacing w:after="0"/>
      </w:pPr>
      <w:r>
        <w:t xml:space="preserve">Create </w:t>
      </w:r>
      <w:r w:rsidR="001A37DE">
        <w:t>Sample</w:t>
      </w:r>
      <w:r>
        <w:t xml:space="preserve"> Repo </w:t>
      </w:r>
      <w:r w:rsidR="001A37DE">
        <w:t xml:space="preserve">named - </w:t>
      </w:r>
      <w:r w:rsidR="001A37DE" w:rsidRPr="00E43235">
        <w:rPr>
          <w:b/>
          <w:bCs/>
        </w:rPr>
        <w:t>apache2_repo</w:t>
      </w:r>
    </w:p>
    <w:p w14:paraId="21DA5C23" w14:textId="77777777" w:rsidR="00E43235" w:rsidRPr="00E43235" w:rsidRDefault="00E43235" w:rsidP="002A3C82">
      <w:pPr>
        <w:pStyle w:val="Output"/>
      </w:pPr>
      <w:r w:rsidRPr="00E43235">
        <w:t>chef generate repo apache2_repo</w:t>
      </w:r>
    </w:p>
    <w:p w14:paraId="510D76C4" w14:textId="77777777" w:rsidR="00E43235" w:rsidRDefault="00E43235" w:rsidP="002A3C82">
      <w:pPr>
        <w:pStyle w:val="Output"/>
      </w:pPr>
      <w:r>
        <w:t>Generating Chef Infra repo apache2_repo</w:t>
      </w:r>
    </w:p>
    <w:p w14:paraId="0C92250F" w14:textId="7705FEDC" w:rsidR="00E43235" w:rsidRDefault="00E43235" w:rsidP="002A3C82">
      <w:pPr>
        <w:pStyle w:val="Output"/>
      </w:pPr>
      <w:r>
        <w:t>- Ensuring correct Chef Infra repo file content</w:t>
      </w:r>
    </w:p>
    <w:p w14:paraId="3C0F2EC4" w14:textId="3EA28219" w:rsidR="00330E46" w:rsidRDefault="00330E46" w:rsidP="002A3C82">
      <w:pPr>
        <w:pStyle w:val="Output"/>
      </w:pPr>
      <w:r w:rsidRPr="00330E46">
        <w:t>Your new Chef Infra repo is ready! Type `cd apache2_repo` to enter it.</w:t>
      </w:r>
    </w:p>
    <w:p w14:paraId="5DA45A7C" w14:textId="380CC77B" w:rsidR="00E43235" w:rsidRDefault="00E43235" w:rsidP="00E43235"/>
    <w:p w14:paraId="5D4D7CD1" w14:textId="566A979E" w:rsidR="00CA1470" w:rsidRDefault="00CA1470" w:rsidP="00E43235">
      <w:r>
        <w:rPr>
          <w:noProof/>
        </w:rPr>
        <w:lastRenderedPageBreak/>
        <w:drawing>
          <wp:inline distT="0" distB="0" distL="0" distR="0" wp14:anchorId="52476DC7" wp14:editId="41569BC5">
            <wp:extent cx="5943600" cy="3893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93185"/>
                    </a:xfrm>
                    <a:prstGeom prst="rect">
                      <a:avLst/>
                    </a:prstGeom>
                  </pic:spPr>
                </pic:pic>
              </a:graphicData>
            </a:graphic>
          </wp:inline>
        </w:drawing>
      </w:r>
    </w:p>
    <w:p w14:paraId="001F3F54" w14:textId="49CD31B6" w:rsidR="00192344" w:rsidRDefault="00192344" w:rsidP="009C78EB"/>
    <w:p w14:paraId="1141DF82" w14:textId="1F935B5C" w:rsidR="002E4F6F" w:rsidRPr="002E4F6F" w:rsidRDefault="002E4F6F" w:rsidP="002E4F6F">
      <w:pPr>
        <w:spacing w:after="0"/>
        <w:rPr>
          <w:b/>
          <w:bCs/>
        </w:rPr>
      </w:pPr>
      <w:r w:rsidRPr="002E4F6F">
        <w:rPr>
          <w:b/>
          <w:bCs/>
        </w:rPr>
        <w:t>.chef folder</w:t>
      </w:r>
    </w:p>
    <w:p w14:paraId="27283B98" w14:textId="77777777" w:rsidR="002E4F6F" w:rsidRDefault="002E4F6F" w:rsidP="002E4F6F">
      <w:pPr>
        <w:spacing w:after="0"/>
      </w:pPr>
      <w:r>
        <w:t>Really, the only files you need from the starter kit are the .chef folder files:</w:t>
      </w:r>
    </w:p>
    <w:p w14:paraId="4D8306FE" w14:textId="79B5D6B9" w:rsidR="002E4F6F" w:rsidRDefault="002E4F6F" w:rsidP="002E4F6F">
      <w:pPr>
        <w:pStyle w:val="ListParagraph"/>
        <w:numPr>
          <w:ilvl w:val="0"/>
          <w:numId w:val="14"/>
        </w:numPr>
      </w:pPr>
      <w:r>
        <w:t>The organization's validator private key file</w:t>
      </w:r>
    </w:p>
    <w:p w14:paraId="36B010C5" w14:textId="2252F8EE" w:rsidR="002E4F6F" w:rsidRDefault="002E4F6F" w:rsidP="002E4F6F">
      <w:pPr>
        <w:pStyle w:val="ListParagraph"/>
        <w:numPr>
          <w:ilvl w:val="0"/>
          <w:numId w:val="14"/>
        </w:numPr>
      </w:pPr>
      <w:r>
        <w:t>Your user private key file</w:t>
      </w:r>
    </w:p>
    <w:p w14:paraId="5FF8F5CC" w14:textId="1018A1D9" w:rsidR="00192344" w:rsidRDefault="002E4F6F" w:rsidP="002E4F6F">
      <w:pPr>
        <w:pStyle w:val="ListParagraph"/>
        <w:numPr>
          <w:ilvl w:val="0"/>
          <w:numId w:val="14"/>
        </w:numPr>
      </w:pPr>
      <w:r>
        <w:t>A knife.rb file</w:t>
      </w:r>
    </w:p>
    <w:p w14:paraId="1C05C532" w14:textId="2501C040" w:rsidR="00EC3A7C" w:rsidRDefault="00EC3A7C" w:rsidP="00EC3A7C">
      <w:r>
        <w:rPr>
          <w:noProof/>
        </w:rPr>
        <w:drawing>
          <wp:inline distT="0" distB="0" distL="0" distR="0" wp14:anchorId="4F391909" wp14:editId="1DAD2FA0">
            <wp:extent cx="5283201" cy="29718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5063" cy="2978472"/>
                    </a:xfrm>
                    <a:prstGeom prst="rect">
                      <a:avLst/>
                    </a:prstGeom>
                  </pic:spPr>
                </pic:pic>
              </a:graphicData>
            </a:graphic>
          </wp:inline>
        </w:drawing>
      </w:r>
    </w:p>
    <w:p w14:paraId="2ABEB445" w14:textId="77777777" w:rsidR="009C78EB" w:rsidRPr="00C157B6" w:rsidRDefault="009C78EB" w:rsidP="009C78EB">
      <w:pPr>
        <w:pStyle w:val="Heading3"/>
      </w:pPr>
      <w:bookmarkStart w:id="13" w:name="_Toc33538072"/>
      <w:r w:rsidRPr="00C157B6">
        <w:lastRenderedPageBreak/>
        <w:t>Chef supermarket</w:t>
      </w:r>
      <w:bookmarkEnd w:id="13"/>
    </w:p>
    <w:p w14:paraId="71168A30" w14:textId="77777777" w:rsidR="009C78EB" w:rsidRDefault="009C78EB" w:rsidP="009C78EB">
      <w:r>
        <w:t xml:space="preserve">The supermarket is a site that provides shared cookbooks. There is a public supermarket that contains community-created and -maintained cookbooks. This site is hosted by Chef and is available at </w:t>
      </w:r>
      <w:hyperlink r:id="rId34" w:history="1">
        <w:r w:rsidRPr="00B40392">
          <w:rPr>
            <w:rStyle w:val="Hyperlink"/>
          </w:rPr>
          <w:t>https://supermarket.chef.io</w:t>
        </w:r>
      </w:hyperlink>
      <w:r>
        <w:t xml:space="preserve"> </w:t>
      </w:r>
    </w:p>
    <w:p w14:paraId="10E47201" w14:textId="77777777" w:rsidR="00A166A1" w:rsidRDefault="00A166A1" w:rsidP="00A166A1">
      <w:r>
        <w:t>There are two versions of Supermarket available today.</w:t>
      </w:r>
    </w:p>
    <w:p w14:paraId="52A928DA" w14:textId="77777777" w:rsidR="00A166A1" w:rsidRPr="00607CCB" w:rsidRDefault="00A166A1" w:rsidP="00607CCB">
      <w:pPr>
        <w:spacing w:after="0"/>
        <w:rPr>
          <w:b/>
          <w:bCs/>
        </w:rPr>
      </w:pPr>
      <w:r w:rsidRPr="00607CCB">
        <w:rPr>
          <w:b/>
          <w:bCs/>
        </w:rPr>
        <w:t>Public Supermarket</w:t>
      </w:r>
    </w:p>
    <w:p w14:paraId="5E577C4F" w14:textId="60C888A0" w:rsidR="00A166A1" w:rsidRDefault="00A166A1" w:rsidP="00A166A1">
      <w:r>
        <w:t>This is available at the Chef Supermarket site. This is an open source project, you can find and contribute to the repo on GitHub.</w:t>
      </w:r>
    </w:p>
    <w:p w14:paraId="5D48D57D" w14:textId="77777777" w:rsidR="00A166A1" w:rsidRPr="00607CCB" w:rsidRDefault="00A166A1" w:rsidP="00607CCB">
      <w:pPr>
        <w:spacing w:after="0"/>
        <w:rPr>
          <w:b/>
          <w:bCs/>
        </w:rPr>
      </w:pPr>
      <w:r w:rsidRPr="00607CCB">
        <w:rPr>
          <w:b/>
          <w:bCs/>
        </w:rPr>
        <w:t>Private Supermarket</w:t>
      </w:r>
    </w:p>
    <w:p w14:paraId="4E3300BD" w14:textId="77777777" w:rsidR="00A166A1" w:rsidRDefault="00A166A1" w:rsidP="00A166A1">
      <w:r>
        <w:t xml:space="preserve">There is also a version of Supermarket that can be run privately in your own infrastructure. </w:t>
      </w:r>
    </w:p>
    <w:p w14:paraId="08C04C73" w14:textId="23E70DD2" w:rsidR="009C78EB" w:rsidRDefault="00A166A1" w:rsidP="00607CCB">
      <w:pPr>
        <w:pStyle w:val="Qsns"/>
      </w:pPr>
      <w:r>
        <w:t>You will need Knife to interact with the Supermarket</w:t>
      </w:r>
    </w:p>
    <w:p w14:paraId="738D7701" w14:textId="77777777" w:rsidR="009C78EB" w:rsidRDefault="009C78EB" w:rsidP="009C78EB">
      <w:pPr>
        <w:pStyle w:val="Heading3"/>
      </w:pPr>
      <w:bookmarkStart w:id="14" w:name="_Toc33538073"/>
      <w:r>
        <w:t>Chef Knife</w:t>
      </w:r>
      <w:bookmarkEnd w:id="14"/>
    </w:p>
    <w:p w14:paraId="151B543B" w14:textId="77777777" w:rsidR="009C78EB" w:rsidRDefault="009C78EB" w:rsidP="009C78EB">
      <w:r w:rsidRPr="00FE62BA">
        <w:rPr>
          <w:b/>
          <w:bCs/>
        </w:rPr>
        <w:t>Knife</w:t>
      </w:r>
      <w:r>
        <w:t xml:space="preserve"> is a command-line tool that supplies the interface between your </w:t>
      </w:r>
      <w:r w:rsidRPr="00FE62BA">
        <w:rPr>
          <w:b/>
          <w:bCs/>
        </w:rPr>
        <w:t>chef-repo and your Chef server</w:t>
      </w:r>
      <w:r>
        <w:t xml:space="preserve">. </w:t>
      </w:r>
    </w:p>
    <w:p w14:paraId="547B2071" w14:textId="4DDC80DA" w:rsidR="009C78EB" w:rsidRDefault="009C78EB" w:rsidP="001E2735">
      <w:pPr>
        <w:pStyle w:val="ListParagraph"/>
        <w:numPr>
          <w:ilvl w:val="0"/>
          <w:numId w:val="28"/>
        </w:numPr>
      </w:pPr>
      <w:r>
        <w:t>It allows developers to upload their work on the workstation to the Chef server, from where it can be distributed to the nodes during their Chef client runs.</w:t>
      </w:r>
    </w:p>
    <w:p w14:paraId="1F47F9B9" w14:textId="77777777" w:rsidR="001E2735" w:rsidRDefault="001E2735" w:rsidP="001E2735">
      <w:pPr>
        <w:pStyle w:val="ListParagraph"/>
      </w:pPr>
    </w:p>
    <w:p w14:paraId="1298740F" w14:textId="77777777" w:rsidR="009C78EB" w:rsidRDefault="009C78EB" w:rsidP="001E2735">
      <w:pPr>
        <w:pStyle w:val="ListParagraph"/>
        <w:numPr>
          <w:ilvl w:val="0"/>
          <w:numId w:val="28"/>
        </w:numPr>
      </w:pPr>
      <w:r>
        <w:t>Knife also allows you to obtain cookbooks from the supermarket, and it provides a mechanism to bootstrap nodes.</w:t>
      </w:r>
    </w:p>
    <w:p w14:paraId="7DA9113A" w14:textId="537E56FA" w:rsidR="009C78EB" w:rsidRDefault="004B091B" w:rsidP="009C78EB">
      <w:r>
        <w:t>You can find more</w:t>
      </w:r>
      <w:r w:rsidR="00A27393">
        <w:t xml:space="preserve"> about Knife on Next Tutorial.</w:t>
      </w:r>
    </w:p>
    <w:p w14:paraId="10B71212" w14:textId="7181834B" w:rsidR="004B091B" w:rsidRDefault="004B091B" w:rsidP="009C78EB"/>
    <w:p w14:paraId="1096CE28" w14:textId="77777777" w:rsidR="001F15B8" w:rsidRDefault="001F15B8" w:rsidP="009C78EB"/>
    <w:p w14:paraId="6D6C2B29" w14:textId="1F4BDF50" w:rsidR="004B091B" w:rsidRDefault="0021578D" w:rsidP="0021578D">
      <w:pPr>
        <w:pStyle w:val="Heading1"/>
      </w:pPr>
      <w:bookmarkStart w:id="15" w:name="_Toc33538074"/>
      <w:r>
        <w:t>Chef – Knife</w:t>
      </w:r>
      <w:bookmarkEnd w:id="15"/>
      <w:r>
        <w:t xml:space="preserve"> </w:t>
      </w:r>
    </w:p>
    <w:p w14:paraId="1A0603DC" w14:textId="77777777" w:rsidR="00E52EBC" w:rsidRPr="00E52EBC" w:rsidRDefault="00E52EBC" w:rsidP="00E52EBC">
      <w:r w:rsidRPr="00E52EBC">
        <w:t>knife is a command-line tool that provides an interface between a local chef-repo and the Chef Infra Server. knife helps users to manage:</w:t>
      </w:r>
    </w:p>
    <w:p w14:paraId="73CED1D4" w14:textId="77777777" w:rsidR="00E52EBC" w:rsidRPr="00E52EBC" w:rsidRDefault="00E52EBC" w:rsidP="00E52EBC">
      <w:pPr>
        <w:pStyle w:val="ListParagraph"/>
        <w:numPr>
          <w:ilvl w:val="0"/>
          <w:numId w:val="39"/>
        </w:numPr>
      </w:pPr>
      <w:r w:rsidRPr="00E52EBC">
        <w:t>Nodes</w:t>
      </w:r>
    </w:p>
    <w:p w14:paraId="6054BA15" w14:textId="77777777" w:rsidR="00E52EBC" w:rsidRPr="00E52EBC" w:rsidRDefault="00E52EBC" w:rsidP="00E52EBC">
      <w:pPr>
        <w:pStyle w:val="ListParagraph"/>
        <w:numPr>
          <w:ilvl w:val="0"/>
          <w:numId w:val="39"/>
        </w:numPr>
      </w:pPr>
      <w:r w:rsidRPr="00E52EBC">
        <w:t>Cookbooks and recipes</w:t>
      </w:r>
    </w:p>
    <w:p w14:paraId="2D73B270" w14:textId="77777777" w:rsidR="00E52EBC" w:rsidRPr="00E52EBC" w:rsidRDefault="00E52EBC" w:rsidP="00E52EBC">
      <w:pPr>
        <w:pStyle w:val="ListParagraph"/>
        <w:numPr>
          <w:ilvl w:val="0"/>
          <w:numId w:val="39"/>
        </w:numPr>
      </w:pPr>
      <w:r w:rsidRPr="00E52EBC">
        <w:t>Roles, Environments, and Data Bags</w:t>
      </w:r>
    </w:p>
    <w:p w14:paraId="4A91415D" w14:textId="77777777" w:rsidR="00E52EBC" w:rsidRPr="00E52EBC" w:rsidRDefault="00E52EBC" w:rsidP="00E52EBC">
      <w:pPr>
        <w:pStyle w:val="ListParagraph"/>
        <w:numPr>
          <w:ilvl w:val="0"/>
          <w:numId w:val="39"/>
        </w:numPr>
      </w:pPr>
      <w:r w:rsidRPr="00E52EBC">
        <w:t>Resources within various cloud environments</w:t>
      </w:r>
    </w:p>
    <w:p w14:paraId="41855BFC" w14:textId="77777777" w:rsidR="00E52EBC" w:rsidRPr="00E52EBC" w:rsidRDefault="00E52EBC" w:rsidP="00E52EBC">
      <w:pPr>
        <w:pStyle w:val="ListParagraph"/>
        <w:numPr>
          <w:ilvl w:val="0"/>
          <w:numId w:val="39"/>
        </w:numPr>
      </w:pPr>
      <w:r w:rsidRPr="00E52EBC">
        <w:t>The installation of Chef Infra Client onto nodes</w:t>
      </w:r>
    </w:p>
    <w:p w14:paraId="3426AC2A" w14:textId="77777777" w:rsidR="00E52EBC" w:rsidRPr="00E52EBC" w:rsidRDefault="00E52EBC" w:rsidP="00E52EBC">
      <w:pPr>
        <w:pStyle w:val="ListParagraph"/>
        <w:numPr>
          <w:ilvl w:val="0"/>
          <w:numId w:val="39"/>
        </w:numPr>
      </w:pPr>
      <w:r w:rsidRPr="00E52EBC">
        <w:t>Searching of indexed data on the Chef Infra Server</w:t>
      </w:r>
    </w:p>
    <w:p w14:paraId="1F36329D" w14:textId="7B65BAF4" w:rsidR="004B091B" w:rsidRDefault="004B091B" w:rsidP="009C78EB"/>
    <w:p w14:paraId="3E533EB1" w14:textId="68A2EF8B" w:rsidR="008027FE" w:rsidRPr="008027FE" w:rsidRDefault="008027FE" w:rsidP="008027FE">
      <w:pPr>
        <w:pStyle w:val="Heading2"/>
      </w:pPr>
      <w:bookmarkStart w:id="16" w:name="_Toc33538075"/>
      <w:r w:rsidRPr="008027FE">
        <w:lastRenderedPageBreak/>
        <w:t>Knife Subcommands</w:t>
      </w:r>
      <w:bookmarkEnd w:id="16"/>
    </w:p>
    <w:p w14:paraId="1A98E9E4" w14:textId="77777777" w:rsidR="008027FE" w:rsidRPr="008027FE" w:rsidRDefault="008027FE" w:rsidP="008027FE">
      <w:r w:rsidRPr="008027FE">
        <w:t>knife includes a collection of built in subcommands that work together to provide all of the functionality required to take specific actions against any object in an organization, including cookbooks, nodes, roles, data bags, environments, and users.</w:t>
      </w:r>
    </w:p>
    <w:p w14:paraId="630B0193" w14:textId="77777777" w:rsidR="002A3C82" w:rsidRPr="002A3C82" w:rsidRDefault="002A3C82" w:rsidP="002A3C82">
      <w:pPr>
        <w:spacing w:after="0"/>
      </w:pPr>
      <w:r w:rsidRPr="002A3C82">
        <w:t>All knife subcommands have the following syntax:</w:t>
      </w:r>
    </w:p>
    <w:p w14:paraId="38485565" w14:textId="77777777" w:rsidR="002A3C82" w:rsidRPr="002A3C82" w:rsidRDefault="002A3C82" w:rsidP="002A3C82">
      <w:pPr>
        <w:pStyle w:val="Output"/>
      </w:pPr>
      <w:r w:rsidRPr="002A3C82">
        <w:t>knife subcommand [ARGUMENT] (options)</w:t>
      </w:r>
    </w:p>
    <w:p w14:paraId="08C22A57" w14:textId="1BDEFD49" w:rsidR="00653A01" w:rsidRDefault="00653A01" w:rsidP="009C78EB"/>
    <w:p w14:paraId="10725F47" w14:textId="77777777" w:rsidR="000B582F" w:rsidRPr="00392D9B" w:rsidRDefault="000B582F" w:rsidP="00C3189B">
      <w:pPr>
        <w:pStyle w:val="Heading4"/>
        <w:spacing w:after="0"/>
      </w:pPr>
      <w:r w:rsidRPr="00392D9B">
        <w:t>Knife Bootstrap</w:t>
      </w:r>
    </w:p>
    <w:p w14:paraId="13C88C88" w14:textId="720599A6" w:rsidR="000B582F" w:rsidRDefault="000B582F" w:rsidP="000B582F">
      <w:r>
        <w:t>You use the knife bootstrap subcommand to install the chef-client on Chef Nodes.</w:t>
      </w:r>
      <w:r w:rsidR="00392D9B">
        <w:t xml:space="preserve"> </w:t>
      </w:r>
      <w:r>
        <w:t>The bootstrap process also registers the Nodes with the Chef server to facilitate communication</w:t>
      </w:r>
      <w:r w:rsidR="003D3EAC">
        <w:t xml:space="preserve"> </w:t>
      </w:r>
      <w:r>
        <w:t>between the two.</w:t>
      </w:r>
    </w:p>
    <w:p w14:paraId="1CB8A164" w14:textId="77777777" w:rsidR="009D2717" w:rsidRDefault="000B582F" w:rsidP="009D2717">
      <w:pPr>
        <w:spacing w:after="0"/>
      </w:pPr>
      <w:r>
        <w:t>you would use a command like knife</w:t>
      </w:r>
    </w:p>
    <w:p w14:paraId="0BE5028E" w14:textId="02B960EA" w:rsidR="009D2717" w:rsidRPr="009D2717" w:rsidRDefault="003D3EAC" w:rsidP="009D2717">
      <w:pPr>
        <w:pStyle w:val="Output"/>
      </w:pPr>
      <w:r w:rsidRPr="009D2717">
        <w:t xml:space="preserve"> </w:t>
      </w:r>
      <w:r w:rsidR="009D2717">
        <w:t xml:space="preserve">knife </w:t>
      </w:r>
      <w:r w:rsidR="000B582F" w:rsidRPr="009D2717">
        <w:rPr>
          <w:rStyle w:val="outputsChar"/>
          <w:b/>
          <w:noProof w:val="0"/>
          <w:color w:val="auto"/>
          <w:sz w:val="20"/>
          <w:shd w:val="clear" w:color="auto" w:fill="auto"/>
          <w:lang w:eastAsia="ja-JP"/>
        </w:rPr>
        <w:t>bootstrap 192.168.10.44</w:t>
      </w:r>
      <w:r w:rsidR="000B582F" w:rsidRPr="009D2717">
        <w:t xml:space="preserve">. </w:t>
      </w:r>
    </w:p>
    <w:p w14:paraId="52929F3B" w14:textId="72143292" w:rsidR="000B582F" w:rsidRDefault="000B582F" w:rsidP="000B582F">
      <w:r>
        <w:t>This instructs knife to install the chef-client on the</w:t>
      </w:r>
      <w:r w:rsidR="003D3EAC">
        <w:t xml:space="preserve"> </w:t>
      </w:r>
      <w:r>
        <w:t>system with the IP address 192.168.10.44, register that system with the Chef server,</w:t>
      </w:r>
      <w:r w:rsidR="003D3EAC">
        <w:t xml:space="preserve"> </w:t>
      </w:r>
      <w:r>
        <w:t>and create a node representing the system on the Chef server.</w:t>
      </w:r>
    </w:p>
    <w:p w14:paraId="2F5A791D" w14:textId="77777777" w:rsidR="009D2717" w:rsidRDefault="009D2717" w:rsidP="000B582F"/>
    <w:p w14:paraId="1BC4E91A" w14:textId="1CC792E1" w:rsidR="000B582F" w:rsidRDefault="000B582F" w:rsidP="00C3189B">
      <w:pPr>
        <w:pStyle w:val="Heading4"/>
        <w:spacing w:after="0"/>
      </w:pPr>
      <w:r>
        <w:t>Knife Node</w:t>
      </w:r>
    </w:p>
    <w:p w14:paraId="7032C12E" w14:textId="3D2D2AAB" w:rsidR="000B582F" w:rsidRDefault="000B582F" w:rsidP="000B582F">
      <w:r>
        <w:t>The knife node subcommand is used to query and set the various configuration</w:t>
      </w:r>
      <w:r w:rsidR="009D2717">
        <w:t xml:space="preserve"> </w:t>
      </w:r>
      <w:r>
        <w:t>values for a node.</w:t>
      </w:r>
    </w:p>
    <w:p w14:paraId="662A068F" w14:textId="77777777" w:rsidR="000B582F" w:rsidRDefault="000B582F" w:rsidP="001F15B8">
      <w:pPr>
        <w:spacing w:after="0"/>
      </w:pPr>
    </w:p>
    <w:p w14:paraId="754A77BC" w14:textId="77777777" w:rsidR="000B582F" w:rsidRDefault="000B582F" w:rsidP="0037620C">
      <w:pPr>
        <w:pStyle w:val="Heading4"/>
      </w:pPr>
      <w:r>
        <w:t>Knife Diff</w:t>
      </w:r>
    </w:p>
    <w:p w14:paraId="6D1DEBA1" w14:textId="0A89FF8E" w:rsidR="000B582F" w:rsidRDefault="000B582F" w:rsidP="001F15B8">
      <w:pPr>
        <w:spacing w:after="0"/>
      </w:pPr>
      <w:r>
        <w:t>Knife diff is used to compare the</w:t>
      </w:r>
      <w:r w:rsidR="0037620C">
        <w:t xml:space="preserve"> </w:t>
      </w:r>
      <w:r>
        <w:t>files in your current Workstation repo with what is stored on the Chef server.</w:t>
      </w:r>
    </w:p>
    <w:p w14:paraId="12189E5C" w14:textId="77777777" w:rsidR="000B582F" w:rsidRDefault="000B582F" w:rsidP="000B582F"/>
    <w:p w14:paraId="557FE452" w14:textId="77777777" w:rsidR="000B582F" w:rsidRDefault="000B582F" w:rsidP="0037620C">
      <w:pPr>
        <w:pStyle w:val="Heading4"/>
        <w:spacing w:after="0"/>
      </w:pPr>
      <w:r>
        <w:t>Knife Exec</w:t>
      </w:r>
    </w:p>
    <w:p w14:paraId="58955D62" w14:textId="6820962F" w:rsidR="000B582F" w:rsidRDefault="000B582F" w:rsidP="001F15B8">
      <w:pPr>
        <w:spacing w:after="0"/>
      </w:pPr>
      <w:r>
        <w:t>Exec is a knife subcommand that lets you run Ruby scripts against the Chef server</w:t>
      </w:r>
      <w:r w:rsidR="0037620C">
        <w:t xml:space="preserve"> </w:t>
      </w:r>
      <w:r>
        <w:t>in the context of a fully configured chef-client,</w:t>
      </w:r>
    </w:p>
    <w:p w14:paraId="3FB7127C" w14:textId="33982CF4" w:rsidR="000B582F" w:rsidRDefault="000B582F" w:rsidP="0037620C">
      <w:pPr>
        <w:pStyle w:val="outputs"/>
      </w:pPr>
      <w:r>
        <w:t>knife exec -E 'nodes.transform("chef_environment:_default") { |n| n.chef_environment("development") }'</w:t>
      </w:r>
    </w:p>
    <w:p w14:paraId="39B91362" w14:textId="77777777" w:rsidR="000B582F" w:rsidRDefault="000B582F" w:rsidP="000B582F"/>
    <w:p w14:paraId="0C296DBF" w14:textId="77777777" w:rsidR="000B582F" w:rsidRDefault="000B582F" w:rsidP="001F15B8">
      <w:pPr>
        <w:pStyle w:val="Heading4"/>
        <w:spacing w:after="0"/>
      </w:pPr>
      <w:r>
        <w:t>Knife SSH</w:t>
      </w:r>
    </w:p>
    <w:p w14:paraId="11C95E89" w14:textId="3A57C87E" w:rsidR="000B582F" w:rsidRDefault="000B582F" w:rsidP="0037620C">
      <w:pPr>
        <w:spacing w:after="0"/>
      </w:pPr>
      <w:r>
        <w:t>The knife ssh subcommand lets you run ssh commands on all or a subset of the</w:t>
      </w:r>
      <w:r w:rsidR="0037620C">
        <w:t xml:space="preserve"> </w:t>
      </w:r>
      <w:r>
        <w:t>nodes known to your Chef Server.</w:t>
      </w:r>
    </w:p>
    <w:p w14:paraId="753C6E81" w14:textId="77777777" w:rsidR="000B582F" w:rsidRDefault="000B582F" w:rsidP="0037620C">
      <w:pPr>
        <w:pStyle w:val="outputs"/>
      </w:pPr>
      <w:r>
        <w:t>knife ssh "chef_environment:production" "uptime" -p 2222 -x earl -PMyPW99</w:t>
      </w:r>
    </w:p>
    <w:p w14:paraId="2A6848AB" w14:textId="77777777" w:rsidR="000B582F" w:rsidRDefault="000B582F" w:rsidP="000B582F"/>
    <w:p w14:paraId="7DB8A10F" w14:textId="77777777" w:rsidR="000B582F" w:rsidRDefault="000B582F" w:rsidP="0037620C">
      <w:pPr>
        <w:pStyle w:val="Heading4"/>
      </w:pPr>
      <w:r>
        <w:t>Knife Search</w:t>
      </w:r>
    </w:p>
    <w:p w14:paraId="2F07AD98" w14:textId="77777777" w:rsidR="000B582F" w:rsidRDefault="000B582F" w:rsidP="000B582F">
      <w:r>
        <w:t>knife search lets you do queries against all of the data stored in the Chef server.</w:t>
      </w:r>
    </w:p>
    <w:p w14:paraId="678492B6" w14:textId="77777777" w:rsidR="000B582F" w:rsidRDefault="000B582F" w:rsidP="000B582F"/>
    <w:p w14:paraId="63FD3DE3" w14:textId="77777777" w:rsidR="000B582F" w:rsidRDefault="000B582F" w:rsidP="004475CE">
      <w:pPr>
        <w:pStyle w:val="Heading4"/>
        <w:spacing w:after="0"/>
      </w:pPr>
      <w:r>
        <w:t>Knife Windows plugin</w:t>
      </w:r>
    </w:p>
    <w:p w14:paraId="6B896627" w14:textId="18A67418" w:rsidR="000B582F" w:rsidRDefault="000B582F" w:rsidP="000B582F">
      <w:r>
        <w:t>We use the knife Windows plugin when we are working</w:t>
      </w:r>
      <w:r w:rsidR="0037620C">
        <w:t xml:space="preserve"> </w:t>
      </w:r>
      <w:r>
        <w:t>with nodes running the Windows operating system</w:t>
      </w:r>
    </w:p>
    <w:p w14:paraId="3224EB05" w14:textId="77777777" w:rsidR="000B582F" w:rsidRDefault="000B582F" w:rsidP="0037620C">
      <w:pPr>
        <w:spacing w:after="0"/>
      </w:pPr>
      <w:r>
        <w:t>Installing the Knife Windows plugin on Master</w:t>
      </w:r>
    </w:p>
    <w:p w14:paraId="4D58FDAD" w14:textId="77777777" w:rsidR="000B582F" w:rsidRDefault="000B582F" w:rsidP="0037620C">
      <w:pPr>
        <w:pStyle w:val="outputs"/>
      </w:pPr>
      <w:r>
        <w:t>chef gem install knife-windows</w:t>
      </w:r>
    </w:p>
    <w:p w14:paraId="6A098774" w14:textId="77777777" w:rsidR="000B582F" w:rsidRDefault="000B582F" w:rsidP="0037620C">
      <w:pPr>
        <w:spacing w:after="0"/>
      </w:pPr>
      <w:r>
        <w:t>Bootstrapping a Windows node</w:t>
      </w:r>
    </w:p>
    <w:p w14:paraId="771B4593" w14:textId="28E5156E" w:rsidR="000B582F" w:rsidRDefault="000B582F" w:rsidP="0037620C">
      <w:pPr>
        <w:pStyle w:val="outputs"/>
      </w:pPr>
      <w:r>
        <w:t>knife bootstrap windows winrm node03 -p 55985 -x Administrator -P MyPW99</w:t>
      </w:r>
      <w:r w:rsidR="0037620C">
        <w:t xml:space="preserve"> </w:t>
      </w:r>
      <w:r>
        <w:t>-r 'recipe[winbase]'</w:t>
      </w:r>
    </w:p>
    <w:p w14:paraId="08158CFC" w14:textId="77777777" w:rsidR="000B582F" w:rsidRDefault="000B582F" w:rsidP="00E50620">
      <w:pPr>
        <w:pStyle w:val="Heading4"/>
        <w:spacing w:after="0"/>
      </w:pPr>
      <w:r>
        <w:t>Knife EC2 plugin</w:t>
      </w:r>
    </w:p>
    <w:p w14:paraId="2F84BCA8" w14:textId="7A2BD76F" w:rsidR="000B582F" w:rsidRDefault="000B582F" w:rsidP="000B582F">
      <w:r>
        <w:t>This plugin is used to integrate knife with Amazon cloud instances that allow you to</w:t>
      </w:r>
      <w:r w:rsidR="004475CE">
        <w:t xml:space="preserve"> </w:t>
      </w:r>
      <w:r>
        <w:t>create and manage instances from the command line.</w:t>
      </w:r>
    </w:p>
    <w:p w14:paraId="2A14DE2B" w14:textId="77777777" w:rsidR="000B582F" w:rsidRDefault="000B582F" w:rsidP="004475CE">
      <w:pPr>
        <w:spacing w:after="0"/>
      </w:pPr>
      <w:r>
        <w:t>Installing the Knife EC2 plugin</w:t>
      </w:r>
    </w:p>
    <w:p w14:paraId="7D9BCDDE" w14:textId="77777777" w:rsidR="000B582F" w:rsidRDefault="000B582F" w:rsidP="004475CE">
      <w:pPr>
        <w:pStyle w:val="Output"/>
      </w:pPr>
      <w:r>
        <w:t>chef gem install knife-ec2</w:t>
      </w:r>
    </w:p>
    <w:p w14:paraId="5D35AAF8" w14:textId="77777777" w:rsidR="000B582F" w:rsidRDefault="000B582F" w:rsidP="000B582F"/>
    <w:p w14:paraId="0C893277" w14:textId="47ED3B84" w:rsidR="000B582F" w:rsidRDefault="000B582F" w:rsidP="00E50620">
      <w:pPr>
        <w:spacing w:after="0"/>
      </w:pPr>
      <w:r>
        <w:t>The knife EC2 plugin requires some specific data related to your Amazon account.</w:t>
      </w:r>
      <w:r w:rsidR="004475CE">
        <w:t xml:space="preserve"> </w:t>
      </w:r>
      <w:r>
        <w:t>to add the Amazon data to your knife.rb file, it should be added in this format:</w:t>
      </w:r>
    </w:p>
    <w:p w14:paraId="580D6BA8" w14:textId="77777777" w:rsidR="004475CE" w:rsidRDefault="000B582F" w:rsidP="004475CE">
      <w:pPr>
        <w:pStyle w:val="outputs"/>
      </w:pPr>
      <w:r>
        <w:t>knife[:aws_access_key_id] = "Your AWS Access Key ID"</w:t>
      </w:r>
    </w:p>
    <w:p w14:paraId="6DD512A1" w14:textId="6F457E5B" w:rsidR="000B582F" w:rsidRDefault="000B582F" w:rsidP="004475CE">
      <w:pPr>
        <w:pStyle w:val="outputs"/>
      </w:pPr>
      <w:r>
        <w:t>knife[:aws_secret_access_key] = "Your AWS Secret Access Key"</w:t>
      </w:r>
    </w:p>
    <w:p w14:paraId="22389E8E" w14:textId="77777777" w:rsidR="000B582F" w:rsidRDefault="000B582F" w:rsidP="000B582F"/>
    <w:p w14:paraId="71276EFF" w14:textId="77777777" w:rsidR="000B582F" w:rsidRDefault="000B582F" w:rsidP="004475CE">
      <w:pPr>
        <w:spacing w:after="0"/>
      </w:pPr>
      <w:r>
        <w:t>If you already have some EC2 instances running.You can issue a command like this:</w:t>
      </w:r>
    </w:p>
    <w:p w14:paraId="10DA1C6F" w14:textId="77777777" w:rsidR="000B582F" w:rsidRDefault="000B582F" w:rsidP="004475CE">
      <w:pPr>
        <w:pStyle w:val="outputs"/>
      </w:pPr>
      <w:r>
        <w:t>knife ec2 server list -r us-west-2</w:t>
      </w:r>
    </w:p>
    <w:p w14:paraId="1A81821A" w14:textId="77777777" w:rsidR="000B582F" w:rsidRDefault="000B582F" w:rsidP="000B582F"/>
    <w:p w14:paraId="7568E6A0" w14:textId="77777777" w:rsidR="000B582F" w:rsidRPr="004475CE" w:rsidRDefault="000B582F" w:rsidP="004475CE">
      <w:pPr>
        <w:spacing w:after="0"/>
        <w:rPr>
          <w:b/>
          <w:bCs/>
        </w:rPr>
      </w:pPr>
      <w:r w:rsidRPr="004475CE">
        <w:rPr>
          <w:b/>
          <w:bCs/>
        </w:rPr>
        <w:t>Creating an EC2 instance</w:t>
      </w:r>
    </w:p>
    <w:p w14:paraId="2D452D7E" w14:textId="31E2BD63" w:rsidR="000B582F" w:rsidRDefault="000B582F" w:rsidP="004475CE">
      <w:pPr>
        <w:spacing w:after="0"/>
      </w:pPr>
      <w:r>
        <w:t>Using the Knife EC2 command to create a new EC2 instance is somewhat</w:t>
      </w:r>
      <w:r w:rsidR="004475CE">
        <w:t xml:space="preserve"> </w:t>
      </w:r>
      <w:r>
        <w:t>complicated. A "simple" version of the command might look something like this:</w:t>
      </w:r>
    </w:p>
    <w:p w14:paraId="51EEFF68" w14:textId="1F01FC10" w:rsidR="000B582F" w:rsidRDefault="000B582F" w:rsidP="004475CE">
      <w:pPr>
        <w:pStyle w:val="Output"/>
      </w:pPr>
      <w:r>
        <w:t>knife ec2 server create --node-name ec2-node08 \</w:t>
      </w:r>
    </w:p>
    <w:p w14:paraId="58C9214E" w14:textId="77777777" w:rsidR="000B582F" w:rsidRDefault="000B582F" w:rsidP="004475CE">
      <w:pPr>
        <w:pStyle w:val="Output"/>
      </w:pPr>
      <w:r>
        <w:t>--groups=launch-wizard-1 \</w:t>
      </w:r>
    </w:p>
    <w:p w14:paraId="370F9616" w14:textId="77777777" w:rsidR="000B582F" w:rsidRDefault="000B582F" w:rsidP="004475CE">
      <w:pPr>
        <w:pStyle w:val="Output"/>
      </w:pPr>
      <w:r>
        <w:t>--region=us-west-2 \</w:t>
      </w:r>
    </w:p>
    <w:p w14:paraId="6BFDA148" w14:textId="77777777" w:rsidR="000B582F" w:rsidRDefault="000B582F" w:rsidP="004475CE">
      <w:pPr>
        <w:pStyle w:val="Output"/>
      </w:pPr>
      <w:r>
        <w:t>--availability-zone=us-west-2a \</w:t>
      </w:r>
    </w:p>
    <w:p w14:paraId="7C213872" w14:textId="77777777" w:rsidR="000B582F" w:rsidRDefault="000B582F" w:rsidP="004475CE">
      <w:pPr>
        <w:pStyle w:val="Output"/>
      </w:pPr>
      <w:r>
        <w:t>--image=ami-5189a661 \</w:t>
      </w:r>
    </w:p>
    <w:p w14:paraId="217F5FD5" w14:textId="77777777" w:rsidR="000B582F" w:rsidRDefault="000B582F" w:rsidP="004475CE">
      <w:pPr>
        <w:pStyle w:val="Output"/>
      </w:pPr>
      <w:r>
        <w:t>--server-connect-attribute=public_ip_address \</w:t>
      </w:r>
    </w:p>
    <w:p w14:paraId="2E8C2FF1" w14:textId="77777777" w:rsidR="000B582F" w:rsidRDefault="000B582F" w:rsidP="004475CE">
      <w:pPr>
        <w:pStyle w:val="Output"/>
      </w:pPr>
      <w:r>
        <w:lastRenderedPageBreak/>
        <w:t>--flavor=t2.micro \</w:t>
      </w:r>
    </w:p>
    <w:p w14:paraId="531807EB" w14:textId="77777777" w:rsidR="000B582F" w:rsidRDefault="000B582F" w:rsidP="004475CE">
      <w:pPr>
        <w:pStyle w:val="Output"/>
      </w:pPr>
      <w:r>
        <w:t>--ssh-user=ubuntu \</w:t>
      </w:r>
    </w:p>
    <w:p w14:paraId="5BF49444" w14:textId="77777777" w:rsidR="000B582F" w:rsidRDefault="000B582F" w:rsidP="004475CE">
      <w:pPr>
        <w:pStyle w:val="Output"/>
      </w:pPr>
      <w:r>
        <w:t>--ssh-key=my_chef_service \</w:t>
      </w:r>
    </w:p>
    <w:p w14:paraId="50E8E2FF" w14:textId="77777777" w:rsidR="000B582F" w:rsidRDefault="000B582F" w:rsidP="004475CE">
      <w:pPr>
        <w:pStyle w:val="Output"/>
      </w:pPr>
      <w:r>
        <w:t>--identity-file=/Users/earlwaud/.aws/my_chef_service.pem \</w:t>
      </w:r>
    </w:p>
    <w:p w14:paraId="115938DD" w14:textId="77777777" w:rsidR="000B582F" w:rsidRDefault="000B582F" w:rsidP="004475CE">
      <w:pPr>
        <w:pStyle w:val="Output"/>
      </w:pPr>
      <w:r>
        <w:t>--run-list=recipe['base']</w:t>
      </w:r>
    </w:p>
    <w:p w14:paraId="26E7432A" w14:textId="77777777" w:rsidR="000B582F" w:rsidRDefault="000B582F" w:rsidP="000B582F"/>
    <w:p w14:paraId="110863AC" w14:textId="77777777" w:rsidR="000B582F" w:rsidRPr="004475CE" w:rsidRDefault="000B582F" w:rsidP="004475CE">
      <w:pPr>
        <w:spacing w:after="0"/>
        <w:rPr>
          <w:b/>
          <w:bCs/>
        </w:rPr>
      </w:pPr>
      <w:r w:rsidRPr="004475CE">
        <w:rPr>
          <w:b/>
          <w:bCs/>
        </w:rPr>
        <w:t>Bootstrapping an existing EC2 instance</w:t>
      </w:r>
    </w:p>
    <w:p w14:paraId="1F189926" w14:textId="2A0142E4" w:rsidR="000B582F" w:rsidRDefault="000B582F" w:rsidP="004475CE">
      <w:pPr>
        <w:spacing w:after="0"/>
      </w:pPr>
      <w:r>
        <w:t>To bootstrap an existing EC2 instance, you will issue a command much like the one</w:t>
      </w:r>
      <w:r w:rsidR="004475CE">
        <w:t xml:space="preserve"> </w:t>
      </w:r>
      <w:r>
        <w:t>used to bootstrap any other server. It might look something like this:</w:t>
      </w:r>
    </w:p>
    <w:p w14:paraId="0DB80DFD" w14:textId="77777777" w:rsidR="000B582F" w:rsidRDefault="000B582F" w:rsidP="004475CE">
      <w:pPr>
        <w:pStyle w:val="Output"/>
      </w:pPr>
      <w:r>
        <w:t>knife bootstrap 54.213.235.40 \</w:t>
      </w:r>
    </w:p>
    <w:p w14:paraId="68FD6BD0" w14:textId="77777777" w:rsidR="000B582F" w:rsidRDefault="000B582F" w:rsidP="004475CE">
      <w:pPr>
        <w:pStyle w:val="Output"/>
      </w:pPr>
      <w:r>
        <w:t>--node-name my_old_ec2_node \</w:t>
      </w:r>
    </w:p>
    <w:p w14:paraId="5D1E00A6" w14:textId="77777777" w:rsidR="000B582F" w:rsidRDefault="000B582F" w:rsidP="004475CE">
      <w:pPr>
        <w:pStyle w:val="Output"/>
      </w:pPr>
      <w:r>
        <w:t>--ssh-user ubuntu \</w:t>
      </w:r>
    </w:p>
    <w:p w14:paraId="630BC455" w14:textId="77777777" w:rsidR="000B582F" w:rsidRDefault="000B582F" w:rsidP="004475CE">
      <w:pPr>
        <w:pStyle w:val="Output"/>
      </w:pPr>
      <w:r>
        <w:t>--identity-file /Users/earlwaud/.aws/my_chef_service.pem \</w:t>
      </w:r>
    </w:p>
    <w:p w14:paraId="5577DD86" w14:textId="77777777" w:rsidR="000B582F" w:rsidRDefault="000B582F" w:rsidP="004475CE">
      <w:pPr>
        <w:pStyle w:val="Output"/>
      </w:pPr>
      <w:r>
        <w:t>--sudo</w:t>
      </w:r>
    </w:p>
    <w:p w14:paraId="727A460D" w14:textId="77777777" w:rsidR="000B582F" w:rsidRDefault="000B582F" w:rsidP="000B582F"/>
    <w:p w14:paraId="57DE61E6" w14:textId="77777777" w:rsidR="000B582F" w:rsidRPr="007D4D10" w:rsidRDefault="000B582F" w:rsidP="007D4D10">
      <w:pPr>
        <w:spacing w:after="0"/>
        <w:rPr>
          <w:b/>
          <w:bCs/>
        </w:rPr>
      </w:pPr>
      <w:r w:rsidRPr="007D4D10">
        <w:rPr>
          <w:b/>
          <w:bCs/>
        </w:rPr>
        <w:t>Deleting EC2 instances</w:t>
      </w:r>
    </w:p>
    <w:p w14:paraId="54A79D67" w14:textId="095E9418" w:rsidR="00653A01" w:rsidRDefault="000B582F" w:rsidP="007D4D10">
      <w:pPr>
        <w:pStyle w:val="outputs"/>
      </w:pPr>
      <w:r>
        <w:t>delete --node-name &lt;node-name&gt; --purge</w:t>
      </w:r>
    </w:p>
    <w:p w14:paraId="362D25E0" w14:textId="7FFB690D" w:rsidR="00651AF8" w:rsidRDefault="00651AF8" w:rsidP="00761853">
      <w:pPr>
        <w:pStyle w:val="Heading4"/>
      </w:pPr>
      <w:r>
        <w:t>Knife</w:t>
      </w:r>
      <w:r w:rsidR="0097549D">
        <w:t xml:space="preserve"> cookbook</w:t>
      </w:r>
      <w:r>
        <w:t xml:space="preserve"> </w:t>
      </w:r>
      <w:r w:rsidR="00761853">
        <w:t>commands</w:t>
      </w:r>
    </w:p>
    <w:p w14:paraId="7D12D9E3" w14:textId="77777777" w:rsidR="00651AF8" w:rsidRDefault="00651AF8" w:rsidP="007D344D">
      <w:pPr>
        <w:spacing w:after="0"/>
      </w:pPr>
      <w:r w:rsidRPr="007D344D">
        <w:rPr>
          <w:b/>
          <w:bCs/>
        </w:rPr>
        <w:t>List</w:t>
      </w:r>
      <w:r>
        <w:t xml:space="preserve"> - To see a list of all community cookbooks available from Supermarket.</w:t>
      </w:r>
    </w:p>
    <w:p w14:paraId="573DDFA9" w14:textId="77777777" w:rsidR="00651AF8" w:rsidRDefault="00651AF8" w:rsidP="002A3C82">
      <w:pPr>
        <w:pStyle w:val="Output"/>
      </w:pPr>
      <w:r>
        <w:t>knife cookbook site list</w:t>
      </w:r>
    </w:p>
    <w:p w14:paraId="32B0AA43" w14:textId="77777777" w:rsidR="00651AF8" w:rsidRDefault="00651AF8" w:rsidP="00651AF8"/>
    <w:p w14:paraId="3E808E34" w14:textId="77777777" w:rsidR="00651AF8" w:rsidRDefault="00651AF8" w:rsidP="007D344D">
      <w:pPr>
        <w:spacing w:after="0"/>
      </w:pPr>
      <w:r w:rsidRPr="007D344D">
        <w:rPr>
          <w:b/>
          <w:bCs/>
        </w:rPr>
        <w:t>Search</w:t>
      </w:r>
      <w:r>
        <w:t xml:space="preserve"> - To search particular cookbook</w:t>
      </w:r>
    </w:p>
    <w:p w14:paraId="64DC2DC4" w14:textId="77777777" w:rsidR="00651AF8" w:rsidRDefault="00651AF8" w:rsidP="002A3C82">
      <w:pPr>
        <w:pStyle w:val="Output"/>
      </w:pPr>
      <w:r>
        <w:t>knife cookbook site search mysql</w:t>
      </w:r>
    </w:p>
    <w:p w14:paraId="6DD49FFA" w14:textId="77777777" w:rsidR="00651AF8" w:rsidRDefault="00651AF8" w:rsidP="00651AF8"/>
    <w:p w14:paraId="110A299E" w14:textId="77777777" w:rsidR="00651AF8" w:rsidRDefault="00651AF8" w:rsidP="007D344D">
      <w:pPr>
        <w:spacing w:after="0"/>
      </w:pPr>
      <w:r w:rsidRPr="007D344D">
        <w:rPr>
          <w:b/>
          <w:bCs/>
        </w:rPr>
        <w:t>Show</w:t>
      </w:r>
      <w:r>
        <w:t xml:space="preserve"> - To view more information about a particular cookbook</w:t>
      </w:r>
    </w:p>
    <w:p w14:paraId="4DEB462C" w14:textId="77777777" w:rsidR="00651AF8" w:rsidRDefault="00651AF8" w:rsidP="002A3C82">
      <w:pPr>
        <w:pStyle w:val="Output"/>
      </w:pPr>
      <w:r>
        <w:t>knife cookbook site show mysql</w:t>
      </w:r>
    </w:p>
    <w:p w14:paraId="55EFF387" w14:textId="77777777" w:rsidR="00651AF8" w:rsidRDefault="00651AF8" w:rsidP="00651AF8"/>
    <w:p w14:paraId="715E714F" w14:textId="77777777" w:rsidR="00651AF8" w:rsidRDefault="00651AF8" w:rsidP="00240E25">
      <w:pPr>
        <w:spacing w:after="0"/>
      </w:pPr>
      <w:r w:rsidRPr="00240E25">
        <w:rPr>
          <w:b/>
          <w:bCs/>
        </w:rPr>
        <w:t>Download</w:t>
      </w:r>
      <w:r>
        <w:t xml:space="preserve"> - To download a cookbook as a tar.gz archive and place it in the current working directory</w:t>
      </w:r>
    </w:p>
    <w:p w14:paraId="4F2DD9C9" w14:textId="77777777" w:rsidR="00651AF8" w:rsidRDefault="00651AF8" w:rsidP="002A3C82">
      <w:pPr>
        <w:pStyle w:val="Output"/>
      </w:pPr>
      <w:r>
        <w:t>knife cookbook site download mysql</w:t>
      </w:r>
    </w:p>
    <w:p w14:paraId="47553101" w14:textId="77777777" w:rsidR="00651AF8" w:rsidRDefault="00651AF8" w:rsidP="00651AF8"/>
    <w:p w14:paraId="2A45DBBD" w14:textId="77777777" w:rsidR="00651AF8" w:rsidRPr="00BA58CF" w:rsidRDefault="00651AF8" w:rsidP="00591390">
      <w:pPr>
        <w:pStyle w:val="Qsns"/>
        <w:spacing w:after="0"/>
      </w:pPr>
      <w:r w:rsidRPr="00BA58CF">
        <w:t>Uploading to the Supermarket</w:t>
      </w:r>
    </w:p>
    <w:p w14:paraId="550BBC79" w14:textId="2DEDEB52" w:rsidR="00651AF8" w:rsidRDefault="00651AF8" w:rsidP="00BA58CF">
      <w:pPr>
        <w:spacing w:after="0"/>
      </w:pPr>
      <w:r>
        <w:t>There are a few things you’ll need in place before you can upload your cookbook to the Supermarket</w:t>
      </w:r>
      <w:r w:rsidR="00BA58CF">
        <w:t>.</w:t>
      </w:r>
    </w:p>
    <w:p w14:paraId="438BA4F4" w14:textId="77777777" w:rsidR="00651AF8" w:rsidRDefault="00651AF8" w:rsidP="002A3C82">
      <w:pPr>
        <w:pStyle w:val="Output"/>
      </w:pPr>
      <w:r>
        <w:t>edit .chef/knife.rb.</w:t>
      </w:r>
    </w:p>
    <w:p w14:paraId="5F43F7BC" w14:textId="77777777" w:rsidR="00651AF8" w:rsidRDefault="00651AF8" w:rsidP="002A3C82">
      <w:pPr>
        <w:pStyle w:val="Output"/>
      </w:pPr>
      <w:r>
        <w:t>node_name "satyacodes" # Replace with the login name you use to login to the Supermarket.</w:t>
      </w:r>
    </w:p>
    <w:p w14:paraId="4D83D1FF" w14:textId="77777777" w:rsidR="00651AF8" w:rsidRDefault="00651AF8" w:rsidP="002A3C82">
      <w:pPr>
        <w:pStyle w:val="Output"/>
      </w:pPr>
      <w:r>
        <w:t xml:space="preserve">  client_key "#{ENV['HOME']}/.chef/client.pem" # Define the path to wherever your client.pem file lives.  This is the key you generated when you signed up for a Chef account.</w:t>
      </w:r>
    </w:p>
    <w:p w14:paraId="551BF04A" w14:textId="77777777" w:rsidR="00651AF8" w:rsidRDefault="00651AF8" w:rsidP="002A3C82">
      <w:pPr>
        <w:pStyle w:val="Output"/>
      </w:pPr>
      <w:r>
        <w:t xml:space="preserve">  cookbook_path [ '/Users/nshamrell/Projects/my_chef_repo/cookbooks' ] # Directory where the cookbook you're uploading resides.</w:t>
      </w:r>
    </w:p>
    <w:p w14:paraId="028ED6E9" w14:textId="77777777" w:rsidR="00651AF8" w:rsidRDefault="00651AF8" w:rsidP="00651AF8"/>
    <w:p w14:paraId="3CD75B4C" w14:textId="77777777" w:rsidR="00651AF8" w:rsidRDefault="00651AF8" w:rsidP="00591390">
      <w:pPr>
        <w:spacing w:after="0"/>
      </w:pPr>
      <w:r w:rsidRPr="00591390">
        <w:rPr>
          <w:b/>
          <w:bCs/>
        </w:rPr>
        <w:lastRenderedPageBreak/>
        <w:t>Share</w:t>
      </w:r>
      <w:r>
        <w:t xml:space="preserve"> - to upload the cookbook to the Supermarket</w:t>
      </w:r>
    </w:p>
    <w:p w14:paraId="2CD6445C" w14:textId="77777777" w:rsidR="00651AF8" w:rsidRDefault="00651AF8" w:rsidP="002A3C82">
      <w:pPr>
        <w:pStyle w:val="Output"/>
      </w:pPr>
      <w:r>
        <w:t>knife cookbook site share "my_apache2_cookbook" "Web Servers"</w:t>
      </w:r>
    </w:p>
    <w:p w14:paraId="33094E6C" w14:textId="77777777" w:rsidR="00651AF8" w:rsidRDefault="00651AF8" w:rsidP="00651AF8">
      <w:r>
        <w:t>“Web Servers" - is category my cookbook</w:t>
      </w:r>
    </w:p>
    <w:p w14:paraId="07124647" w14:textId="77777777" w:rsidR="00651AF8" w:rsidRDefault="00651AF8" w:rsidP="00651AF8"/>
    <w:p w14:paraId="2C944FFC" w14:textId="77777777" w:rsidR="00651AF8" w:rsidRDefault="00651AF8" w:rsidP="00591390">
      <w:pPr>
        <w:spacing w:after="0"/>
      </w:pPr>
      <w:r w:rsidRPr="00591390">
        <w:rPr>
          <w:b/>
          <w:bCs/>
        </w:rPr>
        <w:t>Unshare</w:t>
      </w:r>
      <w:r>
        <w:t xml:space="preserve"> - to Remove your cookbook from the Supermarket.</w:t>
      </w:r>
    </w:p>
    <w:p w14:paraId="5A06DD99" w14:textId="50CD3BDB" w:rsidR="009C78EB" w:rsidRDefault="00651AF8" w:rsidP="002A3C82">
      <w:pPr>
        <w:pStyle w:val="Output"/>
      </w:pPr>
      <w:r>
        <w:t>knife cookbook site unshare my_apache2_cookbook</w:t>
      </w:r>
    </w:p>
    <w:p w14:paraId="5470166A" w14:textId="4FE3DF35" w:rsidR="009C78EB" w:rsidRDefault="009C78EB" w:rsidP="009C78EB"/>
    <w:p w14:paraId="73F6D416" w14:textId="5F33360B" w:rsidR="002858FE" w:rsidRDefault="002858FE" w:rsidP="009C78EB"/>
    <w:p w14:paraId="4AAD2D1F" w14:textId="4D88AB66" w:rsidR="002858FE" w:rsidRDefault="00F60DAD" w:rsidP="00F60DAD">
      <w:pPr>
        <w:pStyle w:val="Heading2"/>
      </w:pPr>
      <w:bookmarkStart w:id="17" w:name="_Toc33538076"/>
      <w:r>
        <w:t>Knife plug-ins to Create New Nodes/ Servers</w:t>
      </w:r>
      <w:bookmarkEnd w:id="17"/>
    </w:p>
    <w:p w14:paraId="0F2451B3" w14:textId="77777777" w:rsidR="00F60DAD" w:rsidRDefault="00F60DAD" w:rsidP="00F60DAD"/>
    <w:p w14:paraId="7F5EE88F" w14:textId="77777777" w:rsidR="00F60DAD" w:rsidRDefault="00F60DAD" w:rsidP="00F60DAD">
      <w:r>
        <w:t>Knife Plug-in : Create server with VMWare plugin</w:t>
      </w:r>
    </w:p>
    <w:p w14:paraId="770CC06A" w14:textId="09957500" w:rsidR="00F60DAD" w:rsidRDefault="00867165" w:rsidP="00F60DAD">
      <w:r>
        <w:rPr>
          <w:noProof/>
        </w:rPr>
        <w:drawing>
          <wp:inline distT="0" distB="0" distL="0" distR="0" wp14:anchorId="45B62471" wp14:editId="0B011349">
            <wp:extent cx="5943600" cy="312928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29280"/>
                    </a:xfrm>
                    <a:prstGeom prst="rect">
                      <a:avLst/>
                    </a:prstGeom>
                  </pic:spPr>
                </pic:pic>
              </a:graphicData>
            </a:graphic>
          </wp:inline>
        </w:drawing>
      </w:r>
    </w:p>
    <w:p w14:paraId="3F3E961F" w14:textId="48AEF948" w:rsidR="00F60DAD" w:rsidRDefault="00F60DAD" w:rsidP="00F60DAD">
      <w:pPr>
        <w:rPr>
          <w:noProof/>
        </w:rPr>
      </w:pPr>
      <w:r>
        <w:lastRenderedPageBreak/>
        <w:t>Knife Plug-in : Create server with AWS EC2 plugin</w:t>
      </w:r>
      <w:r>
        <w:rPr>
          <w:noProof/>
        </w:rPr>
        <w:t xml:space="preserve"> </w:t>
      </w:r>
      <w:r>
        <w:rPr>
          <w:noProof/>
        </w:rPr>
        <w:drawing>
          <wp:inline distT="0" distB="0" distL="0" distR="0" wp14:anchorId="69B860FA" wp14:editId="616D597E">
            <wp:extent cx="5943600" cy="31496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49600"/>
                    </a:xfrm>
                    <a:prstGeom prst="rect">
                      <a:avLst/>
                    </a:prstGeom>
                  </pic:spPr>
                </pic:pic>
              </a:graphicData>
            </a:graphic>
          </wp:inline>
        </w:drawing>
      </w:r>
    </w:p>
    <w:p w14:paraId="7B9E12EC" w14:textId="46D5701A" w:rsidR="006A52EB" w:rsidRDefault="006A52EB" w:rsidP="00F60DAD">
      <w:pPr>
        <w:rPr>
          <w:noProof/>
        </w:rPr>
      </w:pPr>
    </w:p>
    <w:p w14:paraId="47812286" w14:textId="595EB067" w:rsidR="006A52EB" w:rsidRDefault="006A52EB" w:rsidP="00F60DAD"/>
    <w:p w14:paraId="178E5998" w14:textId="4B0FEA38" w:rsidR="002858FE" w:rsidRDefault="002858FE" w:rsidP="009C78EB"/>
    <w:p w14:paraId="3C99438E" w14:textId="5EC176ED" w:rsidR="002858FE" w:rsidRDefault="002858FE" w:rsidP="009C78EB"/>
    <w:p w14:paraId="3EFC41DB" w14:textId="6E774DA4" w:rsidR="002858FE" w:rsidRDefault="002858FE" w:rsidP="009C78EB"/>
    <w:p w14:paraId="533C68EC" w14:textId="1FF47A21" w:rsidR="007B3BEE" w:rsidRDefault="007B3BEE" w:rsidP="007B3BEE">
      <w:pPr>
        <w:pStyle w:val="Heading1"/>
        <w:rPr>
          <w:noProof/>
        </w:rPr>
      </w:pPr>
      <w:bookmarkStart w:id="18" w:name="_Toc33538077"/>
      <w:r>
        <w:rPr>
          <w:noProof/>
        </w:rPr>
        <w:t>Chef – Server</w:t>
      </w:r>
      <w:bookmarkEnd w:id="18"/>
    </w:p>
    <w:p w14:paraId="6A865666" w14:textId="48EF1A47" w:rsidR="007B3BEE" w:rsidRDefault="00DD75FB" w:rsidP="00DD75FB">
      <w:r>
        <w:t xml:space="preserve">So far we did changes on local system </w:t>
      </w:r>
      <w:r w:rsidR="00F02BDC">
        <w:t>only. Now</w:t>
      </w:r>
      <w:r>
        <w:t xml:space="preserve"> we are going to execute our cookbooks in Hosted Nodes through </w:t>
      </w:r>
      <w:r w:rsidRPr="00CE1614">
        <w:rPr>
          <w:b/>
          <w:bCs/>
        </w:rPr>
        <w:t>Chef server</w:t>
      </w:r>
    </w:p>
    <w:p w14:paraId="2AE8B7F2" w14:textId="3CE58DE4" w:rsidR="007B3BEE" w:rsidRDefault="007B3BEE" w:rsidP="004C3CC0">
      <w:pPr>
        <w:spacing w:after="0"/>
      </w:pPr>
    </w:p>
    <w:p w14:paraId="4D81340A" w14:textId="27BF230B" w:rsidR="007B3BEE" w:rsidRDefault="00844C49" w:rsidP="00380232">
      <w:pPr>
        <w:pStyle w:val="Heading2"/>
      </w:pPr>
      <w:bookmarkStart w:id="19" w:name="_Toc33538078"/>
      <w:r w:rsidRPr="00844C49">
        <w:t xml:space="preserve">Chef Server </w:t>
      </w:r>
      <w:r>
        <w:t xml:space="preserve">– </w:t>
      </w:r>
      <w:r w:rsidR="009D6D54">
        <w:t>Setup</w:t>
      </w:r>
      <w:r>
        <w:t xml:space="preserve"> </w:t>
      </w:r>
      <w:r w:rsidRPr="00844C49">
        <w:t>Online Chef server</w:t>
      </w:r>
      <w:bookmarkEnd w:id="19"/>
    </w:p>
    <w:p w14:paraId="1A138020" w14:textId="7926FAE7" w:rsidR="007B3BEE" w:rsidRDefault="007B3BEE" w:rsidP="004C3CC0">
      <w:pPr>
        <w:spacing w:after="0"/>
      </w:pPr>
    </w:p>
    <w:p w14:paraId="57B8F589" w14:textId="23058517" w:rsidR="007B3BEE" w:rsidRDefault="001808F0" w:rsidP="004C3CC0">
      <w:pPr>
        <w:spacing w:after="0"/>
      </w:pPr>
      <w:r>
        <w:t xml:space="preserve">Signup By going </w:t>
      </w:r>
      <w:hyperlink r:id="rId37" w:history="1">
        <w:r>
          <w:rPr>
            <w:rStyle w:val="Hyperlink"/>
          </w:rPr>
          <w:t>https://manage.chef.io/signup</w:t>
        </w:r>
      </w:hyperlink>
    </w:p>
    <w:p w14:paraId="25CF8EBC" w14:textId="79276A23" w:rsidR="001808F0" w:rsidRDefault="003257F5" w:rsidP="007B3BEE">
      <w:r>
        <w:rPr>
          <w:noProof/>
        </w:rPr>
        <w:lastRenderedPageBreak/>
        <w:drawing>
          <wp:inline distT="0" distB="0" distL="0" distR="0" wp14:anchorId="469B62F6" wp14:editId="2E0C715E">
            <wp:extent cx="5683250" cy="35489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90967" cy="3553814"/>
                    </a:xfrm>
                    <a:prstGeom prst="rect">
                      <a:avLst/>
                    </a:prstGeom>
                  </pic:spPr>
                </pic:pic>
              </a:graphicData>
            </a:graphic>
          </wp:inline>
        </w:drawing>
      </w:r>
    </w:p>
    <w:p w14:paraId="781FBAEB" w14:textId="77777777" w:rsidR="004C3CC0" w:rsidRDefault="004C3CC0" w:rsidP="007B3BEE"/>
    <w:p w14:paraId="4B968590" w14:textId="77777777" w:rsidR="004C3CC0" w:rsidRDefault="007D61C1" w:rsidP="004C3CC0">
      <w:pPr>
        <w:spacing w:after="0"/>
      </w:pPr>
      <w:r>
        <w:t>Verify Email &amp; Setup Password</w:t>
      </w:r>
    </w:p>
    <w:p w14:paraId="66B930A5" w14:textId="6257564C" w:rsidR="007B3BEE" w:rsidRDefault="007D61C1" w:rsidP="007B3BEE">
      <w:r>
        <w:rPr>
          <w:noProof/>
        </w:rPr>
        <w:drawing>
          <wp:inline distT="0" distB="0" distL="0" distR="0" wp14:anchorId="6A56E1D3" wp14:editId="7E17FBE5">
            <wp:extent cx="5465383" cy="21844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6595" cy="2188881"/>
                    </a:xfrm>
                    <a:prstGeom prst="rect">
                      <a:avLst/>
                    </a:prstGeom>
                  </pic:spPr>
                </pic:pic>
              </a:graphicData>
            </a:graphic>
          </wp:inline>
        </w:drawing>
      </w:r>
    </w:p>
    <w:p w14:paraId="31A71DD0" w14:textId="05C75566" w:rsidR="007B3BEE" w:rsidRDefault="000B0BF6" w:rsidP="00E64339">
      <w:r>
        <w:lastRenderedPageBreak/>
        <w:t>It will ask for Organization, Create one.</w:t>
      </w:r>
      <w:r w:rsidR="00735856" w:rsidRPr="00735856">
        <w:rPr>
          <w:noProof/>
        </w:rPr>
        <w:t xml:space="preserve"> </w:t>
      </w:r>
      <w:r w:rsidR="00735856">
        <w:rPr>
          <w:noProof/>
        </w:rPr>
        <w:drawing>
          <wp:inline distT="0" distB="0" distL="0" distR="0" wp14:anchorId="3DF1A8BF" wp14:editId="604F2727">
            <wp:extent cx="4319171" cy="260350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4894" cy="2606950"/>
                    </a:xfrm>
                    <a:prstGeom prst="rect">
                      <a:avLst/>
                    </a:prstGeom>
                  </pic:spPr>
                </pic:pic>
              </a:graphicData>
            </a:graphic>
          </wp:inline>
        </w:drawing>
      </w:r>
    </w:p>
    <w:p w14:paraId="727ABD7B" w14:textId="6E2920C4" w:rsidR="00810734" w:rsidRPr="000230D2" w:rsidRDefault="00123738" w:rsidP="000230D2">
      <w:pPr>
        <w:spacing w:after="0"/>
        <w:rPr>
          <w:b/>
          <w:bCs/>
        </w:rPr>
      </w:pPr>
      <w:r>
        <w:br/>
      </w:r>
      <w:r w:rsidR="00B70729" w:rsidRPr="000230D2">
        <w:rPr>
          <w:b/>
          <w:bCs/>
        </w:rPr>
        <w:t>Download Starter Kit</w:t>
      </w:r>
    </w:p>
    <w:p w14:paraId="3ADAE6E8" w14:textId="71B110AC" w:rsidR="00AF02C2" w:rsidRDefault="00AF02C2" w:rsidP="00E64339">
      <w:r>
        <w:t xml:space="preserve">Go to </w:t>
      </w:r>
      <w:r w:rsidRPr="00AF02C2">
        <w:t xml:space="preserve">Administration &gt; </w:t>
      </w:r>
      <w:r w:rsidR="00511F84" w:rsidRPr="00AF02C2">
        <w:t>Organization</w:t>
      </w:r>
      <w:r w:rsidRPr="00AF02C2">
        <w:t xml:space="preserve"> &gt;</w:t>
      </w:r>
      <w:r w:rsidR="00511F84">
        <w:t>satyacodes</w:t>
      </w:r>
      <w:r w:rsidRPr="00AF02C2">
        <w:t xml:space="preserve"> &gt; Actions &gt; Starter Kit &gt; Download Starter Kit</w:t>
      </w:r>
    </w:p>
    <w:p w14:paraId="1767373B" w14:textId="416EEC43" w:rsidR="00123738" w:rsidRDefault="000E7CAB" w:rsidP="00E64339">
      <w:r>
        <w:rPr>
          <w:noProof/>
        </w:rPr>
        <w:drawing>
          <wp:inline distT="0" distB="0" distL="0" distR="0" wp14:anchorId="576A91B7" wp14:editId="1A67EB09">
            <wp:extent cx="5706853" cy="29083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8638" cy="2909210"/>
                    </a:xfrm>
                    <a:prstGeom prst="rect">
                      <a:avLst/>
                    </a:prstGeom>
                  </pic:spPr>
                </pic:pic>
              </a:graphicData>
            </a:graphic>
          </wp:inline>
        </w:drawing>
      </w:r>
    </w:p>
    <w:p w14:paraId="4EE2389F" w14:textId="77777777" w:rsidR="00C303C3" w:rsidRPr="00BF68EC" w:rsidRDefault="00C303C3" w:rsidP="00C303C3">
      <w:pPr>
        <w:rPr>
          <w:b/>
          <w:bCs/>
        </w:rPr>
      </w:pPr>
      <w:r w:rsidRPr="00BF68EC">
        <w:rPr>
          <w:b/>
          <w:bCs/>
        </w:rPr>
        <w:t>Download Kit.zip in Local System</w:t>
      </w:r>
    </w:p>
    <w:p w14:paraId="57A2FDE2" w14:textId="29F1F18D" w:rsidR="00C303C3" w:rsidRDefault="00C303C3" w:rsidP="00432176">
      <w:pPr>
        <w:pStyle w:val="ListParagraph"/>
        <w:numPr>
          <w:ilvl w:val="0"/>
          <w:numId w:val="24"/>
        </w:numPr>
      </w:pPr>
      <w:r>
        <w:t xml:space="preserve">Copy to Vagrant </w:t>
      </w:r>
      <w:r w:rsidRPr="00BF68EC">
        <w:rPr>
          <w:rStyle w:val="OutputChar"/>
        </w:rPr>
        <w:t>shared folder</w:t>
      </w:r>
    </w:p>
    <w:p w14:paraId="22F2A3F1" w14:textId="16C6BF6E" w:rsidR="00C303C3" w:rsidRDefault="00C303C3" w:rsidP="00432176">
      <w:pPr>
        <w:pStyle w:val="ListParagraph"/>
        <w:numPr>
          <w:ilvl w:val="0"/>
          <w:numId w:val="24"/>
        </w:numPr>
      </w:pPr>
      <w:r>
        <w:t>`</w:t>
      </w:r>
      <w:r w:rsidRPr="00BF68EC">
        <w:rPr>
          <w:rStyle w:val="OutputChar"/>
        </w:rPr>
        <w:t>vagrant reload</w:t>
      </w:r>
      <w:r>
        <w:t>` to refresh Shared Folder content</w:t>
      </w:r>
    </w:p>
    <w:p w14:paraId="51880A0D" w14:textId="6B62B196" w:rsidR="00C303C3" w:rsidRDefault="00C303C3" w:rsidP="00432176">
      <w:pPr>
        <w:pStyle w:val="ListParagraph"/>
        <w:numPr>
          <w:ilvl w:val="0"/>
          <w:numId w:val="24"/>
        </w:numPr>
      </w:pPr>
      <w:r>
        <w:t xml:space="preserve">copy that to chef folder : </w:t>
      </w:r>
      <w:r w:rsidRPr="00BF68EC">
        <w:rPr>
          <w:rStyle w:val="outputsChar"/>
        </w:rPr>
        <w:t>mv /shareFolder/chef-starter/ /home/vagrant/Chef/cookbooks</w:t>
      </w:r>
      <w:r>
        <w:t>/</w:t>
      </w:r>
    </w:p>
    <w:p w14:paraId="439C70DD" w14:textId="20BF80D7" w:rsidR="00123738" w:rsidRDefault="00C303C3" w:rsidP="00432176">
      <w:pPr>
        <w:pStyle w:val="ListParagraph"/>
        <w:numPr>
          <w:ilvl w:val="0"/>
          <w:numId w:val="24"/>
        </w:numPr>
      </w:pPr>
      <w:r>
        <w:t>Check the Folder Structure</w:t>
      </w:r>
      <w:r w:rsidR="000C1A1A">
        <w:t xml:space="preserve">: </w:t>
      </w:r>
      <w:r w:rsidR="000C1A1A" w:rsidRPr="000E27E4">
        <w:rPr>
          <w:rStyle w:val="outputsChar"/>
        </w:rPr>
        <w:t>tree -a</w:t>
      </w:r>
    </w:p>
    <w:p w14:paraId="74298D7F" w14:textId="3E217B74" w:rsidR="00123738" w:rsidRDefault="00F80A77" w:rsidP="00E64339">
      <w:r>
        <w:rPr>
          <w:noProof/>
        </w:rPr>
        <w:lastRenderedPageBreak/>
        <w:drawing>
          <wp:inline distT="0" distB="0" distL="0" distR="0" wp14:anchorId="2589F8D8" wp14:editId="07AB1F33">
            <wp:extent cx="5067300" cy="4291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9030" cy="4318377"/>
                    </a:xfrm>
                    <a:prstGeom prst="rect">
                      <a:avLst/>
                    </a:prstGeom>
                  </pic:spPr>
                </pic:pic>
              </a:graphicData>
            </a:graphic>
          </wp:inline>
        </w:drawing>
      </w:r>
    </w:p>
    <w:p w14:paraId="4CED299C" w14:textId="0E88D28A" w:rsidR="00123738" w:rsidRDefault="00123738" w:rsidP="00E64339"/>
    <w:p w14:paraId="3C6B0A13" w14:textId="716E3DD0" w:rsidR="006A5B05" w:rsidRDefault="006A5B05" w:rsidP="00E64339"/>
    <w:p w14:paraId="2D463645" w14:textId="259B3620" w:rsidR="006A5B05" w:rsidRDefault="006A5B05" w:rsidP="006A5B05">
      <w:pPr>
        <w:pStyle w:val="Heading2"/>
      </w:pPr>
      <w:bookmarkStart w:id="20" w:name="_Toc33538079"/>
      <w:r>
        <w:t>Chef Server – Bootstrap Chef Nodes</w:t>
      </w:r>
      <w:bookmarkEnd w:id="20"/>
      <w:r>
        <w:t xml:space="preserve"> </w:t>
      </w:r>
    </w:p>
    <w:p w14:paraId="214B4090" w14:textId="51AD71CD" w:rsidR="00910512" w:rsidRDefault="00910512" w:rsidP="00910512">
      <w:pPr>
        <w:spacing w:after="0"/>
      </w:pPr>
      <w:r w:rsidRPr="003D17CA">
        <w:t>The </w:t>
      </w:r>
      <w:r w:rsidRPr="003D17CA">
        <w:rPr>
          <w:rStyle w:val="OutputChar"/>
        </w:rPr>
        <w:t>knife bootstrap</w:t>
      </w:r>
      <w:r w:rsidRPr="003D17CA">
        <w:t> command is a common way to install the chef-client on a node.</w:t>
      </w:r>
    </w:p>
    <w:p w14:paraId="05F3B4F8" w14:textId="77777777" w:rsidR="00D4674A" w:rsidRDefault="00D4674A" w:rsidP="00910512">
      <w:pPr>
        <w:spacing w:after="0"/>
      </w:pPr>
    </w:p>
    <w:p w14:paraId="5EF8A8C1" w14:textId="77777777" w:rsidR="00910512" w:rsidRDefault="00910512" w:rsidP="00910512">
      <w:pPr>
        <w:spacing w:after="0"/>
      </w:pPr>
      <w:r w:rsidRPr="00E654F0">
        <w:t xml:space="preserve">Once the workstation machine is configured, it can be used to install the chef-client on one (or more) nodes across the organization using a knife bootstrap operation. </w:t>
      </w:r>
    </w:p>
    <w:p w14:paraId="046EE928" w14:textId="77777777" w:rsidR="00910512" w:rsidRDefault="00910512" w:rsidP="00910512">
      <w:pPr>
        <w:pStyle w:val="ListParagraph"/>
        <w:numPr>
          <w:ilvl w:val="0"/>
          <w:numId w:val="33"/>
        </w:numPr>
        <w:spacing w:after="0"/>
      </w:pPr>
      <w:r w:rsidRPr="00E654F0">
        <w:t>The knife bootstrap command is used to SSH into the target machine</w:t>
      </w:r>
    </w:p>
    <w:p w14:paraId="2DF34C5E" w14:textId="77777777" w:rsidR="00910512" w:rsidRDefault="00910512" w:rsidP="00910512">
      <w:pPr>
        <w:pStyle w:val="ListParagraph"/>
        <w:numPr>
          <w:ilvl w:val="0"/>
          <w:numId w:val="33"/>
        </w:numPr>
        <w:spacing w:after="0"/>
      </w:pPr>
      <w:r w:rsidRPr="00E654F0">
        <w:t xml:space="preserve">It will install the chef-client executable (if necessary), generate keys, </w:t>
      </w:r>
    </w:p>
    <w:p w14:paraId="69C58BC3" w14:textId="77777777" w:rsidR="00910512" w:rsidRDefault="00910512" w:rsidP="00910512">
      <w:pPr>
        <w:pStyle w:val="ListParagraph"/>
        <w:numPr>
          <w:ilvl w:val="0"/>
          <w:numId w:val="33"/>
        </w:numPr>
        <w:spacing w:after="0"/>
      </w:pPr>
      <w:r w:rsidRPr="00E654F0">
        <w:t>register the node with the Chef server. </w:t>
      </w:r>
    </w:p>
    <w:p w14:paraId="5A8F9AF8" w14:textId="77777777" w:rsidR="00910512" w:rsidRDefault="00910512" w:rsidP="00910512">
      <w:pPr>
        <w:spacing w:after="0"/>
      </w:pPr>
    </w:p>
    <w:p w14:paraId="523901D8" w14:textId="77777777" w:rsidR="00910512" w:rsidRDefault="00910512" w:rsidP="00910512">
      <w:pPr>
        <w:spacing w:after="0"/>
      </w:pPr>
      <w:r w:rsidRPr="00FD6E3C">
        <w:lastRenderedPageBreak/>
        <w:t xml:space="preserve">The following diagram shows the stages of the bootstrap operation, and the list below the diagram describes each of those stages in greater detail. </w:t>
      </w:r>
      <w:r>
        <w:rPr>
          <w:noProof/>
        </w:rPr>
        <w:drawing>
          <wp:inline distT="0" distB="0" distL="0" distR="0" wp14:anchorId="00700FEF" wp14:editId="6620059C">
            <wp:extent cx="5143500" cy="4191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43500" cy="4191000"/>
                    </a:xfrm>
                    <a:prstGeom prst="rect">
                      <a:avLst/>
                    </a:prstGeom>
                    <a:noFill/>
                    <a:ln>
                      <a:noFill/>
                    </a:ln>
                  </pic:spPr>
                </pic:pic>
              </a:graphicData>
            </a:graphic>
          </wp:inline>
        </w:drawing>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675"/>
        <w:gridCol w:w="7675"/>
      </w:tblGrid>
      <w:tr w:rsidR="00910512" w:rsidRPr="001421CC" w14:paraId="65CF9182" w14:textId="77777777" w:rsidTr="003D4DAA">
        <w:trPr>
          <w:tblHeader/>
          <w:tblCellSpacing w:w="15" w:type="dxa"/>
        </w:trPr>
        <w:tc>
          <w:tcPr>
            <w:tcW w:w="0" w:type="auto"/>
            <w:shd w:val="clear" w:color="auto" w:fill="7D868C"/>
            <w:tcMar>
              <w:top w:w="15" w:type="dxa"/>
              <w:left w:w="75" w:type="dxa"/>
              <w:bottom w:w="15" w:type="dxa"/>
              <w:right w:w="120" w:type="dxa"/>
            </w:tcMar>
            <w:vAlign w:val="center"/>
            <w:hideMark/>
          </w:tcPr>
          <w:p w14:paraId="7008AEEE" w14:textId="77777777" w:rsidR="00910512" w:rsidRPr="001421CC" w:rsidRDefault="00910512" w:rsidP="003D4DAA">
            <w:pPr>
              <w:spacing w:after="0"/>
              <w:rPr>
                <w:b/>
                <w:bCs/>
              </w:rPr>
            </w:pPr>
            <w:r w:rsidRPr="001421CC">
              <w:rPr>
                <w:b/>
                <w:bCs/>
              </w:rPr>
              <w:t>Stages</w:t>
            </w:r>
          </w:p>
        </w:tc>
        <w:tc>
          <w:tcPr>
            <w:tcW w:w="0" w:type="auto"/>
            <w:shd w:val="clear" w:color="auto" w:fill="7D868C"/>
            <w:tcMar>
              <w:top w:w="15" w:type="dxa"/>
              <w:left w:w="75" w:type="dxa"/>
              <w:bottom w:w="15" w:type="dxa"/>
              <w:right w:w="120" w:type="dxa"/>
            </w:tcMar>
            <w:vAlign w:val="center"/>
            <w:hideMark/>
          </w:tcPr>
          <w:p w14:paraId="182BDD25" w14:textId="77777777" w:rsidR="00910512" w:rsidRPr="001421CC" w:rsidRDefault="00910512" w:rsidP="003D4DAA">
            <w:pPr>
              <w:spacing w:after="0"/>
              <w:rPr>
                <w:b/>
                <w:bCs/>
              </w:rPr>
            </w:pPr>
            <w:r w:rsidRPr="001421CC">
              <w:rPr>
                <w:b/>
                <w:bCs/>
              </w:rPr>
              <w:t>Description</w:t>
            </w:r>
          </w:p>
        </w:tc>
      </w:tr>
      <w:tr w:rsidR="00910512" w:rsidRPr="001421CC" w14:paraId="26439525" w14:textId="77777777" w:rsidTr="003D4DAA">
        <w:trPr>
          <w:tblCellSpacing w:w="15" w:type="dxa"/>
        </w:trPr>
        <w:tc>
          <w:tcPr>
            <w:tcW w:w="0" w:type="auto"/>
            <w:shd w:val="clear" w:color="auto" w:fill="FFFFFF"/>
            <w:tcMar>
              <w:top w:w="75" w:type="dxa"/>
              <w:left w:w="75" w:type="dxa"/>
              <w:bottom w:w="75" w:type="dxa"/>
              <w:right w:w="75" w:type="dxa"/>
            </w:tcMar>
            <w:vAlign w:val="center"/>
            <w:hideMark/>
          </w:tcPr>
          <w:p w14:paraId="670E037D" w14:textId="77777777" w:rsidR="00910512" w:rsidRPr="001421CC" w:rsidRDefault="00910512" w:rsidP="003D4DAA">
            <w:pPr>
              <w:spacing w:after="0"/>
            </w:pPr>
            <w:r w:rsidRPr="001421CC">
              <w:rPr>
                <w:b/>
                <w:bCs/>
              </w:rPr>
              <w:t>$ knife bootstrap</w:t>
            </w:r>
          </w:p>
        </w:tc>
        <w:tc>
          <w:tcPr>
            <w:tcW w:w="0" w:type="auto"/>
            <w:shd w:val="clear" w:color="auto" w:fill="FFFFFF"/>
            <w:tcMar>
              <w:top w:w="75" w:type="dxa"/>
              <w:left w:w="75" w:type="dxa"/>
              <w:bottom w:w="75" w:type="dxa"/>
              <w:right w:w="75" w:type="dxa"/>
            </w:tcMar>
            <w:vAlign w:val="center"/>
            <w:hideMark/>
          </w:tcPr>
          <w:p w14:paraId="1FA8B565" w14:textId="77777777" w:rsidR="00910512" w:rsidRPr="001421CC" w:rsidRDefault="00910512" w:rsidP="003D4DAA">
            <w:pPr>
              <w:spacing w:after="0"/>
            </w:pPr>
            <w:r w:rsidRPr="001421CC">
              <w:t>Enter the knife bootstrap subcommand from a workstation. Include the hostname, IP address, or FQDN of the target node as part of this command. Knife will establish an SSH or WinRM connection with the target node using port 22 and assemble a shell script using the chef-full.erb file, which is the default bootstrap template.</w:t>
            </w:r>
          </w:p>
        </w:tc>
      </w:tr>
      <w:tr w:rsidR="00910512" w:rsidRPr="001421CC" w14:paraId="5F3E4ED7" w14:textId="77777777" w:rsidTr="003D4DAA">
        <w:trPr>
          <w:tblCellSpacing w:w="15" w:type="dxa"/>
        </w:trPr>
        <w:tc>
          <w:tcPr>
            <w:tcW w:w="0" w:type="auto"/>
            <w:shd w:val="clear" w:color="auto" w:fill="FFFFFF"/>
            <w:tcMar>
              <w:top w:w="75" w:type="dxa"/>
              <w:left w:w="75" w:type="dxa"/>
              <w:bottom w:w="75" w:type="dxa"/>
              <w:right w:w="75" w:type="dxa"/>
            </w:tcMar>
            <w:vAlign w:val="center"/>
            <w:hideMark/>
          </w:tcPr>
          <w:p w14:paraId="09BD81CA" w14:textId="77777777" w:rsidR="00910512" w:rsidRPr="001421CC" w:rsidRDefault="00910512" w:rsidP="003D4DAA">
            <w:pPr>
              <w:spacing w:after="0"/>
            </w:pPr>
            <w:r w:rsidRPr="001421CC">
              <w:rPr>
                <w:b/>
                <w:bCs/>
              </w:rPr>
              <w:t>Get the install script from Chef</w:t>
            </w:r>
          </w:p>
        </w:tc>
        <w:tc>
          <w:tcPr>
            <w:tcW w:w="0" w:type="auto"/>
            <w:shd w:val="clear" w:color="auto" w:fill="FFFFFF"/>
            <w:tcMar>
              <w:top w:w="75" w:type="dxa"/>
              <w:left w:w="75" w:type="dxa"/>
              <w:bottom w:w="75" w:type="dxa"/>
              <w:right w:w="75" w:type="dxa"/>
            </w:tcMar>
            <w:vAlign w:val="center"/>
            <w:hideMark/>
          </w:tcPr>
          <w:p w14:paraId="4628D196" w14:textId="77777777" w:rsidR="00910512" w:rsidRPr="001421CC" w:rsidRDefault="00910512" w:rsidP="003D4DAA">
            <w:pPr>
              <w:spacing w:after="0"/>
            </w:pPr>
            <w:r w:rsidRPr="001421CC">
              <w:t>The shell script that is derived from the chef-full.erb bootstrap template will make a request to the Chef website to get the most recent version of a second shell script (install.sh).</w:t>
            </w:r>
          </w:p>
          <w:p w14:paraId="26FD51F8" w14:textId="77777777" w:rsidR="00910512" w:rsidRPr="001421CC" w:rsidRDefault="00910512" w:rsidP="003D4DAA">
            <w:pPr>
              <w:spacing w:after="0"/>
            </w:pPr>
            <w:r w:rsidRPr="001421CC">
              <w:t>On Microsoft Windows machines: The batch file that is derived from the windows-chef-client-msi.erb bootstrap template will make a request to the Chef website to get the .msi installer.</w:t>
            </w:r>
          </w:p>
        </w:tc>
      </w:tr>
      <w:tr w:rsidR="00910512" w:rsidRPr="001421CC" w14:paraId="66FA9C28" w14:textId="77777777" w:rsidTr="003D4DAA">
        <w:trPr>
          <w:tblCellSpacing w:w="15" w:type="dxa"/>
        </w:trPr>
        <w:tc>
          <w:tcPr>
            <w:tcW w:w="0" w:type="auto"/>
            <w:shd w:val="clear" w:color="auto" w:fill="FFFFFF"/>
            <w:tcMar>
              <w:top w:w="75" w:type="dxa"/>
              <w:left w:w="75" w:type="dxa"/>
              <w:bottom w:w="75" w:type="dxa"/>
              <w:right w:w="75" w:type="dxa"/>
            </w:tcMar>
            <w:vAlign w:val="center"/>
            <w:hideMark/>
          </w:tcPr>
          <w:p w14:paraId="74636D56" w14:textId="77777777" w:rsidR="00910512" w:rsidRPr="001421CC" w:rsidRDefault="00910512" w:rsidP="003D4DAA">
            <w:pPr>
              <w:spacing w:after="0"/>
            </w:pPr>
            <w:r w:rsidRPr="001421CC">
              <w:rPr>
                <w:b/>
                <w:bCs/>
              </w:rPr>
              <w:t>Get the Chef Infra Client package from Chef</w:t>
            </w:r>
          </w:p>
        </w:tc>
        <w:tc>
          <w:tcPr>
            <w:tcW w:w="0" w:type="auto"/>
            <w:shd w:val="clear" w:color="auto" w:fill="FFFFFF"/>
            <w:tcMar>
              <w:top w:w="75" w:type="dxa"/>
              <w:left w:w="75" w:type="dxa"/>
              <w:bottom w:w="75" w:type="dxa"/>
              <w:right w:w="75" w:type="dxa"/>
            </w:tcMar>
            <w:vAlign w:val="center"/>
            <w:hideMark/>
          </w:tcPr>
          <w:p w14:paraId="25667747" w14:textId="77777777" w:rsidR="00910512" w:rsidRPr="001421CC" w:rsidRDefault="00910512" w:rsidP="003D4DAA">
            <w:pPr>
              <w:spacing w:after="0"/>
            </w:pPr>
            <w:r w:rsidRPr="001421CC">
              <w:t>The second shell script (or batch file) then gathers system-specific information and determines the correct package for Chef Infra Client, and then downloads the appropriate package from omnitruck-direct.chef.io.</w:t>
            </w:r>
          </w:p>
        </w:tc>
      </w:tr>
      <w:tr w:rsidR="00910512" w:rsidRPr="001421CC" w14:paraId="199059B7" w14:textId="77777777" w:rsidTr="003D4DAA">
        <w:trPr>
          <w:tblCellSpacing w:w="15" w:type="dxa"/>
        </w:trPr>
        <w:tc>
          <w:tcPr>
            <w:tcW w:w="0" w:type="auto"/>
            <w:shd w:val="clear" w:color="auto" w:fill="FFFFFF"/>
            <w:tcMar>
              <w:top w:w="75" w:type="dxa"/>
              <w:left w:w="75" w:type="dxa"/>
              <w:bottom w:w="75" w:type="dxa"/>
              <w:right w:w="75" w:type="dxa"/>
            </w:tcMar>
            <w:vAlign w:val="center"/>
            <w:hideMark/>
          </w:tcPr>
          <w:p w14:paraId="3745A1AB" w14:textId="77777777" w:rsidR="00910512" w:rsidRPr="001421CC" w:rsidRDefault="00910512" w:rsidP="003D4DAA">
            <w:pPr>
              <w:spacing w:after="0"/>
            </w:pPr>
            <w:r w:rsidRPr="001421CC">
              <w:rPr>
                <w:b/>
                <w:bCs/>
              </w:rPr>
              <w:lastRenderedPageBreak/>
              <w:t>Install Chef Infra Client</w:t>
            </w:r>
          </w:p>
        </w:tc>
        <w:tc>
          <w:tcPr>
            <w:tcW w:w="0" w:type="auto"/>
            <w:shd w:val="clear" w:color="auto" w:fill="FFFFFF"/>
            <w:tcMar>
              <w:top w:w="75" w:type="dxa"/>
              <w:left w:w="75" w:type="dxa"/>
              <w:bottom w:w="75" w:type="dxa"/>
              <w:right w:w="75" w:type="dxa"/>
            </w:tcMar>
            <w:vAlign w:val="center"/>
            <w:hideMark/>
          </w:tcPr>
          <w:p w14:paraId="0557EF9F" w14:textId="77777777" w:rsidR="00910512" w:rsidRPr="001421CC" w:rsidRDefault="00910512" w:rsidP="003D4DAA">
            <w:pPr>
              <w:spacing w:after="0"/>
            </w:pPr>
            <w:r w:rsidRPr="001421CC">
              <w:t>Chef Infra Client is installed on the target node.</w:t>
            </w:r>
          </w:p>
        </w:tc>
      </w:tr>
      <w:tr w:rsidR="00910512" w:rsidRPr="001421CC" w14:paraId="0336A1FF" w14:textId="77777777" w:rsidTr="003D4DAA">
        <w:trPr>
          <w:tblCellSpacing w:w="15" w:type="dxa"/>
        </w:trPr>
        <w:tc>
          <w:tcPr>
            <w:tcW w:w="0" w:type="auto"/>
            <w:shd w:val="clear" w:color="auto" w:fill="FFFFFF"/>
            <w:tcMar>
              <w:top w:w="75" w:type="dxa"/>
              <w:left w:w="75" w:type="dxa"/>
              <w:bottom w:w="75" w:type="dxa"/>
              <w:right w:w="75" w:type="dxa"/>
            </w:tcMar>
            <w:vAlign w:val="center"/>
            <w:hideMark/>
          </w:tcPr>
          <w:p w14:paraId="51CE88BD" w14:textId="77777777" w:rsidR="00910512" w:rsidRPr="001421CC" w:rsidRDefault="00910512" w:rsidP="003D4DAA">
            <w:pPr>
              <w:spacing w:after="0"/>
            </w:pPr>
            <w:r w:rsidRPr="001421CC">
              <w:rPr>
                <w:b/>
                <w:bCs/>
              </w:rPr>
              <w:t>Start a Chef Infra Client run</w:t>
            </w:r>
          </w:p>
        </w:tc>
        <w:tc>
          <w:tcPr>
            <w:tcW w:w="0" w:type="auto"/>
            <w:shd w:val="clear" w:color="auto" w:fill="FFFFFF"/>
            <w:tcMar>
              <w:top w:w="75" w:type="dxa"/>
              <w:left w:w="75" w:type="dxa"/>
              <w:bottom w:w="75" w:type="dxa"/>
              <w:right w:w="75" w:type="dxa"/>
            </w:tcMar>
            <w:vAlign w:val="center"/>
            <w:hideMark/>
          </w:tcPr>
          <w:p w14:paraId="7B608A88" w14:textId="77777777" w:rsidR="00910512" w:rsidRPr="001421CC" w:rsidRDefault="00910512" w:rsidP="003D4DAA">
            <w:pPr>
              <w:spacing w:after="0"/>
            </w:pPr>
            <w:r w:rsidRPr="001421CC">
              <w:t>On UNIX- and Linux-based machines: The second shell script executes the chef-client binary with a set of initial settings stored within first-boot.json on the node. first-boot.json is generated from the workstation as part of the initial knife bootstrap subcommand.</w:t>
            </w:r>
          </w:p>
          <w:p w14:paraId="41AF755F" w14:textId="77777777" w:rsidR="00910512" w:rsidRPr="001421CC" w:rsidRDefault="00910512" w:rsidP="003D4DAA">
            <w:pPr>
              <w:spacing w:after="0"/>
            </w:pPr>
            <w:r w:rsidRPr="001421CC">
              <w:t>On Microsoft Windows machines: The batch file that is derived from the windows-chef-client-msi.erb bootstrap template executes the chef-client binary with a set of initial settings stored within first-boot.json on the node. first-boot.json is generated from the workstation as part of the initial knife bootstrap subcommand.</w:t>
            </w:r>
          </w:p>
        </w:tc>
      </w:tr>
      <w:tr w:rsidR="00910512" w:rsidRPr="001421CC" w14:paraId="6FB503DE" w14:textId="77777777" w:rsidTr="003D4DAA">
        <w:trPr>
          <w:tblCellSpacing w:w="15" w:type="dxa"/>
        </w:trPr>
        <w:tc>
          <w:tcPr>
            <w:tcW w:w="0" w:type="auto"/>
            <w:shd w:val="clear" w:color="auto" w:fill="FFFFFF"/>
            <w:tcMar>
              <w:top w:w="75" w:type="dxa"/>
              <w:left w:w="75" w:type="dxa"/>
              <w:bottom w:w="75" w:type="dxa"/>
              <w:right w:w="75" w:type="dxa"/>
            </w:tcMar>
            <w:vAlign w:val="center"/>
            <w:hideMark/>
          </w:tcPr>
          <w:p w14:paraId="61F15700" w14:textId="77777777" w:rsidR="00910512" w:rsidRPr="001421CC" w:rsidRDefault="00910512" w:rsidP="003D4DAA">
            <w:pPr>
              <w:spacing w:after="0"/>
            </w:pPr>
            <w:r w:rsidRPr="001421CC">
              <w:rPr>
                <w:b/>
                <w:bCs/>
              </w:rPr>
              <w:t>Complete a Chef Infra Client run</w:t>
            </w:r>
          </w:p>
        </w:tc>
        <w:tc>
          <w:tcPr>
            <w:tcW w:w="0" w:type="auto"/>
            <w:shd w:val="clear" w:color="auto" w:fill="FFFFFF"/>
            <w:tcMar>
              <w:top w:w="75" w:type="dxa"/>
              <w:left w:w="75" w:type="dxa"/>
              <w:bottom w:w="75" w:type="dxa"/>
              <w:right w:w="75" w:type="dxa"/>
            </w:tcMar>
            <w:vAlign w:val="center"/>
            <w:hideMark/>
          </w:tcPr>
          <w:p w14:paraId="02A39105" w14:textId="77777777" w:rsidR="00910512" w:rsidRPr="001421CC" w:rsidRDefault="00910512" w:rsidP="003D4DAA">
            <w:pPr>
              <w:spacing w:after="0"/>
            </w:pPr>
            <w:r w:rsidRPr="001421CC">
              <w:t>a Chef Infra Client run proceeds, using HTTPS (port 443), and registers the node with the Chef Infra Server.</w:t>
            </w:r>
          </w:p>
          <w:p w14:paraId="57FF1427" w14:textId="77777777" w:rsidR="00910512" w:rsidRPr="001421CC" w:rsidRDefault="00910512" w:rsidP="003D4DAA">
            <w:pPr>
              <w:spacing w:after="0"/>
            </w:pPr>
            <w:r w:rsidRPr="001421CC">
              <w:t>The first Chef Infra Client run, by default, contains an empty run-list. A </w:t>
            </w:r>
            <w:hyperlink r:id="rId44" w:history="1">
              <w:r w:rsidRPr="001421CC">
                <w:rPr>
                  <w:rStyle w:val="Hyperlink"/>
                </w:rPr>
                <w:t>run-list can be specified</w:t>
              </w:r>
            </w:hyperlink>
            <w:r w:rsidRPr="001421CC">
              <w:t> as part of the initial bootstrap operation using the --run-list option as part of the knife bootstrap subcommand.</w:t>
            </w:r>
          </w:p>
        </w:tc>
      </w:tr>
    </w:tbl>
    <w:p w14:paraId="0E625B7B" w14:textId="77777777" w:rsidR="00910512" w:rsidRDefault="00910512" w:rsidP="00910512">
      <w:pPr>
        <w:spacing w:after="0"/>
      </w:pPr>
    </w:p>
    <w:p w14:paraId="2F502CFA" w14:textId="1FB075A3" w:rsidR="00910512" w:rsidRDefault="00910512" w:rsidP="00910512">
      <w:pPr>
        <w:spacing w:after="0"/>
      </w:pPr>
      <w:r w:rsidRPr="004556B2">
        <w:t xml:space="preserve">The bootstrap operation requires the </w:t>
      </w:r>
      <w:r w:rsidRPr="004556B2">
        <w:rPr>
          <w:b/>
          <w:bCs/>
        </w:rPr>
        <w:t>IP address</w:t>
      </w:r>
      <w:r w:rsidRPr="004556B2">
        <w:t xml:space="preserve"> or FQDN of the target system</w:t>
      </w:r>
      <w:r w:rsidRPr="004556B2">
        <w:rPr>
          <w:b/>
          <w:bCs/>
        </w:rPr>
        <w:t>, the SSH credentials</w:t>
      </w:r>
      <w:r w:rsidRPr="004556B2">
        <w:t xml:space="preserve"> </w:t>
      </w:r>
      <w:r>
        <w:t xml:space="preserve">and </w:t>
      </w:r>
      <w:r w:rsidRPr="004556B2">
        <w:t xml:space="preserve"> </w:t>
      </w:r>
      <w:r w:rsidRPr="004556B2">
        <w:rPr>
          <w:b/>
          <w:bCs/>
        </w:rPr>
        <w:t>Root access</w:t>
      </w:r>
      <w:r w:rsidRPr="004556B2">
        <w:t xml:space="preserve"> to the node.</w:t>
      </w:r>
    </w:p>
    <w:p w14:paraId="31DA49D0" w14:textId="77777777" w:rsidR="00910512" w:rsidRDefault="00910512" w:rsidP="00910512">
      <w:pPr>
        <w:spacing w:after="0"/>
      </w:pPr>
    </w:p>
    <w:p w14:paraId="1E4E85FC" w14:textId="77777777" w:rsidR="00910512" w:rsidRPr="005228C9" w:rsidRDefault="00910512" w:rsidP="00910512">
      <w:pPr>
        <w:spacing w:after="0"/>
      </w:pPr>
      <w:r w:rsidRPr="005228C9">
        <w:t>The general syntax of the command will be:</w:t>
      </w:r>
    </w:p>
    <w:p w14:paraId="4576CAB8" w14:textId="77777777" w:rsidR="00910512" w:rsidRPr="005228C9" w:rsidRDefault="00910512" w:rsidP="002A3C82">
      <w:pPr>
        <w:pStyle w:val="Output"/>
      </w:pPr>
      <w:r w:rsidRPr="005228C9">
        <w:t xml:space="preserve">knife bootstrap </w:t>
      </w:r>
      <w:r w:rsidRPr="0005051F">
        <w:rPr>
          <w:color w:val="0000FF"/>
        </w:rPr>
        <w:t xml:space="preserve">&lt;IP / HOSTNAME&gt; </w:t>
      </w:r>
      <w:r w:rsidRPr="005228C9">
        <w:t>[options]</w:t>
      </w:r>
    </w:p>
    <w:p w14:paraId="794BDB31" w14:textId="77777777" w:rsidR="00910512" w:rsidRDefault="00910512" w:rsidP="00910512"/>
    <w:p w14:paraId="6E24EBA5" w14:textId="079ED287" w:rsidR="00910512" w:rsidRPr="00FD6E3C" w:rsidRDefault="00E15218" w:rsidP="00E15218">
      <w:pPr>
        <w:pStyle w:val="Heading4"/>
      </w:pPr>
      <w:r>
        <w:t xml:space="preserve">Bootstrap </w:t>
      </w:r>
      <w:r w:rsidR="00910512" w:rsidRPr="00FD6E3C">
        <w:t>With password authentication</w:t>
      </w:r>
    </w:p>
    <w:p w14:paraId="19711B18" w14:textId="77777777" w:rsidR="00910512" w:rsidRDefault="00910512" w:rsidP="00910512">
      <w:pPr>
        <w:pStyle w:val="outputs"/>
        <w:spacing w:after="0"/>
        <w:rPr>
          <w:bCs/>
          <w:color w:val="0000FF"/>
        </w:rPr>
      </w:pPr>
      <w:r w:rsidRPr="00FD6E3C">
        <w:t xml:space="preserve">knife bootstrap </w:t>
      </w:r>
      <w:r w:rsidRPr="0005051F">
        <w:rPr>
          <w:bCs/>
          <w:color w:val="0000FF"/>
        </w:rPr>
        <w:t xml:space="preserve">&lt;IP / HOSTNAME&gt; </w:t>
      </w:r>
    </w:p>
    <w:p w14:paraId="23292ED4" w14:textId="77777777" w:rsidR="00910512" w:rsidRDefault="00910512" w:rsidP="00910512">
      <w:pPr>
        <w:pStyle w:val="outputs"/>
        <w:spacing w:after="0"/>
        <w:rPr>
          <w:bCs/>
          <w:color w:val="0000FF"/>
        </w:rPr>
      </w:pPr>
      <w:r w:rsidRPr="00FD6E3C">
        <w:t xml:space="preserve">--ssh-user </w:t>
      </w:r>
      <w:r w:rsidRPr="0005051F">
        <w:rPr>
          <w:bCs/>
          <w:color w:val="0000FF"/>
        </w:rPr>
        <w:t>&lt;</w:t>
      </w:r>
      <w:r>
        <w:rPr>
          <w:bCs/>
          <w:color w:val="0000FF"/>
        </w:rPr>
        <w:t>USERNAME</w:t>
      </w:r>
      <w:r w:rsidRPr="0005051F">
        <w:rPr>
          <w:bCs/>
          <w:color w:val="0000FF"/>
        </w:rPr>
        <w:t xml:space="preserve">&gt; </w:t>
      </w:r>
    </w:p>
    <w:p w14:paraId="7DF63CF3" w14:textId="77777777" w:rsidR="00910512" w:rsidRDefault="00910512" w:rsidP="00910512">
      <w:pPr>
        <w:pStyle w:val="outputs"/>
        <w:spacing w:after="0"/>
        <w:rPr>
          <w:bCs/>
          <w:color w:val="0000FF"/>
        </w:rPr>
      </w:pPr>
      <w:r w:rsidRPr="00FD6E3C">
        <w:t xml:space="preserve">--ssh-password </w:t>
      </w:r>
      <w:r w:rsidRPr="0005051F">
        <w:rPr>
          <w:bCs/>
          <w:color w:val="0000FF"/>
        </w:rPr>
        <w:t>&lt;</w:t>
      </w:r>
      <w:r>
        <w:rPr>
          <w:bCs/>
          <w:color w:val="0000FF"/>
        </w:rPr>
        <w:t>PASSWORD</w:t>
      </w:r>
      <w:r w:rsidRPr="0005051F">
        <w:rPr>
          <w:bCs/>
          <w:color w:val="0000FF"/>
        </w:rPr>
        <w:t xml:space="preserve">&gt; </w:t>
      </w:r>
    </w:p>
    <w:p w14:paraId="6A8D307C" w14:textId="77777777" w:rsidR="00910512" w:rsidRDefault="00910512" w:rsidP="00910512">
      <w:pPr>
        <w:pStyle w:val="outputs"/>
        <w:spacing w:after="0"/>
      </w:pPr>
      <w:r w:rsidRPr="00FD6E3C">
        <w:t xml:space="preserve">--sudo --use-sudo-password </w:t>
      </w:r>
    </w:p>
    <w:p w14:paraId="4589E8C7" w14:textId="77777777" w:rsidR="00910512" w:rsidRDefault="00910512" w:rsidP="00910512">
      <w:pPr>
        <w:pStyle w:val="outputs"/>
        <w:spacing w:after="0"/>
      </w:pPr>
      <w:r w:rsidRPr="00FD6E3C">
        <w:t xml:space="preserve">--node-name </w:t>
      </w:r>
      <w:r w:rsidRPr="0005051F">
        <w:rPr>
          <w:bCs/>
          <w:color w:val="0000FF"/>
        </w:rPr>
        <w:t>&lt;</w:t>
      </w:r>
      <w:r>
        <w:rPr>
          <w:bCs/>
          <w:color w:val="0000FF"/>
        </w:rPr>
        <w:t>NODE-NAME</w:t>
      </w:r>
      <w:r w:rsidRPr="0005051F">
        <w:rPr>
          <w:bCs/>
          <w:color w:val="0000FF"/>
        </w:rPr>
        <w:t xml:space="preserve">&gt; </w:t>
      </w:r>
      <w:r w:rsidRPr="00FD6E3C">
        <w:t xml:space="preserve"> </w:t>
      </w:r>
    </w:p>
    <w:p w14:paraId="56B3EB11" w14:textId="77777777" w:rsidR="00910512" w:rsidRPr="00FD6E3C" w:rsidRDefault="00910512" w:rsidP="00910512">
      <w:pPr>
        <w:pStyle w:val="outputs"/>
        <w:spacing w:after="0"/>
      </w:pPr>
      <w:r w:rsidRPr="00FD6E3C">
        <w:t>--run-list 'recipe[</w:t>
      </w:r>
      <w:r w:rsidRPr="0005051F">
        <w:rPr>
          <w:bCs/>
          <w:color w:val="0000FF"/>
        </w:rPr>
        <w:t>&lt;</w:t>
      </w:r>
      <w:r>
        <w:rPr>
          <w:bCs/>
          <w:color w:val="0000FF"/>
        </w:rPr>
        <w:t>cookbook-name</w:t>
      </w:r>
      <w:r w:rsidRPr="0005051F">
        <w:rPr>
          <w:bCs/>
          <w:color w:val="0000FF"/>
        </w:rPr>
        <w:t>&gt;</w:t>
      </w:r>
      <w:r w:rsidRPr="00FD6E3C">
        <w:t>]';</w:t>
      </w:r>
    </w:p>
    <w:p w14:paraId="4F4DBDAC" w14:textId="77777777" w:rsidR="00910512" w:rsidRPr="00FD6E3C" w:rsidRDefault="00910512" w:rsidP="00910512">
      <w:pPr>
        <w:rPr>
          <w:b/>
          <w:bCs/>
        </w:rPr>
      </w:pPr>
    </w:p>
    <w:p w14:paraId="747248CC" w14:textId="41E3962D" w:rsidR="00910512" w:rsidRPr="00FD6E3C" w:rsidRDefault="00C9153D" w:rsidP="00C9153D">
      <w:pPr>
        <w:pStyle w:val="Heading4"/>
        <w:rPr>
          <w:b w:val="0"/>
          <w:bCs/>
        </w:rPr>
      </w:pPr>
      <w:r>
        <w:t xml:space="preserve">Bootstrap </w:t>
      </w:r>
      <w:r w:rsidRPr="00FD6E3C">
        <w:t xml:space="preserve">With </w:t>
      </w:r>
      <w:r w:rsidR="00910512" w:rsidRPr="00FD6E3C">
        <w:rPr>
          <w:bCs/>
        </w:rPr>
        <w:t>With key authentication</w:t>
      </w:r>
    </w:p>
    <w:p w14:paraId="5F5FA7BA" w14:textId="77777777" w:rsidR="00910512" w:rsidRDefault="00910512" w:rsidP="00910512">
      <w:pPr>
        <w:pStyle w:val="outputs"/>
        <w:spacing w:after="0"/>
        <w:rPr>
          <w:bCs/>
          <w:color w:val="0000FF"/>
        </w:rPr>
      </w:pPr>
      <w:r w:rsidRPr="00FD6E3C">
        <w:t xml:space="preserve">knife bootstrap </w:t>
      </w:r>
      <w:r w:rsidRPr="0005051F">
        <w:rPr>
          <w:bCs/>
          <w:color w:val="0000FF"/>
        </w:rPr>
        <w:t xml:space="preserve">&lt;IP / HOSTNAME&gt; </w:t>
      </w:r>
    </w:p>
    <w:p w14:paraId="73B280E1" w14:textId="77777777" w:rsidR="00910512" w:rsidRDefault="00910512" w:rsidP="00910512">
      <w:pPr>
        <w:pStyle w:val="outputs"/>
        <w:spacing w:after="0"/>
      </w:pPr>
      <w:r w:rsidRPr="00FD6E3C">
        <w:t xml:space="preserve">-x </w:t>
      </w:r>
      <w:r w:rsidRPr="001421CC">
        <w:rPr>
          <w:color w:val="0000FF"/>
        </w:rPr>
        <w:t>&lt;USERNAME&gt;</w:t>
      </w:r>
      <w:r w:rsidRPr="00FD6E3C">
        <w:t xml:space="preserve"> </w:t>
      </w:r>
    </w:p>
    <w:p w14:paraId="220730AD" w14:textId="77777777" w:rsidR="00910512" w:rsidRDefault="00910512" w:rsidP="00910512">
      <w:pPr>
        <w:pStyle w:val="outputs"/>
        <w:spacing w:after="0"/>
      </w:pPr>
      <w:r w:rsidRPr="00FD6E3C">
        <w:t xml:space="preserve">-i </w:t>
      </w:r>
      <w:r w:rsidRPr="001421CC">
        <w:rPr>
          <w:color w:val="0000FF"/>
        </w:rPr>
        <w:t xml:space="preserve">&lt;PATH_TO_KEY_FILE&gt; </w:t>
      </w:r>
    </w:p>
    <w:p w14:paraId="08E316EC" w14:textId="77777777" w:rsidR="00910512" w:rsidRDefault="00910512" w:rsidP="00910512">
      <w:pPr>
        <w:pStyle w:val="outputs"/>
        <w:spacing w:after="0"/>
      </w:pPr>
      <w:r w:rsidRPr="00FD6E3C">
        <w:t xml:space="preserve">--sudo --node-name </w:t>
      </w:r>
      <w:r w:rsidRPr="0005051F">
        <w:rPr>
          <w:bCs/>
          <w:color w:val="0000FF"/>
        </w:rPr>
        <w:t>&lt;</w:t>
      </w:r>
      <w:r>
        <w:rPr>
          <w:bCs/>
          <w:color w:val="0000FF"/>
        </w:rPr>
        <w:t>NODE-NAME</w:t>
      </w:r>
      <w:r w:rsidRPr="0005051F">
        <w:rPr>
          <w:bCs/>
          <w:color w:val="0000FF"/>
        </w:rPr>
        <w:t xml:space="preserve">&gt; </w:t>
      </w:r>
      <w:r w:rsidRPr="00FD6E3C">
        <w:t xml:space="preserve"> </w:t>
      </w:r>
    </w:p>
    <w:p w14:paraId="0AF30672" w14:textId="77777777" w:rsidR="00910512" w:rsidRDefault="00910512" w:rsidP="00910512">
      <w:pPr>
        <w:pStyle w:val="outputs"/>
        <w:spacing w:after="0"/>
      </w:pPr>
      <w:r w:rsidRPr="00FD6E3C">
        <w:t xml:space="preserve">--environment </w:t>
      </w:r>
      <w:r w:rsidRPr="001421CC">
        <w:rPr>
          <w:color w:val="0000FF"/>
        </w:rPr>
        <w:t xml:space="preserve">&lt;ENVIRONMENT&gt; </w:t>
      </w:r>
    </w:p>
    <w:p w14:paraId="284B0B6C" w14:textId="77777777" w:rsidR="00910512" w:rsidRDefault="00910512" w:rsidP="00910512">
      <w:pPr>
        <w:pStyle w:val="outputs"/>
        <w:spacing w:after="0"/>
      </w:pPr>
      <w:r w:rsidRPr="00FD6E3C">
        <w:t>--run-list 'recipe[</w:t>
      </w:r>
      <w:r w:rsidRPr="001421CC">
        <w:rPr>
          <w:color w:val="0000FF"/>
        </w:rPr>
        <w:t>MY_COOKBOOK1</w:t>
      </w:r>
      <w:r>
        <w:t>]’</w:t>
      </w:r>
    </w:p>
    <w:p w14:paraId="1D0F7EB5" w14:textId="03C3F61B" w:rsidR="00811E50" w:rsidRDefault="00811E50" w:rsidP="00F20869">
      <w:pPr>
        <w:spacing w:after="0"/>
      </w:pPr>
      <w:r>
        <w:lastRenderedPageBreak/>
        <w:t xml:space="preserve">when you are using hosted </w:t>
      </w:r>
      <w:r w:rsidR="003D4DAA">
        <w:t>chef,</w:t>
      </w:r>
      <w:r>
        <w:t xml:space="preserve"> you need to pass in a private key with the bootstrap and have the public key in your autherized_keys file....</w:t>
      </w:r>
    </w:p>
    <w:p w14:paraId="767C9E52" w14:textId="6105B74E" w:rsidR="00811E50" w:rsidRDefault="00811E50" w:rsidP="008A6A0E">
      <w:pPr>
        <w:pStyle w:val="ListParagraph"/>
        <w:numPr>
          <w:ilvl w:val="0"/>
          <w:numId w:val="36"/>
        </w:numPr>
      </w:pPr>
      <w:r>
        <w:t>install the ChefSDK</w:t>
      </w:r>
      <w:r w:rsidR="00806D84">
        <w:t xml:space="preserve"> in Master</w:t>
      </w:r>
    </w:p>
    <w:p w14:paraId="25D2B550" w14:textId="383AA23C" w:rsidR="00811E50" w:rsidRDefault="00806D84" w:rsidP="008A6A0E">
      <w:pPr>
        <w:pStyle w:val="ListParagraph"/>
        <w:numPr>
          <w:ilvl w:val="0"/>
          <w:numId w:val="36"/>
        </w:numPr>
      </w:pPr>
      <w:r>
        <w:t xml:space="preserve">Open master </w:t>
      </w:r>
      <w:r w:rsidR="00FB2B1D">
        <w:t>Terminal</w:t>
      </w:r>
      <w:r>
        <w:t>, Download</w:t>
      </w:r>
      <w:r w:rsidR="00811E50">
        <w:t xml:space="preserve"> your starter kit from hosted Chef</w:t>
      </w:r>
      <w:r>
        <w:t xml:space="preserve"> </w:t>
      </w:r>
    </w:p>
    <w:p w14:paraId="1F828BEA" w14:textId="1473139B" w:rsidR="00811E50" w:rsidRDefault="00811E50" w:rsidP="008A6A0E">
      <w:pPr>
        <w:pStyle w:val="ListParagraph"/>
        <w:numPr>
          <w:ilvl w:val="0"/>
          <w:numId w:val="36"/>
        </w:numPr>
      </w:pPr>
      <w:r>
        <w:t>extract the starter kit to ~/chef-repo</w:t>
      </w:r>
    </w:p>
    <w:p w14:paraId="6E3E5F48" w14:textId="30AD56D1" w:rsidR="00811E50" w:rsidRDefault="007E7E55" w:rsidP="008A6A0E">
      <w:pPr>
        <w:pStyle w:val="ListParagraph"/>
        <w:numPr>
          <w:ilvl w:val="0"/>
          <w:numId w:val="36"/>
        </w:numPr>
      </w:pPr>
      <w:r>
        <w:t xml:space="preserve">Go to chef-repo, </w:t>
      </w:r>
      <w:r w:rsidR="00811E50">
        <w:t xml:space="preserve">generate a new keypair: </w:t>
      </w:r>
      <w:r w:rsidR="00811E50" w:rsidRPr="00772DDA">
        <w:rPr>
          <w:b/>
          <w:bCs/>
        </w:rPr>
        <w:t>ssh-keygen</w:t>
      </w:r>
    </w:p>
    <w:p w14:paraId="69DA2DBD" w14:textId="425DBEB5" w:rsidR="00811E50" w:rsidRDefault="00811E50" w:rsidP="008A6A0E">
      <w:pPr>
        <w:pStyle w:val="ListParagraph"/>
        <w:numPr>
          <w:ilvl w:val="0"/>
          <w:numId w:val="36"/>
        </w:numPr>
      </w:pPr>
      <w:r>
        <w:t>add the public key to your auth</w:t>
      </w:r>
      <w:r w:rsidR="00F20869">
        <w:t>o</w:t>
      </w:r>
      <w:r>
        <w:t xml:space="preserve">rized_keys file: </w:t>
      </w:r>
      <w:r w:rsidRPr="00086232">
        <w:rPr>
          <w:rStyle w:val="outputsChar"/>
        </w:rPr>
        <w:t>$ cat id_rsa.pub &gt;&gt; authorized_keys</w:t>
      </w:r>
    </w:p>
    <w:p w14:paraId="72198ABE" w14:textId="1CF94A1F" w:rsidR="00811E50" w:rsidRDefault="00811E50" w:rsidP="008A6A0E">
      <w:pPr>
        <w:pStyle w:val="ListParagraph"/>
        <w:numPr>
          <w:ilvl w:val="0"/>
          <w:numId w:val="36"/>
        </w:numPr>
      </w:pPr>
      <w:r>
        <w:t>run the knife bootstrap with the following:</w:t>
      </w:r>
    </w:p>
    <w:p w14:paraId="58EC881E" w14:textId="77777777" w:rsidR="00811E50" w:rsidRDefault="00811E50" w:rsidP="002A3C82">
      <w:pPr>
        <w:pStyle w:val="Output"/>
      </w:pPr>
      <w:r>
        <w:t>sudo knife bootstrap {{server-ip}} --ssh-user {{your-server-user}} -i ~/.ssh/id_rsa --sudo --node-name web1</w:t>
      </w:r>
    </w:p>
    <w:p w14:paraId="052ED2B9" w14:textId="3C0B3922" w:rsidR="00811E50" w:rsidRDefault="00E73648" w:rsidP="00F13E5F">
      <w:pPr>
        <w:spacing w:after="0"/>
      </w:pPr>
      <w:r>
        <w:t xml:space="preserve"> </w:t>
      </w:r>
    </w:p>
    <w:p w14:paraId="524F0349" w14:textId="77777777" w:rsidR="0066638F" w:rsidRDefault="0066638F" w:rsidP="0010387B"/>
    <w:p w14:paraId="20AC5C52" w14:textId="77777777" w:rsidR="005014CC" w:rsidRDefault="005014CC" w:rsidP="005014CC"/>
    <w:p w14:paraId="03490A1C" w14:textId="77777777" w:rsidR="0010387B" w:rsidRDefault="0010387B" w:rsidP="00E64339"/>
    <w:p w14:paraId="6BF27B2C" w14:textId="7AF77B7B" w:rsidR="00123738" w:rsidRDefault="00E457A0" w:rsidP="00E64339">
      <w:r>
        <w:t xml:space="preserve"> </w:t>
      </w:r>
    </w:p>
    <w:p w14:paraId="655B4987" w14:textId="7EB2B99E" w:rsidR="00123738" w:rsidRDefault="000E6C38" w:rsidP="000E6C38">
      <w:pPr>
        <w:pStyle w:val="Heading2"/>
      </w:pPr>
      <w:bookmarkStart w:id="21" w:name="_Toc33538080"/>
      <w:r>
        <w:t xml:space="preserve">Using Chef Server - </w:t>
      </w:r>
      <w:r w:rsidR="00304B44">
        <w:t>Install Apache2 on Two Nodes machines</w:t>
      </w:r>
      <w:bookmarkEnd w:id="21"/>
      <w:r w:rsidR="00304B44">
        <w:t xml:space="preserve"> </w:t>
      </w:r>
    </w:p>
    <w:p w14:paraId="5179D0BA" w14:textId="49495672" w:rsidR="00123738" w:rsidRDefault="00123738" w:rsidP="00E64339"/>
    <w:p w14:paraId="1D863C51" w14:textId="1EE17DE0" w:rsidR="00123738" w:rsidRDefault="00C029FF" w:rsidP="00F13E5F">
      <w:pPr>
        <w:pStyle w:val="Heading4"/>
        <w:spacing w:after="0"/>
      </w:pPr>
      <w:r>
        <w:t xml:space="preserve">1.Download Apahe2 Cookbook from </w:t>
      </w:r>
      <w:r w:rsidR="00F20869">
        <w:t>Supermarket</w:t>
      </w:r>
    </w:p>
    <w:p w14:paraId="4BFD80EF" w14:textId="16F0E15B" w:rsidR="00123738" w:rsidRDefault="002C6F3E" w:rsidP="00E64339">
      <w:r>
        <w:t xml:space="preserve">we are going to use </w:t>
      </w:r>
      <w:r w:rsidR="007E663C" w:rsidRPr="007E663C">
        <w:rPr>
          <w:b/>
          <w:bCs/>
        </w:rPr>
        <w:t>learn_chef_apache2</w:t>
      </w:r>
      <w:r w:rsidR="007E663C">
        <w:rPr>
          <w:b/>
          <w:bCs/>
        </w:rPr>
        <w:t xml:space="preserve"> </w:t>
      </w:r>
      <w:r w:rsidR="007E663C">
        <w:t>c</w:t>
      </w:r>
      <w:r>
        <w:t xml:space="preserve">ookbook </w:t>
      </w:r>
      <w:r w:rsidR="007E663C">
        <w:t xml:space="preserve">from Supermarket </w:t>
      </w:r>
      <w:r>
        <w:t>in this example</w:t>
      </w:r>
      <w:r w:rsidR="00F20869">
        <w:t>.</w:t>
      </w:r>
      <w:r w:rsidR="00260938">
        <w:t xml:space="preserve">To Download </w:t>
      </w:r>
      <w:r w:rsidR="00260938" w:rsidRPr="007E663C">
        <w:rPr>
          <w:b/>
          <w:bCs/>
        </w:rPr>
        <w:t>learn_chef_apache2</w:t>
      </w:r>
      <w:r w:rsidR="00260938" w:rsidRPr="00260938">
        <w:t xml:space="preserve"> </w:t>
      </w:r>
      <w:r w:rsidR="00260938">
        <w:t>, use below command</w:t>
      </w:r>
    </w:p>
    <w:p w14:paraId="04C222A5" w14:textId="4728E7CA" w:rsidR="00123738" w:rsidRDefault="000E5F38" w:rsidP="002A3C82">
      <w:pPr>
        <w:pStyle w:val="Output"/>
      </w:pPr>
      <w:r w:rsidRPr="000E5F38">
        <w:t>knife cookbook site download learn_chef_apache2</w:t>
      </w:r>
    </w:p>
    <w:p w14:paraId="72896FCE" w14:textId="32021C61" w:rsidR="00123738" w:rsidRDefault="001141C7" w:rsidP="00E64339">
      <w:r>
        <w:rPr>
          <w:noProof/>
        </w:rPr>
        <w:drawing>
          <wp:inline distT="0" distB="0" distL="0" distR="0" wp14:anchorId="22B2BE7F" wp14:editId="37C04EC8">
            <wp:extent cx="5943600" cy="10769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076960"/>
                    </a:xfrm>
                    <a:prstGeom prst="rect">
                      <a:avLst/>
                    </a:prstGeom>
                    <a:noFill/>
                    <a:ln>
                      <a:noFill/>
                    </a:ln>
                  </pic:spPr>
                </pic:pic>
              </a:graphicData>
            </a:graphic>
          </wp:inline>
        </w:drawing>
      </w:r>
    </w:p>
    <w:p w14:paraId="67B988D4" w14:textId="63D93242" w:rsidR="004F4894" w:rsidRDefault="001C0F1B" w:rsidP="001C0F1B">
      <w:pPr>
        <w:spacing w:after="0"/>
      </w:pPr>
      <w:r>
        <w:t>Extract</w:t>
      </w:r>
      <w:r w:rsidR="004F4894">
        <w:t xml:space="preserve"> tar file to cookbooks folder</w:t>
      </w:r>
    </w:p>
    <w:p w14:paraId="2F41C601" w14:textId="53C31C22" w:rsidR="00123738" w:rsidRDefault="004F4894" w:rsidP="002A3C82">
      <w:pPr>
        <w:pStyle w:val="Output"/>
      </w:pPr>
      <w:r>
        <w:t>tar -zxxvf knife/learn_chef_apache2-0.3.0.tar.gz -C cookbooks/</w:t>
      </w:r>
    </w:p>
    <w:p w14:paraId="3EDCC6DE" w14:textId="704B0C3F" w:rsidR="00123738" w:rsidRDefault="00123738" w:rsidP="00F13E5F">
      <w:pPr>
        <w:spacing w:after="0"/>
      </w:pPr>
    </w:p>
    <w:p w14:paraId="0A21AF6C" w14:textId="159B1C75" w:rsidR="00AF6CFA" w:rsidRDefault="00AF6CFA" w:rsidP="008700E0">
      <w:pPr>
        <w:spacing w:after="0"/>
      </w:pPr>
      <w:r>
        <w:t xml:space="preserve">we can see following files were extracted </w:t>
      </w:r>
    </w:p>
    <w:p w14:paraId="7A9F735E" w14:textId="1607712F" w:rsidR="00AF6CFA" w:rsidRDefault="00AF6CFA" w:rsidP="00E64339">
      <w:r>
        <w:rPr>
          <w:noProof/>
        </w:rPr>
        <w:lastRenderedPageBreak/>
        <w:drawing>
          <wp:inline distT="0" distB="0" distL="0" distR="0" wp14:anchorId="6B5AE46A" wp14:editId="1ADE79D2">
            <wp:extent cx="5810249" cy="193675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2585" cy="1944195"/>
                    </a:xfrm>
                    <a:prstGeom prst="rect">
                      <a:avLst/>
                    </a:prstGeom>
                  </pic:spPr>
                </pic:pic>
              </a:graphicData>
            </a:graphic>
          </wp:inline>
        </w:drawing>
      </w:r>
    </w:p>
    <w:p w14:paraId="6194AAB7" w14:textId="252422BD" w:rsidR="00A0385C" w:rsidRDefault="00A0385C" w:rsidP="00E64339">
      <w:r>
        <w:rPr>
          <w:noProof/>
        </w:rPr>
        <w:drawing>
          <wp:inline distT="0" distB="0" distL="0" distR="0" wp14:anchorId="765576B0" wp14:editId="7C7814D2">
            <wp:extent cx="4548538" cy="21780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55076" cy="2181181"/>
                    </a:xfrm>
                    <a:prstGeom prst="rect">
                      <a:avLst/>
                    </a:prstGeom>
                  </pic:spPr>
                </pic:pic>
              </a:graphicData>
            </a:graphic>
          </wp:inline>
        </w:drawing>
      </w:r>
    </w:p>
    <w:p w14:paraId="07E1CDC0" w14:textId="7C9EFD29" w:rsidR="00123738" w:rsidRDefault="00123738" w:rsidP="00E64339"/>
    <w:p w14:paraId="25568C4A" w14:textId="688A9406" w:rsidR="00802323" w:rsidRDefault="00802323" w:rsidP="00802323">
      <w:pPr>
        <w:spacing w:after="0"/>
      </w:pPr>
      <w:r>
        <w:t xml:space="preserve">Check </w:t>
      </w:r>
      <w:r w:rsidRPr="00802323">
        <w:rPr>
          <w:b/>
          <w:bCs/>
        </w:rPr>
        <w:t>learn_chef_apache2/recipes/default.rb</w:t>
      </w:r>
      <w:r>
        <w:t xml:space="preserve"> it contains same code we configured before</w:t>
      </w:r>
    </w:p>
    <w:p w14:paraId="0450B366" w14:textId="77777777" w:rsidR="00802323" w:rsidRDefault="00802323" w:rsidP="002A3C82">
      <w:pPr>
        <w:pStyle w:val="Output"/>
      </w:pPr>
      <w:r>
        <w:t>apt_update 'Update the apt cache daily' do</w:t>
      </w:r>
    </w:p>
    <w:p w14:paraId="26FF1298" w14:textId="77777777" w:rsidR="00802323" w:rsidRDefault="00802323" w:rsidP="002A3C82">
      <w:pPr>
        <w:pStyle w:val="Output"/>
      </w:pPr>
      <w:r>
        <w:t xml:space="preserve">  frequency 86_400</w:t>
      </w:r>
    </w:p>
    <w:p w14:paraId="22791016" w14:textId="77777777" w:rsidR="00802323" w:rsidRDefault="00802323" w:rsidP="002A3C82">
      <w:pPr>
        <w:pStyle w:val="Output"/>
      </w:pPr>
      <w:r>
        <w:t xml:space="preserve">  action :periodic</w:t>
      </w:r>
    </w:p>
    <w:p w14:paraId="196ADEAE" w14:textId="77777777" w:rsidR="00802323" w:rsidRDefault="00802323" w:rsidP="002A3C82">
      <w:pPr>
        <w:pStyle w:val="Output"/>
      </w:pPr>
      <w:r>
        <w:t>end</w:t>
      </w:r>
    </w:p>
    <w:p w14:paraId="33ED8603" w14:textId="77777777" w:rsidR="00802323" w:rsidRDefault="00802323" w:rsidP="002A3C82">
      <w:pPr>
        <w:pStyle w:val="Output"/>
      </w:pPr>
    </w:p>
    <w:p w14:paraId="3A3B01E6" w14:textId="77777777" w:rsidR="00802323" w:rsidRDefault="00802323" w:rsidP="002A3C82">
      <w:pPr>
        <w:pStyle w:val="Output"/>
      </w:pPr>
      <w:r>
        <w:t>package 'apache2'</w:t>
      </w:r>
    </w:p>
    <w:p w14:paraId="04C4A21C" w14:textId="77777777" w:rsidR="00802323" w:rsidRDefault="00802323" w:rsidP="002A3C82">
      <w:pPr>
        <w:pStyle w:val="Output"/>
      </w:pPr>
    </w:p>
    <w:p w14:paraId="068BBF94" w14:textId="77777777" w:rsidR="00802323" w:rsidRDefault="00802323" w:rsidP="002A3C82">
      <w:pPr>
        <w:pStyle w:val="Output"/>
      </w:pPr>
      <w:r>
        <w:t>service 'apache2' do</w:t>
      </w:r>
    </w:p>
    <w:p w14:paraId="3A41351B" w14:textId="77777777" w:rsidR="00802323" w:rsidRDefault="00802323" w:rsidP="002A3C82">
      <w:pPr>
        <w:pStyle w:val="Output"/>
      </w:pPr>
      <w:r>
        <w:t xml:space="preserve">  supports :status =&gt; true</w:t>
      </w:r>
    </w:p>
    <w:p w14:paraId="729F2A51" w14:textId="77777777" w:rsidR="00802323" w:rsidRDefault="00802323" w:rsidP="002A3C82">
      <w:pPr>
        <w:pStyle w:val="Output"/>
      </w:pPr>
      <w:r>
        <w:t xml:space="preserve">  action [:enable, :start]</w:t>
      </w:r>
    </w:p>
    <w:p w14:paraId="5F2759A3" w14:textId="77777777" w:rsidR="00802323" w:rsidRDefault="00802323" w:rsidP="002A3C82">
      <w:pPr>
        <w:pStyle w:val="Output"/>
      </w:pPr>
      <w:r>
        <w:t>end</w:t>
      </w:r>
    </w:p>
    <w:p w14:paraId="03A6B7EE" w14:textId="77777777" w:rsidR="00802323" w:rsidRDefault="00802323" w:rsidP="002A3C82">
      <w:pPr>
        <w:pStyle w:val="Output"/>
      </w:pPr>
    </w:p>
    <w:p w14:paraId="2DEAE6A6" w14:textId="77777777" w:rsidR="00802323" w:rsidRDefault="00802323" w:rsidP="002A3C82">
      <w:pPr>
        <w:pStyle w:val="Output"/>
      </w:pPr>
      <w:r>
        <w:t>template '/var/www/html/index.html' do</w:t>
      </w:r>
    </w:p>
    <w:p w14:paraId="279F4932" w14:textId="77777777" w:rsidR="00802323" w:rsidRDefault="00802323" w:rsidP="002A3C82">
      <w:pPr>
        <w:pStyle w:val="Output"/>
      </w:pPr>
      <w:r>
        <w:t xml:space="preserve">  source 'index.html.erb'</w:t>
      </w:r>
    </w:p>
    <w:p w14:paraId="7A6319DB" w14:textId="24C7C34E" w:rsidR="00123738" w:rsidRDefault="00802323" w:rsidP="002A3C82">
      <w:pPr>
        <w:pStyle w:val="Output"/>
      </w:pPr>
      <w:r>
        <w:t>end</w:t>
      </w:r>
    </w:p>
    <w:p w14:paraId="31D9046A" w14:textId="6D8B19CA" w:rsidR="00123738" w:rsidRDefault="00123738" w:rsidP="00E64339"/>
    <w:p w14:paraId="5C4E482D" w14:textId="7145FFC1" w:rsidR="00123738" w:rsidRDefault="000E7BA3" w:rsidP="000E7BA3">
      <w:pPr>
        <w:pStyle w:val="Heading4"/>
      </w:pPr>
      <w:r>
        <w:t>2.</w:t>
      </w:r>
      <w:r w:rsidRPr="000E7BA3">
        <w:t xml:space="preserve"> Upload CookBook to Chef Server</w:t>
      </w:r>
    </w:p>
    <w:p w14:paraId="60C88512" w14:textId="24CB9E9A" w:rsidR="00050214" w:rsidRDefault="00050214" w:rsidP="00050214">
      <w:r>
        <w:t>We are downloaded this from Supermarket. If we want Upload this CookBook to Chef Server</w:t>
      </w:r>
    </w:p>
    <w:p w14:paraId="32905223" w14:textId="56481299" w:rsidR="00050214" w:rsidRPr="00D353EE" w:rsidRDefault="00050214" w:rsidP="00D353EE">
      <w:pPr>
        <w:spacing w:after="0"/>
        <w:rPr>
          <w:b/>
          <w:bCs/>
        </w:rPr>
      </w:pPr>
      <w:r w:rsidRPr="00D353EE">
        <w:rPr>
          <w:b/>
          <w:bCs/>
        </w:rPr>
        <w:t>First, copy this repository to Chef-R</w:t>
      </w:r>
      <w:r w:rsidR="00ED5EC5" w:rsidRPr="00D353EE">
        <w:rPr>
          <w:b/>
          <w:bCs/>
        </w:rPr>
        <w:t>e</w:t>
      </w:r>
      <w:r w:rsidRPr="00D353EE">
        <w:rPr>
          <w:b/>
          <w:bCs/>
        </w:rPr>
        <w:t>po</w:t>
      </w:r>
      <w:r w:rsidR="004E7E01">
        <w:rPr>
          <w:b/>
          <w:bCs/>
        </w:rPr>
        <w:t>/cookbooks</w:t>
      </w:r>
      <w:r w:rsidR="00ED5EC5" w:rsidRPr="00D353EE">
        <w:rPr>
          <w:b/>
          <w:bCs/>
        </w:rPr>
        <w:t xml:space="preserve"> </w:t>
      </w:r>
    </w:p>
    <w:p w14:paraId="07A5F091" w14:textId="68BC903F" w:rsidR="00050214" w:rsidRDefault="00050214" w:rsidP="00BE795B">
      <w:pPr>
        <w:spacing w:after="0"/>
      </w:pPr>
      <w:r>
        <w:lastRenderedPageBreak/>
        <w:t xml:space="preserve">go to /chef/chef-starter/chef-repo(Extracted Starter Kit) folder &amp; </w:t>
      </w:r>
      <w:r w:rsidR="00D353EE">
        <w:t xml:space="preserve">copy </w:t>
      </w:r>
      <w:r w:rsidR="00D353EE" w:rsidRPr="00D353EE">
        <w:rPr>
          <w:b/>
          <w:bCs/>
        </w:rPr>
        <w:t>learn_chef_apache2</w:t>
      </w:r>
      <w:r w:rsidR="00D353EE">
        <w:t xml:space="preserve"> here </w:t>
      </w:r>
    </w:p>
    <w:p w14:paraId="24F6AD4F" w14:textId="57850DB6" w:rsidR="00BE795B" w:rsidRDefault="00BE795B" w:rsidP="002A3C82">
      <w:pPr>
        <w:pStyle w:val="Output"/>
      </w:pPr>
      <w:r w:rsidRPr="00BE795B">
        <w:t>mv cookbooks/learn_chef_apache2/ cookbooks/chef-starter/chef-repo/</w:t>
      </w:r>
      <w:r w:rsidR="004E7E01">
        <w:t>cookbooks/</w:t>
      </w:r>
    </w:p>
    <w:p w14:paraId="2B585B42" w14:textId="78A63BDF" w:rsidR="00A818EE" w:rsidRDefault="00A818EE" w:rsidP="00050214">
      <w:r>
        <w:rPr>
          <w:noProof/>
        </w:rPr>
        <w:drawing>
          <wp:inline distT="0" distB="0" distL="0" distR="0" wp14:anchorId="501A2F28" wp14:editId="178FFE41">
            <wp:extent cx="5804198" cy="1333569"/>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4198" cy="1333569"/>
                    </a:xfrm>
                    <a:prstGeom prst="rect">
                      <a:avLst/>
                    </a:prstGeom>
                  </pic:spPr>
                </pic:pic>
              </a:graphicData>
            </a:graphic>
          </wp:inline>
        </w:drawing>
      </w:r>
    </w:p>
    <w:p w14:paraId="1C53C6E3" w14:textId="77777777" w:rsidR="00611AEC" w:rsidRDefault="00611AEC" w:rsidP="00050214"/>
    <w:p w14:paraId="42E01429" w14:textId="549A64F7" w:rsidR="00B579CD" w:rsidRDefault="00B579CD" w:rsidP="00334F05">
      <w:pPr>
        <w:spacing w:after="0"/>
      </w:pPr>
      <w:r w:rsidRPr="00334F05">
        <w:rPr>
          <w:b/>
          <w:bCs/>
        </w:rPr>
        <w:t>To Upload/commit changes</w:t>
      </w:r>
      <w:r>
        <w:t xml:space="preserve"> to Chef Server, Run below command </w:t>
      </w:r>
      <w:r w:rsidR="00A32316">
        <w:t xml:space="preserve">inside </w:t>
      </w:r>
      <w:r w:rsidR="004E7E01" w:rsidRPr="009D58CC">
        <w:rPr>
          <w:b/>
          <w:bCs/>
        </w:rPr>
        <w:t>/chef-starter/chef-repo</w:t>
      </w:r>
    </w:p>
    <w:p w14:paraId="1FF6AA9C" w14:textId="2844B30F" w:rsidR="00334F05" w:rsidRDefault="00334F05" w:rsidP="002A3C82">
      <w:pPr>
        <w:pStyle w:val="Output"/>
      </w:pPr>
      <w:r w:rsidRPr="00334F05">
        <w:t>knife cookbook upload learn_chef_apache2</w:t>
      </w:r>
    </w:p>
    <w:p w14:paraId="130479F4" w14:textId="1B5A03E8" w:rsidR="004E7E01" w:rsidRDefault="002A0B4E" w:rsidP="00050214">
      <w:r>
        <w:rPr>
          <w:noProof/>
        </w:rPr>
        <w:drawing>
          <wp:inline distT="0" distB="0" distL="0" distR="0" wp14:anchorId="03ABC9C7" wp14:editId="589CD18A">
            <wp:extent cx="5943600" cy="508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08000"/>
                    </a:xfrm>
                    <a:prstGeom prst="rect">
                      <a:avLst/>
                    </a:prstGeom>
                    <a:noFill/>
                    <a:ln>
                      <a:noFill/>
                    </a:ln>
                  </pic:spPr>
                </pic:pic>
              </a:graphicData>
            </a:graphic>
          </wp:inline>
        </w:drawing>
      </w:r>
    </w:p>
    <w:p w14:paraId="1AAE0928" w14:textId="77777777" w:rsidR="00572A89" w:rsidRDefault="00572A89" w:rsidP="00572A89">
      <w:pPr>
        <w:pStyle w:val="outputs"/>
      </w:pPr>
      <w:r>
        <w:t>If we not copy this to /cookbooks folder it will throw below error</w:t>
      </w:r>
    </w:p>
    <w:p w14:paraId="69705F25" w14:textId="0F53BE09" w:rsidR="00572A89" w:rsidRPr="00572A89" w:rsidRDefault="00572A89" w:rsidP="00572A89">
      <w:pPr>
        <w:pStyle w:val="outputs"/>
        <w:rPr>
          <w:color w:val="FF0000"/>
        </w:rPr>
      </w:pPr>
      <w:r w:rsidRPr="00572A89">
        <w:rPr>
          <w:color w:val="FF0000"/>
        </w:rPr>
        <w:t>ERROR: Cannot find a cookbook named learn_chef_apache2; did you forget to add metadata to a cookbook?</w:t>
      </w:r>
    </w:p>
    <w:p w14:paraId="51372AEE" w14:textId="16FF0761" w:rsidR="004E7E01" w:rsidRDefault="00572A89" w:rsidP="00572A89">
      <w:pPr>
        <w:pStyle w:val="outputs"/>
      </w:pPr>
      <w:r>
        <w:t>Make sure you copy cookbook to chef-repo/cookbooks folder</w:t>
      </w:r>
    </w:p>
    <w:p w14:paraId="7C69F236" w14:textId="077DFED3" w:rsidR="00572A89" w:rsidRDefault="00572A89" w:rsidP="00050214"/>
    <w:p w14:paraId="07A5AC36" w14:textId="3B2C8AE7" w:rsidR="00572A89" w:rsidRPr="00F9553E" w:rsidRDefault="00873EFF" w:rsidP="00C227D1">
      <w:pPr>
        <w:spacing w:after="0"/>
        <w:rPr>
          <w:b/>
          <w:bCs/>
        </w:rPr>
      </w:pPr>
      <w:r w:rsidRPr="00F9553E">
        <w:rPr>
          <w:b/>
          <w:bCs/>
        </w:rPr>
        <w:t xml:space="preserve">Check Changes in Chef Server </w:t>
      </w:r>
    </w:p>
    <w:p w14:paraId="2F7F367C" w14:textId="45D5A542" w:rsidR="00572A89" w:rsidRDefault="00873EFF" w:rsidP="007A21C3">
      <w:pPr>
        <w:pStyle w:val="ListParagraph"/>
        <w:numPr>
          <w:ilvl w:val="0"/>
          <w:numId w:val="29"/>
        </w:numPr>
      </w:pPr>
      <w:r>
        <w:t xml:space="preserve">Login to Chef Server </w:t>
      </w:r>
      <w:r w:rsidR="007F1E8D">
        <w:t xml:space="preserve">: </w:t>
      </w:r>
      <w:hyperlink r:id="rId50" w:history="1">
        <w:r w:rsidR="00F5008B">
          <w:rPr>
            <w:rStyle w:val="Hyperlink"/>
          </w:rPr>
          <w:t>https://manage.chef.io/login</w:t>
        </w:r>
      </w:hyperlink>
    </w:p>
    <w:p w14:paraId="3374CD83" w14:textId="52557C22" w:rsidR="00873EFF" w:rsidRDefault="00873EFF" w:rsidP="007A21C3">
      <w:pPr>
        <w:pStyle w:val="ListParagraph"/>
        <w:numPr>
          <w:ilvl w:val="0"/>
          <w:numId w:val="29"/>
        </w:numPr>
      </w:pPr>
      <w:r>
        <w:t xml:space="preserve">Go to </w:t>
      </w:r>
      <w:r w:rsidR="007A21C3" w:rsidRPr="007A21C3">
        <w:rPr>
          <w:rStyle w:val="outputsChar"/>
        </w:rPr>
        <w:t>Dashboard</w:t>
      </w:r>
      <w:r w:rsidR="005B068B" w:rsidRPr="007A21C3">
        <w:rPr>
          <w:rStyle w:val="outputsChar"/>
        </w:rPr>
        <w:t xml:space="preserve"> &gt; Top Menu &gt; Policy Tab</w:t>
      </w:r>
      <w:r w:rsidR="005B068B">
        <w:t xml:space="preserve"> : observe cookbook uploaded.</w:t>
      </w:r>
    </w:p>
    <w:p w14:paraId="531ACE19" w14:textId="29A2413E" w:rsidR="00873EFF" w:rsidRDefault="00457285" w:rsidP="00050214">
      <w:r>
        <w:rPr>
          <w:noProof/>
        </w:rPr>
        <w:drawing>
          <wp:inline distT="0" distB="0" distL="0" distR="0" wp14:anchorId="50ADA57D" wp14:editId="711040DE">
            <wp:extent cx="5943600" cy="231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12035"/>
                    </a:xfrm>
                    <a:prstGeom prst="rect">
                      <a:avLst/>
                    </a:prstGeom>
                  </pic:spPr>
                </pic:pic>
              </a:graphicData>
            </a:graphic>
          </wp:inline>
        </w:drawing>
      </w:r>
    </w:p>
    <w:p w14:paraId="25280B8B" w14:textId="77777777" w:rsidR="00873EFF" w:rsidRDefault="00873EFF" w:rsidP="00050214"/>
    <w:p w14:paraId="063F923A" w14:textId="48983987" w:rsidR="00123738" w:rsidRDefault="00690166" w:rsidP="00690166">
      <w:pPr>
        <w:pStyle w:val="Heading4"/>
      </w:pPr>
      <w:r>
        <w:lastRenderedPageBreak/>
        <w:t>3.Chef Nodes</w:t>
      </w:r>
      <w:r w:rsidR="00266463">
        <w:t xml:space="preserve"> Details </w:t>
      </w:r>
    </w:p>
    <w:p w14:paraId="667AB3BF" w14:textId="18CB343C" w:rsidR="00BB42C8" w:rsidRDefault="00BB42C8" w:rsidP="00E64339">
      <w:r>
        <w:t>We have Two Vagrant Nodes</w:t>
      </w:r>
    </w:p>
    <w:p w14:paraId="43441476" w14:textId="2F0E9B05" w:rsidR="00BB42C8" w:rsidRPr="00BB42C8" w:rsidRDefault="00BB42C8" w:rsidP="002A3C82">
      <w:pPr>
        <w:pStyle w:val="Output"/>
      </w:pPr>
      <w:r w:rsidRPr="00BB42C8">
        <w:t>---------------------------------------------------------</w:t>
      </w:r>
    </w:p>
    <w:p w14:paraId="4E4D22BD" w14:textId="34CD4E5D" w:rsidR="00BB42C8" w:rsidRPr="00BB42C8" w:rsidRDefault="00BB42C8" w:rsidP="002A3C82">
      <w:pPr>
        <w:pStyle w:val="Output"/>
      </w:pPr>
      <w:r w:rsidRPr="00BB42C8">
        <w:t># Node: 1</w:t>
      </w:r>
    </w:p>
    <w:p w14:paraId="07765B7D" w14:textId="26FF8CE7" w:rsidR="00BB42C8" w:rsidRPr="00BB42C8" w:rsidRDefault="00BB42C8" w:rsidP="002A3C82">
      <w:pPr>
        <w:pStyle w:val="Output"/>
      </w:pPr>
      <w:r w:rsidRPr="00BB42C8">
        <w:t>--------------------------------------------------------</w:t>
      </w:r>
    </w:p>
    <w:p w14:paraId="1C77F0A3" w14:textId="4E2721EB" w:rsidR="00BB42C8" w:rsidRDefault="00BB42C8" w:rsidP="002A3C82">
      <w:pPr>
        <w:pStyle w:val="Output"/>
      </w:pPr>
      <w:r>
        <w:t>Vagrant.configure("2") do |config|</w:t>
      </w:r>
    </w:p>
    <w:p w14:paraId="40576585" w14:textId="77777777" w:rsidR="00BB42C8" w:rsidRDefault="00BB42C8" w:rsidP="002A3C82">
      <w:pPr>
        <w:pStyle w:val="Output"/>
      </w:pPr>
      <w:r>
        <w:t xml:space="preserve">  config.vm.box = "ubuntu/trusty64"  </w:t>
      </w:r>
    </w:p>
    <w:p w14:paraId="73DE8404" w14:textId="77777777" w:rsidR="00BB42C8" w:rsidRDefault="00BB42C8" w:rsidP="002A3C82">
      <w:pPr>
        <w:pStyle w:val="Output"/>
      </w:pPr>
      <w:r>
        <w:t xml:space="preserve">  config.vm.network "private_network", ip: "</w:t>
      </w:r>
      <w:r w:rsidRPr="0060073C">
        <w:rPr>
          <w:color w:val="0000FF"/>
        </w:rPr>
        <w:t>192.168.33.11</w:t>
      </w:r>
      <w:r>
        <w:t>"</w:t>
      </w:r>
    </w:p>
    <w:p w14:paraId="3A7B9274" w14:textId="77777777" w:rsidR="00BB42C8" w:rsidRDefault="00BB42C8" w:rsidP="002A3C82">
      <w:pPr>
        <w:pStyle w:val="Output"/>
      </w:pPr>
      <w:r>
        <w:t xml:space="preserve">  config.vm.hostname = </w:t>
      </w:r>
      <w:r w:rsidRPr="00794CA5">
        <w:rPr>
          <w:color w:val="0000FF"/>
        </w:rPr>
        <w:t>"web1.satyacodes.vm"</w:t>
      </w:r>
    </w:p>
    <w:p w14:paraId="31AE2F81" w14:textId="4DA0BAC2" w:rsidR="00BB42C8" w:rsidRDefault="00BB42C8" w:rsidP="002A3C82">
      <w:pPr>
        <w:pStyle w:val="Output"/>
      </w:pPr>
      <w:r>
        <w:t xml:space="preserve">  config.vm.network "forwarded_port", guest: 80, host: </w:t>
      </w:r>
      <w:r w:rsidR="007F56B1" w:rsidRPr="00195A4F">
        <w:rPr>
          <w:color w:val="0000FF"/>
        </w:rPr>
        <w:t>5555</w:t>
      </w:r>
      <w:r>
        <w:t>,</w:t>
      </w:r>
    </w:p>
    <w:p w14:paraId="6414B6BF" w14:textId="77777777" w:rsidR="00BB42C8" w:rsidRDefault="00BB42C8" w:rsidP="002A3C82">
      <w:pPr>
        <w:pStyle w:val="Output"/>
      </w:pPr>
      <w:r>
        <w:t xml:space="preserve">   auto_correct: true</w:t>
      </w:r>
    </w:p>
    <w:p w14:paraId="469F9AD1" w14:textId="307B0BFC" w:rsidR="00BB42C8" w:rsidRDefault="00BB42C8" w:rsidP="002A3C82">
      <w:pPr>
        <w:pStyle w:val="Output"/>
      </w:pPr>
      <w:r>
        <w:t>end</w:t>
      </w:r>
    </w:p>
    <w:p w14:paraId="7B87865B" w14:textId="193A39A9" w:rsidR="00794CA5" w:rsidRDefault="00794CA5" w:rsidP="002A3C82">
      <w:pPr>
        <w:pStyle w:val="Output"/>
      </w:pPr>
    </w:p>
    <w:p w14:paraId="71F585EB" w14:textId="77777777" w:rsidR="00794CA5" w:rsidRPr="00BB42C8" w:rsidRDefault="00794CA5" w:rsidP="002A3C82">
      <w:pPr>
        <w:pStyle w:val="Output"/>
      </w:pPr>
      <w:r w:rsidRPr="00BB42C8">
        <w:t>---------------------------------------------------------</w:t>
      </w:r>
    </w:p>
    <w:p w14:paraId="731F7A09" w14:textId="3A19676A" w:rsidR="00794CA5" w:rsidRPr="00BB42C8" w:rsidRDefault="00794CA5" w:rsidP="002A3C82">
      <w:pPr>
        <w:pStyle w:val="Output"/>
      </w:pPr>
      <w:r w:rsidRPr="00BB42C8">
        <w:t xml:space="preserve"># Node: </w:t>
      </w:r>
      <w:r>
        <w:t>2</w:t>
      </w:r>
    </w:p>
    <w:p w14:paraId="19999A3E" w14:textId="77777777" w:rsidR="00794CA5" w:rsidRPr="00BB42C8" w:rsidRDefault="00794CA5" w:rsidP="002A3C82">
      <w:pPr>
        <w:pStyle w:val="Output"/>
      </w:pPr>
      <w:r w:rsidRPr="00BB42C8">
        <w:t>--------------------------------------------------------</w:t>
      </w:r>
    </w:p>
    <w:p w14:paraId="34BEF073" w14:textId="77777777" w:rsidR="00794CA5" w:rsidRDefault="00794CA5" w:rsidP="002A3C82">
      <w:pPr>
        <w:pStyle w:val="Output"/>
      </w:pPr>
      <w:r>
        <w:t>Vagrant.configure("2") do |config|</w:t>
      </w:r>
    </w:p>
    <w:p w14:paraId="1C1B40E6" w14:textId="77777777" w:rsidR="00794CA5" w:rsidRDefault="00794CA5" w:rsidP="002A3C82">
      <w:pPr>
        <w:pStyle w:val="Output"/>
      </w:pPr>
      <w:r>
        <w:t xml:space="preserve">  config.vm.box = "ubuntu/trusty64"  </w:t>
      </w:r>
    </w:p>
    <w:p w14:paraId="5C957837" w14:textId="705E13C7" w:rsidR="00794CA5" w:rsidRDefault="00794CA5" w:rsidP="002A3C82">
      <w:pPr>
        <w:pStyle w:val="Output"/>
      </w:pPr>
      <w:r>
        <w:t xml:space="preserve">  config.vm.network "private_network", ip: "</w:t>
      </w:r>
      <w:r w:rsidRPr="0060073C">
        <w:rPr>
          <w:color w:val="0000FF"/>
        </w:rPr>
        <w:t>192.168.33.1</w:t>
      </w:r>
      <w:r>
        <w:rPr>
          <w:color w:val="0000FF"/>
        </w:rPr>
        <w:t>2</w:t>
      </w:r>
      <w:r>
        <w:t>"</w:t>
      </w:r>
    </w:p>
    <w:p w14:paraId="6D31CCD0" w14:textId="52C17B84" w:rsidR="00794CA5" w:rsidRDefault="00794CA5" w:rsidP="002A3C82">
      <w:pPr>
        <w:pStyle w:val="Output"/>
      </w:pPr>
      <w:r>
        <w:t xml:space="preserve">  config.vm.hostname = </w:t>
      </w:r>
      <w:r w:rsidRPr="00794CA5">
        <w:rPr>
          <w:color w:val="0000FF"/>
        </w:rPr>
        <w:t>"web2.satyacodes.vm"</w:t>
      </w:r>
    </w:p>
    <w:p w14:paraId="2A8B4AEA" w14:textId="2C94FF37" w:rsidR="00794CA5" w:rsidRDefault="00794CA5" w:rsidP="002A3C82">
      <w:pPr>
        <w:pStyle w:val="Output"/>
      </w:pPr>
      <w:r>
        <w:t xml:space="preserve">  config.vm.network "forwarded_port", guest: 80, host: </w:t>
      </w:r>
      <w:r>
        <w:rPr>
          <w:color w:val="0000FF"/>
        </w:rPr>
        <w:t>6666</w:t>
      </w:r>
      <w:r>
        <w:t>,</w:t>
      </w:r>
    </w:p>
    <w:p w14:paraId="3CC5B685" w14:textId="77777777" w:rsidR="00794CA5" w:rsidRDefault="00794CA5" w:rsidP="002A3C82">
      <w:pPr>
        <w:pStyle w:val="Output"/>
      </w:pPr>
      <w:r>
        <w:t xml:space="preserve">   auto_correct: true</w:t>
      </w:r>
    </w:p>
    <w:p w14:paraId="07F7D90C" w14:textId="77777777" w:rsidR="00794CA5" w:rsidRDefault="00794CA5" w:rsidP="002A3C82">
      <w:pPr>
        <w:pStyle w:val="Output"/>
      </w:pPr>
      <w:r>
        <w:t>end</w:t>
      </w:r>
    </w:p>
    <w:p w14:paraId="69C2D1BF" w14:textId="77777777" w:rsidR="00794CA5" w:rsidRDefault="00794CA5" w:rsidP="002A3C82">
      <w:pPr>
        <w:pStyle w:val="Output"/>
      </w:pPr>
    </w:p>
    <w:p w14:paraId="432C9A29" w14:textId="1D955922" w:rsidR="00123738" w:rsidRDefault="00123738" w:rsidP="00E64339"/>
    <w:p w14:paraId="058924E1" w14:textId="77777777" w:rsidR="004C0443" w:rsidRDefault="004C0443" w:rsidP="00E64339"/>
    <w:p w14:paraId="775A4C26" w14:textId="5F9210C8" w:rsidR="00123738" w:rsidRDefault="000A3511" w:rsidP="00B13F74">
      <w:pPr>
        <w:pStyle w:val="Heading4"/>
      </w:pPr>
      <w:r>
        <w:t>4</w:t>
      </w:r>
      <w:r w:rsidR="00B13F74">
        <w:t>.Boostrap &amp; Run Apache Cookbook on Nodes</w:t>
      </w:r>
    </w:p>
    <w:p w14:paraId="76FCD2CA" w14:textId="3E0FC191" w:rsidR="00A7754F" w:rsidRDefault="00A7754F" w:rsidP="00A7754F">
      <w:r>
        <w:t>Go to Chef workstation &amp; Navigate to Chef Repo(chef/chef-starter/chef-repo), execute below commands to bootstrap &amp; Install Apache2 on both the nodes.</w:t>
      </w:r>
    </w:p>
    <w:p w14:paraId="7D81B70E" w14:textId="533BF51B" w:rsidR="00894862" w:rsidRPr="00894862" w:rsidRDefault="00894862" w:rsidP="00894862">
      <w:pPr>
        <w:pStyle w:val="outputs"/>
        <w:rPr>
          <w:color w:val="FF0000"/>
        </w:rPr>
      </w:pPr>
      <w:r>
        <w:t xml:space="preserve">Remove Apache2 if already installed using : </w:t>
      </w:r>
      <w:r w:rsidRPr="00894862">
        <w:rPr>
          <w:color w:val="FF0000"/>
        </w:rPr>
        <w:t>sudo apt remove apache2.*</w:t>
      </w:r>
    </w:p>
    <w:p w14:paraId="068DFD6D" w14:textId="77777777" w:rsidR="00894862" w:rsidRDefault="00894862" w:rsidP="00A7754F"/>
    <w:p w14:paraId="25E6B336" w14:textId="77777777" w:rsidR="00A7754F" w:rsidRPr="00A7754F" w:rsidRDefault="00A7754F" w:rsidP="00A7754F">
      <w:pPr>
        <w:pStyle w:val="outputs"/>
        <w:spacing w:after="0"/>
        <w:rPr>
          <w:color w:val="00B050"/>
        </w:rPr>
      </w:pPr>
      <w:r w:rsidRPr="00A7754F">
        <w:rPr>
          <w:color w:val="00B050"/>
        </w:rPr>
        <w:t>#Boostrap Node1</w:t>
      </w:r>
    </w:p>
    <w:p w14:paraId="1E75EA99" w14:textId="5DCEFBC7" w:rsidR="00A7754F" w:rsidRDefault="00A7754F" w:rsidP="00A7754F">
      <w:pPr>
        <w:pStyle w:val="outputs"/>
      </w:pPr>
      <w:r>
        <w:t xml:space="preserve">knife bootstrap </w:t>
      </w:r>
      <w:r w:rsidRPr="00A7754F">
        <w:rPr>
          <w:color w:val="0000FF"/>
        </w:rPr>
        <w:t xml:space="preserve">192.168.33.11 </w:t>
      </w:r>
      <w:r>
        <w:t xml:space="preserve">--ssh-user </w:t>
      </w:r>
      <w:r w:rsidRPr="00A7754F">
        <w:rPr>
          <w:color w:val="0000FF"/>
        </w:rPr>
        <w:t xml:space="preserve">vagrant </w:t>
      </w:r>
      <w:r>
        <w:t xml:space="preserve">--ssh-password </w:t>
      </w:r>
      <w:r w:rsidRPr="00A7754F">
        <w:rPr>
          <w:color w:val="0000FF"/>
        </w:rPr>
        <w:t xml:space="preserve">vagrant </w:t>
      </w:r>
      <w:r>
        <w:t xml:space="preserve">--sudo --use-sudo-password --node-name </w:t>
      </w:r>
      <w:r w:rsidRPr="00A7754F">
        <w:rPr>
          <w:color w:val="00B050"/>
        </w:rPr>
        <w:t xml:space="preserve">Node1 </w:t>
      </w:r>
      <w:r>
        <w:t>--run-list 'recipe[learn_chef_apache2]';</w:t>
      </w:r>
    </w:p>
    <w:p w14:paraId="689DE2C6" w14:textId="5BD98F0F" w:rsidR="008D776D" w:rsidRDefault="008D776D" w:rsidP="008D776D">
      <w:r>
        <w:rPr>
          <w:noProof/>
        </w:rPr>
        <w:lastRenderedPageBreak/>
        <w:drawing>
          <wp:inline distT="0" distB="0" distL="0" distR="0" wp14:anchorId="5FEAA8EA" wp14:editId="494E4C7F">
            <wp:extent cx="5943600" cy="31578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57855"/>
                    </a:xfrm>
                    <a:prstGeom prst="rect">
                      <a:avLst/>
                    </a:prstGeom>
                  </pic:spPr>
                </pic:pic>
              </a:graphicData>
            </a:graphic>
          </wp:inline>
        </w:drawing>
      </w:r>
    </w:p>
    <w:p w14:paraId="44521402" w14:textId="77777777" w:rsidR="008D776D" w:rsidRDefault="008D776D" w:rsidP="008D776D"/>
    <w:p w14:paraId="504B7BF7" w14:textId="77777777" w:rsidR="00A7754F" w:rsidRPr="00A7754F" w:rsidRDefault="00A7754F" w:rsidP="00A7754F">
      <w:pPr>
        <w:pStyle w:val="outputs"/>
        <w:spacing w:after="0"/>
        <w:rPr>
          <w:color w:val="00B050"/>
        </w:rPr>
      </w:pPr>
      <w:r w:rsidRPr="00A7754F">
        <w:rPr>
          <w:color w:val="00B050"/>
        </w:rPr>
        <w:t>#Boostrap Node2</w:t>
      </w:r>
    </w:p>
    <w:p w14:paraId="64084A3F" w14:textId="3684D7E1" w:rsidR="00A7754F" w:rsidRDefault="00A7754F" w:rsidP="00A7754F">
      <w:pPr>
        <w:pStyle w:val="outputs"/>
      </w:pPr>
      <w:r>
        <w:t xml:space="preserve">knife bootstrap </w:t>
      </w:r>
      <w:r w:rsidRPr="00A7754F">
        <w:rPr>
          <w:color w:val="0000FF"/>
        </w:rPr>
        <w:t>192.168.33.1</w:t>
      </w:r>
      <w:r>
        <w:rPr>
          <w:color w:val="0000FF"/>
        </w:rPr>
        <w:t>2</w:t>
      </w:r>
      <w:r w:rsidRPr="00A7754F">
        <w:rPr>
          <w:color w:val="0000FF"/>
        </w:rPr>
        <w:t xml:space="preserve"> </w:t>
      </w:r>
      <w:r>
        <w:t xml:space="preserve">--ssh-user </w:t>
      </w:r>
      <w:r w:rsidRPr="00A7754F">
        <w:rPr>
          <w:color w:val="0000FF"/>
        </w:rPr>
        <w:t xml:space="preserve">vagrant </w:t>
      </w:r>
      <w:r>
        <w:t xml:space="preserve">--ssh-password </w:t>
      </w:r>
      <w:r w:rsidRPr="00A7754F">
        <w:rPr>
          <w:color w:val="0000FF"/>
        </w:rPr>
        <w:t xml:space="preserve">vagrant </w:t>
      </w:r>
      <w:r>
        <w:t xml:space="preserve">--sudo --use-sudo-password --node-name </w:t>
      </w:r>
      <w:r w:rsidRPr="00A7754F">
        <w:rPr>
          <w:color w:val="00B050"/>
        </w:rPr>
        <w:t>Node</w:t>
      </w:r>
      <w:r>
        <w:rPr>
          <w:color w:val="00B050"/>
        </w:rPr>
        <w:t>2</w:t>
      </w:r>
      <w:r w:rsidRPr="00A7754F">
        <w:rPr>
          <w:color w:val="00B050"/>
        </w:rPr>
        <w:t xml:space="preserve"> </w:t>
      </w:r>
      <w:r>
        <w:t>--run-list 'recipe[learn_chef_apache2]';</w:t>
      </w:r>
    </w:p>
    <w:p w14:paraId="6C7F95F3" w14:textId="0FBE6313" w:rsidR="00A7754F" w:rsidRDefault="003516AA" w:rsidP="00A7754F">
      <w:r>
        <w:rPr>
          <w:noProof/>
        </w:rPr>
        <w:drawing>
          <wp:inline distT="0" distB="0" distL="0" distR="0" wp14:anchorId="678F44B0" wp14:editId="098D9CF9">
            <wp:extent cx="5943600" cy="29311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15EB7837" w14:textId="056FA52F" w:rsidR="006530AD" w:rsidRDefault="006530AD" w:rsidP="00A7754F"/>
    <w:p w14:paraId="2720AF54" w14:textId="26865AB9" w:rsidR="006530AD" w:rsidRDefault="000A3511" w:rsidP="0051427C">
      <w:pPr>
        <w:pStyle w:val="Heading4"/>
        <w:spacing w:after="0"/>
      </w:pPr>
      <w:r>
        <w:t>5</w:t>
      </w:r>
      <w:r w:rsidR="006530AD">
        <w:t xml:space="preserve">.Check Chef Server – Nodes Registered </w:t>
      </w:r>
    </w:p>
    <w:p w14:paraId="2457B06D" w14:textId="3F36AB18" w:rsidR="00B13F74" w:rsidRDefault="00302887" w:rsidP="00425E66">
      <w:pPr>
        <w:spacing w:after="0"/>
      </w:pPr>
      <w:r w:rsidRPr="00302887">
        <w:t xml:space="preserve">Now we can check, knife automatically register Ubuntu </w:t>
      </w:r>
      <w:r w:rsidRPr="00302887">
        <w:rPr>
          <w:b/>
          <w:bCs/>
        </w:rPr>
        <w:t>Node1 &amp; Node 2</w:t>
      </w:r>
      <w:r w:rsidRPr="00302887">
        <w:t xml:space="preserve"> , with </w:t>
      </w:r>
      <w:hyperlink r:id="rId54" w:history="1">
        <w:r w:rsidRPr="00143515">
          <w:rPr>
            <w:rStyle w:val="Hyperlink"/>
            <w:b/>
            <w:bCs/>
          </w:rPr>
          <w:t>Chef Server</w:t>
        </w:r>
      </w:hyperlink>
    </w:p>
    <w:p w14:paraId="5E9207D5" w14:textId="08050341" w:rsidR="00B13F74" w:rsidRDefault="00143515" w:rsidP="00B13F74">
      <w:r>
        <w:rPr>
          <w:noProof/>
        </w:rPr>
        <w:lastRenderedPageBreak/>
        <w:drawing>
          <wp:inline distT="0" distB="0" distL="0" distR="0" wp14:anchorId="435A8ADD" wp14:editId="0E76321A">
            <wp:extent cx="5943600" cy="28327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32735"/>
                    </a:xfrm>
                    <a:prstGeom prst="rect">
                      <a:avLst/>
                    </a:prstGeom>
                  </pic:spPr>
                </pic:pic>
              </a:graphicData>
            </a:graphic>
          </wp:inline>
        </w:drawing>
      </w:r>
    </w:p>
    <w:p w14:paraId="6C5FF85C" w14:textId="38C7E43F" w:rsidR="00B13F74" w:rsidRDefault="00B13F74" w:rsidP="00425E66">
      <w:pPr>
        <w:spacing w:after="0"/>
      </w:pPr>
    </w:p>
    <w:p w14:paraId="678C246B" w14:textId="0024D3C3" w:rsidR="00B13F74" w:rsidRDefault="00DA3D12" w:rsidP="002C1B9D">
      <w:pPr>
        <w:pStyle w:val="Heading4"/>
      </w:pPr>
      <w:r>
        <w:t>6</w:t>
      </w:r>
      <w:r w:rsidR="002C1B9D">
        <w:t>.Check index.html in both Nodes</w:t>
      </w:r>
    </w:p>
    <w:p w14:paraId="1F4891D8" w14:textId="38EDECD0" w:rsidR="00894862" w:rsidRDefault="00800CAD" w:rsidP="00425E66">
      <w:pPr>
        <w:spacing w:after="0"/>
      </w:pPr>
      <w:r>
        <w:t>Check apache status</w:t>
      </w:r>
    </w:p>
    <w:p w14:paraId="1AA2AE13" w14:textId="0E90C594" w:rsidR="00425E66" w:rsidRDefault="00425E66" w:rsidP="002A3C82">
      <w:pPr>
        <w:pStyle w:val="Output"/>
      </w:pPr>
      <w:r>
        <w:t>service apach2 status</w:t>
      </w:r>
    </w:p>
    <w:p w14:paraId="356A52D2" w14:textId="77777777" w:rsidR="00425E66" w:rsidRDefault="00425E66" w:rsidP="00425E66">
      <w:pPr>
        <w:spacing w:after="0"/>
      </w:pPr>
    </w:p>
    <w:p w14:paraId="7D44CB64" w14:textId="58043B78" w:rsidR="00800CAD" w:rsidRDefault="00800CAD" w:rsidP="00425E66">
      <w:pPr>
        <w:spacing w:after="0"/>
      </w:pPr>
      <w:r>
        <w:t>Check Running apache2 Port</w:t>
      </w:r>
    </w:p>
    <w:p w14:paraId="4319DB71" w14:textId="61B21B26" w:rsidR="00800CAD" w:rsidRDefault="00800CAD" w:rsidP="002A3C82">
      <w:pPr>
        <w:pStyle w:val="Output"/>
      </w:pPr>
      <w:r w:rsidRPr="00800CAD">
        <w:t>sudo lsof -i</w:t>
      </w:r>
    </w:p>
    <w:p w14:paraId="08C87805" w14:textId="77777777" w:rsidR="00800CAD" w:rsidRPr="00894862" w:rsidRDefault="00800CAD" w:rsidP="00894862"/>
    <w:p w14:paraId="61356E9A" w14:textId="6B5D9AB1" w:rsidR="00B13F74" w:rsidRDefault="007F6B4F" w:rsidP="00B13F74">
      <w:r>
        <w:t>Open Brow</w:t>
      </w:r>
      <w:r w:rsidR="00543875">
        <w:t>s</w:t>
      </w:r>
      <w:r>
        <w:t>er, Hit Nodes IP , check the index page</w:t>
      </w:r>
    </w:p>
    <w:p w14:paraId="0104585D" w14:textId="4789398E" w:rsidR="00543875" w:rsidRDefault="00E22E12" w:rsidP="00B13F74">
      <w:r>
        <w:rPr>
          <w:noProof/>
        </w:rPr>
        <w:drawing>
          <wp:inline distT="0" distB="0" distL="0" distR="0" wp14:anchorId="3B32503B" wp14:editId="72429346">
            <wp:extent cx="3682716" cy="1905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5294" cy="1906334"/>
                    </a:xfrm>
                    <a:prstGeom prst="rect">
                      <a:avLst/>
                    </a:prstGeom>
                  </pic:spPr>
                </pic:pic>
              </a:graphicData>
            </a:graphic>
          </wp:inline>
        </w:drawing>
      </w:r>
    </w:p>
    <w:p w14:paraId="7671D79F" w14:textId="3C4FE15A" w:rsidR="005D6ECF" w:rsidRDefault="005D6ECF" w:rsidP="00B13F74">
      <w:r>
        <w:rPr>
          <w:noProof/>
        </w:rPr>
        <w:lastRenderedPageBreak/>
        <w:drawing>
          <wp:inline distT="0" distB="0" distL="0" distR="0" wp14:anchorId="5F85103C" wp14:editId="3379FE74">
            <wp:extent cx="3733800" cy="1935568"/>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1114" cy="1944543"/>
                    </a:xfrm>
                    <a:prstGeom prst="rect">
                      <a:avLst/>
                    </a:prstGeom>
                  </pic:spPr>
                </pic:pic>
              </a:graphicData>
            </a:graphic>
          </wp:inline>
        </w:drawing>
      </w:r>
    </w:p>
    <w:p w14:paraId="26162A98" w14:textId="3B6CDC17" w:rsidR="00B13F74" w:rsidRDefault="00B13F74" w:rsidP="00B13F74"/>
    <w:p w14:paraId="46E4CE44" w14:textId="5D09DC4F" w:rsidR="002400EA" w:rsidRDefault="00EF1A4E" w:rsidP="002400EA">
      <w:pPr>
        <w:pStyle w:val="Heading4"/>
      </w:pPr>
      <w:r>
        <w:t>7</w:t>
      </w:r>
      <w:r w:rsidR="002400EA">
        <w:t>.More on Chef Nodes</w:t>
      </w:r>
    </w:p>
    <w:p w14:paraId="27E5AD15" w14:textId="77777777" w:rsidR="002400EA" w:rsidRDefault="002400EA" w:rsidP="002400EA">
      <w:pPr>
        <w:spacing w:after="0"/>
      </w:pPr>
      <w:r>
        <w:t>To get no.of Nodes in Chef server</w:t>
      </w:r>
    </w:p>
    <w:p w14:paraId="312DB7CD" w14:textId="77777777" w:rsidR="002400EA" w:rsidRDefault="002400EA" w:rsidP="00861B0B">
      <w:pPr>
        <w:pStyle w:val="outputs"/>
        <w:spacing w:after="0"/>
      </w:pPr>
      <w:r>
        <w:t xml:space="preserve">chef-repo&gt; </w:t>
      </w:r>
      <w:r w:rsidRPr="00861B0B">
        <w:rPr>
          <w:color w:val="0000FF"/>
        </w:rPr>
        <w:t>knife node list</w:t>
      </w:r>
    </w:p>
    <w:p w14:paraId="29F28B57" w14:textId="77777777" w:rsidR="00861B0B" w:rsidRDefault="00861B0B" w:rsidP="00861B0B">
      <w:pPr>
        <w:pStyle w:val="outputs"/>
        <w:spacing w:after="0"/>
      </w:pPr>
      <w:r>
        <w:t>Node1</w:t>
      </w:r>
    </w:p>
    <w:p w14:paraId="41F0FDA7" w14:textId="58D84645" w:rsidR="002400EA" w:rsidRDefault="00861B0B" w:rsidP="00861B0B">
      <w:pPr>
        <w:pStyle w:val="outputs"/>
        <w:spacing w:after="0"/>
      </w:pPr>
      <w:r>
        <w:t>Node2</w:t>
      </w:r>
    </w:p>
    <w:p w14:paraId="20271F13" w14:textId="77777777" w:rsidR="00861B0B" w:rsidRDefault="00861B0B" w:rsidP="002400EA">
      <w:pPr>
        <w:spacing w:after="0"/>
      </w:pPr>
    </w:p>
    <w:p w14:paraId="0A1F9D8B" w14:textId="17DFDA05" w:rsidR="002400EA" w:rsidRDefault="002400EA" w:rsidP="002400EA">
      <w:pPr>
        <w:spacing w:after="0"/>
      </w:pPr>
      <w:r>
        <w:t>Get Node Info</w:t>
      </w:r>
    </w:p>
    <w:p w14:paraId="79EB83C8" w14:textId="74D78D49" w:rsidR="002400EA" w:rsidRDefault="002400EA" w:rsidP="002A3C82">
      <w:pPr>
        <w:pStyle w:val="Output"/>
      </w:pPr>
      <w:r>
        <w:t xml:space="preserve">chef-repo&gt; </w:t>
      </w:r>
      <w:r w:rsidRPr="006F3BE0">
        <w:t xml:space="preserve">knife node show </w:t>
      </w:r>
      <w:r w:rsidR="00861B0B" w:rsidRPr="006F3BE0">
        <w:t>N</w:t>
      </w:r>
      <w:r w:rsidRPr="006F3BE0">
        <w:t>ode1</w:t>
      </w:r>
    </w:p>
    <w:p w14:paraId="5B2B88E4" w14:textId="77777777" w:rsidR="002400EA" w:rsidRDefault="002400EA" w:rsidP="002A3C82">
      <w:pPr>
        <w:pStyle w:val="Output"/>
      </w:pPr>
      <w:r>
        <w:t>Node Name:   cnode1</w:t>
      </w:r>
    </w:p>
    <w:p w14:paraId="302F68C6" w14:textId="77777777" w:rsidR="002400EA" w:rsidRDefault="002400EA" w:rsidP="002A3C82">
      <w:pPr>
        <w:pStyle w:val="Output"/>
      </w:pPr>
      <w:r>
        <w:t>Environment: _default</w:t>
      </w:r>
    </w:p>
    <w:p w14:paraId="25D33485" w14:textId="77777777" w:rsidR="002400EA" w:rsidRDefault="002400EA" w:rsidP="002A3C82">
      <w:pPr>
        <w:pStyle w:val="Output"/>
      </w:pPr>
      <w:r>
        <w:rPr>
          <w:color w:val="06989A"/>
        </w:rPr>
        <w:t>FQDN:</w:t>
      </w:r>
      <w:r>
        <w:t xml:space="preserve">        vagrant-ubuntu-trusty-64</w:t>
      </w:r>
    </w:p>
    <w:p w14:paraId="32929BD2" w14:textId="77777777" w:rsidR="002400EA" w:rsidRDefault="002400EA" w:rsidP="002A3C82">
      <w:pPr>
        <w:pStyle w:val="Output"/>
      </w:pPr>
      <w:r>
        <w:rPr>
          <w:color w:val="06989A"/>
        </w:rPr>
        <w:t>IP:</w:t>
      </w:r>
      <w:r>
        <w:t xml:space="preserve">          10.0.2.15</w:t>
      </w:r>
    </w:p>
    <w:p w14:paraId="3D70A866" w14:textId="77777777" w:rsidR="002400EA" w:rsidRDefault="002400EA" w:rsidP="002A3C82">
      <w:pPr>
        <w:pStyle w:val="Output"/>
      </w:pPr>
      <w:r>
        <w:rPr>
          <w:color w:val="06989A"/>
        </w:rPr>
        <w:t>Run List:</w:t>
      </w:r>
      <w:r>
        <w:t xml:space="preserve">    recipe[learn_chef_apache2]</w:t>
      </w:r>
    </w:p>
    <w:p w14:paraId="25F9141E" w14:textId="77777777" w:rsidR="002400EA" w:rsidRDefault="002400EA" w:rsidP="002A3C82">
      <w:pPr>
        <w:pStyle w:val="Output"/>
      </w:pPr>
      <w:r>
        <w:rPr>
          <w:color w:val="06989A"/>
        </w:rPr>
        <w:t>Roles:</w:t>
      </w:r>
      <w:r>
        <w:t xml:space="preserve">       </w:t>
      </w:r>
    </w:p>
    <w:p w14:paraId="5F858C2D" w14:textId="77777777" w:rsidR="002400EA" w:rsidRDefault="002400EA" w:rsidP="002A3C82">
      <w:pPr>
        <w:pStyle w:val="Output"/>
      </w:pPr>
      <w:r>
        <w:rPr>
          <w:color w:val="06989A"/>
        </w:rPr>
        <w:t>Recipes:</w:t>
      </w:r>
      <w:r>
        <w:t xml:space="preserve">     learn_chef_apache2</w:t>
      </w:r>
    </w:p>
    <w:p w14:paraId="215F8CEA" w14:textId="77777777" w:rsidR="002400EA" w:rsidRDefault="002400EA" w:rsidP="002A3C82">
      <w:pPr>
        <w:pStyle w:val="Output"/>
      </w:pPr>
      <w:r>
        <w:rPr>
          <w:color w:val="06989A"/>
        </w:rPr>
        <w:t>Platform:</w:t>
      </w:r>
      <w:r>
        <w:t xml:space="preserve">    ubuntu 14.04</w:t>
      </w:r>
    </w:p>
    <w:p w14:paraId="69ADBC6E" w14:textId="77777777" w:rsidR="002400EA" w:rsidRDefault="002400EA" w:rsidP="002A3C82">
      <w:pPr>
        <w:pStyle w:val="Output"/>
      </w:pPr>
      <w:r>
        <w:rPr>
          <w:color w:val="06989A"/>
        </w:rPr>
        <w:t>Tags:</w:t>
      </w:r>
      <w:r>
        <w:t xml:space="preserve">        </w:t>
      </w:r>
    </w:p>
    <w:p w14:paraId="4922B67B" w14:textId="1E2D1E5A" w:rsidR="002400EA" w:rsidRDefault="002400EA" w:rsidP="002400EA">
      <w:pPr>
        <w:pStyle w:val="Textbody"/>
        <w:rPr>
          <w:color w:val="000000"/>
        </w:rPr>
      </w:pPr>
    </w:p>
    <w:p w14:paraId="43F21B0B" w14:textId="3A043F40" w:rsidR="006C36AD" w:rsidRDefault="006C36AD" w:rsidP="002400EA">
      <w:pPr>
        <w:pStyle w:val="Textbody"/>
        <w:rPr>
          <w:color w:val="000000"/>
        </w:rPr>
      </w:pPr>
    </w:p>
    <w:p w14:paraId="4FFB5450" w14:textId="2682E819" w:rsidR="006C36AD" w:rsidRDefault="006C36AD" w:rsidP="006C36AD">
      <w:pPr>
        <w:pStyle w:val="Heading2"/>
      </w:pPr>
      <w:bookmarkStart w:id="22" w:name="_Toc33538081"/>
      <w:r>
        <w:t>Separate Bootstrapping</w:t>
      </w:r>
      <w:bookmarkEnd w:id="22"/>
    </w:p>
    <w:p w14:paraId="74874A44" w14:textId="3DC60BD0" w:rsidR="006C36AD" w:rsidRDefault="006C36AD" w:rsidP="006C36AD"/>
    <w:p w14:paraId="2E4B91E0" w14:textId="77777777" w:rsidR="007C6D05" w:rsidRDefault="007C6D05" w:rsidP="007C6D05">
      <w:pPr>
        <w:spacing w:after="0"/>
      </w:pPr>
      <w:r>
        <w:t>Just Bootstrap</w:t>
      </w:r>
    </w:p>
    <w:p w14:paraId="24281A64" w14:textId="77777777" w:rsidR="007C6D05" w:rsidRDefault="007C6D05" w:rsidP="007C6D05">
      <w:pPr>
        <w:pStyle w:val="outputs"/>
      </w:pPr>
      <w:r>
        <w:t>Knife bootstrap 192.168.1.10 -x root -P vagrant</w:t>
      </w:r>
    </w:p>
    <w:p w14:paraId="318923E7" w14:textId="77777777" w:rsidR="007C6D05" w:rsidRPr="00C12925" w:rsidRDefault="007C6D05" w:rsidP="007C6D05"/>
    <w:p w14:paraId="753329E2" w14:textId="728819DF" w:rsidR="007C6D05" w:rsidRDefault="00A15422" w:rsidP="007C6D05">
      <w:pPr>
        <w:spacing w:after="0"/>
      </w:pPr>
      <w:r>
        <w:t>To set Cookbook to a Node</w:t>
      </w:r>
      <w:r w:rsidR="007C6D05">
        <w:t xml:space="preserve"> </w:t>
      </w:r>
    </w:p>
    <w:p w14:paraId="46DAC28E" w14:textId="77777777" w:rsidR="007C6D05" w:rsidRDefault="007C6D05" w:rsidP="007C6D05">
      <w:pPr>
        <w:pStyle w:val="outputs"/>
      </w:pPr>
      <w:r>
        <w:t>knife node run_list add node1 “recipe[apache]”</w:t>
      </w:r>
    </w:p>
    <w:p w14:paraId="51669A60" w14:textId="77777777" w:rsidR="007C6D05" w:rsidRDefault="007C6D05" w:rsidP="007C6D05">
      <w:pPr>
        <w:pStyle w:val="outputs"/>
        <w:spacing w:after="0"/>
      </w:pPr>
      <w:r>
        <w:t>node1:</w:t>
      </w:r>
    </w:p>
    <w:p w14:paraId="683D3814" w14:textId="77777777" w:rsidR="007C6D05" w:rsidRDefault="007C6D05" w:rsidP="007C6D05">
      <w:pPr>
        <w:pStyle w:val="outputs"/>
      </w:pPr>
      <w:r>
        <w:t xml:space="preserve"> </w:t>
      </w:r>
      <w:r>
        <w:tab/>
        <w:t>run_list: recipe[apache]</w:t>
      </w:r>
    </w:p>
    <w:p w14:paraId="0F9D43FD" w14:textId="77777777" w:rsidR="007C6D05" w:rsidRDefault="007C6D05" w:rsidP="007C6D05"/>
    <w:p w14:paraId="1F4609E5" w14:textId="77777777" w:rsidR="007C6D05" w:rsidRDefault="007C6D05" w:rsidP="007C6D05">
      <w:pPr>
        <w:spacing w:after="0"/>
      </w:pPr>
      <w:r>
        <w:t>Run ,manually on node machine -  node will pick updated one</w:t>
      </w:r>
    </w:p>
    <w:p w14:paraId="5CF64685" w14:textId="77777777" w:rsidR="007C6D05" w:rsidRDefault="007C6D05" w:rsidP="007C6D05">
      <w:pPr>
        <w:pStyle w:val="outputs"/>
      </w:pPr>
      <w:r w:rsidRPr="00BB3E4B">
        <w:rPr>
          <w:rStyle w:val="outputsChar"/>
        </w:rPr>
        <w:t>sudo chef-clinet</w:t>
      </w:r>
    </w:p>
    <w:p w14:paraId="71C00A78" w14:textId="6F5E8A9D" w:rsidR="007C6D05" w:rsidRDefault="007C6D05" w:rsidP="006C36AD"/>
    <w:p w14:paraId="18F88DF7" w14:textId="126B09FC" w:rsidR="007C6D05" w:rsidRDefault="007C6D05" w:rsidP="006C36AD"/>
    <w:p w14:paraId="2F6AC670" w14:textId="77777777" w:rsidR="007C6D05" w:rsidRDefault="007C6D05" w:rsidP="006C36AD"/>
    <w:p w14:paraId="77A5D679" w14:textId="0A267EDA" w:rsidR="006C36AD" w:rsidRDefault="006C36AD" w:rsidP="006C36AD">
      <w:r>
        <w:t xml:space="preserve">1.Boostrap Nodes – Without executing recipes </w:t>
      </w:r>
    </w:p>
    <w:p w14:paraId="48152786" w14:textId="6E9A18D8" w:rsidR="006C36AD" w:rsidRPr="006C36AD" w:rsidRDefault="006C36AD" w:rsidP="006C36AD">
      <w:pPr>
        <w:pStyle w:val="outputs"/>
      </w:pPr>
      <w:r>
        <w:t xml:space="preserve">knife bootstrap </w:t>
      </w:r>
      <w:r w:rsidRPr="00A7754F">
        <w:rPr>
          <w:color w:val="0000FF"/>
        </w:rPr>
        <w:t xml:space="preserve">192.168.33.11 </w:t>
      </w:r>
      <w:r>
        <w:t xml:space="preserve">--ssh-user </w:t>
      </w:r>
      <w:r w:rsidRPr="00A7754F">
        <w:rPr>
          <w:color w:val="0000FF"/>
        </w:rPr>
        <w:t xml:space="preserve">vagrant </w:t>
      </w:r>
      <w:r>
        <w:t xml:space="preserve">--ssh-password </w:t>
      </w:r>
      <w:r w:rsidRPr="00A7754F">
        <w:rPr>
          <w:color w:val="0000FF"/>
        </w:rPr>
        <w:t xml:space="preserve">vagrant </w:t>
      </w:r>
      <w:r>
        <w:t xml:space="preserve">--sudo --use-sudo-password --node-name </w:t>
      </w:r>
      <w:r w:rsidRPr="00A7754F">
        <w:rPr>
          <w:color w:val="00B050"/>
        </w:rPr>
        <w:t>Node1</w:t>
      </w:r>
    </w:p>
    <w:p w14:paraId="1823C049" w14:textId="01DD372F" w:rsidR="006C36AD" w:rsidRDefault="006C36AD" w:rsidP="006C36AD"/>
    <w:p w14:paraId="1E9AAC37" w14:textId="4E92392C" w:rsidR="006C36AD" w:rsidRDefault="006C36AD" w:rsidP="006C36AD">
      <w:pPr>
        <w:pStyle w:val="outputs"/>
        <w:rPr>
          <w:color w:val="00B050"/>
        </w:rPr>
      </w:pPr>
      <w:r>
        <w:t xml:space="preserve">knife bootstrap </w:t>
      </w:r>
      <w:r w:rsidRPr="00A7754F">
        <w:rPr>
          <w:color w:val="0000FF"/>
        </w:rPr>
        <w:t>192.168.33.1</w:t>
      </w:r>
      <w:r>
        <w:rPr>
          <w:color w:val="0000FF"/>
        </w:rPr>
        <w:t>2</w:t>
      </w:r>
      <w:r w:rsidRPr="00A7754F">
        <w:rPr>
          <w:color w:val="0000FF"/>
        </w:rPr>
        <w:t xml:space="preserve"> </w:t>
      </w:r>
      <w:r>
        <w:t xml:space="preserve">--ssh-user </w:t>
      </w:r>
      <w:r w:rsidRPr="00A7754F">
        <w:rPr>
          <w:color w:val="0000FF"/>
        </w:rPr>
        <w:t xml:space="preserve">vagrant </w:t>
      </w:r>
      <w:r>
        <w:t xml:space="preserve">--ssh-password </w:t>
      </w:r>
      <w:r w:rsidRPr="00A7754F">
        <w:rPr>
          <w:color w:val="0000FF"/>
        </w:rPr>
        <w:t xml:space="preserve">vagrant </w:t>
      </w:r>
      <w:r>
        <w:t xml:space="preserve">--sudo --use-sudo-password --node-name </w:t>
      </w:r>
      <w:r w:rsidRPr="00A7754F">
        <w:rPr>
          <w:color w:val="00B050"/>
        </w:rPr>
        <w:t>Node</w:t>
      </w:r>
      <w:r>
        <w:rPr>
          <w:color w:val="00B050"/>
        </w:rPr>
        <w:t>2</w:t>
      </w:r>
    </w:p>
    <w:p w14:paraId="5AA836EF" w14:textId="04046698" w:rsidR="00C24BB9" w:rsidRDefault="00C24BB9" w:rsidP="00C24BB9">
      <w:r>
        <w:rPr>
          <w:noProof/>
        </w:rPr>
        <w:drawing>
          <wp:inline distT="0" distB="0" distL="0" distR="0" wp14:anchorId="47CF7BF0" wp14:editId="12A3CD01">
            <wp:extent cx="5943600" cy="293116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31160"/>
                    </a:xfrm>
                    <a:prstGeom prst="rect">
                      <a:avLst/>
                    </a:prstGeom>
                    <a:noFill/>
                    <a:ln>
                      <a:noFill/>
                    </a:ln>
                  </pic:spPr>
                </pic:pic>
              </a:graphicData>
            </a:graphic>
          </wp:inline>
        </w:drawing>
      </w:r>
    </w:p>
    <w:p w14:paraId="4C5B607A" w14:textId="33EAC551" w:rsidR="00FC5D5F" w:rsidRDefault="00FC340A" w:rsidP="00FC5D5F">
      <w:r w:rsidRPr="00FC340A">
        <w:rPr>
          <w:b/>
          <w:bCs/>
        </w:rPr>
        <w:t>2.Check Chef Server</w:t>
      </w:r>
      <w:r>
        <w:t xml:space="preserve"> – for Reregistered Nodes </w:t>
      </w:r>
    </w:p>
    <w:p w14:paraId="216B09C5" w14:textId="09BBA6F6" w:rsidR="00FC5D5F" w:rsidRDefault="00324404" w:rsidP="00FC5D5F">
      <w:r>
        <w:rPr>
          <w:noProof/>
        </w:rPr>
        <w:lastRenderedPageBreak/>
        <w:drawing>
          <wp:inline distT="0" distB="0" distL="0" distR="0" wp14:anchorId="7F00E9A1" wp14:editId="771E1051">
            <wp:extent cx="5943600" cy="2207260"/>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07260"/>
                    </a:xfrm>
                    <a:prstGeom prst="rect">
                      <a:avLst/>
                    </a:prstGeom>
                  </pic:spPr>
                </pic:pic>
              </a:graphicData>
            </a:graphic>
          </wp:inline>
        </w:drawing>
      </w:r>
    </w:p>
    <w:p w14:paraId="3BEB4B3B" w14:textId="4CB1F3DE" w:rsidR="00FC5D5F" w:rsidRDefault="00FC5D5F" w:rsidP="00FC5D5F"/>
    <w:p w14:paraId="61E578E4" w14:textId="1477E059" w:rsidR="00FC5D5F" w:rsidRDefault="00556425" w:rsidP="00FC5D5F">
      <w:r>
        <w:t>3.</w:t>
      </w:r>
      <w:r w:rsidR="00295953">
        <w:t>Set Cookbook to</w:t>
      </w:r>
      <w:r>
        <w:t xml:space="preserve"> </w:t>
      </w:r>
      <w:r w:rsidRPr="00286B9E">
        <w:rPr>
          <w:b/>
          <w:bCs/>
        </w:rPr>
        <w:t>– Node1</w:t>
      </w:r>
      <w:r>
        <w:t xml:space="preserve"> </w:t>
      </w:r>
      <w:r w:rsidR="00295953">
        <w:t xml:space="preserve">if we update the Chef server with his </w:t>
      </w:r>
      <w:r w:rsidR="00CD7200">
        <w:t>assigned</w:t>
      </w:r>
      <w:r w:rsidR="00295953">
        <w:t xml:space="preserve"> Cookbooks</w:t>
      </w:r>
    </w:p>
    <w:p w14:paraId="56B17CF4" w14:textId="70DD3108" w:rsidR="00CA74F1" w:rsidRDefault="00CA74F1" w:rsidP="00CA74F1">
      <w:pPr>
        <w:pStyle w:val="outputs"/>
      </w:pPr>
      <w:r w:rsidRPr="00CA74F1">
        <w:t>knife node run_list add Node1 'recipe[learn_chef_apache2]';</w:t>
      </w:r>
    </w:p>
    <w:p w14:paraId="495EA6B3" w14:textId="7E279077" w:rsidR="00FC5D5F" w:rsidRDefault="00FD37D9" w:rsidP="00FC5D5F">
      <w:r>
        <w:rPr>
          <w:noProof/>
        </w:rPr>
        <w:drawing>
          <wp:inline distT="0" distB="0" distL="0" distR="0" wp14:anchorId="4EDE1D44" wp14:editId="6D90950F">
            <wp:extent cx="5943600" cy="791210"/>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91210"/>
                    </a:xfrm>
                    <a:prstGeom prst="rect">
                      <a:avLst/>
                    </a:prstGeom>
                  </pic:spPr>
                </pic:pic>
              </a:graphicData>
            </a:graphic>
          </wp:inline>
        </w:drawing>
      </w:r>
    </w:p>
    <w:p w14:paraId="334B5952" w14:textId="6CAE667E" w:rsidR="00FC5D5F" w:rsidRDefault="00FC5D5F" w:rsidP="00FC5D5F"/>
    <w:p w14:paraId="799EE974" w14:textId="76AD0DAB" w:rsidR="00FC5D5F" w:rsidRPr="00CD7200" w:rsidRDefault="00CD7200" w:rsidP="0025492D">
      <w:pPr>
        <w:spacing w:after="0"/>
        <w:rPr>
          <w:b/>
          <w:bCs/>
        </w:rPr>
      </w:pPr>
      <w:r>
        <w:rPr>
          <w:b/>
          <w:bCs/>
        </w:rPr>
        <w:t>4.</w:t>
      </w:r>
      <w:r w:rsidR="00295953" w:rsidRPr="00CD7200">
        <w:rPr>
          <w:b/>
          <w:bCs/>
        </w:rPr>
        <w:t>Run chef-</w:t>
      </w:r>
      <w:r w:rsidRPr="00CD7200">
        <w:rPr>
          <w:b/>
          <w:bCs/>
        </w:rPr>
        <w:t>client</w:t>
      </w:r>
    </w:p>
    <w:p w14:paraId="3A536E44" w14:textId="2E8CFBEB" w:rsidR="00295953" w:rsidRDefault="00295953" w:rsidP="00FC5D5F">
      <w:r>
        <w:t>If we run chef-</w:t>
      </w:r>
      <w:r w:rsidR="00CD7200">
        <w:t>client</w:t>
      </w:r>
      <w:r>
        <w:t xml:space="preserve"> on Node1, it will </w:t>
      </w:r>
      <w:r w:rsidR="00CD7200">
        <w:t>Contact</w:t>
      </w:r>
      <w:r>
        <w:t xml:space="preserve"> Chef-Server , it will ask for what are the </w:t>
      </w:r>
      <w:r w:rsidRPr="00153854">
        <w:rPr>
          <w:b/>
          <w:bCs/>
        </w:rPr>
        <w:t>run_list</w:t>
      </w:r>
      <w:r>
        <w:t xml:space="preserve"> assigned him, &amp; it will run those tasks</w:t>
      </w:r>
      <w:r w:rsidR="002942C4">
        <w:t>.</w:t>
      </w:r>
    </w:p>
    <w:p w14:paraId="71A92D1A" w14:textId="763795F8" w:rsidR="002942C4" w:rsidRDefault="002942C4" w:rsidP="002942C4">
      <w:pPr>
        <w:pStyle w:val="Output"/>
      </w:pPr>
      <w:r>
        <w:t>sudo chef-client</w:t>
      </w:r>
    </w:p>
    <w:p w14:paraId="4D81508A" w14:textId="77777777" w:rsidR="002942C4" w:rsidRDefault="002942C4" w:rsidP="002942C4"/>
    <w:p w14:paraId="1E628DC1" w14:textId="1D476BE2" w:rsidR="00FC5D5F" w:rsidRDefault="009B11C8" w:rsidP="00FC5D5F">
      <w:r>
        <w:rPr>
          <w:noProof/>
        </w:rPr>
        <w:lastRenderedPageBreak/>
        <w:drawing>
          <wp:inline distT="0" distB="0" distL="0" distR="0" wp14:anchorId="58027D04" wp14:editId="7F2D309D">
            <wp:extent cx="5943600" cy="2704465"/>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04465"/>
                    </a:xfrm>
                    <a:prstGeom prst="rect">
                      <a:avLst/>
                    </a:prstGeom>
                  </pic:spPr>
                </pic:pic>
              </a:graphicData>
            </a:graphic>
          </wp:inline>
        </w:drawing>
      </w:r>
    </w:p>
    <w:p w14:paraId="77810896" w14:textId="4B4A6EFF" w:rsidR="00FC5D5F" w:rsidRDefault="00FC5D5F" w:rsidP="00FC5D5F"/>
    <w:p w14:paraId="01911BFC" w14:textId="3761A5E9" w:rsidR="003349BB" w:rsidRDefault="003349BB" w:rsidP="00FC5D5F">
      <w:r>
        <w:t>5.Test apache Server.</w:t>
      </w:r>
    </w:p>
    <w:p w14:paraId="3826AF57" w14:textId="0E6DEE85" w:rsidR="003349BB" w:rsidRDefault="003349BB" w:rsidP="00FC5D5F">
      <w:r>
        <w:rPr>
          <w:noProof/>
        </w:rPr>
        <w:drawing>
          <wp:inline distT="0" distB="0" distL="0" distR="0" wp14:anchorId="2A641F10" wp14:editId="5E086BDF">
            <wp:extent cx="4972306" cy="265443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2306" cy="2654436"/>
                    </a:xfrm>
                    <a:prstGeom prst="rect">
                      <a:avLst/>
                    </a:prstGeom>
                  </pic:spPr>
                </pic:pic>
              </a:graphicData>
            </a:graphic>
          </wp:inline>
        </w:drawing>
      </w:r>
    </w:p>
    <w:p w14:paraId="7A716B48" w14:textId="6C2DA1A3" w:rsidR="003349BB" w:rsidRDefault="003349BB" w:rsidP="00FC5D5F"/>
    <w:p w14:paraId="2D9EED6A" w14:textId="4506D772" w:rsidR="003349BB" w:rsidRDefault="003349BB" w:rsidP="00FC5D5F"/>
    <w:p w14:paraId="32840562" w14:textId="0DCF59B2" w:rsidR="003349BB" w:rsidRDefault="003349BB" w:rsidP="00FC5D5F"/>
    <w:p w14:paraId="66B0B404" w14:textId="77777777" w:rsidR="003349BB" w:rsidRPr="006C36AD" w:rsidRDefault="003349BB" w:rsidP="00FC5D5F"/>
    <w:p w14:paraId="5C135B74" w14:textId="4DD3E1B3" w:rsidR="00123738" w:rsidRDefault="00BE5F95" w:rsidP="00BE5F95">
      <w:pPr>
        <w:pStyle w:val="Heading1"/>
      </w:pPr>
      <w:bookmarkStart w:id="23" w:name="_Toc33538082"/>
      <w:r>
        <w:t>Chef – Roles</w:t>
      </w:r>
      <w:bookmarkEnd w:id="23"/>
    </w:p>
    <w:p w14:paraId="0655C741" w14:textId="77777777" w:rsidR="00287138" w:rsidRDefault="0099105F" w:rsidP="00516D67">
      <w:r w:rsidRPr="0099105F">
        <w:t>So far, we've been just adding recipes directly to a single node</w:t>
      </w:r>
      <w:r w:rsidR="00516D67">
        <w:t>.</w:t>
      </w:r>
      <w:r w:rsidRPr="0099105F">
        <w:t xml:space="preserve"> But that's not how your infrastructure works</w:t>
      </w:r>
      <w:r>
        <w:t>.</w:t>
      </w:r>
    </w:p>
    <w:p w14:paraId="50AEB9E9" w14:textId="088F8E61" w:rsidR="00516D67" w:rsidRPr="004516F8" w:rsidRDefault="00516D67" w:rsidP="00516D67">
      <w:r w:rsidRPr="0016267D">
        <w:rPr>
          <w:b/>
          <w:bCs/>
        </w:rPr>
        <w:lastRenderedPageBreak/>
        <w:t>Roles are there in Chef to group nodes with similar configuration</w:t>
      </w:r>
      <w:r w:rsidRPr="004516F8">
        <w:t>. Typical cases are to have</w:t>
      </w:r>
      <w:r>
        <w:t xml:space="preserve"> </w:t>
      </w:r>
      <w:r w:rsidRPr="004516F8">
        <w:t>roles for web servers, database servers, and so on.</w:t>
      </w:r>
    </w:p>
    <w:p w14:paraId="4E31D780" w14:textId="49420085" w:rsidR="00BE5F95" w:rsidRDefault="00BE5F95" w:rsidP="00BE5F95"/>
    <w:p w14:paraId="0A004982" w14:textId="6630CC37" w:rsidR="0099105F" w:rsidRDefault="0099105F" w:rsidP="00BE5F95">
      <w:r w:rsidRPr="0099105F">
        <w:t>Roles make it easy to configure many nodes identically without repeating yourself each time</w:t>
      </w:r>
    </w:p>
    <w:p w14:paraId="1E3AAD54" w14:textId="7C34D433" w:rsidR="00F276CC" w:rsidRDefault="00F276CC" w:rsidP="00BE5F95"/>
    <w:p w14:paraId="614F3FE4" w14:textId="39E6FEFB" w:rsidR="00BE5F95" w:rsidRPr="00BE5F95" w:rsidRDefault="00694EED" w:rsidP="00BE5F95">
      <w:r w:rsidRPr="00694EED">
        <w:t>In your organization, if your infrastructure grows to be multiple, redundant servers that all perform the same basic tasks. For instance, these might be web servers that a load balancer passes requests to. They would all have the same basic configuration and could be said to each satisfy the same “role”.</w:t>
      </w:r>
    </w:p>
    <w:p w14:paraId="36594B1F" w14:textId="11BDA4C3" w:rsidR="00290F0D" w:rsidRDefault="00290F0D" w:rsidP="00290F0D">
      <w:r w:rsidRPr="004516F8">
        <w:t>You can set custom run lists for all the nodes in your roles and override attribute values from</w:t>
      </w:r>
      <w:r>
        <w:t xml:space="preserve"> </w:t>
      </w:r>
      <w:r w:rsidRPr="004516F8">
        <w:t>within your roles.</w:t>
      </w:r>
    </w:p>
    <w:p w14:paraId="4C0D32B1" w14:textId="2784BD46" w:rsidR="0075624D" w:rsidRDefault="009239E7" w:rsidP="009239E7">
      <w:pPr>
        <w:pStyle w:val="Heading2"/>
      </w:pPr>
      <w:bookmarkStart w:id="24" w:name="_Toc33538083"/>
      <w:r>
        <w:t>Creating Roles</w:t>
      </w:r>
      <w:bookmarkEnd w:id="24"/>
    </w:p>
    <w:p w14:paraId="77AA9823" w14:textId="0BA1957D" w:rsidR="007A2D9B" w:rsidRDefault="007A2D9B" w:rsidP="00A9479A">
      <w:pPr>
        <w:spacing w:after="0"/>
      </w:pPr>
      <w:r>
        <w:t>For creating any role we need to follow below steps</w:t>
      </w:r>
    </w:p>
    <w:p w14:paraId="17E7853E" w14:textId="68A57C7F" w:rsidR="0069654F" w:rsidRDefault="0069654F" w:rsidP="006A6765">
      <w:pPr>
        <w:pStyle w:val="ListParagraph"/>
        <w:numPr>
          <w:ilvl w:val="0"/>
          <w:numId w:val="44"/>
        </w:numPr>
      </w:pPr>
      <w:r>
        <w:t>Create a role</w:t>
      </w:r>
    </w:p>
    <w:p w14:paraId="27EF62B5" w14:textId="2FA6038E" w:rsidR="0069654F" w:rsidRDefault="0069654F" w:rsidP="006A6765">
      <w:pPr>
        <w:pStyle w:val="ListParagraph"/>
        <w:numPr>
          <w:ilvl w:val="0"/>
          <w:numId w:val="44"/>
        </w:numPr>
      </w:pPr>
      <w:r>
        <w:t>Upload the role on the Chef server</w:t>
      </w:r>
    </w:p>
    <w:p w14:paraId="25AA82A9" w14:textId="0EE33C40" w:rsidR="0069654F" w:rsidRDefault="0069654F" w:rsidP="006A6765">
      <w:pPr>
        <w:pStyle w:val="ListParagraph"/>
        <w:numPr>
          <w:ilvl w:val="0"/>
          <w:numId w:val="44"/>
        </w:numPr>
      </w:pPr>
      <w:r>
        <w:t xml:space="preserve">Update </w:t>
      </w:r>
      <w:r w:rsidR="006A6765">
        <w:t>Run list</w:t>
      </w:r>
    </w:p>
    <w:p w14:paraId="19635D1F" w14:textId="3E8B18AD" w:rsidR="0069654F" w:rsidRDefault="0069654F" w:rsidP="006A6765">
      <w:pPr>
        <w:pStyle w:val="ListParagraph"/>
        <w:numPr>
          <w:ilvl w:val="0"/>
          <w:numId w:val="44"/>
        </w:numPr>
      </w:pPr>
      <w:r>
        <w:t>Assign the role to the nodes</w:t>
      </w:r>
    </w:p>
    <w:p w14:paraId="13F82BEE" w14:textId="793E6BE0" w:rsidR="0069654F" w:rsidRDefault="0069654F" w:rsidP="006A6765">
      <w:pPr>
        <w:pStyle w:val="ListParagraph"/>
        <w:numPr>
          <w:ilvl w:val="0"/>
          <w:numId w:val="44"/>
        </w:numPr>
      </w:pPr>
      <w:r>
        <w:t>Run the Chef client</w:t>
      </w:r>
    </w:p>
    <w:p w14:paraId="3A36149D" w14:textId="77777777" w:rsidR="00F6297A" w:rsidRDefault="00F6297A" w:rsidP="00A9479A">
      <w:pPr>
        <w:spacing w:after="0"/>
        <w:rPr>
          <w:b/>
          <w:bCs/>
        </w:rPr>
      </w:pPr>
    </w:p>
    <w:p w14:paraId="26FAD467" w14:textId="6E407785" w:rsidR="0069654F" w:rsidRPr="00A9479A" w:rsidRDefault="0069654F" w:rsidP="00A9479A">
      <w:pPr>
        <w:spacing w:after="0"/>
        <w:rPr>
          <w:b/>
          <w:bCs/>
        </w:rPr>
      </w:pPr>
      <w:r w:rsidRPr="00A9479A">
        <w:rPr>
          <w:b/>
          <w:bCs/>
        </w:rPr>
        <w:t>we can create Role in two ways</w:t>
      </w:r>
    </w:p>
    <w:p w14:paraId="7FB327DD" w14:textId="2791BE64" w:rsidR="0069654F" w:rsidRDefault="0069654F" w:rsidP="00A9479A">
      <w:pPr>
        <w:pStyle w:val="ListParagraph"/>
        <w:numPr>
          <w:ilvl w:val="0"/>
          <w:numId w:val="45"/>
        </w:numPr>
      </w:pPr>
      <w:r w:rsidRPr="00A9479A">
        <w:rPr>
          <w:b/>
          <w:bCs/>
        </w:rPr>
        <w:t>Using Knife [JSON]-</w:t>
      </w:r>
      <w:r>
        <w:t xml:space="preserve"> Create Role in Chef Server directly</w:t>
      </w:r>
    </w:p>
    <w:p w14:paraId="6CE3699E" w14:textId="1D41BE33" w:rsidR="00A9479A" w:rsidRDefault="00A9479A" w:rsidP="00A9479A">
      <w:pPr>
        <w:pStyle w:val="ListParagraph"/>
        <w:numPr>
          <w:ilvl w:val="0"/>
          <w:numId w:val="45"/>
        </w:numPr>
      </w:pPr>
      <w:r w:rsidRPr="00A9479A">
        <w:rPr>
          <w:b/>
          <w:bCs/>
        </w:rPr>
        <w:t>Using Ruby</w:t>
      </w:r>
      <w:r>
        <w:t xml:space="preserve"> - In local repo under chef-repo folder</w:t>
      </w:r>
    </w:p>
    <w:p w14:paraId="170D4F2F" w14:textId="77777777" w:rsidR="0069654F" w:rsidRDefault="0069654F" w:rsidP="0069654F"/>
    <w:p w14:paraId="3DBD0F1D" w14:textId="77777777" w:rsidR="00A9479A" w:rsidRDefault="00A9479A" w:rsidP="00A9479A">
      <w:pPr>
        <w:pStyle w:val="Heading3"/>
      </w:pPr>
      <w:bookmarkStart w:id="25" w:name="_Toc33538084"/>
      <w:r>
        <w:t>1.Using Knife [JSON]- Create Role in Chef Server directly</w:t>
      </w:r>
      <w:bookmarkEnd w:id="25"/>
    </w:p>
    <w:p w14:paraId="40B1D894" w14:textId="77777777" w:rsidR="0069654F" w:rsidRPr="000C6ACA" w:rsidRDefault="0069654F" w:rsidP="000C6ACA">
      <w:pPr>
        <w:spacing w:after="0"/>
        <w:rPr>
          <w:b/>
          <w:bCs/>
        </w:rPr>
      </w:pPr>
      <w:r w:rsidRPr="000C6ACA">
        <w:rPr>
          <w:b/>
          <w:bCs/>
        </w:rPr>
        <w:t>1.Create a role</w:t>
      </w:r>
    </w:p>
    <w:p w14:paraId="01CE8C7F" w14:textId="77777777" w:rsidR="0069654F" w:rsidRDefault="0069654F" w:rsidP="000C6ACA">
      <w:pPr>
        <w:pStyle w:val="outputs"/>
      </w:pPr>
      <w:r>
        <w:t>knife role create &lt;ROLE_NAME&gt;</w:t>
      </w:r>
    </w:p>
    <w:p w14:paraId="082051C6" w14:textId="77777777" w:rsidR="0069654F" w:rsidRDefault="0069654F" w:rsidP="0069654F"/>
    <w:p w14:paraId="5AEDCB81" w14:textId="261F8AA1" w:rsidR="0069654F" w:rsidRPr="000C6ACA" w:rsidRDefault="0069654F" w:rsidP="003B5E20">
      <w:pPr>
        <w:spacing w:after="0"/>
        <w:rPr>
          <w:b/>
          <w:bCs/>
        </w:rPr>
      </w:pPr>
      <w:r w:rsidRPr="000C6ACA">
        <w:rPr>
          <w:b/>
          <w:bCs/>
        </w:rPr>
        <w:t xml:space="preserve">2.Update </w:t>
      </w:r>
      <w:r w:rsidR="00F6297A" w:rsidRPr="000C6ACA">
        <w:rPr>
          <w:b/>
          <w:bCs/>
        </w:rPr>
        <w:t>Run list</w:t>
      </w:r>
    </w:p>
    <w:p w14:paraId="6FA50501" w14:textId="77777777" w:rsidR="0069654F" w:rsidRDefault="0069654F" w:rsidP="000C6ACA">
      <w:pPr>
        <w:pStyle w:val="outputs"/>
        <w:spacing w:after="0"/>
      </w:pPr>
      <w:r>
        <w:t>{</w:t>
      </w:r>
    </w:p>
    <w:p w14:paraId="28BDDBD8" w14:textId="77777777" w:rsidR="0069654F" w:rsidRDefault="0069654F" w:rsidP="000C6ACA">
      <w:pPr>
        <w:pStyle w:val="outputs"/>
        <w:spacing w:after="0"/>
      </w:pPr>
      <w:r>
        <w:t xml:space="preserve">   "name":"client1",</w:t>
      </w:r>
    </w:p>
    <w:p w14:paraId="16A7B747" w14:textId="77777777" w:rsidR="0069654F" w:rsidRDefault="0069654F" w:rsidP="000C6ACA">
      <w:pPr>
        <w:pStyle w:val="outputs"/>
        <w:spacing w:after="0"/>
      </w:pPr>
      <w:r>
        <w:t xml:space="preserve">   "description":"",</w:t>
      </w:r>
    </w:p>
    <w:p w14:paraId="3B2ECF0C" w14:textId="77777777" w:rsidR="0069654F" w:rsidRDefault="0069654F" w:rsidP="000C6ACA">
      <w:pPr>
        <w:pStyle w:val="outputs"/>
        <w:spacing w:after="0"/>
      </w:pPr>
      <w:r>
        <w:t xml:space="preserve">   "json_class":"Chef::Role",</w:t>
      </w:r>
    </w:p>
    <w:p w14:paraId="0DC9D84D" w14:textId="77777777" w:rsidR="0069654F" w:rsidRDefault="0069654F" w:rsidP="000C6ACA">
      <w:pPr>
        <w:pStyle w:val="outputs"/>
        <w:spacing w:after="0"/>
      </w:pPr>
      <w:r>
        <w:t xml:space="preserve">   "default_attributes":{</w:t>
      </w:r>
    </w:p>
    <w:p w14:paraId="137BCCC1" w14:textId="77777777" w:rsidR="0069654F" w:rsidRDefault="0069654F" w:rsidP="000C6ACA">
      <w:pPr>
        <w:pStyle w:val="outputs"/>
        <w:spacing w:after="0"/>
      </w:pPr>
    </w:p>
    <w:p w14:paraId="0F6AC63B" w14:textId="77777777" w:rsidR="0069654F" w:rsidRDefault="0069654F" w:rsidP="000C6ACA">
      <w:pPr>
        <w:pStyle w:val="outputs"/>
        <w:spacing w:after="0"/>
      </w:pPr>
      <w:r>
        <w:lastRenderedPageBreak/>
        <w:t xml:space="preserve">   },</w:t>
      </w:r>
    </w:p>
    <w:p w14:paraId="0E438F2B" w14:textId="77777777" w:rsidR="0069654F" w:rsidRDefault="0069654F" w:rsidP="000C6ACA">
      <w:pPr>
        <w:pStyle w:val="outputs"/>
        <w:spacing w:after="0"/>
      </w:pPr>
      <w:r>
        <w:t xml:space="preserve">   "override_attributes":{</w:t>
      </w:r>
    </w:p>
    <w:p w14:paraId="50D80DE8" w14:textId="77777777" w:rsidR="0069654F" w:rsidRDefault="0069654F" w:rsidP="000C6ACA">
      <w:pPr>
        <w:pStyle w:val="outputs"/>
        <w:spacing w:after="0"/>
      </w:pPr>
    </w:p>
    <w:p w14:paraId="0B9A5A59" w14:textId="77777777" w:rsidR="0069654F" w:rsidRDefault="0069654F" w:rsidP="000C6ACA">
      <w:pPr>
        <w:pStyle w:val="outputs"/>
        <w:spacing w:after="0"/>
      </w:pPr>
      <w:r>
        <w:t xml:space="preserve">   },</w:t>
      </w:r>
    </w:p>
    <w:p w14:paraId="3B88AC60" w14:textId="77777777" w:rsidR="0069654F" w:rsidRDefault="0069654F" w:rsidP="000C6ACA">
      <w:pPr>
        <w:pStyle w:val="outputs"/>
        <w:spacing w:after="0"/>
      </w:pPr>
      <w:r>
        <w:t xml:space="preserve">   "chef_type":"role",</w:t>
      </w:r>
    </w:p>
    <w:p w14:paraId="0549A084" w14:textId="77777777" w:rsidR="0069654F" w:rsidRDefault="0069654F" w:rsidP="000C6ACA">
      <w:pPr>
        <w:pStyle w:val="outputs"/>
        <w:spacing w:after="0"/>
      </w:pPr>
      <w:r>
        <w:t xml:space="preserve">   "run_list":[</w:t>
      </w:r>
    </w:p>
    <w:p w14:paraId="749F9FEC" w14:textId="77777777" w:rsidR="0069654F" w:rsidRDefault="0069654F" w:rsidP="000C6ACA">
      <w:pPr>
        <w:pStyle w:val="outputs"/>
        <w:spacing w:after="0"/>
      </w:pPr>
      <w:r>
        <w:t xml:space="preserve">      "recipe[nginx]",</w:t>
      </w:r>
    </w:p>
    <w:p w14:paraId="2AC714E0" w14:textId="77777777" w:rsidR="0069654F" w:rsidRDefault="0069654F" w:rsidP="000C6ACA">
      <w:pPr>
        <w:pStyle w:val="outputs"/>
        <w:spacing w:after="0"/>
      </w:pPr>
      <w:r>
        <w:t xml:space="preserve">      "recipe[phpapp::web]"</w:t>
      </w:r>
    </w:p>
    <w:p w14:paraId="32789DD5" w14:textId="77777777" w:rsidR="0069654F" w:rsidRDefault="0069654F" w:rsidP="000C6ACA">
      <w:pPr>
        <w:pStyle w:val="outputs"/>
        <w:spacing w:after="0"/>
      </w:pPr>
      <w:r>
        <w:t xml:space="preserve">   ],</w:t>
      </w:r>
    </w:p>
    <w:p w14:paraId="584BC0A8" w14:textId="77777777" w:rsidR="0069654F" w:rsidRDefault="0069654F" w:rsidP="000C6ACA">
      <w:pPr>
        <w:pStyle w:val="outputs"/>
        <w:spacing w:after="0"/>
      </w:pPr>
      <w:r>
        <w:t xml:space="preserve">   "env_run_lists":{</w:t>
      </w:r>
    </w:p>
    <w:p w14:paraId="6D2AC36C" w14:textId="77777777" w:rsidR="0069654F" w:rsidRDefault="0069654F" w:rsidP="000C6ACA">
      <w:pPr>
        <w:pStyle w:val="outputs"/>
        <w:spacing w:after="0"/>
      </w:pPr>
    </w:p>
    <w:p w14:paraId="1C97F0A3" w14:textId="77777777" w:rsidR="0069654F" w:rsidRDefault="0069654F" w:rsidP="000C6ACA">
      <w:pPr>
        <w:pStyle w:val="outputs"/>
        <w:spacing w:after="0"/>
      </w:pPr>
      <w:r>
        <w:t xml:space="preserve">   }</w:t>
      </w:r>
    </w:p>
    <w:p w14:paraId="0BF74DFF" w14:textId="77777777" w:rsidR="0069654F" w:rsidRDefault="0069654F" w:rsidP="000C6ACA">
      <w:pPr>
        <w:pStyle w:val="outputs"/>
        <w:spacing w:after="0"/>
      </w:pPr>
      <w:r>
        <w:t>}</w:t>
      </w:r>
    </w:p>
    <w:p w14:paraId="2977ECA1" w14:textId="77777777" w:rsidR="0069654F" w:rsidRDefault="0069654F" w:rsidP="0069654F"/>
    <w:p w14:paraId="78BDB0C8" w14:textId="77777777" w:rsidR="0069654F" w:rsidRPr="000C6ACA" w:rsidRDefault="0069654F" w:rsidP="000C6ACA">
      <w:pPr>
        <w:spacing w:after="0"/>
        <w:rPr>
          <w:b/>
          <w:bCs/>
        </w:rPr>
      </w:pPr>
      <w:r w:rsidRPr="000C6ACA">
        <w:rPr>
          <w:b/>
          <w:bCs/>
        </w:rPr>
        <w:t>3.Upload the role on the Chef server</w:t>
      </w:r>
    </w:p>
    <w:p w14:paraId="2033CFC3" w14:textId="6FC6CFBE" w:rsidR="0069654F" w:rsidRDefault="0069654F" w:rsidP="000C6ACA">
      <w:pPr>
        <w:spacing w:after="0"/>
      </w:pPr>
      <w:r>
        <w:t xml:space="preserve">By closing Knife will auto save with Chef </w:t>
      </w:r>
      <w:r w:rsidR="000C6ACA">
        <w:t>Server. To</w:t>
      </w:r>
      <w:r>
        <w:t xml:space="preserve"> check</w:t>
      </w:r>
    </w:p>
    <w:p w14:paraId="7EB61CEA" w14:textId="77777777" w:rsidR="0069654F" w:rsidRDefault="0069654F" w:rsidP="000C6ACA">
      <w:pPr>
        <w:pStyle w:val="outputs"/>
      </w:pPr>
      <w:r>
        <w:t xml:space="preserve">knife role show &lt;ROLE_NAME&gt; -d -Fjson </w:t>
      </w:r>
    </w:p>
    <w:p w14:paraId="7193B41E" w14:textId="77777777" w:rsidR="0069654F" w:rsidRDefault="0069654F" w:rsidP="0069654F"/>
    <w:p w14:paraId="4A71D96F" w14:textId="77777777" w:rsidR="0069654F" w:rsidRPr="000C6ACA" w:rsidRDefault="0069654F" w:rsidP="000C6ACA">
      <w:pPr>
        <w:spacing w:after="0"/>
        <w:rPr>
          <w:b/>
          <w:bCs/>
        </w:rPr>
      </w:pPr>
      <w:r w:rsidRPr="000C6ACA">
        <w:rPr>
          <w:b/>
          <w:bCs/>
        </w:rPr>
        <w:t>4.Assign the role to the nodes</w:t>
      </w:r>
    </w:p>
    <w:p w14:paraId="0CAF5EF4" w14:textId="77777777" w:rsidR="0069654F" w:rsidRDefault="0069654F" w:rsidP="000C6ACA">
      <w:pPr>
        <w:pStyle w:val="outputs"/>
      </w:pPr>
      <w:r>
        <w:t>knife node run_list set Node2 "role[&lt;ROLE_NAME&gt;]"</w:t>
      </w:r>
    </w:p>
    <w:p w14:paraId="5D5964BB" w14:textId="77777777" w:rsidR="0069654F" w:rsidRDefault="0069654F" w:rsidP="0069654F"/>
    <w:p w14:paraId="497A46BB" w14:textId="77777777" w:rsidR="0069654F" w:rsidRPr="000C6ACA" w:rsidRDefault="0069654F" w:rsidP="000C6ACA">
      <w:pPr>
        <w:spacing w:after="0"/>
        <w:rPr>
          <w:b/>
          <w:bCs/>
        </w:rPr>
      </w:pPr>
      <w:r w:rsidRPr="000C6ACA">
        <w:rPr>
          <w:b/>
          <w:bCs/>
        </w:rPr>
        <w:t>5.Run the Chef client</w:t>
      </w:r>
    </w:p>
    <w:p w14:paraId="72F843E1" w14:textId="77777777" w:rsidR="0069654F" w:rsidRDefault="0069654F" w:rsidP="000C6ACA">
      <w:pPr>
        <w:pStyle w:val="outputs"/>
        <w:spacing w:after="0"/>
      </w:pPr>
      <w:r>
        <w:t xml:space="preserve">sudo chef-client </w:t>
      </w:r>
    </w:p>
    <w:p w14:paraId="40A7D572" w14:textId="77777777" w:rsidR="0069654F" w:rsidRDefault="0069654F" w:rsidP="0069654F"/>
    <w:p w14:paraId="01B43E93" w14:textId="77777777" w:rsidR="0069654F" w:rsidRDefault="0069654F" w:rsidP="0069654F"/>
    <w:p w14:paraId="7AD13DCE" w14:textId="77777777" w:rsidR="0069654F" w:rsidRDefault="0069654F" w:rsidP="00A9479A">
      <w:pPr>
        <w:pStyle w:val="Heading3"/>
      </w:pPr>
      <w:bookmarkStart w:id="26" w:name="_Toc33538085"/>
      <w:r>
        <w:t>2.Using Ruby - In local repo under chef-repo folder</w:t>
      </w:r>
      <w:bookmarkEnd w:id="26"/>
    </w:p>
    <w:p w14:paraId="389FE7FB" w14:textId="77777777" w:rsidR="0069654F" w:rsidRPr="003B5E20" w:rsidRDefault="0069654F" w:rsidP="003B5E20">
      <w:pPr>
        <w:spacing w:after="0"/>
        <w:rPr>
          <w:b/>
          <w:bCs/>
        </w:rPr>
      </w:pPr>
      <w:r w:rsidRPr="003B5E20">
        <w:rPr>
          <w:b/>
          <w:bCs/>
        </w:rPr>
        <w:t>1.Create a role</w:t>
      </w:r>
    </w:p>
    <w:p w14:paraId="69934BB1" w14:textId="77777777" w:rsidR="0069654F" w:rsidRDefault="0069654F" w:rsidP="003B5E20">
      <w:pPr>
        <w:spacing w:after="0"/>
      </w:pPr>
      <w:r>
        <w:t>Create a `role` folder inside `chef-repo` &amp; create webserver.rb file with runlists.</w:t>
      </w:r>
    </w:p>
    <w:p w14:paraId="52CBB864" w14:textId="77777777" w:rsidR="0069654F" w:rsidRDefault="0069654F" w:rsidP="003B5E20">
      <w:pPr>
        <w:pStyle w:val="outputs"/>
        <w:spacing w:after="0"/>
      </w:pPr>
      <w:r>
        <w:t>name "web_server"</w:t>
      </w:r>
    </w:p>
    <w:p w14:paraId="6C6DAE2A" w14:textId="77777777" w:rsidR="0069654F" w:rsidRDefault="0069654F" w:rsidP="003B5E20">
      <w:pPr>
        <w:pStyle w:val="outputs"/>
        <w:spacing w:after="0"/>
      </w:pPr>
      <w:r>
        <w:t>description "Role for web servers"</w:t>
      </w:r>
    </w:p>
    <w:p w14:paraId="46BF794B" w14:textId="77777777" w:rsidR="0069654F" w:rsidRDefault="0069654F" w:rsidP="003B5E20">
      <w:pPr>
        <w:pStyle w:val="outputs"/>
        <w:spacing w:after="0"/>
      </w:pPr>
      <w:r>
        <w:t>run_list("role[base]", "recipe{web_server]")</w:t>
      </w:r>
    </w:p>
    <w:p w14:paraId="35D9FA2F" w14:textId="77777777" w:rsidR="0069654F" w:rsidRDefault="0069654F" w:rsidP="0069654F"/>
    <w:p w14:paraId="065FA097" w14:textId="77777777" w:rsidR="0069654F" w:rsidRPr="008C1570" w:rsidRDefault="0069654F" w:rsidP="008C1570">
      <w:pPr>
        <w:spacing w:after="0"/>
        <w:rPr>
          <w:b/>
          <w:bCs/>
        </w:rPr>
      </w:pPr>
      <w:r w:rsidRPr="008C1570">
        <w:rPr>
          <w:b/>
          <w:bCs/>
        </w:rPr>
        <w:t>2.Upload the role on the Chef server</w:t>
      </w:r>
    </w:p>
    <w:p w14:paraId="1DA06739" w14:textId="77777777" w:rsidR="0069654F" w:rsidRDefault="0069654F" w:rsidP="008C1570">
      <w:pPr>
        <w:pStyle w:val="outputs"/>
      </w:pPr>
      <w:r>
        <w:t>knife role from file chef-repo/roles/webserver.rb</w:t>
      </w:r>
    </w:p>
    <w:p w14:paraId="2DA4A92F" w14:textId="77777777" w:rsidR="0069654F" w:rsidRDefault="0069654F" w:rsidP="0069654F"/>
    <w:p w14:paraId="20FB41C0" w14:textId="77777777" w:rsidR="0069654F" w:rsidRPr="00161018" w:rsidRDefault="0069654F" w:rsidP="00161018">
      <w:pPr>
        <w:spacing w:after="0"/>
        <w:rPr>
          <w:b/>
          <w:bCs/>
        </w:rPr>
      </w:pPr>
      <w:r w:rsidRPr="00161018">
        <w:rPr>
          <w:b/>
          <w:bCs/>
        </w:rPr>
        <w:t>3.Update Runlist</w:t>
      </w:r>
    </w:p>
    <w:p w14:paraId="621615C6" w14:textId="77777777" w:rsidR="0069654F" w:rsidRDefault="0069654F" w:rsidP="0069654F">
      <w:r>
        <w:t>Already Did at Step#1</w:t>
      </w:r>
    </w:p>
    <w:p w14:paraId="49345712" w14:textId="77777777" w:rsidR="0069654F" w:rsidRPr="00161018" w:rsidRDefault="0069654F" w:rsidP="00161018">
      <w:pPr>
        <w:spacing w:after="0"/>
        <w:rPr>
          <w:b/>
          <w:bCs/>
        </w:rPr>
      </w:pPr>
      <w:r w:rsidRPr="00161018">
        <w:rPr>
          <w:b/>
          <w:bCs/>
        </w:rPr>
        <w:lastRenderedPageBreak/>
        <w:t>4.Assign the role to the nodes</w:t>
      </w:r>
    </w:p>
    <w:p w14:paraId="77FD1983" w14:textId="77777777" w:rsidR="0069654F" w:rsidRDefault="0069654F" w:rsidP="00161018">
      <w:pPr>
        <w:pStyle w:val="outputs"/>
      </w:pPr>
      <w:r>
        <w:t>knife node edit &lt;node_name&gt;</w:t>
      </w:r>
    </w:p>
    <w:p w14:paraId="07278F57" w14:textId="77777777" w:rsidR="0069654F" w:rsidRDefault="0069654F" w:rsidP="0069654F"/>
    <w:p w14:paraId="13B2B2DB" w14:textId="77777777" w:rsidR="0069654F" w:rsidRPr="00161018" w:rsidRDefault="0069654F" w:rsidP="00161018">
      <w:pPr>
        <w:spacing w:after="0"/>
        <w:rPr>
          <w:b/>
          <w:bCs/>
        </w:rPr>
      </w:pPr>
      <w:r w:rsidRPr="00161018">
        <w:rPr>
          <w:b/>
          <w:bCs/>
        </w:rPr>
        <w:t>5.Run the Chef client</w:t>
      </w:r>
    </w:p>
    <w:p w14:paraId="2A5DEBE4" w14:textId="49844284" w:rsidR="009239E7" w:rsidRPr="009239E7" w:rsidRDefault="0069654F" w:rsidP="00161018">
      <w:pPr>
        <w:pStyle w:val="outputs"/>
      </w:pPr>
      <w:r>
        <w:t>sudo chef-client</w:t>
      </w:r>
    </w:p>
    <w:p w14:paraId="6E063D32" w14:textId="6D62172A" w:rsidR="00123738" w:rsidRDefault="00123738" w:rsidP="00E64339"/>
    <w:p w14:paraId="671FA6E8" w14:textId="44530DD7" w:rsidR="009239E7" w:rsidRDefault="009239E7" w:rsidP="00E64339"/>
    <w:p w14:paraId="4146B8BD" w14:textId="77777777" w:rsidR="009239E7" w:rsidRDefault="009239E7" w:rsidP="00E64339"/>
    <w:p w14:paraId="511357BF" w14:textId="1C444A1B" w:rsidR="005967F0" w:rsidRDefault="0061755A" w:rsidP="0073216F">
      <w:pPr>
        <w:pStyle w:val="Heading2"/>
      </w:pPr>
      <w:bookmarkStart w:id="27" w:name="_Toc33538086"/>
      <w:r>
        <w:t xml:space="preserve">Create Role for </w:t>
      </w:r>
      <w:r w:rsidR="00862798">
        <w:t>Webserver</w:t>
      </w:r>
      <w:bookmarkEnd w:id="27"/>
      <w:r w:rsidR="00862798">
        <w:t xml:space="preserve"> </w:t>
      </w:r>
    </w:p>
    <w:p w14:paraId="1E80F175" w14:textId="3C6A084E" w:rsidR="0073216F" w:rsidRDefault="0073216F" w:rsidP="00A956EE">
      <w:pPr>
        <w:spacing w:after="0"/>
      </w:pPr>
      <w:r>
        <w:t xml:space="preserve">we are creating a </w:t>
      </w:r>
      <w:r w:rsidR="001A5DD4">
        <w:t>Role;</w:t>
      </w:r>
      <w:r>
        <w:t xml:space="preserve"> it </w:t>
      </w:r>
      <w:r w:rsidR="00A956EE">
        <w:t>consists</w:t>
      </w:r>
      <w:r>
        <w:t xml:space="preserve"> of following recipes.</w:t>
      </w:r>
      <w:r w:rsidR="00A956EE">
        <w:t xml:space="preserve"> </w:t>
      </w:r>
      <w:r>
        <w:t xml:space="preserve">we download these from </w:t>
      </w:r>
      <w:r w:rsidR="00A956EE">
        <w:t>Supermarket</w:t>
      </w:r>
      <w:r>
        <w:t>.</w:t>
      </w:r>
    </w:p>
    <w:p w14:paraId="3BDF9ABC" w14:textId="77777777" w:rsidR="007E4E4F" w:rsidRDefault="0073216F" w:rsidP="00A956EE">
      <w:pPr>
        <w:pStyle w:val="outputs"/>
      </w:pPr>
      <w:r>
        <w:t>knife supermarket download apt</w:t>
      </w:r>
    </w:p>
    <w:p w14:paraId="4A8DCC59" w14:textId="77777777" w:rsidR="007E4E4F" w:rsidRDefault="007E4E4F" w:rsidP="007E4E4F">
      <w:pPr>
        <w:pStyle w:val="outputs"/>
      </w:pPr>
      <w:r>
        <w:t>knife supermarket download nginx</w:t>
      </w:r>
    </w:p>
    <w:p w14:paraId="3CE5455A" w14:textId="5724E11F" w:rsidR="007E4E4F" w:rsidRDefault="007E4E4F" w:rsidP="007E4E4F">
      <w:pPr>
        <w:pStyle w:val="outputs"/>
      </w:pPr>
      <w:r>
        <w:t>knife supermarket download ohai</w:t>
      </w:r>
    </w:p>
    <w:p w14:paraId="6769FE4B" w14:textId="0ADB9783" w:rsidR="00A956EE" w:rsidRPr="00A956EE" w:rsidRDefault="00A956EE" w:rsidP="00A956EE">
      <w:pPr>
        <w:pStyle w:val="outputs"/>
        <w:spacing w:after="0"/>
        <w:rPr>
          <w:color w:val="00B050"/>
        </w:rPr>
      </w:pPr>
      <w:r w:rsidRPr="00A956EE">
        <w:rPr>
          <w:color w:val="00B050"/>
        </w:rPr>
        <w:t>#Exatract It</w:t>
      </w:r>
    </w:p>
    <w:p w14:paraId="72234FAC" w14:textId="21917923" w:rsidR="00A956EE" w:rsidRDefault="00A956EE" w:rsidP="00A956EE">
      <w:pPr>
        <w:pStyle w:val="outputs"/>
      </w:pPr>
      <w:r>
        <w:t>tar -zxxvf  -C cookbooks/</w:t>
      </w:r>
    </w:p>
    <w:p w14:paraId="64E0FA38" w14:textId="24526E6F" w:rsidR="005C71BE" w:rsidRPr="005C71BE" w:rsidRDefault="005C71BE" w:rsidP="005C71BE">
      <w:pPr>
        <w:pStyle w:val="outputs"/>
        <w:spacing w:after="0"/>
        <w:rPr>
          <w:color w:val="00B050"/>
        </w:rPr>
      </w:pPr>
      <w:r w:rsidRPr="005C71BE">
        <w:rPr>
          <w:color w:val="00B050"/>
        </w:rPr>
        <w:t>#upload Cookbooks</w:t>
      </w:r>
    </w:p>
    <w:p w14:paraId="71854F92" w14:textId="7D883573" w:rsidR="005C71BE" w:rsidRDefault="005C71BE" w:rsidP="00A956EE">
      <w:pPr>
        <w:pStyle w:val="outputs"/>
      </w:pPr>
      <w:r w:rsidRPr="00334F05">
        <w:t>knife cookbook upload</w:t>
      </w:r>
      <w:r>
        <w:t xml:space="preserve"> apt/nginx</w:t>
      </w:r>
      <w:r w:rsidR="00383040">
        <w:t>/ohai</w:t>
      </w:r>
    </w:p>
    <w:p w14:paraId="281C1944" w14:textId="39F8E617" w:rsidR="0073216F" w:rsidRDefault="0073216F" w:rsidP="0073216F">
      <w:r>
        <w:t>Each role file can be written either in Ruby, or in JSON.</w:t>
      </w:r>
    </w:p>
    <w:p w14:paraId="1C9FDB79" w14:textId="3BB35FA3" w:rsidR="00843FE6" w:rsidRDefault="00843FE6" w:rsidP="0073216F"/>
    <w:p w14:paraId="2F0AE206" w14:textId="77777777" w:rsidR="00843FE6" w:rsidRPr="00290F0D" w:rsidRDefault="00843FE6" w:rsidP="00843FE6">
      <w:pPr>
        <w:spacing w:after="0"/>
      </w:pPr>
      <w:r w:rsidRPr="00290F0D">
        <w:t xml:space="preserve">Create a </w:t>
      </w:r>
      <w:r w:rsidRPr="00290F0D">
        <w:rPr>
          <w:i/>
          <w:iCs/>
        </w:rPr>
        <w:t xml:space="preserve">roles </w:t>
      </w:r>
      <w:r w:rsidRPr="00290F0D">
        <w:t xml:space="preserve">directory in </w:t>
      </w:r>
      <w:r w:rsidRPr="00290F0D">
        <w:rPr>
          <w:i/>
          <w:iCs/>
        </w:rPr>
        <w:t>chef-</w:t>
      </w:r>
      <w:r>
        <w:rPr>
          <w:i/>
          <w:iCs/>
        </w:rPr>
        <w:t>repo</w:t>
      </w:r>
      <w:r w:rsidRPr="00290F0D">
        <w:t>:</w:t>
      </w:r>
    </w:p>
    <w:p w14:paraId="4F8DDCDE" w14:textId="77777777" w:rsidR="00843FE6" w:rsidRPr="00290F0D" w:rsidRDefault="00843FE6" w:rsidP="00843FE6">
      <w:pPr>
        <w:pStyle w:val="outputs"/>
      </w:pPr>
      <w:r w:rsidRPr="00290F0D">
        <w:t>$ mkdir roles</w:t>
      </w:r>
    </w:p>
    <w:p w14:paraId="105EFE94" w14:textId="77777777" w:rsidR="00843FE6" w:rsidRDefault="00843FE6" w:rsidP="00265F75">
      <w:pPr>
        <w:spacing w:after="0"/>
      </w:pPr>
      <w:r w:rsidRPr="00290F0D">
        <w:t>We</w:t>
      </w:r>
      <w:r>
        <w:t>’</w:t>
      </w:r>
      <w:r w:rsidRPr="00290F0D">
        <w:t xml:space="preserve">re going to create a </w:t>
      </w:r>
      <w:r w:rsidRPr="00290F0D">
        <w:rPr>
          <w:i/>
          <w:iCs/>
        </w:rPr>
        <w:t xml:space="preserve">.json </w:t>
      </w:r>
      <w:r w:rsidRPr="00290F0D">
        <w:t xml:space="preserve">file representing the role data. A basic role has a </w:t>
      </w:r>
    </w:p>
    <w:p w14:paraId="275923A6" w14:textId="77777777" w:rsidR="00843FE6" w:rsidRPr="00290F0D" w:rsidRDefault="00843FE6" w:rsidP="00843FE6">
      <w:pPr>
        <w:pStyle w:val="ListParagraph"/>
        <w:numPr>
          <w:ilvl w:val="0"/>
          <w:numId w:val="40"/>
        </w:numPr>
      </w:pPr>
      <w:r w:rsidRPr="00290F0D">
        <w:t>name:</w:t>
      </w:r>
    </w:p>
    <w:p w14:paraId="21B94D68" w14:textId="77777777" w:rsidR="00843FE6" w:rsidRDefault="00843FE6" w:rsidP="00843FE6">
      <w:pPr>
        <w:pStyle w:val="ListParagraph"/>
        <w:numPr>
          <w:ilvl w:val="0"/>
          <w:numId w:val="40"/>
        </w:numPr>
      </w:pPr>
      <w:r w:rsidRPr="00290F0D">
        <w:t xml:space="preserve">description: and </w:t>
      </w:r>
    </w:p>
    <w:p w14:paraId="5CDB47CD" w14:textId="77777777" w:rsidR="00843FE6" w:rsidRDefault="00843FE6" w:rsidP="00843FE6">
      <w:pPr>
        <w:pStyle w:val="ListParagraph"/>
        <w:numPr>
          <w:ilvl w:val="0"/>
          <w:numId w:val="40"/>
        </w:numPr>
      </w:pPr>
      <w:r w:rsidRPr="00290F0D">
        <w:t>run_list</w:t>
      </w:r>
      <w:r>
        <w:t xml:space="preserve">: </w:t>
      </w:r>
      <w:r w:rsidRPr="00290F0D">
        <w:t xml:space="preserve"> </w:t>
      </w:r>
    </w:p>
    <w:p w14:paraId="635E6614" w14:textId="77777777" w:rsidR="00843FE6" w:rsidRPr="00290F0D" w:rsidRDefault="00843FE6" w:rsidP="00843FE6">
      <w:pPr>
        <w:pStyle w:val="ListParagraph"/>
        <w:numPr>
          <w:ilvl w:val="0"/>
          <w:numId w:val="40"/>
        </w:numPr>
      </w:pPr>
      <w:r w:rsidRPr="00290F0D">
        <w:t>a long list of recipes</w:t>
      </w:r>
    </w:p>
    <w:p w14:paraId="6B68D045" w14:textId="77777777" w:rsidR="00843FE6" w:rsidRDefault="00843FE6" w:rsidP="0073216F"/>
    <w:p w14:paraId="59021760" w14:textId="77777777" w:rsidR="0073216F" w:rsidRDefault="0073216F" w:rsidP="0073216F"/>
    <w:p w14:paraId="40479744" w14:textId="297B38F8" w:rsidR="0073216F" w:rsidRPr="00A956EE" w:rsidRDefault="00AD1F6E" w:rsidP="00A956EE">
      <w:pPr>
        <w:pStyle w:val="Heading4"/>
      </w:pPr>
      <w:r w:rsidRPr="00A956EE">
        <w:t xml:space="preserve">Create </w:t>
      </w:r>
      <w:r>
        <w:t>a</w:t>
      </w:r>
      <w:r w:rsidRPr="00A956EE">
        <w:t xml:space="preserve"> Role for Web Server: </w:t>
      </w:r>
      <w:r w:rsidR="0073216F" w:rsidRPr="00A956EE">
        <w:t>Ruby</w:t>
      </w:r>
    </w:p>
    <w:p w14:paraId="1582D9EE" w14:textId="77777777" w:rsidR="0073216F" w:rsidRDefault="0073216F" w:rsidP="00A956EE">
      <w:pPr>
        <w:pStyle w:val="outputs"/>
      </w:pPr>
      <w:r>
        <w:t>vi web_server.rb</w:t>
      </w:r>
    </w:p>
    <w:p w14:paraId="57EF4B36" w14:textId="77777777" w:rsidR="0073216F" w:rsidRDefault="0073216F" w:rsidP="0073216F"/>
    <w:p w14:paraId="122548F6" w14:textId="77777777" w:rsidR="0073216F" w:rsidRDefault="0073216F" w:rsidP="00A956EE">
      <w:pPr>
        <w:spacing w:after="0"/>
      </w:pPr>
      <w:r>
        <w:t>Start with Name of the Roles &amp; Description: what this role for</w:t>
      </w:r>
    </w:p>
    <w:p w14:paraId="3B6CBFE3" w14:textId="77777777" w:rsidR="0073216F" w:rsidRDefault="0073216F" w:rsidP="00A956EE">
      <w:pPr>
        <w:pStyle w:val="outputs"/>
        <w:spacing w:after="0"/>
      </w:pPr>
      <w:r>
        <w:t>name "web_server"</w:t>
      </w:r>
    </w:p>
    <w:p w14:paraId="560A3BFC" w14:textId="77777777" w:rsidR="0073216F" w:rsidRDefault="0073216F" w:rsidP="00A956EE">
      <w:pPr>
        <w:pStyle w:val="outputs"/>
        <w:spacing w:after="0"/>
      </w:pPr>
      <w:r>
        <w:t>description "A role to configure our front-line web servers"</w:t>
      </w:r>
    </w:p>
    <w:p w14:paraId="61AC0830" w14:textId="77777777" w:rsidR="0073216F" w:rsidRDefault="0073216F" w:rsidP="0073216F"/>
    <w:p w14:paraId="188533BB" w14:textId="4C909015" w:rsidR="0073216F" w:rsidRDefault="0073216F" w:rsidP="007E79AF">
      <w:pPr>
        <w:spacing w:after="0"/>
      </w:pPr>
      <w:r>
        <w:t>Next, we can specify the runlist, contain cookbooks (recipe["&lt;Cookbook-Name&gt;"]), recipes (cookbook::recipe), and other roles. Remember, a run_list is always executed sequentially, so put the dependency items before the other items.</w:t>
      </w:r>
    </w:p>
    <w:p w14:paraId="491E462E" w14:textId="77777777" w:rsidR="0073216F" w:rsidRDefault="0073216F" w:rsidP="00A956EE">
      <w:pPr>
        <w:pStyle w:val="outputs"/>
        <w:spacing w:after="0"/>
      </w:pPr>
      <w:r>
        <w:t>name "web_server"</w:t>
      </w:r>
    </w:p>
    <w:p w14:paraId="297723DC" w14:textId="77777777" w:rsidR="0073216F" w:rsidRDefault="0073216F" w:rsidP="00A956EE">
      <w:pPr>
        <w:pStyle w:val="outputs"/>
        <w:spacing w:after="0"/>
      </w:pPr>
      <w:r>
        <w:t>description "A role to configure our front-line web servers"</w:t>
      </w:r>
    </w:p>
    <w:p w14:paraId="5AA77DE5" w14:textId="77777777" w:rsidR="0073216F" w:rsidRDefault="0073216F" w:rsidP="00A956EE">
      <w:pPr>
        <w:pStyle w:val="outputs"/>
        <w:spacing w:after="0"/>
      </w:pPr>
      <w:r>
        <w:t>run_list "</w:t>
      </w:r>
      <w:r w:rsidRPr="00A956EE">
        <w:rPr>
          <w:color w:val="00B050"/>
        </w:rPr>
        <w:t xml:space="preserve">recipe[apt]", </w:t>
      </w:r>
      <w:r>
        <w:t>"</w:t>
      </w:r>
      <w:r w:rsidRPr="00A956EE">
        <w:rPr>
          <w:color w:val="00B050"/>
        </w:rPr>
        <w:t>recipe[nginx]"</w:t>
      </w:r>
    </w:p>
    <w:p w14:paraId="6695A543" w14:textId="77777777" w:rsidR="0073216F" w:rsidRDefault="0073216F" w:rsidP="0073216F"/>
    <w:p w14:paraId="01E5C732" w14:textId="77777777" w:rsidR="007E79AF" w:rsidRDefault="007E79AF" w:rsidP="007E79AF">
      <w:pPr>
        <w:spacing w:after="0"/>
      </w:pPr>
      <w:r>
        <w:t xml:space="preserve">to Upload Role to Chef Server manually, using below command </w:t>
      </w:r>
    </w:p>
    <w:p w14:paraId="67178255" w14:textId="77777777" w:rsidR="007E79AF" w:rsidRDefault="007E79AF" w:rsidP="007E79AF">
      <w:pPr>
        <w:pStyle w:val="outputs"/>
      </w:pPr>
      <w:r>
        <w:t xml:space="preserve">knife role from file web_servers.rb </w:t>
      </w:r>
    </w:p>
    <w:p w14:paraId="15F1EAD6" w14:textId="3A984B00" w:rsidR="0073216F" w:rsidRDefault="0073216F" w:rsidP="0073216F"/>
    <w:p w14:paraId="7CCAD201" w14:textId="77777777" w:rsidR="0073216F" w:rsidRDefault="0073216F" w:rsidP="00A956EE">
      <w:pPr>
        <w:pStyle w:val="Heading4"/>
      </w:pPr>
      <w:r>
        <w:t>Create a Role Using JSON</w:t>
      </w:r>
    </w:p>
    <w:p w14:paraId="4882E03F" w14:textId="77777777" w:rsidR="0073216F" w:rsidRDefault="0073216F" w:rsidP="00A956EE">
      <w:pPr>
        <w:spacing w:after="0"/>
      </w:pPr>
      <w:r>
        <w:t>To create a webserver role:</w:t>
      </w:r>
    </w:p>
    <w:p w14:paraId="5FE1BCA2" w14:textId="77777777" w:rsidR="0073216F" w:rsidRDefault="0073216F" w:rsidP="00A956EE">
      <w:pPr>
        <w:pStyle w:val="outputs"/>
      </w:pPr>
      <w:r>
        <w:t>knife role create webserver</w:t>
      </w:r>
    </w:p>
    <w:p w14:paraId="720E7455" w14:textId="77777777" w:rsidR="0073216F" w:rsidRDefault="0073216F" w:rsidP="0073216F"/>
    <w:p w14:paraId="0683C1B3" w14:textId="54C941C7" w:rsidR="0073216F" w:rsidRDefault="0073216F" w:rsidP="004678D5">
      <w:pPr>
        <w:spacing w:after="0"/>
      </w:pPr>
      <w:r>
        <w:t>It should look something like this:</w:t>
      </w:r>
    </w:p>
    <w:p w14:paraId="07AA97BE" w14:textId="77777777" w:rsidR="0073216F" w:rsidRDefault="0073216F" w:rsidP="007E79AF">
      <w:pPr>
        <w:pStyle w:val="outputs"/>
        <w:spacing w:after="0"/>
      </w:pPr>
      <w:r>
        <w:t>{</w:t>
      </w:r>
    </w:p>
    <w:p w14:paraId="368C11D7" w14:textId="77777777" w:rsidR="0073216F" w:rsidRDefault="0073216F" w:rsidP="007E79AF">
      <w:pPr>
        <w:pStyle w:val="outputs"/>
        <w:spacing w:after="0"/>
      </w:pPr>
      <w:r>
        <w:t xml:space="preserve">  "name": "test",</w:t>
      </w:r>
    </w:p>
    <w:p w14:paraId="36953953" w14:textId="77777777" w:rsidR="0073216F" w:rsidRDefault="0073216F" w:rsidP="007E79AF">
      <w:pPr>
        <w:pStyle w:val="outputs"/>
        <w:spacing w:after="0"/>
      </w:pPr>
      <w:r>
        <w:t xml:space="preserve">  "description": "",</w:t>
      </w:r>
    </w:p>
    <w:p w14:paraId="15C5054A" w14:textId="77777777" w:rsidR="0073216F" w:rsidRDefault="0073216F" w:rsidP="007E79AF">
      <w:pPr>
        <w:pStyle w:val="outputs"/>
        <w:spacing w:after="0"/>
      </w:pPr>
      <w:r>
        <w:t xml:space="preserve">  "json_class": "Chef::Role",</w:t>
      </w:r>
    </w:p>
    <w:p w14:paraId="42689D15" w14:textId="77777777" w:rsidR="0073216F" w:rsidRDefault="0073216F" w:rsidP="007E79AF">
      <w:pPr>
        <w:pStyle w:val="outputs"/>
        <w:spacing w:after="0"/>
      </w:pPr>
      <w:r>
        <w:t xml:space="preserve">  "default_attributes": {</w:t>
      </w:r>
    </w:p>
    <w:p w14:paraId="425F071F" w14:textId="77777777" w:rsidR="0073216F" w:rsidRDefault="0073216F" w:rsidP="007E79AF">
      <w:pPr>
        <w:pStyle w:val="outputs"/>
        <w:spacing w:after="0"/>
      </w:pPr>
      <w:r>
        <w:t xml:space="preserve">  },</w:t>
      </w:r>
    </w:p>
    <w:p w14:paraId="52A0F798" w14:textId="77777777" w:rsidR="0073216F" w:rsidRDefault="0073216F" w:rsidP="007E79AF">
      <w:pPr>
        <w:pStyle w:val="outputs"/>
        <w:spacing w:after="0"/>
      </w:pPr>
      <w:r>
        <w:t xml:space="preserve">  "override_attributes": {</w:t>
      </w:r>
    </w:p>
    <w:p w14:paraId="04475911" w14:textId="77777777" w:rsidR="0073216F" w:rsidRDefault="0073216F" w:rsidP="007E79AF">
      <w:pPr>
        <w:pStyle w:val="outputs"/>
        <w:spacing w:after="0"/>
      </w:pPr>
      <w:r>
        <w:t xml:space="preserve">  },</w:t>
      </w:r>
    </w:p>
    <w:p w14:paraId="4030824B" w14:textId="77777777" w:rsidR="0073216F" w:rsidRDefault="0073216F" w:rsidP="007E79AF">
      <w:pPr>
        <w:pStyle w:val="outputs"/>
        <w:spacing w:after="0"/>
      </w:pPr>
      <w:r>
        <w:t xml:space="preserve">  "chef_type": "role",</w:t>
      </w:r>
    </w:p>
    <w:p w14:paraId="20035C07" w14:textId="77777777" w:rsidR="0073216F" w:rsidRDefault="0073216F" w:rsidP="007E79AF">
      <w:pPr>
        <w:pStyle w:val="outputs"/>
        <w:spacing w:after="0"/>
      </w:pPr>
      <w:r>
        <w:t xml:space="preserve">  "run_list": [</w:t>
      </w:r>
    </w:p>
    <w:p w14:paraId="3BEE37C8" w14:textId="77777777" w:rsidR="0073216F" w:rsidRDefault="0073216F" w:rsidP="007E79AF">
      <w:pPr>
        <w:pStyle w:val="outputs"/>
        <w:spacing w:after="0"/>
      </w:pPr>
    </w:p>
    <w:p w14:paraId="3CDED92F" w14:textId="77777777" w:rsidR="0073216F" w:rsidRDefault="0073216F" w:rsidP="007E79AF">
      <w:pPr>
        <w:pStyle w:val="outputs"/>
        <w:spacing w:after="0"/>
      </w:pPr>
      <w:r>
        <w:t xml:space="preserve">  ],</w:t>
      </w:r>
    </w:p>
    <w:p w14:paraId="4C3EBEA2" w14:textId="77777777" w:rsidR="0073216F" w:rsidRDefault="0073216F" w:rsidP="007E79AF">
      <w:pPr>
        <w:pStyle w:val="outputs"/>
        <w:spacing w:after="0"/>
      </w:pPr>
      <w:r>
        <w:t xml:space="preserve">  "env_run_lists": {</w:t>
      </w:r>
    </w:p>
    <w:p w14:paraId="1E242F89" w14:textId="77777777" w:rsidR="0073216F" w:rsidRDefault="0073216F" w:rsidP="007E79AF">
      <w:pPr>
        <w:pStyle w:val="outputs"/>
        <w:spacing w:after="0"/>
      </w:pPr>
      <w:r>
        <w:t xml:space="preserve">  }</w:t>
      </w:r>
    </w:p>
    <w:p w14:paraId="6D4056B6" w14:textId="77777777" w:rsidR="0073216F" w:rsidRDefault="0073216F" w:rsidP="007E79AF">
      <w:pPr>
        <w:pStyle w:val="outputs"/>
        <w:spacing w:after="0"/>
      </w:pPr>
      <w:r>
        <w:t>}</w:t>
      </w:r>
    </w:p>
    <w:p w14:paraId="167CAC94" w14:textId="47F576B8" w:rsidR="004678D5" w:rsidRDefault="0073216F" w:rsidP="004678D5">
      <w:pPr>
        <w:spacing w:after="0"/>
      </w:pPr>
      <w:r>
        <w:t xml:space="preserve">When we save a JSON file created using the knife command, the role is created on the Chef </w:t>
      </w:r>
      <w:r w:rsidR="007E79AF">
        <w:t>server. But</w:t>
      </w:r>
      <w:r>
        <w:t xml:space="preserve"> for </w:t>
      </w:r>
      <w:r w:rsidR="007E79AF">
        <w:t>Ruby.</w:t>
      </w:r>
      <w:r>
        <w:t xml:space="preserve">rb, </w:t>
      </w:r>
      <w:r w:rsidR="007E79AF">
        <w:t xml:space="preserve">we need </w:t>
      </w:r>
      <w:r w:rsidR="004678D5">
        <w:t xml:space="preserve">to Upload Role to Chef Server manually </w:t>
      </w:r>
    </w:p>
    <w:p w14:paraId="602C3D0F" w14:textId="3F019405" w:rsidR="0073216F" w:rsidRDefault="0073216F" w:rsidP="007E79AF">
      <w:pPr>
        <w:spacing w:after="0"/>
      </w:pPr>
    </w:p>
    <w:p w14:paraId="4C328538" w14:textId="7069C6B7" w:rsidR="0073216F" w:rsidRDefault="0073216F" w:rsidP="004678D5">
      <w:pPr>
        <w:spacing w:after="0"/>
      </w:pPr>
      <w:r>
        <w:t>Change</w:t>
      </w:r>
      <w:r w:rsidR="004678D5">
        <w:t xml:space="preserve"> json file</w:t>
      </w:r>
      <w:r>
        <w:t xml:space="preserve"> it as per Our Role</w:t>
      </w:r>
    </w:p>
    <w:p w14:paraId="492DA0CA" w14:textId="77777777" w:rsidR="0073216F" w:rsidRDefault="0073216F" w:rsidP="004678D5">
      <w:pPr>
        <w:pStyle w:val="outputs"/>
        <w:spacing w:after="0"/>
      </w:pPr>
      <w:r>
        <w:lastRenderedPageBreak/>
        <w:t>{</w:t>
      </w:r>
    </w:p>
    <w:p w14:paraId="767E515A" w14:textId="2ED8503B" w:rsidR="0073216F" w:rsidRDefault="0073216F" w:rsidP="004678D5">
      <w:pPr>
        <w:pStyle w:val="outputs"/>
        <w:spacing w:after="0"/>
      </w:pPr>
      <w:r>
        <w:t xml:space="preserve">  "name": "webserver",</w:t>
      </w:r>
    </w:p>
    <w:p w14:paraId="6703E014" w14:textId="77777777" w:rsidR="0073216F" w:rsidRDefault="0073216F" w:rsidP="004678D5">
      <w:pPr>
        <w:pStyle w:val="outputs"/>
        <w:spacing w:after="0"/>
      </w:pPr>
      <w:r>
        <w:t xml:space="preserve">  "description": "A role to configure our front-line web servers",</w:t>
      </w:r>
    </w:p>
    <w:p w14:paraId="1AB85F2C" w14:textId="77777777" w:rsidR="0073216F" w:rsidRDefault="0073216F" w:rsidP="004678D5">
      <w:pPr>
        <w:pStyle w:val="outputs"/>
        <w:spacing w:after="0"/>
      </w:pPr>
      <w:r>
        <w:t xml:space="preserve">  "json_class": "Chef::Role",</w:t>
      </w:r>
    </w:p>
    <w:p w14:paraId="2E27D0C9" w14:textId="77777777" w:rsidR="0073216F" w:rsidRDefault="0073216F" w:rsidP="004678D5">
      <w:pPr>
        <w:pStyle w:val="outputs"/>
        <w:spacing w:after="0"/>
      </w:pPr>
      <w:r>
        <w:t xml:space="preserve">  "default_attributes": {</w:t>
      </w:r>
    </w:p>
    <w:p w14:paraId="48817288" w14:textId="77777777" w:rsidR="0073216F" w:rsidRDefault="0073216F" w:rsidP="004678D5">
      <w:pPr>
        <w:pStyle w:val="outputs"/>
        <w:spacing w:after="0"/>
      </w:pPr>
      <w:r>
        <w:t xml:space="preserve">    "nginx": {</w:t>
      </w:r>
    </w:p>
    <w:p w14:paraId="29139822" w14:textId="77777777" w:rsidR="0073216F" w:rsidRDefault="0073216F" w:rsidP="004678D5">
      <w:pPr>
        <w:pStyle w:val="outputs"/>
        <w:spacing w:after="0"/>
      </w:pPr>
      <w:r>
        <w:t xml:space="preserve">      "log_location": "/var/log/nginx.log"</w:t>
      </w:r>
    </w:p>
    <w:p w14:paraId="6FC02A30" w14:textId="77777777" w:rsidR="0073216F" w:rsidRDefault="0073216F" w:rsidP="004678D5">
      <w:pPr>
        <w:pStyle w:val="outputs"/>
        <w:spacing w:after="0"/>
      </w:pPr>
      <w:r>
        <w:t xml:space="preserve">    }</w:t>
      </w:r>
    </w:p>
    <w:p w14:paraId="3A1F6B79" w14:textId="77777777" w:rsidR="0073216F" w:rsidRDefault="0073216F" w:rsidP="004678D5">
      <w:pPr>
        <w:pStyle w:val="outputs"/>
        <w:spacing w:after="0"/>
      </w:pPr>
      <w:r>
        <w:t xml:space="preserve">  },</w:t>
      </w:r>
    </w:p>
    <w:p w14:paraId="626ADA7F" w14:textId="77777777" w:rsidR="0073216F" w:rsidRDefault="0073216F" w:rsidP="004678D5">
      <w:pPr>
        <w:pStyle w:val="outputs"/>
        <w:spacing w:after="0"/>
      </w:pPr>
      <w:r>
        <w:t xml:space="preserve">  "override_attributes": {</w:t>
      </w:r>
    </w:p>
    <w:p w14:paraId="384D164D" w14:textId="77777777" w:rsidR="0073216F" w:rsidRDefault="0073216F" w:rsidP="004678D5">
      <w:pPr>
        <w:pStyle w:val="outputs"/>
        <w:spacing w:after="0"/>
      </w:pPr>
      <w:r>
        <w:t xml:space="preserve">    "nginx": {</w:t>
      </w:r>
    </w:p>
    <w:p w14:paraId="005D4B7D" w14:textId="77777777" w:rsidR="0073216F" w:rsidRDefault="0073216F" w:rsidP="004678D5">
      <w:pPr>
        <w:pStyle w:val="outputs"/>
        <w:spacing w:after="0"/>
      </w:pPr>
      <w:r>
        <w:t xml:space="preserve">      "gzip": "on"</w:t>
      </w:r>
    </w:p>
    <w:p w14:paraId="1625A0C7" w14:textId="77777777" w:rsidR="0073216F" w:rsidRDefault="0073216F" w:rsidP="004678D5">
      <w:pPr>
        <w:pStyle w:val="outputs"/>
        <w:spacing w:after="0"/>
      </w:pPr>
      <w:r>
        <w:t xml:space="preserve">    }</w:t>
      </w:r>
    </w:p>
    <w:p w14:paraId="3C95A5C5" w14:textId="77777777" w:rsidR="0073216F" w:rsidRDefault="0073216F" w:rsidP="004678D5">
      <w:pPr>
        <w:pStyle w:val="outputs"/>
        <w:spacing w:after="0"/>
      </w:pPr>
      <w:r>
        <w:t xml:space="preserve">  },</w:t>
      </w:r>
    </w:p>
    <w:p w14:paraId="5405569B" w14:textId="77777777" w:rsidR="0073216F" w:rsidRDefault="0073216F" w:rsidP="004678D5">
      <w:pPr>
        <w:pStyle w:val="outputs"/>
        <w:spacing w:after="0"/>
      </w:pPr>
      <w:r>
        <w:t xml:space="preserve">  "chef_type": "role",</w:t>
      </w:r>
    </w:p>
    <w:p w14:paraId="6BD854C5" w14:textId="77777777" w:rsidR="0073216F" w:rsidRDefault="0073216F" w:rsidP="004678D5">
      <w:pPr>
        <w:pStyle w:val="outputs"/>
        <w:spacing w:after="0"/>
      </w:pPr>
      <w:r>
        <w:t xml:space="preserve">  "run_list": [</w:t>
      </w:r>
    </w:p>
    <w:p w14:paraId="6538E8F3" w14:textId="77777777" w:rsidR="0073216F" w:rsidRDefault="0073216F" w:rsidP="004678D5">
      <w:pPr>
        <w:pStyle w:val="outputs"/>
        <w:spacing w:after="0"/>
      </w:pPr>
      <w:r>
        <w:t xml:space="preserve">    "recipe[apt]",</w:t>
      </w:r>
    </w:p>
    <w:p w14:paraId="534D94F5" w14:textId="77777777" w:rsidR="0073216F" w:rsidRDefault="0073216F" w:rsidP="004678D5">
      <w:pPr>
        <w:pStyle w:val="outputs"/>
        <w:spacing w:after="0"/>
      </w:pPr>
      <w:r>
        <w:t xml:space="preserve">    "recipe[nginx]"</w:t>
      </w:r>
    </w:p>
    <w:p w14:paraId="62585D4F" w14:textId="77777777" w:rsidR="0073216F" w:rsidRDefault="0073216F" w:rsidP="004678D5">
      <w:pPr>
        <w:pStyle w:val="outputs"/>
        <w:spacing w:after="0"/>
      </w:pPr>
      <w:r>
        <w:t xml:space="preserve">  ]</w:t>
      </w:r>
    </w:p>
    <w:p w14:paraId="73008586" w14:textId="77777777" w:rsidR="0073216F" w:rsidRDefault="0073216F" w:rsidP="004678D5">
      <w:pPr>
        <w:pStyle w:val="outputs"/>
        <w:spacing w:after="0"/>
      </w:pPr>
      <w:r>
        <w:t>}</w:t>
      </w:r>
    </w:p>
    <w:p w14:paraId="760F601C" w14:textId="77777777" w:rsidR="0073216F" w:rsidRDefault="0073216F" w:rsidP="0073216F"/>
    <w:p w14:paraId="08A2AD18" w14:textId="5219F1D7" w:rsidR="0073216F" w:rsidRDefault="005A1E4B" w:rsidP="005A1E4B">
      <w:pPr>
        <w:spacing w:after="0"/>
      </w:pPr>
      <w:r>
        <w:t>After closing, it will automatically Saved in Chef Server. If</w:t>
      </w:r>
      <w:r w:rsidR="0073216F">
        <w:t xml:space="preserve"> we want to get our JSON file from the server</w:t>
      </w:r>
      <w:r>
        <w:t>.</w:t>
      </w:r>
    </w:p>
    <w:p w14:paraId="63D71E60" w14:textId="77777777" w:rsidR="0073216F" w:rsidRDefault="0073216F" w:rsidP="005A1E4B">
      <w:pPr>
        <w:pStyle w:val="outputs"/>
      </w:pPr>
      <w:r>
        <w:t xml:space="preserve">knife role show webserver -Fjson </w:t>
      </w:r>
    </w:p>
    <w:p w14:paraId="4EB52C9B" w14:textId="1A19A68C" w:rsidR="0073216F" w:rsidRDefault="00FA5A41" w:rsidP="0073216F">
      <w:r>
        <w:rPr>
          <w:noProof/>
        </w:rPr>
        <w:drawing>
          <wp:inline distT="0" distB="0" distL="0" distR="0" wp14:anchorId="36895AFE" wp14:editId="4E749F69">
            <wp:extent cx="5823249" cy="3568883"/>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23249" cy="3568883"/>
                    </a:xfrm>
                    <a:prstGeom prst="rect">
                      <a:avLst/>
                    </a:prstGeom>
                  </pic:spPr>
                </pic:pic>
              </a:graphicData>
            </a:graphic>
          </wp:inline>
        </w:drawing>
      </w:r>
    </w:p>
    <w:p w14:paraId="6516FC42" w14:textId="3DD8610B" w:rsidR="00933FDC" w:rsidRDefault="00933FDC" w:rsidP="0073216F"/>
    <w:p w14:paraId="310FC082" w14:textId="7F4D00E9" w:rsidR="00933FDC" w:rsidRPr="000205CC" w:rsidRDefault="007F38C1" w:rsidP="000205CC">
      <w:pPr>
        <w:spacing w:after="0"/>
        <w:rPr>
          <w:b/>
          <w:bCs/>
        </w:rPr>
      </w:pPr>
      <w:r w:rsidRPr="000205CC">
        <w:rPr>
          <w:b/>
          <w:bCs/>
        </w:rPr>
        <w:t>Add Role to a Node</w:t>
      </w:r>
    </w:p>
    <w:p w14:paraId="47043BF0" w14:textId="4A767AA4" w:rsidR="0073216F" w:rsidRDefault="007F38C1" w:rsidP="002A243E">
      <w:pPr>
        <w:spacing w:after="0"/>
      </w:pPr>
      <w:r>
        <w:lastRenderedPageBreak/>
        <w:t>Now we need t</w:t>
      </w:r>
      <w:r w:rsidRPr="007F38C1">
        <w:t>o add our role to a node</w:t>
      </w:r>
      <w:r>
        <w:t xml:space="preserve">. For that first </w:t>
      </w:r>
      <w:r w:rsidRPr="007F38C1">
        <w:t xml:space="preserve">find </w:t>
      </w:r>
      <w:r>
        <w:t xml:space="preserve">list of nodes available </w:t>
      </w:r>
    </w:p>
    <w:p w14:paraId="087C53D0" w14:textId="3E4BC171" w:rsidR="0073216F" w:rsidRDefault="0073216F" w:rsidP="002A243E">
      <w:pPr>
        <w:pStyle w:val="outputs"/>
      </w:pPr>
      <w:r>
        <w:t>knife node list</w:t>
      </w:r>
    </w:p>
    <w:p w14:paraId="1291CD8A" w14:textId="77777777" w:rsidR="002A243E" w:rsidRDefault="002A243E" w:rsidP="002A243E">
      <w:pPr>
        <w:pStyle w:val="outputs"/>
        <w:spacing w:after="0"/>
      </w:pPr>
      <w:r>
        <w:t>Node1</w:t>
      </w:r>
    </w:p>
    <w:p w14:paraId="7B48DA0C" w14:textId="7E86EDDD" w:rsidR="002A243E" w:rsidRDefault="002A243E" w:rsidP="002A243E">
      <w:pPr>
        <w:pStyle w:val="outputs"/>
      </w:pPr>
      <w:r>
        <w:t>Node2</w:t>
      </w:r>
    </w:p>
    <w:p w14:paraId="24A7FC13" w14:textId="77777777" w:rsidR="0073216F" w:rsidRDefault="0073216F" w:rsidP="0073216F"/>
    <w:p w14:paraId="5B7E3081" w14:textId="77777777" w:rsidR="0073216F" w:rsidRDefault="0073216F" w:rsidP="002A243E">
      <w:pPr>
        <w:spacing w:after="0"/>
      </w:pPr>
      <w:r>
        <w:t>And then we would give a command like:</w:t>
      </w:r>
    </w:p>
    <w:p w14:paraId="1317A945" w14:textId="79AF630C" w:rsidR="0073216F" w:rsidRDefault="0073216F" w:rsidP="002A243E">
      <w:pPr>
        <w:pStyle w:val="outputs"/>
      </w:pPr>
      <w:r>
        <w:t xml:space="preserve">knife node edit </w:t>
      </w:r>
      <w:r w:rsidR="002A243E">
        <w:t>&lt;</w:t>
      </w:r>
      <w:r>
        <w:t>node_name</w:t>
      </w:r>
      <w:r w:rsidR="002A243E">
        <w:t>&gt;</w:t>
      </w:r>
    </w:p>
    <w:p w14:paraId="5877AB82" w14:textId="5A2C3477" w:rsidR="00CC1C21" w:rsidRDefault="00CC1C21" w:rsidP="002A243E">
      <w:pPr>
        <w:pStyle w:val="outputs"/>
      </w:pPr>
      <w:r>
        <w:t xml:space="preserve">knife node edit </w:t>
      </w:r>
      <w:r w:rsidRPr="000C2459">
        <w:rPr>
          <w:color w:val="00B050"/>
        </w:rPr>
        <w:t>Node1</w:t>
      </w:r>
    </w:p>
    <w:p w14:paraId="5DBB68C6" w14:textId="77777777" w:rsidR="00CC1C21" w:rsidRDefault="00CC1C21" w:rsidP="0073216F"/>
    <w:p w14:paraId="6C9F5EC8" w14:textId="4ACC9DAD" w:rsidR="0073216F" w:rsidRDefault="0073216F" w:rsidP="0073216F">
      <w:r>
        <w:t xml:space="preserve">This will </w:t>
      </w:r>
      <w:r w:rsidR="00E85DCA">
        <w:t>show</w:t>
      </w:r>
      <w:r>
        <w:t xml:space="preserve"> the node’s definition file, which will allow us to add a role to its run_list:</w:t>
      </w:r>
    </w:p>
    <w:p w14:paraId="390421B5" w14:textId="77777777" w:rsidR="0073216F" w:rsidRDefault="0073216F" w:rsidP="00E85DCA">
      <w:pPr>
        <w:pStyle w:val="outputs"/>
        <w:spacing w:after="0"/>
      </w:pPr>
      <w:r>
        <w:t>{</w:t>
      </w:r>
    </w:p>
    <w:p w14:paraId="6E8DEAC0" w14:textId="570C672A" w:rsidR="0073216F" w:rsidRDefault="0073216F" w:rsidP="00E85DCA">
      <w:pPr>
        <w:pStyle w:val="outputs"/>
        <w:spacing w:after="0"/>
      </w:pPr>
      <w:r>
        <w:t xml:space="preserve">  "name": "</w:t>
      </w:r>
      <w:r w:rsidR="00EC7B9E">
        <w:t>Node1</w:t>
      </w:r>
      <w:r>
        <w:t>",</w:t>
      </w:r>
    </w:p>
    <w:p w14:paraId="5573CB53" w14:textId="77777777" w:rsidR="0073216F" w:rsidRDefault="0073216F" w:rsidP="00E85DCA">
      <w:pPr>
        <w:pStyle w:val="outputs"/>
        <w:spacing w:after="0"/>
      </w:pPr>
      <w:r>
        <w:t xml:space="preserve">  "chef_environment": "_default",</w:t>
      </w:r>
    </w:p>
    <w:p w14:paraId="564C077E" w14:textId="77777777" w:rsidR="0073216F" w:rsidRDefault="0073216F" w:rsidP="00E85DCA">
      <w:pPr>
        <w:pStyle w:val="outputs"/>
        <w:spacing w:after="0"/>
      </w:pPr>
      <w:r>
        <w:t xml:space="preserve">  "normal": {</w:t>
      </w:r>
    </w:p>
    <w:p w14:paraId="3DC84C88" w14:textId="77777777" w:rsidR="0073216F" w:rsidRDefault="0073216F" w:rsidP="00E85DCA">
      <w:pPr>
        <w:pStyle w:val="outputs"/>
        <w:spacing w:after="0"/>
      </w:pPr>
      <w:r>
        <w:t xml:space="preserve">    "tags": [</w:t>
      </w:r>
    </w:p>
    <w:p w14:paraId="482CDC7D" w14:textId="77777777" w:rsidR="0073216F" w:rsidRDefault="0073216F" w:rsidP="00E85DCA">
      <w:pPr>
        <w:pStyle w:val="outputs"/>
        <w:spacing w:after="0"/>
      </w:pPr>
    </w:p>
    <w:p w14:paraId="7C139481" w14:textId="77777777" w:rsidR="0073216F" w:rsidRDefault="0073216F" w:rsidP="00E85DCA">
      <w:pPr>
        <w:pStyle w:val="outputs"/>
        <w:spacing w:after="0"/>
      </w:pPr>
      <w:r>
        <w:t xml:space="preserve">    ]</w:t>
      </w:r>
    </w:p>
    <w:p w14:paraId="163504B0" w14:textId="77777777" w:rsidR="0073216F" w:rsidRDefault="0073216F" w:rsidP="00E85DCA">
      <w:pPr>
        <w:pStyle w:val="outputs"/>
        <w:spacing w:after="0"/>
      </w:pPr>
      <w:r>
        <w:t xml:space="preserve">  },</w:t>
      </w:r>
    </w:p>
    <w:p w14:paraId="0B01961A" w14:textId="77777777" w:rsidR="0073216F" w:rsidRDefault="0073216F" w:rsidP="00E85DCA">
      <w:pPr>
        <w:pStyle w:val="outputs"/>
        <w:spacing w:after="0"/>
      </w:pPr>
      <w:r>
        <w:t xml:space="preserve">  "run_list": [</w:t>
      </w:r>
    </w:p>
    <w:p w14:paraId="56E825D5" w14:textId="77777777" w:rsidR="0073216F" w:rsidRDefault="0073216F" w:rsidP="00E85DCA">
      <w:pPr>
        <w:pStyle w:val="outputs"/>
        <w:spacing w:after="0"/>
      </w:pPr>
      <w:r>
        <w:t xml:space="preserve">    </w:t>
      </w:r>
      <w:r w:rsidRPr="000C2459">
        <w:rPr>
          <w:color w:val="00B050"/>
        </w:rPr>
        <w:t>"recipe[nginx]"</w:t>
      </w:r>
    </w:p>
    <w:p w14:paraId="230033AC" w14:textId="77777777" w:rsidR="0073216F" w:rsidRDefault="0073216F" w:rsidP="00E85DCA">
      <w:pPr>
        <w:pStyle w:val="outputs"/>
        <w:spacing w:after="0"/>
      </w:pPr>
      <w:r>
        <w:t xml:space="preserve">  ]</w:t>
      </w:r>
    </w:p>
    <w:p w14:paraId="59CB1869" w14:textId="77777777" w:rsidR="0073216F" w:rsidRDefault="0073216F" w:rsidP="00E85DCA">
      <w:pPr>
        <w:pStyle w:val="outputs"/>
        <w:spacing w:after="0"/>
      </w:pPr>
      <w:r>
        <w:t>}</w:t>
      </w:r>
    </w:p>
    <w:p w14:paraId="5F74668F" w14:textId="77777777" w:rsidR="0073216F" w:rsidRDefault="0073216F" w:rsidP="0073216F"/>
    <w:p w14:paraId="0F8F63CE" w14:textId="572C4CEA" w:rsidR="0073216F" w:rsidRDefault="00E85DCA" w:rsidP="003F2B98">
      <w:pPr>
        <w:spacing w:after="0"/>
      </w:pPr>
      <w:r>
        <w:t>Now,</w:t>
      </w:r>
      <w:r w:rsidR="0073216F">
        <w:t xml:space="preserve"> we </w:t>
      </w:r>
      <w:r>
        <w:t>need to</w:t>
      </w:r>
      <w:r w:rsidR="0073216F">
        <w:t xml:space="preserve"> replace our recipe with our role in this file:</w:t>
      </w:r>
    </w:p>
    <w:p w14:paraId="2E2E6451" w14:textId="77777777" w:rsidR="00826752" w:rsidRPr="00826752" w:rsidRDefault="00826752" w:rsidP="00826752">
      <w:pPr>
        <w:pStyle w:val="outputs"/>
        <w:spacing w:after="0"/>
      </w:pPr>
      <w:r w:rsidRPr="00826752">
        <w:t>{</w:t>
      </w:r>
    </w:p>
    <w:p w14:paraId="44CB54DD" w14:textId="77777777" w:rsidR="00826752" w:rsidRPr="00826752" w:rsidRDefault="00826752" w:rsidP="00826752">
      <w:pPr>
        <w:pStyle w:val="outputs"/>
        <w:spacing w:after="0"/>
      </w:pPr>
      <w:r w:rsidRPr="00826752">
        <w:t xml:space="preserve">  "name": "Node1",</w:t>
      </w:r>
    </w:p>
    <w:p w14:paraId="4783692B" w14:textId="77777777" w:rsidR="00826752" w:rsidRPr="00826752" w:rsidRDefault="00826752" w:rsidP="00826752">
      <w:pPr>
        <w:pStyle w:val="outputs"/>
        <w:spacing w:after="0"/>
      </w:pPr>
      <w:r w:rsidRPr="00826752">
        <w:t xml:space="preserve">  "chef_environment": "_default",</w:t>
      </w:r>
    </w:p>
    <w:p w14:paraId="17666A05" w14:textId="77777777" w:rsidR="00826752" w:rsidRPr="00826752" w:rsidRDefault="00826752" w:rsidP="00826752">
      <w:pPr>
        <w:pStyle w:val="outputs"/>
        <w:spacing w:after="0"/>
      </w:pPr>
      <w:r w:rsidRPr="00826752">
        <w:t xml:space="preserve">  "normal": {</w:t>
      </w:r>
    </w:p>
    <w:p w14:paraId="4EFDFBA9" w14:textId="77777777" w:rsidR="00826752" w:rsidRPr="00826752" w:rsidRDefault="00826752" w:rsidP="00826752">
      <w:pPr>
        <w:pStyle w:val="outputs"/>
        <w:spacing w:after="0"/>
      </w:pPr>
      <w:r w:rsidRPr="00826752">
        <w:t xml:space="preserve">    "tags": [</w:t>
      </w:r>
    </w:p>
    <w:p w14:paraId="00AC64EE" w14:textId="77777777" w:rsidR="00826752" w:rsidRPr="00826752" w:rsidRDefault="00826752" w:rsidP="00826752">
      <w:pPr>
        <w:pStyle w:val="outputs"/>
        <w:spacing w:after="0"/>
      </w:pPr>
    </w:p>
    <w:p w14:paraId="70A8AC77" w14:textId="77777777" w:rsidR="00826752" w:rsidRPr="00826752" w:rsidRDefault="00826752" w:rsidP="00826752">
      <w:pPr>
        <w:pStyle w:val="outputs"/>
        <w:spacing w:after="0"/>
      </w:pPr>
      <w:r w:rsidRPr="00826752">
        <w:t xml:space="preserve">    ]</w:t>
      </w:r>
    </w:p>
    <w:p w14:paraId="11ED3F4E" w14:textId="77777777" w:rsidR="00826752" w:rsidRPr="00826752" w:rsidRDefault="00826752" w:rsidP="00826752">
      <w:pPr>
        <w:pStyle w:val="outputs"/>
        <w:spacing w:after="0"/>
      </w:pPr>
      <w:r w:rsidRPr="00826752">
        <w:t xml:space="preserve">  },</w:t>
      </w:r>
    </w:p>
    <w:p w14:paraId="55A24BE8" w14:textId="77777777" w:rsidR="00826752" w:rsidRPr="00826752" w:rsidRDefault="00826752" w:rsidP="00826752">
      <w:pPr>
        <w:pStyle w:val="outputs"/>
        <w:spacing w:after="0"/>
      </w:pPr>
      <w:r w:rsidRPr="00826752">
        <w:t xml:space="preserve">  "policy_name": null,</w:t>
      </w:r>
    </w:p>
    <w:p w14:paraId="4E46E271" w14:textId="77777777" w:rsidR="00826752" w:rsidRPr="00826752" w:rsidRDefault="00826752" w:rsidP="00826752">
      <w:pPr>
        <w:pStyle w:val="outputs"/>
        <w:spacing w:after="0"/>
      </w:pPr>
      <w:r w:rsidRPr="00826752">
        <w:t xml:space="preserve">  "policy_group": null,</w:t>
      </w:r>
    </w:p>
    <w:p w14:paraId="1069D6C1" w14:textId="77777777" w:rsidR="00826752" w:rsidRPr="00826752" w:rsidRDefault="00826752" w:rsidP="00826752">
      <w:pPr>
        <w:pStyle w:val="outputs"/>
        <w:spacing w:after="0"/>
      </w:pPr>
      <w:r w:rsidRPr="00826752">
        <w:t xml:space="preserve">  "run_list": [</w:t>
      </w:r>
    </w:p>
    <w:p w14:paraId="47606B73" w14:textId="77777777" w:rsidR="00826752" w:rsidRPr="00826752" w:rsidRDefault="00826752" w:rsidP="00826752">
      <w:pPr>
        <w:pStyle w:val="outputs"/>
        <w:spacing w:after="0"/>
      </w:pPr>
      <w:r w:rsidRPr="00826752">
        <w:t xml:space="preserve">  </w:t>
      </w:r>
      <w:r w:rsidRPr="00826752">
        <w:rPr>
          <w:color w:val="00B050"/>
        </w:rPr>
        <w:t>"role[webserver]"</w:t>
      </w:r>
    </w:p>
    <w:p w14:paraId="5907039A" w14:textId="77777777" w:rsidR="00826752" w:rsidRPr="00826752" w:rsidRDefault="00826752" w:rsidP="00826752">
      <w:pPr>
        <w:pStyle w:val="outputs"/>
        <w:spacing w:after="0"/>
      </w:pPr>
      <w:r w:rsidRPr="00826752">
        <w:t>]</w:t>
      </w:r>
    </w:p>
    <w:p w14:paraId="7D220934" w14:textId="77777777" w:rsidR="00826752" w:rsidRPr="00826752" w:rsidRDefault="00826752" w:rsidP="00826752">
      <w:pPr>
        <w:pStyle w:val="outputs"/>
        <w:spacing w:after="0"/>
      </w:pPr>
    </w:p>
    <w:p w14:paraId="44F1FF71" w14:textId="1DC7FD10" w:rsidR="0073216F" w:rsidRDefault="00826752" w:rsidP="00826752">
      <w:pPr>
        <w:pStyle w:val="outputs"/>
        <w:spacing w:after="0"/>
      </w:pPr>
      <w:r w:rsidRPr="00826752">
        <w:t>}</w:t>
      </w:r>
    </w:p>
    <w:p w14:paraId="6B0C487C" w14:textId="5C0B3529" w:rsidR="0073216F" w:rsidRDefault="006D03D8" w:rsidP="0073216F">
      <w:r>
        <w:t xml:space="preserve">On close, it will automatically </w:t>
      </w:r>
      <w:r w:rsidR="00027B70">
        <w:t>update</w:t>
      </w:r>
      <w:r>
        <w:t xml:space="preserve"> Node1 </w:t>
      </w:r>
      <w:r w:rsidR="000C4AB3">
        <w:t>run list</w:t>
      </w:r>
      <w:r>
        <w:t xml:space="preserve"> with newly assigned role.</w:t>
      </w:r>
    </w:p>
    <w:p w14:paraId="7B8E312A" w14:textId="5B76C66C" w:rsidR="0073216F" w:rsidRDefault="0073216F" w:rsidP="0073216F"/>
    <w:p w14:paraId="76A6F785" w14:textId="541C98F2" w:rsidR="000C4AB3" w:rsidRDefault="000C4AB3" w:rsidP="000C4AB3">
      <w:pPr>
        <w:spacing w:after="0"/>
      </w:pPr>
      <w:r>
        <w:lastRenderedPageBreak/>
        <w:t xml:space="preserve"> We can also do this in single command </w:t>
      </w:r>
    </w:p>
    <w:p w14:paraId="68B24326" w14:textId="02D6ED3B" w:rsidR="000C4AB3" w:rsidRPr="0073216F" w:rsidRDefault="000C4AB3" w:rsidP="000C4AB3">
      <w:pPr>
        <w:pStyle w:val="outputs"/>
      </w:pPr>
      <w:r w:rsidRPr="000C4AB3">
        <w:t>knife node run_list set Node2 "role[webserver]"</w:t>
      </w:r>
    </w:p>
    <w:p w14:paraId="3BAD6B72" w14:textId="1BE86D30" w:rsidR="003163F7" w:rsidRDefault="00F56ECA" w:rsidP="003163F7">
      <w:r>
        <w:rPr>
          <w:noProof/>
        </w:rPr>
        <w:drawing>
          <wp:inline distT="0" distB="0" distL="0" distR="0" wp14:anchorId="47E0BEB8" wp14:editId="0CBF2483">
            <wp:extent cx="5943600" cy="59372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93725"/>
                    </a:xfrm>
                    <a:prstGeom prst="rect">
                      <a:avLst/>
                    </a:prstGeom>
                  </pic:spPr>
                </pic:pic>
              </a:graphicData>
            </a:graphic>
          </wp:inline>
        </w:drawing>
      </w:r>
    </w:p>
    <w:p w14:paraId="3EB19BBC" w14:textId="3EB05835" w:rsidR="00F56ECA" w:rsidRDefault="00F56ECA" w:rsidP="003163F7"/>
    <w:p w14:paraId="0E34CC16" w14:textId="68FDCE63" w:rsidR="00F56ECA" w:rsidRDefault="005C71BE" w:rsidP="005C71BE">
      <w:pPr>
        <w:pStyle w:val="Heading4"/>
      </w:pPr>
      <w:r w:rsidRPr="005C71BE">
        <w:t>Run the Chef-Client</w:t>
      </w:r>
    </w:p>
    <w:p w14:paraId="29341599" w14:textId="1C358B53" w:rsidR="00F56ECA" w:rsidRDefault="005C71BE" w:rsidP="003163F7">
      <w:r>
        <w:t xml:space="preserve">Login to Node1, run </w:t>
      </w:r>
      <w:r w:rsidRPr="005772BF">
        <w:rPr>
          <w:rStyle w:val="OutputChar"/>
        </w:rPr>
        <w:t>chef-client</w:t>
      </w:r>
      <w:r>
        <w:t xml:space="preserve"> to </w:t>
      </w:r>
    </w:p>
    <w:p w14:paraId="3E4B3192" w14:textId="2A953802" w:rsidR="00F56ECA" w:rsidRDefault="00447280" w:rsidP="003163F7">
      <w:r>
        <w:rPr>
          <w:noProof/>
        </w:rPr>
        <w:drawing>
          <wp:inline distT="0" distB="0" distL="0" distR="0" wp14:anchorId="3992634B" wp14:editId="1DCAFC30">
            <wp:extent cx="5943600" cy="1731010"/>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731010"/>
                    </a:xfrm>
                    <a:prstGeom prst="rect">
                      <a:avLst/>
                    </a:prstGeom>
                  </pic:spPr>
                </pic:pic>
              </a:graphicData>
            </a:graphic>
          </wp:inline>
        </w:drawing>
      </w:r>
    </w:p>
    <w:p w14:paraId="1AAFA820" w14:textId="5FD1A525" w:rsidR="00F56ECA" w:rsidRDefault="00F56ECA" w:rsidP="003163F7"/>
    <w:p w14:paraId="08B96E43" w14:textId="4CC7B071" w:rsidR="00F56ECA" w:rsidRDefault="00F56ECA" w:rsidP="003163F7"/>
    <w:p w14:paraId="23C8D06B" w14:textId="69F06BE4" w:rsidR="00F56ECA" w:rsidRDefault="00F56ECA" w:rsidP="003163F7"/>
    <w:p w14:paraId="4767ED8F" w14:textId="791157B8" w:rsidR="00F56ECA" w:rsidRDefault="00F56ECA" w:rsidP="003163F7"/>
    <w:p w14:paraId="295F26B4" w14:textId="425CA0C8" w:rsidR="00F56ECA" w:rsidRDefault="00F56ECA" w:rsidP="003163F7"/>
    <w:p w14:paraId="7690E6E1" w14:textId="77777777" w:rsidR="00F56ECA" w:rsidRDefault="00F56ECA" w:rsidP="003163F7"/>
    <w:p w14:paraId="1C92FC91" w14:textId="77777777" w:rsidR="003163F7" w:rsidRDefault="003163F7" w:rsidP="00AE2DB6">
      <w:pPr>
        <w:pStyle w:val="Heading1"/>
      </w:pPr>
      <w:bookmarkStart w:id="28" w:name="_Toc33538087"/>
      <w:r>
        <w:t>Chef - Environments</w:t>
      </w:r>
      <w:bookmarkEnd w:id="28"/>
    </w:p>
    <w:p w14:paraId="6A9F099B" w14:textId="0E74D4EE" w:rsidR="00BD445F" w:rsidRDefault="00AD455B" w:rsidP="003163F7">
      <w:r w:rsidRPr="00AD455B">
        <w:t>Having separate environments for development, testing, and production are good ways to be able to develop and test cookbook updates and other configuration changes in isolation</w:t>
      </w:r>
      <w:r w:rsidR="00887EB8">
        <w:t>.</w:t>
      </w:r>
      <w:r w:rsidR="00BD445F" w:rsidRPr="00BD445F">
        <w:t>Chef enables grouping nodes into separate environments to support an ordered development flow.</w:t>
      </w:r>
    </w:p>
    <w:p w14:paraId="1B90E0CB" w14:textId="7971F86B" w:rsidR="003163F7" w:rsidRDefault="00EF640C" w:rsidP="003163F7">
      <w:r w:rsidRPr="00EF640C">
        <w:t xml:space="preserve">Every Chef Server starts out with a single environment, the </w:t>
      </w:r>
      <w:r w:rsidRPr="00EF640C">
        <w:rPr>
          <w:b/>
          <w:bCs/>
        </w:rPr>
        <w:t>_default</w:t>
      </w:r>
      <w:r w:rsidRPr="00EF640C">
        <w:t xml:space="preserve"> environment</w:t>
      </w:r>
    </w:p>
    <w:p w14:paraId="200C91A8" w14:textId="77D1CDF3" w:rsidR="003163F7" w:rsidRDefault="00A70006" w:rsidP="003163F7">
      <w:r w:rsidRPr="00A70006">
        <w:t>The Chef server always has an environment called </w:t>
      </w:r>
      <w:r w:rsidRPr="00A70006">
        <w:rPr>
          <w:b/>
          <w:bCs/>
        </w:rPr>
        <w:t>_default</w:t>
      </w:r>
      <w:r w:rsidRPr="00A70006">
        <w:t>, which cannot be edited or deleted. All the nodes go in there if you don't specify any other environment.</w:t>
      </w:r>
    </w:p>
    <w:p w14:paraId="27C4119E" w14:textId="77777777" w:rsidR="00290629" w:rsidRDefault="00290629" w:rsidP="00290629">
      <w:r>
        <w:lastRenderedPageBreak/>
        <w:t>For Example, if you want one configuration for Development, one for Testing, &amp; one for Production - we will do this by Environments.</w:t>
      </w:r>
    </w:p>
    <w:p w14:paraId="3A5DE3D6" w14:textId="3B3B585C" w:rsidR="003163F7" w:rsidRDefault="003163F7" w:rsidP="003163F7"/>
    <w:p w14:paraId="6EB9A1C7" w14:textId="48CACB05" w:rsidR="00DF2DB9" w:rsidRDefault="00665897" w:rsidP="00665897">
      <w:pPr>
        <w:pStyle w:val="Heading2"/>
      </w:pPr>
      <w:bookmarkStart w:id="29" w:name="_Toc33538088"/>
      <w:r>
        <w:t>Creating New Environment</w:t>
      </w:r>
      <w:bookmarkEnd w:id="29"/>
      <w:r>
        <w:t xml:space="preserve"> </w:t>
      </w:r>
    </w:p>
    <w:p w14:paraId="22D652A0" w14:textId="77777777" w:rsidR="00762DA3" w:rsidRDefault="00762DA3" w:rsidP="0014491B">
      <w:pPr>
        <w:spacing w:after="0"/>
      </w:pPr>
    </w:p>
    <w:p w14:paraId="2D035476" w14:textId="3F9A1799" w:rsidR="00762DA3" w:rsidRDefault="00762DA3" w:rsidP="00762DA3">
      <w:pPr>
        <w:pStyle w:val="Heading4"/>
      </w:pPr>
      <w:r>
        <w:t>1.</w:t>
      </w:r>
      <w:r w:rsidRPr="00762DA3">
        <w:t xml:space="preserve"> </w:t>
      </w:r>
      <w:r>
        <w:t>Create new Environment</w:t>
      </w:r>
    </w:p>
    <w:p w14:paraId="0AB71BD6" w14:textId="132C7EA6" w:rsidR="00665897" w:rsidRDefault="00665897" w:rsidP="0014491B">
      <w:pPr>
        <w:spacing w:after="0"/>
      </w:pPr>
      <w:r>
        <w:t>To Create new Environment, we need to create environments directory inside “</w:t>
      </w:r>
      <w:r w:rsidRPr="0014491B">
        <w:rPr>
          <w:b/>
          <w:bCs/>
        </w:rPr>
        <w:t>chef-repo</w:t>
      </w:r>
      <w:r>
        <w:t>”.This is where we should put our environment files.</w:t>
      </w:r>
    </w:p>
    <w:p w14:paraId="2DB385FC" w14:textId="77777777" w:rsidR="00665897" w:rsidRDefault="00665897" w:rsidP="0014491B">
      <w:pPr>
        <w:pStyle w:val="outputs"/>
      </w:pPr>
      <w:r>
        <w:t>cd ~/chef-repo/environments</w:t>
      </w:r>
    </w:p>
    <w:p w14:paraId="5B27D296" w14:textId="77777777" w:rsidR="00665897" w:rsidRDefault="00665897" w:rsidP="00665897"/>
    <w:p w14:paraId="5DFF5A2B" w14:textId="4344961C" w:rsidR="00665897" w:rsidRDefault="00665897" w:rsidP="0014491B">
      <w:pPr>
        <w:spacing w:after="0"/>
      </w:pPr>
      <w:r>
        <w:t xml:space="preserve">To create any environment, we need to place that environment specific configuration inside Environments </w:t>
      </w:r>
      <w:r w:rsidR="0014491B">
        <w:t>folder. Here</w:t>
      </w:r>
      <w:r>
        <w:t xml:space="preserve"> </w:t>
      </w:r>
      <w:r w:rsidR="0014491B">
        <w:t>I’m</w:t>
      </w:r>
      <w:r>
        <w:t xml:space="preserve"> </w:t>
      </w:r>
      <w:r w:rsidR="0014491B">
        <w:t>creating</w:t>
      </w:r>
      <w:r>
        <w:t xml:space="preserve"> `</w:t>
      </w:r>
      <w:r w:rsidRPr="0014491B">
        <w:rPr>
          <w:b/>
          <w:bCs/>
        </w:rPr>
        <w:t>development</w:t>
      </w:r>
      <w:r>
        <w:t xml:space="preserve">` </w:t>
      </w:r>
      <w:r w:rsidR="0014491B">
        <w:t>environment</w:t>
      </w:r>
    </w:p>
    <w:p w14:paraId="2833004F" w14:textId="77777777" w:rsidR="00665897" w:rsidRDefault="00665897" w:rsidP="0014491B">
      <w:pPr>
        <w:pStyle w:val="outputs"/>
      </w:pPr>
      <w:r>
        <w:t>vi development.rb</w:t>
      </w:r>
    </w:p>
    <w:p w14:paraId="479FA4A0" w14:textId="77777777" w:rsidR="00665897" w:rsidRDefault="00665897" w:rsidP="00665897"/>
    <w:p w14:paraId="527B645E" w14:textId="77777777" w:rsidR="00665897" w:rsidRDefault="00665897" w:rsidP="00665897">
      <w:r>
        <w:t xml:space="preserve">In this file you can specify </w:t>
      </w:r>
      <w:r w:rsidRPr="0014491B">
        <w:rPr>
          <w:b/>
          <w:bCs/>
        </w:rPr>
        <w:t>cookbooks and their version constraints</w:t>
      </w:r>
      <w:r>
        <w:t>, and recipes that are deployed.so it contains</w:t>
      </w:r>
    </w:p>
    <w:p w14:paraId="62C6469C" w14:textId="131C9EF5" w:rsidR="00665897" w:rsidRDefault="00665897" w:rsidP="0014491B">
      <w:pPr>
        <w:pStyle w:val="ListParagraph"/>
        <w:numPr>
          <w:ilvl w:val="0"/>
          <w:numId w:val="47"/>
        </w:numPr>
      </w:pPr>
      <w:r>
        <w:t>name</w:t>
      </w:r>
    </w:p>
    <w:p w14:paraId="6B8FAE0E" w14:textId="407CA342" w:rsidR="00665897" w:rsidRDefault="00665897" w:rsidP="0014491B">
      <w:pPr>
        <w:pStyle w:val="ListParagraph"/>
        <w:numPr>
          <w:ilvl w:val="0"/>
          <w:numId w:val="47"/>
        </w:numPr>
      </w:pPr>
      <w:r>
        <w:t>description</w:t>
      </w:r>
    </w:p>
    <w:p w14:paraId="021531B2" w14:textId="5497C4B8" w:rsidR="00665897" w:rsidRDefault="00665897" w:rsidP="0014491B">
      <w:pPr>
        <w:pStyle w:val="ListParagraph"/>
        <w:numPr>
          <w:ilvl w:val="0"/>
          <w:numId w:val="47"/>
        </w:numPr>
      </w:pPr>
      <w:r>
        <w:t>cookbook_versions</w:t>
      </w:r>
    </w:p>
    <w:p w14:paraId="02202EA4" w14:textId="5F0CAE93" w:rsidR="00665897" w:rsidRDefault="00665897" w:rsidP="0014491B">
      <w:pPr>
        <w:pStyle w:val="ListParagraph"/>
        <w:numPr>
          <w:ilvl w:val="0"/>
          <w:numId w:val="47"/>
        </w:numPr>
      </w:pPr>
      <w:r>
        <w:t>override_attributes</w:t>
      </w:r>
    </w:p>
    <w:p w14:paraId="27AA0D2B" w14:textId="77777777" w:rsidR="00665897" w:rsidRPr="009402C7" w:rsidRDefault="00665897" w:rsidP="00067CFF">
      <w:pPr>
        <w:pStyle w:val="outputs"/>
        <w:spacing w:after="0"/>
        <w:rPr>
          <w:color w:val="00B050"/>
        </w:rPr>
      </w:pPr>
      <w:r w:rsidRPr="009402C7">
        <w:rPr>
          <w:color w:val="00B050"/>
        </w:rPr>
        <w:t>#development.rb</w:t>
      </w:r>
    </w:p>
    <w:p w14:paraId="41C7EEF4" w14:textId="77777777" w:rsidR="00665897" w:rsidRDefault="00665897" w:rsidP="00067CFF">
      <w:pPr>
        <w:pStyle w:val="outputs"/>
        <w:spacing w:after="0"/>
      </w:pPr>
      <w:r>
        <w:t>name "development"</w:t>
      </w:r>
    </w:p>
    <w:p w14:paraId="2E26CBA7" w14:textId="77777777" w:rsidR="00665897" w:rsidRDefault="00665897" w:rsidP="00067CFF">
      <w:pPr>
        <w:pStyle w:val="outputs"/>
        <w:spacing w:after="0"/>
      </w:pPr>
      <w:r>
        <w:t>description "The master development branch"</w:t>
      </w:r>
    </w:p>
    <w:p w14:paraId="215F844F" w14:textId="77777777" w:rsidR="00665897" w:rsidRDefault="00665897" w:rsidP="00067CFF">
      <w:pPr>
        <w:pStyle w:val="outputs"/>
        <w:spacing w:after="0"/>
      </w:pPr>
      <w:r>
        <w:t>cookbook_versions({</w:t>
      </w:r>
    </w:p>
    <w:p w14:paraId="68639ED7" w14:textId="77777777" w:rsidR="00665897" w:rsidRDefault="00665897" w:rsidP="00067CFF">
      <w:pPr>
        <w:pStyle w:val="outputs"/>
        <w:spacing w:after="0"/>
      </w:pPr>
      <w:r>
        <w:t xml:space="preserve">    "nginx" =&gt; "&lt;= 1.1.0",</w:t>
      </w:r>
    </w:p>
    <w:p w14:paraId="50D19DA2" w14:textId="77777777" w:rsidR="00665897" w:rsidRDefault="00665897" w:rsidP="00067CFF">
      <w:pPr>
        <w:pStyle w:val="outputs"/>
        <w:spacing w:after="0"/>
      </w:pPr>
      <w:r>
        <w:t xml:space="preserve">    "apt" =&gt; "= 0.0.1"</w:t>
      </w:r>
    </w:p>
    <w:p w14:paraId="14992F8A" w14:textId="77777777" w:rsidR="00665897" w:rsidRDefault="00665897" w:rsidP="00067CFF">
      <w:pPr>
        <w:pStyle w:val="outputs"/>
        <w:spacing w:after="0"/>
      </w:pPr>
      <w:r>
        <w:t>})</w:t>
      </w:r>
    </w:p>
    <w:p w14:paraId="53C172E2" w14:textId="77777777" w:rsidR="00665897" w:rsidRDefault="00665897" w:rsidP="00067CFF">
      <w:pPr>
        <w:pStyle w:val="outputs"/>
        <w:spacing w:after="0"/>
      </w:pPr>
      <w:r>
        <w:t>override_attributes ({</w:t>
      </w:r>
    </w:p>
    <w:p w14:paraId="3F613952" w14:textId="77777777" w:rsidR="00665897" w:rsidRDefault="00665897" w:rsidP="00067CFF">
      <w:pPr>
        <w:pStyle w:val="outputs"/>
        <w:spacing w:after="0"/>
      </w:pPr>
      <w:r>
        <w:t xml:space="preserve">    "nginx" =&gt; {</w:t>
      </w:r>
    </w:p>
    <w:p w14:paraId="0FE0C3E0" w14:textId="77777777" w:rsidR="00665897" w:rsidRDefault="00665897" w:rsidP="00067CFF">
      <w:pPr>
        <w:pStyle w:val="outputs"/>
        <w:spacing w:after="0"/>
      </w:pPr>
      <w:r>
        <w:t xml:space="preserve">        "listen" =&gt; [ "80", "443" ]</w:t>
      </w:r>
    </w:p>
    <w:p w14:paraId="3CC72DFC" w14:textId="77777777" w:rsidR="00665897" w:rsidRDefault="00665897" w:rsidP="00067CFF">
      <w:pPr>
        <w:pStyle w:val="outputs"/>
        <w:spacing w:after="0"/>
      </w:pPr>
      <w:r>
        <w:t xml:space="preserve">    },</w:t>
      </w:r>
    </w:p>
    <w:p w14:paraId="403BEC92" w14:textId="77777777" w:rsidR="00665897" w:rsidRDefault="00665897" w:rsidP="00067CFF">
      <w:pPr>
        <w:pStyle w:val="outputs"/>
        <w:spacing w:after="0"/>
      </w:pPr>
      <w:r>
        <w:t xml:space="preserve">    "mysql" =&gt; {</w:t>
      </w:r>
    </w:p>
    <w:p w14:paraId="55EF7694" w14:textId="77777777" w:rsidR="00665897" w:rsidRDefault="00665897" w:rsidP="00067CFF">
      <w:pPr>
        <w:pStyle w:val="outputs"/>
        <w:spacing w:after="0"/>
      </w:pPr>
      <w:r>
        <w:t xml:space="preserve">        "root_pass" =&gt; "root"</w:t>
      </w:r>
    </w:p>
    <w:p w14:paraId="5EA4E7ED" w14:textId="77777777" w:rsidR="00665897" w:rsidRDefault="00665897" w:rsidP="00067CFF">
      <w:pPr>
        <w:pStyle w:val="outputs"/>
        <w:spacing w:after="0"/>
      </w:pPr>
      <w:r>
        <w:t xml:space="preserve">    }</w:t>
      </w:r>
    </w:p>
    <w:p w14:paraId="776258F8" w14:textId="77777777" w:rsidR="00665897" w:rsidRDefault="00665897" w:rsidP="00067CFF">
      <w:pPr>
        <w:pStyle w:val="outputs"/>
        <w:spacing w:after="0"/>
      </w:pPr>
      <w:r>
        <w:t>})</w:t>
      </w:r>
    </w:p>
    <w:p w14:paraId="12FC1530" w14:textId="77777777" w:rsidR="00665897" w:rsidRDefault="00665897" w:rsidP="00665897"/>
    <w:p w14:paraId="6BC585E9" w14:textId="77777777" w:rsidR="00665897" w:rsidRDefault="00665897" w:rsidP="00665897"/>
    <w:p w14:paraId="13AF33AF" w14:textId="69D8E79B" w:rsidR="00665897" w:rsidRPr="00762DA3" w:rsidRDefault="00665897" w:rsidP="002222C8">
      <w:pPr>
        <w:spacing w:after="0"/>
        <w:rPr>
          <w:rStyle w:val="outputsChar"/>
        </w:rPr>
      </w:pPr>
      <w:r>
        <w:t>We could also use the JSON format. The knife tool can generate the template of an environment file by typing.</w:t>
      </w:r>
      <w:r w:rsidR="00762DA3">
        <w:t xml:space="preserve"> Provide default editor </w:t>
      </w:r>
      <w:r w:rsidR="00762DA3" w:rsidRPr="00762DA3">
        <w:rPr>
          <w:rStyle w:val="outputsChar"/>
        </w:rPr>
        <w:t>export EDITOR=vi</w:t>
      </w:r>
    </w:p>
    <w:p w14:paraId="435E73C0" w14:textId="77777777" w:rsidR="00665897" w:rsidRDefault="00665897" w:rsidP="002222C8">
      <w:pPr>
        <w:pStyle w:val="outputs"/>
      </w:pPr>
      <w:r>
        <w:t>knife environment create development</w:t>
      </w:r>
    </w:p>
    <w:p w14:paraId="198B68EA" w14:textId="77777777" w:rsidR="00665897" w:rsidRDefault="00665897" w:rsidP="00665897"/>
    <w:p w14:paraId="14449C85" w14:textId="77777777" w:rsidR="00665897" w:rsidRDefault="00665897" w:rsidP="00665897"/>
    <w:p w14:paraId="6D483512" w14:textId="77777777" w:rsidR="00762DA3" w:rsidRDefault="00665897" w:rsidP="00665897">
      <w:r>
        <w:t>This will open our editor with a preloaded environment file with the name filled in.</w:t>
      </w:r>
    </w:p>
    <w:p w14:paraId="54FF59A2" w14:textId="21F4D885" w:rsidR="00762DA3" w:rsidRPr="00762DA3" w:rsidRDefault="00762DA3" w:rsidP="00762DA3">
      <w:pPr>
        <w:pStyle w:val="outputs"/>
        <w:spacing w:after="0"/>
        <w:rPr>
          <w:color w:val="00B050"/>
        </w:rPr>
      </w:pPr>
      <w:r w:rsidRPr="00762DA3">
        <w:rPr>
          <w:color w:val="00B050"/>
        </w:rPr>
        <w:t># Def. Generated File</w:t>
      </w:r>
    </w:p>
    <w:p w14:paraId="1F44C722" w14:textId="56534EB5" w:rsidR="00762DA3" w:rsidRDefault="00762DA3" w:rsidP="00762DA3">
      <w:pPr>
        <w:pStyle w:val="outputs"/>
        <w:spacing w:after="0"/>
      </w:pPr>
      <w:r>
        <w:t>{</w:t>
      </w:r>
    </w:p>
    <w:p w14:paraId="2C9833AD" w14:textId="77777777" w:rsidR="00762DA3" w:rsidRDefault="00762DA3" w:rsidP="00762DA3">
      <w:pPr>
        <w:pStyle w:val="outputs"/>
        <w:spacing w:after="0"/>
      </w:pPr>
      <w:r>
        <w:t xml:space="preserve">  "name": "development",</w:t>
      </w:r>
    </w:p>
    <w:p w14:paraId="660342E5" w14:textId="77777777" w:rsidR="00762DA3" w:rsidRDefault="00762DA3" w:rsidP="00762DA3">
      <w:pPr>
        <w:pStyle w:val="outputs"/>
        <w:spacing w:after="0"/>
      </w:pPr>
      <w:r>
        <w:t xml:space="preserve">  "description": "",</w:t>
      </w:r>
    </w:p>
    <w:p w14:paraId="262A3D3C" w14:textId="77777777" w:rsidR="00762DA3" w:rsidRDefault="00762DA3" w:rsidP="00762DA3">
      <w:pPr>
        <w:pStyle w:val="outputs"/>
        <w:spacing w:after="0"/>
      </w:pPr>
      <w:r>
        <w:t xml:space="preserve">  "cookbook_versions": {</w:t>
      </w:r>
    </w:p>
    <w:p w14:paraId="3D7BEBCE" w14:textId="77777777" w:rsidR="00762DA3" w:rsidRDefault="00762DA3" w:rsidP="00762DA3">
      <w:pPr>
        <w:pStyle w:val="outputs"/>
        <w:spacing w:after="0"/>
      </w:pPr>
    </w:p>
    <w:p w14:paraId="561222D7" w14:textId="77777777" w:rsidR="00762DA3" w:rsidRDefault="00762DA3" w:rsidP="00762DA3">
      <w:pPr>
        <w:pStyle w:val="outputs"/>
        <w:spacing w:after="0"/>
      </w:pPr>
      <w:r>
        <w:t xml:space="preserve">  },</w:t>
      </w:r>
    </w:p>
    <w:p w14:paraId="10CF6641" w14:textId="77777777" w:rsidR="00762DA3" w:rsidRDefault="00762DA3" w:rsidP="00762DA3">
      <w:pPr>
        <w:pStyle w:val="outputs"/>
        <w:spacing w:after="0"/>
      </w:pPr>
      <w:r>
        <w:t xml:space="preserve">  "json_class": "Chef::Environment",</w:t>
      </w:r>
    </w:p>
    <w:p w14:paraId="7F927E69" w14:textId="77777777" w:rsidR="00762DA3" w:rsidRDefault="00762DA3" w:rsidP="00762DA3">
      <w:pPr>
        <w:pStyle w:val="outputs"/>
        <w:spacing w:after="0"/>
      </w:pPr>
      <w:r>
        <w:t xml:space="preserve">  "chef_type": "environment",</w:t>
      </w:r>
    </w:p>
    <w:p w14:paraId="32088831" w14:textId="77777777" w:rsidR="00762DA3" w:rsidRDefault="00762DA3" w:rsidP="00762DA3">
      <w:pPr>
        <w:pStyle w:val="outputs"/>
        <w:spacing w:after="0"/>
      </w:pPr>
      <w:r>
        <w:t xml:space="preserve">  "default_attributes": {</w:t>
      </w:r>
    </w:p>
    <w:p w14:paraId="0C5D97FF" w14:textId="77777777" w:rsidR="00762DA3" w:rsidRDefault="00762DA3" w:rsidP="00762DA3">
      <w:pPr>
        <w:pStyle w:val="outputs"/>
        <w:spacing w:after="0"/>
      </w:pPr>
    </w:p>
    <w:p w14:paraId="7D9CBD17" w14:textId="77777777" w:rsidR="00762DA3" w:rsidRDefault="00762DA3" w:rsidP="00762DA3">
      <w:pPr>
        <w:pStyle w:val="outputs"/>
        <w:spacing w:after="0"/>
      </w:pPr>
      <w:r>
        <w:t xml:space="preserve">  },</w:t>
      </w:r>
    </w:p>
    <w:p w14:paraId="010F290D" w14:textId="77777777" w:rsidR="00762DA3" w:rsidRDefault="00762DA3" w:rsidP="00762DA3">
      <w:pPr>
        <w:pStyle w:val="outputs"/>
        <w:spacing w:after="0"/>
      </w:pPr>
      <w:r>
        <w:t xml:space="preserve">  "override_attributes": {</w:t>
      </w:r>
    </w:p>
    <w:p w14:paraId="3DA6776B" w14:textId="77777777" w:rsidR="00762DA3" w:rsidRDefault="00762DA3" w:rsidP="00762DA3">
      <w:pPr>
        <w:pStyle w:val="outputs"/>
        <w:spacing w:after="0"/>
      </w:pPr>
    </w:p>
    <w:p w14:paraId="36401758" w14:textId="77777777" w:rsidR="00762DA3" w:rsidRDefault="00762DA3" w:rsidP="00762DA3">
      <w:pPr>
        <w:pStyle w:val="outputs"/>
        <w:spacing w:after="0"/>
      </w:pPr>
      <w:r>
        <w:t xml:space="preserve">  }</w:t>
      </w:r>
    </w:p>
    <w:p w14:paraId="6BD694DF" w14:textId="53CC573F" w:rsidR="00762DA3" w:rsidRDefault="00762DA3" w:rsidP="00762DA3">
      <w:pPr>
        <w:pStyle w:val="outputs"/>
        <w:spacing w:after="0"/>
      </w:pPr>
      <w:r>
        <w:t>}</w:t>
      </w:r>
    </w:p>
    <w:p w14:paraId="601F537C" w14:textId="77777777" w:rsidR="00762DA3" w:rsidRDefault="00762DA3" w:rsidP="00665897"/>
    <w:p w14:paraId="38C4ECE6" w14:textId="00DB2940" w:rsidR="00665897" w:rsidRDefault="00665897" w:rsidP="00762DA3">
      <w:pPr>
        <w:spacing w:after="0"/>
      </w:pPr>
      <w:r>
        <w:t xml:space="preserve">We </w:t>
      </w:r>
      <w:r w:rsidR="00474B3C">
        <w:t xml:space="preserve">need to edit with our details </w:t>
      </w:r>
    </w:p>
    <w:p w14:paraId="75C101C7" w14:textId="77777777" w:rsidR="00665897" w:rsidRDefault="00665897" w:rsidP="00762DA3">
      <w:pPr>
        <w:pStyle w:val="outputs"/>
        <w:spacing w:after="0"/>
      </w:pPr>
      <w:r>
        <w:t>{</w:t>
      </w:r>
    </w:p>
    <w:p w14:paraId="086E216A" w14:textId="77777777" w:rsidR="00665897" w:rsidRDefault="00665897" w:rsidP="00762DA3">
      <w:pPr>
        <w:pStyle w:val="outputs"/>
        <w:spacing w:after="0"/>
      </w:pPr>
      <w:r>
        <w:t xml:space="preserve">  "name": "development",</w:t>
      </w:r>
    </w:p>
    <w:p w14:paraId="04048533" w14:textId="77777777" w:rsidR="00665897" w:rsidRDefault="00665897" w:rsidP="00762DA3">
      <w:pPr>
        <w:pStyle w:val="outputs"/>
        <w:spacing w:after="0"/>
      </w:pPr>
      <w:r>
        <w:t xml:space="preserve">  "description": "The master development branch",</w:t>
      </w:r>
    </w:p>
    <w:p w14:paraId="3C76B704" w14:textId="77777777" w:rsidR="00665897" w:rsidRDefault="00665897" w:rsidP="00762DA3">
      <w:pPr>
        <w:pStyle w:val="outputs"/>
        <w:spacing w:after="0"/>
      </w:pPr>
      <w:r>
        <w:t xml:space="preserve">  "cookbook_versions": {</w:t>
      </w:r>
    </w:p>
    <w:p w14:paraId="3157E4DA" w14:textId="77777777" w:rsidR="00665897" w:rsidRDefault="00665897" w:rsidP="00762DA3">
      <w:pPr>
        <w:pStyle w:val="outputs"/>
        <w:spacing w:after="0"/>
      </w:pPr>
      <w:r>
        <w:t xml:space="preserve">    "nginx": "&lt;= 1.1.0",</w:t>
      </w:r>
    </w:p>
    <w:p w14:paraId="13F35537" w14:textId="77777777" w:rsidR="00665897" w:rsidRDefault="00665897" w:rsidP="00762DA3">
      <w:pPr>
        <w:pStyle w:val="outputs"/>
        <w:spacing w:after="0"/>
      </w:pPr>
      <w:r>
        <w:t xml:space="preserve">    "apt": "= 0.0.1"</w:t>
      </w:r>
    </w:p>
    <w:p w14:paraId="7918E689" w14:textId="77777777" w:rsidR="00665897" w:rsidRDefault="00665897" w:rsidP="00762DA3">
      <w:pPr>
        <w:pStyle w:val="outputs"/>
        <w:spacing w:after="0"/>
      </w:pPr>
      <w:r>
        <w:t xml:space="preserve">  },</w:t>
      </w:r>
    </w:p>
    <w:p w14:paraId="4B510184" w14:textId="77777777" w:rsidR="00665897" w:rsidRDefault="00665897" w:rsidP="00762DA3">
      <w:pPr>
        <w:pStyle w:val="outputs"/>
        <w:spacing w:after="0"/>
      </w:pPr>
      <w:r>
        <w:t xml:space="preserve">  "json_class": "Cheff:Environment",</w:t>
      </w:r>
    </w:p>
    <w:p w14:paraId="7DB40695" w14:textId="77777777" w:rsidR="00665897" w:rsidRDefault="00665897" w:rsidP="00762DA3">
      <w:pPr>
        <w:pStyle w:val="outputs"/>
        <w:spacing w:after="0"/>
      </w:pPr>
      <w:r>
        <w:t xml:space="preserve">  "chef_type": "environment",</w:t>
      </w:r>
    </w:p>
    <w:p w14:paraId="7E6D75F7" w14:textId="77777777" w:rsidR="00665897" w:rsidRDefault="00665897" w:rsidP="00762DA3">
      <w:pPr>
        <w:pStyle w:val="outputs"/>
        <w:spacing w:after="0"/>
      </w:pPr>
      <w:r>
        <w:t xml:space="preserve">  "default_attributes": {</w:t>
      </w:r>
    </w:p>
    <w:p w14:paraId="48537E0A" w14:textId="77777777" w:rsidR="00665897" w:rsidRDefault="00665897" w:rsidP="00762DA3">
      <w:pPr>
        <w:pStyle w:val="outputs"/>
        <w:spacing w:after="0"/>
      </w:pPr>
      <w:r>
        <w:t xml:space="preserve">  },</w:t>
      </w:r>
    </w:p>
    <w:p w14:paraId="46172278" w14:textId="77777777" w:rsidR="00665897" w:rsidRDefault="00665897" w:rsidP="00762DA3">
      <w:pPr>
        <w:pStyle w:val="outputs"/>
        <w:spacing w:after="0"/>
      </w:pPr>
      <w:r>
        <w:t xml:space="preserve">  "override_attributes": {</w:t>
      </w:r>
    </w:p>
    <w:p w14:paraId="00923176" w14:textId="77777777" w:rsidR="00665897" w:rsidRDefault="00665897" w:rsidP="00762DA3">
      <w:pPr>
        <w:pStyle w:val="outputs"/>
        <w:spacing w:after="0"/>
      </w:pPr>
      <w:r>
        <w:t xml:space="preserve">    "nginx": {</w:t>
      </w:r>
    </w:p>
    <w:p w14:paraId="03802382" w14:textId="77777777" w:rsidR="00665897" w:rsidRDefault="00665897" w:rsidP="00762DA3">
      <w:pPr>
        <w:pStyle w:val="outputs"/>
        <w:spacing w:after="0"/>
      </w:pPr>
      <w:r>
        <w:t xml:space="preserve">      "listen": [</w:t>
      </w:r>
    </w:p>
    <w:p w14:paraId="65DEE913" w14:textId="77777777" w:rsidR="00665897" w:rsidRDefault="00665897" w:rsidP="00762DA3">
      <w:pPr>
        <w:pStyle w:val="outputs"/>
        <w:spacing w:after="0"/>
      </w:pPr>
      <w:r>
        <w:t xml:space="preserve">        "80",</w:t>
      </w:r>
    </w:p>
    <w:p w14:paraId="33A061BE" w14:textId="77777777" w:rsidR="00665897" w:rsidRDefault="00665897" w:rsidP="00762DA3">
      <w:pPr>
        <w:pStyle w:val="outputs"/>
        <w:spacing w:after="0"/>
      </w:pPr>
      <w:r>
        <w:t xml:space="preserve">        "443"</w:t>
      </w:r>
    </w:p>
    <w:p w14:paraId="2AD27677" w14:textId="77777777" w:rsidR="00665897" w:rsidRDefault="00665897" w:rsidP="00762DA3">
      <w:pPr>
        <w:pStyle w:val="outputs"/>
        <w:spacing w:after="0"/>
      </w:pPr>
      <w:r>
        <w:t xml:space="preserve">      ]</w:t>
      </w:r>
    </w:p>
    <w:p w14:paraId="67176ECC" w14:textId="77777777" w:rsidR="00665897" w:rsidRDefault="00665897" w:rsidP="00762DA3">
      <w:pPr>
        <w:pStyle w:val="outputs"/>
        <w:spacing w:after="0"/>
      </w:pPr>
      <w:r>
        <w:t xml:space="preserve">    },</w:t>
      </w:r>
    </w:p>
    <w:p w14:paraId="09027176" w14:textId="77777777" w:rsidR="00665897" w:rsidRDefault="00665897" w:rsidP="00762DA3">
      <w:pPr>
        <w:pStyle w:val="outputs"/>
        <w:spacing w:after="0"/>
      </w:pPr>
      <w:r>
        <w:t xml:space="preserve">    "mysql": {</w:t>
      </w:r>
    </w:p>
    <w:p w14:paraId="3DC77E2E" w14:textId="77777777" w:rsidR="00665897" w:rsidRDefault="00665897" w:rsidP="00762DA3">
      <w:pPr>
        <w:pStyle w:val="outputs"/>
        <w:spacing w:after="0"/>
      </w:pPr>
      <w:r>
        <w:lastRenderedPageBreak/>
        <w:t xml:space="preserve">      "root_pass": "root"</w:t>
      </w:r>
    </w:p>
    <w:p w14:paraId="29407B09" w14:textId="77777777" w:rsidR="00665897" w:rsidRDefault="00665897" w:rsidP="00762DA3">
      <w:pPr>
        <w:pStyle w:val="outputs"/>
        <w:spacing w:after="0"/>
      </w:pPr>
      <w:r>
        <w:t xml:space="preserve">    }</w:t>
      </w:r>
    </w:p>
    <w:p w14:paraId="29BCD752" w14:textId="77777777" w:rsidR="00665897" w:rsidRDefault="00665897" w:rsidP="00762DA3">
      <w:pPr>
        <w:pStyle w:val="outputs"/>
        <w:spacing w:after="0"/>
      </w:pPr>
      <w:r>
        <w:t xml:space="preserve">  }</w:t>
      </w:r>
    </w:p>
    <w:p w14:paraId="4C9D3077" w14:textId="77777777" w:rsidR="00665897" w:rsidRDefault="00665897" w:rsidP="00762DA3">
      <w:pPr>
        <w:pStyle w:val="outputs"/>
        <w:spacing w:after="0"/>
      </w:pPr>
      <w:r>
        <w:t>}</w:t>
      </w:r>
    </w:p>
    <w:p w14:paraId="4559309A" w14:textId="77777777" w:rsidR="00665897" w:rsidRDefault="00665897" w:rsidP="00665897"/>
    <w:p w14:paraId="09AA68F4" w14:textId="77777777" w:rsidR="00665897" w:rsidRDefault="00665897" w:rsidP="00665897"/>
    <w:p w14:paraId="6989066B" w14:textId="23957D7F" w:rsidR="00665897" w:rsidRDefault="00762DA3" w:rsidP="00762DA3">
      <w:pPr>
        <w:pStyle w:val="Heading4"/>
      </w:pPr>
      <w:r>
        <w:t>2.</w:t>
      </w:r>
      <w:r w:rsidR="00665897">
        <w:t>Upload Environment Files to/from the Server</w:t>
      </w:r>
    </w:p>
    <w:p w14:paraId="43DBC6BD" w14:textId="77777777" w:rsidR="00665897" w:rsidRDefault="00665897" w:rsidP="00762DA3">
      <w:pPr>
        <w:spacing w:after="0"/>
      </w:pPr>
      <w:r>
        <w:t xml:space="preserve">We could upload our </w:t>
      </w:r>
      <w:r w:rsidRPr="00762DA3">
        <w:rPr>
          <w:b/>
          <w:bCs/>
        </w:rPr>
        <w:t>Ruby file</w:t>
      </w:r>
      <w:r>
        <w:t xml:space="preserve"> to the Chef server by typing this:</w:t>
      </w:r>
    </w:p>
    <w:p w14:paraId="616418C6" w14:textId="77777777" w:rsidR="00665897" w:rsidRDefault="00665897" w:rsidP="00762DA3">
      <w:pPr>
        <w:pStyle w:val="Output"/>
      </w:pPr>
      <w:r>
        <w:t>knife environment from file ~/chef-repo/environments/development.rb</w:t>
      </w:r>
    </w:p>
    <w:p w14:paraId="58175525" w14:textId="77777777" w:rsidR="00665897" w:rsidRDefault="00665897" w:rsidP="00665897"/>
    <w:p w14:paraId="122A57E4" w14:textId="77777777" w:rsidR="00665897" w:rsidRDefault="00665897" w:rsidP="00762DA3">
      <w:pPr>
        <w:spacing w:after="0"/>
      </w:pPr>
      <w:r>
        <w:t xml:space="preserve">For our </w:t>
      </w:r>
      <w:r w:rsidRPr="00762DA3">
        <w:rPr>
          <w:b/>
          <w:bCs/>
        </w:rPr>
        <w:t>JSON file,</w:t>
      </w:r>
      <w:r>
        <w:t xml:space="preserve"> we can get the environment file off of the server by typing something like:</w:t>
      </w:r>
    </w:p>
    <w:p w14:paraId="7D7A8B6F" w14:textId="77777777" w:rsidR="00665897" w:rsidRDefault="00665897" w:rsidP="00762DA3">
      <w:pPr>
        <w:pStyle w:val="outputs"/>
        <w:spacing w:after="0"/>
      </w:pPr>
      <w:r>
        <w:t>knife environment show development -Fjson &gt; ~/chef-repo/environments/development.json</w:t>
      </w:r>
    </w:p>
    <w:p w14:paraId="614417B6" w14:textId="2A71B283" w:rsidR="00665897" w:rsidRDefault="00665897" w:rsidP="00665897"/>
    <w:p w14:paraId="55B32E7B" w14:textId="03C4B077" w:rsidR="00C64BBA" w:rsidRDefault="00C64BBA" w:rsidP="00C64BBA">
      <w:pPr>
        <w:spacing w:after="0"/>
      </w:pPr>
      <w:r>
        <w:t>Now check all the environments Configured in Chef Server</w:t>
      </w:r>
    </w:p>
    <w:p w14:paraId="560B1AB2" w14:textId="77777777" w:rsidR="00C64BBA" w:rsidRDefault="00C64BBA" w:rsidP="00C64BBA">
      <w:pPr>
        <w:pStyle w:val="outputs"/>
        <w:spacing w:after="0"/>
      </w:pPr>
      <w:r>
        <w:t xml:space="preserve">knife environment list </w:t>
      </w:r>
    </w:p>
    <w:p w14:paraId="66DA09B4" w14:textId="0C669871" w:rsidR="00C64BBA" w:rsidRDefault="00081553" w:rsidP="00665897">
      <w:r>
        <w:rPr>
          <w:noProof/>
        </w:rPr>
        <w:drawing>
          <wp:inline distT="0" distB="0" distL="0" distR="0" wp14:anchorId="362BE657" wp14:editId="51ABC555">
            <wp:extent cx="5943600" cy="663575"/>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63575"/>
                    </a:xfrm>
                    <a:prstGeom prst="rect">
                      <a:avLst/>
                    </a:prstGeom>
                  </pic:spPr>
                </pic:pic>
              </a:graphicData>
            </a:graphic>
          </wp:inline>
        </w:drawing>
      </w:r>
    </w:p>
    <w:p w14:paraId="56F2E324" w14:textId="3F00CFD8" w:rsidR="00AA0B35" w:rsidRDefault="00AA0B35" w:rsidP="00665897"/>
    <w:p w14:paraId="1D325D4C" w14:textId="1C48EDC1" w:rsidR="00AA0B35" w:rsidRDefault="00AA0B35" w:rsidP="00665897">
      <w:r>
        <w:t>You can also check in Chef Server</w:t>
      </w:r>
      <w:r w:rsidRPr="00AA0B35">
        <w:rPr>
          <w:noProof/>
        </w:rPr>
        <w:t xml:space="preserve"> </w:t>
      </w:r>
      <w:r>
        <w:rPr>
          <w:noProof/>
        </w:rPr>
        <w:drawing>
          <wp:inline distT="0" distB="0" distL="0" distR="0" wp14:anchorId="78D85885" wp14:editId="29E16183">
            <wp:extent cx="5943600" cy="2699385"/>
            <wp:effectExtent l="0" t="0" r="0" b="57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99385"/>
                    </a:xfrm>
                    <a:prstGeom prst="rect">
                      <a:avLst/>
                    </a:prstGeom>
                  </pic:spPr>
                </pic:pic>
              </a:graphicData>
            </a:graphic>
          </wp:inline>
        </w:drawing>
      </w:r>
    </w:p>
    <w:p w14:paraId="0C4E7AA9" w14:textId="77777777" w:rsidR="00665897" w:rsidRDefault="00665897" w:rsidP="00665897"/>
    <w:p w14:paraId="39C45B32" w14:textId="33818CF4" w:rsidR="00665897" w:rsidRDefault="00AD7B9F" w:rsidP="008A6661">
      <w:pPr>
        <w:pStyle w:val="Heading4"/>
        <w:spacing w:after="0"/>
      </w:pPr>
      <w:r>
        <w:lastRenderedPageBreak/>
        <w:t>3.</w:t>
      </w:r>
      <w:r w:rsidR="00665897">
        <w:t>Setting Environments in Nodes</w:t>
      </w:r>
    </w:p>
    <w:p w14:paraId="3CEB50AD" w14:textId="77777777" w:rsidR="00665897" w:rsidRDefault="00665897" w:rsidP="00AD7B9F">
      <w:pPr>
        <w:spacing w:after="0"/>
      </w:pPr>
      <w:r>
        <w:t>Each node can be in exactly one environment. we need to edit its node environment information by using node edit &lt;node&gt;.</w:t>
      </w:r>
    </w:p>
    <w:p w14:paraId="2A82C993" w14:textId="77777777" w:rsidR="00665897" w:rsidRDefault="00665897" w:rsidP="00AD7B9F">
      <w:pPr>
        <w:pStyle w:val="outputs"/>
      </w:pPr>
      <w:r>
        <w:t>knife node edit &lt;Node1&gt;</w:t>
      </w:r>
    </w:p>
    <w:p w14:paraId="767BE63D" w14:textId="77777777" w:rsidR="00665897" w:rsidRDefault="00665897" w:rsidP="00665897"/>
    <w:p w14:paraId="545A19B4" w14:textId="04ACD2A4" w:rsidR="00665897" w:rsidRDefault="00665897" w:rsidP="00AD7B9F">
      <w:pPr>
        <w:spacing w:after="0"/>
      </w:pPr>
      <w:r>
        <w:t>This will open up a JSON formatted file with the current node parameters:</w:t>
      </w:r>
    </w:p>
    <w:p w14:paraId="596820FB" w14:textId="77777777" w:rsidR="00AA0B35" w:rsidRPr="00AA0B35" w:rsidRDefault="00AA0B35" w:rsidP="00AA0B35">
      <w:pPr>
        <w:pStyle w:val="outputs"/>
        <w:spacing w:after="0"/>
      </w:pPr>
      <w:r w:rsidRPr="00AA0B35">
        <w:t>{</w:t>
      </w:r>
    </w:p>
    <w:p w14:paraId="0AC61D3F" w14:textId="77777777" w:rsidR="00AA0B35" w:rsidRPr="00AA0B35" w:rsidRDefault="00AA0B35" w:rsidP="00AA0B35">
      <w:pPr>
        <w:pStyle w:val="outputs"/>
        <w:spacing w:after="0"/>
      </w:pPr>
      <w:r w:rsidRPr="00AA0B35">
        <w:t>{</w:t>
      </w:r>
    </w:p>
    <w:p w14:paraId="6D5CA81D" w14:textId="77777777" w:rsidR="00AA0B35" w:rsidRPr="00AA0B35" w:rsidRDefault="00AA0B35" w:rsidP="00AA0B35">
      <w:pPr>
        <w:pStyle w:val="outputs"/>
        <w:spacing w:after="0"/>
      </w:pPr>
      <w:r w:rsidRPr="00AA0B35">
        <w:t xml:space="preserve">  "name": "Node1",</w:t>
      </w:r>
    </w:p>
    <w:p w14:paraId="16AA6383" w14:textId="77777777" w:rsidR="00AA0B35" w:rsidRPr="00AA0B35" w:rsidRDefault="00AA0B35" w:rsidP="00AA0B35">
      <w:pPr>
        <w:pStyle w:val="outputs"/>
        <w:spacing w:after="0"/>
        <w:rPr>
          <w:color w:val="FF0000"/>
        </w:rPr>
      </w:pPr>
      <w:r w:rsidRPr="00AA0B35">
        <w:t xml:space="preserve">  </w:t>
      </w:r>
      <w:r w:rsidRPr="00AA0B35">
        <w:rPr>
          <w:color w:val="FF0000"/>
        </w:rPr>
        <w:t>"chef_environment": "_default",</w:t>
      </w:r>
    </w:p>
    <w:p w14:paraId="21B85F8D" w14:textId="77777777" w:rsidR="00AA0B35" w:rsidRPr="00AA0B35" w:rsidRDefault="00AA0B35" w:rsidP="00AA0B35">
      <w:pPr>
        <w:pStyle w:val="outputs"/>
        <w:spacing w:after="0"/>
      </w:pPr>
      <w:r w:rsidRPr="00AA0B35">
        <w:t xml:space="preserve">  "normal": {</w:t>
      </w:r>
    </w:p>
    <w:p w14:paraId="74E35ECA" w14:textId="1FD5DA95" w:rsidR="00AA0B35" w:rsidRPr="00AA0B35" w:rsidRDefault="00AA0B35" w:rsidP="00AA0B35">
      <w:pPr>
        <w:pStyle w:val="outputs"/>
        <w:spacing w:after="0"/>
      </w:pPr>
      <w:r w:rsidRPr="00AA0B35">
        <w:t xml:space="preserve">    "tags": [</w:t>
      </w:r>
    </w:p>
    <w:p w14:paraId="51B874A7" w14:textId="77777777" w:rsidR="00AA0B35" w:rsidRPr="00AA0B35" w:rsidRDefault="00AA0B35" w:rsidP="00AA0B35">
      <w:pPr>
        <w:pStyle w:val="outputs"/>
        <w:spacing w:after="0"/>
      </w:pPr>
      <w:r w:rsidRPr="00AA0B35">
        <w:t xml:space="preserve">    ]</w:t>
      </w:r>
    </w:p>
    <w:p w14:paraId="2C5FFB84" w14:textId="77777777" w:rsidR="00AA0B35" w:rsidRPr="00AA0B35" w:rsidRDefault="00AA0B35" w:rsidP="00AA0B35">
      <w:pPr>
        <w:pStyle w:val="outputs"/>
        <w:spacing w:after="0"/>
      </w:pPr>
      <w:r w:rsidRPr="00AA0B35">
        <w:t xml:space="preserve">  },</w:t>
      </w:r>
    </w:p>
    <w:p w14:paraId="7940D06A" w14:textId="77777777" w:rsidR="00AA0B35" w:rsidRPr="00AA0B35" w:rsidRDefault="00AA0B35" w:rsidP="00AA0B35">
      <w:pPr>
        <w:pStyle w:val="outputs"/>
        <w:spacing w:after="0"/>
      </w:pPr>
      <w:r w:rsidRPr="00AA0B35">
        <w:t xml:space="preserve">  "policy_name": null,</w:t>
      </w:r>
    </w:p>
    <w:p w14:paraId="46886E11" w14:textId="77777777" w:rsidR="00AA0B35" w:rsidRPr="00AA0B35" w:rsidRDefault="00AA0B35" w:rsidP="00AA0B35">
      <w:pPr>
        <w:pStyle w:val="outputs"/>
        <w:spacing w:after="0"/>
      </w:pPr>
      <w:r w:rsidRPr="00AA0B35">
        <w:t xml:space="preserve">  "policy_group": null,</w:t>
      </w:r>
    </w:p>
    <w:p w14:paraId="7AF349E1" w14:textId="77777777" w:rsidR="00AA0B35" w:rsidRPr="00AA0B35" w:rsidRDefault="00AA0B35" w:rsidP="00AA0B35">
      <w:pPr>
        <w:pStyle w:val="outputs"/>
        <w:spacing w:after="0"/>
      </w:pPr>
      <w:r w:rsidRPr="00AA0B35">
        <w:t xml:space="preserve">  "run_list": [</w:t>
      </w:r>
    </w:p>
    <w:p w14:paraId="6266366C" w14:textId="77777777" w:rsidR="00AA0B35" w:rsidRPr="00AA0B35" w:rsidRDefault="00AA0B35" w:rsidP="00AA0B35">
      <w:pPr>
        <w:pStyle w:val="outputs"/>
        <w:spacing w:after="0"/>
      </w:pPr>
      <w:r w:rsidRPr="00AA0B35">
        <w:t xml:space="preserve">  "role[webserver]"</w:t>
      </w:r>
    </w:p>
    <w:p w14:paraId="45F9569C" w14:textId="6A2F449E" w:rsidR="00AA0B35" w:rsidRPr="00AA0B35" w:rsidRDefault="00AA0B35" w:rsidP="00AA0B35">
      <w:pPr>
        <w:pStyle w:val="outputs"/>
        <w:spacing w:after="0"/>
      </w:pPr>
      <w:r w:rsidRPr="00AA0B35">
        <w:t>]</w:t>
      </w:r>
    </w:p>
    <w:p w14:paraId="07DA6D78" w14:textId="097C72AC" w:rsidR="00665897" w:rsidRDefault="00AA0B35" w:rsidP="00AA0B35">
      <w:pPr>
        <w:pStyle w:val="outputs"/>
        <w:spacing w:after="0"/>
      </w:pPr>
      <w:r w:rsidRPr="00AA0B35">
        <w:t>}</w:t>
      </w:r>
    </w:p>
    <w:p w14:paraId="61A6509C" w14:textId="77777777" w:rsidR="00665897" w:rsidRDefault="00665897" w:rsidP="00665897"/>
    <w:p w14:paraId="446F5D78" w14:textId="77777777" w:rsidR="00665897" w:rsidRDefault="00665897" w:rsidP="00BD72DC">
      <w:pPr>
        <w:spacing w:after="0"/>
      </w:pPr>
      <w:r>
        <w:t>As you can see, the chef_environment is set to _default originally. We can simply modify that value to put the node into a new environment.</w:t>
      </w:r>
    </w:p>
    <w:p w14:paraId="7F61948A" w14:textId="77777777" w:rsidR="00665897" w:rsidRDefault="00665897" w:rsidP="00BD72DC">
      <w:pPr>
        <w:pStyle w:val="outputs"/>
      </w:pPr>
      <w:r>
        <w:t>"chef_environment": "development"</w:t>
      </w:r>
    </w:p>
    <w:p w14:paraId="5D8C6B11" w14:textId="77777777" w:rsidR="00665897" w:rsidRDefault="00665897" w:rsidP="00665897"/>
    <w:p w14:paraId="23DC1F38" w14:textId="77777777" w:rsidR="00665897" w:rsidRDefault="00665897" w:rsidP="00665897"/>
    <w:p w14:paraId="4EA669E1" w14:textId="7EC5B36B" w:rsidR="00665897" w:rsidRDefault="00BD72DC" w:rsidP="00BD72DC">
      <w:pPr>
        <w:pStyle w:val="Heading4"/>
      </w:pPr>
      <w:r>
        <w:t>4.</w:t>
      </w:r>
      <w:r w:rsidR="00665897">
        <w:t>Run chef-client</w:t>
      </w:r>
    </w:p>
    <w:p w14:paraId="26DB5AE8" w14:textId="6138C1F7" w:rsidR="00665897" w:rsidRPr="00665897" w:rsidRDefault="00665897" w:rsidP="00665897">
      <w:r>
        <w:t xml:space="preserve">run </w:t>
      </w:r>
      <w:r w:rsidRPr="009F1B59">
        <w:rPr>
          <w:rStyle w:val="outputsChar"/>
        </w:rPr>
        <w:t>chef-client</w:t>
      </w:r>
      <w:r>
        <w:t xml:space="preserve">  on the node, it will pick up the new attributes and version constraints and modify itself to align with the new policy</w:t>
      </w:r>
    </w:p>
    <w:p w14:paraId="6D1AE80A" w14:textId="3C44BD6C" w:rsidR="00DF2DB9" w:rsidRDefault="00DF2DB9" w:rsidP="003163F7"/>
    <w:p w14:paraId="3423A064" w14:textId="55CCF318" w:rsidR="00DF2DB9" w:rsidRDefault="00DF2DB9" w:rsidP="003163F7"/>
    <w:p w14:paraId="3296C699" w14:textId="5D4D9E1E" w:rsidR="00DF2DB9" w:rsidRDefault="00DF2DB9" w:rsidP="003163F7"/>
    <w:p w14:paraId="05B7CA21" w14:textId="76D216AC" w:rsidR="00DF2DB9" w:rsidRDefault="00DF2DB9" w:rsidP="003163F7"/>
    <w:p w14:paraId="74BCB7A5" w14:textId="06DE3C31" w:rsidR="00DF2DB9" w:rsidRDefault="00DF2DB9" w:rsidP="003163F7"/>
    <w:p w14:paraId="16B7D209" w14:textId="25015985" w:rsidR="00DF2DB9" w:rsidRDefault="00DF2DB9" w:rsidP="003163F7"/>
    <w:p w14:paraId="0F6F7FBB" w14:textId="7B957D72" w:rsidR="005D4C58" w:rsidRDefault="005D4C58" w:rsidP="005D4C58">
      <w:pPr>
        <w:pStyle w:val="Heading1"/>
      </w:pPr>
      <w:bookmarkStart w:id="30" w:name="_Toc33538089"/>
      <w:r>
        <w:lastRenderedPageBreak/>
        <w:t>Chef – Data bags</w:t>
      </w:r>
      <w:bookmarkEnd w:id="30"/>
    </w:p>
    <w:p w14:paraId="14FE44CE" w14:textId="66EE056D" w:rsidR="007328EA" w:rsidRDefault="007328EA" w:rsidP="007328EA">
      <w:r>
        <w:t>A data bag is a global variable that is stored as JSON data and is accessible from a Chef server.Using Databags, we can secure/encrypt sensitive data such as passwords, keys, etc.</w:t>
      </w:r>
    </w:p>
    <w:p w14:paraId="79A25166" w14:textId="77777777" w:rsidR="007328EA" w:rsidRDefault="007328EA" w:rsidP="007328EA"/>
    <w:p w14:paraId="6A8C09A7" w14:textId="60938B78" w:rsidR="007328EA" w:rsidRDefault="007328EA" w:rsidP="00C44550">
      <w:pPr>
        <w:spacing w:after="0"/>
      </w:pPr>
      <w:r>
        <w:t>A data bag is a container for items that represent information about your infrastructure that is not tied to a single node. Data bags contain information that needs to be shared among more than one node. For example:</w:t>
      </w:r>
    </w:p>
    <w:p w14:paraId="195B38EB" w14:textId="77777777" w:rsidR="007328EA" w:rsidRDefault="007328EA" w:rsidP="00C44550">
      <w:pPr>
        <w:pStyle w:val="ListParagraph"/>
        <w:numPr>
          <w:ilvl w:val="0"/>
          <w:numId w:val="48"/>
        </w:numPr>
      </w:pPr>
      <w:r>
        <w:t>Shared passwords</w:t>
      </w:r>
    </w:p>
    <w:p w14:paraId="5BA33C67" w14:textId="77777777" w:rsidR="007328EA" w:rsidRDefault="007328EA" w:rsidP="00C44550">
      <w:pPr>
        <w:pStyle w:val="ListParagraph"/>
        <w:numPr>
          <w:ilvl w:val="0"/>
          <w:numId w:val="48"/>
        </w:numPr>
      </w:pPr>
      <w:r>
        <w:t>License keys for software installs</w:t>
      </w:r>
    </w:p>
    <w:p w14:paraId="20511BA1" w14:textId="77777777" w:rsidR="007328EA" w:rsidRDefault="007328EA" w:rsidP="00C44550">
      <w:pPr>
        <w:pStyle w:val="ListParagraph"/>
        <w:numPr>
          <w:ilvl w:val="0"/>
          <w:numId w:val="48"/>
        </w:numPr>
      </w:pPr>
      <w:r>
        <w:t>Shared lists of users and groups</w:t>
      </w:r>
    </w:p>
    <w:p w14:paraId="629DABA7" w14:textId="77777777" w:rsidR="007328EA" w:rsidRDefault="007328EA" w:rsidP="007328EA"/>
    <w:p w14:paraId="061AD721" w14:textId="111A2EAE" w:rsidR="007328EA" w:rsidRDefault="007328EA" w:rsidP="00C44550">
      <w:pPr>
        <w:spacing w:after="0"/>
      </w:pPr>
      <w:r>
        <w:t xml:space="preserve">Elements of Chef </w:t>
      </w:r>
      <w:r w:rsidR="00C44550">
        <w:t>Databags</w:t>
      </w:r>
    </w:p>
    <w:p w14:paraId="4EBBB9F2" w14:textId="77777777" w:rsidR="007328EA" w:rsidRDefault="007328EA" w:rsidP="00C44550">
      <w:pPr>
        <w:pStyle w:val="ListParagraph"/>
        <w:numPr>
          <w:ilvl w:val="0"/>
          <w:numId w:val="49"/>
        </w:numPr>
      </w:pPr>
      <w:r>
        <w:t>DATA BAG</w:t>
      </w:r>
    </w:p>
    <w:p w14:paraId="12D95228" w14:textId="77777777" w:rsidR="007328EA" w:rsidRDefault="007328EA" w:rsidP="00C44550">
      <w:pPr>
        <w:pStyle w:val="ListParagraph"/>
        <w:numPr>
          <w:ilvl w:val="0"/>
          <w:numId w:val="49"/>
        </w:numPr>
      </w:pPr>
      <w:r>
        <w:t>DATA BAG ITEM</w:t>
      </w:r>
    </w:p>
    <w:p w14:paraId="363188D2" w14:textId="77777777" w:rsidR="007328EA" w:rsidRDefault="007328EA" w:rsidP="00C44550">
      <w:pPr>
        <w:pStyle w:val="ListParagraph"/>
        <w:numPr>
          <w:ilvl w:val="0"/>
          <w:numId w:val="49"/>
        </w:numPr>
      </w:pPr>
      <w:r>
        <w:t>DATA BAG ITEM ELEMENTS</w:t>
      </w:r>
    </w:p>
    <w:p w14:paraId="255AB449" w14:textId="77777777" w:rsidR="007328EA" w:rsidRDefault="007328EA" w:rsidP="007328EA"/>
    <w:p w14:paraId="23C31FC0" w14:textId="77777777" w:rsidR="007328EA" w:rsidRDefault="007328EA" w:rsidP="007328EA"/>
    <w:p w14:paraId="0FA5CA51" w14:textId="77777777" w:rsidR="007328EA" w:rsidRDefault="007328EA" w:rsidP="00FD604F">
      <w:pPr>
        <w:spacing w:after="0"/>
      </w:pPr>
      <w:r>
        <w:t>We would need to create a data-bag to encrypt the sensitive data.</w:t>
      </w:r>
    </w:p>
    <w:p w14:paraId="664F366D" w14:textId="77777777" w:rsidR="007328EA" w:rsidRDefault="007328EA" w:rsidP="00FD604F">
      <w:pPr>
        <w:pStyle w:val="outputs"/>
      </w:pPr>
      <w:r>
        <w:t>knife data bag create &lt;my_databag&gt; &lt;my_databag_item&gt;</w:t>
      </w:r>
    </w:p>
    <w:p w14:paraId="07E7EBDC" w14:textId="77777777" w:rsidR="007328EA" w:rsidRDefault="007328EA" w:rsidP="007328EA">
      <w:r>
        <w:t>This would create a directory named “my_databag” which is our data-bag and this directory has created a file named “my_databag_item.json” which is a data-bag item.</w:t>
      </w:r>
    </w:p>
    <w:p w14:paraId="67501EDA" w14:textId="77777777" w:rsidR="007328EA" w:rsidRDefault="007328EA" w:rsidP="007328EA"/>
    <w:p w14:paraId="4150A6F3" w14:textId="77777777" w:rsidR="007328EA" w:rsidRDefault="007328EA" w:rsidP="00B412FE">
      <w:pPr>
        <w:spacing w:after="0"/>
      </w:pPr>
      <w:r>
        <w:t>we have “plain-text” content to encrypt:</w:t>
      </w:r>
    </w:p>
    <w:p w14:paraId="4E2181B5" w14:textId="77777777" w:rsidR="007328EA" w:rsidRDefault="007328EA" w:rsidP="00B412FE">
      <w:pPr>
        <w:pStyle w:val="outputs"/>
        <w:spacing w:after="0"/>
      </w:pPr>
      <w:r>
        <w:t>{</w:t>
      </w:r>
    </w:p>
    <w:p w14:paraId="7679D6E4" w14:textId="77777777" w:rsidR="007328EA" w:rsidRDefault="007328EA" w:rsidP="00B412FE">
      <w:pPr>
        <w:pStyle w:val="outputs"/>
        <w:spacing w:after="0"/>
      </w:pPr>
      <w:r>
        <w:t xml:space="preserve"> "id": "my_databag",</w:t>
      </w:r>
    </w:p>
    <w:p w14:paraId="3B35D660" w14:textId="77777777" w:rsidR="007328EA" w:rsidRDefault="007328EA" w:rsidP="00B412FE">
      <w:pPr>
        <w:pStyle w:val="outputs"/>
        <w:spacing w:after="0"/>
      </w:pPr>
      <w:r>
        <w:t>"password1": “abc123”,</w:t>
      </w:r>
    </w:p>
    <w:p w14:paraId="1B6DE9EF" w14:textId="77777777" w:rsidR="007328EA" w:rsidRDefault="007328EA" w:rsidP="00B412FE">
      <w:pPr>
        <w:pStyle w:val="outputs"/>
        <w:spacing w:after="0"/>
      </w:pPr>
      <w:r>
        <w:t xml:space="preserve"> "password2": “123abc”</w:t>
      </w:r>
    </w:p>
    <w:p w14:paraId="62B42D1F" w14:textId="77777777" w:rsidR="007328EA" w:rsidRDefault="007328EA" w:rsidP="00B412FE">
      <w:pPr>
        <w:pStyle w:val="outputs"/>
        <w:spacing w:after="0"/>
      </w:pPr>
      <w:r>
        <w:t>}</w:t>
      </w:r>
    </w:p>
    <w:p w14:paraId="3533DA0D" w14:textId="77777777" w:rsidR="007328EA" w:rsidRDefault="007328EA" w:rsidP="007328EA"/>
    <w:p w14:paraId="2140EBC2" w14:textId="77777777" w:rsidR="007328EA" w:rsidRDefault="007328EA" w:rsidP="000B7521">
      <w:pPr>
        <w:spacing w:after="0"/>
      </w:pPr>
      <w:r>
        <w:t>And after encryption this file would look like:</w:t>
      </w:r>
    </w:p>
    <w:p w14:paraId="52A12C72" w14:textId="77777777" w:rsidR="007328EA" w:rsidRDefault="007328EA" w:rsidP="00B412FE">
      <w:pPr>
        <w:pStyle w:val="outputs"/>
        <w:spacing w:after="0"/>
      </w:pPr>
      <w:r>
        <w:t>{</w:t>
      </w:r>
    </w:p>
    <w:p w14:paraId="0C32E962" w14:textId="77777777" w:rsidR="007328EA" w:rsidRDefault="007328EA" w:rsidP="00B412FE">
      <w:pPr>
        <w:pStyle w:val="outputs"/>
        <w:spacing w:after="0"/>
      </w:pPr>
      <w:r>
        <w:t xml:space="preserve"> "id": "my_databag",</w:t>
      </w:r>
    </w:p>
    <w:p w14:paraId="18301185" w14:textId="77777777" w:rsidR="007328EA" w:rsidRDefault="007328EA" w:rsidP="00B412FE">
      <w:pPr>
        <w:pStyle w:val="outputs"/>
        <w:spacing w:after="0"/>
      </w:pPr>
      <w:r>
        <w:t xml:space="preserve"> "password1": {</w:t>
      </w:r>
    </w:p>
    <w:p w14:paraId="071CE8A5" w14:textId="77777777" w:rsidR="007328EA" w:rsidRDefault="007328EA" w:rsidP="00B412FE">
      <w:pPr>
        <w:pStyle w:val="outputs"/>
        <w:spacing w:after="0"/>
      </w:pPr>
      <w:r>
        <w:t xml:space="preserve">   "encrypted_data": "XXXXXXXXXXXXXXXXXXXXXXXXX",</w:t>
      </w:r>
    </w:p>
    <w:p w14:paraId="7B15C6CC" w14:textId="77777777" w:rsidR="007328EA" w:rsidRDefault="007328EA" w:rsidP="00B412FE">
      <w:pPr>
        <w:pStyle w:val="outputs"/>
        <w:spacing w:after="0"/>
      </w:pPr>
      <w:r>
        <w:lastRenderedPageBreak/>
        <w:t xml:space="preserve">   "iv": "XYXYXYXYXYYXYXYXYXYXYXY",</w:t>
      </w:r>
    </w:p>
    <w:p w14:paraId="0D787D8B" w14:textId="77777777" w:rsidR="007328EA" w:rsidRDefault="007328EA" w:rsidP="00B412FE">
      <w:pPr>
        <w:pStyle w:val="outputs"/>
        <w:spacing w:after="0"/>
      </w:pPr>
      <w:r>
        <w:t xml:space="preserve">   "version": 1,</w:t>
      </w:r>
    </w:p>
    <w:p w14:paraId="6274F3AB" w14:textId="77777777" w:rsidR="007328EA" w:rsidRDefault="007328EA" w:rsidP="00B412FE">
      <w:pPr>
        <w:pStyle w:val="outputs"/>
        <w:spacing w:after="0"/>
      </w:pPr>
      <w:r>
        <w:t xml:space="preserve">   "cipher": "aes-256-cbc"</w:t>
      </w:r>
    </w:p>
    <w:p w14:paraId="3BB4CD79" w14:textId="77777777" w:rsidR="007328EA" w:rsidRDefault="007328EA" w:rsidP="00B412FE">
      <w:pPr>
        <w:pStyle w:val="outputs"/>
        <w:spacing w:after="0"/>
      </w:pPr>
      <w:r>
        <w:t xml:space="preserve"> },</w:t>
      </w:r>
    </w:p>
    <w:p w14:paraId="223B7972" w14:textId="77777777" w:rsidR="007328EA" w:rsidRDefault="007328EA" w:rsidP="00B412FE">
      <w:pPr>
        <w:pStyle w:val="outputs"/>
        <w:spacing w:after="0"/>
      </w:pPr>
      <w:r>
        <w:t xml:space="preserve"> "password2": {</w:t>
      </w:r>
    </w:p>
    <w:p w14:paraId="5EAEBFC3" w14:textId="77777777" w:rsidR="007328EA" w:rsidRDefault="007328EA" w:rsidP="00B412FE">
      <w:pPr>
        <w:pStyle w:val="outputs"/>
        <w:spacing w:after="0"/>
      </w:pPr>
      <w:r>
        <w:t xml:space="preserve">   "encrypted_data": "YYYYYYYYYYYYYYYYYYYYYYYYYY",</w:t>
      </w:r>
    </w:p>
    <w:p w14:paraId="70FF8244" w14:textId="77777777" w:rsidR="007328EA" w:rsidRDefault="007328EA" w:rsidP="00B412FE">
      <w:pPr>
        <w:pStyle w:val="outputs"/>
        <w:spacing w:after="0"/>
      </w:pPr>
      <w:r>
        <w:t xml:space="preserve">   "iv": "YXYXYXYXYXYXYXYXYXYXYXYX",</w:t>
      </w:r>
    </w:p>
    <w:p w14:paraId="15355029" w14:textId="77777777" w:rsidR="007328EA" w:rsidRDefault="007328EA" w:rsidP="00B412FE">
      <w:pPr>
        <w:pStyle w:val="outputs"/>
        <w:spacing w:after="0"/>
      </w:pPr>
      <w:r>
        <w:t xml:space="preserve">   "version": 1,</w:t>
      </w:r>
    </w:p>
    <w:p w14:paraId="3950E646" w14:textId="77777777" w:rsidR="007328EA" w:rsidRDefault="007328EA" w:rsidP="00B412FE">
      <w:pPr>
        <w:pStyle w:val="outputs"/>
        <w:spacing w:after="0"/>
      </w:pPr>
      <w:r>
        <w:t xml:space="preserve">   "cipher": "aes-256-cbc"</w:t>
      </w:r>
    </w:p>
    <w:p w14:paraId="6F9ED9CD" w14:textId="77777777" w:rsidR="007328EA" w:rsidRDefault="007328EA" w:rsidP="00B412FE">
      <w:pPr>
        <w:pStyle w:val="outputs"/>
        <w:spacing w:after="0"/>
      </w:pPr>
      <w:r>
        <w:t xml:space="preserve"> }</w:t>
      </w:r>
    </w:p>
    <w:p w14:paraId="3C168D87" w14:textId="77777777" w:rsidR="007328EA" w:rsidRDefault="007328EA" w:rsidP="00B412FE">
      <w:pPr>
        <w:pStyle w:val="outputs"/>
        <w:spacing w:after="0"/>
      </w:pPr>
      <w:r>
        <w:t>}</w:t>
      </w:r>
    </w:p>
    <w:p w14:paraId="484037DA" w14:textId="77777777" w:rsidR="007328EA" w:rsidRDefault="007328EA" w:rsidP="007328EA"/>
    <w:p w14:paraId="3CB27BB9" w14:textId="77777777" w:rsidR="007328EA" w:rsidRDefault="007328EA" w:rsidP="007328EA"/>
    <w:p w14:paraId="7C852171" w14:textId="4B08D31C" w:rsidR="007328EA" w:rsidRDefault="00BE5820" w:rsidP="008736A3">
      <w:pPr>
        <w:pStyle w:val="Heading2"/>
      </w:pPr>
      <w:bookmarkStart w:id="31" w:name="_Toc33538090"/>
      <w:r>
        <w:t>Data Bags Example</w:t>
      </w:r>
      <w:bookmarkEnd w:id="31"/>
    </w:p>
    <w:p w14:paraId="18948D60" w14:textId="0DC04DDC" w:rsidR="007328EA" w:rsidRDefault="007328EA" w:rsidP="007328EA">
      <w:r>
        <w:t>In this example we create a data bag, which will hold the Employees endpoint URL details(</w:t>
      </w:r>
      <w:hyperlink r:id="rId68" w:history="1">
        <w:r w:rsidR="00682C40" w:rsidRPr="0077362B">
          <w:rPr>
            <w:rStyle w:val="Hyperlink"/>
          </w:rPr>
          <w:t>http://dummy.restapiexample.com/</w:t>
        </w:r>
      </w:hyperlink>
      <w:r>
        <w:t>)</w:t>
      </w:r>
      <w:r w:rsidR="00682C40">
        <w:t xml:space="preserve"> </w:t>
      </w:r>
      <w:r>
        <w:t xml:space="preserve"> and </w:t>
      </w:r>
      <w:r w:rsidR="00682C40">
        <w:t xml:space="preserve"> </w:t>
      </w:r>
      <w:r>
        <w:t>use it in our recipe.</w:t>
      </w:r>
    </w:p>
    <w:p w14:paraId="292F907C" w14:textId="77777777" w:rsidR="007328EA" w:rsidRDefault="007328EA" w:rsidP="0059331B">
      <w:pPr>
        <w:spacing w:after="0"/>
      </w:pPr>
      <w:r>
        <w:t>Create data bag directory  inside /chef-repo/.</w:t>
      </w:r>
    </w:p>
    <w:p w14:paraId="20C6A736" w14:textId="77777777" w:rsidR="007328EA" w:rsidRDefault="007328EA" w:rsidP="008736A3">
      <w:pPr>
        <w:pStyle w:val="outputs"/>
        <w:spacing w:after="0"/>
      </w:pPr>
      <w:r>
        <w:t>mkdir data_bags/employees</w:t>
      </w:r>
    </w:p>
    <w:p w14:paraId="00098502" w14:textId="77777777" w:rsidR="007328EA" w:rsidRDefault="007328EA" w:rsidP="007328EA"/>
    <w:p w14:paraId="26164DF6" w14:textId="77777777" w:rsidR="007328EA" w:rsidRDefault="007328EA" w:rsidP="00BE5820">
      <w:pPr>
        <w:spacing w:after="0"/>
      </w:pPr>
      <w:r>
        <w:t>Create a data bag item for storing URL</w:t>
      </w:r>
    </w:p>
    <w:p w14:paraId="40B9B013" w14:textId="77777777" w:rsidR="007328EA" w:rsidRDefault="007328EA" w:rsidP="008736A3">
      <w:pPr>
        <w:pStyle w:val="outputs"/>
        <w:spacing w:after="0"/>
      </w:pPr>
      <w:r>
        <w:t xml:space="preserve">vi data_bags/employees/get.json { </w:t>
      </w:r>
    </w:p>
    <w:p w14:paraId="2EA4AB22" w14:textId="77777777" w:rsidR="007328EA" w:rsidRDefault="007328EA" w:rsidP="008736A3">
      <w:pPr>
        <w:pStyle w:val="outputs"/>
        <w:spacing w:after="0"/>
      </w:pPr>
      <w:r>
        <w:t xml:space="preserve">   "id": "get_url", </w:t>
      </w:r>
    </w:p>
    <w:p w14:paraId="7E461635" w14:textId="77777777" w:rsidR="007328EA" w:rsidRDefault="007328EA" w:rsidP="008736A3">
      <w:pPr>
        <w:pStyle w:val="outputs"/>
        <w:spacing w:after="0"/>
      </w:pPr>
      <w:r>
        <w:t xml:space="preserve">   "url": "http://dummy.restapiexample.com/api/v1/employees" </w:t>
      </w:r>
    </w:p>
    <w:p w14:paraId="61CEEDCE" w14:textId="77777777" w:rsidR="007328EA" w:rsidRDefault="007328EA" w:rsidP="008736A3">
      <w:pPr>
        <w:pStyle w:val="outputs"/>
        <w:spacing w:after="0"/>
      </w:pPr>
      <w:r>
        <w:t>}</w:t>
      </w:r>
    </w:p>
    <w:p w14:paraId="5F58B703" w14:textId="77777777" w:rsidR="007328EA" w:rsidRDefault="007328EA" w:rsidP="007328EA"/>
    <w:p w14:paraId="4F37AE4D" w14:textId="74339490" w:rsidR="007328EA" w:rsidRDefault="007328EA" w:rsidP="000A59A9">
      <w:pPr>
        <w:spacing w:after="0"/>
      </w:pPr>
      <w:r>
        <w:t>Create a data bag on the Chef server</w:t>
      </w:r>
    </w:p>
    <w:p w14:paraId="2626A7C0" w14:textId="77777777" w:rsidR="007328EA" w:rsidRPr="000A59A9" w:rsidRDefault="007328EA" w:rsidP="000A59A9">
      <w:pPr>
        <w:pStyle w:val="outputs"/>
        <w:rPr>
          <w:color w:val="0000FF"/>
        </w:rPr>
      </w:pPr>
      <w:r w:rsidRPr="000A59A9">
        <w:rPr>
          <w:color w:val="0000FF"/>
        </w:rPr>
        <w:t>knife data bag create employees</w:t>
      </w:r>
    </w:p>
    <w:p w14:paraId="33FE3A2E" w14:textId="77777777" w:rsidR="007328EA" w:rsidRDefault="007328EA" w:rsidP="000A59A9">
      <w:pPr>
        <w:pStyle w:val="outputs"/>
      </w:pPr>
      <w:r>
        <w:t>Created data_bag[employees]</w:t>
      </w:r>
    </w:p>
    <w:p w14:paraId="28FB0261" w14:textId="77777777" w:rsidR="007328EA" w:rsidRDefault="007328EA" w:rsidP="007328EA"/>
    <w:p w14:paraId="40970C25" w14:textId="77777777" w:rsidR="007328EA" w:rsidRDefault="007328EA" w:rsidP="00BE5820">
      <w:pPr>
        <w:spacing w:after="0"/>
      </w:pPr>
      <w:r>
        <w:t>Upload the data bag to the Chef server</w:t>
      </w:r>
    </w:p>
    <w:p w14:paraId="7DB9B729" w14:textId="77777777" w:rsidR="007328EA" w:rsidRPr="000A59A9" w:rsidRDefault="007328EA" w:rsidP="000A59A9">
      <w:pPr>
        <w:pStyle w:val="outputs"/>
        <w:spacing w:after="0"/>
        <w:rPr>
          <w:color w:val="0000FF"/>
        </w:rPr>
      </w:pPr>
      <w:r w:rsidRPr="000A59A9">
        <w:rPr>
          <w:color w:val="0000FF"/>
        </w:rPr>
        <w:t xml:space="preserve">knife data bag from file employees get.json </w:t>
      </w:r>
    </w:p>
    <w:p w14:paraId="58B4AA49" w14:textId="77777777" w:rsidR="007328EA" w:rsidRDefault="007328EA" w:rsidP="000A59A9">
      <w:pPr>
        <w:pStyle w:val="outputs"/>
        <w:spacing w:after="0"/>
      </w:pPr>
      <w:r>
        <w:t>Updated data_bag_item[employees::get_url]</w:t>
      </w:r>
    </w:p>
    <w:p w14:paraId="5AEAD681" w14:textId="77777777" w:rsidR="007328EA" w:rsidRDefault="007328EA" w:rsidP="007328EA"/>
    <w:p w14:paraId="2893CC7F" w14:textId="00D09295" w:rsidR="007328EA" w:rsidRDefault="007328EA" w:rsidP="000A59A9">
      <w:pPr>
        <w:spacing w:after="0"/>
      </w:pPr>
      <w:r>
        <w:t>Update the default recipe of the cookbook to receive the required cookbook from a data bag.</w:t>
      </w:r>
    </w:p>
    <w:p w14:paraId="4918EACB" w14:textId="77777777" w:rsidR="007328EA" w:rsidRDefault="007328EA" w:rsidP="00F025D8">
      <w:pPr>
        <w:pStyle w:val="outputs"/>
        <w:spacing w:after="0"/>
      </w:pPr>
      <w:r>
        <w:t xml:space="preserve">vi cookbooks/learn_chef_apache2/recipes/default.rb </w:t>
      </w:r>
    </w:p>
    <w:p w14:paraId="5BF45299" w14:textId="77777777" w:rsidR="007328EA" w:rsidRDefault="007328EA" w:rsidP="00F025D8">
      <w:pPr>
        <w:pStyle w:val="outputs"/>
        <w:spacing w:after="0"/>
      </w:pPr>
      <w:r>
        <w:t>package 'apache2'</w:t>
      </w:r>
    </w:p>
    <w:p w14:paraId="4711A427" w14:textId="77777777" w:rsidR="007328EA" w:rsidRDefault="007328EA" w:rsidP="00F025D8">
      <w:pPr>
        <w:pStyle w:val="outputs"/>
        <w:spacing w:after="0"/>
      </w:pPr>
    </w:p>
    <w:p w14:paraId="0AD34D94" w14:textId="77777777" w:rsidR="007328EA" w:rsidRDefault="007328EA" w:rsidP="00F025D8">
      <w:pPr>
        <w:pStyle w:val="outputs"/>
        <w:spacing w:after="0"/>
      </w:pPr>
      <w:r>
        <w:t>service 'apache2' do</w:t>
      </w:r>
    </w:p>
    <w:p w14:paraId="6753DF56" w14:textId="77777777" w:rsidR="007328EA" w:rsidRDefault="007328EA" w:rsidP="00F025D8">
      <w:pPr>
        <w:pStyle w:val="outputs"/>
        <w:spacing w:after="0"/>
      </w:pPr>
      <w:r>
        <w:lastRenderedPageBreak/>
        <w:t xml:space="preserve">  supports :status =&gt; true</w:t>
      </w:r>
    </w:p>
    <w:p w14:paraId="17ABC567" w14:textId="77777777" w:rsidR="007328EA" w:rsidRDefault="007328EA" w:rsidP="00F025D8">
      <w:pPr>
        <w:pStyle w:val="outputs"/>
        <w:spacing w:after="0"/>
      </w:pPr>
      <w:r>
        <w:t xml:space="preserve">  action [:enable, :start]</w:t>
      </w:r>
    </w:p>
    <w:p w14:paraId="33C0CE1F" w14:textId="77777777" w:rsidR="007328EA" w:rsidRDefault="007328EA" w:rsidP="00F025D8">
      <w:pPr>
        <w:pStyle w:val="outputs"/>
        <w:spacing w:after="0"/>
      </w:pPr>
      <w:r>
        <w:t>end</w:t>
      </w:r>
    </w:p>
    <w:p w14:paraId="06B03C9A" w14:textId="77777777" w:rsidR="007328EA" w:rsidRDefault="007328EA" w:rsidP="00F025D8">
      <w:pPr>
        <w:pStyle w:val="outputs"/>
        <w:spacing w:after="0"/>
      </w:pPr>
    </w:p>
    <w:p w14:paraId="3211A268" w14:textId="77777777" w:rsidR="007328EA" w:rsidRDefault="007328EA" w:rsidP="00F025D8">
      <w:pPr>
        <w:pStyle w:val="outputs"/>
        <w:spacing w:after="0"/>
      </w:pPr>
      <w:r>
        <w:t>template '/var/www/html/index.html' do</w:t>
      </w:r>
    </w:p>
    <w:p w14:paraId="69904E0A" w14:textId="77777777" w:rsidR="007328EA" w:rsidRDefault="007328EA" w:rsidP="00F025D8">
      <w:pPr>
        <w:pStyle w:val="outputs"/>
        <w:spacing w:after="0"/>
      </w:pPr>
      <w:r>
        <w:t xml:space="preserve">  source 'index.html.erb'</w:t>
      </w:r>
    </w:p>
    <w:p w14:paraId="600EC2CD" w14:textId="77777777" w:rsidR="007328EA" w:rsidRDefault="007328EA" w:rsidP="00F025D8">
      <w:pPr>
        <w:pStyle w:val="outputs"/>
        <w:spacing w:after="0"/>
      </w:pPr>
      <w:r>
        <w:t>end</w:t>
      </w:r>
    </w:p>
    <w:p w14:paraId="31542544" w14:textId="77777777" w:rsidR="007328EA" w:rsidRDefault="007328EA" w:rsidP="00F025D8">
      <w:pPr>
        <w:pStyle w:val="outputs"/>
        <w:spacing w:after="0"/>
      </w:pPr>
    </w:p>
    <w:p w14:paraId="04265FAC" w14:textId="77777777" w:rsidR="007328EA" w:rsidRPr="00F025D8" w:rsidRDefault="007328EA" w:rsidP="00F025D8">
      <w:pPr>
        <w:pStyle w:val="outputs"/>
        <w:spacing w:after="0"/>
        <w:rPr>
          <w:color w:val="0000FF"/>
        </w:rPr>
      </w:pPr>
      <w:r w:rsidRPr="00F025D8">
        <w:rPr>
          <w:color w:val="0000FF"/>
        </w:rPr>
        <w:t>employees = data_bag_item('employees', 'get_url')</w:t>
      </w:r>
    </w:p>
    <w:p w14:paraId="4F310547" w14:textId="77777777" w:rsidR="007328EA" w:rsidRPr="00F025D8" w:rsidRDefault="007328EA" w:rsidP="00F025D8">
      <w:pPr>
        <w:pStyle w:val="outputs"/>
        <w:spacing w:after="0"/>
        <w:rPr>
          <w:color w:val="0000FF"/>
        </w:rPr>
      </w:pPr>
      <w:r w:rsidRPr="00F025D8">
        <w:rPr>
          <w:color w:val="0000FF"/>
        </w:rPr>
        <w:t>http_request 'callback' do</w:t>
      </w:r>
    </w:p>
    <w:p w14:paraId="26A44CB0" w14:textId="77777777" w:rsidR="007328EA" w:rsidRPr="00F025D8" w:rsidRDefault="007328EA" w:rsidP="00F025D8">
      <w:pPr>
        <w:pStyle w:val="outputs"/>
        <w:spacing w:after="0"/>
        <w:rPr>
          <w:color w:val="0000FF"/>
        </w:rPr>
      </w:pPr>
      <w:r w:rsidRPr="00F025D8">
        <w:rPr>
          <w:color w:val="0000FF"/>
        </w:rPr>
        <w:t xml:space="preserve">   url employees['get_url']</w:t>
      </w:r>
    </w:p>
    <w:p w14:paraId="081EB1E4" w14:textId="77777777" w:rsidR="007328EA" w:rsidRPr="00F025D8" w:rsidRDefault="007328EA" w:rsidP="00F025D8">
      <w:pPr>
        <w:pStyle w:val="outputs"/>
        <w:spacing w:after="0"/>
        <w:rPr>
          <w:color w:val="0000FF"/>
        </w:rPr>
      </w:pPr>
      <w:r w:rsidRPr="00F025D8">
        <w:rPr>
          <w:color w:val="0000FF"/>
        </w:rPr>
        <w:t>end</w:t>
      </w:r>
    </w:p>
    <w:p w14:paraId="1C9B22EA" w14:textId="77777777" w:rsidR="007328EA" w:rsidRDefault="007328EA" w:rsidP="007328EA"/>
    <w:p w14:paraId="06972F7F" w14:textId="77777777" w:rsidR="007328EA" w:rsidRDefault="007328EA" w:rsidP="00F025D8">
      <w:pPr>
        <w:spacing w:after="0"/>
      </w:pPr>
      <w:r>
        <w:t>Upload the modified cookbook to the Chef server.</w:t>
      </w:r>
    </w:p>
    <w:p w14:paraId="7105CF5C" w14:textId="2568B80E" w:rsidR="007328EA" w:rsidRPr="00DF58F9" w:rsidRDefault="007328EA" w:rsidP="00DF58F9">
      <w:pPr>
        <w:pStyle w:val="outputs"/>
        <w:spacing w:after="0"/>
        <w:rPr>
          <w:color w:val="0000FF"/>
        </w:rPr>
      </w:pPr>
      <w:r w:rsidRPr="00DF58F9">
        <w:rPr>
          <w:color w:val="0000FF"/>
        </w:rPr>
        <w:t>knife cookbook upload learn_chef_apache2</w:t>
      </w:r>
    </w:p>
    <w:p w14:paraId="3D69AF80" w14:textId="77777777" w:rsidR="00DF58F9" w:rsidRDefault="00DF58F9" w:rsidP="00DF58F9">
      <w:pPr>
        <w:pStyle w:val="outputs"/>
        <w:spacing w:after="0"/>
      </w:pPr>
    </w:p>
    <w:p w14:paraId="06F0ED6B" w14:textId="77777777" w:rsidR="007328EA" w:rsidRDefault="007328EA" w:rsidP="00DF58F9">
      <w:pPr>
        <w:pStyle w:val="outputs"/>
        <w:spacing w:after="0"/>
      </w:pPr>
      <w:r>
        <w:t>Uploading learn_chef_apache2 [0.3.0]</w:t>
      </w:r>
    </w:p>
    <w:p w14:paraId="63D0D20C" w14:textId="77777777" w:rsidR="007328EA" w:rsidRDefault="007328EA" w:rsidP="00DF58F9">
      <w:pPr>
        <w:pStyle w:val="outputs"/>
        <w:spacing w:after="0"/>
      </w:pPr>
      <w:r>
        <w:t>Uploaded 1 cookbook.</w:t>
      </w:r>
    </w:p>
    <w:p w14:paraId="589B9190" w14:textId="77777777" w:rsidR="007328EA" w:rsidRDefault="007328EA" w:rsidP="007328EA"/>
    <w:p w14:paraId="632C256A" w14:textId="77777777" w:rsidR="007328EA" w:rsidRDefault="007328EA" w:rsidP="001101B6">
      <w:pPr>
        <w:spacing w:after="0"/>
      </w:pPr>
      <w:r>
        <w:t>Run the Chef client on the node to check if the http request bin gets executed.</w:t>
      </w:r>
    </w:p>
    <w:p w14:paraId="2FA44720" w14:textId="77777777" w:rsidR="007328EA" w:rsidRDefault="007328EA" w:rsidP="001101B6">
      <w:pPr>
        <w:pStyle w:val="Output"/>
      </w:pPr>
      <w:r>
        <w:t>sudo chef-client</w:t>
      </w:r>
    </w:p>
    <w:p w14:paraId="4C495484" w14:textId="77777777" w:rsidR="007328EA" w:rsidRDefault="007328EA" w:rsidP="00BE5820">
      <w:pPr>
        <w:spacing w:after="0"/>
      </w:pPr>
    </w:p>
    <w:p w14:paraId="02B66C18" w14:textId="77777777" w:rsidR="007328EA" w:rsidRDefault="007328EA" w:rsidP="001101B6">
      <w:pPr>
        <w:pStyle w:val="outputs"/>
        <w:spacing w:after="0"/>
      </w:pPr>
      <w:r>
        <w:t>root@web1:/home/vagrant# sudo chef-client</w:t>
      </w:r>
    </w:p>
    <w:p w14:paraId="2B5D8A4B" w14:textId="77777777" w:rsidR="007328EA" w:rsidRDefault="007328EA" w:rsidP="001101B6">
      <w:pPr>
        <w:pStyle w:val="outputs"/>
        <w:spacing w:after="0"/>
      </w:pPr>
      <w:r>
        <w:t>Starting Chef Client, version 11.8.2</w:t>
      </w:r>
    </w:p>
    <w:p w14:paraId="3E8F3438" w14:textId="77777777" w:rsidR="007328EA" w:rsidRDefault="007328EA" w:rsidP="001101B6">
      <w:pPr>
        <w:pStyle w:val="outputs"/>
        <w:spacing w:after="0"/>
      </w:pPr>
      <w:r>
        <w:t>resolving cookbooks for run list: ["learn_chef_apache2"]</w:t>
      </w:r>
    </w:p>
    <w:p w14:paraId="16D31213" w14:textId="77777777" w:rsidR="007328EA" w:rsidRDefault="007328EA" w:rsidP="001101B6">
      <w:pPr>
        <w:pStyle w:val="outputs"/>
        <w:spacing w:after="0"/>
      </w:pPr>
      <w:r>
        <w:t>Synchronizing Cookbooks:</w:t>
      </w:r>
    </w:p>
    <w:p w14:paraId="3A69328D" w14:textId="77777777" w:rsidR="007328EA" w:rsidRDefault="007328EA" w:rsidP="001101B6">
      <w:pPr>
        <w:pStyle w:val="outputs"/>
        <w:spacing w:after="0"/>
      </w:pPr>
      <w:r>
        <w:t xml:space="preserve">  - learn_chef_apache2</w:t>
      </w:r>
    </w:p>
    <w:p w14:paraId="70C52848" w14:textId="77777777" w:rsidR="007328EA" w:rsidRDefault="007328EA" w:rsidP="001101B6">
      <w:pPr>
        <w:pStyle w:val="outputs"/>
        <w:spacing w:after="0"/>
      </w:pPr>
      <w:r>
        <w:t>Compiling Cookbooks...</w:t>
      </w:r>
    </w:p>
    <w:p w14:paraId="56A742EC" w14:textId="77777777" w:rsidR="007328EA" w:rsidRDefault="007328EA" w:rsidP="001101B6">
      <w:pPr>
        <w:pStyle w:val="outputs"/>
        <w:spacing w:after="0"/>
      </w:pPr>
      <w:r>
        <w:t>Converging 4 resources</w:t>
      </w:r>
    </w:p>
    <w:p w14:paraId="69BF3FCF" w14:textId="77777777" w:rsidR="007328EA" w:rsidRDefault="007328EA" w:rsidP="001101B6">
      <w:pPr>
        <w:pStyle w:val="outputs"/>
        <w:spacing w:after="0"/>
      </w:pPr>
      <w:r>
        <w:t>Recipe: learn_chef_apache2::default</w:t>
      </w:r>
    </w:p>
    <w:p w14:paraId="68FFCD80" w14:textId="77777777" w:rsidR="007328EA" w:rsidRDefault="007328EA" w:rsidP="001101B6">
      <w:pPr>
        <w:pStyle w:val="outputs"/>
        <w:spacing w:after="0"/>
      </w:pPr>
      <w:r>
        <w:t xml:space="preserve">  * package[apache2] action install (up to date)</w:t>
      </w:r>
    </w:p>
    <w:p w14:paraId="387B9785" w14:textId="77777777" w:rsidR="007328EA" w:rsidRDefault="007328EA" w:rsidP="001101B6">
      <w:pPr>
        <w:pStyle w:val="outputs"/>
        <w:spacing w:after="0"/>
      </w:pPr>
      <w:r>
        <w:t xml:space="preserve">  * service[apache2] action enable</w:t>
      </w:r>
    </w:p>
    <w:p w14:paraId="787091FE" w14:textId="77777777" w:rsidR="007328EA" w:rsidRDefault="007328EA" w:rsidP="001101B6">
      <w:pPr>
        <w:pStyle w:val="outputs"/>
        <w:spacing w:after="0"/>
      </w:pPr>
      <w:r>
        <w:t xml:space="preserve">    - enable service service[apache2]</w:t>
      </w:r>
    </w:p>
    <w:p w14:paraId="119DC4D2" w14:textId="77777777" w:rsidR="007328EA" w:rsidRDefault="007328EA" w:rsidP="001101B6">
      <w:pPr>
        <w:pStyle w:val="outputs"/>
        <w:spacing w:after="0"/>
      </w:pPr>
    </w:p>
    <w:p w14:paraId="6C947664" w14:textId="77777777" w:rsidR="007328EA" w:rsidRDefault="007328EA" w:rsidP="001101B6">
      <w:pPr>
        <w:pStyle w:val="outputs"/>
        <w:spacing w:after="0"/>
      </w:pPr>
      <w:r>
        <w:t xml:space="preserve">  * service[apache2] action start (up to date)</w:t>
      </w:r>
    </w:p>
    <w:p w14:paraId="168ECCD2" w14:textId="77777777" w:rsidR="007328EA" w:rsidRDefault="007328EA" w:rsidP="001101B6">
      <w:pPr>
        <w:pStyle w:val="outputs"/>
        <w:spacing w:after="0"/>
      </w:pPr>
      <w:r>
        <w:t xml:space="preserve">  * template[/var/www/html/index.html] action create (up to date)</w:t>
      </w:r>
    </w:p>
    <w:p w14:paraId="7F545CBE" w14:textId="77777777" w:rsidR="007328EA" w:rsidRDefault="007328EA" w:rsidP="001101B6">
      <w:pPr>
        <w:pStyle w:val="outputs"/>
        <w:spacing w:after="0"/>
      </w:pPr>
      <w:r>
        <w:t xml:space="preserve">  * http_request[callback] action get</w:t>
      </w:r>
    </w:p>
    <w:p w14:paraId="6276D7A9" w14:textId="77777777" w:rsidR="007328EA" w:rsidRDefault="007328EA" w:rsidP="001101B6">
      <w:pPr>
        <w:pStyle w:val="outputs"/>
        <w:spacing w:after="0"/>
      </w:pPr>
      <w:r>
        <w:t xml:space="preserve">    - http_request[callback] GET to http://dummy.restapiexample.com/api/v1/employees</w:t>
      </w:r>
    </w:p>
    <w:p w14:paraId="043C6B4E" w14:textId="77777777" w:rsidR="007328EA" w:rsidRDefault="007328EA" w:rsidP="001101B6">
      <w:pPr>
        <w:pStyle w:val="outputs"/>
        <w:spacing w:after="0"/>
      </w:pPr>
    </w:p>
    <w:p w14:paraId="30FA81B1" w14:textId="1CED3AF2" w:rsidR="005D4C58" w:rsidRDefault="007328EA" w:rsidP="001101B6">
      <w:pPr>
        <w:pStyle w:val="outputs"/>
        <w:spacing w:after="0"/>
      </w:pPr>
      <w:r>
        <w:t>Chef Client finished, 2 resources updated</w:t>
      </w:r>
    </w:p>
    <w:p w14:paraId="29401767" w14:textId="1ACE9486" w:rsidR="00F856DA" w:rsidRDefault="00F856DA" w:rsidP="005D4C58"/>
    <w:p w14:paraId="0224A4D0" w14:textId="52D361A7" w:rsidR="00F856DA" w:rsidRDefault="00F856DA" w:rsidP="005D4C58"/>
    <w:p w14:paraId="12563650" w14:textId="106E6219" w:rsidR="00F856DA" w:rsidRDefault="00F856DA" w:rsidP="005D4C58"/>
    <w:p w14:paraId="75B6140C" w14:textId="652C0EB0" w:rsidR="00F856DA" w:rsidRDefault="00F856DA" w:rsidP="005D4C58"/>
    <w:p w14:paraId="230FC90F" w14:textId="0D94E874" w:rsidR="003163F7" w:rsidRDefault="003163F7" w:rsidP="00D5568E">
      <w:pPr>
        <w:pStyle w:val="Heading1"/>
      </w:pPr>
      <w:bookmarkStart w:id="32" w:name="_Toc33538091"/>
      <w:r>
        <w:lastRenderedPageBreak/>
        <w:t xml:space="preserve">Chef </w:t>
      </w:r>
      <w:r w:rsidR="00D5568E">
        <w:t>–</w:t>
      </w:r>
      <w:r>
        <w:t xml:space="preserve"> Provisioning</w:t>
      </w:r>
      <w:bookmarkEnd w:id="32"/>
    </w:p>
    <w:p w14:paraId="5D933153" w14:textId="77777777" w:rsidR="00DD5475" w:rsidRPr="00DD5475" w:rsidRDefault="00DD5475" w:rsidP="00DD5475">
      <w:r w:rsidRPr="00DD5475">
        <w:t>Chef Provisioning helps you to use the power of Chef to create your whole infrastructure for you.</w:t>
      </w:r>
    </w:p>
    <w:p w14:paraId="72D81E8E" w14:textId="77777777" w:rsidR="00DD5475" w:rsidRPr="00DD5475" w:rsidRDefault="00DD5475" w:rsidP="00DD5475">
      <w:r w:rsidRPr="00DD5475">
        <w:t>No matter whether you want to create a cluster of Vagrant boxes, </w:t>
      </w:r>
      <w:hyperlink r:id="rId69" w:tgtFrame="_blank" w:tooltip="Docker eBooks, Courses &amp; Videos" w:history="1">
        <w:r w:rsidRPr="00DD5475">
          <w:rPr>
            <w:rStyle w:val="Hyperlink"/>
          </w:rPr>
          <w:t>Docker</w:t>
        </w:r>
      </w:hyperlink>
      <w:r w:rsidRPr="00DD5475">
        <w:t> instances, or Cloud servers, Chef Provisioning lets you define your infrastructure in a simple recipe and run it idempotently.</w:t>
      </w:r>
    </w:p>
    <w:p w14:paraId="56ED4786" w14:textId="03FABE67" w:rsidR="003163F7" w:rsidRDefault="003163F7" w:rsidP="003163F7"/>
    <w:p w14:paraId="67DDC428" w14:textId="56C8DEBC" w:rsidR="003163F7" w:rsidRDefault="001774C5" w:rsidP="001774C5">
      <w:pPr>
        <w:pStyle w:val="Heading2"/>
      </w:pPr>
      <w:bookmarkStart w:id="33" w:name="_Toc33538092"/>
      <w:r w:rsidRPr="001774C5">
        <w:t>how “to create a Vagrant machine and install nginx “on it</w:t>
      </w:r>
      <w:bookmarkEnd w:id="33"/>
    </w:p>
    <w:p w14:paraId="226CD2DD" w14:textId="77777777" w:rsidR="005B1128" w:rsidRPr="005B1128" w:rsidRDefault="005B1128" w:rsidP="005B1128">
      <w:r w:rsidRPr="005B1128">
        <w:t>Chef Provisioning comes with a selection of drivers for all kinds of infrastructures, including Fog (supporting Amazon EC2, </w:t>
      </w:r>
      <w:hyperlink r:id="rId70" w:tgtFrame="_blank" w:tooltip="OpenStack eBooks, Courses &amp; Videos" w:history="1">
        <w:r w:rsidRPr="005B1128">
          <w:rPr>
            <w:rStyle w:val="Hyperlink"/>
          </w:rPr>
          <w:t>OpenStack</w:t>
        </w:r>
      </w:hyperlink>
      <w:r w:rsidRPr="005B1128">
        <w:t>, and others), VMware VSphere, Vagrant (supporting Virtualbox and VMware Fusion), various Containers, such as LXC </w:t>
      </w:r>
      <w:hyperlink r:id="rId71" w:tgtFrame="_blank" w:tooltip="Docker eBooks, Courses &amp; Videos" w:history="1">
        <w:r w:rsidRPr="005B1128">
          <w:rPr>
            <w:rStyle w:val="Hyperlink"/>
          </w:rPr>
          <w:t>Docker</w:t>
        </w:r>
      </w:hyperlink>
      <w:r w:rsidRPr="005B1128">
        <w:t> “and Secure Shell (SSH).</w:t>
      </w:r>
    </w:p>
    <w:p w14:paraId="43E22055" w14:textId="77777777" w:rsidR="005B1128" w:rsidRPr="005B1128" w:rsidRDefault="005B1128" w:rsidP="005B1128">
      <w:r w:rsidRPr="005B1128">
        <w:t>In this recipe, we make sure that we can use the directives provided by Chef Provisioning by requiring </w:t>
      </w:r>
      <w:r w:rsidRPr="005B1128">
        <w:rPr>
          <w:i/>
          <w:iCs/>
        </w:rPr>
        <w:t>chef/provisioning</w:t>
      </w:r>
      <w:r w:rsidRPr="005B1128">
        <w:t> library.</w:t>
      </w:r>
    </w:p>
    <w:p w14:paraId="54FF319F" w14:textId="77777777" w:rsidR="005B1128" w:rsidRPr="005B1128" w:rsidRDefault="005B1128" w:rsidP="005B1128">
      <w:r w:rsidRPr="005B1128">
        <w:t>Then, we configure the driver that we want to use. We use Vagrant and tell Chef to use the </w:t>
      </w:r>
      <w:r w:rsidRPr="005B1128">
        <w:rPr>
          <w:i/>
          <w:iCs/>
        </w:rPr>
        <w:t>opscode-ubuntu-14.04</w:t>
      </w:r>
      <w:r w:rsidRPr="005B1128">
        <w:t> Vagrant box to spin up our machine.</w:t>
      </w:r>
    </w:p>
    <w:p w14:paraId="5D1F8B4F" w14:textId="77777777" w:rsidR="005B1128" w:rsidRPr="005B1128" w:rsidRDefault="005B1128" w:rsidP="005B1128">
      <w:r w:rsidRPr="005B1128">
        <w:t>Using the machine resource, we ask Chef to spin up a Vagrant machine and configure it using Chef by applying the role </w:t>
      </w:r>
      <w:r w:rsidRPr="005B1128">
        <w:rPr>
          <w:i/>
          <w:iCs/>
        </w:rPr>
        <w:t>web_server</w:t>
      </w:r>
      <w:r w:rsidRPr="005B1128">
        <w:t>.</w:t>
      </w:r>
    </w:p>
    <w:p w14:paraId="1E303AC8" w14:textId="77777777" w:rsidR="005B1128" w:rsidRPr="005B1128" w:rsidRDefault="005B1128" w:rsidP="005B1128">
      <w:r w:rsidRPr="005B1128">
        <w:t>The </w:t>
      </w:r>
      <w:r w:rsidRPr="005B1128">
        <w:rPr>
          <w:i/>
          <w:iCs/>
        </w:rPr>
        <w:t>web_server</w:t>
      </w:r>
      <w:r w:rsidRPr="005B1128">
        <w:t> role uses the cookbook </w:t>
      </w:r>
      <w:r w:rsidRPr="005B1128">
        <w:rPr>
          <w:i/>
          <w:iCs/>
        </w:rPr>
        <w:t>my_cookbook</w:t>
      </w:r>
      <w:r w:rsidRPr="005B1128">
        <w:t> to configure the newly created Vagrant machine. To make sure that all the required cookbooks are available to Chef, we use </w:t>
      </w:r>
      <w:r w:rsidRPr="005B1128">
        <w:rPr>
          <w:i/>
          <w:iCs/>
        </w:rPr>
        <w:t>berks install</w:t>
      </w:r>
      <w:r w:rsidRPr="005B1128">
        <w:t> and </w:t>
      </w:r>
      <w:r w:rsidRPr="005B1128">
        <w:rPr>
          <w:i/>
          <w:iCs/>
        </w:rPr>
        <w:t>berks vendor cookbooks</w:t>
      </w:r>
      <w:r w:rsidRPr="005B1128">
        <w:t>. The </w:t>
      </w:r>
      <w:r w:rsidRPr="005B1128">
        <w:rPr>
          <w:i/>
          <w:iCs/>
        </w:rPr>
        <w:t>berks vendor cookbooks</w:t>
      </w:r>
      <w:r w:rsidRPr="005B1128">
        <w:t> installs all the required cookbooks in the local cookbooks directory. The Chef client can access the cookbooks here, without the need for a Chef server.</w:t>
      </w:r>
    </w:p>
    <w:p w14:paraId="3B4BBF68" w14:textId="77777777" w:rsidR="005B1128" w:rsidRPr="005B1128" w:rsidRDefault="005B1128" w:rsidP="005B1128">
      <w:r w:rsidRPr="005B1128">
        <w:t>Finally, we use the Chef client to execute our Chef Provisioning recipe. It will spin up the defined Vagrant machine and execute a Chef client run on it.</w:t>
      </w:r>
    </w:p>
    <w:p w14:paraId="63FACDD3" w14:textId="77777777" w:rsidR="005B1128" w:rsidRPr="005B1128" w:rsidRDefault="005B1128" w:rsidP="005B1128">
      <w:r w:rsidRPr="005B1128">
        <w:t>Chef Provisioning will put the Vagrant Virtual Machine (VM) definition into the directory </w:t>
      </w:r>
      <w:r w:rsidRPr="005B1128">
        <w:rPr>
          <w:i/>
          <w:iCs/>
        </w:rPr>
        <w:t>~/.chef/vms</w:t>
      </w:r>
      <w:r w:rsidRPr="005B1128">
        <w:t>. To manage the Vagrant VM, you need to change to this directory.</w:t>
      </w:r>
    </w:p>
    <w:p w14:paraId="41BB22A0" w14:textId="27689D91" w:rsidR="003163F7" w:rsidRDefault="003163F7" w:rsidP="003163F7"/>
    <w:p w14:paraId="45D1875C" w14:textId="77777777" w:rsidR="00D73053" w:rsidRPr="00D73053" w:rsidRDefault="00D73053" w:rsidP="0045244F">
      <w:pPr>
        <w:spacing w:after="0"/>
        <w:rPr>
          <w:b/>
          <w:bCs/>
        </w:rPr>
      </w:pPr>
      <w:r w:rsidRPr="00D73053">
        <w:rPr>
          <w:b/>
          <w:bCs/>
        </w:rPr>
        <w:t>Describe your Vagrant machine in a recipe called mycluster.rb:</w:t>
      </w:r>
    </w:p>
    <w:p w14:paraId="1242A86B" w14:textId="77777777" w:rsidR="00D73053" w:rsidRDefault="00D73053" w:rsidP="00D73053">
      <w:pPr>
        <w:pStyle w:val="Output"/>
      </w:pPr>
      <w:r>
        <w:t>mma@laptop:~/chef-repo $ subl mycluster.rb</w:t>
      </w:r>
    </w:p>
    <w:p w14:paraId="2243DC1A" w14:textId="77777777" w:rsidR="00D73053" w:rsidRDefault="00D73053" w:rsidP="00D73053">
      <w:pPr>
        <w:pStyle w:val="Output"/>
      </w:pPr>
      <w:r>
        <w:t xml:space="preserve"> require 'chef/provisioning'</w:t>
      </w:r>
    </w:p>
    <w:p w14:paraId="205F9303" w14:textId="77777777" w:rsidR="00D73053" w:rsidRDefault="00D73053" w:rsidP="00D73053">
      <w:pPr>
        <w:pStyle w:val="Output"/>
      </w:pPr>
      <w:r>
        <w:t xml:space="preserve"> </w:t>
      </w:r>
    </w:p>
    <w:p w14:paraId="0D978B19" w14:textId="77777777" w:rsidR="00D73053" w:rsidRDefault="00D73053" w:rsidP="00D73053">
      <w:pPr>
        <w:pStyle w:val="Output"/>
      </w:pPr>
      <w:r>
        <w:t>with_driver 'vagrant'</w:t>
      </w:r>
    </w:p>
    <w:p w14:paraId="09BFE99E" w14:textId="77777777" w:rsidR="00D73053" w:rsidRDefault="00D73053" w:rsidP="00D73053">
      <w:pPr>
        <w:pStyle w:val="Output"/>
      </w:pPr>
      <w:r>
        <w:t>with_machine_options :vagrant_options =&gt; { 'vm.box' =&gt; 'opscode-ubuntu-14.04' }</w:t>
      </w:r>
    </w:p>
    <w:p w14:paraId="22721A55" w14:textId="77777777" w:rsidR="00D73053" w:rsidRDefault="00D73053" w:rsidP="00D73053">
      <w:pPr>
        <w:pStyle w:val="Output"/>
      </w:pPr>
      <w:r>
        <w:t xml:space="preserve"> </w:t>
      </w:r>
    </w:p>
    <w:p w14:paraId="0E68F0BF" w14:textId="77777777" w:rsidR="00D73053" w:rsidRDefault="00D73053" w:rsidP="00D73053">
      <w:pPr>
        <w:pStyle w:val="Output"/>
      </w:pPr>
      <w:r>
        <w:t>machine 'web01' do</w:t>
      </w:r>
    </w:p>
    <w:p w14:paraId="6AE875E6" w14:textId="77777777" w:rsidR="00D73053" w:rsidRDefault="00D73053" w:rsidP="00D73053">
      <w:pPr>
        <w:pStyle w:val="Output"/>
      </w:pPr>
      <w:r>
        <w:t>role 'web_server'</w:t>
      </w:r>
    </w:p>
    <w:p w14:paraId="72FFE054" w14:textId="77777777" w:rsidR="00D73053" w:rsidRDefault="00D73053" w:rsidP="00D73053">
      <w:pPr>
        <w:pStyle w:val="Output"/>
      </w:pPr>
      <w:r>
        <w:t>end</w:t>
      </w:r>
    </w:p>
    <w:p w14:paraId="5D4DE662" w14:textId="22065CF6" w:rsidR="00D73053" w:rsidRPr="00D73053" w:rsidRDefault="00D73053" w:rsidP="00D73053">
      <w:pPr>
        <w:spacing w:after="0"/>
        <w:rPr>
          <w:b/>
          <w:bCs/>
        </w:rPr>
      </w:pPr>
      <w:r w:rsidRPr="00D73053">
        <w:rPr>
          <w:b/>
          <w:bCs/>
        </w:rPr>
        <w:lastRenderedPageBreak/>
        <w:t>Install all required cookbooks in your local chef-repo:</w:t>
      </w:r>
    </w:p>
    <w:p w14:paraId="108C1EC9" w14:textId="77777777" w:rsidR="00D73053" w:rsidRDefault="00D73053" w:rsidP="00D73053">
      <w:pPr>
        <w:pStyle w:val="Output"/>
      </w:pPr>
      <w:r>
        <w:t>mma@laptop:~/chef-repo $ berks install</w:t>
      </w:r>
    </w:p>
    <w:p w14:paraId="6A85CF0C" w14:textId="77777777" w:rsidR="00D73053" w:rsidRDefault="00D73053" w:rsidP="00D73053">
      <w:pPr>
        <w:pStyle w:val="Output"/>
      </w:pPr>
      <w:r>
        <w:t>mma@laptop:~/chef-repo $ berks vendor cookbooks</w:t>
      </w:r>
    </w:p>
    <w:p w14:paraId="2A64EAE2" w14:textId="77777777" w:rsidR="00D73053" w:rsidRDefault="00D73053" w:rsidP="00D73053">
      <w:pPr>
        <w:pStyle w:val="Output"/>
      </w:pPr>
      <w:r>
        <w:t>Resolving cookbook dependencies...</w:t>
      </w:r>
    </w:p>
    <w:p w14:paraId="7C93ACAD" w14:textId="77777777" w:rsidR="00D73053" w:rsidRDefault="00D73053" w:rsidP="00D73053">
      <w:pPr>
        <w:pStyle w:val="Output"/>
      </w:pPr>
      <w:r>
        <w:t>Using apt (2.6.1)</w:t>
      </w:r>
    </w:p>
    <w:p w14:paraId="48545B1D" w14:textId="77777777" w:rsidR="00D73053" w:rsidRDefault="00D73053" w:rsidP="00D73053">
      <w:pPr>
        <w:pStyle w:val="Output"/>
      </w:pPr>
      <w:r>
        <w:t>...TRUNCATED OUTPUT...</w:t>
      </w:r>
    </w:p>
    <w:p w14:paraId="67384186" w14:textId="77777777" w:rsidR="00D73053" w:rsidRDefault="00D73053" w:rsidP="00D73053">
      <w:pPr>
        <w:pStyle w:val="Output"/>
      </w:pPr>
      <w:r>
        <w:t>Vendoring yum-epel (0.6.0) to cookbooks/yum-epel</w:t>
      </w:r>
    </w:p>
    <w:p w14:paraId="12927933" w14:textId="77777777" w:rsidR="00D73053" w:rsidRDefault="00D73053" w:rsidP="00D73053"/>
    <w:p w14:paraId="74369149" w14:textId="5B13683B" w:rsidR="00D73053" w:rsidRDefault="00D73053" w:rsidP="00D73053">
      <w:r>
        <w:t>Run the Chef client in local mode to bring up the Vagrant machine and execute a Chef run on it:</w:t>
      </w:r>
    </w:p>
    <w:p w14:paraId="6C709507" w14:textId="77777777" w:rsidR="00D73053" w:rsidRDefault="00D73053" w:rsidP="001C1697">
      <w:pPr>
        <w:pStyle w:val="Output"/>
      </w:pPr>
      <w:r>
        <w:t>mma@laptop:~/chef-repo $ chef-client -z mycluster.rb</w:t>
      </w:r>
    </w:p>
    <w:p w14:paraId="361222F5" w14:textId="77777777" w:rsidR="00D73053" w:rsidRDefault="00D73053" w:rsidP="001C1697">
      <w:pPr>
        <w:pStyle w:val="Output"/>
      </w:pPr>
      <w:r>
        <w:t xml:space="preserve"> [2015-03-08T21:09:39+01:00] INFO: Starting chef-zero on host localhost, port 8889 with repository at repository at /Users/mma/work/chef-repo</w:t>
      </w:r>
    </w:p>
    <w:p w14:paraId="70D3DCC1" w14:textId="77777777" w:rsidR="00D73053" w:rsidRDefault="00D73053" w:rsidP="001C1697">
      <w:pPr>
        <w:pStyle w:val="Output"/>
      </w:pPr>
      <w:r>
        <w:t>...TRUNCATED OUTPUT...</w:t>
      </w:r>
    </w:p>
    <w:p w14:paraId="0AC8CA75" w14:textId="77777777" w:rsidR="00D73053" w:rsidRDefault="00D73053" w:rsidP="001C1697">
      <w:pPr>
        <w:pStyle w:val="Output"/>
      </w:pPr>
      <w:r>
        <w:t>Recipe: @recipe_files::/Users/mma/work/chef-repo/mycluster.rb</w:t>
      </w:r>
    </w:p>
    <w:p w14:paraId="540BA52C" w14:textId="77777777" w:rsidR="00D73053" w:rsidRDefault="00D73053" w:rsidP="001C1697">
      <w:pPr>
        <w:pStyle w:val="Output"/>
      </w:pPr>
      <w:r>
        <w:t>* machine[webserver] action converge[2015-03-08T21:09:43+01:00] INFO: Processing machine[web01] action converge (@recipe_files::/Users/mma/work/chef-repo/mycluster.rb line 6)</w:t>
      </w:r>
    </w:p>
    <w:p w14:paraId="5DCC6B70" w14:textId="77777777" w:rsidR="00D73053" w:rsidRDefault="00D73053" w:rsidP="001C1697">
      <w:pPr>
        <w:pStyle w:val="Output"/>
      </w:pPr>
      <w:r>
        <w:t>...TRUNCATED OUTPUT...</w:t>
      </w:r>
    </w:p>
    <w:p w14:paraId="06429B75" w14:textId="77777777" w:rsidR="00D73053" w:rsidRDefault="00D73053" w:rsidP="001C1697">
      <w:pPr>
        <w:pStyle w:val="Output"/>
      </w:pPr>
      <w:r>
        <w:t>[2015-03-08T21:09:47+01:00] INFO: Executing sudo chef-client -l info on vagrant@127.0.0.1</w:t>
      </w:r>
    </w:p>
    <w:p w14:paraId="44527CF8" w14:textId="77777777" w:rsidR="00D73053" w:rsidRDefault="00D73053" w:rsidP="001C1697">
      <w:pPr>
        <w:pStyle w:val="Output"/>
      </w:pPr>
      <w:r>
        <w:t xml:space="preserve"> </w:t>
      </w:r>
    </w:p>
    <w:p w14:paraId="2B91090A" w14:textId="77777777" w:rsidR="00D73053" w:rsidRDefault="00D73053" w:rsidP="001C1697">
      <w:pPr>
        <w:pStyle w:val="Output"/>
      </w:pPr>
      <w:r>
        <w:t xml:space="preserve">   [web01] [2015-03-08T20:09:21+00:00] INFO: Forking chef instance to converge...</w:t>
      </w:r>
    </w:p>
    <w:p w14:paraId="7614A164" w14:textId="77777777" w:rsidR="00D73053" w:rsidRDefault="00D73053" w:rsidP="001C1697">
      <w:pPr>
        <w:pStyle w:val="Output"/>
      </w:pPr>
      <w:r>
        <w:t xml:space="preserve">               Starting Chef Client, version 12.1.0</w:t>
      </w:r>
    </w:p>
    <w:p w14:paraId="10807497" w14:textId="77777777" w:rsidR="00D73053" w:rsidRDefault="00D73053" w:rsidP="001C1697">
      <w:pPr>
        <w:pStyle w:val="Output"/>
      </w:pPr>
      <w:r>
        <w:t xml:space="preserve">               ...TRUNCATED OUTPUT...</w:t>
      </w:r>
    </w:p>
    <w:p w14:paraId="2B0570B1" w14:textId="77777777" w:rsidR="00D73053" w:rsidRDefault="00D73053" w:rsidP="001C1697">
      <w:pPr>
        <w:pStyle w:val="Output"/>
      </w:pPr>
      <w:r>
        <w:t xml:space="preserve">               Chef Client finished, 18/25 resources updated in 73.839065458 seconds</w:t>
      </w:r>
    </w:p>
    <w:p w14:paraId="0AC0F3BF" w14:textId="77777777" w:rsidR="00D73053" w:rsidRDefault="00D73053" w:rsidP="001C1697">
      <w:pPr>
        <w:pStyle w:val="Output"/>
      </w:pPr>
      <w:r>
        <w:t>...TRUNCATED OUTPUT...</w:t>
      </w:r>
    </w:p>
    <w:p w14:paraId="275397C4" w14:textId="77777777" w:rsidR="00D73053" w:rsidRDefault="00D73053" w:rsidP="001C1697">
      <w:pPr>
        <w:pStyle w:val="Output"/>
      </w:pPr>
      <w:r>
        <w:t>[2015-03-08T21:11:05+01:00] INFO: Completed chef-client -l info on vagrant@127.0.0.1: exit status 0</w:t>
      </w:r>
    </w:p>
    <w:p w14:paraId="4CF20894" w14:textId="77777777" w:rsidR="00D73053" w:rsidRDefault="00D73053" w:rsidP="001C1697">
      <w:pPr>
        <w:pStyle w:val="Output"/>
      </w:pPr>
      <w:r>
        <w:t xml:space="preserve">   - run 'chef-client -l info' on web01</w:t>
      </w:r>
    </w:p>
    <w:p w14:paraId="7C3FEF74" w14:textId="77777777" w:rsidR="00D73053" w:rsidRDefault="00D73053" w:rsidP="001C1697">
      <w:pPr>
        <w:pStyle w:val="Output"/>
      </w:pPr>
      <w:r>
        <w:t>[2015-03-08T21:11:05+01:00] INFO: Chef Run complete in 82.948293 seconds</w:t>
      </w:r>
    </w:p>
    <w:p w14:paraId="3BD21F3D" w14:textId="77777777" w:rsidR="00D73053" w:rsidRDefault="00D73053" w:rsidP="001C1697">
      <w:pPr>
        <w:pStyle w:val="Output"/>
      </w:pPr>
      <w:r>
        <w:t>...TRUNCATED OUTPUT...</w:t>
      </w:r>
    </w:p>
    <w:p w14:paraId="070548CC" w14:textId="77777777" w:rsidR="00D73053" w:rsidRDefault="00D73053" w:rsidP="001C1697">
      <w:pPr>
        <w:pStyle w:val="Output"/>
      </w:pPr>
      <w:r>
        <w:t>Chef Client finished, 1/1 resources updated in 85.914979 seconds</w:t>
      </w:r>
    </w:p>
    <w:p w14:paraId="072B6348" w14:textId="77777777" w:rsidR="001C1697" w:rsidRDefault="001C1697" w:rsidP="00D73053"/>
    <w:p w14:paraId="70C66138" w14:textId="4194DE92" w:rsidR="00D73053" w:rsidRDefault="00D73053" w:rsidP="001C1697">
      <w:pPr>
        <w:spacing w:after="0"/>
      </w:pPr>
      <w:r>
        <w:t>Change” into the directory where Chef put the Vagrant configuration:</w:t>
      </w:r>
    </w:p>
    <w:p w14:paraId="058C9A82" w14:textId="77777777" w:rsidR="00D73053" w:rsidRDefault="00D73053" w:rsidP="001C1697">
      <w:pPr>
        <w:pStyle w:val="Output"/>
      </w:pPr>
      <w:r>
        <w:t>mma@laptop:~/chef-repo $ cd ~/.chef/vms</w:t>
      </w:r>
    </w:p>
    <w:p w14:paraId="02E64376" w14:textId="77777777" w:rsidR="001C1697" w:rsidRDefault="001C1697" w:rsidP="00D73053"/>
    <w:p w14:paraId="7E1015C2" w14:textId="2EDA2C67" w:rsidR="00D73053" w:rsidRDefault="00D73053" w:rsidP="001C1697">
      <w:pPr>
        <w:spacing w:after="0"/>
      </w:pPr>
      <w:r>
        <w:t>Validate that there is a Vagrant machine named web01 running:</w:t>
      </w:r>
    </w:p>
    <w:p w14:paraId="4A1FBDF2" w14:textId="77777777" w:rsidR="00D73053" w:rsidRDefault="00D73053" w:rsidP="001C1697">
      <w:pPr>
        <w:pStyle w:val="Output"/>
      </w:pPr>
      <w:r>
        <w:t>mma@laptop:~/.chef/vms $ vagrant status</w:t>
      </w:r>
    </w:p>
    <w:p w14:paraId="3EC6BA2A" w14:textId="77777777" w:rsidR="00D73053" w:rsidRDefault="00D73053" w:rsidP="001C1697">
      <w:pPr>
        <w:pStyle w:val="Output"/>
      </w:pPr>
      <w:r>
        <w:t xml:space="preserve"> Current machine states:</w:t>
      </w:r>
    </w:p>
    <w:p w14:paraId="68E0C182" w14:textId="77777777" w:rsidR="00D73053" w:rsidRDefault="00D73053" w:rsidP="001C1697">
      <w:pPr>
        <w:pStyle w:val="Output"/>
      </w:pPr>
      <w:r>
        <w:t>web01                 running (virtualbox)</w:t>
      </w:r>
    </w:p>
    <w:p w14:paraId="0A71963D" w14:textId="77777777" w:rsidR="001C1697" w:rsidRDefault="001C1697" w:rsidP="00D73053"/>
    <w:p w14:paraId="116C99C8" w14:textId="711D41C8" w:rsidR="00D73053" w:rsidRDefault="00D73053" w:rsidP="001C1697">
      <w:pPr>
        <w:spacing w:after="0"/>
      </w:pPr>
      <w:r>
        <w:t>Validate that nginx is installed and running on the Vagrant machine:</w:t>
      </w:r>
    </w:p>
    <w:p w14:paraId="0E54434F" w14:textId="77777777" w:rsidR="00D73053" w:rsidRDefault="00D73053" w:rsidP="001C1697">
      <w:pPr>
        <w:pStyle w:val="Output"/>
      </w:pPr>
      <w:r>
        <w:t>mma@laptop:~/.chef/vms $ vagrant ssh</w:t>
      </w:r>
    </w:p>
    <w:p w14:paraId="51A6E346" w14:textId="77777777" w:rsidR="00D73053" w:rsidRDefault="00D73053" w:rsidP="001C1697">
      <w:pPr>
        <w:pStyle w:val="Output"/>
      </w:pPr>
      <w:r>
        <w:t>vagrant@web01:~$ wget localhost:80</w:t>
      </w:r>
    </w:p>
    <w:p w14:paraId="0A69C967" w14:textId="77777777" w:rsidR="00D73053" w:rsidRDefault="00D73053" w:rsidP="001C1697">
      <w:pPr>
        <w:pStyle w:val="Output"/>
      </w:pPr>
      <w:r>
        <w:t xml:space="preserve"> ...TRUNCATED OUTPUT...</w:t>
      </w:r>
    </w:p>
    <w:p w14:paraId="73718D2D" w14:textId="17602726" w:rsidR="005B1128" w:rsidRDefault="00D73053" w:rsidP="001C1697">
      <w:pPr>
        <w:pStyle w:val="Output"/>
      </w:pPr>
      <w:r>
        <w:t>2015-03-08 22:14:45 (2.80 MB/s) - 'index.html' saved [21/21]</w:t>
      </w:r>
    </w:p>
    <w:p w14:paraId="3EC7CA49" w14:textId="11A831FB" w:rsidR="00540E8C" w:rsidRDefault="00540E8C" w:rsidP="003163F7"/>
    <w:p w14:paraId="7D925B65" w14:textId="77777777" w:rsidR="003163F7" w:rsidRDefault="003163F7" w:rsidP="003163F7">
      <w:pPr>
        <w:pStyle w:val="Heading1"/>
      </w:pPr>
      <w:bookmarkStart w:id="34" w:name="_Toc33538093"/>
      <w:r>
        <w:lastRenderedPageBreak/>
        <w:t>Chef - Organizations</w:t>
      </w:r>
      <w:bookmarkEnd w:id="34"/>
    </w:p>
    <w:p w14:paraId="28EB4E34" w14:textId="67D37251" w:rsidR="003163F7" w:rsidRDefault="003163F7" w:rsidP="003163F7"/>
    <w:p w14:paraId="35D56B16" w14:textId="2A1A70E3" w:rsidR="00094EB6" w:rsidRDefault="00094EB6" w:rsidP="003163F7">
      <w:r>
        <w:rPr>
          <w:noProof/>
        </w:rPr>
        <w:drawing>
          <wp:inline distT="0" distB="0" distL="0" distR="0" wp14:anchorId="6897D728" wp14:editId="1C34A13D">
            <wp:extent cx="5943600" cy="38290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9050"/>
                    </a:xfrm>
                    <a:prstGeom prst="rect">
                      <a:avLst/>
                    </a:prstGeom>
                  </pic:spPr>
                </pic:pic>
              </a:graphicData>
            </a:graphic>
          </wp:inline>
        </w:drawing>
      </w:r>
    </w:p>
    <w:p w14:paraId="53697221" w14:textId="0BAE11A5" w:rsidR="00094EB6" w:rsidRDefault="00094EB6" w:rsidP="003163F7">
      <w:r>
        <w:rPr>
          <w:noProof/>
        </w:rPr>
        <w:drawing>
          <wp:inline distT="0" distB="0" distL="0" distR="0" wp14:anchorId="2FE793D3" wp14:editId="355CFF1B">
            <wp:extent cx="5943600" cy="27546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54630"/>
                    </a:xfrm>
                    <a:prstGeom prst="rect">
                      <a:avLst/>
                    </a:prstGeom>
                  </pic:spPr>
                </pic:pic>
              </a:graphicData>
            </a:graphic>
          </wp:inline>
        </w:drawing>
      </w:r>
    </w:p>
    <w:p w14:paraId="6623E034" w14:textId="77777777" w:rsidR="003163F7" w:rsidRDefault="003163F7" w:rsidP="003163F7"/>
    <w:p w14:paraId="095D1764" w14:textId="77777777" w:rsidR="003163F7" w:rsidRDefault="003163F7" w:rsidP="003163F7"/>
    <w:p w14:paraId="53570B67" w14:textId="77777777" w:rsidR="003163F7" w:rsidRDefault="003163F7" w:rsidP="003163F7"/>
    <w:p w14:paraId="217DE33F" w14:textId="77777777" w:rsidR="003163F7" w:rsidRDefault="003163F7" w:rsidP="003163F7">
      <w:pPr>
        <w:pStyle w:val="Heading1"/>
      </w:pPr>
      <w:bookmarkStart w:id="35" w:name="_Toc33538094"/>
      <w:r>
        <w:lastRenderedPageBreak/>
        <w:t>Chef - Policies</w:t>
      </w:r>
      <w:bookmarkEnd w:id="35"/>
    </w:p>
    <w:p w14:paraId="49594919" w14:textId="77777777" w:rsidR="00634136" w:rsidRPr="00634136" w:rsidRDefault="00634136" w:rsidP="00634136">
      <w:r w:rsidRPr="00634136">
        <w:t>Policy maps business and operational requirements, process, and workflow to settings and objects stored on the Chef Infra Server:</w:t>
      </w:r>
    </w:p>
    <w:p w14:paraId="015625A5" w14:textId="77777777" w:rsidR="00634136" w:rsidRPr="00634136" w:rsidRDefault="00634136" w:rsidP="00634136">
      <w:pPr>
        <w:pStyle w:val="ListParagraph"/>
        <w:numPr>
          <w:ilvl w:val="0"/>
          <w:numId w:val="42"/>
        </w:numPr>
      </w:pPr>
      <w:r w:rsidRPr="00634136">
        <w:t>Roles define server types, such as “web server” or “database server”</w:t>
      </w:r>
    </w:p>
    <w:p w14:paraId="60EECB15" w14:textId="77777777" w:rsidR="00634136" w:rsidRPr="00634136" w:rsidRDefault="00634136" w:rsidP="00634136">
      <w:pPr>
        <w:pStyle w:val="ListParagraph"/>
        <w:numPr>
          <w:ilvl w:val="0"/>
          <w:numId w:val="42"/>
        </w:numPr>
      </w:pPr>
      <w:r w:rsidRPr="00634136">
        <w:t>Environments define process, such as “dev”, “staging”, or “production”</w:t>
      </w:r>
    </w:p>
    <w:p w14:paraId="43F1E1E9" w14:textId="77777777" w:rsidR="00634136" w:rsidRPr="00634136" w:rsidRDefault="00634136" w:rsidP="00634136">
      <w:pPr>
        <w:pStyle w:val="ListParagraph"/>
        <w:numPr>
          <w:ilvl w:val="0"/>
          <w:numId w:val="42"/>
        </w:numPr>
      </w:pPr>
      <w:r w:rsidRPr="00634136">
        <w:t>Certain types of data—passwords, user account data, and other sensitive items—can be placed in data bags, which are located in a secure sub-area on the Chef Infra Server that can only be accessed by nodes that authenticate to the Chef Infra Server with the correct SSL certificates</w:t>
      </w:r>
    </w:p>
    <w:p w14:paraId="3174818F" w14:textId="77777777" w:rsidR="00634136" w:rsidRPr="00634136" w:rsidRDefault="00634136" w:rsidP="00634136">
      <w:pPr>
        <w:pStyle w:val="ListParagraph"/>
        <w:numPr>
          <w:ilvl w:val="0"/>
          <w:numId w:val="42"/>
        </w:numPr>
      </w:pPr>
      <w:r w:rsidRPr="00634136">
        <w:t>The cookbooks (and cookbook versions) in which organization-specific configuration policies are maintained</w:t>
      </w:r>
    </w:p>
    <w:p w14:paraId="03C8A8C4" w14:textId="0131F329" w:rsidR="00634136" w:rsidRDefault="00634136" w:rsidP="00E4245E">
      <w:pPr>
        <w:pStyle w:val="Heading4"/>
        <w:spacing w:after="0"/>
      </w:pPr>
      <w:r>
        <w:t>Cookbook Versions</w:t>
      </w:r>
    </w:p>
    <w:p w14:paraId="43FF26BE" w14:textId="43CD9896" w:rsidR="00634136" w:rsidRDefault="00634136" w:rsidP="00634136">
      <w:r>
        <w:t xml:space="preserve">A cookbook version represents a set of </w:t>
      </w:r>
      <w:r w:rsidR="00E4245E">
        <w:t>functionalities</w:t>
      </w:r>
      <w:r>
        <w:t xml:space="preserve"> that is different from the cookbook on which it is based. A version may exist for many reasons, such as ensuring the correct use of a third-party component, updating a bug fix, or adding an improvement. A cookbook version is defined using syntax and operators, may be associated with environments, cookbook metadata, and/or run-lists, and may be frozen (to prevent unwanted updates from being made).</w:t>
      </w:r>
    </w:p>
    <w:p w14:paraId="2E7E2210" w14:textId="77777777" w:rsidR="00634136" w:rsidRDefault="00634136" w:rsidP="00634136"/>
    <w:p w14:paraId="37ED8DE3" w14:textId="77777777" w:rsidR="00634136" w:rsidRDefault="00634136" w:rsidP="00634136">
      <w:r>
        <w:t>A cookbook version is maintained just like a cookbook, with regard to source control, uploading it to the Chef Infra Server, and how Chef Infra Client applies that cookbook when configuring nodes.</w:t>
      </w:r>
    </w:p>
    <w:p w14:paraId="2F6921A5" w14:textId="77777777" w:rsidR="00634136" w:rsidRDefault="00634136" w:rsidP="00634136"/>
    <w:p w14:paraId="092E56B3" w14:textId="30A26949" w:rsidR="00634136" w:rsidRDefault="00634136" w:rsidP="00634136">
      <w:pPr>
        <w:pStyle w:val="Heading4"/>
      </w:pPr>
      <w:r>
        <w:t>Data Bags (Secrets)</w:t>
      </w:r>
    </w:p>
    <w:p w14:paraId="51C0B986" w14:textId="77777777" w:rsidR="00634136" w:rsidRDefault="00634136" w:rsidP="00634136">
      <w:r>
        <w:t>Data bags store global variables as JSON data. Data bags are indexed for searching and can be loaded by a cookbook or accessed during a search.</w:t>
      </w:r>
    </w:p>
    <w:p w14:paraId="3DA32A89" w14:textId="77777777" w:rsidR="00634136" w:rsidRDefault="00634136" w:rsidP="00634136"/>
    <w:p w14:paraId="37A3A688" w14:textId="3B8B0BE9" w:rsidR="00634136" w:rsidRDefault="00634136" w:rsidP="00634136">
      <w:pPr>
        <w:pStyle w:val="Heading4"/>
      </w:pPr>
      <w:r>
        <w:t>Environments</w:t>
      </w:r>
    </w:p>
    <w:p w14:paraId="1C38844D" w14:textId="77777777" w:rsidR="00634136" w:rsidRDefault="00634136" w:rsidP="00634136">
      <w:r>
        <w:t>An environment is a way to map an organization’s real-life workflow to what can be configured and managed when using Chef Infra. This mapping is accomplished by setting attributes and pinning cookbooks at the environment level. With environments, you can change cookbook configurations depending on the system’s designation. For example, by designating different staging and production environments, you can then define the correct URL of a database server for each environment. Environments also allow organizations to move new cookbook releases from staging to production with confidence by stepping releases through testing environments before entering production.</w:t>
      </w:r>
    </w:p>
    <w:p w14:paraId="1FF7C83F" w14:textId="77777777" w:rsidR="00634136" w:rsidRDefault="00634136" w:rsidP="00634136"/>
    <w:p w14:paraId="7FC9E8FB" w14:textId="6054CF52" w:rsidR="00634136" w:rsidRDefault="00634136" w:rsidP="00634136">
      <w:pPr>
        <w:pStyle w:val="Heading4"/>
      </w:pPr>
      <w:r>
        <w:lastRenderedPageBreak/>
        <w:t>Roles</w:t>
      </w:r>
    </w:p>
    <w:p w14:paraId="7FFBEC0D" w14:textId="77777777" w:rsidR="00634136" w:rsidRDefault="00634136" w:rsidP="00634136">
      <w:r>
        <w:t>A role is a way to define certain patterns and processes that exist across nodes in an organization as belonging to a single job function. Each role consists of zero (or more) attributes and a run-list. Each node can have zero (or more) roles assigned to it. When a role is run against a node, the configuration details of that node are compared against the attributes of the role, and then the contents of that role’s run-list are applied to the node’s configuration details. When a Chef Infra Client runs, it merges its own attributes and run-lists with those contained within each assigned role.</w:t>
      </w:r>
    </w:p>
    <w:p w14:paraId="7F6E0292" w14:textId="77777777" w:rsidR="00634136" w:rsidRDefault="00634136" w:rsidP="00634136"/>
    <w:p w14:paraId="3A6593F9" w14:textId="73D1D6E6" w:rsidR="00634136" w:rsidRDefault="00634136" w:rsidP="00634136">
      <w:pPr>
        <w:pStyle w:val="Heading4"/>
      </w:pPr>
      <w:r>
        <w:t>Policyfile</w:t>
      </w:r>
    </w:p>
    <w:p w14:paraId="7583BDD4" w14:textId="65EA97E3" w:rsidR="003163F7" w:rsidRDefault="00634136" w:rsidP="00634136">
      <w:r>
        <w:t>A Policyfile is an optional way to manage role, environment, and community cookbook data with a single document that is uploaded to the Chef Infra Server. The file is associated with a group of nodes, cookbooks, and settings. When these nodes perform a Chef Infra Client run, they utilize recipes specified in the Policyfile run-list</w:t>
      </w:r>
    </w:p>
    <w:p w14:paraId="5A1654F7" w14:textId="6C9D3CBF" w:rsidR="003163F7" w:rsidRDefault="003163F7" w:rsidP="003163F7"/>
    <w:p w14:paraId="67304A05" w14:textId="42948B8A" w:rsidR="00687AA5" w:rsidRDefault="00687AA5" w:rsidP="003163F7"/>
    <w:p w14:paraId="3313435D" w14:textId="77777777" w:rsidR="00687AA5" w:rsidRPr="00687AA5" w:rsidRDefault="00687AA5" w:rsidP="00687AA5">
      <w:r w:rsidRPr="00687AA5">
        <w:t>A Policyfile file allows you to specify in a single document the cookbook revisions and recipes that Chef Infra Client will apply. A Policyfile file is uploaded to the Chef Infra Server, where it is associated with a group of nodes. When these nodes are configured during a Chef Infra Client run, Chef Infra Client will make decisions based on your Policyfile settings and will build a run-list based on that information. A Policyfile file may be versioned, and then promoted through deployment stages to safely and reliably deploy new configuration.</w:t>
      </w:r>
    </w:p>
    <w:p w14:paraId="050C2859" w14:textId="77777777" w:rsidR="00687AA5" w:rsidRPr="00687AA5" w:rsidRDefault="00687AA5" w:rsidP="00687AA5">
      <w:pPr>
        <w:rPr>
          <w:b/>
          <w:bCs/>
        </w:rPr>
      </w:pPr>
      <w:r w:rsidRPr="00687AA5">
        <w:rPr>
          <w:b/>
          <w:bCs/>
        </w:rPr>
        <w:t>Syntax</w:t>
      </w:r>
      <w:hyperlink r:id="rId74" w:anchor="syntax" w:tooltip="Permalink to this headline" w:history="1">
        <w:r w:rsidRPr="00687AA5">
          <w:rPr>
            <w:rStyle w:val="Hyperlink"/>
            <w:b/>
            <w:bCs/>
          </w:rPr>
          <w:t>¶</w:t>
        </w:r>
      </w:hyperlink>
    </w:p>
    <w:p w14:paraId="3E747E7A" w14:textId="77777777" w:rsidR="00687AA5" w:rsidRPr="00687AA5" w:rsidRDefault="00687AA5" w:rsidP="00687AA5">
      <w:r w:rsidRPr="00687AA5">
        <w:t>A Policyfile.rb is a Ruby file in which run-list and cookbook locations are specified. The syntax is as follows:</w:t>
      </w:r>
    </w:p>
    <w:p w14:paraId="1624E53D" w14:textId="77777777" w:rsidR="00687AA5" w:rsidRPr="00687AA5" w:rsidRDefault="00687AA5" w:rsidP="00687AA5">
      <w:pPr>
        <w:pStyle w:val="outputs"/>
        <w:spacing w:after="0"/>
      </w:pPr>
      <w:r w:rsidRPr="00687AA5">
        <w:t>name "name"</w:t>
      </w:r>
    </w:p>
    <w:p w14:paraId="207B239D" w14:textId="77777777" w:rsidR="00687AA5" w:rsidRPr="00687AA5" w:rsidRDefault="00687AA5" w:rsidP="00687AA5">
      <w:pPr>
        <w:pStyle w:val="outputs"/>
        <w:spacing w:after="0"/>
      </w:pPr>
      <w:r w:rsidRPr="00687AA5">
        <w:t>run_list "ITEM", "ITEM", ...</w:t>
      </w:r>
    </w:p>
    <w:p w14:paraId="2F11F855" w14:textId="77777777" w:rsidR="00687AA5" w:rsidRPr="00687AA5" w:rsidRDefault="00687AA5" w:rsidP="00687AA5">
      <w:pPr>
        <w:pStyle w:val="outputs"/>
        <w:spacing w:after="0"/>
      </w:pPr>
      <w:r w:rsidRPr="00687AA5">
        <w:t>default_source :SOURCE_TYPE, *args</w:t>
      </w:r>
    </w:p>
    <w:p w14:paraId="5F70947E" w14:textId="77777777" w:rsidR="00687AA5" w:rsidRPr="00687AA5" w:rsidRDefault="00687AA5" w:rsidP="00687AA5">
      <w:pPr>
        <w:pStyle w:val="outputs"/>
        <w:spacing w:after="0"/>
      </w:pPr>
      <w:r w:rsidRPr="00687AA5">
        <w:t>cookbook "NAME" [, "VERSION_CONSTRAINT"] [, SOURCE_OPTIONS]</w:t>
      </w:r>
    </w:p>
    <w:p w14:paraId="57BA1249" w14:textId="77777777" w:rsidR="00687AA5" w:rsidRDefault="00687AA5" w:rsidP="003163F7"/>
    <w:p w14:paraId="25C677C0" w14:textId="77777777" w:rsidR="003163F7" w:rsidRDefault="003163F7" w:rsidP="003163F7"/>
    <w:p w14:paraId="49ECC96E" w14:textId="77777777" w:rsidR="003163F7" w:rsidRDefault="003163F7" w:rsidP="003163F7"/>
    <w:p w14:paraId="1BF86225" w14:textId="77777777" w:rsidR="003163F7" w:rsidRDefault="003163F7" w:rsidP="003163F7"/>
    <w:p w14:paraId="22D9EF79" w14:textId="159B38EF" w:rsidR="003163F7" w:rsidRDefault="00EA5EE7" w:rsidP="00EA5EE7">
      <w:pPr>
        <w:pStyle w:val="Heading1"/>
      </w:pPr>
      <w:bookmarkStart w:id="36" w:name="_Toc33538095"/>
      <w:r>
        <w:lastRenderedPageBreak/>
        <w:t>Chef – Solo</w:t>
      </w:r>
      <w:bookmarkEnd w:id="36"/>
    </w:p>
    <w:p w14:paraId="28451036" w14:textId="34E0B84A" w:rsidR="00EA5EE7" w:rsidRDefault="00215DBA" w:rsidP="00EA5EE7">
      <w:r w:rsidRPr="00215DBA">
        <w:rPr>
          <w:b/>
          <w:bCs/>
        </w:rPr>
        <w:t>Chef-solo</w:t>
      </w:r>
      <w:r w:rsidRPr="00215DBA">
        <w:t> behaves as a standalone system, it is in itself a client &amp; a server.</w:t>
      </w:r>
    </w:p>
    <w:p w14:paraId="2C0AB910" w14:textId="77777777" w:rsidR="00215DBA" w:rsidRPr="00EA5EE7" w:rsidRDefault="00215DBA" w:rsidP="00EA5EE7"/>
    <w:p w14:paraId="1DC4BA1E" w14:textId="77777777" w:rsidR="003163F7" w:rsidRDefault="003163F7" w:rsidP="003163F7"/>
    <w:p w14:paraId="1F24DD7A" w14:textId="77777777" w:rsidR="003163F7" w:rsidRDefault="003163F7" w:rsidP="003163F7"/>
    <w:p w14:paraId="7D315804" w14:textId="690A89DC" w:rsidR="005967F0" w:rsidRDefault="005967F0" w:rsidP="00E64339"/>
    <w:p w14:paraId="5457B93A" w14:textId="4469CD06" w:rsidR="005967F0" w:rsidRDefault="005967F0" w:rsidP="00E64339"/>
    <w:p w14:paraId="29EB28B0" w14:textId="3D84A2AF" w:rsidR="005967F0" w:rsidRDefault="005967F0" w:rsidP="00E64339"/>
    <w:p w14:paraId="2461D6A3" w14:textId="5873F47E" w:rsidR="005967F0" w:rsidRDefault="005967F0" w:rsidP="00E64339"/>
    <w:p w14:paraId="73777856" w14:textId="49507107" w:rsidR="005967F0" w:rsidRDefault="005967F0" w:rsidP="00E64339"/>
    <w:p w14:paraId="2E0D0810" w14:textId="44FB2494" w:rsidR="005967F0" w:rsidRDefault="005967F0" w:rsidP="00E64339"/>
    <w:p w14:paraId="71B728A4" w14:textId="1A9F047B" w:rsidR="005967F0" w:rsidRDefault="005967F0" w:rsidP="00E64339"/>
    <w:p w14:paraId="617BA18C" w14:textId="5EF160E8" w:rsidR="005967F0" w:rsidRDefault="005967F0" w:rsidP="00E64339"/>
    <w:p w14:paraId="6D1F9772" w14:textId="7001D138" w:rsidR="005967F0" w:rsidRDefault="005967F0" w:rsidP="00E64339"/>
    <w:p w14:paraId="10C44543" w14:textId="54A1CED1" w:rsidR="005967F0" w:rsidRDefault="005967F0" w:rsidP="00E64339"/>
    <w:p w14:paraId="5E87F999" w14:textId="217F3BF9" w:rsidR="005967F0" w:rsidRDefault="005967F0" w:rsidP="00E64339"/>
    <w:p w14:paraId="292C8DAF" w14:textId="2D443E54" w:rsidR="005967F0" w:rsidRDefault="005967F0" w:rsidP="00E64339"/>
    <w:p w14:paraId="2E17E87F" w14:textId="663F0AA7" w:rsidR="005967F0" w:rsidRDefault="005967F0" w:rsidP="00E64339"/>
    <w:p w14:paraId="1B88A38E" w14:textId="63F72DDD" w:rsidR="005967F0" w:rsidRDefault="005967F0" w:rsidP="00E64339"/>
    <w:p w14:paraId="1CA768BB" w14:textId="5D69818F" w:rsidR="005967F0" w:rsidRDefault="005967F0" w:rsidP="00E64339"/>
    <w:p w14:paraId="339C2A8F" w14:textId="0919811A" w:rsidR="005967F0" w:rsidRDefault="005967F0" w:rsidP="00E64339"/>
    <w:p w14:paraId="327A6B0F" w14:textId="1D69E329" w:rsidR="005967F0" w:rsidRDefault="005967F0" w:rsidP="00E64339"/>
    <w:p w14:paraId="023C6507" w14:textId="61FC7BCE" w:rsidR="005967F0" w:rsidRDefault="005967F0" w:rsidP="00E64339"/>
    <w:p w14:paraId="2E268BDE" w14:textId="17D0A210" w:rsidR="005967F0" w:rsidRDefault="005967F0" w:rsidP="00E64339"/>
    <w:p w14:paraId="39E5EE32" w14:textId="44EFB859" w:rsidR="005967F0" w:rsidRDefault="005967F0" w:rsidP="00E64339"/>
    <w:p w14:paraId="05B7C104" w14:textId="22161136" w:rsidR="00FA4093" w:rsidRDefault="00FA4093" w:rsidP="00FA4093">
      <w:pPr>
        <w:pStyle w:val="Heading1"/>
      </w:pPr>
      <w:bookmarkStart w:id="37" w:name="_Toc33538096"/>
      <w:r>
        <w:lastRenderedPageBreak/>
        <w:t>Errors</w:t>
      </w:r>
      <w:bookmarkEnd w:id="37"/>
    </w:p>
    <w:p w14:paraId="7FE15098" w14:textId="1B358EC4" w:rsidR="00FA4093" w:rsidRDefault="002A6331" w:rsidP="00D515A5">
      <w:pPr>
        <w:pStyle w:val="Heading4"/>
      </w:pPr>
      <w:r w:rsidRPr="003B665F">
        <w:t>Net::HTTPServerException: 412 "Precondition Failed"</w:t>
      </w:r>
      <w:r>
        <w:t xml:space="preserve"> :</w:t>
      </w:r>
      <w:r w:rsidR="00D515A5" w:rsidRPr="00D515A5">
        <w:t>No such cookbook: apache_cookbook</w:t>
      </w:r>
    </w:p>
    <w:p w14:paraId="38EB6165" w14:textId="2A1684A9" w:rsidR="00FA4093" w:rsidRDefault="00650E6C" w:rsidP="00FA4093">
      <w:r>
        <w:t>May be we need to create cookbooks under cookbooks folder.</w:t>
      </w:r>
    </w:p>
    <w:p w14:paraId="71EF2147" w14:textId="048C2394" w:rsidR="00FA4093" w:rsidRDefault="00FA4093" w:rsidP="00FA4093"/>
    <w:p w14:paraId="0F3DA715" w14:textId="5D4EC1E7" w:rsidR="00264700" w:rsidRDefault="00264700" w:rsidP="00264700">
      <w:pPr>
        <w:pStyle w:val="Heading4"/>
      </w:pPr>
      <w:r w:rsidRPr="00264700">
        <w:t>ERROR: RuntimeError: Please set EDITOR environment variable.</w:t>
      </w:r>
    </w:p>
    <w:p w14:paraId="2B259FDE" w14:textId="77777777" w:rsidR="00264700" w:rsidRPr="00264700" w:rsidRDefault="00264700" w:rsidP="00264700">
      <w:pPr>
        <w:shd w:val="clear" w:color="auto" w:fill="FFFFFF"/>
        <w:spacing w:after="0" w:line="240" w:lineRule="auto"/>
        <w:textAlignment w:val="baseline"/>
        <w:rPr>
          <w:rFonts w:ascii="Arial" w:eastAsia="Times New Roman" w:hAnsi="Arial" w:cs="Arial"/>
          <w:color w:val="242729"/>
          <w:sz w:val="23"/>
          <w:szCs w:val="23"/>
          <w:lang w:eastAsia="en-US"/>
        </w:rPr>
      </w:pPr>
      <w:r w:rsidRPr="00264700">
        <w:rPr>
          <w:rFonts w:ascii="Arial" w:eastAsia="Times New Roman" w:hAnsi="Arial" w:cs="Arial"/>
          <w:color w:val="242729"/>
          <w:sz w:val="23"/>
          <w:szCs w:val="23"/>
          <w:lang w:eastAsia="en-US"/>
        </w:rPr>
        <w:t>You have to define </w:t>
      </w:r>
      <w:r w:rsidRPr="00264700">
        <w:rPr>
          <w:rFonts w:ascii="Consolas" w:eastAsia="Times New Roman" w:hAnsi="Consolas" w:cs="Courier New"/>
          <w:color w:val="242729"/>
          <w:bdr w:val="none" w:sz="0" w:space="0" w:color="auto" w:frame="1"/>
          <w:lang w:eastAsia="en-US"/>
        </w:rPr>
        <w:t>EDITOR</w:t>
      </w:r>
      <w:r w:rsidRPr="00264700">
        <w:rPr>
          <w:rFonts w:ascii="Arial" w:eastAsia="Times New Roman" w:hAnsi="Arial" w:cs="Arial"/>
          <w:color w:val="242729"/>
          <w:sz w:val="23"/>
          <w:szCs w:val="23"/>
          <w:lang w:eastAsia="en-US"/>
        </w:rPr>
        <w:t> as environment variable.</w:t>
      </w:r>
    </w:p>
    <w:p w14:paraId="5D72D07A" w14:textId="77777777" w:rsidR="00264700" w:rsidRPr="00264700" w:rsidRDefault="00264700" w:rsidP="00264700">
      <w:pPr>
        <w:shd w:val="clear" w:color="auto" w:fill="FFFFFF"/>
        <w:spacing w:after="240" w:line="240" w:lineRule="auto"/>
        <w:textAlignment w:val="baseline"/>
        <w:rPr>
          <w:rFonts w:ascii="Arial" w:eastAsia="Times New Roman" w:hAnsi="Arial" w:cs="Arial"/>
          <w:color w:val="242729"/>
          <w:sz w:val="23"/>
          <w:szCs w:val="23"/>
          <w:lang w:eastAsia="en-US"/>
        </w:rPr>
      </w:pPr>
      <w:r w:rsidRPr="00264700">
        <w:rPr>
          <w:rFonts w:ascii="Arial" w:eastAsia="Times New Roman" w:hAnsi="Arial" w:cs="Arial"/>
          <w:color w:val="242729"/>
          <w:sz w:val="23"/>
          <w:szCs w:val="23"/>
          <w:lang w:eastAsia="en-US"/>
        </w:rPr>
        <w:t>Try</w:t>
      </w:r>
    </w:p>
    <w:p w14:paraId="18B4C771" w14:textId="77777777" w:rsidR="00264700" w:rsidRPr="00264700" w:rsidRDefault="00264700" w:rsidP="002647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bdr w:val="none" w:sz="0" w:space="0" w:color="auto" w:frame="1"/>
          <w:lang w:eastAsia="en-US"/>
        </w:rPr>
      </w:pPr>
      <w:r w:rsidRPr="00264700">
        <w:rPr>
          <w:rFonts w:ascii="Consolas" w:eastAsia="Times New Roman" w:hAnsi="Consolas" w:cs="Courier New"/>
          <w:color w:val="242729"/>
          <w:bdr w:val="none" w:sz="0" w:space="0" w:color="auto" w:frame="1"/>
          <w:lang w:eastAsia="en-US"/>
        </w:rPr>
        <w:t>export EDITOR=$(which vi)</w:t>
      </w:r>
    </w:p>
    <w:p w14:paraId="6A53FBD6" w14:textId="77777777" w:rsidR="00264700" w:rsidRPr="00264700" w:rsidRDefault="00264700" w:rsidP="00264700">
      <w:pPr>
        <w:shd w:val="clear" w:color="auto" w:fill="FFFFFF"/>
        <w:spacing w:after="0" w:line="240" w:lineRule="auto"/>
        <w:textAlignment w:val="baseline"/>
        <w:rPr>
          <w:rFonts w:ascii="Arial" w:eastAsia="Times New Roman" w:hAnsi="Arial" w:cs="Arial"/>
          <w:color w:val="242729"/>
          <w:sz w:val="23"/>
          <w:szCs w:val="23"/>
          <w:lang w:eastAsia="en-US"/>
        </w:rPr>
      </w:pPr>
      <w:r w:rsidRPr="00264700">
        <w:rPr>
          <w:rFonts w:ascii="Arial" w:eastAsia="Times New Roman" w:hAnsi="Arial" w:cs="Arial"/>
          <w:color w:val="242729"/>
          <w:sz w:val="23"/>
          <w:szCs w:val="23"/>
          <w:lang w:eastAsia="en-US"/>
        </w:rPr>
        <w:t>To persist this, add it to </w:t>
      </w:r>
      <w:r w:rsidRPr="00264700">
        <w:rPr>
          <w:rFonts w:ascii="Consolas" w:eastAsia="Times New Roman" w:hAnsi="Consolas" w:cs="Courier New"/>
          <w:color w:val="242729"/>
          <w:bdr w:val="none" w:sz="0" w:space="0" w:color="auto" w:frame="1"/>
          <w:lang w:eastAsia="en-US"/>
        </w:rPr>
        <w:t>~/.bashrc</w:t>
      </w:r>
      <w:r w:rsidRPr="00264700">
        <w:rPr>
          <w:rFonts w:ascii="Arial" w:eastAsia="Times New Roman" w:hAnsi="Arial" w:cs="Arial"/>
          <w:color w:val="242729"/>
          <w:sz w:val="23"/>
          <w:szCs w:val="23"/>
          <w:lang w:eastAsia="en-US"/>
        </w:rPr>
        <w:t> or </w:t>
      </w:r>
      <w:r w:rsidRPr="00264700">
        <w:rPr>
          <w:rFonts w:ascii="Consolas" w:eastAsia="Times New Roman" w:hAnsi="Consolas" w:cs="Courier New"/>
          <w:color w:val="242729"/>
          <w:bdr w:val="none" w:sz="0" w:space="0" w:color="auto" w:frame="1"/>
          <w:lang w:eastAsia="en-US"/>
        </w:rPr>
        <w:t>~/.bash_profile</w:t>
      </w:r>
      <w:r w:rsidRPr="00264700">
        <w:rPr>
          <w:rFonts w:ascii="Arial" w:eastAsia="Times New Roman" w:hAnsi="Arial" w:cs="Arial"/>
          <w:color w:val="242729"/>
          <w:sz w:val="23"/>
          <w:szCs w:val="23"/>
          <w:lang w:eastAsia="en-US"/>
        </w:rPr>
        <w:t>.</w:t>
      </w:r>
    </w:p>
    <w:p w14:paraId="11AC4452" w14:textId="18C5BFA7" w:rsidR="00FA4093" w:rsidRDefault="00FA4093" w:rsidP="00FA4093"/>
    <w:p w14:paraId="194D3219" w14:textId="4C76C0E8" w:rsidR="00FA4093" w:rsidRDefault="00FA4093" w:rsidP="00FA4093"/>
    <w:p w14:paraId="02D352F6" w14:textId="3F6BB482" w:rsidR="004E7E01" w:rsidRDefault="004E7E01" w:rsidP="004E7E01">
      <w:pPr>
        <w:pStyle w:val="Heading4"/>
      </w:pPr>
      <w:r w:rsidRPr="004E7E01">
        <w:t>ERROR: Cannot find a cookbook named learn_chef_apache2; did you forget to add metadata to a cookbook?</w:t>
      </w:r>
    </w:p>
    <w:p w14:paraId="67C24C1B" w14:textId="29570B60" w:rsidR="00FA4093" w:rsidRDefault="004E7E01" w:rsidP="00FA4093">
      <w:r>
        <w:t>Make sure you copy cookbook to chef-repo/cookbooks folder</w:t>
      </w:r>
    </w:p>
    <w:p w14:paraId="12B0CF4B" w14:textId="240D3D6D" w:rsidR="00FA4093" w:rsidRDefault="00FA4093" w:rsidP="00FA4093"/>
    <w:p w14:paraId="2AFA3586" w14:textId="6AA26863" w:rsidR="00FA4093" w:rsidRDefault="007275B5" w:rsidP="000A42BF">
      <w:pPr>
        <w:pStyle w:val="Heading4"/>
      </w:pPr>
      <w:r>
        <w:t xml:space="preserve">Vagrant : </w:t>
      </w:r>
      <w:r w:rsidRPr="007275B5">
        <w:t>default: Warning: Connection aborted. Retrying..</w:t>
      </w:r>
    </w:p>
    <w:p w14:paraId="5711EBC3" w14:textId="420B6735" w:rsidR="00FA4093" w:rsidRDefault="001F14CF" w:rsidP="00FA4093">
      <w:r>
        <w:rPr>
          <w:rFonts w:cs="Segoe UI"/>
          <w:color w:val="24292E"/>
          <w:sz w:val="21"/>
          <w:szCs w:val="21"/>
          <w:shd w:val="clear" w:color="auto" w:fill="FFFFFF"/>
        </w:rPr>
        <w:t>inserting ' config.ssh.insert_key = false' which resolved my issue.</w:t>
      </w:r>
    </w:p>
    <w:p w14:paraId="2583882F" w14:textId="1C3467C2" w:rsidR="00FA4093" w:rsidRDefault="002E458F" w:rsidP="00FA4093">
      <w:hyperlink r:id="rId75" w:history="1">
        <w:r w:rsidR="004831CA">
          <w:rPr>
            <w:rStyle w:val="Hyperlink"/>
          </w:rPr>
          <w:t>https://www.thisprogrammingthing.com/2016/fixing-vagrant-connection-error/</w:t>
        </w:r>
      </w:hyperlink>
    </w:p>
    <w:p w14:paraId="6C8AE334" w14:textId="41F44170" w:rsidR="00FA4093" w:rsidRDefault="00FA4093" w:rsidP="00FA4093"/>
    <w:p w14:paraId="527F33E9" w14:textId="74F763C2" w:rsidR="00E759C2" w:rsidRDefault="00E759C2" w:rsidP="00FA4093"/>
    <w:p w14:paraId="51BAFBD1" w14:textId="0D5B61F6" w:rsidR="00E759C2" w:rsidRDefault="00E759C2" w:rsidP="00FA4093"/>
    <w:p w14:paraId="05C9D677" w14:textId="2B353A45" w:rsidR="00E759C2" w:rsidRDefault="00E759C2" w:rsidP="00FA4093"/>
    <w:p w14:paraId="340934E5" w14:textId="603F0823" w:rsidR="00E759C2" w:rsidRDefault="00E759C2" w:rsidP="00FA4093"/>
    <w:p w14:paraId="6D280379" w14:textId="331A3437" w:rsidR="00E759C2" w:rsidRDefault="00E759C2" w:rsidP="00FA4093"/>
    <w:p w14:paraId="17E9366A" w14:textId="77777777" w:rsidR="00E759C2" w:rsidRPr="00E759C2" w:rsidRDefault="00E759C2" w:rsidP="00E759C2">
      <w:pPr>
        <w:pStyle w:val="Heading4"/>
      </w:pPr>
      <w:r w:rsidRPr="00E759C2">
        <w:t>ERROR: Net::SSH::HostKeyMismatch: fingerprint … does not match for “…”</w:t>
      </w:r>
    </w:p>
    <w:p w14:paraId="0F51F42E" w14:textId="56114627" w:rsidR="00E759C2" w:rsidRDefault="00E759C2" w:rsidP="00FA4093"/>
    <w:p w14:paraId="5EBA39CA" w14:textId="77777777" w:rsidR="00E759C2" w:rsidRPr="00E759C2" w:rsidRDefault="00E759C2" w:rsidP="00E759C2">
      <w:r w:rsidRPr="00E759C2">
        <w:lastRenderedPageBreak/>
        <w:t>If the known_hosts file already contains an entry for a different server with the same IP address, we get the error message</w:t>
      </w:r>
    </w:p>
    <w:p w14:paraId="2947F052" w14:textId="77777777" w:rsidR="00E759C2" w:rsidRPr="00E759C2" w:rsidRDefault="00E759C2" w:rsidP="00E759C2">
      <w:r w:rsidRPr="00E759C2">
        <w:t>ERROR: Net::SSH::HostKeyMismatch: fingerprint … does not match for “…”</w:t>
      </w:r>
    </w:p>
    <w:p w14:paraId="47DB4FE2" w14:textId="77777777" w:rsidR="00E759C2" w:rsidRPr="00E759C2" w:rsidRDefault="00E759C2" w:rsidP="00E759C2">
      <w:r w:rsidRPr="00E759C2">
        <w:t>Open the </w:t>
      </w:r>
      <w:r w:rsidRPr="00E759C2">
        <w:rPr>
          <w:b/>
          <w:bCs/>
        </w:rPr>
        <w:t>~/.ssh/known_hosts</w:t>
      </w:r>
      <w:r w:rsidRPr="00E759C2">
        <w:t> file and delete the line that contains the IP address of the server.</w:t>
      </w:r>
    </w:p>
    <w:p w14:paraId="6FBD1DE8" w14:textId="45314205" w:rsidR="00E759C2" w:rsidRDefault="00E759C2" w:rsidP="00FA4093"/>
    <w:p w14:paraId="0DBE93A9" w14:textId="633365B4" w:rsidR="00E759C2" w:rsidRDefault="00E759C2" w:rsidP="00FA4093"/>
    <w:p w14:paraId="16A0EDDC" w14:textId="7EFCECB2" w:rsidR="00074D45" w:rsidRPr="00433634" w:rsidRDefault="002E458F" w:rsidP="00433634">
      <w:pPr>
        <w:pStyle w:val="Heading4"/>
        <w:rPr>
          <w:rStyle w:val="Hyperlink"/>
          <w:color w:val="C00000"/>
        </w:rPr>
      </w:pPr>
      <w:hyperlink r:id="rId76" w:history="1">
        <w:r w:rsidR="00074D45" w:rsidRPr="00433634">
          <w:rPr>
            <w:rStyle w:val="Hyperlink"/>
            <w:color w:val="C00000"/>
          </w:rPr>
          <w:t>shorten file path in Any terminal</w:t>
        </w:r>
      </w:hyperlink>
    </w:p>
    <w:p w14:paraId="2686806F" w14:textId="5E83A34F" w:rsidR="00074D45" w:rsidRDefault="00074D45" w:rsidP="00074D45">
      <w:pPr>
        <w:rPr>
          <w:rStyle w:val="SourceText"/>
          <w:rFonts w:ascii="Consolas, Menlo, Monaco, 'Lucid" w:hAnsi="Consolas, Menlo, Monaco, 'Lucid"/>
          <w:b/>
          <w:color w:val="242729"/>
          <w:sz w:val="19"/>
          <w:shd w:val="clear" w:color="auto" w:fill="EFF0F1"/>
        </w:rPr>
      </w:pPr>
      <w:r w:rsidRPr="00FC7B5D">
        <w:t xml:space="preserve"> </w:t>
      </w:r>
      <w:r w:rsidRPr="00FC7B5D">
        <w:rPr>
          <w:rStyle w:val="SourceText"/>
          <w:rFonts w:ascii="Consolas, Menlo, Monaco, 'Lucid" w:hAnsi="Consolas, Menlo, Monaco, 'Lucid"/>
          <w:b/>
          <w:color w:val="242729"/>
          <w:sz w:val="19"/>
          <w:shd w:val="clear" w:color="auto" w:fill="EFF0F1"/>
        </w:rPr>
        <w:t>PS1='\W&gt; '</w:t>
      </w:r>
    </w:p>
    <w:p w14:paraId="7B1CF133" w14:textId="7C8D7003" w:rsidR="00074D45" w:rsidRDefault="00074D45" w:rsidP="00074D45">
      <w:pPr>
        <w:rPr>
          <w:rStyle w:val="SourceText"/>
          <w:rFonts w:ascii="Consolas, Menlo, Monaco, 'Lucid" w:hAnsi="Consolas, Menlo, Monaco, 'Lucid"/>
          <w:b/>
          <w:color w:val="242729"/>
          <w:sz w:val="19"/>
          <w:shd w:val="clear" w:color="auto" w:fill="EFF0F1"/>
        </w:rPr>
      </w:pPr>
      <w:r>
        <w:rPr>
          <w:rStyle w:val="SourceText"/>
          <w:rFonts w:ascii="Consolas, Menlo, Monaco, 'Lucid" w:hAnsi="Consolas, Menlo, Monaco, 'Lucid"/>
          <w:b/>
          <w:color w:val="242729"/>
          <w:sz w:val="19"/>
          <w:shd w:val="clear" w:color="auto" w:fill="EFF0F1"/>
        </w:rPr>
        <w:t>Or</w:t>
      </w:r>
    </w:p>
    <w:p w14:paraId="7AE41395" w14:textId="40090885" w:rsidR="00074D45" w:rsidRPr="00074D45" w:rsidRDefault="00074D45" w:rsidP="00074D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lang w:eastAsia="en-US"/>
        </w:rPr>
      </w:pPr>
      <w:r w:rsidRPr="00074D45">
        <w:rPr>
          <w:rFonts w:ascii="Consolas" w:eastAsia="Times New Roman" w:hAnsi="Consolas" w:cs="Courier New"/>
          <w:color w:val="242729"/>
          <w:bdr w:val="none" w:sz="0" w:space="0" w:color="auto" w:frame="1"/>
          <w:lang w:eastAsia="en-US"/>
        </w:rPr>
        <w:t>PS1='\u@\h:\W:\$'</w:t>
      </w:r>
    </w:p>
    <w:p w14:paraId="45D183C8" w14:textId="3EC193A9" w:rsidR="00E759C2" w:rsidRDefault="00E759C2" w:rsidP="00FA4093"/>
    <w:p w14:paraId="7CAA500C" w14:textId="6F03C3F5" w:rsidR="008A5652" w:rsidRPr="00074D45" w:rsidRDefault="008A5652" w:rsidP="008A5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lang w:eastAsia="en-US"/>
        </w:rPr>
      </w:pPr>
      <w:r w:rsidRPr="00074D45">
        <w:rPr>
          <w:rFonts w:ascii="Consolas" w:eastAsia="Times New Roman" w:hAnsi="Consolas" w:cs="Courier New"/>
          <w:color w:val="242729"/>
          <w:bdr w:val="none" w:sz="0" w:space="0" w:color="auto" w:frame="1"/>
          <w:lang w:eastAsia="en-US"/>
        </w:rPr>
        <w:t>PS1='\u@\h:\</w:t>
      </w:r>
      <w:r>
        <w:rPr>
          <w:rFonts w:ascii="Consolas" w:eastAsia="Times New Roman" w:hAnsi="Consolas" w:cs="Courier New"/>
          <w:color w:val="242729"/>
          <w:bdr w:val="none" w:sz="0" w:space="0" w:color="auto" w:frame="1"/>
          <w:lang w:eastAsia="en-US"/>
        </w:rPr>
        <w:t>w</w:t>
      </w:r>
      <w:r w:rsidRPr="00074D45">
        <w:rPr>
          <w:rFonts w:ascii="Consolas" w:eastAsia="Times New Roman" w:hAnsi="Consolas" w:cs="Courier New"/>
          <w:color w:val="242729"/>
          <w:bdr w:val="none" w:sz="0" w:space="0" w:color="auto" w:frame="1"/>
          <w:lang w:eastAsia="en-US"/>
        </w:rPr>
        <w:t>:\$'</w:t>
      </w:r>
    </w:p>
    <w:p w14:paraId="234A83AD" w14:textId="77777777" w:rsidR="008A5652" w:rsidRDefault="008A5652" w:rsidP="00FA4093"/>
    <w:p w14:paraId="0F5372DB" w14:textId="0F6A078A" w:rsidR="00E759C2" w:rsidRDefault="00E759C2" w:rsidP="00FA4093"/>
    <w:p w14:paraId="03222954" w14:textId="57151E0A" w:rsidR="00FA4093" w:rsidRDefault="00FA4093" w:rsidP="00FA4093">
      <w:pPr>
        <w:pStyle w:val="Heading1"/>
      </w:pPr>
      <w:bookmarkStart w:id="38" w:name="_Toc33538097"/>
      <w:r>
        <w:t>Ref.</w:t>
      </w:r>
      <w:bookmarkEnd w:id="38"/>
      <w:r>
        <w:t xml:space="preserve"> </w:t>
      </w:r>
    </w:p>
    <w:p w14:paraId="65767FFD" w14:textId="3D45C31B" w:rsidR="00406F11" w:rsidRDefault="00406F11" w:rsidP="007A59CC">
      <w:pPr>
        <w:spacing w:after="0"/>
      </w:pPr>
      <w:r>
        <w:t>Installation.</w:t>
      </w:r>
    </w:p>
    <w:p w14:paraId="0E18F60A" w14:textId="77777777" w:rsidR="00406F11" w:rsidRDefault="002E458F" w:rsidP="00406F11">
      <w:hyperlink r:id="rId77" w:history="1">
        <w:r w:rsidR="00406F11" w:rsidRPr="005D1DD8">
          <w:rPr>
            <w:rStyle w:val="Hyperlink"/>
          </w:rPr>
          <w:t>https://docs.chef.io/install_workstation.html</w:t>
        </w:r>
      </w:hyperlink>
    </w:p>
    <w:p w14:paraId="602E44F1" w14:textId="69B003D7" w:rsidR="00FA4093" w:rsidRDefault="00FA4093" w:rsidP="00FA4093"/>
    <w:p w14:paraId="2090506F" w14:textId="7AE08F22" w:rsidR="00406F11" w:rsidRDefault="004803CA" w:rsidP="00FA4093">
      <w:r>
        <w:t>Best</w:t>
      </w:r>
    </w:p>
    <w:p w14:paraId="13E00BC8" w14:textId="7B3A7921" w:rsidR="004803CA" w:rsidRDefault="002E458F" w:rsidP="00FA4093">
      <w:hyperlink r:id="rId78" w:history="1">
        <w:r w:rsidR="004803CA">
          <w:rPr>
            <w:rStyle w:val="Hyperlink"/>
          </w:rPr>
          <w:t>https://www.youtube.com/watch?v=4aaK2rzzOLc&amp;list=PLsgnv1SN76ILtD3TnVtXpX1hmwjyY9OuT&amp;index=1</w:t>
        </w:r>
      </w:hyperlink>
    </w:p>
    <w:p w14:paraId="4338648E" w14:textId="77777777" w:rsidR="00406F11" w:rsidRPr="00FA4093" w:rsidRDefault="00406F11" w:rsidP="00FA4093"/>
    <w:p w14:paraId="25F0953A" w14:textId="6FE0F0BE" w:rsidR="00FA4093" w:rsidRDefault="002E458F" w:rsidP="00FA4093">
      <w:hyperlink r:id="rId79" w:history="1">
        <w:r w:rsidR="0023260C" w:rsidRPr="00B228B9">
          <w:rPr>
            <w:rStyle w:val="Hyperlink"/>
          </w:rPr>
          <w:t>https://www.youtube.com/watch?v=LTIjUJEehDA</w:t>
        </w:r>
      </w:hyperlink>
    </w:p>
    <w:p w14:paraId="21EFDB09" w14:textId="5F6A1EC1" w:rsidR="0023260C" w:rsidRDefault="003F7968" w:rsidP="00FA4093">
      <w:r>
        <w:t>part1</w:t>
      </w:r>
    </w:p>
    <w:p w14:paraId="15D296E5" w14:textId="50ED085E" w:rsidR="0023260C" w:rsidRDefault="002E458F" w:rsidP="00FA4093">
      <w:hyperlink r:id="rId80" w:history="1">
        <w:r w:rsidR="003F7968" w:rsidRPr="00B228B9">
          <w:rPr>
            <w:rStyle w:val="Hyperlink"/>
          </w:rPr>
          <w:t>https://youtu.be/LTIjUJEehDA?list=PL9ooVrP1hQOFDz4cy_X-oeDIrpfkqIIZw</w:t>
        </w:r>
      </w:hyperlink>
    </w:p>
    <w:p w14:paraId="62755E9A" w14:textId="3D5AD90F" w:rsidR="00FA4093" w:rsidRDefault="00AF1C75" w:rsidP="00F838DD">
      <w:pPr>
        <w:rPr>
          <w:rStyle w:val="Hyperlink"/>
        </w:rPr>
      </w:pPr>
      <w:r>
        <w:t>Best:</w:t>
      </w:r>
      <w:hyperlink r:id="rId81" w:history="1">
        <w:r w:rsidR="00843758">
          <w:rPr>
            <w:rStyle w:val="Hyperlink"/>
          </w:rPr>
          <w:t>https://www.digitalocean.com/community/tags/chef?subtype=tutorial_series</w:t>
        </w:r>
      </w:hyperlink>
    </w:p>
    <w:sectPr w:rsidR="00FA4093" w:rsidSect="00910F59">
      <w:footerReference w:type="default" r:id="rId82"/>
      <w:pgSz w:w="12240" w:h="15840" w:code="1"/>
      <w:pgMar w:top="1080" w:right="1440" w:bottom="108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504A7D" w14:textId="77777777" w:rsidR="002E458F" w:rsidRDefault="002E458F">
      <w:pPr>
        <w:spacing w:after="0" w:line="240" w:lineRule="auto"/>
      </w:pPr>
      <w:r>
        <w:separator/>
      </w:r>
    </w:p>
  </w:endnote>
  <w:endnote w:type="continuationSeparator" w:id="0">
    <w:p w14:paraId="35B3F07C" w14:textId="77777777" w:rsidR="002E458F" w:rsidRDefault="002E45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Segoe UI Symbol"/>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Rockwell">
    <w:panose1 w:val="02060603020205020403"/>
    <w:charset w:val="00"/>
    <w:family w:val="roman"/>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variable"/>
  </w:font>
  <w:font w:name="Liberation Mono">
    <w:altName w:val="MS Gothic"/>
    <w:charset w:val="00"/>
    <w:family w:val="modern"/>
    <w:pitch w:val="fixed"/>
  </w:font>
  <w:font w:name="DejaVu Sans Mono">
    <w:charset w:val="00"/>
    <w:family w:val="modern"/>
    <w:pitch w:val="fixed"/>
  </w:font>
  <w:font w:name="Arial">
    <w:panose1 w:val="020B0604020202020204"/>
    <w:charset w:val="00"/>
    <w:family w:val="swiss"/>
    <w:pitch w:val="variable"/>
    <w:sig w:usb0="E0002EFF" w:usb1="C000785B" w:usb2="00000009" w:usb3="00000000" w:csb0="000001FF" w:csb1="00000000"/>
  </w:font>
  <w:font w:name="Consolas, Menlo, Monaco, 'Lucid">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14:paraId="4EC5B962" w14:textId="77777777" w:rsidR="0059331B" w:rsidRDefault="0059331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14:paraId="1265CC15" w14:textId="77777777" w:rsidR="0059331B" w:rsidRDefault="005933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926B29" w14:textId="77777777" w:rsidR="002E458F" w:rsidRDefault="002E458F">
      <w:pPr>
        <w:spacing w:after="0" w:line="240" w:lineRule="auto"/>
      </w:pPr>
      <w:r>
        <w:separator/>
      </w:r>
    </w:p>
  </w:footnote>
  <w:footnote w:type="continuationSeparator" w:id="0">
    <w:p w14:paraId="3D4AE060" w14:textId="77777777" w:rsidR="002E458F" w:rsidRDefault="002E45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E56C91"/>
    <w:multiLevelType w:val="multilevel"/>
    <w:tmpl w:val="D34236D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02203399"/>
    <w:multiLevelType w:val="multilevel"/>
    <w:tmpl w:val="D34236D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06521DAA"/>
    <w:multiLevelType w:val="hybridMultilevel"/>
    <w:tmpl w:val="61126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C6584E"/>
    <w:multiLevelType w:val="hybridMultilevel"/>
    <w:tmpl w:val="F0E04306"/>
    <w:lvl w:ilvl="0" w:tplc="838AC024">
      <w:start w:val="1"/>
      <w:numFmt w:val="bullet"/>
      <w:lvlText w:val="­"/>
      <w:lvlJc w:val="left"/>
      <w:pPr>
        <w:ind w:left="720" w:hanging="360"/>
      </w:pPr>
      <w:rPr>
        <w:rFonts w:ascii="Courier New" w:hAnsi="Courier New" w:hint="default"/>
      </w:rPr>
    </w:lvl>
    <w:lvl w:ilvl="1" w:tplc="9D2C21E8">
      <w:numFmt w:val="bullet"/>
      <w:lvlText w:val="-"/>
      <w:lvlJc w:val="left"/>
      <w:pPr>
        <w:ind w:left="1440" w:hanging="360"/>
      </w:pPr>
      <w:rPr>
        <w:rFonts w:ascii="Segoe UI" w:eastAsiaTheme="minorEastAsia"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53721B"/>
    <w:multiLevelType w:val="hybridMultilevel"/>
    <w:tmpl w:val="6BE24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C401AE"/>
    <w:multiLevelType w:val="multilevel"/>
    <w:tmpl w:val="18BAFE2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24E34E5E"/>
    <w:multiLevelType w:val="hybridMultilevel"/>
    <w:tmpl w:val="7F36C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9372DC"/>
    <w:multiLevelType w:val="hybridMultilevel"/>
    <w:tmpl w:val="7D302B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AB1000F"/>
    <w:multiLevelType w:val="hybridMultilevel"/>
    <w:tmpl w:val="8396B4D4"/>
    <w:lvl w:ilvl="0" w:tplc="04090001">
      <w:start w:val="1"/>
      <w:numFmt w:val="bullet"/>
      <w:lvlText w:val=""/>
      <w:lvlJc w:val="left"/>
      <w:pPr>
        <w:ind w:left="720" w:hanging="360"/>
      </w:pPr>
      <w:rPr>
        <w:rFonts w:ascii="Symbol" w:hAnsi="Symbol" w:hint="default"/>
      </w:rPr>
    </w:lvl>
    <w:lvl w:ilvl="1" w:tplc="9D2C21E8">
      <w:numFmt w:val="bullet"/>
      <w:lvlText w:val="-"/>
      <w:lvlJc w:val="left"/>
      <w:pPr>
        <w:ind w:left="1440" w:hanging="360"/>
      </w:pPr>
      <w:rPr>
        <w:rFonts w:ascii="Segoe UI" w:eastAsiaTheme="minorEastAsia"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B2757A"/>
    <w:multiLevelType w:val="hybridMultilevel"/>
    <w:tmpl w:val="595EE784"/>
    <w:lvl w:ilvl="0" w:tplc="8230FFA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0D115E"/>
    <w:multiLevelType w:val="hybridMultilevel"/>
    <w:tmpl w:val="766A5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624A54"/>
    <w:multiLevelType w:val="multilevel"/>
    <w:tmpl w:val="63E8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FC6B0B"/>
    <w:multiLevelType w:val="multilevel"/>
    <w:tmpl w:val="B3FC7572"/>
    <w:lvl w:ilvl="0">
      <w:start w:val="1"/>
      <w:numFmt w:val="bullet"/>
      <w:lvlText w:val=""/>
      <w:lvlJc w:val="left"/>
      <w:pPr>
        <w:ind w:left="720" w:hanging="360"/>
      </w:pPr>
      <w:rPr>
        <w:rFonts w:ascii="Symbol" w:hAnsi="Symbol" w:hint="default"/>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5" w15:restartNumberingAfterBreak="0">
    <w:nsid w:val="2F4D4F76"/>
    <w:multiLevelType w:val="hybridMultilevel"/>
    <w:tmpl w:val="3AF8A608"/>
    <w:lvl w:ilvl="0" w:tplc="838AC024">
      <w:start w:val="1"/>
      <w:numFmt w:val="bullet"/>
      <w:lvlText w:val="­"/>
      <w:lvlJc w:val="left"/>
      <w:pPr>
        <w:ind w:left="720" w:hanging="360"/>
      </w:pPr>
      <w:rPr>
        <w:rFonts w:ascii="Courier New" w:hAnsi="Courier New" w:hint="default"/>
      </w:rPr>
    </w:lvl>
    <w:lvl w:ilvl="1" w:tplc="87E62450">
      <w:start w:val="2"/>
      <w:numFmt w:val="bullet"/>
      <w:lvlText w:val="-"/>
      <w:lvlJc w:val="left"/>
      <w:pPr>
        <w:ind w:left="1440" w:hanging="360"/>
      </w:pPr>
      <w:rPr>
        <w:rFonts w:ascii="Segoe UI" w:eastAsiaTheme="minorEastAsia" w:hAnsi="Segoe UI" w:cs="Segoe U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0652EA"/>
    <w:multiLevelType w:val="hybridMultilevel"/>
    <w:tmpl w:val="9814AA72"/>
    <w:lvl w:ilvl="0" w:tplc="0409000F">
      <w:start w:val="1"/>
      <w:numFmt w:val="decimal"/>
      <w:lvlText w:val="%1."/>
      <w:lvlJc w:val="left"/>
      <w:pPr>
        <w:ind w:left="720" w:hanging="360"/>
      </w:pPr>
    </w:lvl>
    <w:lvl w:ilvl="1" w:tplc="87E62450">
      <w:start w:val="2"/>
      <w:numFmt w:val="bullet"/>
      <w:lvlText w:val="-"/>
      <w:lvlJc w:val="left"/>
      <w:pPr>
        <w:ind w:left="1440" w:hanging="360"/>
      </w:pPr>
      <w:rPr>
        <w:rFonts w:ascii="Segoe UI" w:eastAsiaTheme="minorEastAsia" w:hAnsi="Segoe UI" w:cs="Segoe U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8761B8"/>
    <w:multiLevelType w:val="hybridMultilevel"/>
    <w:tmpl w:val="35045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21294C"/>
    <w:multiLevelType w:val="multilevel"/>
    <w:tmpl w:val="1A68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244BEC"/>
    <w:multiLevelType w:val="hybridMultilevel"/>
    <w:tmpl w:val="D2547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81380B"/>
    <w:multiLevelType w:val="hybridMultilevel"/>
    <w:tmpl w:val="81E2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A51CA6"/>
    <w:multiLevelType w:val="hybridMultilevel"/>
    <w:tmpl w:val="6AFA5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1A2F61"/>
    <w:multiLevelType w:val="hybridMultilevel"/>
    <w:tmpl w:val="B3509D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42B7415"/>
    <w:multiLevelType w:val="hybridMultilevel"/>
    <w:tmpl w:val="10E46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720BF1"/>
    <w:multiLevelType w:val="multilevel"/>
    <w:tmpl w:val="B49E8B6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5" w15:restartNumberingAfterBreak="0">
    <w:nsid w:val="49382C8D"/>
    <w:multiLevelType w:val="multilevel"/>
    <w:tmpl w:val="D34236D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4BCA3B3D"/>
    <w:multiLevelType w:val="hybridMultilevel"/>
    <w:tmpl w:val="9218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1B7EB8"/>
    <w:multiLevelType w:val="multilevel"/>
    <w:tmpl w:val="D34236D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8" w15:restartNumberingAfterBreak="0">
    <w:nsid w:val="4CDF391E"/>
    <w:multiLevelType w:val="hybridMultilevel"/>
    <w:tmpl w:val="F5C63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3D25A3"/>
    <w:multiLevelType w:val="multilevel"/>
    <w:tmpl w:val="37228D6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0" w15:restartNumberingAfterBreak="0">
    <w:nsid w:val="4FAC304D"/>
    <w:multiLevelType w:val="hybridMultilevel"/>
    <w:tmpl w:val="84CC0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B45DCE"/>
    <w:multiLevelType w:val="hybridMultilevel"/>
    <w:tmpl w:val="F7DA1656"/>
    <w:lvl w:ilvl="0" w:tplc="838AC02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520F9A"/>
    <w:multiLevelType w:val="hybridMultilevel"/>
    <w:tmpl w:val="8444A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8D75E4"/>
    <w:multiLevelType w:val="multilevel"/>
    <w:tmpl w:val="1A7A1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160CFB"/>
    <w:multiLevelType w:val="hybridMultilevel"/>
    <w:tmpl w:val="4EDA91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8CE2B17"/>
    <w:multiLevelType w:val="hybridMultilevel"/>
    <w:tmpl w:val="88E0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B1A"/>
    <w:multiLevelType w:val="hybridMultilevel"/>
    <w:tmpl w:val="4E3E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2750C2"/>
    <w:multiLevelType w:val="hybridMultilevel"/>
    <w:tmpl w:val="EEACEA4C"/>
    <w:lvl w:ilvl="0" w:tplc="8230FFAE">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525FA4"/>
    <w:multiLevelType w:val="hybridMultilevel"/>
    <w:tmpl w:val="E6283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5547AA"/>
    <w:multiLevelType w:val="hybridMultilevel"/>
    <w:tmpl w:val="2D3A72FA"/>
    <w:lvl w:ilvl="0" w:tplc="838AC024">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66215D1"/>
    <w:multiLevelType w:val="multilevel"/>
    <w:tmpl w:val="74D8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FB6A3A"/>
    <w:multiLevelType w:val="hybridMultilevel"/>
    <w:tmpl w:val="07E082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B562287"/>
    <w:multiLevelType w:val="hybridMultilevel"/>
    <w:tmpl w:val="A0D0D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FC032D"/>
    <w:multiLevelType w:val="multilevel"/>
    <w:tmpl w:val="FD7AD578"/>
    <w:lvl w:ilvl="0">
      <w:start w:val="1"/>
      <w:numFmt w:val="decimal"/>
      <w:lvlText w:val="%1."/>
      <w:lvlJc w:val="left"/>
      <w:pPr>
        <w:ind w:left="450" w:firstLine="0"/>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44" w15:restartNumberingAfterBreak="0">
    <w:nsid w:val="784F3E9E"/>
    <w:multiLevelType w:val="hybridMultilevel"/>
    <w:tmpl w:val="EE4222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5" w15:restartNumberingAfterBreak="0">
    <w:nsid w:val="7A166510"/>
    <w:multiLevelType w:val="multilevel"/>
    <w:tmpl w:val="A69AF7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6" w15:restartNumberingAfterBreak="0">
    <w:nsid w:val="7A6722E3"/>
    <w:multiLevelType w:val="hybridMultilevel"/>
    <w:tmpl w:val="1B12F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2848AF"/>
    <w:multiLevelType w:val="multilevel"/>
    <w:tmpl w:val="5686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E846043"/>
    <w:multiLevelType w:val="hybridMultilevel"/>
    <w:tmpl w:val="49CA6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41"/>
  </w:num>
  <w:num w:numId="5">
    <w:abstractNumId w:val="25"/>
  </w:num>
  <w:num w:numId="6">
    <w:abstractNumId w:val="24"/>
  </w:num>
  <w:num w:numId="7">
    <w:abstractNumId w:val="2"/>
  </w:num>
  <w:num w:numId="8">
    <w:abstractNumId w:val="27"/>
  </w:num>
  <w:num w:numId="9">
    <w:abstractNumId w:val="33"/>
  </w:num>
  <w:num w:numId="10">
    <w:abstractNumId w:val="3"/>
  </w:num>
  <w:num w:numId="11">
    <w:abstractNumId w:val="26"/>
  </w:num>
  <w:num w:numId="12">
    <w:abstractNumId w:val="19"/>
  </w:num>
  <w:num w:numId="13">
    <w:abstractNumId w:val="28"/>
  </w:num>
  <w:num w:numId="14">
    <w:abstractNumId w:val="10"/>
  </w:num>
  <w:num w:numId="15">
    <w:abstractNumId w:val="23"/>
  </w:num>
  <w:num w:numId="16">
    <w:abstractNumId w:val="14"/>
  </w:num>
  <w:num w:numId="17">
    <w:abstractNumId w:val="44"/>
  </w:num>
  <w:num w:numId="18">
    <w:abstractNumId w:val="34"/>
  </w:num>
  <w:num w:numId="19">
    <w:abstractNumId w:val="29"/>
  </w:num>
  <w:num w:numId="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5"/>
  </w:num>
  <w:num w:numId="24">
    <w:abstractNumId w:val="5"/>
  </w:num>
  <w:num w:numId="25">
    <w:abstractNumId w:val="18"/>
  </w:num>
  <w:num w:numId="26">
    <w:abstractNumId w:val="39"/>
  </w:num>
  <w:num w:numId="27">
    <w:abstractNumId w:val="31"/>
  </w:num>
  <w:num w:numId="28">
    <w:abstractNumId w:val="20"/>
  </w:num>
  <w:num w:numId="29">
    <w:abstractNumId w:val="17"/>
  </w:num>
  <w:num w:numId="30">
    <w:abstractNumId w:val="30"/>
  </w:num>
  <w:num w:numId="31">
    <w:abstractNumId w:val="47"/>
  </w:num>
  <w:num w:numId="32">
    <w:abstractNumId w:val="6"/>
  </w:num>
  <w:num w:numId="33">
    <w:abstractNumId w:val="48"/>
  </w:num>
  <w:num w:numId="34">
    <w:abstractNumId w:val="36"/>
  </w:num>
  <w:num w:numId="35">
    <w:abstractNumId w:val="11"/>
  </w:num>
  <w:num w:numId="36">
    <w:abstractNumId w:val="37"/>
  </w:num>
  <w:num w:numId="37">
    <w:abstractNumId w:val="22"/>
  </w:num>
  <w:num w:numId="38">
    <w:abstractNumId w:val="13"/>
  </w:num>
  <w:num w:numId="39">
    <w:abstractNumId w:val="9"/>
  </w:num>
  <w:num w:numId="40">
    <w:abstractNumId w:val="12"/>
  </w:num>
  <w:num w:numId="41">
    <w:abstractNumId w:val="40"/>
  </w:num>
  <w:num w:numId="42">
    <w:abstractNumId w:val="38"/>
  </w:num>
  <w:num w:numId="43">
    <w:abstractNumId w:val="21"/>
  </w:num>
  <w:num w:numId="44">
    <w:abstractNumId w:val="16"/>
  </w:num>
  <w:num w:numId="45">
    <w:abstractNumId w:val="42"/>
  </w:num>
  <w:num w:numId="46">
    <w:abstractNumId w:val="46"/>
  </w:num>
  <w:num w:numId="47">
    <w:abstractNumId w:val="15"/>
  </w:num>
  <w:num w:numId="48">
    <w:abstractNumId w:val="32"/>
  </w:num>
  <w:num w:numId="49">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0E8F"/>
    <w:rsid w:val="000011A5"/>
    <w:rsid w:val="000017F2"/>
    <w:rsid w:val="00002834"/>
    <w:rsid w:val="00002A4C"/>
    <w:rsid w:val="00004EDC"/>
    <w:rsid w:val="00005A15"/>
    <w:rsid w:val="00006461"/>
    <w:rsid w:val="000072C8"/>
    <w:rsid w:val="00007475"/>
    <w:rsid w:val="0001029F"/>
    <w:rsid w:val="00012787"/>
    <w:rsid w:val="00012B5A"/>
    <w:rsid w:val="00012C4D"/>
    <w:rsid w:val="00012EE0"/>
    <w:rsid w:val="00013406"/>
    <w:rsid w:val="0001366D"/>
    <w:rsid w:val="000136DA"/>
    <w:rsid w:val="000143D5"/>
    <w:rsid w:val="0001447B"/>
    <w:rsid w:val="00014AC5"/>
    <w:rsid w:val="00014D6F"/>
    <w:rsid w:val="0001554D"/>
    <w:rsid w:val="000156D2"/>
    <w:rsid w:val="00015D5E"/>
    <w:rsid w:val="00015DF8"/>
    <w:rsid w:val="00016470"/>
    <w:rsid w:val="000174E2"/>
    <w:rsid w:val="0001773F"/>
    <w:rsid w:val="00017B52"/>
    <w:rsid w:val="000205CC"/>
    <w:rsid w:val="000205E9"/>
    <w:rsid w:val="00020D6C"/>
    <w:rsid w:val="0002120A"/>
    <w:rsid w:val="000215C3"/>
    <w:rsid w:val="000227FE"/>
    <w:rsid w:val="00022B07"/>
    <w:rsid w:val="000230D2"/>
    <w:rsid w:val="00023390"/>
    <w:rsid w:val="00023BC2"/>
    <w:rsid w:val="00024200"/>
    <w:rsid w:val="0002512F"/>
    <w:rsid w:val="0002515A"/>
    <w:rsid w:val="00025A42"/>
    <w:rsid w:val="00025D4A"/>
    <w:rsid w:val="0002658A"/>
    <w:rsid w:val="000267F7"/>
    <w:rsid w:val="0002721A"/>
    <w:rsid w:val="00027B70"/>
    <w:rsid w:val="00030001"/>
    <w:rsid w:val="00030C9F"/>
    <w:rsid w:val="00030F65"/>
    <w:rsid w:val="0003150E"/>
    <w:rsid w:val="00031EFD"/>
    <w:rsid w:val="00032305"/>
    <w:rsid w:val="000324D1"/>
    <w:rsid w:val="00033A14"/>
    <w:rsid w:val="000343E4"/>
    <w:rsid w:val="000345A6"/>
    <w:rsid w:val="00035754"/>
    <w:rsid w:val="000415EF"/>
    <w:rsid w:val="0004212E"/>
    <w:rsid w:val="0004214A"/>
    <w:rsid w:val="000423D0"/>
    <w:rsid w:val="000423E8"/>
    <w:rsid w:val="000428C3"/>
    <w:rsid w:val="00042B9A"/>
    <w:rsid w:val="0004368B"/>
    <w:rsid w:val="000438B4"/>
    <w:rsid w:val="00043928"/>
    <w:rsid w:val="00044062"/>
    <w:rsid w:val="0004468D"/>
    <w:rsid w:val="00044CF0"/>
    <w:rsid w:val="00045092"/>
    <w:rsid w:val="00045C5D"/>
    <w:rsid w:val="000462E6"/>
    <w:rsid w:val="0004648B"/>
    <w:rsid w:val="000466A9"/>
    <w:rsid w:val="00046750"/>
    <w:rsid w:val="00046ADA"/>
    <w:rsid w:val="00047816"/>
    <w:rsid w:val="00047D3A"/>
    <w:rsid w:val="00047E37"/>
    <w:rsid w:val="00050214"/>
    <w:rsid w:val="0005051F"/>
    <w:rsid w:val="00050812"/>
    <w:rsid w:val="00050C86"/>
    <w:rsid w:val="000518B3"/>
    <w:rsid w:val="0005271C"/>
    <w:rsid w:val="0005299A"/>
    <w:rsid w:val="00052CEE"/>
    <w:rsid w:val="00052F71"/>
    <w:rsid w:val="0005354C"/>
    <w:rsid w:val="00053735"/>
    <w:rsid w:val="00054127"/>
    <w:rsid w:val="00054437"/>
    <w:rsid w:val="00054570"/>
    <w:rsid w:val="000554B1"/>
    <w:rsid w:val="00055BA7"/>
    <w:rsid w:val="00055C06"/>
    <w:rsid w:val="0005639C"/>
    <w:rsid w:val="0005644D"/>
    <w:rsid w:val="00057A04"/>
    <w:rsid w:val="00057E62"/>
    <w:rsid w:val="0006017B"/>
    <w:rsid w:val="0006084A"/>
    <w:rsid w:val="00060F24"/>
    <w:rsid w:val="000611B1"/>
    <w:rsid w:val="00061593"/>
    <w:rsid w:val="00061A82"/>
    <w:rsid w:val="00061CB4"/>
    <w:rsid w:val="0006261C"/>
    <w:rsid w:val="000630F8"/>
    <w:rsid w:val="00063805"/>
    <w:rsid w:val="000639BE"/>
    <w:rsid w:val="000646CA"/>
    <w:rsid w:val="000647EF"/>
    <w:rsid w:val="00064B7E"/>
    <w:rsid w:val="00065271"/>
    <w:rsid w:val="0006588C"/>
    <w:rsid w:val="00065A30"/>
    <w:rsid w:val="000660A6"/>
    <w:rsid w:val="00066708"/>
    <w:rsid w:val="00066F0F"/>
    <w:rsid w:val="0006733D"/>
    <w:rsid w:val="000676BD"/>
    <w:rsid w:val="00067CFF"/>
    <w:rsid w:val="00070A62"/>
    <w:rsid w:val="00070C90"/>
    <w:rsid w:val="00070CD9"/>
    <w:rsid w:val="00071574"/>
    <w:rsid w:val="00071EFF"/>
    <w:rsid w:val="000720C3"/>
    <w:rsid w:val="00072951"/>
    <w:rsid w:val="00072A6D"/>
    <w:rsid w:val="00072A98"/>
    <w:rsid w:val="00072B99"/>
    <w:rsid w:val="000732A1"/>
    <w:rsid w:val="00074D45"/>
    <w:rsid w:val="00074D66"/>
    <w:rsid w:val="00074E22"/>
    <w:rsid w:val="000752FD"/>
    <w:rsid w:val="000753D2"/>
    <w:rsid w:val="000759F0"/>
    <w:rsid w:val="000760CF"/>
    <w:rsid w:val="000773CA"/>
    <w:rsid w:val="00077AA6"/>
    <w:rsid w:val="00077C4B"/>
    <w:rsid w:val="00077F72"/>
    <w:rsid w:val="00080297"/>
    <w:rsid w:val="00080CA8"/>
    <w:rsid w:val="00081064"/>
    <w:rsid w:val="000810AD"/>
    <w:rsid w:val="0008121A"/>
    <w:rsid w:val="00081553"/>
    <w:rsid w:val="000827C7"/>
    <w:rsid w:val="00082818"/>
    <w:rsid w:val="00082D48"/>
    <w:rsid w:val="000831C9"/>
    <w:rsid w:val="000834BD"/>
    <w:rsid w:val="00084209"/>
    <w:rsid w:val="00084EC4"/>
    <w:rsid w:val="00085E23"/>
    <w:rsid w:val="00085F94"/>
    <w:rsid w:val="00086232"/>
    <w:rsid w:val="0008688D"/>
    <w:rsid w:val="00087E8E"/>
    <w:rsid w:val="00092404"/>
    <w:rsid w:val="00092529"/>
    <w:rsid w:val="0009266D"/>
    <w:rsid w:val="00092C38"/>
    <w:rsid w:val="000934F5"/>
    <w:rsid w:val="00094BEF"/>
    <w:rsid w:val="00094EB6"/>
    <w:rsid w:val="0009666A"/>
    <w:rsid w:val="00096BBD"/>
    <w:rsid w:val="00096E64"/>
    <w:rsid w:val="000970DC"/>
    <w:rsid w:val="00097224"/>
    <w:rsid w:val="000973F5"/>
    <w:rsid w:val="000976EA"/>
    <w:rsid w:val="000A02EE"/>
    <w:rsid w:val="000A03C5"/>
    <w:rsid w:val="000A12E2"/>
    <w:rsid w:val="000A1471"/>
    <w:rsid w:val="000A1EB9"/>
    <w:rsid w:val="000A2408"/>
    <w:rsid w:val="000A2F56"/>
    <w:rsid w:val="000A3511"/>
    <w:rsid w:val="000A3B22"/>
    <w:rsid w:val="000A3ECF"/>
    <w:rsid w:val="000A42BF"/>
    <w:rsid w:val="000A5461"/>
    <w:rsid w:val="000A54A8"/>
    <w:rsid w:val="000A59A9"/>
    <w:rsid w:val="000A6033"/>
    <w:rsid w:val="000A633C"/>
    <w:rsid w:val="000A6751"/>
    <w:rsid w:val="000A7220"/>
    <w:rsid w:val="000B043F"/>
    <w:rsid w:val="000B05FF"/>
    <w:rsid w:val="000B0A50"/>
    <w:rsid w:val="000B0BF6"/>
    <w:rsid w:val="000B1561"/>
    <w:rsid w:val="000B1826"/>
    <w:rsid w:val="000B2026"/>
    <w:rsid w:val="000B2FB2"/>
    <w:rsid w:val="000B2FED"/>
    <w:rsid w:val="000B3725"/>
    <w:rsid w:val="000B45A0"/>
    <w:rsid w:val="000B582F"/>
    <w:rsid w:val="000B6EDF"/>
    <w:rsid w:val="000B7521"/>
    <w:rsid w:val="000B7F44"/>
    <w:rsid w:val="000C020C"/>
    <w:rsid w:val="000C02A8"/>
    <w:rsid w:val="000C08BE"/>
    <w:rsid w:val="000C18F9"/>
    <w:rsid w:val="000C1A1A"/>
    <w:rsid w:val="000C2459"/>
    <w:rsid w:val="000C284C"/>
    <w:rsid w:val="000C2AFA"/>
    <w:rsid w:val="000C321E"/>
    <w:rsid w:val="000C346B"/>
    <w:rsid w:val="000C3C5D"/>
    <w:rsid w:val="000C4633"/>
    <w:rsid w:val="000C4AB3"/>
    <w:rsid w:val="000C4EBE"/>
    <w:rsid w:val="000C5B91"/>
    <w:rsid w:val="000C5CCD"/>
    <w:rsid w:val="000C63D3"/>
    <w:rsid w:val="000C6ACA"/>
    <w:rsid w:val="000C751B"/>
    <w:rsid w:val="000D02CE"/>
    <w:rsid w:val="000D0513"/>
    <w:rsid w:val="000D05E0"/>
    <w:rsid w:val="000D0B64"/>
    <w:rsid w:val="000D112D"/>
    <w:rsid w:val="000D1250"/>
    <w:rsid w:val="000D1291"/>
    <w:rsid w:val="000D1D52"/>
    <w:rsid w:val="000D22B4"/>
    <w:rsid w:val="000D2801"/>
    <w:rsid w:val="000D38B5"/>
    <w:rsid w:val="000D399E"/>
    <w:rsid w:val="000D4418"/>
    <w:rsid w:val="000D44BD"/>
    <w:rsid w:val="000D5573"/>
    <w:rsid w:val="000D5D94"/>
    <w:rsid w:val="000D663B"/>
    <w:rsid w:val="000D6C3D"/>
    <w:rsid w:val="000D7633"/>
    <w:rsid w:val="000D791E"/>
    <w:rsid w:val="000D7EEE"/>
    <w:rsid w:val="000E0691"/>
    <w:rsid w:val="000E0CBD"/>
    <w:rsid w:val="000E1981"/>
    <w:rsid w:val="000E27E4"/>
    <w:rsid w:val="000E31E9"/>
    <w:rsid w:val="000E387F"/>
    <w:rsid w:val="000E3B12"/>
    <w:rsid w:val="000E5596"/>
    <w:rsid w:val="000E5C12"/>
    <w:rsid w:val="000E5F38"/>
    <w:rsid w:val="000E6187"/>
    <w:rsid w:val="000E6236"/>
    <w:rsid w:val="000E6953"/>
    <w:rsid w:val="000E6C38"/>
    <w:rsid w:val="000E6D47"/>
    <w:rsid w:val="000E707D"/>
    <w:rsid w:val="000E7351"/>
    <w:rsid w:val="000E78B0"/>
    <w:rsid w:val="000E7BA3"/>
    <w:rsid w:val="000E7CAB"/>
    <w:rsid w:val="000F060E"/>
    <w:rsid w:val="000F0A75"/>
    <w:rsid w:val="000F0AB7"/>
    <w:rsid w:val="000F143F"/>
    <w:rsid w:val="000F1C78"/>
    <w:rsid w:val="000F247A"/>
    <w:rsid w:val="000F2F25"/>
    <w:rsid w:val="000F3609"/>
    <w:rsid w:val="000F387E"/>
    <w:rsid w:val="000F3CE2"/>
    <w:rsid w:val="000F3D7F"/>
    <w:rsid w:val="000F3DAC"/>
    <w:rsid w:val="000F5DDD"/>
    <w:rsid w:val="000F61A9"/>
    <w:rsid w:val="000F6536"/>
    <w:rsid w:val="000F6537"/>
    <w:rsid w:val="000F78F0"/>
    <w:rsid w:val="000F799C"/>
    <w:rsid w:val="001001D1"/>
    <w:rsid w:val="00100542"/>
    <w:rsid w:val="0010080E"/>
    <w:rsid w:val="001008B6"/>
    <w:rsid w:val="0010137C"/>
    <w:rsid w:val="00101C4F"/>
    <w:rsid w:val="00102072"/>
    <w:rsid w:val="00102E8D"/>
    <w:rsid w:val="00102F25"/>
    <w:rsid w:val="0010380C"/>
    <w:rsid w:val="0010387B"/>
    <w:rsid w:val="00103AFA"/>
    <w:rsid w:val="00103C6E"/>
    <w:rsid w:val="001042EF"/>
    <w:rsid w:val="00104AD4"/>
    <w:rsid w:val="00104BB8"/>
    <w:rsid w:val="00104EC9"/>
    <w:rsid w:val="00105258"/>
    <w:rsid w:val="00106755"/>
    <w:rsid w:val="001069B8"/>
    <w:rsid w:val="00107309"/>
    <w:rsid w:val="001101B6"/>
    <w:rsid w:val="001105F8"/>
    <w:rsid w:val="00110757"/>
    <w:rsid w:val="0011195A"/>
    <w:rsid w:val="00111F10"/>
    <w:rsid w:val="001124E0"/>
    <w:rsid w:val="001125B6"/>
    <w:rsid w:val="00112DAB"/>
    <w:rsid w:val="00112FB4"/>
    <w:rsid w:val="001132F7"/>
    <w:rsid w:val="00113926"/>
    <w:rsid w:val="00113935"/>
    <w:rsid w:val="00113F0F"/>
    <w:rsid w:val="001141C7"/>
    <w:rsid w:val="001163B3"/>
    <w:rsid w:val="00116B46"/>
    <w:rsid w:val="00120E4E"/>
    <w:rsid w:val="001214B3"/>
    <w:rsid w:val="0012249F"/>
    <w:rsid w:val="00122679"/>
    <w:rsid w:val="00122DDE"/>
    <w:rsid w:val="00122F8F"/>
    <w:rsid w:val="001231B3"/>
    <w:rsid w:val="00123738"/>
    <w:rsid w:val="001238AD"/>
    <w:rsid w:val="00123D66"/>
    <w:rsid w:val="00123FD3"/>
    <w:rsid w:val="00124E1A"/>
    <w:rsid w:val="00125A6B"/>
    <w:rsid w:val="001265F7"/>
    <w:rsid w:val="00126EFC"/>
    <w:rsid w:val="001270AF"/>
    <w:rsid w:val="0013039E"/>
    <w:rsid w:val="00130B6A"/>
    <w:rsid w:val="00130ED5"/>
    <w:rsid w:val="00133134"/>
    <w:rsid w:val="001335F2"/>
    <w:rsid w:val="00133910"/>
    <w:rsid w:val="00133AF8"/>
    <w:rsid w:val="00134259"/>
    <w:rsid w:val="001360C1"/>
    <w:rsid w:val="00136AC5"/>
    <w:rsid w:val="00136B33"/>
    <w:rsid w:val="00136E09"/>
    <w:rsid w:val="00136F06"/>
    <w:rsid w:val="0013766C"/>
    <w:rsid w:val="0013781E"/>
    <w:rsid w:val="00137C0A"/>
    <w:rsid w:val="00137E20"/>
    <w:rsid w:val="00140583"/>
    <w:rsid w:val="001418C8"/>
    <w:rsid w:val="00141C25"/>
    <w:rsid w:val="00141EF4"/>
    <w:rsid w:val="001420C1"/>
    <w:rsid w:val="001421CC"/>
    <w:rsid w:val="00142385"/>
    <w:rsid w:val="00143515"/>
    <w:rsid w:val="00143894"/>
    <w:rsid w:val="00144856"/>
    <w:rsid w:val="0014491B"/>
    <w:rsid w:val="00144A32"/>
    <w:rsid w:val="00147552"/>
    <w:rsid w:val="001475B5"/>
    <w:rsid w:val="001475BD"/>
    <w:rsid w:val="00147C77"/>
    <w:rsid w:val="00147CC9"/>
    <w:rsid w:val="00150D2D"/>
    <w:rsid w:val="00152CE8"/>
    <w:rsid w:val="00152FA3"/>
    <w:rsid w:val="00153854"/>
    <w:rsid w:val="00153C26"/>
    <w:rsid w:val="001546AD"/>
    <w:rsid w:val="00154727"/>
    <w:rsid w:val="00154C53"/>
    <w:rsid w:val="00157280"/>
    <w:rsid w:val="001573DF"/>
    <w:rsid w:val="001575CB"/>
    <w:rsid w:val="00160241"/>
    <w:rsid w:val="00160389"/>
    <w:rsid w:val="001604A4"/>
    <w:rsid w:val="00160F06"/>
    <w:rsid w:val="00161018"/>
    <w:rsid w:val="0016267D"/>
    <w:rsid w:val="001626A4"/>
    <w:rsid w:val="00163BF8"/>
    <w:rsid w:val="001640C4"/>
    <w:rsid w:val="00164A77"/>
    <w:rsid w:val="00164F28"/>
    <w:rsid w:val="00165C72"/>
    <w:rsid w:val="00166A64"/>
    <w:rsid w:val="0016758F"/>
    <w:rsid w:val="001675F8"/>
    <w:rsid w:val="00170720"/>
    <w:rsid w:val="00170E9C"/>
    <w:rsid w:val="00170F53"/>
    <w:rsid w:val="00171CF3"/>
    <w:rsid w:val="00174E36"/>
    <w:rsid w:val="001759E9"/>
    <w:rsid w:val="0017625B"/>
    <w:rsid w:val="001769A6"/>
    <w:rsid w:val="001774C5"/>
    <w:rsid w:val="001775BC"/>
    <w:rsid w:val="00177749"/>
    <w:rsid w:val="00180406"/>
    <w:rsid w:val="001808F0"/>
    <w:rsid w:val="00180B6D"/>
    <w:rsid w:val="00180F52"/>
    <w:rsid w:val="00182F78"/>
    <w:rsid w:val="00183765"/>
    <w:rsid w:val="00183EA7"/>
    <w:rsid w:val="00184319"/>
    <w:rsid w:val="0018440E"/>
    <w:rsid w:val="0018469A"/>
    <w:rsid w:val="001847D5"/>
    <w:rsid w:val="00184EE0"/>
    <w:rsid w:val="00184F11"/>
    <w:rsid w:val="001863CF"/>
    <w:rsid w:val="0018656D"/>
    <w:rsid w:val="00186CE2"/>
    <w:rsid w:val="00186CEF"/>
    <w:rsid w:val="001870C1"/>
    <w:rsid w:val="00187BA7"/>
    <w:rsid w:val="00187C73"/>
    <w:rsid w:val="001902C3"/>
    <w:rsid w:val="00190368"/>
    <w:rsid w:val="00190439"/>
    <w:rsid w:val="00190606"/>
    <w:rsid w:val="00190717"/>
    <w:rsid w:val="0019096E"/>
    <w:rsid w:val="00191BE3"/>
    <w:rsid w:val="00192344"/>
    <w:rsid w:val="00192638"/>
    <w:rsid w:val="00192794"/>
    <w:rsid w:val="00192AC2"/>
    <w:rsid w:val="00193B85"/>
    <w:rsid w:val="00193C4A"/>
    <w:rsid w:val="001951D0"/>
    <w:rsid w:val="0019525A"/>
    <w:rsid w:val="0019538A"/>
    <w:rsid w:val="0019570F"/>
    <w:rsid w:val="00195A4F"/>
    <w:rsid w:val="00196F52"/>
    <w:rsid w:val="0019716C"/>
    <w:rsid w:val="00197EBC"/>
    <w:rsid w:val="001A047A"/>
    <w:rsid w:val="001A07DA"/>
    <w:rsid w:val="001A141F"/>
    <w:rsid w:val="001A23E8"/>
    <w:rsid w:val="001A35A2"/>
    <w:rsid w:val="001A37DE"/>
    <w:rsid w:val="001A3EEB"/>
    <w:rsid w:val="001A44AC"/>
    <w:rsid w:val="001A4502"/>
    <w:rsid w:val="001A49F2"/>
    <w:rsid w:val="001A4A80"/>
    <w:rsid w:val="001A4FEC"/>
    <w:rsid w:val="001A5DD4"/>
    <w:rsid w:val="001A5FEF"/>
    <w:rsid w:val="001A6371"/>
    <w:rsid w:val="001A6731"/>
    <w:rsid w:val="001A690E"/>
    <w:rsid w:val="001A6C03"/>
    <w:rsid w:val="001A7CCF"/>
    <w:rsid w:val="001A7E11"/>
    <w:rsid w:val="001B165B"/>
    <w:rsid w:val="001B2729"/>
    <w:rsid w:val="001B2834"/>
    <w:rsid w:val="001B292F"/>
    <w:rsid w:val="001B2C10"/>
    <w:rsid w:val="001B30BA"/>
    <w:rsid w:val="001B3535"/>
    <w:rsid w:val="001B36F3"/>
    <w:rsid w:val="001B3A19"/>
    <w:rsid w:val="001B4384"/>
    <w:rsid w:val="001B5017"/>
    <w:rsid w:val="001B6527"/>
    <w:rsid w:val="001B6FED"/>
    <w:rsid w:val="001B719A"/>
    <w:rsid w:val="001B7799"/>
    <w:rsid w:val="001B79AA"/>
    <w:rsid w:val="001B79BA"/>
    <w:rsid w:val="001C087E"/>
    <w:rsid w:val="001C0B7B"/>
    <w:rsid w:val="001C0D90"/>
    <w:rsid w:val="001C0E4C"/>
    <w:rsid w:val="001C0F1B"/>
    <w:rsid w:val="001C147A"/>
    <w:rsid w:val="001C1520"/>
    <w:rsid w:val="001C1697"/>
    <w:rsid w:val="001C2641"/>
    <w:rsid w:val="001C29B2"/>
    <w:rsid w:val="001C2B20"/>
    <w:rsid w:val="001C2CCF"/>
    <w:rsid w:val="001C2F59"/>
    <w:rsid w:val="001C34D2"/>
    <w:rsid w:val="001C3C9C"/>
    <w:rsid w:val="001C403F"/>
    <w:rsid w:val="001C4862"/>
    <w:rsid w:val="001C6101"/>
    <w:rsid w:val="001C6D56"/>
    <w:rsid w:val="001C6F11"/>
    <w:rsid w:val="001C723F"/>
    <w:rsid w:val="001C7745"/>
    <w:rsid w:val="001C7C24"/>
    <w:rsid w:val="001C7CA5"/>
    <w:rsid w:val="001D0837"/>
    <w:rsid w:val="001D16B8"/>
    <w:rsid w:val="001D1F24"/>
    <w:rsid w:val="001D23C3"/>
    <w:rsid w:val="001D307F"/>
    <w:rsid w:val="001D3C79"/>
    <w:rsid w:val="001D3ED5"/>
    <w:rsid w:val="001D43AD"/>
    <w:rsid w:val="001D48C6"/>
    <w:rsid w:val="001D4964"/>
    <w:rsid w:val="001D4C1E"/>
    <w:rsid w:val="001D6BF4"/>
    <w:rsid w:val="001D7295"/>
    <w:rsid w:val="001D7E70"/>
    <w:rsid w:val="001D7E8F"/>
    <w:rsid w:val="001E0719"/>
    <w:rsid w:val="001E1489"/>
    <w:rsid w:val="001E1636"/>
    <w:rsid w:val="001E1AF9"/>
    <w:rsid w:val="001E1FA1"/>
    <w:rsid w:val="001E20AF"/>
    <w:rsid w:val="001E20B6"/>
    <w:rsid w:val="001E2735"/>
    <w:rsid w:val="001E287B"/>
    <w:rsid w:val="001E2C3C"/>
    <w:rsid w:val="001E32D6"/>
    <w:rsid w:val="001E36B0"/>
    <w:rsid w:val="001E3C26"/>
    <w:rsid w:val="001E420A"/>
    <w:rsid w:val="001E464D"/>
    <w:rsid w:val="001E4AE3"/>
    <w:rsid w:val="001E67E1"/>
    <w:rsid w:val="001E6DF5"/>
    <w:rsid w:val="001E7905"/>
    <w:rsid w:val="001F0ED9"/>
    <w:rsid w:val="001F14CF"/>
    <w:rsid w:val="001F15B8"/>
    <w:rsid w:val="001F1B3F"/>
    <w:rsid w:val="001F1D32"/>
    <w:rsid w:val="001F1D3C"/>
    <w:rsid w:val="001F215A"/>
    <w:rsid w:val="001F2D87"/>
    <w:rsid w:val="001F34E6"/>
    <w:rsid w:val="001F3965"/>
    <w:rsid w:val="001F3F7C"/>
    <w:rsid w:val="001F5D19"/>
    <w:rsid w:val="001F619A"/>
    <w:rsid w:val="001F65B6"/>
    <w:rsid w:val="001F6AE6"/>
    <w:rsid w:val="001F6D91"/>
    <w:rsid w:val="001F7605"/>
    <w:rsid w:val="001F773E"/>
    <w:rsid w:val="001F77B0"/>
    <w:rsid w:val="001F7D18"/>
    <w:rsid w:val="00200427"/>
    <w:rsid w:val="00200566"/>
    <w:rsid w:val="00200584"/>
    <w:rsid w:val="002012E7"/>
    <w:rsid w:val="00201393"/>
    <w:rsid w:val="002016B6"/>
    <w:rsid w:val="002018EF"/>
    <w:rsid w:val="00201B7E"/>
    <w:rsid w:val="00201BAA"/>
    <w:rsid w:val="00201C0E"/>
    <w:rsid w:val="00202082"/>
    <w:rsid w:val="00202181"/>
    <w:rsid w:val="0020229B"/>
    <w:rsid w:val="002027D6"/>
    <w:rsid w:val="00202C93"/>
    <w:rsid w:val="00202F2C"/>
    <w:rsid w:val="00203721"/>
    <w:rsid w:val="0020474C"/>
    <w:rsid w:val="00204C99"/>
    <w:rsid w:val="002062A9"/>
    <w:rsid w:val="002075D2"/>
    <w:rsid w:val="00211C0F"/>
    <w:rsid w:val="00213B0D"/>
    <w:rsid w:val="00213C75"/>
    <w:rsid w:val="00213FC2"/>
    <w:rsid w:val="0021403F"/>
    <w:rsid w:val="00214717"/>
    <w:rsid w:val="0021578D"/>
    <w:rsid w:val="00215AE0"/>
    <w:rsid w:val="00215D12"/>
    <w:rsid w:val="00215DBA"/>
    <w:rsid w:val="00215F86"/>
    <w:rsid w:val="00216B70"/>
    <w:rsid w:val="00216C30"/>
    <w:rsid w:val="00216FC4"/>
    <w:rsid w:val="0021727C"/>
    <w:rsid w:val="00217794"/>
    <w:rsid w:val="00217BD2"/>
    <w:rsid w:val="0022062C"/>
    <w:rsid w:val="0022091E"/>
    <w:rsid w:val="0022155A"/>
    <w:rsid w:val="002218BB"/>
    <w:rsid w:val="002222C8"/>
    <w:rsid w:val="002225DF"/>
    <w:rsid w:val="00223B45"/>
    <w:rsid w:val="0022428A"/>
    <w:rsid w:val="00224481"/>
    <w:rsid w:val="0022461B"/>
    <w:rsid w:val="00225FB8"/>
    <w:rsid w:val="002274B7"/>
    <w:rsid w:val="00227EBE"/>
    <w:rsid w:val="00227F2D"/>
    <w:rsid w:val="00227F93"/>
    <w:rsid w:val="002303CB"/>
    <w:rsid w:val="00230582"/>
    <w:rsid w:val="00230A32"/>
    <w:rsid w:val="00230AC2"/>
    <w:rsid w:val="00230F53"/>
    <w:rsid w:val="0023105C"/>
    <w:rsid w:val="00231843"/>
    <w:rsid w:val="00231B89"/>
    <w:rsid w:val="002320DF"/>
    <w:rsid w:val="00232381"/>
    <w:rsid w:val="0023260C"/>
    <w:rsid w:val="00232626"/>
    <w:rsid w:val="00232DD1"/>
    <w:rsid w:val="00233064"/>
    <w:rsid w:val="00233B1F"/>
    <w:rsid w:val="00233D0E"/>
    <w:rsid w:val="00233EAD"/>
    <w:rsid w:val="00234398"/>
    <w:rsid w:val="00234B13"/>
    <w:rsid w:val="00234C3E"/>
    <w:rsid w:val="002351FE"/>
    <w:rsid w:val="00235717"/>
    <w:rsid w:val="00235A2F"/>
    <w:rsid w:val="00235B4B"/>
    <w:rsid w:val="00235E90"/>
    <w:rsid w:val="002368C4"/>
    <w:rsid w:val="00236F1F"/>
    <w:rsid w:val="00236F63"/>
    <w:rsid w:val="00236F7E"/>
    <w:rsid w:val="00237123"/>
    <w:rsid w:val="002400EA"/>
    <w:rsid w:val="00240E25"/>
    <w:rsid w:val="002418DA"/>
    <w:rsid w:val="00241F38"/>
    <w:rsid w:val="00242BD3"/>
    <w:rsid w:val="00242DB9"/>
    <w:rsid w:val="002431CD"/>
    <w:rsid w:val="002433EF"/>
    <w:rsid w:val="002442FA"/>
    <w:rsid w:val="00244606"/>
    <w:rsid w:val="00244C7A"/>
    <w:rsid w:val="00245932"/>
    <w:rsid w:val="00246CEC"/>
    <w:rsid w:val="00246E1A"/>
    <w:rsid w:val="00247B68"/>
    <w:rsid w:val="00247B95"/>
    <w:rsid w:val="00250CB1"/>
    <w:rsid w:val="002514F9"/>
    <w:rsid w:val="00251CEA"/>
    <w:rsid w:val="00251E7C"/>
    <w:rsid w:val="00252098"/>
    <w:rsid w:val="0025217A"/>
    <w:rsid w:val="002528A3"/>
    <w:rsid w:val="002533C1"/>
    <w:rsid w:val="00253B9A"/>
    <w:rsid w:val="00253FFF"/>
    <w:rsid w:val="002541DA"/>
    <w:rsid w:val="002545AB"/>
    <w:rsid w:val="002545D6"/>
    <w:rsid w:val="0025492D"/>
    <w:rsid w:val="00254B68"/>
    <w:rsid w:val="002558E9"/>
    <w:rsid w:val="00256074"/>
    <w:rsid w:val="0025610D"/>
    <w:rsid w:val="00256837"/>
    <w:rsid w:val="0025698E"/>
    <w:rsid w:val="00256A79"/>
    <w:rsid w:val="00256DB4"/>
    <w:rsid w:val="002572E1"/>
    <w:rsid w:val="00257A44"/>
    <w:rsid w:val="00260819"/>
    <w:rsid w:val="00260938"/>
    <w:rsid w:val="00261531"/>
    <w:rsid w:val="00261EEF"/>
    <w:rsid w:val="002641D4"/>
    <w:rsid w:val="00264700"/>
    <w:rsid w:val="00264DDA"/>
    <w:rsid w:val="002654E4"/>
    <w:rsid w:val="0026556E"/>
    <w:rsid w:val="00265F75"/>
    <w:rsid w:val="00266463"/>
    <w:rsid w:val="00266C07"/>
    <w:rsid w:val="00266ECE"/>
    <w:rsid w:val="0026792B"/>
    <w:rsid w:val="00270776"/>
    <w:rsid w:val="00270AD2"/>
    <w:rsid w:val="002717EB"/>
    <w:rsid w:val="00271824"/>
    <w:rsid w:val="00271947"/>
    <w:rsid w:val="00271C03"/>
    <w:rsid w:val="0027253F"/>
    <w:rsid w:val="0027293A"/>
    <w:rsid w:val="00272C48"/>
    <w:rsid w:val="002743AF"/>
    <w:rsid w:val="0027492F"/>
    <w:rsid w:val="00274BCC"/>
    <w:rsid w:val="00274CA9"/>
    <w:rsid w:val="00275489"/>
    <w:rsid w:val="002760D0"/>
    <w:rsid w:val="002766E4"/>
    <w:rsid w:val="00276D87"/>
    <w:rsid w:val="00277B17"/>
    <w:rsid w:val="00280509"/>
    <w:rsid w:val="0028134A"/>
    <w:rsid w:val="0028156D"/>
    <w:rsid w:val="002816E8"/>
    <w:rsid w:val="00281B12"/>
    <w:rsid w:val="00281C0B"/>
    <w:rsid w:val="00281CD8"/>
    <w:rsid w:val="002826A4"/>
    <w:rsid w:val="00282708"/>
    <w:rsid w:val="0028368F"/>
    <w:rsid w:val="00284368"/>
    <w:rsid w:val="00284B95"/>
    <w:rsid w:val="00285520"/>
    <w:rsid w:val="0028586D"/>
    <w:rsid w:val="002858FE"/>
    <w:rsid w:val="002859C1"/>
    <w:rsid w:val="00285A25"/>
    <w:rsid w:val="00286B9E"/>
    <w:rsid w:val="00286D3F"/>
    <w:rsid w:val="00287138"/>
    <w:rsid w:val="002877E0"/>
    <w:rsid w:val="00287AE1"/>
    <w:rsid w:val="00287D39"/>
    <w:rsid w:val="00290629"/>
    <w:rsid w:val="00290F0D"/>
    <w:rsid w:val="00291198"/>
    <w:rsid w:val="00291429"/>
    <w:rsid w:val="00291457"/>
    <w:rsid w:val="00291D39"/>
    <w:rsid w:val="002929B6"/>
    <w:rsid w:val="00292CB2"/>
    <w:rsid w:val="00292DC2"/>
    <w:rsid w:val="00292E79"/>
    <w:rsid w:val="002942C4"/>
    <w:rsid w:val="002949D7"/>
    <w:rsid w:val="00294AFC"/>
    <w:rsid w:val="00295585"/>
    <w:rsid w:val="00295953"/>
    <w:rsid w:val="00296217"/>
    <w:rsid w:val="0029626D"/>
    <w:rsid w:val="00297081"/>
    <w:rsid w:val="00297368"/>
    <w:rsid w:val="002974B6"/>
    <w:rsid w:val="002A022E"/>
    <w:rsid w:val="002A0233"/>
    <w:rsid w:val="002A026D"/>
    <w:rsid w:val="002A09BD"/>
    <w:rsid w:val="002A0B4E"/>
    <w:rsid w:val="002A1749"/>
    <w:rsid w:val="002A1A5B"/>
    <w:rsid w:val="002A1EC9"/>
    <w:rsid w:val="002A243E"/>
    <w:rsid w:val="002A2651"/>
    <w:rsid w:val="002A3740"/>
    <w:rsid w:val="002A3C82"/>
    <w:rsid w:val="002A418B"/>
    <w:rsid w:val="002A41C8"/>
    <w:rsid w:val="002A4625"/>
    <w:rsid w:val="002A4907"/>
    <w:rsid w:val="002A6331"/>
    <w:rsid w:val="002A63D9"/>
    <w:rsid w:val="002A78F0"/>
    <w:rsid w:val="002B082C"/>
    <w:rsid w:val="002B1D24"/>
    <w:rsid w:val="002B3338"/>
    <w:rsid w:val="002B36CD"/>
    <w:rsid w:val="002B3AB9"/>
    <w:rsid w:val="002B48F5"/>
    <w:rsid w:val="002B4AE9"/>
    <w:rsid w:val="002B5B36"/>
    <w:rsid w:val="002B5F8C"/>
    <w:rsid w:val="002B5FC3"/>
    <w:rsid w:val="002B6C7E"/>
    <w:rsid w:val="002B7764"/>
    <w:rsid w:val="002B7916"/>
    <w:rsid w:val="002B7D17"/>
    <w:rsid w:val="002C03D9"/>
    <w:rsid w:val="002C0D6B"/>
    <w:rsid w:val="002C1573"/>
    <w:rsid w:val="002C1B9D"/>
    <w:rsid w:val="002C1D2F"/>
    <w:rsid w:val="002C1D61"/>
    <w:rsid w:val="002C1E7A"/>
    <w:rsid w:val="002C21C8"/>
    <w:rsid w:val="002C2D51"/>
    <w:rsid w:val="002C2F0E"/>
    <w:rsid w:val="002C3135"/>
    <w:rsid w:val="002C362B"/>
    <w:rsid w:val="002C4308"/>
    <w:rsid w:val="002C47D7"/>
    <w:rsid w:val="002C6F3E"/>
    <w:rsid w:val="002D1489"/>
    <w:rsid w:val="002D240D"/>
    <w:rsid w:val="002D2649"/>
    <w:rsid w:val="002D2745"/>
    <w:rsid w:val="002D2DFA"/>
    <w:rsid w:val="002D41A3"/>
    <w:rsid w:val="002D4238"/>
    <w:rsid w:val="002D4F50"/>
    <w:rsid w:val="002D546B"/>
    <w:rsid w:val="002D6A91"/>
    <w:rsid w:val="002D76DB"/>
    <w:rsid w:val="002E098E"/>
    <w:rsid w:val="002E1026"/>
    <w:rsid w:val="002E16AF"/>
    <w:rsid w:val="002E19F9"/>
    <w:rsid w:val="002E3899"/>
    <w:rsid w:val="002E39BD"/>
    <w:rsid w:val="002E458F"/>
    <w:rsid w:val="002E4F6F"/>
    <w:rsid w:val="002E57A7"/>
    <w:rsid w:val="002E6CEA"/>
    <w:rsid w:val="002E6E68"/>
    <w:rsid w:val="002E7123"/>
    <w:rsid w:val="002E7BA4"/>
    <w:rsid w:val="002E7E45"/>
    <w:rsid w:val="002F0080"/>
    <w:rsid w:val="002F0ABF"/>
    <w:rsid w:val="002F1954"/>
    <w:rsid w:val="002F1ABB"/>
    <w:rsid w:val="002F1B09"/>
    <w:rsid w:val="002F22B1"/>
    <w:rsid w:val="002F292C"/>
    <w:rsid w:val="002F4ACB"/>
    <w:rsid w:val="002F4E9B"/>
    <w:rsid w:val="002F5E0D"/>
    <w:rsid w:val="002F771F"/>
    <w:rsid w:val="002F781B"/>
    <w:rsid w:val="002F7FE3"/>
    <w:rsid w:val="00300553"/>
    <w:rsid w:val="00300CB6"/>
    <w:rsid w:val="00301578"/>
    <w:rsid w:val="00301649"/>
    <w:rsid w:val="00302050"/>
    <w:rsid w:val="00302887"/>
    <w:rsid w:val="00302F20"/>
    <w:rsid w:val="00302FF0"/>
    <w:rsid w:val="00303404"/>
    <w:rsid w:val="00303FF2"/>
    <w:rsid w:val="00304B44"/>
    <w:rsid w:val="00304BE4"/>
    <w:rsid w:val="00305AAB"/>
    <w:rsid w:val="00305D68"/>
    <w:rsid w:val="00306176"/>
    <w:rsid w:val="00306193"/>
    <w:rsid w:val="003061A0"/>
    <w:rsid w:val="00307134"/>
    <w:rsid w:val="003078C0"/>
    <w:rsid w:val="00307B29"/>
    <w:rsid w:val="00307E10"/>
    <w:rsid w:val="00310969"/>
    <w:rsid w:val="00310AE8"/>
    <w:rsid w:val="00311B83"/>
    <w:rsid w:val="00312B8A"/>
    <w:rsid w:val="00312E67"/>
    <w:rsid w:val="00313CA8"/>
    <w:rsid w:val="003144A7"/>
    <w:rsid w:val="003148A9"/>
    <w:rsid w:val="00315988"/>
    <w:rsid w:val="00315E56"/>
    <w:rsid w:val="003160AB"/>
    <w:rsid w:val="003163F7"/>
    <w:rsid w:val="0031708A"/>
    <w:rsid w:val="003179F3"/>
    <w:rsid w:val="0032047F"/>
    <w:rsid w:val="003218D1"/>
    <w:rsid w:val="003220E7"/>
    <w:rsid w:val="00322A73"/>
    <w:rsid w:val="00323076"/>
    <w:rsid w:val="0032363C"/>
    <w:rsid w:val="003242A7"/>
    <w:rsid w:val="00324404"/>
    <w:rsid w:val="0032465A"/>
    <w:rsid w:val="00324F3E"/>
    <w:rsid w:val="003250B8"/>
    <w:rsid w:val="00325410"/>
    <w:rsid w:val="003256B2"/>
    <w:rsid w:val="003257F5"/>
    <w:rsid w:val="003266E2"/>
    <w:rsid w:val="00326FD6"/>
    <w:rsid w:val="00327539"/>
    <w:rsid w:val="00327911"/>
    <w:rsid w:val="00327ECF"/>
    <w:rsid w:val="003308C3"/>
    <w:rsid w:val="00330E46"/>
    <w:rsid w:val="003311C0"/>
    <w:rsid w:val="00332752"/>
    <w:rsid w:val="00332991"/>
    <w:rsid w:val="00333400"/>
    <w:rsid w:val="003339AA"/>
    <w:rsid w:val="00333ABB"/>
    <w:rsid w:val="003349BB"/>
    <w:rsid w:val="00334CC6"/>
    <w:rsid w:val="00334D09"/>
    <w:rsid w:val="00334F05"/>
    <w:rsid w:val="003351A8"/>
    <w:rsid w:val="003351CB"/>
    <w:rsid w:val="003351EC"/>
    <w:rsid w:val="0033555B"/>
    <w:rsid w:val="0033581A"/>
    <w:rsid w:val="00336830"/>
    <w:rsid w:val="00336BA5"/>
    <w:rsid w:val="00337A07"/>
    <w:rsid w:val="00337C91"/>
    <w:rsid w:val="00341214"/>
    <w:rsid w:val="00341916"/>
    <w:rsid w:val="003419B6"/>
    <w:rsid w:val="00341BEB"/>
    <w:rsid w:val="00341C0C"/>
    <w:rsid w:val="00341D3B"/>
    <w:rsid w:val="003425F0"/>
    <w:rsid w:val="00342F31"/>
    <w:rsid w:val="003437B8"/>
    <w:rsid w:val="00344CD0"/>
    <w:rsid w:val="00344F10"/>
    <w:rsid w:val="0034542E"/>
    <w:rsid w:val="0034610F"/>
    <w:rsid w:val="00346E93"/>
    <w:rsid w:val="00347221"/>
    <w:rsid w:val="003516AA"/>
    <w:rsid w:val="00352534"/>
    <w:rsid w:val="003525DA"/>
    <w:rsid w:val="00354989"/>
    <w:rsid w:val="00354C27"/>
    <w:rsid w:val="0035716A"/>
    <w:rsid w:val="00357CAD"/>
    <w:rsid w:val="0036112C"/>
    <w:rsid w:val="00361654"/>
    <w:rsid w:val="003625BA"/>
    <w:rsid w:val="003626C8"/>
    <w:rsid w:val="00362A29"/>
    <w:rsid w:val="00363561"/>
    <w:rsid w:val="003645D0"/>
    <w:rsid w:val="00364607"/>
    <w:rsid w:val="00365896"/>
    <w:rsid w:val="00365963"/>
    <w:rsid w:val="00365B29"/>
    <w:rsid w:val="00366D61"/>
    <w:rsid w:val="00370846"/>
    <w:rsid w:val="00370A54"/>
    <w:rsid w:val="00372828"/>
    <w:rsid w:val="003738B6"/>
    <w:rsid w:val="00373914"/>
    <w:rsid w:val="00374B27"/>
    <w:rsid w:val="00374BCC"/>
    <w:rsid w:val="00375E39"/>
    <w:rsid w:val="0037620C"/>
    <w:rsid w:val="00376C72"/>
    <w:rsid w:val="00377964"/>
    <w:rsid w:val="00377C7F"/>
    <w:rsid w:val="00380232"/>
    <w:rsid w:val="00380429"/>
    <w:rsid w:val="003806C3"/>
    <w:rsid w:val="00380F52"/>
    <w:rsid w:val="00380F6A"/>
    <w:rsid w:val="00381E9E"/>
    <w:rsid w:val="00382D93"/>
    <w:rsid w:val="00383040"/>
    <w:rsid w:val="0038420C"/>
    <w:rsid w:val="0038421B"/>
    <w:rsid w:val="00384427"/>
    <w:rsid w:val="00384E5F"/>
    <w:rsid w:val="00385D48"/>
    <w:rsid w:val="00386466"/>
    <w:rsid w:val="00386838"/>
    <w:rsid w:val="00387915"/>
    <w:rsid w:val="0039090E"/>
    <w:rsid w:val="00390B92"/>
    <w:rsid w:val="00390F67"/>
    <w:rsid w:val="0039245A"/>
    <w:rsid w:val="003925A6"/>
    <w:rsid w:val="00392D9B"/>
    <w:rsid w:val="0039332B"/>
    <w:rsid w:val="00393763"/>
    <w:rsid w:val="00394233"/>
    <w:rsid w:val="003942D5"/>
    <w:rsid w:val="00394C2C"/>
    <w:rsid w:val="00394E05"/>
    <w:rsid w:val="00394EEA"/>
    <w:rsid w:val="00395731"/>
    <w:rsid w:val="00395A96"/>
    <w:rsid w:val="00396784"/>
    <w:rsid w:val="0039758C"/>
    <w:rsid w:val="003975C3"/>
    <w:rsid w:val="003975CD"/>
    <w:rsid w:val="00397D88"/>
    <w:rsid w:val="003A0695"/>
    <w:rsid w:val="003A1E59"/>
    <w:rsid w:val="003A211B"/>
    <w:rsid w:val="003A25B6"/>
    <w:rsid w:val="003A2C91"/>
    <w:rsid w:val="003A2F3D"/>
    <w:rsid w:val="003A32AA"/>
    <w:rsid w:val="003A38EF"/>
    <w:rsid w:val="003A3D11"/>
    <w:rsid w:val="003A3D56"/>
    <w:rsid w:val="003A446D"/>
    <w:rsid w:val="003A4A9F"/>
    <w:rsid w:val="003A4BCF"/>
    <w:rsid w:val="003A4F15"/>
    <w:rsid w:val="003A4FA8"/>
    <w:rsid w:val="003A5CA3"/>
    <w:rsid w:val="003A61A0"/>
    <w:rsid w:val="003A6AE6"/>
    <w:rsid w:val="003A6B9E"/>
    <w:rsid w:val="003A7531"/>
    <w:rsid w:val="003A7A75"/>
    <w:rsid w:val="003B10D8"/>
    <w:rsid w:val="003B1D67"/>
    <w:rsid w:val="003B210D"/>
    <w:rsid w:val="003B3258"/>
    <w:rsid w:val="003B3453"/>
    <w:rsid w:val="003B3693"/>
    <w:rsid w:val="003B4002"/>
    <w:rsid w:val="003B487C"/>
    <w:rsid w:val="003B49AA"/>
    <w:rsid w:val="003B4A64"/>
    <w:rsid w:val="003B583A"/>
    <w:rsid w:val="003B5E20"/>
    <w:rsid w:val="003B665F"/>
    <w:rsid w:val="003C00AF"/>
    <w:rsid w:val="003C0FD5"/>
    <w:rsid w:val="003C10F9"/>
    <w:rsid w:val="003C186E"/>
    <w:rsid w:val="003C1EA8"/>
    <w:rsid w:val="003C210F"/>
    <w:rsid w:val="003C2454"/>
    <w:rsid w:val="003C2CED"/>
    <w:rsid w:val="003C380B"/>
    <w:rsid w:val="003C3BCD"/>
    <w:rsid w:val="003C3C03"/>
    <w:rsid w:val="003C3D7A"/>
    <w:rsid w:val="003C5A08"/>
    <w:rsid w:val="003C71C3"/>
    <w:rsid w:val="003C7207"/>
    <w:rsid w:val="003C7394"/>
    <w:rsid w:val="003D016B"/>
    <w:rsid w:val="003D0A4D"/>
    <w:rsid w:val="003D1767"/>
    <w:rsid w:val="003D17CA"/>
    <w:rsid w:val="003D21D8"/>
    <w:rsid w:val="003D2706"/>
    <w:rsid w:val="003D3EAC"/>
    <w:rsid w:val="003D40AE"/>
    <w:rsid w:val="003D4AD7"/>
    <w:rsid w:val="003D4D3B"/>
    <w:rsid w:val="003D4DAA"/>
    <w:rsid w:val="003D5B19"/>
    <w:rsid w:val="003D5BD8"/>
    <w:rsid w:val="003D5D56"/>
    <w:rsid w:val="003D64F0"/>
    <w:rsid w:val="003D746E"/>
    <w:rsid w:val="003D74AC"/>
    <w:rsid w:val="003E1865"/>
    <w:rsid w:val="003E1A46"/>
    <w:rsid w:val="003E2506"/>
    <w:rsid w:val="003E32FF"/>
    <w:rsid w:val="003E41B4"/>
    <w:rsid w:val="003E4501"/>
    <w:rsid w:val="003E458F"/>
    <w:rsid w:val="003E51AF"/>
    <w:rsid w:val="003E5A6A"/>
    <w:rsid w:val="003E5AA1"/>
    <w:rsid w:val="003E6451"/>
    <w:rsid w:val="003E6873"/>
    <w:rsid w:val="003E7823"/>
    <w:rsid w:val="003E7963"/>
    <w:rsid w:val="003E7C18"/>
    <w:rsid w:val="003F0D63"/>
    <w:rsid w:val="003F130F"/>
    <w:rsid w:val="003F15D4"/>
    <w:rsid w:val="003F20AE"/>
    <w:rsid w:val="003F2B98"/>
    <w:rsid w:val="003F372E"/>
    <w:rsid w:val="003F37CC"/>
    <w:rsid w:val="003F383A"/>
    <w:rsid w:val="003F3AC3"/>
    <w:rsid w:val="003F4397"/>
    <w:rsid w:val="003F49DF"/>
    <w:rsid w:val="003F515D"/>
    <w:rsid w:val="003F517F"/>
    <w:rsid w:val="003F5776"/>
    <w:rsid w:val="003F585E"/>
    <w:rsid w:val="003F5B75"/>
    <w:rsid w:val="003F7336"/>
    <w:rsid w:val="003F7968"/>
    <w:rsid w:val="004002A5"/>
    <w:rsid w:val="00401278"/>
    <w:rsid w:val="00401975"/>
    <w:rsid w:val="00401D4B"/>
    <w:rsid w:val="00401D7B"/>
    <w:rsid w:val="0040216D"/>
    <w:rsid w:val="0040290F"/>
    <w:rsid w:val="0040322A"/>
    <w:rsid w:val="004035B4"/>
    <w:rsid w:val="00403999"/>
    <w:rsid w:val="00403B76"/>
    <w:rsid w:val="00403D1E"/>
    <w:rsid w:val="0040432E"/>
    <w:rsid w:val="00404BD0"/>
    <w:rsid w:val="00405515"/>
    <w:rsid w:val="00405BB6"/>
    <w:rsid w:val="00405BCF"/>
    <w:rsid w:val="004063B2"/>
    <w:rsid w:val="00406661"/>
    <w:rsid w:val="00406A17"/>
    <w:rsid w:val="00406CE8"/>
    <w:rsid w:val="00406F11"/>
    <w:rsid w:val="0040717D"/>
    <w:rsid w:val="004100CC"/>
    <w:rsid w:val="00410BD0"/>
    <w:rsid w:val="00410F59"/>
    <w:rsid w:val="00411EBA"/>
    <w:rsid w:val="00412DF0"/>
    <w:rsid w:val="0041366B"/>
    <w:rsid w:val="00413947"/>
    <w:rsid w:val="00413BF5"/>
    <w:rsid w:val="00413D3C"/>
    <w:rsid w:val="00414D61"/>
    <w:rsid w:val="00414E27"/>
    <w:rsid w:val="0041588B"/>
    <w:rsid w:val="00415A63"/>
    <w:rsid w:val="004178DE"/>
    <w:rsid w:val="00417AA6"/>
    <w:rsid w:val="00417C32"/>
    <w:rsid w:val="004205F7"/>
    <w:rsid w:val="00420CBE"/>
    <w:rsid w:val="004224D6"/>
    <w:rsid w:val="004231D6"/>
    <w:rsid w:val="004246CB"/>
    <w:rsid w:val="00425BDB"/>
    <w:rsid w:val="00425E66"/>
    <w:rsid w:val="00425F68"/>
    <w:rsid w:val="004263A5"/>
    <w:rsid w:val="004264FA"/>
    <w:rsid w:val="004265D3"/>
    <w:rsid w:val="00426AA8"/>
    <w:rsid w:val="00426E8A"/>
    <w:rsid w:val="00427A36"/>
    <w:rsid w:val="00427C53"/>
    <w:rsid w:val="00427D32"/>
    <w:rsid w:val="004302D7"/>
    <w:rsid w:val="00430E06"/>
    <w:rsid w:val="0043205C"/>
    <w:rsid w:val="00432176"/>
    <w:rsid w:val="00433634"/>
    <w:rsid w:val="00433CF1"/>
    <w:rsid w:val="00433D9A"/>
    <w:rsid w:val="00434701"/>
    <w:rsid w:val="00434951"/>
    <w:rsid w:val="00434AC1"/>
    <w:rsid w:val="00435230"/>
    <w:rsid w:val="00436996"/>
    <w:rsid w:val="00437EFA"/>
    <w:rsid w:val="0044043E"/>
    <w:rsid w:val="00440566"/>
    <w:rsid w:val="0044076C"/>
    <w:rsid w:val="0044084A"/>
    <w:rsid w:val="00440BE3"/>
    <w:rsid w:val="00440EA4"/>
    <w:rsid w:val="00441D40"/>
    <w:rsid w:val="00441E27"/>
    <w:rsid w:val="0044205D"/>
    <w:rsid w:val="004428D2"/>
    <w:rsid w:val="004428E7"/>
    <w:rsid w:val="00442F35"/>
    <w:rsid w:val="004436FD"/>
    <w:rsid w:val="00444072"/>
    <w:rsid w:val="004442E2"/>
    <w:rsid w:val="00444E70"/>
    <w:rsid w:val="0044562B"/>
    <w:rsid w:val="00445FC9"/>
    <w:rsid w:val="0044702B"/>
    <w:rsid w:val="00447280"/>
    <w:rsid w:val="004475CE"/>
    <w:rsid w:val="004477B6"/>
    <w:rsid w:val="0045007E"/>
    <w:rsid w:val="004504A0"/>
    <w:rsid w:val="004516F8"/>
    <w:rsid w:val="00451D3C"/>
    <w:rsid w:val="00451E57"/>
    <w:rsid w:val="00452104"/>
    <w:rsid w:val="004521FE"/>
    <w:rsid w:val="0045244F"/>
    <w:rsid w:val="00454573"/>
    <w:rsid w:val="00454DCE"/>
    <w:rsid w:val="004554EE"/>
    <w:rsid w:val="004556B2"/>
    <w:rsid w:val="00455705"/>
    <w:rsid w:val="00455DC5"/>
    <w:rsid w:val="00457285"/>
    <w:rsid w:val="00457572"/>
    <w:rsid w:val="0046046F"/>
    <w:rsid w:val="00461A3A"/>
    <w:rsid w:val="00462959"/>
    <w:rsid w:val="00462B00"/>
    <w:rsid w:val="00463F3E"/>
    <w:rsid w:val="00464007"/>
    <w:rsid w:val="004641E8"/>
    <w:rsid w:val="00465797"/>
    <w:rsid w:val="00466B5F"/>
    <w:rsid w:val="004678D5"/>
    <w:rsid w:val="004679B8"/>
    <w:rsid w:val="00467ABC"/>
    <w:rsid w:val="004705E1"/>
    <w:rsid w:val="00470D80"/>
    <w:rsid w:val="00471413"/>
    <w:rsid w:val="00472078"/>
    <w:rsid w:val="004723F6"/>
    <w:rsid w:val="004727BD"/>
    <w:rsid w:val="00472A11"/>
    <w:rsid w:val="00472A95"/>
    <w:rsid w:val="00474513"/>
    <w:rsid w:val="00474B3C"/>
    <w:rsid w:val="004751C2"/>
    <w:rsid w:val="00476010"/>
    <w:rsid w:val="0047616C"/>
    <w:rsid w:val="00476F86"/>
    <w:rsid w:val="00477CCA"/>
    <w:rsid w:val="00477CE3"/>
    <w:rsid w:val="004800F0"/>
    <w:rsid w:val="004803CA"/>
    <w:rsid w:val="004819A3"/>
    <w:rsid w:val="0048311E"/>
    <w:rsid w:val="004831CA"/>
    <w:rsid w:val="00483594"/>
    <w:rsid w:val="00483D46"/>
    <w:rsid w:val="00484006"/>
    <w:rsid w:val="0048442E"/>
    <w:rsid w:val="004848F5"/>
    <w:rsid w:val="00484A9D"/>
    <w:rsid w:val="00484CC5"/>
    <w:rsid w:val="00485A41"/>
    <w:rsid w:val="0048797C"/>
    <w:rsid w:val="0049001E"/>
    <w:rsid w:val="004909CE"/>
    <w:rsid w:val="00491D54"/>
    <w:rsid w:val="0049214B"/>
    <w:rsid w:val="00492D66"/>
    <w:rsid w:val="00494C35"/>
    <w:rsid w:val="00494F14"/>
    <w:rsid w:val="00495D09"/>
    <w:rsid w:val="00496987"/>
    <w:rsid w:val="00496CA5"/>
    <w:rsid w:val="004A1206"/>
    <w:rsid w:val="004A197F"/>
    <w:rsid w:val="004A1A68"/>
    <w:rsid w:val="004A24FC"/>
    <w:rsid w:val="004A28C5"/>
    <w:rsid w:val="004A2FE0"/>
    <w:rsid w:val="004A34EC"/>
    <w:rsid w:val="004A3BCA"/>
    <w:rsid w:val="004A4705"/>
    <w:rsid w:val="004A4AD4"/>
    <w:rsid w:val="004A4AF1"/>
    <w:rsid w:val="004A4CF7"/>
    <w:rsid w:val="004A4F03"/>
    <w:rsid w:val="004A5A7D"/>
    <w:rsid w:val="004A5D4D"/>
    <w:rsid w:val="004A72DC"/>
    <w:rsid w:val="004B08D6"/>
    <w:rsid w:val="004B091B"/>
    <w:rsid w:val="004B220E"/>
    <w:rsid w:val="004B2B03"/>
    <w:rsid w:val="004B413A"/>
    <w:rsid w:val="004B438F"/>
    <w:rsid w:val="004B46D0"/>
    <w:rsid w:val="004B47C1"/>
    <w:rsid w:val="004B4D68"/>
    <w:rsid w:val="004B543C"/>
    <w:rsid w:val="004B5440"/>
    <w:rsid w:val="004B5FF5"/>
    <w:rsid w:val="004B61AD"/>
    <w:rsid w:val="004B6858"/>
    <w:rsid w:val="004B6972"/>
    <w:rsid w:val="004C0443"/>
    <w:rsid w:val="004C0700"/>
    <w:rsid w:val="004C0D8D"/>
    <w:rsid w:val="004C14C6"/>
    <w:rsid w:val="004C168F"/>
    <w:rsid w:val="004C2058"/>
    <w:rsid w:val="004C22A1"/>
    <w:rsid w:val="004C26A6"/>
    <w:rsid w:val="004C332C"/>
    <w:rsid w:val="004C3CC0"/>
    <w:rsid w:val="004C3DBD"/>
    <w:rsid w:val="004C48A2"/>
    <w:rsid w:val="004C580F"/>
    <w:rsid w:val="004C646C"/>
    <w:rsid w:val="004C652F"/>
    <w:rsid w:val="004C6904"/>
    <w:rsid w:val="004C6EBF"/>
    <w:rsid w:val="004C77C0"/>
    <w:rsid w:val="004D05E2"/>
    <w:rsid w:val="004D0819"/>
    <w:rsid w:val="004D14D1"/>
    <w:rsid w:val="004D1634"/>
    <w:rsid w:val="004D19E6"/>
    <w:rsid w:val="004D20DB"/>
    <w:rsid w:val="004D2459"/>
    <w:rsid w:val="004D25E3"/>
    <w:rsid w:val="004D2931"/>
    <w:rsid w:val="004D2983"/>
    <w:rsid w:val="004D2CA0"/>
    <w:rsid w:val="004D3930"/>
    <w:rsid w:val="004D3C55"/>
    <w:rsid w:val="004D4218"/>
    <w:rsid w:val="004D47D4"/>
    <w:rsid w:val="004D4CCC"/>
    <w:rsid w:val="004D50C3"/>
    <w:rsid w:val="004D5149"/>
    <w:rsid w:val="004D5546"/>
    <w:rsid w:val="004D5E1E"/>
    <w:rsid w:val="004D64B6"/>
    <w:rsid w:val="004D699C"/>
    <w:rsid w:val="004D72B4"/>
    <w:rsid w:val="004D7348"/>
    <w:rsid w:val="004D78D6"/>
    <w:rsid w:val="004E03BB"/>
    <w:rsid w:val="004E08D4"/>
    <w:rsid w:val="004E1A40"/>
    <w:rsid w:val="004E1FBE"/>
    <w:rsid w:val="004E1FE6"/>
    <w:rsid w:val="004E2223"/>
    <w:rsid w:val="004E23A7"/>
    <w:rsid w:val="004E34B9"/>
    <w:rsid w:val="004E35D4"/>
    <w:rsid w:val="004E3992"/>
    <w:rsid w:val="004E41E7"/>
    <w:rsid w:val="004E48A0"/>
    <w:rsid w:val="004E5521"/>
    <w:rsid w:val="004E5527"/>
    <w:rsid w:val="004E5554"/>
    <w:rsid w:val="004E584F"/>
    <w:rsid w:val="004E627E"/>
    <w:rsid w:val="004E65CF"/>
    <w:rsid w:val="004E6A8F"/>
    <w:rsid w:val="004E70C2"/>
    <w:rsid w:val="004E729E"/>
    <w:rsid w:val="004E72DB"/>
    <w:rsid w:val="004E7B7B"/>
    <w:rsid w:val="004E7E01"/>
    <w:rsid w:val="004F02D2"/>
    <w:rsid w:val="004F0363"/>
    <w:rsid w:val="004F06CF"/>
    <w:rsid w:val="004F0B49"/>
    <w:rsid w:val="004F202B"/>
    <w:rsid w:val="004F2713"/>
    <w:rsid w:val="004F2EB4"/>
    <w:rsid w:val="004F4345"/>
    <w:rsid w:val="004F441C"/>
    <w:rsid w:val="004F4502"/>
    <w:rsid w:val="004F4894"/>
    <w:rsid w:val="004F4C2D"/>
    <w:rsid w:val="004F4FBF"/>
    <w:rsid w:val="004F5190"/>
    <w:rsid w:val="004F62BF"/>
    <w:rsid w:val="004F7775"/>
    <w:rsid w:val="00500689"/>
    <w:rsid w:val="005014CC"/>
    <w:rsid w:val="00502318"/>
    <w:rsid w:val="005030E8"/>
    <w:rsid w:val="00503E7B"/>
    <w:rsid w:val="00504664"/>
    <w:rsid w:val="00504711"/>
    <w:rsid w:val="00504A41"/>
    <w:rsid w:val="00505C86"/>
    <w:rsid w:val="005072EC"/>
    <w:rsid w:val="005075F7"/>
    <w:rsid w:val="00507FDC"/>
    <w:rsid w:val="005109BF"/>
    <w:rsid w:val="00510C2B"/>
    <w:rsid w:val="005110C7"/>
    <w:rsid w:val="005111EA"/>
    <w:rsid w:val="005113A9"/>
    <w:rsid w:val="00511829"/>
    <w:rsid w:val="005118A2"/>
    <w:rsid w:val="00511C1E"/>
    <w:rsid w:val="00511D87"/>
    <w:rsid w:val="00511F84"/>
    <w:rsid w:val="005130E5"/>
    <w:rsid w:val="00513552"/>
    <w:rsid w:val="00513DF7"/>
    <w:rsid w:val="0051427C"/>
    <w:rsid w:val="00516131"/>
    <w:rsid w:val="005163B2"/>
    <w:rsid w:val="00516D67"/>
    <w:rsid w:val="00516F57"/>
    <w:rsid w:val="00517014"/>
    <w:rsid w:val="00517BB5"/>
    <w:rsid w:val="00517ECE"/>
    <w:rsid w:val="005201E7"/>
    <w:rsid w:val="005204CE"/>
    <w:rsid w:val="00520C84"/>
    <w:rsid w:val="00521392"/>
    <w:rsid w:val="00521409"/>
    <w:rsid w:val="00521F6D"/>
    <w:rsid w:val="005228C9"/>
    <w:rsid w:val="00522C29"/>
    <w:rsid w:val="005234C7"/>
    <w:rsid w:val="0052375A"/>
    <w:rsid w:val="005238E3"/>
    <w:rsid w:val="005239E2"/>
    <w:rsid w:val="00523E05"/>
    <w:rsid w:val="00524BBE"/>
    <w:rsid w:val="00524C75"/>
    <w:rsid w:val="00525B5E"/>
    <w:rsid w:val="00525D28"/>
    <w:rsid w:val="00525F88"/>
    <w:rsid w:val="00526A5D"/>
    <w:rsid w:val="00526B69"/>
    <w:rsid w:val="00526C5F"/>
    <w:rsid w:val="00530076"/>
    <w:rsid w:val="005300EF"/>
    <w:rsid w:val="0053057C"/>
    <w:rsid w:val="005318DB"/>
    <w:rsid w:val="00532016"/>
    <w:rsid w:val="005324D3"/>
    <w:rsid w:val="00533172"/>
    <w:rsid w:val="00534C8E"/>
    <w:rsid w:val="00536032"/>
    <w:rsid w:val="00536A40"/>
    <w:rsid w:val="00540AE9"/>
    <w:rsid w:val="00540E8C"/>
    <w:rsid w:val="00540F96"/>
    <w:rsid w:val="005415E1"/>
    <w:rsid w:val="00541739"/>
    <w:rsid w:val="00541FCB"/>
    <w:rsid w:val="005420F0"/>
    <w:rsid w:val="005425C7"/>
    <w:rsid w:val="00542C46"/>
    <w:rsid w:val="00543875"/>
    <w:rsid w:val="0054401D"/>
    <w:rsid w:val="005447C0"/>
    <w:rsid w:val="00544B8B"/>
    <w:rsid w:val="00545210"/>
    <w:rsid w:val="00545583"/>
    <w:rsid w:val="005455C3"/>
    <w:rsid w:val="0054566C"/>
    <w:rsid w:val="00545868"/>
    <w:rsid w:val="00546059"/>
    <w:rsid w:val="00546528"/>
    <w:rsid w:val="00546E64"/>
    <w:rsid w:val="00550791"/>
    <w:rsid w:val="00551D98"/>
    <w:rsid w:val="00551FC7"/>
    <w:rsid w:val="0055204B"/>
    <w:rsid w:val="0055254C"/>
    <w:rsid w:val="00552DDB"/>
    <w:rsid w:val="0055342E"/>
    <w:rsid w:val="00553631"/>
    <w:rsid w:val="00553B02"/>
    <w:rsid w:val="00554F0C"/>
    <w:rsid w:val="00555C8B"/>
    <w:rsid w:val="00556425"/>
    <w:rsid w:val="005571E3"/>
    <w:rsid w:val="0055768D"/>
    <w:rsid w:val="00557A31"/>
    <w:rsid w:val="00561C30"/>
    <w:rsid w:val="00561FA8"/>
    <w:rsid w:val="005635D6"/>
    <w:rsid w:val="005637DD"/>
    <w:rsid w:val="005639D5"/>
    <w:rsid w:val="0056413A"/>
    <w:rsid w:val="00564527"/>
    <w:rsid w:val="00564550"/>
    <w:rsid w:val="0056482B"/>
    <w:rsid w:val="00566DFD"/>
    <w:rsid w:val="00567841"/>
    <w:rsid w:val="00567854"/>
    <w:rsid w:val="0056791A"/>
    <w:rsid w:val="005702C4"/>
    <w:rsid w:val="005704D2"/>
    <w:rsid w:val="0057076B"/>
    <w:rsid w:val="00570F11"/>
    <w:rsid w:val="005713F2"/>
    <w:rsid w:val="00571895"/>
    <w:rsid w:val="005722F0"/>
    <w:rsid w:val="00572450"/>
    <w:rsid w:val="00572A89"/>
    <w:rsid w:val="0057329B"/>
    <w:rsid w:val="005732CB"/>
    <w:rsid w:val="0057429C"/>
    <w:rsid w:val="005747D2"/>
    <w:rsid w:val="00575F61"/>
    <w:rsid w:val="00575F68"/>
    <w:rsid w:val="00575F6D"/>
    <w:rsid w:val="005772BF"/>
    <w:rsid w:val="00577920"/>
    <w:rsid w:val="0057796E"/>
    <w:rsid w:val="00580390"/>
    <w:rsid w:val="00580F3C"/>
    <w:rsid w:val="0058139C"/>
    <w:rsid w:val="005825D5"/>
    <w:rsid w:val="00582FF6"/>
    <w:rsid w:val="0058355A"/>
    <w:rsid w:val="00583AE8"/>
    <w:rsid w:val="00583B45"/>
    <w:rsid w:val="00583FCA"/>
    <w:rsid w:val="00584A48"/>
    <w:rsid w:val="00584F54"/>
    <w:rsid w:val="00585A78"/>
    <w:rsid w:val="00586AB8"/>
    <w:rsid w:val="0058712B"/>
    <w:rsid w:val="00587FFB"/>
    <w:rsid w:val="00591390"/>
    <w:rsid w:val="005914F8"/>
    <w:rsid w:val="005917F4"/>
    <w:rsid w:val="00591B81"/>
    <w:rsid w:val="00592532"/>
    <w:rsid w:val="00593098"/>
    <w:rsid w:val="0059331B"/>
    <w:rsid w:val="00593EED"/>
    <w:rsid w:val="00593FA0"/>
    <w:rsid w:val="00595D0B"/>
    <w:rsid w:val="005967F0"/>
    <w:rsid w:val="005972D5"/>
    <w:rsid w:val="00597424"/>
    <w:rsid w:val="00597FB5"/>
    <w:rsid w:val="005A0DFE"/>
    <w:rsid w:val="005A14C3"/>
    <w:rsid w:val="005A1733"/>
    <w:rsid w:val="005A1CF3"/>
    <w:rsid w:val="005A1E4B"/>
    <w:rsid w:val="005A4401"/>
    <w:rsid w:val="005A4E76"/>
    <w:rsid w:val="005A5A4A"/>
    <w:rsid w:val="005A5A67"/>
    <w:rsid w:val="005A5C0E"/>
    <w:rsid w:val="005A663E"/>
    <w:rsid w:val="005A7999"/>
    <w:rsid w:val="005A7C8F"/>
    <w:rsid w:val="005B05D8"/>
    <w:rsid w:val="005B068B"/>
    <w:rsid w:val="005B1128"/>
    <w:rsid w:val="005B1223"/>
    <w:rsid w:val="005B1EAF"/>
    <w:rsid w:val="005B2A09"/>
    <w:rsid w:val="005B2BA4"/>
    <w:rsid w:val="005B2D1C"/>
    <w:rsid w:val="005B32AA"/>
    <w:rsid w:val="005B331B"/>
    <w:rsid w:val="005B35DE"/>
    <w:rsid w:val="005B36B1"/>
    <w:rsid w:val="005B36CA"/>
    <w:rsid w:val="005B37C3"/>
    <w:rsid w:val="005B43A2"/>
    <w:rsid w:val="005B493F"/>
    <w:rsid w:val="005B5B75"/>
    <w:rsid w:val="005B679E"/>
    <w:rsid w:val="005B6811"/>
    <w:rsid w:val="005B6A93"/>
    <w:rsid w:val="005B7798"/>
    <w:rsid w:val="005B7E1A"/>
    <w:rsid w:val="005C01EE"/>
    <w:rsid w:val="005C0B84"/>
    <w:rsid w:val="005C158A"/>
    <w:rsid w:val="005C16CA"/>
    <w:rsid w:val="005C2EC5"/>
    <w:rsid w:val="005C3166"/>
    <w:rsid w:val="005C4044"/>
    <w:rsid w:val="005C435F"/>
    <w:rsid w:val="005C50A6"/>
    <w:rsid w:val="005C533D"/>
    <w:rsid w:val="005C5F5F"/>
    <w:rsid w:val="005C64B4"/>
    <w:rsid w:val="005C66F1"/>
    <w:rsid w:val="005C71BE"/>
    <w:rsid w:val="005C75EE"/>
    <w:rsid w:val="005C7742"/>
    <w:rsid w:val="005C77B8"/>
    <w:rsid w:val="005D0119"/>
    <w:rsid w:val="005D07E2"/>
    <w:rsid w:val="005D0D98"/>
    <w:rsid w:val="005D0EC7"/>
    <w:rsid w:val="005D318A"/>
    <w:rsid w:val="005D3E93"/>
    <w:rsid w:val="005D4C58"/>
    <w:rsid w:val="005D519D"/>
    <w:rsid w:val="005D5859"/>
    <w:rsid w:val="005D5D41"/>
    <w:rsid w:val="005D641A"/>
    <w:rsid w:val="005D6ECF"/>
    <w:rsid w:val="005D6F71"/>
    <w:rsid w:val="005D740A"/>
    <w:rsid w:val="005D7579"/>
    <w:rsid w:val="005D7945"/>
    <w:rsid w:val="005D79F6"/>
    <w:rsid w:val="005D7CE4"/>
    <w:rsid w:val="005E0718"/>
    <w:rsid w:val="005E0C34"/>
    <w:rsid w:val="005E1204"/>
    <w:rsid w:val="005E293F"/>
    <w:rsid w:val="005E4BFA"/>
    <w:rsid w:val="005E50A3"/>
    <w:rsid w:val="005E53A5"/>
    <w:rsid w:val="005E6457"/>
    <w:rsid w:val="005F06C5"/>
    <w:rsid w:val="005F0B4A"/>
    <w:rsid w:val="005F0BD1"/>
    <w:rsid w:val="005F135F"/>
    <w:rsid w:val="005F1603"/>
    <w:rsid w:val="005F19A6"/>
    <w:rsid w:val="005F2884"/>
    <w:rsid w:val="005F32EE"/>
    <w:rsid w:val="005F3ACF"/>
    <w:rsid w:val="005F3F90"/>
    <w:rsid w:val="005F3F97"/>
    <w:rsid w:val="005F40C5"/>
    <w:rsid w:val="005F461E"/>
    <w:rsid w:val="005F5133"/>
    <w:rsid w:val="005F5A0D"/>
    <w:rsid w:val="005F661F"/>
    <w:rsid w:val="005F6AD8"/>
    <w:rsid w:val="005F7186"/>
    <w:rsid w:val="0060073C"/>
    <w:rsid w:val="00600C79"/>
    <w:rsid w:val="00600CD6"/>
    <w:rsid w:val="00601EF6"/>
    <w:rsid w:val="00601F5C"/>
    <w:rsid w:val="006024EB"/>
    <w:rsid w:val="0060349F"/>
    <w:rsid w:val="00603D12"/>
    <w:rsid w:val="00604458"/>
    <w:rsid w:val="0060452E"/>
    <w:rsid w:val="00605023"/>
    <w:rsid w:val="00605704"/>
    <w:rsid w:val="00606896"/>
    <w:rsid w:val="006069AD"/>
    <w:rsid w:val="00607CCB"/>
    <w:rsid w:val="006106D1"/>
    <w:rsid w:val="00610A2B"/>
    <w:rsid w:val="006110DC"/>
    <w:rsid w:val="00611AEC"/>
    <w:rsid w:val="00611DFB"/>
    <w:rsid w:val="00612A11"/>
    <w:rsid w:val="00612DA0"/>
    <w:rsid w:val="00612F1C"/>
    <w:rsid w:val="00614003"/>
    <w:rsid w:val="006143B7"/>
    <w:rsid w:val="00614639"/>
    <w:rsid w:val="00614812"/>
    <w:rsid w:val="00614C5B"/>
    <w:rsid w:val="00614D5F"/>
    <w:rsid w:val="00614D7B"/>
    <w:rsid w:val="00616174"/>
    <w:rsid w:val="0061755A"/>
    <w:rsid w:val="00617B3C"/>
    <w:rsid w:val="00617D55"/>
    <w:rsid w:val="00617EDE"/>
    <w:rsid w:val="00620AF8"/>
    <w:rsid w:val="006215DC"/>
    <w:rsid w:val="00622062"/>
    <w:rsid w:val="00622ABA"/>
    <w:rsid w:val="00623C10"/>
    <w:rsid w:val="00623E2E"/>
    <w:rsid w:val="00624342"/>
    <w:rsid w:val="00625807"/>
    <w:rsid w:val="00625BB9"/>
    <w:rsid w:val="00625F5B"/>
    <w:rsid w:val="00626675"/>
    <w:rsid w:val="006269AF"/>
    <w:rsid w:val="00626ECB"/>
    <w:rsid w:val="00626FD0"/>
    <w:rsid w:val="0062737C"/>
    <w:rsid w:val="0062756D"/>
    <w:rsid w:val="006276B9"/>
    <w:rsid w:val="0063000D"/>
    <w:rsid w:val="0063045A"/>
    <w:rsid w:val="00630497"/>
    <w:rsid w:val="00631178"/>
    <w:rsid w:val="0063292D"/>
    <w:rsid w:val="00632AB9"/>
    <w:rsid w:val="00633A37"/>
    <w:rsid w:val="00633C02"/>
    <w:rsid w:val="00634136"/>
    <w:rsid w:val="00634403"/>
    <w:rsid w:val="006344BE"/>
    <w:rsid w:val="00634A11"/>
    <w:rsid w:val="00634AD8"/>
    <w:rsid w:val="00634C39"/>
    <w:rsid w:val="0063529C"/>
    <w:rsid w:val="00635322"/>
    <w:rsid w:val="00635BAD"/>
    <w:rsid w:val="00636C53"/>
    <w:rsid w:val="006375F1"/>
    <w:rsid w:val="006378E0"/>
    <w:rsid w:val="00637C16"/>
    <w:rsid w:val="0064076B"/>
    <w:rsid w:val="00640D73"/>
    <w:rsid w:val="00641C3D"/>
    <w:rsid w:val="00642220"/>
    <w:rsid w:val="00642776"/>
    <w:rsid w:val="00642D2D"/>
    <w:rsid w:val="00642DDE"/>
    <w:rsid w:val="00643452"/>
    <w:rsid w:val="0064354A"/>
    <w:rsid w:val="006436CB"/>
    <w:rsid w:val="00643AEA"/>
    <w:rsid w:val="00643B9D"/>
    <w:rsid w:val="0064417C"/>
    <w:rsid w:val="0064483C"/>
    <w:rsid w:val="006449E9"/>
    <w:rsid w:val="00644D1C"/>
    <w:rsid w:val="00644DD6"/>
    <w:rsid w:val="00644E0F"/>
    <w:rsid w:val="00645EB2"/>
    <w:rsid w:val="00646174"/>
    <w:rsid w:val="006477E7"/>
    <w:rsid w:val="006506A6"/>
    <w:rsid w:val="00650E6C"/>
    <w:rsid w:val="00650F67"/>
    <w:rsid w:val="006512B6"/>
    <w:rsid w:val="00651AF8"/>
    <w:rsid w:val="00652288"/>
    <w:rsid w:val="00652E11"/>
    <w:rsid w:val="006530AD"/>
    <w:rsid w:val="00653A01"/>
    <w:rsid w:val="00653F27"/>
    <w:rsid w:val="00654502"/>
    <w:rsid w:val="00655682"/>
    <w:rsid w:val="00655786"/>
    <w:rsid w:val="00655EFC"/>
    <w:rsid w:val="006571F7"/>
    <w:rsid w:val="006575B3"/>
    <w:rsid w:val="00660420"/>
    <w:rsid w:val="00661242"/>
    <w:rsid w:val="00661421"/>
    <w:rsid w:val="0066189D"/>
    <w:rsid w:val="00662CFF"/>
    <w:rsid w:val="00663B14"/>
    <w:rsid w:val="00664345"/>
    <w:rsid w:val="00665287"/>
    <w:rsid w:val="00665897"/>
    <w:rsid w:val="00665ADF"/>
    <w:rsid w:val="00666359"/>
    <w:rsid w:val="0066638F"/>
    <w:rsid w:val="006666F4"/>
    <w:rsid w:val="0066675E"/>
    <w:rsid w:val="00666EAD"/>
    <w:rsid w:val="00667879"/>
    <w:rsid w:val="0067004A"/>
    <w:rsid w:val="0067096F"/>
    <w:rsid w:val="00671049"/>
    <w:rsid w:val="006710CD"/>
    <w:rsid w:val="0067143E"/>
    <w:rsid w:val="00672879"/>
    <w:rsid w:val="00672A45"/>
    <w:rsid w:val="00672C5C"/>
    <w:rsid w:val="00673F8A"/>
    <w:rsid w:val="00674961"/>
    <w:rsid w:val="00674D13"/>
    <w:rsid w:val="00675025"/>
    <w:rsid w:val="00675DAA"/>
    <w:rsid w:val="00676078"/>
    <w:rsid w:val="006763E8"/>
    <w:rsid w:val="006768B5"/>
    <w:rsid w:val="00677092"/>
    <w:rsid w:val="00677385"/>
    <w:rsid w:val="00681559"/>
    <w:rsid w:val="00681A6A"/>
    <w:rsid w:val="00681E04"/>
    <w:rsid w:val="00682C40"/>
    <w:rsid w:val="00683169"/>
    <w:rsid w:val="006845E8"/>
    <w:rsid w:val="006846D4"/>
    <w:rsid w:val="00684CEE"/>
    <w:rsid w:val="00684F5C"/>
    <w:rsid w:val="006854CB"/>
    <w:rsid w:val="00686DFC"/>
    <w:rsid w:val="00686EE2"/>
    <w:rsid w:val="006872E8"/>
    <w:rsid w:val="00687AA5"/>
    <w:rsid w:val="00687BB7"/>
    <w:rsid w:val="00687DAA"/>
    <w:rsid w:val="00690166"/>
    <w:rsid w:val="00690256"/>
    <w:rsid w:val="00690476"/>
    <w:rsid w:val="0069088E"/>
    <w:rsid w:val="00690925"/>
    <w:rsid w:val="00691543"/>
    <w:rsid w:val="00692238"/>
    <w:rsid w:val="00693BCD"/>
    <w:rsid w:val="006945B0"/>
    <w:rsid w:val="00694EED"/>
    <w:rsid w:val="0069507D"/>
    <w:rsid w:val="00695732"/>
    <w:rsid w:val="00695751"/>
    <w:rsid w:val="00695CAC"/>
    <w:rsid w:val="00695E2B"/>
    <w:rsid w:val="0069654F"/>
    <w:rsid w:val="0069683A"/>
    <w:rsid w:val="00696D2A"/>
    <w:rsid w:val="00696E31"/>
    <w:rsid w:val="00697A5C"/>
    <w:rsid w:val="006A056D"/>
    <w:rsid w:val="006A0768"/>
    <w:rsid w:val="006A0B84"/>
    <w:rsid w:val="006A0B8E"/>
    <w:rsid w:val="006A0C9D"/>
    <w:rsid w:val="006A2658"/>
    <w:rsid w:val="006A291D"/>
    <w:rsid w:val="006A379C"/>
    <w:rsid w:val="006A3990"/>
    <w:rsid w:val="006A3C76"/>
    <w:rsid w:val="006A52EB"/>
    <w:rsid w:val="006A5855"/>
    <w:rsid w:val="006A5B05"/>
    <w:rsid w:val="006A6037"/>
    <w:rsid w:val="006A6765"/>
    <w:rsid w:val="006A6C70"/>
    <w:rsid w:val="006A7273"/>
    <w:rsid w:val="006A7EEA"/>
    <w:rsid w:val="006B16F1"/>
    <w:rsid w:val="006B1B23"/>
    <w:rsid w:val="006B1D24"/>
    <w:rsid w:val="006B2060"/>
    <w:rsid w:val="006B2077"/>
    <w:rsid w:val="006B2113"/>
    <w:rsid w:val="006B2DB2"/>
    <w:rsid w:val="006B3046"/>
    <w:rsid w:val="006B30DA"/>
    <w:rsid w:val="006B36C1"/>
    <w:rsid w:val="006B3B1C"/>
    <w:rsid w:val="006B3D0E"/>
    <w:rsid w:val="006B3F1D"/>
    <w:rsid w:val="006B4336"/>
    <w:rsid w:val="006B4E9D"/>
    <w:rsid w:val="006B581A"/>
    <w:rsid w:val="006B5F57"/>
    <w:rsid w:val="006B603D"/>
    <w:rsid w:val="006B68C9"/>
    <w:rsid w:val="006B6F0B"/>
    <w:rsid w:val="006B7FF2"/>
    <w:rsid w:val="006C11FB"/>
    <w:rsid w:val="006C158C"/>
    <w:rsid w:val="006C19BD"/>
    <w:rsid w:val="006C1A1F"/>
    <w:rsid w:val="006C1D07"/>
    <w:rsid w:val="006C217C"/>
    <w:rsid w:val="006C2771"/>
    <w:rsid w:val="006C2D10"/>
    <w:rsid w:val="006C2FF2"/>
    <w:rsid w:val="006C3250"/>
    <w:rsid w:val="006C3363"/>
    <w:rsid w:val="006C36AD"/>
    <w:rsid w:val="006C3FF8"/>
    <w:rsid w:val="006C4662"/>
    <w:rsid w:val="006C5595"/>
    <w:rsid w:val="006C64FD"/>
    <w:rsid w:val="006C7B25"/>
    <w:rsid w:val="006D0181"/>
    <w:rsid w:val="006D03D8"/>
    <w:rsid w:val="006D05CE"/>
    <w:rsid w:val="006D0BDE"/>
    <w:rsid w:val="006D12B6"/>
    <w:rsid w:val="006D1813"/>
    <w:rsid w:val="006D2402"/>
    <w:rsid w:val="006D3626"/>
    <w:rsid w:val="006D3C94"/>
    <w:rsid w:val="006D3E42"/>
    <w:rsid w:val="006D41A6"/>
    <w:rsid w:val="006D4693"/>
    <w:rsid w:val="006D46C8"/>
    <w:rsid w:val="006D508C"/>
    <w:rsid w:val="006D5618"/>
    <w:rsid w:val="006D6424"/>
    <w:rsid w:val="006D6893"/>
    <w:rsid w:val="006D6A5B"/>
    <w:rsid w:val="006D6B8A"/>
    <w:rsid w:val="006D6CF2"/>
    <w:rsid w:val="006E13B7"/>
    <w:rsid w:val="006E1400"/>
    <w:rsid w:val="006E16A4"/>
    <w:rsid w:val="006E1E8E"/>
    <w:rsid w:val="006E25CC"/>
    <w:rsid w:val="006E285A"/>
    <w:rsid w:val="006E3DF2"/>
    <w:rsid w:val="006E3ED7"/>
    <w:rsid w:val="006E47C5"/>
    <w:rsid w:val="006E508F"/>
    <w:rsid w:val="006E5B9D"/>
    <w:rsid w:val="006E5CAD"/>
    <w:rsid w:val="006E6DD8"/>
    <w:rsid w:val="006E733B"/>
    <w:rsid w:val="006E7B8D"/>
    <w:rsid w:val="006E7E30"/>
    <w:rsid w:val="006F0679"/>
    <w:rsid w:val="006F0E1B"/>
    <w:rsid w:val="006F12F3"/>
    <w:rsid w:val="006F1AF1"/>
    <w:rsid w:val="006F2930"/>
    <w:rsid w:val="006F3A91"/>
    <w:rsid w:val="006F3BE0"/>
    <w:rsid w:val="006F432D"/>
    <w:rsid w:val="006F52FA"/>
    <w:rsid w:val="006F5498"/>
    <w:rsid w:val="006F5E0F"/>
    <w:rsid w:val="006F6DB0"/>
    <w:rsid w:val="006F6EEB"/>
    <w:rsid w:val="00700B5D"/>
    <w:rsid w:val="00700D81"/>
    <w:rsid w:val="00701393"/>
    <w:rsid w:val="007038B7"/>
    <w:rsid w:val="00703FDE"/>
    <w:rsid w:val="00704128"/>
    <w:rsid w:val="0070528D"/>
    <w:rsid w:val="007053C6"/>
    <w:rsid w:val="00705BDC"/>
    <w:rsid w:val="00706EA1"/>
    <w:rsid w:val="00706F67"/>
    <w:rsid w:val="007073E8"/>
    <w:rsid w:val="007101DB"/>
    <w:rsid w:val="00710FA2"/>
    <w:rsid w:val="007117D3"/>
    <w:rsid w:val="00711B17"/>
    <w:rsid w:val="00711ED7"/>
    <w:rsid w:val="00714874"/>
    <w:rsid w:val="00714BB4"/>
    <w:rsid w:val="00714FC4"/>
    <w:rsid w:val="00715201"/>
    <w:rsid w:val="007152C5"/>
    <w:rsid w:val="00715BAC"/>
    <w:rsid w:val="00715CC6"/>
    <w:rsid w:val="00715EDA"/>
    <w:rsid w:val="00715FE2"/>
    <w:rsid w:val="00720092"/>
    <w:rsid w:val="007204F4"/>
    <w:rsid w:val="00721492"/>
    <w:rsid w:val="00722735"/>
    <w:rsid w:val="00722DBD"/>
    <w:rsid w:val="007234A7"/>
    <w:rsid w:val="0072377B"/>
    <w:rsid w:val="0072463C"/>
    <w:rsid w:val="00725A79"/>
    <w:rsid w:val="00725FC9"/>
    <w:rsid w:val="00726086"/>
    <w:rsid w:val="0072613D"/>
    <w:rsid w:val="00726D65"/>
    <w:rsid w:val="007272DE"/>
    <w:rsid w:val="0072735E"/>
    <w:rsid w:val="007273FF"/>
    <w:rsid w:val="007275B5"/>
    <w:rsid w:val="00730E2B"/>
    <w:rsid w:val="00731A37"/>
    <w:rsid w:val="00731FCE"/>
    <w:rsid w:val="0073216F"/>
    <w:rsid w:val="007328EA"/>
    <w:rsid w:val="00732BFD"/>
    <w:rsid w:val="0073301C"/>
    <w:rsid w:val="007331EB"/>
    <w:rsid w:val="0073332F"/>
    <w:rsid w:val="00733930"/>
    <w:rsid w:val="0073399D"/>
    <w:rsid w:val="00733ADA"/>
    <w:rsid w:val="00734414"/>
    <w:rsid w:val="0073506D"/>
    <w:rsid w:val="00735856"/>
    <w:rsid w:val="0073639D"/>
    <w:rsid w:val="00737483"/>
    <w:rsid w:val="00737939"/>
    <w:rsid w:val="00737AFC"/>
    <w:rsid w:val="00737E1D"/>
    <w:rsid w:val="00737EFE"/>
    <w:rsid w:val="00740205"/>
    <w:rsid w:val="00740712"/>
    <w:rsid w:val="00740AB5"/>
    <w:rsid w:val="00740E2B"/>
    <w:rsid w:val="007414AE"/>
    <w:rsid w:val="007414ED"/>
    <w:rsid w:val="00742CA8"/>
    <w:rsid w:val="00743726"/>
    <w:rsid w:val="00743DF6"/>
    <w:rsid w:val="00744884"/>
    <w:rsid w:val="00744D6B"/>
    <w:rsid w:val="00744F42"/>
    <w:rsid w:val="0074555B"/>
    <w:rsid w:val="0074598A"/>
    <w:rsid w:val="00745DCC"/>
    <w:rsid w:val="00745DEA"/>
    <w:rsid w:val="00746763"/>
    <w:rsid w:val="00746807"/>
    <w:rsid w:val="0074760A"/>
    <w:rsid w:val="00747736"/>
    <w:rsid w:val="00750DC7"/>
    <w:rsid w:val="007531CC"/>
    <w:rsid w:val="007535C3"/>
    <w:rsid w:val="00753C85"/>
    <w:rsid w:val="00754CFA"/>
    <w:rsid w:val="00754D09"/>
    <w:rsid w:val="00755481"/>
    <w:rsid w:val="007554F9"/>
    <w:rsid w:val="0075570E"/>
    <w:rsid w:val="00755DF4"/>
    <w:rsid w:val="007560F1"/>
    <w:rsid w:val="0075624D"/>
    <w:rsid w:val="00756AFF"/>
    <w:rsid w:val="007571C0"/>
    <w:rsid w:val="00757769"/>
    <w:rsid w:val="007602BA"/>
    <w:rsid w:val="007607ED"/>
    <w:rsid w:val="00760905"/>
    <w:rsid w:val="00761024"/>
    <w:rsid w:val="007613EA"/>
    <w:rsid w:val="00761853"/>
    <w:rsid w:val="00761A0B"/>
    <w:rsid w:val="00762DA3"/>
    <w:rsid w:val="00763354"/>
    <w:rsid w:val="0076348C"/>
    <w:rsid w:val="00763663"/>
    <w:rsid w:val="00763A03"/>
    <w:rsid w:val="007647FF"/>
    <w:rsid w:val="00764A53"/>
    <w:rsid w:val="0076545C"/>
    <w:rsid w:val="00765A90"/>
    <w:rsid w:val="00765B1C"/>
    <w:rsid w:val="00766977"/>
    <w:rsid w:val="007672E8"/>
    <w:rsid w:val="00767515"/>
    <w:rsid w:val="00767F4C"/>
    <w:rsid w:val="00770785"/>
    <w:rsid w:val="0077228D"/>
    <w:rsid w:val="00772335"/>
    <w:rsid w:val="007729EA"/>
    <w:rsid w:val="00772C96"/>
    <w:rsid w:val="00772DDA"/>
    <w:rsid w:val="00772DE1"/>
    <w:rsid w:val="0077373E"/>
    <w:rsid w:val="00773C7E"/>
    <w:rsid w:val="00774186"/>
    <w:rsid w:val="00776AB1"/>
    <w:rsid w:val="00776FD0"/>
    <w:rsid w:val="00781850"/>
    <w:rsid w:val="007820F0"/>
    <w:rsid w:val="007823FA"/>
    <w:rsid w:val="00782A26"/>
    <w:rsid w:val="00782A5C"/>
    <w:rsid w:val="00782ED8"/>
    <w:rsid w:val="007839E5"/>
    <w:rsid w:val="007851FD"/>
    <w:rsid w:val="00785CC5"/>
    <w:rsid w:val="00786046"/>
    <w:rsid w:val="007865B1"/>
    <w:rsid w:val="00786F90"/>
    <w:rsid w:val="00787109"/>
    <w:rsid w:val="007877A8"/>
    <w:rsid w:val="007878A7"/>
    <w:rsid w:val="00787D74"/>
    <w:rsid w:val="00787FE1"/>
    <w:rsid w:val="00790603"/>
    <w:rsid w:val="00791BA0"/>
    <w:rsid w:val="00791C66"/>
    <w:rsid w:val="00792616"/>
    <w:rsid w:val="0079271D"/>
    <w:rsid w:val="00792A92"/>
    <w:rsid w:val="00792B67"/>
    <w:rsid w:val="00793560"/>
    <w:rsid w:val="007946ED"/>
    <w:rsid w:val="00794CA5"/>
    <w:rsid w:val="00795536"/>
    <w:rsid w:val="0079747E"/>
    <w:rsid w:val="007975B6"/>
    <w:rsid w:val="007A204E"/>
    <w:rsid w:val="007A21C3"/>
    <w:rsid w:val="007A25B3"/>
    <w:rsid w:val="007A2657"/>
    <w:rsid w:val="007A2D9B"/>
    <w:rsid w:val="007A3170"/>
    <w:rsid w:val="007A3629"/>
    <w:rsid w:val="007A46F4"/>
    <w:rsid w:val="007A475F"/>
    <w:rsid w:val="007A5596"/>
    <w:rsid w:val="007A59CC"/>
    <w:rsid w:val="007A5A55"/>
    <w:rsid w:val="007A5F8B"/>
    <w:rsid w:val="007A628C"/>
    <w:rsid w:val="007A69CB"/>
    <w:rsid w:val="007A6CCC"/>
    <w:rsid w:val="007B0162"/>
    <w:rsid w:val="007B0C8E"/>
    <w:rsid w:val="007B0E0D"/>
    <w:rsid w:val="007B2DA3"/>
    <w:rsid w:val="007B3389"/>
    <w:rsid w:val="007B36CD"/>
    <w:rsid w:val="007B3935"/>
    <w:rsid w:val="007B3BEE"/>
    <w:rsid w:val="007B4208"/>
    <w:rsid w:val="007B52B6"/>
    <w:rsid w:val="007B5448"/>
    <w:rsid w:val="007B5C22"/>
    <w:rsid w:val="007B5F3E"/>
    <w:rsid w:val="007B6132"/>
    <w:rsid w:val="007B63EE"/>
    <w:rsid w:val="007B693F"/>
    <w:rsid w:val="007B6BBB"/>
    <w:rsid w:val="007B6C0E"/>
    <w:rsid w:val="007B6F16"/>
    <w:rsid w:val="007B70C8"/>
    <w:rsid w:val="007B73E6"/>
    <w:rsid w:val="007B773B"/>
    <w:rsid w:val="007B7B95"/>
    <w:rsid w:val="007C0F40"/>
    <w:rsid w:val="007C0F4B"/>
    <w:rsid w:val="007C2390"/>
    <w:rsid w:val="007C26FB"/>
    <w:rsid w:val="007C407C"/>
    <w:rsid w:val="007C42E6"/>
    <w:rsid w:val="007C49B1"/>
    <w:rsid w:val="007C4BCD"/>
    <w:rsid w:val="007C50CD"/>
    <w:rsid w:val="007C5406"/>
    <w:rsid w:val="007C566C"/>
    <w:rsid w:val="007C6955"/>
    <w:rsid w:val="007C6D05"/>
    <w:rsid w:val="007C7A29"/>
    <w:rsid w:val="007D007D"/>
    <w:rsid w:val="007D077F"/>
    <w:rsid w:val="007D0847"/>
    <w:rsid w:val="007D0BD8"/>
    <w:rsid w:val="007D1051"/>
    <w:rsid w:val="007D1431"/>
    <w:rsid w:val="007D2328"/>
    <w:rsid w:val="007D2364"/>
    <w:rsid w:val="007D268D"/>
    <w:rsid w:val="007D288C"/>
    <w:rsid w:val="007D2EA2"/>
    <w:rsid w:val="007D344D"/>
    <w:rsid w:val="007D3A93"/>
    <w:rsid w:val="007D3D86"/>
    <w:rsid w:val="007D4D10"/>
    <w:rsid w:val="007D5341"/>
    <w:rsid w:val="007D5E64"/>
    <w:rsid w:val="007D61C1"/>
    <w:rsid w:val="007D6485"/>
    <w:rsid w:val="007D6D02"/>
    <w:rsid w:val="007D72B6"/>
    <w:rsid w:val="007E016F"/>
    <w:rsid w:val="007E01CC"/>
    <w:rsid w:val="007E06ED"/>
    <w:rsid w:val="007E2507"/>
    <w:rsid w:val="007E2728"/>
    <w:rsid w:val="007E29BE"/>
    <w:rsid w:val="007E2F0A"/>
    <w:rsid w:val="007E30E6"/>
    <w:rsid w:val="007E40E4"/>
    <w:rsid w:val="007E44DF"/>
    <w:rsid w:val="007E47BF"/>
    <w:rsid w:val="007E4B8A"/>
    <w:rsid w:val="007E4E4F"/>
    <w:rsid w:val="007E4F4E"/>
    <w:rsid w:val="007E55E2"/>
    <w:rsid w:val="007E56E2"/>
    <w:rsid w:val="007E6555"/>
    <w:rsid w:val="007E663C"/>
    <w:rsid w:val="007E67E3"/>
    <w:rsid w:val="007E6A0A"/>
    <w:rsid w:val="007E6BA1"/>
    <w:rsid w:val="007E7556"/>
    <w:rsid w:val="007E767D"/>
    <w:rsid w:val="007E79AF"/>
    <w:rsid w:val="007E7E55"/>
    <w:rsid w:val="007F07AA"/>
    <w:rsid w:val="007F1E8D"/>
    <w:rsid w:val="007F2857"/>
    <w:rsid w:val="007F30A2"/>
    <w:rsid w:val="007F359A"/>
    <w:rsid w:val="007F38C1"/>
    <w:rsid w:val="007F3A18"/>
    <w:rsid w:val="007F3C38"/>
    <w:rsid w:val="007F3F41"/>
    <w:rsid w:val="007F4D93"/>
    <w:rsid w:val="007F56B1"/>
    <w:rsid w:val="007F5826"/>
    <w:rsid w:val="007F62A6"/>
    <w:rsid w:val="007F6B4F"/>
    <w:rsid w:val="007F79FA"/>
    <w:rsid w:val="007F7E0F"/>
    <w:rsid w:val="0080032D"/>
    <w:rsid w:val="00800CAD"/>
    <w:rsid w:val="00800D67"/>
    <w:rsid w:val="00801107"/>
    <w:rsid w:val="00801602"/>
    <w:rsid w:val="008019F9"/>
    <w:rsid w:val="0080213C"/>
    <w:rsid w:val="00802323"/>
    <w:rsid w:val="008027FE"/>
    <w:rsid w:val="00803386"/>
    <w:rsid w:val="00803428"/>
    <w:rsid w:val="00803BE5"/>
    <w:rsid w:val="008042B2"/>
    <w:rsid w:val="00804AEE"/>
    <w:rsid w:val="00805385"/>
    <w:rsid w:val="00805412"/>
    <w:rsid w:val="00805D8C"/>
    <w:rsid w:val="00805F32"/>
    <w:rsid w:val="00806310"/>
    <w:rsid w:val="00806727"/>
    <w:rsid w:val="008067CF"/>
    <w:rsid w:val="00806D84"/>
    <w:rsid w:val="008077A6"/>
    <w:rsid w:val="00810339"/>
    <w:rsid w:val="00810734"/>
    <w:rsid w:val="00810B38"/>
    <w:rsid w:val="00810EE0"/>
    <w:rsid w:val="00811E50"/>
    <w:rsid w:val="00812004"/>
    <w:rsid w:val="008128F0"/>
    <w:rsid w:val="00812D1D"/>
    <w:rsid w:val="00813600"/>
    <w:rsid w:val="008149CE"/>
    <w:rsid w:val="00815630"/>
    <w:rsid w:val="0081596E"/>
    <w:rsid w:val="008164FF"/>
    <w:rsid w:val="0081665A"/>
    <w:rsid w:val="00816677"/>
    <w:rsid w:val="00816B0D"/>
    <w:rsid w:val="0081730B"/>
    <w:rsid w:val="00820483"/>
    <w:rsid w:val="008206A9"/>
    <w:rsid w:val="008216F7"/>
    <w:rsid w:val="00821727"/>
    <w:rsid w:val="00821C3D"/>
    <w:rsid w:val="00821C56"/>
    <w:rsid w:val="00822091"/>
    <w:rsid w:val="00822E0C"/>
    <w:rsid w:val="00823C36"/>
    <w:rsid w:val="00824462"/>
    <w:rsid w:val="00824552"/>
    <w:rsid w:val="00824AF1"/>
    <w:rsid w:val="00825205"/>
    <w:rsid w:val="008255BE"/>
    <w:rsid w:val="00825F2B"/>
    <w:rsid w:val="00826752"/>
    <w:rsid w:val="00826A97"/>
    <w:rsid w:val="00827906"/>
    <w:rsid w:val="00827AD5"/>
    <w:rsid w:val="00827CF6"/>
    <w:rsid w:val="00830484"/>
    <w:rsid w:val="00831A9B"/>
    <w:rsid w:val="00832631"/>
    <w:rsid w:val="00832836"/>
    <w:rsid w:val="0083290D"/>
    <w:rsid w:val="00833A7A"/>
    <w:rsid w:val="00833B82"/>
    <w:rsid w:val="00834502"/>
    <w:rsid w:val="00834E33"/>
    <w:rsid w:val="008351B6"/>
    <w:rsid w:val="00835633"/>
    <w:rsid w:val="00836112"/>
    <w:rsid w:val="008366F6"/>
    <w:rsid w:val="00836ABC"/>
    <w:rsid w:val="00837000"/>
    <w:rsid w:val="008370D7"/>
    <w:rsid w:val="008371B4"/>
    <w:rsid w:val="008402F7"/>
    <w:rsid w:val="00840BED"/>
    <w:rsid w:val="0084367B"/>
    <w:rsid w:val="00843758"/>
    <w:rsid w:val="00843777"/>
    <w:rsid w:val="00843902"/>
    <w:rsid w:val="00843AA8"/>
    <w:rsid w:val="00843FE6"/>
    <w:rsid w:val="0084474A"/>
    <w:rsid w:val="00844A17"/>
    <w:rsid w:val="00844C49"/>
    <w:rsid w:val="008458EF"/>
    <w:rsid w:val="00845957"/>
    <w:rsid w:val="00845AB7"/>
    <w:rsid w:val="00845F6B"/>
    <w:rsid w:val="00846D69"/>
    <w:rsid w:val="00847700"/>
    <w:rsid w:val="00847839"/>
    <w:rsid w:val="00847B11"/>
    <w:rsid w:val="0085041D"/>
    <w:rsid w:val="008507EE"/>
    <w:rsid w:val="008518ED"/>
    <w:rsid w:val="00852B58"/>
    <w:rsid w:val="00852E28"/>
    <w:rsid w:val="008534F9"/>
    <w:rsid w:val="00853819"/>
    <w:rsid w:val="00853FFA"/>
    <w:rsid w:val="008540E0"/>
    <w:rsid w:val="00854C57"/>
    <w:rsid w:val="0085693F"/>
    <w:rsid w:val="00857219"/>
    <w:rsid w:val="00857363"/>
    <w:rsid w:val="00857565"/>
    <w:rsid w:val="008579E0"/>
    <w:rsid w:val="00857F17"/>
    <w:rsid w:val="00860041"/>
    <w:rsid w:val="008607A8"/>
    <w:rsid w:val="00860E92"/>
    <w:rsid w:val="00861297"/>
    <w:rsid w:val="00861828"/>
    <w:rsid w:val="00861ABE"/>
    <w:rsid w:val="00861B0B"/>
    <w:rsid w:val="00861DE3"/>
    <w:rsid w:val="00862798"/>
    <w:rsid w:val="00862ACF"/>
    <w:rsid w:val="00862C27"/>
    <w:rsid w:val="00862C4A"/>
    <w:rsid w:val="00862C60"/>
    <w:rsid w:val="008630AB"/>
    <w:rsid w:val="0086427A"/>
    <w:rsid w:val="008650EF"/>
    <w:rsid w:val="0086650A"/>
    <w:rsid w:val="0086715E"/>
    <w:rsid w:val="00867165"/>
    <w:rsid w:val="008678C4"/>
    <w:rsid w:val="00867BCF"/>
    <w:rsid w:val="008700E0"/>
    <w:rsid w:val="00870600"/>
    <w:rsid w:val="00870A13"/>
    <w:rsid w:val="008710B7"/>
    <w:rsid w:val="00871A22"/>
    <w:rsid w:val="00871A6F"/>
    <w:rsid w:val="00871D5A"/>
    <w:rsid w:val="008727CD"/>
    <w:rsid w:val="008736A3"/>
    <w:rsid w:val="00873DEC"/>
    <w:rsid w:val="00873EFF"/>
    <w:rsid w:val="0087458C"/>
    <w:rsid w:val="00874724"/>
    <w:rsid w:val="008750D3"/>
    <w:rsid w:val="00876AB6"/>
    <w:rsid w:val="00877799"/>
    <w:rsid w:val="008801D9"/>
    <w:rsid w:val="008802E4"/>
    <w:rsid w:val="00881493"/>
    <w:rsid w:val="00881532"/>
    <w:rsid w:val="00881800"/>
    <w:rsid w:val="0088198E"/>
    <w:rsid w:val="00881DDC"/>
    <w:rsid w:val="00882653"/>
    <w:rsid w:val="008845AC"/>
    <w:rsid w:val="00884802"/>
    <w:rsid w:val="008848E6"/>
    <w:rsid w:val="00886733"/>
    <w:rsid w:val="0088705E"/>
    <w:rsid w:val="008870E4"/>
    <w:rsid w:val="00887625"/>
    <w:rsid w:val="00887BF6"/>
    <w:rsid w:val="00887EB8"/>
    <w:rsid w:val="00890724"/>
    <w:rsid w:val="0089100F"/>
    <w:rsid w:val="00891CEF"/>
    <w:rsid w:val="00891EBE"/>
    <w:rsid w:val="00892760"/>
    <w:rsid w:val="00892A0B"/>
    <w:rsid w:val="00893300"/>
    <w:rsid w:val="00893D8D"/>
    <w:rsid w:val="00894862"/>
    <w:rsid w:val="00895997"/>
    <w:rsid w:val="00896B95"/>
    <w:rsid w:val="00896F79"/>
    <w:rsid w:val="00897D61"/>
    <w:rsid w:val="00897DB8"/>
    <w:rsid w:val="008A047D"/>
    <w:rsid w:val="008A07F6"/>
    <w:rsid w:val="008A0A3F"/>
    <w:rsid w:val="008A0B10"/>
    <w:rsid w:val="008A0B79"/>
    <w:rsid w:val="008A1574"/>
    <w:rsid w:val="008A1577"/>
    <w:rsid w:val="008A182C"/>
    <w:rsid w:val="008A2582"/>
    <w:rsid w:val="008A3B45"/>
    <w:rsid w:val="008A4B8B"/>
    <w:rsid w:val="008A5652"/>
    <w:rsid w:val="008A5734"/>
    <w:rsid w:val="008A5E01"/>
    <w:rsid w:val="008A5F4F"/>
    <w:rsid w:val="008A6320"/>
    <w:rsid w:val="008A6661"/>
    <w:rsid w:val="008A6A0E"/>
    <w:rsid w:val="008A76F0"/>
    <w:rsid w:val="008B008F"/>
    <w:rsid w:val="008B0345"/>
    <w:rsid w:val="008B1D9A"/>
    <w:rsid w:val="008B1E17"/>
    <w:rsid w:val="008B350F"/>
    <w:rsid w:val="008B39E8"/>
    <w:rsid w:val="008B4641"/>
    <w:rsid w:val="008B475D"/>
    <w:rsid w:val="008B4F58"/>
    <w:rsid w:val="008B5EE4"/>
    <w:rsid w:val="008B6236"/>
    <w:rsid w:val="008B7D52"/>
    <w:rsid w:val="008B7D8E"/>
    <w:rsid w:val="008C0947"/>
    <w:rsid w:val="008C0A50"/>
    <w:rsid w:val="008C0E71"/>
    <w:rsid w:val="008C0E8D"/>
    <w:rsid w:val="008C1057"/>
    <w:rsid w:val="008C1570"/>
    <w:rsid w:val="008C1890"/>
    <w:rsid w:val="008C30AE"/>
    <w:rsid w:val="008C31AF"/>
    <w:rsid w:val="008C3C47"/>
    <w:rsid w:val="008C3E9E"/>
    <w:rsid w:val="008C52DD"/>
    <w:rsid w:val="008C5A0F"/>
    <w:rsid w:val="008C5B36"/>
    <w:rsid w:val="008C5B3B"/>
    <w:rsid w:val="008C69BF"/>
    <w:rsid w:val="008C6BB0"/>
    <w:rsid w:val="008C7807"/>
    <w:rsid w:val="008D034F"/>
    <w:rsid w:val="008D0891"/>
    <w:rsid w:val="008D0D6A"/>
    <w:rsid w:val="008D11E8"/>
    <w:rsid w:val="008D12A6"/>
    <w:rsid w:val="008D14E7"/>
    <w:rsid w:val="008D2B65"/>
    <w:rsid w:val="008D3200"/>
    <w:rsid w:val="008D349D"/>
    <w:rsid w:val="008D3D37"/>
    <w:rsid w:val="008D3EBE"/>
    <w:rsid w:val="008D479C"/>
    <w:rsid w:val="008D4F28"/>
    <w:rsid w:val="008D56EB"/>
    <w:rsid w:val="008D5918"/>
    <w:rsid w:val="008D5931"/>
    <w:rsid w:val="008D5D97"/>
    <w:rsid w:val="008D5DAC"/>
    <w:rsid w:val="008D66F3"/>
    <w:rsid w:val="008D6987"/>
    <w:rsid w:val="008D7130"/>
    <w:rsid w:val="008D7339"/>
    <w:rsid w:val="008D7538"/>
    <w:rsid w:val="008D776D"/>
    <w:rsid w:val="008D7A6D"/>
    <w:rsid w:val="008E0D09"/>
    <w:rsid w:val="008E2C95"/>
    <w:rsid w:val="008E32A6"/>
    <w:rsid w:val="008E3C31"/>
    <w:rsid w:val="008E4F96"/>
    <w:rsid w:val="008E6118"/>
    <w:rsid w:val="008E62FD"/>
    <w:rsid w:val="008E6A23"/>
    <w:rsid w:val="008E7284"/>
    <w:rsid w:val="008E7C33"/>
    <w:rsid w:val="008F0002"/>
    <w:rsid w:val="008F04AF"/>
    <w:rsid w:val="008F053D"/>
    <w:rsid w:val="008F1070"/>
    <w:rsid w:val="008F123D"/>
    <w:rsid w:val="008F25CC"/>
    <w:rsid w:val="008F25D0"/>
    <w:rsid w:val="008F30DA"/>
    <w:rsid w:val="008F445B"/>
    <w:rsid w:val="008F4F58"/>
    <w:rsid w:val="008F4F67"/>
    <w:rsid w:val="008F50A6"/>
    <w:rsid w:val="008F5805"/>
    <w:rsid w:val="008F5ADA"/>
    <w:rsid w:val="008F5DA7"/>
    <w:rsid w:val="008F62E1"/>
    <w:rsid w:val="008F63A1"/>
    <w:rsid w:val="008F6ECD"/>
    <w:rsid w:val="008F7048"/>
    <w:rsid w:val="008F75A9"/>
    <w:rsid w:val="008F7625"/>
    <w:rsid w:val="008F773D"/>
    <w:rsid w:val="008F7801"/>
    <w:rsid w:val="008F7D09"/>
    <w:rsid w:val="00900039"/>
    <w:rsid w:val="00900974"/>
    <w:rsid w:val="00900B71"/>
    <w:rsid w:val="009014B8"/>
    <w:rsid w:val="009024AD"/>
    <w:rsid w:val="00902540"/>
    <w:rsid w:val="00902853"/>
    <w:rsid w:val="00903149"/>
    <w:rsid w:val="009031DC"/>
    <w:rsid w:val="00903A08"/>
    <w:rsid w:val="00903CFF"/>
    <w:rsid w:val="00903F4A"/>
    <w:rsid w:val="0090447F"/>
    <w:rsid w:val="00904833"/>
    <w:rsid w:val="0090499B"/>
    <w:rsid w:val="009058CB"/>
    <w:rsid w:val="00907CE2"/>
    <w:rsid w:val="00910512"/>
    <w:rsid w:val="00910545"/>
    <w:rsid w:val="00910677"/>
    <w:rsid w:val="0091087E"/>
    <w:rsid w:val="00910F59"/>
    <w:rsid w:val="009116C8"/>
    <w:rsid w:val="009119DC"/>
    <w:rsid w:val="00911BB7"/>
    <w:rsid w:val="00911C96"/>
    <w:rsid w:val="00911DC0"/>
    <w:rsid w:val="009121A5"/>
    <w:rsid w:val="00912D3F"/>
    <w:rsid w:val="00913776"/>
    <w:rsid w:val="009137F4"/>
    <w:rsid w:val="00913C3C"/>
    <w:rsid w:val="0091410B"/>
    <w:rsid w:val="009149EA"/>
    <w:rsid w:val="00915987"/>
    <w:rsid w:val="00915E7F"/>
    <w:rsid w:val="0091630C"/>
    <w:rsid w:val="00916906"/>
    <w:rsid w:val="009171AA"/>
    <w:rsid w:val="0091795A"/>
    <w:rsid w:val="009179B5"/>
    <w:rsid w:val="00917C7F"/>
    <w:rsid w:val="009203DD"/>
    <w:rsid w:val="00920B21"/>
    <w:rsid w:val="0092147B"/>
    <w:rsid w:val="00921945"/>
    <w:rsid w:val="00921C28"/>
    <w:rsid w:val="00922C36"/>
    <w:rsid w:val="00922E7A"/>
    <w:rsid w:val="0092325F"/>
    <w:rsid w:val="009239E7"/>
    <w:rsid w:val="00923D92"/>
    <w:rsid w:val="00925CD4"/>
    <w:rsid w:val="009263A2"/>
    <w:rsid w:val="00926CC5"/>
    <w:rsid w:val="00926F9D"/>
    <w:rsid w:val="00927935"/>
    <w:rsid w:val="00927960"/>
    <w:rsid w:val="00930205"/>
    <w:rsid w:val="00930795"/>
    <w:rsid w:val="0093109A"/>
    <w:rsid w:val="009311FB"/>
    <w:rsid w:val="00931470"/>
    <w:rsid w:val="00931F00"/>
    <w:rsid w:val="00932209"/>
    <w:rsid w:val="00932D2F"/>
    <w:rsid w:val="009335B9"/>
    <w:rsid w:val="00933FDC"/>
    <w:rsid w:val="0093439D"/>
    <w:rsid w:val="00934681"/>
    <w:rsid w:val="00934DCB"/>
    <w:rsid w:val="00934F42"/>
    <w:rsid w:val="0093560B"/>
    <w:rsid w:val="009373DC"/>
    <w:rsid w:val="009402C7"/>
    <w:rsid w:val="00940602"/>
    <w:rsid w:val="0094258B"/>
    <w:rsid w:val="00942CFD"/>
    <w:rsid w:val="00943176"/>
    <w:rsid w:val="009431E2"/>
    <w:rsid w:val="00943749"/>
    <w:rsid w:val="00943D72"/>
    <w:rsid w:val="00944252"/>
    <w:rsid w:val="0094533E"/>
    <w:rsid w:val="00945BBC"/>
    <w:rsid w:val="00945D7A"/>
    <w:rsid w:val="00946AB8"/>
    <w:rsid w:val="0094707C"/>
    <w:rsid w:val="009477CD"/>
    <w:rsid w:val="00947A3B"/>
    <w:rsid w:val="00947A63"/>
    <w:rsid w:val="00950844"/>
    <w:rsid w:val="00951086"/>
    <w:rsid w:val="00951A8C"/>
    <w:rsid w:val="00952EE4"/>
    <w:rsid w:val="0095311D"/>
    <w:rsid w:val="00953AD0"/>
    <w:rsid w:val="00953B8F"/>
    <w:rsid w:val="00955088"/>
    <w:rsid w:val="00955B09"/>
    <w:rsid w:val="009560DC"/>
    <w:rsid w:val="009565AC"/>
    <w:rsid w:val="00956680"/>
    <w:rsid w:val="009569FA"/>
    <w:rsid w:val="00956A7C"/>
    <w:rsid w:val="0095755E"/>
    <w:rsid w:val="00957FFB"/>
    <w:rsid w:val="00961DCB"/>
    <w:rsid w:val="0096252C"/>
    <w:rsid w:val="00962E80"/>
    <w:rsid w:val="0096315A"/>
    <w:rsid w:val="00964198"/>
    <w:rsid w:val="00964915"/>
    <w:rsid w:val="00964B63"/>
    <w:rsid w:val="00964FC4"/>
    <w:rsid w:val="00965DB6"/>
    <w:rsid w:val="00965E09"/>
    <w:rsid w:val="009666FE"/>
    <w:rsid w:val="00966DD8"/>
    <w:rsid w:val="00966E89"/>
    <w:rsid w:val="009673EC"/>
    <w:rsid w:val="009676E2"/>
    <w:rsid w:val="00967761"/>
    <w:rsid w:val="00967DBB"/>
    <w:rsid w:val="00967E19"/>
    <w:rsid w:val="0097235B"/>
    <w:rsid w:val="00972923"/>
    <w:rsid w:val="0097404D"/>
    <w:rsid w:val="0097549D"/>
    <w:rsid w:val="00975A03"/>
    <w:rsid w:val="00976C9B"/>
    <w:rsid w:val="00977087"/>
    <w:rsid w:val="009771F0"/>
    <w:rsid w:val="0098006E"/>
    <w:rsid w:val="0098008B"/>
    <w:rsid w:val="0098066A"/>
    <w:rsid w:val="00981B02"/>
    <w:rsid w:val="00981CCB"/>
    <w:rsid w:val="00981F18"/>
    <w:rsid w:val="00982B49"/>
    <w:rsid w:val="00983C6C"/>
    <w:rsid w:val="00984D9A"/>
    <w:rsid w:val="009853A9"/>
    <w:rsid w:val="00985520"/>
    <w:rsid w:val="00985807"/>
    <w:rsid w:val="00985948"/>
    <w:rsid w:val="00986E1E"/>
    <w:rsid w:val="009878F3"/>
    <w:rsid w:val="00987EFD"/>
    <w:rsid w:val="00990002"/>
    <w:rsid w:val="009902CC"/>
    <w:rsid w:val="00990815"/>
    <w:rsid w:val="009909A8"/>
    <w:rsid w:val="00990A0C"/>
    <w:rsid w:val="00990B0C"/>
    <w:rsid w:val="0099105F"/>
    <w:rsid w:val="009911E2"/>
    <w:rsid w:val="009912F6"/>
    <w:rsid w:val="00991E4E"/>
    <w:rsid w:val="00993FAA"/>
    <w:rsid w:val="009948B5"/>
    <w:rsid w:val="009967FB"/>
    <w:rsid w:val="00996A77"/>
    <w:rsid w:val="00997CF8"/>
    <w:rsid w:val="009A0794"/>
    <w:rsid w:val="009A0B40"/>
    <w:rsid w:val="009A0E42"/>
    <w:rsid w:val="009A2466"/>
    <w:rsid w:val="009A25A7"/>
    <w:rsid w:val="009A2E9A"/>
    <w:rsid w:val="009A35B6"/>
    <w:rsid w:val="009A4343"/>
    <w:rsid w:val="009A5960"/>
    <w:rsid w:val="009A5FA2"/>
    <w:rsid w:val="009A7702"/>
    <w:rsid w:val="009A7716"/>
    <w:rsid w:val="009B0081"/>
    <w:rsid w:val="009B11C8"/>
    <w:rsid w:val="009B1311"/>
    <w:rsid w:val="009B1A6C"/>
    <w:rsid w:val="009B1DEA"/>
    <w:rsid w:val="009B2677"/>
    <w:rsid w:val="009B2BA4"/>
    <w:rsid w:val="009B2D9B"/>
    <w:rsid w:val="009B3469"/>
    <w:rsid w:val="009B453F"/>
    <w:rsid w:val="009B4FBF"/>
    <w:rsid w:val="009B5747"/>
    <w:rsid w:val="009B62EB"/>
    <w:rsid w:val="009B6619"/>
    <w:rsid w:val="009B77A3"/>
    <w:rsid w:val="009B7A6C"/>
    <w:rsid w:val="009C2375"/>
    <w:rsid w:val="009C262F"/>
    <w:rsid w:val="009C459B"/>
    <w:rsid w:val="009C5A47"/>
    <w:rsid w:val="009C6002"/>
    <w:rsid w:val="009C627D"/>
    <w:rsid w:val="009C6980"/>
    <w:rsid w:val="009C71C0"/>
    <w:rsid w:val="009C7602"/>
    <w:rsid w:val="009C78EB"/>
    <w:rsid w:val="009C7D55"/>
    <w:rsid w:val="009C7F35"/>
    <w:rsid w:val="009C7F43"/>
    <w:rsid w:val="009D0241"/>
    <w:rsid w:val="009D0679"/>
    <w:rsid w:val="009D0923"/>
    <w:rsid w:val="009D10C6"/>
    <w:rsid w:val="009D10D9"/>
    <w:rsid w:val="009D1C01"/>
    <w:rsid w:val="009D1EDA"/>
    <w:rsid w:val="009D234C"/>
    <w:rsid w:val="009D2717"/>
    <w:rsid w:val="009D2C34"/>
    <w:rsid w:val="009D2FEF"/>
    <w:rsid w:val="009D3539"/>
    <w:rsid w:val="009D3D23"/>
    <w:rsid w:val="009D3DF8"/>
    <w:rsid w:val="009D40B6"/>
    <w:rsid w:val="009D431F"/>
    <w:rsid w:val="009D43BF"/>
    <w:rsid w:val="009D58CC"/>
    <w:rsid w:val="009D5949"/>
    <w:rsid w:val="009D5F29"/>
    <w:rsid w:val="009D67D5"/>
    <w:rsid w:val="009D6911"/>
    <w:rsid w:val="009D6D54"/>
    <w:rsid w:val="009D7064"/>
    <w:rsid w:val="009D79B6"/>
    <w:rsid w:val="009E004E"/>
    <w:rsid w:val="009E1AE3"/>
    <w:rsid w:val="009E1B4C"/>
    <w:rsid w:val="009E1C5A"/>
    <w:rsid w:val="009E1F89"/>
    <w:rsid w:val="009E21AC"/>
    <w:rsid w:val="009E2600"/>
    <w:rsid w:val="009E2709"/>
    <w:rsid w:val="009E27C5"/>
    <w:rsid w:val="009E2B6E"/>
    <w:rsid w:val="009E300E"/>
    <w:rsid w:val="009E3F04"/>
    <w:rsid w:val="009E42B5"/>
    <w:rsid w:val="009E4931"/>
    <w:rsid w:val="009E5533"/>
    <w:rsid w:val="009E55AA"/>
    <w:rsid w:val="009E5A4F"/>
    <w:rsid w:val="009E63CE"/>
    <w:rsid w:val="009E654D"/>
    <w:rsid w:val="009E6E1E"/>
    <w:rsid w:val="009E7B22"/>
    <w:rsid w:val="009E7E20"/>
    <w:rsid w:val="009F07AA"/>
    <w:rsid w:val="009F0D4C"/>
    <w:rsid w:val="009F16F4"/>
    <w:rsid w:val="009F1B59"/>
    <w:rsid w:val="009F3165"/>
    <w:rsid w:val="009F33AF"/>
    <w:rsid w:val="009F3464"/>
    <w:rsid w:val="009F521B"/>
    <w:rsid w:val="009F657B"/>
    <w:rsid w:val="009F6BCE"/>
    <w:rsid w:val="009F76A0"/>
    <w:rsid w:val="009F7BF6"/>
    <w:rsid w:val="00A00611"/>
    <w:rsid w:val="00A00D7C"/>
    <w:rsid w:val="00A0156A"/>
    <w:rsid w:val="00A023D0"/>
    <w:rsid w:val="00A02A52"/>
    <w:rsid w:val="00A030E0"/>
    <w:rsid w:val="00A0379E"/>
    <w:rsid w:val="00A0385C"/>
    <w:rsid w:val="00A03B0A"/>
    <w:rsid w:val="00A03CEF"/>
    <w:rsid w:val="00A040AA"/>
    <w:rsid w:val="00A04151"/>
    <w:rsid w:val="00A04661"/>
    <w:rsid w:val="00A049DD"/>
    <w:rsid w:val="00A04DC7"/>
    <w:rsid w:val="00A055AA"/>
    <w:rsid w:val="00A05EEF"/>
    <w:rsid w:val="00A06A0F"/>
    <w:rsid w:val="00A07590"/>
    <w:rsid w:val="00A07CD5"/>
    <w:rsid w:val="00A10116"/>
    <w:rsid w:val="00A105A0"/>
    <w:rsid w:val="00A11083"/>
    <w:rsid w:val="00A111D3"/>
    <w:rsid w:val="00A11720"/>
    <w:rsid w:val="00A117B5"/>
    <w:rsid w:val="00A11976"/>
    <w:rsid w:val="00A122E1"/>
    <w:rsid w:val="00A12BB8"/>
    <w:rsid w:val="00A13017"/>
    <w:rsid w:val="00A135AC"/>
    <w:rsid w:val="00A13660"/>
    <w:rsid w:val="00A1378A"/>
    <w:rsid w:val="00A14527"/>
    <w:rsid w:val="00A151B8"/>
    <w:rsid w:val="00A15422"/>
    <w:rsid w:val="00A15CCF"/>
    <w:rsid w:val="00A15EE6"/>
    <w:rsid w:val="00A1616F"/>
    <w:rsid w:val="00A16486"/>
    <w:rsid w:val="00A1658E"/>
    <w:rsid w:val="00A166A1"/>
    <w:rsid w:val="00A17E65"/>
    <w:rsid w:val="00A17EFB"/>
    <w:rsid w:val="00A202EA"/>
    <w:rsid w:val="00A2051A"/>
    <w:rsid w:val="00A205BC"/>
    <w:rsid w:val="00A211DC"/>
    <w:rsid w:val="00A21216"/>
    <w:rsid w:val="00A21505"/>
    <w:rsid w:val="00A21721"/>
    <w:rsid w:val="00A24224"/>
    <w:rsid w:val="00A24327"/>
    <w:rsid w:val="00A246E0"/>
    <w:rsid w:val="00A250F6"/>
    <w:rsid w:val="00A25375"/>
    <w:rsid w:val="00A262B3"/>
    <w:rsid w:val="00A264B1"/>
    <w:rsid w:val="00A264E5"/>
    <w:rsid w:val="00A2669F"/>
    <w:rsid w:val="00A27375"/>
    <w:rsid w:val="00A27393"/>
    <w:rsid w:val="00A2773E"/>
    <w:rsid w:val="00A304B8"/>
    <w:rsid w:val="00A31B43"/>
    <w:rsid w:val="00A32316"/>
    <w:rsid w:val="00A326B7"/>
    <w:rsid w:val="00A3327E"/>
    <w:rsid w:val="00A33FAD"/>
    <w:rsid w:val="00A3615B"/>
    <w:rsid w:val="00A36D90"/>
    <w:rsid w:val="00A3766B"/>
    <w:rsid w:val="00A407D5"/>
    <w:rsid w:val="00A4121D"/>
    <w:rsid w:val="00A4214E"/>
    <w:rsid w:val="00A42283"/>
    <w:rsid w:val="00A425D5"/>
    <w:rsid w:val="00A42EE1"/>
    <w:rsid w:val="00A436BC"/>
    <w:rsid w:val="00A438B9"/>
    <w:rsid w:val="00A43967"/>
    <w:rsid w:val="00A444D8"/>
    <w:rsid w:val="00A445E9"/>
    <w:rsid w:val="00A44BF2"/>
    <w:rsid w:val="00A44C26"/>
    <w:rsid w:val="00A4660A"/>
    <w:rsid w:val="00A467B5"/>
    <w:rsid w:val="00A46AAF"/>
    <w:rsid w:val="00A46D69"/>
    <w:rsid w:val="00A46EC4"/>
    <w:rsid w:val="00A4720B"/>
    <w:rsid w:val="00A474A4"/>
    <w:rsid w:val="00A4788B"/>
    <w:rsid w:val="00A47B80"/>
    <w:rsid w:val="00A47E11"/>
    <w:rsid w:val="00A51011"/>
    <w:rsid w:val="00A512FF"/>
    <w:rsid w:val="00A5140A"/>
    <w:rsid w:val="00A51E51"/>
    <w:rsid w:val="00A51F31"/>
    <w:rsid w:val="00A52282"/>
    <w:rsid w:val="00A52C0A"/>
    <w:rsid w:val="00A53ED5"/>
    <w:rsid w:val="00A54948"/>
    <w:rsid w:val="00A55210"/>
    <w:rsid w:val="00A55B4A"/>
    <w:rsid w:val="00A55C77"/>
    <w:rsid w:val="00A55D65"/>
    <w:rsid w:val="00A60462"/>
    <w:rsid w:val="00A60622"/>
    <w:rsid w:val="00A60971"/>
    <w:rsid w:val="00A60AD7"/>
    <w:rsid w:val="00A60B08"/>
    <w:rsid w:val="00A61035"/>
    <w:rsid w:val="00A62AD6"/>
    <w:rsid w:val="00A633A7"/>
    <w:rsid w:val="00A63A63"/>
    <w:rsid w:val="00A63A7F"/>
    <w:rsid w:val="00A648B1"/>
    <w:rsid w:val="00A6518B"/>
    <w:rsid w:val="00A6541A"/>
    <w:rsid w:val="00A654FE"/>
    <w:rsid w:val="00A65604"/>
    <w:rsid w:val="00A65F63"/>
    <w:rsid w:val="00A66BAD"/>
    <w:rsid w:val="00A67649"/>
    <w:rsid w:val="00A67CE3"/>
    <w:rsid w:val="00A70006"/>
    <w:rsid w:val="00A71377"/>
    <w:rsid w:val="00A713BA"/>
    <w:rsid w:val="00A717C0"/>
    <w:rsid w:val="00A723DF"/>
    <w:rsid w:val="00A72AD2"/>
    <w:rsid w:val="00A743CF"/>
    <w:rsid w:val="00A749A8"/>
    <w:rsid w:val="00A749D9"/>
    <w:rsid w:val="00A75776"/>
    <w:rsid w:val="00A75DEC"/>
    <w:rsid w:val="00A76033"/>
    <w:rsid w:val="00A7754F"/>
    <w:rsid w:val="00A77FB2"/>
    <w:rsid w:val="00A80D52"/>
    <w:rsid w:val="00A818EE"/>
    <w:rsid w:val="00A81FAF"/>
    <w:rsid w:val="00A822B7"/>
    <w:rsid w:val="00A827DF"/>
    <w:rsid w:val="00A8290E"/>
    <w:rsid w:val="00A83DF2"/>
    <w:rsid w:val="00A84069"/>
    <w:rsid w:val="00A84387"/>
    <w:rsid w:val="00A84D2A"/>
    <w:rsid w:val="00A84E8A"/>
    <w:rsid w:val="00A861F2"/>
    <w:rsid w:val="00A86B0E"/>
    <w:rsid w:val="00A86F4C"/>
    <w:rsid w:val="00A8703A"/>
    <w:rsid w:val="00A87FDD"/>
    <w:rsid w:val="00A9110F"/>
    <w:rsid w:val="00A92D60"/>
    <w:rsid w:val="00A92DC1"/>
    <w:rsid w:val="00A92F48"/>
    <w:rsid w:val="00A930AA"/>
    <w:rsid w:val="00A94700"/>
    <w:rsid w:val="00A9479A"/>
    <w:rsid w:val="00A95651"/>
    <w:rsid w:val="00A956EE"/>
    <w:rsid w:val="00A957A5"/>
    <w:rsid w:val="00A95F0B"/>
    <w:rsid w:val="00A9777A"/>
    <w:rsid w:val="00AA04E8"/>
    <w:rsid w:val="00AA0B35"/>
    <w:rsid w:val="00AA1041"/>
    <w:rsid w:val="00AA11BA"/>
    <w:rsid w:val="00AA1703"/>
    <w:rsid w:val="00AA1BDC"/>
    <w:rsid w:val="00AA28AF"/>
    <w:rsid w:val="00AA3F2F"/>
    <w:rsid w:val="00AA499C"/>
    <w:rsid w:val="00AA49DC"/>
    <w:rsid w:val="00AA4FDD"/>
    <w:rsid w:val="00AA5246"/>
    <w:rsid w:val="00AA5CAA"/>
    <w:rsid w:val="00AA63B3"/>
    <w:rsid w:val="00AA7836"/>
    <w:rsid w:val="00AA79C5"/>
    <w:rsid w:val="00AA7A32"/>
    <w:rsid w:val="00AA7B92"/>
    <w:rsid w:val="00AA7F8D"/>
    <w:rsid w:val="00AB0914"/>
    <w:rsid w:val="00AB0B52"/>
    <w:rsid w:val="00AB1BCA"/>
    <w:rsid w:val="00AB2824"/>
    <w:rsid w:val="00AB2C02"/>
    <w:rsid w:val="00AB2D32"/>
    <w:rsid w:val="00AB3080"/>
    <w:rsid w:val="00AB30EA"/>
    <w:rsid w:val="00AB337B"/>
    <w:rsid w:val="00AB40F1"/>
    <w:rsid w:val="00AB4790"/>
    <w:rsid w:val="00AB4D90"/>
    <w:rsid w:val="00AB56E0"/>
    <w:rsid w:val="00AB6455"/>
    <w:rsid w:val="00AB6974"/>
    <w:rsid w:val="00AB724D"/>
    <w:rsid w:val="00AB7818"/>
    <w:rsid w:val="00AC0173"/>
    <w:rsid w:val="00AC029A"/>
    <w:rsid w:val="00AC0EE7"/>
    <w:rsid w:val="00AC1A5D"/>
    <w:rsid w:val="00AC223F"/>
    <w:rsid w:val="00AC2615"/>
    <w:rsid w:val="00AC2B98"/>
    <w:rsid w:val="00AC2FCC"/>
    <w:rsid w:val="00AC31AA"/>
    <w:rsid w:val="00AC33C9"/>
    <w:rsid w:val="00AC3A44"/>
    <w:rsid w:val="00AC3FC2"/>
    <w:rsid w:val="00AC4029"/>
    <w:rsid w:val="00AC4728"/>
    <w:rsid w:val="00AC4761"/>
    <w:rsid w:val="00AC5EBA"/>
    <w:rsid w:val="00AC614E"/>
    <w:rsid w:val="00AC63EB"/>
    <w:rsid w:val="00AC77A5"/>
    <w:rsid w:val="00AC7A5F"/>
    <w:rsid w:val="00AC7DD5"/>
    <w:rsid w:val="00AD0C65"/>
    <w:rsid w:val="00AD11B5"/>
    <w:rsid w:val="00AD1ABD"/>
    <w:rsid w:val="00AD1F6E"/>
    <w:rsid w:val="00AD2E53"/>
    <w:rsid w:val="00AD3CA6"/>
    <w:rsid w:val="00AD3F44"/>
    <w:rsid w:val="00AD4443"/>
    <w:rsid w:val="00AD455B"/>
    <w:rsid w:val="00AD45BC"/>
    <w:rsid w:val="00AD46DB"/>
    <w:rsid w:val="00AD4E3B"/>
    <w:rsid w:val="00AD4EA7"/>
    <w:rsid w:val="00AD5C10"/>
    <w:rsid w:val="00AD5DD8"/>
    <w:rsid w:val="00AD6204"/>
    <w:rsid w:val="00AD65F4"/>
    <w:rsid w:val="00AD70E4"/>
    <w:rsid w:val="00AD7475"/>
    <w:rsid w:val="00AD76D3"/>
    <w:rsid w:val="00AD778D"/>
    <w:rsid w:val="00AD7B9F"/>
    <w:rsid w:val="00AD7CDA"/>
    <w:rsid w:val="00AD7DAB"/>
    <w:rsid w:val="00AE065F"/>
    <w:rsid w:val="00AE0694"/>
    <w:rsid w:val="00AE093F"/>
    <w:rsid w:val="00AE192E"/>
    <w:rsid w:val="00AE234A"/>
    <w:rsid w:val="00AE2979"/>
    <w:rsid w:val="00AE2DB6"/>
    <w:rsid w:val="00AE2E16"/>
    <w:rsid w:val="00AE35A3"/>
    <w:rsid w:val="00AE37E9"/>
    <w:rsid w:val="00AE3DAD"/>
    <w:rsid w:val="00AE3FEA"/>
    <w:rsid w:val="00AE417B"/>
    <w:rsid w:val="00AE53B6"/>
    <w:rsid w:val="00AE5810"/>
    <w:rsid w:val="00AE5B89"/>
    <w:rsid w:val="00AE5DAB"/>
    <w:rsid w:val="00AE6126"/>
    <w:rsid w:val="00AE63C7"/>
    <w:rsid w:val="00AE65AB"/>
    <w:rsid w:val="00AE69AB"/>
    <w:rsid w:val="00AE6EC3"/>
    <w:rsid w:val="00AE6F51"/>
    <w:rsid w:val="00AE7D3C"/>
    <w:rsid w:val="00AF02C2"/>
    <w:rsid w:val="00AF03BB"/>
    <w:rsid w:val="00AF05B8"/>
    <w:rsid w:val="00AF07BD"/>
    <w:rsid w:val="00AF119F"/>
    <w:rsid w:val="00AF1C75"/>
    <w:rsid w:val="00AF2270"/>
    <w:rsid w:val="00AF29EF"/>
    <w:rsid w:val="00AF312B"/>
    <w:rsid w:val="00AF3232"/>
    <w:rsid w:val="00AF3B71"/>
    <w:rsid w:val="00AF3E49"/>
    <w:rsid w:val="00AF43FF"/>
    <w:rsid w:val="00AF48C0"/>
    <w:rsid w:val="00AF53FA"/>
    <w:rsid w:val="00AF6433"/>
    <w:rsid w:val="00AF660C"/>
    <w:rsid w:val="00AF6CFA"/>
    <w:rsid w:val="00AF6D13"/>
    <w:rsid w:val="00AF6DF8"/>
    <w:rsid w:val="00AF7646"/>
    <w:rsid w:val="00B01546"/>
    <w:rsid w:val="00B026AB"/>
    <w:rsid w:val="00B02B2E"/>
    <w:rsid w:val="00B03354"/>
    <w:rsid w:val="00B033E4"/>
    <w:rsid w:val="00B03862"/>
    <w:rsid w:val="00B044E0"/>
    <w:rsid w:val="00B04953"/>
    <w:rsid w:val="00B04A30"/>
    <w:rsid w:val="00B05EAD"/>
    <w:rsid w:val="00B06B69"/>
    <w:rsid w:val="00B0774F"/>
    <w:rsid w:val="00B07C65"/>
    <w:rsid w:val="00B1008E"/>
    <w:rsid w:val="00B1076E"/>
    <w:rsid w:val="00B10A1D"/>
    <w:rsid w:val="00B10AFA"/>
    <w:rsid w:val="00B10F3E"/>
    <w:rsid w:val="00B11751"/>
    <w:rsid w:val="00B1242C"/>
    <w:rsid w:val="00B13E07"/>
    <w:rsid w:val="00B13F74"/>
    <w:rsid w:val="00B142D2"/>
    <w:rsid w:val="00B14C9E"/>
    <w:rsid w:val="00B160F4"/>
    <w:rsid w:val="00B16563"/>
    <w:rsid w:val="00B166EE"/>
    <w:rsid w:val="00B1680F"/>
    <w:rsid w:val="00B16EF3"/>
    <w:rsid w:val="00B2084F"/>
    <w:rsid w:val="00B20AD6"/>
    <w:rsid w:val="00B211EA"/>
    <w:rsid w:val="00B2146B"/>
    <w:rsid w:val="00B2147D"/>
    <w:rsid w:val="00B23652"/>
    <w:rsid w:val="00B23CF7"/>
    <w:rsid w:val="00B240B7"/>
    <w:rsid w:val="00B24FED"/>
    <w:rsid w:val="00B2557A"/>
    <w:rsid w:val="00B258C0"/>
    <w:rsid w:val="00B25EC5"/>
    <w:rsid w:val="00B2601B"/>
    <w:rsid w:val="00B26F5F"/>
    <w:rsid w:val="00B270D7"/>
    <w:rsid w:val="00B275EB"/>
    <w:rsid w:val="00B277AE"/>
    <w:rsid w:val="00B27871"/>
    <w:rsid w:val="00B27ADE"/>
    <w:rsid w:val="00B27C90"/>
    <w:rsid w:val="00B30796"/>
    <w:rsid w:val="00B3116E"/>
    <w:rsid w:val="00B3123F"/>
    <w:rsid w:val="00B31BD9"/>
    <w:rsid w:val="00B31E36"/>
    <w:rsid w:val="00B32121"/>
    <w:rsid w:val="00B328E2"/>
    <w:rsid w:val="00B32AE0"/>
    <w:rsid w:val="00B33F8D"/>
    <w:rsid w:val="00B34054"/>
    <w:rsid w:val="00B34572"/>
    <w:rsid w:val="00B35114"/>
    <w:rsid w:val="00B360BD"/>
    <w:rsid w:val="00B362D6"/>
    <w:rsid w:val="00B375D4"/>
    <w:rsid w:val="00B37862"/>
    <w:rsid w:val="00B379BD"/>
    <w:rsid w:val="00B37D4F"/>
    <w:rsid w:val="00B40292"/>
    <w:rsid w:val="00B40CF9"/>
    <w:rsid w:val="00B412FE"/>
    <w:rsid w:val="00B41491"/>
    <w:rsid w:val="00B4188F"/>
    <w:rsid w:val="00B430DC"/>
    <w:rsid w:val="00B44475"/>
    <w:rsid w:val="00B453FF"/>
    <w:rsid w:val="00B45624"/>
    <w:rsid w:val="00B4660E"/>
    <w:rsid w:val="00B466B3"/>
    <w:rsid w:val="00B46803"/>
    <w:rsid w:val="00B47C10"/>
    <w:rsid w:val="00B50DE5"/>
    <w:rsid w:val="00B511FB"/>
    <w:rsid w:val="00B5134D"/>
    <w:rsid w:val="00B519C8"/>
    <w:rsid w:val="00B5297D"/>
    <w:rsid w:val="00B5309B"/>
    <w:rsid w:val="00B532F2"/>
    <w:rsid w:val="00B53552"/>
    <w:rsid w:val="00B53C99"/>
    <w:rsid w:val="00B5491D"/>
    <w:rsid w:val="00B552F2"/>
    <w:rsid w:val="00B553EF"/>
    <w:rsid w:val="00B557AF"/>
    <w:rsid w:val="00B55A77"/>
    <w:rsid w:val="00B56741"/>
    <w:rsid w:val="00B56B2A"/>
    <w:rsid w:val="00B57228"/>
    <w:rsid w:val="00B579CD"/>
    <w:rsid w:val="00B6137E"/>
    <w:rsid w:val="00B61834"/>
    <w:rsid w:val="00B6189F"/>
    <w:rsid w:val="00B62A33"/>
    <w:rsid w:val="00B63AD6"/>
    <w:rsid w:val="00B63BF5"/>
    <w:rsid w:val="00B641FB"/>
    <w:rsid w:val="00B64323"/>
    <w:rsid w:val="00B64B35"/>
    <w:rsid w:val="00B65A83"/>
    <w:rsid w:val="00B65E89"/>
    <w:rsid w:val="00B663C2"/>
    <w:rsid w:val="00B6681A"/>
    <w:rsid w:val="00B66BD3"/>
    <w:rsid w:val="00B66D78"/>
    <w:rsid w:val="00B66E57"/>
    <w:rsid w:val="00B67565"/>
    <w:rsid w:val="00B6776C"/>
    <w:rsid w:val="00B70362"/>
    <w:rsid w:val="00B70491"/>
    <w:rsid w:val="00B70729"/>
    <w:rsid w:val="00B724D5"/>
    <w:rsid w:val="00B72FE2"/>
    <w:rsid w:val="00B732B5"/>
    <w:rsid w:val="00B734B5"/>
    <w:rsid w:val="00B7355B"/>
    <w:rsid w:val="00B7355E"/>
    <w:rsid w:val="00B737BD"/>
    <w:rsid w:val="00B73CDD"/>
    <w:rsid w:val="00B73D94"/>
    <w:rsid w:val="00B73F70"/>
    <w:rsid w:val="00B7437F"/>
    <w:rsid w:val="00B7443E"/>
    <w:rsid w:val="00B759E1"/>
    <w:rsid w:val="00B7606F"/>
    <w:rsid w:val="00B762BB"/>
    <w:rsid w:val="00B7649F"/>
    <w:rsid w:val="00B767AE"/>
    <w:rsid w:val="00B767C1"/>
    <w:rsid w:val="00B76CF7"/>
    <w:rsid w:val="00B7777F"/>
    <w:rsid w:val="00B7794A"/>
    <w:rsid w:val="00B77F58"/>
    <w:rsid w:val="00B80439"/>
    <w:rsid w:val="00B806E8"/>
    <w:rsid w:val="00B80D86"/>
    <w:rsid w:val="00B814AD"/>
    <w:rsid w:val="00B81776"/>
    <w:rsid w:val="00B81C53"/>
    <w:rsid w:val="00B81EB2"/>
    <w:rsid w:val="00B82454"/>
    <w:rsid w:val="00B826B6"/>
    <w:rsid w:val="00B8316F"/>
    <w:rsid w:val="00B83AFE"/>
    <w:rsid w:val="00B83DF6"/>
    <w:rsid w:val="00B83EB9"/>
    <w:rsid w:val="00B8487B"/>
    <w:rsid w:val="00B849B5"/>
    <w:rsid w:val="00B84C78"/>
    <w:rsid w:val="00B85261"/>
    <w:rsid w:val="00B85ADD"/>
    <w:rsid w:val="00B862A9"/>
    <w:rsid w:val="00B86400"/>
    <w:rsid w:val="00B86F6D"/>
    <w:rsid w:val="00B87B5E"/>
    <w:rsid w:val="00B87E41"/>
    <w:rsid w:val="00B90020"/>
    <w:rsid w:val="00B90105"/>
    <w:rsid w:val="00B90B95"/>
    <w:rsid w:val="00B910EF"/>
    <w:rsid w:val="00B9156B"/>
    <w:rsid w:val="00B91B34"/>
    <w:rsid w:val="00B91FB7"/>
    <w:rsid w:val="00B922AB"/>
    <w:rsid w:val="00B9230E"/>
    <w:rsid w:val="00B92B1B"/>
    <w:rsid w:val="00B93465"/>
    <w:rsid w:val="00B94311"/>
    <w:rsid w:val="00B94596"/>
    <w:rsid w:val="00B94C35"/>
    <w:rsid w:val="00B95750"/>
    <w:rsid w:val="00B95B62"/>
    <w:rsid w:val="00B95F65"/>
    <w:rsid w:val="00B963D7"/>
    <w:rsid w:val="00B96908"/>
    <w:rsid w:val="00BA0339"/>
    <w:rsid w:val="00BA0F15"/>
    <w:rsid w:val="00BA112B"/>
    <w:rsid w:val="00BA1789"/>
    <w:rsid w:val="00BA2B38"/>
    <w:rsid w:val="00BA2CD1"/>
    <w:rsid w:val="00BA3DF2"/>
    <w:rsid w:val="00BA42E3"/>
    <w:rsid w:val="00BA4FDD"/>
    <w:rsid w:val="00BA549C"/>
    <w:rsid w:val="00BA58CF"/>
    <w:rsid w:val="00BA5F02"/>
    <w:rsid w:val="00BA5F9B"/>
    <w:rsid w:val="00BA633A"/>
    <w:rsid w:val="00BA67FC"/>
    <w:rsid w:val="00BA6D0F"/>
    <w:rsid w:val="00BB0923"/>
    <w:rsid w:val="00BB1646"/>
    <w:rsid w:val="00BB265B"/>
    <w:rsid w:val="00BB2CB8"/>
    <w:rsid w:val="00BB3176"/>
    <w:rsid w:val="00BB3AC8"/>
    <w:rsid w:val="00BB3E4B"/>
    <w:rsid w:val="00BB42C8"/>
    <w:rsid w:val="00BB4B98"/>
    <w:rsid w:val="00BB5304"/>
    <w:rsid w:val="00BB5E67"/>
    <w:rsid w:val="00BB5FED"/>
    <w:rsid w:val="00BB62B2"/>
    <w:rsid w:val="00BB6EF2"/>
    <w:rsid w:val="00BB79E6"/>
    <w:rsid w:val="00BB7B11"/>
    <w:rsid w:val="00BC014B"/>
    <w:rsid w:val="00BC03A5"/>
    <w:rsid w:val="00BC0EC8"/>
    <w:rsid w:val="00BC1A33"/>
    <w:rsid w:val="00BC1AB8"/>
    <w:rsid w:val="00BC1FA5"/>
    <w:rsid w:val="00BC228A"/>
    <w:rsid w:val="00BC3589"/>
    <w:rsid w:val="00BC3C5B"/>
    <w:rsid w:val="00BC46E8"/>
    <w:rsid w:val="00BC4C92"/>
    <w:rsid w:val="00BC4EF8"/>
    <w:rsid w:val="00BC4F21"/>
    <w:rsid w:val="00BC63D9"/>
    <w:rsid w:val="00BC7244"/>
    <w:rsid w:val="00BC771C"/>
    <w:rsid w:val="00BC778F"/>
    <w:rsid w:val="00BD0D97"/>
    <w:rsid w:val="00BD112F"/>
    <w:rsid w:val="00BD11F1"/>
    <w:rsid w:val="00BD1839"/>
    <w:rsid w:val="00BD1D1B"/>
    <w:rsid w:val="00BD2564"/>
    <w:rsid w:val="00BD270B"/>
    <w:rsid w:val="00BD2F11"/>
    <w:rsid w:val="00BD37CB"/>
    <w:rsid w:val="00BD380A"/>
    <w:rsid w:val="00BD3D2E"/>
    <w:rsid w:val="00BD42DC"/>
    <w:rsid w:val="00BD445F"/>
    <w:rsid w:val="00BD4BF0"/>
    <w:rsid w:val="00BD7255"/>
    <w:rsid w:val="00BD72DC"/>
    <w:rsid w:val="00BD76F5"/>
    <w:rsid w:val="00BE0308"/>
    <w:rsid w:val="00BE072F"/>
    <w:rsid w:val="00BE1980"/>
    <w:rsid w:val="00BE31DC"/>
    <w:rsid w:val="00BE33AD"/>
    <w:rsid w:val="00BE3ACA"/>
    <w:rsid w:val="00BE49B1"/>
    <w:rsid w:val="00BE5820"/>
    <w:rsid w:val="00BE5821"/>
    <w:rsid w:val="00BE58A4"/>
    <w:rsid w:val="00BE5F95"/>
    <w:rsid w:val="00BE6087"/>
    <w:rsid w:val="00BE6528"/>
    <w:rsid w:val="00BE6BDE"/>
    <w:rsid w:val="00BE6F2D"/>
    <w:rsid w:val="00BE795B"/>
    <w:rsid w:val="00BE7D94"/>
    <w:rsid w:val="00BF0683"/>
    <w:rsid w:val="00BF0699"/>
    <w:rsid w:val="00BF096E"/>
    <w:rsid w:val="00BF0B67"/>
    <w:rsid w:val="00BF0D80"/>
    <w:rsid w:val="00BF0ED2"/>
    <w:rsid w:val="00BF1310"/>
    <w:rsid w:val="00BF15E8"/>
    <w:rsid w:val="00BF208A"/>
    <w:rsid w:val="00BF2319"/>
    <w:rsid w:val="00BF29C0"/>
    <w:rsid w:val="00BF2FB7"/>
    <w:rsid w:val="00BF345B"/>
    <w:rsid w:val="00BF3747"/>
    <w:rsid w:val="00BF420E"/>
    <w:rsid w:val="00BF4395"/>
    <w:rsid w:val="00BF45F9"/>
    <w:rsid w:val="00BF4B7A"/>
    <w:rsid w:val="00BF53B1"/>
    <w:rsid w:val="00BF56D1"/>
    <w:rsid w:val="00BF59E1"/>
    <w:rsid w:val="00BF68EC"/>
    <w:rsid w:val="00BF6B7E"/>
    <w:rsid w:val="00BF718D"/>
    <w:rsid w:val="00BF76F9"/>
    <w:rsid w:val="00BF7AF8"/>
    <w:rsid w:val="00BF7C3B"/>
    <w:rsid w:val="00C007C8"/>
    <w:rsid w:val="00C0287E"/>
    <w:rsid w:val="00C028E9"/>
    <w:rsid w:val="00C029FF"/>
    <w:rsid w:val="00C02A5F"/>
    <w:rsid w:val="00C03260"/>
    <w:rsid w:val="00C03796"/>
    <w:rsid w:val="00C0419D"/>
    <w:rsid w:val="00C045CE"/>
    <w:rsid w:val="00C06499"/>
    <w:rsid w:val="00C07063"/>
    <w:rsid w:val="00C104B0"/>
    <w:rsid w:val="00C10934"/>
    <w:rsid w:val="00C11E0B"/>
    <w:rsid w:val="00C12925"/>
    <w:rsid w:val="00C1363E"/>
    <w:rsid w:val="00C138E4"/>
    <w:rsid w:val="00C14B1F"/>
    <w:rsid w:val="00C153D7"/>
    <w:rsid w:val="00C157B6"/>
    <w:rsid w:val="00C157FE"/>
    <w:rsid w:val="00C15BB4"/>
    <w:rsid w:val="00C16A0A"/>
    <w:rsid w:val="00C16C66"/>
    <w:rsid w:val="00C16F77"/>
    <w:rsid w:val="00C17785"/>
    <w:rsid w:val="00C20278"/>
    <w:rsid w:val="00C20649"/>
    <w:rsid w:val="00C21C33"/>
    <w:rsid w:val="00C21C36"/>
    <w:rsid w:val="00C22283"/>
    <w:rsid w:val="00C22463"/>
    <w:rsid w:val="00C227D1"/>
    <w:rsid w:val="00C232EE"/>
    <w:rsid w:val="00C23ACF"/>
    <w:rsid w:val="00C23AFA"/>
    <w:rsid w:val="00C23F62"/>
    <w:rsid w:val="00C24BB9"/>
    <w:rsid w:val="00C24E1B"/>
    <w:rsid w:val="00C2541C"/>
    <w:rsid w:val="00C25486"/>
    <w:rsid w:val="00C25905"/>
    <w:rsid w:val="00C2613B"/>
    <w:rsid w:val="00C26629"/>
    <w:rsid w:val="00C26978"/>
    <w:rsid w:val="00C27248"/>
    <w:rsid w:val="00C273A2"/>
    <w:rsid w:val="00C27F20"/>
    <w:rsid w:val="00C27FE0"/>
    <w:rsid w:val="00C303C3"/>
    <w:rsid w:val="00C30A05"/>
    <w:rsid w:val="00C30A57"/>
    <w:rsid w:val="00C310B0"/>
    <w:rsid w:val="00C3189B"/>
    <w:rsid w:val="00C32447"/>
    <w:rsid w:val="00C32A82"/>
    <w:rsid w:val="00C32B98"/>
    <w:rsid w:val="00C3346A"/>
    <w:rsid w:val="00C33E99"/>
    <w:rsid w:val="00C34126"/>
    <w:rsid w:val="00C34340"/>
    <w:rsid w:val="00C346BC"/>
    <w:rsid w:val="00C34DEC"/>
    <w:rsid w:val="00C353A8"/>
    <w:rsid w:val="00C35ADB"/>
    <w:rsid w:val="00C3646F"/>
    <w:rsid w:val="00C36815"/>
    <w:rsid w:val="00C40481"/>
    <w:rsid w:val="00C40B42"/>
    <w:rsid w:val="00C4134B"/>
    <w:rsid w:val="00C41B98"/>
    <w:rsid w:val="00C44550"/>
    <w:rsid w:val="00C44EA1"/>
    <w:rsid w:val="00C450F8"/>
    <w:rsid w:val="00C451A5"/>
    <w:rsid w:val="00C45335"/>
    <w:rsid w:val="00C45C2B"/>
    <w:rsid w:val="00C4643F"/>
    <w:rsid w:val="00C46B5C"/>
    <w:rsid w:val="00C47104"/>
    <w:rsid w:val="00C50014"/>
    <w:rsid w:val="00C509DC"/>
    <w:rsid w:val="00C509ED"/>
    <w:rsid w:val="00C50DA0"/>
    <w:rsid w:val="00C50DEE"/>
    <w:rsid w:val="00C50E0F"/>
    <w:rsid w:val="00C51147"/>
    <w:rsid w:val="00C51EFB"/>
    <w:rsid w:val="00C52321"/>
    <w:rsid w:val="00C52541"/>
    <w:rsid w:val="00C5284D"/>
    <w:rsid w:val="00C53351"/>
    <w:rsid w:val="00C5343F"/>
    <w:rsid w:val="00C541CE"/>
    <w:rsid w:val="00C5445B"/>
    <w:rsid w:val="00C54976"/>
    <w:rsid w:val="00C55338"/>
    <w:rsid w:val="00C55B3F"/>
    <w:rsid w:val="00C562C8"/>
    <w:rsid w:val="00C566B2"/>
    <w:rsid w:val="00C5676E"/>
    <w:rsid w:val="00C56CC9"/>
    <w:rsid w:val="00C57091"/>
    <w:rsid w:val="00C6024B"/>
    <w:rsid w:val="00C60347"/>
    <w:rsid w:val="00C60969"/>
    <w:rsid w:val="00C611CF"/>
    <w:rsid w:val="00C6142E"/>
    <w:rsid w:val="00C61C94"/>
    <w:rsid w:val="00C622D1"/>
    <w:rsid w:val="00C624DA"/>
    <w:rsid w:val="00C62550"/>
    <w:rsid w:val="00C62C22"/>
    <w:rsid w:val="00C63C11"/>
    <w:rsid w:val="00C63CB6"/>
    <w:rsid w:val="00C640A2"/>
    <w:rsid w:val="00C64BBA"/>
    <w:rsid w:val="00C65322"/>
    <w:rsid w:val="00C65908"/>
    <w:rsid w:val="00C65974"/>
    <w:rsid w:val="00C6617F"/>
    <w:rsid w:val="00C6626A"/>
    <w:rsid w:val="00C66B4A"/>
    <w:rsid w:val="00C67353"/>
    <w:rsid w:val="00C674D2"/>
    <w:rsid w:val="00C70A51"/>
    <w:rsid w:val="00C71D89"/>
    <w:rsid w:val="00C71E40"/>
    <w:rsid w:val="00C71E6A"/>
    <w:rsid w:val="00C71FBB"/>
    <w:rsid w:val="00C7224C"/>
    <w:rsid w:val="00C73211"/>
    <w:rsid w:val="00C7376A"/>
    <w:rsid w:val="00C7493E"/>
    <w:rsid w:val="00C75051"/>
    <w:rsid w:val="00C75348"/>
    <w:rsid w:val="00C75438"/>
    <w:rsid w:val="00C75D8A"/>
    <w:rsid w:val="00C764B7"/>
    <w:rsid w:val="00C7700F"/>
    <w:rsid w:val="00C7728E"/>
    <w:rsid w:val="00C7735A"/>
    <w:rsid w:val="00C7757F"/>
    <w:rsid w:val="00C80233"/>
    <w:rsid w:val="00C81102"/>
    <w:rsid w:val="00C81516"/>
    <w:rsid w:val="00C81F32"/>
    <w:rsid w:val="00C82266"/>
    <w:rsid w:val="00C823D2"/>
    <w:rsid w:val="00C8253C"/>
    <w:rsid w:val="00C82BEF"/>
    <w:rsid w:val="00C82C46"/>
    <w:rsid w:val="00C84623"/>
    <w:rsid w:val="00C863C5"/>
    <w:rsid w:val="00C868A2"/>
    <w:rsid w:val="00C869FD"/>
    <w:rsid w:val="00C87CD0"/>
    <w:rsid w:val="00C901FE"/>
    <w:rsid w:val="00C90805"/>
    <w:rsid w:val="00C90BA7"/>
    <w:rsid w:val="00C91118"/>
    <w:rsid w:val="00C9153D"/>
    <w:rsid w:val="00C916D7"/>
    <w:rsid w:val="00C91EC0"/>
    <w:rsid w:val="00C93F3C"/>
    <w:rsid w:val="00C94300"/>
    <w:rsid w:val="00C95ED9"/>
    <w:rsid w:val="00C962C7"/>
    <w:rsid w:val="00C96F41"/>
    <w:rsid w:val="00C975E4"/>
    <w:rsid w:val="00C97856"/>
    <w:rsid w:val="00CA000B"/>
    <w:rsid w:val="00CA033E"/>
    <w:rsid w:val="00CA0B88"/>
    <w:rsid w:val="00CA1470"/>
    <w:rsid w:val="00CA1553"/>
    <w:rsid w:val="00CA1706"/>
    <w:rsid w:val="00CA1BAE"/>
    <w:rsid w:val="00CA38B5"/>
    <w:rsid w:val="00CA48E8"/>
    <w:rsid w:val="00CA4F71"/>
    <w:rsid w:val="00CA5712"/>
    <w:rsid w:val="00CA5A6B"/>
    <w:rsid w:val="00CA62C7"/>
    <w:rsid w:val="00CA64BA"/>
    <w:rsid w:val="00CA64E3"/>
    <w:rsid w:val="00CA6C3D"/>
    <w:rsid w:val="00CA71D0"/>
    <w:rsid w:val="00CA74F1"/>
    <w:rsid w:val="00CB029D"/>
    <w:rsid w:val="00CB07F0"/>
    <w:rsid w:val="00CB1563"/>
    <w:rsid w:val="00CB1648"/>
    <w:rsid w:val="00CB2A17"/>
    <w:rsid w:val="00CB30F4"/>
    <w:rsid w:val="00CB351A"/>
    <w:rsid w:val="00CB3EA5"/>
    <w:rsid w:val="00CB456F"/>
    <w:rsid w:val="00CB45A9"/>
    <w:rsid w:val="00CB48A7"/>
    <w:rsid w:val="00CB636A"/>
    <w:rsid w:val="00CB7929"/>
    <w:rsid w:val="00CB7DE9"/>
    <w:rsid w:val="00CB7F63"/>
    <w:rsid w:val="00CC0C2C"/>
    <w:rsid w:val="00CC1BC0"/>
    <w:rsid w:val="00CC1C21"/>
    <w:rsid w:val="00CC1CFF"/>
    <w:rsid w:val="00CC30A5"/>
    <w:rsid w:val="00CC3228"/>
    <w:rsid w:val="00CC33E6"/>
    <w:rsid w:val="00CC352C"/>
    <w:rsid w:val="00CC37C9"/>
    <w:rsid w:val="00CC3F9E"/>
    <w:rsid w:val="00CC4608"/>
    <w:rsid w:val="00CC4661"/>
    <w:rsid w:val="00CC6085"/>
    <w:rsid w:val="00CC6724"/>
    <w:rsid w:val="00CC7C45"/>
    <w:rsid w:val="00CD058F"/>
    <w:rsid w:val="00CD0D09"/>
    <w:rsid w:val="00CD3282"/>
    <w:rsid w:val="00CD3A2C"/>
    <w:rsid w:val="00CD3B25"/>
    <w:rsid w:val="00CD4773"/>
    <w:rsid w:val="00CD4F38"/>
    <w:rsid w:val="00CD614F"/>
    <w:rsid w:val="00CD6350"/>
    <w:rsid w:val="00CD7200"/>
    <w:rsid w:val="00CD7C89"/>
    <w:rsid w:val="00CD7E38"/>
    <w:rsid w:val="00CE04EA"/>
    <w:rsid w:val="00CE1309"/>
    <w:rsid w:val="00CE14EC"/>
    <w:rsid w:val="00CE1614"/>
    <w:rsid w:val="00CE2717"/>
    <w:rsid w:val="00CE2A33"/>
    <w:rsid w:val="00CE2FCF"/>
    <w:rsid w:val="00CE2FD4"/>
    <w:rsid w:val="00CE3A85"/>
    <w:rsid w:val="00CE4B20"/>
    <w:rsid w:val="00CE4FED"/>
    <w:rsid w:val="00CE560A"/>
    <w:rsid w:val="00CE5814"/>
    <w:rsid w:val="00CE7269"/>
    <w:rsid w:val="00CE7F8C"/>
    <w:rsid w:val="00CF06A4"/>
    <w:rsid w:val="00CF0849"/>
    <w:rsid w:val="00CF11D2"/>
    <w:rsid w:val="00CF2325"/>
    <w:rsid w:val="00CF2857"/>
    <w:rsid w:val="00CF2EBC"/>
    <w:rsid w:val="00CF2EE7"/>
    <w:rsid w:val="00CF2F77"/>
    <w:rsid w:val="00CF3BC8"/>
    <w:rsid w:val="00CF3DC4"/>
    <w:rsid w:val="00CF4255"/>
    <w:rsid w:val="00CF45C2"/>
    <w:rsid w:val="00CF4E25"/>
    <w:rsid w:val="00CF4E66"/>
    <w:rsid w:val="00CF4F15"/>
    <w:rsid w:val="00CF625B"/>
    <w:rsid w:val="00CF631B"/>
    <w:rsid w:val="00D00020"/>
    <w:rsid w:val="00D00317"/>
    <w:rsid w:val="00D00403"/>
    <w:rsid w:val="00D00BDC"/>
    <w:rsid w:val="00D00C83"/>
    <w:rsid w:val="00D012D0"/>
    <w:rsid w:val="00D01C3F"/>
    <w:rsid w:val="00D01D38"/>
    <w:rsid w:val="00D02315"/>
    <w:rsid w:val="00D02CCE"/>
    <w:rsid w:val="00D031D2"/>
    <w:rsid w:val="00D0334E"/>
    <w:rsid w:val="00D048EB"/>
    <w:rsid w:val="00D04F59"/>
    <w:rsid w:val="00D0511D"/>
    <w:rsid w:val="00D05934"/>
    <w:rsid w:val="00D05AD3"/>
    <w:rsid w:val="00D0622B"/>
    <w:rsid w:val="00D062E9"/>
    <w:rsid w:val="00D067A9"/>
    <w:rsid w:val="00D06A22"/>
    <w:rsid w:val="00D06A37"/>
    <w:rsid w:val="00D073EC"/>
    <w:rsid w:val="00D07843"/>
    <w:rsid w:val="00D10ACF"/>
    <w:rsid w:val="00D10DDE"/>
    <w:rsid w:val="00D110C5"/>
    <w:rsid w:val="00D117C1"/>
    <w:rsid w:val="00D117DA"/>
    <w:rsid w:val="00D12669"/>
    <w:rsid w:val="00D12A1B"/>
    <w:rsid w:val="00D1303B"/>
    <w:rsid w:val="00D132AD"/>
    <w:rsid w:val="00D13E8E"/>
    <w:rsid w:val="00D13EBA"/>
    <w:rsid w:val="00D14CB6"/>
    <w:rsid w:val="00D15538"/>
    <w:rsid w:val="00D16AF7"/>
    <w:rsid w:val="00D16C67"/>
    <w:rsid w:val="00D16EA9"/>
    <w:rsid w:val="00D20C04"/>
    <w:rsid w:val="00D20C80"/>
    <w:rsid w:val="00D2103C"/>
    <w:rsid w:val="00D22AF4"/>
    <w:rsid w:val="00D22B16"/>
    <w:rsid w:val="00D22B36"/>
    <w:rsid w:val="00D22BC2"/>
    <w:rsid w:val="00D23818"/>
    <w:rsid w:val="00D244D5"/>
    <w:rsid w:val="00D2488F"/>
    <w:rsid w:val="00D249AB"/>
    <w:rsid w:val="00D256F1"/>
    <w:rsid w:val="00D25B8D"/>
    <w:rsid w:val="00D2609E"/>
    <w:rsid w:val="00D270E2"/>
    <w:rsid w:val="00D27C31"/>
    <w:rsid w:val="00D27E04"/>
    <w:rsid w:val="00D309E7"/>
    <w:rsid w:val="00D3191B"/>
    <w:rsid w:val="00D32291"/>
    <w:rsid w:val="00D32332"/>
    <w:rsid w:val="00D323A1"/>
    <w:rsid w:val="00D33BB3"/>
    <w:rsid w:val="00D33BE4"/>
    <w:rsid w:val="00D34071"/>
    <w:rsid w:val="00D3425D"/>
    <w:rsid w:val="00D34DAE"/>
    <w:rsid w:val="00D353EE"/>
    <w:rsid w:val="00D35509"/>
    <w:rsid w:val="00D35907"/>
    <w:rsid w:val="00D35C47"/>
    <w:rsid w:val="00D35E5A"/>
    <w:rsid w:val="00D361B7"/>
    <w:rsid w:val="00D363ED"/>
    <w:rsid w:val="00D36D11"/>
    <w:rsid w:val="00D401D9"/>
    <w:rsid w:val="00D408F7"/>
    <w:rsid w:val="00D40DD0"/>
    <w:rsid w:val="00D4138F"/>
    <w:rsid w:val="00D413A1"/>
    <w:rsid w:val="00D4180E"/>
    <w:rsid w:val="00D4195A"/>
    <w:rsid w:val="00D4231F"/>
    <w:rsid w:val="00D42345"/>
    <w:rsid w:val="00D433BB"/>
    <w:rsid w:val="00D43639"/>
    <w:rsid w:val="00D446BF"/>
    <w:rsid w:val="00D45553"/>
    <w:rsid w:val="00D4577A"/>
    <w:rsid w:val="00D46549"/>
    <w:rsid w:val="00D4674A"/>
    <w:rsid w:val="00D477D0"/>
    <w:rsid w:val="00D501C8"/>
    <w:rsid w:val="00D50897"/>
    <w:rsid w:val="00D50CC7"/>
    <w:rsid w:val="00D515A5"/>
    <w:rsid w:val="00D515FB"/>
    <w:rsid w:val="00D5261F"/>
    <w:rsid w:val="00D528BE"/>
    <w:rsid w:val="00D52A95"/>
    <w:rsid w:val="00D531D0"/>
    <w:rsid w:val="00D5334C"/>
    <w:rsid w:val="00D534CB"/>
    <w:rsid w:val="00D534D3"/>
    <w:rsid w:val="00D55407"/>
    <w:rsid w:val="00D5568E"/>
    <w:rsid w:val="00D55788"/>
    <w:rsid w:val="00D57B08"/>
    <w:rsid w:val="00D61049"/>
    <w:rsid w:val="00D61F46"/>
    <w:rsid w:val="00D6262C"/>
    <w:rsid w:val="00D62669"/>
    <w:rsid w:val="00D62D0D"/>
    <w:rsid w:val="00D638D5"/>
    <w:rsid w:val="00D638FF"/>
    <w:rsid w:val="00D63CC2"/>
    <w:rsid w:val="00D6467D"/>
    <w:rsid w:val="00D647AA"/>
    <w:rsid w:val="00D65C7C"/>
    <w:rsid w:val="00D65F3F"/>
    <w:rsid w:val="00D66BDE"/>
    <w:rsid w:val="00D671A8"/>
    <w:rsid w:val="00D701B5"/>
    <w:rsid w:val="00D70EF1"/>
    <w:rsid w:val="00D7121A"/>
    <w:rsid w:val="00D7153A"/>
    <w:rsid w:val="00D73053"/>
    <w:rsid w:val="00D73478"/>
    <w:rsid w:val="00D73565"/>
    <w:rsid w:val="00D7390B"/>
    <w:rsid w:val="00D73AB7"/>
    <w:rsid w:val="00D73B1A"/>
    <w:rsid w:val="00D73E96"/>
    <w:rsid w:val="00D73FD4"/>
    <w:rsid w:val="00D746DB"/>
    <w:rsid w:val="00D74BB6"/>
    <w:rsid w:val="00D7595C"/>
    <w:rsid w:val="00D75D41"/>
    <w:rsid w:val="00D766F1"/>
    <w:rsid w:val="00D77829"/>
    <w:rsid w:val="00D804B1"/>
    <w:rsid w:val="00D80E04"/>
    <w:rsid w:val="00D81172"/>
    <w:rsid w:val="00D8119E"/>
    <w:rsid w:val="00D81474"/>
    <w:rsid w:val="00D8219F"/>
    <w:rsid w:val="00D82404"/>
    <w:rsid w:val="00D826E7"/>
    <w:rsid w:val="00D82B2F"/>
    <w:rsid w:val="00D82E4E"/>
    <w:rsid w:val="00D85AFE"/>
    <w:rsid w:val="00D86091"/>
    <w:rsid w:val="00D8659F"/>
    <w:rsid w:val="00D8668B"/>
    <w:rsid w:val="00D87B1D"/>
    <w:rsid w:val="00D90A75"/>
    <w:rsid w:val="00D90DFD"/>
    <w:rsid w:val="00D91117"/>
    <w:rsid w:val="00D915B9"/>
    <w:rsid w:val="00D91BA2"/>
    <w:rsid w:val="00D9204F"/>
    <w:rsid w:val="00D92ACD"/>
    <w:rsid w:val="00D92B31"/>
    <w:rsid w:val="00D933A3"/>
    <w:rsid w:val="00D93FAC"/>
    <w:rsid w:val="00D945B4"/>
    <w:rsid w:val="00D94780"/>
    <w:rsid w:val="00D949CC"/>
    <w:rsid w:val="00D95870"/>
    <w:rsid w:val="00D960D2"/>
    <w:rsid w:val="00D965E4"/>
    <w:rsid w:val="00D96FE4"/>
    <w:rsid w:val="00D9722F"/>
    <w:rsid w:val="00DA15FC"/>
    <w:rsid w:val="00DA174A"/>
    <w:rsid w:val="00DA17FD"/>
    <w:rsid w:val="00DA1F65"/>
    <w:rsid w:val="00DA2172"/>
    <w:rsid w:val="00DA2FD1"/>
    <w:rsid w:val="00DA3B45"/>
    <w:rsid w:val="00DA3D12"/>
    <w:rsid w:val="00DA4EB0"/>
    <w:rsid w:val="00DA5AC2"/>
    <w:rsid w:val="00DA5D70"/>
    <w:rsid w:val="00DA7027"/>
    <w:rsid w:val="00DB01B9"/>
    <w:rsid w:val="00DB115D"/>
    <w:rsid w:val="00DB1582"/>
    <w:rsid w:val="00DB1624"/>
    <w:rsid w:val="00DB2925"/>
    <w:rsid w:val="00DB2C08"/>
    <w:rsid w:val="00DB2DC7"/>
    <w:rsid w:val="00DB30C4"/>
    <w:rsid w:val="00DB3498"/>
    <w:rsid w:val="00DB3FB9"/>
    <w:rsid w:val="00DB41E9"/>
    <w:rsid w:val="00DB4530"/>
    <w:rsid w:val="00DB56A1"/>
    <w:rsid w:val="00DB5CC7"/>
    <w:rsid w:val="00DB70B8"/>
    <w:rsid w:val="00DB7875"/>
    <w:rsid w:val="00DC05E4"/>
    <w:rsid w:val="00DC0FC4"/>
    <w:rsid w:val="00DC10CB"/>
    <w:rsid w:val="00DC16F2"/>
    <w:rsid w:val="00DC27C2"/>
    <w:rsid w:val="00DC283B"/>
    <w:rsid w:val="00DC339D"/>
    <w:rsid w:val="00DC3FBD"/>
    <w:rsid w:val="00DC5D9C"/>
    <w:rsid w:val="00DC6249"/>
    <w:rsid w:val="00DD00B8"/>
    <w:rsid w:val="00DD0A64"/>
    <w:rsid w:val="00DD0BDF"/>
    <w:rsid w:val="00DD161F"/>
    <w:rsid w:val="00DD1ACC"/>
    <w:rsid w:val="00DD1C04"/>
    <w:rsid w:val="00DD23A2"/>
    <w:rsid w:val="00DD23E4"/>
    <w:rsid w:val="00DD23F7"/>
    <w:rsid w:val="00DD2495"/>
    <w:rsid w:val="00DD2995"/>
    <w:rsid w:val="00DD2E4E"/>
    <w:rsid w:val="00DD3508"/>
    <w:rsid w:val="00DD386E"/>
    <w:rsid w:val="00DD445F"/>
    <w:rsid w:val="00DD5475"/>
    <w:rsid w:val="00DD5CA0"/>
    <w:rsid w:val="00DD63A4"/>
    <w:rsid w:val="00DD6E77"/>
    <w:rsid w:val="00DD7290"/>
    <w:rsid w:val="00DD7307"/>
    <w:rsid w:val="00DD75FB"/>
    <w:rsid w:val="00DE0511"/>
    <w:rsid w:val="00DE194B"/>
    <w:rsid w:val="00DE2DB4"/>
    <w:rsid w:val="00DE3528"/>
    <w:rsid w:val="00DE3EA3"/>
    <w:rsid w:val="00DE406C"/>
    <w:rsid w:val="00DE40C4"/>
    <w:rsid w:val="00DE433E"/>
    <w:rsid w:val="00DE48C6"/>
    <w:rsid w:val="00DE4ACB"/>
    <w:rsid w:val="00DE4D8E"/>
    <w:rsid w:val="00DE5960"/>
    <w:rsid w:val="00DE6826"/>
    <w:rsid w:val="00DE759D"/>
    <w:rsid w:val="00DE7AB6"/>
    <w:rsid w:val="00DF06A4"/>
    <w:rsid w:val="00DF08BB"/>
    <w:rsid w:val="00DF0A83"/>
    <w:rsid w:val="00DF0BFC"/>
    <w:rsid w:val="00DF2DB9"/>
    <w:rsid w:val="00DF2FFE"/>
    <w:rsid w:val="00DF33AF"/>
    <w:rsid w:val="00DF3DF9"/>
    <w:rsid w:val="00DF4EA2"/>
    <w:rsid w:val="00DF51AA"/>
    <w:rsid w:val="00DF5718"/>
    <w:rsid w:val="00DF58F9"/>
    <w:rsid w:val="00DF5F7C"/>
    <w:rsid w:val="00DF73A7"/>
    <w:rsid w:val="00DF7F08"/>
    <w:rsid w:val="00E01873"/>
    <w:rsid w:val="00E01A99"/>
    <w:rsid w:val="00E020E1"/>
    <w:rsid w:val="00E025C0"/>
    <w:rsid w:val="00E02A7E"/>
    <w:rsid w:val="00E02B98"/>
    <w:rsid w:val="00E0310C"/>
    <w:rsid w:val="00E0379E"/>
    <w:rsid w:val="00E03EC2"/>
    <w:rsid w:val="00E03F76"/>
    <w:rsid w:val="00E03FB4"/>
    <w:rsid w:val="00E043A6"/>
    <w:rsid w:val="00E0463D"/>
    <w:rsid w:val="00E05247"/>
    <w:rsid w:val="00E05A37"/>
    <w:rsid w:val="00E05B47"/>
    <w:rsid w:val="00E062BA"/>
    <w:rsid w:val="00E06DA8"/>
    <w:rsid w:val="00E0713B"/>
    <w:rsid w:val="00E10CB4"/>
    <w:rsid w:val="00E1195D"/>
    <w:rsid w:val="00E11C3C"/>
    <w:rsid w:val="00E12171"/>
    <w:rsid w:val="00E137E6"/>
    <w:rsid w:val="00E13BF7"/>
    <w:rsid w:val="00E14AE3"/>
    <w:rsid w:val="00E14CE3"/>
    <w:rsid w:val="00E15218"/>
    <w:rsid w:val="00E1541C"/>
    <w:rsid w:val="00E15CC0"/>
    <w:rsid w:val="00E1609A"/>
    <w:rsid w:val="00E165BE"/>
    <w:rsid w:val="00E16B23"/>
    <w:rsid w:val="00E16D31"/>
    <w:rsid w:val="00E17E41"/>
    <w:rsid w:val="00E17F9A"/>
    <w:rsid w:val="00E2044B"/>
    <w:rsid w:val="00E21E23"/>
    <w:rsid w:val="00E2245D"/>
    <w:rsid w:val="00E22E12"/>
    <w:rsid w:val="00E24C58"/>
    <w:rsid w:val="00E25075"/>
    <w:rsid w:val="00E25869"/>
    <w:rsid w:val="00E27FBE"/>
    <w:rsid w:val="00E3022B"/>
    <w:rsid w:val="00E30473"/>
    <w:rsid w:val="00E3060B"/>
    <w:rsid w:val="00E31C85"/>
    <w:rsid w:val="00E33317"/>
    <w:rsid w:val="00E3367A"/>
    <w:rsid w:val="00E34164"/>
    <w:rsid w:val="00E348B6"/>
    <w:rsid w:val="00E354BB"/>
    <w:rsid w:val="00E3556E"/>
    <w:rsid w:val="00E3575B"/>
    <w:rsid w:val="00E35965"/>
    <w:rsid w:val="00E36A06"/>
    <w:rsid w:val="00E36BEA"/>
    <w:rsid w:val="00E37203"/>
    <w:rsid w:val="00E3736A"/>
    <w:rsid w:val="00E37687"/>
    <w:rsid w:val="00E40ED4"/>
    <w:rsid w:val="00E410A5"/>
    <w:rsid w:val="00E4130C"/>
    <w:rsid w:val="00E41A3A"/>
    <w:rsid w:val="00E41A6E"/>
    <w:rsid w:val="00E41B4C"/>
    <w:rsid w:val="00E41D2B"/>
    <w:rsid w:val="00E4245E"/>
    <w:rsid w:val="00E42FB4"/>
    <w:rsid w:val="00E43235"/>
    <w:rsid w:val="00E436D8"/>
    <w:rsid w:val="00E43C30"/>
    <w:rsid w:val="00E44302"/>
    <w:rsid w:val="00E44550"/>
    <w:rsid w:val="00E455A3"/>
    <w:rsid w:val="00E45665"/>
    <w:rsid w:val="00E457A0"/>
    <w:rsid w:val="00E45914"/>
    <w:rsid w:val="00E45979"/>
    <w:rsid w:val="00E46270"/>
    <w:rsid w:val="00E4680C"/>
    <w:rsid w:val="00E50620"/>
    <w:rsid w:val="00E50B39"/>
    <w:rsid w:val="00E5190A"/>
    <w:rsid w:val="00E52046"/>
    <w:rsid w:val="00E52672"/>
    <w:rsid w:val="00E52EBC"/>
    <w:rsid w:val="00E545AA"/>
    <w:rsid w:val="00E546A8"/>
    <w:rsid w:val="00E54978"/>
    <w:rsid w:val="00E54A72"/>
    <w:rsid w:val="00E559BB"/>
    <w:rsid w:val="00E55CC7"/>
    <w:rsid w:val="00E56128"/>
    <w:rsid w:val="00E57336"/>
    <w:rsid w:val="00E5752F"/>
    <w:rsid w:val="00E57796"/>
    <w:rsid w:val="00E57B79"/>
    <w:rsid w:val="00E57DC9"/>
    <w:rsid w:val="00E57EB0"/>
    <w:rsid w:val="00E605C7"/>
    <w:rsid w:val="00E605D9"/>
    <w:rsid w:val="00E6120C"/>
    <w:rsid w:val="00E6131E"/>
    <w:rsid w:val="00E6136F"/>
    <w:rsid w:val="00E61663"/>
    <w:rsid w:val="00E61B51"/>
    <w:rsid w:val="00E61D97"/>
    <w:rsid w:val="00E6256F"/>
    <w:rsid w:val="00E62651"/>
    <w:rsid w:val="00E6294A"/>
    <w:rsid w:val="00E62E7B"/>
    <w:rsid w:val="00E641C6"/>
    <w:rsid w:val="00E64339"/>
    <w:rsid w:val="00E64950"/>
    <w:rsid w:val="00E64F6E"/>
    <w:rsid w:val="00E654F0"/>
    <w:rsid w:val="00E663A1"/>
    <w:rsid w:val="00E66429"/>
    <w:rsid w:val="00E67B36"/>
    <w:rsid w:val="00E7004E"/>
    <w:rsid w:val="00E70EDE"/>
    <w:rsid w:val="00E71626"/>
    <w:rsid w:val="00E71B32"/>
    <w:rsid w:val="00E72805"/>
    <w:rsid w:val="00E72B36"/>
    <w:rsid w:val="00E72E29"/>
    <w:rsid w:val="00E72FDE"/>
    <w:rsid w:val="00E732DA"/>
    <w:rsid w:val="00E73648"/>
    <w:rsid w:val="00E739AB"/>
    <w:rsid w:val="00E74080"/>
    <w:rsid w:val="00E7419C"/>
    <w:rsid w:val="00E7449E"/>
    <w:rsid w:val="00E74688"/>
    <w:rsid w:val="00E74731"/>
    <w:rsid w:val="00E747FC"/>
    <w:rsid w:val="00E74904"/>
    <w:rsid w:val="00E751C2"/>
    <w:rsid w:val="00E756D7"/>
    <w:rsid w:val="00E759C2"/>
    <w:rsid w:val="00E761B5"/>
    <w:rsid w:val="00E76F6D"/>
    <w:rsid w:val="00E772F0"/>
    <w:rsid w:val="00E77FD3"/>
    <w:rsid w:val="00E80631"/>
    <w:rsid w:val="00E8112B"/>
    <w:rsid w:val="00E81BF7"/>
    <w:rsid w:val="00E81E12"/>
    <w:rsid w:val="00E824EE"/>
    <w:rsid w:val="00E826BB"/>
    <w:rsid w:val="00E846F1"/>
    <w:rsid w:val="00E84730"/>
    <w:rsid w:val="00E84F91"/>
    <w:rsid w:val="00E85DCA"/>
    <w:rsid w:val="00E85F4A"/>
    <w:rsid w:val="00E8758D"/>
    <w:rsid w:val="00E87B2E"/>
    <w:rsid w:val="00E87F5A"/>
    <w:rsid w:val="00E90236"/>
    <w:rsid w:val="00E9032F"/>
    <w:rsid w:val="00E9095F"/>
    <w:rsid w:val="00E91DDB"/>
    <w:rsid w:val="00E933E5"/>
    <w:rsid w:val="00E94B06"/>
    <w:rsid w:val="00E94B88"/>
    <w:rsid w:val="00E94D53"/>
    <w:rsid w:val="00E965DC"/>
    <w:rsid w:val="00E96788"/>
    <w:rsid w:val="00E968F6"/>
    <w:rsid w:val="00E96CAC"/>
    <w:rsid w:val="00E96EB2"/>
    <w:rsid w:val="00E976B1"/>
    <w:rsid w:val="00E9799B"/>
    <w:rsid w:val="00EA03EE"/>
    <w:rsid w:val="00EA062C"/>
    <w:rsid w:val="00EA117D"/>
    <w:rsid w:val="00EA1557"/>
    <w:rsid w:val="00EA27A6"/>
    <w:rsid w:val="00EA4B6C"/>
    <w:rsid w:val="00EA519D"/>
    <w:rsid w:val="00EA5947"/>
    <w:rsid w:val="00EA5AA6"/>
    <w:rsid w:val="00EA5EE7"/>
    <w:rsid w:val="00EA6E59"/>
    <w:rsid w:val="00EA74B0"/>
    <w:rsid w:val="00EA7B4C"/>
    <w:rsid w:val="00EB0872"/>
    <w:rsid w:val="00EB0877"/>
    <w:rsid w:val="00EB0CA8"/>
    <w:rsid w:val="00EB1E91"/>
    <w:rsid w:val="00EB1F76"/>
    <w:rsid w:val="00EB214A"/>
    <w:rsid w:val="00EB22B3"/>
    <w:rsid w:val="00EB26E7"/>
    <w:rsid w:val="00EB2AC7"/>
    <w:rsid w:val="00EB3611"/>
    <w:rsid w:val="00EB4317"/>
    <w:rsid w:val="00EB4BE2"/>
    <w:rsid w:val="00EB5469"/>
    <w:rsid w:val="00EB5DF5"/>
    <w:rsid w:val="00EB5E85"/>
    <w:rsid w:val="00EB6722"/>
    <w:rsid w:val="00EB6D6C"/>
    <w:rsid w:val="00EB72A8"/>
    <w:rsid w:val="00EB7413"/>
    <w:rsid w:val="00EC0490"/>
    <w:rsid w:val="00EC0B30"/>
    <w:rsid w:val="00EC18FE"/>
    <w:rsid w:val="00EC1B51"/>
    <w:rsid w:val="00EC1C36"/>
    <w:rsid w:val="00EC1D11"/>
    <w:rsid w:val="00EC2ABA"/>
    <w:rsid w:val="00EC3056"/>
    <w:rsid w:val="00EC3189"/>
    <w:rsid w:val="00EC3957"/>
    <w:rsid w:val="00EC3A7C"/>
    <w:rsid w:val="00EC502C"/>
    <w:rsid w:val="00EC553A"/>
    <w:rsid w:val="00EC56CA"/>
    <w:rsid w:val="00EC57FD"/>
    <w:rsid w:val="00EC5800"/>
    <w:rsid w:val="00EC5AB7"/>
    <w:rsid w:val="00EC6622"/>
    <w:rsid w:val="00EC674E"/>
    <w:rsid w:val="00EC6F6D"/>
    <w:rsid w:val="00EC78F4"/>
    <w:rsid w:val="00EC7B9E"/>
    <w:rsid w:val="00ED06EB"/>
    <w:rsid w:val="00ED071A"/>
    <w:rsid w:val="00ED0F18"/>
    <w:rsid w:val="00ED122A"/>
    <w:rsid w:val="00ED1538"/>
    <w:rsid w:val="00ED1A4D"/>
    <w:rsid w:val="00ED1EA3"/>
    <w:rsid w:val="00ED2759"/>
    <w:rsid w:val="00ED362C"/>
    <w:rsid w:val="00ED4368"/>
    <w:rsid w:val="00ED5EC5"/>
    <w:rsid w:val="00ED6023"/>
    <w:rsid w:val="00ED63FA"/>
    <w:rsid w:val="00ED6EEA"/>
    <w:rsid w:val="00ED74B5"/>
    <w:rsid w:val="00ED7827"/>
    <w:rsid w:val="00ED7D9E"/>
    <w:rsid w:val="00ED7F9D"/>
    <w:rsid w:val="00EE0886"/>
    <w:rsid w:val="00EE0B98"/>
    <w:rsid w:val="00EE167F"/>
    <w:rsid w:val="00EE1781"/>
    <w:rsid w:val="00EE17B4"/>
    <w:rsid w:val="00EE214B"/>
    <w:rsid w:val="00EE2851"/>
    <w:rsid w:val="00EE345E"/>
    <w:rsid w:val="00EE37AF"/>
    <w:rsid w:val="00EE3992"/>
    <w:rsid w:val="00EE4035"/>
    <w:rsid w:val="00EE40C2"/>
    <w:rsid w:val="00EE56DA"/>
    <w:rsid w:val="00EE5C9E"/>
    <w:rsid w:val="00EE6BAB"/>
    <w:rsid w:val="00EE6DFD"/>
    <w:rsid w:val="00EF08B5"/>
    <w:rsid w:val="00EF1A4E"/>
    <w:rsid w:val="00EF318C"/>
    <w:rsid w:val="00EF3313"/>
    <w:rsid w:val="00EF404A"/>
    <w:rsid w:val="00EF4412"/>
    <w:rsid w:val="00EF4790"/>
    <w:rsid w:val="00EF48DC"/>
    <w:rsid w:val="00EF4D5A"/>
    <w:rsid w:val="00EF5BFE"/>
    <w:rsid w:val="00EF640C"/>
    <w:rsid w:val="00EF67EA"/>
    <w:rsid w:val="00EF7AFF"/>
    <w:rsid w:val="00EF7DB0"/>
    <w:rsid w:val="00EF7DE9"/>
    <w:rsid w:val="00EF7FD0"/>
    <w:rsid w:val="00F00B18"/>
    <w:rsid w:val="00F00E53"/>
    <w:rsid w:val="00F01582"/>
    <w:rsid w:val="00F025D8"/>
    <w:rsid w:val="00F02BDC"/>
    <w:rsid w:val="00F0346C"/>
    <w:rsid w:val="00F0410E"/>
    <w:rsid w:val="00F0528F"/>
    <w:rsid w:val="00F05AF6"/>
    <w:rsid w:val="00F05C6B"/>
    <w:rsid w:val="00F05D11"/>
    <w:rsid w:val="00F066F9"/>
    <w:rsid w:val="00F0760E"/>
    <w:rsid w:val="00F1004E"/>
    <w:rsid w:val="00F103C4"/>
    <w:rsid w:val="00F10B4A"/>
    <w:rsid w:val="00F12465"/>
    <w:rsid w:val="00F12D17"/>
    <w:rsid w:val="00F134A9"/>
    <w:rsid w:val="00F13825"/>
    <w:rsid w:val="00F139D5"/>
    <w:rsid w:val="00F13E5F"/>
    <w:rsid w:val="00F144EB"/>
    <w:rsid w:val="00F14D71"/>
    <w:rsid w:val="00F14FF6"/>
    <w:rsid w:val="00F16AC0"/>
    <w:rsid w:val="00F16DE8"/>
    <w:rsid w:val="00F175A5"/>
    <w:rsid w:val="00F17A09"/>
    <w:rsid w:val="00F20869"/>
    <w:rsid w:val="00F214B6"/>
    <w:rsid w:val="00F217E1"/>
    <w:rsid w:val="00F218AC"/>
    <w:rsid w:val="00F21A6A"/>
    <w:rsid w:val="00F22293"/>
    <w:rsid w:val="00F233B1"/>
    <w:rsid w:val="00F23A9C"/>
    <w:rsid w:val="00F24CD3"/>
    <w:rsid w:val="00F25274"/>
    <w:rsid w:val="00F27551"/>
    <w:rsid w:val="00F276CC"/>
    <w:rsid w:val="00F27EA5"/>
    <w:rsid w:val="00F3037C"/>
    <w:rsid w:val="00F308EA"/>
    <w:rsid w:val="00F30946"/>
    <w:rsid w:val="00F30B9B"/>
    <w:rsid w:val="00F314D6"/>
    <w:rsid w:val="00F31759"/>
    <w:rsid w:val="00F31E30"/>
    <w:rsid w:val="00F33746"/>
    <w:rsid w:val="00F33A8B"/>
    <w:rsid w:val="00F3457E"/>
    <w:rsid w:val="00F34BE0"/>
    <w:rsid w:val="00F34EB0"/>
    <w:rsid w:val="00F35B66"/>
    <w:rsid w:val="00F36D30"/>
    <w:rsid w:val="00F37C5E"/>
    <w:rsid w:val="00F40266"/>
    <w:rsid w:val="00F40981"/>
    <w:rsid w:val="00F41D31"/>
    <w:rsid w:val="00F420EA"/>
    <w:rsid w:val="00F42586"/>
    <w:rsid w:val="00F43258"/>
    <w:rsid w:val="00F43818"/>
    <w:rsid w:val="00F43A34"/>
    <w:rsid w:val="00F43B75"/>
    <w:rsid w:val="00F43F14"/>
    <w:rsid w:val="00F44823"/>
    <w:rsid w:val="00F44828"/>
    <w:rsid w:val="00F45105"/>
    <w:rsid w:val="00F45331"/>
    <w:rsid w:val="00F45ADA"/>
    <w:rsid w:val="00F46119"/>
    <w:rsid w:val="00F46572"/>
    <w:rsid w:val="00F467EF"/>
    <w:rsid w:val="00F4682A"/>
    <w:rsid w:val="00F4688D"/>
    <w:rsid w:val="00F47979"/>
    <w:rsid w:val="00F47D27"/>
    <w:rsid w:val="00F5008B"/>
    <w:rsid w:val="00F50BC7"/>
    <w:rsid w:val="00F525E9"/>
    <w:rsid w:val="00F52A36"/>
    <w:rsid w:val="00F52B5F"/>
    <w:rsid w:val="00F52F80"/>
    <w:rsid w:val="00F5434E"/>
    <w:rsid w:val="00F54ED5"/>
    <w:rsid w:val="00F558E0"/>
    <w:rsid w:val="00F56ECA"/>
    <w:rsid w:val="00F57006"/>
    <w:rsid w:val="00F57152"/>
    <w:rsid w:val="00F6003E"/>
    <w:rsid w:val="00F60C9A"/>
    <w:rsid w:val="00F60DAD"/>
    <w:rsid w:val="00F61484"/>
    <w:rsid w:val="00F61568"/>
    <w:rsid w:val="00F61702"/>
    <w:rsid w:val="00F619D7"/>
    <w:rsid w:val="00F61FBF"/>
    <w:rsid w:val="00F6297A"/>
    <w:rsid w:val="00F62DA9"/>
    <w:rsid w:val="00F63E74"/>
    <w:rsid w:val="00F64F28"/>
    <w:rsid w:val="00F6511D"/>
    <w:rsid w:val="00F6539C"/>
    <w:rsid w:val="00F6615D"/>
    <w:rsid w:val="00F6639D"/>
    <w:rsid w:val="00F66A13"/>
    <w:rsid w:val="00F66C71"/>
    <w:rsid w:val="00F66CE9"/>
    <w:rsid w:val="00F671B5"/>
    <w:rsid w:val="00F67991"/>
    <w:rsid w:val="00F71419"/>
    <w:rsid w:val="00F71B34"/>
    <w:rsid w:val="00F71C31"/>
    <w:rsid w:val="00F73828"/>
    <w:rsid w:val="00F73F5E"/>
    <w:rsid w:val="00F743C6"/>
    <w:rsid w:val="00F74800"/>
    <w:rsid w:val="00F763C6"/>
    <w:rsid w:val="00F765AD"/>
    <w:rsid w:val="00F76935"/>
    <w:rsid w:val="00F76D85"/>
    <w:rsid w:val="00F76E56"/>
    <w:rsid w:val="00F772A3"/>
    <w:rsid w:val="00F7785C"/>
    <w:rsid w:val="00F77C86"/>
    <w:rsid w:val="00F80A77"/>
    <w:rsid w:val="00F810C1"/>
    <w:rsid w:val="00F811B1"/>
    <w:rsid w:val="00F81386"/>
    <w:rsid w:val="00F8179D"/>
    <w:rsid w:val="00F828AE"/>
    <w:rsid w:val="00F838DD"/>
    <w:rsid w:val="00F83BE0"/>
    <w:rsid w:val="00F83BF5"/>
    <w:rsid w:val="00F83C03"/>
    <w:rsid w:val="00F84062"/>
    <w:rsid w:val="00F848E1"/>
    <w:rsid w:val="00F856DA"/>
    <w:rsid w:val="00F858F0"/>
    <w:rsid w:val="00F862FF"/>
    <w:rsid w:val="00F86C4B"/>
    <w:rsid w:val="00F871A9"/>
    <w:rsid w:val="00F905D5"/>
    <w:rsid w:val="00F90D7A"/>
    <w:rsid w:val="00F9104D"/>
    <w:rsid w:val="00F915C2"/>
    <w:rsid w:val="00F91B83"/>
    <w:rsid w:val="00F91CED"/>
    <w:rsid w:val="00F92700"/>
    <w:rsid w:val="00F93419"/>
    <w:rsid w:val="00F9420F"/>
    <w:rsid w:val="00F9553E"/>
    <w:rsid w:val="00F95738"/>
    <w:rsid w:val="00F96044"/>
    <w:rsid w:val="00F961E0"/>
    <w:rsid w:val="00F96546"/>
    <w:rsid w:val="00F96B42"/>
    <w:rsid w:val="00FA028B"/>
    <w:rsid w:val="00FA04FF"/>
    <w:rsid w:val="00FA0A94"/>
    <w:rsid w:val="00FA0E22"/>
    <w:rsid w:val="00FA17F9"/>
    <w:rsid w:val="00FA2B73"/>
    <w:rsid w:val="00FA2BD1"/>
    <w:rsid w:val="00FA391E"/>
    <w:rsid w:val="00FA3D8E"/>
    <w:rsid w:val="00FA4093"/>
    <w:rsid w:val="00FA591D"/>
    <w:rsid w:val="00FA5A41"/>
    <w:rsid w:val="00FA5B2F"/>
    <w:rsid w:val="00FA5F81"/>
    <w:rsid w:val="00FA6825"/>
    <w:rsid w:val="00FA68AE"/>
    <w:rsid w:val="00FA6D5B"/>
    <w:rsid w:val="00FA6EC6"/>
    <w:rsid w:val="00FB05A1"/>
    <w:rsid w:val="00FB065E"/>
    <w:rsid w:val="00FB0A53"/>
    <w:rsid w:val="00FB111F"/>
    <w:rsid w:val="00FB12EB"/>
    <w:rsid w:val="00FB2349"/>
    <w:rsid w:val="00FB2569"/>
    <w:rsid w:val="00FB282A"/>
    <w:rsid w:val="00FB2B1D"/>
    <w:rsid w:val="00FB2C9C"/>
    <w:rsid w:val="00FB3158"/>
    <w:rsid w:val="00FB3379"/>
    <w:rsid w:val="00FB49F8"/>
    <w:rsid w:val="00FB533A"/>
    <w:rsid w:val="00FB5727"/>
    <w:rsid w:val="00FB7004"/>
    <w:rsid w:val="00FB7857"/>
    <w:rsid w:val="00FC0021"/>
    <w:rsid w:val="00FC075A"/>
    <w:rsid w:val="00FC1152"/>
    <w:rsid w:val="00FC1340"/>
    <w:rsid w:val="00FC1693"/>
    <w:rsid w:val="00FC1AC1"/>
    <w:rsid w:val="00FC2E97"/>
    <w:rsid w:val="00FC340A"/>
    <w:rsid w:val="00FC34C1"/>
    <w:rsid w:val="00FC367C"/>
    <w:rsid w:val="00FC43F8"/>
    <w:rsid w:val="00FC47A7"/>
    <w:rsid w:val="00FC4A11"/>
    <w:rsid w:val="00FC524D"/>
    <w:rsid w:val="00FC5D5F"/>
    <w:rsid w:val="00FC617A"/>
    <w:rsid w:val="00FC62C6"/>
    <w:rsid w:val="00FC65D3"/>
    <w:rsid w:val="00FC669D"/>
    <w:rsid w:val="00FC7376"/>
    <w:rsid w:val="00FC7837"/>
    <w:rsid w:val="00FC7E29"/>
    <w:rsid w:val="00FC7E98"/>
    <w:rsid w:val="00FD253A"/>
    <w:rsid w:val="00FD25E7"/>
    <w:rsid w:val="00FD3490"/>
    <w:rsid w:val="00FD37D9"/>
    <w:rsid w:val="00FD47C5"/>
    <w:rsid w:val="00FD520F"/>
    <w:rsid w:val="00FD5734"/>
    <w:rsid w:val="00FD59CB"/>
    <w:rsid w:val="00FD5C71"/>
    <w:rsid w:val="00FD604F"/>
    <w:rsid w:val="00FD6156"/>
    <w:rsid w:val="00FD62B7"/>
    <w:rsid w:val="00FD64FD"/>
    <w:rsid w:val="00FD6749"/>
    <w:rsid w:val="00FD6A28"/>
    <w:rsid w:val="00FD6E3C"/>
    <w:rsid w:val="00FD74CA"/>
    <w:rsid w:val="00FE013A"/>
    <w:rsid w:val="00FE0475"/>
    <w:rsid w:val="00FE0524"/>
    <w:rsid w:val="00FE0C55"/>
    <w:rsid w:val="00FE0CB0"/>
    <w:rsid w:val="00FE0D6C"/>
    <w:rsid w:val="00FE1204"/>
    <w:rsid w:val="00FE1C26"/>
    <w:rsid w:val="00FE1C67"/>
    <w:rsid w:val="00FE22A4"/>
    <w:rsid w:val="00FE271F"/>
    <w:rsid w:val="00FE2BB2"/>
    <w:rsid w:val="00FE3557"/>
    <w:rsid w:val="00FE399C"/>
    <w:rsid w:val="00FE4214"/>
    <w:rsid w:val="00FE4306"/>
    <w:rsid w:val="00FE4DC0"/>
    <w:rsid w:val="00FE557E"/>
    <w:rsid w:val="00FE60FB"/>
    <w:rsid w:val="00FE62BA"/>
    <w:rsid w:val="00FE771C"/>
    <w:rsid w:val="00FE7FDF"/>
    <w:rsid w:val="00FF02C1"/>
    <w:rsid w:val="00FF0A28"/>
    <w:rsid w:val="00FF0A7F"/>
    <w:rsid w:val="00FF0BC2"/>
    <w:rsid w:val="00FF0F61"/>
    <w:rsid w:val="00FF27EA"/>
    <w:rsid w:val="00FF34DC"/>
    <w:rsid w:val="00FF3A9E"/>
    <w:rsid w:val="00FF437B"/>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FD5D1B"/>
  <w15:chartTrackingRefBased/>
  <w15:docId w15:val="{09064338-607B-4641-A125-5E276D303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rsid w:val="00782A5C"/>
    <w:pPr>
      <w:numPr>
        <w:numId w:val="2"/>
      </w:numPr>
      <w:spacing w:before="120" w:after="240"/>
      <w:contextualSpacing/>
    </w:pPr>
  </w:style>
  <w:style w:type="character" w:styleId="Strong">
    <w:name w:val="Strong"/>
    <w:basedOn w:val="DefaultParagraphFont"/>
    <w:uiPriority w:val="22"/>
    <w:unhideWhenUsed/>
    <w:rPr>
      <w:b w:val="0"/>
      <w:bCs w:val="0"/>
      <w:color w:val="F24F4F" w:themeColor="accent1"/>
    </w:rPr>
  </w:style>
  <w:style w:type="paragraph" w:customStyle="1" w:styleId="Checkbox">
    <w:name w:val="Checkbox"/>
    <w:basedOn w:val="Normal"/>
    <w:link w:val="CheckboxChar"/>
    <w:uiPriority w:val="3"/>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autoRedefine/>
    <w:qFormat/>
    <w:rsid w:val="00580390"/>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b/>
      <w:bCs/>
      <w:color w:val="auto"/>
    </w:rPr>
  </w:style>
  <w:style w:type="character" w:customStyle="1" w:styleId="OutputChar">
    <w:name w:val="Output Char"/>
    <w:basedOn w:val="DefaultParagraphFont"/>
    <w:link w:val="Output"/>
    <w:rsid w:val="00580390"/>
    <w:rPr>
      <w:rFonts w:ascii="Consolas" w:hAnsi="Consolas" w:cs="Consolas"/>
      <w:b/>
      <w:bCs/>
      <w:color w:val="auto"/>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bCs/>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bCs/>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bC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1">
    <w:name w:val="Unresolved Mention1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 w:type="paragraph" w:customStyle="1" w:styleId="outputs">
    <w:name w:val="outputs"/>
    <w:basedOn w:val="Normal"/>
    <w:link w:val="outputsChar"/>
    <w:qFormat/>
    <w:rsid w:val="0001029F"/>
    <w:pPr>
      <w:pBdr>
        <w:top w:val="single" w:sz="8" w:space="1" w:color="000000" w:themeColor="text1"/>
        <w:left w:val="single" w:sz="8" w:space="4" w:color="000000" w:themeColor="text1"/>
        <w:bottom w:val="single" w:sz="8" w:space="1" w:color="000000" w:themeColor="text1"/>
        <w:right w:val="single" w:sz="8" w:space="4" w:color="000000" w:themeColor="text1"/>
      </w:pBdr>
      <w:shd w:val="pct10" w:color="F2F2F2" w:themeColor="background1" w:themeShade="F2" w:fill="auto"/>
    </w:pPr>
    <w:rPr>
      <w:rFonts w:ascii="Consolas" w:hAnsi="Consolas"/>
      <w:b/>
      <w:noProof/>
      <w:sz w:val="18"/>
      <w:lang w:eastAsia="en-US"/>
    </w:rPr>
  </w:style>
  <w:style w:type="character" w:customStyle="1" w:styleId="outputsChar">
    <w:name w:val="outputs Char"/>
    <w:basedOn w:val="DefaultParagraphFont"/>
    <w:link w:val="outputs"/>
    <w:rsid w:val="0001029F"/>
    <w:rPr>
      <w:rFonts w:ascii="Consolas" w:hAnsi="Consolas"/>
      <w:b/>
      <w:noProof/>
      <w:color w:val="000000" w:themeColor="text1"/>
      <w:sz w:val="18"/>
      <w:shd w:val="pct10" w:color="F2F2F2" w:themeColor="background1" w:themeShade="F2" w:fill="auto"/>
      <w:lang w:eastAsia="en-US"/>
    </w:rPr>
  </w:style>
  <w:style w:type="paragraph" w:customStyle="1" w:styleId="Textbody">
    <w:name w:val="Text body"/>
    <w:basedOn w:val="Standard"/>
    <w:rsid w:val="0001029F"/>
    <w:pPr>
      <w:spacing w:after="140" w:line="276" w:lineRule="auto"/>
    </w:pPr>
  </w:style>
  <w:style w:type="paragraph" w:customStyle="1" w:styleId="Standard">
    <w:name w:val="Standard"/>
    <w:rsid w:val="0001029F"/>
    <w:pPr>
      <w:suppressAutoHyphens/>
      <w:autoSpaceDN w:val="0"/>
      <w:spacing w:after="0" w:line="240" w:lineRule="auto"/>
    </w:pPr>
    <w:rPr>
      <w:rFonts w:ascii="Liberation Serif" w:eastAsia="Noto Sans CJK SC Regular" w:hAnsi="Liberation Serif" w:cs="Lohit Devanagari"/>
      <w:color w:val="auto"/>
      <w:kern w:val="3"/>
      <w:sz w:val="24"/>
      <w:szCs w:val="24"/>
      <w:lang w:val="en-IN" w:eastAsia="zh-CN" w:bidi="hi-IN"/>
    </w:rPr>
  </w:style>
  <w:style w:type="paragraph" w:customStyle="1" w:styleId="PreformattedText">
    <w:name w:val="Preformatted Text"/>
    <w:basedOn w:val="Standard"/>
    <w:rsid w:val="0001029F"/>
    <w:rPr>
      <w:rFonts w:ascii="Liberation Mono" w:eastAsia="DejaVu Sans Mono" w:hAnsi="Liberation Mono" w:cs="Liberation Mono"/>
      <w:sz w:val="20"/>
      <w:szCs w:val="20"/>
    </w:rPr>
  </w:style>
  <w:style w:type="character" w:customStyle="1" w:styleId="SourceText">
    <w:name w:val="Source Text"/>
    <w:rsid w:val="0001029F"/>
    <w:rPr>
      <w:rFonts w:ascii="Liberation Mono" w:eastAsia="DejaVu Sans Mono" w:hAnsi="Liberation Mono" w:cs="Liberation Mono" w:hint="default"/>
    </w:rPr>
  </w:style>
  <w:style w:type="character" w:customStyle="1" w:styleId="sbrace">
    <w:name w:val="sbrace"/>
    <w:basedOn w:val="DefaultParagraphFont"/>
    <w:rsid w:val="00DB70B8"/>
  </w:style>
  <w:style w:type="character" w:customStyle="1" w:styleId="sobjectk">
    <w:name w:val="sobjectk"/>
    <w:basedOn w:val="DefaultParagraphFont"/>
    <w:rsid w:val="00DB70B8"/>
  </w:style>
  <w:style w:type="character" w:customStyle="1" w:styleId="scolon">
    <w:name w:val="scolon"/>
    <w:basedOn w:val="DefaultParagraphFont"/>
    <w:rsid w:val="00DB70B8"/>
  </w:style>
  <w:style w:type="character" w:customStyle="1" w:styleId="sobjectv">
    <w:name w:val="sobjectv"/>
    <w:basedOn w:val="DefaultParagraphFont"/>
    <w:rsid w:val="00DB70B8"/>
  </w:style>
  <w:style w:type="character" w:customStyle="1" w:styleId="scomma">
    <w:name w:val="scomma"/>
    <w:basedOn w:val="DefaultParagraphFont"/>
    <w:rsid w:val="00DB70B8"/>
  </w:style>
  <w:style w:type="character" w:customStyle="1" w:styleId="sbracket">
    <w:name w:val="sbracket"/>
    <w:basedOn w:val="DefaultParagraphFont"/>
    <w:rsid w:val="00DB70B8"/>
  </w:style>
  <w:style w:type="character" w:customStyle="1" w:styleId="sarrayv">
    <w:name w:val="sarrayv"/>
    <w:basedOn w:val="DefaultParagraphFont"/>
    <w:rsid w:val="00DB7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083">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729980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8161186">
      <w:bodyDiv w:val="1"/>
      <w:marLeft w:val="0"/>
      <w:marRight w:val="0"/>
      <w:marTop w:val="0"/>
      <w:marBottom w:val="0"/>
      <w:divBdr>
        <w:top w:val="none" w:sz="0" w:space="0" w:color="auto"/>
        <w:left w:val="none" w:sz="0" w:space="0" w:color="auto"/>
        <w:bottom w:val="none" w:sz="0" w:space="0" w:color="auto"/>
        <w:right w:val="none" w:sz="0" w:space="0" w:color="auto"/>
      </w:divBdr>
    </w:div>
    <w:div w:id="19403381">
      <w:bodyDiv w:val="1"/>
      <w:marLeft w:val="0"/>
      <w:marRight w:val="0"/>
      <w:marTop w:val="0"/>
      <w:marBottom w:val="0"/>
      <w:divBdr>
        <w:top w:val="none" w:sz="0" w:space="0" w:color="auto"/>
        <w:left w:val="none" w:sz="0" w:space="0" w:color="auto"/>
        <w:bottom w:val="none" w:sz="0" w:space="0" w:color="auto"/>
        <w:right w:val="none" w:sz="0" w:space="0" w:color="auto"/>
      </w:divBdr>
      <w:divsChild>
        <w:div w:id="2015642404">
          <w:marLeft w:val="0"/>
          <w:marRight w:val="0"/>
          <w:marTop w:val="0"/>
          <w:marBottom w:val="0"/>
          <w:divBdr>
            <w:top w:val="none" w:sz="0" w:space="0" w:color="auto"/>
            <w:left w:val="none" w:sz="0" w:space="0" w:color="auto"/>
            <w:bottom w:val="none" w:sz="0" w:space="0" w:color="auto"/>
            <w:right w:val="none" w:sz="0" w:space="0" w:color="auto"/>
          </w:divBdr>
          <w:divsChild>
            <w:div w:id="765005574">
              <w:marLeft w:val="0"/>
              <w:marRight w:val="0"/>
              <w:marTop w:val="0"/>
              <w:marBottom w:val="0"/>
              <w:divBdr>
                <w:top w:val="none" w:sz="0" w:space="0" w:color="auto"/>
                <w:left w:val="none" w:sz="0" w:space="0" w:color="auto"/>
                <w:bottom w:val="none" w:sz="0" w:space="0" w:color="auto"/>
                <w:right w:val="none" w:sz="0" w:space="0" w:color="auto"/>
              </w:divBdr>
              <w:divsChild>
                <w:div w:id="1642148528">
                  <w:marLeft w:val="0"/>
                  <w:marRight w:val="0"/>
                  <w:marTop w:val="0"/>
                  <w:marBottom w:val="0"/>
                  <w:divBdr>
                    <w:top w:val="none" w:sz="0" w:space="0" w:color="auto"/>
                    <w:left w:val="none" w:sz="0" w:space="0" w:color="auto"/>
                    <w:bottom w:val="none" w:sz="0" w:space="0" w:color="auto"/>
                    <w:right w:val="none" w:sz="0" w:space="0" w:color="auto"/>
                  </w:divBdr>
                  <w:divsChild>
                    <w:div w:id="1480882237">
                      <w:marLeft w:val="0"/>
                      <w:marRight w:val="0"/>
                      <w:marTop w:val="0"/>
                      <w:marBottom w:val="0"/>
                      <w:divBdr>
                        <w:top w:val="none" w:sz="0" w:space="0" w:color="auto"/>
                        <w:left w:val="none" w:sz="0" w:space="0" w:color="auto"/>
                        <w:bottom w:val="none" w:sz="0" w:space="0" w:color="auto"/>
                        <w:right w:val="none" w:sz="0" w:space="0" w:color="auto"/>
                      </w:divBdr>
                      <w:divsChild>
                        <w:div w:id="1104304356">
                          <w:marLeft w:val="0"/>
                          <w:marRight w:val="0"/>
                          <w:marTop w:val="0"/>
                          <w:marBottom w:val="0"/>
                          <w:divBdr>
                            <w:top w:val="none" w:sz="0" w:space="0" w:color="auto"/>
                            <w:left w:val="none" w:sz="0" w:space="0" w:color="auto"/>
                            <w:bottom w:val="none" w:sz="0" w:space="0" w:color="auto"/>
                            <w:right w:val="none" w:sz="0" w:space="0" w:color="auto"/>
                          </w:divBdr>
                          <w:divsChild>
                            <w:div w:id="531721976">
                              <w:marLeft w:val="0"/>
                              <w:marRight w:val="0"/>
                              <w:marTop w:val="0"/>
                              <w:marBottom w:val="0"/>
                              <w:divBdr>
                                <w:top w:val="none" w:sz="0" w:space="0" w:color="auto"/>
                                <w:left w:val="none" w:sz="0" w:space="0" w:color="auto"/>
                                <w:bottom w:val="none" w:sz="0" w:space="0" w:color="auto"/>
                                <w:right w:val="none" w:sz="0" w:space="0" w:color="auto"/>
                              </w:divBdr>
                              <w:divsChild>
                                <w:div w:id="219751114">
                                  <w:marLeft w:val="0"/>
                                  <w:marRight w:val="0"/>
                                  <w:marTop w:val="0"/>
                                  <w:marBottom w:val="0"/>
                                  <w:divBdr>
                                    <w:top w:val="none" w:sz="0" w:space="0" w:color="auto"/>
                                    <w:left w:val="none" w:sz="0" w:space="0" w:color="auto"/>
                                    <w:bottom w:val="none" w:sz="0" w:space="0" w:color="auto"/>
                                    <w:right w:val="none" w:sz="0" w:space="0" w:color="auto"/>
                                  </w:divBdr>
                                  <w:divsChild>
                                    <w:div w:id="751006898">
                                      <w:marLeft w:val="0"/>
                                      <w:marRight w:val="0"/>
                                      <w:marTop w:val="0"/>
                                      <w:marBottom w:val="0"/>
                                      <w:divBdr>
                                        <w:top w:val="none" w:sz="0" w:space="0" w:color="auto"/>
                                        <w:left w:val="none" w:sz="0" w:space="0" w:color="auto"/>
                                        <w:bottom w:val="none" w:sz="0" w:space="0" w:color="auto"/>
                                        <w:right w:val="none" w:sz="0" w:space="0" w:color="auto"/>
                                      </w:divBdr>
                                      <w:divsChild>
                                        <w:div w:id="207646321">
                                          <w:marLeft w:val="0"/>
                                          <w:marRight w:val="0"/>
                                          <w:marTop w:val="0"/>
                                          <w:marBottom w:val="0"/>
                                          <w:divBdr>
                                            <w:top w:val="none" w:sz="0" w:space="0" w:color="auto"/>
                                            <w:left w:val="none" w:sz="0" w:space="0" w:color="auto"/>
                                            <w:bottom w:val="none" w:sz="0" w:space="0" w:color="auto"/>
                                            <w:right w:val="none" w:sz="0" w:space="0" w:color="auto"/>
                                          </w:divBdr>
                                          <w:divsChild>
                                            <w:div w:id="8857204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27980">
      <w:bodyDiv w:val="1"/>
      <w:marLeft w:val="0"/>
      <w:marRight w:val="0"/>
      <w:marTop w:val="0"/>
      <w:marBottom w:val="0"/>
      <w:divBdr>
        <w:top w:val="none" w:sz="0" w:space="0" w:color="auto"/>
        <w:left w:val="none" w:sz="0" w:space="0" w:color="auto"/>
        <w:bottom w:val="none" w:sz="0" w:space="0" w:color="auto"/>
        <w:right w:val="none" w:sz="0" w:space="0" w:color="auto"/>
      </w:divBdr>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3034503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36053012">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3893360">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3649007">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89202576">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6875002">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2842786">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2532371">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767085">
      <w:bodyDiv w:val="1"/>
      <w:marLeft w:val="0"/>
      <w:marRight w:val="0"/>
      <w:marTop w:val="0"/>
      <w:marBottom w:val="0"/>
      <w:divBdr>
        <w:top w:val="none" w:sz="0" w:space="0" w:color="auto"/>
        <w:left w:val="none" w:sz="0" w:space="0" w:color="auto"/>
        <w:bottom w:val="none" w:sz="0" w:space="0" w:color="auto"/>
        <w:right w:val="none" w:sz="0" w:space="0" w:color="auto"/>
      </w:divBdr>
    </w:div>
    <w:div w:id="156963423">
      <w:bodyDiv w:val="1"/>
      <w:marLeft w:val="0"/>
      <w:marRight w:val="0"/>
      <w:marTop w:val="0"/>
      <w:marBottom w:val="0"/>
      <w:divBdr>
        <w:top w:val="none" w:sz="0" w:space="0" w:color="auto"/>
        <w:left w:val="none" w:sz="0" w:space="0" w:color="auto"/>
        <w:bottom w:val="none" w:sz="0" w:space="0" w:color="auto"/>
        <w:right w:val="none" w:sz="0" w:space="0" w:color="auto"/>
      </w:divBdr>
    </w:div>
    <w:div w:id="157692609">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69569111">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0070415">
      <w:bodyDiv w:val="1"/>
      <w:marLeft w:val="0"/>
      <w:marRight w:val="0"/>
      <w:marTop w:val="0"/>
      <w:marBottom w:val="0"/>
      <w:divBdr>
        <w:top w:val="none" w:sz="0" w:space="0" w:color="auto"/>
        <w:left w:val="none" w:sz="0" w:space="0" w:color="auto"/>
        <w:bottom w:val="none" w:sz="0" w:space="0" w:color="auto"/>
        <w:right w:val="none" w:sz="0" w:space="0" w:color="auto"/>
      </w:divBdr>
      <w:divsChild>
        <w:div w:id="1762027371">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663926057">
              <w:marLeft w:val="0"/>
              <w:marRight w:val="0"/>
              <w:marTop w:val="0"/>
              <w:marBottom w:val="0"/>
              <w:divBdr>
                <w:top w:val="none" w:sz="0" w:space="0" w:color="auto"/>
                <w:left w:val="none" w:sz="0" w:space="0" w:color="auto"/>
                <w:bottom w:val="none" w:sz="0" w:space="0" w:color="auto"/>
                <w:right w:val="none" w:sz="0" w:space="0" w:color="auto"/>
              </w:divBdr>
              <w:divsChild>
                <w:div w:id="485827872">
                  <w:marLeft w:val="0"/>
                  <w:marRight w:val="0"/>
                  <w:marTop w:val="0"/>
                  <w:marBottom w:val="0"/>
                  <w:divBdr>
                    <w:top w:val="single" w:sz="24" w:space="0" w:color="D5DBDB"/>
                    <w:left w:val="single" w:sz="24" w:space="0" w:color="D5DBDB"/>
                    <w:bottom w:val="single" w:sz="6" w:space="0" w:color="D5DBDB"/>
                    <w:right w:val="single" w:sz="24" w:space="0" w:color="D5DBDB"/>
                  </w:divBdr>
                  <w:divsChild>
                    <w:div w:id="185171420">
                      <w:marLeft w:val="0"/>
                      <w:marRight w:val="0"/>
                      <w:marTop w:val="0"/>
                      <w:marBottom w:val="0"/>
                      <w:divBdr>
                        <w:top w:val="none" w:sz="0" w:space="0" w:color="auto"/>
                        <w:left w:val="none" w:sz="0" w:space="0" w:color="auto"/>
                        <w:bottom w:val="none" w:sz="0" w:space="0" w:color="auto"/>
                        <w:right w:val="none" w:sz="0" w:space="0" w:color="auto"/>
                      </w:divBdr>
                      <w:divsChild>
                        <w:div w:id="247807541">
                          <w:marLeft w:val="0"/>
                          <w:marRight w:val="0"/>
                          <w:marTop w:val="0"/>
                          <w:marBottom w:val="0"/>
                          <w:divBdr>
                            <w:top w:val="none" w:sz="0" w:space="0" w:color="auto"/>
                            <w:left w:val="none" w:sz="0" w:space="0" w:color="auto"/>
                            <w:bottom w:val="none" w:sz="0" w:space="0" w:color="auto"/>
                            <w:right w:val="none" w:sz="0" w:space="0" w:color="auto"/>
                          </w:divBdr>
                          <w:divsChild>
                            <w:div w:id="1159613706">
                              <w:marLeft w:val="0"/>
                              <w:marRight w:val="0"/>
                              <w:marTop w:val="75"/>
                              <w:marBottom w:val="75"/>
                              <w:divBdr>
                                <w:top w:val="none" w:sz="0" w:space="0" w:color="auto"/>
                                <w:left w:val="none" w:sz="0" w:space="0" w:color="auto"/>
                                <w:bottom w:val="none" w:sz="0" w:space="0" w:color="auto"/>
                                <w:right w:val="none" w:sz="0" w:space="0" w:color="auto"/>
                              </w:divBdr>
                            </w:div>
                          </w:divsChild>
                        </w:div>
                        <w:div w:id="1841114075">
                          <w:marLeft w:val="0"/>
                          <w:marRight w:val="0"/>
                          <w:marTop w:val="0"/>
                          <w:marBottom w:val="0"/>
                          <w:divBdr>
                            <w:top w:val="none" w:sz="0" w:space="0" w:color="auto"/>
                            <w:left w:val="none" w:sz="0" w:space="0" w:color="auto"/>
                            <w:bottom w:val="none" w:sz="0" w:space="0" w:color="auto"/>
                            <w:right w:val="none" w:sz="0" w:space="0" w:color="auto"/>
                          </w:divBdr>
                          <w:divsChild>
                            <w:div w:id="739525963">
                              <w:marLeft w:val="0"/>
                              <w:marRight w:val="0"/>
                              <w:marTop w:val="75"/>
                              <w:marBottom w:val="75"/>
                              <w:divBdr>
                                <w:top w:val="none" w:sz="0" w:space="0" w:color="auto"/>
                                <w:left w:val="none" w:sz="0" w:space="0" w:color="auto"/>
                                <w:bottom w:val="none" w:sz="0" w:space="0" w:color="auto"/>
                                <w:right w:val="none" w:sz="0" w:space="0" w:color="auto"/>
                              </w:divBdr>
                              <w:divsChild>
                                <w:div w:id="1935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029">
                  <w:marLeft w:val="0"/>
                  <w:marRight w:val="0"/>
                  <w:marTop w:val="0"/>
                  <w:marBottom w:val="0"/>
                  <w:divBdr>
                    <w:top w:val="single" w:sz="24" w:space="0" w:color="D5DBDB"/>
                    <w:left w:val="single" w:sz="24" w:space="0" w:color="D5DBDB"/>
                    <w:bottom w:val="single" w:sz="6" w:space="0" w:color="D5DBDB"/>
                    <w:right w:val="single" w:sz="24" w:space="0" w:color="D5DBDB"/>
                  </w:divBdr>
                  <w:divsChild>
                    <w:div w:id="35813459">
                      <w:marLeft w:val="0"/>
                      <w:marRight w:val="0"/>
                      <w:marTop w:val="0"/>
                      <w:marBottom w:val="0"/>
                      <w:divBdr>
                        <w:top w:val="none" w:sz="0" w:space="0" w:color="auto"/>
                        <w:left w:val="none" w:sz="0" w:space="0" w:color="auto"/>
                        <w:bottom w:val="none" w:sz="0" w:space="0" w:color="auto"/>
                        <w:right w:val="none" w:sz="0" w:space="0" w:color="auto"/>
                      </w:divBdr>
                      <w:divsChild>
                        <w:div w:id="991789032">
                          <w:marLeft w:val="0"/>
                          <w:marRight w:val="0"/>
                          <w:marTop w:val="0"/>
                          <w:marBottom w:val="0"/>
                          <w:divBdr>
                            <w:top w:val="none" w:sz="0" w:space="0" w:color="auto"/>
                            <w:left w:val="none" w:sz="0" w:space="0" w:color="auto"/>
                            <w:bottom w:val="none" w:sz="0" w:space="0" w:color="auto"/>
                            <w:right w:val="none" w:sz="0" w:space="0" w:color="auto"/>
                          </w:divBdr>
                          <w:divsChild>
                            <w:div w:id="862091080">
                              <w:marLeft w:val="0"/>
                              <w:marRight w:val="0"/>
                              <w:marTop w:val="75"/>
                              <w:marBottom w:val="75"/>
                              <w:divBdr>
                                <w:top w:val="none" w:sz="0" w:space="0" w:color="auto"/>
                                <w:left w:val="none" w:sz="0" w:space="0" w:color="auto"/>
                                <w:bottom w:val="none" w:sz="0" w:space="0" w:color="auto"/>
                                <w:right w:val="none" w:sz="0" w:space="0" w:color="auto"/>
                              </w:divBdr>
                            </w:div>
                          </w:divsChild>
                        </w:div>
                        <w:div w:id="2115399044">
                          <w:marLeft w:val="0"/>
                          <w:marRight w:val="0"/>
                          <w:marTop w:val="0"/>
                          <w:marBottom w:val="0"/>
                          <w:divBdr>
                            <w:top w:val="none" w:sz="0" w:space="0" w:color="auto"/>
                            <w:left w:val="none" w:sz="0" w:space="0" w:color="auto"/>
                            <w:bottom w:val="none" w:sz="0" w:space="0" w:color="auto"/>
                            <w:right w:val="none" w:sz="0" w:space="0" w:color="auto"/>
                          </w:divBdr>
                          <w:divsChild>
                            <w:div w:id="1134954236">
                              <w:marLeft w:val="0"/>
                              <w:marRight w:val="0"/>
                              <w:marTop w:val="75"/>
                              <w:marBottom w:val="75"/>
                              <w:divBdr>
                                <w:top w:val="none" w:sz="0" w:space="0" w:color="auto"/>
                                <w:left w:val="none" w:sz="0" w:space="0" w:color="auto"/>
                                <w:bottom w:val="none" w:sz="0" w:space="0" w:color="auto"/>
                                <w:right w:val="none" w:sz="0" w:space="0" w:color="auto"/>
                              </w:divBdr>
                              <w:divsChild>
                                <w:div w:id="4498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594958">
                  <w:marLeft w:val="0"/>
                  <w:marRight w:val="0"/>
                  <w:marTop w:val="0"/>
                  <w:marBottom w:val="0"/>
                  <w:divBdr>
                    <w:top w:val="single" w:sz="24" w:space="0" w:color="D5DBDB"/>
                    <w:left w:val="single" w:sz="24" w:space="0" w:color="D5DBDB"/>
                    <w:bottom w:val="single" w:sz="6" w:space="0" w:color="D5DBDB"/>
                    <w:right w:val="single" w:sz="24" w:space="0" w:color="D5DBDB"/>
                  </w:divBdr>
                  <w:divsChild>
                    <w:div w:id="1371761809">
                      <w:marLeft w:val="0"/>
                      <w:marRight w:val="0"/>
                      <w:marTop w:val="0"/>
                      <w:marBottom w:val="0"/>
                      <w:divBdr>
                        <w:top w:val="none" w:sz="0" w:space="0" w:color="auto"/>
                        <w:left w:val="none" w:sz="0" w:space="0" w:color="auto"/>
                        <w:bottom w:val="none" w:sz="0" w:space="0" w:color="auto"/>
                        <w:right w:val="none" w:sz="0" w:space="0" w:color="auto"/>
                      </w:divBdr>
                      <w:divsChild>
                        <w:div w:id="1602570471">
                          <w:marLeft w:val="0"/>
                          <w:marRight w:val="0"/>
                          <w:marTop w:val="0"/>
                          <w:marBottom w:val="0"/>
                          <w:divBdr>
                            <w:top w:val="none" w:sz="0" w:space="0" w:color="auto"/>
                            <w:left w:val="none" w:sz="0" w:space="0" w:color="auto"/>
                            <w:bottom w:val="none" w:sz="0" w:space="0" w:color="auto"/>
                            <w:right w:val="none" w:sz="0" w:space="0" w:color="auto"/>
                          </w:divBdr>
                          <w:divsChild>
                            <w:div w:id="1419251569">
                              <w:marLeft w:val="0"/>
                              <w:marRight w:val="0"/>
                              <w:marTop w:val="75"/>
                              <w:marBottom w:val="75"/>
                              <w:divBdr>
                                <w:top w:val="none" w:sz="0" w:space="0" w:color="auto"/>
                                <w:left w:val="none" w:sz="0" w:space="0" w:color="auto"/>
                                <w:bottom w:val="none" w:sz="0" w:space="0" w:color="auto"/>
                                <w:right w:val="none" w:sz="0" w:space="0" w:color="auto"/>
                              </w:divBdr>
                            </w:div>
                          </w:divsChild>
                        </w:div>
                        <w:div w:id="2051563665">
                          <w:marLeft w:val="0"/>
                          <w:marRight w:val="0"/>
                          <w:marTop w:val="0"/>
                          <w:marBottom w:val="0"/>
                          <w:divBdr>
                            <w:top w:val="none" w:sz="0" w:space="0" w:color="auto"/>
                            <w:left w:val="none" w:sz="0" w:space="0" w:color="auto"/>
                            <w:bottom w:val="none" w:sz="0" w:space="0" w:color="auto"/>
                            <w:right w:val="none" w:sz="0" w:space="0" w:color="auto"/>
                          </w:divBdr>
                          <w:divsChild>
                            <w:div w:id="2104186272">
                              <w:marLeft w:val="0"/>
                              <w:marRight w:val="0"/>
                              <w:marTop w:val="75"/>
                              <w:marBottom w:val="75"/>
                              <w:divBdr>
                                <w:top w:val="none" w:sz="0" w:space="0" w:color="auto"/>
                                <w:left w:val="none" w:sz="0" w:space="0" w:color="auto"/>
                                <w:bottom w:val="none" w:sz="0" w:space="0" w:color="auto"/>
                                <w:right w:val="none" w:sz="0" w:space="0" w:color="auto"/>
                              </w:divBdr>
                              <w:divsChild>
                                <w:div w:id="137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991">
                  <w:marLeft w:val="0"/>
                  <w:marRight w:val="0"/>
                  <w:marTop w:val="0"/>
                  <w:marBottom w:val="0"/>
                  <w:divBdr>
                    <w:top w:val="none" w:sz="0" w:space="0" w:color="auto"/>
                    <w:left w:val="none" w:sz="0" w:space="0" w:color="auto"/>
                    <w:bottom w:val="none" w:sz="0" w:space="0" w:color="auto"/>
                    <w:right w:val="none" w:sz="0" w:space="0" w:color="auto"/>
                  </w:divBdr>
                  <w:divsChild>
                    <w:div w:id="546382689">
                      <w:marLeft w:val="0"/>
                      <w:marRight w:val="0"/>
                      <w:marTop w:val="0"/>
                      <w:marBottom w:val="0"/>
                      <w:divBdr>
                        <w:top w:val="none" w:sz="0" w:space="0" w:color="auto"/>
                        <w:left w:val="none" w:sz="0" w:space="0" w:color="auto"/>
                        <w:bottom w:val="none" w:sz="0" w:space="0" w:color="auto"/>
                        <w:right w:val="none" w:sz="0" w:space="0" w:color="auto"/>
                      </w:divBdr>
                      <w:divsChild>
                        <w:div w:id="64843601">
                          <w:marLeft w:val="0"/>
                          <w:marRight w:val="0"/>
                          <w:marTop w:val="0"/>
                          <w:marBottom w:val="0"/>
                          <w:divBdr>
                            <w:top w:val="none" w:sz="0" w:space="0" w:color="auto"/>
                            <w:left w:val="none" w:sz="0" w:space="0" w:color="auto"/>
                            <w:bottom w:val="none" w:sz="0" w:space="0" w:color="auto"/>
                            <w:right w:val="none" w:sz="0" w:space="0" w:color="auto"/>
                          </w:divBdr>
                          <w:divsChild>
                            <w:div w:id="1889603632">
                              <w:marLeft w:val="0"/>
                              <w:marRight w:val="0"/>
                              <w:marTop w:val="75"/>
                              <w:marBottom w:val="75"/>
                              <w:divBdr>
                                <w:top w:val="none" w:sz="0" w:space="0" w:color="auto"/>
                                <w:left w:val="none" w:sz="0" w:space="0" w:color="auto"/>
                                <w:bottom w:val="none" w:sz="0" w:space="0" w:color="auto"/>
                                <w:right w:val="none" w:sz="0" w:space="0" w:color="auto"/>
                              </w:divBdr>
                              <w:divsChild>
                                <w:div w:id="6695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8968">
                          <w:marLeft w:val="0"/>
                          <w:marRight w:val="0"/>
                          <w:marTop w:val="0"/>
                          <w:marBottom w:val="0"/>
                          <w:divBdr>
                            <w:top w:val="none" w:sz="0" w:space="0" w:color="auto"/>
                            <w:left w:val="none" w:sz="0" w:space="0" w:color="auto"/>
                            <w:bottom w:val="none" w:sz="0" w:space="0" w:color="auto"/>
                            <w:right w:val="none" w:sz="0" w:space="0" w:color="auto"/>
                          </w:divBdr>
                          <w:divsChild>
                            <w:div w:id="1021081715">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778597186">
                  <w:marLeft w:val="0"/>
                  <w:marRight w:val="0"/>
                  <w:marTop w:val="0"/>
                  <w:marBottom w:val="0"/>
                  <w:divBdr>
                    <w:top w:val="single" w:sz="24" w:space="0" w:color="D5DBDB"/>
                    <w:left w:val="single" w:sz="24" w:space="0" w:color="D5DBDB"/>
                    <w:bottom w:val="single" w:sz="6" w:space="0" w:color="D5DBDB"/>
                    <w:right w:val="single" w:sz="24" w:space="0" w:color="D5DBDB"/>
                  </w:divBdr>
                  <w:divsChild>
                    <w:div w:id="354622265">
                      <w:marLeft w:val="0"/>
                      <w:marRight w:val="0"/>
                      <w:marTop w:val="0"/>
                      <w:marBottom w:val="0"/>
                      <w:divBdr>
                        <w:top w:val="none" w:sz="0" w:space="0" w:color="auto"/>
                        <w:left w:val="none" w:sz="0" w:space="0" w:color="auto"/>
                        <w:bottom w:val="none" w:sz="0" w:space="0" w:color="auto"/>
                        <w:right w:val="none" w:sz="0" w:space="0" w:color="auto"/>
                      </w:divBdr>
                      <w:divsChild>
                        <w:div w:id="87314665">
                          <w:marLeft w:val="0"/>
                          <w:marRight w:val="0"/>
                          <w:marTop w:val="0"/>
                          <w:marBottom w:val="0"/>
                          <w:divBdr>
                            <w:top w:val="none" w:sz="0" w:space="0" w:color="auto"/>
                            <w:left w:val="none" w:sz="0" w:space="0" w:color="auto"/>
                            <w:bottom w:val="none" w:sz="0" w:space="0" w:color="auto"/>
                            <w:right w:val="none" w:sz="0" w:space="0" w:color="auto"/>
                          </w:divBdr>
                          <w:divsChild>
                            <w:div w:id="2139376428">
                              <w:marLeft w:val="0"/>
                              <w:marRight w:val="0"/>
                              <w:marTop w:val="75"/>
                              <w:marBottom w:val="75"/>
                              <w:divBdr>
                                <w:top w:val="none" w:sz="0" w:space="0" w:color="auto"/>
                                <w:left w:val="none" w:sz="0" w:space="0" w:color="auto"/>
                                <w:bottom w:val="none" w:sz="0" w:space="0" w:color="auto"/>
                                <w:right w:val="none" w:sz="0" w:space="0" w:color="auto"/>
                              </w:divBdr>
                              <w:divsChild>
                                <w:div w:id="584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446827">
                          <w:marLeft w:val="0"/>
                          <w:marRight w:val="0"/>
                          <w:marTop w:val="0"/>
                          <w:marBottom w:val="0"/>
                          <w:divBdr>
                            <w:top w:val="none" w:sz="0" w:space="0" w:color="auto"/>
                            <w:left w:val="none" w:sz="0" w:space="0" w:color="auto"/>
                            <w:bottom w:val="none" w:sz="0" w:space="0" w:color="auto"/>
                            <w:right w:val="none" w:sz="0" w:space="0" w:color="auto"/>
                          </w:divBdr>
                          <w:divsChild>
                            <w:div w:id="161860842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071727587">
                  <w:marLeft w:val="0"/>
                  <w:marRight w:val="0"/>
                  <w:marTop w:val="0"/>
                  <w:marBottom w:val="0"/>
                  <w:divBdr>
                    <w:top w:val="single" w:sz="24" w:space="0" w:color="D5DBDB"/>
                    <w:left w:val="single" w:sz="24" w:space="0" w:color="D5DBDB"/>
                    <w:bottom w:val="single" w:sz="6" w:space="0" w:color="D5DBDB"/>
                    <w:right w:val="single" w:sz="24" w:space="0" w:color="D5DBDB"/>
                  </w:divBdr>
                  <w:divsChild>
                    <w:div w:id="1533306757">
                      <w:marLeft w:val="0"/>
                      <w:marRight w:val="0"/>
                      <w:marTop w:val="0"/>
                      <w:marBottom w:val="0"/>
                      <w:divBdr>
                        <w:top w:val="none" w:sz="0" w:space="0" w:color="auto"/>
                        <w:left w:val="none" w:sz="0" w:space="0" w:color="auto"/>
                        <w:bottom w:val="none" w:sz="0" w:space="0" w:color="auto"/>
                        <w:right w:val="none" w:sz="0" w:space="0" w:color="auto"/>
                      </w:divBdr>
                      <w:divsChild>
                        <w:div w:id="218370418">
                          <w:marLeft w:val="0"/>
                          <w:marRight w:val="0"/>
                          <w:marTop w:val="0"/>
                          <w:marBottom w:val="0"/>
                          <w:divBdr>
                            <w:top w:val="none" w:sz="0" w:space="0" w:color="auto"/>
                            <w:left w:val="none" w:sz="0" w:space="0" w:color="auto"/>
                            <w:bottom w:val="none" w:sz="0" w:space="0" w:color="auto"/>
                            <w:right w:val="none" w:sz="0" w:space="0" w:color="auto"/>
                          </w:divBdr>
                          <w:divsChild>
                            <w:div w:id="1615551558">
                              <w:marLeft w:val="0"/>
                              <w:marRight w:val="0"/>
                              <w:marTop w:val="75"/>
                              <w:marBottom w:val="75"/>
                              <w:divBdr>
                                <w:top w:val="none" w:sz="0" w:space="0" w:color="auto"/>
                                <w:left w:val="none" w:sz="0" w:space="0" w:color="auto"/>
                                <w:bottom w:val="none" w:sz="0" w:space="0" w:color="auto"/>
                                <w:right w:val="none" w:sz="0" w:space="0" w:color="auto"/>
                              </w:divBdr>
                              <w:divsChild>
                                <w:div w:id="636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55106">
                          <w:marLeft w:val="0"/>
                          <w:marRight w:val="0"/>
                          <w:marTop w:val="0"/>
                          <w:marBottom w:val="0"/>
                          <w:divBdr>
                            <w:top w:val="none" w:sz="0" w:space="0" w:color="auto"/>
                            <w:left w:val="none" w:sz="0" w:space="0" w:color="auto"/>
                            <w:bottom w:val="none" w:sz="0" w:space="0" w:color="auto"/>
                            <w:right w:val="none" w:sz="0" w:space="0" w:color="auto"/>
                          </w:divBdr>
                          <w:divsChild>
                            <w:div w:id="163074041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2094931842">
              <w:marLeft w:val="0"/>
              <w:marRight w:val="0"/>
              <w:marTop w:val="0"/>
              <w:marBottom w:val="0"/>
              <w:divBdr>
                <w:top w:val="none" w:sz="0" w:space="0" w:color="auto"/>
                <w:left w:val="none" w:sz="0" w:space="0" w:color="auto"/>
                <w:bottom w:val="none" w:sz="0" w:space="0" w:color="auto"/>
                <w:right w:val="none" w:sz="0" w:space="0" w:color="auto"/>
              </w:divBdr>
            </w:div>
          </w:divsChild>
        </w:div>
        <w:div w:id="1820993652">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676882742">
              <w:marLeft w:val="0"/>
              <w:marRight w:val="0"/>
              <w:marTop w:val="0"/>
              <w:marBottom w:val="0"/>
              <w:divBdr>
                <w:top w:val="none" w:sz="0" w:space="0" w:color="auto"/>
                <w:left w:val="none" w:sz="0" w:space="0" w:color="auto"/>
                <w:bottom w:val="none" w:sz="0" w:space="0" w:color="auto"/>
                <w:right w:val="none" w:sz="0" w:space="0" w:color="auto"/>
              </w:divBdr>
              <w:divsChild>
                <w:div w:id="2127966859">
                  <w:marLeft w:val="0"/>
                  <w:marRight w:val="0"/>
                  <w:marTop w:val="0"/>
                  <w:marBottom w:val="0"/>
                  <w:divBdr>
                    <w:top w:val="none" w:sz="0" w:space="0" w:color="auto"/>
                    <w:left w:val="none" w:sz="0" w:space="0" w:color="auto"/>
                    <w:bottom w:val="none" w:sz="0" w:space="0" w:color="auto"/>
                    <w:right w:val="none" w:sz="0" w:space="0" w:color="auto"/>
                  </w:divBdr>
                  <w:divsChild>
                    <w:div w:id="1552880224">
                      <w:marLeft w:val="0"/>
                      <w:marRight w:val="0"/>
                      <w:marTop w:val="0"/>
                      <w:marBottom w:val="0"/>
                      <w:divBdr>
                        <w:top w:val="none" w:sz="0" w:space="0" w:color="auto"/>
                        <w:left w:val="none" w:sz="0" w:space="0" w:color="auto"/>
                        <w:bottom w:val="none" w:sz="0" w:space="0" w:color="auto"/>
                        <w:right w:val="none" w:sz="0" w:space="0" w:color="auto"/>
                      </w:divBdr>
                      <w:divsChild>
                        <w:div w:id="1494489676">
                          <w:marLeft w:val="0"/>
                          <w:marRight w:val="0"/>
                          <w:marTop w:val="0"/>
                          <w:marBottom w:val="0"/>
                          <w:divBdr>
                            <w:top w:val="none" w:sz="0" w:space="0" w:color="auto"/>
                            <w:left w:val="none" w:sz="0" w:space="0" w:color="auto"/>
                            <w:bottom w:val="none" w:sz="0" w:space="0" w:color="auto"/>
                            <w:right w:val="none" w:sz="0" w:space="0" w:color="auto"/>
                          </w:divBdr>
                          <w:divsChild>
                            <w:div w:id="1636645621">
                              <w:marLeft w:val="0"/>
                              <w:marRight w:val="0"/>
                              <w:marTop w:val="75"/>
                              <w:marBottom w:val="75"/>
                              <w:divBdr>
                                <w:top w:val="none" w:sz="0" w:space="0" w:color="auto"/>
                                <w:left w:val="none" w:sz="0" w:space="0" w:color="auto"/>
                                <w:bottom w:val="none" w:sz="0" w:space="0" w:color="auto"/>
                                <w:right w:val="none" w:sz="0" w:space="0" w:color="auto"/>
                              </w:divBdr>
                            </w:div>
                          </w:divsChild>
                        </w:div>
                        <w:div w:id="1914777856">
                          <w:marLeft w:val="0"/>
                          <w:marRight w:val="0"/>
                          <w:marTop w:val="0"/>
                          <w:marBottom w:val="0"/>
                          <w:divBdr>
                            <w:top w:val="none" w:sz="0" w:space="0" w:color="auto"/>
                            <w:left w:val="none" w:sz="0" w:space="0" w:color="auto"/>
                            <w:bottom w:val="none" w:sz="0" w:space="0" w:color="auto"/>
                            <w:right w:val="none" w:sz="0" w:space="0" w:color="auto"/>
                          </w:divBdr>
                          <w:divsChild>
                            <w:div w:id="153788753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058359674">
              <w:marLeft w:val="0"/>
              <w:marRight w:val="0"/>
              <w:marTop w:val="0"/>
              <w:marBottom w:val="0"/>
              <w:divBdr>
                <w:top w:val="none" w:sz="0" w:space="0" w:color="auto"/>
                <w:left w:val="none" w:sz="0" w:space="0" w:color="auto"/>
                <w:bottom w:val="none" w:sz="0" w:space="0" w:color="auto"/>
                <w:right w:val="none" w:sz="0" w:space="0" w:color="auto"/>
              </w:divBdr>
              <w:divsChild>
                <w:div w:id="1859733470">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56713815">
      <w:bodyDiv w:val="1"/>
      <w:marLeft w:val="0"/>
      <w:marRight w:val="0"/>
      <w:marTop w:val="0"/>
      <w:marBottom w:val="0"/>
      <w:divBdr>
        <w:top w:val="none" w:sz="0" w:space="0" w:color="auto"/>
        <w:left w:val="none" w:sz="0" w:space="0" w:color="auto"/>
        <w:bottom w:val="none" w:sz="0" w:space="0" w:color="auto"/>
        <w:right w:val="none" w:sz="0" w:space="0" w:color="auto"/>
      </w:divBdr>
      <w:divsChild>
        <w:div w:id="79178005">
          <w:marLeft w:val="0"/>
          <w:marRight w:val="0"/>
          <w:marTop w:val="0"/>
          <w:marBottom w:val="240"/>
          <w:divBdr>
            <w:top w:val="none" w:sz="0" w:space="0" w:color="auto"/>
            <w:left w:val="none" w:sz="0" w:space="0" w:color="auto"/>
            <w:bottom w:val="none" w:sz="0" w:space="0" w:color="auto"/>
            <w:right w:val="none" w:sz="0" w:space="0" w:color="auto"/>
          </w:divBdr>
        </w:div>
        <w:div w:id="372578152">
          <w:marLeft w:val="0"/>
          <w:marRight w:val="0"/>
          <w:marTop w:val="0"/>
          <w:marBottom w:val="0"/>
          <w:divBdr>
            <w:top w:val="none" w:sz="0" w:space="0" w:color="auto"/>
            <w:left w:val="none" w:sz="0" w:space="0" w:color="auto"/>
            <w:bottom w:val="none" w:sz="0" w:space="0" w:color="auto"/>
            <w:right w:val="none" w:sz="0" w:space="0" w:color="auto"/>
          </w:divBdr>
          <w:divsChild>
            <w:div w:id="226645173">
              <w:marLeft w:val="0"/>
              <w:marRight w:val="0"/>
              <w:marTop w:val="0"/>
              <w:marBottom w:val="0"/>
              <w:divBdr>
                <w:top w:val="none" w:sz="0" w:space="0" w:color="auto"/>
                <w:left w:val="none" w:sz="0" w:space="0" w:color="auto"/>
                <w:bottom w:val="none" w:sz="0" w:space="0" w:color="auto"/>
                <w:right w:val="none" w:sz="0" w:space="0" w:color="auto"/>
              </w:divBdr>
            </w:div>
            <w:div w:id="1264073602">
              <w:marLeft w:val="0"/>
              <w:marRight w:val="0"/>
              <w:marTop w:val="0"/>
              <w:marBottom w:val="0"/>
              <w:divBdr>
                <w:top w:val="none" w:sz="0" w:space="0" w:color="auto"/>
                <w:left w:val="none" w:sz="0" w:space="0" w:color="auto"/>
                <w:bottom w:val="none" w:sz="0" w:space="0" w:color="auto"/>
                <w:right w:val="none" w:sz="0" w:space="0" w:color="auto"/>
              </w:divBdr>
            </w:div>
          </w:divsChild>
        </w:div>
        <w:div w:id="473066542">
          <w:marLeft w:val="0"/>
          <w:marRight w:val="0"/>
          <w:marTop w:val="0"/>
          <w:marBottom w:val="240"/>
          <w:divBdr>
            <w:top w:val="none" w:sz="0" w:space="0" w:color="auto"/>
            <w:left w:val="none" w:sz="0" w:space="0" w:color="auto"/>
            <w:bottom w:val="none" w:sz="0" w:space="0" w:color="auto"/>
            <w:right w:val="none" w:sz="0" w:space="0" w:color="auto"/>
          </w:divBdr>
        </w:div>
        <w:div w:id="519582854">
          <w:marLeft w:val="0"/>
          <w:marRight w:val="0"/>
          <w:marTop w:val="0"/>
          <w:marBottom w:val="240"/>
          <w:divBdr>
            <w:top w:val="none" w:sz="0" w:space="0" w:color="auto"/>
            <w:left w:val="none" w:sz="0" w:space="0" w:color="auto"/>
            <w:bottom w:val="none" w:sz="0" w:space="0" w:color="auto"/>
            <w:right w:val="none" w:sz="0" w:space="0" w:color="auto"/>
          </w:divBdr>
        </w:div>
        <w:div w:id="539169260">
          <w:marLeft w:val="0"/>
          <w:marRight w:val="0"/>
          <w:marTop w:val="0"/>
          <w:marBottom w:val="240"/>
          <w:divBdr>
            <w:top w:val="none" w:sz="0" w:space="0" w:color="auto"/>
            <w:left w:val="none" w:sz="0" w:space="0" w:color="auto"/>
            <w:bottom w:val="none" w:sz="0" w:space="0" w:color="auto"/>
            <w:right w:val="none" w:sz="0" w:space="0" w:color="auto"/>
          </w:divBdr>
        </w:div>
        <w:div w:id="551234040">
          <w:marLeft w:val="0"/>
          <w:marRight w:val="0"/>
          <w:marTop w:val="0"/>
          <w:marBottom w:val="240"/>
          <w:divBdr>
            <w:top w:val="none" w:sz="0" w:space="0" w:color="auto"/>
            <w:left w:val="none" w:sz="0" w:space="0" w:color="auto"/>
            <w:bottom w:val="none" w:sz="0" w:space="0" w:color="auto"/>
            <w:right w:val="none" w:sz="0" w:space="0" w:color="auto"/>
          </w:divBdr>
        </w:div>
        <w:div w:id="569464655">
          <w:marLeft w:val="0"/>
          <w:marRight w:val="0"/>
          <w:marTop w:val="0"/>
          <w:marBottom w:val="240"/>
          <w:divBdr>
            <w:top w:val="none" w:sz="0" w:space="0" w:color="auto"/>
            <w:left w:val="none" w:sz="0" w:space="0" w:color="auto"/>
            <w:bottom w:val="none" w:sz="0" w:space="0" w:color="auto"/>
            <w:right w:val="none" w:sz="0" w:space="0" w:color="auto"/>
          </w:divBdr>
        </w:div>
        <w:div w:id="724792805">
          <w:marLeft w:val="0"/>
          <w:marRight w:val="0"/>
          <w:marTop w:val="0"/>
          <w:marBottom w:val="240"/>
          <w:divBdr>
            <w:top w:val="none" w:sz="0" w:space="0" w:color="auto"/>
            <w:left w:val="none" w:sz="0" w:space="0" w:color="auto"/>
            <w:bottom w:val="none" w:sz="0" w:space="0" w:color="auto"/>
            <w:right w:val="none" w:sz="0" w:space="0" w:color="auto"/>
          </w:divBdr>
        </w:div>
        <w:div w:id="736559658">
          <w:marLeft w:val="0"/>
          <w:marRight w:val="0"/>
          <w:marTop w:val="0"/>
          <w:marBottom w:val="240"/>
          <w:divBdr>
            <w:top w:val="none" w:sz="0" w:space="0" w:color="auto"/>
            <w:left w:val="none" w:sz="0" w:space="0" w:color="auto"/>
            <w:bottom w:val="none" w:sz="0" w:space="0" w:color="auto"/>
            <w:right w:val="none" w:sz="0" w:space="0" w:color="auto"/>
          </w:divBdr>
          <w:divsChild>
            <w:div w:id="139350133">
              <w:marLeft w:val="0"/>
              <w:marRight w:val="0"/>
              <w:marTop w:val="0"/>
              <w:marBottom w:val="0"/>
              <w:divBdr>
                <w:top w:val="none" w:sz="0" w:space="0" w:color="auto"/>
                <w:left w:val="none" w:sz="0" w:space="0" w:color="auto"/>
                <w:bottom w:val="none" w:sz="0" w:space="0" w:color="auto"/>
                <w:right w:val="none" w:sz="0" w:space="0" w:color="auto"/>
              </w:divBdr>
            </w:div>
            <w:div w:id="306710142">
              <w:marLeft w:val="0"/>
              <w:marRight w:val="0"/>
              <w:marTop w:val="0"/>
              <w:marBottom w:val="0"/>
              <w:divBdr>
                <w:top w:val="none" w:sz="0" w:space="0" w:color="auto"/>
                <w:left w:val="none" w:sz="0" w:space="0" w:color="auto"/>
                <w:bottom w:val="none" w:sz="0" w:space="0" w:color="auto"/>
                <w:right w:val="none" w:sz="0" w:space="0" w:color="auto"/>
              </w:divBdr>
            </w:div>
          </w:divsChild>
        </w:div>
        <w:div w:id="1050543087">
          <w:marLeft w:val="0"/>
          <w:marRight w:val="0"/>
          <w:marTop w:val="0"/>
          <w:marBottom w:val="240"/>
          <w:divBdr>
            <w:top w:val="none" w:sz="0" w:space="0" w:color="auto"/>
            <w:left w:val="none" w:sz="0" w:space="0" w:color="auto"/>
            <w:bottom w:val="none" w:sz="0" w:space="0" w:color="auto"/>
            <w:right w:val="none" w:sz="0" w:space="0" w:color="auto"/>
          </w:divBdr>
        </w:div>
        <w:div w:id="1125857229">
          <w:marLeft w:val="0"/>
          <w:marRight w:val="0"/>
          <w:marTop w:val="0"/>
          <w:marBottom w:val="240"/>
          <w:divBdr>
            <w:top w:val="none" w:sz="0" w:space="0" w:color="auto"/>
            <w:left w:val="none" w:sz="0" w:space="0" w:color="auto"/>
            <w:bottom w:val="none" w:sz="0" w:space="0" w:color="auto"/>
            <w:right w:val="none" w:sz="0" w:space="0" w:color="auto"/>
          </w:divBdr>
          <w:divsChild>
            <w:div w:id="635834818">
              <w:marLeft w:val="0"/>
              <w:marRight w:val="0"/>
              <w:marTop w:val="0"/>
              <w:marBottom w:val="0"/>
              <w:divBdr>
                <w:top w:val="none" w:sz="0" w:space="0" w:color="auto"/>
                <w:left w:val="none" w:sz="0" w:space="0" w:color="auto"/>
                <w:bottom w:val="none" w:sz="0" w:space="0" w:color="auto"/>
                <w:right w:val="none" w:sz="0" w:space="0" w:color="auto"/>
              </w:divBdr>
            </w:div>
          </w:divsChild>
        </w:div>
        <w:div w:id="1152481550">
          <w:marLeft w:val="0"/>
          <w:marRight w:val="0"/>
          <w:marTop w:val="0"/>
          <w:marBottom w:val="240"/>
          <w:divBdr>
            <w:top w:val="none" w:sz="0" w:space="0" w:color="auto"/>
            <w:left w:val="none" w:sz="0" w:space="0" w:color="auto"/>
            <w:bottom w:val="none" w:sz="0" w:space="0" w:color="auto"/>
            <w:right w:val="none" w:sz="0" w:space="0" w:color="auto"/>
          </w:divBdr>
        </w:div>
        <w:div w:id="1307858340">
          <w:marLeft w:val="0"/>
          <w:marRight w:val="0"/>
          <w:marTop w:val="0"/>
          <w:marBottom w:val="240"/>
          <w:divBdr>
            <w:top w:val="none" w:sz="0" w:space="0" w:color="auto"/>
            <w:left w:val="none" w:sz="0" w:space="0" w:color="auto"/>
            <w:bottom w:val="none" w:sz="0" w:space="0" w:color="auto"/>
            <w:right w:val="none" w:sz="0" w:space="0" w:color="auto"/>
          </w:divBdr>
        </w:div>
        <w:div w:id="1348824124">
          <w:marLeft w:val="0"/>
          <w:marRight w:val="0"/>
          <w:marTop w:val="0"/>
          <w:marBottom w:val="240"/>
          <w:divBdr>
            <w:top w:val="none" w:sz="0" w:space="0" w:color="auto"/>
            <w:left w:val="none" w:sz="0" w:space="0" w:color="auto"/>
            <w:bottom w:val="none" w:sz="0" w:space="0" w:color="auto"/>
            <w:right w:val="none" w:sz="0" w:space="0" w:color="auto"/>
          </w:divBdr>
          <w:divsChild>
            <w:div w:id="2066369260">
              <w:marLeft w:val="0"/>
              <w:marRight w:val="0"/>
              <w:marTop w:val="0"/>
              <w:marBottom w:val="0"/>
              <w:divBdr>
                <w:top w:val="none" w:sz="0" w:space="0" w:color="auto"/>
                <w:left w:val="none" w:sz="0" w:space="0" w:color="auto"/>
                <w:bottom w:val="none" w:sz="0" w:space="0" w:color="auto"/>
                <w:right w:val="none" w:sz="0" w:space="0" w:color="auto"/>
              </w:divBdr>
            </w:div>
          </w:divsChild>
        </w:div>
        <w:div w:id="1415131306">
          <w:marLeft w:val="0"/>
          <w:marRight w:val="0"/>
          <w:marTop w:val="0"/>
          <w:marBottom w:val="240"/>
          <w:divBdr>
            <w:top w:val="none" w:sz="0" w:space="0" w:color="auto"/>
            <w:left w:val="none" w:sz="0" w:space="0" w:color="auto"/>
            <w:bottom w:val="none" w:sz="0" w:space="0" w:color="auto"/>
            <w:right w:val="none" w:sz="0" w:space="0" w:color="auto"/>
          </w:divBdr>
        </w:div>
        <w:div w:id="1462265089">
          <w:marLeft w:val="0"/>
          <w:marRight w:val="0"/>
          <w:marTop w:val="0"/>
          <w:marBottom w:val="240"/>
          <w:divBdr>
            <w:top w:val="none" w:sz="0" w:space="0" w:color="auto"/>
            <w:left w:val="none" w:sz="0" w:space="0" w:color="auto"/>
            <w:bottom w:val="none" w:sz="0" w:space="0" w:color="auto"/>
            <w:right w:val="none" w:sz="0" w:space="0" w:color="auto"/>
          </w:divBdr>
          <w:divsChild>
            <w:div w:id="531654866">
              <w:marLeft w:val="0"/>
              <w:marRight w:val="0"/>
              <w:marTop w:val="0"/>
              <w:marBottom w:val="0"/>
              <w:divBdr>
                <w:top w:val="none" w:sz="0" w:space="0" w:color="auto"/>
                <w:left w:val="none" w:sz="0" w:space="0" w:color="auto"/>
                <w:bottom w:val="none" w:sz="0" w:space="0" w:color="auto"/>
                <w:right w:val="none" w:sz="0" w:space="0" w:color="auto"/>
              </w:divBdr>
            </w:div>
            <w:div w:id="1214469380">
              <w:marLeft w:val="0"/>
              <w:marRight w:val="0"/>
              <w:marTop w:val="0"/>
              <w:marBottom w:val="0"/>
              <w:divBdr>
                <w:top w:val="none" w:sz="0" w:space="0" w:color="auto"/>
                <w:left w:val="none" w:sz="0" w:space="0" w:color="auto"/>
                <w:bottom w:val="none" w:sz="0" w:space="0" w:color="auto"/>
                <w:right w:val="none" w:sz="0" w:space="0" w:color="auto"/>
              </w:divBdr>
            </w:div>
          </w:divsChild>
        </w:div>
        <w:div w:id="1468165168">
          <w:marLeft w:val="0"/>
          <w:marRight w:val="0"/>
          <w:marTop w:val="0"/>
          <w:marBottom w:val="240"/>
          <w:divBdr>
            <w:top w:val="none" w:sz="0" w:space="0" w:color="auto"/>
            <w:left w:val="none" w:sz="0" w:space="0" w:color="auto"/>
            <w:bottom w:val="none" w:sz="0" w:space="0" w:color="auto"/>
            <w:right w:val="none" w:sz="0" w:space="0" w:color="auto"/>
          </w:divBdr>
        </w:div>
        <w:div w:id="1703900276">
          <w:marLeft w:val="0"/>
          <w:marRight w:val="0"/>
          <w:marTop w:val="0"/>
          <w:marBottom w:val="240"/>
          <w:divBdr>
            <w:top w:val="none" w:sz="0" w:space="0" w:color="auto"/>
            <w:left w:val="none" w:sz="0" w:space="0" w:color="auto"/>
            <w:bottom w:val="none" w:sz="0" w:space="0" w:color="auto"/>
            <w:right w:val="none" w:sz="0" w:space="0" w:color="auto"/>
          </w:divBdr>
          <w:divsChild>
            <w:div w:id="13800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196080">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4600286">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922351">
      <w:bodyDiv w:val="1"/>
      <w:marLeft w:val="0"/>
      <w:marRight w:val="0"/>
      <w:marTop w:val="0"/>
      <w:marBottom w:val="0"/>
      <w:divBdr>
        <w:top w:val="none" w:sz="0" w:space="0" w:color="auto"/>
        <w:left w:val="none" w:sz="0" w:space="0" w:color="auto"/>
        <w:bottom w:val="none" w:sz="0" w:space="0" w:color="auto"/>
        <w:right w:val="none" w:sz="0" w:space="0" w:color="auto"/>
      </w:divBdr>
    </w:div>
    <w:div w:id="310184059">
      <w:bodyDiv w:val="1"/>
      <w:marLeft w:val="0"/>
      <w:marRight w:val="0"/>
      <w:marTop w:val="0"/>
      <w:marBottom w:val="0"/>
      <w:divBdr>
        <w:top w:val="none" w:sz="0" w:space="0" w:color="auto"/>
        <w:left w:val="none" w:sz="0" w:space="0" w:color="auto"/>
        <w:bottom w:val="none" w:sz="0" w:space="0" w:color="auto"/>
        <w:right w:val="none" w:sz="0" w:space="0" w:color="auto"/>
      </w:divBdr>
    </w:div>
    <w:div w:id="320430438">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0930607">
      <w:bodyDiv w:val="1"/>
      <w:marLeft w:val="0"/>
      <w:marRight w:val="0"/>
      <w:marTop w:val="0"/>
      <w:marBottom w:val="0"/>
      <w:divBdr>
        <w:top w:val="none" w:sz="0" w:space="0" w:color="auto"/>
        <w:left w:val="none" w:sz="0" w:space="0" w:color="auto"/>
        <w:bottom w:val="none" w:sz="0" w:space="0" w:color="auto"/>
        <w:right w:val="none" w:sz="0" w:space="0" w:color="auto"/>
      </w:divBdr>
    </w:div>
    <w:div w:id="322975369">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2152903">
      <w:bodyDiv w:val="1"/>
      <w:marLeft w:val="0"/>
      <w:marRight w:val="0"/>
      <w:marTop w:val="0"/>
      <w:marBottom w:val="0"/>
      <w:divBdr>
        <w:top w:val="none" w:sz="0" w:space="0" w:color="auto"/>
        <w:left w:val="none" w:sz="0" w:space="0" w:color="auto"/>
        <w:bottom w:val="none" w:sz="0" w:space="0" w:color="auto"/>
        <w:right w:val="none" w:sz="0" w:space="0" w:color="auto"/>
      </w:divBdr>
    </w:div>
    <w:div w:id="333074065">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6275045">
      <w:bodyDiv w:val="1"/>
      <w:marLeft w:val="0"/>
      <w:marRight w:val="0"/>
      <w:marTop w:val="0"/>
      <w:marBottom w:val="0"/>
      <w:divBdr>
        <w:top w:val="none" w:sz="0" w:space="0" w:color="auto"/>
        <w:left w:val="none" w:sz="0" w:space="0" w:color="auto"/>
        <w:bottom w:val="none" w:sz="0" w:space="0" w:color="auto"/>
        <w:right w:val="none" w:sz="0" w:space="0" w:color="auto"/>
      </w:divBdr>
      <w:divsChild>
        <w:div w:id="1520117550">
          <w:marLeft w:val="0"/>
          <w:marRight w:val="0"/>
          <w:marTop w:val="240"/>
          <w:marBottom w:val="240"/>
          <w:divBdr>
            <w:top w:val="single" w:sz="6" w:space="0" w:color="6BB2E2"/>
            <w:left w:val="single" w:sz="6" w:space="0" w:color="6BB2E2"/>
            <w:bottom w:val="single" w:sz="6" w:space="0" w:color="6BB2E2"/>
            <w:right w:val="single" w:sz="6" w:space="0" w:color="6BB2E2"/>
          </w:divBdr>
        </w:div>
        <w:div w:id="695421142">
          <w:marLeft w:val="0"/>
          <w:marRight w:val="0"/>
          <w:marTop w:val="240"/>
          <w:marBottom w:val="240"/>
          <w:divBdr>
            <w:top w:val="single" w:sz="6" w:space="0" w:color="6BB2E2"/>
            <w:left w:val="single" w:sz="6" w:space="0" w:color="6BB2E2"/>
            <w:bottom w:val="single" w:sz="6" w:space="0" w:color="6BB2E2"/>
            <w:right w:val="single" w:sz="6" w:space="0" w:color="6BB2E2"/>
          </w:divBdr>
        </w:div>
        <w:div w:id="1237279422">
          <w:marLeft w:val="0"/>
          <w:marRight w:val="0"/>
          <w:marTop w:val="240"/>
          <w:marBottom w:val="240"/>
          <w:divBdr>
            <w:top w:val="single" w:sz="6" w:space="0" w:color="6BB2E2"/>
            <w:left w:val="single" w:sz="6" w:space="0" w:color="6BB2E2"/>
            <w:bottom w:val="single" w:sz="6" w:space="0" w:color="6BB2E2"/>
            <w:right w:val="single" w:sz="6" w:space="0" w:color="6BB2E2"/>
          </w:divBdr>
        </w:div>
        <w:div w:id="1184322479">
          <w:marLeft w:val="0"/>
          <w:marRight w:val="0"/>
          <w:marTop w:val="240"/>
          <w:marBottom w:val="240"/>
          <w:divBdr>
            <w:top w:val="single" w:sz="6" w:space="0" w:color="6BB2E2"/>
            <w:left w:val="single" w:sz="6" w:space="0" w:color="6BB2E2"/>
            <w:bottom w:val="single" w:sz="6" w:space="0" w:color="6BB2E2"/>
            <w:right w:val="single" w:sz="6" w:space="0" w:color="6BB2E2"/>
          </w:divBdr>
        </w:div>
      </w:divsChild>
    </w:div>
    <w:div w:id="336542137">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251147">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6490174">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0492610">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4226632">
      <w:bodyDiv w:val="1"/>
      <w:marLeft w:val="0"/>
      <w:marRight w:val="0"/>
      <w:marTop w:val="0"/>
      <w:marBottom w:val="0"/>
      <w:divBdr>
        <w:top w:val="none" w:sz="0" w:space="0" w:color="auto"/>
        <w:left w:val="none" w:sz="0" w:space="0" w:color="auto"/>
        <w:bottom w:val="none" w:sz="0" w:space="0" w:color="auto"/>
        <w:right w:val="none" w:sz="0" w:space="0" w:color="auto"/>
      </w:divBdr>
      <w:divsChild>
        <w:div w:id="1547831107">
          <w:marLeft w:val="0"/>
          <w:marRight w:val="0"/>
          <w:marTop w:val="0"/>
          <w:marBottom w:val="0"/>
          <w:divBdr>
            <w:top w:val="none" w:sz="0" w:space="0" w:color="auto"/>
            <w:left w:val="none" w:sz="0" w:space="0" w:color="auto"/>
            <w:bottom w:val="none" w:sz="0" w:space="0" w:color="auto"/>
            <w:right w:val="none" w:sz="0" w:space="0" w:color="auto"/>
          </w:divBdr>
          <w:divsChild>
            <w:div w:id="10653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533500">
      <w:bodyDiv w:val="1"/>
      <w:marLeft w:val="0"/>
      <w:marRight w:val="0"/>
      <w:marTop w:val="0"/>
      <w:marBottom w:val="0"/>
      <w:divBdr>
        <w:top w:val="none" w:sz="0" w:space="0" w:color="auto"/>
        <w:left w:val="none" w:sz="0" w:space="0" w:color="auto"/>
        <w:bottom w:val="none" w:sz="0" w:space="0" w:color="auto"/>
        <w:right w:val="none" w:sz="0" w:space="0" w:color="auto"/>
      </w:divBdr>
      <w:divsChild>
        <w:div w:id="1309868696">
          <w:marLeft w:val="0"/>
          <w:marRight w:val="0"/>
          <w:marTop w:val="0"/>
          <w:marBottom w:val="240"/>
          <w:divBdr>
            <w:top w:val="none" w:sz="0" w:space="0" w:color="auto"/>
            <w:left w:val="none" w:sz="0" w:space="0" w:color="auto"/>
            <w:bottom w:val="none" w:sz="0" w:space="0" w:color="auto"/>
            <w:right w:val="none" w:sz="0" w:space="0" w:color="auto"/>
          </w:divBdr>
        </w:div>
      </w:divsChild>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351424291">
          <w:marLeft w:val="450"/>
          <w:marRight w:val="450"/>
          <w:marTop w:val="0"/>
          <w:marBottom w:val="0"/>
          <w:divBdr>
            <w:top w:val="none" w:sz="0" w:space="0" w:color="auto"/>
            <w:left w:val="none" w:sz="0" w:space="0" w:color="auto"/>
            <w:bottom w:val="none" w:sz="0" w:space="0" w:color="auto"/>
            <w:right w:val="none" w:sz="0" w:space="0" w:color="auto"/>
          </w:divBdr>
        </w:div>
        <w:div w:id="971398288">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0047853">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2287063">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7724141">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3276139">
      <w:bodyDiv w:val="1"/>
      <w:marLeft w:val="0"/>
      <w:marRight w:val="0"/>
      <w:marTop w:val="0"/>
      <w:marBottom w:val="0"/>
      <w:divBdr>
        <w:top w:val="none" w:sz="0" w:space="0" w:color="auto"/>
        <w:left w:val="none" w:sz="0" w:space="0" w:color="auto"/>
        <w:bottom w:val="none" w:sz="0" w:space="0" w:color="auto"/>
        <w:right w:val="none" w:sz="0" w:space="0" w:color="auto"/>
      </w:divBdr>
    </w:div>
    <w:div w:id="487595910">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sChild>
    </w:div>
    <w:div w:id="492181667">
      <w:bodyDiv w:val="1"/>
      <w:marLeft w:val="0"/>
      <w:marRight w:val="0"/>
      <w:marTop w:val="0"/>
      <w:marBottom w:val="0"/>
      <w:divBdr>
        <w:top w:val="none" w:sz="0" w:space="0" w:color="auto"/>
        <w:left w:val="none" w:sz="0" w:space="0" w:color="auto"/>
        <w:bottom w:val="none" w:sz="0" w:space="0" w:color="auto"/>
        <w:right w:val="none" w:sz="0" w:space="0" w:color="auto"/>
      </w:divBdr>
    </w:div>
    <w:div w:id="493224057">
      <w:bodyDiv w:val="1"/>
      <w:marLeft w:val="0"/>
      <w:marRight w:val="0"/>
      <w:marTop w:val="0"/>
      <w:marBottom w:val="0"/>
      <w:divBdr>
        <w:top w:val="none" w:sz="0" w:space="0" w:color="auto"/>
        <w:left w:val="none" w:sz="0" w:space="0" w:color="auto"/>
        <w:bottom w:val="none" w:sz="0" w:space="0" w:color="auto"/>
        <w:right w:val="none" w:sz="0" w:space="0" w:color="auto"/>
      </w:divBdr>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04508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5623263">
      <w:bodyDiv w:val="1"/>
      <w:marLeft w:val="0"/>
      <w:marRight w:val="0"/>
      <w:marTop w:val="0"/>
      <w:marBottom w:val="0"/>
      <w:divBdr>
        <w:top w:val="none" w:sz="0" w:space="0" w:color="auto"/>
        <w:left w:val="none" w:sz="0" w:space="0" w:color="auto"/>
        <w:bottom w:val="none" w:sz="0" w:space="0" w:color="auto"/>
        <w:right w:val="none" w:sz="0" w:space="0" w:color="auto"/>
      </w:divBdr>
      <w:divsChild>
        <w:div w:id="989677537">
          <w:marLeft w:val="0"/>
          <w:marRight w:val="0"/>
          <w:marTop w:val="0"/>
          <w:marBottom w:val="0"/>
          <w:divBdr>
            <w:top w:val="none" w:sz="0" w:space="0" w:color="auto"/>
            <w:left w:val="none" w:sz="0" w:space="0" w:color="auto"/>
            <w:bottom w:val="none" w:sz="0" w:space="0" w:color="auto"/>
            <w:right w:val="none" w:sz="0" w:space="0" w:color="auto"/>
          </w:divBdr>
        </w:div>
      </w:divsChild>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69655860">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7836125">
      <w:bodyDiv w:val="1"/>
      <w:marLeft w:val="0"/>
      <w:marRight w:val="0"/>
      <w:marTop w:val="0"/>
      <w:marBottom w:val="0"/>
      <w:divBdr>
        <w:top w:val="none" w:sz="0" w:space="0" w:color="auto"/>
        <w:left w:val="none" w:sz="0" w:space="0" w:color="auto"/>
        <w:bottom w:val="none" w:sz="0" w:space="0" w:color="auto"/>
        <w:right w:val="none" w:sz="0" w:space="0" w:color="auto"/>
      </w:divBdr>
    </w:div>
    <w:div w:id="598950301">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0378382">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7903173">
      <w:bodyDiv w:val="1"/>
      <w:marLeft w:val="0"/>
      <w:marRight w:val="0"/>
      <w:marTop w:val="0"/>
      <w:marBottom w:val="0"/>
      <w:divBdr>
        <w:top w:val="none" w:sz="0" w:space="0" w:color="auto"/>
        <w:left w:val="none" w:sz="0" w:space="0" w:color="auto"/>
        <w:bottom w:val="none" w:sz="0" w:space="0" w:color="auto"/>
        <w:right w:val="none" w:sz="0" w:space="0" w:color="auto"/>
      </w:divBdr>
    </w:div>
    <w:div w:id="630986664">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06211102">
          <w:marLeft w:val="450"/>
          <w:marRight w:val="450"/>
          <w:marTop w:val="0"/>
          <w:marBottom w:val="0"/>
          <w:divBdr>
            <w:top w:val="none" w:sz="0" w:space="0" w:color="auto"/>
            <w:left w:val="none" w:sz="0" w:space="0" w:color="auto"/>
            <w:bottom w:val="none" w:sz="0" w:space="0" w:color="auto"/>
            <w:right w:val="none" w:sz="0" w:space="0" w:color="auto"/>
          </w:divBdr>
        </w:div>
        <w:div w:id="576132131">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96817">
      <w:bodyDiv w:val="1"/>
      <w:marLeft w:val="0"/>
      <w:marRight w:val="0"/>
      <w:marTop w:val="0"/>
      <w:marBottom w:val="0"/>
      <w:divBdr>
        <w:top w:val="none" w:sz="0" w:space="0" w:color="auto"/>
        <w:left w:val="none" w:sz="0" w:space="0" w:color="auto"/>
        <w:bottom w:val="none" w:sz="0" w:space="0" w:color="auto"/>
        <w:right w:val="none" w:sz="0" w:space="0" w:color="auto"/>
      </w:divBdr>
    </w:div>
    <w:div w:id="693310286">
      <w:bodyDiv w:val="1"/>
      <w:marLeft w:val="0"/>
      <w:marRight w:val="0"/>
      <w:marTop w:val="0"/>
      <w:marBottom w:val="0"/>
      <w:divBdr>
        <w:top w:val="none" w:sz="0" w:space="0" w:color="auto"/>
        <w:left w:val="none" w:sz="0" w:space="0" w:color="auto"/>
        <w:bottom w:val="none" w:sz="0" w:space="0" w:color="auto"/>
        <w:right w:val="none" w:sz="0" w:space="0" w:color="auto"/>
      </w:divBdr>
      <w:divsChild>
        <w:div w:id="850990306">
          <w:marLeft w:val="0"/>
          <w:marRight w:val="0"/>
          <w:marTop w:val="0"/>
          <w:marBottom w:val="240"/>
          <w:divBdr>
            <w:top w:val="none" w:sz="0" w:space="0" w:color="auto"/>
            <w:left w:val="none" w:sz="0" w:space="0" w:color="auto"/>
            <w:bottom w:val="none" w:sz="0" w:space="0" w:color="auto"/>
            <w:right w:val="none" w:sz="0" w:space="0" w:color="auto"/>
          </w:divBdr>
        </w:div>
      </w:divsChild>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6203750">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79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106432204">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94302973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739982324">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159038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371266935">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979925027">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129329759">
                      <w:marLeft w:val="0"/>
                      <w:marRight w:val="0"/>
                      <w:marTop w:val="0"/>
                      <w:marBottom w:val="0"/>
                      <w:divBdr>
                        <w:top w:val="none" w:sz="0" w:space="0" w:color="auto"/>
                        <w:left w:val="none" w:sz="0" w:space="0" w:color="auto"/>
                        <w:bottom w:val="none" w:sz="0" w:space="0" w:color="auto"/>
                        <w:right w:val="none" w:sz="0" w:space="0" w:color="auto"/>
                      </w:divBdr>
                    </w:div>
                    <w:div w:id="268465677">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7901">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77875614">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7801834">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6624587">
      <w:bodyDiv w:val="1"/>
      <w:marLeft w:val="0"/>
      <w:marRight w:val="0"/>
      <w:marTop w:val="0"/>
      <w:marBottom w:val="0"/>
      <w:divBdr>
        <w:top w:val="none" w:sz="0" w:space="0" w:color="auto"/>
        <w:left w:val="none" w:sz="0" w:space="0" w:color="auto"/>
        <w:bottom w:val="none" w:sz="0" w:space="0" w:color="auto"/>
        <w:right w:val="none" w:sz="0" w:space="0" w:color="auto"/>
      </w:divBdr>
    </w:div>
    <w:div w:id="8070180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718750">
      <w:bodyDiv w:val="1"/>
      <w:marLeft w:val="0"/>
      <w:marRight w:val="0"/>
      <w:marTop w:val="0"/>
      <w:marBottom w:val="0"/>
      <w:divBdr>
        <w:top w:val="none" w:sz="0" w:space="0" w:color="auto"/>
        <w:left w:val="none" w:sz="0" w:space="0" w:color="auto"/>
        <w:bottom w:val="none" w:sz="0" w:space="0" w:color="auto"/>
        <w:right w:val="none" w:sz="0" w:space="0" w:color="auto"/>
      </w:divBdr>
      <w:divsChild>
        <w:div w:id="850726490">
          <w:marLeft w:val="0"/>
          <w:marRight w:val="0"/>
          <w:marTop w:val="450"/>
          <w:marBottom w:val="450"/>
          <w:divBdr>
            <w:top w:val="none" w:sz="0" w:space="0" w:color="auto"/>
            <w:left w:val="none" w:sz="0" w:space="0" w:color="auto"/>
            <w:bottom w:val="none" w:sz="0" w:space="0" w:color="auto"/>
            <w:right w:val="none" w:sz="0" w:space="0" w:color="auto"/>
          </w:divBdr>
          <w:divsChild>
            <w:div w:id="25178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2528054">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0994785">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58130422">
      <w:bodyDiv w:val="1"/>
      <w:marLeft w:val="0"/>
      <w:marRight w:val="0"/>
      <w:marTop w:val="0"/>
      <w:marBottom w:val="0"/>
      <w:divBdr>
        <w:top w:val="none" w:sz="0" w:space="0" w:color="auto"/>
        <w:left w:val="none" w:sz="0" w:space="0" w:color="auto"/>
        <w:bottom w:val="none" w:sz="0" w:space="0" w:color="auto"/>
        <w:right w:val="none" w:sz="0" w:space="0" w:color="auto"/>
      </w:divBdr>
    </w:div>
    <w:div w:id="861943077">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7721797">
      <w:bodyDiv w:val="1"/>
      <w:marLeft w:val="0"/>
      <w:marRight w:val="0"/>
      <w:marTop w:val="0"/>
      <w:marBottom w:val="0"/>
      <w:divBdr>
        <w:top w:val="none" w:sz="0" w:space="0" w:color="auto"/>
        <w:left w:val="none" w:sz="0" w:space="0" w:color="auto"/>
        <w:bottom w:val="none" w:sz="0" w:space="0" w:color="auto"/>
        <w:right w:val="none" w:sz="0" w:space="0" w:color="auto"/>
      </w:divBdr>
      <w:divsChild>
        <w:div w:id="531842307">
          <w:blockQuote w:val="1"/>
          <w:marLeft w:val="0"/>
          <w:marRight w:val="0"/>
          <w:marTop w:val="480"/>
          <w:marBottom w:val="480"/>
          <w:divBdr>
            <w:top w:val="none" w:sz="0" w:space="0" w:color="auto"/>
            <w:left w:val="single" w:sz="12" w:space="0" w:color="0073AA"/>
            <w:bottom w:val="none" w:sz="0" w:space="0" w:color="auto"/>
            <w:right w:val="none" w:sz="0" w:space="0" w:color="auto"/>
          </w:divBdr>
        </w:div>
      </w:divsChild>
    </w:div>
    <w:div w:id="8677900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74735964">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0631859">
      <w:bodyDiv w:val="1"/>
      <w:marLeft w:val="0"/>
      <w:marRight w:val="0"/>
      <w:marTop w:val="0"/>
      <w:marBottom w:val="0"/>
      <w:divBdr>
        <w:top w:val="none" w:sz="0" w:space="0" w:color="auto"/>
        <w:left w:val="none" w:sz="0" w:space="0" w:color="auto"/>
        <w:bottom w:val="none" w:sz="0" w:space="0" w:color="auto"/>
        <w:right w:val="none" w:sz="0" w:space="0" w:color="auto"/>
      </w:divBdr>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2181305">
      <w:bodyDiv w:val="1"/>
      <w:marLeft w:val="0"/>
      <w:marRight w:val="0"/>
      <w:marTop w:val="0"/>
      <w:marBottom w:val="0"/>
      <w:divBdr>
        <w:top w:val="none" w:sz="0" w:space="0" w:color="auto"/>
        <w:left w:val="none" w:sz="0" w:space="0" w:color="auto"/>
        <w:bottom w:val="none" w:sz="0" w:space="0" w:color="auto"/>
        <w:right w:val="none" w:sz="0" w:space="0" w:color="auto"/>
      </w:divBdr>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87838778">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896626178">
      <w:bodyDiv w:val="1"/>
      <w:marLeft w:val="0"/>
      <w:marRight w:val="0"/>
      <w:marTop w:val="0"/>
      <w:marBottom w:val="0"/>
      <w:divBdr>
        <w:top w:val="none" w:sz="0" w:space="0" w:color="auto"/>
        <w:left w:val="none" w:sz="0" w:space="0" w:color="auto"/>
        <w:bottom w:val="none" w:sz="0" w:space="0" w:color="auto"/>
        <w:right w:val="none" w:sz="0" w:space="0" w:color="auto"/>
      </w:divBdr>
    </w:div>
    <w:div w:id="897597165">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4337062">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49775394">
      <w:bodyDiv w:val="1"/>
      <w:marLeft w:val="0"/>
      <w:marRight w:val="0"/>
      <w:marTop w:val="0"/>
      <w:marBottom w:val="0"/>
      <w:divBdr>
        <w:top w:val="none" w:sz="0" w:space="0" w:color="auto"/>
        <w:left w:val="none" w:sz="0" w:space="0" w:color="auto"/>
        <w:bottom w:val="none" w:sz="0" w:space="0" w:color="auto"/>
        <w:right w:val="none" w:sz="0" w:space="0" w:color="auto"/>
      </w:divBdr>
    </w:div>
    <w:div w:id="952900342">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0300740">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4625335">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232932640">
          <w:marLeft w:val="0"/>
          <w:marRight w:val="0"/>
          <w:marTop w:val="0"/>
          <w:marBottom w:val="0"/>
          <w:divBdr>
            <w:top w:val="none" w:sz="0" w:space="0" w:color="auto"/>
            <w:left w:val="none" w:sz="0" w:space="0" w:color="auto"/>
            <w:bottom w:val="none" w:sz="0" w:space="0" w:color="auto"/>
            <w:right w:val="none" w:sz="0" w:space="0" w:color="auto"/>
          </w:divBdr>
        </w:div>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5471924">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204030661">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21099825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898276717">
                  <w:marLeft w:val="0"/>
                  <w:marRight w:val="0"/>
                  <w:marTop w:val="120"/>
                  <w:marBottom w:val="120"/>
                  <w:divBdr>
                    <w:top w:val="none" w:sz="0" w:space="0" w:color="auto"/>
                    <w:left w:val="none" w:sz="0" w:space="0" w:color="auto"/>
                    <w:bottom w:val="none" w:sz="0" w:space="0" w:color="auto"/>
                    <w:right w:val="none" w:sz="0" w:space="0" w:color="auto"/>
                  </w:divBdr>
                </w:div>
                <w:div w:id="1902904598">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992948687">
      <w:bodyDiv w:val="1"/>
      <w:marLeft w:val="0"/>
      <w:marRight w:val="0"/>
      <w:marTop w:val="0"/>
      <w:marBottom w:val="0"/>
      <w:divBdr>
        <w:top w:val="none" w:sz="0" w:space="0" w:color="auto"/>
        <w:left w:val="none" w:sz="0" w:space="0" w:color="auto"/>
        <w:bottom w:val="none" w:sz="0" w:space="0" w:color="auto"/>
        <w:right w:val="none" w:sz="0" w:space="0" w:color="auto"/>
      </w:divBdr>
    </w:div>
    <w:div w:id="993990755">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5593064">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3844671">
      <w:bodyDiv w:val="1"/>
      <w:marLeft w:val="0"/>
      <w:marRight w:val="0"/>
      <w:marTop w:val="0"/>
      <w:marBottom w:val="0"/>
      <w:divBdr>
        <w:top w:val="none" w:sz="0" w:space="0" w:color="auto"/>
        <w:left w:val="none" w:sz="0" w:space="0" w:color="auto"/>
        <w:bottom w:val="none" w:sz="0" w:space="0" w:color="auto"/>
        <w:right w:val="none" w:sz="0" w:space="0" w:color="auto"/>
      </w:divBdr>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8675816">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4448627">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4894690">
      <w:bodyDiv w:val="1"/>
      <w:marLeft w:val="0"/>
      <w:marRight w:val="0"/>
      <w:marTop w:val="0"/>
      <w:marBottom w:val="0"/>
      <w:divBdr>
        <w:top w:val="none" w:sz="0" w:space="0" w:color="auto"/>
        <w:left w:val="none" w:sz="0" w:space="0" w:color="auto"/>
        <w:bottom w:val="none" w:sz="0" w:space="0" w:color="auto"/>
        <w:right w:val="none" w:sz="0" w:space="0" w:color="auto"/>
      </w:divBdr>
      <w:divsChild>
        <w:div w:id="1179850944">
          <w:marLeft w:val="0"/>
          <w:marRight w:val="0"/>
          <w:marTop w:val="450"/>
          <w:marBottom w:val="450"/>
          <w:divBdr>
            <w:top w:val="none" w:sz="0" w:space="0" w:color="auto"/>
            <w:left w:val="none" w:sz="0" w:space="0" w:color="auto"/>
            <w:bottom w:val="none" w:sz="0" w:space="0" w:color="auto"/>
            <w:right w:val="none" w:sz="0" w:space="0" w:color="auto"/>
          </w:divBdr>
          <w:divsChild>
            <w:div w:id="11623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5785964">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5150603">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6538270">
                      <w:marLeft w:val="0"/>
                      <w:marRight w:val="0"/>
                      <w:marTop w:val="0"/>
                      <w:marBottom w:val="0"/>
                      <w:divBdr>
                        <w:top w:val="none" w:sz="0" w:space="0" w:color="auto"/>
                        <w:left w:val="none" w:sz="0" w:space="0" w:color="auto"/>
                        <w:bottom w:val="none" w:sz="0" w:space="0" w:color="auto"/>
                        <w:right w:val="none" w:sz="0" w:space="0" w:color="auto"/>
                      </w:divBdr>
                    </w:div>
                    <w:div w:id="68698727">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213005913">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785880446">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68919">
      <w:bodyDiv w:val="1"/>
      <w:marLeft w:val="0"/>
      <w:marRight w:val="0"/>
      <w:marTop w:val="0"/>
      <w:marBottom w:val="0"/>
      <w:divBdr>
        <w:top w:val="none" w:sz="0" w:space="0" w:color="auto"/>
        <w:left w:val="none" w:sz="0" w:space="0" w:color="auto"/>
        <w:bottom w:val="none" w:sz="0" w:space="0" w:color="auto"/>
        <w:right w:val="none" w:sz="0" w:space="0" w:color="auto"/>
      </w:divBdr>
      <w:divsChild>
        <w:div w:id="1125739007">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875001045">
              <w:marLeft w:val="0"/>
              <w:marRight w:val="0"/>
              <w:marTop w:val="0"/>
              <w:marBottom w:val="0"/>
              <w:divBdr>
                <w:top w:val="none" w:sz="0" w:space="0" w:color="auto"/>
                <w:left w:val="none" w:sz="0" w:space="0" w:color="auto"/>
                <w:bottom w:val="none" w:sz="0" w:space="0" w:color="auto"/>
                <w:right w:val="none" w:sz="0" w:space="0" w:color="auto"/>
              </w:divBdr>
              <w:divsChild>
                <w:div w:id="268002582">
                  <w:marLeft w:val="0"/>
                  <w:marRight w:val="0"/>
                  <w:marTop w:val="0"/>
                  <w:marBottom w:val="0"/>
                  <w:divBdr>
                    <w:top w:val="none" w:sz="0" w:space="0" w:color="auto"/>
                    <w:left w:val="none" w:sz="0" w:space="0" w:color="auto"/>
                    <w:bottom w:val="none" w:sz="0" w:space="0" w:color="auto"/>
                    <w:right w:val="none" w:sz="0" w:space="0" w:color="auto"/>
                  </w:divBdr>
                  <w:divsChild>
                    <w:div w:id="829252188">
                      <w:marLeft w:val="0"/>
                      <w:marRight w:val="0"/>
                      <w:marTop w:val="0"/>
                      <w:marBottom w:val="0"/>
                      <w:divBdr>
                        <w:top w:val="none" w:sz="0" w:space="0" w:color="auto"/>
                        <w:left w:val="none" w:sz="0" w:space="0" w:color="auto"/>
                        <w:bottom w:val="none" w:sz="0" w:space="0" w:color="auto"/>
                        <w:right w:val="none" w:sz="0" w:space="0" w:color="auto"/>
                      </w:divBdr>
                      <w:divsChild>
                        <w:div w:id="761220386">
                          <w:marLeft w:val="0"/>
                          <w:marRight w:val="0"/>
                          <w:marTop w:val="0"/>
                          <w:marBottom w:val="0"/>
                          <w:divBdr>
                            <w:top w:val="none" w:sz="0" w:space="0" w:color="auto"/>
                            <w:left w:val="none" w:sz="0" w:space="0" w:color="auto"/>
                            <w:bottom w:val="none" w:sz="0" w:space="0" w:color="auto"/>
                            <w:right w:val="none" w:sz="0" w:space="0" w:color="auto"/>
                          </w:divBdr>
                          <w:divsChild>
                            <w:div w:id="1218009506">
                              <w:marLeft w:val="0"/>
                              <w:marRight w:val="0"/>
                              <w:marTop w:val="75"/>
                              <w:marBottom w:val="75"/>
                              <w:divBdr>
                                <w:top w:val="none" w:sz="0" w:space="0" w:color="auto"/>
                                <w:left w:val="none" w:sz="0" w:space="0" w:color="auto"/>
                                <w:bottom w:val="none" w:sz="0" w:space="0" w:color="auto"/>
                                <w:right w:val="none" w:sz="0" w:space="0" w:color="auto"/>
                              </w:divBdr>
                            </w:div>
                          </w:divsChild>
                        </w:div>
                        <w:div w:id="1172573684">
                          <w:marLeft w:val="0"/>
                          <w:marRight w:val="0"/>
                          <w:marTop w:val="0"/>
                          <w:marBottom w:val="0"/>
                          <w:divBdr>
                            <w:top w:val="none" w:sz="0" w:space="0" w:color="auto"/>
                            <w:left w:val="none" w:sz="0" w:space="0" w:color="auto"/>
                            <w:bottom w:val="none" w:sz="0" w:space="0" w:color="auto"/>
                            <w:right w:val="none" w:sz="0" w:space="0" w:color="auto"/>
                          </w:divBdr>
                          <w:divsChild>
                            <w:div w:id="99326516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540506557">
              <w:marLeft w:val="0"/>
              <w:marRight w:val="0"/>
              <w:marTop w:val="0"/>
              <w:marBottom w:val="0"/>
              <w:divBdr>
                <w:top w:val="none" w:sz="0" w:space="0" w:color="auto"/>
                <w:left w:val="none" w:sz="0" w:space="0" w:color="auto"/>
                <w:bottom w:val="none" w:sz="0" w:space="0" w:color="auto"/>
                <w:right w:val="none" w:sz="0" w:space="0" w:color="auto"/>
              </w:divBdr>
              <w:divsChild>
                <w:div w:id="158783599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2036733535">
          <w:marLeft w:val="-150"/>
          <w:marRight w:val="-150"/>
          <w:marTop w:val="0"/>
          <w:marBottom w:val="0"/>
          <w:divBdr>
            <w:top w:val="single" w:sz="24" w:space="0" w:color="D5DBDB"/>
            <w:left w:val="single" w:sz="24" w:space="0" w:color="D5DBDB"/>
            <w:bottom w:val="single" w:sz="6" w:space="0" w:color="D5DBDB"/>
            <w:right w:val="single" w:sz="24" w:space="0" w:color="D5DBDB"/>
          </w:divBdr>
          <w:divsChild>
            <w:div w:id="338698902">
              <w:marLeft w:val="0"/>
              <w:marRight w:val="0"/>
              <w:marTop w:val="0"/>
              <w:marBottom w:val="0"/>
              <w:divBdr>
                <w:top w:val="none" w:sz="0" w:space="0" w:color="auto"/>
                <w:left w:val="none" w:sz="0" w:space="0" w:color="auto"/>
                <w:bottom w:val="none" w:sz="0" w:space="0" w:color="auto"/>
                <w:right w:val="none" w:sz="0" w:space="0" w:color="auto"/>
              </w:divBdr>
            </w:div>
            <w:div w:id="571965359">
              <w:marLeft w:val="0"/>
              <w:marRight w:val="0"/>
              <w:marTop w:val="0"/>
              <w:marBottom w:val="0"/>
              <w:divBdr>
                <w:top w:val="none" w:sz="0" w:space="0" w:color="auto"/>
                <w:left w:val="none" w:sz="0" w:space="0" w:color="auto"/>
                <w:bottom w:val="none" w:sz="0" w:space="0" w:color="auto"/>
                <w:right w:val="none" w:sz="0" w:space="0" w:color="auto"/>
              </w:divBdr>
              <w:divsChild>
                <w:div w:id="138695218">
                  <w:marLeft w:val="0"/>
                  <w:marRight w:val="0"/>
                  <w:marTop w:val="0"/>
                  <w:marBottom w:val="0"/>
                  <w:divBdr>
                    <w:top w:val="single" w:sz="24" w:space="0" w:color="D5DBDB"/>
                    <w:left w:val="single" w:sz="24" w:space="0" w:color="D5DBDB"/>
                    <w:bottom w:val="single" w:sz="6" w:space="0" w:color="D5DBDB"/>
                    <w:right w:val="single" w:sz="24" w:space="0" w:color="D5DBDB"/>
                  </w:divBdr>
                  <w:divsChild>
                    <w:div w:id="379942500">
                      <w:marLeft w:val="0"/>
                      <w:marRight w:val="0"/>
                      <w:marTop w:val="0"/>
                      <w:marBottom w:val="0"/>
                      <w:divBdr>
                        <w:top w:val="none" w:sz="0" w:space="0" w:color="auto"/>
                        <w:left w:val="none" w:sz="0" w:space="0" w:color="auto"/>
                        <w:bottom w:val="none" w:sz="0" w:space="0" w:color="auto"/>
                        <w:right w:val="none" w:sz="0" w:space="0" w:color="auto"/>
                      </w:divBdr>
                      <w:divsChild>
                        <w:div w:id="191260317">
                          <w:marLeft w:val="0"/>
                          <w:marRight w:val="0"/>
                          <w:marTop w:val="0"/>
                          <w:marBottom w:val="0"/>
                          <w:divBdr>
                            <w:top w:val="none" w:sz="0" w:space="0" w:color="auto"/>
                            <w:left w:val="none" w:sz="0" w:space="0" w:color="auto"/>
                            <w:bottom w:val="none" w:sz="0" w:space="0" w:color="auto"/>
                            <w:right w:val="none" w:sz="0" w:space="0" w:color="auto"/>
                          </w:divBdr>
                          <w:divsChild>
                            <w:div w:id="470173611">
                              <w:marLeft w:val="0"/>
                              <w:marRight w:val="0"/>
                              <w:marTop w:val="75"/>
                              <w:marBottom w:val="75"/>
                              <w:divBdr>
                                <w:top w:val="none" w:sz="0" w:space="0" w:color="auto"/>
                                <w:left w:val="none" w:sz="0" w:space="0" w:color="auto"/>
                                <w:bottom w:val="none" w:sz="0" w:space="0" w:color="auto"/>
                                <w:right w:val="none" w:sz="0" w:space="0" w:color="auto"/>
                              </w:divBdr>
                            </w:div>
                          </w:divsChild>
                        </w:div>
                        <w:div w:id="780026321">
                          <w:marLeft w:val="0"/>
                          <w:marRight w:val="0"/>
                          <w:marTop w:val="0"/>
                          <w:marBottom w:val="0"/>
                          <w:divBdr>
                            <w:top w:val="none" w:sz="0" w:space="0" w:color="auto"/>
                            <w:left w:val="none" w:sz="0" w:space="0" w:color="auto"/>
                            <w:bottom w:val="none" w:sz="0" w:space="0" w:color="auto"/>
                            <w:right w:val="none" w:sz="0" w:space="0" w:color="auto"/>
                          </w:divBdr>
                          <w:divsChild>
                            <w:div w:id="844982270">
                              <w:marLeft w:val="0"/>
                              <w:marRight w:val="0"/>
                              <w:marTop w:val="75"/>
                              <w:marBottom w:val="75"/>
                              <w:divBdr>
                                <w:top w:val="none" w:sz="0" w:space="0" w:color="auto"/>
                                <w:left w:val="none" w:sz="0" w:space="0" w:color="auto"/>
                                <w:bottom w:val="none" w:sz="0" w:space="0" w:color="auto"/>
                                <w:right w:val="none" w:sz="0" w:space="0" w:color="auto"/>
                              </w:divBdr>
                              <w:divsChild>
                                <w:div w:id="7734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99944">
                  <w:marLeft w:val="0"/>
                  <w:marRight w:val="0"/>
                  <w:marTop w:val="0"/>
                  <w:marBottom w:val="0"/>
                  <w:divBdr>
                    <w:top w:val="single" w:sz="24" w:space="0" w:color="D5DBDB"/>
                    <w:left w:val="single" w:sz="24" w:space="0" w:color="D5DBDB"/>
                    <w:bottom w:val="single" w:sz="6" w:space="0" w:color="D5DBDB"/>
                    <w:right w:val="single" w:sz="24" w:space="0" w:color="D5DBDB"/>
                  </w:divBdr>
                  <w:divsChild>
                    <w:div w:id="547762531">
                      <w:marLeft w:val="0"/>
                      <w:marRight w:val="0"/>
                      <w:marTop w:val="0"/>
                      <w:marBottom w:val="0"/>
                      <w:divBdr>
                        <w:top w:val="none" w:sz="0" w:space="0" w:color="auto"/>
                        <w:left w:val="none" w:sz="0" w:space="0" w:color="auto"/>
                        <w:bottom w:val="none" w:sz="0" w:space="0" w:color="auto"/>
                        <w:right w:val="none" w:sz="0" w:space="0" w:color="auto"/>
                      </w:divBdr>
                      <w:divsChild>
                        <w:div w:id="607854899">
                          <w:marLeft w:val="0"/>
                          <w:marRight w:val="0"/>
                          <w:marTop w:val="0"/>
                          <w:marBottom w:val="0"/>
                          <w:divBdr>
                            <w:top w:val="none" w:sz="0" w:space="0" w:color="auto"/>
                            <w:left w:val="none" w:sz="0" w:space="0" w:color="auto"/>
                            <w:bottom w:val="none" w:sz="0" w:space="0" w:color="auto"/>
                            <w:right w:val="none" w:sz="0" w:space="0" w:color="auto"/>
                          </w:divBdr>
                          <w:divsChild>
                            <w:div w:id="1459565906">
                              <w:marLeft w:val="0"/>
                              <w:marRight w:val="0"/>
                              <w:marTop w:val="75"/>
                              <w:marBottom w:val="75"/>
                              <w:divBdr>
                                <w:top w:val="none" w:sz="0" w:space="0" w:color="auto"/>
                                <w:left w:val="none" w:sz="0" w:space="0" w:color="auto"/>
                                <w:bottom w:val="none" w:sz="0" w:space="0" w:color="auto"/>
                                <w:right w:val="none" w:sz="0" w:space="0" w:color="auto"/>
                              </w:divBdr>
                            </w:div>
                          </w:divsChild>
                        </w:div>
                        <w:div w:id="831026966">
                          <w:marLeft w:val="0"/>
                          <w:marRight w:val="0"/>
                          <w:marTop w:val="0"/>
                          <w:marBottom w:val="0"/>
                          <w:divBdr>
                            <w:top w:val="none" w:sz="0" w:space="0" w:color="auto"/>
                            <w:left w:val="none" w:sz="0" w:space="0" w:color="auto"/>
                            <w:bottom w:val="none" w:sz="0" w:space="0" w:color="auto"/>
                            <w:right w:val="none" w:sz="0" w:space="0" w:color="auto"/>
                          </w:divBdr>
                          <w:divsChild>
                            <w:div w:id="1358702789">
                              <w:marLeft w:val="0"/>
                              <w:marRight w:val="0"/>
                              <w:marTop w:val="75"/>
                              <w:marBottom w:val="75"/>
                              <w:divBdr>
                                <w:top w:val="none" w:sz="0" w:space="0" w:color="auto"/>
                                <w:left w:val="none" w:sz="0" w:space="0" w:color="auto"/>
                                <w:bottom w:val="none" w:sz="0" w:space="0" w:color="auto"/>
                                <w:right w:val="none" w:sz="0" w:space="0" w:color="auto"/>
                              </w:divBdr>
                              <w:divsChild>
                                <w:div w:id="6276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495299">
                  <w:marLeft w:val="0"/>
                  <w:marRight w:val="0"/>
                  <w:marTop w:val="0"/>
                  <w:marBottom w:val="0"/>
                  <w:divBdr>
                    <w:top w:val="single" w:sz="24" w:space="0" w:color="D5DBDB"/>
                    <w:left w:val="single" w:sz="24" w:space="0" w:color="D5DBDB"/>
                    <w:bottom w:val="single" w:sz="6" w:space="0" w:color="D5DBDB"/>
                    <w:right w:val="single" w:sz="24" w:space="0" w:color="D5DBDB"/>
                  </w:divBdr>
                  <w:divsChild>
                    <w:div w:id="2133474139">
                      <w:marLeft w:val="0"/>
                      <w:marRight w:val="0"/>
                      <w:marTop w:val="0"/>
                      <w:marBottom w:val="0"/>
                      <w:divBdr>
                        <w:top w:val="none" w:sz="0" w:space="0" w:color="auto"/>
                        <w:left w:val="none" w:sz="0" w:space="0" w:color="auto"/>
                        <w:bottom w:val="none" w:sz="0" w:space="0" w:color="auto"/>
                        <w:right w:val="none" w:sz="0" w:space="0" w:color="auto"/>
                      </w:divBdr>
                      <w:divsChild>
                        <w:div w:id="237329604">
                          <w:marLeft w:val="0"/>
                          <w:marRight w:val="0"/>
                          <w:marTop w:val="0"/>
                          <w:marBottom w:val="0"/>
                          <w:divBdr>
                            <w:top w:val="none" w:sz="0" w:space="0" w:color="auto"/>
                            <w:left w:val="none" w:sz="0" w:space="0" w:color="auto"/>
                            <w:bottom w:val="none" w:sz="0" w:space="0" w:color="auto"/>
                            <w:right w:val="none" w:sz="0" w:space="0" w:color="auto"/>
                          </w:divBdr>
                          <w:divsChild>
                            <w:div w:id="2004576747">
                              <w:marLeft w:val="0"/>
                              <w:marRight w:val="0"/>
                              <w:marTop w:val="75"/>
                              <w:marBottom w:val="75"/>
                              <w:divBdr>
                                <w:top w:val="none" w:sz="0" w:space="0" w:color="auto"/>
                                <w:left w:val="none" w:sz="0" w:space="0" w:color="auto"/>
                                <w:bottom w:val="none" w:sz="0" w:space="0" w:color="auto"/>
                                <w:right w:val="none" w:sz="0" w:space="0" w:color="auto"/>
                              </w:divBdr>
                            </w:div>
                          </w:divsChild>
                        </w:div>
                        <w:div w:id="311250349">
                          <w:marLeft w:val="0"/>
                          <w:marRight w:val="0"/>
                          <w:marTop w:val="0"/>
                          <w:marBottom w:val="0"/>
                          <w:divBdr>
                            <w:top w:val="none" w:sz="0" w:space="0" w:color="auto"/>
                            <w:left w:val="none" w:sz="0" w:space="0" w:color="auto"/>
                            <w:bottom w:val="none" w:sz="0" w:space="0" w:color="auto"/>
                            <w:right w:val="none" w:sz="0" w:space="0" w:color="auto"/>
                          </w:divBdr>
                          <w:divsChild>
                            <w:div w:id="1586189555">
                              <w:marLeft w:val="0"/>
                              <w:marRight w:val="0"/>
                              <w:marTop w:val="75"/>
                              <w:marBottom w:val="75"/>
                              <w:divBdr>
                                <w:top w:val="none" w:sz="0" w:space="0" w:color="auto"/>
                                <w:left w:val="none" w:sz="0" w:space="0" w:color="auto"/>
                                <w:bottom w:val="none" w:sz="0" w:space="0" w:color="auto"/>
                                <w:right w:val="none" w:sz="0" w:space="0" w:color="auto"/>
                              </w:divBdr>
                              <w:divsChild>
                                <w:div w:id="2066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3365">
                  <w:marLeft w:val="0"/>
                  <w:marRight w:val="0"/>
                  <w:marTop w:val="0"/>
                  <w:marBottom w:val="0"/>
                  <w:divBdr>
                    <w:top w:val="single" w:sz="24" w:space="0" w:color="D5DBDB"/>
                    <w:left w:val="single" w:sz="24" w:space="0" w:color="D5DBDB"/>
                    <w:bottom w:val="single" w:sz="6" w:space="0" w:color="D5DBDB"/>
                    <w:right w:val="single" w:sz="24" w:space="0" w:color="D5DBDB"/>
                  </w:divBdr>
                  <w:divsChild>
                    <w:div w:id="1697777106">
                      <w:marLeft w:val="0"/>
                      <w:marRight w:val="0"/>
                      <w:marTop w:val="0"/>
                      <w:marBottom w:val="0"/>
                      <w:divBdr>
                        <w:top w:val="none" w:sz="0" w:space="0" w:color="auto"/>
                        <w:left w:val="none" w:sz="0" w:space="0" w:color="auto"/>
                        <w:bottom w:val="none" w:sz="0" w:space="0" w:color="auto"/>
                        <w:right w:val="none" w:sz="0" w:space="0" w:color="auto"/>
                      </w:divBdr>
                      <w:divsChild>
                        <w:div w:id="648360643">
                          <w:marLeft w:val="0"/>
                          <w:marRight w:val="0"/>
                          <w:marTop w:val="0"/>
                          <w:marBottom w:val="0"/>
                          <w:divBdr>
                            <w:top w:val="none" w:sz="0" w:space="0" w:color="auto"/>
                            <w:left w:val="none" w:sz="0" w:space="0" w:color="auto"/>
                            <w:bottom w:val="none" w:sz="0" w:space="0" w:color="auto"/>
                            <w:right w:val="none" w:sz="0" w:space="0" w:color="auto"/>
                          </w:divBdr>
                          <w:divsChild>
                            <w:div w:id="372391204">
                              <w:marLeft w:val="0"/>
                              <w:marRight w:val="0"/>
                              <w:marTop w:val="75"/>
                              <w:marBottom w:val="75"/>
                              <w:divBdr>
                                <w:top w:val="none" w:sz="0" w:space="0" w:color="auto"/>
                                <w:left w:val="none" w:sz="0" w:space="0" w:color="auto"/>
                                <w:bottom w:val="none" w:sz="0" w:space="0" w:color="auto"/>
                                <w:right w:val="none" w:sz="0" w:space="0" w:color="auto"/>
                              </w:divBdr>
                            </w:div>
                          </w:divsChild>
                        </w:div>
                        <w:div w:id="784539566">
                          <w:marLeft w:val="0"/>
                          <w:marRight w:val="0"/>
                          <w:marTop w:val="0"/>
                          <w:marBottom w:val="0"/>
                          <w:divBdr>
                            <w:top w:val="none" w:sz="0" w:space="0" w:color="auto"/>
                            <w:left w:val="none" w:sz="0" w:space="0" w:color="auto"/>
                            <w:bottom w:val="none" w:sz="0" w:space="0" w:color="auto"/>
                            <w:right w:val="none" w:sz="0" w:space="0" w:color="auto"/>
                          </w:divBdr>
                          <w:divsChild>
                            <w:div w:id="487091736">
                              <w:marLeft w:val="0"/>
                              <w:marRight w:val="0"/>
                              <w:marTop w:val="75"/>
                              <w:marBottom w:val="75"/>
                              <w:divBdr>
                                <w:top w:val="none" w:sz="0" w:space="0" w:color="auto"/>
                                <w:left w:val="none" w:sz="0" w:space="0" w:color="auto"/>
                                <w:bottom w:val="none" w:sz="0" w:space="0" w:color="auto"/>
                                <w:right w:val="none" w:sz="0" w:space="0" w:color="auto"/>
                              </w:divBdr>
                              <w:divsChild>
                                <w:div w:id="52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6053">
                  <w:marLeft w:val="0"/>
                  <w:marRight w:val="0"/>
                  <w:marTop w:val="0"/>
                  <w:marBottom w:val="0"/>
                  <w:divBdr>
                    <w:top w:val="single" w:sz="24" w:space="0" w:color="D5DBDB"/>
                    <w:left w:val="single" w:sz="24" w:space="0" w:color="D5DBDB"/>
                    <w:bottom w:val="single" w:sz="6" w:space="0" w:color="D5DBDB"/>
                    <w:right w:val="single" w:sz="24" w:space="0" w:color="D5DBDB"/>
                  </w:divBdr>
                  <w:divsChild>
                    <w:div w:id="1282374843">
                      <w:marLeft w:val="0"/>
                      <w:marRight w:val="0"/>
                      <w:marTop w:val="0"/>
                      <w:marBottom w:val="0"/>
                      <w:divBdr>
                        <w:top w:val="none" w:sz="0" w:space="0" w:color="auto"/>
                        <w:left w:val="none" w:sz="0" w:space="0" w:color="auto"/>
                        <w:bottom w:val="none" w:sz="0" w:space="0" w:color="auto"/>
                        <w:right w:val="none" w:sz="0" w:space="0" w:color="auto"/>
                      </w:divBdr>
                      <w:divsChild>
                        <w:div w:id="1311515299">
                          <w:marLeft w:val="0"/>
                          <w:marRight w:val="0"/>
                          <w:marTop w:val="0"/>
                          <w:marBottom w:val="0"/>
                          <w:divBdr>
                            <w:top w:val="none" w:sz="0" w:space="0" w:color="auto"/>
                            <w:left w:val="none" w:sz="0" w:space="0" w:color="auto"/>
                            <w:bottom w:val="none" w:sz="0" w:space="0" w:color="auto"/>
                            <w:right w:val="none" w:sz="0" w:space="0" w:color="auto"/>
                          </w:divBdr>
                          <w:divsChild>
                            <w:div w:id="1045449875">
                              <w:marLeft w:val="0"/>
                              <w:marRight w:val="0"/>
                              <w:marTop w:val="75"/>
                              <w:marBottom w:val="75"/>
                              <w:divBdr>
                                <w:top w:val="none" w:sz="0" w:space="0" w:color="auto"/>
                                <w:left w:val="none" w:sz="0" w:space="0" w:color="auto"/>
                                <w:bottom w:val="none" w:sz="0" w:space="0" w:color="auto"/>
                                <w:right w:val="none" w:sz="0" w:space="0" w:color="auto"/>
                              </w:divBdr>
                              <w:divsChild>
                                <w:div w:id="6068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2460">
                          <w:marLeft w:val="0"/>
                          <w:marRight w:val="0"/>
                          <w:marTop w:val="0"/>
                          <w:marBottom w:val="0"/>
                          <w:divBdr>
                            <w:top w:val="none" w:sz="0" w:space="0" w:color="auto"/>
                            <w:left w:val="none" w:sz="0" w:space="0" w:color="auto"/>
                            <w:bottom w:val="none" w:sz="0" w:space="0" w:color="auto"/>
                            <w:right w:val="none" w:sz="0" w:space="0" w:color="auto"/>
                          </w:divBdr>
                          <w:divsChild>
                            <w:div w:id="101673517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2054693251">
                  <w:marLeft w:val="0"/>
                  <w:marRight w:val="0"/>
                  <w:marTop w:val="0"/>
                  <w:marBottom w:val="0"/>
                  <w:divBdr>
                    <w:top w:val="none" w:sz="0" w:space="0" w:color="auto"/>
                    <w:left w:val="none" w:sz="0" w:space="0" w:color="auto"/>
                    <w:bottom w:val="none" w:sz="0" w:space="0" w:color="auto"/>
                    <w:right w:val="none" w:sz="0" w:space="0" w:color="auto"/>
                  </w:divBdr>
                  <w:divsChild>
                    <w:div w:id="1466387318">
                      <w:marLeft w:val="0"/>
                      <w:marRight w:val="0"/>
                      <w:marTop w:val="0"/>
                      <w:marBottom w:val="0"/>
                      <w:divBdr>
                        <w:top w:val="none" w:sz="0" w:space="0" w:color="auto"/>
                        <w:left w:val="none" w:sz="0" w:space="0" w:color="auto"/>
                        <w:bottom w:val="none" w:sz="0" w:space="0" w:color="auto"/>
                        <w:right w:val="none" w:sz="0" w:space="0" w:color="auto"/>
                      </w:divBdr>
                      <w:divsChild>
                        <w:div w:id="347104996">
                          <w:marLeft w:val="0"/>
                          <w:marRight w:val="0"/>
                          <w:marTop w:val="0"/>
                          <w:marBottom w:val="0"/>
                          <w:divBdr>
                            <w:top w:val="none" w:sz="0" w:space="0" w:color="auto"/>
                            <w:left w:val="none" w:sz="0" w:space="0" w:color="auto"/>
                            <w:bottom w:val="none" w:sz="0" w:space="0" w:color="auto"/>
                            <w:right w:val="none" w:sz="0" w:space="0" w:color="auto"/>
                          </w:divBdr>
                          <w:divsChild>
                            <w:div w:id="76635326">
                              <w:marLeft w:val="0"/>
                              <w:marRight w:val="0"/>
                              <w:marTop w:val="75"/>
                              <w:marBottom w:val="75"/>
                              <w:divBdr>
                                <w:top w:val="none" w:sz="0" w:space="0" w:color="auto"/>
                                <w:left w:val="none" w:sz="0" w:space="0" w:color="auto"/>
                                <w:bottom w:val="none" w:sz="0" w:space="0" w:color="auto"/>
                                <w:right w:val="none" w:sz="0" w:space="0" w:color="auto"/>
                              </w:divBdr>
                            </w:div>
                          </w:divsChild>
                        </w:div>
                        <w:div w:id="1469123450">
                          <w:marLeft w:val="0"/>
                          <w:marRight w:val="0"/>
                          <w:marTop w:val="0"/>
                          <w:marBottom w:val="0"/>
                          <w:divBdr>
                            <w:top w:val="none" w:sz="0" w:space="0" w:color="auto"/>
                            <w:left w:val="none" w:sz="0" w:space="0" w:color="auto"/>
                            <w:bottom w:val="none" w:sz="0" w:space="0" w:color="auto"/>
                            <w:right w:val="none" w:sz="0" w:space="0" w:color="auto"/>
                          </w:divBdr>
                          <w:divsChild>
                            <w:div w:id="1592854631">
                              <w:marLeft w:val="0"/>
                              <w:marRight w:val="0"/>
                              <w:marTop w:val="75"/>
                              <w:marBottom w:val="75"/>
                              <w:divBdr>
                                <w:top w:val="none" w:sz="0" w:space="0" w:color="auto"/>
                                <w:left w:val="none" w:sz="0" w:space="0" w:color="auto"/>
                                <w:bottom w:val="none" w:sz="0" w:space="0" w:color="auto"/>
                                <w:right w:val="none" w:sz="0" w:space="0" w:color="auto"/>
                              </w:divBdr>
                              <w:divsChild>
                                <w:div w:id="13205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1633528">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41657036">
      <w:bodyDiv w:val="1"/>
      <w:marLeft w:val="0"/>
      <w:marRight w:val="0"/>
      <w:marTop w:val="0"/>
      <w:marBottom w:val="0"/>
      <w:divBdr>
        <w:top w:val="none" w:sz="0" w:space="0" w:color="auto"/>
        <w:left w:val="none" w:sz="0" w:space="0" w:color="auto"/>
        <w:bottom w:val="none" w:sz="0" w:space="0" w:color="auto"/>
        <w:right w:val="none" w:sz="0" w:space="0" w:color="auto"/>
      </w:divBdr>
    </w:div>
    <w:div w:id="1142161746">
      <w:bodyDiv w:val="1"/>
      <w:marLeft w:val="0"/>
      <w:marRight w:val="0"/>
      <w:marTop w:val="0"/>
      <w:marBottom w:val="0"/>
      <w:divBdr>
        <w:top w:val="none" w:sz="0" w:space="0" w:color="auto"/>
        <w:left w:val="none" w:sz="0" w:space="0" w:color="auto"/>
        <w:bottom w:val="none" w:sz="0" w:space="0" w:color="auto"/>
        <w:right w:val="none" w:sz="0" w:space="0" w:color="auto"/>
      </w:divBdr>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4566807">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2305305">
      <w:bodyDiv w:val="1"/>
      <w:marLeft w:val="0"/>
      <w:marRight w:val="0"/>
      <w:marTop w:val="0"/>
      <w:marBottom w:val="0"/>
      <w:divBdr>
        <w:top w:val="none" w:sz="0" w:space="0" w:color="auto"/>
        <w:left w:val="none" w:sz="0" w:space="0" w:color="auto"/>
        <w:bottom w:val="none" w:sz="0" w:space="0" w:color="auto"/>
        <w:right w:val="none" w:sz="0" w:space="0" w:color="auto"/>
      </w:divBdr>
    </w:div>
    <w:div w:id="1215773605">
      <w:bodyDiv w:val="1"/>
      <w:marLeft w:val="0"/>
      <w:marRight w:val="0"/>
      <w:marTop w:val="0"/>
      <w:marBottom w:val="0"/>
      <w:divBdr>
        <w:top w:val="none" w:sz="0" w:space="0" w:color="auto"/>
        <w:left w:val="none" w:sz="0" w:space="0" w:color="auto"/>
        <w:bottom w:val="none" w:sz="0" w:space="0" w:color="auto"/>
        <w:right w:val="none" w:sz="0" w:space="0" w:color="auto"/>
      </w:divBdr>
    </w:div>
    <w:div w:id="1218584755">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8752946">
      <w:bodyDiv w:val="1"/>
      <w:marLeft w:val="0"/>
      <w:marRight w:val="0"/>
      <w:marTop w:val="0"/>
      <w:marBottom w:val="0"/>
      <w:divBdr>
        <w:top w:val="none" w:sz="0" w:space="0" w:color="auto"/>
        <w:left w:val="none" w:sz="0" w:space="0" w:color="auto"/>
        <w:bottom w:val="none" w:sz="0" w:space="0" w:color="auto"/>
        <w:right w:val="none" w:sz="0" w:space="0" w:color="auto"/>
      </w:divBdr>
    </w:div>
    <w:div w:id="1281957423">
      <w:bodyDiv w:val="1"/>
      <w:marLeft w:val="0"/>
      <w:marRight w:val="0"/>
      <w:marTop w:val="0"/>
      <w:marBottom w:val="0"/>
      <w:divBdr>
        <w:top w:val="none" w:sz="0" w:space="0" w:color="auto"/>
        <w:left w:val="none" w:sz="0" w:space="0" w:color="auto"/>
        <w:bottom w:val="none" w:sz="0" w:space="0" w:color="auto"/>
        <w:right w:val="none" w:sz="0" w:space="0" w:color="auto"/>
      </w:divBdr>
    </w:div>
    <w:div w:id="1284573365">
      <w:bodyDiv w:val="1"/>
      <w:marLeft w:val="0"/>
      <w:marRight w:val="0"/>
      <w:marTop w:val="0"/>
      <w:marBottom w:val="0"/>
      <w:divBdr>
        <w:top w:val="none" w:sz="0" w:space="0" w:color="auto"/>
        <w:left w:val="none" w:sz="0" w:space="0" w:color="auto"/>
        <w:bottom w:val="none" w:sz="0" w:space="0" w:color="auto"/>
        <w:right w:val="none" w:sz="0" w:space="0" w:color="auto"/>
      </w:divBdr>
    </w:div>
    <w:div w:id="1286038560">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297100362">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4368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844056">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47635780">
      <w:bodyDiv w:val="1"/>
      <w:marLeft w:val="0"/>
      <w:marRight w:val="0"/>
      <w:marTop w:val="0"/>
      <w:marBottom w:val="0"/>
      <w:divBdr>
        <w:top w:val="none" w:sz="0" w:space="0" w:color="auto"/>
        <w:left w:val="none" w:sz="0" w:space="0" w:color="auto"/>
        <w:bottom w:val="none" w:sz="0" w:space="0" w:color="auto"/>
        <w:right w:val="none" w:sz="0" w:space="0" w:color="auto"/>
      </w:divBdr>
      <w:divsChild>
        <w:div w:id="121924607">
          <w:marLeft w:val="0"/>
          <w:marRight w:val="0"/>
          <w:marTop w:val="450"/>
          <w:marBottom w:val="450"/>
          <w:divBdr>
            <w:top w:val="none" w:sz="0" w:space="0" w:color="auto"/>
            <w:left w:val="none" w:sz="0" w:space="0" w:color="auto"/>
            <w:bottom w:val="none" w:sz="0" w:space="0" w:color="auto"/>
            <w:right w:val="none" w:sz="0" w:space="0" w:color="auto"/>
          </w:divBdr>
          <w:divsChild>
            <w:div w:id="7747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3532">
      <w:bodyDiv w:val="1"/>
      <w:marLeft w:val="0"/>
      <w:marRight w:val="0"/>
      <w:marTop w:val="0"/>
      <w:marBottom w:val="0"/>
      <w:divBdr>
        <w:top w:val="none" w:sz="0" w:space="0" w:color="auto"/>
        <w:left w:val="none" w:sz="0" w:space="0" w:color="auto"/>
        <w:bottom w:val="none" w:sz="0" w:space="0" w:color="auto"/>
        <w:right w:val="none" w:sz="0" w:space="0" w:color="auto"/>
      </w:divBdr>
    </w:div>
    <w:div w:id="1350370739">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1874">
      <w:bodyDiv w:val="1"/>
      <w:marLeft w:val="0"/>
      <w:marRight w:val="0"/>
      <w:marTop w:val="0"/>
      <w:marBottom w:val="0"/>
      <w:divBdr>
        <w:top w:val="none" w:sz="0" w:space="0" w:color="auto"/>
        <w:left w:val="none" w:sz="0" w:space="0" w:color="auto"/>
        <w:bottom w:val="none" w:sz="0" w:space="0" w:color="auto"/>
        <w:right w:val="none" w:sz="0" w:space="0" w:color="auto"/>
      </w:divBdr>
      <w:divsChild>
        <w:div w:id="1478766023">
          <w:marLeft w:val="0"/>
          <w:marRight w:val="0"/>
          <w:marTop w:val="0"/>
          <w:marBottom w:val="0"/>
          <w:divBdr>
            <w:top w:val="none" w:sz="0" w:space="0" w:color="auto"/>
            <w:left w:val="none" w:sz="0" w:space="0" w:color="auto"/>
            <w:bottom w:val="none" w:sz="0" w:space="0" w:color="auto"/>
            <w:right w:val="none" w:sz="0" w:space="0" w:color="auto"/>
          </w:divBdr>
        </w:div>
      </w:divsChild>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060316">
      <w:bodyDiv w:val="1"/>
      <w:marLeft w:val="0"/>
      <w:marRight w:val="0"/>
      <w:marTop w:val="0"/>
      <w:marBottom w:val="0"/>
      <w:divBdr>
        <w:top w:val="none" w:sz="0" w:space="0" w:color="auto"/>
        <w:left w:val="none" w:sz="0" w:space="0" w:color="auto"/>
        <w:bottom w:val="none" w:sz="0" w:space="0" w:color="auto"/>
        <w:right w:val="none" w:sz="0" w:space="0" w:color="auto"/>
      </w:divBdr>
      <w:divsChild>
        <w:div w:id="1879396313">
          <w:marLeft w:val="0"/>
          <w:marRight w:val="0"/>
          <w:marTop w:val="0"/>
          <w:marBottom w:val="0"/>
          <w:divBdr>
            <w:top w:val="none" w:sz="0" w:space="0" w:color="auto"/>
            <w:left w:val="none" w:sz="0" w:space="0" w:color="auto"/>
            <w:bottom w:val="none" w:sz="0" w:space="0" w:color="auto"/>
            <w:right w:val="none" w:sz="0" w:space="0" w:color="auto"/>
          </w:divBdr>
          <w:divsChild>
            <w:div w:id="123203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5178347">
      <w:bodyDiv w:val="1"/>
      <w:marLeft w:val="0"/>
      <w:marRight w:val="0"/>
      <w:marTop w:val="0"/>
      <w:marBottom w:val="0"/>
      <w:divBdr>
        <w:top w:val="none" w:sz="0" w:space="0" w:color="auto"/>
        <w:left w:val="none" w:sz="0" w:space="0" w:color="auto"/>
        <w:bottom w:val="none" w:sz="0" w:space="0" w:color="auto"/>
        <w:right w:val="none" w:sz="0" w:space="0" w:color="auto"/>
      </w:divBdr>
      <w:divsChild>
        <w:div w:id="168831414">
          <w:blockQuote w:val="1"/>
          <w:marLeft w:val="0"/>
          <w:marRight w:val="0"/>
          <w:marTop w:val="480"/>
          <w:marBottom w:val="480"/>
          <w:divBdr>
            <w:top w:val="none" w:sz="0" w:space="0" w:color="auto"/>
            <w:left w:val="single" w:sz="12" w:space="0" w:color="0073AA"/>
            <w:bottom w:val="none" w:sz="0" w:space="0" w:color="auto"/>
            <w:right w:val="none" w:sz="0" w:space="0" w:color="auto"/>
          </w:divBdr>
        </w:div>
      </w:divsChild>
    </w:div>
    <w:div w:id="138644579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89957699">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307505">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3138526">
      <w:bodyDiv w:val="1"/>
      <w:marLeft w:val="0"/>
      <w:marRight w:val="0"/>
      <w:marTop w:val="0"/>
      <w:marBottom w:val="0"/>
      <w:divBdr>
        <w:top w:val="none" w:sz="0" w:space="0" w:color="auto"/>
        <w:left w:val="none" w:sz="0" w:space="0" w:color="auto"/>
        <w:bottom w:val="none" w:sz="0" w:space="0" w:color="auto"/>
        <w:right w:val="none" w:sz="0" w:space="0" w:color="auto"/>
      </w:divBdr>
      <w:divsChild>
        <w:div w:id="1712876556">
          <w:marLeft w:val="0"/>
          <w:marRight w:val="0"/>
          <w:marTop w:val="240"/>
          <w:marBottom w:val="240"/>
          <w:divBdr>
            <w:top w:val="single" w:sz="6" w:space="0" w:color="6BB2E2"/>
            <w:left w:val="single" w:sz="6" w:space="0" w:color="6BB2E2"/>
            <w:bottom w:val="single" w:sz="6" w:space="0" w:color="6BB2E2"/>
            <w:right w:val="single" w:sz="6" w:space="0" w:color="6BB2E2"/>
          </w:divBdr>
        </w:div>
        <w:div w:id="522479826">
          <w:marLeft w:val="0"/>
          <w:marRight w:val="0"/>
          <w:marTop w:val="240"/>
          <w:marBottom w:val="240"/>
          <w:divBdr>
            <w:top w:val="single" w:sz="6" w:space="0" w:color="6BB2E2"/>
            <w:left w:val="single" w:sz="6" w:space="0" w:color="6BB2E2"/>
            <w:bottom w:val="single" w:sz="6" w:space="0" w:color="6BB2E2"/>
            <w:right w:val="single" w:sz="6" w:space="0" w:color="6BB2E2"/>
          </w:divBdr>
        </w:div>
        <w:div w:id="1648362212">
          <w:marLeft w:val="0"/>
          <w:marRight w:val="0"/>
          <w:marTop w:val="240"/>
          <w:marBottom w:val="240"/>
          <w:divBdr>
            <w:top w:val="single" w:sz="6" w:space="0" w:color="6BB2E2"/>
            <w:left w:val="single" w:sz="6" w:space="0" w:color="6BB2E2"/>
            <w:bottom w:val="single" w:sz="6" w:space="0" w:color="6BB2E2"/>
            <w:right w:val="single" w:sz="6" w:space="0" w:color="6BB2E2"/>
          </w:divBdr>
        </w:div>
        <w:div w:id="1982031961">
          <w:marLeft w:val="0"/>
          <w:marRight w:val="0"/>
          <w:marTop w:val="240"/>
          <w:marBottom w:val="240"/>
          <w:divBdr>
            <w:top w:val="single" w:sz="6" w:space="0" w:color="6BB2E2"/>
            <w:left w:val="single" w:sz="6" w:space="0" w:color="6BB2E2"/>
            <w:bottom w:val="single" w:sz="6" w:space="0" w:color="6BB2E2"/>
            <w:right w:val="single" w:sz="6" w:space="0" w:color="6BB2E2"/>
          </w:divBdr>
        </w:div>
      </w:divsChild>
    </w:div>
    <w:div w:id="1403599257">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19791255">
      <w:bodyDiv w:val="1"/>
      <w:marLeft w:val="0"/>
      <w:marRight w:val="0"/>
      <w:marTop w:val="0"/>
      <w:marBottom w:val="0"/>
      <w:divBdr>
        <w:top w:val="none" w:sz="0" w:space="0" w:color="auto"/>
        <w:left w:val="none" w:sz="0" w:space="0" w:color="auto"/>
        <w:bottom w:val="none" w:sz="0" w:space="0" w:color="auto"/>
        <w:right w:val="none" w:sz="0" w:space="0" w:color="auto"/>
      </w:divBdr>
    </w:div>
    <w:div w:id="1425958900">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27845744">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020140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0760514">
      <w:bodyDiv w:val="1"/>
      <w:marLeft w:val="0"/>
      <w:marRight w:val="0"/>
      <w:marTop w:val="0"/>
      <w:marBottom w:val="0"/>
      <w:divBdr>
        <w:top w:val="none" w:sz="0" w:space="0" w:color="auto"/>
        <w:left w:val="none" w:sz="0" w:space="0" w:color="auto"/>
        <w:bottom w:val="none" w:sz="0" w:space="0" w:color="auto"/>
        <w:right w:val="none" w:sz="0" w:space="0" w:color="auto"/>
      </w:divBdr>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43498569">
      <w:bodyDiv w:val="1"/>
      <w:marLeft w:val="0"/>
      <w:marRight w:val="0"/>
      <w:marTop w:val="0"/>
      <w:marBottom w:val="0"/>
      <w:divBdr>
        <w:top w:val="none" w:sz="0" w:space="0" w:color="auto"/>
        <w:left w:val="none" w:sz="0" w:space="0" w:color="auto"/>
        <w:bottom w:val="none" w:sz="0" w:space="0" w:color="auto"/>
        <w:right w:val="none" w:sz="0" w:space="0" w:color="auto"/>
      </w:divBdr>
    </w:div>
    <w:div w:id="1451584369">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278110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1138764764">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76996141">
      <w:bodyDiv w:val="1"/>
      <w:marLeft w:val="0"/>
      <w:marRight w:val="0"/>
      <w:marTop w:val="0"/>
      <w:marBottom w:val="0"/>
      <w:divBdr>
        <w:top w:val="none" w:sz="0" w:space="0" w:color="auto"/>
        <w:left w:val="none" w:sz="0" w:space="0" w:color="auto"/>
        <w:bottom w:val="none" w:sz="0" w:space="0" w:color="auto"/>
        <w:right w:val="none" w:sz="0" w:space="0" w:color="auto"/>
      </w:divBdr>
    </w:div>
    <w:div w:id="1477378216">
      <w:bodyDiv w:val="1"/>
      <w:marLeft w:val="0"/>
      <w:marRight w:val="0"/>
      <w:marTop w:val="0"/>
      <w:marBottom w:val="0"/>
      <w:divBdr>
        <w:top w:val="none" w:sz="0" w:space="0" w:color="auto"/>
        <w:left w:val="none" w:sz="0" w:space="0" w:color="auto"/>
        <w:bottom w:val="none" w:sz="0" w:space="0" w:color="auto"/>
        <w:right w:val="none" w:sz="0" w:space="0" w:color="auto"/>
      </w:divBdr>
    </w:div>
    <w:div w:id="1478954504">
      <w:bodyDiv w:val="1"/>
      <w:marLeft w:val="0"/>
      <w:marRight w:val="0"/>
      <w:marTop w:val="0"/>
      <w:marBottom w:val="0"/>
      <w:divBdr>
        <w:top w:val="none" w:sz="0" w:space="0" w:color="auto"/>
        <w:left w:val="none" w:sz="0" w:space="0" w:color="auto"/>
        <w:bottom w:val="none" w:sz="0" w:space="0" w:color="auto"/>
        <w:right w:val="none" w:sz="0" w:space="0" w:color="auto"/>
      </w:divBdr>
      <w:divsChild>
        <w:div w:id="39601212">
          <w:marLeft w:val="0"/>
          <w:marRight w:val="0"/>
          <w:marTop w:val="0"/>
          <w:marBottom w:val="240"/>
          <w:divBdr>
            <w:top w:val="none" w:sz="0" w:space="0" w:color="auto"/>
            <w:left w:val="none" w:sz="0" w:space="0" w:color="auto"/>
            <w:bottom w:val="none" w:sz="0" w:space="0" w:color="auto"/>
            <w:right w:val="none" w:sz="0" w:space="0" w:color="auto"/>
          </w:divBdr>
        </w:div>
        <w:div w:id="134104396">
          <w:marLeft w:val="0"/>
          <w:marRight w:val="0"/>
          <w:marTop w:val="0"/>
          <w:marBottom w:val="240"/>
          <w:divBdr>
            <w:top w:val="none" w:sz="0" w:space="0" w:color="auto"/>
            <w:left w:val="none" w:sz="0" w:space="0" w:color="auto"/>
            <w:bottom w:val="none" w:sz="0" w:space="0" w:color="auto"/>
            <w:right w:val="none" w:sz="0" w:space="0" w:color="auto"/>
          </w:divBdr>
          <w:divsChild>
            <w:div w:id="249855215">
              <w:marLeft w:val="0"/>
              <w:marRight w:val="0"/>
              <w:marTop w:val="0"/>
              <w:marBottom w:val="0"/>
              <w:divBdr>
                <w:top w:val="none" w:sz="0" w:space="0" w:color="auto"/>
                <w:left w:val="none" w:sz="0" w:space="0" w:color="auto"/>
                <w:bottom w:val="none" w:sz="0" w:space="0" w:color="auto"/>
                <w:right w:val="none" w:sz="0" w:space="0" w:color="auto"/>
              </w:divBdr>
            </w:div>
          </w:divsChild>
        </w:div>
        <w:div w:id="550265232">
          <w:marLeft w:val="0"/>
          <w:marRight w:val="0"/>
          <w:marTop w:val="0"/>
          <w:marBottom w:val="240"/>
          <w:divBdr>
            <w:top w:val="none" w:sz="0" w:space="0" w:color="auto"/>
            <w:left w:val="none" w:sz="0" w:space="0" w:color="auto"/>
            <w:bottom w:val="none" w:sz="0" w:space="0" w:color="auto"/>
            <w:right w:val="none" w:sz="0" w:space="0" w:color="auto"/>
          </w:divBdr>
        </w:div>
        <w:div w:id="600577091">
          <w:marLeft w:val="0"/>
          <w:marRight w:val="0"/>
          <w:marTop w:val="0"/>
          <w:marBottom w:val="240"/>
          <w:divBdr>
            <w:top w:val="none" w:sz="0" w:space="0" w:color="auto"/>
            <w:left w:val="none" w:sz="0" w:space="0" w:color="auto"/>
            <w:bottom w:val="none" w:sz="0" w:space="0" w:color="auto"/>
            <w:right w:val="none" w:sz="0" w:space="0" w:color="auto"/>
          </w:divBdr>
          <w:divsChild>
            <w:div w:id="518276155">
              <w:marLeft w:val="0"/>
              <w:marRight w:val="0"/>
              <w:marTop w:val="0"/>
              <w:marBottom w:val="0"/>
              <w:divBdr>
                <w:top w:val="none" w:sz="0" w:space="0" w:color="auto"/>
                <w:left w:val="none" w:sz="0" w:space="0" w:color="auto"/>
                <w:bottom w:val="none" w:sz="0" w:space="0" w:color="auto"/>
                <w:right w:val="none" w:sz="0" w:space="0" w:color="auto"/>
              </w:divBdr>
            </w:div>
          </w:divsChild>
        </w:div>
        <w:div w:id="749038541">
          <w:marLeft w:val="0"/>
          <w:marRight w:val="0"/>
          <w:marTop w:val="0"/>
          <w:marBottom w:val="240"/>
          <w:divBdr>
            <w:top w:val="none" w:sz="0" w:space="0" w:color="auto"/>
            <w:left w:val="none" w:sz="0" w:space="0" w:color="auto"/>
            <w:bottom w:val="none" w:sz="0" w:space="0" w:color="auto"/>
            <w:right w:val="none" w:sz="0" w:space="0" w:color="auto"/>
          </w:divBdr>
        </w:div>
        <w:div w:id="779951618">
          <w:marLeft w:val="0"/>
          <w:marRight w:val="0"/>
          <w:marTop w:val="0"/>
          <w:marBottom w:val="240"/>
          <w:divBdr>
            <w:top w:val="none" w:sz="0" w:space="0" w:color="auto"/>
            <w:left w:val="none" w:sz="0" w:space="0" w:color="auto"/>
            <w:bottom w:val="none" w:sz="0" w:space="0" w:color="auto"/>
            <w:right w:val="none" w:sz="0" w:space="0" w:color="auto"/>
          </w:divBdr>
          <w:divsChild>
            <w:div w:id="552696161">
              <w:marLeft w:val="0"/>
              <w:marRight w:val="0"/>
              <w:marTop w:val="0"/>
              <w:marBottom w:val="0"/>
              <w:divBdr>
                <w:top w:val="none" w:sz="0" w:space="0" w:color="auto"/>
                <w:left w:val="none" w:sz="0" w:space="0" w:color="auto"/>
                <w:bottom w:val="none" w:sz="0" w:space="0" w:color="auto"/>
                <w:right w:val="none" w:sz="0" w:space="0" w:color="auto"/>
              </w:divBdr>
            </w:div>
            <w:div w:id="942492331">
              <w:marLeft w:val="0"/>
              <w:marRight w:val="0"/>
              <w:marTop w:val="0"/>
              <w:marBottom w:val="0"/>
              <w:divBdr>
                <w:top w:val="none" w:sz="0" w:space="0" w:color="auto"/>
                <w:left w:val="none" w:sz="0" w:space="0" w:color="auto"/>
                <w:bottom w:val="none" w:sz="0" w:space="0" w:color="auto"/>
                <w:right w:val="none" w:sz="0" w:space="0" w:color="auto"/>
              </w:divBdr>
            </w:div>
          </w:divsChild>
        </w:div>
        <w:div w:id="881861585">
          <w:marLeft w:val="0"/>
          <w:marRight w:val="0"/>
          <w:marTop w:val="0"/>
          <w:marBottom w:val="0"/>
          <w:divBdr>
            <w:top w:val="none" w:sz="0" w:space="0" w:color="auto"/>
            <w:left w:val="none" w:sz="0" w:space="0" w:color="auto"/>
            <w:bottom w:val="none" w:sz="0" w:space="0" w:color="auto"/>
            <w:right w:val="none" w:sz="0" w:space="0" w:color="auto"/>
          </w:divBdr>
          <w:divsChild>
            <w:div w:id="579095155">
              <w:marLeft w:val="0"/>
              <w:marRight w:val="0"/>
              <w:marTop w:val="0"/>
              <w:marBottom w:val="0"/>
              <w:divBdr>
                <w:top w:val="none" w:sz="0" w:space="0" w:color="auto"/>
                <w:left w:val="none" w:sz="0" w:space="0" w:color="auto"/>
                <w:bottom w:val="none" w:sz="0" w:space="0" w:color="auto"/>
                <w:right w:val="none" w:sz="0" w:space="0" w:color="auto"/>
              </w:divBdr>
            </w:div>
            <w:div w:id="1508521325">
              <w:marLeft w:val="0"/>
              <w:marRight w:val="0"/>
              <w:marTop w:val="0"/>
              <w:marBottom w:val="0"/>
              <w:divBdr>
                <w:top w:val="none" w:sz="0" w:space="0" w:color="auto"/>
                <w:left w:val="none" w:sz="0" w:space="0" w:color="auto"/>
                <w:bottom w:val="none" w:sz="0" w:space="0" w:color="auto"/>
                <w:right w:val="none" w:sz="0" w:space="0" w:color="auto"/>
              </w:divBdr>
            </w:div>
          </w:divsChild>
        </w:div>
        <w:div w:id="987786526">
          <w:marLeft w:val="0"/>
          <w:marRight w:val="0"/>
          <w:marTop w:val="0"/>
          <w:marBottom w:val="240"/>
          <w:divBdr>
            <w:top w:val="none" w:sz="0" w:space="0" w:color="auto"/>
            <w:left w:val="none" w:sz="0" w:space="0" w:color="auto"/>
            <w:bottom w:val="none" w:sz="0" w:space="0" w:color="auto"/>
            <w:right w:val="none" w:sz="0" w:space="0" w:color="auto"/>
          </w:divBdr>
        </w:div>
        <w:div w:id="1068573855">
          <w:marLeft w:val="0"/>
          <w:marRight w:val="0"/>
          <w:marTop w:val="0"/>
          <w:marBottom w:val="240"/>
          <w:divBdr>
            <w:top w:val="none" w:sz="0" w:space="0" w:color="auto"/>
            <w:left w:val="none" w:sz="0" w:space="0" w:color="auto"/>
            <w:bottom w:val="none" w:sz="0" w:space="0" w:color="auto"/>
            <w:right w:val="none" w:sz="0" w:space="0" w:color="auto"/>
          </w:divBdr>
        </w:div>
        <w:div w:id="1082070467">
          <w:marLeft w:val="0"/>
          <w:marRight w:val="0"/>
          <w:marTop w:val="0"/>
          <w:marBottom w:val="240"/>
          <w:divBdr>
            <w:top w:val="none" w:sz="0" w:space="0" w:color="auto"/>
            <w:left w:val="none" w:sz="0" w:space="0" w:color="auto"/>
            <w:bottom w:val="none" w:sz="0" w:space="0" w:color="auto"/>
            <w:right w:val="none" w:sz="0" w:space="0" w:color="auto"/>
          </w:divBdr>
        </w:div>
        <w:div w:id="1102721093">
          <w:marLeft w:val="0"/>
          <w:marRight w:val="0"/>
          <w:marTop w:val="0"/>
          <w:marBottom w:val="240"/>
          <w:divBdr>
            <w:top w:val="none" w:sz="0" w:space="0" w:color="auto"/>
            <w:left w:val="none" w:sz="0" w:space="0" w:color="auto"/>
            <w:bottom w:val="none" w:sz="0" w:space="0" w:color="auto"/>
            <w:right w:val="none" w:sz="0" w:space="0" w:color="auto"/>
          </w:divBdr>
        </w:div>
        <w:div w:id="1162550914">
          <w:marLeft w:val="0"/>
          <w:marRight w:val="0"/>
          <w:marTop w:val="0"/>
          <w:marBottom w:val="240"/>
          <w:divBdr>
            <w:top w:val="none" w:sz="0" w:space="0" w:color="auto"/>
            <w:left w:val="none" w:sz="0" w:space="0" w:color="auto"/>
            <w:bottom w:val="none" w:sz="0" w:space="0" w:color="auto"/>
            <w:right w:val="none" w:sz="0" w:space="0" w:color="auto"/>
          </w:divBdr>
        </w:div>
        <w:div w:id="1174028877">
          <w:marLeft w:val="0"/>
          <w:marRight w:val="0"/>
          <w:marTop w:val="0"/>
          <w:marBottom w:val="240"/>
          <w:divBdr>
            <w:top w:val="none" w:sz="0" w:space="0" w:color="auto"/>
            <w:left w:val="none" w:sz="0" w:space="0" w:color="auto"/>
            <w:bottom w:val="none" w:sz="0" w:space="0" w:color="auto"/>
            <w:right w:val="none" w:sz="0" w:space="0" w:color="auto"/>
          </w:divBdr>
        </w:div>
        <w:div w:id="1180856675">
          <w:marLeft w:val="0"/>
          <w:marRight w:val="0"/>
          <w:marTop w:val="0"/>
          <w:marBottom w:val="240"/>
          <w:divBdr>
            <w:top w:val="none" w:sz="0" w:space="0" w:color="auto"/>
            <w:left w:val="none" w:sz="0" w:space="0" w:color="auto"/>
            <w:bottom w:val="none" w:sz="0" w:space="0" w:color="auto"/>
            <w:right w:val="none" w:sz="0" w:space="0" w:color="auto"/>
          </w:divBdr>
        </w:div>
        <w:div w:id="1371105231">
          <w:marLeft w:val="0"/>
          <w:marRight w:val="0"/>
          <w:marTop w:val="0"/>
          <w:marBottom w:val="240"/>
          <w:divBdr>
            <w:top w:val="none" w:sz="0" w:space="0" w:color="auto"/>
            <w:left w:val="none" w:sz="0" w:space="0" w:color="auto"/>
            <w:bottom w:val="none" w:sz="0" w:space="0" w:color="auto"/>
            <w:right w:val="none" w:sz="0" w:space="0" w:color="auto"/>
          </w:divBdr>
        </w:div>
        <w:div w:id="1531606198">
          <w:marLeft w:val="0"/>
          <w:marRight w:val="0"/>
          <w:marTop w:val="0"/>
          <w:marBottom w:val="240"/>
          <w:divBdr>
            <w:top w:val="none" w:sz="0" w:space="0" w:color="auto"/>
            <w:left w:val="none" w:sz="0" w:space="0" w:color="auto"/>
            <w:bottom w:val="none" w:sz="0" w:space="0" w:color="auto"/>
            <w:right w:val="none" w:sz="0" w:space="0" w:color="auto"/>
          </w:divBdr>
        </w:div>
        <w:div w:id="1720589207">
          <w:marLeft w:val="0"/>
          <w:marRight w:val="0"/>
          <w:marTop w:val="0"/>
          <w:marBottom w:val="240"/>
          <w:divBdr>
            <w:top w:val="none" w:sz="0" w:space="0" w:color="auto"/>
            <w:left w:val="none" w:sz="0" w:space="0" w:color="auto"/>
            <w:bottom w:val="none" w:sz="0" w:space="0" w:color="auto"/>
            <w:right w:val="none" w:sz="0" w:space="0" w:color="auto"/>
          </w:divBdr>
          <w:divsChild>
            <w:div w:id="733284835">
              <w:marLeft w:val="0"/>
              <w:marRight w:val="0"/>
              <w:marTop w:val="0"/>
              <w:marBottom w:val="0"/>
              <w:divBdr>
                <w:top w:val="none" w:sz="0" w:space="0" w:color="auto"/>
                <w:left w:val="none" w:sz="0" w:space="0" w:color="auto"/>
                <w:bottom w:val="none" w:sz="0" w:space="0" w:color="auto"/>
                <w:right w:val="none" w:sz="0" w:space="0" w:color="auto"/>
              </w:divBdr>
            </w:div>
          </w:divsChild>
        </w:div>
        <w:div w:id="1745563759">
          <w:marLeft w:val="0"/>
          <w:marRight w:val="0"/>
          <w:marTop w:val="0"/>
          <w:marBottom w:val="240"/>
          <w:divBdr>
            <w:top w:val="none" w:sz="0" w:space="0" w:color="auto"/>
            <w:left w:val="none" w:sz="0" w:space="0" w:color="auto"/>
            <w:bottom w:val="none" w:sz="0" w:space="0" w:color="auto"/>
            <w:right w:val="none" w:sz="0" w:space="0" w:color="auto"/>
          </w:divBdr>
          <w:divsChild>
            <w:div w:id="1278559166">
              <w:marLeft w:val="0"/>
              <w:marRight w:val="0"/>
              <w:marTop w:val="0"/>
              <w:marBottom w:val="0"/>
              <w:divBdr>
                <w:top w:val="none" w:sz="0" w:space="0" w:color="auto"/>
                <w:left w:val="none" w:sz="0" w:space="0" w:color="auto"/>
                <w:bottom w:val="none" w:sz="0" w:space="0" w:color="auto"/>
                <w:right w:val="none" w:sz="0" w:space="0" w:color="auto"/>
              </w:divBdr>
            </w:div>
            <w:div w:id="210621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3817431">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7527664">
      <w:bodyDiv w:val="1"/>
      <w:marLeft w:val="0"/>
      <w:marRight w:val="0"/>
      <w:marTop w:val="0"/>
      <w:marBottom w:val="0"/>
      <w:divBdr>
        <w:top w:val="none" w:sz="0" w:space="0" w:color="auto"/>
        <w:left w:val="none" w:sz="0" w:space="0" w:color="auto"/>
        <w:bottom w:val="none" w:sz="0" w:space="0" w:color="auto"/>
        <w:right w:val="none" w:sz="0" w:space="0" w:color="auto"/>
      </w:divBdr>
      <w:divsChild>
        <w:div w:id="458382748">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096562081">
              <w:marLeft w:val="0"/>
              <w:marRight w:val="0"/>
              <w:marTop w:val="0"/>
              <w:marBottom w:val="0"/>
              <w:divBdr>
                <w:top w:val="none" w:sz="0" w:space="0" w:color="auto"/>
                <w:left w:val="none" w:sz="0" w:space="0" w:color="auto"/>
                <w:bottom w:val="none" w:sz="0" w:space="0" w:color="auto"/>
                <w:right w:val="none" w:sz="0" w:space="0" w:color="auto"/>
              </w:divBdr>
            </w:div>
            <w:div w:id="1247956878">
              <w:marLeft w:val="0"/>
              <w:marRight w:val="0"/>
              <w:marTop w:val="0"/>
              <w:marBottom w:val="0"/>
              <w:divBdr>
                <w:top w:val="none" w:sz="0" w:space="0" w:color="auto"/>
                <w:left w:val="none" w:sz="0" w:space="0" w:color="auto"/>
                <w:bottom w:val="none" w:sz="0" w:space="0" w:color="auto"/>
                <w:right w:val="none" w:sz="0" w:space="0" w:color="auto"/>
              </w:divBdr>
              <w:divsChild>
                <w:div w:id="170803036">
                  <w:marLeft w:val="0"/>
                  <w:marRight w:val="0"/>
                  <w:marTop w:val="0"/>
                  <w:marBottom w:val="0"/>
                  <w:divBdr>
                    <w:top w:val="single" w:sz="24" w:space="0" w:color="D5DBDB"/>
                    <w:left w:val="single" w:sz="24" w:space="0" w:color="D5DBDB"/>
                    <w:bottom w:val="single" w:sz="6" w:space="0" w:color="D5DBDB"/>
                    <w:right w:val="single" w:sz="24" w:space="0" w:color="D5DBDB"/>
                  </w:divBdr>
                  <w:divsChild>
                    <w:div w:id="1114010676">
                      <w:marLeft w:val="0"/>
                      <w:marRight w:val="0"/>
                      <w:marTop w:val="0"/>
                      <w:marBottom w:val="0"/>
                      <w:divBdr>
                        <w:top w:val="none" w:sz="0" w:space="0" w:color="auto"/>
                        <w:left w:val="none" w:sz="0" w:space="0" w:color="auto"/>
                        <w:bottom w:val="none" w:sz="0" w:space="0" w:color="auto"/>
                        <w:right w:val="none" w:sz="0" w:space="0" w:color="auto"/>
                      </w:divBdr>
                      <w:divsChild>
                        <w:div w:id="484321877">
                          <w:marLeft w:val="0"/>
                          <w:marRight w:val="0"/>
                          <w:marTop w:val="0"/>
                          <w:marBottom w:val="0"/>
                          <w:divBdr>
                            <w:top w:val="none" w:sz="0" w:space="0" w:color="auto"/>
                            <w:left w:val="none" w:sz="0" w:space="0" w:color="auto"/>
                            <w:bottom w:val="none" w:sz="0" w:space="0" w:color="auto"/>
                            <w:right w:val="none" w:sz="0" w:space="0" w:color="auto"/>
                          </w:divBdr>
                          <w:divsChild>
                            <w:div w:id="870528932">
                              <w:marLeft w:val="0"/>
                              <w:marRight w:val="0"/>
                              <w:marTop w:val="75"/>
                              <w:marBottom w:val="75"/>
                              <w:divBdr>
                                <w:top w:val="none" w:sz="0" w:space="0" w:color="auto"/>
                                <w:left w:val="none" w:sz="0" w:space="0" w:color="auto"/>
                                <w:bottom w:val="none" w:sz="0" w:space="0" w:color="auto"/>
                                <w:right w:val="none" w:sz="0" w:space="0" w:color="auto"/>
                              </w:divBdr>
                            </w:div>
                          </w:divsChild>
                        </w:div>
                        <w:div w:id="2000035040">
                          <w:marLeft w:val="0"/>
                          <w:marRight w:val="0"/>
                          <w:marTop w:val="0"/>
                          <w:marBottom w:val="0"/>
                          <w:divBdr>
                            <w:top w:val="none" w:sz="0" w:space="0" w:color="auto"/>
                            <w:left w:val="none" w:sz="0" w:space="0" w:color="auto"/>
                            <w:bottom w:val="none" w:sz="0" w:space="0" w:color="auto"/>
                            <w:right w:val="none" w:sz="0" w:space="0" w:color="auto"/>
                          </w:divBdr>
                          <w:divsChild>
                            <w:div w:id="1952009077">
                              <w:marLeft w:val="0"/>
                              <w:marRight w:val="0"/>
                              <w:marTop w:val="75"/>
                              <w:marBottom w:val="75"/>
                              <w:divBdr>
                                <w:top w:val="none" w:sz="0" w:space="0" w:color="auto"/>
                                <w:left w:val="none" w:sz="0" w:space="0" w:color="auto"/>
                                <w:bottom w:val="none" w:sz="0" w:space="0" w:color="auto"/>
                                <w:right w:val="none" w:sz="0" w:space="0" w:color="auto"/>
                              </w:divBdr>
                              <w:divsChild>
                                <w:div w:id="1527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86790">
                  <w:marLeft w:val="0"/>
                  <w:marRight w:val="0"/>
                  <w:marTop w:val="0"/>
                  <w:marBottom w:val="0"/>
                  <w:divBdr>
                    <w:top w:val="single" w:sz="24" w:space="0" w:color="D5DBDB"/>
                    <w:left w:val="single" w:sz="24" w:space="0" w:color="D5DBDB"/>
                    <w:bottom w:val="single" w:sz="6" w:space="0" w:color="D5DBDB"/>
                    <w:right w:val="single" w:sz="24" w:space="0" w:color="D5DBDB"/>
                  </w:divBdr>
                  <w:divsChild>
                    <w:div w:id="1859200049">
                      <w:marLeft w:val="0"/>
                      <w:marRight w:val="0"/>
                      <w:marTop w:val="0"/>
                      <w:marBottom w:val="0"/>
                      <w:divBdr>
                        <w:top w:val="none" w:sz="0" w:space="0" w:color="auto"/>
                        <w:left w:val="none" w:sz="0" w:space="0" w:color="auto"/>
                        <w:bottom w:val="none" w:sz="0" w:space="0" w:color="auto"/>
                        <w:right w:val="none" w:sz="0" w:space="0" w:color="auto"/>
                      </w:divBdr>
                      <w:divsChild>
                        <w:div w:id="1392576058">
                          <w:marLeft w:val="0"/>
                          <w:marRight w:val="0"/>
                          <w:marTop w:val="0"/>
                          <w:marBottom w:val="0"/>
                          <w:divBdr>
                            <w:top w:val="none" w:sz="0" w:space="0" w:color="auto"/>
                            <w:left w:val="none" w:sz="0" w:space="0" w:color="auto"/>
                            <w:bottom w:val="none" w:sz="0" w:space="0" w:color="auto"/>
                            <w:right w:val="none" w:sz="0" w:space="0" w:color="auto"/>
                          </w:divBdr>
                          <w:divsChild>
                            <w:div w:id="935288100">
                              <w:marLeft w:val="0"/>
                              <w:marRight w:val="0"/>
                              <w:marTop w:val="75"/>
                              <w:marBottom w:val="75"/>
                              <w:divBdr>
                                <w:top w:val="none" w:sz="0" w:space="0" w:color="auto"/>
                                <w:left w:val="none" w:sz="0" w:space="0" w:color="auto"/>
                                <w:bottom w:val="none" w:sz="0" w:space="0" w:color="auto"/>
                                <w:right w:val="none" w:sz="0" w:space="0" w:color="auto"/>
                              </w:divBdr>
                              <w:divsChild>
                                <w:div w:id="1958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944360">
                          <w:marLeft w:val="0"/>
                          <w:marRight w:val="0"/>
                          <w:marTop w:val="0"/>
                          <w:marBottom w:val="0"/>
                          <w:divBdr>
                            <w:top w:val="none" w:sz="0" w:space="0" w:color="auto"/>
                            <w:left w:val="none" w:sz="0" w:space="0" w:color="auto"/>
                            <w:bottom w:val="none" w:sz="0" w:space="0" w:color="auto"/>
                            <w:right w:val="none" w:sz="0" w:space="0" w:color="auto"/>
                          </w:divBdr>
                          <w:divsChild>
                            <w:div w:id="120220759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355108663">
                  <w:marLeft w:val="0"/>
                  <w:marRight w:val="0"/>
                  <w:marTop w:val="0"/>
                  <w:marBottom w:val="0"/>
                  <w:divBdr>
                    <w:top w:val="single" w:sz="24" w:space="0" w:color="D5DBDB"/>
                    <w:left w:val="single" w:sz="24" w:space="0" w:color="D5DBDB"/>
                    <w:bottom w:val="single" w:sz="6" w:space="0" w:color="D5DBDB"/>
                    <w:right w:val="single" w:sz="24" w:space="0" w:color="D5DBDB"/>
                  </w:divBdr>
                  <w:divsChild>
                    <w:div w:id="11419688">
                      <w:marLeft w:val="0"/>
                      <w:marRight w:val="0"/>
                      <w:marTop w:val="0"/>
                      <w:marBottom w:val="0"/>
                      <w:divBdr>
                        <w:top w:val="none" w:sz="0" w:space="0" w:color="auto"/>
                        <w:left w:val="none" w:sz="0" w:space="0" w:color="auto"/>
                        <w:bottom w:val="none" w:sz="0" w:space="0" w:color="auto"/>
                        <w:right w:val="none" w:sz="0" w:space="0" w:color="auto"/>
                      </w:divBdr>
                      <w:divsChild>
                        <w:div w:id="2057002430">
                          <w:marLeft w:val="0"/>
                          <w:marRight w:val="0"/>
                          <w:marTop w:val="0"/>
                          <w:marBottom w:val="0"/>
                          <w:divBdr>
                            <w:top w:val="none" w:sz="0" w:space="0" w:color="auto"/>
                            <w:left w:val="none" w:sz="0" w:space="0" w:color="auto"/>
                            <w:bottom w:val="none" w:sz="0" w:space="0" w:color="auto"/>
                            <w:right w:val="none" w:sz="0" w:space="0" w:color="auto"/>
                          </w:divBdr>
                          <w:divsChild>
                            <w:div w:id="1774932193">
                              <w:marLeft w:val="0"/>
                              <w:marRight w:val="0"/>
                              <w:marTop w:val="75"/>
                              <w:marBottom w:val="75"/>
                              <w:divBdr>
                                <w:top w:val="none" w:sz="0" w:space="0" w:color="auto"/>
                                <w:left w:val="none" w:sz="0" w:space="0" w:color="auto"/>
                                <w:bottom w:val="none" w:sz="0" w:space="0" w:color="auto"/>
                                <w:right w:val="none" w:sz="0" w:space="0" w:color="auto"/>
                              </w:divBdr>
                            </w:div>
                          </w:divsChild>
                        </w:div>
                        <w:div w:id="2130969640">
                          <w:marLeft w:val="0"/>
                          <w:marRight w:val="0"/>
                          <w:marTop w:val="0"/>
                          <w:marBottom w:val="0"/>
                          <w:divBdr>
                            <w:top w:val="none" w:sz="0" w:space="0" w:color="auto"/>
                            <w:left w:val="none" w:sz="0" w:space="0" w:color="auto"/>
                            <w:bottom w:val="none" w:sz="0" w:space="0" w:color="auto"/>
                            <w:right w:val="none" w:sz="0" w:space="0" w:color="auto"/>
                          </w:divBdr>
                          <w:divsChild>
                            <w:div w:id="175578598">
                              <w:marLeft w:val="0"/>
                              <w:marRight w:val="0"/>
                              <w:marTop w:val="75"/>
                              <w:marBottom w:val="75"/>
                              <w:divBdr>
                                <w:top w:val="none" w:sz="0" w:space="0" w:color="auto"/>
                                <w:left w:val="none" w:sz="0" w:space="0" w:color="auto"/>
                                <w:bottom w:val="none" w:sz="0" w:space="0" w:color="auto"/>
                                <w:right w:val="none" w:sz="0" w:space="0" w:color="auto"/>
                              </w:divBdr>
                              <w:divsChild>
                                <w:div w:id="16564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87552">
                  <w:marLeft w:val="0"/>
                  <w:marRight w:val="0"/>
                  <w:marTop w:val="0"/>
                  <w:marBottom w:val="0"/>
                  <w:divBdr>
                    <w:top w:val="none" w:sz="0" w:space="0" w:color="auto"/>
                    <w:left w:val="none" w:sz="0" w:space="0" w:color="auto"/>
                    <w:bottom w:val="none" w:sz="0" w:space="0" w:color="auto"/>
                    <w:right w:val="none" w:sz="0" w:space="0" w:color="auto"/>
                  </w:divBdr>
                  <w:divsChild>
                    <w:div w:id="868370399">
                      <w:marLeft w:val="0"/>
                      <w:marRight w:val="0"/>
                      <w:marTop w:val="0"/>
                      <w:marBottom w:val="0"/>
                      <w:divBdr>
                        <w:top w:val="none" w:sz="0" w:space="0" w:color="auto"/>
                        <w:left w:val="none" w:sz="0" w:space="0" w:color="auto"/>
                        <w:bottom w:val="none" w:sz="0" w:space="0" w:color="auto"/>
                        <w:right w:val="none" w:sz="0" w:space="0" w:color="auto"/>
                      </w:divBdr>
                      <w:divsChild>
                        <w:div w:id="123498929">
                          <w:marLeft w:val="0"/>
                          <w:marRight w:val="0"/>
                          <w:marTop w:val="0"/>
                          <w:marBottom w:val="0"/>
                          <w:divBdr>
                            <w:top w:val="none" w:sz="0" w:space="0" w:color="auto"/>
                            <w:left w:val="none" w:sz="0" w:space="0" w:color="auto"/>
                            <w:bottom w:val="none" w:sz="0" w:space="0" w:color="auto"/>
                            <w:right w:val="none" w:sz="0" w:space="0" w:color="auto"/>
                          </w:divBdr>
                          <w:divsChild>
                            <w:div w:id="1754741310">
                              <w:marLeft w:val="0"/>
                              <w:marRight w:val="0"/>
                              <w:marTop w:val="75"/>
                              <w:marBottom w:val="75"/>
                              <w:divBdr>
                                <w:top w:val="none" w:sz="0" w:space="0" w:color="auto"/>
                                <w:left w:val="none" w:sz="0" w:space="0" w:color="auto"/>
                                <w:bottom w:val="none" w:sz="0" w:space="0" w:color="auto"/>
                                <w:right w:val="none" w:sz="0" w:space="0" w:color="auto"/>
                              </w:divBdr>
                              <w:divsChild>
                                <w:div w:id="4815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473905">
                          <w:marLeft w:val="0"/>
                          <w:marRight w:val="0"/>
                          <w:marTop w:val="0"/>
                          <w:marBottom w:val="0"/>
                          <w:divBdr>
                            <w:top w:val="none" w:sz="0" w:space="0" w:color="auto"/>
                            <w:left w:val="none" w:sz="0" w:space="0" w:color="auto"/>
                            <w:bottom w:val="none" w:sz="0" w:space="0" w:color="auto"/>
                            <w:right w:val="none" w:sz="0" w:space="0" w:color="auto"/>
                          </w:divBdr>
                          <w:divsChild>
                            <w:div w:id="135726994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 w:id="1844783963">
                  <w:marLeft w:val="0"/>
                  <w:marRight w:val="0"/>
                  <w:marTop w:val="0"/>
                  <w:marBottom w:val="0"/>
                  <w:divBdr>
                    <w:top w:val="single" w:sz="24" w:space="0" w:color="D5DBDB"/>
                    <w:left w:val="single" w:sz="24" w:space="0" w:color="D5DBDB"/>
                    <w:bottom w:val="single" w:sz="6" w:space="0" w:color="D5DBDB"/>
                    <w:right w:val="single" w:sz="24" w:space="0" w:color="D5DBDB"/>
                  </w:divBdr>
                  <w:divsChild>
                    <w:div w:id="592204502">
                      <w:marLeft w:val="0"/>
                      <w:marRight w:val="0"/>
                      <w:marTop w:val="0"/>
                      <w:marBottom w:val="0"/>
                      <w:divBdr>
                        <w:top w:val="none" w:sz="0" w:space="0" w:color="auto"/>
                        <w:left w:val="none" w:sz="0" w:space="0" w:color="auto"/>
                        <w:bottom w:val="none" w:sz="0" w:space="0" w:color="auto"/>
                        <w:right w:val="none" w:sz="0" w:space="0" w:color="auto"/>
                      </w:divBdr>
                      <w:divsChild>
                        <w:div w:id="417212118">
                          <w:marLeft w:val="0"/>
                          <w:marRight w:val="0"/>
                          <w:marTop w:val="0"/>
                          <w:marBottom w:val="0"/>
                          <w:divBdr>
                            <w:top w:val="none" w:sz="0" w:space="0" w:color="auto"/>
                            <w:left w:val="none" w:sz="0" w:space="0" w:color="auto"/>
                            <w:bottom w:val="none" w:sz="0" w:space="0" w:color="auto"/>
                            <w:right w:val="none" w:sz="0" w:space="0" w:color="auto"/>
                          </w:divBdr>
                          <w:divsChild>
                            <w:div w:id="1037507293">
                              <w:marLeft w:val="0"/>
                              <w:marRight w:val="0"/>
                              <w:marTop w:val="75"/>
                              <w:marBottom w:val="75"/>
                              <w:divBdr>
                                <w:top w:val="none" w:sz="0" w:space="0" w:color="auto"/>
                                <w:left w:val="none" w:sz="0" w:space="0" w:color="auto"/>
                                <w:bottom w:val="none" w:sz="0" w:space="0" w:color="auto"/>
                                <w:right w:val="none" w:sz="0" w:space="0" w:color="auto"/>
                              </w:divBdr>
                            </w:div>
                          </w:divsChild>
                        </w:div>
                        <w:div w:id="1554466458">
                          <w:marLeft w:val="0"/>
                          <w:marRight w:val="0"/>
                          <w:marTop w:val="0"/>
                          <w:marBottom w:val="0"/>
                          <w:divBdr>
                            <w:top w:val="none" w:sz="0" w:space="0" w:color="auto"/>
                            <w:left w:val="none" w:sz="0" w:space="0" w:color="auto"/>
                            <w:bottom w:val="none" w:sz="0" w:space="0" w:color="auto"/>
                            <w:right w:val="none" w:sz="0" w:space="0" w:color="auto"/>
                          </w:divBdr>
                          <w:divsChild>
                            <w:div w:id="1477064450">
                              <w:marLeft w:val="0"/>
                              <w:marRight w:val="0"/>
                              <w:marTop w:val="75"/>
                              <w:marBottom w:val="75"/>
                              <w:divBdr>
                                <w:top w:val="none" w:sz="0" w:space="0" w:color="auto"/>
                                <w:left w:val="none" w:sz="0" w:space="0" w:color="auto"/>
                                <w:bottom w:val="none" w:sz="0" w:space="0" w:color="auto"/>
                                <w:right w:val="none" w:sz="0" w:space="0" w:color="auto"/>
                              </w:divBdr>
                              <w:divsChild>
                                <w:div w:id="2100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068">
                  <w:marLeft w:val="0"/>
                  <w:marRight w:val="0"/>
                  <w:marTop w:val="0"/>
                  <w:marBottom w:val="0"/>
                  <w:divBdr>
                    <w:top w:val="single" w:sz="24" w:space="0" w:color="D5DBDB"/>
                    <w:left w:val="single" w:sz="24" w:space="0" w:color="D5DBDB"/>
                    <w:bottom w:val="single" w:sz="6" w:space="0" w:color="D5DBDB"/>
                    <w:right w:val="single" w:sz="24" w:space="0" w:color="D5DBDB"/>
                  </w:divBdr>
                  <w:divsChild>
                    <w:div w:id="904296409">
                      <w:marLeft w:val="0"/>
                      <w:marRight w:val="0"/>
                      <w:marTop w:val="0"/>
                      <w:marBottom w:val="0"/>
                      <w:divBdr>
                        <w:top w:val="none" w:sz="0" w:space="0" w:color="auto"/>
                        <w:left w:val="none" w:sz="0" w:space="0" w:color="auto"/>
                        <w:bottom w:val="none" w:sz="0" w:space="0" w:color="auto"/>
                        <w:right w:val="none" w:sz="0" w:space="0" w:color="auto"/>
                      </w:divBdr>
                      <w:divsChild>
                        <w:div w:id="163671775">
                          <w:marLeft w:val="0"/>
                          <w:marRight w:val="0"/>
                          <w:marTop w:val="0"/>
                          <w:marBottom w:val="0"/>
                          <w:divBdr>
                            <w:top w:val="none" w:sz="0" w:space="0" w:color="auto"/>
                            <w:left w:val="none" w:sz="0" w:space="0" w:color="auto"/>
                            <w:bottom w:val="none" w:sz="0" w:space="0" w:color="auto"/>
                            <w:right w:val="none" w:sz="0" w:space="0" w:color="auto"/>
                          </w:divBdr>
                          <w:divsChild>
                            <w:div w:id="1672297380">
                              <w:marLeft w:val="0"/>
                              <w:marRight w:val="0"/>
                              <w:marTop w:val="75"/>
                              <w:marBottom w:val="75"/>
                              <w:divBdr>
                                <w:top w:val="none" w:sz="0" w:space="0" w:color="auto"/>
                                <w:left w:val="none" w:sz="0" w:space="0" w:color="auto"/>
                                <w:bottom w:val="none" w:sz="0" w:space="0" w:color="auto"/>
                                <w:right w:val="none" w:sz="0" w:space="0" w:color="auto"/>
                              </w:divBdr>
                            </w:div>
                          </w:divsChild>
                        </w:div>
                        <w:div w:id="320274700">
                          <w:marLeft w:val="0"/>
                          <w:marRight w:val="0"/>
                          <w:marTop w:val="0"/>
                          <w:marBottom w:val="0"/>
                          <w:divBdr>
                            <w:top w:val="none" w:sz="0" w:space="0" w:color="auto"/>
                            <w:left w:val="none" w:sz="0" w:space="0" w:color="auto"/>
                            <w:bottom w:val="none" w:sz="0" w:space="0" w:color="auto"/>
                            <w:right w:val="none" w:sz="0" w:space="0" w:color="auto"/>
                          </w:divBdr>
                          <w:divsChild>
                            <w:div w:id="1012563123">
                              <w:marLeft w:val="0"/>
                              <w:marRight w:val="0"/>
                              <w:marTop w:val="75"/>
                              <w:marBottom w:val="75"/>
                              <w:divBdr>
                                <w:top w:val="none" w:sz="0" w:space="0" w:color="auto"/>
                                <w:left w:val="none" w:sz="0" w:space="0" w:color="auto"/>
                                <w:bottom w:val="none" w:sz="0" w:space="0" w:color="auto"/>
                                <w:right w:val="none" w:sz="0" w:space="0" w:color="auto"/>
                              </w:divBdr>
                              <w:divsChild>
                                <w:div w:id="362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7089403">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301501376">
              <w:marLeft w:val="0"/>
              <w:marRight w:val="0"/>
              <w:marTop w:val="0"/>
              <w:marBottom w:val="0"/>
              <w:divBdr>
                <w:top w:val="none" w:sz="0" w:space="0" w:color="auto"/>
                <w:left w:val="none" w:sz="0" w:space="0" w:color="auto"/>
                <w:bottom w:val="none" w:sz="0" w:space="0" w:color="auto"/>
                <w:right w:val="none" w:sz="0" w:space="0" w:color="auto"/>
              </w:divBdr>
              <w:divsChild>
                <w:div w:id="1499342005">
                  <w:marLeft w:val="0"/>
                  <w:marRight w:val="0"/>
                  <w:marTop w:val="0"/>
                  <w:marBottom w:val="0"/>
                  <w:divBdr>
                    <w:top w:val="none" w:sz="0" w:space="0" w:color="auto"/>
                    <w:left w:val="none" w:sz="0" w:space="0" w:color="auto"/>
                    <w:bottom w:val="none" w:sz="0" w:space="0" w:color="auto"/>
                    <w:right w:val="none" w:sz="0" w:space="0" w:color="auto"/>
                  </w:divBdr>
                  <w:divsChild>
                    <w:div w:id="1144084408">
                      <w:marLeft w:val="0"/>
                      <w:marRight w:val="0"/>
                      <w:marTop w:val="0"/>
                      <w:marBottom w:val="0"/>
                      <w:divBdr>
                        <w:top w:val="none" w:sz="0" w:space="0" w:color="auto"/>
                        <w:left w:val="none" w:sz="0" w:space="0" w:color="auto"/>
                        <w:bottom w:val="none" w:sz="0" w:space="0" w:color="auto"/>
                        <w:right w:val="none" w:sz="0" w:space="0" w:color="auto"/>
                      </w:divBdr>
                      <w:divsChild>
                        <w:div w:id="1545868814">
                          <w:marLeft w:val="0"/>
                          <w:marRight w:val="0"/>
                          <w:marTop w:val="0"/>
                          <w:marBottom w:val="0"/>
                          <w:divBdr>
                            <w:top w:val="none" w:sz="0" w:space="0" w:color="auto"/>
                            <w:left w:val="none" w:sz="0" w:space="0" w:color="auto"/>
                            <w:bottom w:val="none" w:sz="0" w:space="0" w:color="auto"/>
                            <w:right w:val="none" w:sz="0" w:space="0" w:color="auto"/>
                          </w:divBdr>
                          <w:divsChild>
                            <w:div w:id="1303922388">
                              <w:marLeft w:val="0"/>
                              <w:marRight w:val="0"/>
                              <w:marTop w:val="75"/>
                              <w:marBottom w:val="75"/>
                              <w:divBdr>
                                <w:top w:val="none" w:sz="0" w:space="0" w:color="auto"/>
                                <w:left w:val="none" w:sz="0" w:space="0" w:color="auto"/>
                                <w:bottom w:val="none" w:sz="0" w:space="0" w:color="auto"/>
                                <w:right w:val="none" w:sz="0" w:space="0" w:color="auto"/>
                              </w:divBdr>
                            </w:div>
                          </w:divsChild>
                        </w:div>
                        <w:div w:id="1926304361">
                          <w:marLeft w:val="0"/>
                          <w:marRight w:val="0"/>
                          <w:marTop w:val="0"/>
                          <w:marBottom w:val="0"/>
                          <w:divBdr>
                            <w:top w:val="none" w:sz="0" w:space="0" w:color="auto"/>
                            <w:left w:val="none" w:sz="0" w:space="0" w:color="auto"/>
                            <w:bottom w:val="none" w:sz="0" w:space="0" w:color="auto"/>
                            <w:right w:val="none" w:sz="0" w:space="0" w:color="auto"/>
                          </w:divBdr>
                          <w:divsChild>
                            <w:div w:id="336273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 w:id="1868368405">
              <w:marLeft w:val="0"/>
              <w:marRight w:val="0"/>
              <w:marTop w:val="0"/>
              <w:marBottom w:val="0"/>
              <w:divBdr>
                <w:top w:val="none" w:sz="0" w:space="0" w:color="auto"/>
                <w:left w:val="none" w:sz="0" w:space="0" w:color="auto"/>
                <w:bottom w:val="none" w:sz="0" w:space="0" w:color="auto"/>
                <w:right w:val="none" w:sz="0" w:space="0" w:color="auto"/>
              </w:divBdr>
              <w:divsChild>
                <w:div w:id="208228978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08010671">
      <w:bodyDiv w:val="1"/>
      <w:marLeft w:val="0"/>
      <w:marRight w:val="0"/>
      <w:marTop w:val="0"/>
      <w:marBottom w:val="0"/>
      <w:divBdr>
        <w:top w:val="none" w:sz="0" w:space="0" w:color="auto"/>
        <w:left w:val="none" w:sz="0" w:space="0" w:color="auto"/>
        <w:bottom w:val="none" w:sz="0" w:space="0" w:color="auto"/>
        <w:right w:val="none" w:sz="0" w:space="0" w:color="auto"/>
      </w:divBdr>
    </w:div>
    <w:div w:id="1512186065">
      <w:bodyDiv w:val="1"/>
      <w:marLeft w:val="0"/>
      <w:marRight w:val="0"/>
      <w:marTop w:val="0"/>
      <w:marBottom w:val="0"/>
      <w:divBdr>
        <w:top w:val="none" w:sz="0" w:space="0" w:color="auto"/>
        <w:left w:val="none" w:sz="0" w:space="0" w:color="auto"/>
        <w:bottom w:val="none" w:sz="0" w:space="0" w:color="auto"/>
        <w:right w:val="none" w:sz="0" w:space="0" w:color="auto"/>
      </w:divBdr>
    </w:div>
    <w:div w:id="1513257904">
      <w:bodyDiv w:val="1"/>
      <w:marLeft w:val="0"/>
      <w:marRight w:val="0"/>
      <w:marTop w:val="0"/>
      <w:marBottom w:val="0"/>
      <w:divBdr>
        <w:top w:val="none" w:sz="0" w:space="0" w:color="auto"/>
        <w:left w:val="none" w:sz="0" w:space="0" w:color="auto"/>
        <w:bottom w:val="none" w:sz="0" w:space="0" w:color="auto"/>
        <w:right w:val="none" w:sz="0" w:space="0" w:color="auto"/>
      </w:divBdr>
    </w:div>
    <w:div w:id="1513488637">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296127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3808043">
      <w:bodyDiv w:val="1"/>
      <w:marLeft w:val="0"/>
      <w:marRight w:val="0"/>
      <w:marTop w:val="0"/>
      <w:marBottom w:val="0"/>
      <w:divBdr>
        <w:top w:val="none" w:sz="0" w:space="0" w:color="auto"/>
        <w:left w:val="none" w:sz="0" w:space="0" w:color="auto"/>
        <w:bottom w:val="none" w:sz="0" w:space="0" w:color="auto"/>
        <w:right w:val="none" w:sz="0" w:space="0" w:color="auto"/>
      </w:divBdr>
    </w:div>
    <w:div w:id="1576359600">
      <w:bodyDiv w:val="1"/>
      <w:marLeft w:val="0"/>
      <w:marRight w:val="0"/>
      <w:marTop w:val="0"/>
      <w:marBottom w:val="0"/>
      <w:divBdr>
        <w:top w:val="none" w:sz="0" w:space="0" w:color="auto"/>
        <w:left w:val="none" w:sz="0" w:space="0" w:color="auto"/>
        <w:bottom w:val="none" w:sz="0" w:space="0" w:color="auto"/>
        <w:right w:val="none" w:sz="0" w:space="0" w:color="auto"/>
      </w:divBdr>
    </w:div>
    <w:div w:id="1584024344">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7038521">
      <w:bodyDiv w:val="1"/>
      <w:marLeft w:val="0"/>
      <w:marRight w:val="0"/>
      <w:marTop w:val="0"/>
      <w:marBottom w:val="0"/>
      <w:divBdr>
        <w:top w:val="none" w:sz="0" w:space="0" w:color="auto"/>
        <w:left w:val="none" w:sz="0" w:space="0" w:color="auto"/>
        <w:bottom w:val="none" w:sz="0" w:space="0" w:color="auto"/>
        <w:right w:val="none" w:sz="0" w:space="0" w:color="auto"/>
      </w:divBdr>
      <w:divsChild>
        <w:div w:id="293488978">
          <w:marLeft w:val="0"/>
          <w:marRight w:val="0"/>
          <w:marTop w:val="0"/>
          <w:marBottom w:val="0"/>
          <w:divBdr>
            <w:top w:val="none" w:sz="0" w:space="0" w:color="auto"/>
            <w:left w:val="none" w:sz="0" w:space="0" w:color="auto"/>
            <w:bottom w:val="none" w:sz="0" w:space="0" w:color="auto"/>
            <w:right w:val="none" w:sz="0" w:space="0" w:color="auto"/>
          </w:divBdr>
          <w:divsChild>
            <w:div w:id="206668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413995">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56578">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28077015">
      <w:bodyDiv w:val="1"/>
      <w:marLeft w:val="0"/>
      <w:marRight w:val="0"/>
      <w:marTop w:val="0"/>
      <w:marBottom w:val="0"/>
      <w:divBdr>
        <w:top w:val="none" w:sz="0" w:space="0" w:color="auto"/>
        <w:left w:val="none" w:sz="0" w:space="0" w:color="auto"/>
        <w:bottom w:val="none" w:sz="0" w:space="0" w:color="auto"/>
        <w:right w:val="none" w:sz="0" w:space="0" w:color="auto"/>
      </w:divBdr>
    </w:div>
    <w:div w:id="1633632398">
      <w:bodyDiv w:val="1"/>
      <w:marLeft w:val="0"/>
      <w:marRight w:val="0"/>
      <w:marTop w:val="0"/>
      <w:marBottom w:val="0"/>
      <w:divBdr>
        <w:top w:val="none" w:sz="0" w:space="0" w:color="auto"/>
        <w:left w:val="none" w:sz="0" w:space="0" w:color="auto"/>
        <w:bottom w:val="none" w:sz="0" w:space="0" w:color="auto"/>
        <w:right w:val="none" w:sz="0" w:space="0" w:color="auto"/>
      </w:divBdr>
    </w:div>
    <w:div w:id="1638531839">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1161435">
      <w:bodyDiv w:val="1"/>
      <w:marLeft w:val="0"/>
      <w:marRight w:val="0"/>
      <w:marTop w:val="0"/>
      <w:marBottom w:val="0"/>
      <w:divBdr>
        <w:top w:val="none" w:sz="0" w:space="0" w:color="auto"/>
        <w:left w:val="none" w:sz="0" w:space="0" w:color="auto"/>
        <w:bottom w:val="none" w:sz="0" w:space="0" w:color="auto"/>
        <w:right w:val="none" w:sz="0" w:space="0" w:color="auto"/>
      </w:divBdr>
    </w:div>
    <w:div w:id="1684819575">
      <w:bodyDiv w:val="1"/>
      <w:marLeft w:val="0"/>
      <w:marRight w:val="0"/>
      <w:marTop w:val="0"/>
      <w:marBottom w:val="0"/>
      <w:divBdr>
        <w:top w:val="none" w:sz="0" w:space="0" w:color="auto"/>
        <w:left w:val="none" w:sz="0" w:space="0" w:color="auto"/>
        <w:bottom w:val="none" w:sz="0" w:space="0" w:color="auto"/>
        <w:right w:val="none" w:sz="0" w:space="0" w:color="auto"/>
      </w:divBdr>
      <w:divsChild>
        <w:div w:id="732241518">
          <w:marLeft w:val="0"/>
          <w:marRight w:val="0"/>
          <w:marTop w:val="0"/>
          <w:marBottom w:val="0"/>
          <w:divBdr>
            <w:top w:val="none" w:sz="0" w:space="0" w:color="auto"/>
            <w:left w:val="none" w:sz="0" w:space="0" w:color="auto"/>
            <w:bottom w:val="none" w:sz="0" w:space="0" w:color="auto"/>
            <w:right w:val="none" w:sz="0" w:space="0" w:color="auto"/>
          </w:divBdr>
        </w:div>
      </w:divsChild>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497717">
      <w:bodyDiv w:val="1"/>
      <w:marLeft w:val="0"/>
      <w:marRight w:val="0"/>
      <w:marTop w:val="0"/>
      <w:marBottom w:val="0"/>
      <w:divBdr>
        <w:top w:val="none" w:sz="0" w:space="0" w:color="auto"/>
        <w:left w:val="none" w:sz="0" w:space="0" w:color="auto"/>
        <w:bottom w:val="none" w:sz="0" w:space="0" w:color="auto"/>
        <w:right w:val="none" w:sz="0" w:space="0" w:color="auto"/>
      </w:divBdr>
      <w:divsChild>
        <w:div w:id="1826772458">
          <w:marLeft w:val="0"/>
          <w:marRight w:val="0"/>
          <w:marTop w:val="0"/>
          <w:marBottom w:val="0"/>
          <w:divBdr>
            <w:top w:val="none" w:sz="0" w:space="0" w:color="auto"/>
            <w:left w:val="none" w:sz="0" w:space="0" w:color="auto"/>
            <w:bottom w:val="none" w:sz="0" w:space="0" w:color="auto"/>
            <w:right w:val="none" w:sz="0" w:space="0" w:color="auto"/>
          </w:divBdr>
          <w:divsChild>
            <w:div w:id="1395739936">
              <w:marLeft w:val="0"/>
              <w:marRight w:val="0"/>
              <w:marTop w:val="0"/>
              <w:marBottom w:val="0"/>
              <w:divBdr>
                <w:top w:val="none" w:sz="0" w:space="0" w:color="auto"/>
                <w:left w:val="none" w:sz="0" w:space="0" w:color="auto"/>
                <w:bottom w:val="none" w:sz="0" w:space="0" w:color="auto"/>
                <w:right w:val="none" w:sz="0" w:space="0" w:color="auto"/>
              </w:divBdr>
              <w:divsChild>
                <w:div w:id="166211863">
                  <w:marLeft w:val="0"/>
                  <w:marRight w:val="0"/>
                  <w:marTop w:val="0"/>
                  <w:marBottom w:val="0"/>
                  <w:divBdr>
                    <w:top w:val="none" w:sz="0" w:space="0" w:color="auto"/>
                    <w:left w:val="none" w:sz="0" w:space="0" w:color="auto"/>
                    <w:bottom w:val="none" w:sz="0" w:space="0" w:color="auto"/>
                    <w:right w:val="none" w:sz="0" w:space="0" w:color="auto"/>
                  </w:divBdr>
                  <w:divsChild>
                    <w:div w:id="395933775">
                      <w:marLeft w:val="0"/>
                      <w:marRight w:val="0"/>
                      <w:marTop w:val="0"/>
                      <w:marBottom w:val="0"/>
                      <w:divBdr>
                        <w:top w:val="none" w:sz="0" w:space="0" w:color="auto"/>
                        <w:left w:val="none" w:sz="0" w:space="0" w:color="auto"/>
                        <w:bottom w:val="none" w:sz="0" w:space="0" w:color="auto"/>
                        <w:right w:val="none" w:sz="0" w:space="0" w:color="auto"/>
                      </w:divBdr>
                      <w:divsChild>
                        <w:div w:id="728236356">
                          <w:marLeft w:val="0"/>
                          <w:marRight w:val="0"/>
                          <w:marTop w:val="0"/>
                          <w:marBottom w:val="0"/>
                          <w:divBdr>
                            <w:top w:val="none" w:sz="0" w:space="0" w:color="auto"/>
                            <w:left w:val="none" w:sz="0" w:space="0" w:color="auto"/>
                            <w:bottom w:val="none" w:sz="0" w:space="0" w:color="auto"/>
                            <w:right w:val="none" w:sz="0" w:space="0" w:color="auto"/>
                          </w:divBdr>
                          <w:divsChild>
                            <w:div w:id="262761007">
                              <w:marLeft w:val="0"/>
                              <w:marRight w:val="0"/>
                              <w:marTop w:val="0"/>
                              <w:marBottom w:val="0"/>
                              <w:divBdr>
                                <w:top w:val="none" w:sz="0" w:space="0" w:color="auto"/>
                                <w:left w:val="none" w:sz="0" w:space="0" w:color="auto"/>
                                <w:bottom w:val="none" w:sz="0" w:space="0" w:color="auto"/>
                                <w:right w:val="none" w:sz="0" w:space="0" w:color="auto"/>
                              </w:divBdr>
                              <w:divsChild>
                                <w:div w:id="1973167260">
                                  <w:marLeft w:val="0"/>
                                  <w:marRight w:val="0"/>
                                  <w:marTop w:val="0"/>
                                  <w:marBottom w:val="0"/>
                                  <w:divBdr>
                                    <w:top w:val="none" w:sz="0" w:space="0" w:color="auto"/>
                                    <w:left w:val="none" w:sz="0" w:space="0" w:color="auto"/>
                                    <w:bottom w:val="none" w:sz="0" w:space="0" w:color="auto"/>
                                    <w:right w:val="none" w:sz="0" w:space="0" w:color="auto"/>
                                  </w:divBdr>
                                  <w:divsChild>
                                    <w:div w:id="1991667426">
                                      <w:marLeft w:val="0"/>
                                      <w:marRight w:val="0"/>
                                      <w:marTop w:val="0"/>
                                      <w:marBottom w:val="0"/>
                                      <w:divBdr>
                                        <w:top w:val="none" w:sz="0" w:space="0" w:color="auto"/>
                                        <w:left w:val="none" w:sz="0" w:space="0" w:color="auto"/>
                                        <w:bottom w:val="none" w:sz="0" w:space="0" w:color="auto"/>
                                        <w:right w:val="none" w:sz="0" w:space="0" w:color="auto"/>
                                      </w:divBdr>
                                      <w:divsChild>
                                        <w:div w:id="738136207">
                                          <w:marLeft w:val="0"/>
                                          <w:marRight w:val="0"/>
                                          <w:marTop w:val="0"/>
                                          <w:marBottom w:val="0"/>
                                          <w:divBdr>
                                            <w:top w:val="none" w:sz="0" w:space="0" w:color="auto"/>
                                            <w:left w:val="none" w:sz="0" w:space="0" w:color="auto"/>
                                            <w:bottom w:val="none" w:sz="0" w:space="0" w:color="auto"/>
                                            <w:right w:val="none" w:sz="0" w:space="0" w:color="auto"/>
                                          </w:divBdr>
                                          <w:divsChild>
                                            <w:div w:id="1422382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012885">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397874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689937">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18901140">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 w:id="2118325786">
          <w:marLeft w:val="0"/>
          <w:marRight w:val="0"/>
          <w:marTop w:val="45"/>
          <w:marBottom w:val="0"/>
          <w:divBdr>
            <w:top w:val="none" w:sz="0" w:space="0" w:color="auto"/>
            <w:left w:val="none" w:sz="0" w:space="0" w:color="auto"/>
            <w:bottom w:val="none" w:sz="0" w:space="0" w:color="auto"/>
            <w:right w:val="none" w:sz="0" w:space="0" w:color="auto"/>
          </w:divBdr>
        </w:div>
      </w:divsChild>
    </w:div>
    <w:div w:id="1771387131">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7932550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4642129">
      <w:bodyDiv w:val="1"/>
      <w:marLeft w:val="0"/>
      <w:marRight w:val="0"/>
      <w:marTop w:val="0"/>
      <w:marBottom w:val="0"/>
      <w:divBdr>
        <w:top w:val="none" w:sz="0" w:space="0" w:color="auto"/>
        <w:left w:val="none" w:sz="0" w:space="0" w:color="auto"/>
        <w:bottom w:val="none" w:sz="0" w:space="0" w:color="auto"/>
        <w:right w:val="none" w:sz="0" w:space="0" w:color="auto"/>
      </w:divBdr>
    </w:div>
    <w:div w:id="1785805068">
      <w:bodyDiv w:val="1"/>
      <w:marLeft w:val="0"/>
      <w:marRight w:val="0"/>
      <w:marTop w:val="0"/>
      <w:marBottom w:val="0"/>
      <w:divBdr>
        <w:top w:val="none" w:sz="0" w:space="0" w:color="auto"/>
        <w:left w:val="none" w:sz="0" w:space="0" w:color="auto"/>
        <w:bottom w:val="none" w:sz="0" w:space="0" w:color="auto"/>
        <w:right w:val="none" w:sz="0" w:space="0" w:color="auto"/>
      </w:divBdr>
    </w:div>
    <w:div w:id="1785878668">
      <w:bodyDiv w:val="1"/>
      <w:marLeft w:val="0"/>
      <w:marRight w:val="0"/>
      <w:marTop w:val="0"/>
      <w:marBottom w:val="0"/>
      <w:divBdr>
        <w:top w:val="none" w:sz="0" w:space="0" w:color="auto"/>
        <w:left w:val="none" w:sz="0" w:space="0" w:color="auto"/>
        <w:bottom w:val="none" w:sz="0" w:space="0" w:color="auto"/>
        <w:right w:val="none" w:sz="0" w:space="0" w:color="auto"/>
      </w:divBdr>
      <w:divsChild>
        <w:div w:id="1708797212">
          <w:marLeft w:val="0"/>
          <w:marRight w:val="0"/>
          <w:marTop w:val="450"/>
          <w:marBottom w:val="450"/>
          <w:divBdr>
            <w:top w:val="none" w:sz="0" w:space="0" w:color="auto"/>
            <w:left w:val="none" w:sz="0" w:space="0" w:color="auto"/>
            <w:bottom w:val="none" w:sz="0" w:space="0" w:color="auto"/>
            <w:right w:val="none" w:sz="0" w:space="0" w:color="auto"/>
          </w:divBdr>
          <w:divsChild>
            <w:div w:id="79988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5187">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8546682">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0248686">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713521">
      <w:bodyDiv w:val="1"/>
      <w:marLeft w:val="0"/>
      <w:marRight w:val="0"/>
      <w:marTop w:val="0"/>
      <w:marBottom w:val="0"/>
      <w:divBdr>
        <w:top w:val="none" w:sz="0" w:space="0" w:color="auto"/>
        <w:left w:val="none" w:sz="0" w:space="0" w:color="auto"/>
        <w:bottom w:val="none" w:sz="0" w:space="0" w:color="auto"/>
        <w:right w:val="none" w:sz="0" w:space="0" w:color="auto"/>
      </w:divBdr>
      <w:divsChild>
        <w:div w:id="619529754">
          <w:marLeft w:val="0"/>
          <w:marRight w:val="0"/>
          <w:marTop w:val="0"/>
          <w:marBottom w:val="0"/>
          <w:divBdr>
            <w:top w:val="none" w:sz="0" w:space="0" w:color="auto"/>
            <w:left w:val="none" w:sz="0" w:space="0" w:color="auto"/>
            <w:bottom w:val="none" w:sz="0" w:space="0" w:color="auto"/>
            <w:right w:val="none" w:sz="0" w:space="0" w:color="auto"/>
          </w:divBdr>
        </w:div>
      </w:divsChild>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5638634">
      <w:bodyDiv w:val="1"/>
      <w:marLeft w:val="0"/>
      <w:marRight w:val="0"/>
      <w:marTop w:val="0"/>
      <w:marBottom w:val="0"/>
      <w:divBdr>
        <w:top w:val="none" w:sz="0" w:space="0" w:color="auto"/>
        <w:left w:val="none" w:sz="0" w:space="0" w:color="auto"/>
        <w:bottom w:val="none" w:sz="0" w:space="0" w:color="auto"/>
        <w:right w:val="none" w:sz="0" w:space="0" w:color="auto"/>
      </w:divBdr>
    </w:div>
    <w:div w:id="1815949024">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21192844">
      <w:bodyDiv w:val="1"/>
      <w:marLeft w:val="0"/>
      <w:marRight w:val="0"/>
      <w:marTop w:val="0"/>
      <w:marBottom w:val="0"/>
      <w:divBdr>
        <w:top w:val="none" w:sz="0" w:space="0" w:color="auto"/>
        <w:left w:val="none" w:sz="0" w:space="0" w:color="auto"/>
        <w:bottom w:val="none" w:sz="0" w:space="0" w:color="auto"/>
        <w:right w:val="none" w:sz="0" w:space="0" w:color="auto"/>
      </w:divBdr>
    </w:div>
    <w:div w:id="1823614887">
      <w:bodyDiv w:val="1"/>
      <w:marLeft w:val="0"/>
      <w:marRight w:val="0"/>
      <w:marTop w:val="0"/>
      <w:marBottom w:val="0"/>
      <w:divBdr>
        <w:top w:val="none" w:sz="0" w:space="0" w:color="auto"/>
        <w:left w:val="none" w:sz="0" w:space="0" w:color="auto"/>
        <w:bottom w:val="none" w:sz="0" w:space="0" w:color="auto"/>
        <w:right w:val="none" w:sz="0" w:space="0" w:color="auto"/>
      </w:divBdr>
    </w:div>
    <w:div w:id="1831290485">
      <w:bodyDiv w:val="1"/>
      <w:marLeft w:val="0"/>
      <w:marRight w:val="0"/>
      <w:marTop w:val="0"/>
      <w:marBottom w:val="0"/>
      <w:divBdr>
        <w:top w:val="none" w:sz="0" w:space="0" w:color="auto"/>
        <w:left w:val="none" w:sz="0" w:space="0" w:color="auto"/>
        <w:bottom w:val="none" w:sz="0" w:space="0" w:color="auto"/>
        <w:right w:val="none" w:sz="0" w:space="0" w:color="auto"/>
      </w:divBdr>
      <w:divsChild>
        <w:div w:id="936445451">
          <w:marLeft w:val="0"/>
          <w:marRight w:val="0"/>
          <w:marTop w:val="0"/>
          <w:marBottom w:val="0"/>
          <w:divBdr>
            <w:top w:val="none" w:sz="0" w:space="0" w:color="auto"/>
            <w:left w:val="none" w:sz="0" w:space="0" w:color="auto"/>
            <w:bottom w:val="none" w:sz="0" w:space="0" w:color="auto"/>
            <w:right w:val="none" w:sz="0" w:space="0" w:color="auto"/>
          </w:divBdr>
          <w:divsChild>
            <w:div w:id="241449692">
              <w:marLeft w:val="0"/>
              <w:marRight w:val="0"/>
              <w:marTop w:val="0"/>
              <w:marBottom w:val="0"/>
              <w:divBdr>
                <w:top w:val="none" w:sz="0" w:space="0" w:color="auto"/>
                <w:left w:val="none" w:sz="0" w:space="0" w:color="auto"/>
                <w:bottom w:val="none" w:sz="0" w:space="0" w:color="auto"/>
                <w:right w:val="none" w:sz="0" w:space="0" w:color="auto"/>
              </w:divBdr>
            </w:div>
            <w:div w:id="89620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27159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323777446">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206139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418196">
      <w:bodyDiv w:val="1"/>
      <w:marLeft w:val="0"/>
      <w:marRight w:val="0"/>
      <w:marTop w:val="0"/>
      <w:marBottom w:val="0"/>
      <w:divBdr>
        <w:top w:val="none" w:sz="0" w:space="0" w:color="auto"/>
        <w:left w:val="none" w:sz="0" w:space="0" w:color="auto"/>
        <w:bottom w:val="none" w:sz="0" w:space="0" w:color="auto"/>
        <w:right w:val="none" w:sz="0" w:space="0" w:color="auto"/>
      </w:divBdr>
    </w:div>
    <w:div w:id="1895071197">
      <w:bodyDiv w:val="1"/>
      <w:marLeft w:val="0"/>
      <w:marRight w:val="0"/>
      <w:marTop w:val="0"/>
      <w:marBottom w:val="0"/>
      <w:divBdr>
        <w:top w:val="none" w:sz="0" w:space="0" w:color="auto"/>
        <w:left w:val="none" w:sz="0" w:space="0" w:color="auto"/>
        <w:bottom w:val="none" w:sz="0" w:space="0" w:color="auto"/>
        <w:right w:val="none" w:sz="0" w:space="0" w:color="auto"/>
      </w:divBdr>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668883">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9344357">
      <w:bodyDiv w:val="1"/>
      <w:marLeft w:val="0"/>
      <w:marRight w:val="0"/>
      <w:marTop w:val="0"/>
      <w:marBottom w:val="0"/>
      <w:divBdr>
        <w:top w:val="none" w:sz="0" w:space="0" w:color="auto"/>
        <w:left w:val="none" w:sz="0" w:space="0" w:color="auto"/>
        <w:bottom w:val="none" w:sz="0" w:space="0" w:color="auto"/>
        <w:right w:val="none" w:sz="0" w:space="0" w:color="auto"/>
      </w:divBdr>
    </w:div>
    <w:div w:id="1918976019">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65192725">
      <w:bodyDiv w:val="1"/>
      <w:marLeft w:val="0"/>
      <w:marRight w:val="0"/>
      <w:marTop w:val="0"/>
      <w:marBottom w:val="0"/>
      <w:divBdr>
        <w:top w:val="none" w:sz="0" w:space="0" w:color="auto"/>
        <w:left w:val="none" w:sz="0" w:space="0" w:color="auto"/>
        <w:bottom w:val="none" w:sz="0" w:space="0" w:color="auto"/>
        <w:right w:val="none" w:sz="0" w:space="0" w:color="auto"/>
      </w:divBdr>
    </w:div>
    <w:div w:id="1972975641">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6836464">
      <w:bodyDiv w:val="1"/>
      <w:marLeft w:val="0"/>
      <w:marRight w:val="0"/>
      <w:marTop w:val="0"/>
      <w:marBottom w:val="0"/>
      <w:divBdr>
        <w:top w:val="none" w:sz="0" w:space="0" w:color="auto"/>
        <w:left w:val="none" w:sz="0" w:space="0" w:color="auto"/>
        <w:bottom w:val="none" w:sz="0" w:space="0" w:color="auto"/>
        <w:right w:val="none" w:sz="0" w:space="0" w:color="auto"/>
      </w:divBdr>
      <w:divsChild>
        <w:div w:id="1209800312">
          <w:marLeft w:val="0"/>
          <w:marRight w:val="0"/>
          <w:marTop w:val="0"/>
          <w:marBottom w:val="0"/>
          <w:divBdr>
            <w:top w:val="none" w:sz="0" w:space="0" w:color="auto"/>
            <w:left w:val="none" w:sz="0" w:space="0" w:color="auto"/>
            <w:bottom w:val="none" w:sz="0" w:space="0" w:color="auto"/>
            <w:right w:val="none" w:sz="0" w:space="0" w:color="auto"/>
          </w:divBdr>
          <w:divsChild>
            <w:div w:id="2141266177">
              <w:marLeft w:val="0"/>
              <w:marRight w:val="0"/>
              <w:marTop w:val="0"/>
              <w:marBottom w:val="0"/>
              <w:divBdr>
                <w:top w:val="none" w:sz="0" w:space="0" w:color="auto"/>
                <w:left w:val="none" w:sz="0" w:space="0" w:color="auto"/>
                <w:bottom w:val="none" w:sz="0" w:space="0" w:color="auto"/>
                <w:right w:val="none" w:sz="0" w:space="0" w:color="auto"/>
              </w:divBdr>
              <w:divsChild>
                <w:div w:id="581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589112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98403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9212970">
      <w:bodyDiv w:val="1"/>
      <w:marLeft w:val="0"/>
      <w:marRight w:val="0"/>
      <w:marTop w:val="0"/>
      <w:marBottom w:val="0"/>
      <w:divBdr>
        <w:top w:val="none" w:sz="0" w:space="0" w:color="auto"/>
        <w:left w:val="none" w:sz="0" w:space="0" w:color="auto"/>
        <w:bottom w:val="none" w:sz="0" w:space="0" w:color="auto"/>
        <w:right w:val="none" w:sz="0" w:space="0" w:color="auto"/>
      </w:divBdr>
      <w:divsChild>
        <w:div w:id="2139099931">
          <w:marLeft w:val="0"/>
          <w:marRight w:val="0"/>
          <w:marTop w:val="0"/>
          <w:marBottom w:val="0"/>
          <w:divBdr>
            <w:top w:val="none" w:sz="0" w:space="0" w:color="auto"/>
            <w:left w:val="none" w:sz="0" w:space="0" w:color="auto"/>
            <w:bottom w:val="none" w:sz="0" w:space="0" w:color="auto"/>
            <w:right w:val="none" w:sz="0" w:space="0" w:color="auto"/>
          </w:divBdr>
          <w:divsChild>
            <w:div w:id="1649087446">
              <w:marLeft w:val="0"/>
              <w:marRight w:val="0"/>
              <w:marTop w:val="0"/>
              <w:marBottom w:val="0"/>
              <w:divBdr>
                <w:top w:val="none" w:sz="0" w:space="0" w:color="auto"/>
                <w:left w:val="none" w:sz="0" w:space="0" w:color="auto"/>
                <w:bottom w:val="none" w:sz="0" w:space="0" w:color="auto"/>
                <w:right w:val="none" w:sz="0" w:space="0" w:color="auto"/>
              </w:divBdr>
              <w:divsChild>
                <w:div w:id="1183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19815">
      <w:bodyDiv w:val="1"/>
      <w:marLeft w:val="0"/>
      <w:marRight w:val="0"/>
      <w:marTop w:val="0"/>
      <w:marBottom w:val="0"/>
      <w:divBdr>
        <w:top w:val="none" w:sz="0" w:space="0" w:color="auto"/>
        <w:left w:val="none" w:sz="0" w:space="0" w:color="auto"/>
        <w:bottom w:val="none" w:sz="0" w:space="0" w:color="auto"/>
        <w:right w:val="none" w:sz="0" w:space="0" w:color="auto"/>
      </w:divBdr>
    </w:div>
    <w:div w:id="2015640801">
      <w:bodyDiv w:val="1"/>
      <w:marLeft w:val="0"/>
      <w:marRight w:val="0"/>
      <w:marTop w:val="0"/>
      <w:marBottom w:val="0"/>
      <w:divBdr>
        <w:top w:val="none" w:sz="0" w:space="0" w:color="auto"/>
        <w:left w:val="none" w:sz="0" w:space="0" w:color="auto"/>
        <w:bottom w:val="none" w:sz="0" w:space="0" w:color="auto"/>
        <w:right w:val="none" w:sz="0" w:space="0" w:color="auto"/>
      </w:divBdr>
    </w:div>
    <w:div w:id="2016640866">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476539">
      <w:bodyDiv w:val="1"/>
      <w:marLeft w:val="0"/>
      <w:marRight w:val="0"/>
      <w:marTop w:val="0"/>
      <w:marBottom w:val="0"/>
      <w:divBdr>
        <w:top w:val="none" w:sz="0" w:space="0" w:color="auto"/>
        <w:left w:val="none" w:sz="0" w:space="0" w:color="auto"/>
        <w:bottom w:val="none" w:sz="0" w:space="0" w:color="auto"/>
        <w:right w:val="none" w:sz="0" w:space="0" w:color="auto"/>
      </w:divBdr>
    </w:div>
    <w:div w:id="2051999412">
      <w:bodyDiv w:val="1"/>
      <w:marLeft w:val="0"/>
      <w:marRight w:val="0"/>
      <w:marTop w:val="0"/>
      <w:marBottom w:val="0"/>
      <w:divBdr>
        <w:top w:val="none" w:sz="0" w:space="0" w:color="auto"/>
        <w:left w:val="none" w:sz="0" w:space="0" w:color="auto"/>
        <w:bottom w:val="none" w:sz="0" w:space="0" w:color="auto"/>
        <w:right w:val="none" w:sz="0" w:space="0" w:color="auto"/>
      </w:divBdr>
    </w:div>
    <w:div w:id="2054110051">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4058829">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204492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7799542">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289726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hyperlink" Target="https://supermarket.chef.io"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hyperlink" Target="https://manage.chef.io/login" TargetMode="External"/><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dummy.restapiexample.com/" TargetMode="External"/><Relationship Id="rId76" Type="http://schemas.openxmlformats.org/officeDocument/2006/relationships/hyperlink" Target="https://askubuntu.com/questions/302667/shorten-file-path-in-terminal" TargetMode="External"/><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hyperlink" Target="https://subscription.packtpub.com/tech/docker"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hyperlink" Target="http://docs.opscode.com/resource.html" TargetMode="External"/><Relationship Id="rId32" Type="http://schemas.openxmlformats.org/officeDocument/2006/relationships/image" Target="media/image18.png"/><Relationship Id="rId37" Type="http://schemas.openxmlformats.org/officeDocument/2006/relationships/hyperlink" Target="https://manage.chef.io/signup" TargetMode="External"/><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docs.chef.io/policyfile.html" TargetMode="External"/><Relationship Id="rId79" Type="http://schemas.openxmlformats.org/officeDocument/2006/relationships/hyperlink" Target="https://www.youtube.com/watch?v=LTIjUJEehDA" TargetMode="External"/><Relationship Id="rId5" Type="http://schemas.openxmlformats.org/officeDocument/2006/relationships/styles" Target="styles.xml"/><Relationship Id="rId61" Type="http://schemas.openxmlformats.org/officeDocument/2006/relationships/image" Target="media/image42.png"/><Relationship Id="rId82"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hyperlink" Target="https://supermarket.chef.io/" TargetMode="External"/><Relationship Id="rId44" Type="http://schemas.openxmlformats.org/officeDocument/2006/relationships/hyperlink" Target="https://docs.chef.io/knife_bootstrap.html"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0.png"/><Relationship Id="rId78" Type="http://schemas.openxmlformats.org/officeDocument/2006/relationships/hyperlink" Target="https://www.youtube.com/watch?v=4aaK2rzzOLc&amp;list=PLsgnv1SN76ILtD3TnVtXpX1hmwjyY9OuT&amp;index=1" TargetMode="External"/><Relationship Id="rId81" Type="http://schemas.openxmlformats.org/officeDocument/2006/relationships/hyperlink" Target="https://www.digitalocean.com/community/tags/chef?subtype=tutorial_series"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supermarket.chef.io/"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docs.chef.io/config_rb.html" TargetMode="External"/><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subscription.packtpub.com/tech/docker" TargetMode="External"/><Relationship Id="rId77" Type="http://schemas.openxmlformats.org/officeDocument/2006/relationships/hyperlink" Target="https://docs.chef.io/install_workstation.html" TargetMode="Externa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49.png"/><Relationship Id="rId80" Type="http://schemas.openxmlformats.org/officeDocument/2006/relationships/hyperlink" Target="https://youtu.be/LTIjUJEehDA?list=PL9ooVrP1hQOFDz4cy_X-oeDIrpfkqIIZw"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hyperlink" Target="https://manage.chef.io/" TargetMode="External"/><Relationship Id="rId62" Type="http://schemas.openxmlformats.org/officeDocument/2006/relationships/image" Target="media/image43.png"/><Relationship Id="rId70" Type="http://schemas.openxmlformats.org/officeDocument/2006/relationships/hyperlink" Target="https://subscription.packtpub.com/search?released=Available&amp;tool=OpenStack" TargetMode="External"/><Relationship Id="rId75" Type="http://schemas.openxmlformats.org/officeDocument/2006/relationships/hyperlink" Target="https://www.thisprogrammingthing.com/2016/fixing-vagrant-connection-error/"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wnloads.chef.io/chef-workstation"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0AC1FD0C-618C-40D2-8F01-922A698FC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2674</TotalTime>
  <Pages>59</Pages>
  <Words>7617</Words>
  <Characters>43417</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Chef</dc:title>
  <dc:subject/>
  <dc:creator>Satya</dc:creator>
  <cp:keywords/>
  <dc:description/>
  <cp:lastModifiedBy>Kaveti, Satyanarayana</cp:lastModifiedBy>
  <cp:revision>673</cp:revision>
  <cp:lastPrinted>2016-09-15T15:16:00Z</cp:lastPrinted>
  <dcterms:created xsi:type="dcterms:W3CDTF">2020-01-09T04:37:00Z</dcterms:created>
  <dcterms:modified xsi:type="dcterms:W3CDTF">2020-03-23T13:50:00Z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