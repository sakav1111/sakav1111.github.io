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7FF7" w14:textId="35250650" w:rsidR="004665B8" w:rsidRDefault="00132E77" w:rsidP="00132E77">
      <w:pPr>
        <w:pStyle w:val="Heading1"/>
      </w:pPr>
      <w:bookmarkStart w:id="0" w:name="_Toc75428709"/>
      <w:bookmarkStart w:id="1" w:name="_Toc75428758"/>
      <w:bookmarkStart w:id="2" w:name="_Toc75428789"/>
      <w:r>
        <w:t>React JS</w:t>
      </w:r>
      <w:bookmarkEnd w:id="0"/>
      <w:bookmarkEnd w:id="1"/>
      <w:bookmarkEnd w:id="2"/>
    </w:p>
    <w:p w14:paraId="49D3D7E6" w14:textId="61372864" w:rsidR="004665B8" w:rsidRDefault="00DF54A3" w:rsidP="004665B8">
      <w:r w:rsidRPr="00DF54A3">
        <w:rPr>
          <w:b/>
          <w:bCs/>
        </w:rPr>
        <w:t>Front-end development</w:t>
      </w:r>
      <w:r w:rsidRPr="00DF54A3">
        <w:t> refers to what the end user (also commonly referred to as the "</w:t>
      </w:r>
      <w:r w:rsidRPr="00DF54A3">
        <w:rPr>
          <w:b/>
          <w:bCs/>
        </w:rPr>
        <w:t>client</w:t>
      </w:r>
      <w:r w:rsidRPr="00DF54A3">
        <w:t>") can see. In the most basic forms, front-end development consists of HTML, CSS, and JavaScript.</w:t>
      </w:r>
    </w:p>
    <w:p w14:paraId="1C158103" w14:textId="1BB4B695" w:rsidR="007B4543" w:rsidRDefault="007B4543" w:rsidP="004665B8">
      <w:r w:rsidRPr="007B4543">
        <w:t xml:space="preserve">Eventually, developers decided that there must be a better way to manage </w:t>
      </w:r>
      <w:proofErr w:type="gramStart"/>
      <w:r w:rsidRPr="007B4543">
        <w:t>all of</w:t>
      </w:r>
      <w:proofErr w:type="gramEnd"/>
      <w:r w:rsidRPr="007B4543">
        <w:t xml:space="preserve"> that code, so they created libraries that could make life easier. </w:t>
      </w:r>
      <w:r w:rsidRPr="007B4543">
        <w:rPr>
          <w:b/>
          <w:bCs/>
        </w:rPr>
        <w:t>React </w:t>
      </w:r>
      <w:r w:rsidRPr="007B4543">
        <w:t>was one of those libraries.</w:t>
      </w:r>
    </w:p>
    <w:p w14:paraId="7ECD26E0" w14:textId="79999720" w:rsidR="009021F6" w:rsidRDefault="009021F6" w:rsidP="004665B8">
      <w:r w:rsidRPr="009021F6">
        <w:t>React was created by Facebook and released to the public in May of 2013 and has been consistently maintained since then.</w:t>
      </w:r>
    </w:p>
    <w:p w14:paraId="675FDB54" w14:textId="77777777" w:rsidR="00C46BE7" w:rsidRDefault="00C46BE7" w:rsidP="00BB00E6">
      <w:pPr>
        <w:numPr>
          <w:ilvl w:val="0"/>
          <w:numId w:val="18"/>
        </w:numPr>
        <w:spacing w:after="0"/>
      </w:pPr>
      <w:r w:rsidRPr="00C46BE7">
        <w:t>React is used to build user interfaces (UI) on the front end.</w:t>
      </w:r>
    </w:p>
    <w:p w14:paraId="14478F87" w14:textId="4E441022" w:rsidR="00C46BE7" w:rsidRDefault="00C46BE7" w:rsidP="008818C5">
      <w:pPr>
        <w:numPr>
          <w:ilvl w:val="0"/>
          <w:numId w:val="18"/>
        </w:numPr>
      </w:pPr>
      <w:r w:rsidRPr="00C46BE7">
        <w:t>React is the </w:t>
      </w:r>
      <w:r w:rsidRPr="00C46BE7">
        <w:rPr>
          <w:b/>
          <w:bCs/>
        </w:rPr>
        <w:t>view</w:t>
      </w:r>
      <w:r w:rsidRPr="00C46BE7">
        <w:t> layer of an MVC application (Model View Controller)</w:t>
      </w:r>
    </w:p>
    <w:p w14:paraId="004C2A35" w14:textId="04FBE130" w:rsidR="00965599" w:rsidRDefault="00965599" w:rsidP="004665B8"/>
    <w:p w14:paraId="4DFAAF2D" w14:textId="66B67414" w:rsidR="00965599" w:rsidRDefault="005D281C" w:rsidP="00965599">
      <w:pPr>
        <w:pStyle w:val="Heading2"/>
      </w:pPr>
      <w:bookmarkStart w:id="3" w:name="_Toc75428710"/>
      <w:bookmarkStart w:id="4" w:name="_Toc75428759"/>
      <w:bookmarkStart w:id="5" w:name="_Toc75428790"/>
      <w:r>
        <w:t xml:space="preserve">React - </w:t>
      </w:r>
      <w:r w:rsidR="00965599">
        <w:t>Introduction</w:t>
      </w:r>
      <w:bookmarkEnd w:id="3"/>
      <w:bookmarkEnd w:id="4"/>
      <w:bookmarkEnd w:id="5"/>
    </w:p>
    <w:p w14:paraId="36171B2D" w14:textId="59D2AB2B" w:rsidR="00675ADB" w:rsidRDefault="00292BD2" w:rsidP="004665B8">
      <w:r w:rsidRPr="00292BD2">
        <w:rPr>
          <w:b/>
          <w:bCs/>
        </w:rPr>
        <w:t>React</w:t>
      </w:r>
      <w:r w:rsidRPr="00292BD2">
        <w:t xml:space="preserve"> is one of the most popular JavaScript libraries for </w:t>
      </w:r>
      <w:r w:rsidRPr="00F8185C">
        <w:rPr>
          <w:b/>
          <w:bCs/>
        </w:rPr>
        <w:t>front-end web applications</w:t>
      </w:r>
      <w:r w:rsidRPr="00292BD2">
        <w:t>.</w:t>
      </w:r>
      <w:r w:rsidRPr="00292BD2">
        <w:br/>
      </w:r>
      <w:r w:rsidR="00D32096" w:rsidRPr="00D32096">
        <w:br/>
        <w:t>Interactive websites need to update the DOM (Document Object Model) each time a change happens. This process is generally resourceful and slow.</w:t>
      </w:r>
    </w:p>
    <w:p w14:paraId="6F900F35" w14:textId="636E0F3D" w:rsidR="00C46BE7" w:rsidRDefault="00D32096" w:rsidP="00FE09EF">
      <w:pPr>
        <w:spacing w:after="0"/>
      </w:pPr>
      <w:r w:rsidRPr="00D32096">
        <w:t>Compared to other libraries that manipulate the DOM, React uses a </w:t>
      </w:r>
      <w:r w:rsidRPr="00D32096">
        <w:rPr>
          <w:b/>
          <w:bCs/>
        </w:rPr>
        <w:t>Virtual DOM</w:t>
      </w:r>
      <w:r w:rsidRPr="00D32096">
        <w:t>, allowing to update only the parts of the website that have changed. This increases the speed of updates dramatically, as modern web applications may contain thousands of elements.</w:t>
      </w:r>
    </w:p>
    <w:p w14:paraId="6578459A" w14:textId="77777777" w:rsidR="0075105F" w:rsidRDefault="0075105F" w:rsidP="004665B8"/>
    <w:p w14:paraId="13BD316E" w14:textId="09DE909B" w:rsidR="004665B8" w:rsidRDefault="00EB5019" w:rsidP="00EB5019">
      <w:pPr>
        <w:pStyle w:val="Heading4"/>
      </w:pPr>
      <w:r>
        <w:t>Installation</w:t>
      </w:r>
    </w:p>
    <w:p w14:paraId="3A5E4F3E" w14:textId="26B144AC" w:rsidR="00EB5019" w:rsidRDefault="0075105F" w:rsidP="00BB00E6">
      <w:pPr>
        <w:spacing w:after="0"/>
      </w:pPr>
      <w:r>
        <w:t xml:space="preserve">To work with React, we don’t need to install anything. We just need to add following </w:t>
      </w:r>
      <w:proofErr w:type="spellStart"/>
      <w:r w:rsidRPr="00C34F0B">
        <w:rPr>
          <w:rStyle w:val="SyntaxChar"/>
        </w:rPr>
        <w:t>js</w:t>
      </w:r>
      <w:proofErr w:type="spellEnd"/>
      <w:r w:rsidRPr="00C34F0B">
        <w:rPr>
          <w:rStyle w:val="SyntaxChar"/>
        </w:rPr>
        <w:t xml:space="preserve"> </w:t>
      </w:r>
      <w:r>
        <w:t>files.</w:t>
      </w:r>
    </w:p>
    <w:p w14:paraId="3302B383" w14:textId="77777777" w:rsidR="00FA659E" w:rsidRDefault="00306F61" w:rsidP="00FA659E">
      <w:pPr>
        <w:pStyle w:val="ListParagraph"/>
        <w:numPr>
          <w:ilvl w:val="0"/>
          <w:numId w:val="20"/>
        </w:numPr>
      </w:pPr>
      <w:hyperlink r:id="rId10" w:history="1">
        <w:r w:rsidR="00FA659E" w:rsidRPr="00FA659E">
          <w:rPr>
            <w:rStyle w:val="Hyperlink"/>
            <w:b/>
            <w:bCs/>
          </w:rPr>
          <w:t>React</w:t>
        </w:r>
      </w:hyperlink>
      <w:r w:rsidR="00FA659E" w:rsidRPr="00FA659E">
        <w:t> - the React top level API</w:t>
      </w:r>
    </w:p>
    <w:p w14:paraId="2379AB4A" w14:textId="3B07BDA2" w:rsidR="00FA659E" w:rsidRPr="00FA659E" w:rsidRDefault="00306F61" w:rsidP="00FA659E">
      <w:pPr>
        <w:pStyle w:val="ListParagraph"/>
        <w:numPr>
          <w:ilvl w:val="0"/>
          <w:numId w:val="20"/>
        </w:numPr>
      </w:pPr>
      <w:hyperlink r:id="rId11" w:history="1">
        <w:r w:rsidR="00FA659E" w:rsidRPr="00FA659E">
          <w:rPr>
            <w:rStyle w:val="Hyperlink"/>
            <w:b/>
            <w:bCs/>
          </w:rPr>
          <w:t>React DOM</w:t>
        </w:r>
      </w:hyperlink>
      <w:r w:rsidR="00FA659E" w:rsidRPr="00FA659E">
        <w:t> - adds DOM-specific methods</w:t>
      </w:r>
    </w:p>
    <w:p w14:paraId="79A44C14" w14:textId="0D24236C" w:rsidR="00FA659E" w:rsidRPr="00EB5019" w:rsidRDefault="00306F61" w:rsidP="008818C5">
      <w:pPr>
        <w:pStyle w:val="ListParagraph"/>
        <w:numPr>
          <w:ilvl w:val="0"/>
          <w:numId w:val="20"/>
        </w:numPr>
      </w:pPr>
      <w:hyperlink r:id="rId12" w:history="1">
        <w:r w:rsidR="00FA659E" w:rsidRPr="008818C5">
          <w:rPr>
            <w:rStyle w:val="Hyperlink"/>
            <w:b/>
            <w:bCs/>
          </w:rPr>
          <w:t>Babel</w:t>
        </w:r>
      </w:hyperlink>
      <w:r w:rsidR="00FA659E" w:rsidRPr="00FA659E">
        <w:t> - a JavaScript compiler that lets us use ES6+ in old browsers</w:t>
      </w:r>
    </w:p>
    <w:p w14:paraId="6684B7D9" w14:textId="77777777" w:rsidR="00C34F0B" w:rsidRPr="00C34F0B" w:rsidRDefault="00C34F0B" w:rsidP="00A04893">
      <w:pPr>
        <w:spacing w:after="0"/>
      </w:pPr>
      <w:r w:rsidRPr="00C34F0B">
        <w:t>First, we need to add the React library as two </w:t>
      </w:r>
      <w:r w:rsidRPr="00C34F0B">
        <w:rPr>
          <w:b/>
          <w:bCs/>
        </w:rPr>
        <w:t>script</w:t>
      </w:r>
      <w:r w:rsidRPr="00C34F0B">
        <w:t> tags to the </w:t>
      </w:r>
      <w:r w:rsidRPr="00C34F0B">
        <w:rPr>
          <w:b/>
          <w:bCs/>
        </w:rPr>
        <w:t>head</w:t>
      </w:r>
      <w:r w:rsidRPr="00C34F0B">
        <w:t> of our HTML document:</w:t>
      </w:r>
    </w:p>
    <w:p w14:paraId="0C8DFA7E" w14:textId="658DB766" w:rsidR="00C34F0B" w:rsidRPr="00C34F0B" w:rsidRDefault="00C34F0B" w:rsidP="00C34F0B">
      <w:pPr>
        <w:pStyle w:val="Output"/>
      </w:pPr>
      <w:r w:rsidRPr="00C34F0B">
        <w:t xml:space="preserve">&lt;script </w:t>
      </w:r>
      <w:proofErr w:type="spellStart"/>
      <w:r w:rsidRPr="00C34F0B">
        <w:t>src</w:t>
      </w:r>
      <w:proofErr w:type="spellEnd"/>
      <w:r w:rsidRPr="00C34F0B">
        <w:t>="https://unpkg.com/react@16/</w:t>
      </w:r>
      <w:proofErr w:type="spellStart"/>
      <w:r w:rsidRPr="00C34F0B">
        <w:t>umd</w:t>
      </w:r>
      <w:proofErr w:type="spellEnd"/>
      <w:r w:rsidRPr="00C34F0B">
        <w:t>/</w:t>
      </w:r>
      <w:r w:rsidRPr="00A04893">
        <w:rPr>
          <w:b/>
          <w:bCs/>
          <w:color w:val="0000FF"/>
        </w:rPr>
        <w:t>react.development.js</w:t>
      </w:r>
      <w:r w:rsidRPr="00C34F0B">
        <w:t xml:space="preserve">" </w:t>
      </w:r>
      <w:proofErr w:type="spellStart"/>
      <w:r w:rsidRPr="00C34F0B">
        <w:t>crossorigin</w:t>
      </w:r>
      <w:proofErr w:type="spellEnd"/>
      <w:r w:rsidRPr="00C34F0B">
        <w:t xml:space="preserve">&gt;&lt;/script&gt; </w:t>
      </w:r>
      <w:r w:rsidRPr="00C34F0B">
        <w:br/>
        <w:t>&lt;script src="https://unpkg.com/react-dom@16/umd/</w:t>
      </w:r>
      <w:r w:rsidRPr="00A04893">
        <w:rPr>
          <w:b/>
          <w:bCs/>
          <w:color w:val="0000FF"/>
        </w:rPr>
        <w:t>react-dom.development.js</w:t>
      </w:r>
      <w:r w:rsidRPr="00C34F0B">
        <w:t xml:space="preserve">" </w:t>
      </w:r>
      <w:proofErr w:type="spellStart"/>
      <w:r w:rsidRPr="00C34F0B">
        <w:t>crossorigin</w:t>
      </w:r>
      <w:proofErr w:type="spellEnd"/>
      <w:r w:rsidR="00865913">
        <w:t xml:space="preserve"> /</w:t>
      </w:r>
      <w:r w:rsidRPr="00C34F0B">
        <w:t>&gt;</w:t>
      </w:r>
    </w:p>
    <w:p w14:paraId="053C286F" w14:textId="38174565" w:rsidR="004665B8" w:rsidRDefault="004665B8" w:rsidP="004665B8"/>
    <w:p w14:paraId="6FCE1073" w14:textId="0E185424" w:rsidR="00962FDF" w:rsidRDefault="008818C5" w:rsidP="00962FDF">
      <w:pPr>
        <w:spacing w:after="0"/>
      </w:pPr>
      <w:r>
        <w:t>T</w:t>
      </w:r>
      <w:r w:rsidR="00962FDF" w:rsidRPr="00962FDF">
        <w:t>o enable the use of </w:t>
      </w:r>
      <w:r w:rsidR="00962FDF" w:rsidRPr="00962FDF">
        <w:rPr>
          <w:b/>
          <w:bCs/>
        </w:rPr>
        <w:t>JSX</w:t>
      </w:r>
      <w:r w:rsidR="00BB00E6">
        <w:rPr>
          <w:b/>
          <w:bCs/>
        </w:rPr>
        <w:t>, use babel</w:t>
      </w:r>
      <w:r w:rsidR="00962FDF" w:rsidRPr="00962FDF">
        <w:t>.</w:t>
      </w:r>
      <w:r w:rsidR="00962FDF">
        <w:t xml:space="preserve"> </w:t>
      </w:r>
      <w:r w:rsidR="00962FDF" w:rsidRPr="00962FDF">
        <w:rPr>
          <w:b/>
          <w:bCs/>
        </w:rPr>
        <w:t>JSX</w:t>
      </w:r>
      <w:r w:rsidR="00962FDF" w:rsidRPr="00962FDF">
        <w:t xml:space="preserve"> is a syntax extension to JavaScript</w:t>
      </w:r>
      <w:r w:rsidR="00BB00E6">
        <w:t>.</w:t>
      </w:r>
    </w:p>
    <w:p w14:paraId="3BB4CF59" w14:textId="0AD1F3D0" w:rsidR="00962FDF" w:rsidRDefault="00962FDF" w:rsidP="00962FDF">
      <w:pPr>
        <w:pStyle w:val="Output"/>
      </w:pPr>
      <w:r w:rsidRPr="00962FDF">
        <w:t>&lt;script src="https://unpkg.com/babel-standalone@6/</w:t>
      </w:r>
      <w:r w:rsidRPr="00FA659E">
        <w:rPr>
          <w:b/>
          <w:bCs/>
          <w:color w:val="0000FF"/>
        </w:rPr>
        <w:t>babel.min.js</w:t>
      </w:r>
      <w:r w:rsidRPr="00962FDF">
        <w:t>"&gt;&lt;/script&gt;</w:t>
      </w:r>
    </w:p>
    <w:p w14:paraId="55B84FC1" w14:textId="7833EFDC" w:rsidR="004665B8" w:rsidRDefault="00872D61" w:rsidP="00FE09EF">
      <w:pPr>
        <w:pStyle w:val="Heading4"/>
        <w:spacing w:after="0"/>
      </w:pPr>
      <w:r>
        <w:lastRenderedPageBreak/>
        <w:t>Hello, World</w:t>
      </w:r>
      <w:r w:rsidR="0058462E">
        <w:t xml:space="preserve"> – Using </w:t>
      </w:r>
      <w:proofErr w:type="spellStart"/>
      <w:r w:rsidR="0058462E">
        <w:t>index.tml</w:t>
      </w:r>
      <w:proofErr w:type="spellEnd"/>
    </w:p>
    <w:p w14:paraId="42B03462" w14:textId="764BD4D9" w:rsidR="00AB7D86" w:rsidRPr="00AB7D86" w:rsidRDefault="00AB7D86" w:rsidP="00AB7D86">
      <w:pPr>
        <w:spacing w:after="0"/>
      </w:pPr>
      <w:r w:rsidRPr="00AB7D86">
        <w:t>After adding the required script tags, we can start building our React app!</w:t>
      </w:r>
      <w:r w:rsidRPr="00AB7D86">
        <w:br/>
      </w:r>
      <w:r w:rsidRPr="00AB7D86">
        <w:br/>
        <w:t xml:space="preserve">We </w:t>
      </w:r>
      <w:r>
        <w:t xml:space="preserve">need to </w:t>
      </w:r>
      <w:r w:rsidRPr="00AB7D86">
        <w:t>add a container to display something using React.</w:t>
      </w:r>
    </w:p>
    <w:p w14:paraId="7CD67215" w14:textId="77777777" w:rsidR="00AB7D86" w:rsidRPr="00AB7D86" w:rsidRDefault="00AB7D86" w:rsidP="00AB7D86">
      <w:pPr>
        <w:pStyle w:val="Output"/>
      </w:pPr>
      <w:r w:rsidRPr="00AB7D86">
        <w:t>&lt;div id="container"&gt;&lt;/div&gt;</w:t>
      </w:r>
    </w:p>
    <w:p w14:paraId="01D24A35" w14:textId="6D1C6ACE" w:rsidR="004665B8" w:rsidRDefault="004665B8" w:rsidP="004665B8"/>
    <w:p w14:paraId="763A5845" w14:textId="22BFD44E" w:rsidR="00123F27" w:rsidRDefault="00123F27" w:rsidP="004665B8">
      <w:proofErr w:type="spellStart"/>
      <w:r w:rsidRPr="00123F27">
        <w:rPr>
          <w:color w:val="0000FF"/>
          <w:lang w:eastAsia="en-US"/>
        </w:rPr>
        <w:t>ReactDOM</w:t>
      </w:r>
      <w:r w:rsidRPr="00123F27">
        <w:rPr>
          <w:color w:val="000000"/>
          <w:lang w:eastAsia="en-US"/>
        </w:rPr>
        <w:t>.</w:t>
      </w:r>
      <w:r w:rsidRPr="00B90A6F">
        <w:rPr>
          <w:color w:val="00B050"/>
          <w:lang w:eastAsia="en-US"/>
        </w:rPr>
        <w:t>render</w:t>
      </w:r>
      <w:proofErr w:type="spellEnd"/>
      <w:r>
        <w:rPr>
          <w:color w:val="000000"/>
          <w:lang w:eastAsia="en-US"/>
        </w:rPr>
        <w:t>(</w:t>
      </w:r>
      <w:r w:rsidRPr="00123F27">
        <w:rPr>
          <w:color w:val="C00000"/>
          <w:lang w:eastAsia="en-US"/>
        </w:rPr>
        <w:t>data</w:t>
      </w:r>
      <w:r>
        <w:rPr>
          <w:color w:val="000000"/>
          <w:lang w:eastAsia="en-US"/>
        </w:rPr>
        <w:t xml:space="preserve">, </w:t>
      </w:r>
      <w:r w:rsidRPr="00B90A6F">
        <w:rPr>
          <w:color w:val="0070C0"/>
          <w:lang w:eastAsia="en-US"/>
        </w:rPr>
        <w:t>element</w:t>
      </w:r>
      <w:r>
        <w:rPr>
          <w:color w:val="000000"/>
          <w:lang w:eastAsia="en-US"/>
        </w:rPr>
        <w:t>)</w:t>
      </w:r>
    </w:p>
    <w:p w14:paraId="00F41E26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lang w:eastAsia="en-US"/>
        </w:rPr>
        <w:t>&lt;!DOCTYPE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html</w:t>
      </w:r>
      <w:r w:rsidRPr="00123F27">
        <w:rPr>
          <w:lang w:eastAsia="en-US"/>
        </w:rPr>
        <w:t>&gt;</w:t>
      </w:r>
    </w:p>
    <w:p w14:paraId="30355ACB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lang w:eastAsia="en-US"/>
        </w:rPr>
        <w:t>&lt;html&gt;</w:t>
      </w:r>
    </w:p>
    <w:p w14:paraId="09E8E010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</w:t>
      </w:r>
      <w:r w:rsidRPr="00123F27">
        <w:rPr>
          <w:lang w:eastAsia="en-US"/>
        </w:rPr>
        <w:t>&lt;head&gt;</w:t>
      </w:r>
    </w:p>
    <w:p w14:paraId="45E87B46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&lt;title&gt;</w:t>
      </w:r>
      <w:r w:rsidRPr="00123F27">
        <w:rPr>
          <w:color w:val="000000"/>
          <w:lang w:eastAsia="en-US"/>
        </w:rPr>
        <w:t>Test</w:t>
      </w:r>
      <w:r w:rsidRPr="00123F27">
        <w:rPr>
          <w:lang w:eastAsia="en-US"/>
        </w:rPr>
        <w:t>&lt;/title&gt;</w:t>
      </w:r>
    </w:p>
    <w:p w14:paraId="02CE0A22" w14:textId="5A2736B3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&lt;script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src</w:t>
      </w:r>
      <w:r w:rsidRPr="00123F27">
        <w:rPr>
          <w:color w:val="000000"/>
          <w:lang w:eastAsia="en-US"/>
        </w:rPr>
        <w:t>=</w:t>
      </w:r>
      <w:r w:rsidRPr="00123F27">
        <w:rPr>
          <w:color w:val="0000FF"/>
          <w:lang w:eastAsia="en-US"/>
        </w:rPr>
        <w:t>"https://unpkg.com/react@16/umd/react.development.js"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crossorigin</w:t>
      </w:r>
      <w:r>
        <w:rPr>
          <w:color w:val="FF0000"/>
          <w:lang w:eastAsia="en-US"/>
        </w:rPr>
        <w:t>/&gt;</w:t>
      </w:r>
    </w:p>
    <w:p w14:paraId="3567601E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&lt;script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src</w:t>
      </w:r>
      <w:r w:rsidRPr="00123F27">
        <w:rPr>
          <w:color w:val="000000"/>
          <w:lang w:eastAsia="en-US"/>
        </w:rPr>
        <w:t>=</w:t>
      </w:r>
      <w:r w:rsidRPr="00123F27">
        <w:rPr>
          <w:color w:val="0000FF"/>
          <w:lang w:eastAsia="en-US"/>
        </w:rPr>
        <w:t>"https://unpkg.com/react-dom@16/umd/react-dom.development.js"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crossorigin</w:t>
      </w:r>
      <w:r w:rsidRPr="00123F27">
        <w:rPr>
          <w:lang w:eastAsia="en-US"/>
        </w:rPr>
        <w:t>&gt;&lt;/script&gt;</w:t>
      </w:r>
    </w:p>
    <w:p w14:paraId="59DF275B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&lt;script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src</w:t>
      </w:r>
      <w:r w:rsidRPr="00123F27">
        <w:rPr>
          <w:color w:val="000000"/>
          <w:lang w:eastAsia="en-US"/>
        </w:rPr>
        <w:t>=</w:t>
      </w:r>
      <w:r w:rsidRPr="00123F27">
        <w:rPr>
          <w:color w:val="0000FF"/>
          <w:lang w:eastAsia="en-US"/>
        </w:rPr>
        <w:t>"https://unpkg.com/babel-standalone@6/babel.min.js"</w:t>
      </w:r>
      <w:r w:rsidRPr="00123F27">
        <w:rPr>
          <w:lang w:eastAsia="en-US"/>
        </w:rPr>
        <w:t>&gt;&lt;/script&gt;</w:t>
      </w:r>
    </w:p>
    <w:p w14:paraId="60F5B156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</w:t>
      </w:r>
      <w:r w:rsidRPr="00123F27">
        <w:rPr>
          <w:lang w:eastAsia="en-US"/>
        </w:rPr>
        <w:t>&lt;/head&gt;</w:t>
      </w:r>
    </w:p>
    <w:p w14:paraId="4CA123EE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</w:t>
      </w:r>
      <w:r w:rsidRPr="00123F27">
        <w:rPr>
          <w:lang w:eastAsia="en-US"/>
        </w:rPr>
        <w:t>&lt;body&gt;</w:t>
      </w:r>
    </w:p>
    <w:p w14:paraId="5CEC4CAF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&lt;div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id</w:t>
      </w:r>
      <w:r w:rsidRPr="00123F27">
        <w:rPr>
          <w:color w:val="000000"/>
          <w:lang w:eastAsia="en-US"/>
        </w:rPr>
        <w:t>=</w:t>
      </w:r>
      <w:r w:rsidRPr="00123F27">
        <w:rPr>
          <w:color w:val="0000FF"/>
          <w:lang w:eastAsia="en-US"/>
        </w:rPr>
        <w:t>"container"</w:t>
      </w:r>
      <w:r w:rsidRPr="00123F27">
        <w:rPr>
          <w:lang w:eastAsia="en-US"/>
        </w:rPr>
        <w:t>&gt;&lt;/div&gt;</w:t>
      </w:r>
    </w:p>
    <w:p w14:paraId="7046ACA3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&lt;script</w:t>
      </w:r>
      <w:r w:rsidRPr="00123F27">
        <w:rPr>
          <w:color w:val="000000"/>
          <w:lang w:eastAsia="en-US"/>
        </w:rPr>
        <w:t> </w:t>
      </w:r>
      <w:r w:rsidRPr="00123F27">
        <w:rPr>
          <w:color w:val="FF0000"/>
          <w:lang w:eastAsia="en-US"/>
        </w:rPr>
        <w:t>type</w:t>
      </w:r>
      <w:r w:rsidRPr="00123F27">
        <w:rPr>
          <w:color w:val="000000"/>
          <w:lang w:eastAsia="en-US"/>
        </w:rPr>
        <w:t>=</w:t>
      </w:r>
      <w:r w:rsidRPr="00123F27">
        <w:rPr>
          <w:color w:val="0000FF"/>
          <w:lang w:eastAsia="en-US"/>
        </w:rPr>
        <w:t>"text/babel"</w:t>
      </w:r>
      <w:r w:rsidRPr="00123F27">
        <w:rPr>
          <w:lang w:eastAsia="en-US"/>
        </w:rPr>
        <w:t>&gt;</w:t>
      </w:r>
    </w:p>
    <w:p w14:paraId="6259EBF7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</w:p>
    <w:p w14:paraId="2EBE3B39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proofErr w:type="spellStart"/>
      <w:r w:rsidRPr="00123F27">
        <w:rPr>
          <w:color w:val="0000FF"/>
          <w:lang w:eastAsia="en-US"/>
        </w:rPr>
        <w:t>ReactDOM</w:t>
      </w:r>
      <w:r w:rsidRPr="00123F27">
        <w:rPr>
          <w:color w:val="000000"/>
          <w:lang w:eastAsia="en-US"/>
        </w:rPr>
        <w:t>.</w:t>
      </w:r>
      <w:r w:rsidRPr="00B90A6F">
        <w:rPr>
          <w:color w:val="00B050"/>
          <w:lang w:eastAsia="en-US"/>
        </w:rPr>
        <w:t>render</w:t>
      </w:r>
      <w:proofErr w:type="spellEnd"/>
      <w:r w:rsidRPr="00123F27">
        <w:rPr>
          <w:color w:val="000000"/>
          <w:lang w:eastAsia="en-US"/>
        </w:rPr>
        <w:t>(</w:t>
      </w:r>
    </w:p>
    <w:p w14:paraId="52F2C10A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  </w:t>
      </w:r>
      <w:r w:rsidRPr="00123F27">
        <w:rPr>
          <w:lang w:eastAsia="en-US"/>
        </w:rPr>
        <w:t>&lt;h1&gt;</w:t>
      </w:r>
      <w:r w:rsidRPr="00123F27">
        <w:rPr>
          <w:color w:val="000000"/>
          <w:lang w:eastAsia="en-US"/>
        </w:rPr>
        <w:t>Hello, </w:t>
      </w:r>
      <w:proofErr w:type="gramStart"/>
      <w:r w:rsidRPr="00123F27">
        <w:rPr>
          <w:color w:val="000000"/>
          <w:lang w:eastAsia="en-US"/>
        </w:rPr>
        <w:t>React!</w:t>
      </w:r>
      <w:r w:rsidRPr="00123F27">
        <w:rPr>
          <w:lang w:eastAsia="en-US"/>
        </w:rPr>
        <w:t>&lt;</w:t>
      </w:r>
      <w:proofErr w:type="gramEnd"/>
      <w:r w:rsidRPr="00123F27">
        <w:rPr>
          <w:lang w:eastAsia="en-US"/>
        </w:rPr>
        <w:t>/h1&gt;</w:t>
      </w:r>
      <w:r w:rsidRPr="00123F27">
        <w:rPr>
          <w:color w:val="000000"/>
          <w:lang w:eastAsia="en-US"/>
        </w:rPr>
        <w:t>,</w:t>
      </w:r>
    </w:p>
    <w:p w14:paraId="45E4737A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  </w:t>
      </w:r>
      <w:proofErr w:type="spellStart"/>
      <w:proofErr w:type="gramStart"/>
      <w:r w:rsidRPr="00123F27">
        <w:rPr>
          <w:color w:val="000000"/>
          <w:lang w:eastAsia="en-US"/>
        </w:rPr>
        <w:t>document.getElementById</w:t>
      </w:r>
      <w:proofErr w:type="spellEnd"/>
      <w:proofErr w:type="gramEnd"/>
      <w:r w:rsidRPr="00123F27">
        <w:rPr>
          <w:color w:val="000000"/>
          <w:lang w:eastAsia="en-US"/>
        </w:rPr>
        <w:t>(</w:t>
      </w:r>
      <w:r w:rsidRPr="00123F27">
        <w:rPr>
          <w:color w:val="A31515"/>
          <w:lang w:eastAsia="en-US"/>
        </w:rPr>
        <w:t>'container'</w:t>
      </w:r>
      <w:r w:rsidRPr="00123F27">
        <w:rPr>
          <w:color w:val="000000"/>
          <w:lang w:eastAsia="en-US"/>
        </w:rPr>
        <w:t>)</w:t>
      </w:r>
    </w:p>
    <w:p w14:paraId="682ED6CD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)</w:t>
      </w:r>
    </w:p>
    <w:p w14:paraId="67F35B40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</w:p>
    <w:p w14:paraId="7E008BD9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    </w:t>
      </w:r>
      <w:r w:rsidRPr="00123F27">
        <w:rPr>
          <w:lang w:eastAsia="en-US"/>
        </w:rPr>
        <w:t>&lt;/script&gt;</w:t>
      </w:r>
    </w:p>
    <w:p w14:paraId="76020FB8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color w:val="000000"/>
          <w:lang w:eastAsia="en-US"/>
        </w:rPr>
        <w:t>    </w:t>
      </w:r>
      <w:r w:rsidRPr="00123F27">
        <w:rPr>
          <w:lang w:eastAsia="en-US"/>
        </w:rPr>
        <w:t>&lt;/body&gt;</w:t>
      </w:r>
    </w:p>
    <w:p w14:paraId="48220AD7" w14:textId="77777777" w:rsidR="00123F27" w:rsidRPr="00123F27" w:rsidRDefault="00123F27" w:rsidP="00123F27">
      <w:pPr>
        <w:pStyle w:val="Output"/>
        <w:rPr>
          <w:color w:val="000000"/>
          <w:lang w:eastAsia="en-US"/>
        </w:rPr>
      </w:pPr>
      <w:r w:rsidRPr="00123F27">
        <w:rPr>
          <w:lang w:eastAsia="en-US"/>
        </w:rPr>
        <w:t>&lt;/html&gt;</w:t>
      </w:r>
    </w:p>
    <w:p w14:paraId="5D06C3D4" w14:textId="0ED1A997" w:rsidR="00123F27" w:rsidRPr="00123F27" w:rsidRDefault="00B90A6F" w:rsidP="00B90A6F">
      <w:pPr>
        <w:rPr>
          <w:lang w:eastAsia="en-US"/>
        </w:rPr>
      </w:pPr>
      <w:r w:rsidRPr="00B90A6F">
        <w:rPr>
          <w:lang w:eastAsia="en-US"/>
        </w:rPr>
        <w:t>The code finds the </w:t>
      </w:r>
      <w:r w:rsidRPr="00B90A6F">
        <w:rPr>
          <w:b/>
          <w:bCs/>
          <w:lang w:eastAsia="en-US"/>
        </w:rPr>
        <w:t>container</w:t>
      </w:r>
      <w:r w:rsidRPr="00B90A6F">
        <w:rPr>
          <w:lang w:eastAsia="en-US"/>
        </w:rPr>
        <w:t> </w:t>
      </w:r>
      <w:r>
        <w:rPr>
          <w:lang w:eastAsia="en-US"/>
        </w:rPr>
        <w:t>&lt;</w:t>
      </w:r>
      <w:r w:rsidRPr="00B90A6F">
        <w:rPr>
          <w:lang w:eastAsia="en-US"/>
        </w:rPr>
        <w:t>div</w:t>
      </w:r>
      <w:r>
        <w:rPr>
          <w:lang w:eastAsia="en-US"/>
        </w:rPr>
        <w:t>&gt;</w:t>
      </w:r>
      <w:r w:rsidRPr="00B90A6F">
        <w:rPr>
          <w:lang w:eastAsia="en-US"/>
        </w:rPr>
        <w:t xml:space="preserve"> and adds the </w:t>
      </w:r>
      <w:r w:rsidRPr="00B90A6F">
        <w:rPr>
          <w:b/>
          <w:bCs/>
          <w:lang w:eastAsia="en-US"/>
        </w:rPr>
        <w:t>h1</w:t>
      </w:r>
      <w:r w:rsidRPr="00B90A6F">
        <w:rPr>
          <w:lang w:eastAsia="en-US"/>
        </w:rPr>
        <w:t> heading to it.</w:t>
      </w:r>
    </w:p>
    <w:p w14:paraId="66E6C3CC" w14:textId="33149E03" w:rsidR="004665B8" w:rsidRDefault="00B90A6F" w:rsidP="004665B8">
      <w:r>
        <w:rPr>
          <w:noProof/>
        </w:rPr>
        <w:drawing>
          <wp:inline distT="0" distB="0" distL="0" distR="0" wp14:anchorId="070E1D60" wp14:editId="06816938">
            <wp:extent cx="3703899" cy="157508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515" cy="15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FAC" w14:textId="77777777" w:rsidR="00FE09EF" w:rsidRDefault="00FE09EF" w:rsidP="004665B8"/>
    <w:p w14:paraId="127DB043" w14:textId="0119EABD" w:rsidR="004665B8" w:rsidRDefault="003D27EB" w:rsidP="003D27EB">
      <w:pPr>
        <w:pStyle w:val="Heading4"/>
      </w:pPr>
      <w:r>
        <w:t>HelloWorld – Using Class</w:t>
      </w:r>
    </w:p>
    <w:p w14:paraId="4F2FA964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lang w:eastAsia="en-US"/>
        </w:rPr>
        <w:t>&lt;!DOCTYPE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html</w:t>
      </w:r>
      <w:r w:rsidRPr="00D866E7">
        <w:rPr>
          <w:lang w:eastAsia="en-US"/>
        </w:rPr>
        <w:t>&gt;</w:t>
      </w:r>
    </w:p>
    <w:p w14:paraId="7282328C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lang w:eastAsia="en-US"/>
        </w:rPr>
        <w:t>&lt;html&gt;</w:t>
      </w:r>
    </w:p>
    <w:p w14:paraId="07DA212B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</w:t>
      </w:r>
      <w:r w:rsidRPr="00D866E7">
        <w:rPr>
          <w:lang w:eastAsia="en-US"/>
        </w:rPr>
        <w:t>&lt;head&gt;</w:t>
      </w:r>
      <w:r w:rsidRPr="00D866E7">
        <w:rPr>
          <w:color w:val="000000"/>
          <w:lang w:eastAsia="en-US"/>
        </w:rPr>
        <w:t>   </w:t>
      </w:r>
    </w:p>
    <w:p w14:paraId="56372F48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&lt;script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src</w:t>
      </w:r>
      <w:r w:rsidRPr="00D866E7">
        <w:rPr>
          <w:color w:val="000000"/>
          <w:lang w:eastAsia="en-US"/>
        </w:rPr>
        <w:t>=</w:t>
      </w:r>
      <w:r w:rsidRPr="00D866E7">
        <w:rPr>
          <w:color w:val="0000FF"/>
          <w:lang w:eastAsia="en-US"/>
        </w:rPr>
        <w:t>"https://unpkg.com/react@16/umd/react.development.js"</w:t>
      </w:r>
      <w:r w:rsidRPr="00D866E7">
        <w:rPr>
          <w:lang w:eastAsia="en-US"/>
        </w:rPr>
        <w:t>&gt;&lt;/script&gt;</w:t>
      </w:r>
    </w:p>
    <w:p w14:paraId="1E1DD3FF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&lt;script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src</w:t>
      </w:r>
      <w:r w:rsidRPr="00D866E7">
        <w:rPr>
          <w:color w:val="000000"/>
          <w:lang w:eastAsia="en-US"/>
        </w:rPr>
        <w:t>=</w:t>
      </w:r>
      <w:r w:rsidRPr="00D866E7">
        <w:rPr>
          <w:color w:val="0000FF"/>
          <w:lang w:eastAsia="en-US"/>
        </w:rPr>
        <w:t>"https://unpkg.com/react-dom@16/umd/react-dom.development.js"</w:t>
      </w:r>
      <w:r w:rsidRPr="00D866E7">
        <w:rPr>
          <w:lang w:eastAsia="en-US"/>
        </w:rPr>
        <w:t>&gt;&lt;/script&gt;</w:t>
      </w:r>
    </w:p>
    <w:p w14:paraId="795A9442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&lt;script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src</w:t>
      </w:r>
      <w:r w:rsidRPr="00D866E7">
        <w:rPr>
          <w:color w:val="000000"/>
          <w:lang w:eastAsia="en-US"/>
        </w:rPr>
        <w:t>=</w:t>
      </w:r>
      <w:r w:rsidRPr="00D866E7">
        <w:rPr>
          <w:color w:val="0000FF"/>
          <w:lang w:eastAsia="en-US"/>
        </w:rPr>
        <w:t>"https://unpkg.com/babel-standalone@6.26.0/babel.js"</w:t>
      </w:r>
      <w:r w:rsidRPr="00D866E7">
        <w:rPr>
          <w:lang w:eastAsia="en-US"/>
        </w:rPr>
        <w:t>&gt;&lt;/script&gt;</w:t>
      </w:r>
    </w:p>
    <w:p w14:paraId="22F691C7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</w:t>
      </w:r>
      <w:r w:rsidRPr="00D866E7">
        <w:rPr>
          <w:lang w:eastAsia="en-US"/>
        </w:rPr>
        <w:t>&lt;/head&gt;</w:t>
      </w:r>
    </w:p>
    <w:p w14:paraId="77BCE1AE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lastRenderedPageBreak/>
        <w:t>  </w:t>
      </w:r>
      <w:r w:rsidRPr="00D866E7">
        <w:rPr>
          <w:lang w:eastAsia="en-US"/>
        </w:rPr>
        <w:t>&lt;body&gt;</w:t>
      </w:r>
    </w:p>
    <w:p w14:paraId="242AC7E0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&lt;div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id</w:t>
      </w:r>
      <w:r w:rsidRPr="00D866E7">
        <w:rPr>
          <w:color w:val="000000"/>
          <w:lang w:eastAsia="en-US"/>
        </w:rPr>
        <w:t>=</w:t>
      </w:r>
      <w:r w:rsidRPr="00D866E7">
        <w:rPr>
          <w:color w:val="0000FF"/>
          <w:lang w:eastAsia="en-US"/>
        </w:rPr>
        <w:t>"root"</w:t>
      </w:r>
      <w:r w:rsidRPr="00D866E7">
        <w:rPr>
          <w:lang w:eastAsia="en-US"/>
        </w:rPr>
        <w:t>&gt;&lt;/div&gt;</w:t>
      </w:r>
    </w:p>
    <w:p w14:paraId="18429300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</w:p>
    <w:p w14:paraId="4D0E2A6F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&lt;script</w:t>
      </w:r>
      <w:r w:rsidRPr="00D866E7">
        <w:rPr>
          <w:color w:val="000000"/>
          <w:lang w:eastAsia="en-US"/>
        </w:rPr>
        <w:t> </w:t>
      </w:r>
      <w:r w:rsidRPr="00D866E7">
        <w:rPr>
          <w:color w:val="FF0000"/>
          <w:lang w:eastAsia="en-US"/>
        </w:rPr>
        <w:t>type</w:t>
      </w:r>
      <w:r w:rsidRPr="00D866E7">
        <w:rPr>
          <w:color w:val="000000"/>
          <w:lang w:eastAsia="en-US"/>
        </w:rPr>
        <w:t>=</w:t>
      </w:r>
      <w:r w:rsidRPr="00D866E7">
        <w:rPr>
          <w:color w:val="0000FF"/>
          <w:lang w:eastAsia="en-US"/>
        </w:rPr>
        <w:t>"text/babel"</w:t>
      </w:r>
      <w:r w:rsidRPr="00D866E7">
        <w:rPr>
          <w:lang w:eastAsia="en-US"/>
        </w:rPr>
        <w:t>&gt;</w:t>
      </w:r>
    </w:p>
    <w:p w14:paraId="337ED072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</w:t>
      </w:r>
      <w:r w:rsidRPr="00D866E7">
        <w:rPr>
          <w:color w:val="0000FF"/>
          <w:lang w:eastAsia="en-US"/>
        </w:rPr>
        <w:t>class</w:t>
      </w:r>
      <w:r w:rsidRPr="00D866E7">
        <w:rPr>
          <w:color w:val="000000"/>
          <w:lang w:eastAsia="en-US"/>
        </w:rPr>
        <w:t> App </w:t>
      </w:r>
      <w:r w:rsidRPr="00D866E7">
        <w:rPr>
          <w:color w:val="0000FF"/>
          <w:lang w:eastAsia="en-US"/>
        </w:rPr>
        <w:t>extends</w:t>
      </w:r>
      <w:r w:rsidRPr="00D866E7">
        <w:rPr>
          <w:color w:val="000000"/>
          <w:lang w:eastAsia="en-US"/>
        </w:rPr>
        <w:t> </w:t>
      </w:r>
      <w:proofErr w:type="spellStart"/>
      <w:r w:rsidRPr="00D866E7">
        <w:rPr>
          <w:color w:val="000000"/>
          <w:lang w:eastAsia="en-US"/>
        </w:rPr>
        <w:t>React.Component</w:t>
      </w:r>
      <w:proofErr w:type="spellEnd"/>
      <w:r w:rsidRPr="00D866E7">
        <w:rPr>
          <w:color w:val="000000"/>
          <w:lang w:eastAsia="en-US"/>
        </w:rPr>
        <w:t> {</w:t>
      </w:r>
    </w:p>
    <w:p w14:paraId="230F8360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  </w:t>
      </w:r>
      <w:proofErr w:type="gramStart"/>
      <w:r w:rsidRPr="00D866E7">
        <w:rPr>
          <w:color w:val="000000"/>
          <w:lang w:eastAsia="en-US"/>
        </w:rPr>
        <w:t>render(</w:t>
      </w:r>
      <w:proofErr w:type="gramEnd"/>
      <w:r w:rsidRPr="00D866E7">
        <w:rPr>
          <w:color w:val="000000"/>
          <w:lang w:eastAsia="en-US"/>
        </w:rPr>
        <w:t>) {</w:t>
      </w:r>
    </w:p>
    <w:p w14:paraId="252FCB2D" w14:textId="1376772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    </w:t>
      </w:r>
      <w:r w:rsidRPr="00D866E7">
        <w:rPr>
          <w:color w:val="0000FF"/>
          <w:lang w:eastAsia="en-US"/>
        </w:rPr>
        <w:t>return</w:t>
      </w:r>
      <w:r w:rsidRPr="00D866E7">
        <w:rPr>
          <w:color w:val="000000"/>
          <w:lang w:eastAsia="en-US"/>
        </w:rPr>
        <w:t> </w:t>
      </w:r>
      <w:r w:rsidRPr="00D866E7">
        <w:rPr>
          <w:lang w:eastAsia="en-US"/>
        </w:rPr>
        <w:t>&lt;h1&gt;</w:t>
      </w:r>
      <w:r w:rsidRPr="00D866E7">
        <w:rPr>
          <w:color w:val="000000"/>
          <w:lang w:eastAsia="en-US"/>
        </w:rPr>
        <w:t>Hello </w:t>
      </w:r>
      <w:proofErr w:type="gramStart"/>
      <w:r>
        <w:rPr>
          <w:color w:val="000000"/>
          <w:lang w:eastAsia="en-US"/>
        </w:rPr>
        <w:t>Satya</w:t>
      </w:r>
      <w:r w:rsidRPr="00D866E7">
        <w:rPr>
          <w:color w:val="000000"/>
          <w:lang w:eastAsia="en-US"/>
        </w:rPr>
        <w:t>!</w:t>
      </w:r>
      <w:r w:rsidRPr="00D866E7">
        <w:rPr>
          <w:lang w:eastAsia="en-US"/>
        </w:rPr>
        <w:t>&lt;</w:t>
      </w:r>
      <w:proofErr w:type="gramEnd"/>
      <w:r w:rsidRPr="00D866E7">
        <w:rPr>
          <w:lang w:eastAsia="en-US"/>
        </w:rPr>
        <w:t>/h1&gt;</w:t>
      </w:r>
    </w:p>
    <w:p w14:paraId="359233E5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  }</w:t>
      </w:r>
    </w:p>
    <w:p w14:paraId="44DDBB06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}</w:t>
      </w:r>
    </w:p>
    <w:p w14:paraId="095C9F10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</w:p>
    <w:p w14:paraId="414EE009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  </w:t>
      </w:r>
      <w:proofErr w:type="spellStart"/>
      <w:r w:rsidRPr="00D866E7">
        <w:rPr>
          <w:color w:val="000000"/>
          <w:lang w:eastAsia="en-US"/>
        </w:rPr>
        <w:t>ReactDOM.</w:t>
      </w:r>
      <w:r w:rsidRPr="00D866E7">
        <w:rPr>
          <w:color w:val="0000FF"/>
          <w:lang w:eastAsia="en-US"/>
        </w:rPr>
        <w:t>render</w:t>
      </w:r>
      <w:proofErr w:type="spellEnd"/>
      <w:r w:rsidRPr="00D866E7">
        <w:rPr>
          <w:color w:val="000000"/>
          <w:lang w:eastAsia="en-US"/>
        </w:rPr>
        <w:t>(</w:t>
      </w:r>
      <w:r w:rsidRPr="00D866E7">
        <w:rPr>
          <w:lang w:eastAsia="en-US"/>
        </w:rPr>
        <w:t>&lt;App</w:t>
      </w:r>
      <w:r w:rsidRPr="00D866E7">
        <w:rPr>
          <w:color w:val="000000"/>
          <w:lang w:eastAsia="en-US"/>
        </w:rPr>
        <w:t> </w:t>
      </w:r>
      <w:r w:rsidRPr="00D866E7">
        <w:rPr>
          <w:lang w:eastAsia="en-US"/>
        </w:rPr>
        <w:t>/&gt;</w:t>
      </w:r>
      <w:r w:rsidRPr="00D866E7">
        <w:rPr>
          <w:color w:val="000000"/>
          <w:lang w:eastAsia="en-US"/>
        </w:rPr>
        <w:t>, </w:t>
      </w:r>
      <w:proofErr w:type="spellStart"/>
      <w:proofErr w:type="gramStart"/>
      <w:r w:rsidRPr="00D866E7">
        <w:rPr>
          <w:color w:val="000000"/>
          <w:lang w:eastAsia="en-US"/>
        </w:rPr>
        <w:t>document.getElementById</w:t>
      </w:r>
      <w:proofErr w:type="spellEnd"/>
      <w:proofErr w:type="gramEnd"/>
      <w:r w:rsidRPr="00D866E7">
        <w:rPr>
          <w:color w:val="000000"/>
          <w:lang w:eastAsia="en-US"/>
        </w:rPr>
        <w:t>(</w:t>
      </w:r>
      <w:r w:rsidRPr="00D866E7">
        <w:rPr>
          <w:color w:val="A31515"/>
          <w:lang w:eastAsia="en-US"/>
        </w:rPr>
        <w:t>'root'</w:t>
      </w:r>
      <w:r w:rsidRPr="00D866E7">
        <w:rPr>
          <w:color w:val="000000"/>
          <w:lang w:eastAsia="en-US"/>
        </w:rPr>
        <w:t>))</w:t>
      </w:r>
    </w:p>
    <w:p w14:paraId="09F58E18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  </w:t>
      </w:r>
      <w:r w:rsidRPr="00D866E7">
        <w:rPr>
          <w:lang w:eastAsia="en-US"/>
        </w:rPr>
        <w:t>&lt;/script&gt;</w:t>
      </w:r>
    </w:p>
    <w:p w14:paraId="2C58D383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color w:val="000000"/>
          <w:lang w:eastAsia="en-US"/>
        </w:rPr>
        <w:t>  </w:t>
      </w:r>
      <w:r w:rsidRPr="00D866E7">
        <w:rPr>
          <w:lang w:eastAsia="en-US"/>
        </w:rPr>
        <w:t>&lt;/body&gt;</w:t>
      </w:r>
    </w:p>
    <w:p w14:paraId="66B7032F" w14:textId="77777777" w:rsidR="00D866E7" w:rsidRPr="00D866E7" w:rsidRDefault="00D866E7" w:rsidP="00D866E7">
      <w:pPr>
        <w:pStyle w:val="Output"/>
        <w:rPr>
          <w:color w:val="000000"/>
          <w:lang w:eastAsia="en-US"/>
        </w:rPr>
      </w:pPr>
      <w:r w:rsidRPr="00D866E7">
        <w:rPr>
          <w:lang w:eastAsia="en-US"/>
        </w:rPr>
        <w:t>&lt;/html&gt;</w:t>
      </w:r>
    </w:p>
    <w:p w14:paraId="2A8E99E5" w14:textId="69B26054" w:rsidR="004665B8" w:rsidRDefault="004665B8" w:rsidP="004665B8"/>
    <w:p w14:paraId="7B266854" w14:textId="155E1F15" w:rsidR="004651A8" w:rsidRDefault="004651A8" w:rsidP="004665B8">
      <w:r>
        <w:t xml:space="preserve">In above we are </w:t>
      </w:r>
      <w:r w:rsidRPr="004651A8">
        <w:rPr>
          <w:rStyle w:val="BlueSyntaxChar"/>
        </w:rPr>
        <w:t>return</w:t>
      </w:r>
      <w:r>
        <w:t xml:space="preserve"> </w:t>
      </w:r>
      <w:r w:rsidRPr="004651A8">
        <w:rPr>
          <w:b/>
          <w:bCs/>
        </w:rPr>
        <w:t>single line</w:t>
      </w:r>
      <w:r>
        <w:t xml:space="preserve"> content, if we have </w:t>
      </w:r>
      <w:r w:rsidRPr="004651A8">
        <w:rPr>
          <w:b/>
          <w:bCs/>
        </w:rPr>
        <w:t>multiple lines</w:t>
      </w:r>
      <w:r>
        <w:t xml:space="preserve"> – we need to use one of below.</w:t>
      </w:r>
    </w:p>
    <w:p w14:paraId="7B6A8FD9" w14:textId="6CB2B7B7" w:rsidR="004651A8" w:rsidRPr="004651A8" w:rsidRDefault="004651A8" w:rsidP="004651A8">
      <w:pPr>
        <w:spacing w:after="0"/>
        <w:rPr>
          <w:b/>
          <w:bCs/>
        </w:rPr>
      </w:pPr>
      <w:r w:rsidRPr="004651A8">
        <w:rPr>
          <w:b/>
          <w:bCs/>
        </w:rPr>
        <w:t>1.</w:t>
      </w:r>
      <w:r w:rsidR="00453D49">
        <w:rPr>
          <w:b/>
          <w:bCs/>
        </w:rPr>
        <w:t>using</w:t>
      </w:r>
      <w:r w:rsidRPr="004651A8">
        <w:rPr>
          <w:b/>
          <w:bCs/>
        </w:rPr>
        <w:t xml:space="preserve"> </w:t>
      </w:r>
      <w:proofErr w:type="gramStart"/>
      <w:r w:rsidRPr="004651A8">
        <w:rPr>
          <w:b/>
          <w:bCs/>
        </w:rPr>
        <w:t>( )</w:t>
      </w:r>
      <w:proofErr w:type="gramEnd"/>
      <w:r w:rsidRPr="004651A8">
        <w:rPr>
          <w:b/>
          <w:bCs/>
        </w:rPr>
        <w:t xml:space="preserve"> brackets</w:t>
      </w:r>
    </w:p>
    <w:p w14:paraId="447533D6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</w:t>
      </w:r>
      <w:proofErr w:type="gramStart"/>
      <w:r w:rsidRPr="00CB1A47">
        <w:rPr>
          <w:lang w:eastAsia="en-US"/>
        </w:rPr>
        <w:t>render(</w:t>
      </w:r>
      <w:proofErr w:type="gramEnd"/>
      <w:r w:rsidRPr="00CB1A47">
        <w:rPr>
          <w:lang w:eastAsia="en-US"/>
        </w:rPr>
        <w:t>) {</w:t>
      </w:r>
    </w:p>
    <w:p w14:paraId="5F52767A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  </w:t>
      </w:r>
      <w:r w:rsidRPr="00CB1A47">
        <w:rPr>
          <w:color w:val="0000FF"/>
          <w:lang w:eastAsia="en-US"/>
        </w:rPr>
        <w:t>return</w:t>
      </w:r>
      <w:r w:rsidRPr="00CB1A47">
        <w:rPr>
          <w:lang w:eastAsia="en-US"/>
        </w:rPr>
        <w:t> (</w:t>
      </w:r>
    </w:p>
    <w:p w14:paraId="79980913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  </w:t>
      </w:r>
      <w:r w:rsidRPr="00CB1A47">
        <w:rPr>
          <w:color w:val="800000"/>
          <w:lang w:eastAsia="en-US"/>
        </w:rPr>
        <w:t>&lt;div</w:t>
      </w:r>
      <w:r w:rsidRPr="00CB1A47">
        <w:rPr>
          <w:lang w:eastAsia="en-US"/>
        </w:rPr>
        <w:t> </w:t>
      </w:r>
      <w:proofErr w:type="spellStart"/>
      <w:r w:rsidRPr="00CB1A47">
        <w:rPr>
          <w:color w:val="FF0000"/>
          <w:lang w:eastAsia="en-US"/>
        </w:rPr>
        <w:t>className</w:t>
      </w:r>
      <w:proofErr w:type="spellEnd"/>
      <w:r w:rsidRPr="00CB1A47">
        <w:rPr>
          <w:lang w:eastAsia="en-US"/>
        </w:rPr>
        <w:t>=</w:t>
      </w:r>
      <w:r w:rsidRPr="00CB1A47">
        <w:rPr>
          <w:color w:val="A31515"/>
          <w:lang w:eastAsia="en-US"/>
        </w:rPr>
        <w:t>"App"</w:t>
      </w:r>
      <w:r w:rsidRPr="00CB1A47">
        <w:rPr>
          <w:color w:val="800000"/>
          <w:lang w:eastAsia="en-US"/>
        </w:rPr>
        <w:t>&gt;</w:t>
      </w:r>
    </w:p>
    <w:p w14:paraId="58A1072D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      </w:t>
      </w:r>
      <w:r w:rsidRPr="00CB1A47">
        <w:rPr>
          <w:color w:val="800000"/>
          <w:lang w:eastAsia="en-US"/>
        </w:rPr>
        <w:t>&lt;h1&gt;</w:t>
      </w:r>
      <w:r w:rsidRPr="00CB1A47">
        <w:rPr>
          <w:lang w:eastAsia="en-US"/>
        </w:rPr>
        <w:t>Hello, </w:t>
      </w:r>
      <w:proofErr w:type="gramStart"/>
      <w:r w:rsidRPr="00CB1A47">
        <w:rPr>
          <w:lang w:eastAsia="en-US"/>
        </w:rPr>
        <w:t>React!</w:t>
      </w:r>
      <w:r w:rsidRPr="00CB1A47">
        <w:rPr>
          <w:color w:val="800000"/>
          <w:lang w:eastAsia="en-US"/>
        </w:rPr>
        <w:t>&lt;</w:t>
      </w:r>
      <w:proofErr w:type="gramEnd"/>
      <w:r w:rsidRPr="00CB1A47">
        <w:rPr>
          <w:color w:val="800000"/>
          <w:lang w:eastAsia="en-US"/>
        </w:rPr>
        <w:t>/h1&gt;</w:t>
      </w:r>
    </w:p>
    <w:p w14:paraId="349D2B21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   </w:t>
      </w:r>
      <w:r w:rsidRPr="00CB1A47">
        <w:rPr>
          <w:color w:val="800000"/>
          <w:lang w:eastAsia="en-US"/>
        </w:rPr>
        <w:t>&lt;/div&gt;</w:t>
      </w:r>
    </w:p>
    <w:p w14:paraId="0C8C6C67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  );</w:t>
      </w:r>
    </w:p>
    <w:p w14:paraId="022775FA" w14:textId="77777777" w:rsidR="00CB1A47" w:rsidRPr="00CB1A47" w:rsidRDefault="00CB1A47" w:rsidP="00CB1A47">
      <w:pPr>
        <w:pStyle w:val="Output"/>
        <w:rPr>
          <w:lang w:eastAsia="en-US"/>
        </w:rPr>
      </w:pPr>
      <w:r w:rsidRPr="00CB1A47">
        <w:rPr>
          <w:lang w:eastAsia="en-US"/>
        </w:rPr>
        <w:t>      }</w:t>
      </w:r>
    </w:p>
    <w:p w14:paraId="6A8DF621" w14:textId="4A1B8A77" w:rsidR="004651A8" w:rsidRDefault="004651A8" w:rsidP="004665B8"/>
    <w:p w14:paraId="1D9BE467" w14:textId="3CB80213" w:rsidR="00453D49" w:rsidRPr="00453D49" w:rsidRDefault="00453D49" w:rsidP="00453D49">
      <w:pPr>
        <w:spacing w:after="0"/>
        <w:rPr>
          <w:b/>
          <w:bCs/>
        </w:rPr>
      </w:pPr>
      <w:r w:rsidRPr="00453D49">
        <w:rPr>
          <w:b/>
          <w:bCs/>
        </w:rPr>
        <w:t xml:space="preserve">2.using </w:t>
      </w:r>
      <w:proofErr w:type="gramStart"/>
      <w:r w:rsidRPr="00453D49">
        <w:rPr>
          <w:b/>
          <w:bCs/>
        </w:rPr>
        <w:t>[ ]</w:t>
      </w:r>
      <w:proofErr w:type="gramEnd"/>
      <w:r w:rsidRPr="00453D49">
        <w:rPr>
          <w:b/>
          <w:bCs/>
        </w:rPr>
        <w:t xml:space="preserve"> – as Array of elements </w:t>
      </w:r>
    </w:p>
    <w:p w14:paraId="70F8165E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</w:t>
      </w:r>
      <w:proofErr w:type="gramStart"/>
      <w:r w:rsidRPr="00453D49">
        <w:rPr>
          <w:lang w:eastAsia="en-US"/>
        </w:rPr>
        <w:t>render(</w:t>
      </w:r>
      <w:proofErr w:type="gramEnd"/>
      <w:r w:rsidRPr="00453D49">
        <w:rPr>
          <w:lang w:eastAsia="en-US"/>
        </w:rPr>
        <w:t>) {</w:t>
      </w:r>
    </w:p>
    <w:p w14:paraId="787F13D3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  </w:t>
      </w:r>
      <w:r w:rsidRPr="00453D49">
        <w:rPr>
          <w:color w:val="0000FF"/>
          <w:lang w:eastAsia="en-US"/>
        </w:rPr>
        <w:t>return</w:t>
      </w:r>
      <w:r w:rsidRPr="00453D49">
        <w:rPr>
          <w:lang w:eastAsia="en-US"/>
        </w:rPr>
        <w:t> [</w:t>
      </w:r>
    </w:p>
    <w:p w14:paraId="3E287346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    </w:t>
      </w:r>
      <w:r w:rsidRPr="00453D49">
        <w:rPr>
          <w:color w:val="800000"/>
          <w:lang w:eastAsia="en-US"/>
        </w:rPr>
        <w:t>&lt;</w:t>
      </w:r>
      <w:proofErr w:type="spellStart"/>
      <w:r w:rsidRPr="00453D49">
        <w:rPr>
          <w:color w:val="800000"/>
          <w:lang w:eastAsia="en-US"/>
        </w:rPr>
        <w:t>ChildA</w:t>
      </w:r>
      <w:proofErr w:type="spellEnd"/>
      <w:r w:rsidRPr="00453D49">
        <w:rPr>
          <w:lang w:eastAsia="en-US"/>
        </w:rPr>
        <w:t> </w:t>
      </w:r>
      <w:r w:rsidRPr="00453D49">
        <w:rPr>
          <w:color w:val="FF0000"/>
          <w:lang w:eastAsia="en-US"/>
        </w:rPr>
        <w:t>key</w:t>
      </w:r>
      <w:r w:rsidRPr="00453D49">
        <w:rPr>
          <w:lang w:eastAsia="en-US"/>
        </w:rPr>
        <w:t>=</w:t>
      </w:r>
      <w:r w:rsidRPr="00453D49">
        <w:rPr>
          <w:color w:val="A31515"/>
          <w:lang w:eastAsia="en-US"/>
        </w:rPr>
        <w:t>"key1"</w:t>
      </w:r>
      <w:r w:rsidRPr="00453D49">
        <w:rPr>
          <w:lang w:eastAsia="en-US"/>
        </w:rPr>
        <w:t> </w:t>
      </w:r>
      <w:r w:rsidRPr="00453D49">
        <w:rPr>
          <w:color w:val="800000"/>
          <w:lang w:eastAsia="en-US"/>
        </w:rPr>
        <w:t>/&gt;</w:t>
      </w:r>
      <w:r w:rsidRPr="00453D49">
        <w:rPr>
          <w:lang w:eastAsia="en-US"/>
        </w:rPr>
        <w:t>,</w:t>
      </w:r>
    </w:p>
    <w:p w14:paraId="30DB1461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    </w:t>
      </w:r>
      <w:r w:rsidRPr="00453D49">
        <w:rPr>
          <w:color w:val="800000"/>
          <w:lang w:eastAsia="en-US"/>
        </w:rPr>
        <w:t>&lt;</w:t>
      </w:r>
      <w:proofErr w:type="spellStart"/>
      <w:r w:rsidRPr="00453D49">
        <w:rPr>
          <w:color w:val="800000"/>
          <w:lang w:eastAsia="en-US"/>
        </w:rPr>
        <w:t>ChildB</w:t>
      </w:r>
      <w:proofErr w:type="spellEnd"/>
      <w:r w:rsidRPr="00453D49">
        <w:rPr>
          <w:lang w:eastAsia="en-US"/>
        </w:rPr>
        <w:t> </w:t>
      </w:r>
      <w:r w:rsidRPr="00453D49">
        <w:rPr>
          <w:color w:val="FF0000"/>
          <w:lang w:eastAsia="en-US"/>
        </w:rPr>
        <w:t>key</w:t>
      </w:r>
      <w:r w:rsidRPr="00453D49">
        <w:rPr>
          <w:lang w:eastAsia="en-US"/>
        </w:rPr>
        <w:t>=</w:t>
      </w:r>
      <w:r w:rsidRPr="00453D49">
        <w:rPr>
          <w:color w:val="A31515"/>
          <w:lang w:eastAsia="en-US"/>
        </w:rPr>
        <w:t>"key2"</w:t>
      </w:r>
      <w:r w:rsidRPr="00453D49">
        <w:rPr>
          <w:lang w:eastAsia="en-US"/>
        </w:rPr>
        <w:t> </w:t>
      </w:r>
      <w:r w:rsidRPr="00453D49">
        <w:rPr>
          <w:color w:val="800000"/>
          <w:lang w:eastAsia="en-US"/>
        </w:rPr>
        <w:t>/&gt;</w:t>
      </w:r>
      <w:r w:rsidRPr="00453D49">
        <w:rPr>
          <w:lang w:eastAsia="en-US"/>
        </w:rPr>
        <w:t>,</w:t>
      </w:r>
    </w:p>
    <w:p w14:paraId="5FA99FCF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    </w:t>
      </w:r>
      <w:r w:rsidRPr="00453D49">
        <w:rPr>
          <w:color w:val="800000"/>
          <w:lang w:eastAsia="en-US"/>
        </w:rPr>
        <w:t>&lt;</w:t>
      </w:r>
      <w:proofErr w:type="spellStart"/>
      <w:r w:rsidRPr="00453D49">
        <w:rPr>
          <w:color w:val="800000"/>
          <w:lang w:eastAsia="en-US"/>
        </w:rPr>
        <w:t>ChildC</w:t>
      </w:r>
      <w:proofErr w:type="spellEnd"/>
      <w:r w:rsidRPr="00453D49">
        <w:rPr>
          <w:lang w:eastAsia="en-US"/>
        </w:rPr>
        <w:t> </w:t>
      </w:r>
      <w:r w:rsidRPr="00453D49">
        <w:rPr>
          <w:color w:val="FF0000"/>
          <w:lang w:eastAsia="en-US"/>
        </w:rPr>
        <w:t>key</w:t>
      </w:r>
      <w:r w:rsidRPr="00453D49">
        <w:rPr>
          <w:lang w:eastAsia="en-US"/>
        </w:rPr>
        <w:t>=</w:t>
      </w:r>
      <w:r w:rsidRPr="00453D49">
        <w:rPr>
          <w:color w:val="A31515"/>
          <w:lang w:eastAsia="en-US"/>
        </w:rPr>
        <w:t>"key3"</w:t>
      </w:r>
      <w:r w:rsidRPr="00453D49">
        <w:rPr>
          <w:lang w:eastAsia="en-US"/>
        </w:rPr>
        <w:t> </w:t>
      </w:r>
      <w:r w:rsidRPr="00453D49">
        <w:rPr>
          <w:color w:val="800000"/>
          <w:lang w:eastAsia="en-US"/>
        </w:rPr>
        <w:t>/&gt;</w:t>
      </w:r>
      <w:r w:rsidRPr="00453D49">
        <w:rPr>
          <w:lang w:eastAsia="en-US"/>
        </w:rPr>
        <w:t>,</w:t>
      </w:r>
    </w:p>
    <w:p w14:paraId="0964A87C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  ];</w:t>
      </w:r>
    </w:p>
    <w:p w14:paraId="75A0602E" w14:textId="77777777" w:rsidR="00453D49" w:rsidRPr="00453D49" w:rsidRDefault="00453D49" w:rsidP="00453D49">
      <w:pPr>
        <w:pStyle w:val="Output"/>
        <w:rPr>
          <w:lang w:eastAsia="en-US"/>
        </w:rPr>
      </w:pPr>
      <w:r w:rsidRPr="00453D49">
        <w:rPr>
          <w:lang w:eastAsia="en-US"/>
        </w:rPr>
        <w:t>      }</w:t>
      </w:r>
    </w:p>
    <w:p w14:paraId="7A346026" w14:textId="77777777" w:rsidR="00453D49" w:rsidRDefault="00453D49" w:rsidP="004665B8"/>
    <w:p w14:paraId="0FDBB553" w14:textId="77777777" w:rsidR="00BA2985" w:rsidRDefault="00BA2985" w:rsidP="004665B8"/>
    <w:p w14:paraId="5113C062" w14:textId="78027F96" w:rsidR="004665B8" w:rsidRDefault="005D281C" w:rsidP="00D67F6C">
      <w:pPr>
        <w:pStyle w:val="Heading2"/>
      </w:pPr>
      <w:bookmarkStart w:id="6" w:name="_Toc75428711"/>
      <w:bookmarkStart w:id="7" w:name="_Toc75428760"/>
      <w:bookmarkStart w:id="8" w:name="_Toc75428791"/>
      <w:r>
        <w:t xml:space="preserve">React - </w:t>
      </w:r>
      <w:r w:rsidR="00D67F6C">
        <w:t>Create React App</w:t>
      </w:r>
      <w:bookmarkEnd w:id="6"/>
      <w:bookmarkEnd w:id="7"/>
      <w:bookmarkEnd w:id="8"/>
    </w:p>
    <w:p w14:paraId="29748408" w14:textId="50CC9196" w:rsidR="00D67F6C" w:rsidRDefault="00EA04BB" w:rsidP="00D67F6C">
      <w:r w:rsidRPr="00EA04BB">
        <w:t>In the previous lesson we learned how to add React to a simple HTML document using the script tags.</w:t>
      </w:r>
      <w:r w:rsidRPr="00EA04BB">
        <w:br/>
        <w:t>However, real web apps have a different scale, contain multiple files, use 3rd party libraries, etc.</w:t>
      </w:r>
    </w:p>
    <w:p w14:paraId="52FA0DB2" w14:textId="41A8E7E2" w:rsidR="007E00DD" w:rsidRDefault="0044006A" w:rsidP="001346B2">
      <w:pPr>
        <w:spacing w:after="0"/>
      </w:pPr>
      <w:r w:rsidRPr="0044006A">
        <w:t>Facebook has created a handy tool called</w:t>
      </w:r>
      <w:r w:rsidRPr="008E3479">
        <w:rPr>
          <w:rStyle w:val="SyntaxChar"/>
        </w:rPr>
        <w:t> </w:t>
      </w:r>
      <w:hyperlink r:id="rId14" w:tgtFrame="_blank" w:history="1">
        <w:r w:rsidR="008E3479" w:rsidRPr="008E3479">
          <w:rPr>
            <w:rStyle w:val="SyntaxChar"/>
          </w:rPr>
          <w:t>create-react-app</w:t>
        </w:r>
      </w:hyperlink>
      <w:r w:rsidRPr="0044006A">
        <w:t> that makes it easy to setup a React project with just a simple command</w:t>
      </w:r>
      <w:r w:rsidR="009B6E8B">
        <w:t>.</w:t>
      </w:r>
      <w:r w:rsidR="009B6E8B" w:rsidRPr="009B6E8B">
        <w:rPr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</w:rPr>
        <w:t xml:space="preserve"> </w:t>
      </w:r>
      <w:r w:rsidR="009B6E8B" w:rsidRPr="009B6E8B">
        <w:rPr>
          <w:b/>
          <w:bCs/>
        </w:rPr>
        <w:t>Create React App</w:t>
      </w:r>
      <w:r w:rsidR="009B6E8B" w:rsidRPr="009B6E8B">
        <w:t> allows us to focus on the code, rather than installing and configuring different tools.</w:t>
      </w:r>
    </w:p>
    <w:p w14:paraId="6E420421" w14:textId="75A5679C" w:rsidR="0040740B" w:rsidRDefault="0040740B" w:rsidP="00D67F6C"/>
    <w:p w14:paraId="6584D52A" w14:textId="0F8DBCE0" w:rsidR="0040740B" w:rsidRDefault="0040740B" w:rsidP="00BA2985">
      <w:pPr>
        <w:spacing w:after="0"/>
      </w:pPr>
      <w:r w:rsidRPr="0040740B">
        <w:t>To get started, make sure you have a recent version of </w:t>
      </w:r>
      <w:hyperlink r:id="rId15" w:tgtFrame="_blank" w:history="1">
        <w:r w:rsidRPr="0040740B">
          <w:rPr>
            <w:rStyle w:val="Hyperlink"/>
            <w:b/>
            <w:bCs/>
          </w:rPr>
          <w:t>Node</w:t>
        </w:r>
      </w:hyperlink>
      <w:r w:rsidRPr="0040740B">
        <w:t> installed on your machine.</w:t>
      </w:r>
      <w:r w:rsidRPr="0040740B">
        <w:br/>
        <w:t>Run the following commands in the Terminal to create and start a React app called "</w:t>
      </w:r>
      <w:proofErr w:type="spellStart"/>
      <w:r w:rsidR="008E3479">
        <w:rPr>
          <w:b/>
          <w:bCs/>
        </w:rPr>
        <w:t>React</w:t>
      </w:r>
      <w:r>
        <w:rPr>
          <w:b/>
          <w:bCs/>
        </w:rPr>
        <w:t>App</w:t>
      </w:r>
      <w:proofErr w:type="spellEnd"/>
      <w:r w:rsidRPr="0040740B">
        <w:t>":</w:t>
      </w:r>
    </w:p>
    <w:p w14:paraId="09F60718" w14:textId="2A7EAE98" w:rsidR="009B6E8B" w:rsidRDefault="009B6E8B" w:rsidP="009B6E8B">
      <w:pPr>
        <w:pStyle w:val="Output"/>
      </w:pPr>
      <w:proofErr w:type="spellStart"/>
      <w:r w:rsidRPr="009B6E8B">
        <w:rPr>
          <w:color w:val="C00000"/>
        </w:rPr>
        <w:lastRenderedPageBreak/>
        <w:t>npx</w:t>
      </w:r>
      <w:proofErr w:type="spellEnd"/>
      <w:r w:rsidRPr="009B6E8B">
        <w:rPr>
          <w:color w:val="C00000"/>
        </w:rPr>
        <w:t xml:space="preserve"> </w:t>
      </w:r>
      <w:r w:rsidRPr="009B6E8B">
        <w:rPr>
          <w:color w:val="0000FF"/>
        </w:rPr>
        <w:t xml:space="preserve">create-react-app </w:t>
      </w:r>
      <w:proofErr w:type="spellStart"/>
      <w:r w:rsidRPr="009B6E8B">
        <w:t>reactapp</w:t>
      </w:r>
      <w:proofErr w:type="spellEnd"/>
    </w:p>
    <w:p w14:paraId="0C1D8632" w14:textId="58FCC66C" w:rsidR="009B6E8B" w:rsidRDefault="009B6E8B" w:rsidP="009B6E8B">
      <w:pPr>
        <w:pStyle w:val="Output"/>
      </w:pPr>
      <w:r w:rsidRPr="000822D7">
        <w:rPr>
          <w:color w:val="0000FF"/>
        </w:rPr>
        <w:t xml:space="preserve">cd </w:t>
      </w:r>
      <w:proofErr w:type="spellStart"/>
      <w:r w:rsidRPr="009B6E8B">
        <w:t>reactapp</w:t>
      </w:r>
      <w:proofErr w:type="spellEnd"/>
    </w:p>
    <w:p w14:paraId="386A98EF" w14:textId="5AC1E7AA" w:rsidR="009B6E8B" w:rsidRPr="00D67F6C" w:rsidRDefault="009B6E8B" w:rsidP="009B6E8B">
      <w:pPr>
        <w:pStyle w:val="Output"/>
      </w:pPr>
      <w:proofErr w:type="spellStart"/>
      <w:r w:rsidRPr="009B6E8B">
        <w:rPr>
          <w:color w:val="C00000"/>
        </w:rPr>
        <w:t>npm</w:t>
      </w:r>
      <w:proofErr w:type="spellEnd"/>
      <w:r w:rsidRPr="009B6E8B">
        <w:rPr>
          <w:color w:val="C00000"/>
        </w:rPr>
        <w:t xml:space="preserve"> </w:t>
      </w:r>
      <w:r w:rsidRPr="000822D7">
        <w:rPr>
          <w:color w:val="0000FF"/>
        </w:rPr>
        <w:t>start</w:t>
      </w:r>
    </w:p>
    <w:p w14:paraId="0831E02A" w14:textId="7F1EDB92" w:rsidR="004665B8" w:rsidRDefault="004665B8" w:rsidP="004665B8"/>
    <w:p w14:paraId="53B52CB9" w14:textId="68819616" w:rsidR="00BA2985" w:rsidRDefault="009B6E8B" w:rsidP="00BA2985">
      <w:pPr>
        <w:spacing w:after="0"/>
      </w:pPr>
      <w:r w:rsidRPr="009B6E8B">
        <w:t xml:space="preserve">This will install all the required dependencies, </w:t>
      </w:r>
      <w:proofErr w:type="gramStart"/>
      <w:r w:rsidRPr="009B6E8B">
        <w:t>configure</w:t>
      </w:r>
      <w:proofErr w:type="gramEnd"/>
      <w:r w:rsidRPr="009B6E8B">
        <w:t xml:space="preserve"> and start the project on </w:t>
      </w:r>
      <w:r w:rsidRPr="009B6E8B">
        <w:rPr>
          <w:b/>
          <w:bCs/>
        </w:rPr>
        <w:t>localhost:3000</w:t>
      </w:r>
      <w:r w:rsidRPr="009B6E8B">
        <w:t>.</w:t>
      </w:r>
      <w:r w:rsidRPr="009B6E8B">
        <w:br/>
        <w:t>This is the default output of our project in the browser:</w:t>
      </w:r>
    </w:p>
    <w:p w14:paraId="5DDA72DD" w14:textId="36B83424" w:rsidR="009B6E8B" w:rsidRDefault="000822D7" w:rsidP="004665B8">
      <w:pPr>
        <w:rPr>
          <w:noProof/>
        </w:rPr>
      </w:pPr>
      <w:r w:rsidRPr="000822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BAFB3" wp14:editId="27E2D33A">
            <wp:extent cx="2749546" cy="184037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791" cy="18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425A" w14:textId="50E490C6" w:rsidR="001346B2" w:rsidRDefault="001346B2" w:rsidP="001346B2">
      <w:pPr>
        <w:pStyle w:val="Heading3"/>
        <w:spacing w:after="0"/>
      </w:pPr>
      <w:bookmarkStart w:id="9" w:name="_Toc75428712"/>
      <w:bookmarkStart w:id="10" w:name="_Toc75428761"/>
      <w:r>
        <w:t>Folder Structure</w:t>
      </w:r>
      <w:bookmarkEnd w:id="9"/>
      <w:bookmarkEnd w:id="10"/>
    </w:p>
    <w:p w14:paraId="6B92CE80" w14:textId="3837B478" w:rsidR="001346B2" w:rsidRDefault="001346B2" w:rsidP="00821C2C">
      <w:pPr>
        <w:spacing w:after="0"/>
      </w:pPr>
      <w:r>
        <w:rPr>
          <w:noProof/>
        </w:rPr>
        <w:drawing>
          <wp:inline distT="0" distB="0" distL="0" distR="0" wp14:anchorId="73D380B3" wp14:editId="43CE1AAF">
            <wp:extent cx="1388962" cy="1250527"/>
            <wp:effectExtent l="0" t="0" r="190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677" cy="12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802" w14:textId="2ED57E71" w:rsidR="001346B2" w:rsidRDefault="00C45970" w:rsidP="001346B2">
      <w:r>
        <w:rPr>
          <w:rStyle w:val="SyntaxChar"/>
          <w:color w:val="0000FF"/>
        </w:rPr>
        <w:t>/</w:t>
      </w:r>
      <w:r w:rsidR="001346B2" w:rsidRPr="00C45970">
        <w:rPr>
          <w:rStyle w:val="SyntaxChar"/>
          <w:color w:val="0000FF"/>
        </w:rPr>
        <w:t>public</w:t>
      </w:r>
      <w:r w:rsidR="001346B2" w:rsidRPr="00C45970">
        <w:rPr>
          <w:color w:val="0000FF"/>
        </w:rPr>
        <w:t> </w:t>
      </w:r>
      <w:r w:rsidR="001346B2" w:rsidRPr="001346B2">
        <w:t>folder contains files related to how the application will display on the client, the most important of those being </w:t>
      </w:r>
      <w:r w:rsidR="001346B2" w:rsidRPr="001346B2">
        <w:rPr>
          <w:b/>
          <w:bCs/>
        </w:rPr>
        <w:t>index.html</w:t>
      </w:r>
      <w:r w:rsidR="001346B2" w:rsidRPr="001346B2">
        <w:t>, which is the HTML template of our page</w:t>
      </w:r>
      <w:r w:rsidR="001346B2">
        <w:t>.</w:t>
      </w:r>
    </w:p>
    <w:p w14:paraId="752B2658" w14:textId="6AFF2070" w:rsidR="001346B2" w:rsidRDefault="00C45970" w:rsidP="00DE040D">
      <w:pPr>
        <w:spacing w:after="0"/>
        <w:rPr>
          <w:b/>
          <w:bCs/>
        </w:rPr>
      </w:pPr>
      <w:r>
        <w:rPr>
          <w:rStyle w:val="SyntaxChar"/>
          <w:color w:val="0000FF"/>
        </w:rPr>
        <w:t>/</w:t>
      </w:r>
      <w:proofErr w:type="spellStart"/>
      <w:r w:rsidRPr="00C45970">
        <w:rPr>
          <w:rStyle w:val="SyntaxChar"/>
          <w:color w:val="0000FF"/>
        </w:rPr>
        <w:t>src</w:t>
      </w:r>
      <w:proofErr w:type="spellEnd"/>
      <w:r w:rsidRPr="00C45970">
        <w:rPr>
          <w:color w:val="0000FF"/>
        </w:rPr>
        <w:t> </w:t>
      </w:r>
      <w:r w:rsidRPr="00C45970">
        <w:t xml:space="preserve">folder contains </w:t>
      </w:r>
      <w:proofErr w:type="gramStart"/>
      <w:r w:rsidRPr="00C45970">
        <w:t>all of</w:t>
      </w:r>
      <w:proofErr w:type="gramEnd"/>
      <w:r w:rsidRPr="00C45970">
        <w:t xml:space="preserve"> the </w:t>
      </w:r>
      <w:r w:rsidRPr="00C45970">
        <w:rPr>
          <w:rStyle w:val="OutputChar"/>
        </w:rPr>
        <w:t>JavaScript, CSS, and image files</w:t>
      </w:r>
      <w:r w:rsidRPr="00C45970">
        <w:t xml:space="preserve"> that will be compiled into a bundle file and injected into </w:t>
      </w:r>
      <w:r w:rsidRPr="00C45970">
        <w:rPr>
          <w:b/>
          <w:bCs/>
        </w:rPr>
        <w:t>index.html</w:t>
      </w:r>
      <w:r w:rsidR="00821C2C">
        <w:rPr>
          <w:b/>
          <w:bCs/>
        </w:rPr>
        <w:t>.</w:t>
      </w:r>
    </w:p>
    <w:p w14:paraId="599E346E" w14:textId="77777777" w:rsidR="0019678A" w:rsidRDefault="0019678A" w:rsidP="0019678A"/>
    <w:p w14:paraId="4AC1D997" w14:textId="689C921C" w:rsidR="0019678A" w:rsidRDefault="0019678A" w:rsidP="00821C2C">
      <w:pPr>
        <w:spacing w:after="0"/>
      </w:pPr>
      <w:r>
        <w:t>T</w:t>
      </w:r>
      <w:r w:rsidRPr="0019678A">
        <w:t>he two files below are the only critical files:</w:t>
      </w:r>
    </w:p>
    <w:p w14:paraId="62EE1B6B" w14:textId="639EC976" w:rsidR="0019678A" w:rsidRPr="0019678A" w:rsidRDefault="0019678A" w:rsidP="00DE040D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19678A">
        <w:rPr>
          <w:rStyle w:val="SyntaxChar"/>
        </w:rPr>
        <w:t>index.js:</w:t>
      </w:r>
      <w:r w:rsidRPr="0019678A">
        <w:t xml:space="preserve"> This file is the entry point into our application. In our code, a method called </w:t>
      </w:r>
      <w:proofErr w:type="spellStart"/>
      <w:r w:rsidRPr="0019678A">
        <w:rPr>
          <w:rStyle w:val="SyntaxChar"/>
        </w:rPr>
        <w:t>ReactDOM.render</w:t>
      </w:r>
      <w:proofErr w:type="spellEnd"/>
      <w:r w:rsidRPr="0019678A">
        <w:rPr>
          <w:rStyle w:val="SyntaxChar"/>
        </w:rPr>
        <w:t>()</w:t>
      </w:r>
      <w:r w:rsidRPr="0019678A">
        <w:t> is used to find an element with </w:t>
      </w:r>
      <w:r w:rsidRPr="0019678A">
        <w:rPr>
          <w:rStyle w:val="SyntaxChar"/>
          <w:color w:val="0000FF"/>
        </w:rPr>
        <w:t>id="root"</w:t>
      </w:r>
      <w:r w:rsidRPr="0019678A">
        <w:rPr>
          <w:color w:val="0000FF"/>
        </w:rPr>
        <w:t> </w:t>
      </w:r>
      <w:r w:rsidRPr="0019678A">
        <w:t xml:space="preserve">in the HTML </w:t>
      </w:r>
      <w:r>
        <w:t>and add content to it.</w:t>
      </w:r>
    </w:p>
    <w:p w14:paraId="5DA39BCB" w14:textId="77777777" w:rsidR="0019678A" w:rsidRPr="0019678A" w:rsidRDefault="0019678A" w:rsidP="00821C2C">
      <w:pPr>
        <w:pStyle w:val="ListParagraph"/>
        <w:spacing w:after="0" w:line="240" w:lineRule="auto"/>
        <w:rPr>
          <w:b/>
          <w:bCs/>
        </w:rPr>
      </w:pPr>
    </w:p>
    <w:p w14:paraId="6F81D8E5" w14:textId="630F7450" w:rsidR="0019678A" w:rsidRPr="0019678A" w:rsidRDefault="0019678A" w:rsidP="0019678A">
      <w:pPr>
        <w:pStyle w:val="ListParagraph"/>
        <w:numPr>
          <w:ilvl w:val="0"/>
          <w:numId w:val="16"/>
        </w:numPr>
        <w:rPr>
          <w:b/>
          <w:bCs/>
        </w:rPr>
      </w:pPr>
      <w:r w:rsidRPr="0019678A">
        <w:rPr>
          <w:rStyle w:val="SyntaxChar"/>
        </w:rPr>
        <w:t>app.js</w:t>
      </w:r>
      <w:r w:rsidRPr="0019678A">
        <w:t>: This file is the main </w:t>
      </w:r>
      <w:r w:rsidRPr="00FE6B3F">
        <w:rPr>
          <w:b/>
          <w:bCs/>
        </w:rPr>
        <w:t>component</w:t>
      </w:r>
      <w:r w:rsidRPr="0019678A">
        <w:t> that will be rendered to the DOM, which currently includes the React logo image and the default text, that we see in the output.</w:t>
      </w:r>
    </w:p>
    <w:p w14:paraId="266E4B66" w14:textId="6A2897B6" w:rsidR="004665B8" w:rsidRDefault="00B1444F" w:rsidP="009A1704">
      <w:pPr>
        <w:spacing w:after="0"/>
      </w:pPr>
      <w:r w:rsidRPr="00B1444F">
        <w:rPr>
          <w:b/>
          <w:bCs/>
        </w:rPr>
        <w:t>Webpack</w:t>
      </w:r>
      <w:r w:rsidRPr="00B1444F">
        <w:t xml:space="preserve"> creates a "bundle" file containing the content of multiple files that need to be "bundled" together and it is all added together into a single file.</w:t>
      </w:r>
    </w:p>
    <w:p w14:paraId="6741299C" w14:textId="41541FC6" w:rsidR="00F41295" w:rsidRDefault="00F41295" w:rsidP="00DA3018">
      <w:pPr>
        <w:pStyle w:val="Heading3"/>
        <w:spacing w:after="0"/>
      </w:pPr>
      <w:bookmarkStart w:id="11" w:name="_Toc75428713"/>
      <w:bookmarkStart w:id="12" w:name="_Toc75428762"/>
      <w:r>
        <w:lastRenderedPageBreak/>
        <w:t>Customizing React App</w:t>
      </w:r>
      <w:bookmarkEnd w:id="11"/>
      <w:bookmarkEnd w:id="12"/>
    </w:p>
    <w:p w14:paraId="31F8FD98" w14:textId="77777777" w:rsidR="00B96D00" w:rsidRDefault="00B96D00" w:rsidP="00B96D00">
      <w:r>
        <w:rPr>
          <w:shd w:val="clear" w:color="auto" w:fill="FFFFFF"/>
        </w:rPr>
        <w:t>Go ahead and delete all the files out of the </w:t>
      </w:r>
      <w:r w:rsidRPr="00084342">
        <w:rPr>
          <w:rStyle w:val="OutputChar"/>
          <w:sz w:val="20"/>
          <w:szCs w:val="22"/>
        </w:rPr>
        <w:t>/</w:t>
      </w:r>
      <w:proofErr w:type="spellStart"/>
      <w:r w:rsidRPr="00084342">
        <w:rPr>
          <w:rStyle w:val="OutputChar"/>
          <w:sz w:val="20"/>
          <w:szCs w:val="22"/>
        </w:rPr>
        <w:t>src</w:t>
      </w:r>
      <w:proofErr w:type="spellEnd"/>
      <w:r w:rsidRPr="00084342">
        <w:rPr>
          <w:rStyle w:val="OutputChar"/>
          <w:sz w:val="20"/>
          <w:szCs w:val="22"/>
        </w:rPr>
        <w:t> </w:t>
      </w:r>
      <w:r>
        <w:rPr>
          <w:shd w:val="clear" w:color="auto" w:fill="FFFFFF"/>
        </w:rPr>
        <w:t>directory, and we'll create our own boilerplate file without any bloat. We'll just keep </w:t>
      </w:r>
      <w:r w:rsidRPr="00084342">
        <w:rPr>
          <w:rStyle w:val="SyntaxChar"/>
        </w:rPr>
        <w:t>index.css</w:t>
      </w:r>
      <w:r>
        <w:rPr>
          <w:shd w:val="clear" w:color="auto" w:fill="FFFFFF"/>
        </w:rPr>
        <w:t> and </w:t>
      </w:r>
      <w:r w:rsidRPr="00084342">
        <w:rPr>
          <w:rStyle w:val="SyntaxChar"/>
        </w:rPr>
        <w:t>index.js.</w:t>
      </w:r>
    </w:p>
    <w:p w14:paraId="43410F69" w14:textId="7AD72D62" w:rsidR="00B96D00" w:rsidRDefault="00DA3018" w:rsidP="008E0716">
      <w:pPr>
        <w:spacing w:after="0"/>
      </w:pPr>
      <w:r w:rsidRPr="00DA3018">
        <w:t>Now in </w:t>
      </w:r>
      <w:r w:rsidRPr="00DA3018">
        <w:rPr>
          <w:rStyle w:val="BlueSyntaxChar"/>
        </w:rPr>
        <w:t>index.js</w:t>
      </w:r>
      <w:r w:rsidRPr="00DA3018">
        <w:t xml:space="preserve">, we're importing </w:t>
      </w:r>
      <w:r w:rsidRPr="00DA3018">
        <w:rPr>
          <w:rStyle w:val="OutputChar"/>
        </w:rPr>
        <w:t xml:space="preserve">React, </w:t>
      </w:r>
      <w:proofErr w:type="spellStart"/>
      <w:r w:rsidRPr="00DA3018">
        <w:rPr>
          <w:rStyle w:val="OutputChar"/>
        </w:rPr>
        <w:t>ReactDOM</w:t>
      </w:r>
      <w:proofErr w:type="spellEnd"/>
      <w:r w:rsidRPr="00DA3018">
        <w:rPr>
          <w:rStyle w:val="OutputChar"/>
        </w:rPr>
        <w:t xml:space="preserve">, </w:t>
      </w:r>
      <w:r w:rsidRPr="005D702A">
        <w:t>and the</w:t>
      </w:r>
      <w:r w:rsidRPr="00DA3018">
        <w:rPr>
          <w:rStyle w:val="OutputChar"/>
        </w:rPr>
        <w:t xml:space="preserve"> CSS file</w:t>
      </w:r>
      <w:r w:rsidRPr="00DA3018">
        <w:t>.</w:t>
      </w:r>
    </w:p>
    <w:p w14:paraId="5C666442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FF"/>
          <w:sz w:val="20"/>
          <w:lang w:eastAsia="en-US"/>
        </w:rPr>
        <w:t>import</w:t>
      </w:r>
      <w:r w:rsidRPr="00C55A2D">
        <w:rPr>
          <w:rFonts w:eastAsia="Times New Roman" w:cs="Times New Roman"/>
          <w:color w:val="000000"/>
          <w:sz w:val="20"/>
          <w:lang w:eastAsia="en-US"/>
        </w:rPr>
        <w:t> React </w:t>
      </w:r>
      <w:r w:rsidRPr="00C55A2D">
        <w:rPr>
          <w:rFonts w:eastAsia="Times New Roman" w:cs="Times New Roman"/>
          <w:color w:val="0000FF"/>
          <w:sz w:val="20"/>
          <w:lang w:eastAsia="en-US"/>
        </w:rPr>
        <w:t>from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r w:rsidRPr="00C55A2D">
        <w:rPr>
          <w:rFonts w:eastAsia="Times New Roman" w:cs="Times New Roman"/>
          <w:color w:val="A31515"/>
          <w:sz w:val="20"/>
          <w:lang w:eastAsia="en-US"/>
        </w:rPr>
        <w:t>'react'</w:t>
      </w:r>
    </w:p>
    <w:p w14:paraId="5F21132A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FF"/>
          <w:sz w:val="20"/>
          <w:lang w:eastAsia="en-US"/>
        </w:rPr>
        <w:t>import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proofErr w:type="spellStart"/>
      <w:r w:rsidRPr="00C55A2D">
        <w:rPr>
          <w:rFonts w:eastAsia="Times New Roman" w:cs="Times New Roman"/>
          <w:color w:val="000000"/>
          <w:sz w:val="20"/>
          <w:lang w:eastAsia="en-US"/>
        </w:rPr>
        <w:t>ReactDOM</w:t>
      </w:r>
      <w:proofErr w:type="spellEnd"/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r w:rsidRPr="00C55A2D">
        <w:rPr>
          <w:rFonts w:eastAsia="Times New Roman" w:cs="Times New Roman"/>
          <w:color w:val="0000FF"/>
          <w:sz w:val="20"/>
          <w:lang w:eastAsia="en-US"/>
        </w:rPr>
        <w:t>from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r w:rsidRPr="00C55A2D">
        <w:rPr>
          <w:rFonts w:eastAsia="Times New Roman" w:cs="Times New Roman"/>
          <w:color w:val="A31515"/>
          <w:sz w:val="20"/>
          <w:lang w:eastAsia="en-US"/>
        </w:rPr>
        <w:t>'react-</w:t>
      </w:r>
      <w:proofErr w:type="spellStart"/>
      <w:r w:rsidRPr="00C55A2D">
        <w:rPr>
          <w:rFonts w:eastAsia="Times New Roman" w:cs="Times New Roman"/>
          <w:color w:val="A31515"/>
          <w:sz w:val="20"/>
          <w:lang w:eastAsia="en-US"/>
        </w:rPr>
        <w:t>dom</w:t>
      </w:r>
      <w:proofErr w:type="spellEnd"/>
      <w:r w:rsidRPr="00C55A2D">
        <w:rPr>
          <w:rFonts w:eastAsia="Times New Roman" w:cs="Times New Roman"/>
          <w:color w:val="A31515"/>
          <w:sz w:val="20"/>
          <w:lang w:eastAsia="en-US"/>
        </w:rPr>
        <w:t>'</w:t>
      </w:r>
    </w:p>
    <w:p w14:paraId="12E90E46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FF"/>
          <w:sz w:val="20"/>
          <w:lang w:eastAsia="en-US"/>
        </w:rPr>
        <w:t>import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r w:rsidRPr="00C55A2D">
        <w:rPr>
          <w:rFonts w:eastAsia="Times New Roman" w:cs="Times New Roman"/>
          <w:color w:val="A31515"/>
          <w:sz w:val="20"/>
          <w:lang w:eastAsia="en-US"/>
        </w:rPr>
        <w:t>'./index.css'</w:t>
      </w:r>
    </w:p>
    <w:p w14:paraId="11D54902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</w:p>
    <w:p w14:paraId="3E5E8055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FF"/>
          <w:sz w:val="20"/>
          <w:lang w:eastAsia="en-US"/>
        </w:rPr>
        <w:t>class</w:t>
      </w:r>
      <w:r w:rsidRPr="00C55A2D">
        <w:rPr>
          <w:rFonts w:eastAsia="Times New Roman" w:cs="Times New Roman"/>
          <w:color w:val="000000"/>
          <w:sz w:val="20"/>
          <w:lang w:eastAsia="en-US"/>
        </w:rPr>
        <w:t> App </w:t>
      </w:r>
      <w:r w:rsidRPr="00C55A2D">
        <w:rPr>
          <w:rFonts w:eastAsia="Times New Roman" w:cs="Times New Roman"/>
          <w:color w:val="0000FF"/>
          <w:sz w:val="20"/>
          <w:lang w:eastAsia="en-US"/>
        </w:rPr>
        <w:t>extends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proofErr w:type="spellStart"/>
      <w:r w:rsidRPr="00C55A2D">
        <w:rPr>
          <w:rFonts w:eastAsia="Times New Roman" w:cs="Times New Roman"/>
          <w:color w:val="000000"/>
          <w:sz w:val="20"/>
          <w:lang w:eastAsia="en-US"/>
        </w:rPr>
        <w:t>React.Component</w:t>
      </w:r>
      <w:proofErr w:type="spellEnd"/>
      <w:r w:rsidRPr="00C55A2D">
        <w:rPr>
          <w:rFonts w:eastAsia="Times New Roman" w:cs="Times New Roman"/>
          <w:color w:val="000000"/>
          <w:sz w:val="20"/>
          <w:lang w:eastAsia="en-US"/>
        </w:rPr>
        <w:t> {</w:t>
      </w:r>
    </w:p>
    <w:p w14:paraId="4A6E15F8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</w:t>
      </w:r>
      <w:proofErr w:type="gramStart"/>
      <w:r w:rsidRPr="00C55A2D">
        <w:rPr>
          <w:rFonts w:eastAsia="Times New Roman" w:cs="Times New Roman"/>
          <w:color w:val="000000"/>
          <w:sz w:val="20"/>
          <w:lang w:eastAsia="en-US"/>
        </w:rPr>
        <w:t>render(</w:t>
      </w:r>
      <w:proofErr w:type="gramEnd"/>
      <w:r w:rsidRPr="00C55A2D">
        <w:rPr>
          <w:rFonts w:eastAsia="Times New Roman" w:cs="Times New Roman"/>
          <w:color w:val="000000"/>
          <w:sz w:val="20"/>
          <w:lang w:eastAsia="en-US"/>
        </w:rPr>
        <w:t>) {</w:t>
      </w:r>
    </w:p>
    <w:p w14:paraId="7C4DA3CE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  </w:t>
      </w:r>
      <w:r w:rsidRPr="00C55A2D">
        <w:rPr>
          <w:rFonts w:eastAsia="Times New Roman" w:cs="Times New Roman"/>
          <w:color w:val="0000FF"/>
          <w:sz w:val="20"/>
          <w:lang w:eastAsia="en-US"/>
        </w:rPr>
        <w:t>return</w:t>
      </w:r>
      <w:r w:rsidRPr="00C55A2D">
        <w:rPr>
          <w:rFonts w:eastAsia="Times New Roman" w:cs="Times New Roman"/>
          <w:color w:val="000000"/>
          <w:sz w:val="20"/>
          <w:lang w:eastAsia="en-US"/>
        </w:rPr>
        <w:t> (</w:t>
      </w:r>
    </w:p>
    <w:p w14:paraId="49921870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  </w:t>
      </w:r>
      <w:r w:rsidRPr="00C55A2D">
        <w:rPr>
          <w:rFonts w:eastAsia="Times New Roman" w:cs="Times New Roman"/>
          <w:color w:val="800000"/>
          <w:sz w:val="20"/>
          <w:lang w:eastAsia="en-US"/>
        </w:rPr>
        <w:t>&lt;div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proofErr w:type="spellStart"/>
      <w:r w:rsidRPr="00C55A2D">
        <w:rPr>
          <w:rFonts w:eastAsia="Times New Roman" w:cs="Times New Roman"/>
          <w:color w:val="FF0000"/>
          <w:sz w:val="20"/>
          <w:lang w:eastAsia="en-US"/>
        </w:rPr>
        <w:t>className</w:t>
      </w:r>
      <w:proofErr w:type="spellEnd"/>
      <w:r w:rsidRPr="00C55A2D">
        <w:rPr>
          <w:rFonts w:eastAsia="Times New Roman" w:cs="Times New Roman"/>
          <w:color w:val="000000"/>
          <w:sz w:val="20"/>
          <w:lang w:eastAsia="en-US"/>
        </w:rPr>
        <w:t>=</w:t>
      </w:r>
      <w:r w:rsidRPr="00C55A2D">
        <w:rPr>
          <w:rFonts w:eastAsia="Times New Roman" w:cs="Times New Roman"/>
          <w:color w:val="A31515"/>
          <w:sz w:val="20"/>
          <w:lang w:eastAsia="en-US"/>
        </w:rPr>
        <w:t>"App"</w:t>
      </w:r>
      <w:r w:rsidRPr="00C55A2D">
        <w:rPr>
          <w:rFonts w:eastAsia="Times New Roman" w:cs="Times New Roman"/>
          <w:color w:val="800000"/>
          <w:sz w:val="20"/>
          <w:lang w:eastAsia="en-US"/>
        </w:rPr>
        <w:t>&gt;</w:t>
      </w:r>
    </w:p>
    <w:p w14:paraId="04C04B3F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      </w:t>
      </w:r>
      <w:r w:rsidRPr="00C55A2D">
        <w:rPr>
          <w:rFonts w:eastAsia="Times New Roman" w:cs="Times New Roman"/>
          <w:color w:val="800000"/>
          <w:sz w:val="20"/>
          <w:lang w:eastAsia="en-US"/>
        </w:rPr>
        <w:t>&lt;h1&gt;</w:t>
      </w:r>
      <w:r w:rsidRPr="00C55A2D">
        <w:rPr>
          <w:rFonts w:eastAsia="Times New Roman" w:cs="Times New Roman"/>
          <w:color w:val="000000"/>
          <w:sz w:val="20"/>
          <w:lang w:eastAsia="en-US"/>
        </w:rPr>
        <w:t>Hello, Customized App</w:t>
      </w:r>
      <w:r w:rsidRPr="00C55A2D">
        <w:rPr>
          <w:rFonts w:eastAsia="Times New Roman" w:cs="Times New Roman"/>
          <w:color w:val="800000"/>
          <w:sz w:val="20"/>
          <w:lang w:eastAsia="en-US"/>
        </w:rPr>
        <w:t>&lt;/h1&gt;</w:t>
      </w:r>
    </w:p>
    <w:p w14:paraId="60135918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   </w:t>
      </w:r>
      <w:r w:rsidRPr="00C55A2D">
        <w:rPr>
          <w:rFonts w:eastAsia="Times New Roman" w:cs="Times New Roman"/>
          <w:color w:val="800000"/>
          <w:sz w:val="20"/>
          <w:lang w:eastAsia="en-US"/>
        </w:rPr>
        <w:t>&lt;/div&gt;</w:t>
      </w:r>
    </w:p>
    <w:p w14:paraId="614DEA2C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  );</w:t>
      </w:r>
    </w:p>
    <w:p w14:paraId="051D8EE0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      }</w:t>
      </w:r>
    </w:p>
    <w:p w14:paraId="59FEE8A3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r w:rsidRPr="00C55A2D">
        <w:rPr>
          <w:rFonts w:eastAsia="Times New Roman" w:cs="Times New Roman"/>
          <w:color w:val="000000"/>
          <w:sz w:val="20"/>
          <w:lang w:eastAsia="en-US"/>
        </w:rPr>
        <w:t>}</w:t>
      </w:r>
    </w:p>
    <w:p w14:paraId="232F9713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</w:p>
    <w:p w14:paraId="73C36FEB" w14:textId="77777777" w:rsidR="00664706" w:rsidRPr="00C55A2D" w:rsidRDefault="00664706" w:rsidP="00664706">
      <w:pPr>
        <w:pStyle w:val="Output"/>
        <w:rPr>
          <w:rFonts w:eastAsia="Times New Roman" w:cs="Times New Roman"/>
          <w:color w:val="000000"/>
          <w:sz w:val="20"/>
          <w:lang w:eastAsia="en-US"/>
        </w:rPr>
      </w:pPr>
      <w:proofErr w:type="spellStart"/>
      <w:r w:rsidRPr="00C55A2D">
        <w:rPr>
          <w:rFonts w:eastAsia="Times New Roman" w:cs="Times New Roman"/>
          <w:color w:val="0000FF"/>
          <w:sz w:val="20"/>
          <w:lang w:eastAsia="en-US"/>
        </w:rPr>
        <w:t>ReactDOM</w:t>
      </w:r>
      <w:r w:rsidRPr="00C55A2D">
        <w:rPr>
          <w:rFonts w:eastAsia="Times New Roman" w:cs="Times New Roman"/>
          <w:color w:val="000000"/>
          <w:sz w:val="20"/>
          <w:lang w:eastAsia="en-US"/>
        </w:rPr>
        <w:t>.render</w:t>
      </w:r>
      <w:proofErr w:type="spellEnd"/>
      <w:r w:rsidRPr="00C55A2D">
        <w:rPr>
          <w:rFonts w:eastAsia="Times New Roman" w:cs="Times New Roman"/>
          <w:color w:val="000000"/>
          <w:sz w:val="20"/>
          <w:lang w:eastAsia="en-US"/>
        </w:rPr>
        <w:t>(</w:t>
      </w:r>
      <w:r w:rsidRPr="00C55A2D">
        <w:rPr>
          <w:rFonts w:eastAsia="Times New Roman" w:cs="Times New Roman"/>
          <w:color w:val="800000"/>
          <w:sz w:val="20"/>
          <w:lang w:eastAsia="en-US"/>
        </w:rPr>
        <w:t>&lt;App</w:t>
      </w:r>
      <w:r w:rsidRPr="00C55A2D">
        <w:rPr>
          <w:rFonts w:eastAsia="Times New Roman" w:cs="Times New Roman"/>
          <w:color w:val="000000"/>
          <w:sz w:val="20"/>
          <w:lang w:eastAsia="en-US"/>
        </w:rPr>
        <w:t> </w:t>
      </w:r>
      <w:r w:rsidRPr="00C55A2D">
        <w:rPr>
          <w:rFonts w:eastAsia="Times New Roman" w:cs="Times New Roman"/>
          <w:color w:val="800000"/>
          <w:sz w:val="20"/>
          <w:lang w:eastAsia="en-US"/>
        </w:rPr>
        <w:t>/&gt;</w:t>
      </w:r>
      <w:r w:rsidRPr="00C55A2D">
        <w:rPr>
          <w:rFonts w:eastAsia="Times New Roman" w:cs="Times New Roman"/>
          <w:color w:val="000000"/>
          <w:sz w:val="20"/>
          <w:lang w:eastAsia="en-US"/>
        </w:rPr>
        <w:t>, </w:t>
      </w:r>
      <w:proofErr w:type="spellStart"/>
      <w:proofErr w:type="gramStart"/>
      <w:r w:rsidRPr="00C55A2D">
        <w:rPr>
          <w:rFonts w:eastAsia="Times New Roman" w:cs="Times New Roman"/>
          <w:color w:val="000000"/>
          <w:sz w:val="20"/>
          <w:lang w:eastAsia="en-US"/>
        </w:rPr>
        <w:t>document.getElementById</w:t>
      </w:r>
      <w:proofErr w:type="spellEnd"/>
      <w:proofErr w:type="gramEnd"/>
      <w:r w:rsidRPr="00C55A2D">
        <w:rPr>
          <w:rFonts w:eastAsia="Times New Roman" w:cs="Times New Roman"/>
          <w:color w:val="000000"/>
          <w:sz w:val="20"/>
          <w:lang w:eastAsia="en-US"/>
        </w:rPr>
        <w:t>(</w:t>
      </w:r>
      <w:r w:rsidRPr="00C55A2D">
        <w:rPr>
          <w:rFonts w:eastAsia="Times New Roman" w:cs="Times New Roman"/>
          <w:color w:val="A31515"/>
          <w:sz w:val="20"/>
          <w:lang w:eastAsia="en-US"/>
        </w:rPr>
        <w:t>'root'</w:t>
      </w:r>
      <w:r w:rsidRPr="00C55A2D">
        <w:rPr>
          <w:rFonts w:eastAsia="Times New Roman" w:cs="Times New Roman"/>
          <w:color w:val="000000"/>
          <w:sz w:val="20"/>
          <w:lang w:eastAsia="en-US"/>
        </w:rPr>
        <w:t>));</w:t>
      </w:r>
    </w:p>
    <w:p w14:paraId="2DFE7BCD" w14:textId="4D4152E3" w:rsidR="004665B8" w:rsidRDefault="004665B8" w:rsidP="004665B8"/>
    <w:p w14:paraId="5E15B44A" w14:textId="5BC3B231" w:rsidR="005D702A" w:rsidRDefault="0092580A" w:rsidP="009951EB">
      <w:pPr>
        <w:spacing w:after="0"/>
      </w:pPr>
      <w:r>
        <w:t xml:space="preserve">In </w:t>
      </w:r>
      <w:r w:rsidRPr="009951EB">
        <w:rPr>
          <w:rStyle w:val="BlueSyntaxChar"/>
        </w:rPr>
        <w:t>index.html</w:t>
      </w:r>
      <w:r>
        <w:t xml:space="preserve">, just place only &lt;div&gt; &amp; </w:t>
      </w:r>
      <w:r w:rsidRPr="009951EB">
        <w:rPr>
          <w:rStyle w:val="SyntaxChar"/>
        </w:rPr>
        <w:t>start</w:t>
      </w:r>
      <w:r>
        <w:t xml:space="preserve"> the Application</w:t>
      </w:r>
    </w:p>
    <w:p w14:paraId="595918D5" w14:textId="430718BD" w:rsidR="009951EB" w:rsidRDefault="009951EB" w:rsidP="009951EB">
      <w:pPr>
        <w:pStyle w:val="Output"/>
        <w:rPr>
          <w:lang w:eastAsia="en-US"/>
        </w:rPr>
      </w:pPr>
      <w:r w:rsidRPr="009951EB">
        <w:rPr>
          <w:lang w:eastAsia="en-US"/>
        </w:rPr>
        <w:t>&lt;div</w:t>
      </w:r>
      <w:r w:rsidRPr="009951EB">
        <w:rPr>
          <w:color w:val="000000"/>
          <w:lang w:eastAsia="en-US"/>
        </w:rPr>
        <w:t> </w:t>
      </w:r>
      <w:r w:rsidRPr="009951EB">
        <w:rPr>
          <w:color w:val="FF0000"/>
          <w:lang w:eastAsia="en-US"/>
        </w:rPr>
        <w:t>id</w:t>
      </w:r>
      <w:r w:rsidRPr="009951EB">
        <w:rPr>
          <w:color w:val="000000"/>
          <w:lang w:eastAsia="en-US"/>
        </w:rPr>
        <w:t>=</w:t>
      </w:r>
      <w:r w:rsidRPr="009951EB">
        <w:rPr>
          <w:color w:val="0000FF"/>
          <w:lang w:eastAsia="en-US"/>
        </w:rPr>
        <w:t>"root"</w:t>
      </w:r>
      <w:r w:rsidRPr="009951EB">
        <w:rPr>
          <w:lang w:eastAsia="en-US"/>
        </w:rPr>
        <w:t>&gt;&lt;/div&gt;</w:t>
      </w:r>
    </w:p>
    <w:p w14:paraId="024CD811" w14:textId="77777777" w:rsidR="00AD56C6" w:rsidRPr="009951EB" w:rsidRDefault="00AD56C6" w:rsidP="00AD56C6">
      <w:pPr>
        <w:spacing w:after="0"/>
        <w:rPr>
          <w:lang w:eastAsia="en-US"/>
        </w:rPr>
      </w:pPr>
    </w:p>
    <w:p w14:paraId="7D97F0C4" w14:textId="7492662C" w:rsidR="009951EB" w:rsidRDefault="00AD56C6" w:rsidP="004665B8">
      <w:r>
        <w:rPr>
          <w:noProof/>
        </w:rPr>
        <w:drawing>
          <wp:inline distT="0" distB="0" distL="0" distR="0" wp14:anchorId="2F66ADAE" wp14:editId="509A1AE8">
            <wp:extent cx="4280470" cy="149313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409" cy="14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69F" w14:textId="4A76FCFC" w:rsidR="005D702A" w:rsidRDefault="00AD56C6" w:rsidP="004665B8">
      <w:r>
        <w:t xml:space="preserve">If we use </w:t>
      </w:r>
      <w:r w:rsidRPr="00AD56C6">
        <w:rPr>
          <w:rStyle w:val="OutputChar"/>
        </w:rPr>
        <w:t>import React, {Component} from 'react'</w:t>
      </w:r>
      <w:r>
        <w:rPr>
          <w:rStyle w:val="OutputChar"/>
        </w:rPr>
        <w:t xml:space="preserve">, </w:t>
      </w:r>
      <w:r>
        <w:t>No need to write complete extends class name</w:t>
      </w:r>
    </w:p>
    <w:p w14:paraId="315F7801" w14:textId="4228DAB5" w:rsidR="0069146D" w:rsidRDefault="0069146D" w:rsidP="0069146D">
      <w:pPr>
        <w:pStyle w:val="Output"/>
        <w:rPr>
          <w:color w:val="A31515"/>
          <w:lang w:eastAsia="en-US"/>
        </w:rPr>
      </w:pPr>
      <w:r w:rsidRPr="0069146D">
        <w:rPr>
          <w:color w:val="0000FF"/>
          <w:lang w:eastAsia="en-US"/>
        </w:rPr>
        <w:t>import</w:t>
      </w:r>
      <w:r w:rsidRPr="0069146D">
        <w:rPr>
          <w:lang w:eastAsia="en-US"/>
        </w:rPr>
        <w:t> React, {Component} </w:t>
      </w:r>
      <w:r w:rsidRPr="0069146D">
        <w:rPr>
          <w:color w:val="0000FF"/>
          <w:lang w:eastAsia="en-US"/>
        </w:rPr>
        <w:t>from</w:t>
      </w:r>
      <w:r w:rsidRPr="0069146D">
        <w:rPr>
          <w:lang w:eastAsia="en-US"/>
        </w:rPr>
        <w:t> </w:t>
      </w:r>
      <w:r w:rsidRPr="0069146D">
        <w:rPr>
          <w:color w:val="A31515"/>
          <w:lang w:eastAsia="en-US"/>
        </w:rPr>
        <w:t>'react'</w:t>
      </w:r>
    </w:p>
    <w:p w14:paraId="345B2E71" w14:textId="77777777" w:rsidR="0069146D" w:rsidRPr="0069146D" w:rsidRDefault="0069146D" w:rsidP="0069146D">
      <w:pPr>
        <w:pStyle w:val="Output"/>
        <w:rPr>
          <w:lang w:eastAsia="en-US"/>
        </w:rPr>
      </w:pPr>
    </w:p>
    <w:p w14:paraId="239A3D3B" w14:textId="4948CBD0" w:rsidR="0069146D" w:rsidRDefault="0069146D" w:rsidP="0069146D">
      <w:pPr>
        <w:pStyle w:val="Output"/>
        <w:rPr>
          <w:lang w:eastAsia="en-US"/>
        </w:rPr>
      </w:pPr>
      <w:r w:rsidRPr="0069146D">
        <w:rPr>
          <w:color w:val="0000FF"/>
          <w:lang w:eastAsia="en-US"/>
        </w:rPr>
        <w:t>class</w:t>
      </w:r>
      <w:r w:rsidRPr="0069146D">
        <w:rPr>
          <w:lang w:eastAsia="en-US"/>
        </w:rPr>
        <w:t> App </w:t>
      </w:r>
      <w:r w:rsidRPr="0069146D">
        <w:rPr>
          <w:color w:val="0000FF"/>
          <w:lang w:eastAsia="en-US"/>
        </w:rPr>
        <w:t>extends</w:t>
      </w:r>
      <w:r w:rsidRPr="0069146D">
        <w:rPr>
          <w:lang w:eastAsia="en-US"/>
        </w:rPr>
        <w:t> Component {</w:t>
      </w:r>
    </w:p>
    <w:p w14:paraId="08BFD3B1" w14:textId="77777777" w:rsidR="0069146D" w:rsidRDefault="0069146D" w:rsidP="0069146D">
      <w:pPr>
        <w:pStyle w:val="Output"/>
        <w:rPr>
          <w:lang w:eastAsia="en-US"/>
        </w:rPr>
      </w:pPr>
    </w:p>
    <w:p w14:paraId="63F2603E" w14:textId="64631C7D" w:rsidR="0069146D" w:rsidRPr="0069146D" w:rsidRDefault="0069146D" w:rsidP="0069146D">
      <w:pPr>
        <w:pStyle w:val="Output"/>
        <w:rPr>
          <w:lang w:eastAsia="en-US"/>
        </w:rPr>
      </w:pPr>
      <w:r>
        <w:rPr>
          <w:lang w:eastAsia="en-US"/>
        </w:rPr>
        <w:t>}</w:t>
      </w:r>
    </w:p>
    <w:p w14:paraId="51D4330D" w14:textId="77777777" w:rsidR="0069146D" w:rsidRDefault="0069146D" w:rsidP="004665B8"/>
    <w:p w14:paraId="792069EA" w14:textId="2ACBBAED" w:rsidR="00084342" w:rsidRDefault="00084342" w:rsidP="004665B8"/>
    <w:p w14:paraId="64CEE73E" w14:textId="77777777" w:rsidR="00C55A2D" w:rsidRDefault="00C55A2D" w:rsidP="004665B8"/>
    <w:p w14:paraId="6ABB7E9C" w14:textId="1F6FA4D7" w:rsidR="004665B8" w:rsidRDefault="005D281C" w:rsidP="004E1293">
      <w:pPr>
        <w:pStyle w:val="Heading2"/>
      </w:pPr>
      <w:bookmarkStart w:id="13" w:name="_Toc75428714"/>
      <w:bookmarkStart w:id="14" w:name="_Toc75428763"/>
      <w:bookmarkStart w:id="15" w:name="_Toc75428792"/>
      <w:r>
        <w:lastRenderedPageBreak/>
        <w:t xml:space="preserve">React - </w:t>
      </w:r>
      <w:r w:rsidR="004E1293">
        <w:t xml:space="preserve">JSX </w:t>
      </w:r>
      <w:r w:rsidR="00293B02">
        <w:t xml:space="preserve">- </w:t>
      </w:r>
      <w:r w:rsidR="00293B02" w:rsidRPr="00293B02">
        <w:t>JavaScript + XML</w:t>
      </w:r>
      <w:bookmarkEnd w:id="13"/>
      <w:bookmarkEnd w:id="14"/>
      <w:bookmarkEnd w:id="15"/>
    </w:p>
    <w:p w14:paraId="0399E826" w14:textId="77777777" w:rsidR="004E1293" w:rsidRDefault="004E1293" w:rsidP="004E1293">
      <w:pPr>
        <w:pStyle w:val="Output"/>
      </w:pPr>
      <w:proofErr w:type="spellStart"/>
      <w:r>
        <w:t>ReactDOM.render</w:t>
      </w:r>
      <w:proofErr w:type="spellEnd"/>
      <w:r>
        <w:t>(</w:t>
      </w:r>
    </w:p>
    <w:p w14:paraId="426B9AED" w14:textId="77777777" w:rsidR="004E1293" w:rsidRPr="004E1293" w:rsidRDefault="004E1293" w:rsidP="004E1293">
      <w:pPr>
        <w:pStyle w:val="Output"/>
        <w:rPr>
          <w:b/>
          <w:bCs/>
          <w:color w:val="0000FF"/>
        </w:rPr>
      </w:pPr>
      <w:r>
        <w:t xml:space="preserve">  </w:t>
      </w:r>
      <w:r w:rsidRPr="004E1293">
        <w:rPr>
          <w:b/>
          <w:bCs/>
          <w:color w:val="0000FF"/>
        </w:rPr>
        <w:t xml:space="preserve">&lt;h1&gt;Hello, </w:t>
      </w:r>
      <w:proofErr w:type="gramStart"/>
      <w:r w:rsidRPr="004E1293">
        <w:rPr>
          <w:b/>
          <w:bCs/>
          <w:color w:val="0000FF"/>
        </w:rPr>
        <w:t>React!&lt;</w:t>
      </w:r>
      <w:proofErr w:type="gramEnd"/>
      <w:r w:rsidRPr="004E1293">
        <w:rPr>
          <w:b/>
          <w:bCs/>
          <w:color w:val="0000FF"/>
        </w:rPr>
        <w:t>/h1&gt;,</w:t>
      </w:r>
    </w:p>
    <w:p w14:paraId="35234B82" w14:textId="77777777" w:rsidR="004E1293" w:rsidRDefault="004E1293" w:rsidP="004E1293">
      <w:pPr>
        <w:pStyle w:val="Output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61FDD5B3" w14:textId="2614877B" w:rsidR="004E1293" w:rsidRPr="004E1293" w:rsidRDefault="004E1293" w:rsidP="004E1293">
      <w:pPr>
        <w:pStyle w:val="Output"/>
      </w:pPr>
      <w:r>
        <w:t>);</w:t>
      </w:r>
    </w:p>
    <w:p w14:paraId="1942ECA7" w14:textId="02BF5646" w:rsidR="004665B8" w:rsidRDefault="004665B8" w:rsidP="00552DFA">
      <w:pPr>
        <w:spacing w:after="0"/>
      </w:pPr>
    </w:p>
    <w:p w14:paraId="55842107" w14:textId="288CDA74" w:rsidR="004E1293" w:rsidRDefault="004E1293" w:rsidP="00552DFA">
      <w:pPr>
        <w:spacing w:after="0"/>
      </w:pPr>
      <w:r w:rsidRPr="004E1293">
        <w:t>We will start with the </w:t>
      </w:r>
      <w:r w:rsidRPr="00552DFA">
        <w:rPr>
          <w:rStyle w:val="SyntaxChar"/>
        </w:rPr>
        <w:t xml:space="preserve">&lt;h1&gt;Hello, </w:t>
      </w:r>
      <w:proofErr w:type="gramStart"/>
      <w:r w:rsidRPr="00552DFA">
        <w:rPr>
          <w:rStyle w:val="SyntaxChar"/>
        </w:rPr>
        <w:t>React!&lt;</w:t>
      </w:r>
      <w:proofErr w:type="gramEnd"/>
      <w:r w:rsidRPr="00552DFA">
        <w:rPr>
          <w:rStyle w:val="SyntaxChar"/>
        </w:rPr>
        <w:t>/h1&gt; </w:t>
      </w:r>
      <w:r w:rsidRPr="004E1293">
        <w:t>element.</w:t>
      </w:r>
      <w:r w:rsidRPr="004E1293">
        <w:br/>
      </w:r>
      <w:r w:rsidRPr="004E1293">
        <w:br/>
        <w:t>As you can see, the element is not in quotes to represent a string. It's like an HTML element, however we use it right in the JavaScript code!</w:t>
      </w:r>
      <w:r w:rsidRPr="004E1293">
        <w:br/>
        <w:t>This is called </w:t>
      </w:r>
      <w:r w:rsidRPr="004E1293">
        <w:rPr>
          <w:b/>
          <w:bCs/>
        </w:rPr>
        <w:t>JSX</w:t>
      </w:r>
      <w:r w:rsidRPr="004E1293">
        <w:t>, and it is a syntax extension to JavaScript. It allows us to build UI elements right in the JavaScript code!</w:t>
      </w:r>
    </w:p>
    <w:p w14:paraId="3EA560DE" w14:textId="77777777" w:rsidR="00552DFA" w:rsidRDefault="00552DFA" w:rsidP="00552DFA">
      <w:pPr>
        <w:spacing w:after="0"/>
      </w:pPr>
    </w:p>
    <w:p w14:paraId="4EB7A029" w14:textId="42BFF297" w:rsidR="004E1293" w:rsidRDefault="004E1293" w:rsidP="006C4660">
      <w:pPr>
        <w:spacing w:after="0"/>
      </w:pPr>
      <w:r w:rsidRPr="004E1293">
        <w:t xml:space="preserve">The code calls </w:t>
      </w:r>
      <w:proofErr w:type="spellStart"/>
      <w:r w:rsidRPr="004E1293">
        <w:t>React's</w:t>
      </w:r>
      <w:proofErr w:type="spellEnd"/>
      <w:r w:rsidRPr="004E1293">
        <w:t> </w:t>
      </w:r>
      <w:r w:rsidRPr="004E1293">
        <w:rPr>
          <w:b/>
          <w:bCs/>
        </w:rPr>
        <w:t>render</w:t>
      </w:r>
      <w:r w:rsidRPr="004E1293">
        <w:t xml:space="preserve"> method, and passes it two arguments, a </w:t>
      </w:r>
      <w:r w:rsidRPr="004E1293">
        <w:rPr>
          <w:b/>
          <w:bCs/>
        </w:rPr>
        <w:t>JSX element</w:t>
      </w:r>
      <w:r w:rsidRPr="004E1293">
        <w:t xml:space="preserve"> and </w:t>
      </w:r>
      <w:r w:rsidRPr="004E1293">
        <w:rPr>
          <w:b/>
          <w:bCs/>
        </w:rPr>
        <w:t>a container</w:t>
      </w:r>
      <w:r w:rsidRPr="004E1293">
        <w:t>. The </w:t>
      </w:r>
      <w:r w:rsidRPr="004E1293">
        <w:rPr>
          <w:rStyle w:val="SyntaxChar"/>
        </w:rPr>
        <w:t>render</w:t>
      </w:r>
      <w:r w:rsidRPr="004E1293">
        <w:t> method displays the provided element in the container, which, in our case, is the HTML element with </w:t>
      </w:r>
      <w:r w:rsidRPr="004E1293">
        <w:rPr>
          <w:rStyle w:val="SyntaxChar"/>
        </w:rPr>
        <w:t>id="root".</w:t>
      </w:r>
    </w:p>
    <w:p w14:paraId="6518A4DE" w14:textId="67508598" w:rsidR="004665B8" w:rsidRDefault="004665B8" w:rsidP="00552DFA">
      <w:pPr>
        <w:spacing w:after="0"/>
      </w:pPr>
    </w:p>
    <w:p w14:paraId="1A434CB6" w14:textId="77777777" w:rsidR="004E1293" w:rsidRPr="004E1293" w:rsidRDefault="004E1293" w:rsidP="00090B9E">
      <w:pPr>
        <w:pStyle w:val="Heading3"/>
        <w:spacing w:after="0"/>
      </w:pPr>
      <w:bookmarkStart w:id="16" w:name="_Toc75428715"/>
      <w:bookmarkStart w:id="17" w:name="_Toc75428764"/>
      <w:r w:rsidRPr="004E1293">
        <w:t>Expressions in JSX</w:t>
      </w:r>
      <w:bookmarkEnd w:id="16"/>
      <w:bookmarkEnd w:id="17"/>
    </w:p>
    <w:p w14:paraId="22E28FAD" w14:textId="78196D2B" w:rsidR="004E1293" w:rsidRPr="004E1293" w:rsidRDefault="004E1293" w:rsidP="007D1F94">
      <w:pPr>
        <w:spacing w:after="0"/>
      </w:pPr>
      <w:r w:rsidRPr="004E1293">
        <w:t>We can use any JavaScript expression inside JSX using curly braces.</w:t>
      </w:r>
      <w:r w:rsidRPr="004E1293">
        <w:br/>
      </w:r>
      <w:r w:rsidRPr="004E1293">
        <w:rPr>
          <w:b/>
          <w:bCs/>
        </w:rPr>
        <w:br/>
        <w:t>For example:</w:t>
      </w:r>
    </w:p>
    <w:p w14:paraId="121D76B2" w14:textId="77777777" w:rsidR="004E1293" w:rsidRPr="004E1293" w:rsidRDefault="004E1293" w:rsidP="004E1293">
      <w:pPr>
        <w:pStyle w:val="Output"/>
        <w:rPr>
          <w:lang w:eastAsia="en-US"/>
        </w:rPr>
      </w:pPr>
      <w:r w:rsidRPr="004E1293">
        <w:rPr>
          <w:color w:val="0000FF"/>
          <w:lang w:eastAsia="en-US"/>
        </w:rPr>
        <w:t>const</w:t>
      </w:r>
      <w:r w:rsidRPr="004E1293">
        <w:rPr>
          <w:lang w:eastAsia="en-US"/>
        </w:rPr>
        <w:t> name = </w:t>
      </w:r>
      <w:r w:rsidRPr="004E1293">
        <w:rPr>
          <w:color w:val="A31515"/>
          <w:lang w:eastAsia="en-US"/>
        </w:rPr>
        <w:t>"David</w:t>
      </w:r>
      <w:proofErr w:type="gramStart"/>
      <w:r w:rsidRPr="004E1293">
        <w:rPr>
          <w:color w:val="A31515"/>
          <w:lang w:eastAsia="en-US"/>
        </w:rPr>
        <w:t>"</w:t>
      </w:r>
      <w:r w:rsidRPr="004E1293">
        <w:rPr>
          <w:lang w:eastAsia="en-US"/>
        </w:rPr>
        <w:t>;</w:t>
      </w:r>
      <w:proofErr w:type="gramEnd"/>
      <w:r w:rsidRPr="004E1293">
        <w:rPr>
          <w:lang w:eastAsia="en-US"/>
        </w:rPr>
        <w:t> </w:t>
      </w:r>
    </w:p>
    <w:p w14:paraId="0F5F41F7" w14:textId="77777777" w:rsidR="004E1293" w:rsidRPr="004E1293" w:rsidRDefault="004E1293" w:rsidP="004E1293">
      <w:pPr>
        <w:pStyle w:val="Output"/>
        <w:rPr>
          <w:lang w:eastAsia="en-US"/>
        </w:rPr>
      </w:pPr>
      <w:r w:rsidRPr="004E1293">
        <w:rPr>
          <w:color w:val="0000FF"/>
          <w:lang w:eastAsia="en-US"/>
        </w:rPr>
        <w:t>const</w:t>
      </w:r>
      <w:r w:rsidRPr="004E1293">
        <w:rPr>
          <w:lang w:eastAsia="en-US"/>
        </w:rPr>
        <w:t> el = </w:t>
      </w:r>
      <w:r w:rsidRPr="004E1293">
        <w:rPr>
          <w:color w:val="800000"/>
          <w:lang w:eastAsia="en-US"/>
        </w:rPr>
        <w:t>&lt;p&gt;</w:t>
      </w:r>
      <w:r w:rsidRPr="004E1293">
        <w:rPr>
          <w:lang w:eastAsia="en-US"/>
        </w:rPr>
        <w:t>Hello, </w:t>
      </w:r>
      <w:r w:rsidRPr="004E1293">
        <w:rPr>
          <w:color w:val="0000FF"/>
          <w:lang w:eastAsia="en-US"/>
        </w:rPr>
        <w:t>{</w:t>
      </w:r>
      <w:r w:rsidRPr="004E1293">
        <w:rPr>
          <w:lang w:eastAsia="en-US"/>
        </w:rPr>
        <w:t>name</w:t>
      </w:r>
      <w:r w:rsidRPr="004E1293">
        <w:rPr>
          <w:color w:val="0000FF"/>
          <w:lang w:eastAsia="en-US"/>
        </w:rPr>
        <w:t>}</w:t>
      </w:r>
      <w:r w:rsidRPr="004E1293">
        <w:rPr>
          <w:color w:val="800000"/>
          <w:lang w:eastAsia="en-US"/>
        </w:rPr>
        <w:t>&lt;/p</w:t>
      </w:r>
      <w:proofErr w:type="gramStart"/>
      <w:r w:rsidRPr="004E1293">
        <w:rPr>
          <w:color w:val="800000"/>
          <w:lang w:eastAsia="en-US"/>
        </w:rPr>
        <w:t>&gt;</w:t>
      </w:r>
      <w:r w:rsidRPr="004E1293">
        <w:rPr>
          <w:lang w:eastAsia="en-US"/>
        </w:rPr>
        <w:t>;</w:t>
      </w:r>
      <w:proofErr w:type="gramEnd"/>
      <w:r w:rsidRPr="004E1293">
        <w:rPr>
          <w:lang w:eastAsia="en-US"/>
        </w:rPr>
        <w:t> </w:t>
      </w:r>
    </w:p>
    <w:p w14:paraId="54725627" w14:textId="77777777" w:rsidR="004E1293" w:rsidRPr="004E1293" w:rsidRDefault="004E1293" w:rsidP="004E1293">
      <w:pPr>
        <w:pStyle w:val="Output"/>
        <w:rPr>
          <w:lang w:eastAsia="en-US"/>
        </w:rPr>
      </w:pPr>
    </w:p>
    <w:p w14:paraId="41600390" w14:textId="77777777" w:rsidR="004E1293" w:rsidRPr="004E1293" w:rsidRDefault="004E1293" w:rsidP="004E1293">
      <w:pPr>
        <w:pStyle w:val="Output"/>
        <w:rPr>
          <w:lang w:eastAsia="en-US"/>
        </w:rPr>
      </w:pPr>
      <w:proofErr w:type="spellStart"/>
      <w:r w:rsidRPr="004E1293">
        <w:rPr>
          <w:lang w:eastAsia="en-US"/>
        </w:rPr>
        <w:t>ReactDOM.render</w:t>
      </w:r>
      <w:proofErr w:type="spellEnd"/>
      <w:r w:rsidRPr="004E1293">
        <w:rPr>
          <w:lang w:eastAsia="en-US"/>
        </w:rPr>
        <w:t>( </w:t>
      </w:r>
    </w:p>
    <w:p w14:paraId="1B758CA6" w14:textId="77777777" w:rsidR="004E1293" w:rsidRPr="004E1293" w:rsidRDefault="004E1293" w:rsidP="004E1293">
      <w:pPr>
        <w:pStyle w:val="Output"/>
        <w:rPr>
          <w:lang w:eastAsia="en-US"/>
        </w:rPr>
      </w:pPr>
      <w:r w:rsidRPr="004E1293">
        <w:rPr>
          <w:lang w:eastAsia="en-US"/>
        </w:rPr>
        <w:t>el, </w:t>
      </w:r>
    </w:p>
    <w:p w14:paraId="07A16DE9" w14:textId="77777777" w:rsidR="004E1293" w:rsidRPr="004E1293" w:rsidRDefault="004E1293" w:rsidP="004E1293">
      <w:pPr>
        <w:pStyle w:val="Output"/>
        <w:rPr>
          <w:lang w:eastAsia="en-US"/>
        </w:rPr>
      </w:pPr>
      <w:proofErr w:type="spellStart"/>
      <w:proofErr w:type="gramStart"/>
      <w:r w:rsidRPr="004E1293">
        <w:rPr>
          <w:lang w:eastAsia="en-US"/>
        </w:rPr>
        <w:t>document.getElementById</w:t>
      </w:r>
      <w:proofErr w:type="spellEnd"/>
      <w:proofErr w:type="gramEnd"/>
      <w:r w:rsidRPr="004E1293">
        <w:rPr>
          <w:lang w:eastAsia="en-US"/>
        </w:rPr>
        <w:t>(</w:t>
      </w:r>
      <w:r w:rsidRPr="004E1293">
        <w:rPr>
          <w:color w:val="A31515"/>
          <w:lang w:eastAsia="en-US"/>
        </w:rPr>
        <w:t>'root'</w:t>
      </w:r>
      <w:r w:rsidRPr="004E1293">
        <w:rPr>
          <w:lang w:eastAsia="en-US"/>
        </w:rPr>
        <w:t>) </w:t>
      </w:r>
    </w:p>
    <w:p w14:paraId="5702408F" w14:textId="1C95E9F2" w:rsidR="004E1293" w:rsidRDefault="004E1293" w:rsidP="004E1293">
      <w:pPr>
        <w:pStyle w:val="Output"/>
        <w:rPr>
          <w:lang w:eastAsia="en-US"/>
        </w:rPr>
      </w:pPr>
      <w:r w:rsidRPr="004E1293">
        <w:rPr>
          <w:lang w:eastAsia="en-US"/>
        </w:rPr>
        <w:t>); </w:t>
      </w:r>
    </w:p>
    <w:p w14:paraId="3E3C9E0A" w14:textId="77777777" w:rsidR="00552DFA" w:rsidRPr="004E1293" w:rsidRDefault="00552DFA" w:rsidP="00552DFA">
      <w:pPr>
        <w:rPr>
          <w:lang w:eastAsia="en-US"/>
        </w:rPr>
      </w:pPr>
    </w:p>
    <w:p w14:paraId="02F7FFFF" w14:textId="77777777" w:rsidR="00090B9E" w:rsidRPr="00090B9E" w:rsidRDefault="00090B9E" w:rsidP="00552DFA">
      <w:pPr>
        <w:pStyle w:val="Heading3"/>
        <w:spacing w:after="0"/>
      </w:pPr>
      <w:bookmarkStart w:id="18" w:name="_Toc75428716"/>
      <w:bookmarkStart w:id="19" w:name="_Toc75428765"/>
      <w:r w:rsidRPr="00090B9E">
        <w:t>Attributes in JSX</w:t>
      </w:r>
      <w:bookmarkEnd w:id="18"/>
      <w:bookmarkEnd w:id="19"/>
    </w:p>
    <w:p w14:paraId="7F247BF3" w14:textId="274A46CC" w:rsidR="00090B9E" w:rsidRPr="00090B9E" w:rsidRDefault="00090B9E" w:rsidP="00090B9E">
      <w:pPr>
        <w:spacing w:after="0"/>
      </w:pPr>
      <w:r w:rsidRPr="00090B9E">
        <w:t>We can specify attributes using quotes, just like in HTML:</w:t>
      </w:r>
    </w:p>
    <w:p w14:paraId="35B420D3" w14:textId="77777777" w:rsidR="00090B9E" w:rsidRPr="00090B9E" w:rsidRDefault="00090B9E" w:rsidP="00090B9E">
      <w:pPr>
        <w:pStyle w:val="Output"/>
      </w:pPr>
      <w:r w:rsidRPr="00090B9E">
        <w:t xml:space="preserve">&lt;div </w:t>
      </w:r>
      <w:r w:rsidRPr="00090B9E">
        <w:rPr>
          <w:b/>
          <w:bCs/>
        </w:rPr>
        <w:t>id="name"</w:t>
      </w:r>
      <w:r w:rsidRPr="00090B9E">
        <w:t>&gt;&lt;/div&gt;</w:t>
      </w:r>
    </w:p>
    <w:p w14:paraId="1BC2D55F" w14:textId="77777777" w:rsidR="00090B9E" w:rsidRDefault="00090B9E" w:rsidP="00552DFA">
      <w:pPr>
        <w:spacing w:after="0"/>
      </w:pPr>
    </w:p>
    <w:p w14:paraId="1B385F08" w14:textId="4772D785" w:rsidR="00090B9E" w:rsidRPr="00090B9E" w:rsidRDefault="00090B9E" w:rsidP="00090B9E">
      <w:pPr>
        <w:spacing w:after="0"/>
      </w:pPr>
      <w:r w:rsidRPr="00090B9E">
        <w:t>When using a JavaScript expression as the attributes value, the quotes should not be used:</w:t>
      </w:r>
    </w:p>
    <w:p w14:paraId="5CA2834E" w14:textId="77777777" w:rsidR="00090B9E" w:rsidRPr="00090B9E" w:rsidRDefault="00090B9E" w:rsidP="00090B9E">
      <w:pPr>
        <w:pStyle w:val="Output"/>
      </w:pPr>
      <w:r w:rsidRPr="00090B9E">
        <w:t xml:space="preserve">&lt;div </w:t>
      </w:r>
      <w:r w:rsidRPr="00090B9E">
        <w:rPr>
          <w:b/>
          <w:bCs/>
        </w:rPr>
        <w:t>id={user.id}</w:t>
      </w:r>
      <w:r w:rsidRPr="00090B9E">
        <w:t xml:space="preserve">&gt;&lt;/div&gt; </w:t>
      </w:r>
    </w:p>
    <w:p w14:paraId="59E5A365" w14:textId="77777777" w:rsidR="00090B9E" w:rsidRDefault="00090B9E" w:rsidP="00552DFA">
      <w:pPr>
        <w:spacing w:after="0"/>
      </w:pPr>
    </w:p>
    <w:p w14:paraId="19B2A889" w14:textId="75F8597F" w:rsidR="00552DFA" w:rsidRDefault="00552DFA" w:rsidP="004665B8">
      <w:r>
        <w:t>Finally,</w:t>
      </w:r>
      <w:r w:rsidRPr="00CF092C">
        <w:t xml:space="preserve"> When</w:t>
      </w:r>
      <w:r w:rsidR="00CF092C" w:rsidRPr="00CF092C">
        <w:t xml:space="preserve"> the JSX expressions are compiled, they are converted into JavaScript </w:t>
      </w:r>
      <w:r w:rsidR="00CF092C" w:rsidRPr="00CF092C">
        <w:rPr>
          <w:b/>
          <w:bCs/>
        </w:rPr>
        <w:t>objects</w:t>
      </w:r>
      <w:r w:rsidR="00CF092C" w:rsidRPr="00CF092C">
        <w:t>, representing React elements.</w:t>
      </w:r>
    </w:p>
    <w:p w14:paraId="50600721" w14:textId="2932B767" w:rsidR="00CF092C" w:rsidRDefault="00CF092C" w:rsidP="004665B8">
      <w:r w:rsidRPr="00CF092C">
        <w:t>React then uses these elements to build the corresponding HTML DOM and display it in the browser.</w:t>
      </w:r>
    </w:p>
    <w:p w14:paraId="0CB87838" w14:textId="712992FC" w:rsidR="004665B8" w:rsidRDefault="00807918" w:rsidP="0086619D">
      <w:pPr>
        <w:pStyle w:val="Heading3"/>
      </w:pPr>
      <w:bookmarkStart w:id="20" w:name="_Toc75428717"/>
      <w:bookmarkStart w:id="21" w:name="_Toc75428766"/>
      <w:r>
        <w:lastRenderedPageBreak/>
        <w:t>Virtual DOM</w:t>
      </w:r>
      <w:bookmarkEnd w:id="20"/>
      <w:bookmarkEnd w:id="21"/>
    </w:p>
    <w:p w14:paraId="488B5E83" w14:textId="63CB92CD" w:rsidR="004665B8" w:rsidRDefault="00906D06" w:rsidP="004665B8">
      <w:r w:rsidRPr="00906D06">
        <w:t>We learned in the previous part that React updates only the elements that are necessary.</w:t>
      </w:r>
      <w:r w:rsidRPr="00906D06">
        <w:br/>
        <w:t>This allows React apps to be much faster than apps built with other front-end technologies.</w:t>
      </w:r>
      <w:r w:rsidRPr="00906D06">
        <w:br/>
      </w:r>
      <w:r w:rsidRPr="00906D06">
        <w:br/>
      </w:r>
      <w:r w:rsidRPr="00906D06">
        <w:rPr>
          <w:b/>
          <w:bCs/>
        </w:rPr>
        <w:t>But how does React achieve that?</w:t>
      </w:r>
      <w:r w:rsidRPr="00906D06">
        <w:br/>
        <w:t>React uses a </w:t>
      </w:r>
      <w:r w:rsidRPr="00906D06">
        <w:rPr>
          <w:b/>
          <w:bCs/>
        </w:rPr>
        <w:t>Virtual DOM</w:t>
      </w:r>
      <w:r w:rsidRPr="00906D06">
        <w:t>, which is a lightweight representation of the DOM.</w:t>
      </w:r>
      <w:r w:rsidRPr="00906D06">
        <w:br/>
        <w:t>When an element gets changed, it is first updated in the Virtual DOM. That process is fast, as the virtual DOM is represented by simple objects.</w:t>
      </w:r>
      <w:r w:rsidRPr="00906D06">
        <w:br/>
      </w:r>
      <w:r w:rsidRPr="00906D06">
        <w:br/>
        <w:t>After that, React compares the Virtual DOM to its previous state and only applies the DOM updates necessary to bring the DOM to the desired state.</w:t>
      </w:r>
    </w:p>
    <w:p w14:paraId="4596F845" w14:textId="4BBF3EB7" w:rsidR="004665B8" w:rsidRDefault="004665B8" w:rsidP="004665B8"/>
    <w:p w14:paraId="02D5CF8C" w14:textId="2C43EFF8" w:rsidR="004665B8" w:rsidRDefault="005D281C" w:rsidP="005C137D">
      <w:pPr>
        <w:pStyle w:val="Heading2"/>
      </w:pPr>
      <w:bookmarkStart w:id="22" w:name="_Toc75428718"/>
      <w:bookmarkStart w:id="23" w:name="_Toc75428767"/>
      <w:bookmarkStart w:id="24" w:name="_Toc75428793"/>
      <w:r>
        <w:t xml:space="preserve">React – </w:t>
      </w:r>
      <w:r w:rsidR="005C137D">
        <w:t>Components</w:t>
      </w:r>
      <w:bookmarkEnd w:id="22"/>
      <w:bookmarkEnd w:id="23"/>
      <w:bookmarkEnd w:id="24"/>
      <w:r>
        <w:t xml:space="preserve"> </w:t>
      </w:r>
    </w:p>
    <w:p w14:paraId="74F16CDB" w14:textId="599BED61" w:rsidR="00D90D06" w:rsidRDefault="00784E81" w:rsidP="006B6A40">
      <w:pPr>
        <w:spacing w:after="0"/>
      </w:pPr>
      <w:r w:rsidRPr="00784E81">
        <w:t>So far, we've created one component - the </w:t>
      </w:r>
      <w:r w:rsidRPr="00784E81">
        <w:rPr>
          <w:rStyle w:val="BlueSyntaxChar"/>
        </w:rPr>
        <w:t>App</w:t>
      </w:r>
      <w:r w:rsidRPr="00784E81">
        <w:t xml:space="preserve"> component. </w:t>
      </w:r>
      <w:r w:rsidR="009A0443" w:rsidRPr="009A0443">
        <w:t>Most React apps have many small components, and everything loads into the main </w:t>
      </w:r>
      <w:r w:rsidR="009A0443" w:rsidRPr="009A0443">
        <w:rPr>
          <w:rStyle w:val="BlueSyntaxChar"/>
        </w:rPr>
        <w:t>App</w:t>
      </w:r>
      <w:r w:rsidR="009A0443" w:rsidRPr="009A0443">
        <w:t> component</w:t>
      </w:r>
      <w:r w:rsidR="00D90D06">
        <w:t>.</w:t>
      </w:r>
    </w:p>
    <w:p w14:paraId="4DEE7782" w14:textId="77777777" w:rsidR="00BE31A7" w:rsidRDefault="00BE31A7" w:rsidP="00BE31A7">
      <w:pPr>
        <w:spacing w:after="0"/>
      </w:pPr>
    </w:p>
    <w:p w14:paraId="0CAE7FAA" w14:textId="312F0D22" w:rsidR="00E72D34" w:rsidRDefault="00E72D34" w:rsidP="006B6A40">
      <w:pPr>
        <w:spacing w:after="0"/>
      </w:pPr>
      <w:r w:rsidRPr="00E72D34">
        <w:t>In React, there are two types of components that you can use: </w:t>
      </w:r>
    </w:p>
    <w:p w14:paraId="230B4C4C" w14:textId="77777777" w:rsidR="00E72D34" w:rsidRPr="00E72D34" w:rsidRDefault="00E72D34" w:rsidP="006B6A40">
      <w:pPr>
        <w:pStyle w:val="ListParagraph"/>
        <w:numPr>
          <w:ilvl w:val="0"/>
          <w:numId w:val="17"/>
        </w:numPr>
        <w:spacing w:line="480" w:lineRule="auto"/>
      </w:pPr>
      <w:r w:rsidRPr="00E72D34">
        <w:rPr>
          <w:b/>
          <w:bCs/>
        </w:rPr>
        <w:t>Functional Components </w:t>
      </w:r>
    </w:p>
    <w:p w14:paraId="788C4C8E" w14:textId="3369CBBC" w:rsidR="004665B8" w:rsidRDefault="00E72D34" w:rsidP="000657B3">
      <w:pPr>
        <w:pStyle w:val="ListParagraph"/>
        <w:numPr>
          <w:ilvl w:val="0"/>
          <w:numId w:val="17"/>
        </w:numPr>
        <w:spacing w:line="480" w:lineRule="auto"/>
      </w:pPr>
      <w:r w:rsidRPr="006B6A40">
        <w:rPr>
          <w:b/>
          <w:bCs/>
        </w:rPr>
        <w:t>Class Components</w:t>
      </w:r>
      <w:r w:rsidRPr="00E72D34">
        <w:t>.</w:t>
      </w:r>
    </w:p>
    <w:p w14:paraId="5E2273B1" w14:textId="77777777" w:rsidR="00F34AD9" w:rsidRPr="00E72D34" w:rsidRDefault="00F34AD9" w:rsidP="006B6A40">
      <w:pPr>
        <w:pStyle w:val="Heading3"/>
        <w:spacing w:after="0"/>
      </w:pPr>
      <w:bookmarkStart w:id="25" w:name="_Toc75428719"/>
      <w:bookmarkStart w:id="26" w:name="_Toc75428768"/>
      <w:r w:rsidRPr="00F34AD9">
        <w:t>Functional Components</w:t>
      </w:r>
      <w:bookmarkEnd w:id="25"/>
      <w:bookmarkEnd w:id="26"/>
      <w:r w:rsidRPr="00F34AD9">
        <w:t> </w:t>
      </w:r>
    </w:p>
    <w:p w14:paraId="6DCD838C" w14:textId="77777777" w:rsidR="00CB4E94" w:rsidRPr="00CB4E94" w:rsidRDefault="00CB4E94" w:rsidP="00CB4E94">
      <w:pPr>
        <w:spacing w:after="0"/>
      </w:pPr>
      <w:r w:rsidRPr="00CB4E94">
        <w:t>A functional component is a simple JavaScript function:</w:t>
      </w:r>
    </w:p>
    <w:p w14:paraId="4BBB6182" w14:textId="77777777" w:rsidR="00CB4E94" w:rsidRPr="00CB4E94" w:rsidRDefault="00CB4E94" w:rsidP="00CB4E94">
      <w:pPr>
        <w:pStyle w:val="Output"/>
        <w:rPr>
          <w:lang w:eastAsia="en-US"/>
        </w:rPr>
      </w:pPr>
      <w:r w:rsidRPr="00CB4E94">
        <w:rPr>
          <w:color w:val="0000FF"/>
          <w:lang w:eastAsia="en-US"/>
        </w:rPr>
        <w:t>function</w:t>
      </w:r>
      <w:r w:rsidRPr="00CB4E94">
        <w:rPr>
          <w:lang w:eastAsia="en-US"/>
        </w:rPr>
        <w:t> </w:t>
      </w:r>
      <w:proofErr w:type="gramStart"/>
      <w:r w:rsidRPr="00CB4E94">
        <w:rPr>
          <w:lang w:eastAsia="en-US"/>
        </w:rPr>
        <w:t>Hello(</w:t>
      </w:r>
      <w:proofErr w:type="gramEnd"/>
      <w:r w:rsidRPr="00CB4E94">
        <w:rPr>
          <w:lang w:eastAsia="en-US"/>
        </w:rPr>
        <w:t>) { </w:t>
      </w:r>
    </w:p>
    <w:p w14:paraId="6E989942" w14:textId="77777777" w:rsidR="00CB4E94" w:rsidRPr="00CB4E94" w:rsidRDefault="00CB4E94" w:rsidP="00CB4E94">
      <w:pPr>
        <w:pStyle w:val="Output"/>
        <w:rPr>
          <w:lang w:eastAsia="en-US"/>
        </w:rPr>
      </w:pPr>
      <w:r w:rsidRPr="00CB4E94">
        <w:rPr>
          <w:lang w:eastAsia="en-US"/>
        </w:rPr>
        <w:t>  </w:t>
      </w:r>
      <w:r w:rsidRPr="00CB4E94">
        <w:rPr>
          <w:color w:val="0000FF"/>
          <w:lang w:eastAsia="en-US"/>
        </w:rPr>
        <w:t>return</w:t>
      </w:r>
      <w:r w:rsidRPr="00CB4E94">
        <w:rPr>
          <w:lang w:eastAsia="en-US"/>
        </w:rPr>
        <w:t> </w:t>
      </w:r>
      <w:r w:rsidRPr="00CB4E94">
        <w:rPr>
          <w:color w:val="800000"/>
          <w:lang w:eastAsia="en-US"/>
        </w:rPr>
        <w:t>&lt;h1&gt;</w:t>
      </w:r>
      <w:r w:rsidRPr="00CB4E94">
        <w:rPr>
          <w:lang w:eastAsia="en-US"/>
        </w:rPr>
        <w:t>Hello </w:t>
      </w:r>
      <w:proofErr w:type="gramStart"/>
      <w:r w:rsidRPr="00CB4E94">
        <w:rPr>
          <w:lang w:eastAsia="en-US"/>
        </w:rPr>
        <w:t>world.</w:t>
      </w:r>
      <w:r w:rsidRPr="00CB4E94">
        <w:rPr>
          <w:color w:val="800000"/>
          <w:lang w:eastAsia="en-US"/>
        </w:rPr>
        <w:t>&lt;</w:t>
      </w:r>
      <w:proofErr w:type="gramEnd"/>
      <w:r w:rsidRPr="00CB4E94">
        <w:rPr>
          <w:color w:val="800000"/>
          <w:lang w:eastAsia="en-US"/>
        </w:rPr>
        <w:t>/h1&gt;</w:t>
      </w:r>
      <w:r w:rsidRPr="00CB4E94">
        <w:rPr>
          <w:lang w:eastAsia="en-US"/>
        </w:rPr>
        <w:t>; </w:t>
      </w:r>
    </w:p>
    <w:p w14:paraId="6F3C5B6E" w14:textId="7FA8ABED" w:rsidR="00CB4E94" w:rsidRPr="00CB4E94" w:rsidRDefault="00CB4E94" w:rsidP="00CB4E94">
      <w:pPr>
        <w:pStyle w:val="Output"/>
        <w:rPr>
          <w:lang w:eastAsia="en-US"/>
        </w:rPr>
      </w:pPr>
      <w:r w:rsidRPr="00CB4E94">
        <w:rPr>
          <w:lang w:eastAsia="en-US"/>
        </w:rPr>
        <w:t>}</w:t>
      </w:r>
    </w:p>
    <w:p w14:paraId="102E5FEB" w14:textId="7308F230" w:rsidR="00F34AD9" w:rsidRDefault="00923719" w:rsidP="004665B8">
      <w:r w:rsidRPr="00923719">
        <w:t>The code above defined a functional component called </w:t>
      </w:r>
      <w:r w:rsidRPr="00923719">
        <w:rPr>
          <w:b/>
          <w:bCs/>
        </w:rPr>
        <w:t>Hello</w:t>
      </w:r>
      <w:r w:rsidRPr="00923719">
        <w:t>, that returns a simple React element.</w:t>
      </w:r>
    </w:p>
    <w:p w14:paraId="79CBC0F4" w14:textId="3FC6FC0B" w:rsidR="004665B8" w:rsidRDefault="00A65D18" w:rsidP="004665B8">
      <w:r w:rsidRPr="00A65D18">
        <w:t>Notice that the name of the functional component begins with a </w:t>
      </w:r>
      <w:r w:rsidRPr="00A65D18">
        <w:rPr>
          <w:b/>
          <w:bCs/>
        </w:rPr>
        <w:t>capital letter</w:t>
      </w:r>
      <w:r w:rsidRPr="00A65D18">
        <w:t xml:space="preserve">. This is </w:t>
      </w:r>
      <w:proofErr w:type="gramStart"/>
      <w:r w:rsidRPr="00A65D18">
        <w:t>absolutely critical</w:t>
      </w:r>
      <w:proofErr w:type="gramEnd"/>
      <w:r w:rsidRPr="00A65D18">
        <w:t>. If we start the name of a component with a lowercase letter, the browser will treat our component like a regular HTML element instead of a Component.</w:t>
      </w:r>
    </w:p>
    <w:p w14:paraId="343D336C" w14:textId="53AFF653" w:rsidR="00A65D18" w:rsidRPr="00A65D18" w:rsidRDefault="00A65D18" w:rsidP="00A65D18">
      <w:pPr>
        <w:spacing w:after="0"/>
      </w:pPr>
      <w:proofErr w:type="gramStart"/>
      <w:r w:rsidRPr="00A65D18">
        <w:t>In order to</w:t>
      </w:r>
      <w:proofErr w:type="gramEnd"/>
      <w:r w:rsidRPr="00A65D18">
        <w:t xml:space="preserve"> display the component, we need to create the corresponding JSX element</w:t>
      </w:r>
      <w:r>
        <w:t>, by calling the function</w:t>
      </w:r>
      <w:r w:rsidRPr="00A65D18">
        <w:t>.</w:t>
      </w:r>
      <w:r w:rsidRPr="00A65D18">
        <w:br/>
      </w:r>
      <w:r w:rsidRPr="00A65D18">
        <w:br/>
        <w:t>For example, for our user-defined component </w:t>
      </w:r>
      <w:r w:rsidRPr="00A65D18">
        <w:rPr>
          <w:b/>
          <w:bCs/>
        </w:rPr>
        <w:t>Hello</w:t>
      </w:r>
      <w:r w:rsidRPr="00A65D18">
        <w:t>:</w:t>
      </w:r>
    </w:p>
    <w:p w14:paraId="2AEA7301" w14:textId="12142065" w:rsidR="00A65D18" w:rsidRPr="00A65D18" w:rsidRDefault="00A65D18" w:rsidP="00A65D18">
      <w:pPr>
        <w:pStyle w:val="Output"/>
      </w:pPr>
      <w:r w:rsidRPr="00A65D18">
        <w:rPr>
          <w:color w:val="0000FF"/>
        </w:rPr>
        <w:t xml:space="preserve">const </w:t>
      </w:r>
      <w:r w:rsidRPr="00A65D18">
        <w:t>el = &lt;</w:t>
      </w:r>
      <w:r w:rsidRPr="00A65D18">
        <w:rPr>
          <w:color w:val="C00000"/>
        </w:rPr>
        <w:t>Hello</w:t>
      </w:r>
      <w:r w:rsidRPr="00A65D18">
        <w:t>/</w:t>
      </w:r>
      <w:proofErr w:type="gramStart"/>
      <w:r w:rsidRPr="00A65D18">
        <w:t>&gt;;</w:t>
      </w:r>
      <w:proofErr w:type="gramEnd"/>
      <w:r w:rsidRPr="00A65D18">
        <w:t xml:space="preserve"> </w:t>
      </w:r>
    </w:p>
    <w:p w14:paraId="7C187837" w14:textId="77777777" w:rsidR="00A65D18" w:rsidRDefault="00A65D18" w:rsidP="00A65D18"/>
    <w:p w14:paraId="6ED23536" w14:textId="18226F67" w:rsidR="00A65D18" w:rsidRPr="00A65D18" w:rsidRDefault="00A65D18" w:rsidP="00A65D18">
      <w:pPr>
        <w:spacing w:after="0"/>
      </w:pPr>
      <w:r w:rsidRPr="00A65D18">
        <w:lastRenderedPageBreak/>
        <w:t>Now, we can use our user-defined element and render it on the page:</w:t>
      </w:r>
    </w:p>
    <w:p w14:paraId="0ADE5CA1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color w:val="0000FF"/>
          <w:lang w:eastAsia="en-US"/>
        </w:rPr>
        <w:t>function</w:t>
      </w:r>
      <w:r w:rsidRPr="00A65D18">
        <w:rPr>
          <w:lang w:eastAsia="en-US"/>
        </w:rPr>
        <w:t> </w:t>
      </w:r>
      <w:proofErr w:type="gramStart"/>
      <w:r w:rsidRPr="00A65D18">
        <w:rPr>
          <w:lang w:eastAsia="en-US"/>
        </w:rPr>
        <w:t>Hello(</w:t>
      </w:r>
      <w:proofErr w:type="gramEnd"/>
      <w:r w:rsidRPr="00A65D18">
        <w:rPr>
          <w:lang w:eastAsia="en-US"/>
        </w:rPr>
        <w:t>) {</w:t>
      </w:r>
    </w:p>
    <w:p w14:paraId="0F943DA5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lang w:eastAsia="en-US"/>
        </w:rPr>
        <w:t>  </w:t>
      </w:r>
      <w:r w:rsidRPr="00A65D18">
        <w:rPr>
          <w:color w:val="0000FF"/>
          <w:lang w:eastAsia="en-US"/>
        </w:rPr>
        <w:t>return</w:t>
      </w:r>
      <w:r w:rsidRPr="00A65D18">
        <w:rPr>
          <w:lang w:eastAsia="en-US"/>
        </w:rPr>
        <w:t> </w:t>
      </w:r>
      <w:r w:rsidRPr="00A65D18">
        <w:rPr>
          <w:color w:val="800000"/>
          <w:lang w:eastAsia="en-US"/>
        </w:rPr>
        <w:t>&lt;h1&gt;</w:t>
      </w:r>
      <w:r w:rsidRPr="00A65D18">
        <w:rPr>
          <w:lang w:eastAsia="en-US"/>
        </w:rPr>
        <w:t>Hello </w:t>
      </w:r>
      <w:proofErr w:type="gramStart"/>
      <w:r w:rsidRPr="00A65D18">
        <w:rPr>
          <w:lang w:eastAsia="en-US"/>
        </w:rPr>
        <w:t>world.</w:t>
      </w:r>
      <w:r w:rsidRPr="00A65D18">
        <w:rPr>
          <w:color w:val="800000"/>
          <w:lang w:eastAsia="en-US"/>
        </w:rPr>
        <w:t>&lt;</w:t>
      </w:r>
      <w:proofErr w:type="gramEnd"/>
      <w:r w:rsidRPr="00A65D18">
        <w:rPr>
          <w:color w:val="800000"/>
          <w:lang w:eastAsia="en-US"/>
        </w:rPr>
        <w:t>/h1&gt;</w:t>
      </w:r>
      <w:r w:rsidRPr="00A65D18">
        <w:rPr>
          <w:lang w:eastAsia="en-US"/>
        </w:rPr>
        <w:t>;</w:t>
      </w:r>
    </w:p>
    <w:p w14:paraId="450D9C69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lang w:eastAsia="en-US"/>
        </w:rPr>
        <w:t>}</w:t>
      </w:r>
    </w:p>
    <w:p w14:paraId="36364E33" w14:textId="77777777" w:rsidR="00A65D18" w:rsidRPr="00A65D18" w:rsidRDefault="00A65D18" w:rsidP="00A65D18">
      <w:pPr>
        <w:pStyle w:val="Output"/>
        <w:rPr>
          <w:lang w:eastAsia="en-US"/>
        </w:rPr>
      </w:pPr>
    </w:p>
    <w:p w14:paraId="5C62BD23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color w:val="0000FF"/>
          <w:lang w:eastAsia="en-US"/>
        </w:rPr>
        <w:t>const</w:t>
      </w:r>
      <w:r w:rsidRPr="00A65D18">
        <w:rPr>
          <w:lang w:eastAsia="en-US"/>
        </w:rPr>
        <w:t> el = </w:t>
      </w:r>
      <w:r w:rsidRPr="00A65D18">
        <w:rPr>
          <w:color w:val="800000"/>
          <w:lang w:eastAsia="en-US"/>
        </w:rPr>
        <w:t>&lt;Hello</w:t>
      </w:r>
      <w:r w:rsidRPr="00A65D18">
        <w:rPr>
          <w:lang w:eastAsia="en-US"/>
        </w:rPr>
        <w:t> </w:t>
      </w:r>
      <w:r w:rsidRPr="00A65D18">
        <w:rPr>
          <w:color w:val="800000"/>
          <w:lang w:eastAsia="en-US"/>
        </w:rPr>
        <w:t>/</w:t>
      </w:r>
      <w:proofErr w:type="gramStart"/>
      <w:r w:rsidRPr="00A65D18">
        <w:rPr>
          <w:color w:val="800000"/>
          <w:lang w:eastAsia="en-US"/>
        </w:rPr>
        <w:t>&gt;</w:t>
      </w:r>
      <w:r w:rsidRPr="00A65D18">
        <w:rPr>
          <w:lang w:eastAsia="en-US"/>
        </w:rPr>
        <w:t>;</w:t>
      </w:r>
      <w:proofErr w:type="gramEnd"/>
    </w:p>
    <w:p w14:paraId="52FED3E9" w14:textId="77777777" w:rsidR="00A65D18" w:rsidRPr="00A65D18" w:rsidRDefault="00A65D18" w:rsidP="00A65D18">
      <w:pPr>
        <w:pStyle w:val="Output"/>
        <w:rPr>
          <w:lang w:eastAsia="en-US"/>
        </w:rPr>
      </w:pPr>
      <w:proofErr w:type="spellStart"/>
      <w:r w:rsidRPr="00A65D18">
        <w:rPr>
          <w:lang w:eastAsia="en-US"/>
        </w:rPr>
        <w:t>ReactDOM.render</w:t>
      </w:r>
      <w:proofErr w:type="spellEnd"/>
      <w:r w:rsidRPr="00A65D18">
        <w:rPr>
          <w:lang w:eastAsia="en-US"/>
        </w:rPr>
        <w:t>(</w:t>
      </w:r>
    </w:p>
    <w:p w14:paraId="15147693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lang w:eastAsia="en-US"/>
        </w:rPr>
        <w:t>  el,</w:t>
      </w:r>
    </w:p>
    <w:p w14:paraId="4D15B294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lang w:eastAsia="en-US"/>
        </w:rPr>
        <w:t>  </w:t>
      </w:r>
      <w:proofErr w:type="spellStart"/>
      <w:proofErr w:type="gramStart"/>
      <w:r w:rsidRPr="00A65D18">
        <w:rPr>
          <w:lang w:eastAsia="en-US"/>
        </w:rPr>
        <w:t>document.getElementById</w:t>
      </w:r>
      <w:proofErr w:type="spellEnd"/>
      <w:proofErr w:type="gramEnd"/>
      <w:r w:rsidRPr="00A65D18">
        <w:rPr>
          <w:lang w:eastAsia="en-US"/>
        </w:rPr>
        <w:t>(</w:t>
      </w:r>
      <w:r w:rsidRPr="00A65D18">
        <w:rPr>
          <w:color w:val="A31515"/>
          <w:lang w:eastAsia="en-US"/>
        </w:rPr>
        <w:t>'root'</w:t>
      </w:r>
      <w:r w:rsidRPr="00A65D18">
        <w:rPr>
          <w:lang w:eastAsia="en-US"/>
        </w:rPr>
        <w:t>)</w:t>
      </w:r>
    </w:p>
    <w:p w14:paraId="5470B50D" w14:textId="77777777" w:rsidR="00A65D18" w:rsidRPr="00A65D18" w:rsidRDefault="00A65D18" w:rsidP="00A65D18">
      <w:pPr>
        <w:pStyle w:val="Output"/>
        <w:rPr>
          <w:lang w:eastAsia="en-US"/>
        </w:rPr>
      </w:pPr>
      <w:r w:rsidRPr="00A65D18">
        <w:rPr>
          <w:lang w:eastAsia="en-US"/>
        </w:rPr>
        <w:t>);</w:t>
      </w:r>
    </w:p>
    <w:p w14:paraId="24DDE514" w14:textId="0122175C" w:rsidR="004665B8" w:rsidRDefault="001C4639" w:rsidP="004665B8">
      <w:r w:rsidRPr="001C4639">
        <w:t>Remember, all component names need to start with a capital letter.</w:t>
      </w:r>
    </w:p>
    <w:p w14:paraId="13E6C7F1" w14:textId="77777777" w:rsidR="006B6A40" w:rsidRDefault="006B6A40" w:rsidP="006B6A40">
      <w:pPr>
        <w:spacing w:after="0"/>
      </w:pPr>
    </w:p>
    <w:p w14:paraId="02D0500C" w14:textId="2682E37B" w:rsidR="004665B8" w:rsidRDefault="00261148" w:rsidP="00C67EE6">
      <w:pPr>
        <w:pStyle w:val="Heading3"/>
        <w:spacing w:after="0"/>
      </w:pPr>
      <w:bookmarkStart w:id="27" w:name="_Toc75428720"/>
      <w:bookmarkStart w:id="28" w:name="_Toc75428769"/>
      <w:r>
        <w:t>C</w:t>
      </w:r>
      <w:r w:rsidR="001C4639">
        <w:t>lass Components</w:t>
      </w:r>
      <w:bookmarkEnd w:id="27"/>
      <w:bookmarkEnd w:id="28"/>
    </w:p>
    <w:p w14:paraId="1C029FA2" w14:textId="77777777" w:rsidR="00261148" w:rsidRPr="00B40978" w:rsidRDefault="00505D4E" w:rsidP="00261148">
      <w:pPr>
        <w:spacing w:after="0"/>
      </w:pPr>
      <w:r w:rsidRPr="00505D4E">
        <w:rPr>
          <w:b/>
          <w:bCs/>
        </w:rPr>
        <w:t>Class components</w:t>
      </w:r>
      <w:r w:rsidRPr="00505D4E">
        <w:t> are typically used when there are more advanced user interactions, like forms, and animations.</w:t>
      </w:r>
      <w:r w:rsidRPr="00505D4E">
        <w:br/>
      </w:r>
      <w:r w:rsidRPr="00505D4E">
        <w:br/>
        <w:t>All class components need to extend the </w:t>
      </w:r>
      <w:proofErr w:type="spellStart"/>
      <w:r w:rsidRPr="00505D4E">
        <w:rPr>
          <w:rStyle w:val="SyntaxChar"/>
        </w:rPr>
        <w:t>React.Component</w:t>
      </w:r>
      <w:proofErr w:type="spellEnd"/>
      <w:r w:rsidRPr="00505D4E">
        <w:t> class.</w:t>
      </w:r>
      <w:r w:rsidRPr="00505D4E">
        <w:rPr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r w:rsidRPr="00505D4E">
        <w:t>Class components need to have a </w:t>
      </w:r>
      <w:proofErr w:type="gramStart"/>
      <w:r w:rsidRPr="00505D4E">
        <w:rPr>
          <w:b/>
          <w:bCs/>
          <w:color w:val="0000FF"/>
        </w:rPr>
        <w:t>render(</w:t>
      </w:r>
      <w:proofErr w:type="gramEnd"/>
      <w:r w:rsidRPr="00505D4E">
        <w:rPr>
          <w:b/>
          <w:bCs/>
          <w:color w:val="0000FF"/>
        </w:rPr>
        <w:t>) </w:t>
      </w:r>
      <w:r w:rsidRPr="00505D4E">
        <w:t>method, which is in charge of telling what the page should show.</w:t>
      </w:r>
      <w:r w:rsidRPr="00505D4E">
        <w:br/>
      </w:r>
      <w:r w:rsidRPr="00505D4E">
        <w:br/>
      </w:r>
      <w:r w:rsidR="00261148" w:rsidRPr="00B40978">
        <w:t>Remove the </w:t>
      </w:r>
      <w:r w:rsidR="00261148" w:rsidRPr="00B40978">
        <w:rPr>
          <w:rStyle w:val="BlueSyntaxChar"/>
        </w:rPr>
        <w:t>App</w:t>
      </w:r>
      <w:r w:rsidR="00261148" w:rsidRPr="00B40978">
        <w:t> class from </w:t>
      </w:r>
      <w:r w:rsidR="00261148" w:rsidRPr="00B40978">
        <w:rPr>
          <w:rStyle w:val="SyntaxChar"/>
        </w:rPr>
        <w:t>index.js</w:t>
      </w:r>
      <w:r w:rsidR="00261148" w:rsidRPr="00B40978">
        <w:t xml:space="preserve">, </w:t>
      </w:r>
      <w:r w:rsidR="00261148">
        <w:t xml:space="preserve">place it in new file called </w:t>
      </w:r>
      <w:r w:rsidR="00261148" w:rsidRPr="00B40978">
        <w:rPr>
          <w:rStyle w:val="SyntaxChar"/>
        </w:rPr>
        <w:t>app.js</w:t>
      </w:r>
    </w:p>
    <w:p w14:paraId="2BB2DDC6" w14:textId="77777777" w:rsidR="00261148" w:rsidRDefault="00261148" w:rsidP="00261148">
      <w:pPr>
        <w:pStyle w:val="Output"/>
        <w:rPr>
          <w:color w:val="0000FF"/>
          <w:lang w:eastAsia="en-US"/>
        </w:rPr>
      </w:pPr>
      <w:r>
        <w:rPr>
          <w:color w:val="0000FF"/>
          <w:lang w:eastAsia="en-US"/>
        </w:rPr>
        <w:t>//app.js</w:t>
      </w:r>
    </w:p>
    <w:p w14:paraId="07F2B931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color w:val="0000FF"/>
          <w:lang w:eastAsia="en-US"/>
        </w:rPr>
        <w:t>import</w:t>
      </w:r>
      <w:r w:rsidRPr="00BE31A7">
        <w:rPr>
          <w:lang w:eastAsia="en-US"/>
        </w:rPr>
        <w:t> React, {Component} </w:t>
      </w:r>
      <w:r w:rsidRPr="00BE31A7">
        <w:rPr>
          <w:color w:val="0000FF"/>
          <w:lang w:eastAsia="en-US"/>
        </w:rPr>
        <w:t>from</w:t>
      </w:r>
      <w:r w:rsidRPr="00BE31A7">
        <w:rPr>
          <w:lang w:eastAsia="en-US"/>
        </w:rPr>
        <w:t> </w:t>
      </w:r>
      <w:r w:rsidRPr="00BE31A7">
        <w:rPr>
          <w:color w:val="A31515"/>
          <w:lang w:eastAsia="en-US"/>
        </w:rPr>
        <w:t>'react'</w:t>
      </w:r>
    </w:p>
    <w:p w14:paraId="05B7527D" w14:textId="77777777" w:rsidR="00261148" w:rsidRPr="00BE31A7" w:rsidRDefault="00261148" w:rsidP="00261148">
      <w:pPr>
        <w:pStyle w:val="Output"/>
        <w:rPr>
          <w:lang w:eastAsia="en-US"/>
        </w:rPr>
      </w:pPr>
    </w:p>
    <w:p w14:paraId="64E43609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color w:val="0000FF"/>
          <w:lang w:eastAsia="en-US"/>
        </w:rPr>
        <w:t>class</w:t>
      </w:r>
      <w:r w:rsidRPr="00BE31A7">
        <w:rPr>
          <w:lang w:eastAsia="en-US"/>
        </w:rPr>
        <w:t> App </w:t>
      </w:r>
      <w:r w:rsidRPr="00BE31A7">
        <w:rPr>
          <w:color w:val="0000FF"/>
          <w:lang w:eastAsia="en-US"/>
        </w:rPr>
        <w:t>extends</w:t>
      </w:r>
      <w:r w:rsidRPr="00BE31A7">
        <w:rPr>
          <w:lang w:eastAsia="en-US"/>
        </w:rPr>
        <w:t> Component {</w:t>
      </w:r>
    </w:p>
    <w:p w14:paraId="21F9F30E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</w:t>
      </w:r>
      <w:proofErr w:type="gramStart"/>
      <w:r w:rsidRPr="00BE31A7">
        <w:rPr>
          <w:lang w:eastAsia="en-US"/>
        </w:rPr>
        <w:t>render(</w:t>
      </w:r>
      <w:proofErr w:type="gramEnd"/>
      <w:r w:rsidRPr="00BE31A7">
        <w:rPr>
          <w:lang w:eastAsia="en-US"/>
        </w:rPr>
        <w:t>) {</w:t>
      </w:r>
    </w:p>
    <w:p w14:paraId="0CEE1643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  </w:t>
      </w:r>
      <w:r w:rsidRPr="00BE31A7">
        <w:rPr>
          <w:color w:val="0000FF"/>
          <w:lang w:eastAsia="en-US"/>
        </w:rPr>
        <w:t>return</w:t>
      </w:r>
      <w:r w:rsidRPr="00BE31A7">
        <w:rPr>
          <w:lang w:eastAsia="en-US"/>
        </w:rPr>
        <w:t> (</w:t>
      </w:r>
    </w:p>
    <w:p w14:paraId="24D8C855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  </w:t>
      </w:r>
      <w:r w:rsidRPr="00BE31A7">
        <w:rPr>
          <w:color w:val="800000"/>
          <w:lang w:eastAsia="en-US"/>
        </w:rPr>
        <w:t>&lt;div</w:t>
      </w:r>
      <w:r w:rsidRPr="00BE31A7">
        <w:rPr>
          <w:lang w:eastAsia="en-US"/>
        </w:rPr>
        <w:t> </w:t>
      </w:r>
      <w:proofErr w:type="spellStart"/>
      <w:r w:rsidRPr="00BE31A7">
        <w:rPr>
          <w:color w:val="FF0000"/>
          <w:lang w:eastAsia="en-US"/>
        </w:rPr>
        <w:t>className</w:t>
      </w:r>
      <w:proofErr w:type="spellEnd"/>
      <w:r w:rsidRPr="00BE31A7">
        <w:rPr>
          <w:lang w:eastAsia="en-US"/>
        </w:rPr>
        <w:t>=</w:t>
      </w:r>
      <w:r w:rsidRPr="00BE31A7">
        <w:rPr>
          <w:color w:val="A31515"/>
          <w:lang w:eastAsia="en-US"/>
        </w:rPr>
        <w:t>"App"</w:t>
      </w:r>
      <w:r w:rsidRPr="00BE31A7">
        <w:rPr>
          <w:color w:val="800000"/>
          <w:lang w:eastAsia="en-US"/>
        </w:rPr>
        <w:t>&gt;</w:t>
      </w:r>
    </w:p>
    <w:p w14:paraId="2B8A1D00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      </w:t>
      </w:r>
      <w:r w:rsidRPr="00BE31A7">
        <w:rPr>
          <w:color w:val="800000"/>
          <w:lang w:eastAsia="en-US"/>
        </w:rPr>
        <w:t>&lt;h1&gt;</w:t>
      </w:r>
      <w:r w:rsidRPr="00BE31A7">
        <w:rPr>
          <w:lang w:eastAsia="en-US"/>
        </w:rPr>
        <w:t>Hello, Customized App</w:t>
      </w:r>
      <w:r w:rsidRPr="00BE31A7">
        <w:rPr>
          <w:color w:val="800000"/>
          <w:lang w:eastAsia="en-US"/>
        </w:rPr>
        <w:t>&lt;/h1&gt;</w:t>
      </w:r>
    </w:p>
    <w:p w14:paraId="6C8764B6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   </w:t>
      </w:r>
      <w:r w:rsidRPr="00BE31A7">
        <w:rPr>
          <w:color w:val="800000"/>
          <w:lang w:eastAsia="en-US"/>
        </w:rPr>
        <w:t>&lt;/div&gt;</w:t>
      </w:r>
    </w:p>
    <w:p w14:paraId="212F808C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  );</w:t>
      </w:r>
    </w:p>
    <w:p w14:paraId="36633A06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      }</w:t>
      </w:r>
    </w:p>
    <w:p w14:paraId="17B5D6BE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lang w:eastAsia="en-US"/>
        </w:rPr>
        <w:t>}</w:t>
      </w:r>
    </w:p>
    <w:p w14:paraId="35FBF357" w14:textId="77777777" w:rsidR="00261148" w:rsidRPr="00BE31A7" w:rsidRDefault="00261148" w:rsidP="00261148">
      <w:pPr>
        <w:pStyle w:val="Output"/>
        <w:rPr>
          <w:lang w:eastAsia="en-US"/>
        </w:rPr>
      </w:pPr>
      <w:r w:rsidRPr="00BE31A7">
        <w:rPr>
          <w:color w:val="0000FF"/>
          <w:lang w:eastAsia="en-US"/>
        </w:rPr>
        <w:t>export</w:t>
      </w:r>
      <w:r w:rsidRPr="00BE31A7">
        <w:rPr>
          <w:lang w:eastAsia="en-US"/>
        </w:rPr>
        <w:t> </w:t>
      </w:r>
      <w:r w:rsidRPr="00BE31A7">
        <w:rPr>
          <w:color w:val="0000FF"/>
          <w:lang w:eastAsia="en-US"/>
        </w:rPr>
        <w:t>default</w:t>
      </w:r>
      <w:r w:rsidRPr="00BE31A7">
        <w:rPr>
          <w:lang w:eastAsia="en-US"/>
        </w:rPr>
        <w:t> App</w:t>
      </w:r>
    </w:p>
    <w:p w14:paraId="5BCD6821" w14:textId="77777777" w:rsidR="006B6A40" w:rsidRDefault="006B6A40" w:rsidP="00261148">
      <w:pPr>
        <w:spacing w:after="0"/>
      </w:pPr>
    </w:p>
    <w:p w14:paraId="7EB4FA78" w14:textId="1027A40E" w:rsidR="00261148" w:rsidRDefault="00261148" w:rsidP="00261148">
      <w:pPr>
        <w:spacing w:after="0"/>
      </w:pPr>
      <w:r>
        <w:t xml:space="preserve">Import in </w:t>
      </w:r>
      <w:r w:rsidRPr="002B2904">
        <w:rPr>
          <w:rStyle w:val="BlueSyntaxChar"/>
        </w:rPr>
        <w:t>index.js</w:t>
      </w:r>
    </w:p>
    <w:p w14:paraId="7FF9C806" w14:textId="77777777" w:rsidR="00261148" w:rsidRPr="00981DEC" w:rsidRDefault="00261148" w:rsidP="00261148">
      <w:pPr>
        <w:pStyle w:val="Output"/>
        <w:rPr>
          <w:color w:val="000000"/>
          <w:lang w:eastAsia="en-US"/>
        </w:rPr>
      </w:pPr>
      <w:r w:rsidRPr="00981DEC">
        <w:rPr>
          <w:color w:val="0000FF"/>
          <w:lang w:eastAsia="en-US"/>
        </w:rPr>
        <w:t>import</w:t>
      </w:r>
      <w:r w:rsidRPr="00981DEC">
        <w:rPr>
          <w:lang w:eastAsia="en-US"/>
        </w:rPr>
        <w:t> </w:t>
      </w:r>
      <w:r w:rsidRPr="00981DEC">
        <w:rPr>
          <w:color w:val="000000"/>
          <w:lang w:eastAsia="en-US"/>
        </w:rPr>
        <w:t>React </w:t>
      </w:r>
      <w:r w:rsidRPr="00981DEC">
        <w:rPr>
          <w:color w:val="0000FF"/>
          <w:lang w:eastAsia="en-US"/>
        </w:rPr>
        <w:t>from</w:t>
      </w:r>
      <w:r w:rsidRPr="00981DEC">
        <w:rPr>
          <w:lang w:eastAsia="en-US"/>
        </w:rPr>
        <w:t> </w:t>
      </w:r>
      <w:r w:rsidRPr="00981DEC">
        <w:rPr>
          <w:color w:val="A31515"/>
          <w:lang w:eastAsia="en-US"/>
        </w:rPr>
        <w:t>'react'</w:t>
      </w:r>
    </w:p>
    <w:p w14:paraId="2C7B86E4" w14:textId="77777777" w:rsidR="00261148" w:rsidRPr="00981DEC" w:rsidRDefault="00261148" w:rsidP="00261148">
      <w:pPr>
        <w:pStyle w:val="Output"/>
        <w:rPr>
          <w:lang w:eastAsia="en-US"/>
        </w:rPr>
      </w:pPr>
      <w:r w:rsidRPr="00981DEC">
        <w:rPr>
          <w:color w:val="0000FF"/>
          <w:lang w:eastAsia="en-US"/>
        </w:rPr>
        <w:t>import</w:t>
      </w:r>
      <w:r w:rsidRPr="00981DEC">
        <w:rPr>
          <w:lang w:eastAsia="en-US"/>
        </w:rPr>
        <w:t> </w:t>
      </w:r>
      <w:proofErr w:type="spellStart"/>
      <w:r w:rsidRPr="00981DEC">
        <w:rPr>
          <w:lang w:eastAsia="en-US"/>
        </w:rPr>
        <w:t>ReactDOM</w:t>
      </w:r>
      <w:proofErr w:type="spellEnd"/>
      <w:r w:rsidRPr="00981DEC">
        <w:rPr>
          <w:lang w:eastAsia="en-US"/>
        </w:rPr>
        <w:t> </w:t>
      </w:r>
      <w:r w:rsidRPr="00981DEC">
        <w:rPr>
          <w:color w:val="0000FF"/>
          <w:lang w:eastAsia="en-US"/>
        </w:rPr>
        <w:t>from</w:t>
      </w:r>
      <w:r w:rsidRPr="00981DEC">
        <w:rPr>
          <w:lang w:eastAsia="en-US"/>
        </w:rPr>
        <w:t> </w:t>
      </w:r>
      <w:r w:rsidRPr="00981DEC">
        <w:rPr>
          <w:color w:val="A31515"/>
          <w:lang w:eastAsia="en-US"/>
        </w:rPr>
        <w:t>'react-</w:t>
      </w:r>
      <w:proofErr w:type="spellStart"/>
      <w:r w:rsidRPr="00981DEC">
        <w:rPr>
          <w:color w:val="A31515"/>
          <w:lang w:eastAsia="en-US"/>
        </w:rPr>
        <w:t>dom</w:t>
      </w:r>
      <w:proofErr w:type="spellEnd"/>
      <w:r w:rsidRPr="00981DEC">
        <w:rPr>
          <w:color w:val="A31515"/>
          <w:lang w:eastAsia="en-US"/>
        </w:rPr>
        <w:t>'</w:t>
      </w:r>
    </w:p>
    <w:p w14:paraId="19F2A449" w14:textId="77777777" w:rsidR="00261148" w:rsidRPr="00981DEC" w:rsidRDefault="00261148" w:rsidP="00261148">
      <w:pPr>
        <w:pStyle w:val="Output"/>
        <w:rPr>
          <w:lang w:eastAsia="en-US"/>
        </w:rPr>
      </w:pPr>
      <w:r w:rsidRPr="00981DEC">
        <w:rPr>
          <w:color w:val="0000FF"/>
          <w:lang w:eastAsia="en-US"/>
        </w:rPr>
        <w:t>import</w:t>
      </w:r>
      <w:r w:rsidRPr="00981DEC">
        <w:rPr>
          <w:lang w:eastAsia="en-US"/>
        </w:rPr>
        <w:t> </w:t>
      </w:r>
      <w:r w:rsidRPr="00981DEC">
        <w:rPr>
          <w:color w:val="A31515"/>
          <w:lang w:eastAsia="en-US"/>
        </w:rPr>
        <w:t>'./index.css'</w:t>
      </w:r>
    </w:p>
    <w:p w14:paraId="0C9534A1" w14:textId="77777777" w:rsidR="00261148" w:rsidRPr="00981DEC" w:rsidRDefault="00261148" w:rsidP="00261148">
      <w:pPr>
        <w:pStyle w:val="Output"/>
        <w:rPr>
          <w:lang w:eastAsia="en-US"/>
        </w:rPr>
      </w:pPr>
      <w:r w:rsidRPr="00981DEC">
        <w:rPr>
          <w:color w:val="0000FF"/>
          <w:lang w:eastAsia="en-US"/>
        </w:rPr>
        <w:t>import</w:t>
      </w:r>
      <w:r w:rsidRPr="00981DEC">
        <w:rPr>
          <w:lang w:eastAsia="en-US"/>
        </w:rPr>
        <w:t> App </w:t>
      </w:r>
      <w:r w:rsidRPr="00981DEC">
        <w:rPr>
          <w:color w:val="0000FF"/>
          <w:lang w:eastAsia="en-US"/>
        </w:rPr>
        <w:t>from</w:t>
      </w:r>
      <w:r w:rsidRPr="00981DEC">
        <w:rPr>
          <w:lang w:eastAsia="en-US"/>
        </w:rPr>
        <w:t> </w:t>
      </w:r>
      <w:proofErr w:type="gramStart"/>
      <w:r w:rsidRPr="00981DEC">
        <w:rPr>
          <w:color w:val="A31515"/>
          <w:lang w:eastAsia="en-US"/>
        </w:rPr>
        <w:t>'./</w:t>
      </w:r>
      <w:proofErr w:type="gramEnd"/>
      <w:r w:rsidRPr="00981DEC">
        <w:rPr>
          <w:color w:val="A31515"/>
          <w:lang w:eastAsia="en-US"/>
        </w:rPr>
        <w:t>app'</w:t>
      </w:r>
    </w:p>
    <w:p w14:paraId="5310A921" w14:textId="77777777" w:rsidR="00261148" w:rsidRPr="00981DEC" w:rsidRDefault="00261148" w:rsidP="00261148">
      <w:pPr>
        <w:pStyle w:val="Output"/>
        <w:rPr>
          <w:lang w:eastAsia="en-US"/>
        </w:rPr>
      </w:pPr>
    </w:p>
    <w:p w14:paraId="41352A02" w14:textId="77777777" w:rsidR="00261148" w:rsidRPr="00981DEC" w:rsidRDefault="00261148" w:rsidP="00261148">
      <w:pPr>
        <w:pStyle w:val="Output"/>
        <w:rPr>
          <w:lang w:eastAsia="en-US"/>
        </w:rPr>
      </w:pPr>
      <w:r w:rsidRPr="00981DEC">
        <w:rPr>
          <w:lang w:eastAsia="en-US"/>
        </w:rPr>
        <w:t> </w:t>
      </w:r>
      <w:r w:rsidRPr="00981DEC">
        <w:rPr>
          <w:color w:val="008000"/>
          <w:lang w:eastAsia="en-US"/>
        </w:rPr>
        <w:t>//Code Removed</w:t>
      </w:r>
    </w:p>
    <w:p w14:paraId="2F997275" w14:textId="77777777" w:rsidR="00261148" w:rsidRPr="00981DEC" w:rsidRDefault="00261148" w:rsidP="00261148">
      <w:pPr>
        <w:pStyle w:val="Output"/>
        <w:rPr>
          <w:lang w:eastAsia="en-US"/>
        </w:rPr>
      </w:pPr>
    </w:p>
    <w:p w14:paraId="2CC8C347" w14:textId="77777777" w:rsidR="00261148" w:rsidRPr="00981DEC" w:rsidRDefault="00261148" w:rsidP="00261148">
      <w:pPr>
        <w:pStyle w:val="Output"/>
        <w:rPr>
          <w:lang w:eastAsia="en-US"/>
        </w:rPr>
      </w:pPr>
      <w:proofErr w:type="spellStart"/>
      <w:r w:rsidRPr="00981DEC">
        <w:rPr>
          <w:lang w:eastAsia="en-US"/>
        </w:rPr>
        <w:t>ReactDOM.render</w:t>
      </w:r>
      <w:proofErr w:type="spellEnd"/>
      <w:r w:rsidRPr="00981DEC">
        <w:rPr>
          <w:lang w:eastAsia="en-US"/>
        </w:rPr>
        <w:t>(</w:t>
      </w:r>
      <w:r w:rsidRPr="00981DEC">
        <w:rPr>
          <w:color w:val="800000"/>
          <w:lang w:eastAsia="en-US"/>
        </w:rPr>
        <w:t>&lt;App</w:t>
      </w:r>
      <w:r w:rsidRPr="00981DEC">
        <w:rPr>
          <w:lang w:eastAsia="en-US"/>
        </w:rPr>
        <w:t> </w:t>
      </w:r>
      <w:r w:rsidRPr="00981DEC">
        <w:rPr>
          <w:color w:val="800000"/>
          <w:lang w:eastAsia="en-US"/>
        </w:rPr>
        <w:t>/&gt;</w:t>
      </w:r>
      <w:r w:rsidRPr="00981DEC">
        <w:rPr>
          <w:lang w:eastAsia="en-US"/>
        </w:rPr>
        <w:t>, </w:t>
      </w:r>
      <w:proofErr w:type="spellStart"/>
      <w:proofErr w:type="gramStart"/>
      <w:r w:rsidRPr="00981DEC">
        <w:rPr>
          <w:lang w:eastAsia="en-US"/>
        </w:rPr>
        <w:t>document.getElementById</w:t>
      </w:r>
      <w:proofErr w:type="spellEnd"/>
      <w:proofErr w:type="gramEnd"/>
      <w:r w:rsidRPr="00981DEC">
        <w:rPr>
          <w:lang w:eastAsia="en-US"/>
        </w:rPr>
        <w:t>(</w:t>
      </w:r>
      <w:r w:rsidRPr="00981DEC">
        <w:rPr>
          <w:color w:val="A31515"/>
          <w:lang w:eastAsia="en-US"/>
        </w:rPr>
        <w:t>'root'</w:t>
      </w:r>
      <w:r w:rsidRPr="00981DEC">
        <w:rPr>
          <w:lang w:eastAsia="en-US"/>
        </w:rPr>
        <w:t>));</w:t>
      </w:r>
    </w:p>
    <w:p w14:paraId="4CB9E932" w14:textId="4C86FAFF" w:rsidR="00261148" w:rsidRDefault="00261148" w:rsidP="00261148">
      <w:pPr>
        <w:rPr>
          <w:lang w:eastAsia="en-US"/>
        </w:rPr>
      </w:pPr>
      <w:r w:rsidRPr="00AA03B8">
        <w:rPr>
          <w:lang w:eastAsia="en-US"/>
        </w:rPr>
        <w:t>We export the component as </w:t>
      </w:r>
      <w:r w:rsidRPr="00AA03B8">
        <w:rPr>
          <w:rStyle w:val="BlueSyntaxChar"/>
        </w:rPr>
        <w:t>App</w:t>
      </w:r>
      <w:r w:rsidRPr="00AA03B8">
        <w:rPr>
          <w:lang w:eastAsia="en-US"/>
        </w:rPr>
        <w:t> and load it in </w:t>
      </w:r>
      <w:r w:rsidRPr="00AA03B8">
        <w:rPr>
          <w:rStyle w:val="BlueSyntaxChar"/>
        </w:rPr>
        <w:t>index.js.</w:t>
      </w:r>
      <w:r w:rsidRPr="00AA03B8">
        <w:rPr>
          <w:lang w:eastAsia="en-US"/>
        </w:rPr>
        <w:t> </w:t>
      </w:r>
    </w:p>
    <w:p w14:paraId="37744043" w14:textId="77777777" w:rsidR="00357ABE" w:rsidRDefault="00357ABE" w:rsidP="00357ABE">
      <w:pPr>
        <w:spacing w:after="0"/>
      </w:pPr>
      <w:r>
        <w:t xml:space="preserve">In </w:t>
      </w:r>
      <w:r w:rsidRPr="009951EB">
        <w:rPr>
          <w:rStyle w:val="BlueSyntaxChar"/>
        </w:rPr>
        <w:t>index.html</w:t>
      </w:r>
      <w:r>
        <w:t xml:space="preserve">, just place only &lt;div&gt; &amp; </w:t>
      </w:r>
      <w:r w:rsidRPr="009951EB">
        <w:rPr>
          <w:rStyle w:val="SyntaxChar"/>
        </w:rPr>
        <w:t>start</w:t>
      </w:r>
      <w:r>
        <w:t xml:space="preserve"> the Application</w:t>
      </w:r>
    </w:p>
    <w:p w14:paraId="01D21319" w14:textId="330934BF" w:rsidR="00357ABE" w:rsidRDefault="00357ABE" w:rsidP="00357ABE">
      <w:pPr>
        <w:pStyle w:val="Output"/>
        <w:rPr>
          <w:lang w:eastAsia="en-US"/>
        </w:rPr>
      </w:pPr>
      <w:r w:rsidRPr="009951EB">
        <w:rPr>
          <w:lang w:eastAsia="en-US"/>
        </w:rPr>
        <w:t>&lt;div</w:t>
      </w:r>
      <w:r w:rsidRPr="009951EB">
        <w:rPr>
          <w:color w:val="000000"/>
          <w:lang w:eastAsia="en-US"/>
        </w:rPr>
        <w:t> </w:t>
      </w:r>
      <w:r w:rsidRPr="009951EB">
        <w:rPr>
          <w:color w:val="FF0000"/>
          <w:lang w:eastAsia="en-US"/>
        </w:rPr>
        <w:t>id</w:t>
      </w:r>
      <w:r w:rsidRPr="009951EB">
        <w:rPr>
          <w:color w:val="000000"/>
          <w:lang w:eastAsia="en-US"/>
        </w:rPr>
        <w:t>=</w:t>
      </w:r>
      <w:r w:rsidRPr="009951EB">
        <w:rPr>
          <w:color w:val="0000FF"/>
          <w:lang w:eastAsia="en-US"/>
        </w:rPr>
        <w:t>"root"</w:t>
      </w:r>
      <w:r w:rsidRPr="009951EB">
        <w:rPr>
          <w:lang w:eastAsia="en-US"/>
        </w:rPr>
        <w:t>&gt;&lt;/div&gt;</w:t>
      </w:r>
    </w:p>
    <w:p w14:paraId="03394F11" w14:textId="229BBD3E" w:rsidR="00B576CC" w:rsidRDefault="00B576CC" w:rsidP="00B576CC">
      <w:pPr>
        <w:rPr>
          <w:lang w:eastAsia="en-US"/>
        </w:rPr>
      </w:pPr>
    </w:p>
    <w:p w14:paraId="4BB7A81F" w14:textId="44AA907B" w:rsidR="00480D05" w:rsidRDefault="00480D05" w:rsidP="00480D05">
      <w:pPr>
        <w:pStyle w:val="Qsns"/>
        <w:rPr>
          <w:lang w:eastAsia="en-US"/>
        </w:rPr>
      </w:pPr>
      <w:r>
        <w:rPr>
          <w:lang w:eastAsia="en-US"/>
        </w:rPr>
        <w:lastRenderedPageBreak/>
        <w:t>Example Simple Component</w:t>
      </w:r>
    </w:p>
    <w:p w14:paraId="5E75A196" w14:textId="3414AF40" w:rsidR="008C446D" w:rsidRDefault="00FE4883" w:rsidP="008C446D">
      <w:pPr>
        <w:rPr>
          <w:lang w:eastAsia="en-US"/>
        </w:rPr>
      </w:pPr>
      <w:r w:rsidRPr="00FE4883">
        <w:rPr>
          <w:b/>
          <w:bCs/>
          <w:lang w:eastAsia="en-US"/>
        </w:rPr>
        <w:t>simple component</w:t>
      </w:r>
      <w:r w:rsidRPr="00FE4883">
        <w:rPr>
          <w:lang w:eastAsia="en-US"/>
        </w:rPr>
        <w:t>, which is a function. This component doesn't use the </w:t>
      </w:r>
      <w:r w:rsidRPr="00FE4883">
        <w:rPr>
          <w:rStyle w:val="BlueSyntaxChar"/>
          <w:lang w:eastAsia="en-US"/>
        </w:rPr>
        <w:t>class</w:t>
      </w:r>
      <w:r w:rsidRPr="00FE4883">
        <w:rPr>
          <w:lang w:eastAsia="en-US"/>
        </w:rPr>
        <w:t> keyword. Let's take our </w:t>
      </w:r>
      <w:r w:rsidRPr="00FE4883">
        <w:rPr>
          <w:b/>
          <w:bCs/>
          <w:lang w:eastAsia="en-US"/>
        </w:rPr>
        <w:t>Table</w:t>
      </w:r>
      <w:r w:rsidRPr="00FE4883">
        <w:rPr>
          <w:lang w:eastAsia="en-US"/>
        </w:rPr>
        <w:t xml:space="preserve"> and make two simple components for it - a </w:t>
      </w:r>
      <w:proofErr w:type="spellStart"/>
      <w:r w:rsidR="00114D98" w:rsidRPr="00114D98">
        <w:rPr>
          <w:b/>
          <w:bCs/>
          <w:lang w:eastAsia="en-US"/>
        </w:rPr>
        <w:t>TableHeader</w:t>
      </w:r>
      <w:proofErr w:type="spellEnd"/>
      <w:r w:rsidRPr="00FE4883">
        <w:rPr>
          <w:lang w:eastAsia="en-US"/>
        </w:rPr>
        <w:t xml:space="preserve">, and a </w:t>
      </w:r>
      <w:proofErr w:type="spellStart"/>
      <w:r w:rsidR="00114D98" w:rsidRPr="00114D98">
        <w:rPr>
          <w:b/>
          <w:bCs/>
          <w:lang w:eastAsia="en-US"/>
        </w:rPr>
        <w:t>TableBody</w:t>
      </w:r>
      <w:proofErr w:type="spellEnd"/>
      <w:r w:rsidRPr="00FE4883">
        <w:rPr>
          <w:lang w:eastAsia="en-US"/>
        </w:rPr>
        <w:t>.</w:t>
      </w:r>
    </w:p>
    <w:p w14:paraId="2E1E1789" w14:textId="77777777" w:rsidR="00622AA7" w:rsidRDefault="00457240" w:rsidP="00B576CC">
      <w:pPr>
        <w:rPr>
          <w:lang w:eastAsia="en-US"/>
        </w:rPr>
      </w:pPr>
      <w:r w:rsidRPr="00457240">
        <w:rPr>
          <w:lang w:eastAsia="en-US"/>
        </w:rPr>
        <w:t xml:space="preserve">We're going to use ES6 arrow functions to create these simple components. </w:t>
      </w:r>
    </w:p>
    <w:p w14:paraId="6E71E03B" w14:textId="1D5A11EA" w:rsidR="00480D05" w:rsidRDefault="00457240" w:rsidP="00DD151D">
      <w:pPr>
        <w:spacing w:after="0" w:line="240" w:lineRule="auto"/>
        <w:rPr>
          <w:lang w:eastAsia="en-US"/>
        </w:rPr>
      </w:pPr>
      <w:r w:rsidRPr="00457240">
        <w:rPr>
          <w:lang w:eastAsia="en-US"/>
        </w:rPr>
        <w:t xml:space="preserve">First, the </w:t>
      </w:r>
      <w:proofErr w:type="spellStart"/>
      <w:r w:rsidR="00114D98" w:rsidRPr="00DD151D">
        <w:rPr>
          <w:rStyle w:val="BlueSyntaxChar"/>
        </w:rPr>
        <w:t>TableHeader</w:t>
      </w:r>
      <w:proofErr w:type="spellEnd"/>
      <w:r w:rsidR="00114D98" w:rsidRPr="00622AA7">
        <w:rPr>
          <w:lang w:eastAsia="en-US"/>
        </w:rPr>
        <w:t> </w:t>
      </w:r>
    </w:p>
    <w:p w14:paraId="7039F63E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color w:val="0000FF"/>
          <w:lang w:eastAsia="en-US"/>
        </w:rPr>
        <w:t>const</w:t>
      </w:r>
      <w:r w:rsidRPr="00622AA7">
        <w:rPr>
          <w:lang w:eastAsia="en-US"/>
        </w:rPr>
        <w:t> </w:t>
      </w:r>
      <w:proofErr w:type="spellStart"/>
      <w:r w:rsidRPr="00622AA7">
        <w:rPr>
          <w:lang w:eastAsia="en-US"/>
        </w:rPr>
        <w:t>TableHeader</w:t>
      </w:r>
      <w:proofErr w:type="spellEnd"/>
      <w:r w:rsidRPr="00622AA7">
        <w:rPr>
          <w:lang w:eastAsia="en-US"/>
        </w:rPr>
        <w:t> = () </w:t>
      </w:r>
      <w:r w:rsidRPr="00622AA7">
        <w:rPr>
          <w:color w:val="0000FF"/>
          <w:lang w:eastAsia="en-US"/>
        </w:rPr>
        <w:t>=&gt;</w:t>
      </w:r>
      <w:r w:rsidRPr="00622AA7">
        <w:rPr>
          <w:lang w:eastAsia="en-US"/>
        </w:rPr>
        <w:t> {</w:t>
      </w:r>
    </w:p>
    <w:p w14:paraId="7AA89BFC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</w:t>
      </w:r>
      <w:r w:rsidRPr="00622AA7">
        <w:rPr>
          <w:color w:val="0000FF"/>
          <w:lang w:eastAsia="en-US"/>
        </w:rPr>
        <w:t>return</w:t>
      </w:r>
      <w:r w:rsidRPr="00622AA7">
        <w:rPr>
          <w:lang w:eastAsia="en-US"/>
        </w:rPr>
        <w:t> (</w:t>
      </w:r>
    </w:p>
    <w:p w14:paraId="31750F4E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</w:t>
      </w:r>
      <w:r w:rsidRPr="00622AA7">
        <w:rPr>
          <w:color w:val="800000"/>
          <w:lang w:eastAsia="en-US"/>
        </w:rPr>
        <w:t>&lt;</w:t>
      </w:r>
      <w:proofErr w:type="spellStart"/>
      <w:r w:rsidRPr="00622AA7">
        <w:rPr>
          <w:color w:val="800000"/>
          <w:lang w:eastAsia="en-US"/>
        </w:rPr>
        <w:t>thead</w:t>
      </w:r>
      <w:proofErr w:type="spellEnd"/>
      <w:r w:rsidRPr="00622AA7">
        <w:rPr>
          <w:color w:val="800000"/>
          <w:lang w:eastAsia="en-US"/>
        </w:rPr>
        <w:t>&gt;</w:t>
      </w:r>
    </w:p>
    <w:p w14:paraId="72D8E771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&lt;tr&gt;</w:t>
      </w:r>
    </w:p>
    <w:p w14:paraId="0633DE87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</w:t>
      </w:r>
      <w:proofErr w:type="spellStart"/>
      <w:r w:rsidRPr="00622AA7">
        <w:rPr>
          <w:color w:val="800000"/>
          <w:lang w:eastAsia="en-US"/>
        </w:rPr>
        <w:t>th</w:t>
      </w:r>
      <w:proofErr w:type="spellEnd"/>
      <w:r w:rsidRPr="00622AA7">
        <w:rPr>
          <w:color w:val="800000"/>
          <w:lang w:eastAsia="en-US"/>
        </w:rPr>
        <w:t>&gt;</w:t>
      </w:r>
      <w:r w:rsidRPr="00622AA7">
        <w:rPr>
          <w:lang w:eastAsia="en-US"/>
        </w:rPr>
        <w:t>Name</w:t>
      </w:r>
      <w:r w:rsidRPr="00622AA7">
        <w:rPr>
          <w:color w:val="800000"/>
          <w:lang w:eastAsia="en-US"/>
        </w:rPr>
        <w:t>&lt;/</w:t>
      </w:r>
      <w:proofErr w:type="spellStart"/>
      <w:r w:rsidRPr="00622AA7">
        <w:rPr>
          <w:color w:val="800000"/>
          <w:lang w:eastAsia="en-US"/>
        </w:rPr>
        <w:t>th</w:t>
      </w:r>
      <w:proofErr w:type="spellEnd"/>
      <w:r w:rsidRPr="00622AA7">
        <w:rPr>
          <w:color w:val="800000"/>
          <w:lang w:eastAsia="en-US"/>
        </w:rPr>
        <w:t>&gt;</w:t>
      </w:r>
    </w:p>
    <w:p w14:paraId="0EEC99EB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</w:t>
      </w:r>
      <w:proofErr w:type="spellStart"/>
      <w:r w:rsidRPr="00622AA7">
        <w:rPr>
          <w:color w:val="800000"/>
          <w:lang w:eastAsia="en-US"/>
        </w:rPr>
        <w:t>th</w:t>
      </w:r>
      <w:proofErr w:type="spellEnd"/>
      <w:r w:rsidRPr="00622AA7">
        <w:rPr>
          <w:color w:val="800000"/>
          <w:lang w:eastAsia="en-US"/>
        </w:rPr>
        <w:t>&gt;</w:t>
      </w:r>
      <w:r w:rsidRPr="00622AA7">
        <w:rPr>
          <w:lang w:eastAsia="en-US"/>
        </w:rPr>
        <w:t>Job</w:t>
      </w:r>
      <w:r w:rsidRPr="00622AA7">
        <w:rPr>
          <w:color w:val="800000"/>
          <w:lang w:eastAsia="en-US"/>
        </w:rPr>
        <w:t>&lt;/</w:t>
      </w:r>
      <w:proofErr w:type="spellStart"/>
      <w:r w:rsidRPr="00622AA7">
        <w:rPr>
          <w:color w:val="800000"/>
          <w:lang w:eastAsia="en-US"/>
        </w:rPr>
        <w:t>th</w:t>
      </w:r>
      <w:proofErr w:type="spellEnd"/>
      <w:r w:rsidRPr="00622AA7">
        <w:rPr>
          <w:color w:val="800000"/>
          <w:lang w:eastAsia="en-US"/>
        </w:rPr>
        <w:t>&gt;</w:t>
      </w:r>
    </w:p>
    <w:p w14:paraId="25D97AAE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&lt;/tr&gt;</w:t>
      </w:r>
    </w:p>
    <w:p w14:paraId="2344226E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</w:t>
      </w:r>
      <w:r w:rsidRPr="00622AA7">
        <w:rPr>
          <w:color w:val="800000"/>
          <w:lang w:eastAsia="en-US"/>
        </w:rPr>
        <w:t>&lt;/</w:t>
      </w:r>
      <w:proofErr w:type="spellStart"/>
      <w:r w:rsidRPr="00622AA7">
        <w:rPr>
          <w:color w:val="800000"/>
          <w:lang w:eastAsia="en-US"/>
        </w:rPr>
        <w:t>thead</w:t>
      </w:r>
      <w:proofErr w:type="spellEnd"/>
      <w:r w:rsidRPr="00622AA7">
        <w:rPr>
          <w:color w:val="800000"/>
          <w:lang w:eastAsia="en-US"/>
        </w:rPr>
        <w:t>&gt;</w:t>
      </w:r>
    </w:p>
    <w:p w14:paraId="07E998CD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)</w:t>
      </w:r>
    </w:p>
    <w:p w14:paraId="2797A4D9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}</w:t>
      </w:r>
    </w:p>
    <w:p w14:paraId="39350B81" w14:textId="77777777" w:rsidR="00622AA7" w:rsidRDefault="00622AA7" w:rsidP="00622AA7">
      <w:pPr>
        <w:rPr>
          <w:lang w:eastAsia="en-US"/>
        </w:rPr>
      </w:pPr>
    </w:p>
    <w:p w14:paraId="392E04B7" w14:textId="0DB6D343" w:rsidR="00622AA7" w:rsidRDefault="00622AA7" w:rsidP="00DD151D">
      <w:pPr>
        <w:spacing w:after="0" w:line="240" w:lineRule="auto"/>
        <w:rPr>
          <w:lang w:eastAsia="en-US"/>
        </w:rPr>
      </w:pPr>
      <w:r w:rsidRPr="00622AA7">
        <w:rPr>
          <w:lang w:eastAsia="en-US"/>
        </w:rPr>
        <w:t xml:space="preserve">Then the </w:t>
      </w:r>
      <w:proofErr w:type="spellStart"/>
      <w:proofErr w:type="gramStart"/>
      <w:r w:rsidR="002A6E21" w:rsidRPr="00DD151D">
        <w:rPr>
          <w:rStyle w:val="BlueSyntaxChar"/>
        </w:rPr>
        <w:t>TableBody</w:t>
      </w:r>
      <w:proofErr w:type="spellEnd"/>
      <w:r w:rsidR="002A6E21" w:rsidRPr="00622AA7">
        <w:rPr>
          <w:lang w:eastAsia="en-US"/>
        </w:rPr>
        <w:t> </w:t>
      </w:r>
      <w:r w:rsidRPr="00622AA7">
        <w:rPr>
          <w:lang w:eastAsia="en-US"/>
        </w:rPr>
        <w:t>.</w:t>
      </w:r>
      <w:proofErr w:type="gramEnd"/>
    </w:p>
    <w:p w14:paraId="3BAE85B5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</w:t>
      </w:r>
      <w:r w:rsidRPr="00622AA7">
        <w:rPr>
          <w:color w:val="0000FF"/>
          <w:lang w:eastAsia="en-US"/>
        </w:rPr>
        <w:t>const</w:t>
      </w:r>
      <w:r w:rsidRPr="00622AA7">
        <w:rPr>
          <w:lang w:eastAsia="en-US"/>
        </w:rPr>
        <w:t> </w:t>
      </w:r>
      <w:proofErr w:type="spellStart"/>
      <w:r w:rsidRPr="00622AA7">
        <w:rPr>
          <w:lang w:eastAsia="en-US"/>
        </w:rPr>
        <w:t>TableBody</w:t>
      </w:r>
      <w:proofErr w:type="spellEnd"/>
      <w:r w:rsidRPr="00622AA7">
        <w:rPr>
          <w:lang w:eastAsia="en-US"/>
        </w:rPr>
        <w:t> = () </w:t>
      </w:r>
      <w:r w:rsidRPr="00622AA7">
        <w:rPr>
          <w:color w:val="0000FF"/>
          <w:lang w:eastAsia="en-US"/>
        </w:rPr>
        <w:t>=&gt;</w:t>
      </w:r>
      <w:r w:rsidRPr="00622AA7">
        <w:rPr>
          <w:lang w:eastAsia="en-US"/>
        </w:rPr>
        <w:t> {</w:t>
      </w:r>
    </w:p>
    <w:p w14:paraId="314C4832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</w:t>
      </w:r>
      <w:r w:rsidRPr="00622AA7">
        <w:rPr>
          <w:color w:val="0000FF"/>
          <w:lang w:eastAsia="en-US"/>
        </w:rPr>
        <w:t>return</w:t>
      </w:r>
      <w:r w:rsidRPr="00622AA7">
        <w:rPr>
          <w:lang w:eastAsia="en-US"/>
        </w:rPr>
        <w:t> (</w:t>
      </w:r>
    </w:p>
    <w:p w14:paraId="567A7F07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</w:t>
      </w:r>
      <w:r w:rsidRPr="00622AA7">
        <w:rPr>
          <w:color w:val="800000"/>
          <w:lang w:eastAsia="en-US"/>
        </w:rPr>
        <w:t>&lt;</w:t>
      </w:r>
      <w:proofErr w:type="spellStart"/>
      <w:r w:rsidRPr="00622AA7">
        <w:rPr>
          <w:color w:val="800000"/>
          <w:lang w:eastAsia="en-US"/>
        </w:rPr>
        <w:t>tbody</w:t>
      </w:r>
      <w:proofErr w:type="spellEnd"/>
      <w:r w:rsidRPr="00622AA7">
        <w:rPr>
          <w:color w:val="800000"/>
          <w:lang w:eastAsia="en-US"/>
        </w:rPr>
        <w:t>&gt;</w:t>
      </w:r>
    </w:p>
    <w:p w14:paraId="346819B8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&lt;tr&gt;</w:t>
      </w:r>
    </w:p>
    <w:p w14:paraId="18AF6A15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&lt;td&gt;</w:t>
      </w:r>
      <w:r w:rsidRPr="00622AA7">
        <w:rPr>
          <w:lang w:eastAsia="en-US"/>
        </w:rPr>
        <w:t>Charlie</w:t>
      </w:r>
      <w:r w:rsidRPr="00622AA7">
        <w:rPr>
          <w:color w:val="800000"/>
          <w:lang w:eastAsia="en-US"/>
        </w:rPr>
        <w:t>&lt;/td&gt;</w:t>
      </w:r>
    </w:p>
    <w:p w14:paraId="1C8570FC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&lt;td&gt;</w:t>
      </w:r>
      <w:r w:rsidRPr="00622AA7">
        <w:rPr>
          <w:lang w:eastAsia="en-US"/>
        </w:rPr>
        <w:t>Janitor</w:t>
      </w:r>
      <w:r w:rsidRPr="00622AA7">
        <w:rPr>
          <w:color w:val="800000"/>
          <w:lang w:eastAsia="en-US"/>
        </w:rPr>
        <w:t>&lt;/td&gt;</w:t>
      </w:r>
    </w:p>
    <w:p w14:paraId="464C46B8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&lt;/tr&gt;</w:t>
      </w:r>
    </w:p>
    <w:p w14:paraId="7741CC25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&lt;tr&gt;</w:t>
      </w:r>
    </w:p>
    <w:p w14:paraId="32419656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&lt;td&gt;</w:t>
      </w:r>
      <w:r w:rsidRPr="00622AA7">
        <w:rPr>
          <w:lang w:eastAsia="en-US"/>
        </w:rPr>
        <w:t>Mac</w:t>
      </w:r>
      <w:r w:rsidRPr="00622AA7">
        <w:rPr>
          <w:color w:val="800000"/>
          <w:lang w:eastAsia="en-US"/>
        </w:rPr>
        <w:t>&lt;/td&gt;</w:t>
      </w:r>
    </w:p>
    <w:p w14:paraId="1931347D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  </w:t>
      </w:r>
      <w:r w:rsidRPr="00622AA7">
        <w:rPr>
          <w:color w:val="800000"/>
          <w:lang w:eastAsia="en-US"/>
        </w:rPr>
        <w:t>&lt;td&gt;</w:t>
      </w:r>
      <w:r w:rsidRPr="00622AA7">
        <w:rPr>
          <w:lang w:eastAsia="en-US"/>
        </w:rPr>
        <w:t>Bouncer</w:t>
      </w:r>
      <w:r w:rsidRPr="00622AA7">
        <w:rPr>
          <w:color w:val="800000"/>
          <w:lang w:eastAsia="en-US"/>
        </w:rPr>
        <w:t>&lt;/td&gt;</w:t>
      </w:r>
    </w:p>
    <w:p w14:paraId="0FB771AF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  </w:t>
      </w:r>
      <w:r w:rsidRPr="00622AA7">
        <w:rPr>
          <w:color w:val="800000"/>
          <w:lang w:eastAsia="en-US"/>
        </w:rPr>
        <w:t>&lt;/tr&gt;</w:t>
      </w:r>
      <w:r w:rsidRPr="00622AA7">
        <w:rPr>
          <w:lang w:eastAsia="en-US"/>
        </w:rPr>
        <w:t>        </w:t>
      </w:r>
    </w:p>
    <w:p w14:paraId="0B910AFD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  </w:t>
      </w:r>
      <w:r w:rsidRPr="00622AA7">
        <w:rPr>
          <w:color w:val="800000"/>
          <w:lang w:eastAsia="en-US"/>
        </w:rPr>
        <w:t>&lt;/</w:t>
      </w:r>
      <w:proofErr w:type="spellStart"/>
      <w:r w:rsidRPr="00622AA7">
        <w:rPr>
          <w:color w:val="800000"/>
          <w:lang w:eastAsia="en-US"/>
        </w:rPr>
        <w:t>tbody</w:t>
      </w:r>
      <w:proofErr w:type="spellEnd"/>
      <w:r w:rsidRPr="00622AA7">
        <w:rPr>
          <w:color w:val="800000"/>
          <w:lang w:eastAsia="en-US"/>
        </w:rPr>
        <w:t>&gt;</w:t>
      </w:r>
    </w:p>
    <w:p w14:paraId="565F392A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  )</w:t>
      </w:r>
    </w:p>
    <w:p w14:paraId="1E20F560" w14:textId="77777777" w:rsidR="00622AA7" w:rsidRPr="00622AA7" w:rsidRDefault="00622AA7" w:rsidP="00622AA7">
      <w:pPr>
        <w:pStyle w:val="Output"/>
        <w:rPr>
          <w:lang w:eastAsia="en-US"/>
        </w:rPr>
      </w:pPr>
      <w:r w:rsidRPr="00622AA7">
        <w:rPr>
          <w:lang w:eastAsia="en-US"/>
        </w:rPr>
        <w:t>  }</w:t>
      </w:r>
    </w:p>
    <w:p w14:paraId="019A104C" w14:textId="77777777" w:rsidR="00622AA7" w:rsidRPr="00622AA7" w:rsidRDefault="00622AA7" w:rsidP="00622AA7">
      <w:pPr>
        <w:rPr>
          <w:lang w:eastAsia="en-US"/>
        </w:rPr>
      </w:pPr>
    </w:p>
    <w:p w14:paraId="24EFB703" w14:textId="27DE99F5" w:rsidR="00D92FB6" w:rsidRPr="00D92FB6" w:rsidRDefault="00D92FB6" w:rsidP="00D92FB6">
      <w:pPr>
        <w:spacing w:after="0"/>
        <w:rPr>
          <w:lang w:eastAsia="en-US"/>
        </w:rPr>
      </w:pPr>
      <w:r w:rsidRPr="00D92FB6">
        <w:rPr>
          <w:lang w:eastAsia="en-US"/>
        </w:rPr>
        <w:t>Now our Table file will look like this. Note that the </w:t>
      </w:r>
      <w:proofErr w:type="spellStart"/>
      <w:r w:rsidRPr="00D92FB6">
        <w:rPr>
          <w:rStyle w:val="BlueSyntaxChar"/>
          <w:lang w:eastAsia="en-US"/>
        </w:rPr>
        <w:t>TableHeader</w:t>
      </w:r>
      <w:proofErr w:type="spellEnd"/>
      <w:r w:rsidRPr="00D92FB6">
        <w:rPr>
          <w:lang w:eastAsia="en-US"/>
        </w:rPr>
        <w:t> and </w:t>
      </w:r>
      <w:proofErr w:type="spellStart"/>
      <w:r w:rsidRPr="00D92FB6">
        <w:rPr>
          <w:rStyle w:val="BlueSyntaxChar"/>
          <w:lang w:eastAsia="en-US"/>
        </w:rPr>
        <w:t>TableBody</w:t>
      </w:r>
      <w:proofErr w:type="spellEnd"/>
      <w:r w:rsidRPr="00D92FB6">
        <w:rPr>
          <w:lang w:eastAsia="en-US"/>
        </w:rPr>
        <w:t> components are all in the same file and being used by the Table class component.</w:t>
      </w:r>
    </w:p>
    <w:p w14:paraId="7654FD9E" w14:textId="78037DB2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color w:val="0000FF"/>
          <w:lang w:eastAsia="en-US"/>
        </w:rPr>
        <w:t>const</w:t>
      </w:r>
      <w:r w:rsidRPr="00D92FB6">
        <w:rPr>
          <w:lang w:eastAsia="en-US"/>
        </w:rPr>
        <w:t> </w:t>
      </w:r>
      <w:proofErr w:type="spellStart"/>
      <w:r w:rsidRPr="00D92FB6">
        <w:rPr>
          <w:lang w:eastAsia="en-US"/>
        </w:rPr>
        <w:t>TableHeader</w:t>
      </w:r>
      <w:proofErr w:type="spellEnd"/>
      <w:r w:rsidRPr="00D92FB6">
        <w:rPr>
          <w:lang w:eastAsia="en-US"/>
        </w:rPr>
        <w:t> = () </w:t>
      </w:r>
      <w:r w:rsidRPr="00D92FB6">
        <w:rPr>
          <w:color w:val="0000FF"/>
          <w:lang w:eastAsia="en-US"/>
        </w:rPr>
        <w:t>=&gt;</w:t>
      </w:r>
      <w:r w:rsidRPr="00D92FB6">
        <w:rPr>
          <w:lang w:eastAsia="en-US"/>
        </w:rPr>
        <w:t> </w:t>
      </w:r>
      <w:proofErr w:type="gramStart"/>
      <w:r w:rsidRPr="00D92FB6">
        <w:rPr>
          <w:lang w:eastAsia="en-US"/>
        </w:rPr>
        <w:t>{ ...</w:t>
      </w:r>
      <w:proofErr w:type="gramEnd"/>
      <w:r w:rsidRPr="00D92FB6">
        <w:rPr>
          <w:lang w:eastAsia="en-US"/>
        </w:rPr>
        <w:t> }</w:t>
      </w:r>
    </w:p>
    <w:p w14:paraId="35927BEE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color w:val="0000FF"/>
          <w:lang w:eastAsia="en-US"/>
        </w:rPr>
        <w:t>const</w:t>
      </w:r>
      <w:r w:rsidRPr="00D92FB6">
        <w:rPr>
          <w:lang w:eastAsia="en-US"/>
        </w:rPr>
        <w:t> </w:t>
      </w:r>
      <w:proofErr w:type="spellStart"/>
      <w:r w:rsidRPr="00D92FB6">
        <w:rPr>
          <w:lang w:eastAsia="en-US"/>
        </w:rPr>
        <w:t>TableBody</w:t>
      </w:r>
      <w:proofErr w:type="spellEnd"/>
      <w:r w:rsidRPr="00D92FB6">
        <w:rPr>
          <w:lang w:eastAsia="en-US"/>
        </w:rPr>
        <w:t> = () </w:t>
      </w:r>
      <w:r w:rsidRPr="00D92FB6">
        <w:rPr>
          <w:color w:val="0000FF"/>
          <w:lang w:eastAsia="en-US"/>
        </w:rPr>
        <w:t>=&gt;</w:t>
      </w:r>
      <w:r w:rsidRPr="00D92FB6">
        <w:rPr>
          <w:lang w:eastAsia="en-US"/>
        </w:rPr>
        <w:t> </w:t>
      </w:r>
      <w:proofErr w:type="gramStart"/>
      <w:r w:rsidRPr="00D92FB6">
        <w:rPr>
          <w:lang w:eastAsia="en-US"/>
        </w:rPr>
        <w:t>{ ...</w:t>
      </w:r>
      <w:proofErr w:type="gramEnd"/>
      <w:r w:rsidRPr="00D92FB6">
        <w:rPr>
          <w:lang w:eastAsia="en-US"/>
        </w:rPr>
        <w:t> }</w:t>
      </w:r>
    </w:p>
    <w:p w14:paraId="4FA9201E" w14:textId="77777777" w:rsidR="00D92FB6" w:rsidRPr="00D92FB6" w:rsidRDefault="00D92FB6" w:rsidP="00D92FB6">
      <w:pPr>
        <w:pStyle w:val="Output"/>
        <w:rPr>
          <w:lang w:eastAsia="en-US"/>
        </w:rPr>
      </w:pPr>
    </w:p>
    <w:p w14:paraId="264203C1" w14:textId="4524DD33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color w:val="0000FF"/>
          <w:lang w:eastAsia="en-US"/>
        </w:rPr>
        <w:t>class</w:t>
      </w:r>
      <w:r w:rsidRPr="00D92FB6">
        <w:rPr>
          <w:lang w:eastAsia="en-US"/>
        </w:rPr>
        <w:t> Table </w:t>
      </w:r>
      <w:r w:rsidRPr="00D92FB6">
        <w:rPr>
          <w:color w:val="0000FF"/>
          <w:lang w:eastAsia="en-US"/>
        </w:rPr>
        <w:t>extends</w:t>
      </w:r>
      <w:r w:rsidRPr="00D92FB6">
        <w:rPr>
          <w:lang w:eastAsia="en-US"/>
        </w:rPr>
        <w:t> Component {</w:t>
      </w:r>
    </w:p>
    <w:p w14:paraId="4D96C952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</w:t>
      </w:r>
      <w:proofErr w:type="gramStart"/>
      <w:r w:rsidRPr="00D92FB6">
        <w:rPr>
          <w:lang w:eastAsia="en-US"/>
        </w:rPr>
        <w:t>render(</w:t>
      </w:r>
      <w:proofErr w:type="gramEnd"/>
      <w:r w:rsidRPr="00D92FB6">
        <w:rPr>
          <w:lang w:eastAsia="en-US"/>
        </w:rPr>
        <w:t>) {</w:t>
      </w:r>
    </w:p>
    <w:p w14:paraId="2CB63033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</w:t>
      </w:r>
      <w:r w:rsidRPr="00D92FB6">
        <w:rPr>
          <w:color w:val="0000FF"/>
          <w:lang w:eastAsia="en-US"/>
        </w:rPr>
        <w:t>return</w:t>
      </w:r>
      <w:r w:rsidRPr="00D92FB6">
        <w:rPr>
          <w:lang w:eastAsia="en-US"/>
        </w:rPr>
        <w:t> (</w:t>
      </w:r>
    </w:p>
    <w:p w14:paraId="6463CD19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  </w:t>
      </w:r>
      <w:r w:rsidRPr="00D92FB6">
        <w:rPr>
          <w:color w:val="800000"/>
          <w:lang w:eastAsia="en-US"/>
        </w:rPr>
        <w:t>&lt;table&gt;</w:t>
      </w:r>
    </w:p>
    <w:p w14:paraId="63C0173D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    </w:t>
      </w:r>
      <w:r w:rsidRPr="00D92FB6">
        <w:rPr>
          <w:color w:val="800000"/>
          <w:lang w:eastAsia="en-US"/>
        </w:rPr>
        <w:t>&lt;</w:t>
      </w:r>
      <w:proofErr w:type="spellStart"/>
      <w:r w:rsidRPr="00D92FB6">
        <w:rPr>
          <w:color w:val="800000"/>
          <w:lang w:eastAsia="en-US"/>
        </w:rPr>
        <w:t>TableHeader</w:t>
      </w:r>
      <w:proofErr w:type="spellEnd"/>
      <w:r w:rsidRPr="00D92FB6">
        <w:rPr>
          <w:lang w:eastAsia="en-US"/>
        </w:rPr>
        <w:t> </w:t>
      </w:r>
      <w:r w:rsidRPr="00D92FB6">
        <w:rPr>
          <w:color w:val="800000"/>
          <w:lang w:eastAsia="en-US"/>
        </w:rPr>
        <w:t>/&gt;</w:t>
      </w:r>
    </w:p>
    <w:p w14:paraId="5B487339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    </w:t>
      </w:r>
      <w:r w:rsidRPr="00D92FB6">
        <w:rPr>
          <w:color w:val="800000"/>
          <w:lang w:eastAsia="en-US"/>
        </w:rPr>
        <w:t>&lt;</w:t>
      </w:r>
      <w:proofErr w:type="spellStart"/>
      <w:r w:rsidRPr="00D92FB6">
        <w:rPr>
          <w:color w:val="800000"/>
          <w:lang w:eastAsia="en-US"/>
        </w:rPr>
        <w:t>TableBody</w:t>
      </w:r>
      <w:proofErr w:type="spellEnd"/>
      <w:r w:rsidRPr="00D92FB6">
        <w:rPr>
          <w:lang w:eastAsia="en-US"/>
        </w:rPr>
        <w:t> </w:t>
      </w:r>
      <w:r w:rsidRPr="00D92FB6">
        <w:rPr>
          <w:color w:val="800000"/>
          <w:lang w:eastAsia="en-US"/>
        </w:rPr>
        <w:t>/&gt;</w:t>
      </w:r>
    </w:p>
    <w:p w14:paraId="05793969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  </w:t>
      </w:r>
      <w:r w:rsidRPr="00D92FB6">
        <w:rPr>
          <w:color w:val="800000"/>
          <w:lang w:eastAsia="en-US"/>
        </w:rPr>
        <w:t>&lt;/table&gt;</w:t>
      </w:r>
    </w:p>
    <w:p w14:paraId="169C339C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  )</w:t>
      </w:r>
    </w:p>
    <w:p w14:paraId="01749F93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  }</w:t>
      </w:r>
    </w:p>
    <w:p w14:paraId="721A6AD8" w14:textId="77777777" w:rsidR="00D92FB6" w:rsidRPr="00D92FB6" w:rsidRDefault="00D92FB6" w:rsidP="00D92FB6">
      <w:pPr>
        <w:pStyle w:val="Output"/>
        <w:rPr>
          <w:lang w:eastAsia="en-US"/>
        </w:rPr>
      </w:pPr>
      <w:r w:rsidRPr="00D92FB6">
        <w:rPr>
          <w:lang w:eastAsia="en-US"/>
        </w:rPr>
        <w:t>}</w:t>
      </w:r>
    </w:p>
    <w:p w14:paraId="1B4CB75F" w14:textId="7A81D342" w:rsidR="00D92FB6" w:rsidRPr="00D92FB6" w:rsidRDefault="00D92FB6" w:rsidP="00D92FB6">
      <w:pPr>
        <w:rPr>
          <w:lang w:eastAsia="en-US"/>
        </w:rPr>
      </w:pPr>
    </w:p>
    <w:p w14:paraId="2D92C116" w14:textId="72062708" w:rsidR="00480D05" w:rsidRDefault="00480D05" w:rsidP="00B576CC">
      <w:pPr>
        <w:rPr>
          <w:lang w:eastAsia="en-US"/>
        </w:rPr>
      </w:pPr>
    </w:p>
    <w:p w14:paraId="15036F9E" w14:textId="50159364" w:rsidR="001C4639" w:rsidRPr="001C4639" w:rsidRDefault="00B67C49" w:rsidP="00B67C49">
      <w:pPr>
        <w:pStyle w:val="Qsns"/>
      </w:pPr>
      <w:r>
        <w:lastRenderedPageBreak/>
        <w:t>Example Class Component</w:t>
      </w:r>
    </w:p>
    <w:p w14:paraId="7E68719C" w14:textId="05EF85E9" w:rsidR="004665B8" w:rsidRDefault="00CE4FA1" w:rsidP="00B576CC">
      <w:pPr>
        <w:spacing w:after="0"/>
      </w:pPr>
      <w:r>
        <w:t xml:space="preserve">We are created Table component to display table data in </w:t>
      </w:r>
      <w:r w:rsidRPr="00CE4FA1">
        <w:rPr>
          <w:rStyle w:val="SyntaxChar"/>
        </w:rPr>
        <w:t>table.js</w:t>
      </w:r>
      <w:r w:rsidR="00261148">
        <w:t xml:space="preserve"> </w:t>
      </w:r>
      <w:r w:rsidR="00357ABE">
        <w:t xml:space="preserve">– and export as </w:t>
      </w:r>
      <w:r w:rsidR="00357ABE" w:rsidRPr="00357ABE">
        <w:rPr>
          <w:rStyle w:val="SyntaxChar"/>
        </w:rPr>
        <w:t>Table</w:t>
      </w:r>
      <w:r w:rsidR="00357ABE">
        <w:t xml:space="preserve"> component</w:t>
      </w:r>
    </w:p>
    <w:p w14:paraId="6470E814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color w:val="0000FF"/>
          <w:lang w:eastAsia="en-US"/>
        </w:rPr>
        <w:t>import</w:t>
      </w:r>
      <w:r w:rsidRPr="00357ABE">
        <w:rPr>
          <w:lang w:eastAsia="en-US"/>
        </w:rPr>
        <w:t> React, {Component} </w:t>
      </w:r>
      <w:r w:rsidRPr="00357ABE">
        <w:rPr>
          <w:color w:val="0000FF"/>
          <w:lang w:eastAsia="en-US"/>
        </w:rPr>
        <w:t>from</w:t>
      </w:r>
      <w:r w:rsidRPr="00357ABE">
        <w:rPr>
          <w:lang w:eastAsia="en-US"/>
        </w:rPr>
        <w:t> </w:t>
      </w:r>
      <w:r w:rsidRPr="00357ABE">
        <w:rPr>
          <w:color w:val="A31515"/>
          <w:lang w:eastAsia="en-US"/>
        </w:rPr>
        <w:t>'react'</w:t>
      </w:r>
    </w:p>
    <w:p w14:paraId="5A84360C" w14:textId="77777777" w:rsidR="00357ABE" w:rsidRPr="00357ABE" w:rsidRDefault="00357ABE" w:rsidP="00357ABE">
      <w:pPr>
        <w:pStyle w:val="Output"/>
        <w:rPr>
          <w:lang w:eastAsia="en-US"/>
        </w:rPr>
      </w:pPr>
    </w:p>
    <w:p w14:paraId="1D1A4660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color w:val="0000FF"/>
          <w:lang w:eastAsia="en-US"/>
        </w:rPr>
        <w:t>class</w:t>
      </w:r>
      <w:r w:rsidRPr="00357ABE">
        <w:rPr>
          <w:lang w:eastAsia="en-US"/>
        </w:rPr>
        <w:t> Table </w:t>
      </w:r>
      <w:r w:rsidRPr="00357ABE">
        <w:rPr>
          <w:color w:val="0000FF"/>
          <w:lang w:eastAsia="en-US"/>
        </w:rPr>
        <w:t>extends</w:t>
      </w:r>
      <w:r w:rsidRPr="00357ABE">
        <w:rPr>
          <w:lang w:eastAsia="en-US"/>
        </w:rPr>
        <w:t> Component {</w:t>
      </w:r>
    </w:p>
    <w:p w14:paraId="140A8674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</w:t>
      </w:r>
      <w:proofErr w:type="gramStart"/>
      <w:r w:rsidRPr="00357ABE">
        <w:rPr>
          <w:lang w:eastAsia="en-US"/>
        </w:rPr>
        <w:t>render(</w:t>
      </w:r>
      <w:proofErr w:type="gramEnd"/>
      <w:r w:rsidRPr="00357ABE">
        <w:rPr>
          <w:lang w:eastAsia="en-US"/>
        </w:rPr>
        <w:t>) {</w:t>
      </w:r>
    </w:p>
    <w:p w14:paraId="72D4BEBE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</w:t>
      </w:r>
      <w:r w:rsidRPr="00357ABE">
        <w:rPr>
          <w:color w:val="0000FF"/>
          <w:lang w:eastAsia="en-US"/>
        </w:rPr>
        <w:t>return</w:t>
      </w:r>
      <w:r w:rsidRPr="00357ABE">
        <w:rPr>
          <w:lang w:eastAsia="en-US"/>
        </w:rPr>
        <w:t> (</w:t>
      </w:r>
    </w:p>
    <w:p w14:paraId="66A67E79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</w:t>
      </w:r>
      <w:r w:rsidRPr="00357ABE">
        <w:rPr>
          <w:color w:val="800000"/>
          <w:lang w:eastAsia="en-US"/>
        </w:rPr>
        <w:t>&lt;table&gt;</w:t>
      </w:r>
    </w:p>
    <w:p w14:paraId="1C4EE71D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</w:t>
      </w:r>
      <w:r w:rsidRPr="00357ABE">
        <w:rPr>
          <w:color w:val="800000"/>
          <w:lang w:eastAsia="en-US"/>
        </w:rPr>
        <w:t>&lt;</w:t>
      </w:r>
      <w:proofErr w:type="spellStart"/>
      <w:r w:rsidRPr="00357ABE">
        <w:rPr>
          <w:color w:val="800000"/>
          <w:lang w:eastAsia="en-US"/>
        </w:rPr>
        <w:t>thead</w:t>
      </w:r>
      <w:proofErr w:type="spellEnd"/>
      <w:r w:rsidRPr="00357ABE">
        <w:rPr>
          <w:color w:val="800000"/>
          <w:lang w:eastAsia="en-US"/>
        </w:rPr>
        <w:t>&gt;</w:t>
      </w:r>
    </w:p>
    <w:p w14:paraId="1A050061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&lt;tr&gt;</w:t>
      </w:r>
    </w:p>
    <w:p w14:paraId="4CEC4F98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</w:t>
      </w:r>
      <w:proofErr w:type="spellStart"/>
      <w:r w:rsidRPr="00357ABE">
        <w:rPr>
          <w:color w:val="800000"/>
          <w:lang w:eastAsia="en-US"/>
        </w:rPr>
        <w:t>th</w:t>
      </w:r>
      <w:proofErr w:type="spellEnd"/>
      <w:r w:rsidRPr="00357ABE">
        <w:rPr>
          <w:color w:val="800000"/>
          <w:lang w:eastAsia="en-US"/>
        </w:rPr>
        <w:t>&gt;</w:t>
      </w:r>
      <w:r w:rsidRPr="00357ABE">
        <w:rPr>
          <w:lang w:eastAsia="en-US"/>
        </w:rPr>
        <w:t>Name</w:t>
      </w:r>
      <w:r w:rsidRPr="00357ABE">
        <w:rPr>
          <w:color w:val="800000"/>
          <w:lang w:eastAsia="en-US"/>
        </w:rPr>
        <w:t>&lt;/</w:t>
      </w:r>
      <w:proofErr w:type="spellStart"/>
      <w:r w:rsidRPr="00357ABE">
        <w:rPr>
          <w:color w:val="800000"/>
          <w:lang w:eastAsia="en-US"/>
        </w:rPr>
        <w:t>th</w:t>
      </w:r>
      <w:proofErr w:type="spellEnd"/>
      <w:r w:rsidRPr="00357ABE">
        <w:rPr>
          <w:color w:val="800000"/>
          <w:lang w:eastAsia="en-US"/>
        </w:rPr>
        <w:t>&gt;</w:t>
      </w:r>
    </w:p>
    <w:p w14:paraId="20B66990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</w:t>
      </w:r>
      <w:proofErr w:type="spellStart"/>
      <w:r w:rsidRPr="00357ABE">
        <w:rPr>
          <w:color w:val="800000"/>
          <w:lang w:eastAsia="en-US"/>
        </w:rPr>
        <w:t>th</w:t>
      </w:r>
      <w:proofErr w:type="spellEnd"/>
      <w:r w:rsidRPr="00357ABE">
        <w:rPr>
          <w:color w:val="800000"/>
          <w:lang w:eastAsia="en-US"/>
        </w:rPr>
        <w:t>&gt;</w:t>
      </w:r>
      <w:r w:rsidRPr="00357ABE">
        <w:rPr>
          <w:lang w:eastAsia="en-US"/>
        </w:rPr>
        <w:t>Job</w:t>
      </w:r>
      <w:r w:rsidRPr="00357ABE">
        <w:rPr>
          <w:color w:val="800000"/>
          <w:lang w:eastAsia="en-US"/>
        </w:rPr>
        <w:t>&lt;/</w:t>
      </w:r>
      <w:proofErr w:type="spellStart"/>
      <w:r w:rsidRPr="00357ABE">
        <w:rPr>
          <w:color w:val="800000"/>
          <w:lang w:eastAsia="en-US"/>
        </w:rPr>
        <w:t>th</w:t>
      </w:r>
      <w:proofErr w:type="spellEnd"/>
      <w:r w:rsidRPr="00357ABE">
        <w:rPr>
          <w:color w:val="800000"/>
          <w:lang w:eastAsia="en-US"/>
        </w:rPr>
        <w:t>&gt;</w:t>
      </w:r>
    </w:p>
    <w:p w14:paraId="10FC9002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&lt;/tr&gt;</w:t>
      </w:r>
    </w:p>
    <w:p w14:paraId="442D5646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</w:t>
      </w:r>
      <w:r w:rsidRPr="00357ABE">
        <w:rPr>
          <w:color w:val="800000"/>
          <w:lang w:eastAsia="en-US"/>
        </w:rPr>
        <w:t>&lt;/</w:t>
      </w:r>
      <w:proofErr w:type="spellStart"/>
      <w:r w:rsidRPr="00357ABE">
        <w:rPr>
          <w:color w:val="800000"/>
          <w:lang w:eastAsia="en-US"/>
        </w:rPr>
        <w:t>thead</w:t>
      </w:r>
      <w:proofErr w:type="spellEnd"/>
      <w:r w:rsidRPr="00357ABE">
        <w:rPr>
          <w:color w:val="800000"/>
          <w:lang w:eastAsia="en-US"/>
        </w:rPr>
        <w:t>&gt;</w:t>
      </w:r>
    </w:p>
    <w:p w14:paraId="1A538217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</w:t>
      </w:r>
      <w:r w:rsidRPr="00357ABE">
        <w:rPr>
          <w:color w:val="800000"/>
          <w:lang w:eastAsia="en-US"/>
        </w:rPr>
        <w:t>&lt;</w:t>
      </w:r>
      <w:proofErr w:type="spellStart"/>
      <w:r w:rsidRPr="00357ABE">
        <w:rPr>
          <w:color w:val="800000"/>
          <w:lang w:eastAsia="en-US"/>
        </w:rPr>
        <w:t>tbody</w:t>
      </w:r>
      <w:proofErr w:type="spellEnd"/>
      <w:r w:rsidRPr="00357ABE">
        <w:rPr>
          <w:color w:val="800000"/>
          <w:lang w:eastAsia="en-US"/>
        </w:rPr>
        <w:t>&gt;</w:t>
      </w:r>
    </w:p>
    <w:p w14:paraId="10B26AD9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&lt;tr&gt;</w:t>
      </w:r>
    </w:p>
    <w:p w14:paraId="27B9CD0B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&lt;td&gt;</w:t>
      </w:r>
      <w:r w:rsidRPr="00357ABE">
        <w:rPr>
          <w:lang w:eastAsia="en-US"/>
        </w:rPr>
        <w:t>Charlie</w:t>
      </w:r>
      <w:r w:rsidRPr="00357ABE">
        <w:rPr>
          <w:color w:val="800000"/>
          <w:lang w:eastAsia="en-US"/>
        </w:rPr>
        <w:t>&lt;/td&gt;</w:t>
      </w:r>
    </w:p>
    <w:p w14:paraId="1DFBDA0B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&lt;td&gt;</w:t>
      </w:r>
      <w:r w:rsidRPr="00357ABE">
        <w:rPr>
          <w:lang w:eastAsia="en-US"/>
        </w:rPr>
        <w:t>Janitor</w:t>
      </w:r>
      <w:r w:rsidRPr="00357ABE">
        <w:rPr>
          <w:color w:val="800000"/>
          <w:lang w:eastAsia="en-US"/>
        </w:rPr>
        <w:t>&lt;/td&gt;</w:t>
      </w:r>
    </w:p>
    <w:p w14:paraId="61E89091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&lt;/tr&gt;</w:t>
      </w:r>
    </w:p>
    <w:p w14:paraId="31FEE9D6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&lt;tr&gt;</w:t>
      </w:r>
    </w:p>
    <w:p w14:paraId="1B5D8472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&lt;td&gt;</w:t>
      </w:r>
      <w:r w:rsidRPr="00357ABE">
        <w:rPr>
          <w:lang w:eastAsia="en-US"/>
        </w:rPr>
        <w:t>Mac</w:t>
      </w:r>
      <w:r w:rsidRPr="00357ABE">
        <w:rPr>
          <w:color w:val="800000"/>
          <w:lang w:eastAsia="en-US"/>
        </w:rPr>
        <w:t>&lt;/td&gt;</w:t>
      </w:r>
    </w:p>
    <w:p w14:paraId="6DAECAC0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  </w:t>
      </w:r>
      <w:r w:rsidRPr="00357ABE">
        <w:rPr>
          <w:color w:val="800000"/>
          <w:lang w:eastAsia="en-US"/>
        </w:rPr>
        <w:t>&lt;td&gt;</w:t>
      </w:r>
      <w:r w:rsidRPr="00357ABE">
        <w:rPr>
          <w:lang w:eastAsia="en-US"/>
        </w:rPr>
        <w:t>Bouncer</w:t>
      </w:r>
      <w:r w:rsidRPr="00357ABE">
        <w:rPr>
          <w:color w:val="800000"/>
          <w:lang w:eastAsia="en-US"/>
        </w:rPr>
        <w:t>&lt;/td&gt;</w:t>
      </w:r>
    </w:p>
    <w:p w14:paraId="65A51093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  </w:t>
      </w:r>
      <w:r w:rsidRPr="00357ABE">
        <w:rPr>
          <w:color w:val="800000"/>
          <w:lang w:eastAsia="en-US"/>
        </w:rPr>
        <w:t>&lt;/tr&gt;</w:t>
      </w:r>
    </w:p>
    <w:p w14:paraId="46736849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  </w:t>
      </w:r>
      <w:r w:rsidRPr="00357ABE">
        <w:rPr>
          <w:color w:val="800000"/>
          <w:lang w:eastAsia="en-US"/>
        </w:rPr>
        <w:t>&lt;/</w:t>
      </w:r>
      <w:proofErr w:type="spellStart"/>
      <w:r w:rsidRPr="00357ABE">
        <w:rPr>
          <w:color w:val="800000"/>
          <w:lang w:eastAsia="en-US"/>
        </w:rPr>
        <w:t>tbody</w:t>
      </w:r>
      <w:proofErr w:type="spellEnd"/>
      <w:r w:rsidRPr="00357ABE">
        <w:rPr>
          <w:color w:val="800000"/>
          <w:lang w:eastAsia="en-US"/>
        </w:rPr>
        <w:t>&gt;</w:t>
      </w:r>
    </w:p>
    <w:p w14:paraId="54749C79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  </w:t>
      </w:r>
      <w:r w:rsidRPr="00357ABE">
        <w:rPr>
          <w:color w:val="800000"/>
          <w:lang w:eastAsia="en-US"/>
        </w:rPr>
        <w:t>&lt;/table&gt;</w:t>
      </w:r>
    </w:p>
    <w:p w14:paraId="18A3B3A3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  )</w:t>
      </w:r>
    </w:p>
    <w:p w14:paraId="5B2F3A59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  }</w:t>
      </w:r>
    </w:p>
    <w:p w14:paraId="12B462A0" w14:textId="5DE7E6AF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lang w:eastAsia="en-US"/>
        </w:rPr>
        <w:t>}</w:t>
      </w:r>
    </w:p>
    <w:p w14:paraId="2D384C8C" w14:textId="77777777" w:rsidR="00357ABE" w:rsidRPr="00357ABE" w:rsidRDefault="00357ABE" w:rsidP="00357ABE">
      <w:pPr>
        <w:pStyle w:val="Output"/>
        <w:rPr>
          <w:lang w:eastAsia="en-US"/>
        </w:rPr>
      </w:pPr>
      <w:r w:rsidRPr="00357ABE">
        <w:rPr>
          <w:color w:val="0000FF"/>
          <w:lang w:eastAsia="en-US"/>
        </w:rPr>
        <w:t>export</w:t>
      </w:r>
      <w:r w:rsidRPr="00357ABE">
        <w:rPr>
          <w:lang w:eastAsia="en-US"/>
        </w:rPr>
        <w:t> </w:t>
      </w:r>
      <w:r w:rsidRPr="00357ABE">
        <w:rPr>
          <w:color w:val="0000FF"/>
          <w:lang w:eastAsia="en-US"/>
        </w:rPr>
        <w:t>default</w:t>
      </w:r>
      <w:r w:rsidRPr="00357ABE">
        <w:rPr>
          <w:lang w:eastAsia="en-US"/>
        </w:rPr>
        <w:t> Table</w:t>
      </w:r>
    </w:p>
    <w:p w14:paraId="49869AAF" w14:textId="4BE903C4" w:rsidR="00CE4FA1" w:rsidRDefault="00CE4FA1" w:rsidP="001E278A"/>
    <w:p w14:paraId="45424806" w14:textId="4663AAB5" w:rsidR="00CE4FA1" w:rsidRDefault="00B576CC" w:rsidP="00B576CC">
      <w:pPr>
        <w:spacing w:after="0"/>
      </w:pPr>
      <w:r>
        <w:t xml:space="preserve">Import Table in </w:t>
      </w:r>
      <w:r w:rsidRPr="00B576CC">
        <w:rPr>
          <w:rStyle w:val="BlueSyntaxChar"/>
        </w:rPr>
        <w:t>app.js</w:t>
      </w:r>
      <w:r>
        <w:t xml:space="preserve"> – pass it to index.html</w:t>
      </w:r>
    </w:p>
    <w:p w14:paraId="5730F7C9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color w:val="0000FF"/>
          <w:lang w:eastAsia="en-US"/>
        </w:rPr>
        <w:t>import</w:t>
      </w:r>
      <w:r w:rsidRPr="00B576CC">
        <w:rPr>
          <w:lang w:eastAsia="en-US"/>
        </w:rPr>
        <w:t> React, {Component} </w:t>
      </w:r>
      <w:r w:rsidRPr="00B576CC">
        <w:rPr>
          <w:color w:val="0000FF"/>
          <w:lang w:eastAsia="en-US"/>
        </w:rPr>
        <w:t>from</w:t>
      </w:r>
      <w:r w:rsidRPr="00B576CC">
        <w:rPr>
          <w:lang w:eastAsia="en-US"/>
        </w:rPr>
        <w:t> </w:t>
      </w:r>
      <w:r w:rsidRPr="00B576CC">
        <w:rPr>
          <w:color w:val="A31515"/>
          <w:lang w:eastAsia="en-US"/>
        </w:rPr>
        <w:t>'react'</w:t>
      </w:r>
    </w:p>
    <w:p w14:paraId="0C9EB8BB" w14:textId="7E447D10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color w:val="0000FF"/>
          <w:lang w:eastAsia="en-US"/>
        </w:rPr>
        <w:t>import</w:t>
      </w:r>
      <w:r w:rsidRPr="00B576CC">
        <w:rPr>
          <w:lang w:eastAsia="en-US"/>
        </w:rPr>
        <w:t> Table </w:t>
      </w:r>
      <w:r w:rsidRPr="00B576CC">
        <w:rPr>
          <w:color w:val="0000FF"/>
          <w:lang w:eastAsia="en-US"/>
        </w:rPr>
        <w:t>from</w:t>
      </w:r>
      <w:r w:rsidRPr="00B576CC">
        <w:rPr>
          <w:lang w:eastAsia="en-US"/>
        </w:rPr>
        <w:t> </w:t>
      </w:r>
      <w:proofErr w:type="gramStart"/>
      <w:r w:rsidRPr="00B576CC">
        <w:rPr>
          <w:color w:val="A31515"/>
          <w:lang w:eastAsia="en-US"/>
        </w:rPr>
        <w:t>'./</w:t>
      </w:r>
      <w:proofErr w:type="gramEnd"/>
      <w:r w:rsidR="00C97C6A">
        <w:rPr>
          <w:color w:val="A31515"/>
          <w:lang w:eastAsia="en-US"/>
        </w:rPr>
        <w:t>t</w:t>
      </w:r>
      <w:r w:rsidRPr="00B576CC">
        <w:rPr>
          <w:color w:val="A31515"/>
          <w:lang w:eastAsia="en-US"/>
        </w:rPr>
        <w:t>able'</w:t>
      </w:r>
    </w:p>
    <w:p w14:paraId="4021A830" w14:textId="77777777" w:rsidR="00B576CC" w:rsidRPr="00B576CC" w:rsidRDefault="00B576CC" w:rsidP="00B576CC">
      <w:pPr>
        <w:pStyle w:val="Output"/>
        <w:rPr>
          <w:lang w:eastAsia="en-US"/>
        </w:rPr>
      </w:pPr>
    </w:p>
    <w:p w14:paraId="663E1380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color w:val="0000FF"/>
          <w:lang w:eastAsia="en-US"/>
        </w:rPr>
        <w:t>class</w:t>
      </w:r>
      <w:r w:rsidRPr="00B576CC">
        <w:rPr>
          <w:lang w:eastAsia="en-US"/>
        </w:rPr>
        <w:t> App </w:t>
      </w:r>
      <w:r w:rsidRPr="00B576CC">
        <w:rPr>
          <w:color w:val="0000FF"/>
          <w:lang w:eastAsia="en-US"/>
        </w:rPr>
        <w:t>extends</w:t>
      </w:r>
      <w:r w:rsidRPr="00B576CC">
        <w:rPr>
          <w:lang w:eastAsia="en-US"/>
        </w:rPr>
        <w:t> Component {</w:t>
      </w:r>
    </w:p>
    <w:p w14:paraId="767EFC13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</w:t>
      </w:r>
      <w:proofErr w:type="gramStart"/>
      <w:r w:rsidRPr="00B576CC">
        <w:rPr>
          <w:lang w:eastAsia="en-US"/>
        </w:rPr>
        <w:t>render(</w:t>
      </w:r>
      <w:proofErr w:type="gramEnd"/>
      <w:r w:rsidRPr="00B576CC">
        <w:rPr>
          <w:lang w:eastAsia="en-US"/>
        </w:rPr>
        <w:t>) {</w:t>
      </w:r>
    </w:p>
    <w:p w14:paraId="0099584C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  </w:t>
      </w:r>
      <w:r w:rsidRPr="00B576CC">
        <w:rPr>
          <w:color w:val="0000FF"/>
          <w:lang w:eastAsia="en-US"/>
        </w:rPr>
        <w:t>return</w:t>
      </w:r>
      <w:r w:rsidRPr="00B576CC">
        <w:rPr>
          <w:lang w:eastAsia="en-US"/>
        </w:rPr>
        <w:t> (</w:t>
      </w:r>
    </w:p>
    <w:p w14:paraId="15DD0499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    </w:t>
      </w:r>
      <w:r w:rsidRPr="00B576CC">
        <w:rPr>
          <w:color w:val="800000"/>
          <w:lang w:eastAsia="en-US"/>
        </w:rPr>
        <w:t>&lt;div</w:t>
      </w:r>
      <w:r w:rsidRPr="00B576CC">
        <w:rPr>
          <w:lang w:eastAsia="en-US"/>
        </w:rPr>
        <w:t> </w:t>
      </w:r>
      <w:proofErr w:type="spellStart"/>
      <w:r w:rsidRPr="00B576CC">
        <w:rPr>
          <w:color w:val="FF0000"/>
          <w:lang w:eastAsia="en-US"/>
        </w:rPr>
        <w:t>className</w:t>
      </w:r>
      <w:proofErr w:type="spellEnd"/>
      <w:r w:rsidRPr="00B576CC">
        <w:rPr>
          <w:lang w:eastAsia="en-US"/>
        </w:rPr>
        <w:t>=</w:t>
      </w:r>
      <w:r w:rsidRPr="00B576CC">
        <w:rPr>
          <w:color w:val="A31515"/>
          <w:lang w:eastAsia="en-US"/>
        </w:rPr>
        <w:t>"container"</w:t>
      </w:r>
      <w:r w:rsidRPr="00B576CC">
        <w:rPr>
          <w:color w:val="800000"/>
          <w:lang w:eastAsia="en-US"/>
        </w:rPr>
        <w:t>&gt;</w:t>
      </w:r>
    </w:p>
    <w:p w14:paraId="5B0622C5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      </w:t>
      </w:r>
      <w:r w:rsidRPr="00B576CC">
        <w:rPr>
          <w:color w:val="800000"/>
          <w:lang w:eastAsia="en-US"/>
        </w:rPr>
        <w:t>&lt;Table</w:t>
      </w:r>
      <w:r w:rsidRPr="00B576CC">
        <w:rPr>
          <w:lang w:eastAsia="en-US"/>
        </w:rPr>
        <w:t> </w:t>
      </w:r>
      <w:r w:rsidRPr="00B576CC">
        <w:rPr>
          <w:color w:val="800000"/>
          <w:lang w:eastAsia="en-US"/>
        </w:rPr>
        <w:t>/&gt;</w:t>
      </w:r>
    </w:p>
    <w:p w14:paraId="1570C5F5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    </w:t>
      </w:r>
      <w:r w:rsidRPr="00B576CC">
        <w:rPr>
          <w:color w:val="800000"/>
          <w:lang w:eastAsia="en-US"/>
        </w:rPr>
        <w:t>&lt;/div&gt;</w:t>
      </w:r>
    </w:p>
    <w:p w14:paraId="226716D5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  )</w:t>
      </w:r>
    </w:p>
    <w:p w14:paraId="67E3A026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  }</w:t>
      </w:r>
    </w:p>
    <w:p w14:paraId="34D79703" w14:textId="2F35676B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lang w:eastAsia="en-US"/>
        </w:rPr>
        <w:t>}</w:t>
      </w:r>
    </w:p>
    <w:p w14:paraId="4DC92CCC" w14:textId="77777777" w:rsidR="00B576CC" w:rsidRPr="00B576CC" w:rsidRDefault="00B576CC" w:rsidP="00B576CC">
      <w:pPr>
        <w:pStyle w:val="Output"/>
        <w:rPr>
          <w:lang w:eastAsia="en-US"/>
        </w:rPr>
      </w:pPr>
      <w:r w:rsidRPr="00B576CC">
        <w:rPr>
          <w:color w:val="0000FF"/>
          <w:lang w:eastAsia="en-US"/>
        </w:rPr>
        <w:t>export</w:t>
      </w:r>
      <w:r w:rsidRPr="00B576CC">
        <w:rPr>
          <w:lang w:eastAsia="en-US"/>
        </w:rPr>
        <w:t> </w:t>
      </w:r>
      <w:r w:rsidRPr="00B576CC">
        <w:rPr>
          <w:color w:val="0000FF"/>
          <w:lang w:eastAsia="en-US"/>
        </w:rPr>
        <w:t>default</w:t>
      </w:r>
      <w:r w:rsidRPr="00B576CC">
        <w:rPr>
          <w:lang w:eastAsia="en-US"/>
        </w:rPr>
        <w:t> App</w:t>
      </w:r>
    </w:p>
    <w:p w14:paraId="1BB570FC" w14:textId="77777777" w:rsidR="00B576CC" w:rsidRDefault="00B576CC" w:rsidP="00B576CC">
      <w:pPr>
        <w:spacing w:after="0"/>
      </w:pPr>
    </w:p>
    <w:p w14:paraId="5EAC8B11" w14:textId="2723991B" w:rsidR="00B576CC" w:rsidRDefault="00B576CC" w:rsidP="00B576CC">
      <w:pPr>
        <w:spacing w:after="0"/>
      </w:pPr>
      <w:r>
        <w:t xml:space="preserve">In </w:t>
      </w:r>
      <w:r w:rsidRPr="009951EB">
        <w:rPr>
          <w:rStyle w:val="BlueSyntaxChar"/>
        </w:rPr>
        <w:t>index.html</w:t>
      </w:r>
      <w:r>
        <w:t xml:space="preserve">, just place only &lt;div&gt; &amp; </w:t>
      </w:r>
      <w:r w:rsidRPr="009951EB">
        <w:rPr>
          <w:rStyle w:val="SyntaxChar"/>
        </w:rPr>
        <w:t>start</w:t>
      </w:r>
      <w:r>
        <w:t xml:space="preserve"> the Application</w:t>
      </w:r>
    </w:p>
    <w:p w14:paraId="1C5FED69" w14:textId="2ECD2DDE" w:rsidR="00B576CC" w:rsidRDefault="00B576CC" w:rsidP="00B576CC">
      <w:pPr>
        <w:pStyle w:val="Output"/>
        <w:rPr>
          <w:lang w:eastAsia="en-US"/>
        </w:rPr>
      </w:pPr>
      <w:r w:rsidRPr="009951EB">
        <w:rPr>
          <w:lang w:eastAsia="en-US"/>
        </w:rPr>
        <w:t>&lt;div</w:t>
      </w:r>
      <w:r w:rsidRPr="009951EB">
        <w:rPr>
          <w:color w:val="000000"/>
          <w:lang w:eastAsia="en-US"/>
        </w:rPr>
        <w:t> </w:t>
      </w:r>
      <w:r w:rsidRPr="009951EB">
        <w:rPr>
          <w:color w:val="FF0000"/>
          <w:lang w:eastAsia="en-US"/>
        </w:rPr>
        <w:t>id</w:t>
      </w:r>
      <w:r w:rsidRPr="009951EB">
        <w:rPr>
          <w:color w:val="000000"/>
          <w:lang w:eastAsia="en-US"/>
        </w:rPr>
        <w:t>=</w:t>
      </w:r>
      <w:r w:rsidRPr="009951EB">
        <w:rPr>
          <w:color w:val="0000FF"/>
          <w:lang w:eastAsia="en-US"/>
        </w:rPr>
        <w:t>"root"</w:t>
      </w:r>
      <w:r w:rsidRPr="009951EB">
        <w:rPr>
          <w:lang w:eastAsia="en-US"/>
        </w:rPr>
        <w:t>&gt;&lt;/div&gt;</w:t>
      </w:r>
    </w:p>
    <w:p w14:paraId="106567C1" w14:textId="77777777" w:rsidR="00335056" w:rsidRDefault="00335056" w:rsidP="00335056">
      <w:pPr>
        <w:spacing w:after="0"/>
        <w:rPr>
          <w:lang w:eastAsia="en-US"/>
        </w:rPr>
      </w:pPr>
    </w:p>
    <w:p w14:paraId="7898B539" w14:textId="512614FB" w:rsidR="00B576CC" w:rsidRDefault="00100A21" w:rsidP="001E278A">
      <w:r>
        <w:rPr>
          <w:noProof/>
        </w:rPr>
        <w:drawing>
          <wp:inline distT="0" distB="0" distL="0" distR="0" wp14:anchorId="3CFFB88D" wp14:editId="05F8B0C7">
            <wp:extent cx="2684534" cy="107065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3423" cy="1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1714" w14:textId="41CB89AB" w:rsidR="001E278A" w:rsidRDefault="008B148C" w:rsidP="001E278A">
      <w:pPr>
        <w:pStyle w:val="Heading2"/>
      </w:pPr>
      <w:bookmarkStart w:id="29" w:name="_Toc75428721"/>
      <w:bookmarkStart w:id="30" w:name="_Toc75428770"/>
      <w:bookmarkStart w:id="31" w:name="_Toc75428794"/>
      <w:r>
        <w:lastRenderedPageBreak/>
        <w:t>React – Data Handling</w:t>
      </w:r>
      <w:bookmarkEnd w:id="29"/>
      <w:bookmarkEnd w:id="30"/>
      <w:bookmarkEnd w:id="31"/>
      <w:r>
        <w:t xml:space="preserve"> </w:t>
      </w:r>
    </w:p>
    <w:p w14:paraId="0C67834D" w14:textId="5BE3D646" w:rsidR="001E278A" w:rsidRDefault="00BA6A35" w:rsidP="001E278A">
      <w:r>
        <w:t xml:space="preserve">To handle data in </w:t>
      </w:r>
      <w:r w:rsidR="00E05DE5" w:rsidRPr="00BA6A35">
        <w:t>React,</w:t>
      </w:r>
      <w:r>
        <w:t xml:space="preserve"> we do </w:t>
      </w:r>
      <w:r w:rsidRPr="00BA6A35">
        <w:t>with properties, referred to as </w:t>
      </w:r>
      <w:r w:rsidRPr="00BA6A35">
        <w:rPr>
          <w:b/>
          <w:bCs/>
        </w:rPr>
        <w:t>props</w:t>
      </w:r>
      <w:r w:rsidRPr="00BA6A35">
        <w:t xml:space="preserve">, and with </w:t>
      </w:r>
      <w:r w:rsidRPr="00BA6A35">
        <w:rPr>
          <w:b/>
          <w:bCs/>
        </w:rPr>
        <w:t>state</w:t>
      </w:r>
    </w:p>
    <w:p w14:paraId="6B248842" w14:textId="194C3FEF" w:rsidR="001E278A" w:rsidRDefault="00E05DE5" w:rsidP="00D95546">
      <w:pPr>
        <w:pStyle w:val="Heading3"/>
        <w:spacing w:before="0" w:after="0"/>
      </w:pPr>
      <w:bookmarkStart w:id="32" w:name="_Toc75428722"/>
      <w:bookmarkStart w:id="33" w:name="_Toc75428771"/>
      <w:r>
        <w:t>Props</w:t>
      </w:r>
      <w:bookmarkEnd w:id="32"/>
      <w:bookmarkEnd w:id="33"/>
    </w:p>
    <w:p w14:paraId="4571C93F" w14:textId="77777777" w:rsidR="0088643B" w:rsidRPr="00EF68E0" w:rsidRDefault="0088643B" w:rsidP="0088643B">
      <w:pPr>
        <w:spacing w:after="0"/>
      </w:pPr>
      <w:r w:rsidRPr="00EF68E0">
        <w:t xml:space="preserve">Functional components can accept arguments, </w:t>
      </w:r>
      <w:proofErr w:type="gramStart"/>
      <w:r w:rsidRPr="00EF68E0">
        <w:t>similar to</w:t>
      </w:r>
      <w:proofErr w:type="gramEnd"/>
      <w:r w:rsidRPr="00EF68E0">
        <w:t xml:space="preserve"> JavaScript functions. These arguments are called </w:t>
      </w:r>
      <w:r w:rsidRPr="00EF68E0">
        <w:rPr>
          <w:b/>
          <w:bCs/>
        </w:rPr>
        <w:t>props</w:t>
      </w:r>
      <w:r w:rsidRPr="00EF68E0">
        <w:t>, and represent an object.</w:t>
      </w:r>
      <w:r w:rsidRPr="00EF68E0">
        <w:br/>
      </w:r>
      <w:r w:rsidRPr="00EF68E0">
        <w:br/>
        <w:t>For example, we can use props in our Hello component:</w:t>
      </w:r>
    </w:p>
    <w:p w14:paraId="394247DC" w14:textId="77777777" w:rsidR="0088643B" w:rsidRPr="00EF68E0" w:rsidRDefault="0088643B" w:rsidP="0088643B">
      <w:pPr>
        <w:pStyle w:val="Output"/>
        <w:rPr>
          <w:lang w:eastAsia="en-US"/>
        </w:rPr>
      </w:pPr>
      <w:r w:rsidRPr="00EF68E0">
        <w:rPr>
          <w:color w:val="0000FF"/>
          <w:lang w:eastAsia="en-US"/>
        </w:rPr>
        <w:t>function</w:t>
      </w:r>
      <w:r w:rsidRPr="00EF68E0">
        <w:rPr>
          <w:lang w:eastAsia="en-US"/>
        </w:rPr>
        <w:t> Hello(</w:t>
      </w:r>
      <w:r w:rsidRPr="00EF68E0">
        <w:rPr>
          <w:b/>
          <w:bCs/>
          <w:lang w:eastAsia="en-US"/>
        </w:rPr>
        <w:t>props</w:t>
      </w:r>
      <w:r w:rsidRPr="00EF68E0">
        <w:rPr>
          <w:lang w:eastAsia="en-US"/>
        </w:rPr>
        <w:t>) {</w:t>
      </w:r>
    </w:p>
    <w:p w14:paraId="3ECB91D2" w14:textId="77777777" w:rsidR="0088643B" w:rsidRPr="00EF68E0" w:rsidRDefault="0088643B" w:rsidP="0088643B">
      <w:pPr>
        <w:pStyle w:val="Output"/>
        <w:rPr>
          <w:lang w:eastAsia="en-US"/>
        </w:rPr>
      </w:pPr>
      <w:r w:rsidRPr="00EF68E0">
        <w:rPr>
          <w:lang w:eastAsia="en-US"/>
        </w:rPr>
        <w:t>  </w:t>
      </w:r>
      <w:r w:rsidRPr="00EF68E0">
        <w:rPr>
          <w:color w:val="0000FF"/>
          <w:lang w:eastAsia="en-US"/>
        </w:rPr>
        <w:t>return</w:t>
      </w:r>
      <w:r w:rsidRPr="00EF68E0">
        <w:rPr>
          <w:lang w:eastAsia="en-US"/>
        </w:rPr>
        <w:t> </w:t>
      </w:r>
      <w:r w:rsidRPr="00EF68E0">
        <w:rPr>
          <w:color w:val="800000"/>
          <w:lang w:eastAsia="en-US"/>
        </w:rPr>
        <w:t>&lt;p&gt;</w:t>
      </w:r>
      <w:r w:rsidRPr="00EF68E0">
        <w:rPr>
          <w:lang w:eastAsia="en-US"/>
        </w:rPr>
        <w:t>Hello, </w:t>
      </w:r>
      <w:r w:rsidRPr="00EF68E0">
        <w:rPr>
          <w:color w:val="0000FF"/>
          <w:lang w:eastAsia="en-US"/>
        </w:rPr>
        <w:t>{</w:t>
      </w:r>
      <w:r w:rsidRPr="00EF68E0">
        <w:rPr>
          <w:lang w:eastAsia="en-US"/>
        </w:rPr>
        <w:t>props.name</w:t>
      </w:r>
      <w:proofErr w:type="gramStart"/>
      <w:r w:rsidRPr="00EF68E0">
        <w:rPr>
          <w:color w:val="0000FF"/>
          <w:lang w:eastAsia="en-US"/>
        </w:rPr>
        <w:t>}</w:t>
      </w:r>
      <w:r w:rsidRPr="00EF68E0">
        <w:rPr>
          <w:lang w:eastAsia="en-US"/>
        </w:rPr>
        <w:t>!</w:t>
      </w:r>
      <w:r w:rsidRPr="00EF68E0">
        <w:rPr>
          <w:color w:val="800000"/>
          <w:lang w:eastAsia="en-US"/>
        </w:rPr>
        <w:t>&lt;</w:t>
      </w:r>
      <w:proofErr w:type="gramEnd"/>
      <w:r w:rsidRPr="00EF68E0">
        <w:rPr>
          <w:color w:val="800000"/>
          <w:lang w:eastAsia="en-US"/>
        </w:rPr>
        <w:t>/p&gt;</w:t>
      </w:r>
      <w:r w:rsidRPr="00EF68E0">
        <w:rPr>
          <w:lang w:eastAsia="en-US"/>
        </w:rPr>
        <w:t>;</w:t>
      </w:r>
    </w:p>
    <w:p w14:paraId="22A60965" w14:textId="77777777" w:rsidR="0088643B" w:rsidRPr="00EF68E0" w:rsidRDefault="0088643B" w:rsidP="0088643B">
      <w:pPr>
        <w:pStyle w:val="Output"/>
        <w:rPr>
          <w:lang w:eastAsia="en-US"/>
        </w:rPr>
      </w:pPr>
      <w:r w:rsidRPr="00EF68E0">
        <w:rPr>
          <w:lang w:eastAsia="en-US"/>
        </w:rPr>
        <w:t>}</w:t>
      </w:r>
    </w:p>
    <w:p w14:paraId="56C334F1" w14:textId="5B053BA7" w:rsidR="0088643B" w:rsidRDefault="0088643B" w:rsidP="00D95546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</w:p>
    <w:p w14:paraId="7056F9B0" w14:textId="35075511" w:rsidR="00667D1C" w:rsidRPr="00061439" w:rsidRDefault="00667D1C" w:rsidP="00667D1C">
      <w:pPr>
        <w:spacing w:after="0"/>
      </w:pPr>
      <w:r w:rsidRPr="00061439">
        <w:t>Props can be accessed in class components using </w:t>
      </w:r>
      <w:proofErr w:type="spellStart"/>
      <w:proofErr w:type="gramStart"/>
      <w:r w:rsidRPr="00061439">
        <w:rPr>
          <w:rStyle w:val="SyntaxChar"/>
          <w:color w:val="0000FF"/>
        </w:rPr>
        <w:t>this.props</w:t>
      </w:r>
      <w:proofErr w:type="spellEnd"/>
      <w:proofErr w:type="gramEnd"/>
      <w:r w:rsidRPr="00061439">
        <w:t>.</w:t>
      </w:r>
    </w:p>
    <w:p w14:paraId="53B5CED8" w14:textId="77777777" w:rsidR="00667D1C" w:rsidRPr="00061439" w:rsidRDefault="00667D1C" w:rsidP="00667D1C">
      <w:pPr>
        <w:pStyle w:val="Output"/>
        <w:rPr>
          <w:lang w:eastAsia="en-US"/>
        </w:rPr>
      </w:pPr>
      <w:r w:rsidRPr="00061439">
        <w:rPr>
          <w:color w:val="0000FF"/>
          <w:lang w:eastAsia="en-US"/>
        </w:rPr>
        <w:t>class</w:t>
      </w:r>
      <w:r w:rsidRPr="00061439">
        <w:rPr>
          <w:lang w:eastAsia="en-US"/>
        </w:rPr>
        <w:t> Hello </w:t>
      </w:r>
      <w:r w:rsidRPr="00061439">
        <w:rPr>
          <w:color w:val="0000FF"/>
          <w:lang w:eastAsia="en-US"/>
        </w:rPr>
        <w:t>extends</w:t>
      </w:r>
      <w:r w:rsidRPr="00061439">
        <w:rPr>
          <w:lang w:eastAsia="en-US"/>
        </w:rPr>
        <w:t> </w:t>
      </w:r>
      <w:proofErr w:type="spellStart"/>
      <w:r w:rsidRPr="00061439">
        <w:rPr>
          <w:lang w:eastAsia="en-US"/>
        </w:rPr>
        <w:t>React.Component</w:t>
      </w:r>
      <w:proofErr w:type="spellEnd"/>
      <w:r w:rsidRPr="00061439">
        <w:rPr>
          <w:lang w:eastAsia="en-US"/>
        </w:rPr>
        <w:t> {</w:t>
      </w:r>
    </w:p>
    <w:p w14:paraId="00CD22B1" w14:textId="77777777" w:rsidR="00667D1C" w:rsidRPr="00061439" w:rsidRDefault="00667D1C" w:rsidP="00667D1C">
      <w:pPr>
        <w:pStyle w:val="Output"/>
        <w:rPr>
          <w:lang w:eastAsia="en-US"/>
        </w:rPr>
      </w:pPr>
      <w:r w:rsidRPr="00061439">
        <w:rPr>
          <w:lang w:eastAsia="en-US"/>
        </w:rPr>
        <w:t>  </w:t>
      </w:r>
      <w:proofErr w:type="gramStart"/>
      <w:r w:rsidRPr="00061439">
        <w:rPr>
          <w:lang w:eastAsia="en-US"/>
        </w:rPr>
        <w:t>render(</w:t>
      </w:r>
      <w:proofErr w:type="gramEnd"/>
      <w:r w:rsidRPr="00061439">
        <w:rPr>
          <w:lang w:eastAsia="en-US"/>
        </w:rPr>
        <w:t>) {</w:t>
      </w:r>
    </w:p>
    <w:p w14:paraId="58B89B31" w14:textId="77777777" w:rsidR="00667D1C" w:rsidRPr="00061439" w:rsidRDefault="00667D1C" w:rsidP="00667D1C">
      <w:pPr>
        <w:pStyle w:val="Output"/>
        <w:rPr>
          <w:lang w:eastAsia="en-US"/>
        </w:rPr>
      </w:pPr>
      <w:r w:rsidRPr="00061439">
        <w:rPr>
          <w:lang w:eastAsia="en-US"/>
        </w:rPr>
        <w:t>    </w:t>
      </w:r>
      <w:r w:rsidRPr="00061439">
        <w:rPr>
          <w:color w:val="0000FF"/>
          <w:lang w:eastAsia="en-US"/>
        </w:rPr>
        <w:t>return</w:t>
      </w:r>
      <w:r w:rsidRPr="00061439">
        <w:rPr>
          <w:lang w:eastAsia="en-US"/>
        </w:rPr>
        <w:t> </w:t>
      </w:r>
      <w:r w:rsidRPr="00061439">
        <w:rPr>
          <w:color w:val="800000"/>
          <w:lang w:eastAsia="en-US"/>
        </w:rPr>
        <w:t>&lt;p&gt;</w:t>
      </w:r>
      <w:r w:rsidRPr="00061439">
        <w:rPr>
          <w:lang w:eastAsia="en-US"/>
        </w:rPr>
        <w:t>Hello, </w:t>
      </w:r>
      <w:r w:rsidRPr="00061439">
        <w:rPr>
          <w:color w:val="0000FF"/>
          <w:lang w:eastAsia="en-US"/>
        </w:rPr>
        <w:t>{this</w:t>
      </w:r>
      <w:r w:rsidRPr="00061439">
        <w:rPr>
          <w:lang w:eastAsia="en-US"/>
        </w:rPr>
        <w:t>.props.name</w:t>
      </w:r>
      <w:proofErr w:type="gramStart"/>
      <w:r w:rsidRPr="00061439">
        <w:rPr>
          <w:color w:val="0000FF"/>
          <w:lang w:eastAsia="en-US"/>
        </w:rPr>
        <w:t>}</w:t>
      </w:r>
      <w:r w:rsidRPr="00061439">
        <w:rPr>
          <w:lang w:eastAsia="en-US"/>
        </w:rPr>
        <w:t>!</w:t>
      </w:r>
      <w:r w:rsidRPr="00061439">
        <w:rPr>
          <w:color w:val="800000"/>
          <w:lang w:eastAsia="en-US"/>
        </w:rPr>
        <w:t>&lt;</w:t>
      </w:r>
      <w:proofErr w:type="gramEnd"/>
      <w:r w:rsidRPr="00061439">
        <w:rPr>
          <w:color w:val="800000"/>
          <w:lang w:eastAsia="en-US"/>
        </w:rPr>
        <w:t>/p&gt;</w:t>
      </w:r>
      <w:r w:rsidRPr="00061439">
        <w:rPr>
          <w:lang w:eastAsia="en-US"/>
        </w:rPr>
        <w:t>;</w:t>
      </w:r>
    </w:p>
    <w:p w14:paraId="3D269E2A" w14:textId="77777777" w:rsidR="00667D1C" w:rsidRPr="00061439" w:rsidRDefault="00667D1C" w:rsidP="00667D1C">
      <w:pPr>
        <w:pStyle w:val="Output"/>
        <w:rPr>
          <w:lang w:eastAsia="en-US"/>
        </w:rPr>
      </w:pPr>
      <w:r w:rsidRPr="00061439">
        <w:rPr>
          <w:lang w:eastAsia="en-US"/>
        </w:rPr>
        <w:t>  }</w:t>
      </w:r>
    </w:p>
    <w:p w14:paraId="0D8E7DC3" w14:textId="77777777" w:rsidR="00667D1C" w:rsidRPr="00061439" w:rsidRDefault="00667D1C" w:rsidP="00667D1C">
      <w:pPr>
        <w:pStyle w:val="Output"/>
        <w:rPr>
          <w:lang w:eastAsia="en-US"/>
        </w:rPr>
      </w:pPr>
      <w:r w:rsidRPr="00061439">
        <w:rPr>
          <w:lang w:eastAsia="en-US"/>
        </w:rPr>
        <w:t>}</w:t>
      </w:r>
    </w:p>
    <w:p w14:paraId="2E7B66C6" w14:textId="77777777" w:rsidR="00667D1C" w:rsidRDefault="00667D1C" w:rsidP="00667D1C">
      <w:r w:rsidRPr="00364021">
        <w:t xml:space="preserve">An important thing to consider is that props are </w:t>
      </w:r>
      <w:r w:rsidRPr="00364021">
        <w:rPr>
          <w:b/>
          <w:bCs/>
          <w:color w:val="FF0000"/>
        </w:rPr>
        <w:t>read-only</w:t>
      </w:r>
      <w:r w:rsidRPr="00364021">
        <w:t>, meaning components cannot modify their props.</w:t>
      </w:r>
    </w:p>
    <w:p w14:paraId="477ED08E" w14:textId="34393907" w:rsidR="009A73E2" w:rsidRPr="009A73E2" w:rsidRDefault="009A73E2" w:rsidP="00D95546">
      <w:pPr>
        <w:pStyle w:val="Heading3"/>
        <w:spacing w:after="0"/>
      </w:pPr>
      <w:bookmarkStart w:id="34" w:name="_Toc75428723"/>
      <w:bookmarkStart w:id="35" w:name="_Toc75428772"/>
      <w:r>
        <w:t>State</w:t>
      </w:r>
      <w:bookmarkEnd w:id="34"/>
      <w:bookmarkEnd w:id="35"/>
    </w:p>
    <w:p w14:paraId="5E82E3C2" w14:textId="77777777" w:rsidR="00E717CC" w:rsidRDefault="00E717CC" w:rsidP="00E717CC">
      <w:pPr>
        <w:spacing w:after="0"/>
      </w:pPr>
      <w:r w:rsidRPr="00364021">
        <w:t>Many web apps need their components to change their data, for example, after user interaction (clicking a button, submitting a form, etc.).However, </w:t>
      </w:r>
      <w:r w:rsidRPr="00364021">
        <w:rPr>
          <w:b/>
          <w:bCs/>
        </w:rPr>
        <w:t>props</w:t>
      </w:r>
      <w:r w:rsidRPr="00364021">
        <w:t> cannot be changed.</w:t>
      </w:r>
      <w:r w:rsidRPr="00364021">
        <w:br/>
      </w:r>
      <w:r w:rsidRPr="00364021">
        <w:br/>
        <w:t>In order to allow components to manage and change their data, React provides a feature called </w:t>
      </w:r>
      <w:r w:rsidRPr="00364021">
        <w:rPr>
          <w:b/>
          <w:bCs/>
        </w:rPr>
        <w:t>state</w:t>
      </w:r>
      <w:r w:rsidRPr="00364021">
        <w:t>.</w:t>
      </w:r>
      <w:r w:rsidRPr="00364021">
        <w:br/>
      </w:r>
      <w:r w:rsidRPr="00364021">
        <w:rPr>
          <w:b/>
          <w:bCs/>
        </w:rPr>
        <w:t>State</w:t>
      </w:r>
      <w:r w:rsidRPr="00364021">
        <w:t> is an object that is added as a property in class components.</w:t>
      </w:r>
    </w:p>
    <w:p w14:paraId="5E686483" w14:textId="77777777" w:rsidR="00E717CC" w:rsidRDefault="00E717CC" w:rsidP="00E717CC">
      <w:pPr>
        <w:spacing w:after="0"/>
      </w:pPr>
    </w:p>
    <w:p w14:paraId="65E4EA07" w14:textId="64439EA8" w:rsidR="00E717CC" w:rsidRPr="00364021" w:rsidRDefault="00E717CC" w:rsidP="00E717CC">
      <w:pPr>
        <w:spacing w:after="0"/>
      </w:pPr>
      <w:r>
        <w:rPr>
          <w:b/>
          <w:bCs/>
        </w:rPr>
        <w:t>S</w:t>
      </w:r>
      <w:r w:rsidRPr="004F6E20">
        <w:rPr>
          <w:b/>
          <w:bCs/>
        </w:rPr>
        <w:t>tate</w:t>
      </w:r>
      <w:r w:rsidRPr="004F6E20">
        <w:t xml:space="preserve"> is just a simple object, that contains </w:t>
      </w:r>
      <w:proofErr w:type="spellStart"/>
      <w:r w:rsidRPr="004F6E20">
        <w:rPr>
          <w:rStyle w:val="SyntaxChar"/>
          <w:color w:val="0000FF"/>
        </w:rPr>
        <w:t>key:value</w:t>
      </w:r>
      <w:proofErr w:type="spellEnd"/>
      <w:r w:rsidRPr="004F6E20">
        <w:rPr>
          <w:color w:val="0000FF"/>
        </w:rPr>
        <w:t xml:space="preserve"> </w:t>
      </w:r>
      <w:proofErr w:type="spellStart"/>
      <w:proofErr w:type="gramStart"/>
      <w:r w:rsidRPr="004F6E20">
        <w:t>pairs.Similar</w:t>
      </w:r>
      <w:proofErr w:type="spellEnd"/>
      <w:proofErr w:type="gramEnd"/>
      <w:r w:rsidRPr="004F6E20">
        <w:t xml:space="preserve"> to props, the values can be accessed using </w:t>
      </w:r>
      <w:proofErr w:type="spellStart"/>
      <w:r w:rsidRPr="004F6E20">
        <w:rPr>
          <w:b/>
          <w:bCs/>
        </w:rPr>
        <w:t>this.state</w:t>
      </w:r>
      <w:proofErr w:type="spellEnd"/>
      <w:r w:rsidRPr="004F6E20">
        <w:t>.</w:t>
      </w:r>
    </w:p>
    <w:p w14:paraId="19F2F2BA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color w:val="0000FF"/>
          <w:lang w:eastAsia="en-US"/>
        </w:rPr>
        <w:t>class</w:t>
      </w:r>
      <w:r w:rsidRPr="00364021">
        <w:rPr>
          <w:lang w:eastAsia="en-US"/>
        </w:rPr>
        <w:t> Hello </w:t>
      </w:r>
      <w:r w:rsidRPr="00364021">
        <w:rPr>
          <w:color w:val="0000FF"/>
          <w:lang w:eastAsia="en-US"/>
        </w:rPr>
        <w:t>extends</w:t>
      </w:r>
      <w:r w:rsidRPr="00364021">
        <w:rPr>
          <w:lang w:eastAsia="en-US"/>
        </w:rPr>
        <w:t> </w:t>
      </w:r>
      <w:proofErr w:type="spellStart"/>
      <w:r w:rsidRPr="00364021">
        <w:rPr>
          <w:lang w:eastAsia="en-US"/>
        </w:rPr>
        <w:t>React.Component</w:t>
      </w:r>
      <w:proofErr w:type="spellEnd"/>
      <w:r w:rsidRPr="00364021">
        <w:rPr>
          <w:lang w:eastAsia="en-US"/>
        </w:rPr>
        <w:t> {</w:t>
      </w:r>
    </w:p>
    <w:p w14:paraId="1856776E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state = {</w:t>
      </w:r>
    </w:p>
    <w:p w14:paraId="483070BB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  name: </w:t>
      </w:r>
      <w:r w:rsidRPr="00364021">
        <w:rPr>
          <w:color w:val="A31515"/>
          <w:lang w:eastAsia="en-US"/>
        </w:rPr>
        <w:t>"James"</w:t>
      </w:r>
    </w:p>
    <w:p w14:paraId="05619180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}</w:t>
      </w:r>
    </w:p>
    <w:p w14:paraId="21A120D2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</w:t>
      </w:r>
      <w:proofErr w:type="gramStart"/>
      <w:r w:rsidRPr="00364021">
        <w:rPr>
          <w:lang w:eastAsia="en-US"/>
        </w:rPr>
        <w:t>render(</w:t>
      </w:r>
      <w:proofErr w:type="gramEnd"/>
      <w:r w:rsidRPr="00364021">
        <w:rPr>
          <w:lang w:eastAsia="en-US"/>
        </w:rPr>
        <w:t>) {</w:t>
      </w:r>
    </w:p>
    <w:p w14:paraId="3D74EF22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  </w:t>
      </w:r>
      <w:r w:rsidRPr="00364021">
        <w:rPr>
          <w:color w:val="0000FF"/>
          <w:lang w:eastAsia="en-US"/>
        </w:rPr>
        <w:t>return</w:t>
      </w:r>
      <w:r w:rsidRPr="00364021">
        <w:rPr>
          <w:lang w:eastAsia="en-US"/>
        </w:rPr>
        <w:t> </w:t>
      </w:r>
      <w:r w:rsidRPr="00364021">
        <w:rPr>
          <w:color w:val="800000"/>
          <w:lang w:eastAsia="en-US"/>
        </w:rPr>
        <w:t>&lt;h1&gt;</w:t>
      </w:r>
      <w:r w:rsidRPr="00364021">
        <w:rPr>
          <w:lang w:eastAsia="en-US"/>
        </w:rPr>
        <w:t>Hello </w:t>
      </w:r>
      <w:r w:rsidRPr="00364021">
        <w:rPr>
          <w:color w:val="0000FF"/>
          <w:lang w:eastAsia="en-US"/>
        </w:rPr>
        <w:t>{this</w:t>
      </w:r>
      <w:r w:rsidRPr="00364021">
        <w:rPr>
          <w:lang w:eastAsia="en-US"/>
        </w:rPr>
        <w:t>.state.name</w:t>
      </w:r>
      <w:proofErr w:type="gramStart"/>
      <w:r w:rsidRPr="00364021">
        <w:rPr>
          <w:color w:val="0000FF"/>
          <w:lang w:eastAsia="en-US"/>
        </w:rPr>
        <w:t>}</w:t>
      </w:r>
      <w:r w:rsidRPr="00364021">
        <w:rPr>
          <w:lang w:eastAsia="en-US"/>
        </w:rPr>
        <w:t>.</w:t>
      </w:r>
      <w:r w:rsidRPr="00364021">
        <w:rPr>
          <w:color w:val="800000"/>
          <w:lang w:eastAsia="en-US"/>
        </w:rPr>
        <w:t>&lt;</w:t>
      </w:r>
      <w:proofErr w:type="gramEnd"/>
      <w:r w:rsidRPr="00364021">
        <w:rPr>
          <w:color w:val="800000"/>
          <w:lang w:eastAsia="en-US"/>
        </w:rPr>
        <w:t>/h1&gt;</w:t>
      </w:r>
      <w:r w:rsidRPr="00364021">
        <w:rPr>
          <w:lang w:eastAsia="en-US"/>
        </w:rPr>
        <w:t>;</w:t>
      </w:r>
    </w:p>
    <w:p w14:paraId="4A06B2D5" w14:textId="77777777" w:rsidR="00E717CC" w:rsidRPr="00364021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  }</w:t>
      </w:r>
    </w:p>
    <w:p w14:paraId="7E077A27" w14:textId="77777777" w:rsidR="00E717CC" w:rsidRDefault="00E717CC" w:rsidP="00E717CC">
      <w:pPr>
        <w:pStyle w:val="Output"/>
        <w:rPr>
          <w:lang w:eastAsia="en-US"/>
        </w:rPr>
      </w:pPr>
      <w:r w:rsidRPr="00364021">
        <w:rPr>
          <w:lang w:eastAsia="en-US"/>
        </w:rPr>
        <w:t>}</w:t>
      </w:r>
    </w:p>
    <w:p w14:paraId="2856C25E" w14:textId="77777777" w:rsidR="00D95546" w:rsidRDefault="00D95546" w:rsidP="00E717CC">
      <w:pPr>
        <w:spacing w:after="0"/>
        <w:rPr>
          <w:b/>
          <w:bCs/>
        </w:rPr>
      </w:pPr>
    </w:p>
    <w:p w14:paraId="47E3E55F" w14:textId="112A8C58" w:rsidR="00E717CC" w:rsidRPr="004F6E20" w:rsidRDefault="00E717CC" w:rsidP="00E717CC">
      <w:pPr>
        <w:spacing w:after="0"/>
        <w:rPr>
          <w:b/>
          <w:bCs/>
        </w:rPr>
      </w:pPr>
      <w:r w:rsidRPr="004F6E20">
        <w:rPr>
          <w:b/>
          <w:bCs/>
        </w:rPr>
        <w:t>Changing State</w:t>
      </w:r>
    </w:p>
    <w:p w14:paraId="0CE3572A" w14:textId="77777777" w:rsidR="00E717CC" w:rsidRDefault="00E717CC" w:rsidP="00E717CC">
      <w:pPr>
        <w:pStyle w:val="Output"/>
      </w:pPr>
      <w:proofErr w:type="spellStart"/>
      <w:proofErr w:type="gramStart"/>
      <w:r w:rsidRPr="004F6E20">
        <w:rPr>
          <w:b/>
          <w:bCs/>
        </w:rPr>
        <w:t>this.setState</w:t>
      </w:r>
      <w:proofErr w:type="spellEnd"/>
      <w:proofErr w:type="gramEnd"/>
      <w:r w:rsidRPr="004F6E20">
        <w:t xml:space="preserve">({ </w:t>
      </w:r>
      <w:r w:rsidRPr="004F6E20">
        <w:br/>
        <w:t xml:space="preserve">name: "James", </w:t>
      </w:r>
      <w:r w:rsidRPr="004F6E20">
        <w:br/>
        <w:t xml:space="preserve">age: 25 </w:t>
      </w:r>
      <w:r w:rsidRPr="004F6E20">
        <w:br/>
        <w:t>});</w:t>
      </w:r>
    </w:p>
    <w:p w14:paraId="0D99A364" w14:textId="0DCCED3E" w:rsidR="001E278A" w:rsidRDefault="001E278A" w:rsidP="001E278A"/>
    <w:p w14:paraId="04D7215F" w14:textId="5A0F8872" w:rsidR="004665B8" w:rsidRDefault="004F6E20" w:rsidP="004F6E20">
      <w:pPr>
        <w:pStyle w:val="Heading2"/>
      </w:pPr>
      <w:bookmarkStart w:id="36" w:name="_Toc75428724"/>
      <w:bookmarkStart w:id="37" w:name="_Toc75428773"/>
      <w:bookmarkStart w:id="38" w:name="_Toc75428795"/>
      <w:r w:rsidRPr="004F6E20">
        <w:lastRenderedPageBreak/>
        <w:t>Lifecycle Methods</w:t>
      </w:r>
      <w:bookmarkEnd w:id="36"/>
      <w:bookmarkEnd w:id="37"/>
      <w:bookmarkEnd w:id="38"/>
    </w:p>
    <w:p w14:paraId="33599078" w14:textId="0E082882" w:rsidR="004665B8" w:rsidRDefault="004665B8" w:rsidP="004665B8"/>
    <w:p w14:paraId="39DE7A01" w14:textId="78D8D516" w:rsidR="004665B8" w:rsidRDefault="00D97F7B" w:rsidP="00934994">
      <w:r>
        <w:t>Enough, from now onwards</w:t>
      </w:r>
      <w:r w:rsidR="0026069B">
        <w:t xml:space="preserve"> read </w:t>
      </w:r>
    </w:p>
    <w:p w14:paraId="3173B67D" w14:textId="7ABE30DB" w:rsidR="00934994" w:rsidRDefault="00306F61" w:rsidP="00934994">
      <w:hyperlink r:id="rId20" w:history="1">
        <w:r w:rsidR="00934994" w:rsidRPr="00715E29">
          <w:rPr>
            <w:rStyle w:val="Hyperlink"/>
          </w:rPr>
          <w:t>https://www.w3schools.com/react/react_props.asp</w:t>
        </w:r>
      </w:hyperlink>
    </w:p>
    <w:p w14:paraId="32E8747A" w14:textId="77777777" w:rsidR="00934994" w:rsidRDefault="00934994" w:rsidP="00934994"/>
    <w:p w14:paraId="0EA7F371" w14:textId="5C32F3A4" w:rsidR="004665B8" w:rsidRDefault="004665B8" w:rsidP="004665B8"/>
    <w:p w14:paraId="29B9C042" w14:textId="56116A1C" w:rsidR="004665B8" w:rsidRDefault="004665B8" w:rsidP="004665B8"/>
    <w:p w14:paraId="75208E9B" w14:textId="7D0BD9B9" w:rsidR="004665B8" w:rsidRDefault="004665B8" w:rsidP="004665B8"/>
    <w:p w14:paraId="4AAC9381" w14:textId="59A39B19" w:rsidR="004665B8" w:rsidRDefault="004665B8" w:rsidP="004665B8"/>
    <w:p w14:paraId="7481E2C0" w14:textId="35E4C355" w:rsidR="004665B8" w:rsidRDefault="004665B8" w:rsidP="004665B8"/>
    <w:p w14:paraId="242656CB" w14:textId="6DDC6516" w:rsidR="004665B8" w:rsidRDefault="004665B8" w:rsidP="004665B8"/>
    <w:p w14:paraId="3B1EF7CD" w14:textId="761D92CE" w:rsidR="004665B8" w:rsidRDefault="00C96679" w:rsidP="00C96679">
      <w:pPr>
        <w:pStyle w:val="Heading2"/>
      </w:pPr>
      <w:bookmarkStart w:id="39" w:name="_Toc75428725"/>
      <w:bookmarkStart w:id="40" w:name="_Toc75428774"/>
      <w:bookmarkStart w:id="41" w:name="_Toc75428796"/>
      <w:r>
        <w:t>Ref.</w:t>
      </w:r>
      <w:bookmarkEnd w:id="39"/>
      <w:bookmarkEnd w:id="40"/>
      <w:bookmarkEnd w:id="41"/>
    </w:p>
    <w:p w14:paraId="6795E5E4" w14:textId="644679B6" w:rsidR="00C96679" w:rsidRDefault="00306F61" w:rsidP="00C96679">
      <w:hyperlink r:id="rId21" w:history="1">
        <w:r w:rsidR="00913BD3" w:rsidRPr="005B3177">
          <w:rPr>
            <w:rStyle w:val="Hyperlink"/>
          </w:rPr>
          <w:t>https://www.sololearn.com/learning/1097/3370/7610/2</w:t>
        </w:r>
      </w:hyperlink>
    </w:p>
    <w:p w14:paraId="7EB82390" w14:textId="74394C84" w:rsidR="00BF76DA" w:rsidRDefault="00306F61" w:rsidP="00C96679">
      <w:hyperlink r:id="rId22" w:history="1"/>
      <w:r w:rsidR="00710D7D">
        <w:rPr>
          <w:rStyle w:val="Hyperlink"/>
        </w:rPr>
        <w:t xml:space="preserve"> </w:t>
      </w:r>
    </w:p>
    <w:p w14:paraId="53363BED" w14:textId="63DB7065" w:rsidR="006B16C0" w:rsidRDefault="00413835" w:rsidP="00C96679">
      <w:r>
        <w:t>Best</w:t>
      </w:r>
    </w:p>
    <w:p w14:paraId="7473BFC9" w14:textId="3DEA974B" w:rsidR="00413835" w:rsidRDefault="00306F61" w:rsidP="00C96679">
      <w:hyperlink r:id="rId23" w:history="1">
        <w:r w:rsidR="00200CE5" w:rsidRPr="005B3177">
          <w:rPr>
            <w:rStyle w:val="Hyperlink"/>
          </w:rPr>
          <w:t>https://www.taniarascia.com/getting-started-with-react/</w:t>
        </w:r>
      </w:hyperlink>
    </w:p>
    <w:p w14:paraId="0425B160" w14:textId="6A86B556" w:rsidR="00200CE5" w:rsidRDefault="00200CE5" w:rsidP="00C96679"/>
    <w:p w14:paraId="4CE7A27F" w14:textId="6D51BE72" w:rsidR="005E710A" w:rsidRDefault="005E710A" w:rsidP="00C96679"/>
    <w:sectPr w:rsidR="005E710A">
      <w:footerReference w:type="default" r:id="rId2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3B5C0" w14:textId="77777777" w:rsidR="00306F61" w:rsidRDefault="00306F61">
      <w:pPr>
        <w:spacing w:after="0" w:line="240" w:lineRule="auto"/>
      </w:pPr>
      <w:r>
        <w:separator/>
      </w:r>
    </w:p>
  </w:endnote>
  <w:endnote w:type="continuationSeparator" w:id="0">
    <w:p w14:paraId="356C482F" w14:textId="77777777" w:rsidR="00306F61" w:rsidRDefault="0030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676808" w14:textId="50B27B3B" w:rsidR="008818C5" w:rsidRDefault="008818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B3E0C">
          <w:rPr>
            <w:rFonts w:ascii="Rage Italic" w:hAnsi="Rage Italic"/>
            <w:b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0EED9F" w14:textId="77777777" w:rsidR="008818C5" w:rsidRDefault="00881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B0E03" w14:textId="77777777" w:rsidR="00306F61" w:rsidRDefault="00306F61">
      <w:pPr>
        <w:spacing w:after="0" w:line="240" w:lineRule="auto"/>
      </w:pPr>
      <w:r>
        <w:separator/>
      </w:r>
    </w:p>
  </w:footnote>
  <w:footnote w:type="continuationSeparator" w:id="0">
    <w:p w14:paraId="0D3BAD6A" w14:textId="77777777" w:rsidR="00306F61" w:rsidRDefault="0030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20B64"/>
    <w:multiLevelType w:val="multilevel"/>
    <w:tmpl w:val="7F8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6C6F"/>
    <w:multiLevelType w:val="hybridMultilevel"/>
    <w:tmpl w:val="7420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6090"/>
    <w:multiLevelType w:val="hybridMultilevel"/>
    <w:tmpl w:val="76E6C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E08B8"/>
    <w:multiLevelType w:val="hybridMultilevel"/>
    <w:tmpl w:val="55E4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2D3B"/>
    <w:multiLevelType w:val="hybridMultilevel"/>
    <w:tmpl w:val="C3E2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7DD8"/>
    <w:multiLevelType w:val="hybridMultilevel"/>
    <w:tmpl w:val="3460C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D66B3"/>
    <w:multiLevelType w:val="multilevel"/>
    <w:tmpl w:val="3EA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F1DEA"/>
    <w:multiLevelType w:val="hybridMultilevel"/>
    <w:tmpl w:val="9D12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96310"/>
    <w:multiLevelType w:val="multilevel"/>
    <w:tmpl w:val="47C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F31E4"/>
    <w:multiLevelType w:val="hybridMultilevel"/>
    <w:tmpl w:val="4BB6DC0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679C18CA"/>
    <w:multiLevelType w:val="hybridMultilevel"/>
    <w:tmpl w:val="434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D9E"/>
    <w:multiLevelType w:val="hybridMultilevel"/>
    <w:tmpl w:val="84844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E325F0"/>
    <w:multiLevelType w:val="multilevel"/>
    <w:tmpl w:val="47C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E60BA"/>
    <w:multiLevelType w:val="hybridMultilevel"/>
    <w:tmpl w:val="1B3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219EE"/>
    <w:multiLevelType w:val="multilevel"/>
    <w:tmpl w:val="0E18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40277"/>
    <w:multiLevelType w:val="multilevel"/>
    <w:tmpl w:val="7AE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71E65"/>
    <w:multiLevelType w:val="hybridMultilevel"/>
    <w:tmpl w:val="6B0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60CFE"/>
    <w:multiLevelType w:val="hybridMultilevel"/>
    <w:tmpl w:val="1B24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16"/>
  </w:num>
  <w:num w:numId="11">
    <w:abstractNumId w:val="9"/>
  </w:num>
  <w:num w:numId="12">
    <w:abstractNumId w:val="3"/>
  </w:num>
  <w:num w:numId="13">
    <w:abstractNumId w:val="8"/>
  </w:num>
  <w:num w:numId="14">
    <w:abstractNumId w:val="19"/>
  </w:num>
  <w:num w:numId="15">
    <w:abstractNumId w:val="11"/>
  </w:num>
  <w:num w:numId="16">
    <w:abstractNumId w:val="15"/>
  </w:num>
  <w:num w:numId="17">
    <w:abstractNumId w:val="6"/>
  </w:num>
  <w:num w:numId="18">
    <w:abstractNumId w:val="17"/>
  </w:num>
  <w:num w:numId="19">
    <w:abstractNumId w:val="2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129"/>
    <w:rsid w:val="00004BB0"/>
    <w:rsid w:val="00004CEA"/>
    <w:rsid w:val="00004EDC"/>
    <w:rsid w:val="00005A15"/>
    <w:rsid w:val="00005FE1"/>
    <w:rsid w:val="0001044A"/>
    <w:rsid w:val="00011633"/>
    <w:rsid w:val="00012787"/>
    <w:rsid w:val="00012931"/>
    <w:rsid w:val="00012C4D"/>
    <w:rsid w:val="0001366D"/>
    <w:rsid w:val="000136DA"/>
    <w:rsid w:val="0001381A"/>
    <w:rsid w:val="00013826"/>
    <w:rsid w:val="0001389D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3D1A"/>
    <w:rsid w:val="000247C8"/>
    <w:rsid w:val="0002512F"/>
    <w:rsid w:val="0002515A"/>
    <w:rsid w:val="00025A42"/>
    <w:rsid w:val="0002647F"/>
    <w:rsid w:val="0002672E"/>
    <w:rsid w:val="00026B49"/>
    <w:rsid w:val="00026C4F"/>
    <w:rsid w:val="00027AD9"/>
    <w:rsid w:val="00030001"/>
    <w:rsid w:val="000308B1"/>
    <w:rsid w:val="00030AC7"/>
    <w:rsid w:val="000311D3"/>
    <w:rsid w:val="0003134D"/>
    <w:rsid w:val="00031655"/>
    <w:rsid w:val="00031EFD"/>
    <w:rsid w:val="00032BF9"/>
    <w:rsid w:val="000343CE"/>
    <w:rsid w:val="000343E4"/>
    <w:rsid w:val="000349A4"/>
    <w:rsid w:val="000367A1"/>
    <w:rsid w:val="00036861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5C1F"/>
    <w:rsid w:val="000466A9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957"/>
    <w:rsid w:val="00057E62"/>
    <w:rsid w:val="0006017B"/>
    <w:rsid w:val="0006042D"/>
    <w:rsid w:val="0006084A"/>
    <w:rsid w:val="0006109F"/>
    <w:rsid w:val="000610D1"/>
    <w:rsid w:val="000611B1"/>
    <w:rsid w:val="00061439"/>
    <w:rsid w:val="00061534"/>
    <w:rsid w:val="00061CB4"/>
    <w:rsid w:val="0006261C"/>
    <w:rsid w:val="00062852"/>
    <w:rsid w:val="000628BB"/>
    <w:rsid w:val="000631F1"/>
    <w:rsid w:val="00063805"/>
    <w:rsid w:val="00063903"/>
    <w:rsid w:val="000647EF"/>
    <w:rsid w:val="00064B7E"/>
    <w:rsid w:val="00064E3F"/>
    <w:rsid w:val="0006515F"/>
    <w:rsid w:val="00065217"/>
    <w:rsid w:val="00065271"/>
    <w:rsid w:val="00065835"/>
    <w:rsid w:val="00065A30"/>
    <w:rsid w:val="00065EE1"/>
    <w:rsid w:val="000660A6"/>
    <w:rsid w:val="00066708"/>
    <w:rsid w:val="00066D0F"/>
    <w:rsid w:val="0006733D"/>
    <w:rsid w:val="00067A0C"/>
    <w:rsid w:val="00070A62"/>
    <w:rsid w:val="00070CD9"/>
    <w:rsid w:val="000710C3"/>
    <w:rsid w:val="00071574"/>
    <w:rsid w:val="00071D78"/>
    <w:rsid w:val="00071EFF"/>
    <w:rsid w:val="000720C3"/>
    <w:rsid w:val="00074D66"/>
    <w:rsid w:val="000753D2"/>
    <w:rsid w:val="00075E7C"/>
    <w:rsid w:val="000773CA"/>
    <w:rsid w:val="00080B0A"/>
    <w:rsid w:val="00080B8E"/>
    <w:rsid w:val="00080F26"/>
    <w:rsid w:val="0008153F"/>
    <w:rsid w:val="00081E19"/>
    <w:rsid w:val="000822D7"/>
    <w:rsid w:val="0008386E"/>
    <w:rsid w:val="00083A07"/>
    <w:rsid w:val="00083BB2"/>
    <w:rsid w:val="00084209"/>
    <w:rsid w:val="00084342"/>
    <w:rsid w:val="0008458F"/>
    <w:rsid w:val="00085069"/>
    <w:rsid w:val="0008688D"/>
    <w:rsid w:val="00090B9E"/>
    <w:rsid w:val="0009235B"/>
    <w:rsid w:val="00092404"/>
    <w:rsid w:val="00092529"/>
    <w:rsid w:val="0009266D"/>
    <w:rsid w:val="000941EF"/>
    <w:rsid w:val="00094BEF"/>
    <w:rsid w:val="0009540C"/>
    <w:rsid w:val="00095727"/>
    <w:rsid w:val="00095919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277F"/>
    <w:rsid w:val="000A3B22"/>
    <w:rsid w:val="000A4002"/>
    <w:rsid w:val="000A4045"/>
    <w:rsid w:val="000A40CE"/>
    <w:rsid w:val="000A4ADD"/>
    <w:rsid w:val="000A54A8"/>
    <w:rsid w:val="000A5A1F"/>
    <w:rsid w:val="000A6EAA"/>
    <w:rsid w:val="000B043F"/>
    <w:rsid w:val="000B05FF"/>
    <w:rsid w:val="000B0A50"/>
    <w:rsid w:val="000B1AFB"/>
    <w:rsid w:val="000B214A"/>
    <w:rsid w:val="000B26E1"/>
    <w:rsid w:val="000B2E9E"/>
    <w:rsid w:val="000B3725"/>
    <w:rsid w:val="000B45A0"/>
    <w:rsid w:val="000B466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6B6"/>
    <w:rsid w:val="000C284C"/>
    <w:rsid w:val="000C2AFA"/>
    <w:rsid w:val="000C321E"/>
    <w:rsid w:val="000C4E32"/>
    <w:rsid w:val="000C6458"/>
    <w:rsid w:val="000C64B9"/>
    <w:rsid w:val="000C6824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E7106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0A21"/>
    <w:rsid w:val="0010137C"/>
    <w:rsid w:val="00101C4F"/>
    <w:rsid w:val="00102072"/>
    <w:rsid w:val="00102E8D"/>
    <w:rsid w:val="0010380C"/>
    <w:rsid w:val="00103AFA"/>
    <w:rsid w:val="00104AD4"/>
    <w:rsid w:val="00104BB8"/>
    <w:rsid w:val="00104F2E"/>
    <w:rsid w:val="00105258"/>
    <w:rsid w:val="001056A9"/>
    <w:rsid w:val="00105805"/>
    <w:rsid w:val="00105E6F"/>
    <w:rsid w:val="00106330"/>
    <w:rsid w:val="00106755"/>
    <w:rsid w:val="001069B8"/>
    <w:rsid w:val="00107309"/>
    <w:rsid w:val="00107C15"/>
    <w:rsid w:val="00110416"/>
    <w:rsid w:val="00110757"/>
    <w:rsid w:val="001122B3"/>
    <w:rsid w:val="001125B6"/>
    <w:rsid w:val="00112B31"/>
    <w:rsid w:val="00112FB4"/>
    <w:rsid w:val="001137F9"/>
    <w:rsid w:val="00113926"/>
    <w:rsid w:val="00113935"/>
    <w:rsid w:val="00113A13"/>
    <w:rsid w:val="00114B62"/>
    <w:rsid w:val="00114D98"/>
    <w:rsid w:val="001151A1"/>
    <w:rsid w:val="0011525A"/>
    <w:rsid w:val="001168F2"/>
    <w:rsid w:val="001169F0"/>
    <w:rsid w:val="00117D8B"/>
    <w:rsid w:val="001214B3"/>
    <w:rsid w:val="001218E0"/>
    <w:rsid w:val="00122679"/>
    <w:rsid w:val="001231B3"/>
    <w:rsid w:val="001232DC"/>
    <w:rsid w:val="00123441"/>
    <w:rsid w:val="00123F27"/>
    <w:rsid w:val="00123FD3"/>
    <w:rsid w:val="00124959"/>
    <w:rsid w:val="00124E1A"/>
    <w:rsid w:val="00125472"/>
    <w:rsid w:val="001254BE"/>
    <w:rsid w:val="00125BAD"/>
    <w:rsid w:val="001265C0"/>
    <w:rsid w:val="00126EFC"/>
    <w:rsid w:val="001275D1"/>
    <w:rsid w:val="0013066E"/>
    <w:rsid w:val="00131E7F"/>
    <w:rsid w:val="001322F2"/>
    <w:rsid w:val="00132A38"/>
    <w:rsid w:val="00132E77"/>
    <w:rsid w:val="001335F2"/>
    <w:rsid w:val="00134023"/>
    <w:rsid w:val="001346B2"/>
    <w:rsid w:val="00135712"/>
    <w:rsid w:val="001360C1"/>
    <w:rsid w:val="00136221"/>
    <w:rsid w:val="00136B33"/>
    <w:rsid w:val="00136E09"/>
    <w:rsid w:val="0013766C"/>
    <w:rsid w:val="00137B47"/>
    <w:rsid w:val="00137B6D"/>
    <w:rsid w:val="00137E20"/>
    <w:rsid w:val="001402FC"/>
    <w:rsid w:val="00140583"/>
    <w:rsid w:val="00140965"/>
    <w:rsid w:val="001414CF"/>
    <w:rsid w:val="00141C25"/>
    <w:rsid w:val="00141EF4"/>
    <w:rsid w:val="001431B4"/>
    <w:rsid w:val="00143894"/>
    <w:rsid w:val="00143DEE"/>
    <w:rsid w:val="00144A32"/>
    <w:rsid w:val="00145441"/>
    <w:rsid w:val="00145A58"/>
    <w:rsid w:val="00146542"/>
    <w:rsid w:val="00146D2A"/>
    <w:rsid w:val="00147C77"/>
    <w:rsid w:val="00147CC9"/>
    <w:rsid w:val="00150D2D"/>
    <w:rsid w:val="00150DB9"/>
    <w:rsid w:val="00151A2E"/>
    <w:rsid w:val="001522DC"/>
    <w:rsid w:val="00152CF1"/>
    <w:rsid w:val="00152DFF"/>
    <w:rsid w:val="00152F8F"/>
    <w:rsid w:val="00153C26"/>
    <w:rsid w:val="00153EED"/>
    <w:rsid w:val="00160241"/>
    <w:rsid w:val="0016154F"/>
    <w:rsid w:val="00161C5B"/>
    <w:rsid w:val="00162A4C"/>
    <w:rsid w:val="00162C42"/>
    <w:rsid w:val="00163040"/>
    <w:rsid w:val="00163454"/>
    <w:rsid w:val="00164734"/>
    <w:rsid w:val="00164A77"/>
    <w:rsid w:val="00164C3A"/>
    <w:rsid w:val="00165050"/>
    <w:rsid w:val="00165128"/>
    <w:rsid w:val="001665F5"/>
    <w:rsid w:val="001667B2"/>
    <w:rsid w:val="00166A64"/>
    <w:rsid w:val="0016758F"/>
    <w:rsid w:val="001675F8"/>
    <w:rsid w:val="00170E9C"/>
    <w:rsid w:val="00170F53"/>
    <w:rsid w:val="001713E2"/>
    <w:rsid w:val="001716D9"/>
    <w:rsid w:val="00171CF3"/>
    <w:rsid w:val="00171F30"/>
    <w:rsid w:val="001745E6"/>
    <w:rsid w:val="0017484E"/>
    <w:rsid w:val="001759E9"/>
    <w:rsid w:val="00175A5B"/>
    <w:rsid w:val="00175FAB"/>
    <w:rsid w:val="001762F3"/>
    <w:rsid w:val="001769A6"/>
    <w:rsid w:val="00176D69"/>
    <w:rsid w:val="0017740E"/>
    <w:rsid w:val="001802ED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576"/>
    <w:rsid w:val="00185C6B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35DA"/>
    <w:rsid w:val="0019447A"/>
    <w:rsid w:val="0019570F"/>
    <w:rsid w:val="0019678A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63CE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57B"/>
    <w:rsid w:val="001B79AA"/>
    <w:rsid w:val="001B79BA"/>
    <w:rsid w:val="001B7E1E"/>
    <w:rsid w:val="001C087E"/>
    <w:rsid w:val="001C0E4C"/>
    <w:rsid w:val="001C14EE"/>
    <w:rsid w:val="001C1520"/>
    <w:rsid w:val="001C1C96"/>
    <w:rsid w:val="001C2641"/>
    <w:rsid w:val="001C29B2"/>
    <w:rsid w:val="001C2CCF"/>
    <w:rsid w:val="001C34D2"/>
    <w:rsid w:val="001C3C9C"/>
    <w:rsid w:val="001C4639"/>
    <w:rsid w:val="001C591C"/>
    <w:rsid w:val="001C6184"/>
    <w:rsid w:val="001C61CF"/>
    <w:rsid w:val="001C6424"/>
    <w:rsid w:val="001C737E"/>
    <w:rsid w:val="001C798C"/>
    <w:rsid w:val="001C7CA5"/>
    <w:rsid w:val="001D0E66"/>
    <w:rsid w:val="001D1541"/>
    <w:rsid w:val="001D1F24"/>
    <w:rsid w:val="001D2389"/>
    <w:rsid w:val="001D23C3"/>
    <w:rsid w:val="001D261E"/>
    <w:rsid w:val="001D2ADE"/>
    <w:rsid w:val="001D307F"/>
    <w:rsid w:val="001D313C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636"/>
    <w:rsid w:val="001E1AF9"/>
    <w:rsid w:val="001E20AF"/>
    <w:rsid w:val="001E2321"/>
    <w:rsid w:val="001E278A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98F"/>
    <w:rsid w:val="001F3F7C"/>
    <w:rsid w:val="001F4848"/>
    <w:rsid w:val="001F4BE9"/>
    <w:rsid w:val="001F4DC6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0CE5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1FE8"/>
    <w:rsid w:val="00212290"/>
    <w:rsid w:val="00213FC2"/>
    <w:rsid w:val="002142BC"/>
    <w:rsid w:val="00214EF9"/>
    <w:rsid w:val="00215AE0"/>
    <w:rsid w:val="00215D12"/>
    <w:rsid w:val="002164CB"/>
    <w:rsid w:val="00216B70"/>
    <w:rsid w:val="002176CE"/>
    <w:rsid w:val="00220195"/>
    <w:rsid w:val="0022080D"/>
    <w:rsid w:val="0022091E"/>
    <w:rsid w:val="002212E8"/>
    <w:rsid w:val="002218BB"/>
    <w:rsid w:val="00221AD5"/>
    <w:rsid w:val="002225DF"/>
    <w:rsid w:val="0022297C"/>
    <w:rsid w:val="00223A68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EC7"/>
    <w:rsid w:val="00236F1F"/>
    <w:rsid w:val="00236F63"/>
    <w:rsid w:val="00237F3E"/>
    <w:rsid w:val="00241DB3"/>
    <w:rsid w:val="00242A08"/>
    <w:rsid w:val="002430D2"/>
    <w:rsid w:val="002430E9"/>
    <w:rsid w:val="00243511"/>
    <w:rsid w:val="00244C7A"/>
    <w:rsid w:val="002455EE"/>
    <w:rsid w:val="002457F0"/>
    <w:rsid w:val="00246B5E"/>
    <w:rsid w:val="00246CEC"/>
    <w:rsid w:val="00247B95"/>
    <w:rsid w:val="00247E74"/>
    <w:rsid w:val="002506AC"/>
    <w:rsid w:val="00250BA9"/>
    <w:rsid w:val="00250CB1"/>
    <w:rsid w:val="002514F9"/>
    <w:rsid w:val="00252098"/>
    <w:rsid w:val="002525D8"/>
    <w:rsid w:val="00252A59"/>
    <w:rsid w:val="002541DA"/>
    <w:rsid w:val="002545AB"/>
    <w:rsid w:val="002545D6"/>
    <w:rsid w:val="002558E9"/>
    <w:rsid w:val="00256A79"/>
    <w:rsid w:val="002572E1"/>
    <w:rsid w:val="00257907"/>
    <w:rsid w:val="00257FC2"/>
    <w:rsid w:val="0026069B"/>
    <w:rsid w:val="00260819"/>
    <w:rsid w:val="00261148"/>
    <w:rsid w:val="00261531"/>
    <w:rsid w:val="00261EEF"/>
    <w:rsid w:val="0026316D"/>
    <w:rsid w:val="002637A1"/>
    <w:rsid w:val="002637B0"/>
    <w:rsid w:val="00263D77"/>
    <w:rsid w:val="00264B48"/>
    <w:rsid w:val="00264DDA"/>
    <w:rsid w:val="00265515"/>
    <w:rsid w:val="00266D14"/>
    <w:rsid w:val="0027009D"/>
    <w:rsid w:val="00270776"/>
    <w:rsid w:val="002713D9"/>
    <w:rsid w:val="00271824"/>
    <w:rsid w:val="0027253F"/>
    <w:rsid w:val="0027293A"/>
    <w:rsid w:val="00272DC7"/>
    <w:rsid w:val="0027492F"/>
    <w:rsid w:val="002754D8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33A"/>
    <w:rsid w:val="00283BD5"/>
    <w:rsid w:val="00284368"/>
    <w:rsid w:val="0028455D"/>
    <w:rsid w:val="002849BD"/>
    <w:rsid w:val="002859C1"/>
    <w:rsid w:val="00285A25"/>
    <w:rsid w:val="00286481"/>
    <w:rsid w:val="00287D39"/>
    <w:rsid w:val="00290F35"/>
    <w:rsid w:val="0029130A"/>
    <w:rsid w:val="00291429"/>
    <w:rsid w:val="00291457"/>
    <w:rsid w:val="002917B5"/>
    <w:rsid w:val="00292BD2"/>
    <w:rsid w:val="00292BD4"/>
    <w:rsid w:val="00292CB2"/>
    <w:rsid w:val="00292E79"/>
    <w:rsid w:val="00293B02"/>
    <w:rsid w:val="00293E5E"/>
    <w:rsid w:val="0029491D"/>
    <w:rsid w:val="0029496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3D3"/>
    <w:rsid w:val="002A3740"/>
    <w:rsid w:val="002A39D5"/>
    <w:rsid w:val="002A3B8E"/>
    <w:rsid w:val="002A41C8"/>
    <w:rsid w:val="002A4625"/>
    <w:rsid w:val="002A467C"/>
    <w:rsid w:val="002A4907"/>
    <w:rsid w:val="002A55AB"/>
    <w:rsid w:val="002A55B0"/>
    <w:rsid w:val="002A6E21"/>
    <w:rsid w:val="002A78F0"/>
    <w:rsid w:val="002B0CB8"/>
    <w:rsid w:val="002B1D24"/>
    <w:rsid w:val="002B290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32D"/>
    <w:rsid w:val="002C362B"/>
    <w:rsid w:val="002C4308"/>
    <w:rsid w:val="002C7A6E"/>
    <w:rsid w:val="002D005B"/>
    <w:rsid w:val="002D0F96"/>
    <w:rsid w:val="002D2649"/>
    <w:rsid w:val="002D26C2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534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0D38"/>
    <w:rsid w:val="003010C0"/>
    <w:rsid w:val="00302371"/>
    <w:rsid w:val="00302669"/>
    <w:rsid w:val="00302867"/>
    <w:rsid w:val="00302FF0"/>
    <w:rsid w:val="00304BE4"/>
    <w:rsid w:val="003051B1"/>
    <w:rsid w:val="00305429"/>
    <w:rsid w:val="00305831"/>
    <w:rsid w:val="00306F61"/>
    <w:rsid w:val="00307134"/>
    <w:rsid w:val="00307540"/>
    <w:rsid w:val="00310517"/>
    <w:rsid w:val="00310AE8"/>
    <w:rsid w:val="00311B71"/>
    <w:rsid w:val="00312CAE"/>
    <w:rsid w:val="00313552"/>
    <w:rsid w:val="00315218"/>
    <w:rsid w:val="0031602A"/>
    <w:rsid w:val="003161E5"/>
    <w:rsid w:val="00316736"/>
    <w:rsid w:val="0032047F"/>
    <w:rsid w:val="00321336"/>
    <w:rsid w:val="003220E7"/>
    <w:rsid w:val="0032363C"/>
    <w:rsid w:val="00323FA3"/>
    <w:rsid w:val="00324F3E"/>
    <w:rsid w:val="00325410"/>
    <w:rsid w:val="00325D39"/>
    <w:rsid w:val="003266E2"/>
    <w:rsid w:val="00327062"/>
    <w:rsid w:val="003278D1"/>
    <w:rsid w:val="00327911"/>
    <w:rsid w:val="00327928"/>
    <w:rsid w:val="00327ECF"/>
    <w:rsid w:val="003308C3"/>
    <w:rsid w:val="003311C0"/>
    <w:rsid w:val="003314B0"/>
    <w:rsid w:val="003317C9"/>
    <w:rsid w:val="00331EF8"/>
    <w:rsid w:val="003321ED"/>
    <w:rsid w:val="00333400"/>
    <w:rsid w:val="00333641"/>
    <w:rsid w:val="003336F1"/>
    <w:rsid w:val="003339AA"/>
    <w:rsid w:val="00333F0B"/>
    <w:rsid w:val="003344B2"/>
    <w:rsid w:val="003346A2"/>
    <w:rsid w:val="00334893"/>
    <w:rsid w:val="00334D09"/>
    <w:rsid w:val="00334ED2"/>
    <w:rsid w:val="00335056"/>
    <w:rsid w:val="003351A8"/>
    <w:rsid w:val="0033555B"/>
    <w:rsid w:val="00336830"/>
    <w:rsid w:val="00337C91"/>
    <w:rsid w:val="00340343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475CA"/>
    <w:rsid w:val="00352E3A"/>
    <w:rsid w:val="00353726"/>
    <w:rsid w:val="0035392F"/>
    <w:rsid w:val="00354C27"/>
    <w:rsid w:val="00354D0B"/>
    <w:rsid w:val="0035520D"/>
    <w:rsid w:val="003560B5"/>
    <w:rsid w:val="00356570"/>
    <w:rsid w:val="003569E3"/>
    <w:rsid w:val="00356C6C"/>
    <w:rsid w:val="00357ABE"/>
    <w:rsid w:val="0036013E"/>
    <w:rsid w:val="0036029F"/>
    <w:rsid w:val="00360973"/>
    <w:rsid w:val="003609F8"/>
    <w:rsid w:val="003625BA"/>
    <w:rsid w:val="00362A29"/>
    <w:rsid w:val="00363561"/>
    <w:rsid w:val="00363A23"/>
    <w:rsid w:val="00364021"/>
    <w:rsid w:val="003645D0"/>
    <w:rsid w:val="00364E5A"/>
    <w:rsid w:val="00365896"/>
    <w:rsid w:val="00365B29"/>
    <w:rsid w:val="00365EF9"/>
    <w:rsid w:val="00365F4E"/>
    <w:rsid w:val="003679F4"/>
    <w:rsid w:val="00370846"/>
    <w:rsid w:val="003710EC"/>
    <w:rsid w:val="00371D96"/>
    <w:rsid w:val="0037223A"/>
    <w:rsid w:val="00373914"/>
    <w:rsid w:val="00373A72"/>
    <w:rsid w:val="00374B27"/>
    <w:rsid w:val="00374B6F"/>
    <w:rsid w:val="0037525F"/>
    <w:rsid w:val="00377794"/>
    <w:rsid w:val="00377964"/>
    <w:rsid w:val="00377A10"/>
    <w:rsid w:val="00380429"/>
    <w:rsid w:val="003806C3"/>
    <w:rsid w:val="00381E9E"/>
    <w:rsid w:val="0038241B"/>
    <w:rsid w:val="00382D93"/>
    <w:rsid w:val="00383637"/>
    <w:rsid w:val="0038421B"/>
    <w:rsid w:val="0038447D"/>
    <w:rsid w:val="00384D01"/>
    <w:rsid w:val="00385CEC"/>
    <w:rsid w:val="00385EC0"/>
    <w:rsid w:val="00386466"/>
    <w:rsid w:val="00386626"/>
    <w:rsid w:val="0038665B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5C79"/>
    <w:rsid w:val="00395D52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81B"/>
    <w:rsid w:val="003A6AE6"/>
    <w:rsid w:val="003A7531"/>
    <w:rsid w:val="003A7930"/>
    <w:rsid w:val="003A7A75"/>
    <w:rsid w:val="003B098A"/>
    <w:rsid w:val="003B10D8"/>
    <w:rsid w:val="003B14D8"/>
    <w:rsid w:val="003B1996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D9D"/>
    <w:rsid w:val="003B70AA"/>
    <w:rsid w:val="003B7961"/>
    <w:rsid w:val="003C00AF"/>
    <w:rsid w:val="003C00F3"/>
    <w:rsid w:val="003C0FD5"/>
    <w:rsid w:val="003C10F9"/>
    <w:rsid w:val="003C186E"/>
    <w:rsid w:val="003C1EA8"/>
    <w:rsid w:val="003C1FAB"/>
    <w:rsid w:val="003C2CED"/>
    <w:rsid w:val="003C30DE"/>
    <w:rsid w:val="003C380B"/>
    <w:rsid w:val="003C3BCD"/>
    <w:rsid w:val="003C3D7A"/>
    <w:rsid w:val="003C5A08"/>
    <w:rsid w:val="003C7033"/>
    <w:rsid w:val="003C7937"/>
    <w:rsid w:val="003D1E4C"/>
    <w:rsid w:val="003D27EB"/>
    <w:rsid w:val="003D3BE4"/>
    <w:rsid w:val="003D495B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117B"/>
    <w:rsid w:val="003F3184"/>
    <w:rsid w:val="003F3261"/>
    <w:rsid w:val="003F3690"/>
    <w:rsid w:val="003F372E"/>
    <w:rsid w:val="003F37CC"/>
    <w:rsid w:val="003F3E59"/>
    <w:rsid w:val="003F46E5"/>
    <w:rsid w:val="003F49DF"/>
    <w:rsid w:val="003F517F"/>
    <w:rsid w:val="003F585E"/>
    <w:rsid w:val="003F5B75"/>
    <w:rsid w:val="003F5E92"/>
    <w:rsid w:val="003F7336"/>
    <w:rsid w:val="003F7880"/>
    <w:rsid w:val="004006A8"/>
    <w:rsid w:val="00400C3D"/>
    <w:rsid w:val="00401278"/>
    <w:rsid w:val="0040140A"/>
    <w:rsid w:val="00401975"/>
    <w:rsid w:val="00401D32"/>
    <w:rsid w:val="00401D7B"/>
    <w:rsid w:val="0040275B"/>
    <w:rsid w:val="0040290F"/>
    <w:rsid w:val="00402EC7"/>
    <w:rsid w:val="00403A4D"/>
    <w:rsid w:val="00403D1E"/>
    <w:rsid w:val="00404BD0"/>
    <w:rsid w:val="00405515"/>
    <w:rsid w:val="004057A4"/>
    <w:rsid w:val="00405A28"/>
    <w:rsid w:val="00405BCF"/>
    <w:rsid w:val="004062DA"/>
    <w:rsid w:val="00406A17"/>
    <w:rsid w:val="0040740B"/>
    <w:rsid w:val="004078AF"/>
    <w:rsid w:val="00407E9E"/>
    <w:rsid w:val="00410657"/>
    <w:rsid w:val="00410BD0"/>
    <w:rsid w:val="00410F59"/>
    <w:rsid w:val="00412D36"/>
    <w:rsid w:val="00412DB7"/>
    <w:rsid w:val="00412DF0"/>
    <w:rsid w:val="00413317"/>
    <w:rsid w:val="00413835"/>
    <w:rsid w:val="00413947"/>
    <w:rsid w:val="00413BF5"/>
    <w:rsid w:val="0041488C"/>
    <w:rsid w:val="00414D61"/>
    <w:rsid w:val="0041680C"/>
    <w:rsid w:val="00416B21"/>
    <w:rsid w:val="004171FC"/>
    <w:rsid w:val="00417AA6"/>
    <w:rsid w:val="00420071"/>
    <w:rsid w:val="004215F8"/>
    <w:rsid w:val="004224D6"/>
    <w:rsid w:val="004242EA"/>
    <w:rsid w:val="00425BDB"/>
    <w:rsid w:val="00425EED"/>
    <w:rsid w:val="004264FA"/>
    <w:rsid w:val="004265D3"/>
    <w:rsid w:val="00426E8A"/>
    <w:rsid w:val="00427A36"/>
    <w:rsid w:val="004302D7"/>
    <w:rsid w:val="00430E06"/>
    <w:rsid w:val="00431AF8"/>
    <w:rsid w:val="0043205C"/>
    <w:rsid w:val="00432563"/>
    <w:rsid w:val="004328F6"/>
    <w:rsid w:val="00432F4C"/>
    <w:rsid w:val="00433828"/>
    <w:rsid w:val="00433CF1"/>
    <w:rsid w:val="004342A4"/>
    <w:rsid w:val="0043478E"/>
    <w:rsid w:val="00434951"/>
    <w:rsid w:val="00435230"/>
    <w:rsid w:val="00436844"/>
    <w:rsid w:val="00436996"/>
    <w:rsid w:val="00437275"/>
    <w:rsid w:val="00437F44"/>
    <w:rsid w:val="0044006A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429"/>
    <w:rsid w:val="0044562B"/>
    <w:rsid w:val="00445D4E"/>
    <w:rsid w:val="00446834"/>
    <w:rsid w:val="00446B4B"/>
    <w:rsid w:val="00447065"/>
    <w:rsid w:val="004477B6"/>
    <w:rsid w:val="0045007E"/>
    <w:rsid w:val="004519EC"/>
    <w:rsid w:val="004528EA"/>
    <w:rsid w:val="0045315F"/>
    <w:rsid w:val="00453D49"/>
    <w:rsid w:val="0045504C"/>
    <w:rsid w:val="00455478"/>
    <w:rsid w:val="00455705"/>
    <w:rsid w:val="00457240"/>
    <w:rsid w:val="00457572"/>
    <w:rsid w:val="0046046F"/>
    <w:rsid w:val="00461FBD"/>
    <w:rsid w:val="00462F8B"/>
    <w:rsid w:val="00463F3E"/>
    <w:rsid w:val="00464007"/>
    <w:rsid w:val="004641E8"/>
    <w:rsid w:val="00464A70"/>
    <w:rsid w:val="004651A8"/>
    <w:rsid w:val="00465797"/>
    <w:rsid w:val="00465C01"/>
    <w:rsid w:val="00465CA3"/>
    <w:rsid w:val="004665B8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19"/>
    <w:rsid w:val="00476627"/>
    <w:rsid w:val="00476F86"/>
    <w:rsid w:val="00477681"/>
    <w:rsid w:val="00477CCA"/>
    <w:rsid w:val="00477CE3"/>
    <w:rsid w:val="00477D42"/>
    <w:rsid w:val="00480865"/>
    <w:rsid w:val="00480CB9"/>
    <w:rsid w:val="00480D05"/>
    <w:rsid w:val="00482016"/>
    <w:rsid w:val="00482D31"/>
    <w:rsid w:val="00483186"/>
    <w:rsid w:val="0048442E"/>
    <w:rsid w:val="004848F5"/>
    <w:rsid w:val="00484A9D"/>
    <w:rsid w:val="00485A41"/>
    <w:rsid w:val="00485CAA"/>
    <w:rsid w:val="0048624D"/>
    <w:rsid w:val="004868C8"/>
    <w:rsid w:val="00486ABC"/>
    <w:rsid w:val="0049001E"/>
    <w:rsid w:val="00491C11"/>
    <w:rsid w:val="00491D54"/>
    <w:rsid w:val="004920AF"/>
    <w:rsid w:val="0049214B"/>
    <w:rsid w:val="00492C1B"/>
    <w:rsid w:val="00492D66"/>
    <w:rsid w:val="00493FDA"/>
    <w:rsid w:val="00494B03"/>
    <w:rsid w:val="004950D2"/>
    <w:rsid w:val="00497A27"/>
    <w:rsid w:val="004A0095"/>
    <w:rsid w:val="004A0D97"/>
    <w:rsid w:val="004A1206"/>
    <w:rsid w:val="004A1A68"/>
    <w:rsid w:val="004A28C5"/>
    <w:rsid w:val="004A2FE0"/>
    <w:rsid w:val="004A32C1"/>
    <w:rsid w:val="004A34EC"/>
    <w:rsid w:val="004A4705"/>
    <w:rsid w:val="004A4A0B"/>
    <w:rsid w:val="004A4AD4"/>
    <w:rsid w:val="004A4B6E"/>
    <w:rsid w:val="004A4C1C"/>
    <w:rsid w:val="004A4F03"/>
    <w:rsid w:val="004A58F8"/>
    <w:rsid w:val="004A5FAA"/>
    <w:rsid w:val="004A6D8B"/>
    <w:rsid w:val="004A72DC"/>
    <w:rsid w:val="004B003C"/>
    <w:rsid w:val="004B053C"/>
    <w:rsid w:val="004B36FB"/>
    <w:rsid w:val="004B3713"/>
    <w:rsid w:val="004B438F"/>
    <w:rsid w:val="004B47C1"/>
    <w:rsid w:val="004B4D68"/>
    <w:rsid w:val="004B5961"/>
    <w:rsid w:val="004B5FF5"/>
    <w:rsid w:val="004B61AD"/>
    <w:rsid w:val="004B61F5"/>
    <w:rsid w:val="004B62DC"/>
    <w:rsid w:val="004B65B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5FCC"/>
    <w:rsid w:val="004C6EBF"/>
    <w:rsid w:val="004C6EEE"/>
    <w:rsid w:val="004C75F0"/>
    <w:rsid w:val="004C77C0"/>
    <w:rsid w:val="004D0819"/>
    <w:rsid w:val="004D0E5D"/>
    <w:rsid w:val="004D1634"/>
    <w:rsid w:val="004D1841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11E9"/>
    <w:rsid w:val="004E1293"/>
    <w:rsid w:val="004E172A"/>
    <w:rsid w:val="004E1A3B"/>
    <w:rsid w:val="004E1A40"/>
    <w:rsid w:val="004E1DF7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DA1"/>
    <w:rsid w:val="004F4FBF"/>
    <w:rsid w:val="004F5190"/>
    <w:rsid w:val="004F595C"/>
    <w:rsid w:val="004F61EC"/>
    <w:rsid w:val="004F6E20"/>
    <w:rsid w:val="004F7003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D4E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4C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94F"/>
    <w:rsid w:val="00534C8E"/>
    <w:rsid w:val="00536032"/>
    <w:rsid w:val="00536337"/>
    <w:rsid w:val="005370D9"/>
    <w:rsid w:val="00540109"/>
    <w:rsid w:val="00540672"/>
    <w:rsid w:val="0054097D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496"/>
    <w:rsid w:val="0054753C"/>
    <w:rsid w:val="00547FEA"/>
    <w:rsid w:val="00551FC7"/>
    <w:rsid w:val="0055200E"/>
    <w:rsid w:val="005522A7"/>
    <w:rsid w:val="00552DFA"/>
    <w:rsid w:val="0055342E"/>
    <w:rsid w:val="00555266"/>
    <w:rsid w:val="00555B57"/>
    <w:rsid w:val="005561AA"/>
    <w:rsid w:val="0055708B"/>
    <w:rsid w:val="00557355"/>
    <w:rsid w:val="00560CF0"/>
    <w:rsid w:val="00561804"/>
    <w:rsid w:val="00561C30"/>
    <w:rsid w:val="0056298E"/>
    <w:rsid w:val="00562FA5"/>
    <w:rsid w:val="005631A4"/>
    <w:rsid w:val="00563C52"/>
    <w:rsid w:val="0056413A"/>
    <w:rsid w:val="00564550"/>
    <w:rsid w:val="0056586E"/>
    <w:rsid w:val="00565A97"/>
    <w:rsid w:val="00565BBD"/>
    <w:rsid w:val="00566657"/>
    <w:rsid w:val="00566DFD"/>
    <w:rsid w:val="0056704C"/>
    <w:rsid w:val="00567841"/>
    <w:rsid w:val="005713F2"/>
    <w:rsid w:val="00571895"/>
    <w:rsid w:val="005721A7"/>
    <w:rsid w:val="005722F0"/>
    <w:rsid w:val="00572450"/>
    <w:rsid w:val="0057329B"/>
    <w:rsid w:val="00574033"/>
    <w:rsid w:val="005740F7"/>
    <w:rsid w:val="0057429C"/>
    <w:rsid w:val="00574F04"/>
    <w:rsid w:val="00575F61"/>
    <w:rsid w:val="00575F68"/>
    <w:rsid w:val="00575F6D"/>
    <w:rsid w:val="00576734"/>
    <w:rsid w:val="005809D6"/>
    <w:rsid w:val="005825D5"/>
    <w:rsid w:val="00582FF6"/>
    <w:rsid w:val="00583853"/>
    <w:rsid w:val="00583AE8"/>
    <w:rsid w:val="0058462E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487C"/>
    <w:rsid w:val="005A5C0E"/>
    <w:rsid w:val="005A6803"/>
    <w:rsid w:val="005A7999"/>
    <w:rsid w:val="005B0EF8"/>
    <w:rsid w:val="005B0F50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7D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34A"/>
    <w:rsid w:val="005C7742"/>
    <w:rsid w:val="005D0119"/>
    <w:rsid w:val="005D0EC7"/>
    <w:rsid w:val="005D0F2F"/>
    <w:rsid w:val="005D281C"/>
    <w:rsid w:val="005D41A0"/>
    <w:rsid w:val="005D641A"/>
    <w:rsid w:val="005D661B"/>
    <w:rsid w:val="005D702A"/>
    <w:rsid w:val="005D7579"/>
    <w:rsid w:val="005D7667"/>
    <w:rsid w:val="005D7945"/>
    <w:rsid w:val="005D79F6"/>
    <w:rsid w:val="005D7CE4"/>
    <w:rsid w:val="005E0718"/>
    <w:rsid w:val="005E0B5C"/>
    <w:rsid w:val="005E293F"/>
    <w:rsid w:val="005E2BCF"/>
    <w:rsid w:val="005E38B5"/>
    <w:rsid w:val="005E3BA8"/>
    <w:rsid w:val="005E3FC7"/>
    <w:rsid w:val="005E46E0"/>
    <w:rsid w:val="005E47B3"/>
    <w:rsid w:val="005E50A3"/>
    <w:rsid w:val="005E53A5"/>
    <w:rsid w:val="005E6055"/>
    <w:rsid w:val="005E710A"/>
    <w:rsid w:val="005E735F"/>
    <w:rsid w:val="005F0645"/>
    <w:rsid w:val="005F06C5"/>
    <w:rsid w:val="005F0BD1"/>
    <w:rsid w:val="005F135F"/>
    <w:rsid w:val="005F2958"/>
    <w:rsid w:val="005F2EF9"/>
    <w:rsid w:val="005F36AB"/>
    <w:rsid w:val="005F3F90"/>
    <w:rsid w:val="005F3F97"/>
    <w:rsid w:val="005F40C5"/>
    <w:rsid w:val="005F4AD0"/>
    <w:rsid w:val="005F5A0D"/>
    <w:rsid w:val="005F63AC"/>
    <w:rsid w:val="005F6737"/>
    <w:rsid w:val="005F6ED5"/>
    <w:rsid w:val="005F7816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873"/>
    <w:rsid w:val="00612A11"/>
    <w:rsid w:val="0061340D"/>
    <w:rsid w:val="00613F9D"/>
    <w:rsid w:val="00614003"/>
    <w:rsid w:val="006143B7"/>
    <w:rsid w:val="00614812"/>
    <w:rsid w:val="00615E9B"/>
    <w:rsid w:val="00616174"/>
    <w:rsid w:val="00616B4B"/>
    <w:rsid w:val="00620AF8"/>
    <w:rsid w:val="00622062"/>
    <w:rsid w:val="00622AA7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060D"/>
    <w:rsid w:val="00631178"/>
    <w:rsid w:val="00633C02"/>
    <w:rsid w:val="006344BE"/>
    <w:rsid w:val="00635BAD"/>
    <w:rsid w:val="00636A53"/>
    <w:rsid w:val="006373BB"/>
    <w:rsid w:val="006378E0"/>
    <w:rsid w:val="0064076B"/>
    <w:rsid w:val="00641A11"/>
    <w:rsid w:val="00641B1A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3A8"/>
    <w:rsid w:val="0064695C"/>
    <w:rsid w:val="006477E7"/>
    <w:rsid w:val="006506A6"/>
    <w:rsid w:val="00650F67"/>
    <w:rsid w:val="006512B6"/>
    <w:rsid w:val="00651A6B"/>
    <w:rsid w:val="00651B23"/>
    <w:rsid w:val="00651CC4"/>
    <w:rsid w:val="006528A2"/>
    <w:rsid w:val="00652E11"/>
    <w:rsid w:val="00654502"/>
    <w:rsid w:val="00655786"/>
    <w:rsid w:val="0065590E"/>
    <w:rsid w:val="00655EFC"/>
    <w:rsid w:val="006571F7"/>
    <w:rsid w:val="006575B2"/>
    <w:rsid w:val="00660420"/>
    <w:rsid w:val="006604EA"/>
    <w:rsid w:val="00661242"/>
    <w:rsid w:val="00661976"/>
    <w:rsid w:val="006626A1"/>
    <w:rsid w:val="00662CFF"/>
    <w:rsid w:val="00663C68"/>
    <w:rsid w:val="00664345"/>
    <w:rsid w:val="00664706"/>
    <w:rsid w:val="00664740"/>
    <w:rsid w:val="00666359"/>
    <w:rsid w:val="0066675E"/>
    <w:rsid w:val="00666879"/>
    <w:rsid w:val="00667D1C"/>
    <w:rsid w:val="0067004A"/>
    <w:rsid w:val="0067069E"/>
    <w:rsid w:val="006710CD"/>
    <w:rsid w:val="00672A45"/>
    <w:rsid w:val="00672C5C"/>
    <w:rsid w:val="00673F8A"/>
    <w:rsid w:val="006757E4"/>
    <w:rsid w:val="00675ADB"/>
    <w:rsid w:val="00676078"/>
    <w:rsid w:val="006763E8"/>
    <w:rsid w:val="006768AC"/>
    <w:rsid w:val="006768B5"/>
    <w:rsid w:val="00677092"/>
    <w:rsid w:val="006773F0"/>
    <w:rsid w:val="006805BC"/>
    <w:rsid w:val="00681470"/>
    <w:rsid w:val="00681482"/>
    <w:rsid w:val="0068181D"/>
    <w:rsid w:val="00681A6A"/>
    <w:rsid w:val="00681C2C"/>
    <w:rsid w:val="00682F47"/>
    <w:rsid w:val="00683169"/>
    <w:rsid w:val="00683B1F"/>
    <w:rsid w:val="006854CB"/>
    <w:rsid w:val="00686DFC"/>
    <w:rsid w:val="00686EE2"/>
    <w:rsid w:val="00687100"/>
    <w:rsid w:val="006872E8"/>
    <w:rsid w:val="00687DAA"/>
    <w:rsid w:val="006902BB"/>
    <w:rsid w:val="00690476"/>
    <w:rsid w:val="00690770"/>
    <w:rsid w:val="0069146D"/>
    <w:rsid w:val="00691543"/>
    <w:rsid w:val="006933D8"/>
    <w:rsid w:val="00693C5E"/>
    <w:rsid w:val="00693EC7"/>
    <w:rsid w:val="006945B0"/>
    <w:rsid w:val="006948A7"/>
    <w:rsid w:val="0069507D"/>
    <w:rsid w:val="006960B7"/>
    <w:rsid w:val="006966FB"/>
    <w:rsid w:val="00696E31"/>
    <w:rsid w:val="0069765D"/>
    <w:rsid w:val="00697A5C"/>
    <w:rsid w:val="006A0C9D"/>
    <w:rsid w:val="006A2658"/>
    <w:rsid w:val="006A3C76"/>
    <w:rsid w:val="006A4866"/>
    <w:rsid w:val="006A5245"/>
    <w:rsid w:val="006A576B"/>
    <w:rsid w:val="006A6037"/>
    <w:rsid w:val="006A6C70"/>
    <w:rsid w:val="006A726E"/>
    <w:rsid w:val="006A7273"/>
    <w:rsid w:val="006A72A5"/>
    <w:rsid w:val="006A7D00"/>
    <w:rsid w:val="006A7D9B"/>
    <w:rsid w:val="006B16C0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778"/>
    <w:rsid w:val="006B4E9D"/>
    <w:rsid w:val="006B581A"/>
    <w:rsid w:val="006B59D2"/>
    <w:rsid w:val="006B5BED"/>
    <w:rsid w:val="006B5E81"/>
    <w:rsid w:val="006B603D"/>
    <w:rsid w:val="006B6A40"/>
    <w:rsid w:val="006B6AE2"/>
    <w:rsid w:val="006C1A1F"/>
    <w:rsid w:val="006C1D07"/>
    <w:rsid w:val="006C217C"/>
    <w:rsid w:val="006C2CFF"/>
    <w:rsid w:val="006C2FF2"/>
    <w:rsid w:val="006C3250"/>
    <w:rsid w:val="006C3327"/>
    <w:rsid w:val="006C3363"/>
    <w:rsid w:val="006C3A51"/>
    <w:rsid w:val="006C3DC8"/>
    <w:rsid w:val="006C4660"/>
    <w:rsid w:val="006C4927"/>
    <w:rsid w:val="006C4A77"/>
    <w:rsid w:val="006C5595"/>
    <w:rsid w:val="006C7343"/>
    <w:rsid w:val="006D0BDE"/>
    <w:rsid w:val="006D15E9"/>
    <w:rsid w:val="006D1C4B"/>
    <w:rsid w:val="006D2402"/>
    <w:rsid w:val="006D297E"/>
    <w:rsid w:val="006D2E84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4C40"/>
    <w:rsid w:val="006E508F"/>
    <w:rsid w:val="006E53A7"/>
    <w:rsid w:val="006E5CAD"/>
    <w:rsid w:val="006E6AEF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356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0D1"/>
    <w:rsid w:val="00702573"/>
    <w:rsid w:val="00702B97"/>
    <w:rsid w:val="007036AB"/>
    <w:rsid w:val="00704128"/>
    <w:rsid w:val="00705BDC"/>
    <w:rsid w:val="00706EA1"/>
    <w:rsid w:val="0070700B"/>
    <w:rsid w:val="007073E8"/>
    <w:rsid w:val="00710BE4"/>
    <w:rsid w:val="00710D7D"/>
    <w:rsid w:val="00710FA2"/>
    <w:rsid w:val="0071437E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4602"/>
    <w:rsid w:val="007255B8"/>
    <w:rsid w:val="0072613D"/>
    <w:rsid w:val="007272DE"/>
    <w:rsid w:val="0072735E"/>
    <w:rsid w:val="00727E68"/>
    <w:rsid w:val="00730E2B"/>
    <w:rsid w:val="00731EF5"/>
    <w:rsid w:val="00731FCE"/>
    <w:rsid w:val="00732E8F"/>
    <w:rsid w:val="00733930"/>
    <w:rsid w:val="0073399D"/>
    <w:rsid w:val="00733ADA"/>
    <w:rsid w:val="00734E0E"/>
    <w:rsid w:val="0073506D"/>
    <w:rsid w:val="00737483"/>
    <w:rsid w:val="00737AFC"/>
    <w:rsid w:val="00737FDB"/>
    <w:rsid w:val="00740205"/>
    <w:rsid w:val="00740712"/>
    <w:rsid w:val="00740AB5"/>
    <w:rsid w:val="00740E2B"/>
    <w:rsid w:val="007414ED"/>
    <w:rsid w:val="00742985"/>
    <w:rsid w:val="00742CA8"/>
    <w:rsid w:val="00744F42"/>
    <w:rsid w:val="0074555B"/>
    <w:rsid w:val="0074598A"/>
    <w:rsid w:val="00745DCC"/>
    <w:rsid w:val="0074667D"/>
    <w:rsid w:val="0074760A"/>
    <w:rsid w:val="00750DC7"/>
    <w:rsid w:val="0075105F"/>
    <w:rsid w:val="007518A0"/>
    <w:rsid w:val="00751F01"/>
    <w:rsid w:val="007531CC"/>
    <w:rsid w:val="007535C3"/>
    <w:rsid w:val="007538A6"/>
    <w:rsid w:val="00753C56"/>
    <w:rsid w:val="0075457D"/>
    <w:rsid w:val="00754CFA"/>
    <w:rsid w:val="00754EEE"/>
    <w:rsid w:val="007554F9"/>
    <w:rsid w:val="00756289"/>
    <w:rsid w:val="00756654"/>
    <w:rsid w:val="00756AA0"/>
    <w:rsid w:val="00757769"/>
    <w:rsid w:val="007600BF"/>
    <w:rsid w:val="007602BA"/>
    <w:rsid w:val="00760905"/>
    <w:rsid w:val="00760C06"/>
    <w:rsid w:val="0076275D"/>
    <w:rsid w:val="00762865"/>
    <w:rsid w:val="007628A3"/>
    <w:rsid w:val="00763320"/>
    <w:rsid w:val="00763CB6"/>
    <w:rsid w:val="00764A53"/>
    <w:rsid w:val="00765B1C"/>
    <w:rsid w:val="00767515"/>
    <w:rsid w:val="007675DF"/>
    <w:rsid w:val="0077058B"/>
    <w:rsid w:val="00771540"/>
    <w:rsid w:val="00771CBC"/>
    <w:rsid w:val="00772C96"/>
    <w:rsid w:val="0077373E"/>
    <w:rsid w:val="0077398E"/>
    <w:rsid w:val="00773C7E"/>
    <w:rsid w:val="00774186"/>
    <w:rsid w:val="00774311"/>
    <w:rsid w:val="00776C41"/>
    <w:rsid w:val="00780162"/>
    <w:rsid w:val="00780F0D"/>
    <w:rsid w:val="00780F81"/>
    <w:rsid w:val="00781144"/>
    <w:rsid w:val="00781850"/>
    <w:rsid w:val="00781FD1"/>
    <w:rsid w:val="007823FA"/>
    <w:rsid w:val="00782836"/>
    <w:rsid w:val="00782A5C"/>
    <w:rsid w:val="007839E5"/>
    <w:rsid w:val="00784E81"/>
    <w:rsid w:val="00784F1E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4E6"/>
    <w:rsid w:val="00795536"/>
    <w:rsid w:val="007955F3"/>
    <w:rsid w:val="0079719A"/>
    <w:rsid w:val="0079747E"/>
    <w:rsid w:val="007975B6"/>
    <w:rsid w:val="007A056B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3C2A"/>
    <w:rsid w:val="007B3E0C"/>
    <w:rsid w:val="007B4208"/>
    <w:rsid w:val="007B4543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B7CE8"/>
    <w:rsid w:val="007C0B77"/>
    <w:rsid w:val="007C0CB9"/>
    <w:rsid w:val="007C229A"/>
    <w:rsid w:val="007C2319"/>
    <w:rsid w:val="007C26FB"/>
    <w:rsid w:val="007C4636"/>
    <w:rsid w:val="007C4782"/>
    <w:rsid w:val="007C49B1"/>
    <w:rsid w:val="007C4BCD"/>
    <w:rsid w:val="007C50FB"/>
    <w:rsid w:val="007C60B8"/>
    <w:rsid w:val="007C6691"/>
    <w:rsid w:val="007C6C0D"/>
    <w:rsid w:val="007C7CEA"/>
    <w:rsid w:val="007D077F"/>
    <w:rsid w:val="007D0847"/>
    <w:rsid w:val="007D1051"/>
    <w:rsid w:val="007D1122"/>
    <w:rsid w:val="007D14A3"/>
    <w:rsid w:val="007D1671"/>
    <w:rsid w:val="007D1F94"/>
    <w:rsid w:val="007D2364"/>
    <w:rsid w:val="007D2656"/>
    <w:rsid w:val="007D268D"/>
    <w:rsid w:val="007D288C"/>
    <w:rsid w:val="007D2EA2"/>
    <w:rsid w:val="007D3F85"/>
    <w:rsid w:val="007D4E53"/>
    <w:rsid w:val="007D4F2A"/>
    <w:rsid w:val="007D5341"/>
    <w:rsid w:val="007D72B6"/>
    <w:rsid w:val="007D7438"/>
    <w:rsid w:val="007E00DD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E7796"/>
    <w:rsid w:val="007F0F0A"/>
    <w:rsid w:val="007F10A8"/>
    <w:rsid w:val="007F126A"/>
    <w:rsid w:val="007F244B"/>
    <w:rsid w:val="007F359A"/>
    <w:rsid w:val="007F3C38"/>
    <w:rsid w:val="007F3EBB"/>
    <w:rsid w:val="007F5252"/>
    <w:rsid w:val="007F5826"/>
    <w:rsid w:val="007F5972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07918"/>
    <w:rsid w:val="00810001"/>
    <w:rsid w:val="00810339"/>
    <w:rsid w:val="00810EE0"/>
    <w:rsid w:val="00810F3B"/>
    <w:rsid w:val="008113D6"/>
    <w:rsid w:val="00812004"/>
    <w:rsid w:val="00812D1D"/>
    <w:rsid w:val="00812FFB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497"/>
    <w:rsid w:val="008206A9"/>
    <w:rsid w:val="00820830"/>
    <w:rsid w:val="00821C2C"/>
    <w:rsid w:val="00821C3D"/>
    <w:rsid w:val="00821C56"/>
    <w:rsid w:val="00822E0C"/>
    <w:rsid w:val="00823C36"/>
    <w:rsid w:val="00824462"/>
    <w:rsid w:val="00824583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37577"/>
    <w:rsid w:val="00840BC0"/>
    <w:rsid w:val="00840BED"/>
    <w:rsid w:val="008422AF"/>
    <w:rsid w:val="00842B79"/>
    <w:rsid w:val="0084367B"/>
    <w:rsid w:val="0084474A"/>
    <w:rsid w:val="00844ABB"/>
    <w:rsid w:val="00845584"/>
    <w:rsid w:val="00845957"/>
    <w:rsid w:val="00845FEB"/>
    <w:rsid w:val="0084635E"/>
    <w:rsid w:val="00846CD5"/>
    <w:rsid w:val="00846D69"/>
    <w:rsid w:val="00847700"/>
    <w:rsid w:val="00847839"/>
    <w:rsid w:val="00847B11"/>
    <w:rsid w:val="0085041D"/>
    <w:rsid w:val="008507EE"/>
    <w:rsid w:val="00850C69"/>
    <w:rsid w:val="00851181"/>
    <w:rsid w:val="00851D2C"/>
    <w:rsid w:val="00852869"/>
    <w:rsid w:val="00852B58"/>
    <w:rsid w:val="008534F9"/>
    <w:rsid w:val="008540E0"/>
    <w:rsid w:val="00854525"/>
    <w:rsid w:val="00854C57"/>
    <w:rsid w:val="0085658D"/>
    <w:rsid w:val="008565B2"/>
    <w:rsid w:val="0085693F"/>
    <w:rsid w:val="00857219"/>
    <w:rsid w:val="008579E0"/>
    <w:rsid w:val="00857B41"/>
    <w:rsid w:val="008607A8"/>
    <w:rsid w:val="00860BE2"/>
    <w:rsid w:val="008612EF"/>
    <w:rsid w:val="008614B4"/>
    <w:rsid w:val="00861828"/>
    <w:rsid w:val="00862C27"/>
    <w:rsid w:val="00862C4A"/>
    <w:rsid w:val="00862C60"/>
    <w:rsid w:val="008643A7"/>
    <w:rsid w:val="00864559"/>
    <w:rsid w:val="00865913"/>
    <w:rsid w:val="00866053"/>
    <w:rsid w:val="0086619D"/>
    <w:rsid w:val="008678C4"/>
    <w:rsid w:val="00867BCF"/>
    <w:rsid w:val="00870716"/>
    <w:rsid w:val="00870A13"/>
    <w:rsid w:val="008710B7"/>
    <w:rsid w:val="0087203C"/>
    <w:rsid w:val="00872D61"/>
    <w:rsid w:val="00873833"/>
    <w:rsid w:val="00873DEC"/>
    <w:rsid w:val="008750D3"/>
    <w:rsid w:val="00876E57"/>
    <w:rsid w:val="0087707F"/>
    <w:rsid w:val="008802E4"/>
    <w:rsid w:val="008803FC"/>
    <w:rsid w:val="00880C65"/>
    <w:rsid w:val="00881493"/>
    <w:rsid w:val="008818C5"/>
    <w:rsid w:val="0088198E"/>
    <w:rsid w:val="00881DDC"/>
    <w:rsid w:val="0088236A"/>
    <w:rsid w:val="00882A25"/>
    <w:rsid w:val="00883BB5"/>
    <w:rsid w:val="008845AC"/>
    <w:rsid w:val="00884802"/>
    <w:rsid w:val="00884850"/>
    <w:rsid w:val="008848E6"/>
    <w:rsid w:val="00884C96"/>
    <w:rsid w:val="00885117"/>
    <w:rsid w:val="0088526E"/>
    <w:rsid w:val="0088643B"/>
    <w:rsid w:val="00886832"/>
    <w:rsid w:val="008870E4"/>
    <w:rsid w:val="0089031C"/>
    <w:rsid w:val="00890724"/>
    <w:rsid w:val="0089100F"/>
    <w:rsid w:val="00891CEF"/>
    <w:rsid w:val="00891EBE"/>
    <w:rsid w:val="00892261"/>
    <w:rsid w:val="00892760"/>
    <w:rsid w:val="00893300"/>
    <w:rsid w:val="00895997"/>
    <w:rsid w:val="00895B36"/>
    <w:rsid w:val="00896B95"/>
    <w:rsid w:val="00896F79"/>
    <w:rsid w:val="00897D61"/>
    <w:rsid w:val="00897DB8"/>
    <w:rsid w:val="008A034D"/>
    <w:rsid w:val="008A047D"/>
    <w:rsid w:val="008A070E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48C"/>
    <w:rsid w:val="008B1E17"/>
    <w:rsid w:val="008B3253"/>
    <w:rsid w:val="008B369C"/>
    <w:rsid w:val="008B39E8"/>
    <w:rsid w:val="008B4641"/>
    <w:rsid w:val="008B51ED"/>
    <w:rsid w:val="008B54B1"/>
    <w:rsid w:val="008B59FB"/>
    <w:rsid w:val="008B6B1A"/>
    <w:rsid w:val="008B72D9"/>
    <w:rsid w:val="008B7585"/>
    <w:rsid w:val="008B7D52"/>
    <w:rsid w:val="008C0464"/>
    <w:rsid w:val="008C0498"/>
    <w:rsid w:val="008C1057"/>
    <w:rsid w:val="008C157F"/>
    <w:rsid w:val="008C1890"/>
    <w:rsid w:val="008C3C47"/>
    <w:rsid w:val="008C3E9E"/>
    <w:rsid w:val="008C446D"/>
    <w:rsid w:val="008C44AC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4C7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481"/>
    <w:rsid w:val="008D7A6D"/>
    <w:rsid w:val="008E0716"/>
    <w:rsid w:val="008E0D09"/>
    <w:rsid w:val="008E221C"/>
    <w:rsid w:val="008E245C"/>
    <w:rsid w:val="008E32A6"/>
    <w:rsid w:val="008E3479"/>
    <w:rsid w:val="008E3651"/>
    <w:rsid w:val="008E4F96"/>
    <w:rsid w:val="008E6294"/>
    <w:rsid w:val="008E62FD"/>
    <w:rsid w:val="008E6EC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033D"/>
    <w:rsid w:val="009014B8"/>
    <w:rsid w:val="009021F6"/>
    <w:rsid w:val="00902540"/>
    <w:rsid w:val="00902853"/>
    <w:rsid w:val="009038DA"/>
    <w:rsid w:val="00903A08"/>
    <w:rsid w:val="00903CFF"/>
    <w:rsid w:val="00904833"/>
    <w:rsid w:val="00906D06"/>
    <w:rsid w:val="00907CE2"/>
    <w:rsid w:val="00910677"/>
    <w:rsid w:val="00910AC8"/>
    <w:rsid w:val="00910EFD"/>
    <w:rsid w:val="0091175B"/>
    <w:rsid w:val="00911BB7"/>
    <w:rsid w:val="00911DC0"/>
    <w:rsid w:val="00911EAD"/>
    <w:rsid w:val="0091286B"/>
    <w:rsid w:val="00912D3F"/>
    <w:rsid w:val="009137F4"/>
    <w:rsid w:val="00913BD3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17E32"/>
    <w:rsid w:val="009203DD"/>
    <w:rsid w:val="00920B21"/>
    <w:rsid w:val="00920DFA"/>
    <w:rsid w:val="0092147B"/>
    <w:rsid w:val="00921FD6"/>
    <w:rsid w:val="00922C36"/>
    <w:rsid w:val="00922E7A"/>
    <w:rsid w:val="0092325F"/>
    <w:rsid w:val="00923719"/>
    <w:rsid w:val="00923968"/>
    <w:rsid w:val="00923D92"/>
    <w:rsid w:val="0092580A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1F9F"/>
    <w:rsid w:val="00932D2F"/>
    <w:rsid w:val="009330B4"/>
    <w:rsid w:val="00934994"/>
    <w:rsid w:val="00934F42"/>
    <w:rsid w:val="0093560B"/>
    <w:rsid w:val="00935E72"/>
    <w:rsid w:val="00936FD4"/>
    <w:rsid w:val="009376D5"/>
    <w:rsid w:val="00937CC2"/>
    <w:rsid w:val="00940602"/>
    <w:rsid w:val="009422D5"/>
    <w:rsid w:val="0094258B"/>
    <w:rsid w:val="00943176"/>
    <w:rsid w:val="009431E2"/>
    <w:rsid w:val="00943F40"/>
    <w:rsid w:val="00944252"/>
    <w:rsid w:val="0094479C"/>
    <w:rsid w:val="00944B04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4209"/>
    <w:rsid w:val="00954700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24D"/>
    <w:rsid w:val="00960A68"/>
    <w:rsid w:val="00960E04"/>
    <w:rsid w:val="00962FDF"/>
    <w:rsid w:val="00963A77"/>
    <w:rsid w:val="00963E65"/>
    <w:rsid w:val="00964198"/>
    <w:rsid w:val="009653E8"/>
    <w:rsid w:val="00965599"/>
    <w:rsid w:val="009666FE"/>
    <w:rsid w:val="00966C9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1DEC"/>
    <w:rsid w:val="00982790"/>
    <w:rsid w:val="00982F35"/>
    <w:rsid w:val="0098368A"/>
    <w:rsid w:val="00984D9A"/>
    <w:rsid w:val="00985381"/>
    <w:rsid w:val="00985520"/>
    <w:rsid w:val="00985552"/>
    <w:rsid w:val="00985948"/>
    <w:rsid w:val="00986B49"/>
    <w:rsid w:val="00986E1E"/>
    <w:rsid w:val="00990002"/>
    <w:rsid w:val="009902CC"/>
    <w:rsid w:val="00990869"/>
    <w:rsid w:val="00990876"/>
    <w:rsid w:val="00990A0C"/>
    <w:rsid w:val="00990B0C"/>
    <w:rsid w:val="0099119C"/>
    <w:rsid w:val="009911E2"/>
    <w:rsid w:val="0099203B"/>
    <w:rsid w:val="009948B5"/>
    <w:rsid w:val="00994916"/>
    <w:rsid w:val="009951EB"/>
    <w:rsid w:val="00995EFC"/>
    <w:rsid w:val="00996D6F"/>
    <w:rsid w:val="009A0443"/>
    <w:rsid w:val="009A0794"/>
    <w:rsid w:val="009A0B40"/>
    <w:rsid w:val="009A1078"/>
    <w:rsid w:val="009A1704"/>
    <w:rsid w:val="009A1EDE"/>
    <w:rsid w:val="009A2466"/>
    <w:rsid w:val="009A25A7"/>
    <w:rsid w:val="009A2E9A"/>
    <w:rsid w:val="009A492B"/>
    <w:rsid w:val="009A5102"/>
    <w:rsid w:val="009A5A5A"/>
    <w:rsid w:val="009A5FA2"/>
    <w:rsid w:val="009A73E2"/>
    <w:rsid w:val="009A7498"/>
    <w:rsid w:val="009A7702"/>
    <w:rsid w:val="009A7716"/>
    <w:rsid w:val="009A7B18"/>
    <w:rsid w:val="009B1346"/>
    <w:rsid w:val="009B1A6C"/>
    <w:rsid w:val="009B1DEA"/>
    <w:rsid w:val="009B24A6"/>
    <w:rsid w:val="009B2AAD"/>
    <w:rsid w:val="009B2D9B"/>
    <w:rsid w:val="009B4313"/>
    <w:rsid w:val="009B4FBF"/>
    <w:rsid w:val="009B5710"/>
    <w:rsid w:val="009B5747"/>
    <w:rsid w:val="009B62EB"/>
    <w:rsid w:val="009B6619"/>
    <w:rsid w:val="009B6CE3"/>
    <w:rsid w:val="009B6E8B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D7A80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E6D32"/>
    <w:rsid w:val="009F07AA"/>
    <w:rsid w:val="009F16F4"/>
    <w:rsid w:val="009F33AF"/>
    <w:rsid w:val="009F4930"/>
    <w:rsid w:val="009F576F"/>
    <w:rsid w:val="009F64DC"/>
    <w:rsid w:val="009F657B"/>
    <w:rsid w:val="009F677A"/>
    <w:rsid w:val="009F6BCE"/>
    <w:rsid w:val="009F75EC"/>
    <w:rsid w:val="009F7A4F"/>
    <w:rsid w:val="00A00D7C"/>
    <w:rsid w:val="00A01402"/>
    <w:rsid w:val="00A0197C"/>
    <w:rsid w:val="00A023D0"/>
    <w:rsid w:val="00A02FF1"/>
    <w:rsid w:val="00A043FE"/>
    <w:rsid w:val="00A04893"/>
    <w:rsid w:val="00A04ACA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6A0"/>
    <w:rsid w:val="00A127EF"/>
    <w:rsid w:val="00A12AAC"/>
    <w:rsid w:val="00A13476"/>
    <w:rsid w:val="00A135AC"/>
    <w:rsid w:val="00A13660"/>
    <w:rsid w:val="00A14527"/>
    <w:rsid w:val="00A14FAD"/>
    <w:rsid w:val="00A15CCF"/>
    <w:rsid w:val="00A15E91"/>
    <w:rsid w:val="00A15EE6"/>
    <w:rsid w:val="00A1658E"/>
    <w:rsid w:val="00A17E6C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E88"/>
    <w:rsid w:val="00A2413B"/>
    <w:rsid w:val="00A24909"/>
    <w:rsid w:val="00A24E74"/>
    <w:rsid w:val="00A25375"/>
    <w:rsid w:val="00A25CC6"/>
    <w:rsid w:val="00A262B3"/>
    <w:rsid w:val="00A264B1"/>
    <w:rsid w:val="00A27375"/>
    <w:rsid w:val="00A30268"/>
    <w:rsid w:val="00A3327E"/>
    <w:rsid w:val="00A3361D"/>
    <w:rsid w:val="00A33695"/>
    <w:rsid w:val="00A3567A"/>
    <w:rsid w:val="00A3659B"/>
    <w:rsid w:val="00A36803"/>
    <w:rsid w:val="00A36D70"/>
    <w:rsid w:val="00A376A3"/>
    <w:rsid w:val="00A378E3"/>
    <w:rsid w:val="00A40A65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56FFA"/>
    <w:rsid w:val="00A60281"/>
    <w:rsid w:val="00A60971"/>
    <w:rsid w:val="00A60AD7"/>
    <w:rsid w:val="00A61FCD"/>
    <w:rsid w:val="00A62259"/>
    <w:rsid w:val="00A63339"/>
    <w:rsid w:val="00A633A7"/>
    <w:rsid w:val="00A63A63"/>
    <w:rsid w:val="00A63A7F"/>
    <w:rsid w:val="00A654FE"/>
    <w:rsid w:val="00A65604"/>
    <w:rsid w:val="00A65D18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490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2D68"/>
    <w:rsid w:val="00A86371"/>
    <w:rsid w:val="00A86B1E"/>
    <w:rsid w:val="00A86D93"/>
    <w:rsid w:val="00A86F3C"/>
    <w:rsid w:val="00A8703A"/>
    <w:rsid w:val="00A87BA0"/>
    <w:rsid w:val="00A87E54"/>
    <w:rsid w:val="00A901A9"/>
    <w:rsid w:val="00A90841"/>
    <w:rsid w:val="00A92D15"/>
    <w:rsid w:val="00A92DC1"/>
    <w:rsid w:val="00A939AF"/>
    <w:rsid w:val="00A94700"/>
    <w:rsid w:val="00A94C51"/>
    <w:rsid w:val="00A95651"/>
    <w:rsid w:val="00A957A5"/>
    <w:rsid w:val="00A962CF"/>
    <w:rsid w:val="00A97253"/>
    <w:rsid w:val="00A975D4"/>
    <w:rsid w:val="00AA0116"/>
    <w:rsid w:val="00AA03B8"/>
    <w:rsid w:val="00AA04E8"/>
    <w:rsid w:val="00AA0524"/>
    <w:rsid w:val="00AA11BA"/>
    <w:rsid w:val="00AA2184"/>
    <w:rsid w:val="00AA28AF"/>
    <w:rsid w:val="00AA35C2"/>
    <w:rsid w:val="00AA39C4"/>
    <w:rsid w:val="00AA5CAA"/>
    <w:rsid w:val="00AA5D97"/>
    <w:rsid w:val="00AA67C6"/>
    <w:rsid w:val="00AA7408"/>
    <w:rsid w:val="00AA7836"/>
    <w:rsid w:val="00AA7B92"/>
    <w:rsid w:val="00AA7CC5"/>
    <w:rsid w:val="00AA7F8D"/>
    <w:rsid w:val="00AB1633"/>
    <w:rsid w:val="00AB16D7"/>
    <w:rsid w:val="00AB1894"/>
    <w:rsid w:val="00AB225C"/>
    <w:rsid w:val="00AB2C02"/>
    <w:rsid w:val="00AB3080"/>
    <w:rsid w:val="00AB337B"/>
    <w:rsid w:val="00AB3C75"/>
    <w:rsid w:val="00AB3EA3"/>
    <w:rsid w:val="00AB5EBE"/>
    <w:rsid w:val="00AB6888"/>
    <w:rsid w:val="00AB6974"/>
    <w:rsid w:val="00AB6A30"/>
    <w:rsid w:val="00AB6C79"/>
    <w:rsid w:val="00AB7D86"/>
    <w:rsid w:val="00AC0BD1"/>
    <w:rsid w:val="00AC0EE7"/>
    <w:rsid w:val="00AC223F"/>
    <w:rsid w:val="00AC2615"/>
    <w:rsid w:val="00AC2B9B"/>
    <w:rsid w:val="00AC2FCC"/>
    <w:rsid w:val="00AC31AA"/>
    <w:rsid w:val="00AC3EA4"/>
    <w:rsid w:val="00AC3F45"/>
    <w:rsid w:val="00AC3FC2"/>
    <w:rsid w:val="00AC4029"/>
    <w:rsid w:val="00AC5821"/>
    <w:rsid w:val="00AC5855"/>
    <w:rsid w:val="00AC614E"/>
    <w:rsid w:val="00AC63EB"/>
    <w:rsid w:val="00AC6C04"/>
    <w:rsid w:val="00AC7350"/>
    <w:rsid w:val="00AC76A8"/>
    <w:rsid w:val="00AC77A5"/>
    <w:rsid w:val="00AC7877"/>
    <w:rsid w:val="00AC7A5F"/>
    <w:rsid w:val="00AC7DD5"/>
    <w:rsid w:val="00AD0C65"/>
    <w:rsid w:val="00AD11B5"/>
    <w:rsid w:val="00AD1CDB"/>
    <w:rsid w:val="00AD4443"/>
    <w:rsid w:val="00AD4E3B"/>
    <w:rsid w:val="00AD56C6"/>
    <w:rsid w:val="00AD5CD5"/>
    <w:rsid w:val="00AD5D11"/>
    <w:rsid w:val="00AD6204"/>
    <w:rsid w:val="00AD6226"/>
    <w:rsid w:val="00AD65F4"/>
    <w:rsid w:val="00AD70E4"/>
    <w:rsid w:val="00AD7573"/>
    <w:rsid w:val="00AD778D"/>
    <w:rsid w:val="00AE0694"/>
    <w:rsid w:val="00AE1045"/>
    <w:rsid w:val="00AE1828"/>
    <w:rsid w:val="00AE192E"/>
    <w:rsid w:val="00AE2E16"/>
    <w:rsid w:val="00AE37E9"/>
    <w:rsid w:val="00AE3DAD"/>
    <w:rsid w:val="00AE4758"/>
    <w:rsid w:val="00AE5517"/>
    <w:rsid w:val="00AE6126"/>
    <w:rsid w:val="00AE63C7"/>
    <w:rsid w:val="00AE68EF"/>
    <w:rsid w:val="00AE6EC3"/>
    <w:rsid w:val="00AE6F51"/>
    <w:rsid w:val="00AE76EB"/>
    <w:rsid w:val="00AF03BB"/>
    <w:rsid w:val="00AF29EF"/>
    <w:rsid w:val="00AF312B"/>
    <w:rsid w:val="00AF3458"/>
    <w:rsid w:val="00AF3AA8"/>
    <w:rsid w:val="00AF43FF"/>
    <w:rsid w:val="00AF4BEA"/>
    <w:rsid w:val="00AF6172"/>
    <w:rsid w:val="00AF6433"/>
    <w:rsid w:val="00AF660C"/>
    <w:rsid w:val="00AF6784"/>
    <w:rsid w:val="00AF6BBE"/>
    <w:rsid w:val="00AF6D13"/>
    <w:rsid w:val="00AF7253"/>
    <w:rsid w:val="00AF7646"/>
    <w:rsid w:val="00AF7696"/>
    <w:rsid w:val="00B00441"/>
    <w:rsid w:val="00B00951"/>
    <w:rsid w:val="00B01546"/>
    <w:rsid w:val="00B026AB"/>
    <w:rsid w:val="00B03354"/>
    <w:rsid w:val="00B039E8"/>
    <w:rsid w:val="00B04691"/>
    <w:rsid w:val="00B04953"/>
    <w:rsid w:val="00B04A30"/>
    <w:rsid w:val="00B05D57"/>
    <w:rsid w:val="00B05EAD"/>
    <w:rsid w:val="00B06CF6"/>
    <w:rsid w:val="00B1008E"/>
    <w:rsid w:val="00B10AFA"/>
    <w:rsid w:val="00B10E88"/>
    <w:rsid w:val="00B10F3E"/>
    <w:rsid w:val="00B11751"/>
    <w:rsid w:val="00B11F35"/>
    <w:rsid w:val="00B1242C"/>
    <w:rsid w:val="00B1444F"/>
    <w:rsid w:val="00B14C9E"/>
    <w:rsid w:val="00B160F4"/>
    <w:rsid w:val="00B16563"/>
    <w:rsid w:val="00B165D8"/>
    <w:rsid w:val="00B16EF3"/>
    <w:rsid w:val="00B2084F"/>
    <w:rsid w:val="00B20AD6"/>
    <w:rsid w:val="00B20D5F"/>
    <w:rsid w:val="00B20D9D"/>
    <w:rsid w:val="00B2146B"/>
    <w:rsid w:val="00B22EA6"/>
    <w:rsid w:val="00B23652"/>
    <w:rsid w:val="00B23AFD"/>
    <w:rsid w:val="00B240A4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4E2"/>
    <w:rsid w:val="00B31E36"/>
    <w:rsid w:val="00B32121"/>
    <w:rsid w:val="00B32265"/>
    <w:rsid w:val="00B325D4"/>
    <w:rsid w:val="00B3487C"/>
    <w:rsid w:val="00B34EBB"/>
    <w:rsid w:val="00B35114"/>
    <w:rsid w:val="00B35353"/>
    <w:rsid w:val="00B379BD"/>
    <w:rsid w:val="00B40292"/>
    <w:rsid w:val="00B4065C"/>
    <w:rsid w:val="00B408A5"/>
    <w:rsid w:val="00B40978"/>
    <w:rsid w:val="00B4188F"/>
    <w:rsid w:val="00B41FC6"/>
    <w:rsid w:val="00B42D29"/>
    <w:rsid w:val="00B430DC"/>
    <w:rsid w:val="00B436ED"/>
    <w:rsid w:val="00B45624"/>
    <w:rsid w:val="00B466B3"/>
    <w:rsid w:val="00B47216"/>
    <w:rsid w:val="00B511FB"/>
    <w:rsid w:val="00B5134D"/>
    <w:rsid w:val="00B51E58"/>
    <w:rsid w:val="00B52A98"/>
    <w:rsid w:val="00B5303F"/>
    <w:rsid w:val="00B532F2"/>
    <w:rsid w:val="00B53C99"/>
    <w:rsid w:val="00B54057"/>
    <w:rsid w:val="00B54866"/>
    <w:rsid w:val="00B54E85"/>
    <w:rsid w:val="00B5515C"/>
    <w:rsid w:val="00B552F2"/>
    <w:rsid w:val="00B557AF"/>
    <w:rsid w:val="00B56741"/>
    <w:rsid w:val="00B56B2A"/>
    <w:rsid w:val="00B576CC"/>
    <w:rsid w:val="00B604BC"/>
    <w:rsid w:val="00B607BD"/>
    <w:rsid w:val="00B613FB"/>
    <w:rsid w:val="00B62A33"/>
    <w:rsid w:val="00B63BF5"/>
    <w:rsid w:val="00B63E45"/>
    <w:rsid w:val="00B641FB"/>
    <w:rsid w:val="00B64323"/>
    <w:rsid w:val="00B64665"/>
    <w:rsid w:val="00B64B35"/>
    <w:rsid w:val="00B64C79"/>
    <w:rsid w:val="00B65A83"/>
    <w:rsid w:val="00B65BC5"/>
    <w:rsid w:val="00B65E89"/>
    <w:rsid w:val="00B66BD3"/>
    <w:rsid w:val="00B67003"/>
    <w:rsid w:val="00B672C4"/>
    <w:rsid w:val="00B67565"/>
    <w:rsid w:val="00B67C49"/>
    <w:rsid w:val="00B70491"/>
    <w:rsid w:val="00B70A89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47D6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A6F"/>
    <w:rsid w:val="00B90C79"/>
    <w:rsid w:val="00B9156B"/>
    <w:rsid w:val="00B91869"/>
    <w:rsid w:val="00B91B34"/>
    <w:rsid w:val="00B91F43"/>
    <w:rsid w:val="00B922AB"/>
    <w:rsid w:val="00B9230E"/>
    <w:rsid w:val="00B936A4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6D00"/>
    <w:rsid w:val="00B976C0"/>
    <w:rsid w:val="00B97B31"/>
    <w:rsid w:val="00BA07F2"/>
    <w:rsid w:val="00BA0EEA"/>
    <w:rsid w:val="00BA112B"/>
    <w:rsid w:val="00BA1BFE"/>
    <w:rsid w:val="00BA2985"/>
    <w:rsid w:val="00BA2CD1"/>
    <w:rsid w:val="00BA4E55"/>
    <w:rsid w:val="00BA549C"/>
    <w:rsid w:val="00BA5688"/>
    <w:rsid w:val="00BA633A"/>
    <w:rsid w:val="00BA67FC"/>
    <w:rsid w:val="00BA6A35"/>
    <w:rsid w:val="00BA6D0F"/>
    <w:rsid w:val="00BA7DD7"/>
    <w:rsid w:val="00BB00E6"/>
    <w:rsid w:val="00BB0923"/>
    <w:rsid w:val="00BB1472"/>
    <w:rsid w:val="00BB1877"/>
    <w:rsid w:val="00BB1B0B"/>
    <w:rsid w:val="00BB265B"/>
    <w:rsid w:val="00BB2870"/>
    <w:rsid w:val="00BB3176"/>
    <w:rsid w:val="00BB3F61"/>
    <w:rsid w:val="00BB4B98"/>
    <w:rsid w:val="00BB5304"/>
    <w:rsid w:val="00BB542E"/>
    <w:rsid w:val="00BB5FBE"/>
    <w:rsid w:val="00BB62B2"/>
    <w:rsid w:val="00BB62C2"/>
    <w:rsid w:val="00BB6644"/>
    <w:rsid w:val="00BB683D"/>
    <w:rsid w:val="00BB6E73"/>
    <w:rsid w:val="00BB7C1F"/>
    <w:rsid w:val="00BC01B1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66BD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52E5"/>
    <w:rsid w:val="00BD7089"/>
    <w:rsid w:val="00BD76F5"/>
    <w:rsid w:val="00BD7C22"/>
    <w:rsid w:val="00BE0308"/>
    <w:rsid w:val="00BE1607"/>
    <w:rsid w:val="00BE1980"/>
    <w:rsid w:val="00BE31A7"/>
    <w:rsid w:val="00BE3ACA"/>
    <w:rsid w:val="00BE3C20"/>
    <w:rsid w:val="00BE49B1"/>
    <w:rsid w:val="00BE4D92"/>
    <w:rsid w:val="00BE5358"/>
    <w:rsid w:val="00BE5821"/>
    <w:rsid w:val="00BE58A4"/>
    <w:rsid w:val="00BE6087"/>
    <w:rsid w:val="00BE68D8"/>
    <w:rsid w:val="00BE6F2D"/>
    <w:rsid w:val="00BF0683"/>
    <w:rsid w:val="00BF0699"/>
    <w:rsid w:val="00BF071F"/>
    <w:rsid w:val="00BF096E"/>
    <w:rsid w:val="00BF0D80"/>
    <w:rsid w:val="00BF1ACB"/>
    <w:rsid w:val="00BF3B25"/>
    <w:rsid w:val="00BF45F9"/>
    <w:rsid w:val="00BF52A1"/>
    <w:rsid w:val="00BF53B1"/>
    <w:rsid w:val="00BF56D1"/>
    <w:rsid w:val="00BF56E7"/>
    <w:rsid w:val="00BF59E1"/>
    <w:rsid w:val="00BF67DD"/>
    <w:rsid w:val="00BF76DA"/>
    <w:rsid w:val="00BF7AF8"/>
    <w:rsid w:val="00BF7C3B"/>
    <w:rsid w:val="00BF7F38"/>
    <w:rsid w:val="00C012F6"/>
    <w:rsid w:val="00C014E8"/>
    <w:rsid w:val="00C025B0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0F31"/>
    <w:rsid w:val="00C11479"/>
    <w:rsid w:val="00C11C1F"/>
    <w:rsid w:val="00C11E0B"/>
    <w:rsid w:val="00C1218C"/>
    <w:rsid w:val="00C1363E"/>
    <w:rsid w:val="00C138E4"/>
    <w:rsid w:val="00C14255"/>
    <w:rsid w:val="00C14B1F"/>
    <w:rsid w:val="00C14D7F"/>
    <w:rsid w:val="00C15BB4"/>
    <w:rsid w:val="00C167B1"/>
    <w:rsid w:val="00C16F77"/>
    <w:rsid w:val="00C170AF"/>
    <w:rsid w:val="00C17857"/>
    <w:rsid w:val="00C17E6A"/>
    <w:rsid w:val="00C17ECD"/>
    <w:rsid w:val="00C21C36"/>
    <w:rsid w:val="00C22463"/>
    <w:rsid w:val="00C224A8"/>
    <w:rsid w:val="00C2276C"/>
    <w:rsid w:val="00C232EE"/>
    <w:rsid w:val="00C23ACF"/>
    <w:rsid w:val="00C23AFA"/>
    <w:rsid w:val="00C23C1D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6E6"/>
    <w:rsid w:val="00C34DEC"/>
    <w:rsid w:val="00C34F0B"/>
    <w:rsid w:val="00C35ADB"/>
    <w:rsid w:val="00C3646F"/>
    <w:rsid w:val="00C4069B"/>
    <w:rsid w:val="00C40B42"/>
    <w:rsid w:val="00C41741"/>
    <w:rsid w:val="00C42E78"/>
    <w:rsid w:val="00C44EA1"/>
    <w:rsid w:val="00C44FF1"/>
    <w:rsid w:val="00C451A5"/>
    <w:rsid w:val="00C4521E"/>
    <w:rsid w:val="00C45335"/>
    <w:rsid w:val="00C45970"/>
    <w:rsid w:val="00C45C2B"/>
    <w:rsid w:val="00C46BE7"/>
    <w:rsid w:val="00C47104"/>
    <w:rsid w:val="00C509DC"/>
    <w:rsid w:val="00C50E0F"/>
    <w:rsid w:val="00C51147"/>
    <w:rsid w:val="00C51FFE"/>
    <w:rsid w:val="00C5284D"/>
    <w:rsid w:val="00C5369B"/>
    <w:rsid w:val="00C5380B"/>
    <w:rsid w:val="00C53902"/>
    <w:rsid w:val="00C53BAF"/>
    <w:rsid w:val="00C53FB5"/>
    <w:rsid w:val="00C541CE"/>
    <w:rsid w:val="00C54976"/>
    <w:rsid w:val="00C55338"/>
    <w:rsid w:val="00C55A2D"/>
    <w:rsid w:val="00C562C8"/>
    <w:rsid w:val="00C602D2"/>
    <w:rsid w:val="00C60347"/>
    <w:rsid w:val="00C6142E"/>
    <w:rsid w:val="00C61AB9"/>
    <w:rsid w:val="00C61C94"/>
    <w:rsid w:val="00C622D1"/>
    <w:rsid w:val="00C62B8F"/>
    <w:rsid w:val="00C62C22"/>
    <w:rsid w:val="00C6301C"/>
    <w:rsid w:val="00C63C11"/>
    <w:rsid w:val="00C643ED"/>
    <w:rsid w:val="00C644F1"/>
    <w:rsid w:val="00C64616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6C35"/>
    <w:rsid w:val="00C67353"/>
    <w:rsid w:val="00C67473"/>
    <w:rsid w:val="00C674D2"/>
    <w:rsid w:val="00C67C88"/>
    <w:rsid w:val="00C67E54"/>
    <w:rsid w:val="00C67EE6"/>
    <w:rsid w:val="00C70A51"/>
    <w:rsid w:val="00C71E6A"/>
    <w:rsid w:val="00C7201A"/>
    <w:rsid w:val="00C7224C"/>
    <w:rsid w:val="00C72489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2E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2C69"/>
    <w:rsid w:val="00C95628"/>
    <w:rsid w:val="00C95978"/>
    <w:rsid w:val="00C963F2"/>
    <w:rsid w:val="00C96679"/>
    <w:rsid w:val="00C974FE"/>
    <w:rsid w:val="00C975E4"/>
    <w:rsid w:val="00C97856"/>
    <w:rsid w:val="00C97C6A"/>
    <w:rsid w:val="00C97EDE"/>
    <w:rsid w:val="00CA000B"/>
    <w:rsid w:val="00CA032C"/>
    <w:rsid w:val="00CA033E"/>
    <w:rsid w:val="00CA0B88"/>
    <w:rsid w:val="00CA1706"/>
    <w:rsid w:val="00CA1980"/>
    <w:rsid w:val="00CA20EC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1A47"/>
    <w:rsid w:val="00CB20AC"/>
    <w:rsid w:val="00CB275A"/>
    <w:rsid w:val="00CB2A17"/>
    <w:rsid w:val="00CB30F4"/>
    <w:rsid w:val="00CB3258"/>
    <w:rsid w:val="00CB351A"/>
    <w:rsid w:val="00CB45A9"/>
    <w:rsid w:val="00CB47C2"/>
    <w:rsid w:val="00CB48A7"/>
    <w:rsid w:val="00CB4E94"/>
    <w:rsid w:val="00CB5115"/>
    <w:rsid w:val="00CB6389"/>
    <w:rsid w:val="00CB6472"/>
    <w:rsid w:val="00CB7370"/>
    <w:rsid w:val="00CB7617"/>
    <w:rsid w:val="00CB7929"/>
    <w:rsid w:val="00CC0151"/>
    <w:rsid w:val="00CC04D6"/>
    <w:rsid w:val="00CC0C2C"/>
    <w:rsid w:val="00CC1983"/>
    <w:rsid w:val="00CC1CFF"/>
    <w:rsid w:val="00CC269E"/>
    <w:rsid w:val="00CC28F9"/>
    <w:rsid w:val="00CC3228"/>
    <w:rsid w:val="00CC33E6"/>
    <w:rsid w:val="00CC4920"/>
    <w:rsid w:val="00CC52E9"/>
    <w:rsid w:val="00CC5A36"/>
    <w:rsid w:val="00CC6724"/>
    <w:rsid w:val="00CC7C2B"/>
    <w:rsid w:val="00CC7C45"/>
    <w:rsid w:val="00CD17EC"/>
    <w:rsid w:val="00CD1E0A"/>
    <w:rsid w:val="00CD3A4A"/>
    <w:rsid w:val="00CD3B25"/>
    <w:rsid w:val="00CD4001"/>
    <w:rsid w:val="00CD4773"/>
    <w:rsid w:val="00CD4F38"/>
    <w:rsid w:val="00CD565B"/>
    <w:rsid w:val="00CD614F"/>
    <w:rsid w:val="00CD6350"/>
    <w:rsid w:val="00CD63AE"/>
    <w:rsid w:val="00CD75AD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4D1E"/>
    <w:rsid w:val="00CE4FA1"/>
    <w:rsid w:val="00CE5814"/>
    <w:rsid w:val="00CE60F8"/>
    <w:rsid w:val="00CE6127"/>
    <w:rsid w:val="00CE7269"/>
    <w:rsid w:val="00CF06A4"/>
    <w:rsid w:val="00CF092C"/>
    <w:rsid w:val="00CF1FF4"/>
    <w:rsid w:val="00CF2325"/>
    <w:rsid w:val="00CF378C"/>
    <w:rsid w:val="00CF3DC4"/>
    <w:rsid w:val="00CF4255"/>
    <w:rsid w:val="00CF45C2"/>
    <w:rsid w:val="00CF4E25"/>
    <w:rsid w:val="00CF4E66"/>
    <w:rsid w:val="00CF57A3"/>
    <w:rsid w:val="00CF65D5"/>
    <w:rsid w:val="00CF6636"/>
    <w:rsid w:val="00CF694E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1B3"/>
    <w:rsid w:val="00D0622B"/>
    <w:rsid w:val="00D067A9"/>
    <w:rsid w:val="00D06C38"/>
    <w:rsid w:val="00D073EC"/>
    <w:rsid w:val="00D07843"/>
    <w:rsid w:val="00D1068A"/>
    <w:rsid w:val="00D108C7"/>
    <w:rsid w:val="00D10ACF"/>
    <w:rsid w:val="00D10DDE"/>
    <w:rsid w:val="00D117DA"/>
    <w:rsid w:val="00D12A1B"/>
    <w:rsid w:val="00D1303B"/>
    <w:rsid w:val="00D13AA4"/>
    <w:rsid w:val="00D13EBA"/>
    <w:rsid w:val="00D14CB6"/>
    <w:rsid w:val="00D15538"/>
    <w:rsid w:val="00D1656E"/>
    <w:rsid w:val="00D1668F"/>
    <w:rsid w:val="00D16AF7"/>
    <w:rsid w:val="00D174ED"/>
    <w:rsid w:val="00D17C50"/>
    <w:rsid w:val="00D20C04"/>
    <w:rsid w:val="00D2103C"/>
    <w:rsid w:val="00D21557"/>
    <w:rsid w:val="00D22D23"/>
    <w:rsid w:val="00D230D4"/>
    <w:rsid w:val="00D23818"/>
    <w:rsid w:val="00D24A70"/>
    <w:rsid w:val="00D25436"/>
    <w:rsid w:val="00D25643"/>
    <w:rsid w:val="00D2609E"/>
    <w:rsid w:val="00D270E2"/>
    <w:rsid w:val="00D27C31"/>
    <w:rsid w:val="00D309E7"/>
    <w:rsid w:val="00D30AF1"/>
    <w:rsid w:val="00D31E51"/>
    <w:rsid w:val="00D32096"/>
    <w:rsid w:val="00D32291"/>
    <w:rsid w:val="00D32332"/>
    <w:rsid w:val="00D323A1"/>
    <w:rsid w:val="00D326FB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49A"/>
    <w:rsid w:val="00D4263E"/>
    <w:rsid w:val="00D42C44"/>
    <w:rsid w:val="00D433BB"/>
    <w:rsid w:val="00D446BF"/>
    <w:rsid w:val="00D45553"/>
    <w:rsid w:val="00D4577A"/>
    <w:rsid w:val="00D45AEB"/>
    <w:rsid w:val="00D45DC4"/>
    <w:rsid w:val="00D4605E"/>
    <w:rsid w:val="00D46549"/>
    <w:rsid w:val="00D47094"/>
    <w:rsid w:val="00D501C8"/>
    <w:rsid w:val="00D50C70"/>
    <w:rsid w:val="00D50CC7"/>
    <w:rsid w:val="00D513DF"/>
    <w:rsid w:val="00D5220F"/>
    <w:rsid w:val="00D52C0A"/>
    <w:rsid w:val="00D52F2B"/>
    <w:rsid w:val="00D5334C"/>
    <w:rsid w:val="00D534CB"/>
    <w:rsid w:val="00D53DBC"/>
    <w:rsid w:val="00D54E68"/>
    <w:rsid w:val="00D5525A"/>
    <w:rsid w:val="00D55788"/>
    <w:rsid w:val="00D55C41"/>
    <w:rsid w:val="00D569A9"/>
    <w:rsid w:val="00D57B08"/>
    <w:rsid w:val="00D57C2F"/>
    <w:rsid w:val="00D6071F"/>
    <w:rsid w:val="00D6078F"/>
    <w:rsid w:val="00D619D6"/>
    <w:rsid w:val="00D61BDC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67F6C"/>
    <w:rsid w:val="00D7022E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33B4"/>
    <w:rsid w:val="00D83931"/>
    <w:rsid w:val="00D85EA2"/>
    <w:rsid w:val="00D86091"/>
    <w:rsid w:val="00D8659F"/>
    <w:rsid w:val="00D8668B"/>
    <w:rsid w:val="00D866E7"/>
    <w:rsid w:val="00D90D06"/>
    <w:rsid w:val="00D91B50"/>
    <w:rsid w:val="00D9204F"/>
    <w:rsid w:val="00D9214F"/>
    <w:rsid w:val="00D92252"/>
    <w:rsid w:val="00D926B0"/>
    <w:rsid w:val="00D92B31"/>
    <w:rsid w:val="00D92FB6"/>
    <w:rsid w:val="00D933A3"/>
    <w:rsid w:val="00D93FAC"/>
    <w:rsid w:val="00D947A8"/>
    <w:rsid w:val="00D9494F"/>
    <w:rsid w:val="00D949CC"/>
    <w:rsid w:val="00D95546"/>
    <w:rsid w:val="00D960D2"/>
    <w:rsid w:val="00D965E4"/>
    <w:rsid w:val="00D97F7B"/>
    <w:rsid w:val="00DA1F65"/>
    <w:rsid w:val="00DA2172"/>
    <w:rsid w:val="00DA227C"/>
    <w:rsid w:val="00DA2FD1"/>
    <w:rsid w:val="00DA3018"/>
    <w:rsid w:val="00DA3566"/>
    <w:rsid w:val="00DA3A52"/>
    <w:rsid w:val="00DA3B45"/>
    <w:rsid w:val="00DA3D17"/>
    <w:rsid w:val="00DA4EB0"/>
    <w:rsid w:val="00DA507E"/>
    <w:rsid w:val="00DA7411"/>
    <w:rsid w:val="00DA7994"/>
    <w:rsid w:val="00DB066C"/>
    <w:rsid w:val="00DB108A"/>
    <w:rsid w:val="00DB122A"/>
    <w:rsid w:val="00DB1582"/>
    <w:rsid w:val="00DB1624"/>
    <w:rsid w:val="00DB19AE"/>
    <w:rsid w:val="00DB2925"/>
    <w:rsid w:val="00DB3498"/>
    <w:rsid w:val="00DB368B"/>
    <w:rsid w:val="00DB398E"/>
    <w:rsid w:val="00DB3FB9"/>
    <w:rsid w:val="00DB4253"/>
    <w:rsid w:val="00DB4530"/>
    <w:rsid w:val="00DB4891"/>
    <w:rsid w:val="00DB4A94"/>
    <w:rsid w:val="00DB4DC7"/>
    <w:rsid w:val="00DB5272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5CF"/>
    <w:rsid w:val="00DC5D9C"/>
    <w:rsid w:val="00DC6249"/>
    <w:rsid w:val="00DC6DEC"/>
    <w:rsid w:val="00DC7291"/>
    <w:rsid w:val="00DD00C0"/>
    <w:rsid w:val="00DD151D"/>
    <w:rsid w:val="00DD161F"/>
    <w:rsid w:val="00DD23E4"/>
    <w:rsid w:val="00DD23F7"/>
    <w:rsid w:val="00DD2995"/>
    <w:rsid w:val="00DD3508"/>
    <w:rsid w:val="00DD4012"/>
    <w:rsid w:val="00DD445F"/>
    <w:rsid w:val="00DD50E4"/>
    <w:rsid w:val="00DD5CA0"/>
    <w:rsid w:val="00DD6A19"/>
    <w:rsid w:val="00DD6E77"/>
    <w:rsid w:val="00DD7290"/>
    <w:rsid w:val="00DD7307"/>
    <w:rsid w:val="00DE03B4"/>
    <w:rsid w:val="00DE040D"/>
    <w:rsid w:val="00DE04F7"/>
    <w:rsid w:val="00DE1E2D"/>
    <w:rsid w:val="00DE2DB4"/>
    <w:rsid w:val="00DE3792"/>
    <w:rsid w:val="00DE3EA3"/>
    <w:rsid w:val="00DE40C4"/>
    <w:rsid w:val="00DE433E"/>
    <w:rsid w:val="00DE46C0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4A"/>
    <w:rsid w:val="00DF1A75"/>
    <w:rsid w:val="00DF2BAD"/>
    <w:rsid w:val="00DF2E85"/>
    <w:rsid w:val="00DF3DF9"/>
    <w:rsid w:val="00DF4C1F"/>
    <w:rsid w:val="00DF5481"/>
    <w:rsid w:val="00DF54A3"/>
    <w:rsid w:val="00DF5D78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55FA"/>
    <w:rsid w:val="00E05DE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4E2"/>
    <w:rsid w:val="00E137E6"/>
    <w:rsid w:val="00E14AE3"/>
    <w:rsid w:val="00E14F20"/>
    <w:rsid w:val="00E15CC0"/>
    <w:rsid w:val="00E15EE5"/>
    <w:rsid w:val="00E1641D"/>
    <w:rsid w:val="00E16D31"/>
    <w:rsid w:val="00E21493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3A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2220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1E19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17CC"/>
    <w:rsid w:val="00E72B36"/>
    <w:rsid w:val="00E72D34"/>
    <w:rsid w:val="00E72E29"/>
    <w:rsid w:val="00E7449E"/>
    <w:rsid w:val="00E74904"/>
    <w:rsid w:val="00E751C2"/>
    <w:rsid w:val="00E761B5"/>
    <w:rsid w:val="00E768DB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3FD1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3A42"/>
    <w:rsid w:val="00E94B06"/>
    <w:rsid w:val="00E94B88"/>
    <w:rsid w:val="00E94D53"/>
    <w:rsid w:val="00E94DA3"/>
    <w:rsid w:val="00E968F6"/>
    <w:rsid w:val="00E96EB2"/>
    <w:rsid w:val="00E976B1"/>
    <w:rsid w:val="00E9799B"/>
    <w:rsid w:val="00EA04BB"/>
    <w:rsid w:val="00EA117D"/>
    <w:rsid w:val="00EA11A2"/>
    <w:rsid w:val="00EA1773"/>
    <w:rsid w:val="00EA1ED9"/>
    <w:rsid w:val="00EA27A6"/>
    <w:rsid w:val="00EA32B1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2C13"/>
    <w:rsid w:val="00EB4BE2"/>
    <w:rsid w:val="00EB4E13"/>
    <w:rsid w:val="00EB5019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0C3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5B74"/>
    <w:rsid w:val="00EC6675"/>
    <w:rsid w:val="00EC674E"/>
    <w:rsid w:val="00EC679F"/>
    <w:rsid w:val="00EC6F6D"/>
    <w:rsid w:val="00EC7546"/>
    <w:rsid w:val="00ED0A91"/>
    <w:rsid w:val="00ED0F18"/>
    <w:rsid w:val="00ED122A"/>
    <w:rsid w:val="00ED136A"/>
    <w:rsid w:val="00ED15EA"/>
    <w:rsid w:val="00ED1A4D"/>
    <w:rsid w:val="00ED1A5C"/>
    <w:rsid w:val="00ED1B07"/>
    <w:rsid w:val="00ED328B"/>
    <w:rsid w:val="00ED362C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594"/>
    <w:rsid w:val="00EE46BD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09F9"/>
    <w:rsid w:val="00EF1507"/>
    <w:rsid w:val="00EF1F90"/>
    <w:rsid w:val="00EF3313"/>
    <w:rsid w:val="00EF3C42"/>
    <w:rsid w:val="00EF4CD9"/>
    <w:rsid w:val="00EF5784"/>
    <w:rsid w:val="00EF57E1"/>
    <w:rsid w:val="00EF5883"/>
    <w:rsid w:val="00EF5BFE"/>
    <w:rsid w:val="00EF67EA"/>
    <w:rsid w:val="00EF68E0"/>
    <w:rsid w:val="00EF78CE"/>
    <w:rsid w:val="00EF7AFF"/>
    <w:rsid w:val="00EF7D7C"/>
    <w:rsid w:val="00EF7DB0"/>
    <w:rsid w:val="00EF7DE9"/>
    <w:rsid w:val="00EF7FD0"/>
    <w:rsid w:val="00F001D7"/>
    <w:rsid w:val="00F00B18"/>
    <w:rsid w:val="00F0307A"/>
    <w:rsid w:val="00F03386"/>
    <w:rsid w:val="00F05C6B"/>
    <w:rsid w:val="00F07581"/>
    <w:rsid w:val="00F0760E"/>
    <w:rsid w:val="00F07F4E"/>
    <w:rsid w:val="00F1004E"/>
    <w:rsid w:val="00F102D0"/>
    <w:rsid w:val="00F103C4"/>
    <w:rsid w:val="00F10952"/>
    <w:rsid w:val="00F10AFA"/>
    <w:rsid w:val="00F12465"/>
    <w:rsid w:val="00F134A9"/>
    <w:rsid w:val="00F134C1"/>
    <w:rsid w:val="00F139D5"/>
    <w:rsid w:val="00F14FF6"/>
    <w:rsid w:val="00F16651"/>
    <w:rsid w:val="00F16AC0"/>
    <w:rsid w:val="00F175A5"/>
    <w:rsid w:val="00F21A6A"/>
    <w:rsid w:val="00F22071"/>
    <w:rsid w:val="00F22293"/>
    <w:rsid w:val="00F222DD"/>
    <w:rsid w:val="00F233B1"/>
    <w:rsid w:val="00F24737"/>
    <w:rsid w:val="00F25274"/>
    <w:rsid w:val="00F259A1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AD9"/>
    <w:rsid w:val="00F34FEA"/>
    <w:rsid w:val="00F35A38"/>
    <w:rsid w:val="00F35B66"/>
    <w:rsid w:val="00F35C3C"/>
    <w:rsid w:val="00F371E4"/>
    <w:rsid w:val="00F376C0"/>
    <w:rsid w:val="00F37AF2"/>
    <w:rsid w:val="00F408E4"/>
    <w:rsid w:val="00F40981"/>
    <w:rsid w:val="00F41295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47F65"/>
    <w:rsid w:val="00F50729"/>
    <w:rsid w:val="00F509FD"/>
    <w:rsid w:val="00F50BC7"/>
    <w:rsid w:val="00F51096"/>
    <w:rsid w:val="00F51F6A"/>
    <w:rsid w:val="00F521A5"/>
    <w:rsid w:val="00F52504"/>
    <w:rsid w:val="00F525E9"/>
    <w:rsid w:val="00F52B5F"/>
    <w:rsid w:val="00F52F80"/>
    <w:rsid w:val="00F53A52"/>
    <w:rsid w:val="00F5434E"/>
    <w:rsid w:val="00F54ED5"/>
    <w:rsid w:val="00F552FE"/>
    <w:rsid w:val="00F565E5"/>
    <w:rsid w:val="00F56634"/>
    <w:rsid w:val="00F57006"/>
    <w:rsid w:val="00F5731A"/>
    <w:rsid w:val="00F577F7"/>
    <w:rsid w:val="00F60E35"/>
    <w:rsid w:val="00F60E69"/>
    <w:rsid w:val="00F61568"/>
    <w:rsid w:val="00F61B18"/>
    <w:rsid w:val="00F61E61"/>
    <w:rsid w:val="00F61FBF"/>
    <w:rsid w:val="00F622C1"/>
    <w:rsid w:val="00F62541"/>
    <w:rsid w:val="00F63248"/>
    <w:rsid w:val="00F63316"/>
    <w:rsid w:val="00F64F28"/>
    <w:rsid w:val="00F656D4"/>
    <w:rsid w:val="00F65E91"/>
    <w:rsid w:val="00F6615D"/>
    <w:rsid w:val="00F6639D"/>
    <w:rsid w:val="00F665FD"/>
    <w:rsid w:val="00F66A13"/>
    <w:rsid w:val="00F67AF5"/>
    <w:rsid w:val="00F7294E"/>
    <w:rsid w:val="00F730B9"/>
    <w:rsid w:val="00F734B7"/>
    <w:rsid w:val="00F73828"/>
    <w:rsid w:val="00F743C6"/>
    <w:rsid w:val="00F74800"/>
    <w:rsid w:val="00F74E9F"/>
    <w:rsid w:val="00F755B2"/>
    <w:rsid w:val="00F765AD"/>
    <w:rsid w:val="00F76D85"/>
    <w:rsid w:val="00F76E56"/>
    <w:rsid w:val="00F76F93"/>
    <w:rsid w:val="00F772A3"/>
    <w:rsid w:val="00F7785C"/>
    <w:rsid w:val="00F77C86"/>
    <w:rsid w:val="00F80211"/>
    <w:rsid w:val="00F80BE5"/>
    <w:rsid w:val="00F8185C"/>
    <w:rsid w:val="00F81AC8"/>
    <w:rsid w:val="00F82067"/>
    <w:rsid w:val="00F828AE"/>
    <w:rsid w:val="00F82F52"/>
    <w:rsid w:val="00F83750"/>
    <w:rsid w:val="00F83C03"/>
    <w:rsid w:val="00F845CB"/>
    <w:rsid w:val="00F84A49"/>
    <w:rsid w:val="00F84C73"/>
    <w:rsid w:val="00F8507F"/>
    <w:rsid w:val="00F85390"/>
    <w:rsid w:val="00F862FF"/>
    <w:rsid w:val="00F86C4B"/>
    <w:rsid w:val="00F8705D"/>
    <w:rsid w:val="00F871A9"/>
    <w:rsid w:val="00F87D1D"/>
    <w:rsid w:val="00F905D5"/>
    <w:rsid w:val="00F9065A"/>
    <w:rsid w:val="00F90D7A"/>
    <w:rsid w:val="00F90E86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282D"/>
    <w:rsid w:val="00FA2AA5"/>
    <w:rsid w:val="00FA3639"/>
    <w:rsid w:val="00FA391E"/>
    <w:rsid w:val="00FA509E"/>
    <w:rsid w:val="00FA533E"/>
    <w:rsid w:val="00FA5B2F"/>
    <w:rsid w:val="00FA659E"/>
    <w:rsid w:val="00FA6EC6"/>
    <w:rsid w:val="00FB0A53"/>
    <w:rsid w:val="00FB111F"/>
    <w:rsid w:val="00FB3158"/>
    <w:rsid w:val="00FB31BC"/>
    <w:rsid w:val="00FB3379"/>
    <w:rsid w:val="00FB3CC0"/>
    <w:rsid w:val="00FB3EB8"/>
    <w:rsid w:val="00FB462D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04D0"/>
    <w:rsid w:val="00FD205E"/>
    <w:rsid w:val="00FD3490"/>
    <w:rsid w:val="00FD4441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9EF"/>
    <w:rsid w:val="00FE0C55"/>
    <w:rsid w:val="00FE1183"/>
    <w:rsid w:val="00FE11D2"/>
    <w:rsid w:val="00FE1204"/>
    <w:rsid w:val="00FE18BC"/>
    <w:rsid w:val="00FE1C26"/>
    <w:rsid w:val="00FE22A4"/>
    <w:rsid w:val="00FE2BB2"/>
    <w:rsid w:val="00FE2ED7"/>
    <w:rsid w:val="00FE40CF"/>
    <w:rsid w:val="00FE4306"/>
    <w:rsid w:val="00FE4883"/>
    <w:rsid w:val="00FE4E78"/>
    <w:rsid w:val="00FE60FB"/>
    <w:rsid w:val="00FE6B3F"/>
    <w:rsid w:val="00FE6CA2"/>
    <w:rsid w:val="00FE771C"/>
    <w:rsid w:val="00FF018F"/>
    <w:rsid w:val="00FF02C1"/>
    <w:rsid w:val="00FF0A28"/>
    <w:rsid w:val="00FF0F61"/>
    <w:rsid w:val="00FF1B7B"/>
    <w:rsid w:val="00FF2297"/>
    <w:rsid w:val="00FF302D"/>
    <w:rsid w:val="00FF34DC"/>
    <w:rsid w:val="00FF3A9E"/>
    <w:rsid w:val="00FF5822"/>
    <w:rsid w:val="00FF58C5"/>
    <w:rsid w:val="00FF5A18"/>
    <w:rsid w:val="00FF5BE0"/>
    <w:rsid w:val="00FF5C87"/>
    <w:rsid w:val="00FF7459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C7658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2E"/>
    <w:pPr>
      <w:spacing w:after="200" w:line="360" w:lineRule="auto"/>
    </w:pPr>
    <w:rPr>
      <w:rFonts w:ascii="Trebuchet MS" w:hAnsi="Trebuchet M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E1607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BE1607"/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FE6CA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FE6CA2"/>
    <w:rPr>
      <w:rFonts w:ascii="Consolas" w:hAnsi="Consolas" w:cs="Consolas"/>
      <w:color w:val="auto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16"/>
    <w:rPr>
      <w:color w:val="605E5C"/>
      <w:shd w:val="clear" w:color="auto" w:fill="E1DFDD"/>
    </w:rPr>
  </w:style>
  <w:style w:type="character" w:customStyle="1" w:styleId="kwrd">
    <w:name w:val="kwrd"/>
    <w:basedOn w:val="DefaultParagraphFont"/>
    <w:rsid w:val="00540672"/>
  </w:style>
  <w:style w:type="character" w:customStyle="1" w:styleId="hljs-keyword">
    <w:name w:val="hljs-keyword"/>
    <w:basedOn w:val="DefaultParagraphFont"/>
    <w:rsid w:val="004E1A3B"/>
  </w:style>
  <w:style w:type="character" w:customStyle="1" w:styleId="hljs-builtin">
    <w:name w:val="hljs-built_in"/>
    <w:basedOn w:val="DefaultParagraphFont"/>
    <w:rsid w:val="004E1A3B"/>
  </w:style>
  <w:style w:type="character" w:customStyle="1" w:styleId="hljs-string">
    <w:name w:val="hljs-string"/>
    <w:basedOn w:val="DefaultParagraphFont"/>
    <w:rsid w:val="004E1A3B"/>
  </w:style>
  <w:style w:type="character" w:customStyle="1" w:styleId="rem">
    <w:name w:val="rem"/>
    <w:basedOn w:val="DefaultParagraphFont"/>
    <w:rsid w:val="00BB2870"/>
  </w:style>
  <w:style w:type="paragraph" w:customStyle="1" w:styleId="Syntax">
    <w:name w:val="Syntax"/>
    <w:basedOn w:val="Normal"/>
    <w:link w:val="SyntaxChar"/>
    <w:qFormat/>
    <w:rsid w:val="00437F44"/>
    <w:rPr>
      <w:rFonts w:ascii="Consolas" w:hAnsi="Consolas"/>
      <w:b/>
      <w:bCs/>
      <w:color w:val="D60093"/>
    </w:rPr>
  </w:style>
  <w:style w:type="character" w:customStyle="1" w:styleId="SyntaxChar">
    <w:name w:val="Syntax Char"/>
    <w:basedOn w:val="DefaultParagraphFont"/>
    <w:link w:val="Syntax"/>
    <w:rsid w:val="00437F44"/>
    <w:rPr>
      <w:rFonts w:ascii="Consolas" w:hAnsi="Consolas"/>
      <w:b/>
      <w:bCs/>
      <w:color w:val="D60093"/>
    </w:rPr>
  </w:style>
  <w:style w:type="paragraph" w:customStyle="1" w:styleId="BlueSyntax">
    <w:name w:val="BlueSyntax"/>
    <w:basedOn w:val="Normal"/>
    <w:link w:val="BlueSyntaxChar"/>
    <w:qFormat/>
    <w:rsid w:val="00DA3018"/>
    <w:pPr>
      <w:spacing w:after="0"/>
    </w:pPr>
    <w:rPr>
      <w:rFonts w:ascii="Consolas" w:hAnsi="Consolas"/>
      <w:b/>
      <w:color w:val="0000FF"/>
    </w:rPr>
  </w:style>
  <w:style w:type="character" w:customStyle="1" w:styleId="xml">
    <w:name w:val="xml"/>
    <w:basedOn w:val="DefaultParagraphFont"/>
    <w:rsid w:val="004651A8"/>
  </w:style>
  <w:style w:type="character" w:customStyle="1" w:styleId="BlueSyntaxChar">
    <w:name w:val="BlueSyntax Char"/>
    <w:basedOn w:val="DefaultParagraphFont"/>
    <w:link w:val="BlueSyntax"/>
    <w:rsid w:val="00DA3018"/>
    <w:rPr>
      <w:rFonts w:ascii="Consolas" w:hAnsi="Consolas"/>
      <w:b/>
      <w:color w:val="0000FF"/>
    </w:rPr>
  </w:style>
  <w:style w:type="character" w:customStyle="1" w:styleId="hljs-tag">
    <w:name w:val="hljs-tag"/>
    <w:basedOn w:val="DefaultParagraphFont"/>
    <w:rsid w:val="004651A8"/>
  </w:style>
  <w:style w:type="character" w:customStyle="1" w:styleId="hljs-name">
    <w:name w:val="hljs-name"/>
    <w:basedOn w:val="DefaultParagraphFont"/>
    <w:rsid w:val="004651A8"/>
  </w:style>
  <w:style w:type="character" w:customStyle="1" w:styleId="hljs-attr">
    <w:name w:val="hljs-attr"/>
    <w:basedOn w:val="DefaultParagraphFont"/>
    <w:rsid w:val="004651A8"/>
  </w:style>
  <w:style w:type="character" w:customStyle="1" w:styleId="hljs-function">
    <w:name w:val="hljs-function"/>
    <w:basedOn w:val="DefaultParagraphFont"/>
    <w:rsid w:val="00CB1A47"/>
  </w:style>
  <w:style w:type="character" w:customStyle="1" w:styleId="hljs-title">
    <w:name w:val="hljs-title"/>
    <w:basedOn w:val="DefaultParagraphFont"/>
    <w:rsid w:val="00CB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47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36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034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379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8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2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74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8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689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3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941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125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97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0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72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6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06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17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87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2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09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2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486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546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5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419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3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77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3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974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497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5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518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823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3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7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171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8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39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5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458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1057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5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19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51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6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2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2712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593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4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86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0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158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6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53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285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62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8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518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25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60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8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3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817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68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42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7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31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389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949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3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27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98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4961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85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880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2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7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2005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33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5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3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59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5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7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3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52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7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40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19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291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21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6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541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9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72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960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089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42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448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ololearn.com/learning/1097/3370/7610/2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abeljs.io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w3schools.com/react/react_props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actjs.org/docs/react-dom.html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nodejs.org/en/" TargetMode="External"/><Relationship Id="rId23" Type="http://schemas.openxmlformats.org/officeDocument/2006/relationships/hyperlink" Target="https://www.taniarascia.com/getting-started-with-react/" TargetMode="External"/><Relationship Id="rId10" Type="http://schemas.openxmlformats.org/officeDocument/2006/relationships/hyperlink" Target="https://reactjs.org/docs/react-api.html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reate-react-app.dev/" TargetMode="External"/><Relationship Id="rId22" Type="http://schemas.openxmlformats.org/officeDocument/2006/relationships/hyperlink" Target="https://www.w3schools.com/react/react_sass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8648A-AD5D-4026-9737-3C60B158F8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</TotalTime>
  <Pages>12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Satya</dc:creator>
  <cp:keywords/>
  <dc:description/>
  <cp:lastModifiedBy>Kaveti, Satya</cp:lastModifiedBy>
  <cp:revision>4</cp:revision>
  <cp:lastPrinted>2021-05-17T10:08:00Z</cp:lastPrinted>
  <dcterms:created xsi:type="dcterms:W3CDTF">2021-06-30T06:02:00Z</dcterms:created>
  <dcterms:modified xsi:type="dcterms:W3CDTF">2021-06-30T06:49:00Z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