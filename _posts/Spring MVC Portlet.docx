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97E21" w14:textId="213CF63E" w:rsidR="007C72F1" w:rsidRDefault="00E03BAE" w:rsidP="004815A4">
      <w:pPr>
        <w:pStyle w:val="Heading1"/>
      </w:pPr>
      <w:r>
        <w:t xml:space="preserve">Install </w:t>
      </w:r>
      <w:proofErr w:type="spellStart"/>
      <w:r w:rsidR="00692A19">
        <w:t>LifeRay</w:t>
      </w:r>
      <w:proofErr w:type="spellEnd"/>
      <w:r w:rsidR="00692A19">
        <w:t xml:space="preserve"> 7</w:t>
      </w:r>
    </w:p>
    <w:p w14:paraId="463074BD" w14:textId="77777777" w:rsidR="00692A19" w:rsidRPr="00692A19" w:rsidRDefault="00692A19" w:rsidP="00692A19">
      <w:pPr>
        <w:numPr>
          <w:ilvl w:val="0"/>
          <w:numId w:val="47"/>
        </w:numPr>
      </w:pPr>
      <w:r w:rsidRPr="00692A19">
        <w:t xml:space="preserve">Firstly we need </w:t>
      </w:r>
      <w:proofErr w:type="spellStart"/>
      <w:r w:rsidRPr="00692A19">
        <w:t>liferay</w:t>
      </w:r>
      <w:proofErr w:type="spellEnd"/>
      <w:r w:rsidRPr="00692A19">
        <w:t xml:space="preserve"> IDE, which we can download from </w:t>
      </w:r>
      <w:hyperlink r:id="rId10" w:tgtFrame="_blank" w:history="1">
        <w:r w:rsidRPr="00692A19">
          <w:rPr>
            <w:rStyle w:val="Hyperlink"/>
          </w:rPr>
          <w:t>https://web.liferay.com/downloads/liferay-projects/liferay-ide</w:t>
        </w:r>
      </w:hyperlink>
      <w:r w:rsidRPr="00692A19">
        <w:t xml:space="preserve"> , If you </w:t>
      </w:r>
      <w:proofErr w:type="spellStart"/>
      <w:r w:rsidRPr="00692A19">
        <w:t>dont</w:t>
      </w:r>
      <w:proofErr w:type="spellEnd"/>
      <w:r w:rsidRPr="00692A19">
        <w:t xml:space="preserve"> have eclipse editor select eclipse neon 2+liferay IDE. Or if you are having eclipse go for update archive file in same drop down menu.</w:t>
      </w:r>
    </w:p>
    <w:p w14:paraId="4BFB4BA1" w14:textId="5EAE01AE" w:rsidR="00692A19" w:rsidRPr="00692A19" w:rsidRDefault="00692A19" w:rsidP="00692A19">
      <w:pPr>
        <w:numPr>
          <w:ilvl w:val="0"/>
          <w:numId w:val="47"/>
        </w:numPr>
      </w:pPr>
      <w:r w:rsidRPr="00692A19">
        <w:t xml:space="preserve">Second we need </w:t>
      </w:r>
      <w:proofErr w:type="spellStart"/>
      <w:r w:rsidRPr="00692A19">
        <w:t>liferay</w:t>
      </w:r>
      <w:proofErr w:type="spellEnd"/>
      <w:r w:rsidRPr="00692A19">
        <w:t xml:space="preserve"> plugin </w:t>
      </w:r>
      <w:proofErr w:type="spellStart"/>
      <w:r w:rsidRPr="00692A19">
        <w:t>sdk</w:t>
      </w:r>
      <w:proofErr w:type="spellEnd"/>
      <w:r w:rsidRPr="00692A19">
        <w:t xml:space="preserve"> here’s the link: </w:t>
      </w:r>
      <w:hyperlink r:id="rId11" w:history="1">
        <w:r w:rsidR="001100BD" w:rsidRPr="009E1971">
          <w:rPr>
            <w:rStyle w:val="Hyperlink"/>
          </w:rPr>
          <w:t>https://www.liferay.com/downloads-community</w:t>
        </w:r>
      </w:hyperlink>
      <w:r w:rsidR="001100BD">
        <w:t xml:space="preserve"> </w:t>
      </w:r>
      <w:r w:rsidRPr="00692A19">
        <w:t xml:space="preserve"> , under </w:t>
      </w:r>
      <w:proofErr w:type="spellStart"/>
      <w:r w:rsidRPr="00692A19">
        <w:t>liferay</w:t>
      </w:r>
      <w:proofErr w:type="spellEnd"/>
      <w:r w:rsidRPr="00692A19">
        <w:t xml:space="preserve"> portal CE(Community Edition) select plugins </w:t>
      </w:r>
      <w:proofErr w:type="spellStart"/>
      <w:r w:rsidRPr="00692A19">
        <w:t>sdk</w:t>
      </w:r>
      <w:proofErr w:type="spellEnd"/>
      <w:r w:rsidRPr="00692A19">
        <w:t>.</w:t>
      </w:r>
    </w:p>
    <w:p w14:paraId="2BFD098C" w14:textId="2564150E" w:rsidR="004815A4" w:rsidRDefault="004815A4" w:rsidP="004815A4"/>
    <w:p w14:paraId="0B8881B9" w14:textId="0844EB8B" w:rsidR="004815A4" w:rsidRDefault="002C76A4" w:rsidP="002C76A4">
      <w:pPr>
        <w:pStyle w:val="Heading2"/>
      </w:pPr>
      <w:r>
        <w:t xml:space="preserve">Configure </w:t>
      </w:r>
      <w:proofErr w:type="spellStart"/>
      <w:r>
        <w:t>LifeRay</w:t>
      </w:r>
      <w:proofErr w:type="spellEnd"/>
    </w:p>
    <w:p w14:paraId="570CF4D5" w14:textId="15AE19F6" w:rsidR="002C76A4" w:rsidRPr="002C76A4" w:rsidRDefault="002C76A4" w:rsidP="002C76A4">
      <w:pPr>
        <w:pStyle w:val="ListParagraph"/>
        <w:numPr>
          <w:ilvl w:val="0"/>
          <w:numId w:val="48"/>
        </w:numPr>
      </w:pPr>
      <w:r>
        <w:t xml:space="preserve">Extract </w:t>
      </w:r>
      <w:r>
        <w:rPr>
          <w:rFonts w:ascii="Source Sans Pro" w:hAnsi="Source Sans Pro"/>
          <w:color w:val="212529"/>
          <w:sz w:val="21"/>
          <w:szCs w:val="21"/>
          <w:shd w:val="clear" w:color="auto" w:fill="FFFFFF"/>
        </w:rPr>
        <w:t>Tomcat Bundle (</w:t>
      </w:r>
      <w:r>
        <w:rPr>
          <w:rStyle w:val="pre"/>
          <w:rFonts w:ascii="Courier New" w:hAnsi="Courier New" w:cs="Courier New"/>
          <w:color w:val="30313F"/>
          <w:sz w:val="21"/>
          <w:szCs w:val="21"/>
          <w:shd w:val="clear" w:color="auto" w:fill="DADEE3"/>
        </w:rPr>
        <w:t>.7z</w:t>
      </w:r>
      <w:r>
        <w:rPr>
          <w:rFonts w:ascii="Source Sans Pro" w:hAnsi="Source Sans Pro"/>
          <w:color w:val="212529"/>
          <w:sz w:val="21"/>
          <w:szCs w:val="21"/>
          <w:shd w:val="clear" w:color="auto" w:fill="FFFFFF"/>
        </w:rPr>
        <w:t>)</w:t>
      </w:r>
    </w:p>
    <w:p w14:paraId="53269D48" w14:textId="77777777" w:rsidR="002C76A4" w:rsidRPr="002C76A4" w:rsidRDefault="002C76A4" w:rsidP="002C76A4">
      <w:pPr>
        <w:pStyle w:val="ListParagraph"/>
        <w:numPr>
          <w:ilvl w:val="0"/>
          <w:numId w:val="48"/>
        </w:numPr>
      </w:pPr>
    </w:p>
    <w:p w14:paraId="0B432787" w14:textId="2A5025F5" w:rsidR="004815A4" w:rsidRDefault="004815A4" w:rsidP="004815A4"/>
    <w:p w14:paraId="5FCCFF85" w14:textId="56737126" w:rsidR="004815A4" w:rsidRDefault="004815A4" w:rsidP="004815A4"/>
    <w:p w14:paraId="25C8A4DC" w14:textId="1D694E89" w:rsidR="004815A4" w:rsidRDefault="004815A4" w:rsidP="004815A4"/>
    <w:p w14:paraId="6BF6A39A" w14:textId="6FEF2FDF" w:rsidR="004815A4" w:rsidRDefault="004815A4" w:rsidP="004815A4"/>
    <w:p w14:paraId="460C71A0" w14:textId="666FEB74" w:rsidR="004815A4" w:rsidRDefault="004815A4" w:rsidP="004815A4"/>
    <w:p w14:paraId="6EA8A34B" w14:textId="568D7280" w:rsidR="004815A4" w:rsidRDefault="004815A4" w:rsidP="004815A4"/>
    <w:p w14:paraId="0B6E74E4" w14:textId="278700E2" w:rsidR="004815A4" w:rsidRDefault="004815A4" w:rsidP="004815A4"/>
    <w:p w14:paraId="01399E78" w14:textId="1A811632" w:rsidR="004815A4" w:rsidRDefault="004815A4" w:rsidP="004815A4"/>
    <w:p w14:paraId="653D4345" w14:textId="7A4AA1DD" w:rsidR="004815A4" w:rsidRDefault="004815A4" w:rsidP="004815A4"/>
    <w:p w14:paraId="1C30A41B" w14:textId="11146D5D" w:rsidR="004815A4" w:rsidRDefault="004815A4" w:rsidP="004815A4"/>
    <w:p w14:paraId="57B43C2F" w14:textId="3875C824" w:rsidR="004815A4" w:rsidRDefault="004815A4" w:rsidP="004815A4"/>
    <w:p w14:paraId="198BEA97" w14:textId="27B370B5" w:rsidR="004815A4" w:rsidRDefault="004815A4" w:rsidP="004815A4"/>
    <w:p w14:paraId="29F79F08" w14:textId="1B9CB021" w:rsidR="004815A4" w:rsidRDefault="004815A4" w:rsidP="004815A4"/>
    <w:p w14:paraId="651D9AA2" w14:textId="3BC21EFB" w:rsidR="004815A4" w:rsidRDefault="004815A4" w:rsidP="004815A4"/>
    <w:p w14:paraId="212B4CC4" w14:textId="152CBCEB" w:rsidR="004815A4" w:rsidRDefault="004815A4" w:rsidP="004815A4"/>
    <w:p w14:paraId="7058424F" w14:textId="04F4C0B9" w:rsidR="004815A4" w:rsidRDefault="004815A4" w:rsidP="004815A4"/>
    <w:p w14:paraId="3C921B9A" w14:textId="4C39A4BB" w:rsidR="004815A4" w:rsidRDefault="004815A4" w:rsidP="004815A4"/>
    <w:p w14:paraId="5A718634" w14:textId="503664C9" w:rsidR="004815A4" w:rsidRDefault="004815A4" w:rsidP="004815A4"/>
    <w:p w14:paraId="51C56270" w14:textId="1C5E405A" w:rsidR="004815A4" w:rsidRDefault="004815A4" w:rsidP="004815A4"/>
    <w:p w14:paraId="66D7721E" w14:textId="7241D64A" w:rsidR="004815A4" w:rsidRDefault="004815A4" w:rsidP="004815A4"/>
    <w:p w14:paraId="62C6DC93" w14:textId="10E4D4C3" w:rsidR="004815A4" w:rsidRDefault="004815A4" w:rsidP="004815A4">
      <w:pPr>
        <w:pStyle w:val="Heading1"/>
      </w:pPr>
      <w:r>
        <w:t>Ref.</w:t>
      </w:r>
    </w:p>
    <w:p w14:paraId="35C2E60D" w14:textId="6B2C981A" w:rsidR="004815A4" w:rsidRDefault="002558A3" w:rsidP="004815A4">
      <w:hyperlink r:id="rId12" w:history="1">
        <w:r w:rsidRPr="00C57506">
          <w:rPr>
            <w:rStyle w:val="Hyperlink"/>
          </w:rPr>
          <w:t>https://www.opensource-techblog.com/spring-mvc-portlet-in-liferay.html</w:t>
        </w:r>
      </w:hyperlink>
    </w:p>
    <w:p w14:paraId="09D11955" w14:textId="5CE0DF0F" w:rsidR="002558A3" w:rsidRDefault="001F1262" w:rsidP="004815A4">
      <w:hyperlink r:id="rId13" w:history="1">
        <w:r w:rsidRPr="00C57506">
          <w:rPr>
            <w:rStyle w:val="Hyperlink"/>
          </w:rPr>
          <w:t>https://dzone.com/articles/developing-a-jsr-286-portlet-using-spring-mvc</w:t>
        </w:r>
      </w:hyperlink>
    </w:p>
    <w:p w14:paraId="131C808C" w14:textId="77777777" w:rsidR="001F1262" w:rsidRPr="004815A4" w:rsidRDefault="001F1262" w:rsidP="004815A4"/>
    <w:sectPr w:rsidR="001F1262" w:rsidRPr="004815A4">
      <w:footerReference w:type="default" r:id="rId14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72C31" w14:textId="77777777" w:rsidR="00ED4E35" w:rsidRDefault="00ED4E35">
      <w:pPr>
        <w:spacing w:after="0"/>
      </w:pPr>
      <w:r>
        <w:separator/>
      </w:r>
    </w:p>
  </w:endnote>
  <w:endnote w:type="continuationSeparator" w:id="0">
    <w:p w14:paraId="6D97CFD6" w14:textId="77777777" w:rsidR="00ED4E35" w:rsidRDefault="00ED4E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43847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0676808" w14:textId="50B27B3B" w:rsidR="00843838" w:rsidRDefault="0084383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1A323A">
          <w:rPr>
            <w:b/>
            <w:bCs/>
            <w:noProof/>
          </w:rPr>
          <w:t>91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 w:rsidRPr="007B3E0C">
          <w:rPr>
            <w:rFonts w:ascii="Rage Italic" w:hAnsi="Rage Italic"/>
            <w:b/>
            <w:bCs/>
            <w:caps w:val="0"/>
            <w:color w:val="FF0000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Satya Kaveti</w:t>
        </w:r>
      </w:p>
    </w:sdtContent>
  </w:sdt>
  <w:p w14:paraId="4A0EED9F" w14:textId="77777777" w:rsidR="00843838" w:rsidRDefault="008438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41464" w14:textId="77777777" w:rsidR="00ED4E35" w:rsidRDefault="00ED4E35">
      <w:pPr>
        <w:spacing w:after="0"/>
      </w:pPr>
      <w:r>
        <w:separator/>
      </w:r>
    </w:p>
  </w:footnote>
  <w:footnote w:type="continuationSeparator" w:id="0">
    <w:p w14:paraId="66A9790F" w14:textId="77777777" w:rsidR="00ED4E35" w:rsidRDefault="00ED4E3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8AA0A5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406498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5D61BBA"/>
    <w:multiLevelType w:val="hybridMultilevel"/>
    <w:tmpl w:val="7DD6D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02985"/>
    <w:multiLevelType w:val="hybridMultilevel"/>
    <w:tmpl w:val="07A0F44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8026C6F"/>
    <w:multiLevelType w:val="hybridMultilevel"/>
    <w:tmpl w:val="74209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AD6090"/>
    <w:multiLevelType w:val="hybridMultilevel"/>
    <w:tmpl w:val="76E6C2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A05179"/>
    <w:multiLevelType w:val="hybridMultilevel"/>
    <w:tmpl w:val="95508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6E08B8"/>
    <w:multiLevelType w:val="hybridMultilevel"/>
    <w:tmpl w:val="55E48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07EB6"/>
    <w:multiLevelType w:val="multilevel"/>
    <w:tmpl w:val="5B18157E"/>
    <w:lvl w:ilvl="0">
      <w:start w:val="1"/>
      <w:numFmt w:val="bullet"/>
      <w:lvlText w:val=""/>
      <w:lvlJc w:val="left"/>
      <w:pPr>
        <w:ind w:left="72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" w15:restartNumberingAfterBreak="0">
    <w:nsid w:val="1D642D3B"/>
    <w:multiLevelType w:val="hybridMultilevel"/>
    <w:tmpl w:val="C3E25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4C66C2"/>
    <w:multiLevelType w:val="hybridMultilevel"/>
    <w:tmpl w:val="D00AC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191725"/>
    <w:multiLevelType w:val="hybridMultilevel"/>
    <w:tmpl w:val="1682C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773A76"/>
    <w:multiLevelType w:val="multilevel"/>
    <w:tmpl w:val="EC6A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BC29DE"/>
    <w:multiLevelType w:val="hybridMultilevel"/>
    <w:tmpl w:val="C84CA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FC57CD"/>
    <w:multiLevelType w:val="hybridMultilevel"/>
    <w:tmpl w:val="49908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871A2A"/>
    <w:multiLevelType w:val="hybridMultilevel"/>
    <w:tmpl w:val="C0C4A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492F26"/>
    <w:multiLevelType w:val="multilevel"/>
    <w:tmpl w:val="22D25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4024A3"/>
    <w:multiLevelType w:val="hybridMultilevel"/>
    <w:tmpl w:val="81587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C04B49"/>
    <w:multiLevelType w:val="hybridMultilevel"/>
    <w:tmpl w:val="F8600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B923C8"/>
    <w:multiLevelType w:val="hybridMultilevel"/>
    <w:tmpl w:val="F3F00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5722246"/>
    <w:multiLevelType w:val="hybridMultilevel"/>
    <w:tmpl w:val="2496E0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72C5FBB"/>
    <w:multiLevelType w:val="hybridMultilevel"/>
    <w:tmpl w:val="851AD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B4315D"/>
    <w:multiLevelType w:val="hybridMultilevel"/>
    <w:tmpl w:val="D7406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C872CD"/>
    <w:multiLevelType w:val="hybridMultilevel"/>
    <w:tmpl w:val="D36EC9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7913C24"/>
    <w:multiLevelType w:val="hybridMultilevel"/>
    <w:tmpl w:val="CF0EC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745A8C"/>
    <w:multiLevelType w:val="hybridMultilevel"/>
    <w:tmpl w:val="F3803E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17F3850"/>
    <w:multiLevelType w:val="hybridMultilevel"/>
    <w:tmpl w:val="D4D6A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BA7606"/>
    <w:multiLevelType w:val="hybridMultilevel"/>
    <w:tmpl w:val="3B465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267D6F"/>
    <w:multiLevelType w:val="hybridMultilevel"/>
    <w:tmpl w:val="DE12F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B8D"/>
    <w:multiLevelType w:val="hybridMultilevel"/>
    <w:tmpl w:val="19AC3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514073"/>
    <w:multiLevelType w:val="hybridMultilevel"/>
    <w:tmpl w:val="B0E00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AC7E37"/>
    <w:multiLevelType w:val="hybridMultilevel"/>
    <w:tmpl w:val="915048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77B4E55"/>
    <w:multiLevelType w:val="hybridMultilevel"/>
    <w:tmpl w:val="9ED4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AD4E68"/>
    <w:multiLevelType w:val="hybridMultilevel"/>
    <w:tmpl w:val="87463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0334F"/>
    <w:multiLevelType w:val="hybridMultilevel"/>
    <w:tmpl w:val="49409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C46080"/>
    <w:multiLevelType w:val="hybridMultilevel"/>
    <w:tmpl w:val="A43E74B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6" w15:restartNumberingAfterBreak="0">
    <w:nsid w:val="63422070"/>
    <w:multiLevelType w:val="multilevel"/>
    <w:tmpl w:val="5B18157E"/>
    <w:lvl w:ilvl="0">
      <w:start w:val="1"/>
      <w:numFmt w:val="bullet"/>
      <w:lvlText w:val=""/>
      <w:lvlJc w:val="left"/>
      <w:pPr>
        <w:ind w:left="72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37" w15:restartNumberingAfterBreak="0">
    <w:nsid w:val="668B2975"/>
    <w:multiLevelType w:val="hybridMultilevel"/>
    <w:tmpl w:val="3FF4D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9C18CA"/>
    <w:multiLevelType w:val="hybridMultilevel"/>
    <w:tmpl w:val="434C3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C35D9E"/>
    <w:multiLevelType w:val="hybridMultilevel"/>
    <w:tmpl w:val="848444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BE325F0"/>
    <w:multiLevelType w:val="multilevel"/>
    <w:tmpl w:val="47CE3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4A7402"/>
    <w:multiLevelType w:val="hybridMultilevel"/>
    <w:tmpl w:val="79C86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FB6511"/>
    <w:multiLevelType w:val="hybridMultilevel"/>
    <w:tmpl w:val="338007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F3E60BA"/>
    <w:multiLevelType w:val="hybridMultilevel"/>
    <w:tmpl w:val="1B304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640277"/>
    <w:multiLevelType w:val="multilevel"/>
    <w:tmpl w:val="7AE87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971E65"/>
    <w:multiLevelType w:val="hybridMultilevel"/>
    <w:tmpl w:val="6B007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60CFE"/>
    <w:multiLevelType w:val="hybridMultilevel"/>
    <w:tmpl w:val="1B2476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 w15:restartNumberingAfterBreak="0">
    <w:nsid w:val="7A9B64B4"/>
    <w:multiLevelType w:val="multilevel"/>
    <w:tmpl w:val="5B18157E"/>
    <w:lvl w:ilvl="0">
      <w:start w:val="1"/>
      <w:numFmt w:val="bullet"/>
      <w:lvlText w:val=""/>
      <w:lvlJc w:val="left"/>
      <w:pPr>
        <w:ind w:left="72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39"/>
  </w:num>
  <w:num w:numId="4">
    <w:abstractNumId w:val="45"/>
  </w:num>
  <w:num w:numId="5">
    <w:abstractNumId w:val="7"/>
  </w:num>
  <w:num w:numId="6">
    <w:abstractNumId w:val="38"/>
  </w:num>
  <w:num w:numId="7">
    <w:abstractNumId w:val="40"/>
  </w:num>
  <w:num w:numId="8">
    <w:abstractNumId w:val="4"/>
  </w:num>
  <w:num w:numId="9">
    <w:abstractNumId w:val="46"/>
  </w:num>
  <w:num w:numId="10">
    <w:abstractNumId w:val="43"/>
  </w:num>
  <w:num w:numId="11">
    <w:abstractNumId w:val="9"/>
  </w:num>
  <w:num w:numId="12">
    <w:abstractNumId w:val="44"/>
  </w:num>
  <w:num w:numId="13">
    <w:abstractNumId w:val="5"/>
  </w:num>
  <w:num w:numId="14">
    <w:abstractNumId w:val="29"/>
  </w:num>
  <w:num w:numId="15">
    <w:abstractNumId w:val="35"/>
  </w:num>
  <w:num w:numId="16">
    <w:abstractNumId w:val="24"/>
  </w:num>
  <w:num w:numId="17">
    <w:abstractNumId w:val="42"/>
  </w:num>
  <w:num w:numId="18">
    <w:abstractNumId w:val="34"/>
  </w:num>
  <w:num w:numId="19">
    <w:abstractNumId w:val="25"/>
  </w:num>
  <w:num w:numId="20">
    <w:abstractNumId w:val="27"/>
  </w:num>
  <w:num w:numId="21">
    <w:abstractNumId w:val="20"/>
  </w:num>
  <w:num w:numId="22">
    <w:abstractNumId w:val="36"/>
  </w:num>
  <w:num w:numId="23">
    <w:abstractNumId w:val="8"/>
  </w:num>
  <w:num w:numId="24">
    <w:abstractNumId w:val="47"/>
  </w:num>
  <w:num w:numId="25">
    <w:abstractNumId w:val="10"/>
  </w:num>
  <w:num w:numId="26">
    <w:abstractNumId w:val="14"/>
  </w:num>
  <w:num w:numId="27">
    <w:abstractNumId w:val="31"/>
  </w:num>
  <w:num w:numId="28">
    <w:abstractNumId w:val="6"/>
  </w:num>
  <w:num w:numId="29">
    <w:abstractNumId w:val="18"/>
  </w:num>
  <w:num w:numId="30">
    <w:abstractNumId w:val="23"/>
  </w:num>
  <w:num w:numId="31">
    <w:abstractNumId w:val="21"/>
  </w:num>
  <w:num w:numId="32">
    <w:abstractNumId w:val="19"/>
  </w:num>
  <w:num w:numId="33">
    <w:abstractNumId w:val="2"/>
  </w:num>
  <w:num w:numId="34">
    <w:abstractNumId w:val="37"/>
  </w:num>
  <w:num w:numId="35">
    <w:abstractNumId w:val="13"/>
  </w:num>
  <w:num w:numId="36">
    <w:abstractNumId w:val="15"/>
  </w:num>
  <w:num w:numId="37">
    <w:abstractNumId w:val="22"/>
  </w:num>
  <w:num w:numId="38">
    <w:abstractNumId w:val="32"/>
  </w:num>
  <w:num w:numId="39">
    <w:abstractNumId w:val="26"/>
  </w:num>
  <w:num w:numId="40">
    <w:abstractNumId w:val="12"/>
  </w:num>
  <w:num w:numId="41">
    <w:abstractNumId w:val="41"/>
  </w:num>
  <w:num w:numId="42">
    <w:abstractNumId w:val="17"/>
  </w:num>
  <w:num w:numId="43">
    <w:abstractNumId w:val="33"/>
  </w:num>
  <w:num w:numId="44">
    <w:abstractNumId w:val="3"/>
  </w:num>
  <w:num w:numId="45">
    <w:abstractNumId w:val="30"/>
  </w:num>
  <w:num w:numId="46">
    <w:abstractNumId w:val="28"/>
  </w:num>
  <w:num w:numId="47">
    <w:abstractNumId w:val="16"/>
  </w:num>
  <w:num w:numId="48">
    <w:abstractNumId w:val="11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469"/>
    <w:rsid w:val="000001E4"/>
    <w:rsid w:val="00000BF3"/>
    <w:rsid w:val="00000D3E"/>
    <w:rsid w:val="000011A5"/>
    <w:rsid w:val="000017F2"/>
    <w:rsid w:val="00002156"/>
    <w:rsid w:val="00002A4C"/>
    <w:rsid w:val="00004129"/>
    <w:rsid w:val="000044F6"/>
    <w:rsid w:val="00004BB0"/>
    <w:rsid w:val="00004CEA"/>
    <w:rsid w:val="00004EDC"/>
    <w:rsid w:val="00005998"/>
    <w:rsid w:val="00005A15"/>
    <w:rsid w:val="00005FE1"/>
    <w:rsid w:val="000073C6"/>
    <w:rsid w:val="0001044A"/>
    <w:rsid w:val="000113F7"/>
    <w:rsid w:val="00011633"/>
    <w:rsid w:val="00011863"/>
    <w:rsid w:val="00012787"/>
    <w:rsid w:val="00012931"/>
    <w:rsid w:val="00012C4D"/>
    <w:rsid w:val="0001366D"/>
    <w:rsid w:val="000136DA"/>
    <w:rsid w:val="0001381A"/>
    <w:rsid w:val="00013826"/>
    <w:rsid w:val="0001389D"/>
    <w:rsid w:val="00013C45"/>
    <w:rsid w:val="00014D18"/>
    <w:rsid w:val="0001554D"/>
    <w:rsid w:val="000156D2"/>
    <w:rsid w:val="00015DF8"/>
    <w:rsid w:val="00016470"/>
    <w:rsid w:val="0001773F"/>
    <w:rsid w:val="000204A8"/>
    <w:rsid w:val="00020D6C"/>
    <w:rsid w:val="00020E0A"/>
    <w:rsid w:val="00021667"/>
    <w:rsid w:val="000228F0"/>
    <w:rsid w:val="00023D1A"/>
    <w:rsid w:val="00023D85"/>
    <w:rsid w:val="000247C8"/>
    <w:rsid w:val="0002512F"/>
    <w:rsid w:val="0002515A"/>
    <w:rsid w:val="00025A42"/>
    <w:rsid w:val="0002647F"/>
    <w:rsid w:val="0002672E"/>
    <w:rsid w:val="00026B49"/>
    <w:rsid w:val="00026C4F"/>
    <w:rsid w:val="00027AD9"/>
    <w:rsid w:val="00030001"/>
    <w:rsid w:val="000306BC"/>
    <w:rsid w:val="000308B1"/>
    <w:rsid w:val="00030AC7"/>
    <w:rsid w:val="000311D3"/>
    <w:rsid w:val="0003134D"/>
    <w:rsid w:val="00031655"/>
    <w:rsid w:val="00031EFD"/>
    <w:rsid w:val="00032BF9"/>
    <w:rsid w:val="000343CE"/>
    <w:rsid w:val="000343E4"/>
    <w:rsid w:val="000349A4"/>
    <w:rsid w:val="00034C89"/>
    <w:rsid w:val="00035ABC"/>
    <w:rsid w:val="000367A1"/>
    <w:rsid w:val="00036861"/>
    <w:rsid w:val="00037F96"/>
    <w:rsid w:val="0004074B"/>
    <w:rsid w:val="0004128F"/>
    <w:rsid w:val="000415EF"/>
    <w:rsid w:val="00041600"/>
    <w:rsid w:val="0004214A"/>
    <w:rsid w:val="000423D0"/>
    <w:rsid w:val="000429C6"/>
    <w:rsid w:val="00042AA4"/>
    <w:rsid w:val="0004354D"/>
    <w:rsid w:val="0004368B"/>
    <w:rsid w:val="00043928"/>
    <w:rsid w:val="00044209"/>
    <w:rsid w:val="00044609"/>
    <w:rsid w:val="00044CF0"/>
    <w:rsid w:val="000458E9"/>
    <w:rsid w:val="000466A9"/>
    <w:rsid w:val="000474B8"/>
    <w:rsid w:val="000474CF"/>
    <w:rsid w:val="00047816"/>
    <w:rsid w:val="00047CAC"/>
    <w:rsid w:val="00047D3A"/>
    <w:rsid w:val="00050C86"/>
    <w:rsid w:val="00050EF4"/>
    <w:rsid w:val="00051A2E"/>
    <w:rsid w:val="0005299A"/>
    <w:rsid w:val="00052F71"/>
    <w:rsid w:val="00053735"/>
    <w:rsid w:val="000537DA"/>
    <w:rsid w:val="00054570"/>
    <w:rsid w:val="000547F0"/>
    <w:rsid w:val="000554B1"/>
    <w:rsid w:val="00055C06"/>
    <w:rsid w:val="0005644D"/>
    <w:rsid w:val="00057957"/>
    <w:rsid w:val="00057E62"/>
    <w:rsid w:val="0006017B"/>
    <w:rsid w:val="0006042D"/>
    <w:rsid w:val="0006084A"/>
    <w:rsid w:val="0006109F"/>
    <w:rsid w:val="000610D1"/>
    <w:rsid w:val="000611B1"/>
    <w:rsid w:val="00061439"/>
    <w:rsid w:val="00061534"/>
    <w:rsid w:val="00061CB4"/>
    <w:rsid w:val="0006261C"/>
    <w:rsid w:val="00062852"/>
    <w:rsid w:val="000628BB"/>
    <w:rsid w:val="000631F1"/>
    <w:rsid w:val="00063805"/>
    <w:rsid w:val="00063903"/>
    <w:rsid w:val="000647EF"/>
    <w:rsid w:val="00064B7E"/>
    <w:rsid w:val="00064C72"/>
    <w:rsid w:val="00064E3F"/>
    <w:rsid w:val="0006515F"/>
    <w:rsid w:val="00065217"/>
    <w:rsid w:val="00065271"/>
    <w:rsid w:val="00065835"/>
    <w:rsid w:val="00065A30"/>
    <w:rsid w:val="00065EE1"/>
    <w:rsid w:val="000660A6"/>
    <w:rsid w:val="00066708"/>
    <w:rsid w:val="00066D0F"/>
    <w:rsid w:val="0006722D"/>
    <w:rsid w:val="0006733D"/>
    <w:rsid w:val="00067A0C"/>
    <w:rsid w:val="0007032F"/>
    <w:rsid w:val="00070404"/>
    <w:rsid w:val="00070A62"/>
    <w:rsid w:val="00070CD9"/>
    <w:rsid w:val="000710C3"/>
    <w:rsid w:val="00071574"/>
    <w:rsid w:val="000719ED"/>
    <w:rsid w:val="00071D78"/>
    <w:rsid w:val="00071EFF"/>
    <w:rsid w:val="000720C3"/>
    <w:rsid w:val="00072A56"/>
    <w:rsid w:val="0007480D"/>
    <w:rsid w:val="00074D66"/>
    <w:rsid w:val="00074F66"/>
    <w:rsid w:val="000753D2"/>
    <w:rsid w:val="00075B1E"/>
    <w:rsid w:val="00075E7C"/>
    <w:rsid w:val="000773CA"/>
    <w:rsid w:val="00080B0A"/>
    <w:rsid w:val="00080B8E"/>
    <w:rsid w:val="00080F26"/>
    <w:rsid w:val="0008153F"/>
    <w:rsid w:val="00081899"/>
    <w:rsid w:val="00081E19"/>
    <w:rsid w:val="000822D7"/>
    <w:rsid w:val="00082FC6"/>
    <w:rsid w:val="0008386E"/>
    <w:rsid w:val="00083A07"/>
    <w:rsid w:val="00083BB2"/>
    <w:rsid w:val="00084209"/>
    <w:rsid w:val="00084342"/>
    <w:rsid w:val="0008458F"/>
    <w:rsid w:val="00085069"/>
    <w:rsid w:val="00086673"/>
    <w:rsid w:val="0008688D"/>
    <w:rsid w:val="00087331"/>
    <w:rsid w:val="00087EFE"/>
    <w:rsid w:val="00090049"/>
    <w:rsid w:val="00090B9E"/>
    <w:rsid w:val="000916B4"/>
    <w:rsid w:val="0009235B"/>
    <w:rsid w:val="00092404"/>
    <w:rsid w:val="00092529"/>
    <w:rsid w:val="0009266D"/>
    <w:rsid w:val="000926F6"/>
    <w:rsid w:val="000941EF"/>
    <w:rsid w:val="00094BEF"/>
    <w:rsid w:val="0009540C"/>
    <w:rsid w:val="00095727"/>
    <w:rsid w:val="00095919"/>
    <w:rsid w:val="00095B17"/>
    <w:rsid w:val="0009666A"/>
    <w:rsid w:val="00097224"/>
    <w:rsid w:val="000973F5"/>
    <w:rsid w:val="00097637"/>
    <w:rsid w:val="00097A8C"/>
    <w:rsid w:val="000A0418"/>
    <w:rsid w:val="000A0868"/>
    <w:rsid w:val="000A12E2"/>
    <w:rsid w:val="000A1471"/>
    <w:rsid w:val="000A1EB1"/>
    <w:rsid w:val="000A220E"/>
    <w:rsid w:val="000A276E"/>
    <w:rsid w:val="000A277F"/>
    <w:rsid w:val="000A3092"/>
    <w:rsid w:val="000A3B22"/>
    <w:rsid w:val="000A4002"/>
    <w:rsid w:val="000A4045"/>
    <w:rsid w:val="000A40CE"/>
    <w:rsid w:val="000A4885"/>
    <w:rsid w:val="000A4ADD"/>
    <w:rsid w:val="000A4DB3"/>
    <w:rsid w:val="000A54A8"/>
    <w:rsid w:val="000A5A1F"/>
    <w:rsid w:val="000A6EAA"/>
    <w:rsid w:val="000B043F"/>
    <w:rsid w:val="000B05FF"/>
    <w:rsid w:val="000B0A50"/>
    <w:rsid w:val="000B1AFB"/>
    <w:rsid w:val="000B214A"/>
    <w:rsid w:val="000B26E1"/>
    <w:rsid w:val="000B2A3B"/>
    <w:rsid w:val="000B2E9E"/>
    <w:rsid w:val="000B3725"/>
    <w:rsid w:val="000B45A0"/>
    <w:rsid w:val="000B4660"/>
    <w:rsid w:val="000B4791"/>
    <w:rsid w:val="000B4B8D"/>
    <w:rsid w:val="000B52CA"/>
    <w:rsid w:val="000B5D40"/>
    <w:rsid w:val="000B6171"/>
    <w:rsid w:val="000B67E0"/>
    <w:rsid w:val="000B6EDF"/>
    <w:rsid w:val="000B73FB"/>
    <w:rsid w:val="000C003A"/>
    <w:rsid w:val="000C02A8"/>
    <w:rsid w:val="000C08BE"/>
    <w:rsid w:val="000C0C54"/>
    <w:rsid w:val="000C18F9"/>
    <w:rsid w:val="000C26B6"/>
    <w:rsid w:val="000C27DF"/>
    <w:rsid w:val="000C284C"/>
    <w:rsid w:val="000C2AFA"/>
    <w:rsid w:val="000C321E"/>
    <w:rsid w:val="000C4E32"/>
    <w:rsid w:val="000C6458"/>
    <w:rsid w:val="000C64B9"/>
    <w:rsid w:val="000C6824"/>
    <w:rsid w:val="000C71DF"/>
    <w:rsid w:val="000D05E0"/>
    <w:rsid w:val="000D0B64"/>
    <w:rsid w:val="000D0BA5"/>
    <w:rsid w:val="000D1250"/>
    <w:rsid w:val="000D1C5E"/>
    <w:rsid w:val="000D1D52"/>
    <w:rsid w:val="000D2801"/>
    <w:rsid w:val="000D38B5"/>
    <w:rsid w:val="000D43B3"/>
    <w:rsid w:val="000D4418"/>
    <w:rsid w:val="000D4D76"/>
    <w:rsid w:val="000D5D94"/>
    <w:rsid w:val="000D64CE"/>
    <w:rsid w:val="000D68EA"/>
    <w:rsid w:val="000D6C08"/>
    <w:rsid w:val="000D6CF3"/>
    <w:rsid w:val="000D7633"/>
    <w:rsid w:val="000D7896"/>
    <w:rsid w:val="000E18AC"/>
    <w:rsid w:val="000E2F08"/>
    <w:rsid w:val="000E387F"/>
    <w:rsid w:val="000E3B12"/>
    <w:rsid w:val="000E5C12"/>
    <w:rsid w:val="000E5DC1"/>
    <w:rsid w:val="000E6187"/>
    <w:rsid w:val="000E6D47"/>
    <w:rsid w:val="000E7106"/>
    <w:rsid w:val="000F060E"/>
    <w:rsid w:val="000F0A75"/>
    <w:rsid w:val="000F0A80"/>
    <w:rsid w:val="000F1C78"/>
    <w:rsid w:val="000F1EC4"/>
    <w:rsid w:val="000F2F67"/>
    <w:rsid w:val="000F3609"/>
    <w:rsid w:val="000F3960"/>
    <w:rsid w:val="000F3CE2"/>
    <w:rsid w:val="000F47D4"/>
    <w:rsid w:val="000F4A5E"/>
    <w:rsid w:val="000F5DDD"/>
    <w:rsid w:val="000F61A9"/>
    <w:rsid w:val="000F6536"/>
    <w:rsid w:val="000F6537"/>
    <w:rsid w:val="000F6DCF"/>
    <w:rsid w:val="000F78F0"/>
    <w:rsid w:val="000F799C"/>
    <w:rsid w:val="0010080E"/>
    <w:rsid w:val="001008B6"/>
    <w:rsid w:val="00100A21"/>
    <w:rsid w:val="00100F8A"/>
    <w:rsid w:val="0010137C"/>
    <w:rsid w:val="00101C4F"/>
    <w:rsid w:val="00102072"/>
    <w:rsid w:val="00102E8D"/>
    <w:rsid w:val="0010380C"/>
    <w:rsid w:val="00103AFA"/>
    <w:rsid w:val="00104AD4"/>
    <w:rsid w:val="00104BB8"/>
    <w:rsid w:val="00104F2E"/>
    <w:rsid w:val="00105258"/>
    <w:rsid w:val="001055B6"/>
    <w:rsid w:val="001056A9"/>
    <w:rsid w:val="00105805"/>
    <w:rsid w:val="00105E6F"/>
    <w:rsid w:val="00106330"/>
    <w:rsid w:val="00106755"/>
    <w:rsid w:val="001069B8"/>
    <w:rsid w:val="00107309"/>
    <w:rsid w:val="00107433"/>
    <w:rsid w:val="00107C15"/>
    <w:rsid w:val="001100BD"/>
    <w:rsid w:val="00110416"/>
    <w:rsid w:val="00110757"/>
    <w:rsid w:val="001122B3"/>
    <w:rsid w:val="001125B6"/>
    <w:rsid w:val="00112B31"/>
    <w:rsid w:val="00112FB4"/>
    <w:rsid w:val="001137F9"/>
    <w:rsid w:val="00113926"/>
    <w:rsid w:val="00113935"/>
    <w:rsid w:val="00113A13"/>
    <w:rsid w:val="001147D5"/>
    <w:rsid w:val="00114B62"/>
    <w:rsid w:val="00114D98"/>
    <w:rsid w:val="001151A1"/>
    <w:rsid w:val="0011525A"/>
    <w:rsid w:val="001168F2"/>
    <w:rsid w:val="001169F0"/>
    <w:rsid w:val="00117D8B"/>
    <w:rsid w:val="001214B3"/>
    <w:rsid w:val="001218E0"/>
    <w:rsid w:val="00122679"/>
    <w:rsid w:val="001231B3"/>
    <w:rsid w:val="001232DC"/>
    <w:rsid w:val="00123441"/>
    <w:rsid w:val="00123F27"/>
    <w:rsid w:val="00123FD3"/>
    <w:rsid w:val="00124959"/>
    <w:rsid w:val="00124E1A"/>
    <w:rsid w:val="00125472"/>
    <w:rsid w:val="001254BE"/>
    <w:rsid w:val="00125BAD"/>
    <w:rsid w:val="001265C0"/>
    <w:rsid w:val="00126EFC"/>
    <w:rsid w:val="001275D1"/>
    <w:rsid w:val="00127A15"/>
    <w:rsid w:val="0013066E"/>
    <w:rsid w:val="00130E5A"/>
    <w:rsid w:val="001312C9"/>
    <w:rsid w:val="00131E7F"/>
    <w:rsid w:val="001322F2"/>
    <w:rsid w:val="00132A38"/>
    <w:rsid w:val="00132E77"/>
    <w:rsid w:val="001335F2"/>
    <w:rsid w:val="00134023"/>
    <w:rsid w:val="001344D1"/>
    <w:rsid w:val="001346B2"/>
    <w:rsid w:val="00135712"/>
    <w:rsid w:val="001360C1"/>
    <w:rsid w:val="00136221"/>
    <w:rsid w:val="00136B33"/>
    <w:rsid w:val="00136E09"/>
    <w:rsid w:val="0013766C"/>
    <w:rsid w:val="00137B47"/>
    <w:rsid w:val="00137B6D"/>
    <w:rsid w:val="00137E20"/>
    <w:rsid w:val="001402FC"/>
    <w:rsid w:val="00140583"/>
    <w:rsid w:val="00140965"/>
    <w:rsid w:val="001414CF"/>
    <w:rsid w:val="00141C25"/>
    <w:rsid w:val="00141EF4"/>
    <w:rsid w:val="001425C9"/>
    <w:rsid w:val="001431B4"/>
    <w:rsid w:val="00143894"/>
    <w:rsid w:val="00143DEE"/>
    <w:rsid w:val="00144A32"/>
    <w:rsid w:val="00145441"/>
    <w:rsid w:val="00145A58"/>
    <w:rsid w:val="00146542"/>
    <w:rsid w:val="00146D2A"/>
    <w:rsid w:val="00147C26"/>
    <w:rsid w:val="00147C77"/>
    <w:rsid w:val="00147CC9"/>
    <w:rsid w:val="00150D2D"/>
    <w:rsid w:val="00150DB9"/>
    <w:rsid w:val="001511E4"/>
    <w:rsid w:val="00151A2E"/>
    <w:rsid w:val="001522DC"/>
    <w:rsid w:val="00152CF1"/>
    <w:rsid w:val="00152DFF"/>
    <w:rsid w:val="00152F8F"/>
    <w:rsid w:val="00153C26"/>
    <w:rsid w:val="00153EED"/>
    <w:rsid w:val="001557E4"/>
    <w:rsid w:val="0015627C"/>
    <w:rsid w:val="00157C99"/>
    <w:rsid w:val="00160241"/>
    <w:rsid w:val="00160499"/>
    <w:rsid w:val="0016154F"/>
    <w:rsid w:val="00161C5B"/>
    <w:rsid w:val="00162A4C"/>
    <w:rsid w:val="00162C42"/>
    <w:rsid w:val="00163040"/>
    <w:rsid w:val="00163454"/>
    <w:rsid w:val="00164734"/>
    <w:rsid w:val="00164A77"/>
    <w:rsid w:val="00164C3A"/>
    <w:rsid w:val="00165050"/>
    <w:rsid w:val="00165128"/>
    <w:rsid w:val="001665F5"/>
    <w:rsid w:val="001667B2"/>
    <w:rsid w:val="00166A64"/>
    <w:rsid w:val="00166FF7"/>
    <w:rsid w:val="0016758F"/>
    <w:rsid w:val="001675F8"/>
    <w:rsid w:val="00170160"/>
    <w:rsid w:val="00170E9C"/>
    <w:rsid w:val="00170F53"/>
    <w:rsid w:val="001713E2"/>
    <w:rsid w:val="001716D9"/>
    <w:rsid w:val="00171CF3"/>
    <w:rsid w:val="00171F30"/>
    <w:rsid w:val="001739F4"/>
    <w:rsid w:val="00173B7C"/>
    <w:rsid w:val="001745E6"/>
    <w:rsid w:val="0017484E"/>
    <w:rsid w:val="00175282"/>
    <w:rsid w:val="001759E9"/>
    <w:rsid w:val="00175A5B"/>
    <w:rsid w:val="00175FAB"/>
    <w:rsid w:val="001762F3"/>
    <w:rsid w:val="001769A6"/>
    <w:rsid w:val="00176D69"/>
    <w:rsid w:val="0017740E"/>
    <w:rsid w:val="001802ED"/>
    <w:rsid w:val="00180406"/>
    <w:rsid w:val="00181550"/>
    <w:rsid w:val="00182876"/>
    <w:rsid w:val="00182909"/>
    <w:rsid w:val="00182E4A"/>
    <w:rsid w:val="00183765"/>
    <w:rsid w:val="00183EA7"/>
    <w:rsid w:val="001840D3"/>
    <w:rsid w:val="0018440E"/>
    <w:rsid w:val="001847D5"/>
    <w:rsid w:val="00184EE0"/>
    <w:rsid w:val="00185576"/>
    <w:rsid w:val="001858D9"/>
    <w:rsid w:val="00185C6B"/>
    <w:rsid w:val="00185CD4"/>
    <w:rsid w:val="00186104"/>
    <w:rsid w:val="001863CF"/>
    <w:rsid w:val="001863E8"/>
    <w:rsid w:val="0018656D"/>
    <w:rsid w:val="00186A78"/>
    <w:rsid w:val="00186CE2"/>
    <w:rsid w:val="00186D9B"/>
    <w:rsid w:val="00187BA7"/>
    <w:rsid w:val="001901B4"/>
    <w:rsid w:val="00190606"/>
    <w:rsid w:val="00190717"/>
    <w:rsid w:val="001910AB"/>
    <w:rsid w:val="00192638"/>
    <w:rsid w:val="00193113"/>
    <w:rsid w:val="001935DA"/>
    <w:rsid w:val="0019447A"/>
    <w:rsid w:val="0019570F"/>
    <w:rsid w:val="00195FCF"/>
    <w:rsid w:val="0019678A"/>
    <w:rsid w:val="00196821"/>
    <w:rsid w:val="00196CB9"/>
    <w:rsid w:val="00196F52"/>
    <w:rsid w:val="0019716C"/>
    <w:rsid w:val="00197D05"/>
    <w:rsid w:val="001A02C0"/>
    <w:rsid w:val="001A083B"/>
    <w:rsid w:val="001A0F4F"/>
    <w:rsid w:val="001A11FC"/>
    <w:rsid w:val="001A141F"/>
    <w:rsid w:val="001A1EEA"/>
    <w:rsid w:val="001A2C54"/>
    <w:rsid w:val="001A2F08"/>
    <w:rsid w:val="001A323A"/>
    <w:rsid w:val="001A419E"/>
    <w:rsid w:val="001A63CE"/>
    <w:rsid w:val="001A78E5"/>
    <w:rsid w:val="001A7CCF"/>
    <w:rsid w:val="001A7E11"/>
    <w:rsid w:val="001B01BC"/>
    <w:rsid w:val="001B0670"/>
    <w:rsid w:val="001B1301"/>
    <w:rsid w:val="001B165B"/>
    <w:rsid w:val="001B2729"/>
    <w:rsid w:val="001B30BA"/>
    <w:rsid w:val="001B311A"/>
    <w:rsid w:val="001B36F3"/>
    <w:rsid w:val="001B4384"/>
    <w:rsid w:val="001B4F02"/>
    <w:rsid w:val="001B5017"/>
    <w:rsid w:val="001B50FE"/>
    <w:rsid w:val="001B6279"/>
    <w:rsid w:val="001B6527"/>
    <w:rsid w:val="001B6FED"/>
    <w:rsid w:val="001B730D"/>
    <w:rsid w:val="001B757B"/>
    <w:rsid w:val="001B7895"/>
    <w:rsid w:val="001B79AA"/>
    <w:rsid w:val="001B79BA"/>
    <w:rsid w:val="001B7E1E"/>
    <w:rsid w:val="001C087E"/>
    <w:rsid w:val="001C0E4C"/>
    <w:rsid w:val="001C14EE"/>
    <w:rsid w:val="001C1520"/>
    <w:rsid w:val="001C16C6"/>
    <w:rsid w:val="001C1C96"/>
    <w:rsid w:val="001C2641"/>
    <w:rsid w:val="001C29B2"/>
    <w:rsid w:val="001C2CCF"/>
    <w:rsid w:val="001C34D2"/>
    <w:rsid w:val="001C3C9C"/>
    <w:rsid w:val="001C4639"/>
    <w:rsid w:val="001C52CF"/>
    <w:rsid w:val="001C591C"/>
    <w:rsid w:val="001C6184"/>
    <w:rsid w:val="001C61CF"/>
    <w:rsid w:val="001C6424"/>
    <w:rsid w:val="001C737E"/>
    <w:rsid w:val="001C798C"/>
    <w:rsid w:val="001C7CA5"/>
    <w:rsid w:val="001D0E66"/>
    <w:rsid w:val="001D1541"/>
    <w:rsid w:val="001D1F24"/>
    <w:rsid w:val="001D2389"/>
    <w:rsid w:val="001D23C3"/>
    <w:rsid w:val="001D261E"/>
    <w:rsid w:val="001D2ADE"/>
    <w:rsid w:val="001D307F"/>
    <w:rsid w:val="001D313C"/>
    <w:rsid w:val="001D3C79"/>
    <w:rsid w:val="001D401D"/>
    <w:rsid w:val="001D43AD"/>
    <w:rsid w:val="001D4C19"/>
    <w:rsid w:val="001D500F"/>
    <w:rsid w:val="001D5B5E"/>
    <w:rsid w:val="001D6025"/>
    <w:rsid w:val="001D71B4"/>
    <w:rsid w:val="001D7295"/>
    <w:rsid w:val="001D7E70"/>
    <w:rsid w:val="001E036D"/>
    <w:rsid w:val="001E0719"/>
    <w:rsid w:val="001E1489"/>
    <w:rsid w:val="001E1636"/>
    <w:rsid w:val="001E1AF9"/>
    <w:rsid w:val="001E20AF"/>
    <w:rsid w:val="001E2321"/>
    <w:rsid w:val="001E278A"/>
    <w:rsid w:val="001E420A"/>
    <w:rsid w:val="001E4AE3"/>
    <w:rsid w:val="001E4E79"/>
    <w:rsid w:val="001E606F"/>
    <w:rsid w:val="001E6BBF"/>
    <w:rsid w:val="001E6DF5"/>
    <w:rsid w:val="001E739D"/>
    <w:rsid w:val="001E7CFB"/>
    <w:rsid w:val="001E7F99"/>
    <w:rsid w:val="001F01C5"/>
    <w:rsid w:val="001F1262"/>
    <w:rsid w:val="001F1D32"/>
    <w:rsid w:val="001F215A"/>
    <w:rsid w:val="001F2323"/>
    <w:rsid w:val="001F2D87"/>
    <w:rsid w:val="001F3965"/>
    <w:rsid w:val="001F398F"/>
    <w:rsid w:val="001F3F7C"/>
    <w:rsid w:val="001F475D"/>
    <w:rsid w:val="001F478B"/>
    <w:rsid w:val="001F4848"/>
    <w:rsid w:val="001F4BE9"/>
    <w:rsid w:val="001F4DC6"/>
    <w:rsid w:val="001F4ED0"/>
    <w:rsid w:val="001F5673"/>
    <w:rsid w:val="001F5C5D"/>
    <w:rsid w:val="001F619A"/>
    <w:rsid w:val="001F65B6"/>
    <w:rsid w:val="001F6AE6"/>
    <w:rsid w:val="001F7605"/>
    <w:rsid w:val="001F773E"/>
    <w:rsid w:val="00200718"/>
    <w:rsid w:val="00200A88"/>
    <w:rsid w:val="00200CE5"/>
    <w:rsid w:val="0020123A"/>
    <w:rsid w:val="002012E7"/>
    <w:rsid w:val="002016B6"/>
    <w:rsid w:val="002018EF"/>
    <w:rsid w:val="00201A46"/>
    <w:rsid w:val="00201B7E"/>
    <w:rsid w:val="00201BAA"/>
    <w:rsid w:val="00201C0E"/>
    <w:rsid w:val="002021A0"/>
    <w:rsid w:val="0020229B"/>
    <w:rsid w:val="002027E2"/>
    <w:rsid w:val="00202C93"/>
    <w:rsid w:val="00202E2E"/>
    <w:rsid w:val="002031DB"/>
    <w:rsid w:val="00203EFE"/>
    <w:rsid w:val="00204360"/>
    <w:rsid w:val="00204C99"/>
    <w:rsid w:val="002062A9"/>
    <w:rsid w:val="00206D5E"/>
    <w:rsid w:val="00207354"/>
    <w:rsid w:val="002073E7"/>
    <w:rsid w:val="00207842"/>
    <w:rsid w:val="00211FE8"/>
    <w:rsid w:val="00212290"/>
    <w:rsid w:val="00213FC2"/>
    <w:rsid w:val="002142BC"/>
    <w:rsid w:val="00214EF9"/>
    <w:rsid w:val="00215AE0"/>
    <w:rsid w:val="00215D12"/>
    <w:rsid w:val="00215E57"/>
    <w:rsid w:val="002164CB"/>
    <w:rsid w:val="00216B70"/>
    <w:rsid w:val="00216D87"/>
    <w:rsid w:val="00216EAE"/>
    <w:rsid w:val="002176CE"/>
    <w:rsid w:val="00217A8F"/>
    <w:rsid w:val="00220195"/>
    <w:rsid w:val="0022080D"/>
    <w:rsid w:val="0022091E"/>
    <w:rsid w:val="002212E8"/>
    <w:rsid w:val="002218BB"/>
    <w:rsid w:val="00221AD5"/>
    <w:rsid w:val="002225DF"/>
    <w:rsid w:val="0022297C"/>
    <w:rsid w:val="00223A68"/>
    <w:rsid w:val="0022461B"/>
    <w:rsid w:val="00225020"/>
    <w:rsid w:val="002253FE"/>
    <w:rsid w:val="002272D2"/>
    <w:rsid w:val="00227315"/>
    <w:rsid w:val="002274B7"/>
    <w:rsid w:val="00227EBE"/>
    <w:rsid w:val="00227F93"/>
    <w:rsid w:val="00230582"/>
    <w:rsid w:val="00230F53"/>
    <w:rsid w:val="00231440"/>
    <w:rsid w:val="00231843"/>
    <w:rsid w:val="00231B89"/>
    <w:rsid w:val="00232626"/>
    <w:rsid w:val="0023269A"/>
    <w:rsid w:val="00232DD1"/>
    <w:rsid w:val="00234398"/>
    <w:rsid w:val="002345C2"/>
    <w:rsid w:val="00234B13"/>
    <w:rsid w:val="00234C3E"/>
    <w:rsid w:val="00235112"/>
    <w:rsid w:val="002351FE"/>
    <w:rsid w:val="0023561A"/>
    <w:rsid w:val="00235716"/>
    <w:rsid w:val="00235717"/>
    <w:rsid w:val="00235A2F"/>
    <w:rsid w:val="00235E90"/>
    <w:rsid w:val="002362EA"/>
    <w:rsid w:val="00236EC7"/>
    <w:rsid w:val="00236F1F"/>
    <w:rsid w:val="00236F63"/>
    <w:rsid w:val="00237F3E"/>
    <w:rsid w:val="002415BD"/>
    <w:rsid w:val="00241DB3"/>
    <w:rsid w:val="00242802"/>
    <w:rsid w:val="00242A08"/>
    <w:rsid w:val="002430D2"/>
    <w:rsid w:val="002430E9"/>
    <w:rsid w:val="00243511"/>
    <w:rsid w:val="00244C7A"/>
    <w:rsid w:val="002455EE"/>
    <w:rsid w:val="002457F0"/>
    <w:rsid w:val="00246B5E"/>
    <w:rsid w:val="00246CEC"/>
    <w:rsid w:val="00247B95"/>
    <w:rsid w:val="00247E74"/>
    <w:rsid w:val="00250248"/>
    <w:rsid w:val="00250441"/>
    <w:rsid w:val="002506AC"/>
    <w:rsid w:val="00250BA9"/>
    <w:rsid w:val="00250CB1"/>
    <w:rsid w:val="002514F9"/>
    <w:rsid w:val="00251D3E"/>
    <w:rsid w:val="00252098"/>
    <w:rsid w:val="002525D8"/>
    <w:rsid w:val="002526FA"/>
    <w:rsid w:val="00252A59"/>
    <w:rsid w:val="00253C33"/>
    <w:rsid w:val="002541DA"/>
    <w:rsid w:val="002545AB"/>
    <w:rsid w:val="002545D6"/>
    <w:rsid w:val="002558A3"/>
    <w:rsid w:val="002558E9"/>
    <w:rsid w:val="00255E2D"/>
    <w:rsid w:val="00256A79"/>
    <w:rsid w:val="002572E1"/>
    <w:rsid w:val="00257325"/>
    <w:rsid w:val="00257907"/>
    <w:rsid w:val="00257FC2"/>
    <w:rsid w:val="0026069B"/>
    <w:rsid w:val="002606E0"/>
    <w:rsid w:val="00260819"/>
    <w:rsid w:val="002610F8"/>
    <w:rsid w:val="00261148"/>
    <w:rsid w:val="00261531"/>
    <w:rsid w:val="00261EEF"/>
    <w:rsid w:val="0026316D"/>
    <w:rsid w:val="002637A1"/>
    <w:rsid w:val="002637B0"/>
    <w:rsid w:val="00263D77"/>
    <w:rsid w:val="00264B48"/>
    <w:rsid w:val="00264DDA"/>
    <w:rsid w:val="00265515"/>
    <w:rsid w:val="00266D14"/>
    <w:rsid w:val="0027009D"/>
    <w:rsid w:val="00270776"/>
    <w:rsid w:val="002707F0"/>
    <w:rsid w:val="002713D9"/>
    <w:rsid w:val="00271824"/>
    <w:rsid w:val="00271B60"/>
    <w:rsid w:val="0027253F"/>
    <w:rsid w:val="0027262D"/>
    <w:rsid w:val="002728EE"/>
    <w:rsid w:val="0027293A"/>
    <w:rsid w:val="00272DC7"/>
    <w:rsid w:val="0027492F"/>
    <w:rsid w:val="002754D8"/>
    <w:rsid w:val="002760D0"/>
    <w:rsid w:val="0027689F"/>
    <w:rsid w:val="00276A36"/>
    <w:rsid w:val="00277140"/>
    <w:rsid w:val="00277746"/>
    <w:rsid w:val="00277808"/>
    <w:rsid w:val="00277B17"/>
    <w:rsid w:val="00280333"/>
    <w:rsid w:val="002804D9"/>
    <w:rsid w:val="00280509"/>
    <w:rsid w:val="0028156D"/>
    <w:rsid w:val="002817F3"/>
    <w:rsid w:val="00281C0B"/>
    <w:rsid w:val="00281CD8"/>
    <w:rsid w:val="00281EC0"/>
    <w:rsid w:val="00282129"/>
    <w:rsid w:val="00282708"/>
    <w:rsid w:val="0028333A"/>
    <w:rsid w:val="00283BD5"/>
    <w:rsid w:val="00284368"/>
    <w:rsid w:val="0028455D"/>
    <w:rsid w:val="002849BD"/>
    <w:rsid w:val="00284ED1"/>
    <w:rsid w:val="002859C1"/>
    <w:rsid w:val="00285A25"/>
    <w:rsid w:val="00286481"/>
    <w:rsid w:val="00287D39"/>
    <w:rsid w:val="00290F35"/>
    <w:rsid w:val="0029130A"/>
    <w:rsid w:val="00291429"/>
    <w:rsid w:val="00291457"/>
    <w:rsid w:val="002917B5"/>
    <w:rsid w:val="00292119"/>
    <w:rsid w:val="00292BD2"/>
    <w:rsid w:val="00292BD4"/>
    <w:rsid w:val="00292CB2"/>
    <w:rsid w:val="00292E79"/>
    <w:rsid w:val="00293B02"/>
    <w:rsid w:val="00293E5E"/>
    <w:rsid w:val="0029491D"/>
    <w:rsid w:val="0029496D"/>
    <w:rsid w:val="00294AFC"/>
    <w:rsid w:val="00294B23"/>
    <w:rsid w:val="002956AC"/>
    <w:rsid w:val="0029626D"/>
    <w:rsid w:val="00296F8C"/>
    <w:rsid w:val="00297081"/>
    <w:rsid w:val="002974B6"/>
    <w:rsid w:val="002978DF"/>
    <w:rsid w:val="002A05B3"/>
    <w:rsid w:val="002A0999"/>
    <w:rsid w:val="002A09BD"/>
    <w:rsid w:val="002A0FDC"/>
    <w:rsid w:val="002A1C82"/>
    <w:rsid w:val="002A20F3"/>
    <w:rsid w:val="002A2651"/>
    <w:rsid w:val="002A2AAD"/>
    <w:rsid w:val="002A33D3"/>
    <w:rsid w:val="002A3740"/>
    <w:rsid w:val="002A39D5"/>
    <w:rsid w:val="002A3B8E"/>
    <w:rsid w:val="002A3F4B"/>
    <w:rsid w:val="002A41C8"/>
    <w:rsid w:val="002A4625"/>
    <w:rsid w:val="002A467C"/>
    <w:rsid w:val="002A4907"/>
    <w:rsid w:val="002A55AB"/>
    <w:rsid w:val="002A55B0"/>
    <w:rsid w:val="002A6E21"/>
    <w:rsid w:val="002A78F0"/>
    <w:rsid w:val="002A7EF5"/>
    <w:rsid w:val="002B0CB8"/>
    <w:rsid w:val="002B1188"/>
    <w:rsid w:val="002B1D24"/>
    <w:rsid w:val="002B2140"/>
    <w:rsid w:val="002B2904"/>
    <w:rsid w:val="002B3338"/>
    <w:rsid w:val="002B3926"/>
    <w:rsid w:val="002B3AB9"/>
    <w:rsid w:val="002B48F5"/>
    <w:rsid w:val="002B4AE9"/>
    <w:rsid w:val="002B4C39"/>
    <w:rsid w:val="002B52FD"/>
    <w:rsid w:val="002B57AF"/>
    <w:rsid w:val="002B5B36"/>
    <w:rsid w:val="002B5F8C"/>
    <w:rsid w:val="002B6C7E"/>
    <w:rsid w:val="002C0295"/>
    <w:rsid w:val="002C03D9"/>
    <w:rsid w:val="002C07BD"/>
    <w:rsid w:val="002C0C71"/>
    <w:rsid w:val="002C1573"/>
    <w:rsid w:val="002C1D2F"/>
    <w:rsid w:val="002C2CFF"/>
    <w:rsid w:val="002C2E3D"/>
    <w:rsid w:val="002C332D"/>
    <w:rsid w:val="002C362B"/>
    <w:rsid w:val="002C420F"/>
    <w:rsid w:val="002C4308"/>
    <w:rsid w:val="002C6ECD"/>
    <w:rsid w:val="002C76A4"/>
    <w:rsid w:val="002C7A6E"/>
    <w:rsid w:val="002D005B"/>
    <w:rsid w:val="002D0BCE"/>
    <w:rsid w:val="002D0F96"/>
    <w:rsid w:val="002D2649"/>
    <w:rsid w:val="002D26C2"/>
    <w:rsid w:val="002D6A91"/>
    <w:rsid w:val="002D6CF4"/>
    <w:rsid w:val="002D7146"/>
    <w:rsid w:val="002D76DB"/>
    <w:rsid w:val="002E02D3"/>
    <w:rsid w:val="002E11EE"/>
    <w:rsid w:val="002E27AD"/>
    <w:rsid w:val="002E57A7"/>
    <w:rsid w:val="002E5F86"/>
    <w:rsid w:val="002E6CEA"/>
    <w:rsid w:val="002E7123"/>
    <w:rsid w:val="002E7156"/>
    <w:rsid w:val="002E7BA4"/>
    <w:rsid w:val="002E7D87"/>
    <w:rsid w:val="002E7E45"/>
    <w:rsid w:val="002F0080"/>
    <w:rsid w:val="002F1534"/>
    <w:rsid w:val="002F1ABB"/>
    <w:rsid w:val="002F1B09"/>
    <w:rsid w:val="002F2DCB"/>
    <w:rsid w:val="002F319B"/>
    <w:rsid w:val="002F59DC"/>
    <w:rsid w:val="002F5E0D"/>
    <w:rsid w:val="002F61A2"/>
    <w:rsid w:val="002F781B"/>
    <w:rsid w:val="00300182"/>
    <w:rsid w:val="0030054F"/>
    <w:rsid w:val="00300553"/>
    <w:rsid w:val="003006DB"/>
    <w:rsid w:val="00300C48"/>
    <w:rsid w:val="00300CB6"/>
    <w:rsid w:val="00300D38"/>
    <w:rsid w:val="003010C0"/>
    <w:rsid w:val="00302371"/>
    <w:rsid w:val="00302669"/>
    <w:rsid w:val="00302867"/>
    <w:rsid w:val="00302FF0"/>
    <w:rsid w:val="00304BE4"/>
    <w:rsid w:val="00304E36"/>
    <w:rsid w:val="003051B1"/>
    <w:rsid w:val="003052F4"/>
    <w:rsid w:val="00305429"/>
    <w:rsid w:val="00305831"/>
    <w:rsid w:val="0030643F"/>
    <w:rsid w:val="00307134"/>
    <w:rsid w:val="00307540"/>
    <w:rsid w:val="00310517"/>
    <w:rsid w:val="00310AE8"/>
    <w:rsid w:val="00311B71"/>
    <w:rsid w:val="00312CAE"/>
    <w:rsid w:val="00313552"/>
    <w:rsid w:val="00315218"/>
    <w:rsid w:val="003155E0"/>
    <w:rsid w:val="00315B35"/>
    <w:rsid w:val="0031602A"/>
    <w:rsid w:val="003161E5"/>
    <w:rsid w:val="00316736"/>
    <w:rsid w:val="003175CC"/>
    <w:rsid w:val="0032047F"/>
    <w:rsid w:val="00321336"/>
    <w:rsid w:val="003220E7"/>
    <w:rsid w:val="0032363C"/>
    <w:rsid w:val="00323FA3"/>
    <w:rsid w:val="00324026"/>
    <w:rsid w:val="00324F3E"/>
    <w:rsid w:val="00325410"/>
    <w:rsid w:val="00325D39"/>
    <w:rsid w:val="003266E2"/>
    <w:rsid w:val="00327062"/>
    <w:rsid w:val="003278D1"/>
    <w:rsid w:val="00327911"/>
    <w:rsid w:val="00327928"/>
    <w:rsid w:val="00327ECF"/>
    <w:rsid w:val="003308C3"/>
    <w:rsid w:val="003311C0"/>
    <w:rsid w:val="003314B0"/>
    <w:rsid w:val="003317C9"/>
    <w:rsid w:val="00331D99"/>
    <w:rsid w:val="00331EF8"/>
    <w:rsid w:val="00331FAA"/>
    <w:rsid w:val="003321ED"/>
    <w:rsid w:val="00333400"/>
    <w:rsid w:val="00333641"/>
    <w:rsid w:val="003336F1"/>
    <w:rsid w:val="003339AA"/>
    <w:rsid w:val="00333D9C"/>
    <w:rsid w:val="00333F0B"/>
    <w:rsid w:val="00334421"/>
    <w:rsid w:val="003344B2"/>
    <w:rsid w:val="003346A2"/>
    <w:rsid w:val="00334893"/>
    <w:rsid w:val="00334D09"/>
    <w:rsid w:val="00334ED2"/>
    <w:rsid w:val="00335056"/>
    <w:rsid w:val="003351A8"/>
    <w:rsid w:val="0033555B"/>
    <w:rsid w:val="00336830"/>
    <w:rsid w:val="00337C91"/>
    <w:rsid w:val="00340343"/>
    <w:rsid w:val="00341916"/>
    <w:rsid w:val="003419B6"/>
    <w:rsid w:val="00341C0C"/>
    <w:rsid w:val="00341E89"/>
    <w:rsid w:val="003425F0"/>
    <w:rsid w:val="00342F01"/>
    <w:rsid w:val="00342F31"/>
    <w:rsid w:val="00343225"/>
    <w:rsid w:val="003438E3"/>
    <w:rsid w:val="0034412D"/>
    <w:rsid w:val="00344F10"/>
    <w:rsid w:val="0034542E"/>
    <w:rsid w:val="00345895"/>
    <w:rsid w:val="00346BFB"/>
    <w:rsid w:val="003475CA"/>
    <w:rsid w:val="00347A5A"/>
    <w:rsid w:val="003503BB"/>
    <w:rsid w:val="003514BE"/>
    <w:rsid w:val="00352E3A"/>
    <w:rsid w:val="00353726"/>
    <w:rsid w:val="0035392F"/>
    <w:rsid w:val="00354C27"/>
    <w:rsid w:val="00354D0B"/>
    <w:rsid w:val="0035520D"/>
    <w:rsid w:val="003558B1"/>
    <w:rsid w:val="003560B5"/>
    <w:rsid w:val="00356570"/>
    <w:rsid w:val="003569E3"/>
    <w:rsid w:val="00356C6C"/>
    <w:rsid w:val="00357ABE"/>
    <w:rsid w:val="0036013E"/>
    <w:rsid w:val="0036029F"/>
    <w:rsid w:val="00360973"/>
    <w:rsid w:val="003609F8"/>
    <w:rsid w:val="003625BA"/>
    <w:rsid w:val="00362A29"/>
    <w:rsid w:val="00363561"/>
    <w:rsid w:val="00363A23"/>
    <w:rsid w:val="00364021"/>
    <w:rsid w:val="003645D0"/>
    <w:rsid w:val="00364E5A"/>
    <w:rsid w:val="00365896"/>
    <w:rsid w:val="00365B29"/>
    <w:rsid w:val="00365EF9"/>
    <w:rsid w:val="00365F4E"/>
    <w:rsid w:val="003679F4"/>
    <w:rsid w:val="00367C58"/>
    <w:rsid w:val="00370846"/>
    <w:rsid w:val="00370FC2"/>
    <w:rsid w:val="003710EC"/>
    <w:rsid w:val="00371D96"/>
    <w:rsid w:val="0037223A"/>
    <w:rsid w:val="00373914"/>
    <w:rsid w:val="00373A72"/>
    <w:rsid w:val="00373E64"/>
    <w:rsid w:val="00374772"/>
    <w:rsid w:val="00374B27"/>
    <w:rsid w:val="00374B6F"/>
    <w:rsid w:val="00375221"/>
    <w:rsid w:val="0037525F"/>
    <w:rsid w:val="00377794"/>
    <w:rsid w:val="00377964"/>
    <w:rsid w:val="00377A10"/>
    <w:rsid w:val="00380429"/>
    <w:rsid w:val="003806C3"/>
    <w:rsid w:val="00381E9E"/>
    <w:rsid w:val="0038241B"/>
    <w:rsid w:val="00382D93"/>
    <w:rsid w:val="00383637"/>
    <w:rsid w:val="0038421B"/>
    <w:rsid w:val="0038447D"/>
    <w:rsid w:val="00384D01"/>
    <w:rsid w:val="00385B0F"/>
    <w:rsid w:val="00385CEC"/>
    <w:rsid w:val="00385EC0"/>
    <w:rsid w:val="00386466"/>
    <w:rsid w:val="00386626"/>
    <w:rsid w:val="0038665B"/>
    <w:rsid w:val="00386FB7"/>
    <w:rsid w:val="00387523"/>
    <w:rsid w:val="00390517"/>
    <w:rsid w:val="00390A37"/>
    <w:rsid w:val="00390B92"/>
    <w:rsid w:val="00391D5C"/>
    <w:rsid w:val="00391D8A"/>
    <w:rsid w:val="00393763"/>
    <w:rsid w:val="00393E63"/>
    <w:rsid w:val="003942D5"/>
    <w:rsid w:val="00394C13"/>
    <w:rsid w:val="00394C2C"/>
    <w:rsid w:val="00395C79"/>
    <w:rsid w:val="00395D52"/>
    <w:rsid w:val="00396784"/>
    <w:rsid w:val="00397169"/>
    <w:rsid w:val="003975BC"/>
    <w:rsid w:val="003975C3"/>
    <w:rsid w:val="003975CD"/>
    <w:rsid w:val="00397EAE"/>
    <w:rsid w:val="003A13E9"/>
    <w:rsid w:val="003A1BA7"/>
    <w:rsid w:val="003A1FA0"/>
    <w:rsid w:val="003A20C5"/>
    <w:rsid w:val="003A3162"/>
    <w:rsid w:val="003A3691"/>
    <w:rsid w:val="003A3E7D"/>
    <w:rsid w:val="003A446D"/>
    <w:rsid w:val="003A4A9F"/>
    <w:rsid w:val="003A4FA8"/>
    <w:rsid w:val="003A5CA3"/>
    <w:rsid w:val="003A6533"/>
    <w:rsid w:val="003A6799"/>
    <w:rsid w:val="003A681B"/>
    <w:rsid w:val="003A6AE6"/>
    <w:rsid w:val="003A6F45"/>
    <w:rsid w:val="003A7531"/>
    <w:rsid w:val="003A7930"/>
    <w:rsid w:val="003A7A75"/>
    <w:rsid w:val="003B0282"/>
    <w:rsid w:val="003B098A"/>
    <w:rsid w:val="003B0ACF"/>
    <w:rsid w:val="003B10D8"/>
    <w:rsid w:val="003B14D8"/>
    <w:rsid w:val="003B1996"/>
    <w:rsid w:val="003B1D08"/>
    <w:rsid w:val="003B241C"/>
    <w:rsid w:val="003B3258"/>
    <w:rsid w:val="003B3453"/>
    <w:rsid w:val="003B3693"/>
    <w:rsid w:val="003B487C"/>
    <w:rsid w:val="003B4B22"/>
    <w:rsid w:val="003B554A"/>
    <w:rsid w:val="003B583A"/>
    <w:rsid w:val="003B595C"/>
    <w:rsid w:val="003B6901"/>
    <w:rsid w:val="003B6D9D"/>
    <w:rsid w:val="003B70AA"/>
    <w:rsid w:val="003B7961"/>
    <w:rsid w:val="003C00AF"/>
    <w:rsid w:val="003C00F3"/>
    <w:rsid w:val="003C0FD5"/>
    <w:rsid w:val="003C10F9"/>
    <w:rsid w:val="003C186E"/>
    <w:rsid w:val="003C1EA8"/>
    <w:rsid w:val="003C1FAB"/>
    <w:rsid w:val="003C1FED"/>
    <w:rsid w:val="003C2B57"/>
    <w:rsid w:val="003C2CED"/>
    <w:rsid w:val="003C30DE"/>
    <w:rsid w:val="003C380B"/>
    <w:rsid w:val="003C3BCD"/>
    <w:rsid w:val="003C3D7A"/>
    <w:rsid w:val="003C5A08"/>
    <w:rsid w:val="003C6123"/>
    <w:rsid w:val="003C6458"/>
    <w:rsid w:val="003C6C3C"/>
    <w:rsid w:val="003C7033"/>
    <w:rsid w:val="003C7937"/>
    <w:rsid w:val="003D1E4C"/>
    <w:rsid w:val="003D27EB"/>
    <w:rsid w:val="003D2DA8"/>
    <w:rsid w:val="003D3BE4"/>
    <w:rsid w:val="003D495B"/>
    <w:rsid w:val="003D49D5"/>
    <w:rsid w:val="003D4AD7"/>
    <w:rsid w:val="003D4D3B"/>
    <w:rsid w:val="003D5D41"/>
    <w:rsid w:val="003D5D56"/>
    <w:rsid w:val="003D63F9"/>
    <w:rsid w:val="003D6E46"/>
    <w:rsid w:val="003D74AC"/>
    <w:rsid w:val="003E054A"/>
    <w:rsid w:val="003E0C27"/>
    <w:rsid w:val="003E0FBA"/>
    <w:rsid w:val="003E1A46"/>
    <w:rsid w:val="003E3B0C"/>
    <w:rsid w:val="003E4501"/>
    <w:rsid w:val="003E456A"/>
    <w:rsid w:val="003E4A92"/>
    <w:rsid w:val="003E532F"/>
    <w:rsid w:val="003E5AA1"/>
    <w:rsid w:val="003E5DC5"/>
    <w:rsid w:val="003E6873"/>
    <w:rsid w:val="003E6DAB"/>
    <w:rsid w:val="003F05B0"/>
    <w:rsid w:val="003F117B"/>
    <w:rsid w:val="003F174C"/>
    <w:rsid w:val="003F257E"/>
    <w:rsid w:val="003F2DAF"/>
    <w:rsid w:val="003F3128"/>
    <w:rsid w:val="003F3184"/>
    <w:rsid w:val="003F3261"/>
    <w:rsid w:val="003F3690"/>
    <w:rsid w:val="003F372E"/>
    <w:rsid w:val="003F37CC"/>
    <w:rsid w:val="003F3E59"/>
    <w:rsid w:val="003F46E5"/>
    <w:rsid w:val="003F49DF"/>
    <w:rsid w:val="003F517F"/>
    <w:rsid w:val="003F585E"/>
    <w:rsid w:val="003F5B75"/>
    <w:rsid w:val="003F5E92"/>
    <w:rsid w:val="003F7336"/>
    <w:rsid w:val="003F7880"/>
    <w:rsid w:val="004006A8"/>
    <w:rsid w:val="0040073E"/>
    <w:rsid w:val="00400C3D"/>
    <w:rsid w:val="00401278"/>
    <w:rsid w:val="0040140A"/>
    <w:rsid w:val="00401975"/>
    <w:rsid w:val="00401D32"/>
    <w:rsid w:val="00401D7B"/>
    <w:rsid w:val="0040275B"/>
    <w:rsid w:val="0040290F"/>
    <w:rsid w:val="00402EC7"/>
    <w:rsid w:val="00402FA4"/>
    <w:rsid w:val="00403506"/>
    <w:rsid w:val="004037BA"/>
    <w:rsid w:val="00403A4D"/>
    <w:rsid w:val="00403D1E"/>
    <w:rsid w:val="00404680"/>
    <w:rsid w:val="00404AE5"/>
    <w:rsid w:val="00404AF5"/>
    <w:rsid w:val="00404BD0"/>
    <w:rsid w:val="00405515"/>
    <w:rsid w:val="004057A4"/>
    <w:rsid w:val="00405A28"/>
    <w:rsid w:val="00405BCF"/>
    <w:rsid w:val="004062DA"/>
    <w:rsid w:val="00406A17"/>
    <w:rsid w:val="00406B44"/>
    <w:rsid w:val="00407023"/>
    <w:rsid w:val="0040740B"/>
    <w:rsid w:val="004078AF"/>
    <w:rsid w:val="00407AAC"/>
    <w:rsid w:val="00407E9E"/>
    <w:rsid w:val="00410657"/>
    <w:rsid w:val="00410BD0"/>
    <w:rsid w:val="00410F59"/>
    <w:rsid w:val="00412BB6"/>
    <w:rsid w:val="00412D36"/>
    <w:rsid w:val="00412DF0"/>
    <w:rsid w:val="00413317"/>
    <w:rsid w:val="00413835"/>
    <w:rsid w:val="00413947"/>
    <w:rsid w:val="00413BF5"/>
    <w:rsid w:val="0041488C"/>
    <w:rsid w:val="00414D61"/>
    <w:rsid w:val="0041680C"/>
    <w:rsid w:val="00416B21"/>
    <w:rsid w:val="004171FC"/>
    <w:rsid w:val="00417AA6"/>
    <w:rsid w:val="00420071"/>
    <w:rsid w:val="00420D25"/>
    <w:rsid w:val="004215F8"/>
    <w:rsid w:val="004224D6"/>
    <w:rsid w:val="004242EA"/>
    <w:rsid w:val="00425BDB"/>
    <w:rsid w:val="00425D6F"/>
    <w:rsid w:val="00425EED"/>
    <w:rsid w:val="004264FA"/>
    <w:rsid w:val="004265D3"/>
    <w:rsid w:val="00426E8A"/>
    <w:rsid w:val="00427A36"/>
    <w:rsid w:val="00427B13"/>
    <w:rsid w:val="004302D7"/>
    <w:rsid w:val="00430E06"/>
    <w:rsid w:val="00431AF8"/>
    <w:rsid w:val="0043205C"/>
    <w:rsid w:val="00432563"/>
    <w:rsid w:val="004328F6"/>
    <w:rsid w:val="00432D91"/>
    <w:rsid w:val="00432F4C"/>
    <w:rsid w:val="00433828"/>
    <w:rsid w:val="00433CF1"/>
    <w:rsid w:val="004342A4"/>
    <w:rsid w:val="0043478E"/>
    <w:rsid w:val="00434951"/>
    <w:rsid w:val="00435230"/>
    <w:rsid w:val="004359EA"/>
    <w:rsid w:val="00436844"/>
    <w:rsid w:val="00436996"/>
    <w:rsid w:val="004370A5"/>
    <w:rsid w:val="00437275"/>
    <w:rsid w:val="00437F44"/>
    <w:rsid w:val="0044006A"/>
    <w:rsid w:val="00440144"/>
    <w:rsid w:val="00440566"/>
    <w:rsid w:val="0044076C"/>
    <w:rsid w:val="0044084A"/>
    <w:rsid w:val="004409E0"/>
    <w:rsid w:val="00440EA4"/>
    <w:rsid w:val="0044205D"/>
    <w:rsid w:val="00442383"/>
    <w:rsid w:val="004424A9"/>
    <w:rsid w:val="00442F35"/>
    <w:rsid w:val="004434FB"/>
    <w:rsid w:val="00444E70"/>
    <w:rsid w:val="00445429"/>
    <w:rsid w:val="0044562B"/>
    <w:rsid w:val="00445D4E"/>
    <w:rsid w:val="004467F3"/>
    <w:rsid w:val="00446834"/>
    <w:rsid w:val="00446B4B"/>
    <w:rsid w:val="00447065"/>
    <w:rsid w:val="004477B6"/>
    <w:rsid w:val="0045007E"/>
    <w:rsid w:val="00450749"/>
    <w:rsid w:val="004519EC"/>
    <w:rsid w:val="0045270F"/>
    <w:rsid w:val="004528EA"/>
    <w:rsid w:val="0045315F"/>
    <w:rsid w:val="00453D49"/>
    <w:rsid w:val="0045504C"/>
    <w:rsid w:val="00455478"/>
    <w:rsid w:val="00455705"/>
    <w:rsid w:val="00457240"/>
    <w:rsid w:val="00457572"/>
    <w:rsid w:val="0046046F"/>
    <w:rsid w:val="00460D7D"/>
    <w:rsid w:val="00461FBD"/>
    <w:rsid w:val="00462F8B"/>
    <w:rsid w:val="00463F3E"/>
    <w:rsid w:val="00464007"/>
    <w:rsid w:val="004641E8"/>
    <w:rsid w:val="00464A70"/>
    <w:rsid w:val="004651A8"/>
    <w:rsid w:val="00465797"/>
    <w:rsid w:val="00465C01"/>
    <w:rsid w:val="00465CA3"/>
    <w:rsid w:val="00465CB9"/>
    <w:rsid w:val="004665B8"/>
    <w:rsid w:val="00466B5F"/>
    <w:rsid w:val="00467340"/>
    <w:rsid w:val="00467D63"/>
    <w:rsid w:val="00467E59"/>
    <w:rsid w:val="004705E1"/>
    <w:rsid w:val="004708FA"/>
    <w:rsid w:val="00470D80"/>
    <w:rsid w:val="00471413"/>
    <w:rsid w:val="00471BB9"/>
    <w:rsid w:val="00472078"/>
    <w:rsid w:val="00472352"/>
    <w:rsid w:val="004727BD"/>
    <w:rsid w:val="00473425"/>
    <w:rsid w:val="00473F51"/>
    <w:rsid w:val="0047584B"/>
    <w:rsid w:val="00475E75"/>
    <w:rsid w:val="00476619"/>
    <w:rsid w:val="00476627"/>
    <w:rsid w:val="00476F86"/>
    <w:rsid w:val="00477681"/>
    <w:rsid w:val="00477CCA"/>
    <w:rsid w:val="00477CE3"/>
    <w:rsid w:val="00477D42"/>
    <w:rsid w:val="00480636"/>
    <w:rsid w:val="00480865"/>
    <w:rsid w:val="00480CB9"/>
    <w:rsid w:val="00480D05"/>
    <w:rsid w:val="004815A4"/>
    <w:rsid w:val="00482016"/>
    <w:rsid w:val="00482D31"/>
    <w:rsid w:val="00483186"/>
    <w:rsid w:val="004835F1"/>
    <w:rsid w:val="00484161"/>
    <w:rsid w:val="0048442E"/>
    <w:rsid w:val="004848F5"/>
    <w:rsid w:val="00484A9D"/>
    <w:rsid w:val="00485742"/>
    <w:rsid w:val="00485A41"/>
    <w:rsid w:val="00485CAA"/>
    <w:rsid w:val="0048624D"/>
    <w:rsid w:val="004868C8"/>
    <w:rsid w:val="00486ABC"/>
    <w:rsid w:val="00486FC4"/>
    <w:rsid w:val="00487479"/>
    <w:rsid w:val="0049001E"/>
    <w:rsid w:val="004906DE"/>
    <w:rsid w:val="00490B65"/>
    <w:rsid w:val="00491C11"/>
    <w:rsid w:val="00491D54"/>
    <w:rsid w:val="004920AF"/>
    <w:rsid w:val="0049214B"/>
    <w:rsid w:val="00492C1B"/>
    <w:rsid w:val="00492D66"/>
    <w:rsid w:val="0049341F"/>
    <w:rsid w:val="00493FDA"/>
    <w:rsid w:val="00494B03"/>
    <w:rsid w:val="004950D2"/>
    <w:rsid w:val="00497A27"/>
    <w:rsid w:val="004A0095"/>
    <w:rsid w:val="004A0D97"/>
    <w:rsid w:val="004A1206"/>
    <w:rsid w:val="004A1A68"/>
    <w:rsid w:val="004A28C5"/>
    <w:rsid w:val="004A2FE0"/>
    <w:rsid w:val="004A32C1"/>
    <w:rsid w:val="004A34EC"/>
    <w:rsid w:val="004A4705"/>
    <w:rsid w:val="004A4A0B"/>
    <w:rsid w:val="004A4AD4"/>
    <w:rsid w:val="004A4B6E"/>
    <w:rsid w:val="004A4C1C"/>
    <w:rsid w:val="004A4F03"/>
    <w:rsid w:val="004A58F8"/>
    <w:rsid w:val="004A5FAA"/>
    <w:rsid w:val="004A6D8B"/>
    <w:rsid w:val="004A7034"/>
    <w:rsid w:val="004A72DC"/>
    <w:rsid w:val="004B003C"/>
    <w:rsid w:val="004B053C"/>
    <w:rsid w:val="004B36FB"/>
    <w:rsid w:val="004B3713"/>
    <w:rsid w:val="004B438F"/>
    <w:rsid w:val="004B474C"/>
    <w:rsid w:val="004B47C1"/>
    <w:rsid w:val="004B4D68"/>
    <w:rsid w:val="004B5961"/>
    <w:rsid w:val="004B5FF5"/>
    <w:rsid w:val="004B61AD"/>
    <w:rsid w:val="004B61F5"/>
    <w:rsid w:val="004B62DC"/>
    <w:rsid w:val="004B65B5"/>
    <w:rsid w:val="004B6858"/>
    <w:rsid w:val="004B6972"/>
    <w:rsid w:val="004B7D06"/>
    <w:rsid w:val="004C0700"/>
    <w:rsid w:val="004C14C6"/>
    <w:rsid w:val="004C1E76"/>
    <w:rsid w:val="004C22A1"/>
    <w:rsid w:val="004C26A6"/>
    <w:rsid w:val="004C5EB3"/>
    <w:rsid w:val="004C5FCC"/>
    <w:rsid w:val="004C6EBF"/>
    <w:rsid w:val="004C6EEE"/>
    <w:rsid w:val="004C75F0"/>
    <w:rsid w:val="004C77C0"/>
    <w:rsid w:val="004D0370"/>
    <w:rsid w:val="004D0819"/>
    <w:rsid w:val="004D0E5D"/>
    <w:rsid w:val="004D1634"/>
    <w:rsid w:val="004D1841"/>
    <w:rsid w:val="004D19E6"/>
    <w:rsid w:val="004D2459"/>
    <w:rsid w:val="004D2983"/>
    <w:rsid w:val="004D47D4"/>
    <w:rsid w:val="004D5566"/>
    <w:rsid w:val="004D58F9"/>
    <w:rsid w:val="004D5E1E"/>
    <w:rsid w:val="004D5FA9"/>
    <w:rsid w:val="004D699C"/>
    <w:rsid w:val="004D72B4"/>
    <w:rsid w:val="004D7B6B"/>
    <w:rsid w:val="004E03BB"/>
    <w:rsid w:val="004E11E9"/>
    <w:rsid w:val="004E1293"/>
    <w:rsid w:val="004E172A"/>
    <w:rsid w:val="004E1A3B"/>
    <w:rsid w:val="004E1A40"/>
    <w:rsid w:val="004E1DF7"/>
    <w:rsid w:val="004E1E06"/>
    <w:rsid w:val="004E1FE6"/>
    <w:rsid w:val="004E23A7"/>
    <w:rsid w:val="004E287E"/>
    <w:rsid w:val="004E2BFF"/>
    <w:rsid w:val="004E35D4"/>
    <w:rsid w:val="004E3780"/>
    <w:rsid w:val="004E3992"/>
    <w:rsid w:val="004E3E18"/>
    <w:rsid w:val="004E53F7"/>
    <w:rsid w:val="004E5521"/>
    <w:rsid w:val="004E5527"/>
    <w:rsid w:val="004E5F49"/>
    <w:rsid w:val="004E63CB"/>
    <w:rsid w:val="004E65CF"/>
    <w:rsid w:val="004E729E"/>
    <w:rsid w:val="004E7882"/>
    <w:rsid w:val="004E78B0"/>
    <w:rsid w:val="004F0B49"/>
    <w:rsid w:val="004F0D31"/>
    <w:rsid w:val="004F26FD"/>
    <w:rsid w:val="004F2713"/>
    <w:rsid w:val="004F2EB4"/>
    <w:rsid w:val="004F33F8"/>
    <w:rsid w:val="004F368E"/>
    <w:rsid w:val="004F4283"/>
    <w:rsid w:val="004F4345"/>
    <w:rsid w:val="004F441C"/>
    <w:rsid w:val="004F4502"/>
    <w:rsid w:val="004F4A18"/>
    <w:rsid w:val="004F4B8B"/>
    <w:rsid w:val="004F4C2D"/>
    <w:rsid w:val="004F4DA1"/>
    <w:rsid w:val="004F4FBF"/>
    <w:rsid w:val="004F5190"/>
    <w:rsid w:val="004F595C"/>
    <w:rsid w:val="004F61EC"/>
    <w:rsid w:val="004F6E20"/>
    <w:rsid w:val="004F7003"/>
    <w:rsid w:val="004F7775"/>
    <w:rsid w:val="005001AA"/>
    <w:rsid w:val="00500689"/>
    <w:rsid w:val="00500E40"/>
    <w:rsid w:val="0050134C"/>
    <w:rsid w:val="00501D13"/>
    <w:rsid w:val="0050321F"/>
    <w:rsid w:val="00503DA6"/>
    <w:rsid w:val="00504664"/>
    <w:rsid w:val="00504C0C"/>
    <w:rsid w:val="00504C96"/>
    <w:rsid w:val="00505C86"/>
    <w:rsid w:val="00505D4E"/>
    <w:rsid w:val="00505F5B"/>
    <w:rsid w:val="005060E3"/>
    <w:rsid w:val="00507267"/>
    <w:rsid w:val="005072EC"/>
    <w:rsid w:val="0050732C"/>
    <w:rsid w:val="005075F7"/>
    <w:rsid w:val="00510F98"/>
    <w:rsid w:val="005110C7"/>
    <w:rsid w:val="00511E9A"/>
    <w:rsid w:val="00513552"/>
    <w:rsid w:val="00513DF7"/>
    <w:rsid w:val="005150AF"/>
    <w:rsid w:val="00516131"/>
    <w:rsid w:val="00516746"/>
    <w:rsid w:val="00517014"/>
    <w:rsid w:val="00517BB5"/>
    <w:rsid w:val="00517ECE"/>
    <w:rsid w:val="005201E7"/>
    <w:rsid w:val="005204CE"/>
    <w:rsid w:val="00520C84"/>
    <w:rsid w:val="0052138A"/>
    <w:rsid w:val="00521409"/>
    <w:rsid w:val="00522AD3"/>
    <w:rsid w:val="00522BE9"/>
    <w:rsid w:val="005234C7"/>
    <w:rsid w:val="0052375A"/>
    <w:rsid w:val="00523E05"/>
    <w:rsid w:val="00524AE5"/>
    <w:rsid w:val="00524B39"/>
    <w:rsid w:val="00524BBE"/>
    <w:rsid w:val="00524CBE"/>
    <w:rsid w:val="00524EF4"/>
    <w:rsid w:val="00525B5E"/>
    <w:rsid w:val="00526762"/>
    <w:rsid w:val="00526A71"/>
    <w:rsid w:val="00526C5F"/>
    <w:rsid w:val="00530076"/>
    <w:rsid w:val="00532A93"/>
    <w:rsid w:val="00532F3C"/>
    <w:rsid w:val="005337A4"/>
    <w:rsid w:val="00533953"/>
    <w:rsid w:val="0053456E"/>
    <w:rsid w:val="0053494F"/>
    <w:rsid w:val="00534C8E"/>
    <w:rsid w:val="00536032"/>
    <w:rsid w:val="00536337"/>
    <w:rsid w:val="005370D9"/>
    <w:rsid w:val="00540109"/>
    <w:rsid w:val="00540672"/>
    <w:rsid w:val="0054097D"/>
    <w:rsid w:val="00540AE9"/>
    <w:rsid w:val="005412BD"/>
    <w:rsid w:val="00541739"/>
    <w:rsid w:val="005420F0"/>
    <w:rsid w:val="0054401D"/>
    <w:rsid w:val="005445C0"/>
    <w:rsid w:val="005453E9"/>
    <w:rsid w:val="00545490"/>
    <w:rsid w:val="00545868"/>
    <w:rsid w:val="00545BAA"/>
    <w:rsid w:val="00545EC9"/>
    <w:rsid w:val="00546059"/>
    <w:rsid w:val="00546CAE"/>
    <w:rsid w:val="005473FC"/>
    <w:rsid w:val="00547496"/>
    <w:rsid w:val="0054753C"/>
    <w:rsid w:val="005477F0"/>
    <w:rsid w:val="00547FEA"/>
    <w:rsid w:val="00547FEC"/>
    <w:rsid w:val="00551FC7"/>
    <w:rsid w:val="005522A7"/>
    <w:rsid w:val="00552DFA"/>
    <w:rsid w:val="0055342E"/>
    <w:rsid w:val="00553BEA"/>
    <w:rsid w:val="0055520E"/>
    <w:rsid w:val="00555266"/>
    <w:rsid w:val="00555B57"/>
    <w:rsid w:val="005561AA"/>
    <w:rsid w:val="0055708B"/>
    <w:rsid w:val="00557355"/>
    <w:rsid w:val="00557DAE"/>
    <w:rsid w:val="00557E05"/>
    <w:rsid w:val="00560CF0"/>
    <w:rsid w:val="00561804"/>
    <w:rsid w:val="00561C30"/>
    <w:rsid w:val="0056298E"/>
    <w:rsid w:val="00562FA5"/>
    <w:rsid w:val="005631A4"/>
    <w:rsid w:val="00563C52"/>
    <w:rsid w:val="0056413A"/>
    <w:rsid w:val="00564550"/>
    <w:rsid w:val="00565321"/>
    <w:rsid w:val="005655D8"/>
    <w:rsid w:val="0056586E"/>
    <w:rsid w:val="00565A97"/>
    <w:rsid w:val="00565BBD"/>
    <w:rsid w:val="00566657"/>
    <w:rsid w:val="00566DFD"/>
    <w:rsid w:val="0056704C"/>
    <w:rsid w:val="00567841"/>
    <w:rsid w:val="00570545"/>
    <w:rsid w:val="005713F2"/>
    <w:rsid w:val="00571895"/>
    <w:rsid w:val="00572188"/>
    <w:rsid w:val="005721A7"/>
    <w:rsid w:val="005722F0"/>
    <w:rsid w:val="00572450"/>
    <w:rsid w:val="00572DED"/>
    <w:rsid w:val="0057302A"/>
    <w:rsid w:val="0057329B"/>
    <w:rsid w:val="00574033"/>
    <w:rsid w:val="005740F7"/>
    <w:rsid w:val="0057429C"/>
    <w:rsid w:val="00574B0A"/>
    <w:rsid w:val="00574F04"/>
    <w:rsid w:val="00575F61"/>
    <w:rsid w:val="00575F68"/>
    <w:rsid w:val="00575F6D"/>
    <w:rsid w:val="005760B4"/>
    <w:rsid w:val="00576734"/>
    <w:rsid w:val="00580557"/>
    <w:rsid w:val="00580903"/>
    <w:rsid w:val="005809D6"/>
    <w:rsid w:val="005825D5"/>
    <w:rsid w:val="00582FF6"/>
    <w:rsid w:val="00583853"/>
    <w:rsid w:val="00583AE8"/>
    <w:rsid w:val="0058462E"/>
    <w:rsid w:val="00584F54"/>
    <w:rsid w:val="00585364"/>
    <w:rsid w:val="0058572A"/>
    <w:rsid w:val="0058648C"/>
    <w:rsid w:val="005869C6"/>
    <w:rsid w:val="0058773C"/>
    <w:rsid w:val="00587E87"/>
    <w:rsid w:val="00587FFB"/>
    <w:rsid w:val="005914F8"/>
    <w:rsid w:val="005917F4"/>
    <w:rsid w:val="00591B81"/>
    <w:rsid w:val="005921D4"/>
    <w:rsid w:val="00592532"/>
    <w:rsid w:val="0059356F"/>
    <w:rsid w:val="0059395E"/>
    <w:rsid w:val="00593EED"/>
    <w:rsid w:val="0059417A"/>
    <w:rsid w:val="00595A3A"/>
    <w:rsid w:val="00596A8F"/>
    <w:rsid w:val="0059729A"/>
    <w:rsid w:val="005972D5"/>
    <w:rsid w:val="00597AA6"/>
    <w:rsid w:val="00597F10"/>
    <w:rsid w:val="005A0180"/>
    <w:rsid w:val="005A0282"/>
    <w:rsid w:val="005A0DFE"/>
    <w:rsid w:val="005A1217"/>
    <w:rsid w:val="005A1733"/>
    <w:rsid w:val="005A4613"/>
    <w:rsid w:val="005A487C"/>
    <w:rsid w:val="005A5981"/>
    <w:rsid w:val="005A5C0E"/>
    <w:rsid w:val="005A66AA"/>
    <w:rsid w:val="005A6803"/>
    <w:rsid w:val="005A7999"/>
    <w:rsid w:val="005B0EF8"/>
    <w:rsid w:val="005B0F50"/>
    <w:rsid w:val="005B1EAF"/>
    <w:rsid w:val="005B35DE"/>
    <w:rsid w:val="005B37C3"/>
    <w:rsid w:val="005B43A2"/>
    <w:rsid w:val="005B493F"/>
    <w:rsid w:val="005B4EF6"/>
    <w:rsid w:val="005B71A6"/>
    <w:rsid w:val="005B7798"/>
    <w:rsid w:val="005B7E1A"/>
    <w:rsid w:val="005C0EC3"/>
    <w:rsid w:val="005C137D"/>
    <w:rsid w:val="005C138E"/>
    <w:rsid w:val="005C1D08"/>
    <w:rsid w:val="005C1D27"/>
    <w:rsid w:val="005C3166"/>
    <w:rsid w:val="005C3DA7"/>
    <w:rsid w:val="005C3DC8"/>
    <w:rsid w:val="005C435F"/>
    <w:rsid w:val="005C476B"/>
    <w:rsid w:val="005C4DA3"/>
    <w:rsid w:val="005C50A6"/>
    <w:rsid w:val="005C533D"/>
    <w:rsid w:val="005C5EF8"/>
    <w:rsid w:val="005C642C"/>
    <w:rsid w:val="005C64B4"/>
    <w:rsid w:val="005C734A"/>
    <w:rsid w:val="005C7742"/>
    <w:rsid w:val="005D0119"/>
    <w:rsid w:val="005D0EC7"/>
    <w:rsid w:val="005D0F2F"/>
    <w:rsid w:val="005D281C"/>
    <w:rsid w:val="005D41A0"/>
    <w:rsid w:val="005D641A"/>
    <w:rsid w:val="005D661B"/>
    <w:rsid w:val="005D702A"/>
    <w:rsid w:val="005D7579"/>
    <w:rsid w:val="005D7667"/>
    <w:rsid w:val="005D7945"/>
    <w:rsid w:val="005D79F6"/>
    <w:rsid w:val="005D7CE4"/>
    <w:rsid w:val="005E0718"/>
    <w:rsid w:val="005E0B5C"/>
    <w:rsid w:val="005E293F"/>
    <w:rsid w:val="005E2BCF"/>
    <w:rsid w:val="005E38B5"/>
    <w:rsid w:val="005E3A20"/>
    <w:rsid w:val="005E3BA8"/>
    <w:rsid w:val="005E3C69"/>
    <w:rsid w:val="005E3FC7"/>
    <w:rsid w:val="005E46E0"/>
    <w:rsid w:val="005E47B3"/>
    <w:rsid w:val="005E50A3"/>
    <w:rsid w:val="005E53A5"/>
    <w:rsid w:val="005E6055"/>
    <w:rsid w:val="005E710A"/>
    <w:rsid w:val="005E735F"/>
    <w:rsid w:val="005E76BE"/>
    <w:rsid w:val="005F0645"/>
    <w:rsid w:val="005F06C5"/>
    <w:rsid w:val="005F0811"/>
    <w:rsid w:val="005F0BD1"/>
    <w:rsid w:val="005F135F"/>
    <w:rsid w:val="005F2958"/>
    <w:rsid w:val="005F2EF9"/>
    <w:rsid w:val="005F36AB"/>
    <w:rsid w:val="005F3F90"/>
    <w:rsid w:val="005F3F97"/>
    <w:rsid w:val="005F40C5"/>
    <w:rsid w:val="005F4208"/>
    <w:rsid w:val="005F4AD0"/>
    <w:rsid w:val="005F5A0D"/>
    <w:rsid w:val="005F63AC"/>
    <w:rsid w:val="005F6737"/>
    <w:rsid w:val="005F6ED5"/>
    <w:rsid w:val="005F7816"/>
    <w:rsid w:val="00600C79"/>
    <w:rsid w:val="00601EF6"/>
    <w:rsid w:val="00601F68"/>
    <w:rsid w:val="00602EE2"/>
    <w:rsid w:val="006038D3"/>
    <w:rsid w:val="00603D12"/>
    <w:rsid w:val="00603E2E"/>
    <w:rsid w:val="00604458"/>
    <w:rsid w:val="00605023"/>
    <w:rsid w:val="00605704"/>
    <w:rsid w:val="00605EE1"/>
    <w:rsid w:val="00606896"/>
    <w:rsid w:val="00606FC6"/>
    <w:rsid w:val="00610052"/>
    <w:rsid w:val="00610452"/>
    <w:rsid w:val="006106D1"/>
    <w:rsid w:val="006110DC"/>
    <w:rsid w:val="00612714"/>
    <w:rsid w:val="00612873"/>
    <w:rsid w:val="00612A11"/>
    <w:rsid w:val="0061340D"/>
    <w:rsid w:val="00613F9D"/>
    <w:rsid w:val="00614003"/>
    <w:rsid w:val="006143B7"/>
    <w:rsid w:val="00614812"/>
    <w:rsid w:val="00615843"/>
    <w:rsid w:val="00615E9B"/>
    <w:rsid w:val="00615E9F"/>
    <w:rsid w:val="00616174"/>
    <w:rsid w:val="00616B4B"/>
    <w:rsid w:val="00620AF8"/>
    <w:rsid w:val="00622062"/>
    <w:rsid w:val="00622AA7"/>
    <w:rsid w:val="006233B4"/>
    <w:rsid w:val="00623C10"/>
    <w:rsid w:val="00623E2E"/>
    <w:rsid w:val="00624342"/>
    <w:rsid w:val="006253EE"/>
    <w:rsid w:val="00625807"/>
    <w:rsid w:val="00625BB9"/>
    <w:rsid w:val="00625F5B"/>
    <w:rsid w:val="006263B9"/>
    <w:rsid w:val="00626675"/>
    <w:rsid w:val="00626AAF"/>
    <w:rsid w:val="00626D9B"/>
    <w:rsid w:val="00626ECB"/>
    <w:rsid w:val="0062709C"/>
    <w:rsid w:val="0063060D"/>
    <w:rsid w:val="00631178"/>
    <w:rsid w:val="0063367E"/>
    <w:rsid w:val="00633C02"/>
    <w:rsid w:val="006344BE"/>
    <w:rsid w:val="00634779"/>
    <w:rsid w:val="00635BAD"/>
    <w:rsid w:val="00636A53"/>
    <w:rsid w:val="006373BB"/>
    <w:rsid w:val="006378E0"/>
    <w:rsid w:val="0064076B"/>
    <w:rsid w:val="00640AD2"/>
    <w:rsid w:val="00640AEA"/>
    <w:rsid w:val="00641371"/>
    <w:rsid w:val="00641A11"/>
    <w:rsid w:val="00641B1A"/>
    <w:rsid w:val="00641C3D"/>
    <w:rsid w:val="00642220"/>
    <w:rsid w:val="00642623"/>
    <w:rsid w:val="00642776"/>
    <w:rsid w:val="00642C1D"/>
    <w:rsid w:val="00642D2D"/>
    <w:rsid w:val="006434D2"/>
    <w:rsid w:val="00643B9D"/>
    <w:rsid w:val="00644874"/>
    <w:rsid w:val="006449E9"/>
    <w:rsid w:val="00644DD6"/>
    <w:rsid w:val="00644E0F"/>
    <w:rsid w:val="00645D80"/>
    <w:rsid w:val="00646174"/>
    <w:rsid w:val="006463A8"/>
    <w:rsid w:val="0064695C"/>
    <w:rsid w:val="006477E7"/>
    <w:rsid w:val="006506A6"/>
    <w:rsid w:val="00650F67"/>
    <w:rsid w:val="006512B6"/>
    <w:rsid w:val="00651A6B"/>
    <w:rsid w:val="00651B23"/>
    <w:rsid w:val="00651CC4"/>
    <w:rsid w:val="00652611"/>
    <w:rsid w:val="006528A2"/>
    <w:rsid w:val="00652E11"/>
    <w:rsid w:val="00654502"/>
    <w:rsid w:val="00655786"/>
    <w:rsid w:val="0065590E"/>
    <w:rsid w:val="00655D23"/>
    <w:rsid w:val="00655EFC"/>
    <w:rsid w:val="00656A2E"/>
    <w:rsid w:val="006571F7"/>
    <w:rsid w:val="006575B2"/>
    <w:rsid w:val="00660420"/>
    <w:rsid w:val="006604EA"/>
    <w:rsid w:val="00660D95"/>
    <w:rsid w:val="00661242"/>
    <w:rsid w:val="00661698"/>
    <w:rsid w:val="00661976"/>
    <w:rsid w:val="00662055"/>
    <w:rsid w:val="006626A1"/>
    <w:rsid w:val="00662CFF"/>
    <w:rsid w:val="00663C68"/>
    <w:rsid w:val="00664345"/>
    <w:rsid w:val="00664706"/>
    <w:rsid w:val="00664740"/>
    <w:rsid w:val="00664DCD"/>
    <w:rsid w:val="00666359"/>
    <w:rsid w:val="0066675E"/>
    <w:rsid w:val="00666879"/>
    <w:rsid w:val="00667D1C"/>
    <w:rsid w:val="0067004A"/>
    <w:rsid w:val="0067069E"/>
    <w:rsid w:val="0067093B"/>
    <w:rsid w:val="006710CD"/>
    <w:rsid w:val="00671D72"/>
    <w:rsid w:val="0067247F"/>
    <w:rsid w:val="00672A45"/>
    <w:rsid w:val="00672C5C"/>
    <w:rsid w:val="00672F38"/>
    <w:rsid w:val="00673946"/>
    <w:rsid w:val="00673F8A"/>
    <w:rsid w:val="006757E4"/>
    <w:rsid w:val="00675819"/>
    <w:rsid w:val="00675ADB"/>
    <w:rsid w:val="00676078"/>
    <w:rsid w:val="006763E8"/>
    <w:rsid w:val="006767E5"/>
    <w:rsid w:val="006768AC"/>
    <w:rsid w:val="006768B5"/>
    <w:rsid w:val="00677092"/>
    <w:rsid w:val="006773F0"/>
    <w:rsid w:val="006805BC"/>
    <w:rsid w:val="00681470"/>
    <w:rsid w:val="00681482"/>
    <w:rsid w:val="0068181D"/>
    <w:rsid w:val="00681A6A"/>
    <w:rsid w:val="00681C2C"/>
    <w:rsid w:val="00681E64"/>
    <w:rsid w:val="00682F47"/>
    <w:rsid w:val="00683169"/>
    <w:rsid w:val="00683B1F"/>
    <w:rsid w:val="006854CB"/>
    <w:rsid w:val="0068597B"/>
    <w:rsid w:val="006859EF"/>
    <w:rsid w:val="00686D58"/>
    <w:rsid w:val="00686DFC"/>
    <w:rsid w:val="00686EE2"/>
    <w:rsid w:val="00687100"/>
    <w:rsid w:val="006872E8"/>
    <w:rsid w:val="00687DAA"/>
    <w:rsid w:val="006902BB"/>
    <w:rsid w:val="00690476"/>
    <w:rsid w:val="00690770"/>
    <w:rsid w:val="0069146D"/>
    <w:rsid w:val="00691543"/>
    <w:rsid w:val="00691E2B"/>
    <w:rsid w:val="00692A19"/>
    <w:rsid w:val="006933D8"/>
    <w:rsid w:val="00693C5E"/>
    <w:rsid w:val="00693DE6"/>
    <w:rsid w:val="00693EC7"/>
    <w:rsid w:val="006945B0"/>
    <w:rsid w:val="006948A7"/>
    <w:rsid w:val="0069507D"/>
    <w:rsid w:val="006960B7"/>
    <w:rsid w:val="006966FB"/>
    <w:rsid w:val="00696E31"/>
    <w:rsid w:val="0069765D"/>
    <w:rsid w:val="00697A5C"/>
    <w:rsid w:val="006A0C9D"/>
    <w:rsid w:val="006A2658"/>
    <w:rsid w:val="006A3C76"/>
    <w:rsid w:val="006A4866"/>
    <w:rsid w:val="006A5245"/>
    <w:rsid w:val="006A576B"/>
    <w:rsid w:val="006A6037"/>
    <w:rsid w:val="006A646B"/>
    <w:rsid w:val="006A6C70"/>
    <w:rsid w:val="006A726E"/>
    <w:rsid w:val="006A7273"/>
    <w:rsid w:val="006A72A5"/>
    <w:rsid w:val="006A7852"/>
    <w:rsid w:val="006A78D2"/>
    <w:rsid w:val="006A7D00"/>
    <w:rsid w:val="006A7D9B"/>
    <w:rsid w:val="006B16C0"/>
    <w:rsid w:val="006B1E01"/>
    <w:rsid w:val="006B1E43"/>
    <w:rsid w:val="006B2060"/>
    <w:rsid w:val="006B2077"/>
    <w:rsid w:val="006B2113"/>
    <w:rsid w:val="006B2CEE"/>
    <w:rsid w:val="006B2E2A"/>
    <w:rsid w:val="006B34F4"/>
    <w:rsid w:val="006B36C1"/>
    <w:rsid w:val="006B3BDD"/>
    <w:rsid w:val="006B3D0E"/>
    <w:rsid w:val="006B3D49"/>
    <w:rsid w:val="006B3F1D"/>
    <w:rsid w:val="006B4336"/>
    <w:rsid w:val="006B44EA"/>
    <w:rsid w:val="006B4778"/>
    <w:rsid w:val="006B4E9D"/>
    <w:rsid w:val="006B581A"/>
    <w:rsid w:val="006B59D2"/>
    <w:rsid w:val="006B5BED"/>
    <w:rsid w:val="006B5E81"/>
    <w:rsid w:val="006B603D"/>
    <w:rsid w:val="006B6A40"/>
    <w:rsid w:val="006B6AE2"/>
    <w:rsid w:val="006B7243"/>
    <w:rsid w:val="006C1A1F"/>
    <w:rsid w:val="006C1D07"/>
    <w:rsid w:val="006C217C"/>
    <w:rsid w:val="006C2CFF"/>
    <w:rsid w:val="006C2FF2"/>
    <w:rsid w:val="006C3250"/>
    <w:rsid w:val="006C3327"/>
    <w:rsid w:val="006C3363"/>
    <w:rsid w:val="006C3A51"/>
    <w:rsid w:val="006C3DC8"/>
    <w:rsid w:val="006C4660"/>
    <w:rsid w:val="006C4927"/>
    <w:rsid w:val="006C4A77"/>
    <w:rsid w:val="006C5595"/>
    <w:rsid w:val="006C6FC6"/>
    <w:rsid w:val="006C7343"/>
    <w:rsid w:val="006C7B88"/>
    <w:rsid w:val="006D0675"/>
    <w:rsid w:val="006D06F4"/>
    <w:rsid w:val="006D0BDE"/>
    <w:rsid w:val="006D15E9"/>
    <w:rsid w:val="006D1C4B"/>
    <w:rsid w:val="006D2402"/>
    <w:rsid w:val="006D297E"/>
    <w:rsid w:val="006D2E84"/>
    <w:rsid w:val="006D2EC7"/>
    <w:rsid w:val="006D3072"/>
    <w:rsid w:val="006D4246"/>
    <w:rsid w:val="006D4324"/>
    <w:rsid w:val="006D4693"/>
    <w:rsid w:val="006D5A08"/>
    <w:rsid w:val="006D6280"/>
    <w:rsid w:val="006D69ED"/>
    <w:rsid w:val="006D6CF2"/>
    <w:rsid w:val="006D7237"/>
    <w:rsid w:val="006E063E"/>
    <w:rsid w:val="006E16A4"/>
    <w:rsid w:val="006E1E8E"/>
    <w:rsid w:val="006E22CA"/>
    <w:rsid w:val="006E285A"/>
    <w:rsid w:val="006E3824"/>
    <w:rsid w:val="006E3951"/>
    <w:rsid w:val="006E3ED7"/>
    <w:rsid w:val="006E42E5"/>
    <w:rsid w:val="006E4C39"/>
    <w:rsid w:val="006E4C40"/>
    <w:rsid w:val="006E508F"/>
    <w:rsid w:val="006E53A7"/>
    <w:rsid w:val="006E5CAD"/>
    <w:rsid w:val="006E6AEF"/>
    <w:rsid w:val="006E6CBE"/>
    <w:rsid w:val="006E6DAB"/>
    <w:rsid w:val="006E6DD8"/>
    <w:rsid w:val="006E7E30"/>
    <w:rsid w:val="006F0103"/>
    <w:rsid w:val="006F0885"/>
    <w:rsid w:val="006F0E1B"/>
    <w:rsid w:val="006F16EA"/>
    <w:rsid w:val="006F2109"/>
    <w:rsid w:val="006F2901"/>
    <w:rsid w:val="006F2930"/>
    <w:rsid w:val="006F3356"/>
    <w:rsid w:val="006F3ADF"/>
    <w:rsid w:val="006F432D"/>
    <w:rsid w:val="006F44D3"/>
    <w:rsid w:val="006F466E"/>
    <w:rsid w:val="006F52FA"/>
    <w:rsid w:val="006F5498"/>
    <w:rsid w:val="006F5FB4"/>
    <w:rsid w:val="006F614D"/>
    <w:rsid w:val="006F6561"/>
    <w:rsid w:val="006F6DB0"/>
    <w:rsid w:val="006F7B2C"/>
    <w:rsid w:val="007005E3"/>
    <w:rsid w:val="007009C4"/>
    <w:rsid w:val="00700B5D"/>
    <w:rsid w:val="0070178A"/>
    <w:rsid w:val="007020D1"/>
    <w:rsid w:val="00702573"/>
    <w:rsid w:val="00702B97"/>
    <w:rsid w:val="007036AB"/>
    <w:rsid w:val="00703CA6"/>
    <w:rsid w:val="00704128"/>
    <w:rsid w:val="00705BDC"/>
    <w:rsid w:val="007064D2"/>
    <w:rsid w:val="00706D2F"/>
    <w:rsid w:val="00706EA1"/>
    <w:rsid w:val="0070700B"/>
    <w:rsid w:val="007073E8"/>
    <w:rsid w:val="00707964"/>
    <w:rsid w:val="007100AE"/>
    <w:rsid w:val="00710BE4"/>
    <w:rsid w:val="00710D7D"/>
    <w:rsid w:val="00710FA2"/>
    <w:rsid w:val="00711673"/>
    <w:rsid w:val="0071437E"/>
    <w:rsid w:val="007143C6"/>
    <w:rsid w:val="00714514"/>
    <w:rsid w:val="00714874"/>
    <w:rsid w:val="00714E91"/>
    <w:rsid w:val="00714F42"/>
    <w:rsid w:val="00714FC4"/>
    <w:rsid w:val="00715201"/>
    <w:rsid w:val="007152C5"/>
    <w:rsid w:val="00715CC6"/>
    <w:rsid w:val="00716126"/>
    <w:rsid w:val="007171ED"/>
    <w:rsid w:val="00720026"/>
    <w:rsid w:val="00720092"/>
    <w:rsid w:val="007204F4"/>
    <w:rsid w:val="00720F95"/>
    <w:rsid w:val="0072288E"/>
    <w:rsid w:val="00723FF4"/>
    <w:rsid w:val="00724602"/>
    <w:rsid w:val="007255B8"/>
    <w:rsid w:val="0072613D"/>
    <w:rsid w:val="007272DE"/>
    <w:rsid w:val="0072735E"/>
    <w:rsid w:val="00727E68"/>
    <w:rsid w:val="00730E2B"/>
    <w:rsid w:val="00730E37"/>
    <w:rsid w:val="00731EF5"/>
    <w:rsid w:val="00731FCE"/>
    <w:rsid w:val="00732E8F"/>
    <w:rsid w:val="00733930"/>
    <w:rsid w:val="0073399D"/>
    <w:rsid w:val="00733ADA"/>
    <w:rsid w:val="00734E0E"/>
    <w:rsid w:val="0073506D"/>
    <w:rsid w:val="00735C10"/>
    <w:rsid w:val="00737483"/>
    <w:rsid w:val="00737AFC"/>
    <w:rsid w:val="00737FDB"/>
    <w:rsid w:val="00740205"/>
    <w:rsid w:val="00740712"/>
    <w:rsid w:val="00740AB5"/>
    <w:rsid w:val="00740E2B"/>
    <w:rsid w:val="007414ED"/>
    <w:rsid w:val="00742985"/>
    <w:rsid w:val="00742CA8"/>
    <w:rsid w:val="0074342A"/>
    <w:rsid w:val="00744F42"/>
    <w:rsid w:val="0074555B"/>
    <w:rsid w:val="0074598A"/>
    <w:rsid w:val="00745DCC"/>
    <w:rsid w:val="0074667D"/>
    <w:rsid w:val="0074760A"/>
    <w:rsid w:val="007507C7"/>
    <w:rsid w:val="00750DC7"/>
    <w:rsid w:val="0075105F"/>
    <w:rsid w:val="007518A0"/>
    <w:rsid w:val="00751AA0"/>
    <w:rsid w:val="00751F01"/>
    <w:rsid w:val="007531CC"/>
    <w:rsid w:val="007535C3"/>
    <w:rsid w:val="007538A6"/>
    <w:rsid w:val="00753C56"/>
    <w:rsid w:val="0075457D"/>
    <w:rsid w:val="007549D8"/>
    <w:rsid w:val="00754CFA"/>
    <w:rsid w:val="00754EEE"/>
    <w:rsid w:val="007554F9"/>
    <w:rsid w:val="00756289"/>
    <w:rsid w:val="00756654"/>
    <w:rsid w:val="00756AA0"/>
    <w:rsid w:val="00756F0B"/>
    <w:rsid w:val="007573FE"/>
    <w:rsid w:val="00757769"/>
    <w:rsid w:val="0075796A"/>
    <w:rsid w:val="007600BF"/>
    <w:rsid w:val="007602BA"/>
    <w:rsid w:val="00760905"/>
    <w:rsid w:val="00760C06"/>
    <w:rsid w:val="00761432"/>
    <w:rsid w:val="0076275D"/>
    <w:rsid w:val="00762865"/>
    <w:rsid w:val="007628A3"/>
    <w:rsid w:val="00763320"/>
    <w:rsid w:val="00763560"/>
    <w:rsid w:val="007638AF"/>
    <w:rsid w:val="00763CB6"/>
    <w:rsid w:val="00764A53"/>
    <w:rsid w:val="00765965"/>
    <w:rsid w:val="00765B1C"/>
    <w:rsid w:val="00767515"/>
    <w:rsid w:val="007675DF"/>
    <w:rsid w:val="0077058B"/>
    <w:rsid w:val="007713DE"/>
    <w:rsid w:val="00771540"/>
    <w:rsid w:val="00771CBC"/>
    <w:rsid w:val="00772C96"/>
    <w:rsid w:val="0077373E"/>
    <w:rsid w:val="0077398E"/>
    <w:rsid w:val="00773C7E"/>
    <w:rsid w:val="00774186"/>
    <w:rsid w:val="00774311"/>
    <w:rsid w:val="0077461C"/>
    <w:rsid w:val="00774AB6"/>
    <w:rsid w:val="00775E98"/>
    <w:rsid w:val="00776C41"/>
    <w:rsid w:val="00780162"/>
    <w:rsid w:val="0078063E"/>
    <w:rsid w:val="00780F0D"/>
    <w:rsid w:val="00780F81"/>
    <w:rsid w:val="00781144"/>
    <w:rsid w:val="00781850"/>
    <w:rsid w:val="00781FD1"/>
    <w:rsid w:val="007823FA"/>
    <w:rsid w:val="00782836"/>
    <w:rsid w:val="00782A5C"/>
    <w:rsid w:val="007839E5"/>
    <w:rsid w:val="00784E81"/>
    <w:rsid w:val="00784F1E"/>
    <w:rsid w:val="00785511"/>
    <w:rsid w:val="00785768"/>
    <w:rsid w:val="00785CC5"/>
    <w:rsid w:val="007865B1"/>
    <w:rsid w:val="00786F90"/>
    <w:rsid w:val="00787109"/>
    <w:rsid w:val="00787212"/>
    <w:rsid w:val="00787D74"/>
    <w:rsid w:val="00787FE1"/>
    <w:rsid w:val="00791BA0"/>
    <w:rsid w:val="00791C66"/>
    <w:rsid w:val="0079271D"/>
    <w:rsid w:val="00793AAC"/>
    <w:rsid w:val="0079446B"/>
    <w:rsid w:val="007946ED"/>
    <w:rsid w:val="00795110"/>
    <w:rsid w:val="007954E6"/>
    <w:rsid w:val="00795536"/>
    <w:rsid w:val="007955F3"/>
    <w:rsid w:val="0079719A"/>
    <w:rsid w:val="0079747E"/>
    <w:rsid w:val="007975B6"/>
    <w:rsid w:val="007A056B"/>
    <w:rsid w:val="007A12BE"/>
    <w:rsid w:val="007A1CED"/>
    <w:rsid w:val="007A204E"/>
    <w:rsid w:val="007A25B3"/>
    <w:rsid w:val="007A2657"/>
    <w:rsid w:val="007A46F4"/>
    <w:rsid w:val="007A475F"/>
    <w:rsid w:val="007A51CA"/>
    <w:rsid w:val="007A628C"/>
    <w:rsid w:val="007A6CCC"/>
    <w:rsid w:val="007A7894"/>
    <w:rsid w:val="007A79E1"/>
    <w:rsid w:val="007B0162"/>
    <w:rsid w:val="007B0C8E"/>
    <w:rsid w:val="007B0E0D"/>
    <w:rsid w:val="007B29C2"/>
    <w:rsid w:val="007B2F1D"/>
    <w:rsid w:val="007B36CD"/>
    <w:rsid w:val="007B3791"/>
    <w:rsid w:val="007B3935"/>
    <w:rsid w:val="007B3C2A"/>
    <w:rsid w:val="007B3E0C"/>
    <w:rsid w:val="007B3F23"/>
    <w:rsid w:val="007B4208"/>
    <w:rsid w:val="007B4543"/>
    <w:rsid w:val="007B5236"/>
    <w:rsid w:val="007B52B6"/>
    <w:rsid w:val="007B566C"/>
    <w:rsid w:val="007B60D3"/>
    <w:rsid w:val="007B6132"/>
    <w:rsid w:val="007B63EE"/>
    <w:rsid w:val="007B6576"/>
    <w:rsid w:val="007B6BBB"/>
    <w:rsid w:val="007B773B"/>
    <w:rsid w:val="007B7B95"/>
    <w:rsid w:val="007B7CE8"/>
    <w:rsid w:val="007B7E31"/>
    <w:rsid w:val="007C0B77"/>
    <w:rsid w:val="007C0CB9"/>
    <w:rsid w:val="007C229A"/>
    <w:rsid w:val="007C22FC"/>
    <w:rsid w:val="007C2319"/>
    <w:rsid w:val="007C26FB"/>
    <w:rsid w:val="007C4636"/>
    <w:rsid w:val="007C4782"/>
    <w:rsid w:val="007C49B1"/>
    <w:rsid w:val="007C4BCD"/>
    <w:rsid w:val="007C50FB"/>
    <w:rsid w:val="007C60B8"/>
    <w:rsid w:val="007C6691"/>
    <w:rsid w:val="007C66A0"/>
    <w:rsid w:val="007C6C0D"/>
    <w:rsid w:val="007C72F1"/>
    <w:rsid w:val="007C7CEA"/>
    <w:rsid w:val="007D077F"/>
    <w:rsid w:val="007D0847"/>
    <w:rsid w:val="007D1051"/>
    <w:rsid w:val="007D1122"/>
    <w:rsid w:val="007D14A3"/>
    <w:rsid w:val="007D1671"/>
    <w:rsid w:val="007D1F94"/>
    <w:rsid w:val="007D2364"/>
    <w:rsid w:val="007D2656"/>
    <w:rsid w:val="007D268D"/>
    <w:rsid w:val="007D288C"/>
    <w:rsid w:val="007D2EA2"/>
    <w:rsid w:val="007D3F85"/>
    <w:rsid w:val="007D49B1"/>
    <w:rsid w:val="007D4E53"/>
    <w:rsid w:val="007D4F2A"/>
    <w:rsid w:val="007D5341"/>
    <w:rsid w:val="007D57D8"/>
    <w:rsid w:val="007D72B6"/>
    <w:rsid w:val="007D7438"/>
    <w:rsid w:val="007D761D"/>
    <w:rsid w:val="007E00DD"/>
    <w:rsid w:val="007E016F"/>
    <w:rsid w:val="007E01CC"/>
    <w:rsid w:val="007E117E"/>
    <w:rsid w:val="007E29BE"/>
    <w:rsid w:val="007E2F0A"/>
    <w:rsid w:val="007E35D6"/>
    <w:rsid w:val="007E427B"/>
    <w:rsid w:val="007E47BF"/>
    <w:rsid w:val="007E4DD9"/>
    <w:rsid w:val="007E5DB4"/>
    <w:rsid w:val="007E6555"/>
    <w:rsid w:val="007E6A0A"/>
    <w:rsid w:val="007E6BA1"/>
    <w:rsid w:val="007E7796"/>
    <w:rsid w:val="007F0F0A"/>
    <w:rsid w:val="007F10A8"/>
    <w:rsid w:val="007F126A"/>
    <w:rsid w:val="007F244B"/>
    <w:rsid w:val="007F2F3B"/>
    <w:rsid w:val="007F359A"/>
    <w:rsid w:val="007F3C38"/>
    <w:rsid w:val="007F3EBB"/>
    <w:rsid w:val="007F51A4"/>
    <w:rsid w:val="007F5252"/>
    <w:rsid w:val="007F5826"/>
    <w:rsid w:val="007F62A6"/>
    <w:rsid w:val="007F7446"/>
    <w:rsid w:val="0080032D"/>
    <w:rsid w:val="00801107"/>
    <w:rsid w:val="00801308"/>
    <w:rsid w:val="0080213C"/>
    <w:rsid w:val="00802CF2"/>
    <w:rsid w:val="00803386"/>
    <w:rsid w:val="008038D9"/>
    <w:rsid w:val="00803BE5"/>
    <w:rsid w:val="00805385"/>
    <w:rsid w:val="00805412"/>
    <w:rsid w:val="00805D8C"/>
    <w:rsid w:val="00805D9B"/>
    <w:rsid w:val="00806727"/>
    <w:rsid w:val="00806CD4"/>
    <w:rsid w:val="00807918"/>
    <w:rsid w:val="00807C38"/>
    <w:rsid w:val="00810001"/>
    <w:rsid w:val="00810339"/>
    <w:rsid w:val="00810EE0"/>
    <w:rsid w:val="00810F3B"/>
    <w:rsid w:val="0081125F"/>
    <w:rsid w:val="008113D6"/>
    <w:rsid w:val="0081159E"/>
    <w:rsid w:val="00812004"/>
    <w:rsid w:val="00812D1D"/>
    <w:rsid w:val="00812FFB"/>
    <w:rsid w:val="00813600"/>
    <w:rsid w:val="008149CE"/>
    <w:rsid w:val="008164D6"/>
    <w:rsid w:val="008164FF"/>
    <w:rsid w:val="0081665A"/>
    <w:rsid w:val="00816677"/>
    <w:rsid w:val="00817032"/>
    <w:rsid w:val="0081774E"/>
    <w:rsid w:val="00817F8E"/>
    <w:rsid w:val="0082033B"/>
    <w:rsid w:val="00820483"/>
    <w:rsid w:val="00820497"/>
    <w:rsid w:val="008206A9"/>
    <w:rsid w:val="00820830"/>
    <w:rsid w:val="00821C2C"/>
    <w:rsid w:val="00821C3D"/>
    <w:rsid w:val="00821C56"/>
    <w:rsid w:val="00821DD3"/>
    <w:rsid w:val="00822895"/>
    <w:rsid w:val="00822E0C"/>
    <w:rsid w:val="00823C36"/>
    <w:rsid w:val="00824462"/>
    <w:rsid w:val="00824583"/>
    <w:rsid w:val="00824A31"/>
    <w:rsid w:val="00824AF1"/>
    <w:rsid w:val="00824EF1"/>
    <w:rsid w:val="00825D7D"/>
    <w:rsid w:val="00827CF6"/>
    <w:rsid w:val="00831389"/>
    <w:rsid w:val="00831718"/>
    <w:rsid w:val="00831F14"/>
    <w:rsid w:val="00832631"/>
    <w:rsid w:val="00832836"/>
    <w:rsid w:val="00832BA8"/>
    <w:rsid w:val="00833242"/>
    <w:rsid w:val="0083365C"/>
    <w:rsid w:val="00833D7A"/>
    <w:rsid w:val="00833F9B"/>
    <w:rsid w:val="00834685"/>
    <w:rsid w:val="008351B6"/>
    <w:rsid w:val="008357FC"/>
    <w:rsid w:val="00835867"/>
    <w:rsid w:val="0083653A"/>
    <w:rsid w:val="00836594"/>
    <w:rsid w:val="00837000"/>
    <w:rsid w:val="008370D7"/>
    <w:rsid w:val="00837577"/>
    <w:rsid w:val="00837C32"/>
    <w:rsid w:val="00840BC0"/>
    <w:rsid w:val="00840BED"/>
    <w:rsid w:val="00840FD8"/>
    <w:rsid w:val="008422AF"/>
    <w:rsid w:val="00842B79"/>
    <w:rsid w:val="0084367B"/>
    <w:rsid w:val="00843838"/>
    <w:rsid w:val="0084474A"/>
    <w:rsid w:val="00844ABB"/>
    <w:rsid w:val="00845584"/>
    <w:rsid w:val="00845957"/>
    <w:rsid w:val="00845FEB"/>
    <w:rsid w:val="0084635E"/>
    <w:rsid w:val="0084688C"/>
    <w:rsid w:val="00846CD5"/>
    <w:rsid w:val="00846D69"/>
    <w:rsid w:val="00847700"/>
    <w:rsid w:val="00847839"/>
    <w:rsid w:val="00847B11"/>
    <w:rsid w:val="0085041D"/>
    <w:rsid w:val="008507EE"/>
    <w:rsid w:val="00850C69"/>
    <w:rsid w:val="00851181"/>
    <w:rsid w:val="00851D2C"/>
    <w:rsid w:val="00852869"/>
    <w:rsid w:val="00852B58"/>
    <w:rsid w:val="008534F9"/>
    <w:rsid w:val="008540E0"/>
    <w:rsid w:val="00854525"/>
    <w:rsid w:val="00854C57"/>
    <w:rsid w:val="0085658D"/>
    <w:rsid w:val="008565B2"/>
    <w:rsid w:val="0085661F"/>
    <w:rsid w:val="0085693F"/>
    <w:rsid w:val="008569E7"/>
    <w:rsid w:val="00857219"/>
    <w:rsid w:val="008579E0"/>
    <w:rsid w:val="00857B41"/>
    <w:rsid w:val="008607A8"/>
    <w:rsid w:val="00860BE2"/>
    <w:rsid w:val="008612EF"/>
    <w:rsid w:val="008614B4"/>
    <w:rsid w:val="00861828"/>
    <w:rsid w:val="00862C27"/>
    <w:rsid w:val="00862C4A"/>
    <w:rsid w:val="00862C60"/>
    <w:rsid w:val="008643A7"/>
    <w:rsid w:val="00864559"/>
    <w:rsid w:val="00865913"/>
    <w:rsid w:val="00866053"/>
    <w:rsid w:val="0086619D"/>
    <w:rsid w:val="008678C4"/>
    <w:rsid w:val="00867AC9"/>
    <w:rsid w:val="00867BCF"/>
    <w:rsid w:val="00870716"/>
    <w:rsid w:val="00870A13"/>
    <w:rsid w:val="008710B7"/>
    <w:rsid w:val="0087203C"/>
    <w:rsid w:val="00872D61"/>
    <w:rsid w:val="00873699"/>
    <w:rsid w:val="00873833"/>
    <w:rsid w:val="00873DEC"/>
    <w:rsid w:val="00874946"/>
    <w:rsid w:val="008750D3"/>
    <w:rsid w:val="00876679"/>
    <w:rsid w:val="00876E57"/>
    <w:rsid w:val="0087707F"/>
    <w:rsid w:val="008802E4"/>
    <w:rsid w:val="008803FC"/>
    <w:rsid w:val="00880502"/>
    <w:rsid w:val="00880C65"/>
    <w:rsid w:val="00881493"/>
    <w:rsid w:val="008818C5"/>
    <w:rsid w:val="0088190B"/>
    <w:rsid w:val="0088198E"/>
    <w:rsid w:val="00881DDC"/>
    <w:rsid w:val="0088236A"/>
    <w:rsid w:val="00882A25"/>
    <w:rsid w:val="00882D84"/>
    <w:rsid w:val="00883BB5"/>
    <w:rsid w:val="008845AC"/>
    <w:rsid w:val="00884802"/>
    <w:rsid w:val="00884850"/>
    <w:rsid w:val="008848E6"/>
    <w:rsid w:val="00884C96"/>
    <w:rsid w:val="00885117"/>
    <w:rsid w:val="0088526E"/>
    <w:rsid w:val="0088643B"/>
    <w:rsid w:val="00886832"/>
    <w:rsid w:val="008870E4"/>
    <w:rsid w:val="0089031C"/>
    <w:rsid w:val="00890724"/>
    <w:rsid w:val="0089100F"/>
    <w:rsid w:val="00891CEF"/>
    <w:rsid w:val="00891EBE"/>
    <w:rsid w:val="00892261"/>
    <w:rsid w:val="00892760"/>
    <w:rsid w:val="00892BA7"/>
    <w:rsid w:val="00893300"/>
    <w:rsid w:val="0089336F"/>
    <w:rsid w:val="00895997"/>
    <w:rsid w:val="00895B36"/>
    <w:rsid w:val="00896B95"/>
    <w:rsid w:val="00896D04"/>
    <w:rsid w:val="00896F79"/>
    <w:rsid w:val="00897D61"/>
    <w:rsid w:val="00897DB8"/>
    <w:rsid w:val="008A034D"/>
    <w:rsid w:val="008A047D"/>
    <w:rsid w:val="008A070E"/>
    <w:rsid w:val="008A090A"/>
    <w:rsid w:val="008A0A3F"/>
    <w:rsid w:val="008A12CE"/>
    <w:rsid w:val="008A14EC"/>
    <w:rsid w:val="008A1574"/>
    <w:rsid w:val="008A182C"/>
    <w:rsid w:val="008A2582"/>
    <w:rsid w:val="008A2834"/>
    <w:rsid w:val="008A2C27"/>
    <w:rsid w:val="008A42E1"/>
    <w:rsid w:val="008A5E01"/>
    <w:rsid w:val="008A6BAB"/>
    <w:rsid w:val="008B008F"/>
    <w:rsid w:val="008B0701"/>
    <w:rsid w:val="008B148C"/>
    <w:rsid w:val="008B1E17"/>
    <w:rsid w:val="008B3253"/>
    <w:rsid w:val="008B369C"/>
    <w:rsid w:val="008B39E8"/>
    <w:rsid w:val="008B4641"/>
    <w:rsid w:val="008B51ED"/>
    <w:rsid w:val="008B54B1"/>
    <w:rsid w:val="008B59FB"/>
    <w:rsid w:val="008B6B1A"/>
    <w:rsid w:val="008B6BCE"/>
    <w:rsid w:val="008B72D9"/>
    <w:rsid w:val="008B7585"/>
    <w:rsid w:val="008B7D52"/>
    <w:rsid w:val="008C0464"/>
    <w:rsid w:val="008C0498"/>
    <w:rsid w:val="008C0BFA"/>
    <w:rsid w:val="008C1057"/>
    <w:rsid w:val="008C157F"/>
    <w:rsid w:val="008C1890"/>
    <w:rsid w:val="008C3510"/>
    <w:rsid w:val="008C3C47"/>
    <w:rsid w:val="008C3E55"/>
    <w:rsid w:val="008C3E9E"/>
    <w:rsid w:val="008C446D"/>
    <w:rsid w:val="008C44AC"/>
    <w:rsid w:val="008C4BF0"/>
    <w:rsid w:val="008C52DD"/>
    <w:rsid w:val="008C5650"/>
    <w:rsid w:val="008C5B3B"/>
    <w:rsid w:val="008C5D17"/>
    <w:rsid w:val="008C68A1"/>
    <w:rsid w:val="008C69BF"/>
    <w:rsid w:val="008C6BAD"/>
    <w:rsid w:val="008C7807"/>
    <w:rsid w:val="008C7F76"/>
    <w:rsid w:val="008D034F"/>
    <w:rsid w:val="008D12A6"/>
    <w:rsid w:val="008D14E7"/>
    <w:rsid w:val="008D2B65"/>
    <w:rsid w:val="008D3200"/>
    <w:rsid w:val="008D34C7"/>
    <w:rsid w:val="008D370D"/>
    <w:rsid w:val="008D371E"/>
    <w:rsid w:val="008D3946"/>
    <w:rsid w:val="008D441B"/>
    <w:rsid w:val="008D48EE"/>
    <w:rsid w:val="008D4F28"/>
    <w:rsid w:val="008D5690"/>
    <w:rsid w:val="008D56EB"/>
    <w:rsid w:val="008D5D97"/>
    <w:rsid w:val="008D60B3"/>
    <w:rsid w:val="008D7339"/>
    <w:rsid w:val="008D7481"/>
    <w:rsid w:val="008D7A6D"/>
    <w:rsid w:val="008E0716"/>
    <w:rsid w:val="008E0D09"/>
    <w:rsid w:val="008E221C"/>
    <w:rsid w:val="008E245C"/>
    <w:rsid w:val="008E32A6"/>
    <w:rsid w:val="008E3479"/>
    <w:rsid w:val="008E35B1"/>
    <w:rsid w:val="008E3651"/>
    <w:rsid w:val="008E4F96"/>
    <w:rsid w:val="008E6294"/>
    <w:rsid w:val="008E62FD"/>
    <w:rsid w:val="008E6ECD"/>
    <w:rsid w:val="008E7155"/>
    <w:rsid w:val="008E7C33"/>
    <w:rsid w:val="008F0002"/>
    <w:rsid w:val="008F04AF"/>
    <w:rsid w:val="008F0912"/>
    <w:rsid w:val="008F1070"/>
    <w:rsid w:val="008F25CC"/>
    <w:rsid w:val="008F3665"/>
    <w:rsid w:val="008F3AC2"/>
    <w:rsid w:val="008F445B"/>
    <w:rsid w:val="008F4F58"/>
    <w:rsid w:val="008F56B9"/>
    <w:rsid w:val="008F5DA7"/>
    <w:rsid w:val="008F62E1"/>
    <w:rsid w:val="008F6ECD"/>
    <w:rsid w:val="008F6EFD"/>
    <w:rsid w:val="008F75A9"/>
    <w:rsid w:val="008F7801"/>
    <w:rsid w:val="008F7D09"/>
    <w:rsid w:val="00900039"/>
    <w:rsid w:val="009001A2"/>
    <w:rsid w:val="0090033D"/>
    <w:rsid w:val="0090131C"/>
    <w:rsid w:val="009014B8"/>
    <w:rsid w:val="00901608"/>
    <w:rsid w:val="009021F6"/>
    <w:rsid w:val="00902540"/>
    <w:rsid w:val="00902853"/>
    <w:rsid w:val="00902EA5"/>
    <w:rsid w:val="009038DA"/>
    <w:rsid w:val="00903A08"/>
    <w:rsid w:val="00903CFF"/>
    <w:rsid w:val="00904833"/>
    <w:rsid w:val="00906D06"/>
    <w:rsid w:val="00907CE2"/>
    <w:rsid w:val="00910677"/>
    <w:rsid w:val="00910AC8"/>
    <w:rsid w:val="00910EFD"/>
    <w:rsid w:val="0091175B"/>
    <w:rsid w:val="00911BB7"/>
    <w:rsid w:val="00911DC0"/>
    <w:rsid w:val="00911EAD"/>
    <w:rsid w:val="0091286B"/>
    <w:rsid w:val="00912D3F"/>
    <w:rsid w:val="009137F4"/>
    <w:rsid w:val="00913BD3"/>
    <w:rsid w:val="00913F6B"/>
    <w:rsid w:val="009146CF"/>
    <w:rsid w:val="00915987"/>
    <w:rsid w:val="0091630C"/>
    <w:rsid w:val="009166A9"/>
    <w:rsid w:val="00916724"/>
    <w:rsid w:val="00916906"/>
    <w:rsid w:val="009171AA"/>
    <w:rsid w:val="0091795A"/>
    <w:rsid w:val="009179B5"/>
    <w:rsid w:val="00917E32"/>
    <w:rsid w:val="009203DD"/>
    <w:rsid w:val="00920B21"/>
    <w:rsid w:val="00920DFA"/>
    <w:rsid w:val="0092147B"/>
    <w:rsid w:val="00921FD6"/>
    <w:rsid w:val="00922C36"/>
    <w:rsid w:val="00922E7A"/>
    <w:rsid w:val="0092325F"/>
    <w:rsid w:val="00923719"/>
    <w:rsid w:val="00923968"/>
    <w:rsid w:val="00923D92"/>
    <w:rsid w:val="0092580A"/>
    <w:rsid w:val="00926289"/>
    <w:rsid w:val="009263A2"/>
    <w:rsid w:val="0092659A"/>
    <w:rsid w:val="009266B5"/>
    <w:rsid w:val="009268D4"/>
    <w:rsid w:val="00926AC1"/>
    <w:rsid w:val="009270CD"/>
    <w:rsid w:val="00927C71"/>
    <w:rsid w:val="00930205"/>
    <w:rsid w:val="00930795"/>
    <w:rsid w:val="0093109A"/>
    <w:rsid w:val="009311FB"/>
    <w:rsid w:val="00931470"/>
    <w:rsid w:val="00931939"/>
    <w:rsid w:val="00931F9F"/>
    <w:rsid w:val="00932D2F"/>
    <w:rsid w:val="009330B4"/>
    <w:rsid w:val="00934994"/>
    <w:rsid w:val="00934F42"/>
    <w:rsid w:val="0093560B"/>
    <w:rsid w:val="00935E72"/>
    <w:rsid w:val="00936FD4"/>
    <w:rsid w:val="009376D5"/>
    <w:rsid w:val="00937CC2"/>
    <w:rsid w:val="00940602"/>
    <w:rsid w:val="009422D5"/>
    <w:rsid w:val="0094258B"/>
    <w:rsid w:val="00943176"/>
    <w:rsid w:val="009431E2"/>
    <w:rsid w:val="00943F40"/>
    <w:rsid w:val="00944252"/>
    <w:rsid w:val="0094479C"/>
    <w:rsid w:val="00944B04"/>
    <w:rsid w:val="00944B29"/>
    <w:rsid w:val="00944CB1"/>
    <w:rsid w:val="00946DEB"/>
    <w:rsid w:val="0094774F"/>
    <w:rsid w:val="00947CB4"/>
    <w:rsid w:val="00951086"/>
    <w:rsid w:val="009517DB"/>
    <w:rsid w:val="009518D4"/>
    <w:rsid w:val="00951A8C"/>
    <w:rsid w:val="00951F42"/>
    <w:rsid w:val="00952AF0"/>
    <w:rsid w:val="00952EE4"/>
    <w:rsid w:val="00953AD0"/>
    <w:rsid w:val="00953B8F"/>
    <w:rsid w:val="00954209"/>
    <w:rsid w:val="00954700"/>
    <w:rsid w:val="00955088"/>
    <w:rsid w:val="00955B09"/>
    <w:rsid w:val="00955E7D"/>
    <w:rsid w:val="009560DC"/>
    <w:rsid w:val="009564D7"/>
    <w:rsid w:val="009565AC"/>
    <w:rsid w:val="009569FA"/>
    <w:rsid w:val="00956A7C"/>
    <w:rsid w:val="00956AE1"/>
    <w:rsid w:val="00957FFB"/>
    <w:rsid w:val="0096024D"/>
    <w:rsid w:val="00960335"/>
    <w:rsid w:val="00960A68"/>
    <w:rsid w:val="00960E04"/>
    <w:rsid w:val="0096201C"/>
    <w:rsid w:val="00962FDF"/>
    <w:rsid w:val="00963A77"/>
    <w:rsid w:val="00963E65"/>
    <w:rsid w:val="00964198"/>
    <w:rsid w:val="00964697"/>
    <w:rsid w:val="00964844"/>
    <w:rsid w:val="009653E8"/>
    <w:rsid w:val="00965599"/>
    <w:rsid w:val="009666FE"/>
    <w:rsid w:val="00966C9E"/>
    <w:rsid w:val="00966D75"/>
    <w:rsid w:val="00966DD8"/>
    <w:rsid w:val="009679E2"/>
    <w:rsid w:val="00967A96"/>
    <w:rsid w:val="00967E19"/>
    <w:rsid w:val="009718B3"/>
    <w:rsid w:val="00971A04"/>
    <w:rsid w:val="00972239"/>
    <w:rsid w:val="0097235B"/>
    <w:rsid w:val="00972923"/>
    <w:rsid w:val="00972A52"/>
    <w:rsid w:val="009730C7"/>
    <w:rsid w:val="009738D3"/>
    <w:rsid w:val="0097404D"/>
    <w:rsid w:val="00974CAC"/>
    <w:rsid w:val="00974F4D"/>
    <w:rsid w:val="00975190"/>
    <w:rsid w:val="00975465"/>
    <w:rsid w:val="00975716"/>
    <w:rsid w:val="00975CF1"/>
    <w:rsid w:val="009760AE"/>
    <w:rsid w:val="00976C9B"/>
    <w:rsid w:val="0098006E"/>
    <w:rsid w:val="0098007E"/>
    <w:rsid w:val="0098165A"/>
    <w:rsid w:val="00981B02"/>
    <w:rsid w:val="00981CCB"/>
    <w:rsid w:val="00981DEC"/>
    <w:rsid w:val="00982790"/>
    <w:rsid w:val="00982A1D"/>
    <w:rsid w:val="00982F35"/>
    <w:rsid w:val="0098368A"/>
    <w:rsid w:val="00984D9A"/>
    <w:rsid w:val="00985381"/>
    <w:rsid w:val="00985520"/>
    <w:rsid w:val="00985552"/>
    <w:rsid w:val="00985948"/>
    <w:rsid w:val="00986B49"/>
    <w:rsid w:val="00986E1E"/>
    <w:rsid w:val="00990002"/>
    <w:rsid w:val="009902CC"/>
    <w:rsid w:val="00990869"/>
    <w:rsid w:val="00990876"/>
    <w:rsid w:val="00990A0C"/>
    <w:rsid w:val="00990B0C"/>
    <w:rsid w:val="0099119C"/>
    <w:rsid w:val="009911E2"/>
    <w:rsid w:val="0099203B"/>
    <w:rsid w:val="00994375"/>
    <w:rsid w:val="009946E4"/>
    <w:rsid w:val="009948B5"/>
    <w:rsid w:val="00994916"/>
    <w:rsid w:val="009951EB"/>
    <w:rsid w:val="00995EFC"/>
    <w:rsid w:val="00996D6F"/>
    <w:rsid w:val="009A0443"/>
    <w:rsid w:val="009A0794"/>
    <w:rsid w:val="009A0B40"/>
    <w:rsid w:val="009A1078"/>
    <w:rsid w:val="009A1704"/>
    <w:rsid w:val="009A1EDE"/>
    <w:rsid w:val="009A2466"/>
    <w:rsid w:val="009A25A7"/>
    <w:rsid w:val="009A2E9A"/>
    <w:rsid w:val="009A492B"/>
    <w:rsid w:val="009A5102"/>
    <w:rsid w:val="009A5A5A"/>
    <w:rsid w:val="009A5FA2"/>
    <w:rsid w:val="009A73E2"/>
    <w:rsid w:val="009A7498"/>
    <w:rsid w:val="009A7702"/>
    <w:rsid w:val="009A7716"/>
    <w:rsid w:val="009A7B18"/>
    <w:rsid w:val="009B1346"/>
    <w:rsid w:val="009B172F"/>
    <w:rsid w:val="009B1A6C"/>
    <w:rsid w:val="009B1DEA"/>
    <w:rsid w:val="009B24A6"/>
    <w:rsid w:val="009B256F"/>
    <w:rsid w:val="009B2648"/>
    <w:rsid w:val="009B2AAD"/>
    <w:rsid w:val="009B2D9B"/>
    <w:rsid w:val="009B4313"/>
    <w:rsid w:val="009B4C9E"/>
    <w:rsid w:val="009B4FBF"/>
    <w:rsid w:val="009B5710"/>
    <w:rsid w:val="009B5747"/>
    <w:rsid w:val="009B60B7"/>
    <w:rsid w:val="009B62EB"/>
    <w:rsid w:val="009B6619"/>
    <w:rsid w:val="009B6CE3"/>
    <w:rsid w:val="009B6E8B"/>
    <w:rsid w:val="009B77A3"/>
    <w:rsid w:val="009B795E"/>
    <w:rsid w:val="009B7A6C"/>
    <w:rsid w:val="009B7E6F"/>
    <w:rsid w:val="009C18E4"/>
    <w:rsid w:val="009C2143"/>
    <w:rsid w:val="009C262F"/>
    <w:rsid w:val="009C2F0F"/>
    <w:rsid w:val="009C6002"/>
    <w:rsid w:val="009C627D"/>
    <w:rsid w:val="009C78EA"/>
    <w:rsid w:val="009C7F35"/>
    <w:rsid w:val="009C7F43"/>
    <w:rsid w:val="009D0241"/>
    <w:rsid w:val="009D0679"/>
    <w:rsid w:val="009D10C6"/>
    <w:rsid w:val="009D1C01"/>
    <w:rsid w:val="009D238A"/>
    <w:rsid w:val="009D29FB"/>
    <w:rsid w:val="009D305A"/>
    <w:rsid w:val="009D3539"/>
    <w:rsid w:val="009D36DA"/>
    <w:rsid w:val="009D396B"/>
    <w:rsid w:val="009D3DF8"/>
    <w:rsid w:val="009D40B6"/>
    <w:rsid w:val="009D43BF"/>
    <w:rsid w:val="009D60BE"/>
    <w:rsid w:val="009D67D5"/>
    <w:rsid w:val="009D680E"/>
    <w:rsid w:val="009D6911"/>
    <w:rsid w:val="009D79B6"/>
    <w:rsid w:val="009D7A80"/>
    <w:rsid w:val="009E0174"/>
    <w:rsid w:val="009E0E67"/>
    <w:rsid w:val="009E1AE3"/>
    <w:rsid w:val="009E1E9A"/>
    <w:rsid w:val="009E27C5"/>
    <w:rsid w:val="009E2856"/>
    <w:rsid w:val="009E2AC7"/>
    <w:rsid w:val="009E2B6E"/>
    <w:rsid w:val="009E3F04"/>
    <w:rsid w:val="009E5533"/>
    <w:rsid w:val="009E55AA"/>
    <w:rsid w:val="009E5EEB"/>
    <w:rsid w:val="009E654D"/>
    <w:rsid w:val="009E6D32"/>
    <w:rsid w:val="009E77F4"/>
    <w:rsid w:val="009F07AA"/>
    <w:rsid w:val="009F16F4"/>
    <w:rsid w:val="009F1CE7"/>
    <w:rsid w:val="009F2E79"/>
    <w:rsid w:val="009F33AF"/>
    <w:rsid w:val="009F4488"/>
    <w:rsid w:val="009F4930"/>
    <w:rsid w:val="009F576F"/>
    <w:rsid w:val="009F5B76"/>
    <w:rsid w:val="009F64DC"/>
    <w:rsid w:val="009F657B"/>
    <w:rsid w:val="009F677A"/>
    <w:rsid w:val="009F6BCE"/>
    <w:rsid w:val="009F75EC"/>
    <w:rsid w:val="009F7A4F"/>
    <w:rsid w:val="00A00387"/>
    <w:rsid w:val="00A00D7C"/>
    <w:rsid w:val="00A01402"/>
    <w:rsid w:val="00A0197C"/>
    <w:rsid w:val="00A01B14"/>
    <w:rsid w:val="00A023D0"/>
    <w:rsid w:val="00A02FF1"/>
    <w:rsid w:val="00A03645"/>
    <w:rsid w:val="00A043FE"/>
    <w:rsid w:val="00A04893"/>
    <w:rsid w:val="00A04ACA"/>
    <w:rsid w:val="00A055AA"/>
    <w:rsid w:val="00A05692"/>
    <w:rsid w:val="00A05C02"/>
    <w:rsid w:val="00A06A0F"/>
    <w:rsid w:val="00A06BBE"/>
    <w:rsid w:val="00A07590"/>
    <w:rsid w:val="00A07CD5"/>
    <w:rsid w:val="00A10559"/>
    <w:rsid w:val="00A105A0"/>
    <w:rsid w:val="00A10D1E"/>
    <w:rsid w:val="00A11083"/>
    <w:rsid w:val="00A1149A"/>
    <w:rsid w:val="00A11720"/>
    <w:rsid w:val="00A11976"/>
    <w:rsid w:val="00A11CB8"/>
    <w:rsid w:val="00A126A0"/>
    <w:rsid w:val="00A127EF"/>
    <w:rsid w:val="00A12AAC"/>
    <w:rsid w:val="00A1316C"/>
    <w:rsid w:val="00A13476"/>
    <w:rsid w:val="00A135AC"/>
    <w:rsid w:val="00A13660"/>
    <w:rsid w:val="00A14527"/>
    <w:rsid w:val="00A14FAD"/>
    <w:rsid w:val="00A15CCF"/>
    <w:rsid w:val="00A15E91"/>
    <w:rsid w:val="00A15EE6"/>
    <w:rsid w:val="00A1658E"/>
    <w:rsid w:val="00A17E6C"/>
    <w:rsid w:val="00A17FE9"/>
    <w:rsid w:val="00A205BC"/>
    <w:rsid w:val="00A211DC"/>
    <w:rsid w:val="00A21216"/>
    <w:rsid w:val="00A212CE"/>
    <w:rsid w:val="00A21505"/>
    <w:rsid w:val="00A21721"/>
    <w:rsid w:val="00A2200F"/>
    <w:rsid w:val="00A2378B"/>
    <w:rsid w:val="00A23E88"/>
    <w:rsid w:val="00A2413B"/>
    <w:rsid w:val="00A24909"/>
    <w:rsid w:val="00A24E74"/>
    <w:rsid w:val="00A25375"/>
    <w:rsid w:val="00A25682"/>
    <w:rsid w:val="00A25C93"/>
    <w:rsid w:val="00A25CC6"/>
    <w:rsid w:val="00A25EC8"/>
    <w:rsid w:val="00A262B3"/>
    <w:rsid w:val="00A264B1"/>
    <w:rsid w:val="00A27375"/>
    <w:rsid w:val="00A30268"/>
    <w:rsid w:val="00A30EAF"/>
    <w:rsid w:val="00A31807"/>
    <w:rsid w:val="00A3327E"/>
    <w:rsid w:val="00A3361D"/>
    <w:rsid w:val="00A33695"/>
    <w:rsid w:val="00A352A8"/>
    <w:rsid w:val="00A3567A"/>
    <w:rsid w:val="00A36226"/>
    <w:rsid w:val="00A3659B"/>
    <w:rsid w:val="00A36803"/>
    <w:rsid w:val="00A36D70"/>
    <w:rsid w:val="00A376A3"/>
    <w:rsid w:val="00A378E3"/>
    <w:rsid w:val="00A40A65"/>
    <w:rsid w:val="00A42283"/>
    <w:rsid w:val="00A425D5"/>
    <w:rsid w:val="00A42B53"/>
    <w:rsid w:val="00A42EE1"/>
    <w:rsid w:val="00A438B9"/>
    <w:rsid w:val="00A444C5"/>
    <w:rsid w:val="00A4583A"/>
    <w:rsid w:val="00A45F97"/>
    <w:rsid w:val="00A4660A"/>
    <w:rsid w:val="00A467B5"/>
    <w:rsid w:val="00A46B8B"/>
    <w:rsid w:val="00A46D69"/>
    <w:rsid w:val="00A46EC4"/>
    <w:rsid w:val="00A47386"/>
    <w:rsid w:val="00A474A4"/>
    <w:rsid w:val="00A47E11"/>
    <w:rsid w:val="00A5024F"/>
    <w:rsid w:val="00A51E25"/>
    <w:rsid w:val="00A51E51"/>
    <w:rsid w:val="00A52282"/>
    <w:rsid w:val="00A52C0A"/>
    <w:rsid w:val="00A542D6"/>
    <w:rsid w:val="00A545F8"/>
    <w:rsid w:val="00A54948"/>
    <w:rsid w:val="00A55210"/>
    <w:rsid w:val="00A55B4A"/>
    <w:rsid w:val="00A55D65"/>
    <w:rsid w:val="00A55FC8"/>
    <w:rsid w:val="00A56FFA"/>
    <w:rsid w:val="00A5761F"/>
    <w:rsid w:val="00A60281"/>
    <w:rsid w:val="00A60971"/>
    <w:rsid w:val="00A60AD7"/>
    <w:rsid w:val="00A61FCD"/>
    <w:rsid w:val="00A62259"/>
    <w:rsid w:val="00A628D0"/>
    <w:rsid w:val="00A63339"/>
    <w:rsid w:val="00A633A7"/>
    <w:rsid w:val="00A63A63"/>
    <w:rsid w:val="00A63A7F"/>
    <w:rsid w:val="00A646F5"/>
    <w:rsid w:val="00A654FE"/>
    <w:rsid w:val="00A65604"/>
    <w:rsid w:val="00A65B8A"/>
    <w:rsid w:val="00A65D18"/>
    <w:rsid w:val="00A66FF2"/>
    <w:rsid w:val="00A67CE3"/>
    <w:rsid w:val="00A70C5F"/>
    <w:rsid w:val="00A713BA"/>
    <w:rsid w:val="00A723DF"/>
    <w:rsid w:val="00A72AD2"/>
    <w:rsid w:val="00A732DF"/>
    <w:rsid w:val="00A7440A"/>
    <w:rsid w:val="00A749A8"/>
    <w:rsid w:val="00A749D9"/>
    <w:rsid w:val="00A75490"/>
    <w:rsid w:val="00A756EB"/>
    <w:rsid w:val="00A75776"/>
    <w:rsid w:val="00A75DEC"/>
    <w:rsid w:val="00A762DC"/>
    <w:rsid w:val="00A76A25"/>
    <w:rsid w:val="00A77BCC"/>
    <w:rsid w:val="00A77FB2"/>
    <w:rsid w:val="00A8037B"/>
    <w:rsid w:val="00A80CB8"/>
    <w:rsid w:val="00A80D52"/>
    <w:rsid w:val="00A81FAF"/>
    <w:rsid w:val="00A827DF"/>
    <w:rsid w:val="00A8299F"/>
    <w:rsid w:val="00A82D68"/>
    <w:rsid w:val="00A82E1D"/>
    <w:rsid w:val="00A86371"/>
    <w:rsid w:val="00A86B1E"/>
    <w:rsid w:val="00A86D93"/>
    <w:rsid w:val="00A86F3C"/>
    <w:rsid w:val="00A8703A"/>
    <w:rsid w:val="00A8760F"/>
    <w:rsid w:val="00A87BA0"/>
    <w:rsid w:val="00A87E54"/>
    <w:rsid w:val="00A901A9"/>
    <w:rsid w:val="00A90841"/>
    <w:rsid w:val="00A92D15"/>
    <w:rsid w:val="00A92DC1"/>
    <w:rsid w:val="00A930F2"/>
    <w:rsid w:val="00A939AF"/>
    <w:rsid w:val="00A94700"/>
    <w:rsid w:val="00A94C51"/>
    <w:rsid w:val="00A95651"/>
    <w:rsid w:val="00A957A5"/>
    <w:rsid w:val="00A962CF"/>
    <w:rsid w:val="00A97253"/>
    <w:rsid w:val="00A975D4"/>
    <w:rsid w:val="00AA0116"/>
    <w:rsid w:val="00AA03B8"/>
    <w:rsid w:val="00AA04E8"/>
    <w:rsid w:val="00AA0524"/>
    <w:rsid w:val="00AA10DD"/>
    <w:rsid w:val="00AA11BA"/>
    <w:rsid w:val="00AA211D"/>
    <w:rsid w:val="00AA2184"/>
    <w:rsid w:val="00AA28AF"/>
    <w:rsid w:val="00AA2D2F"/>
    <w:rsid w:val="00AA35C2"/>
    <w:rsid w:val="00AA39C4"/>
    <w:rsid w:val="00AA5CAA"/>
    <w:rsid w:val="00AA5D97"/>
    <w:rsid w:val="00AA67C6"/>
    <w:rsid w:val="00AA7408"/>
    <w:rsid w:val="00AA7836"/>
    <w:rsid w:val="00AA7B92"/>
    <w:rsid w:val="00AA7CC5"/>
    <w:rsid w:val="00AA7F8D"/>
    <w:rsid w:val="00AB1633"/>
    <w:rsid w:val="00AB16D7"/>
    <w:rsid w:val="00AB1894"/>
    <w:rsid w:val="00AB2013"/>
    <w:rsid w:val="00AB225C"/>
    <w:rsid w:val="00AB2C02"/>
    <w:rsid w:val="00AB3080"/>
    <w:rsid w:val="00AB337B"/>
    <w:rsid w:val="00AB3C75"/>
    <w:rsid w:val="00AB3EA3"/>
    <w:rsid w:val="00AB553C"/>
    <w:rsid w:val="00AB5EBE"/>
    <w:rsid w:val="00AB6888"/>
    <w:rsid w:val="00AB6974"/>
    <w:rsid w:val="00AB6A30"/>
    <w:rsid w:val="00AB6B52"/>
    <w:rsid w:val="00AB6C79"/>
    <w:rsid w:val="00AB75CF"/>
    <w:rsid w:val="00AB7D86"/>
    <w:rsid w:val="00AC0BD1"/>
    <w:rsid w:val="00AC0D05"/>
    <w:rsid w:val="00AC0EE7"/>
    <w:rsid w:val="00AC223F"/>
    <w:rsid w:val="00AC2615"/>
    <w:rsid w:val="00AC2B9B"/>
    <w:rsid w:val="00AC2FCC"/>
    <w:rsid w:val="00AC31AA"/>
    <w:rsid w:val="00AC3CDE"/>
    <w:rsid w:val="00AC3EA4"/>
    <w:rsid w:val="00AC3F45"/>
    <w:rsid w:val="00AC3FC2"/>
    <w:rsid w:val="00AC4029"/>
    <w:rsid w:val="00AC5821"/>
    <w:rsid w:val="00AC5855"/>
    <w:rsid w:val="00AC5A6E"/>
    <w:rsid w:val="00AC5D76"/>
    <w:rsid w:val="00AC614E"/>
    <w:rsid w:val="00AC6343"/>
    <w:rsid w:val="00AC63EB"/>
    <w:rsid w:val="00AC6C04"/>
    <w:rsid w:val="00AC7350"/>
    <w:rsid w:val="00AC76A8"/>
    <w:rsid w:val="00AC77A5"/>
    <w:rsid w:val="00AC7A5F"/>
    <w:rsid w:val="00AC7DD5"/>
    <w:rsid w:val="00AD0C65"/>
    <w:rsid w:val="00AD11B5"/>
    <w:rsid w:val="00AD1208"/>
    <w:rsid w:val="00AD1CDB"/>
    <w:rsid w:val="00AD4443"/>
    <w:rsid w:val="00AD4E3B"/>
    <w:rsid w:val="00AD51A5"/>
    <w:rsid w:val="00AD56C6"/>
    <w:rsid w:val="00AD5CD5"/>
    <w:rsid w:val="00AD5D11"/>
    <w:rsid w:val="00AD602F"/>
    <w:rsid w:val="00AD6204"/>
    <w:rsid w:val="00AD6226"/>
    <w:rsid w:val="00AD65F4"/>
    <w:rsid w:val="00AD70E4"/>
    <w:rsid w:val="00AD7573"/>
    <w:rsid w:val="00AD778D"/>
    <w:rsid w:val="00AE0694"/>
    <w:rsid w:val="00AE1045"/>
    <w:rsid w:val="00AE1828"/>
    <w:rsid w:val="00AE192E"/>
    <w:rsid w:val="00AE2E16"/>
    <w:rsid w:val="00AE37E9"/>
    <w:rsid w:val="00AE3DAD"/>
    <w:rsid w:val="00AE4758"/>
    <w:rsid w:val="00AE5517"/>
    <w:rsid w:val="00AE6126"/>
    <w:rsid w:val="00AE63C7"/>
    <w:rsid w:val="00AE68EF"/>
    <w:rsid w:val="00AE6EC3"/>
    <w:rsid w:val="00AE6F51"/>
    <w:rsid w:val="00AE76EB"/>
    <w:rsid w:val="00AF03BB"/>
    <w:rsid w:val="00AF13EE"/>
    <w:rsid w:val="00AF1E1E"/>
    <w:rsid w:val="00AF29EF"/>
    <w:rsid w:val="00AF312B"/>
    <w:rsid w:val="00AF3458"/>
    <w:rsid w:val="00AF3AA8"/>
    <w:rsid w:val="00AF43FF"/>
    <w:rsid w:val="00AF4BEA"/>
    <w:rsid w:val="00AF6172"/>
    <w:rsid w:val="00AF6433"/>
    <w:rsid w:val="00AF660C"/>
    <w:rsid w:val="00AF6784"/>
    <w:rsid w:val="00AF6BBE"/>
    <w:rsid w:val="00AF6D13"/>
    <w:rsid w:val="00AF7253"/>
    <w:rsid w:val="00AF7646"/>
    <w:rsid w:val="00AF7696"/>
    <w:rsid w:val="00B001F0"/>
    <w:rsid w:val="00B00441"/>
    <w:rsid w:val="00B00951"/>
    <w:rsid w:val="00B01546"/>
    <w:rsid w:val="00B026AB"/>
    <w:rsid w:val="00B03354"/>
    <w:rsid w:val="00B039E8"/>
    <w:rsid w:val="00B04691"/>
    <w:rsid w:val="00B04953"/>
    <w:rsid w:val="00B04A30"/>
    <w:rsid w:val="00B052F8"/>
    <w:rsid w:val="00B05D57"/>
    <w:rsid w:val="00B05EAD"/>
    <w:rsid w:val="00B06CF6"/>
    <w:rsid w:val="00B1008E"/>
    <w:rsid w:val="00B105F0"/>
    <w:rsid w:val="00B10AFA"/>
    <w:rsid w:val="00B10E88"/>
    <w:rsid w:val="00B10F3E"/>
    <w:rsid w:val="00B11751"/>
    <w:rsid w:val="00B11F35"/>
    <w:rsid w:val="00B1242C"/>
    <w:rsid w:val="00B13058"/>
    <w:rsid w:val="00B1444F"/>
    <w:rsid w:val="00B14C9E"/>
    <w:rsid w:val="00B15348"/>
    <w:rsid w:val="00B160F4"/>
    <w:rsid w:val="00B16563"/>
    <w:rsid w:val="00B165D8"/>
    <w:rsid w:val="00B16C4E"/>
    <w:rsid w:val="00B16EF3"/>
    <w:rsid w:val="00B2084F"/>
    <w:rsid w:val="00B20AD6"/>
    <w:rsid w:val="00B20D5F"/>
    <w:rsid w:val="00B20D9D"/>
    <w:rsid w:val="00B2146B"/>
    <w:rsid w:val="00B21B9D"/>
    <w:rsid w:val="00B229BF"/>
    <w:rsid w:val="00B22EA6"/>
    <w:rsid w:val="00B23652"/>
    <w:rsid w:val="00B23AFD"/>
    <w:rsid w:val="00B240A4"/>
    <w:rsid w:val="00B24FED"/>
    <w:rsid w:val="00B25917"/>
    <w:rsid w:val="00B25EC5"/>
    <w:rsid w:val="00B2601B"/>
    <w:rsid w:val="00B26505"/>
    <w:rsid w:val="00B26F5F"/>
    <w:rsid w:val="00B270D7"/>
    <w:rsid w:val="00B2725B"/>
    <w:rsid w:val="00B277AE"/>
    <w:rsid w:val="00B27ADE"/>
    <w:rsid w:val="00B27C90"/>
    <w:rsid w:val="00B3116E"/>
    <w:rsid w:val="00B314E2"/>
    <w:rsid w:val="00B31E17"/>
    <w:rsid w:val="00B31E36"/>
    <w:rsid w:val="00B32121"/>
    <w:rsid w:val="00B32265"/>
    <w:rsid w:val="00B325D4"/>
    <w:rsid w:val="00B3487C"/>
    <w:rsid w:val="00B34EBB"/>
    <w:rsid w:val="00B35114"/>
    <w:rsid w:val="00B35353"/>
    <w:rsid w:val="00B379BD"/>
    <w:rsid w:val="00B37D06"/>
    <w:rsid w:val="00B40292"/>
    <w:rsid w:val="00B4065C"/>
    <w:rsid w:val="00B408A5"/>
    <w:rsid w:val="00B40978"/>
    <w:rsid w:val="00B4188F"/>
    <w:rsid w:val="00B41FC6"/>
    <w:rsid w:val="00B42D29"/>
    <w:rsid w:val="00B430DC"/>
    <w:rsid w:val="00B436ED"/>
    <w:rsid w:val="00B45624"/>
    <w:rsid w:val="00B466B3"/>
    <w:rsid w:val="00B47216"/>
    <w:rsid w:val="00B472F0"/>
    <w:rsid w:val="00B511FB"/>
    <w:rsid w:val="00B5134D"/>
    <w:rsid w:val="00B517C9"/>
    <w:rsid w:val="00B51E58"/>
    <w:rsid w:val="00B520F4"/>
    <w:rsid w:val="00B52A98"/>
    <w:rsid w:val="00B5303F"/>
    <w:rsid w:val="00B532F2"/>
    <w:rsid w:val="00B53C99"/>
    <w:rsid w:val="00B54057"/>
    <w:rsid w:val="00B54866"/>
    <w:rsid w:val="00B54C96"/>
    <w:rsid w:val="00B54E85"/>
    <w:rsid w:val="00B5515C"/>
    <w:rsid w:val="00B552F2"/>
    <w:rsid w:val="00B557AF"/>
    <w:rsid w:val="00B56741"/>
    <w:rsid w:val="00B56B2A"/>
    <w:rsid w:val="00B576CC"/>
    <w:rsid w:val="00B604BC"/>
    <w:rsid w:val="00B607BD"/>
    <w:rsid w:val="00B613FB"/>
    <w:rsid w:val="00B62A33"/>
    <w:rsid w:val="00B63BF5"/>
    <w:rsid w:val="00B63E45"/>
    <w:rsid w:val="00B641FB"/>
    <w:rsid w:val="00B64323"/>
    <w:rsid w:val="00B64665"/>
    <w:rsid w:val="00B64B35"/>
    <w:rsid w:val="00B64C79"/>
    <w:rsid w:val="00B64DFE"/>
    <w:rsid w:val="00B65A83"/>
    <w:rsid w:val="00B65BC5"/>
    <w:rsid w:val="00B65E89"/>
    <w:rsid w:val="00B66BD3"/>
    <w:rsid w:val="00B67003"/>
    <w:rsid w:val="00B672C4"/>
    <w:rsid w:val="00B67565"/>
    <w:rsid w:val="00B67C49"/>
    <w:rsid w:val="00B70491"/>
    <w:rsid w:val="00B70A89"/>
    <w:rsid w:val="00B72463"/>
    <w:rsid w:val="00B724D5"/>
    <w:rsid w:val="00B72FE2"/>
    <w:rsid w:val="00B734B5"/>
    <w:rsid w:val="00B7355E"/>
    <w:rsid w:val="00B73D94"/>
    <w:rsid w:val="00B73EAE"/>
    <w:rsid w:val="00B73F70"/>
    <w:rsid w:val="00B74317"/>
    <w:rsid w:val="00B7437F"/>
    <w:rsid w:val="00B7443E"/>
    <w:rsid w:val="00B747D6"/>
    <w:rsid w:val="00B761D2"/>
    <w:rsid w:val="00B762BB"/>
    <w:rsid w:val="00B7649F"/>
    <w:rsid w:val="00B767AE"/>
    <w:rsid w:val="00B76CF7"/>
    <w:rsid w:val="00B7777F"/>
    <w:rsid w:val="00B80439"/>
    <w:rsid w:val="00B804A6"/>
    <w:rsid w:val="00B80CCD"/>
    <w:rsid w:val="00B81776"/>
    <w:rsid w:val="00B81C53"/>
    <w:rsid w:val="00B81E1E"/>
    <w:rsid w:val="00B82454"/>
    <w:rsid w:val="00B8300B"/>
    <w:rsid w:val="00B8316F"/>
    <w:rsid w:val="00B83760"/>
    <w:rsid w:val="00B83875"/>
    <w:rsid w:val="00B83DF6"/>
    <w:rsid w:val="00B8481B"/>
    <w:rsid w:val="00B85261"/>
    <w:rsid w:val="00B853BC"/>
    <w:rsid w:val="00B86D73"/>
    <w:rsid w:val="00B86F6D"/>
    <w:rsid w:val="00B87B5E"/>
    <w:rsid w:val="00B90105"/>
    <w:rsid w:val="00B90A6F"/>
    <w:rsid w:val="00B90C79"/>
    <w:rsid w:val="00B91451"/>
    <w:rsid w:val="00B9156B"/>
    <w:rsid w:val="00B91869"/>
    <w:rsid w:val="00B91B34"/>
    <w:rsid w:val="00B91F43"/>
    <w:rsid w:val="00B922AB"/>
    <w:rsid w:val="00B9230E"/>
    <w:rsid w:val="00B936A4"/>
    <w:rsid w:val="00B93A6F"/>
    <w:rsid w:val="00B93FD9"/>
    <w:rsid w:val="00B9410A"/>
    <w:rsid w:val="00B94596"/>
    <w:rsid w:val="00B94740"/>
    <w:rsid w:val="00B9495B"/>
    <w:rsid w:val="00B94F9B"/>
    <w:rsid w:val="00B95F65"/>
    <w:rsid w:val="00B963D7"/>
    <w:rsid w:val="00B968AA"/>
    <w:rsid w:val="00B96D00"/>
    <w:rsid w:val="00B976C0"/>
    <w:rsid w:val="00B97B31"/>
    <w:rsid w:val="00BA07F2"/>
    <w:rsid w:val="00BA0EEA"/>
    <w:rsid w:val="00BA112B"/>
    <w:rsid w:val="00BA1BFE"/>
    <w:rsid w:val="00BA1EAE"/>
    <w:rsid w:val="00BA2985"/>
    <w:rsid w:val="00BA2CD1"/>
    <w:rsid w:val="00BA3E3D"/>
    <w:rsid w:val="00BA4E55"/>
    <w:rsid w:val="00BA549C"/>
    <w:rsid w:val="00BA5688"/>
    <w:rsid w:val="00BA633A"/>
    <w:rsid w:val="00BA67FC"/>
    <w:rsid w:val="00BA6A35"/>
    <w:rsid w:val="00BA6CED"/>
    <w:rsid w:val="00BA6D0F"/>
    <w:rsid w:val="00BA7DD7"/>
    <w:rsid w:val="00BB00E6"/>
    <w:rsid w:val="00BB0923"/>
    <w:rsid w:val="00BB1472"/>
    <w:rsid w:val="00BB1877"/>
    <w:rsid w:val="00BB1B0B"/>
    <w:rsid w:val="00BB265B"/>
    <w:rsid w:val="00BB2870"/>
    <w:rsid w:val="00BB3176"/>
    <w:rsid w:val="00BB3F61"/>
    <w:rsid w:val="00BB4B98"/>
    <w:rsid w:val="00BB5304"/>
    <w:rsid w:val="00BB542E"/>
    <w:rsid w:val="00BB5FBE"/>
    <w:rsid w:val="00BB62B2"/>
    <w:rsid w:val="00BB62C2"/>
    <w:rsid w:val="00BB6644"/>
    <w:rsid w:val="00BB683D"/>
    <w:rsid w:val="00BB6E73"/>
    <w:rsid w:val="00BB7C1F"/>
    <w:rsid w:val="00BC01B1"/>
    <w:rsid w:val="00BC1AB8"/>
    <w:rsid w:val="00BC228A"/>
    <w:rsid w:val="00BC3935"/>
    <w:rsid w:val="00BC42DB"/>
    <w:rsid w:val="00BC441F"/>
    <w:rsid w:val="00BC46E8"/>
    <w:rsid w:val="00BC4C92"/>
    <w:rsid w:val="00BC4EF8"/>
    <w:rsid w:val="00BC4F21"/>
    <w:rsid w:val="00BC576C"/>
    <w:rsid w:val="00BC66BD"/>
    <w:rsid w:val="00BC7244"/>
    <w:rsid w:val="00BD1481"/>
    <w:rsid w:val="00BD1D1B"/>
    <w:rsid w:val="00BD22DF"/>
    <w:rsid w:val="00BD270B"/>
    <w:rsid w:val="00BD37CB"/>
    <w:rsid w:val="00BD380A"/>
    <w:rsid w:val="00BD3AB0"/>
    <w:rsid w:val="00BD3ADC"/>
    <w:rsid w:val="00BD3DB2"/>
    <w:rsid w:val="00BD4160"/>
    <w:rsid w:val="00BD42DC"/>
    <w:rsid w:val="00BD4BF0"/>
    <w:rsid w:val="00BD52E5"/>
    <w:rsid w:val="00BD7089"/>
    <w:rsid w:val="00BD7557"/>
    <w:rsid w:val="00BD76F5"/>
    <w:rsid w:val="00BD7C22"/>
    <w:rsid w:val="00BE0308"/>
    <w:rsid w:val="00BE1607"/>
    <w:rsid w:val="00BE1980"/>
    <w:rsid w:val="00BE31A7"/>
    <w:rsid w:val="00BE3ACA"/>
    <w:rsid w:val="00BE3C20"/>
    <w:rsid w:val="00BE49B1"/>
    <w:rsid w:val="00BE4D92"/>
    <w:rsid w:val="00BE5358"/>
    <w:rsid w:val="00BE5821"/>
    <w:rsid w:val="00BE58A4"/>
    <w:rsid w:val="00BE6087"/>
    <w:rsid w:val="00BE6505"/>
    <w:rsid w:val="00BE68D8"/>
    <w:rsid w:val="00BE6F2D"/>
    <w:rsid w:val="00BF0683"/>
    <w:rsid w:val="00BF0699"/>
    <w:rsid w:val="00BF071F"/>
    <w:rsid w:val="00BF096E"/>
    <w:rsid w:val="00BF0D80"/>
    <w:rsid w:val="00BF1ACB"/>
    <w:rsid w:val="00BF3B25"/>
    <w:rsid w:val="00BF45F9"/>
    <w:rsid w:val="00BF52A1"/>
    <w:rsid w:val="00BF53B1"/>
    <w:rsid w:val="00BF56D1"/>
    <w:rsid w:val="00BF56E7"/>
    <w:rsid w:val="00BF59E1"/>
    <w:rsid w:val="00BF67DD"/>
    <w:rsid w:val="00BF76DA"/>
    <w:rsid w:val="00BF7AF8"/>
    <w:rsid w:val="00BF7C3B"/>
    <w:rsid w:val="00BF7F38"/>
    <w:rsid w:val="00C00C30"/>
    <w:rsid w:val="00C012F6"/>
    <w:rsid w:val="00C014E8"/>
    <w:rsid w:val="00C01B4F"/>
    <w:rsid w:val="00C025B0"/>
    <w:rsid w:val="00C0287E"/>
    <w:rsid w:val="00C028E9"/>
    <w:rsid w:val="00C02C65"/>
    <w:rsid w:val="00C03260"/>
    <w:rsid w:val="00C03796"/>
    <w:rsid w:val="00C0419D"/>
    <w:rsid w:val="00C0456B"/>
    <w:rsid w:val="00C0564A"/>
    <w:rsid w:val="00C05BC1"/>
    <w:rsid w:val="00C05BD6"/>
    <w:rsid w:val="00C06499"/>
    <w:rsid w:val="00C074A7"/>
    <w:rsid w:val="00C07BEB"/>
    <w:rsid w:val="00C07DE8"/>
    <w:rsid w:val="00C103FD"/>
    <w:rsid w:val="00C104B0"/>
    <w:rsid w:val="00C10949"/>
    <w:rsid w:val="00C10B39"/>
    <w:rsid w:val="00C10F31"/>
    <w:rsid w:val="00C11479"/>
    <w:rsid w:val="00C11C1F"/>
    <w:rsid w:val="00C11E0B"/>
    <w:rsid w:val="00C1218C"/>
    <w:rsid w:val="00C12662"/>
    <w:rsid w:val="00C1363E"/>
    <w:rsid w:val="00C138E4"/>
    <w:rsid w:val="00C14255"/>
    <w:rsid w:val="00C144E1"/>
    <w:rsid w:val="00C14B1F"/>
    <w:rsid w:val="00C14D7F"/>
    <w:rsid w:val="00C15128"/>
    <w:rsid w:val="00C15BB4"/>
    <w:rsid w:val="00C167B1"/>
    <w:rsid w:val="00C16F77"/>
    <w:rsid w:val="00C170AF"/>
    <w:rsid w:val="00C17857"/>
    <w:rsid w:val="00C17E6A"/>
    <w:rsid w:val="00C17ECD"/>
    <w:rsid w:val="00C17FD9"/>
    <w:rsid w:val="00C2007C"/>
    <w:rsid w:val="00C21C36"/>
    <w:rsid w:val="00C21EC5"/>
    <w:rsid w:val="00C2207D"/>
    <w:rsid w:val="00C22463"/>
    <w:rsid w:val="00C224A8"/>
    <w:rsid w:val="00C2276C"/>
    <w:rsid w:val="00C232EE"/>
    <w:rsid w:val="00C23ACF"/>
    <w:rsid w:val="00C23AFA"/>
    <w:rsid w:val="00C23C1D"/>
    <w:rsid w:val="00C260A9"/>
    <w:rsid w:val="00C27248"/>
    <w:rsid w:val="00C273A2"/>
    <w:rsid w:val="00C27F20"/>
    <w:rsid w:val="00C27FC8"/>
    <w:rsid w:val="00C27FE0"/>
    <w:rsid w:val="00C310B0"/>
    <w:rsid w:val="00C312A3"/>
    <w:rsid w:val="00C32447"/>
    <w:rsid w:val="00C3257E"/>
    <w:rsid w:val="00C32A82"/>
    <w:rsid w:val="00C32BD1"/>
    <w:rsid w:val="00C32CC8"/>
    <w:rsid w:val="00C33E99"/>
    <w:rsid w:val="00C34340"/>
    <w:rsid w:val="00C346BC"/>
    <w:rsid w:val="00C346E6"/>
    <w:rsid w:val="00C34DEC"/>
    <w:rsid w:val="00C34F0B"/>
    <w:rsid w:val="00C35ADB"/>
    <w:rsid w:val="00C3646F"/>
    <w:rsid w:val="00C370C9"/>
    <w:rsid w:val="00C4069B"/>
    <w:rsid w:val="00C40B42"/>
    <w:rsid w:val="00C41741"/>
    <w:rsid w:val="00C42E78"/>
    <w:rsid w:val="00C44267"/>
    <w:rsid w:val="00C44EA1"/>
    <w:rsid w:val="00C44FF1"/>
    <w:rsid w:val="00C451A5"/>
    <w:rsid w:val="00C4521E"/>
    <w:rsid w:val="00C45335"/>
    <w:rsid w:val="00C45970"/>
    <w:rsid w:val="00C45C2B"/>
    <w:rsid w:val="00C46BE7"/>
    <w:rsid w:val="00C47104"/>
    <w:rsid w:val="00C509DC"/>
    <w:rsid w:val="00C50E0F"/>
    <w:rsid w:val="00C51147"/>
    <w:rsid w:val="00C515E6"/>
    <w:rsid w:val="00C51FFE"/>
    <w:rsid w:val="00C5284D"/>
    <w:rsid w:val="00C5369B"/>
    <w:rsid w:val="00C5380B"/>
    <w:rsid w:val="00C53902"/>
    <w:rsid w:val="00C53955"/>
    <w:rsid w:val="00C53BAF"/>
    <w:rsid w:val="00C53FB5"/>
    <w:rsid w:val="00C541CE"/>
    <w:rsid w:val="00C54976"/>
    <w:rsid w:val="00C55338"/>
    <w:rsid w:val="00C55A2D"/>
    <w:rsid w:val="00C562C8"/>
    <w:rsid w:val="00C56796"/>
    <w:rsid w:val="00C56E8D"/>
    <w:rsid w:val="00C602D2"/>
    <w:rsid w:val="00C60347"/>
    <w:rsid w:val="00C6142E"/>
    <w:rsid w:val="00C61673"/>
    <w:rsid w:val="00C61AB9"/>
    <w:rsid w:val="00C61C94"/>
    <w:rsid w:val="00C622D1"/>
    <w:rsid w:val="00C62B8F"/>
    <w:rsid w:val="00C62C22"/>
    <w:rsid w:val="00C6301C"/>
    <w:rsid w:val="00C63C11"/>
    <w:rsid w:val="00C643ED"/>
    <w:rsid w:val="00C644F1"/>
    <w:rsid w:val="00C64616"/>
    <w:rsid w:val="00C64F9E"/>
    <w:rsid w:val="00C65604"/>
    <w:rsid w:val="00C65607"/>
    <w:rsid w:val="00C65908"/>
    <w:rsid w:val="00C65974"/>
    <w:rsid w:val="00C6617F"/>
    <w:rsid w:val="00C6626A"/>
    <w:rsid w:val="00C66978"/>
    <w:rsid w:val="00C66B4A"/>
    <w:rsid w:val="00C66C35"/>
    <w:rsid w:val="00C67353"/>
    <w:rsid w:val="00C67473"/>
    <w:rsid w:val="00C674D2"/>
    <w:rsid w:val="00C67C88"/>
    <w:rsid w:val="00C67E54"/>
    <w:rsid w:val="00C67EE6"/>
    <w:rsid w:val="00C70A51"/>
    <w:rsid w:val="00C71E6A"/>
    <w:rsid w:val="00C7201A"/>
    <w:rsid w:val="00C7224C"/>
    <w:rsid w:val="00C72489"/>
    <w:rsid w:val="00C727EC"/>
    <w:rsid w:val="00C75051"/>
    <w:rsid w:val="00C75348"/>
    <w:rsid w:val="00C75438"/>
    <w:rsid w:val="00C75D8A"/>
    <w:rsid w:val="00C76198"/>
    <w:rsid w:val="00C7700F"/>
    <w:rsid w:val="00C77266"/>
    <w:rsid w:val="00C7735A"/>
    <w:rsid w:val="00C80ECC"/>
    <w:rsid w:val="00C80F39"/>
    <w:rsid w:val="00C80FE8"/>
    <w:rsid w:val="00C81F32"/>
    <w:rsid w:val="00C8252E"/>
    <w:rsid w:val="00C8253C"/>
    <w:rsid w:val="00C82C23"/>
    <w:rsid w:val="00C836EE"/>
    <w:rsid w:val="00C841CA"/>
    <w:rsid w:val="00C84703"/>
    <w:rsid w:val="00C85882"/>
    <w:rsid w:val="00C8720F"/>
    <w:rsid w:val="00C873C0"/>
    <w:rsid w:val="00C901FE"/>
    <w:rsid w:val="00C907BE"/>
    <w:rsid w:val="00C91118"/>
    <w:rsid w:val="00C916D7"/>
    <w:rsid w:val="00C91EC0"/>
    <w:rsid w:val="00C920E5"/>
    <w:rsid w:val="00C927ED"/>
    <w:rsid w:val="00C92C69"/>
    <w:rsid w:val="00C92E6E"/>
    <w:rsid w:val="00C95628"/>
    <w:rsid w:val="00C95978"/>
    <w:rsid w:val="00C963F2"/>
    <w:rsid w:val="00C96679"/>
    <w:rsid w:val="00C974FE"/>
    <w:rsid w:val="00C975E4"/>
    <w:rsid w:val="00C97856"/>
    <w:rsid w:val="00C97C6A"/>
    <w:rsid w:val="00C97EDE"/>
    <w:rsid w:val="00CA000B"/>
    <w:rsid w:val="00CA032C"/>
    <w:rsid w:val="00CA033E"/>
    <w:rsid w:val="00CA0B88"/>
    <w:rsid w:val="00CA1706"/>
    <w:rsid w:val="00CA1980"/>
    <w:rsid w:val="00CA1CBA"/>
    <w:rsid w:val="00CA20EC"/>
    <w:rsid w:val="00CA2286"/>
    <w:rsid w:val="00CA3137"/>
    <w:rsid w:val="00CA38B5"/>
    <w:rsid w:val="00CA39A2"/>
    <w:rsid w:val="00CA3A02"/>
    <w:rsid w:val="00CA434E"/>
    <w:rsid w:val="00CA4F71"/>
    <w:rsid w:val="00CA5171"/>
    <w:rsid w:val="00CA5A6B"/>
    <w:rsid w:val="00CA64BA"/>
    <w:rsid w:val="00CA7654"/>
    <w:rsid w:val="00CA7699"/>
    <w:rsid w:val="00CA7EAA"/>
    <w:rsid w:val="00CB09A0"/>
    <w:rsid w:val="00CB13E7"/>
    <w:rsid w:val="00CB1763"/>
    <w:rsid w:val="00CB1A47"/>
    <w:rsid w:val="00CB20AC"/>
    <w:rsid w:val="00CB275A"/>
    <w:rsid w:val="00CB2967"/>
    <w:rsid w:val="00CB2A17"/>
    <w:rsid w:val="00CB30F4"/>
    <w:rsid w:val="00CB3258"/>
    <w:rsid w:val="00CB351A"/>
    <w:rsid w:val="00CB39E9"/>
    <w:rsid w:val="00CB3B3B"/>
    <w:rsid w:val="00CB45A9"/>
    <w:rsid w:val="00CB47C2"/>
    <w:rsid w:val="00CB48A7"/>
    <w:rsid w:val="00CB4DD8"/>
    <w:rsid w:val="00CB4E94"/>
    <w:rsid w:val="00CB5115"/>
    <w:rsid w:val="00CB6389"/>
    <w:rsid w:val="00CB6472"/>
    <w:rsid w:val="00CB7370"/>
    <w:rsid w:val="00CB74E2"/>
    <w:rsid w:val="00CB7617"/>
    <w:rsid w:val="00CB7929"/>
    <w:rsid w:val="00CC0151"/>
    <w:rsid w:val="00CC0194"/>
    <w:rsid w:val="00CC04D6"/>
    <w:rsid w:val="00CC0C2C"/>
    <w:rsid w:val="00CC1983"/>
    <w:rsid w:val="00CC1CFF"/>
    <w:rsid w:val="00CC269E"/>
    <w:rsid w:val="00CC28F9"/>
    <w:rsid w:val="00CC3228"/>
    <w:rsid w:val="00CC33E6"/>
    <w:rsid w:val="00CC4920"/>
    <w:rsid w:val="00CC52E9"/>
    <w:rsid w:val="00CC5A36"/>
    <w:rsid w:val="00CC6724"/>
    <w:rsid w:val="00CC759C"/>
    <w:rsid w:val="00CC7C2B"/>
    <w:rsid w:val="00CC7C45"/>
    <w:rsid w:val="00CD17EC"/>
    <w:rsid w:val="00CD1E0A"/>
    <w:rsid w:val="00CD3A4A"/>
    <w:rsid w:val="00CD3AF4"/>
    <w:rsid w:val="00CD3B25"/>
    <w:rsid w:val="00CD4001"/>
    <w:rsid w:val="00CD4773"/>
    <w:rsid w:val="00CD4878"/>
    <w:rsid w:val="00CD4F38"/>
    <w:rsid w:val="00CD565B"/>
    <w:rsid w:val="00CD5728"/>
    <w:rsid w:val="00CD614F"/>
    <w:rsid w:val="00CD6350"/>
    <w:rsid w:val="00CD63AE"/>
    <w:rsid w:val="00CD6CBC"/>
    <w:rsid w:val="00CD75AD"/>
    <w:rsid w:val="00CD7BF3"/>
    <w:rsid w:val="00CD7C89"/>
    <w:rsid w:val="00CD7CD5"/>
    <w:rsid w:val="00CE03D4"/>
    <w:rsid w:val="00CE04EA"/>
    <w:rsid w:val="00CE05A9"/>
    <w:rsid w:val="00CE1198"/>
    <w:rsid w:val="00CE1309"/>
    <w:rsid w:val="00CE277B"/>
    <w:rsid w:val="00CE2A33"/>
    <w:rsid w:val="00CE2EE9"/>
    <w:rsid w:val="00CE2FCF"/>
    <w:rsid w:val="00CE3A85"/>
    <w:rsid w:val="00CE3C7C"/>
    <w:rsid w:val="00CE4B20"/>
    <w:rsid w:val="00CE4D1E"/>
    <w:rsid w:val="00CE4FA1"/>
    <w:rsid w:val="00CE570F"/>
    <w:rsid w:val="00CE5814"/>
    <w:rsid w:val="00CE60F8"/>
    <w:rsid w:val="00CE6127"/>
    <w:rsid w:val="00CE7269"/>
    <w:rsid w:val="00CE79A8"/>
    <w:rsid w:val="00CF06A4"/>
    <w:rsid w:val="00CF092C"/>
    <w:rsid w:val="00CF1FF4"/>
    <w:rsid w:val="00CF2325"/>
    <w:rsid w:val="00CF378C"/>
    <w:rsid w:val="00CF3DC4"/>
    <w:rsid w:val="00CF4255"/>
    <w:rsid w:val="00CF45C2"/>
    <w:rsid w:val="00CF4E25"/>
    <w:rsid w:val="00CF4E66"/>
    <w:rsid w:val="00CF57A3"/>
    <w:rsid w:val="00CF65D5"/>
    <w:rsid w:val="00CF6636"/>
    <w:rsid w:val="00CF694E"/>
    <w:rsid w:val="00CF7EBD"/>
    <w:rsid w:val="00D00020"/>
    <w:rsid w:val="00D0029A"/>
    <w:rsid w:val="00D00317"/>
    <w:rsid w:val="00D00C83"/>
    <w:rsid w:val="00D012D0"/>
    <w:rsid w:val="00D01D25"/>
    <w:rsid w:val="00D01FC6"/>
    <w:rsid w:val="00D02315"/>
    <w:rsid w:val="00D031D2"/>
    <w:rsid w:val="00D0334E"/>
    <w:rsid w:val="00D048EB"/>
    <w:rsid w:val="00D061B3"/>
    <w:rsid w:val="00D0622B"/>
    <w:rsid w:val="00D062DD"/>
    <w:rsid w:val="00D067A9"/>
    <w:rsid w:val="00D06C38"/>
    <w:rsid w:val="00D073EC"/>
    <w:rsid w:val="00D07843"/>
    <w:rsid w:val="00D07DE7"/>
    <w:rsid w:val="00D1068A"/>
    <w:rsid w:val="00D108C7"/>
    <w:rsid w:val="00D10ACF"/>
    <w:rsid w:val="00D10DDE"/>
    <w:rsid w:val="00D117DA"/>
    <w:rsid w:val="00D1261E"/>
    <w:rsid w:val="00D12A1B"/>
    <w:rsid w:val="00D1303B"/>
    <w:rsid w:val="00D13AA4"/>
    <w:rsid w:val="00D13B8A"/>
    <w:rsid w:val="00D13EBA"/>
    <w:rsid w:val="00D14CB6"/>
    <w:rsid w:val="00D15538"/>
    <w:rsid w:val="00D1656E"/>
    <w:rsid w:val="00D1668F"/>
    <w:rsid w:val="00D16988"/>
    <w:rsid w:val="00D16AF7"/>
    <w:rsid w:val="00D1745B"/>
    <w:rsid w:val="00D174ED"/>
    <w:rsid w:val="00D17B41"/>
    <w:rsid w:val="00D17BAF"/>
    <w:rsid w:val="00D17C50"/>
    <w:rsid w:val="00D20C04"/>
    <w:rsid w:val="00D2103C"/>
    <w:rsid w:val="00D21557"/>
    <w:rsid w:val="00D22D23"/>
    <w:rsid w:val="00D230D4"/>
    <w:rsid w:val="00D23818"/>
    <w:rsid w:val="00D24270"/>
    <w:rsid w:val="00D24A70"/>
    <w:rsid w:val="00D25436"/>
    <w:rsid w:val="00D25643"/>
    <w:rsid w:val="00D2609E"/>
    <w:rsid w:val="00D270E2"/>
    <w:rsid w:val="00D27A42"/>
    <w:rsid w:val="00D27C31"/>
    <w:rsid w:val="00D309E7"/>
    <w:rsid w:val="00D30AF1"/>
    <w:rsid w:val="00D31E51"/>
    <w:rsid w:val="00D32096"/>
    <w:rsid w:val="00D32291"/>
    <w:rsid w:val="00D32332"/>
    <w:rsid w:val="00D323A1"/>
    <w:rsid w:val="00D326FB"/>
    <w:rsid w:val="00D33562"/>
    <w:rsid w:val="00D33774"/>
    <w:rsid w:val="00D34984"/>
    <w:rsid w:val="00D353C7"/>
    <w:rsid w:val="00D35509"/>
    <w:rsid w:val="00D35C47"/>
    <w:rsid w:val="00D35E5A"/>
    <w:rsid w:val="00D361B7"/>
    <w:rsid w:val="00D37EB7"/>
    <w:rsid w:val="00D401D9"/>
    <w:rsid w:val="00D40732"/>
    <w:rsid w:val="00D4138F"/>
    <w:rsid w:val="00D413A1"/>
    <w:rsid w:val="00D4180E"/>
    <w:rsid w:val="00D4195A"/>
    <w:rsid w:val="00D42345"/>
    <w:rsid w:val="00D4249A"/>
    <w:rsid w:val="00D4263E"/>
    <w:rsid w:val="00D42C44"/>
    <w:rsid w:val="00D433BB"/>
    <w:rsid w:val="00D446BF"/>
    <w:rsid w:val="00D45553"/>
    <w:rsid w:val="00D4577A"/>
    <w:rsid w:val="00D45AEB"/>
    <w:rsid w:val="00D45DC4"/>
    <w:rsid w:val="00D4605E"/>
    <w:rsid w:val="00D46549"/>
    <w:rsid w:val="00D47094"/>
    <w:rsid w:val="00D501C8"/>
    <w:rsid w:val="00D5048E"/>
    <w:rsid w:val="00D50C70"/>
    <w:rsid w:val="00D50CC7"/>
    <w:rsid w:val="00D513DF"/>
    <w:rsid w:val="00D521E0"/>
    <w:rsid w:val="00D5220F"/>
    <w:rsid w:val="00D52C0A"/>
    <w:rsid w:val="00D52F2B"/>
    <w:rsid w:val="00D5334C"/>
    <w:rsid w:val="00D534CB"/>
    <w:rsid w:val="00D534EA"/>
    <w:rsid w:val="00D53DBC"/>
    <w:rsid w:val="00D54E68"/>
    <w:rsid w:val="00D5525A"/>
    <w:rsid w:val="00D55788"/>
    <w:rsid w:val="00D55C41"/>
    <w:rsid w:val="00D569A9"/>
    <w:rsid w:val="00D57B08"/>
    <w:rsid w:val="00D57C2F"/>
    <w:rsid w:val="00D6071F"/>
    <w:rsid w:val="00D6078F"/>
    <w:rsid w:val="00D60CB2"/>
    <w:rsid w:val="00D619D6"/>
    <w:rsid w:val="00D61BDC"/>
    <w:rsid w:val="00D61F46"/>
    <w:rsid w:val="00D62669"/>
    <w:rsid w:val="00D62D0D"/>
    <w:rsid w:val="00D62D99"/>
    <w:rsid w:val="00D63137"/>
    <w:rsid w:val="00D63522"/>
    <w:rsid w:val="00D638FF"/>
    <w:rsid w:val="00D63C55"/>
    <w:rsid w:val="00D63CC2"/>
    <w:rsid w:val="00D63D99"/>
    <w:rsid w:val="00D65C7C"/>
    <w:rsid w:val="00D65F3F"/>
    <w:rsid w:val="00D6640B"/>
    <w:rsid w:val="00D66FDD"/>
    <w:rsid w:val="00D67215"/>
    <w:rsid w:val="00D67B2D"/>
    <w:rsid w:val="00D67D91"/>
    <w:rsid w:val="00D67F6C"/>
    <w:rsid w:val="00D7022E"/>
    <w:rsid w:val="00D71868"/>
    <w:rsid w:val="00D71A42"/>
    <w:rsid w:val="00D72F2A"/>
    <w:rsid w:val="00D7390B"/>
    <w:rsid w:val="00D73AB7"/>
    <w:rsid w:val="00D73B1A"/>
    <w:rsid w:val="00D73E96"/>
    <w:rsid w:val="00D74BB6"/>
    <w:rsid w:val="00D7544D"/>
    <w:rsid w:val="00D766F1"/>
    <w:rsid w:val="00D77829"/>
    <w:rsid w:val="00D80209"/>
    <w:rsid w:val="00D803A5"/>
    <w:rsid w:val="00D803DE"/>
    <w:rsid w:val="00D81172"/>
    <w:rsid w:val="00D8119E"/>
    <w:rsid w:val="00D81474"/>
    <w:rsid w:val="00D81A83"/>
    <w:rsid w:val="00D81C69"/>
    <w:rsid w:val="00D8219F"/>
    <w:rsid w:val="00D82404"/>
    <w:rsid w:val="00D826E7"/>
    <w:rsid w:val="00D82E03"/>
    <w:rsid w:val="00D833B4"/>
    <w:rsid w:val="00D83931"/>
    <w:rsid w:val="00D85EA2"/>
    <w:rsid w:val="00D86091"/>
    <w:rsid w:val="00D8659F"/>
    <w:rsid w:val="00D8668B"/>
    <w:rsid w:val="00D866E7"/>
    <w:rsid w:val="00D9047F"/>
    <w:rsid w:val="00D90D06"/>
    <w:rsid w:val="00D91B50"/>
    <w:rsid w:val="00D9204F"/>
    <w:rsid w:val="00D9214F"/>
    <w:rsid w:val="00D92252"/>
    <w:rsid w:val="00D926B0"/>
    <w:rsid w:val="00D92B31"/>
    <w:rsid w:val="00D92FB6"/>
    <w:rsid w:val="00D933A3"/>
    <w:rsid w:val="00D93B55"/>
    <w:rsid w:val="00D93FAC"/>
    <w:rsid w:val="00D94577"/>
    <w:rsid w:val="00D947A8"/>
    <w:rsid w:val="00D9494F"/>
    <w:rsid w:val="00D949CC"/>
    <w:rsid w:val="00D95546"/>
    <w:rsid w:val="00D960D2"/>
    <w:rsid w:val="00D965E4"/>
    <w:rsid w:val="00D97F7B"/>
    <w:rsid w:val="00DA1F65"/>
    <w:rsid w:val="00DA2172"/>
    <w:rsid w:val="00DA227C"/>
    <w:rsid w:val="00DA2FD1"/>
    <w:rsid w:val="00DA3018"/>
    <w:rsid w:val="00DA301E"/>
    <w:rsid w:val="00DA3566"/>
    <w:rsid w:val="00DA3A52"/>
    <w:rsid w:val="00DA3B45"/>
    <w:rsid w:val="00DA3D17"/>
    <w:rsid w:val="00DA4EB0"/>
    <w:rsid w:val="00DA507E"/>
    <w:rsid w:val="00DA61D1"/>
    <w:rsid w:val="00DA7411"/>
    <w:rsid w:val="00DA7994"/>
    <w:rsid w:val="00DB066C"/>
    <w:rsid w:val="00DB108A"/>
    <w:rsid w:val="00DB122A"/>
    <w:rsid w:val="00DB1582"/>
    <w:rsid w:val="00DB1624"/>
    <w:rsid w:val="00DB19AE"/>
    <w:rsid w:val="00DB2925"/>
    <w:rsid w:val="00DB3498"/>
    <w:rsid w:val="00DB368B"/>
    <w:rsid w:val="00DB398E"/>
    <w:rsid w:val="00DB3FB9"/>
    <w:rsid w:val="00DB4253"/>
    <w:rsid w:val="00DB4530"/>
    <w:rsid w:val="00DB4891"/>
    <w:rsid w:val="00DB48FE"/>
    <w:rsid w:val="00DB4A94"/>
    <w:rsid w:val="00DB4DC7"/>
    <w:rsid w:val="00DB5272"/>
    <w:rsid w:val="00DB68E3"/>
    <w:rsid w:val="00DB772B"/>
    <w:rsid w:val="00DB7875"/>
    <w:rsid w:val="00DC05E4"/>
    <w:rsid w:val="00DC084D"/>
    <w:rsid w:val="00DC0A76"/>
    <w:rsid w:val="00DC2128"/>
    <w:rsid w:val="00DC2663"/>
    <w:rsid w:val="00DC27C2"/>
    <w:rsid w:val="00DC283B"/>
    <w:rsid w:val="00DC3862"/>
    <w:rsid w:val="00DC3FBD"/>
    <w:rsid w:val="00DC55CF"/>
    <w:rsid w:val="00DC5D9C"/>
    <w:rsid w:val="00DC6249"/>
    <w:rsid w:val="00DC62C4"/>
    <w:rsid w:val="00DC6A60"/>
    <w:rsid w:val="00DC6DEC"/>
    <w:rsid w:val="00DC7291"/>
    <w:rsid w:val="00DD003F"/>
    <w:rsid w:val="00DD00C0"/>
    <w:rsid w:val="00DD151D"/>
    <w:rsid w:val="00DD161F"/>
    <w:rsid w:val="00DD23E4"/>
    <w:rsid w:val="00DD23F7"/>
    <w:rsid w:val="00DD281D"/>
    <w:rsid w:val="00DD2995"/>
    <w:rsid w:val="00DD3042"/>
    <w:rsid w:val="00DD3508"/>
    <w:rsid w:val="00DD4012"/>
    <w:rsid w:val="00DD445F"/>
    <w:rsid w:val="00DD4A09"/>
    <w:rsid w:val="00DD50E4"/>
    <w:rsid w:val="00DD519D"/>
    <w:rsid w:val="00DD51AE"/>
    <w:rsid w:val="00DD5CA0"/>
    <w:rsid w:val="00DD6A19"/>
    <w:rsid w:val="00DD6E77"/>
    <w:rsid w:val="00DD7290"/>
    <w:rsid w:val="00DD7307"/>
    <w:rsid w:val="00DE03B4"/>
    <w:rsid w:val="00DE040D"/>
    <w:rsid w:val="00DE04F7"/>
    <w:rsid w:val="00DE0E2E"/>
    <w:rsid w:val="00DE10C1"/>
    <w:rsid w:val="00DE120B"/>
    <w:rsid w:val="00DE17EA"/>
    <w:rsid w:val="00DE1E2D"/>
    <w:rsid w:val="00DE2DB4"/>
    <w:rsid w:val="00DE3792"/>
    <w:rsid w:val="00DE3EA3"/>
    <w:rsid w:val="00DE40C4"/>
    <w:rsid w:val="00DE433E"/>
    <w:rsid w:val="00DE46C0"/>
    <w:rsid w:val="00DE599F"/>
    <w:rsid w:val="00DE6826"/>
    <w:rsid w:val="00DE759D"/>
    <w:rsid w:val="00DE7AB6"/>
    <w:rsid w:val="00DF01B8"/>
    <w:rsid w:val="00DF0357"/>
    <w:rsid w:val="00DF0581"/>
    <w:rsid w:val="00DF06A4"/>
    <w:rsid w:val="00DF0A83"/>
    <w:rsid w:val="00DF180D"/>
    <w:rsid w:val="00DF1A4A"/>
    <w:rsid w:val="00DF1A75"/>
    <w:rsid w:val="00DF2BAD"/>
    <w:rsid w:val="00DF2E85"/>
    <w:rsid w:val="00DF3DF9"/>
    <w:rsid w:val="00DF4C1F"/>
    <w:rsid w:val="00DF5481"/>
    <w:rsid w:val="00DF54A3"/>
    <w:rsid w:val="00DF5D78"/>
    <w:rsid w:val="00DF6551"/>
    <w:rsid w:val="00DF69B8"/>
    <w:rsid w:val="00DF7074"/>
    <w:rsid w:val="00DF7469"/>
    <w:rsid w:val="00E004C9"/>
    <w:rsid w:val="00E00903"/>
    <w:rsid w:val="00E014B5"/>
    <w:rsid w:val="00E017C9"/>
    <w:rsid w:val="00E01A99"/>
    <w:rsid w:val="00E020E1"/>
    <w:rsid w:val="00E0379E"/>
    <w:rsid w:val="00E03BAE"/>
    <w:rsid w:val="00E03EC2"/>
    <w:rsid w:val="00E03F76"/>
    <w:rsid w:val="00E05247"/>
    <w:rsid w:val="00E055B5"/>
    <w:rsid w:val="00E055FA"/>
    <w:rsid w:val="00E05DE5"/>
    <w:rsid w:val="00E05F47"/>
    <w:rsid w:val="00E064FA"/>
    <w:rsid w:val="00E06D40"/>
    <w:rsid w:val="00E06DA8"/>
    <w:rsid w:val="00E06E98"/>
    <w:rsid w:val="00E06F9C"/>
    <w:rsid w:val="00E109E6"/>
    <w:rsid w:val="00E10CB4"/>
    <w:rsid w:val="00E11598"/>
    <w:rsid w:val="00E1195D"/>
    <w:rsid w:val="00E11C3C"/>
    <w:rsid w:val="00E11E6B"/>
    <w:rsid w:val="00E12EF9"/>
    <w:rsid w:val="00E134E2"/>
    <w:rsid w:val="00E137E6"/>
    <w:rsid w:val="00E14AE3"/>
    <w:rsid w:val="00E14F20"/>
    <w:rsid w:val="00E159E7"/>
    <w:rsid w:val="00E15CC0"/>
    <w:rsid w:val="00E15EE5"/>
    <w:rsid w:val="00E1641D"/>
    <w:rsid w:val="00E16D31"/>
    <w:rsid w:val="00E21493"/>
    <w:rsid w:val="00E24951"/>
    <w:rsid w:val="00E25075"/>
    <w:rsid w:val="00E25869"/>
    <w:rsid w:val="00E2681E"/>
    <w:rsid w:val="00E26D30"/>
    <w:rsid w:val="00E27007"/>
    <w:rsid w:val="00E27633"/>
    <w:rsid w:val="00E300BA"/>
    <w:rsid w:val="00E301DD"/>
    <w:rsid w:val="00E3022B"/>
    <w:rsid w:val="00E30473"/>
    <w:rsid w:val="00E3060B"/>
    <w:rsid w:val="00E30E92"/>
    <w:rsid w:val="00E3183A"/>
    <w:rsid w:val="00E31895"/>
    <w:rsid w:val="00E31C30"/>
    <w:rsid w:val="00E32A11"/>
    <w:rsid w:val="00E32B66"/>
    <w:rsid w:val="00E333BC"/>
    <w:rsid w:val="00E336DF"/>
    <w:rsid w:val="00E34056"/>
    <w:rsid w:val="00E34164"/>
    <w:rsid w:val="00E348B6"/>
    <w:rsid w:val="00E3556E"/>
    <w:rsid w:val="00E3575B"/>
    <w:rsid w:val="00E35965"/>
    <w:rsid w:val="00E360D5"/>
    <w:rsid w:val="00E3613F"/>
    <w:rsid w:val="00E36939"/>
    <w:rsid w:val="00E36A06"/>
    <w:rsid w:val="00E3736A"/>
    <w:rsid w:val="00E37DFB"/>
    <w:rsid w:val="00E37F55"/>
    <w:rsid w:val="00E40608"/>
    <w:rsid w:val="00E4134B"/>
    <w:rsid w:val="00E4157E"/>
    <w:rsid w:val="00E41A6E"/>
    <w:rsid w:val="00E41B4C"/>
    <w:rsid w:val="00E41BE4"/>
    <w:rsid w:val="00E42220"/>
    <w:rsid w:val="00E43A91"/>
    <w:rsid w:val="00E43C30"/>
    <w:rsid w:val="00E44302"/>
    <w:rsid w:val="00E455A3"/>
    <w:rsid w:val="00E45914"/>
    <w:rsid w:val="00E45979"/>
    <w:rsid w:val="00E461EF"/>
    <w:rsid w:val="00E46270"/>
    <w:rsid w:val="00E4680C"/>
    <w:rsid w:val="00E50022"/>
    <w:rsid w:val="00E50B39"/>
    <w:rsid w:val="00E5190A"/>
    <w:rsid w:val="00E51C35"/>
    <w:rsid w:val="00E51E19"/>
    <w:rsid w:val="00E521C4"/>
    <w:rsid w:val="00E524D3"/>
    <w:rsid w:val="00E54978"/>
    <w:rsid w:val="00E55CC7"/>
    <w:rsid w:val="00E56128"/>
    <w:rsid w:val="00E562ED"/>
    <w:rsid w:val="00E56412"/>
    <w:rsid w:val="00E572A7"/>
    <w:rsid w:val="00E57336"/>
    <w:rsid w:val="00E5752F"/>
    <w:rsid w:val="00E57CD5"/>
    <w:rsid w:val="00E57DC9"/>
    <w:rsid w:val="00E6136F"/>
    <w:rsid w:val="00E61663"/>
    <w:rsid w:val="00E616F4"/>
    <w:rsid w:val="00E6294A"/>
    <w:rsid w:val="00E641C6"/>
    <w:rsid w:val="00E6488D"/>
    <w:rsid w:val="00E64950"/>
    <w:rsid w:val="00E65729"/>
    <w:rsid w:val="00E663A1"/>
    <w:rsid w:val="00E66429"/>
    <w:rsid w:val="00E7004E"/>
    <w:rsid w:val="00E70083"/>
    <w:rsid w:val="00E700F9"/>
    <w:rsid w:val="00E705AE"/>
    <w:rsid w:val="00E7085E"/>
    <w:rsid w:val="00E70E4B"/>
    <w:rsid w:val="00E70EDE"/>
    <w:rsid w:val="00E717CC"/>
    <w:rsid w:val="00E72AFA"/>
    <w:rsid w:val="00E72B36"/>
    <w:rsid w:val="00E72D34"/>
    <w:rsid w:val="00E72E29"/>
    <w:rsid w:val="00E7449E"/>
    <w:rsid w:val="00E74904"/>
    <w:rsid w:val="00E750F0"/>
    <w:rsid w:val="00E751C2"/>
    <w:rsid w:val="00E7529F"/>
    <w:rsid w:val="00E761B5"/>
    <w:rsid w:val="00E768DB"/>
    <w:rsid w:val="00E76F6D"/>
    <w:rsid w:val="00E772F0"/>
    <w:rsid w:val="00E774EC"/>
    <w:rsid w:val="00E7799F"/>
    <w:rsid w:val="00E77C56"/>
    <w:rsid w:val="00E8025E"/>
    <w:rsid w:val="00E80631"/>
    <w:rsid w:val="00E81BF7"/>
    <w:rsid w:val="00E822D6"/>
    <w:rsid w:val="00E826BB"/>
    <w:rsid w:val="00E83FD1"/>
    <w:rsid w:val="00E846F1"/>
    <w:rsid w:val="00E84730"/>
    <w:rsid w:val="00E847FA"/>
    <w:rsid w:val="00E86E44"/>
    <w:rsid w:val="00E87B2E"/>
    <w:rsid w:val="00E901C0"/>
    <w:rsid w:val="00E9095F"/>
    <w:rsid w:val="00E909B4"/>
    <w:rsid w:val="00E92E6D"/>
    <w:rsid w:val="00E933E5"/>
    <w:rsid w:val="00E93A42"/>
    <w:rsid w:val="00E94B06"/>
    <w:rsid w:val="00E94B88"/>
    <w:rsid w:val="00E94D53"/>
    <w:rsid w:val="00E94DA3"/>
    <w:rsid w:val="00E9664A"/>
    <w:rsid w:val="00E968F6"/>
    <w:rsid w:val="00E96EB2"/>
    <w:rsid w:val="00E976B1"/>
    <w:rsid w:val="00E9799B"/>
    <w:rsid w:val="00E979BD"/>
    <w:rsid w:val="00EA04BB"/>
    <w:rsid w:val="00EA0BA4"/>
    <w:rsid w:val="00EA117D"/>
    <w:rsid w:val="00EA11A2"/>
    <w:rsid w:val="00EA1773"/>
    <w:rsid w:val="00EA1ED9"/>
    <w:rsid w:val="00EA27A6"/>
    <w:rsid w:val="00EA30D7"/>
    <w:rsid w:val="00EA32B1"/>
    <w:rsid w:val="00EA541D"/>
    <w:rsid w:val="00EA5AA6"/>
    <w:rsid w:val="00EA6E59"/>
    <w:rsid w:val="00EA6EBA"/>
    <w:rsid w:val="00EA74B0"/>
    <w:rsid w:val="00EB0872"/>
    <w:rsid w:val="00EB1F76"/>
    <w:rsid w:val="00EB214A"/>
    <w:rsid w:val="00EB29F1"/>
    <w:rsid w:val="00EB2C13"/>
    <w:rsid w:val="00EB3010"/>
    <w:rsid w:val="00EB4769"/>
    <w:rsid w:val="00EB4BE2"/>
    <w:rsid w:val="00EB4E13"/>
    <w:rsid w:val="00EB5019"/>
    <w:rsid w:val="00EB5469"/>
    <w:rsid w:val="00EB5609"/>
    <w:rsid w:val="00EB5DF7"/>
    <w:rsid w:val="00EB5E85"/>
    <w:rsid w:val="00EB6D6C"/>
    <w:rsid w:val="00EB72A8"/>
    <w:rsid w:val="00EB7428"/>
    <w:rsid w:val="00EC0490"/>
    <w:rsid w:val="00EC0B30"/>
    <w:rsid w:val="00EC0D32"/>
    <w:rsid w:val="00EC10C3"/>
    <w:rsid w:val="00EC1578"/>
    <w:rsid w:val="00EC18FE"/>
    <w:rsid w:val="00EC1C36"/>
    <w:rsid w:val="00EC3189"/>
    <w:rsid w:val="00EC382A"/>
    <w:rsid w:val="00EC4C84"/>
    <w:rsid w:val="00EC553A"/>
    <w:rsid w:val="00EC56CA"/>
    <w:rsid w:val="00EC5800"/>
    <w:rsid w:val="00EC5AB7"/>
    <w:rsid w:val="00EC5B74"/>
    <w:rsid w:val="00EC6675"/>
    <w:rsid w:val="00EC674E"/>
    <w:rsid w:val="00EC679F"/>
    <w:rsid w:val="00EC6F6D"/>
    <w:rsid w:val="00EC7546"/>
    <w:rsid w:val="00ED0A91"/>
    <w:rsid w:val="00ED0F18"/>
    <w:rsid w:val="00ED122A"/>
    <w:rsid w:val="00ED136A"/>
    <w:rsid w:val="00ED1457"/>
    <w:rsid w:val="00ED15EA"/>
    <w:rsid w:val="00ED1A4D"/>
    <w:rsid w:val="00ED1A5C"/>
    <w:rsid w:val="00ED1B07"/>
    <w:rsid w:val="00ED28D0"/>
    <w:rsid w:val="00ED328B"/>
    <w:rsid w:val="00ED33CA"/>
    <w:rsid w:val="00ED362C"/>
    <w:rsid w:val="00ED4336"/>
    <w:rsid w:val="00ED4E35"/>
    <w:rsid w:val="00ED6EEA"/>
    <w:rsid w:val="00ED7160"/>
    <w:rsid w:val="00ED7D9E"/>
    <w:rsid w:val="00ED7DD8"/>
    <w:rsid w:val="00EE0886"/>
    <w:rsid w:val="00EE167F"/>
    <w:rsid w:val="00EE17B4"/>
    <w:rsid w:val="00EE1B09"/>
    <w:rsid w:val="00EE1B1A"/>
    <w:rsid w:val="00EE1C52"/>
    <w:rsid w:val="00EE345E"/>
    <w:rsid w:val="00EE4035"/>
    <w:rsid w:val="00EE4594"/>
    <w:rsid w:val="00EE46BD"/>
    <w:rsid w:val="00EE49B3"/>
    <w:rsid w:val="00EE4AB2"/>
    <w:rsid w:val="00EE4ACD"/>
    <w:rsid w:val="00EE56DA"/>
    <w:rsid w:val="00EE5BEE"/>
    <w:rsid w:val="00EE5C9E"/>
    <w:rsid w:val="00EE60A0"/>
    <w:rsid w:val="00EE6431"/>
    <w:rsid w:val="00EE7CCF"/>
    <w:rsid w:val="00EE7F0B"/>
    <w:rsid w:val="00EF09F9"/>
    <w:rsid w:val="00EF13A4"/>
    <w:rsid w:val="00EF1507"/>
    <w:rsid w:val="00EF1D49"/>
    <w:rsid w:val="00EF1F90"/>
    <w:rsid w:val="00EF3313"/>
    <w:rsid w:val="00EF3C42"/>
    <w:rsid w:val="00EF4CD9"/>
    <w:rsid w:val="00EF5784"/>
    <w:rsid w:val="00EF57E1"/>
    <w:rsid w:val="00EF5883"/>
    <w:rsid w:val="00EF5BFE"/>
    <w:rsid w:val="00EF67EA"/>
    <w:rsid w:val="00EF68E0"/>
    <w:rsid w:val="00EF78CE"/>
    <w:rsid w:val="00EF7AFF"/>
    <w:rsid w:val="00EF7D7C"/>
    <w:rsid w:val="00EF7DB0"/>
    <w:rsid w:val="00EF7DE9"/>
    <w:rsid w:val="00EF7FD0"/>
    <w:rsid w:val="00F001D7"/>
    <w:rsid w:val="00F00B18"/>
    <w:rsid w:val="00F0307A"/>
    <w:rsid w:val="00F03386"/>
    <w:rsid w:val="00F055B1"/>
    <w:rsid w:val="00F05C6B"/>
    <w:rsid w:val="00F063F0"/>
    <w:rsid w:val="00F07581"/>
    <w:rsid w:val="00F0760E"/>
    <w:rsid w:val="00F07F4E"/>
    <w:rsid w:val="00F1004E"/>
    <w:rsid w:val="00F102D0"/>
    <w:rsid w:val="00F103C4"/>
    <w:rsid w:val="00F10952"/>
    <w:rsid w:val="00F10AFA"/>
    <w:rsid w:val="00F12465"/>
    <w:rsid w:val="00F134A9"/>
    <w:rsid w:val="00F134C1"/>
    <w:rsid w:val="00F139D5"/>
    <w:rsid w:val="00F14FF6"/>
    <w:rsid w:val="00F16651"/>
    <w:rsid w:val="00F16AC0"/>
    <w:rsid w:val="00F175A5"/>
    <w:rsid w:val="00F21A6A"/>
    <w:rsid w:val="00F21EDD"/>
    <w:rsid w:val="00F22071"/>
    <w:rsid w:val="00F22293"/>
    <w:rsid w:val="00F222DD"/>
    <w:rsid w:val="00F233B1"/>
    <w:rsid w:val="00F23C7E"/>
    <w:rsid w:val="00F24654"/>
    <w:rsid w:val="00F24737"/>
    <w:rsid w:val="00F25274"/>
    <w:rsid w:val="00F259A1"/>
    <w:rsid w:val="00F25FF2"/>
    <w:rsid w:val="00F26197"/>
    <w:rsid w:val="00F2639C"/>
    <w:rsid w:val="00F26B57"/>
    <w:rsid w:val="00F26BEF"/>
    <w:rsid w:val="00F27551"/>
    <w:rsid w:val="00F3037C"/>
    <w:rsid w:val="00F30946"/>
    <w:rsid w:val="00F30C1B"/>
    <w:rsid w:val="00F30CEC"/>
    <w:rsid w:val="00F314D6"/>
    <w:rsid w:val="00F316A2"/>
    <w:rsid w:val="00F31956"/>
    <w:rsid w:val="00F31E1B"/>
    <w:rsid w:val="00F33A8B"/>
    <w:rsid w:val="00F34AD9"/>
    <w:rsid w:val="00F34FEA"/>
    <w:rsid w:val="00F359E2"/>
    <w:rsid w:val="00F35A38"/>
    <w:rsid w:val="00F35B66"/>
    <w:rsid w:val="00F35C3C"/>
    <w:rsid w:val="00F371E4"/>
    <w:rsid w:val="00F376C0"/>
    <w:rsid w:val="00F37AF2"/>
    <w:rsid w:val="00F37CD0"/>
    <w:rsid w:val="00F408E4"/>
    <w:rsid w:val="00F40981"/>
    <w:rsid w:val="00F41295"/>
    <w:rsid w:val="00F4132A"/>
    <w:rsid w:val="00F41674"/>
    <w:rsid w:val="00F41D31"/>
    <w:rsid w:val="00F420EA"/>
    <w:rsid w:val="00F43A34"/>
    <w:rsid w:val="00F43B75"/>
    <w:rsid w:val="00F43F14"/>
    <w:rsid w:val="00F45331"/>
    <w:rsid w:val="00F4682A"/>
    <w:rsid w:val="00F47D27"/>
    <w:rsid w:val="00F47F65"/>
    <w:rsid w:val="00F47F94"/>
    <w:rsid w:val="00F504DC"/>
    <w:rsid w:val="00F50729"/>
    <w:rsid w:val="00F509FD"/>
    <w:rsid w:val="00F50BC7"/>
    <w:rsid w:val="00F51096"/>
    <w:rsid w:val="00F51F6A"/>
    <w:rsid w:val="00F521A5"/>
    <w:rsid w:val="00F52504"/>
    <w:rsid w:val="00F525E9"/>
    <w:rsid w:val="00F52B5F"/>
    <w:rsid w:val="00F52F80"/>
    <w:rsid w:val="00F53164"/>
    <w:rsid w:val="00F53A52"/>
    <w:rsid w:val="00F5434E"/>
    <w:rsid w:val="00F54ED5"/>
    <w:rsid w:val="00F552FE"/>
    <w:rsid w:val="00F560EE"/>
    <w:rsid w:val="00F565E5"/>
    <w:rsid w:val="00F56634"/>
    <w:rsid w:val="00F57006"/>
    <w:rsid w:val="00F5703A"/>
    <w:rsid w:val="00F5731A"/>
    <w:rsid w:val="00F577F7"/>
    <w:rsid w:val="00F60DDE"/>
    <w:rsid w:val="00F60E35"/>
    <w:rsid w:val="00F60E69"/>
    <w:rsid w:val="00F61568"/>
    <w:rsid w:val="00F61B18"/>
    <w:rsid w:val="00F61BB7"/>
    <w:rsid w:val="00F61E61"/>
    <w:rsid w:val="00F61FBF"/>
    <w:rsid w:val="00F622C1"/>
    <w:rsid w:val="00F62541"/>
    <w:rsid w:val="00F627CD"/>
    <w:rsid w:val="00F63248"/>
    <w:rsid w:val="00F63316"/>
    <w:rsid w:val="00F64F28"/>
    <w:rsid w:val="00F64FCB"/>
    <w:rsid w:val="00F656D4"/>
    <w:rsid w:val="00F65E91"/>
    <w:rsid w:val="00F6615D"/>
    <w:rsid w:val="00F6639D"/>
    <w:rsid w:val="00F665FD"/>
    <w:rsid w:val="00F66A13"/>
    <w:rsid w:val="00F67AF5"/>
    <w:rsid w:val="00F71305"/>
    <w:rsid w:val="00F7294E"/>
    <w:rsid w:val="00F730B9"/>
    <w:rsid w:val="00F734B7"/>
    <w:rsid w:val="00F73828"/>
    <w:rsid w:val="00F743C6"/>
    <w:rsid w:val="00F74800"/>
    <w:rsid w:val="00F74E9F"/>
    <w:rsid w:val="00F74ED3"/>
    <w:rsid w:val="00F755B2"/>
    <w:rsid w:val="00F75B54"/>
    <w:rsid w:val="00F765AD"/>
    <w:rsid w:val="00F76D85"/>
    <w:rsid w:val="00F76E56"/>
    <w:rsid w:val="00F76F93"/>
    <w:rsid w:val="00F772A3"/>
    <w:rsid w:val="00F7785C"/>
    <w:rsid w:val="00F77C86"/>
    <w:rsid w:val="00F80211"/>
    <w:rsid w:val="00F80BE5"/>
    <w:rsid w:val="00F8185C"/>
    <w:rsid w:val="00F81AC8"/>
    <w:rsid w:val="00F82067"/>
    <w:rsid w:val="00F828AE"/>
    <w:rsid w:val="00F82F52"/>
    <w:rsid w:val="00F831FB"/>
    <w:rsid w:val="00F83409"/>
    <w:rsid w:val="00F83750"/>
    <w:rsid w:val="00F83C03"/>
    <w:rsid w:val="00F845CB"/>
    <w:rsid w:val="00F84A49"/>
    <w:rsid w:val="00F84C73"/>
    <w:rsid w:val="00F8507F"/>
    <w:rsid w:val="00F85390"/>
    <w:rsid w:val="00F862FF"/>
    <w:rsid w:val="00F8646F"/>
    <w:rsid w:val="00F86A94"/>
    <w:rsid w:val="00F86C4B"/>
    <w:rsid w:val="00F8705D"/>
    <w:rsid w:val="00F871A9"/>
    <w:rsid w:val="00F872B0"/>
    <w:rsid w:val="00F879DE"/>
    <w:rsid w:val="00F87D1D"/>
    <w:rsid w:val="00F905D5"/>
    <w:rsid w:val="00F9065A"/>
    <w:rsid w:val="00F90BFA"/>
    <w:rsid w:val="00F90D7A"/>
    <w:rsid w:val="00F90E86"/>
    <w:rsid w:val="00F923F5"/>
    <w:rsid w:val="00F92C75"/>
    <w:rsid w:val="00F92CBB"/>
    <w:rsid w:val="00F92DF0"/>
    <w:rsid w:val="00F93419"/>
    <w:rsid w:val="00F93694"/>
    <w:rsid w:val="00F9386E"/>
    <w:rsid w:val="00F95738"/>
    <w:rsid w:val="00F96044"/>
    <w:rsid w:val="00F961E0"/>
    <w:rsid w:val="00FA02D8"/>
    <w:rsid w:val="00FA0C9A"/>
    <w:rsid w:val="00FA1BD3"/>
    <w:rsid w:val="00FA1FCB"/>
    <w:rsid w:val="00FA282D"/>
    <w:rsid w:val="00FA29D8"/>
    <w:rsid w:val="00FA2AA5"/>
    <w:rsid w:val="00FA3639"/>
    <w:rsid w:val="00FA391E"/>
    <w:rsid w:val="00FA509E"/>
    <w:rsid w:val="00FA5317"/>
    <w:rsid w:val="00FA533E"/>
    <w:rsid w:val="00FA5B2F"/>
    <w:rsid w:val="00FA659E"/>
    <w:rsid w:val="00FA6EC6"/>
    <w:rsid w:val="00FB0187"/>
    <w:rsid w:val="00FB0A53"/>
    <w:rsid w:val="00FB10AC"/>
    <w:rsid w:val="00FB111F"/>
    <w:rsid w:val="00FB3158"/>
    <w:rsid w:val="00FB31BC"/>
    <w:rsid w:val="00FB3379"/>
    <w:rsid w:val="00FB3CC0"/>
    <w:rsid w:val="00FB3EB8"/>
    <w:rsid w:val="00FB462D"/>
    <w:rsid w:val="00FB533A"/>
    <w:rsid w:val="00FB56A0"/>
    <w:rsid w:val="00FB6087"/>
    <w:rsid w:val="00FB69A6"/>
    <w:rsid w:val="00FB6E29"/>
    <w:rsid w:val="00FB70E1"/>
    <w:rsid w:val="00FB7857"/>
    <w:rsid w:val="00FC0021"/>
    <w:rsid w:val="00FC075A"/>
    <w:rsid w:val="00FC1152"/>
    <w:rsid w:val="00FC1340"/>
    <w:rsid w:val="00FC220B"/>
    <w:rsid w:val="00FC2501"/>
    <w:rsid w:val="00FC2E97"/>
    <w:rsid w:val="00FC3F98"/>
    <w:rsid w:val="00FC43F8"/>
    <w:rsid w:val="00FC4682"/>
    <w:rsid w:val="00FC47A7"/>
    <w:rsid w:val="00FC6374"/>
    <w:rsid w:val="00FC65D3"/>
    <w:rsid w:val="00FC669D"/>
    <w:rsid w:val="00FC6B08"/>
    <w:rsid w:val="00FC7837"/>
    <w:rsid w:val="00FC7911"/>
    <w:rsid w:val="00FC7E98"/>
    <w:rsid w:val="00FD00B2"/>
    <w:rsid w:val="00FD04D0"/>
    <w:rsid w:val="00FD1D05"/>
    <w:rsid w:val="00FD205E"/>
    <w:rsid w:val="00FD306F"/>
    <w:rsid w:val="00FD3490"/>
    <w:rsid w:val="00FD3D26"/>
    <w:rsid w:val="00FD4441"/>
    <w:rsid w:val="00FD50AA"/>
    <w:rsid w:val="00FD51B1"/>
    <w:rsid w:val="00FD5EBC"/>
    <w:rsid w:val="00FD61A6"/>
    <w:rsid w:val="00FD64FD"/>
    <w:rsid w:val="00FD69E2"/>
    <w:rsid w:val="00FD6BB0"/>
    <w:rsid w:val="00FD6C8C"/>
    <w:rsid w:val="00FD7927"/>
    <w:rsid w:val="00FD7B16"/>
    <w:rsid w:val="00FE0475"/>
    <w:rsid w:val="00FE0558"/>
    <w:rsid w:val="00FE09EB"/>
    <w:rsid w:val="00FE09EF"/>
    <w:rsid w:val="00FE0C55"/>
    <w:rsid w:val="00FE1183"/>
    <w:rsid w:val="00FE11D2"/>
    <w:rsid w:val="00FE1204"/>
    <w:rsid w:val="00FE18BC"/>
    <w:rsid w:val="00FE1C26"/>
    <w:rsid w:val="00FE22A4"/>
    <w:rsid w:val="00FE2BB2"/>
    <w:rsid w:val="00FE2ED7"/>
    <w:rsid w:val="00FE40CF"/>
    <w:rsid w:val="00FE4306"/>
    <w:rsid w:val="00FE4883"/>
    <w:rsid w:val="00FE4E78"/>
    <w:rsid w:val="00FE5D53"/>
    <w:rsid w:val="00FE60FB"/>
    <w:rsid w:val="00FE618C"/>
    <w:rsid w:val="00FE6B3F"/>
    <w:rsid w:val="00FE6CA2"/>
    <w:rsid w:val="00FE6F92"/>
    <w:rsid w:val="00FE771C"/>
    <w:rsid w:val="00FF018F"/>
    <w:rsid w:val="00FF02C1"/>
    <w:rsid w:val="00FF0A28"/>
    <w:rsid w:val="00FF0B12"/>
    <w:rsid w:val="00FF0F61"/>
    <w:rsid w:val="00FF1B7B"/>
    <w:rsid w:val="00FF2297"/>
    <w:rsid w:val="00FF302D"/>
    <w:rsid w:val="00FF34DC"/>
    <w:rsid w:val="00FF3A9E"/>
    <w:rsid w:val="00FF5822"/>
    <w:rsid w:val="00FF58C5"/>
    <w:rsid w:val="00FF5A18"/>
    <w:rsid w:val="00FF5BE0"/>
    <w:rsid w:val="00FF5C87"/>
    <w:rsid w:val="00FF7459"/>
    <w:rsid w:val="00FF772E"/>
    <w:rsid w:val="00FF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4C7658"/>
  <w15:chartTrackingRefBased/>
  <w15:docId w15:val="{6C5E4AE7-DAA4-4BBE-AE61-52CEB8B2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C7E"/>
    <w:pPr>
      <w:spacing w:after="240"/>
    </w:pPr>
    <w:rPr>
      <w:rFonts w:ascii="Segoe UI" w:hAnsi="Segoe UI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pBdr>
        <w:bottom w:val="single" w:sz="8" w:space="0" w:color="FCDBDB" w:themeColor="accent1" w:themeTint="33"/>
      </w:pBdr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5A0180"/>
    <w:pPr>
      <w:keepNext/>
      <w:keepLines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solid" w:color="002060" w:fill="auto"/>
      <w:spacing w:before="120" w:after="120" w:line="240" w:lineRule="auto"/>
      <w:outlineLvl w:val="1"/>
    </w:pPr>
    <w:rPr>
      <w:rFonts w:asciiTheme="majorHAnsi" w:hAnsiTheme="majorHAnsi"/>
      <w:bCs/>
      <w:color w:val="FFFFFF" w:themeColor="background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rsid w:val="00BE1607"/>
    <w:pPr>
      <w:keepNext/>
      <w:keepLines/>
      <w:spacing w:before="360" w:after="120"/>
      <w:outlineLvl w:val="2"/>
    </w:pPr>
    <w:rPr>
      <w:rFonts w:ascii="Century Gothic" w:hAnsi="Century Gothic"/>
      <w:b/>
      <w:bCs/>
      <w:iCs/>
      <w:color w:val="D60093"/>
      <w:sz w:val="24"/>
      <w:szCs w:val="24"/>
      <w:u w:val="single"/>
    </w:rPr>
  </w:style>
  <w:style w:type="paragraph" w:styleId="Heading4">
    <w:name w:val="heading 4"/>
    <w:basedOn w:val="ListBullet"/>
    <w:next w:val="Normal"/>
    <w:link w:val="Heading4Char"/>
    <w:uiPriority w:val="2"/>
    <w:unhideWhenUsed/>
    <w:qFormat/>
    <w:rsid w:val="00EC5800"/>
    <w:pPr>
      <w:keepNext/>
      <w:keepLines/>
      <w:numPr>
        <w:numId w:val="0"/>
      </w:numPr>
      <w:spacing w:before="240" w:after="120"/>
      <w:outlineLvl w:val="3"/>
    </w:pPr>
    <w:rPr>
      <w:rFonts w:asciiTheme="majorHAnsi" w:eastAsiaTheme="majorEastAsia" w:hAnsiTheme="majorHAnsi" w:cstheme="majorBidi"/>
      <w:b/>
      <w:color w:val="C00000"/>
      <w:sz w:val="24"/>
      <w:u w:val="single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24F4F" w:themeColor="accent1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24F4F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5A0180"/>
    <w:rPr>
      <w:rFonts w:asciiTheme="majorHAnsi" w:hAnsiTheme="majorHAnsi"/>
      <w:bCs/>
      <w:color w:val="FFFFFF" w:themeColor="background1"/>
      <w:sz w:val="26"/>
      <w:szCs w:val="26"/>
      <w:shd w:val="solid" w:color="002060" w:fill="auto"/>
    </w:rPr>
  </w:style>
  <w:style w:type="character" w:customStyle="1" w:styleId="Heading3Char">
    <w:name w:val="Heading 3 Char"/>
    <w:basedOn w:val="DefaultParagraphFont"/>
    <w:link w:val="Heading3"/>
    <w:uiPriority w:val="2"/>
    <w:rsid w:val="00BE1607"/>
    <w:rPr>
      <w:rFonts w:ascii="Century Gothic" w:hAnsi="Century Gothic"/>
      <w:b/>
      <w:bCs/>
      <w:iCs/>
      <w:color w:val="D60093"/>
      <w:sz w:val="24"/>
      <w:szCs w:val="24"/>
      <w:u w:val="single"/>
    </w:rPr>
  </w:style>
  <w:style w:type="paragraph" w:styleId="ListBullet">
    <w:name w:val="List Bullet"/>
    <w:basedOn w:val="Normal"/>
    <w:uiPriority w:val="2"/>
    <w:unhideWhenUsed/>
    <w:pPr>
      <w:numPr>
        <w:numId w:val="1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2"/>
    <w:rsid w:val="00EC5800"/>
    <w:rPr>
      <w:rFonts w:asciiTheme="majorHAnsi" w:eastAsiaTheme="majorEastAsia" w:hAnsiTheme="majorHAnsi" w:cstheme="majorBidi"/>
      <w:b/>
      <w:color w:val="C00000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Heading6Char">
    <w:name w:val="Heading 6 Char"/>
    <w:basedOn w:val="DefaultParagraphFont"/>
    <w:link w:val="Heading6"/>
    <w:uiPriority w:val="99"/>
    <w:semiHidden/>
    <w:rPr>
      <w:rFonts w:asciiTheme="majorHAnsi" w:eastAsiaTheme="majorEastAsia" w:hAnsiTheme="majorHAnsi" w:cstheme="majorBidi"/>
      <w:color w:val="F24F4F" w:themeColor="accent1"/>
    </w:rPr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4"/>
    <w:pPr>
      <w:numPr>
        <w:ilvl w:val="1"/>
      </w:numPr>
      <w:spacing w:after="0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4"/>
    <w:rPr>
      <w:sz w:val="32"/>
      <w:szCs w:val="3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5"/>
    <w:rPr>
      <w:color w:val="FFFFFF" w:themeColor="background1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spacing w:before="120" w:after="120"/>
    </w:pPr>
    <w:rPr>
      <w:rFonts w:asciiTheme="minorHAnsi" w:hAnsiTheme="minorHAnsi"/>
      <w:b/>
      <w:bCs/>
      <w:caps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pPr>
      <w:spacing w:before="160" w:after="160"/>
      <w:jc w:val="center"/>
    </w:p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0"/>
      <w:ind w:left="400"/>
    </w:pPr>
    <w:rPr>
      <w:rFonts w:asciiTheme="minorHAnsi" w:hAnsiTheme="minorHAns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pPr>
      <w:spacing w:after="0"/>
      <w:ind w:left="600"/>
    </w:pPr>
    <w:rPr>
      <w:rFonts w:asciiTheme="minorHAnsi" w:hAnsiTheme="minorHAnsi"/>
      <w:sz w:val="18"/>
      <w:szCs w:val="18"/>
    </w:rPr>
  </w:style>
  <w:style w:type="paragraph" w:styleId="ListBullet2">
    <w:name w:val="List Bullet 2"/>
    <w:basedOn w:val="Normal"/>
    <w:uiPriority w:val="2"/>
    <w:unhideWhenUsed/>
    <w:qFormat/>
    <w:rsid w:val="004835F1"/>
    <w:pPr>
      <w:numPr>
        <w:numId w:val="2"/>
      </w:numPr>
      <w:spacing w:before="120" w:line="360" w:lineRule="auto"/>
      <w:contextualSpacing/>
    </w:p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olor w:val="F24F4F" w:themeColor="accent1"/>
    </w:rPr>
  </w:style>
  <w:style w:type="paragraph" w:customStyle="1" w:styleId="Checkbox">
    <w:name w:val="Checkbox"/>
    <w:basedOn w:val="Normal"/>
    <w:link w:val="CheckboxChar"/>
    <w:uiPriority w:val="3"/>
    <w:qFormat/>
    <w:pPr>
      <w:spacing w:after="80"/>
    </w:pPr>
    <w:rPr>
      <w:color w:val="F24F4F" w:themeColor="accent1"/>
    </w:rPr>
  </w:style>
  <w:style w:type="character" w:customStyle="1" w:styleId="CheckboxChar">
    <w:name w:val="Checkbox Char"/>
    <w:basedOn w:val="DefaultParagraphFont"/>
    <w:link w:val="Checkbox"/>
    <w:uiPriority w:val="3"/>
    <w:rPr>
      <w:color w:val="F24F4F" w:themeColor="accent1"/>
    </w:rPr>
  </w:style>
  <w:style w:type="table" w:customStyle="1" w:styleId="SurveyTable">
    <w:name w:val="Survey Table"/>
    <w:basedOn w:val="TableNormal"/>
    <w:uiPriority w:val="99"/>
    <w:pPr>
      <w:spacing w:after="80" w:line="240" w:lineRule="auto"/>
    </w:pPr>
    <w:tblPr>
      <w:tblBorders>
        <w:top w:val="single" w:sz="4" w:space="0" w:color="BCB8AC" w:themeColor="text2" w:themeTint="66"/>
      </w:tblBorders>
      <w:tblCellMar>
        <w:left w:w="0" w:type="dxa"/>
        <w:right w:w="144" w:type="dxa"/>
      </w:tblCellMar>
    </w:tblPr>
  </w:style>
  <w:style w:type="paragraph" w:styleId="Closing">
    <w:name w:val="Closing"/>
    <w:basedOn w:val="Normal"/>
    <w:link w:val="ClosingChar"/>
    <w:uiPriority w:val="99"/>
    <w:unhideWhenUsed/>
    <w:pPr>
      <w:spacing w:before="960"/>
    </w:pPr>
  </w:style>
  <w:style w:type="character" w:customStyle="1" w:styleId="ClosingChar">
    <w:name w:val="Closing Char"/>
    <w:basedOn w:val="DefaultParagraphFont"/>
    <w:link w:val="Closing"/>
    <w:uiPriority w:val="99"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/>
    </w:pPr>
    <w:rPr>
      <w:rFonts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892760"/>
    <w:pPr>
      <w:ind w:left="720"/>
      <w:contextualSpacing/>
    </w:pPr>
  </w:style>
  <w:style w:type="paragraph" w:customStyle="1" w:styleId="Output">
    <w:name w:val="Output"/>
    <w:basedOn w:val="Normal"/>
    <w:link w:val="OutputChar"/>
    <w:qFormat/>
    <w:rsid w:val="0089336F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solid" w:color="F2F2F2" w:themeColor="background1" w:themeShade="F2" w:fill="auto"/>
      <w:spacing w:after="0" w:line="240" w:lineRule="auto"/>
    </w:pPr>
    <w:rPr>
      <w:rFonts w:ascii="Consolas" w:hAnsi="Consolas" w:cs="Consolas"/>
      <w:color w:val="auto"/>
      <w:sz w:val="18"/>
    </w:rPr>
  </w:style>
  <w:style w:type="character" w:customStyle="1" w:styleId="OutputChar">
    <w:name w:val="Output Char"/>
    <w:basedOn w:val="DefaultParagraphFont"/>
    <w:link w:val="Output"/>
    <w:rsid w:val="0089336F"/>
    <w:rPr>
      <w:rFonts w:ascii="Consolas" w:hAnsi="Consolas" w:cs="Consolas"/>
      <w:color w:val="auto"/>
      <w:sz w:val="18"/>
      <w:shd w:val="solid" w:color="F2F2F2" w:themeColor="background1" w:themeShade="F2" w:fill="auto"/>
    </w:rPr>
  </w:style>
  <w:style w:type="paragraph" w:customStyle="1" w:styleId="Howitworks">
    <w:name w:val="Howitworks"/>
    <w:basedOn w:val="Normal"/>
    <w:link w:val="HowitworksChar"/>
    <w:qFormat/>
    <w:rsid w:val="009D680E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shd w:val="solid" w:color="800080" w:fill="800080"/>
      <w:spacing w:line="240" w:lineRule="auto"/>
      <w:jc w:val="center"/>
    </w:pPr>
    <w:rPr>
      <w:b/>
      <w:color w:val="FFFFFF" w:themeColor="background1"/>
      <w14:props3d w14:extrusionH="0" w14:contourW="0" w14:prstMaterial="warmMatte">
        <w14:bevelB w14:w="38100" w14:h="38100" w14:prst="angle"/>
      </w14:props3d>
    </w:rPr>
  </w:style>
  <w:style w:type="character" w:customStyle="1" w:styleId="HowitworksChar">
    <w:name w:val="Howitworks Char"/>
    <w:basedOn w:val="OutputChar"/>
    <w:link w:val="Howitworks"/>
    <w:rsid w:val="009D680E"/>
    <w:rPr>
      <w:rFonts w:ascii="Source Sans Pro" w:hAnsi="Source Sans Pro" w:cs="Consolas"/>
      <w:b/>
      <w:color w:val="FFFFFF" w:themeColor="background1"/>
      <w:sz w:val="18"/>
      <w:shd w:val="solid" w:color="800080" w:fill="800080"/>
      <w14:props3d w14:extrusionH="0" w14:contourW="0" w14:prstMaterial="warmMatte">
        <w14:bevelB w14:w="38100" w14:h="38100" w14:prst="angle"/>
      </w14:props3d>
    </w:rPr>
  </w:style>
  <w:style w:type="paragraph" w:customStyle="1" w:styleId="Qsns">
    <w:name w:val="Qsns"/>
    <w:basedOn w:val="Howitworks"/>
    <w:link w:val="QsnsChar"/>
    <w:qFormat/>
    <w:rsid w:val="009203D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0099FF" w:fill="FF9900"/>
      <w:jc w:val="left"/>
    </w:pPr>
  </w:style>
  <w:style w:type="character" w:customStyle="1" w:styleId="QsnsChar">
    <w:name w:val="Qsns Char"/>
    <w:basedOn w:val="DefaultParagraphFont"/>
    <w:link w:val="Qsns"/>
    <w:rsid w:val="009203DD"/>
    <w:rPr>
      <w:rFonts w:asciiTheme="majorHAnsi" w:hAnsiTheme="majorHAnsi"/>
      <w:b/>
      <w:color w:val="FFFFFF" w:themeColor="background1"/>
      <w:sz w:val="22"/>
      <w:shd w:val="solid" w:color="0099FF" w:fill="FF9900"/>
    </w:rPr>
  </w:style>
  <w:style w:type="character" w:customStyle="1" w:styleId="apple-converted-space">
    <w:name w:val="apple-converted-space"/>
    <w:basedOn w:val="DefaultParagraphFont"/>
    <w:rsid w:val="001E420A"/>
  </w:style>
  <w:style w:type="paragraph" w:customStyle="1" w:styleId="leftheading">
    <w:name w:val="left heading"/>
    <w:basedOn w:val="Howitworks"/>
    <w:link w:val="leftheadingChar"/>
    <w:rsid w:val="00D965E4"/>
    <w:pPr>
      <w:ind w:firstLine="720"/>
      <w:jc w:val="left"/>
      <w:outlineLvl w:val="0"/>
      <w15:collapsed/>
    </w:pPr>
  </w:style>
  <w:style w:type="character" w:customStyle="1" w:styleId="leftheadingChar">
    <w:name w:val="left heading Char"/>
    <w:basedOn w:val="HowitworksChar"/>
    <w:link w:val="leftheading"/>
    <w:rsid w:val="00D965E4"/>
    <w:rPr>
      <w:rFonts w:asciiTheme="majorHAnsi" w:hAnsiTheme="majorHAnsi" w:cs="Consolas"/>
      <w:b/>
      <w:color w:val="FFFFFF" w:themeColor="background1"/>
      <w:sz w:val="22"/>
      <w:shd w:val="solid" w:color="006600" w:fill="FF9900"/>
      <w14:props3d w14:extrusionH="0" w14:contourW="0" w14:prstMaterial="warmMatte">
        <w14:bevelB w14:w="38100" w14:h="38100" w14:prst="angle"/>
      </w14:props3d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5E4"/>
    <w:pPr>
      <w:spacing w:after="0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5E4"/>
    <w:rPr>
      <w:rFonts w:ascii="Segoe UI" w:hAnsi="Segoe UI" w:cs="Segoe UI"/>
      <w:color w:val="000000" w:themeColor="text1"/>
      <w:sz w:val="18"/>
      <w:szCs w:val="18"/>
    </w:rPr>
  </w:style>
  <w:style w:type="paragraph" w:customStyle="1" w:styleId="NormalGothic">
    <w:name w:val="Normal Gothic"/>
    <w:basedOn w:val="Normal"/>
    <w:link w:val="NormalGothicChar"/>
    <w:rsid w:val="00D4195A"/>
    <w:pPr>
      <w:spacing w:before="120" w:after="120"/>
    </w:pPr>
    <w:rPr>
      <w:rFonts w:ascii="Century Gothic" w:hAnsi="Century Gothic"/>
    </w:rPr>
  </w:style>
  <w:style w:type="character" w:customStyle="1" w:styleId="NormalGothicChar">
    <w:name w:val="Normal Gothic Char"/>
    <w:basedOn w:val="DefaultParagraphFont"/>
    <w:link w:val="NormalGothic"/>
    <w:rsid w:val="00D4195A"/>
    <w:rPr>
      <w:rFonts w:ascii="Century Gothic" w:hAnsi="Century Gothic"/>
      <w:color w:val="000000" w:themeColor="text1"/>
      <w:sz w:val="22"/>
    </w:rPr>
  </w:style>
  <w:style w:type="paragraph" w:customStyle="1" w:styleId="Quotes">
    <w:name w:val="Quotes"/>
    <w:basedOn w:val="Normal"/>
    <w:link w:val="QuotesChar"/>
    <w:qFormat/>
    <w:rsid w:val="00521409"/>
    <w:rPr>
      <w:noProof/>
      <w:lang w:eastAsia="en-US"/>
    </w:rPr>
  </w:style>
  <w:style w:type="character" w:customStyle="1" w:styleId="QuotesChar">
    <w:name w:val="Quotes Char"/>
    <w:basedOn w:val="DefaultParagraphFont"/>
    <w:link w:val="Quotes"/>
    <w:rsid w:val="00521409"/>
    <w:rPr>
      <w:rFonts w:ascii="Segoe UI" w:hAnsi="Segoe UI"/>
      <w:noProof/>
      <w:color w:val="000000" w:themeColor="text1"/>
      <w:lang w:eastAsia="en-US"/>
    </w:rPr>
  </w:style>
  <w:style w:type="character" w:styleId="Emphasis">
    <w:name w:val="Emphasis"/>
    <w:basedOn w:val="DefaultParagraphFont"/>
    <w:uiPriority w:val="20"/>
    <w:qFormat/>
    <w:rsid w:val="00012787"/>
    <w:rPr>
      <w:i/>
      <w:iCs/>
    </w:rPr>
  </w:style>
  <w:style w:type="paragraph" w:styleId="NormalWeb">
    <w:name w:val="Normal (Web)"/>
    <w:basedOn w:val="Normal"/>
    <w:uiPriority w:val="99"/>
    <w:unhideWhenUsed/>
    <w:rsid w:val="0052375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customStyle="1" w:styleId="selectionshareable">
    <w:name w:val="selectionshareable"/>
    <w:basedOn w:val="Normal"/>
    <w:rsid w:val="00FF02C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color w:val="auto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CB6"/>
    <w:rPr>
      <w:rFonts w:ascii="Courier New" w:eastAsia="Times New Roman" w:hAnsi="Courier New" w:cs="Courier New"/>
      <w:color w:val="auto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D14CB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14CB6"/>
  </w:style>
  <w:style w:type="character" w:customStyle="1" w:styleId="keyword">
    <w:name w:val="keyword"/>
    <w:basedOn w:val="DefaultParagraphFont"/>
    <w:rsid w:val="00113935"/>
  </w:style>
  <w:style w:type="character" w:customStyle="1" w:styleId="comment">
    <w:name w:val="comment"/>
    <w:basedOn w:val="DefaultParagraphFont"/>
    <w:rsid w:val="00113935"/>
  </w:style>
  <w:style w:type="paragraph" w:styleId="TOC2">
    <w:name w:val="toc 2"/>
    <w:basedOn w:val="Normal"/>
    <w:next w:val="Normal"/>
    <w:autoRedefine/>
    <w:uiPriority w:val="39"/>
    <w:unhideWhenUsed/>
    <w:rsid w:val="001E6DF5"/>
    <w:pPr>
      <w:spacing w:after="0"/>
      <w:ind w:left="200"/>
    </w:pPr>
    <w:rPr>
      <w:rFonts w:asciiTheme="minorHAnsi" w:hAnsiTheme="minorHAnsi"/>
      <w:smallCaps/>
    </w:rPr>
  </w:style>
  <w:style w:type="character" w:customStyle="1" w:styleId="membernamelink">
    <w:name w:val="membernamelink"/>
    <w:basedOn w:val="DefaultParagraphFont"/>
    <w:rsid w:val="00B9156B"/>
  </w:style>
  <w:style w:type="character" w:customStyle="1" w:styleId="kwd">
    <w:name w:val="kwd"/>
    <w:basedOn w:val="DefaultParagraphFont"/>
    <w:rsid w:val="009D79B6"/>
  </w:style>
  <w:style w:type="character" w:customStyle="1" w:styleId="pln">
    <w:name w:val="pln"/>
    <w:basedOn w:val="DefaultParagraphFont"/>
    <w:rsid w:val="009D79B6"/>
  </w:style>
  <w:style w:type="character" w:customStyle="1" w:styleId="pun">
    <w:name w:val="pun"/>
    <w:basedOn w:val="DefaultParagraphFont"/>
    <w:rsid w:val="009D79B6"/>
  </w:style>
  <w:style w:type="character" w:customStyle="1" w:styleId="com">
    <w:name w:val="com"/>
    <w:basedOn w:val="DefaultParagraphFont"/>
    <w:rsid w:val="009D79B6"/>
  </w:style>
  <w:style w:type="character" w:styleId="FollowedHyperlink">
    <w:name w:val="FollowedHyperlink"/>
    <w:basedOn w:val="DefaultParagraphFont"/>
    <w:uiPriority w:val="99"/>
    <w:semiHidden/>
    <w:unhideWhenUsed/>
    <w:rsid w:val="00457572"/>
    <w:rPr>
      <w:color w:val="A3648B" w:themeColor="followedHyperlink"/>
      <w:u w:val="single"/>
    </w:rPr>
  </w:style>
  <w:style w:type="character" w:customStyle="1" w:styleId="typ">
    <w:name w:val="typ"/>
    <w:basedOn w:val="DefaultParagraphFont"/>
    <w:rsid w:val="008D4F28"/>
  </w:style>
  <w:style w:type="character" w:customStyle="1" w:styleId="number">
    <w:name w:val="number"/>
    <w:basedOn w:val="DefaultParagraphFont"/>
    <w:rsid w:val="005F0BD1"/>
  </w:style>
  <w:style w:type="character" w:customStyle="1" w:styleId="string">
    <w:name w:val="string"/>
    <w:basedOn w:val="DefaultParagraphFont"/>
    <w:rsid w:val="005F0BD1"/>
  </w:style>
  <w:style w:type="character" w:customStyle="1" w:styleId="annotation">
    <w:name w:val="annotation"/>
    <w:basedOn w:val="DefaultParagraphFont"/>
    <w:rsid w:val="00966DD8"/>
  </w:style>
  <w:style w:type="paragraph" w:styleId="TOC5">
    <w:name w:val="toc 5"/>
    <w:basedOn w:val="Normal"/>
    <w:next w:val="Normal"/>
    <w:autoRedefine/>
    <w:uiPriority w:val="39"/>
    <w:unhideWhenUsed/>
    <w:rsid w:val="003C00AF"/>
    <w:pPr>
      <w:spacing w:after="0"/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C00AF"/>
    <w:pPr>
      <w:spacing w:after="0"/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C00AF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C00AF"/>
    <w:pPr>
      <w:spacing w:after="0"/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C00AF"/>
    <w:pPr>
      <w:spacing w:after="0"/>
      <w:ind w:left="1600"/>
    </w:pPr>
    <w:rPr>
      <w:rFonts w:asciiTheme="minorHAnsi" w:hAnsiTheme="minorHAnsi"/>
      <w:sz w:val="18"/>
      <w:szCs w:val="18"/>
    </w:rPr>
  </w:style>
  <w:style w:type="character" w:customStyle="1" w:styleId="sql1-reservedword1">
    <w:name w:val="sql1-reservedword1"/>
    <w:basedOn w:val="DefaultParagraphFont"/>
    <w:rsid w:val="00AA2184"/>
    <w:rPr>
      <w:b/>
      <w:bCs/>
      <w:color w:val="0000FF"/>
    </w:rPr>
  </w:style>
  <w:style w:type="character" w:customStyle="1" w:styleId="sql1-space">
    <w:name w:val="sql1-space"/>
    <w:basedOn w:val="DefaultParagraphFont"/>
    <w:rsid w:val="00AA2184"/>
  </w:style>
  <w:style w:type="character" w:customStyle="1" w:styleId="sql1-delimitedidentifier1">
    <w:name w:val="sql1-delimitedidentifier1"/>
    <w:basedOn w:val="DefaultParagraphFont"/>
    <w:rsid w:val="00AA2184"/>
    <w:rPr>
      <w:color w:val="808000"/>
    </w:rPr>
  </w:style>
  <w:style w:type="character" w:customStyle="1" w:styleId="sql1-symbol1">
    <w:name w:val="sql1-symbol1"/>
    <w:basedOn w:val="DefaultParagraphFont"/>
    <w:rsid w:val="0038447D"/>
    <w:rPr>
      <w:color w:val="0000FF"/>
    </w:rPr>
  </w:style>
  <w:style w:type="character" w:customStyle="1" w:styleId="sql1-datatype1">
    <w:name w:val="sql1-datatype1"/>
    <w:basedOn w:val="DefaultParagraphFont"/>
    <w:rsid w:val="0038447D"/>
    <w:rPr>
      <w:b/>
      <w:bCs/>
      <w:color w:val="800000"/>
    </w:rPr>
  </w:style>
  <w:style w:type="character" w:customStyle="1" w:styleId="sql1-string1">
    <w:name w:val="sql1-string1"/>
    <w:basedOn w:val="DefaultParagraphFont"/>
    <w:rsid w:val="0038447D"/>
    <w:rPr>
      <w:color w:val="008000"/>
    </w:rPr>
  </w:style>
  <w:style w:type="character" w:customStyle="1" w:styleId="sql1-function1">
    <w:name w:val="sql1-function1"/>
    <w:basedOn w:val="DefaultParagraphFont"/>
    <w:rsid w:val="00AC7350"/>
    <w:rPr>
      <w:b/>
      <w:bCs/>
      <w:color w:val="000080"/>
    </w:rPr>
  </w:style>
  <w:style w:type="character" w:customStyle="1" w:styleId="sql1-number1">
    <w:name w:val="sql1-number1"/>
    <w:basedOn w:val="DefaultParagraphFont"/>
    <w:rsid w:val="00AC7350"/>
    <w:rPr>
      <w:color w:val="800080"/>
    </w:rPr>
  </w:style>
  <w:style w:type="character" w:customStyle="1" w:styleId="sql1-identifier1">
    <w:name w:val="sql1-identifier1"/>
    <w:basedOn w:val="DefaultParagraphFont"/>
    <w:rsid w:val="00663C68"/>
    <w:rPr>
      <w:color w:val="808000"/>
    </w:rPr>
  </w:style>
  <w:style w:type="character" w:customStyle="1" w:styleId="sql1-tablename1">
    <w:name w:val="sql1-tablename1"/>
    <w:basedOn w:val="DefaultParagraphFont"/>
    <w:rsid w:val="006C3DC8"/>
    <w:rPr>
      <w:color w:val="FF00FF"/>
    </w:rPr>
  </w:style>
  <w:style w:type="character" w:customStyle="1" w:styleId="str">
    <w:name w:val="str"/>
    <w:basedOn w:val="DefaultParagraphFont"/>
    <w:rsid w:val="007F7446"/>
  </w:style>
  <w:style w:type="character" w:customStyle="1" w:styleId="lit">
    <w:name w:val="lit"/>
    <w:basedOn w:val="DefaultParagraphFont"/>
    <w:rsid w:val="0045315F"/>
  </w:style>
  <w:style w:type="character" w:customStyle="1" w:styleId="string2">
    <w:name w:val="string2"/>
    <w:basedOn w:val="DefaultParagraphFont"/>
    <w:rsid w:val="00D50C70"/>
    <w:rPr>
      <w:color w:val="0000FF"/>
      <w:bdr w:val="none" w:sz="0" w:space="0" w:color="auto" w:frame="1"/>
    </w:rPr>
  </w:style>
  <w:style w:type="character" w:customStyle="1" w:styleId="tag">
    <w:name w:val="tag"/>
    <w:basedOn w:val="DefaultParagraphFont"/>
    <w:rsid w:val="00A15E91"/>
  </w:style>
  <w:style w:type="character" w:customStyle="1" w:styleId="tag-name">
    <w:name w:val="tag-name"/>
    <w:basedOn w:val="DefaultParagraphFont"/>
    <w:rsid w:val="00A15E91"/>
  </w:style>
  <w:style w:type="character" w:customStyle="1" w:styleId="comments">
    <w:name w:val="comments"/>
    <w:basedOn w:val="DefaultParagraphFont"/>
    <w:rsid w:val="00A15E91"/>
  </w:style>
  <w:style w:type="character" w:customStyle="1" w:styleId="attribute">
    <w:name w:val="attribute"/>
    <w:basedOn w:val="DefaultParagraphFont"/>
    <w:rsid w:val="00A15E91"/>
  </w:style>
  <w:style w:type="character" w:customStyle="1" w:styleId="attribute-value">
    <w:name w:val="attribute-value"/>
    <w:basedOn w:val="DefaultParagraphFont"/>
    <w:rsid w:val="00A15E91"/>
  </w:style>
  <w:style w:type="character" w:customStyle="1" w:styleId="crayon-r">
    <w:name w:val="crayon-r"/>
    <w:basedOn w:val="DefaultParagraphFont"/>
    <w:rsid w:val="006B1E43"/>
  </w:style>
  <w:style w:type="character" w:customStyle="1" w:styleId="crayon-e">
    <w:name w:val="crayon-e"/>
    <w:basedOn w:val="DefaultParagraphFont"/>
    <w:rsid w:val="006B1E43"/>
  </w:style>
  <w:style w:type="character" w:customStyle="1" w:styleId="crayon-o">
    <w:name w:val="crayon-o"/>
    <w:basedOn w:val="DefaultParagraphFont"/>
    <w:rsid w:val="006B1E43"/>
  </w:style>
  <w:style w:type="character" w:customStyle="1" w:styleId="crayon-s">
    <w:name w:val="crayon-s"/>
    <w:basedOn w:val="DefaultParagraphFont"/>
    <w:rsid w:val="006B1E43"/>
  </w:style>
  <w:style w:type="character" w:customStyle="1" w:styleId="crayon-h">
    <w:name w:val="crayon-h"/>
    <w:basedOn w:val="DefaultParagraphFont"/>
    <w:rsid w:val="006B1E43"/>
  </w:style>
  <w:style w:type="character" w:customStyle="1" w:styleId="crayon-i">
    <w:name w:val="crayon-i"/>
    <w:basedOn w:val="DefaultParagraphFont"/>
    <w:rsid w:val="006B1E4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3EA3"/>
    <w:rPr>
      <w:rFonts w:ascii="Verdana" w:hAnsi="Verdana"/>
      <w:color w:val="000000" w:themeColor="text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3EA3"/>
    <w:rPr>
      <w:rFonts w:ascii="Verdana" w:hAnsi="Verdan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3EA3"/>
    <w:rPr>
      <w:rFonts w:ascii="Verdana" w:hAnsi="Verdana"/>
      <w:b/>
      <w:bCs/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3EA3"/>
    <w:rPr>
      <w:b/>
      <w:bCs/>
    </w:rPr>
  </w:style>
  <w:style w:type="character" w:customStyle="1" w:styleId="atn">
    <w:name w:val="atn"/>
    <w:basedOn w:val="DefaultParagraphFont"/>
    <w:rsid w:val="00AB3EA3"/>
  </w:style>
  <w:style w:type="character" w:customStyle="1" w:styleId="atv">
    <w:name w:val="atv"/>
    <w:basedOn w:val="DefaultParagraphFont"/>
    <w:rsid w:val="00AB3EA3"/>
  </w:style>
  <w:style w:type="paragraph" w:styleId="Caption">
    <w:name w:val="caption"/>
    <w:basedOn w:val="Normal"/>
    <w:next w:val="Normal"/>
    <w:uiPriority w:val="35"/>
    <w:unhideWhenUsed/>
    <w:qFormat/>
    <w:rsid w:val="00A76A25"/>
    <w:rPr>
      <w:i/>
      <w:iCs/>
      <w:color w:val="4C483D" w:themeColor="text2"/>
      <w:sz w:val="18"/>
      <w:szCs w:val="18"/>
    </w:rPr>
  </w:style>
  <w:style w:type="character" w:customStyle="1" w:styleId="block">
    <w:name w:val="block"/>
    <w:basedOn w:val="DefaultParagraphFont"/>
    <w:rsid w:val="002525D8"/>
  </w:style>
  <w:style w:type="paragraph" w:customStyle="1" w:styleId="separator">
    <w:name w:val="separator"/>
    <w:basedOn w:val="Normal"/>
    <w:rsid w:val="000D6C0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crayon-t">
    <w:name w:val="crayon-t"/>
    <w:basedOn w:val="DefaultParagraphFont"/>
    <w:rsid w:val="00131E7F"/>
  </w:style>
  <w:style w:type="character" w:customStyle="1" w:styleId="crayon-sy">
    <w:name w:val="crayon-sy"/>
    <w:basedOn w:val="DefaultParagraphFont"/>
    <w:rsid w:val="00131E7F"/>
  </w:style>
  <w:style w:type="character" w:customStyle="1" w:styleId="crayon-m">
    <w:name w:val="crayon-m"/>
    <w:basedOn w:val="DefaultParagraphFont"/>
    <w:rsid w:val="00131E7F"/>
  </w:style>
  <w:style w:type="character" w:customStyle="1" w:styleId="crayon-v">
    <w:name w:val="crayon-v"/>
    <w:basedOn w:val="DefaultParagraphFont"/>
    <w:rsid w:val="00131E7F"/>
  </w:style>
  <w:style w:type="character" w:customStyle="1" w:styleId="crayon-cn">
    <w:name w:val="crayon-cn"/>
    <w:basedOn w:val="DefaultParagraphFont"/>
    <w:rsid w:val="00131E7F"/>
  </w:style>
  <w:style w:type="character" w:customStyle="1" w:styleId="crayon-c">
    <w:name w:val="crayon-c"/>
    <w:basedOn w:val="DefaultParagraphFont"/>
    <w:rsid w:val="00131E7F"/>
  </w:style>
  <w:style w:type="paragraph" w:customStyle="1" w:styleId="Heading30">
    <w:name w:val="Heading3"/>
    <w:basedOn w:val="Heading3"/>
    <w:link w:val="Heading3Char0"/>
    <w:autoRedefine/>
    <w:qFormat/>
    <w:rsid w:val="00BB6644"/>
    <w:pPr>
      <w:spacing w:before="0" w:after="0"/>
    </w:pPr>
    <w:rPr>
      <w:rFonts w:ascii="Rockwell" w:eastAsiaTheme="majorEastAsia" w:hAnsi="Rockwell" w:cstheme="majorBidi"/>
      <w:color w:val="00B050"/>
      <w:u w:val="none"/>
    </w:rPr>
  </w:style>
  <w:style w:type="character" w:customStyle="1" w:styleId="Heading3Char0">
    <w:name w:val="Heading3 Char"/>
    <w:basedOn w:val="Heading3Char"/>
    <w:link w:val="Heading30"/>
    <w:rsid w:val="00BB6644"/>
    <w:rPr>
      <w:rFonts w:ascii="Rockwell" w:eastAsiaTheme="majorEastAsia" w:hAnsi="Rockwell" w:cstheme="majorBidi"/>
      <w:b/>
      <w:bCs/>
      <w:iCs/>
      <w:color w:val="00B050"/>
      <w:sz w:val="24"/>
      <w:szCs w:val="24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916"/>
    <w:rPr>
      <w:color w:val="605E5C"/>
      <w:shd w:val="clear" w:color="auto" w:fill="E1DFDD"/>
    </w:rPr>
  </w:style>
  <w:style w:type="character" w:customStyle="1" w:styleId="kwrd">
    <w:name w:val="kwrd"/>
    <w:basedOn w:val="DefaultParagraphFont"/>
    <w:rsid w:val="00540672"/>
  </w:style>
  <w:style w:type="character" w:customStyle="1" w:styleId="hljs-keyword">
    <w:name w:val="hljs-keyword"/>
    <w:basedOn w:val="DefaultParagraphFont"/>
    <w:rsid w:val="004E1A3B"/>
  </w:style>
  <w:style w:type="character" w:customStyle="1" w:styleId="hljs-builtin">
    <w:name w:val="hljs-built_in"/>
    <w:basedOn w:val="DefaultParagraphFont"/>
    <w:rsid w:val="004E1A3B"/>
  </w:style>
  <w:style w:type="character" w:customStyle="1" w:styleId="hljs-string">
    <w:name w:val="hljs-string"/>
    <w:basedOn w:val="DefaultParagraphFont"/>
    <w:rsid w:val="004E1A3B"/>
  </w:style>
  <w:style w:type="character" w:customStyle="1" w:styleId="rem">
    <w:name w:val="rem"/>
    <w:basedOn w:val="DefaultParagraphFont"/>
    <w:rsid w:val="00BB2870"/>
  </w:style>
  <w:style w:type="paragraph" w:customStyle="1" w:styleId="0Syntax">
    <w:name w:val="0Syntax"/>
    <w:basedOn w:val="Normal"/>
    <w:link w:val="0SyntaxChar"/>
    <w:qFormat/>
    <w:rsid w:val="00255E2D"/>
    <w:rPr>
      <w:rFonts w:ascii="Consolas" w:hAnsi="Consolas"/>
      <w:b/>
      <w:bCs/>
      <w:color w:val="D60093"/>
      <w:sz w:val="18"/>
    </w:rPr>
  </w:style>
  <w:style w:type="character" w:customStyle="1" w:styleId="0SyntaxChar">
    <w:name w:val="0Syntax Char"/>
    <w:basedOn w:val="DefaultParagraphFont"/>
    <w:link w:val="0Syntax"/>
    <w:rsid w:val="00255E2D"/>
    <w:rPr>
      <w:rFonts w:ascii="Consolas" w:hAnsi="Consolas"/>
      <w:b/>
      <w:bCs/>
      <w:color w:val="D60093"/>
      <w:sz w:val="18"/>
    </w:rPr>
  </w:style>
  <w:style w:type="paragraph" w:customStyle="1" w:styleId="BlueSyntax">
    <w:name w:val="BlueSyntax"/>
    <w:basedOn w:val="Normal"/>
    <w:link w:val="BlueSyntaxChar"/>
    <w:qFormat/>
    <w:rsid w:val="00255E2D"/>
    <w:pPr>
      <w:spacing w:after="0"/>
    </w:pPr>
    <w:rPr>
      <w:rFonts w:ascii="Consolas" w:hAnsi="Consolas"/>
      <w:b/>
      <w:color w:val="0000FF"/>
      <w:sz w:val="18"/>
    </w:rPr>
  </w:style>
  <w:style w:type="character" w:customStyle="1" w:styleId="xml">
    <w:name w:val="xml"/>
    <w:basedOn w:val="DefaultParagraphFont"/>
    <w:rsid w:val="004651A8"/>
  </w:style>
  <w:style w:type="character" w:customStyle="1" w:styleId="BlueSyntaxChar">
    <w:name w:val="BlueSyntax Char"/>
    <w:basedOn w:val="DefaultParagraphFont"/>
    <w:link w:val="BlueSyntax"/>
    <w:rsid w:val="00255E2D"/>
    <w:rPr>
      <w:rFonts w:ascii="Consolas" w:hAnsi="Consolas"/>
      <w:b/>
      <w:color w:val="0000FF"/>
      <w:sz w:val="18"/>
    </w:rPr>
  </w:style>
  <w:style w:type="character" w:customStyle="1" w:styleId="hljs-tag">
    <w:name w:val="hljs-tag"/>
    <w:basedOn w:val="DefaultParagraphFont"/>
    <w:rsid w:val="004651A8"/>
  </w:style>
  <w:style w:type="character" w:customStyle="1" w:styleId="hljs-name">
    <w:name w:val="hljs-name"/>
    <w:basedOn w:val="DefaultParagraphFont"/>
    <w:rsid w:val="004651A8"/>
  </w:style>
  <w:style w:type="character" w:customStyle="1" w:styleId="hljs-attr">
    <w:name w:val="hljs-attr"/>
    <w:basedOn w:val="DefaultParagraphFont"/>
    <w:rsid w:val="004651A8"/>
  </w:style>
  <w:style w:type="character" w:customStyle="1" w:styleId="hljs-function">
    <w:name w:val="hljs-function"/>
    <w:basedOn w:val="DefaultParagraphFont"/>
    <w:rsid w:val="00CB1A47"/>
  </w:style>
  <w:style w:type="character" w:customStyle="1" w:styleId="hljs-title">
    <w:name w:val="hljs-title"/>
    <w:basedOn w:val="DefaultParagraphFont"/>
    <w:rsid w:val="00CB1A47"/>
  </w:style>
  <w:style w:type="paragraph" w:customStyle="1" w:styleId="SourceCode">
    <w:name w:val="Source Code"/>
    <w:basedOn w:val="Normal"/>
    <w:link w:val="SourceCodeChar"/>
    <w:qFormat/>
    <w:rsid w:val="00F5703A"/>
    <w:pPr>
      <w:shd w:val="clear" w:color="auto" w:fill="D9D9D9" w:themeFill="background1" w:themeFillShade="D9"/>
      <w:ind w:left="720"/>
      <w:contextualSpacing/>
    </w:pPr>
    <w:rPr>
      <w:rFonts w:ascii="Consolas" w:hAnsi="Consolas" w:cs="Consolas"/>
      <w:b/>
      <w:bCs/>
      <w:color w:val="00B050"/>
      <w:sz w:val="18"/>
    </w:rPr>
  </w:style>
  <w:style w:type="character" w:customStyle="1" w:styleId="SourceCodeChar">
    <w:name w:val="Source Code Char"/>
    <w:basedOn w:val="OutputChar"/>
    <w:link w:val="SourceCode"/>
    <w:rsid w:val="00F5703A"/>
    <w:rPr>
      <w:rFonts w:ascii="Consolas" w:hAnsi="Consolas" w:cs="Consolas"/>
      <w:b/>
      <w:bCs/>
      <w:color w:val="00B050"/>
      <w:sz w:val="18"/>
      <w:shd w:val="clear" w:color="auto" w:fill="D9D9D9" w:themeFill="background1" w:themeFillShade="D9"/>
    </w:rPr>
  </w:style>
  <w:style w:type="paragraph" w:styleId="Bibliography">
    <w:name w:val="Bibliography"/>
    <w:basedOn w:val="Normal"/>
    <w:next w:val="Normal"/>
    <w:uiPriority w:val="37"/>
    <w:semiHidden/>
    <w:unhideWhenUsed/>
    <w:rsid w:val="0059729A"/>
  </w:style>
  <w:style w:type="character" w:customStyle="1" w:styleId="hljs-class">
    <w:name w:val="hljs-class"/>
    <w:basedOn w:val="DefaultParagraphFont"/>
    <w:rsid w:val="00EF13A4"/>
  </w:style>
  <w:style w:type="character" w:customStyle="1" w:styleId="hljs-params">
    <w:name w:val="hljs-params"/>
    <w:basedOn w:val="DefaultParagraphFont"/>
    <w:rsid w:val="00EF13A4"/>
  </w:style>
  <w:style w:type="character" w:customStyle="1" w:styleId="hljs-number">
    <w:name w:val="hljs-number"/>
    <w:basedOn w:val="DefaultParagraphFont"/>
    <w:rsid w:val="00EF13A4"/>
  </w:style>
  <w:style w:type="character" w:customStyle="1" w:styleId="hljs-comment">
    <w:name w:val="hljs-comment"/>
    <w:basedOn w:val="DefaultParagraphFont"/>
    <w:rsid w:val="00EF13A4"/>
  </w:style>
  <w:style w:type="character" w:customStyle="1" w:styleId="hljs-meta">
    <w:name w:val="hljs-meta"/>
    <w:basedOn w:val="DefaultParagraphFont"/>
    <w:rsid w:val="00714514"/>
  </w:style>
  <w:style w:type="paragraph" w:customStyle="1" w:styleId="syntax">
    <w:name w:val="syntax"/>
    <w:basedOn w:val="Normal"/>
    <w:link w:val="syntaxChar"/>
    <w:autoRedefine/>
    <w:qFormat/>
    <w:rsid w:val="00982A1D"/>
    <w:pPr>
      <w:pBdr>
        <w:top w:val="single" w:sz="2" w:space="1" w:color="0D0D0D" w:themeColor="text1" w:themeTint="F2" w:shadow="1"/>
        <w:left w:val="single" w:sz="2" w:space="4" w:color="0D0D0D" w:themeColor="text1" w:themeTint="F2" w:shadow="1"/>
        <w:bottom w:val="single" w:sz="2" w:space="1" w:color="0D0D0D" w:themeColor="text1" w:themeTint="F2" w:shadow="1"/>
        <w:right w:val="single" w:sz="2" w:space="4" w:color="0D0D0D" w:themeColor="text1" w:themeTint="F2" w:shadow="1"/>
      </w:pBdr>
      <w:shd w:val="solid" w:color="F2F2F2" w:themeColor="background1" w:themeShade="F2" w:fill="F2F2F2" w:themeFill="background1" w:themeFillShade="F2"/>
      <w:spacing w:after="0" w:line="240" w:lineRule="auto"/>
    </w:pPr>
    <w:rPr>
      <w:rFonts w:ascii="Consolas" w:hAnsi="Consolas" w:cs="Consolas"/>
      <w:sz w:val="18"/>
      <w14:props3d w14:extrusionH="0" w14:contourW="0" w14:prstMaterial="warmMatte">
        <w14:bevelB w14:w="38100" w14:h="38100" w14:prst="angle"/>
      </w14:props3d>
    </w:rPr>
  </w:style>
  <w:style w:type="character" w:customStyle="1" w:styleId="syntaxChar">
    <w:name w:val="syntax Char"/>
    <w:basedOn w:val="OutputChar"/>
    <w:link w:val="syntax"/>
    <w:rsid w:val="00982A1D"/>
    <w:rPr>
      <w:rFonts w:ascii="Consolas" w:hAnsi="Consolas" w:cs="Consolas"/>
      <w:color w:val="000000" w:themeColor="text1"/>
      <w:sz w:val="18"/>
      <w:shd w:val="solid" w:color="F2F2F2" w:themeColor="background1" w:themeShade="F2" w:fill="F2F2F2" w:themeFill="background1" w:themeFillShade="F2"/>
      <w14:props3d w14:extrusionH="0" w14:contourW="0" w14:prstMaterial="warmMatte">
        <w14:bevelB w14:w="38100" w14:h="38100" w14:prst="angle"/>
      </w14:props3d>
    </w:rPr>
  </w:style>
  <w:style w:type="character" w:customStyle="1" w:styleId="include">
    <w:name w:val="include"/>
    <w:basedOn w:val="DefaultParagraphFont"/>
    <w:rsid w:val="00982A1D"/>
  </w:style>
  <w:style w:type="character" w:customStyle="1" w:styleId="type">
    <w:name w:val="type"/>
    <w:basedOn w:val="DefaultParagraphFont"/>
    <w:rsid w:val="00982A1D"/>
  </w:style>
  <w:style w:type="character" w:customStyle="1" w:styleId="cm-meta">
    <w:name w:val="cm-meta"/>
    <w:basedOn w:val="DefaultParagraphFont"/>
    <w:rsid w:val="00982A1D"/>
  </w:style>
  <w:style w:type="character" w:customStyle="1" w:styleId="cm-keyword">
    <w:name w:val="cm-keyword"/>
    <w:basedOn w:val="DefaultParagraphFont"/>
    <w:rsid w:val="00982A1D"/>
  </w:style>
  <w:style w:type="character" w:customStyle="1" w:styleId="cm-def">
    <w:name w:val="cm-def"/>
    <w:basedOn w:val="DefaultParagraphFont"/>
    <w:rsid w:val="00982A1D"/>
  </w:style>
  <w:style w:type="character" w:customStyle="1" w:styleId="cm-variable">
    <w:name w:val="cm-variable"/>
    <w:basedOn w:val="DefaultParagraphFont"/>
    <w:rsid w:val="00982A1D"/>
  </w:style>
  <w:style w:type="character" w:customStyle="1" w:styleId="cm-string">
    <w:name w:val="cm-string"/>
    <w:basedOn w:val="DefaultParagraphFont"/>
    <w:rsid w:val="00982A1D"/>
  </w:style>
  <w:style w:type="character" w:customStyle="1" w:styleId="CommentTextChar1">
    <w:name w:val="Comment Text Char1"/>
    <w:basedOn w:val="DefaultParagraphFont"/>
    <w:uiPriority w:val="99"/>
    <w:semiHidden/>
    <w:rsid w:val="00982A1D"/>
    <w:rPr>
      <w:rFonts w:ascii="Segoe UI" w:hAnsi="Segoe UI"/>
      <w:color w:val="000000" w:themeColor="text1"/>
    </w:rPr>
  </w:style>
  <w:style w:type="character" w:customStyle="1" w:styleId="CommentSubjectChar1">
    <w:name w:val="Comment Subject Char1"/>
    <w:basedOn w:val="CommentTextChar1"/>
    <w:uiPriority w:val="99"/>
    <w:semiHidden/>
    <w:rsid w:val="00982A1D"/>
    <w:rPr>
      <w:rFonts w:ascii="Segoe UI" w:hAnsi="Segoe UI"/>
      <w:b/>
      <w:bCs/>
      <w:color w:val="000000" w:themeColor="text1"/>
    </w:rPr>
  </w:style>
  <w:style w:type="paragraph" w:customStyle="1" w:styleId="Title1">
    <w:name w:val="Title1"/>
    <w:basedOn w:val="Normal"/>
    <w:rsid w:val="00982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hl-keyword">
    <w:name w:val="hl-keyword"/>
    <w:basedOn w:val="DefaultParagraphFont"/>
    <w:rsid w:val="00982A1D"/>
  </w:style>
  <w:style w:type="character" w:styleId="HTMLTypewriter">
    <w:name w:val="HTML Typewriter"/>
    <w:basedOn w:val="DefaultParagraphFont"/>
    <w:uiPriority w:val="99"/>
    <w:semiHidden/>
    <w:unhideWhenUsed/>
    <w:rsid w:val="00982A1D"/>
    <w:rPr>
      <w:rFonts w:ascii="Courier New" w:eastAsia="Times New Roman" w:hAnsi="Courier New" w:cs="Courier New"/>
      <w:sz w:val="20"/>
      <w:szCs w:val="20"/>
    </w:rPr>
  </w:style>
  <w:style w:type="paragraph" w:customStyle="1" w:styleId="SyntaxPink">
    <w:name w:val="SyntaxPink"/>
    <w:basedOn w:val="Normal"/>
    <w:link w:val="SyntaxPinkChar"/>
    <w:qFormat/>
    <w:rsid w:val="00982A1D"/>
    <w:pPr>
      <w:spacing w:after="200"/>
    </w:pPr>
    <w:rPr>
      <w:rFonts w:ascii="Consolas" w:hAnsi="Consolas"/>
      <w:b/>
      <w:bCs/>
      <w:color w:val="CC0099"/>
    </w:rPr>
  </w:style>
  <w:style w:type="paragraph" w:customStyle="1" w:styleId="alt">
    <w:name w:val="alt"/>
    <w:basedOn w:val="Normal"/>
    <w:rsid w:val="00982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SyntaxPinkChar">
    <w:name w:val="SyntaxPink Char"/>
    <w:basedOn w:val="DefaultParagraphFont"/>
    <w:link w:val="SyntaxPink"/>
    <w:rsid w:val="00982A1D"/>
    <w:rPr>
      <w:rFonts w:ascii="Consolas" w:hAnsi="Consolas"/>
      <w:b/>
      <w:bCs/>
      <w:color w:val="CC0099"/>
    </w:rPr>
  </w:style>
  <w:style w:type="paragraph" w:customStyle="1" w:styleId="Syntax0">
    <w:name w:val="Syntax"/>
    <w:basedOn w:val="Normal"/>
    <w:link w:val="SyntaxChar0"/>
    <w:qFormat/>
    <w:rsid w:val="00A930F2"/>
    <w:rPr>
      <w:rFonts w:ascii="Consolas" w:hAnsi="Consolas"/>
      <w:b/>
      <w:bCs/>
      <w:color w:val="D60093"/>
    </w:rPr>
  </w:style>
  <w:style w:type="character" w:customStyle="1" w:styleId="SyntaxChar0">
    <w:name w:val="Syntax Char"/>
    <w:basedOn w:val="DefaultParagraphFont"/>
    <w:link w:val="Syntax0"/>
    <w:rsid w:val="00A930F2"/>
    <w:rPr>
      <w:rFonts w:ascii="Consolas" w:hAnsi="Consolas"/>
      <w:b/>
      <w:bCs/>
      <w:color w:val="D60093"/>
    </w:rPr>
  </w:style>
  <w:style w:type="character" w:customStyle="1" w:styleId="o">
    <w:name w:val="o"/>
    <w:basedOn w:val="DefaultParagraphFont"/>
    <w:rsid w:val="006A7852"/>
  </w:style>
  <w:style w:type="character" w:customStyle="1" w:styleId="pre">
    <w:name w:val="pre"/>
    <w:basedOn w:val="DefaultParagraphFont"/>
    <w:rsid w:val="002C7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2474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72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7364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4424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4880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5517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2179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199060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30090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862628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08425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85062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094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928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726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1040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528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46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175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687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003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7643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344841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757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3797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1889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5196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1177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1699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8426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055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6616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7225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2681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9034">
          <w:marLeft w:val="0"/>
          <w:marRight w:val="0"/>
          <w:marTop w:val="0"/>
          <w:marBottom w:val="0"/>
          <w:divBdr>
            <w:top w:val="single" w:sz="6" w:space="0" w:color="B9BCBD"/>
            <w:left w:val="single" w:sz="6" w:space="0" w:color="B9BCBD"/>
            <w:bottom w:val="single" w:sz="6" w:space="0" w:color="B9BCBD"/>
            <w:right w:val="single" w:sz="6" w:space="0" w:color="B9BCBD"/>
          </w:divBdr>
        </w:div>
        <w:div w:id="3797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5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3969887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0222588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2549044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347115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5634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877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47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2939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791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2145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537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239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361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730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6809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6382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5543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3823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8060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61356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6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3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8386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  <w:divsChild>
            <w:div w:id="12434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451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12711344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0510926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80526743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3029720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4758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916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15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208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3872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117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607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606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6635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0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52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2626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4471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4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8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45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15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95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1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9664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5008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1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96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85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03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7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4025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397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098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0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4722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D5DDC6"/>
                        <w:left w:val="single" w:sz="6" w:space="0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55596832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D5DDC6"/>
                        <w:left w:val="single" w:sz="6" w:space="0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63140548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D5DDC6"/>
                        <w:left w:val="single" w:sz="6" w:space="0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86124026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D5DDC6"/>
                        <w:left w:val="single" w:sz="6" w:space="0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103789630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D5DDC6"/>
                        <w:left w:val="single" w:sz="6" w:space="0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1224826225">
                      <w:marLeft w:val="0"/>
                      <w:marRight w:val="0"/>
                      <w:marTop w:val="150"/>
                      <w:marBottom w:val="0"/>
                      <w:divBdr>
                        <w:top w:val="single" w:sz="12" w:space="0" w:color="FFC0CB"/>
                        <w:left w:val="single" w:sz="12" w:space="0" w:color="FFC0CB"/>
                        <w:bottom w:val="single" w:sz="12" w:space="0" w:color="FFC0CB"/>
                        <w:right w:val="single" w:sz="12" w:space="0" w:color="FFC0CB"/>
                      </w:divBdr>
                    </w:div>
                    <w:div w:id="141473974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D5DDC6"/>
                        <w:left w:val="single" w:sz="6" w:space="0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158695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729548">
          <w:marLeft w:val="15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7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520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1842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67252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41589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80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1154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79747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81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4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2106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539921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2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44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92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4069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970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515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06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66894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4932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94149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3211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201255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8597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70971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0901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03720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1666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0306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33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94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15170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52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6667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78743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1927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80997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0321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14866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4219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95462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3350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44199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7632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86771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69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7938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89746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521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04971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1057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45187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222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38236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037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20738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3956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61710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468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9391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5915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86548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42785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9242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64586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6506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210576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4859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61945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6744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65124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60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00205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1993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27120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14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0633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36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3641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75932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2471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88633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300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81580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309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70625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8530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82852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05623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7780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05185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7876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72549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9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56089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9386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0092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1804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2436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58171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86686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15182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4743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84208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6978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8312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7951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38926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0921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209493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632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36394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697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36270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05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0338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19819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05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4477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BCBD"/>
                        <w:left w:val="single" w:sz="6" w:space="0" w:color="B9BCBD"/>
                        <w:bottom w:val="single" w:sz="6" w:space="0" w:color="B9BCBD"/>
                        <w:right w:val="single" w:sz="6" w:space="0" w:color="B9BCBD"/>
                      </w:divBdr>
                    </w:div>
                    <w:div w:id="149614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76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61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14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4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8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3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1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7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7856">
          <w:marLeft w:val="0"/>
          <w:marRight w:val="0"/>
          <w:marTop w:val="0"/>
          <w:marBottom w:val="0"/>
          <w:divBdr>
            <w:top w:val="single" w:sz="6" w:space="0" w:color="B9BCBD"/>
            <w:left w:val="single" w:sz="6" w:space="0" w:color="B9BCBD"/>
            <w:bottom w:val="single" w:sz="6" w:space="0" w:color="B9BCBD"/>
            <w:right w:val="single" w:sz="6" w:space="0" w:color="B9BCBD"/>
          </w:divBdr>
        </w:div>
        <w:div w:id="188096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223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74910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2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62384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38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6249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8715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3049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390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73746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2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62407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224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2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035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7522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8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8706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66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1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9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2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06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7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8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2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6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1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0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23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8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8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39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0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29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5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0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67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2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0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45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1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0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37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47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1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78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7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9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98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08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47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9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6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40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2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6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7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8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7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3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33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96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26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07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26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37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5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72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3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11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1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68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44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30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1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6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17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8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75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49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9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8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00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16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0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3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0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49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17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84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5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55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53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1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46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31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0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2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00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18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93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0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8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4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6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4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4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4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54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5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7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8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6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83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45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1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76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41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86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4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5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7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2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84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68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6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99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7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30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4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9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76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01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0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4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64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9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90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60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69902">
          <w:marLeft w:val="0"/>
          <w:marRight w:val="0"/>
          <w:marTop w:val="0"/>
          <w:marBottom w:val="0"/>
          <w:divBdr>
            <w:top w:val="single" w:sz="6" w:space="15" w:color="F8F8F8"/>
            <w:left w:val="single" w:sz="6" w:space="0" w:color="F8F8F8"/>
            <w:bottom w:val="single" w:sz="6" w:space="0" w:color="F8F8F8"/>
            <w:right w:val="single" w:sz="6" w:space="0" w:color="F8F8F8"/>
          </w:divBdr>
          <w:divsChild>
            <w:div w:id="5590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8495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02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13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72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189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261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02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40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45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940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93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52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35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73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44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23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415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439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28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32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54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985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79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95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246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75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31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71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378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39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29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62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090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81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23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440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9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6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4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41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28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2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0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3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2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15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1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9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0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99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9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0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1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75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9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1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77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0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6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64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93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0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84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1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87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7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4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52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9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52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9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3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8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6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15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44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69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4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7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67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8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14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51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4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53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4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50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04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75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9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34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64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96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83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8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5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2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0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0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3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39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64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57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04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99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2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16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47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5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5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44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15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0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0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81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99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8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45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1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64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70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4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93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27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45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09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45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63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8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3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3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2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4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35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8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5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16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78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41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6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6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4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5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0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46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531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11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5549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2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66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630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50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27119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0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734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4039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691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41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1734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2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18528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4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20059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601330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5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378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8812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055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7908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4546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192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485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620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369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8369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7591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4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7811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96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0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3237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8342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2379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00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2700909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00979783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0137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076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10144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5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2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1543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607971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7110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010756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53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95587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43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1921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5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6413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6832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8329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2352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199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876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609198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0181159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1360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41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7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499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381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777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050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498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599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738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0154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057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0784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3554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739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557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019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5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258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769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665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9534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5748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3509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5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695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1966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097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2220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6525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3971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6962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472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735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4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3920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9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710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276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794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8273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9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17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301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436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8416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750497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862796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838780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29696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9061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343573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5879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414045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1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1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88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393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809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319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254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187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47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131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231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0635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69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67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281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7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8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3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6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555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14795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0863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14883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2071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882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296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4395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355123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3196">
          <w:marLeft w:val="0"/>
          <w:marRight w:val="0"/>
          <w:marTop w:val="0"/>
          <w:marBottom w:val="0"/>
          <w:divBdr>
            <w:top w:val="single" w:sz="6" w:space="0" w:color="B9BCBD"/>
            <w:left w:val="single" w:sz="6" w:space="0" w:color="B9BCBD"/>
            <w:bottom w:val="single" w:sz="6" w:space="0" w:color="B9BCBD"/>
            <w:right w:val="single" w:sz="6" w:space="0" w:color="B9BCBD"/>
          </w:divBdr>
        </w:div>
        <w:div w:id="12914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8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696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55240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2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0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73062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2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84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3811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18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4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3213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2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0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27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9608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2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90888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5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9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76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45175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2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8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07575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63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8049031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4003508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2064119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50058176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7665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14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96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57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12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155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839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2824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46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13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203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578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01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364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7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4829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9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479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7839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1071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  <w:divsChild>
            <w:div w:id="1227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5673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85418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393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5771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447657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750393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7503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6552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8540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5180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0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51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5759105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2991761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8063536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8825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7344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8396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074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991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716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678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506318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9634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3915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788723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8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66011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8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1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57344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0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544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67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274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3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68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5361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9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4960">
          <w:marLeft w:val="0"/>
          <w:marRight w:val="0"/>
          <w:marTop w:val="0"/>
          <w:marBottom w:val="0"/>
          <w:divBdr>
            <w:top w:val="single" w:sz="6" w:space="0" w:color="B9BCBD"/>
            <w:left w:val="single" w:sz="6" w:space="0" w:color="B9BCBD"/>
            <w:bottom w:val="single" w:sz="6" w:space="0" w:color="B9BCBD"/>
            <w:right w:val="single" w:sz="6" w:space="0" w:color="B9BCBD"/>
          </w:divBdr>
        </w:div>
        <w:div w:id="10892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6156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  <w:div w:id="50366412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0646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  <w:div w:id="19614949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4852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927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3428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534485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39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34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84609953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1171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1428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2121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20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2795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2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46219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9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zone.com/articles/developing-a-jsr-286-portlet-using-spring-mvc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opensource-techblog.com/spring-mvc-portlet-in-liferay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feray.com/downloads-community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eb.liferay.com/downloads/liferay-projects/liferay-id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veti_S\AppData\Roaming\Microsoft\Templates\Client%20satisfaction%20survey%20report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68648A-AD5D-4026-9737-3C60B158F82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2D53010-0FF8-448C-9025-17B08B4B78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Client satisfaction survey report (Red design).dotx</Template>
  <TotalTime>26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Kaveti Satya</dc:creator>
  <cp:keywords/>
  <dc:description/>
  <cp:lastModifiedBy>Kaveti, Satya</cp:lastModifiedBy>
  <cp:revision>9</cp:revision>
  <cp:lastPrinted>2021-09-22T08:32:00Z</cp:lastPrinted>
  <dcterms:created xsi:type="dcterms:W3CDTF">2022-02-21T05:26:00Z</dcterms:created>
  <dcterms:modified xsi:type="dcterms:W3CDTF">2022-02-21T05:52:00Z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TC039786259991</vt:lpwstr>
  </property>
</Properties>
</file>