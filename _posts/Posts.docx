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09C9" w:rsidRDefault="00706CCF" w:rsidP="00706CCF">
      <w:pPr>
        <w:pStyle w:val="Heading2"/>
      </w:pPr>
      <w:proofErr w:type="spellStart"/>
      <w:r>
        <w:t>Nework</w:t>
      </w:r>
      <w:proofErr w:type="spellEnd"/>
      <w:r>
        <w:t xml:space="preserve"> animation</w:t>
      </w:r>
    </w:p>
    <w:p w:rsidR="00706CCF" w:rsidRDefault="00706CCF" w:rsidP="00706CCF"/>
    <w:p w:rsidR="00706CCF" w:rsidRDefault="00706CCF" w:rsidP="00706CCF"/>
    <w:p w:rsidR="00706CCF" w:rsidRDefault="00706CCF" w:rsidP="00706CCF"/>
    <w:p w:rsidR="00706CCF" w:rsidRDefault="00706CCF" w:rsidP="00706CCF"/>
    <w:p w:rsidR="00706CCF" w:rsidRDefault="00706CCF" w:rsidP="00706CCF">
      <w:pPr>
        <w:pStyle w:val="Heading2"/>
      </w:pPr>
      <w:r>
        <w:t>DNS Animation</w:t>
      </w:r>
    </w:p>
    <w:p w:rsidR="00970F59" w:rsidRDefault="00970F59" w:rsidP="00970F59"/>
    <w:p w:rsidR="00970F59" w:rsidRDefault="00970F59" w:rsidP="00970F59"/>
    <w:p w:rsidR="00970F59" w:rsidRDefault="00970F59" w:rsidP="00970F59"/>
    <w:p w:rsidR="00970F59" w:rsidRDefault="00970F59" w:rsidP="00970F59"/>
    <w:p w:rsidR="00970F59" w:rsidRDefault="00970F59" w:rsidP="00970F59"/>
    <w:p w:rsidR="00970F59" w:rsidRDefault="00970F59" w:rsidP="00970F59"/>
    <w:p w:rsidR="00970F59" w:rsidRDefault="00970F59" w:rsidP="00970F59">
      <w:pPr>
        <w:pStyle w:val="Heading2"/>
      </w:pPr>
      <w:r>
        <w:t>How to Download Momentum Wallpapers</w:t>
      </w:r>
    </w:p>
    <w:p w:rsidR="00970F59" w:rsidRDefault="00970F59" w:rsidP="00970F59"/>
    <w:p w:rsidR="00970F59" w:rsidRDefault="00970F59" w:rsidP="00970F59">
      <w:r>
        <w:t>Open New Tab</w:t>
      </w:r>
      <w:r>
        <w:rPr>
          <w:noProof/>
        </w:rPr>
        <w:drawing>
          <wp:inline distT="0" distB="0" distL="0" distR="0" wp14:anchorId="53B09D38" wp14:editId="118BC9C0">
            <wp:extent cx="5943600" cy="3096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59" w:rsidRDefault="00970F59" w:rsidP="00970F59"/>
    <w:p w:rsidR="00970F59" w:rsidRDefault="00970F59" w:rsidP="00970F59"/>
    <w:p w:rsidR="00970F59" w:rsidRDefault="00970F59" w:rsidP="00970F59">
      <w:r>
        <w:t xml:space="preserve">Right Click &gt; Inspect </w:t>
      </w:r>
      <w:r w:rsidR="00A7059A">
        <w:rPr>
          <w:noProof/>
        </w:rPr>
        <w:drawing>
          <wp:inline distT="0" distB="0" distL="0" distR="0" wp14:anchorId="545A15F7" wp14:editId="79F40B50">
            <wp:extent cx="5943600" cy="3241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59" w:rsidRDefault="00970F59" w:rsidP="00970F59"/>
    <w:p w:rsidR="00970F59" w:rsidRDefault="00970F59" w:rsidP="00970F59"/>
    <w:p w:rsidR="00970F59" w:rsidRDefault="00970F59" w:rsidP="00970F59">
      <w:r>
        <w:t>You will Find</w:t>
      </w:r>
    </w:p>
    <w:p w:rsidR="00970F59" w:rsidRDefault="00970F59" w:rsidP="00970F59">
      <w:r>
        <w:t>&lt;ul id="background" class="background"&gt;</w:t>
      </w:r>
      <w:r w:rsidR="00A7059A">
        <w:rPr>
          <w:noProof/>
        </w:rPr>
        <w:drawing>
          <wp:inline distT="0" distB="0" distL="0" distR="0" wp14:anchorId="5D5F9C14" wp14:editId="18608631">
            <wp:extent cx="5943600" cy="3357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59A" w:rsidRDefault="00A7059A" w:rsidP="00970F59"/>
    <w:p w:rsidR="00A7059A" w:rsidRDefault="00A7059A" w:rsidP="00970F59">
      <w:r>
        <w:t xml:space="preserve">Open URL </w:t>
      </w:r>
      <w:r w:rsidR="004337F8">
        <w:t>inside &lt;li&gt; tag</w:t>
      </w:r>
      <w:r w:rsidR="00903D74">
        <w:rPr>
          <w:noProof/>
        </w:rPr>
        <w:drawing>
          <wp:inline distT="0" distB="0" distL="0" distR="0" wp14:anchorId="7217B02A" wp14:editId="0EF3F308">
            <wp:extent cx="5943600" cy="3357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BB1" w:rsidRDefault="001C0F19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hyperlink r:id="rId14" w:history="1">
        <w:r w:rsidR="00B67BB2" w:rsidRPr="00F511FD">
          <w:rPr>
            <w:rStyle w:val="Hyperlink"/>
            <w:rFonts w:ascii="Consolas" w:hAnsi="Consolas"/>
            <w:sz w:val="18"/>
            <w:szCs w:val="18"/>
            <w:shd w:val="clear" w:color="auto" w:fill="FFFFFF"/>
          </w:rPr>
          <w:t>https://farm4.staticflickr.com/3753/32764893633_362431a936_k.jpg</w:t>
        </w:r>
        <w:r w:rsidR="00B67BB2" w:rsidRPr="00F511FD">
          <w:rPr>
            <w:rStyle w:val="Hyperlink"/>
            <w:noProof/>
          </w:rPr>
          <w:drawing>
            <wp:inline distT="0" distB="0" distL="0" distR="0" wp14:anchorId="71427E30" wp14:editId="1EEFDAF2">
              <wp:extent cx="5943600" cy="335788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578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:rsidR="00B67BB2" w:rsidRDefault="00B67BB2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That’s It!!!</w:t>
      </w: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933945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 w:rsidRPr="00933945">
        <w:rPr>
          <w:rFonts w:ascii="Consolas" w:hAnsi="Consolas"/>
          <w:color w:val="222222"/>
          <w:sz w:val="18"/>
          <w:szCs w:val="18"/>
          <w:shd w:val="clear" w:color="auto" w:fill="FFFFFF"/>
        </w:rPr>
        <w:lastRenderedPageBreak/>
        <w:t xml:space="preserve">How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t</w:t>
      </w:r>
      <w:r w:rsidRPr="00933945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o Split Word Document </w:t>
      </w:r>
      <w:r w:rsidR="0007092C" w:rsidRPr="00933945">
        <w:rPr>
          <w:rFonts w:ascii="Consolas" w:hAnsi="Consolas"/>
          <w:color w:val="222222"/>
          <w:sz w:val="18"/>
          <w:szCs w:val="18"/>
          <w:shd w:val="clear" w:color="auto" w:fill="FFFFFF"/>
        </w:rPr>
        <w:t>by</w:t>
      </w:r>
      <w:r w:rsidRPr="00933945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Heading</w:t>
      </w:r>
    </w:p>
    <w:p w:rsidR="0007092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07092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1.Open Word document you want to Split</w:t>
      </w:r>
    </w:p>
    <w:p w:rsidR="0007092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290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2.</w:t>
      </w:r>
      <w:r w:rsidR="00DA180E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Goto View &gt; Macros &gt; View Macros &gt; Create </w:t>
      </w:r>
      <w:r w:rsidR="007C290C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: Provide macro name then Create </w:t>
      </w:r>
    </w:p>
    <w:p w:rsidR="0007092C" w:rsidRDefault="001F64E5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15102B56" wp14:editId="43A1582F">
            <wp:extent cx="5943600" cy="4633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2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07092C" w:rsidRDefault="00414233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3.Copy &amp; paste below code – save.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Option Explicit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Sub </w:t>
      </w:r>
      <w:proofErr w:type="spellStart"/>
      <w:r w:rsidRPr="00E703F4">
        <w:rPr>
          <w:shd w:val="clear" w:color="auto" w:fill="FFFFFF"/>
        </w:rPr>
        <w:t>SeperateHeadings</w:t>
      </w:r>
      <w:proofErr w:type="spellEnd"/>
      <w:r w:rsidRPr="00E703F4">
        <w:rPr>
          <w:shd w:val="clear" w:color="auto" w:fill="FFFFFF"/>
        </w:rPr>
        <w:t>()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Dim </w:t>
      </w:r>
      <w:proofErr w:type="spellStart"/>
      <w:r w:rsidRPr="00E703F4">
        <w:rPr>
          <w:shd w:val="clear" w:color="auto" w:fill="FFFFFF"/>
        </w:rPr>
        <w:t>TotalLines</w:t>
      </w:r>
      <w:proofErr w:type="spellEnd"/>
      <w:r w:rsidRPr="00E703F4">
        <w:rPr>
          <w:shd w:val="clear" w:color="auto" w:fill="FFFFFF"/>
        </w:rPr>
        <w:t xml:space="preserve">      As Long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Dim x               As Long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Dim Groups()        As Long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Dim Counter         </w:t>
      </w:r>
      <w:proofErr w:type="gramStart"/>
      <w:r w:rsidRPr="00E703F4">
        <w:rPr>
          <w:shd w:val="clear" w:color="auto" w:fill="FFFFFF"/>
        </w:rPr>
        <w:t>As</w:t>
      </w:r>
      <w:proofErr w:type="gramEnd"/>
      <w:r w:rsidRPr="00E703F4">
        <w:rPr>
          <w:shd w:val="clear" w:color="auto" w:fill="FFFFFF"/>
        </w:rPr>
        <w:t xml:space="preserve"> Long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Dim y               As Long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Dim </w:t>
      </w:r>
      <w:proofErr w:type="spellStart"/>
      <w:r w:rsidRPr="00E703F4">
        <w:rPr>
          <w:shd w:val="clear" w:color="auto" w:fill="FFFFFF"/>
        </w:rPr>
        <w:t>FilePath</w:t>
      </w:r>
      <w:proofErr w:type="spellEnd"/>
      <w:r w:rsidRPr="00E703F4">
        <w:rPr>
          <w:shd w:val="clear" w:color="auto" w:fill="FFFFFF"/>
        </w:rPr>
        <w:t xml:space="preserve">        As String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Dim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()      As String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FilePath</w:t>
      </w:r>
      <w:proofErr w:type="spellEnd"/>
      <w:r w:rsidRPr="00E703F4">
        <w:rPr>
          <w:shd w:val="clear" w:color="auto" w:fill="FFFFFF"/>
        </w:rPr>
        <w:t xml:space="preserve"> = </w:t>
      </w:r>
      <w:proofErr w:type="spellStart"/>
      <w:r w:rsidRPr="00E703F4">
        <w:rPr>
          <w:shd w:val="clear" w:color="auto" w:fill="FFFFFF"/>
        </w:rPr>
        <w:t>ActiveDocument.Path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Selection.GoTo</w:t>
      </w:r>
      <w:proofErr w:type="spellEnd"/>
      <w:r w:rsidRPr="00E703F4">
        <w:rPr>
          <w:shd w:val="clear" w:color="auto" w:fill="FFFFFF"/>
        </w:rPr>
        <w:t xml:space="preserve"> What:=</w:t>
      </w:r>
      <w:proofErr w:type="spellStart"/>
      <w:r w:rsidRPr="00E703F4">
        <w:rPr>
          <w:shd w:val="clear" w:color="auto" w:fill="FFFFFF"/>
        </w:rPr>
        <w:t>wdGoToLine</w:t>
      </w:r>
      <w:proofErr w:type="spellEnd"/>
      <w:r w:rsidRPr="00E703F4">
        <w:rPr>
          <w:shd w:val="clear" w:color="auto" w:fill="FFFFFF"/>
        </w:rPr>
        <w:t>, Which:=</w:t>
      </w:r>
      <w:proofErr w:type="spellStart"/>
      <w:r w:rsidRPr="00E703F4">
        <w:rPr>
          <w:shd w:val="clear" w:color="auto" w:fill="FFFFFF"/>
        </w:rPr>
        <w:t>wdGoToAbsolute</w:t>
      </w:r>
      <w:proofErr w:type="spellEnd"/>
      <w:r w:rsidRPr="00E703F4">
        <w:rPr>
          <w:shd w:val="clear" w:color="auto" w:fill="FFFFFF"/>
        </w:rPr>
        <w:t>, Count:=1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Do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TotalLines</w:t>
      </w:r>
      <w:proofErr w:type="spellEnd"/>
      <w:r w:rsidRPr="00E703F4">
        <w:rPr>
          <w:shd w:val="clear" w:color="auto" w:fill="FFFFFF"/>
        </w:rPr>
        <w:t xml:space="preserve"> = </w:t>
      </w:r>
      <w:proofErr w:type="spellStart"/>
      <w:r w:rsidRPr="00E703F4">
        <w:rPr>
          <w:shd w:val="clear" w:color="auto" w:fill="FFFFFF"/>
        </w:rPr>
        <w:t>Selection.Range.Information</w:t>
      </w:r>
      <w:proofErr w:type="spellEnd"/>
      <w:r w:rsidRPr="00E703F4">
        <w:rPr>
          <w:shd w:val="clear" w:color="auto" w:fill="FFFFFF"/>
        </w:rPr>
        <w:t>(</w:t>
      </w:r>
      <w:proofErr w:type="spellStart"/>
      <w:r w:rsidRPr="00E703F4">
        <w:rPr>
          <w:shd w:val="clear" w:color="auto" w:fill="FFFFFF"/>
        </w:rPr>
        <w:t>wdFirstCharacterLineNumber</w:t>
      </w:r>
      <w:proofErr w:type="spellEnd"/>
      <w:r w:rsidRPr="00E703F4">
        <w:rPr>
          <w:shd w:val="clear" w:color="auto" w:fill="FFFFFF"/>
        </w:rPr>
        <w:t>)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Selection.MoveDown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Count:=1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Loop While </w:t>
      </w:r>
      <w:proofErr w:type="spellStart"/>
      <w:r w:rsidRPr="00E703F4">
        <w:rPr>
          <w:shd w:val="clear" w:color="auto" w:fill="FFFFFF"/>
        </w:rPr>
        <w:t>TotalLines</w:t>
      </w:r>
      <w:proofErr w:type="spellEnd"/>
      <w:r w:rsidRPr="00E703F4">
        <w:rPr>
          <w:shd w:val="clear" w:color="auto" w:fill="FFFFFF"/>
        </w:rPr>
        <w:t xml:space="preserve"> &lt;&gt; </w:t>
      </w:r>
      <w:proofErr w:type="spellStart"/>
      <w:r w:rsidRPr="00E703F4">
        <w:rPr>
          <w:shd w:val="clear" w:color="auto" w:fill="FFFFFF"/>
        </w:rPr>
        <w:t>Selection.Range.Information</w:t>
      </w:r>
      <w:proofErr w:type="spellEnd"/>
      <w:r w:rsidRPr="00E703F4">
        <w:rPr>
          <w:shd w:val="clear" w:color="auto" w:fill="FFFFFF"/>
        </w:rPr>
        <w:t>(</w:t>
      </w:r>
      <w:proofErr w:type="spellStart"/>
      <w:r w:rsidRPr="00E703F4">
        <w:rPr>
          <w:shd w:val="clear" w:color="auto" w:fill="FFFFFF"/>
        </w:rPr>
        <w:t>wdFirstCharacterLineNumber</w:t>
      </w:r>
      <w:proofErr w:type="spellEnd"/>
      <w:r w:rsidRPr="00E703F4">
        <w:rPr>
          <w:shd w:val="clear" w:color="auto" w:fill="FFFFFF"/>
        </w:rPr>
        <w:t>)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Selection.GoTo</w:t>
      </w:r>
      <w:proofErr w:type="spellEnd"/>
      <w:r w:rsidRPr="00E703F4">
        <w:rPr>
          <w:shd w:val="clear" w:color="auto" w:fill="FFFFFF"/>
        </w:rPr>
        <w:t xml:space="preserve"> What:=</w:t>
      </w:r>
      <w:proofErr w:type="spellStart"/>
      <w:r w:rsidRPr="00E703F4">
        <w:rPr>
          <w:shd w:val="clear" w:color="auto" w:fill="FFFFFF"/>
        </w:rPr>
        <w:t>wdGoToLine</w:t>
      </w:r>
      <w:proofErr w:type="spellEnd"/>
      <w:r w:rsidRPr="00E703F4">
        <w:rPr>
          <w:shd w:val="clear" w:color="auto" w:fill="FFFFFF"/>
        </w:rPr>
        <w:t>, Which:=</w:t>
      </w:r>
      <w:proofErr w:type="spellStart"/>
      <w:r w:rsidRPr="00E703F4">
        <w:rPr>
          <w:shd w:val="clear" w:color="auto" w:fill="FFFFFF"/>
        </w:rPr>
        <w:t>wdGoToAbsolute</w:t>
      </w:r>
      <w:proofErr w:type="spellEnd"/>
      <w:r w:rsidRPr="00E703F4">
        <w:rPr>
          <w:shd w:val="clear" w:color="auto" w:fill="FFFFFF"/>
        </w:rPr>
        <w:t>, Count:=1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For x = 1 To </w:t>
      </w:r>
      <w:proofErr w:type="spellStart"/>
      <w:r w:rsidRPr="00E703F4">
        <w:rPr>
          <w:shd w:val="clear" w:color="auto" w:fill="FFFFFF"/>
        </w:rPr>
        <w:t>TotalLines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If </w:t>
      </w:r>
      <w:proofErr w:type="spellStart"/>
      <w:r w:rsidRPr="00E703F4">
        <w:rPr>
          <w:shd w:val="clear" w:color="auto" w:fill="FFFFFF"/>
        </w:rPr>
        <w:t>Selection.Style</w:t>
      </w:r>
      <w:proofErr w:type="spellEnd"/>
      <w:r w:rsidRPr="00E703F4">
        <w:rPr>
          <w:shd w:val="clear" w:color="auto" w:fill="FFFFFF"/>
        </w:rPr>
        <w:t xml:space="preserve"> = "Heading 1" Then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Counter = Counter + 1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ReDim</w:t>
      </w:r>
      <w:proofErr w:type="spellEnd"/>
      <w:r w:rsidRPr="00E703F4">
        <w:rPr>
          <w:shd w:val="clear" w:color="auto" w:fill="FFFFFF"/>
        </w:rPr>
        <w:t xml:space="preserve"> Preserve Groups(1 To Counter)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ReDim</w:t>
      </w:r>
      <w:proofErr w:type="spellEnd"/>
      <w:r w:rsidRPr="00E703F4">
        <w:rPr>
          <w:shd w:val="clear" w:color="auto" w:fill="FFFFFF"/>
        </w:rPr>
        <w:t xml:space="preserve"> Preserve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(1 To Counter)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Groups(Counter) = x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Selection.EndKey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Extend:=</w:t>
      </w:r>
      <w:proofErr w:type="spellStart"/>
      <w:r w:rsidRPr="00E703F4">
        <w:rPr>
          <w:shd w:val="clear" w:color="auto" w:fill="FFFFFF"/>
        </w:rPr>
        <w:t>wdExtend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 xml:space="preserve">(Counter) = </w:t>
      </w:r>
      <w:proofErr w:type="spellStart"/>
      <w:r w:rsidRPr="00E703F4">
        <w:rPr>
          <w:shd w:val="clear" w:color="auto" w:fill="FFFFFF"/>
        </w:rPr>
        <w:t>Selection.Text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(Counter) = Left(</w:t>
      </w:r>
      <w:proofErr w:type="spellStart"/>
      <w:r w:rsidRPr="00E703F4">
        <w:rPr>
          <w:shd w:val="clear" w:color="auto" w:fill="FFFFFF"/>
        </w:rPr>
        <w:t>Selection.Text</w:t>
      </w:r>
      <w:proofErr w:type="spellEnd"/>
      <w:r w:rsidRPr="00E703F4">
        <w:rPr>
          <w:shd w:val="clear" w:color="auto" w:fill="FFFFFF"/>
        </w:rPr>
        <w:t>, Len(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(Counter)) - 1)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Selection.HomeKey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Extend:=</w:t>
      </w:r>
      <w:proofErr w:type="spellStart"/>
      <w:r w:rsidRPr="00E703F4">
        <w:rPr>
          <w:shd w:val="clear" w:color="auto" w:fill="FFFFFF"/>
        </w:rPr>
        <w:t>wdExtend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End If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Selection.MoveDown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Count:=1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Next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Counter = Counter + 1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ReDim</w:t>
      </w:r>
      <w:proofErr w:type="spellEnd"/>
      <w:r w:rsidRPr="00E703F4">
        <w:rPr>
          <w:shd w:val="clear" w:color="auto" w:fill="FFFFFF"/>
        </w:rPr>
        <w:t xml:space="preserve"> Preserve Groups(1 To Counter)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Groups(Counter) = </w:t>
      </w:r>
      <w:proofErr w:type="spellStart"/>
      <w:r w:rsidRPr="00E703F4">
        <w:rPr>
          <w:shd w:val="clear" w:color="auto" w:fill="FFFFFF"/>
        </w:rPr>
        <w:t>TotalLines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For x = 1 To </w:t>
      </w:r>
      <w:proofErr w:type="spellStart"/>
      <w:r w:rsidRPr="00E703F4">
        <w:rPr>
          <w:shd w:val="clear" w:color="auto" w:fill="FFFFFF"/>
        </w:rPr>
        <w:t>UBound</w:t>
      </w:r>
      <w:proofErr w:type="spellEnd"/>
      <w:r w:rsidRPr="00E703F4">
        <w:rPr>
          <w:shd w:val="clear" w:color="auto" w:fill="FFFFFF"/>
        </w:rPr>
        <w:t>(Groups) - 1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y = Groups(x + 1) - Groups(x)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Selection.GoTo</w:t>
      </w:r>
      <w:proofErr w:type="spellEnd"/>
      <w:r w:rsidRPr="00E703F4">
        <w:rPr>
          <w:shd w:val="clear" w:color="auto" w:fill="FFFFFF"/>
        </w:rPr>
        <w:t xml:space="preserve"> What:=</w:t>
      </w:r>
      <w:proofErr w:type="spellStart"/>
      <w:r w:rsidRPr="00E703F4">
        <w:rPr>
          <w:shd w:val="clear" w:color="auto" w:fill="FFFFFF"/>
        </w:rPr>
        <w:t>wdGoToLine</w:t>
      </w:r>
      <w:proofErr w:type="spellEnd"/>
      <w:r w:rsidRPr="00E703F4">
        <w:rPr>
          <w:shd w:val="clear" w:color="auto" w:fill="FFFFFF"/>
        </w:rPr>
        <w:t>, Which:=</w:t>
      </w:r>
      <w:proofErr w:type="spellStart"/>
      <w:r w:rsidRPr="00E703F4">
        <w:rPr>
          <w:shd w:val="clear" w:color="auto" w:fill="FFFFFF"/>
        </w:rPr>
        <w:t>wdGoToAbsolute</w:t>
      </w:r>
      <w:proofErr w:type="spellEnd"/>
      <w:r w:rsidRPr="00E703F4">
        <w:rPr>
          <w:shd w:val="clear" w:color="auto" w:fill="FFFFFF"/>
        </w:rPr>
        <w:t>, Count:=Groups(x)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Selection.MoveDown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Count:=y, Extend:=</w:t>
      </w:r>
      <w:proofErr w:type="spellStart"/>
      <w:r w:rsidRPr="00E703F4">
        <w:rPr>
          <w:shd w:val="clear" w:color="auto" w:fill="FFFFFF"/>
        </w:rPr>
        <w:t>wdExtend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Selection.Copy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Documents.Add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Selection.Paste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ActiveDocument.SaveAs</w:t>
      </w:r>
      <w:proofErr w:type="spellEnd"/>
      <w:r w:rsidRPr="00E703F4">
        <w:rPr>
          <w:shd w:val="clear" w:color="auto" w:fill="FFFFFF"/>
        </w:rPr>
        <w:t xml:space="preserve"> </w:t>
      </w:r>
      <w:proofErr w:type="spellStart"/>
      <w:r w:rsidRPr="00E703F4">
        <w:rPr>
          <w:shd w:val="clear" w:color="auto" w:fill="FFFFFF"/>
        </w:rPr>
        <w:t>FilePath</w:t>
      </w:r>
      <w:proofErr w:type="spellEnd"/>
      <w:r w:rsidRPr="00E703F4">
        <w:rPr>
          <w:shd w:val="clear" w:color="auto" w:fill="FFFFFF"/>
        </w:rPr>
        <w:t xml:space="preserve"> &amp; "\" &amp;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(x) &amp; ".doc"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ActiveDocument.Close</w:t>
      </w:r>
      <w:proofErr w:type="spellEnd"/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Next x</w:t>
      </w:r>
    </w:p>
    <w:p w:rsidR="00E703F4" w:rsidRPr="00E703F4" w:rsidRDefault="00E703F4" w:rsidP="00E703F4">
      <w:pPr>
        <w:pStyle w:val="Output"/>
        <w:rPr>
          <w:shd w:val="clear" w:color="auto" w:fill="FFFFFF"/>
        </w:rPr>
      </w:pPr>
    </w:p>
    <w:p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End Sub</w:t>
      </w:r>
    </w:p>
    <w:p w:rsidR="00E703F4" w:rsidRDefault="00E703F4" w:rsidP="00E703F4">
      <w:pPr>
        <w:pStyle w:val="Output"/>
        <w:rPr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4A60BE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object w:dxaOrig="1508" w:dyaOrig="9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15pt;height:51.45pt" o:ole="">
            <v:imagedata r:id="rId17" o:title=""/>
          </v:shape>
          <o:OLEObject Type="Embed" ProgID="Package" ShapeID="_x0000_i1025" DrawAspect="Icon" ObjectID="_1639301012" r:id="rId18"/>
        </w:object>
      </w:r>
    </w:p>
    <w:p w:rsidR="007C10FF" w:rsidRDefault="00B03E01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Save &amp; Close the VB Editor.</w:t>
      </w:r>
    </w:p>
    <w:p w:rsidR="00B03E01" w:rsidRDefault="00B03E01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B03E01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lastRenderedPageBreak/>
        <w:t>2.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To run Macro – </w:t>
      </w:r>
      <w:proofErr w:type="spellStart"/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Goto</w:t>
      </w:r>
      <w:proofErr w:type="spellEnd"/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View &gt; Macros &gt; View Macros &gt; </w:t>
      </w: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Select Macro to Run &gt; Run</w:t>
      </w:r>
      <w:r>
        <w:rPr>
          <w:noProof/>
        </w:rPr>
        <w:drawing>
          <wp:inline distT="0" distB="0" distL="0" distR="0" wp14:anchorId="31C9A68D" wp14:editId="7F91B01E">
            <wp:extent cx="5943600" cy="46272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:rsidR="007C10FF" w:rsidRPr="00970F59" w:rsidRDefault="007C10FF" w:rsidP="00970F59"/>
    <w:sectPr w:rsidR="007C10FF" w:rsidRPr="00970F59">
      <w:footerReference w:type="default" r:id="rId20"/>
      <w:pgSz w:w="12240" w:h="15840" w:code="1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C0F19" w:rsidRDefault="001C0F19">
      <w:pPr>
        <w:spacing w:after="0" w:line="240" w:lineRule="auto"/>
      </w:pPr>
      <w:r>
        <w:separator/>
      </w:r>
    </w:p>
  </w:endnote>
  <w:endnote w:type="continuationSeparator" w:id="0">
    <w:p w:rsidR="001C0F19" w:rsidRDefault="001C0F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843847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D2039" w:rsidRDefault="00ED203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1A323A">
          <w:rPr>
            <w:b/>
            <w:bCs/>
            <w:noProof/>
          </w:rPr>
          <w:t>91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ED2039" w:rsidRDefault="00ED20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C0F19" w:rsidRDefault="001C0F19">
      <w:pPr>
        <w:spacing w:after="0" w:line="240" w:lineRule="auto"/>
      </w:pPr>
      <w:r>
        <w:separator/>
      </w:r>
    </w:p>
  </w:footnote>
  <w:footnote w:type="continuationSeparator" w:id="0">
    <w:p w:rsidR="001C0F19" w:rsidRDefault="001C0F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8AA0A53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40649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1AC4BCB"/>
    <w:multiLevelType w:val="multilevel"/>
    <w:tmpl w:val="BCD6E8C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2C6353"/>
    <w:multiLevelType w:val="hybridMultilevel"/>
    <w:tmpl w:val="F708B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B8D29A">
      <w:numFmt w:val="bullet"/>
      <w:lvlText w:val="·"/>
      <w:lvlJc w:val="left"/>
      <w:pPr>
        <w:ind w:left="1620" w:hanging="540"/>
      </w:pPr>
      <w:rPr>
        <w:rFonts w:ascii="Segoe UI" w:eastAsiaTheme="minorEastAsia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A211A4"/>
    <w:multiLevelType w:val="hybridMultilevel"/>
    <w:tmpl w:val="F0208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474DBB"/>
    <w:multiLevelType w:val="multilevel"/>
    <w:tmpl w:val="86A8761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483778"/>
    <w:multiLevelType w:val="multilevel"/>
    <w:tmpl w:val="53F09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966932"/>
    <w:multiLevelType w:val="hybridMultilevel"/>
    <w:tmpl w:val="E4B695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A802C5"/>
    <w:multiLevelType w:val="hybridMultilevel"/>
    <w:tmpl w:val="E4BCB3F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BAA35D5"/>
    <w:multiLevelType w:val="hybridMultilevel"/>
    <w:tmpl w:val="1D3A8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40AAC"/>
    <w:multiLevelType w:val="hybridMultilevel"/>
    <w:tmpl w:val="10029D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FA5E0D"/>
    <w:multiLevelType w:val="multilevel"/>
    <w:tmpl w:val="C19C2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B6146F"/>
    <w:multiLevelType w:val="hybridMultilevel"/>
    <w:tmpl w:val="4D4CD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277FEC"/>
    <w:multiLevelType w:val="hybridMultilevel"/>
    <w:tmpl w:val="C0DAF812"/>
    <w:lvl w:ilvl="0" w:tplc="0409001B">
      <w:start w:val="1"/>
      <w:numFmt w:val="lowerRoman"/>
      <w:lvlText w:val="%1."/>
      <w:lvlJc w:val="right"/>
      <w:pPr>
        <w:ind w:left="1800" w:hanging="360"/>
      </w:pPr>
      <w:rPr>
        <w:rFonts w:hint="default"/>
      </w:rPr>
    </w:lvl>
    <w:lvl w:ilvl="1" w:tplc="5DC60BE8">
      <w:start w:val="1"/>
      <w:numFmt w:val="decimal"/>
      <w:lvlText w:val="%2."/>
      <w:lvlJc w:val="left"/>
      <w:pPr>
        <w:ind w:left="2880" w:hanging="72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02A5A6F"/>
    <w:multiLevelType w:val="multilevel"/>
    <w:tmpl w:val="1F149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9557EE"/>
    <w:multiLevelType w:val="hybridMultilevel"/>
    <w:tmpl w:val="06BA4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0A8280C"/>
    <w:multiLevelType w:val="hybridMultilevel"/>
    <w:tmpl w:val="3DB24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0CF76EC"/>
    <w:multiLevelType w:val="hybridMultilevel"/>
    <w:tmpl w:val="12D4C52A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3642276"/>
    <w:multiLevelType w:val="hybridMultilevel"/>
    <w:tmpl w:val="9322FA8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38D3372"/>
    <w:multiLevelType w:val="hybridMultilevel"/>
    <w:tmpl w:val="D0304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3F43A6E"/>
    <w:multiLevelType w:val="multilevel"/>
    <w:tmpl w:val="8054A48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3626CA"/>
    <w:multiLevelType w:val="hybridMultilevel"/>
    <w:tmpl w:val="83305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96E4923"/>
    <w:multiLevelType w:val="hybridMultilevel"/>
    <w:tmpl w:val="0D70F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99218EB"/>
    <w:multiLevelType w:val="hybridMultilevel"/>
    <w:tmpl w:val="30CA0F2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1A351AB8"/>
    <w:multiLevelType w:val="hybridMultilevel"/>
    <w:tmpl w:val="D74E7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556470"/>
    <w:multiLevelType w:val="multilevel"/>
    <w:tmpl w:val="86A87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F177120"/>
    <w:multiLevelType w:val="hybridMultilevel"/>
    <w:tmpl w:val="6D420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04E7EE0"/>
    <w:multiLevelType w:val="hybridMultilevel"/>
    <w:tmpl w:val="F0767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2B77A9B"/>
    <w:multiLevelType w:val="hybridMultilevel"/>
    <w:tmpl w:val="69F07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40A4EFB"/>
    <w:multiLevelType w:val="multilevel"/>
    <w:tmpl w:val="41C6D2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52C54F2"/>
    <w:multiLevelType w:val="hybridMultilevel"/>
    <w:tmpl w:val="2A4858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260C5F8B"/>
    <w:multiLevelType w:val="hybridMultilevel"/>
    <w:tmpl w:val="5B4E5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7094450"/>
    <w:multiLevelType w:val="hybridMultilevel"/>
    <w:tmpl w:val="C158E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8917DC8"/>
    <w:multiLevelType w:val="hybridMultilevel"/>
    <w:tmpl w:val="523632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293D5254"/>
    <w:multiLevelType w:val="hybridMultilevel"/>
    <w:tmpl w:val="5B60D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B627955"/>
    <w:multiLevelType w:val="hybridMultilevel"/>
    <w:tmpl w:val="0C403E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C184975"/>
    <w:multiLevelType w:val="hybridMultilevel"/>
    <w:tmpl w:val="A0BA99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C9338F2"/>
    <w:multiLevelType w:val="hybridMultilevel"/>
    <w:tmpl w:val="9988A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D8E651C"/>
    <w:multiLevelType w:val="hybridMultilevel"/>
    <w:tmpl w:val="39B2E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FC37F91"/>
    <w:multiLevelType w:val="hybridMultilevel"/>
    <w:tmpl w:val="62B40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82C3397"/>
    <w:multiLevelType w:val="hybridMultilevel"/>
    <w:tmpl w:val="C3504924"/>
    <w:lvl w:ilvl="0" w:tplc="04090001">
      <w:start w:val="1"/>
      <w:numFmt w:val="bullet"/>
      <w:lvlText w:val=""/>
      <w:lvlJc w:val="left"/>
      <w:pPr>
        <w:ind w:left="900" w:hanging="54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8C47707"/>
    <w:multiLevelType w:val="multilevel"/>
    <w:tmpl w:val="584CC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9B4656E"/>
    <w:multiLevelType w:val="hybridMultilevel"/>
    <w:tmpl w:val="F33CC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A47695F"/>
    <w:multiLevelType w:val="multilevel"/>
    <w:tmpl w:val="A1E41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·"/>
      <w:lvlJc w:val="left"/>
      <w:pPr>
        <w:ind w:left="1620" w:hanging="540"/>
      </w:pPr>
      <w:rPr>
        <w:rFonts w:ascii="Segoe UI" w:eastAsiaTheme="minorEastAsia" w:hAnsi="Segoe UI" w:cs="Segoe U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B8D48BE"/>
    <w:multiLevelType w:val="multilevel"/>
    <w:tmpl w:val="8140D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F3A6566"/>
    <w:multiLevelType w:val="hybridMultilevel"/>
    <w:tmpl w:val="999C7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1D72567"/>
    <w:multiLevelType w:val="hybridMultilevel"/>
    <w:tmpl w:val="2FBC9F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42B60A12"/>
    <w:multiLevelType w:val="hybridMultilevel"/>
    <w:tmpl w:val="324E6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5337B5C"/>
    <w:multiLevelType w:val="multilevel"/>
    <w:tmpl w:val="7930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97D7381"/>
    <w:multiLevelType w:val="hybridMultilevel"/>
    <w:tmpl w:val="BBEA8AE2"/>
    <w:lvl w:ilvl="0" w:tplc="04090001">
      <w:start w:val="1"/>
      <w:numFmt w:val="bullet"/>
      <w:lvlText w:val=""/>
      <w:lvlJc w:val="left"/>
      <w:pPr>
        <w:ind w:left="1080" w:hanging="54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50" w15:restartNumberingAfterBreak="0">
    <w:nsid w:val="49B57318"/>
    <w:multiLevelType w:val="hybridMultilevel"/>
    <w:tmpl w:val="EEB41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CBE5E42"/>
    <w:multiLevelType w:val="hybridMultilevel"/>
    <w:tmpl w:val="C1C8A0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4F5B0E4A"/>
    <w:multiLevelType w:val="hybridMultilevel"/>
    <w:tmpl w:val="D8EA0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3373919"/>
    <w:multiLevelType w:val="hybridMultilevel"/>
    <w:tmpl w:val="4D0A04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55FF6F6F"/>
    <w:multiLevelType w:val="hybridMultilevel"/>
    <w:tmpl w:val="95380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9415969"/>
    <w:multiLevelType w:val="multilevel"/>
    <w:tmpl w:val="9A80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E53623A"/>
    <w:multiLevelType w:val="multilevel"/>
    <w:tmpl w:val="13587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C233B8C"/>
    <w:multiLevelType w:val="multilevel"/>
    <w:tmpl w:val="7996D738"/>
    <w:lvl w:ilvl="0">
      <w:start w:val="1"/>
      <w:numFmt w:val="bullet"/>
      <w:lvlText w:val=""/>
      <w:lvlJc w:val="left"/>
      <w:pPr>
        <w:ind w:left="900" w:hanging="54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D61624A"/>
    <w:multiLevelType w:val="hybridMultilevel"/>
    <w:tmpl w:val="D94CF6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6E840640"/>
    <w:multiLevelType w:val="multilevel"/>
    <w:tmpl w:val="FC7A5E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0" w15:restartNumberingAfterBreak="0">
    <w:nsid w:val="75836BA7"/>
    <w:multiLevelType w:val="hybridMultilevel"/>
    <w:tmpl w:val="E0EA37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9016EC3"/>
    <w:multiLevelType w:val="multilevel"/>
    <w:tmpl w:val="061A4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6"/>
  </w:num>
  <w:num w:numId="4">
    <w:abstractNumId w:val="17"/>
  </w:num>
  <w:num w:numId="5">
    <w:abstractNumId w:val="45"/>
  </w:num>
  <w:num w:numId="6">
    <w:abstractNumId w:val="24"/>
  </w:num>
  <w:num w:numId="7">
    <w:abstractNumId w:val="53"/>
  </w:num>
  <w:num w:numId="8">
    <w:abstractNumId w:val="28"/>
  </w:num>
  <w:num w:numId="9">
    <w:abstractNumId w:val="13"/>
  </w:num>
  <w:num w:numId="10">
    <w:abstractNumId w:val="23"/>
  </w:num>
  <w:num w:numId="11">
    <w:abstractNumId w:val="58"/>
  </w:num>
  <w:num w:numId="12">
    <w:abstractNumId w:val="22"/>
  </w:num>
  <w:num w:numId="13">
    <w:abstractNumId w:val="38"/>
  </w:num>
  <w:num w:numId="14">
    <w:abstractNumId w:val="2"/>
  </w:num>
  <w:num w:numId="15">
    <w:abstractNumId w:val="33"/>
  </w:num>
  <w:num w:numId="16">
    <w:abstractNumId w:val="35"/>
  </w:num>
  <w:num w:numId="17">
    <w:abstractNumId w:val="46"/>
  </w:num>
  <w:num w:numId="18">
    <w:abstractNumId w:val="18"/>
  </w:num>
  <w:num w:numId="19">
    <w:abstractNumId w:val="41"/>
  </w:num>
  <w:num w:numId="20">
    <w:abstractNumId w:val="57"/>
  </w:num>
  <w:num w:numId="21">
    <w:abstractNumId w:val="43"/>
  </w:num>
  <w:num w:numId="22">
    <w:abstractNumId w:val="31"/>
  </w:num>
  <w:num w:numId="23">
    <w:abstractNumId w:val="54"/>
  </w:num>
  <w:num w:numId="24">
    <w:abstractNumId w:val="4"/>
  </w:num>
  <w:num w:numId="25">
    <w:abstractNumId w:val="16"/>
  </w:num>
  <w:num w:numId="26">
    <w:abstractNumId w:val="56"/>
  </w:num>
  <w:num w:numId="27">
    <w:abstractNumId w:val="30"/>
  </w:num>
  <w:num w:numId="28">
    <w:abstractNumId w:val="59"/>
  </w:num>
  <w:num w:numId="29">
    <w:abstractNumId w:val="14"/>
  </w:num>
  <w:num w:numId="30">
    <w:abstractNumId w:val="39"/>
  </w:num>
  <w:num w:numId="31">
    <w:abstractNumId w:val="55"/>
  </w:num>
  <w:num w:numId="32">
    <w:abstractNumId w:val="44"/>
  </w:num>
  <w:num w:numId="33">
    <w:abstractNumId w:val="29"/>
  </w:num>
  <w:num w:numId="34">
    <w:abstractNumId w:val="48"/>
  </w:num>
  <w:num w:numId="35">
    <w:abstractNumId w:val="21"/>
  </w:num>
  <w:num w:numId="36">
    <w:abstractNumId w:val="11"/>
  </w:num>
  <w:num w:numId="37">
    <w:abstractNumId w:val="10"/>
  </w:num>
  <w:num w:numId="38">
    <w:abstractNumId w:val="34"/>
  </w:num>
  <w:num w:numId="39">
    <w:abstractNumId w:val="51"/>
  </w:num>
  <w:num w:numId="40">
    <w:abstractNumId w:val="8"/>
  </w:num>
  <w:num w:numId="41">
    <w:abstractNumId w:val="61"/>
  </w:num>
  <w:num w:numId="42">
    <w:abstractNumId w:val="25"/>
  </w:num>
  <w:num w:numId="43">
    <w:abstractNumId w:val="5"/>
  </w:num>
  <w:num w:numId="44">
    <w:abstractNumId w:val="52"/>
  </w:num>
  <w:num w:numId="45">
    <w:abstractNumId w:val="3"/>
  </w:num>
  <w:num w:numId="46">
    <w:abstractNumId w:val="49"/>
  </w:num>
  <w:num w:numId="47">
    <w:abstractNumId w:val="26"/>
  </w:num>
  <w:num w:numId="48">
    <w:abstractNumId w:val="32"/>
  </w:num>
  <w:num w:numId="49">
    <w:abstractNumId w:val="40"/>
  </w:num>
  <w:num w:numId="50">
    <w:abstractNumId w:val="7"/>
  </w:num>
  <w:num w:numId="51">
    <w:abstractNumId w:val="47"/>
  </w:num>
  <w:num w:numId="52">
    <w:abstractNumId w:val="19"/>
  </w:num>
  <w:num w:numId="53">
    <w:abstractNumId w:val="12"/>
  </w:num>
  <w:num w:numId="54">
    <w:abstractNumId w:val="15"/>
  </w:num>
  <w:num w:numId="55">
    <w:abstractNumId w:val="9"/>
  </w:num>
  <w:num w:numId="56">
    <w:abstractNumId w:val="27"/>
  </w:num>
  <w:num w:numId="57">
    <w:abstractNumId w:val="60"/>
  </w:num>
  <w:num w:numId="58">
    <w:abstractNumId w:val="50"/>
  </w:num>
  <w:num w:numId="59">
    <w:abstractNumId w:val="42"/>
  </w:num>
  <w:num w:numId="60">
    <w:abstractNumId w:val="37"/>
  </w:num>
  <w:num w:numId="61">
    <w:abstractNumId w:val="20"/>
  </w:num>
  <w:num w:numId="6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469"/>
    <w:rsid w:val="000001E4"/>
    <w:rsid w:val="00000BF3"/>
    <w:rsid w:val="00000D3E"/>
    <w:rsid w:val="000011A5"/>
    <w:rsid w:val="000017F2"/>
    <w:rsid w:val="00002156"/>
    <w:rsid w:val="00002A4C"/>
    <w:rsid w:val="00004CEA"/>
    <w:rsid w:val="00004EDC"/>
    <w:rsid w:val="00005A15"/>
    <w:rsid w:val="00005FE1"/>
    <w:rsid w:val="00011633"/>
    <w:rsid w:val="00012787"/>
    <w:rsid w:val="00012931"/>
    <w:rsid w:val="00012C4D"/>
    <w:rsid w:val="0001366D"/>
    <w:rsid w:val="000136DA"/>
    <w:rsid w:val="00014D18"/>
    <w:rsid w:val="0001554D"/>
    <w:rsid w:val="000156D2"/>
    <w:rsid w:val="00015DF8"/>
    <w:rsid w:val="00016470"/>
    <w:rsid w:val="0001773F"/>
    <w:rsid w:val="000204A8"/>
    <w:rsid w:val="00020D6C"/>
    <w:rsid w:val="00020E0A"/>
    <w:rsid w:val="00021667"/>
    <w:rsid w:val="0002512F"/>
    <w:rsid w:val="0002515A"/>
    <w:rsid w:val="00025A42"/>
    <w:rsid w:val="0002647F"/>
    <w:rsid w:val="0002672E"/>
    <w:rsid w:val="00026B49"/>
    <w:rsid w:val="00026C4F"/>
    <w:rsid w:val="00030001"/>
    <w:rsid w:val="000308B1"/>
    <w:rsid w:val="000311D3"/>
    <w:rsid w:val="00031655"/>
    <w:rsid w:val="00031EFD"/>
    <w:rsid w:val="00032BF9"/>
    <w:rsid w:val="000343CE"/>
    <w:rsid w:val="000343E4"/>
    <w:rsid w:val="000349A4"/>
    <w:rsid w:val="0004074B"/>
    <w:rsid w:val="0004128F"/>
    <w:rsid w:val="000415EF"/>
    <w:rsid w:val="00041600"/>
    <w:rsid w:val="0004214A"/>
    <w:rsid w:val="000423D0"/>
    <w:rsid w:val="000429C6"/>
    <w:rsid w:val="0004368B"/>
    <w:rsid w:val="00043928"/>
    <w:rsid w:val="00044209"/>
    <w:rsid w:val="00044CF0"/>
    <w:rsid w:val="000466A9"/>
    <w:rsid w:val="00047816"/>
    <w:rsid w:val="00047CAC"/>
    <w:rsid w:val="00047D3A"/>
    <w:rsid w:val="00050C86"/>
    <w:rsid w:val="00050EF4"/>
    <w:rsid w:val="00051A2E"/>
    <w:rsid w:val="000523B9"/>
    <w:rsid w:val="0005299A"/>
    <w:rsid w:val="00052F71"/>
    <w:rsid w:val="00053735"/>
    <w:rsid w:val="000537DA"/>
    <w:rsid w:val="00054570"/>
    <w:rsid w:val="000547F0"/>
    <w:rsid w:val="000554B1"/>
    <w:rsid w:val="00055C06"/>
    <w:rsid w:val="0005644D"/>
    <w:rsid w:val="00057E62"/>
    <w:rsid w:val="0006017B"/>
    <w:rsid w:val="0006084A"/>
    <w:rsid w:val="0006109F"/>
    <w:rsid w:val="000610D1"/>
    <w:rsid w:val="000611B1"/>
    <w:rsid w:val="00061534"/>
    <w:rsid w:val="00061CB4"/>
    <w:rsid w:val="0006261C"/>
    <w:rsid w:val="000628BB"/>
    <w:rsid w:val="000631F1"/>
    <w:rsid w:val="00063805"/>
    <w:rsid w:val="00063903"/>
    <w:rsid w:val="000647EF"/>
    <w:rsid w:val="00064B7E"/>
    <w:rsid w:val="00064E3F"/>
    <w:rsid w:val="00065217"/>
    <w:rsid w:val="00065271"/>
    <w:rsid w:val="00065A30"/>
    <w:rsid w:val="000660A6"/>
    <w:rsid w:val="00066708"/>
    <w:rsid w:val="0006733D"/>
    <w:rsid w:val="00067A0C"/>
    <w:rsid w:val="0007092C"/>
    <w:rsid w:val="00070A62"/>
    <w:rsid w:val="00070CD9"/>
    <w:rsid w:val="000710C3"/>
    <w:rsid w:val="00071574"/>
    <w:rsid w:val="00071EFF"/>
    <w:rsid w:val="000720C3"/>
    <w:rsid w:val="00074D66"/>
    <w:rsid w:val="000753D2"/>
    <w:rsid w:val="00075E7C"/>
    <w:rsid w:val="00075F43"/>
    <w:rsid w:val="000773CA"/>
    <w:rsid w:val="00080F26"/>
    <w:rsid w:val="0008153F"/>
    <w:rsid w:val="00081E19"/>
    <w:rsid w:val="0008386E"/>
    <w:rsid w:val="00083BB2"/>
    <w:rsid w:val="00084209"/>
    <w:rsid w:val="0008458F"/>
    <w:rsid w:val="00085069"/>
    <w:rsid w:val="0008688D"/>
    <w:rsid w:val="0009235B"/>
    <w:rsid w:val="00092404"/>
    <w:rsid w:val="00092529"/>
    <w:rsid w:val="0009266D"/>
    <w:rsid w:val="000941EF"/>
    <w:rsid w:val="00094BEF"/>
    <w:rsid w:val="0009540C"/>
    <w:rsid w:val="00095B17"/>
    <w:rsid w:val="0009666A"/>
    <w:rsid w:val="00097224"/>
    <w:rsid w:val="000973F5"/>
    <w:rsid w:val="00097A8C"/>
    <w:rsid w:val="000A0868"/>
    <w:rsid w:val="000A12E2"/>
    <w:rsid w:val="000A1471"/>
    <w:rsid w:val="000A220E"/>
    <w:rsid w:val="000A276E"/>
    <w:rsid w:val="000A3B22"/>
    <w:rsid w:val="000A4002"/>
    <w:rsid w:val="000A4045"/>
    <w:rsid w:val="000A40CE"/>
    <w:rsid w:val="000A54A8"/>
    <w:rsid w:val="000A5A1F"/>
    <w:rsid w:val="000A6EAA"/>
    <w:rsid w:val="000B043F"/>
    <w:rsid w:val="000B05FF"/>
    <w:rsid w:val="000B0A50"/>
    <w:rsid w:val="000B2E9E"/>
    <w:rsid w:val="000B3725"/>
    <w:rsid w:val="000B45A0"/>
    <w:rsid w:val="000B4791"/>
    <w:rsid w:val="000B52CA"/>
    <w:rsid w:val="000B5D40"/>
    <w:rsid w:val="000B6171"/>
    <w:rsid w:val="000B6EDF"/>
    <w:rsid w:val="000B73FB"/>
    <w:rsid w:val="000C003A"/>
    <w:rsid w:val="000C02A8"/>
    <w:rsid w:val="000C08BE"/>
    <w:rsid w:val="000C0C54"/>
    <w:rsid w:val="000C18F9"/>
    <w:rsid w:val="000C284C"/>
    <w:rsid w:val="000C2AFA"/>
    <w:rsid w:val="000C321E"/>
    <w:rsid w:val="000C4E32"/>
    <w:rsid w:val="000C6458"/>
    <w:rsid w:val="000C64B9"/>
    <w:rsid w:val="000D05E0"/>
    <w:rsid w:val="000D0B64"/>
    <w:rsid w:val="000D1250"/>
    <w:rsid w:val="000D1C5E"/>
    <w:rsid w:val="000D1D52"/>
    <w:rsid w:val="000D2801"/>
    <w:rsid w:val="000D38B5"/>
    <w:rsid w:val="000D4418"/>
    <w:rsid w:val="000D5D94"/>
    <w:rsid w:val="000D64CE"/>
    <w:rsid w:val="000D68EA"/>
    <w:rsid w:val="000D6C08"/>
    <w:rsid w:val="000D6CF3"/>
    <w:rsid w:val="000D7633"/>
    <w:rsid w:val="000D7896"/>
    <w:rsid w:val="000E18AC"/>
    <w:rsid w:val="000E2F08"/>
    <w:rsid w:val="000E387F"/>
    <w:rsid w:val="000E3B12"/>
    <w:rsid w:val="000E5C12"/>
    <w:rsid w:val="000E6187"/>
    <w:rsid w:val="000E6D47"/>
    <w:rsid w:val="000F060E"/>
    <w:rsid w:val="000F0A75"/>
    <w:rsid w:val="000F1C78"/>
    <w:rsid w:val="000F1EC4"/>
    <w:rsid w:val="000F2F67"/>
    <w:rsid w:val="000F3609"/>
    <w:rsid w:val="000F3960"/>
    <w:rsid w:val="000F3CE2"/>
    <w:rsid w:val="000F47D4"/>
    <w:rsid w:val="000F4A5E"/>
    <w:rsid w:val="000F5DDD"/>
    <w:rsid w:val="000F61A9"/>
    <w:rsid w:val="000F6536"/>
    <w:rsid w:val="000F6537"/>
    <w:rsid w:val="000F6DCF"/>
    <w:rsid w:val="000F78F0"/>
    <w:rsid w:val="000F799C"/>
    <w:rsid w:val="0010080E"/>
    <w:rsid w:val="001008B6"/>
    <w:rsid w:val="0010137C"/>
    <w:rsid w:val="00101C4F"/>
    <w:rsid w:val="00102072"/>
    <w:rsid w:val="00102E8D"/>
    <w:rsid w:val="0010380C"/>
    <w:rsid w:val="00103AFA"/>
    <w:rsid w:val="00104AD4"/>
    <w:rsid w:val="00104BB8"/>
    <w:rsid w:val="00105258"/>
    <w:rsid w:val="001056A9"/>
    <w:rsid w:val="00105805"/>
    <w:rsid w:val="00105E6F"/>
    <w:rsid w:val="00106755"/>
    <w:rsid w:val="001069B8"/>
    <w:rsid w:val="00107309"/>
    <w:rsid w:val="00107C15"/>
    <w:rsid w:val="00110757"/>
    <w:rsid w:val="001122B3"/>
    <w:rsid w:val="001125B6"/>
    <w:rsid w:val="00112B31"/>
    <w:rsid w:val="00112FB4"/>
    <w:rsid w:val="00113926"/>
    <w:rsid w:val="00113935"/>
    <w:rsid w:val="00114B62"/>
    <w:rsid w:val="001151A1"/>
    <w:rsid w:val="001168F2"/>
    <w:rsid w:val="001169F0"/>
    <w:rsid w:val="00117D8B"/>
    <w:rsid w:val="001214B3"/>
    <w:rsid w:val="00122679"/>
    <w:rsid w:val="001231B3"/>
    <w:rsid w:val="001232DC"/>
    <w:rsid w:val="00123FD3"/>
    <w:rsid w:val="00124959"/>
    <w:rsid w:val="00124E1A"/>
    <w:rsid w:val="00125BAD"/>
    <w:rsid w:val="001265C0"/>
    <w:rsid w:val="00126EFC"/>
    <w:rsid w:val="001275D1"/>
    <w:rsid w:val="0013066E"/>
    <w:rsid w:val="00131E7F"/>
    <w:rsid w:val="001322F2"/>
    <w:rsid w:val="00132A38"/>
    <w:rsid w:val="001335F2"/>
    <w:rsid w:val="00134CA5"/>
    <w:rsid w:val="00135712"/>
    <w:rsid w:val="001360C1"/>
    <w:rsid w:val="00136221"/>
    <w:rsid w:val="00136B33"/>
    <w:rsid w:val="00136E09"/>
    <w:rsid w:val="0013766C"/>
    <w:rsid w:val="00137B6D"/>
    <w:rsid w:val="00137E20"/>
    <w:rsid w:val="001402FC"/>
    <w:rsid w:val="00140583"/>
    <w:rsid w:val="00140965"/>
    <w:rsid w:val="00141C25"/>
    <w:rsid w:val="00141EF4"/>
    <w:rsid w:val="001431B4"/>
    <w:rsid w:val="00143894"/>
    <w:rsid w:val="00144A32"/>
    <w:rsid w:val="00145441"/>
    <w:rsid w:val="00145A58"/>
    <w:rsid w:val="00146542"/>
    <w:rsid w:val="00146D2A"/>
    <w:rsid w:val="00147C77"/>
    <w:rsid w:val="00147CC9"/>
    <w:rsid w:val="00150D2D"/>
    <w:rsid w:val="00151A2E"/>
    <w:rsid w:val="001522DC"/>
    <w:rsid w:val="00152CF1"/>
    <w:rsid w:val="00152DFF"/>
    <w:rsid w:val="00152F8F"/>
    <w:rsid w:val="00153C26"/>
    <w:rsid w:val="00160241"/>
    <w:rsid w:val="00161C5B"/>
    <w:rsid w:val="00162C42"/>
    <w:rsid w:val="00163454"/>
    <w:rsid w:val="00164734"/>
    <w:rsid w:val="00164A77"/>
    <w:rsid w:val="00164C3A"/>
    <w:rsid w:val="00165050"/>
    <w:rsid w:val="00165128"/>
    <w:rsid w:val="001665F5"/>
    <w:rsid w:val="00166A64"/>
    <w:rsid w:val="0016758F"/>
    <w:rsid w:val="001675F8"/>
    <w:rsid w:val="00170E9C"/>
    <w:rsid w:val="00170F53"/>
    <w:rsid w:val="001713E2"/>
    <w:rsid w:val="001716D9"/>
    <w:rsid w:val="00171CF3"/>
    <w:rsid w:val="0017484E"/>
    <w:rsid w:val="001759E9"/>
    <w:rsid w:val="00175FAB"/>
    <w:rsid w:val="001762F3"/>
    <w:rsid w:val="001769A6"/>
    <w:rsid w:val="00176D69"/>
    <w:rsid w:val="0017740E"/>
    <w:rsid w:val="00180406"/>
    <w:rsid w:val="00181550"/>
    <w:rsid w:val="00182876"/>
    <w:rsid w:val="00182E4A"/>
    <w:rsid w:val="00183765"/>
    <w:rsid w:val="00183EA7"/>
    <w:rsid w:val="001840D3"/>
    <w:rsid w:val="0018440E"/>
    <w:rsid w:val="001847D5"/>
    <w:rsid w:val="00184EE0"/>
    <w:rsid w:val="00185CD4"/>
    <w:rsid w:val="001863CF"/>
    <w:rsid w:val="001863E8"/>
    <w:rsid w:val="0018656D"/>
    <w:rsid w:val="00186CE2"/>
    <w:rsid w:val="00187BA7"/>
    <w:rsid w:val="00190606"/>
    <w:rsid w:val="00190717"/>
    <w:rsid w:val="001910AB"/>
    <w:rsid w:val="00192638"/>
    <w:rsid w:val="00193113"/>
    <w:rsid w:val="0019447A"/>
    <w:rsid w:val="0019570F"/>
    <w:rsid w:val="001958DE"/>
    <w:rsid w:val="00196821"/>
    <w:rsid w:val="00196CB9"/>
    <w:rsid w:val="00196F52"/>
    <w:rsid w:val="0019716C"/>
    <w:rsid w:val="00197D05"/>
    <w:rsid w:val="001A02C0"/>
    <w:rsid w:val="001A11FC"/>
    <w:rsid w:val="001A141F"/>
    <w:rsid w:val="001A2C54"/>
    <w:rsid w:val="001A323A"/>
    <w:rsid w:val="001A7CCF"/>
    <w:rsid w:val="001A7E11"/>
    <w:rsid w:val="001B01BC"/>
    <w:rsid w:val="001B0670"/>
    <w:rsid w:val="001B1301"/>
    <w:rsid w:val="001B165B"/>
    <w:rsid w:val="001B2729"/>
    <w:rsid w:val="001B30BA"/>
    <w:rsid w:val="001B36F3"/>
    <w:rsid w:val="001B4384"/>
    <w:rsid w:val="001B5017"/>
    <w:rsid w:val="001B50FE"/>
    <w:rsid w:val="001B6279"/>
    <w:rsid w:val="001B6527"/>
    <w:rsid w:val="001B6FED"/>
    <w:rsid w:val="001B730D"/>
    <w:rsid w:val="001B79AA"/>
    <w:rsid w:val="001B79BA"/>
    <w:rsid w:val="001C087E"/>
    <w:rsid w:val="001C0E4C"/>
    <w:rsid w:val="001C0F19"/>
    <w:rsid w:val="001C14EE"/>
    <w:rsid w:val="001C1520"/>
    <w:rsid w:val="001C2641"/>
    <w:rsid w:val="001C29B2"/>
    <w:rsid w:val="001C2CCF"/>
    <w:rsid w:val="001C34D2"/>
    <w:rsid w:val="001C3C9C"/>
    <w:rsid w:val="001C591C"/>
    <w:rsid w:val="001C6184"/>
    <w:rsid w:val="001C61CF"/>
    <w:rsid w:val="001C6424"/>
    <w:rsid w:val="001C737E"/>
    <w:rsid w:val="001C798C"/>
    <w:rsid w:val="001C7CA5"/>
    <w:rsid w:val="001D0E66"/>
    <w:rsid w:val="001D1F24"/>
    <w:rsid w:val="001D2389"/>
    <w:rsid w:val="001D23C3"/>
    <w:rsid w:val="001D261E"/>
    <w:rsid w:val="001D307F"/>
    <w:rsid w:val="001D3C79"/>
    <w:rsid w:val="001D401D"/>
    <w:rsid w:val="001D43AD"/>
    <w:rsid w:val="001D4C19"/>
    <w:rsid w:val="001D5B5E"/>
    <w:rsid w:val="001D7295"/>
    <w:rsid w:val="001D7E70"/>
    <w:rsid w:val="001E036D"/>
    <w:rsid w:val="001E0719"/>
    <w:rsid w:val="001E0BB1"/>
    <w:rsid w:val="001E1489"/>
    <w:rsid w:val="001E1576"/>
    <w:rsid w:val="001E1636"/>
    <w:rsid w:val="001E1AF9"/>
    <w:rsid w:val="001E20AF"/>
    <w:rsid w:val="001E2321"/>
    <w:rsid w:val="001E420A"/>
    <w:rsid w:val="001E4AE3"/>
    <w:rsid w:val="001E606F"/>
    <w:rsid w:val="001E6BBF"/>
    <w:rsid w:val="001E6DF5"/>
    <w:rsid w:val="001E739D"/>
    <w:rsid w:val="001E7CFB"/>
    <w:rsid w:val="001E7F99"/>
    <w:rsid w:val="001F1D32"/>
    <w:rsid w:val="001F215A"/>
    <w:rsid w:val="001F2323"/>
    <w:rsid w:val="001F2D87"/>
    <w:rsid w:val="001F3965"/>
    <w:rsid w:val="001F3F7C"/>
    <w:rsid w:val="001F4BE9"/>
    <w:rsid w:val="001F5673"/>
    <w:rsid w:val="001F5C5D"/>
    <w:rsid w:val="001F619A"/>
    <w:rsid w:val="001F64E5"/>
    <w:rsid w:val="001F65B6"/>
    <w:rsid w:val="001F6AE6"/>
    <w:rsid w:val="001F7605"/>
    <w:rsid w:val="001F773E"/>
    <w:rsid w:val="00200718"/>
    <w:rsid w:val="00200A88"/>
    <w:rsid w:val="002012E7"/>
    <w:rsid w:val="002016B6"/>
    <w:rsid w:val="002018EF"/>
    <w:rsid w:val="00201A46"/>
    <w:rsid w:val="00201B7E"/>
    <w:rsid w:val="00201BAA"/>
    <w:rsid w:val="00201C0E"/>
    <w:rsid w:val="0020229B"/>
    <w:rsid w:val="002027E2"/>
    <w:rsid w:val="00202C93"/>
    <w:rsid w:val="00202E2E"/>
    <w:rsid w:val="002031DB"/>
    <w:rsid w:val="00203EFE"/>
    <w:rsid w:val="00204360"/>
    <w:rsid w:val="00204C99"/>
    <w:rsid w:val="002062A9"/>
    <w:rsid w:val="00206D5E"/>
    <w:rsid w:val="002073E7"/>
    <w:rsid w:val="00207842"/>
    <w:rsid w:val="00213FC2"/>
    <w:rsid w:val="00214EF9"/>
    <w:rsid w:val="00215AE0"/>
    <w:rsid w:val="00215D12"/>
    <w:rsid w:val="00216B70"/>
    <w:rsid w:val="002176CE"/>
    <w:rsid w:val="00220195"/>
    <w:rsid w:val="0022080D"/>
    <w:rsid w:val="0022091E"/>
    <w:rsid w:val="002212E8"/>
    <w:rsid w:val="002218BB"/>
    <w:rsid w:val="002225DF"/>
    <w:rsid w:val="0022461B"/>
    <w:rsid w:val="00225020"/>
    <w:rsid w:val="002253FE"/>
    <w:rsid w:val="00227315"/>
    <w:rsid w:val="002274B7"/>
    <w:rsid w:val="00227EBE"/>
    <w:rsid w:val="00227F93"/>
    <w:rsid w:val="00230582"/>
    <w:rsid w:val="00230F53"/>
    <w:rsid w:val="00231440"/>
    <w:rsid w:val="00231843"/>
    <w:rsid w:val="00231B89"/>
    <w:rsid w:val="00232626"/>
    <w:rsid w:val="0023269A"/>
    <w:rsid w:val="00232DD1"/>
    <w:rsid w:val="00234398"/>
    <w:rsid w:val="00234B13"/>
    <w:rsid w:val="00234C3E"/>
    <w:rsid w:val="00235112"/>
    <w:rsid w:val="002351FE"/>
    <w:rsid w:val="0023561A"/>
    <w:rsid w:val="00235717"/>
    <w:rsid w:val="00235A2F"/>
    <w:rsid w:val="00235E90"/>
    <w:rsid w:val="002362EA"/>
    <w:rsid w:val="00236F1F"/>
    <w:rsid w:val="00236F63"/>
    <w:rsid w:val="00237F3E"/>
    <w:rsid w:val="00241DB3"/>
    <w:rsid w:val="002430E9"/>
    <w:rsid w:val="00243511"/>
    <w:rsid w:val="00244C7A"/>
    <w:rsid w:val="002455EE"/>
    <w:rsid w:val="002457F0"/>
    <w:rsid w:val="00246B5E"/>
    <w:rsid w:val="00246CEC"/>
    <w:rsid w:val="00247B95"/>
    <w:rsid w:val="002506AC"/>
    <w:rsid w:val="00250BA9"/>
    <w:rsid w:val="00250CB1"/>
    <w:rsid w:val="002514F9"/>
    <w:rsid w:val="00252098"/>
    <w:rsid w:val="002525D8"/>
    <w:rsid w:val="0025407D"/>
    <w:rsid w:val="002541DA"/>
    <w:rsid w:val="002545AB"/>
    <w:rsid w:val="002545D6"/>
    <w:rsid w:val="002558E9"/>
    <w:rsid w:val="00256A79"/>
    <w:rsid w:val="002572E1"/>
    <w:rsid w:val="0025773B"/>
    <w:rsid w:val="00257907"/>
    <w:rsid w:val="00257FC2"/>
    <w:rsid w:val="00260819"/>
    <w:rsid w:val="00261531"/>
    <w:rsid w:val="00261EEF"/>
    <w:rsid w:val="0026316D"/>
    <w:rsid w:val="002637A1"/>
    <w:rsid w:val="00263D77"/>
    <w:rsid w:val="00264B48"/>
    <w:rsid w:val="00264DDA"/>
    <w:rsid w:val="00270776"/>
    <w:rsid w:val="00271824"/>
    <w:rsid w:val="0027253F"/>
    <w:rsid w:val="0027293A"/>
    <w:rsid w:val="0027492F"/>
    <w:rsid w:val="002760D0"/>
    <w:rsid w:val="0027689F"/>
    <w:rsid w:val="00277B17"/>
    <w:rsid w:val="00280333"/>
    <w:rsid w:val="00280509"/>
    <w:rsid w:val="0028156D"/>
    <w:rsid w:val="002817F3"/>
    <w:rsid w:val="00281C0B"/>
    <w:rsid w:val="00281CD8"/>
    <w:rsid w:val="00281EC0"/>
    <w:rsid w:val="00282129"/>
    <w:rsid w:val="00282708"/>
    <w:rsid w:val="00283BD5"/>
    <w:rsid w:val="00284368"/>
    <w:rsid w:val="0028455D"/>
    <w:rsid w:val="002849BD"/>
    <w:rsid w:val="002859C1"/>
    <w:rsid w:val="00285A25"/>
    <w:rsid w:val="00287D39"/>
    <w:rsid w:val="00290F35"/>
    <w:rsid w:val="0029130A"/>
    <w:rsid w:val="00291429"/>
    <w:rsid w:val="00291457"/>
    <w:rsid w:val="002917B5"/>
    <w:rsid w:val="00292CB2"/>
    <w:rsid w:val="00292E79"/>
    <w:rsid w:val="00293E5E"/>
    <w:rsid w:val="0029491D"/>
    <w:rsid w:val="00294AFC"/>
    <w:rsid w:val="00294B23"/>
    <w:rsid w:val="002956AC"/>
    <w:rsid w:val="0029626D"/>
    <w:rsid w:val="00297081"/>
    <w:rsid w:val="002974B6"/>
    <w:rsid w:val="002978DF"/>
    <w:rsid w:val="002A0999"/>
    <w:rsid w:val="002A09BD"/>
    <w:rsid w:val="002A0FDC"/>
    <w:rsid w:val="002A1C82"/>
    <w:rsid w:val="002A20F3"/>
    <w:rsid w:val="002A2651"/>
    <w:rsid w:val="002A2AAD"/>
    <w:rsid w:val="002A3740"/>
    <w:rsid w:val="002A39D5"/>
    <w:rsid w:val="002A3B8E"/>
    <w:rsid w:val="002A41C8"/>
    <w:rsid w:val="002A4625"/>
    <w:rsid w:val="002A4907"/>
    <w:rsid w:val="002A55AB"/>
    <w:rsid w:val="002A55B0"/>
    <w:rsid w:val="002A78F0"/>
    <w:rsid w:val="002B0CB8"/>
    <w:rsid w:val="002B1D24"/>
    <w:rsid w:val="002B3338"/>
    <w:rsid w:val="002B3926"/>
    <w:rsid w:val="002B3AB9"/>
    <w:rsid w:val="002B48F5"/>
    <w:rsid w:val="002B4AE9"/>
    <w:rsid w:val="002B52FD"/>
    <w:rsid w:val="002B57AF"/>
    <w:rsid w:val="002B5B36"/>
    <w:rsid w:val="002B5F8C"/>
    <w:rsid w:val="002B6C7E"/>
    <w:rsid w:val="002C0295"/>
    <w:rsid w:val="002C03D9"/>
    <w:rsid w:val="002C0C71"/>
    <w:rsid w:val="002C1573"/>
    <w:rsid w:val="002C1D2F"/>
    <w:rsid w:val="002C2CFF"/>
    <w:rsid w:val="002C2E3D"/>
    <w:rsid w:val="002C362B"/>
    <w:rsid w:val="002C4308"/>
    <w:rsid w:val="002C7A6E"/>
    <w:rsid w:val="002D005B"/>
    <w:rsid w:val="002D0F96"/>
    <w:rsid w:val="002D2649"/>
    <w:rsid w:val="002D6A91"/>
    <w:rsid w:val="002D6CF4"/>
    <w:rsid w:val="002D76DB"/>
    <w:rsid w:val="002E11EE"/>
    <w:rsid w:val="002E27AD"/>
    <w:rsid w:val="002E57A7"/>
    <w:rsid w:val="002E5F86"/>
    <w:rsid w:val="002E6CEA"/>
    <w:rsid w:val="002E7123"/>
    <w:rsid w:val="002E7156"/>
    <w:rsid w:val="002E7BA4"/>
    <w:rsid w:val="002E7D87"/>
    <w:rsid w:val="002E7E45"/>
    <w:rsid w:val="002F0080"/>
    <w:rsid w:val="002F1ABB"/>
    <w:rsid w:val="002F1B09"/>
    <w:rsid w:val="002F2DCB"/>
    <w:rsid w:val="002F319B"/>
    <w:rsid w:val="002F59DC"/>
    <w:rsid w:val="002F5E0D"/>
    <w:rsid w:val="002F61A2"/>
    <w:rsid w:val="002F781B"/>
    <w:rsid w:val="00300182"/>
    <w:rsid w:val="0030054F"/>
    <w:rsid w:val="00300553"/>
    <w:rsid w:val="003006DB"/>
    <w:rsid w:val="00300CB6"/>
    <w:rsid w:val="003010C0"/>
    <w:rsid w:val="00302371"/>
    <w:rsid w:val="00302669"/>
    <w:rsid w:val="00302FF0"/>
    <w:rsid w:val="00304BE4"/>
    <w:rsid w:val="003051B1"/>
    <w:rsid w:val="00305429"/>
    <w:rsid w:val="00307134"/>
    <w:rsid w:val="00307540"/>
    <w:rsid w:val="00310517"/>
    <w:rsid w:val="00310AE8"/>
    <w:rsid w:val="00311B71"/>
    <w:rsid w:val="00312CAE"/>
    <w:rsid w:val="00315218"/>
    <w:rsid w:val="0031602A"/>
    <w:rsid w:val="003161E5"/>
    <w:rsid w:val="0032047F"/>
    <w:rsid w:val="00321336"/>
    <w:rsid w:val="003220E7"/>
    <w:rsid w:val="0032363C"/>
    <w:rsid w:val="00323FA3"/>
    <w:rsid w:val="00324F3E"/>
    <w:rsid w:val="00325410"/>
    <w:rsid w:val="003266E2"/>
    <w:rsid w:val="00327062"/>
    <w:rsid w:val="003278D1"/>
    <w:rsid w:val="00327911"/>
    <w:rsid w:val="00327ECF"/>
    <w:rsid w:val="003308C3"/>
    <w:rsid w:val="003311C0"/>
    <w:rsid w:val="00331EF8"/>
    <w:rsid w:val="003321ED"/>
    <w:rsid w:val="0033270E"/>
    <w:rsid w:val="00333400"/>
    <w:rsid w:val="00333641"/>
    <w:rsid w:val="003336F1"/>
    <w:rsid w:val="003339AA"/>
    <w:rsid w:val="00333F0B"/>
    <w:rsid w:val="003344B2"/>
    <w:rsid w:val="003346A2"/>
    <w:rsid w:val="00334D09"/>
    <w:rsid w:val="00334ED2"/>
    <w:rsid w:val="003351A8"/>
    <w:rsid w:val="0033555B"/>
    <w:rsid w:val="00336830"/>
    <w:rsid w:val="00337C91"/>
    <w:rsid w:val="00341916"/>
    <w:rsid w:val="003419B6"/>
    <w:rsid w:val="00341C0C"/>
    <w:rsid w:val="00341E89"/>
    <w:rsid w:val="003425F0"/>
    <w:rsid w:val="00342F01"/>
    <w:rsid w:val="00342F31"/>
    <w:rsid w:val="00343225"/>
    <w:rsid w:val="003438E3"/>
    <w:rsid w:val="0034412D"/>
    <w:rsid w:val="00344F10"/>
    <w:rsid w:val="0034542E"/>
    <w:rsid w:val="00345895"/>
    <w:rsid w:val="00346BFB"/>
    <w:rsid w:val="0035392F"/>
    <w:rsid w:val="00354C27"/>
    <w:rsid w:val="00354D0B"/>
    <w:rsid w:val="0035520D"/>
    <w:rsid w:val="003560B5"/>
    <w:rsid w:val="00356570"/>
    <w:rsid w:val="003569E3"/>
    <w:rsid w:val="0036013E"/>
    <w:rsid w:val="0036029F"/>
    <w:rsid w:val="003625BA"/>
    <w:rsid w:val="00362A29"/>
    <w:rsid w:val="00363561"/>
    <w:rsid w:val="003645D0"/>
    <w:rsid w:val="00365896"/>
    <w:rsid w:val="00365B29"/>
    <w:rsid w:val="00365F4E"/>
    <w:rsid w:val="00370846"/>
    <w:rsid w:val="003710EC"/>
    <w:rsid w:val="00371F7D"/>
    <w:rsid w:val="0037223A"/>
    <w:rsid w:val="00373914"/>
    <w:rsid w:val="00373A72"/>
    <w:rsid w:val="00374B27"/>
    <w:rsid w:val="00374B6F"/>
    <w:rsid w:val="0037525F"/>
    <w:rsid w:val="00377964"/>
    <w:rsid w:val="00377A10"/>
    <w:rsid w:val="00377B97"/>
    <w:rsid w:val="00380429"/>
    <w:rsid w:val="003806C3"/>
    <w:rsid w:val="00381E9E"/>
    <w:rsid w:val="0038241B"/>
    <w:rsid w:val="00382D93"/>
    <w:rsid w:val="00383637"/>
    <w:rsid w:val="0038421B"/>
    <w:rsid w:val="0038447D"/>
    <w:rsid w:val="00385EC0"/>
    <w:rsid w:val="00386466"/>
    <w:rsid w:val="00386FB7"/>
    <w:rsid w:val="00390517"/>
    <w:rsid w:val="00390B92"/>
    <w:rsid w:val="00391D5C"/>
    <w:rsid w:val="00393763"/>
    <w:rsid w:val="00393E63"/>
    <w:rsid w:val="003942D5"/>
    <w:rsid w:val="00394C13"/>
    <w:rsid w:val="00394C2C"/>
    <w:rsid w:val="00396784"/>
    <w:rsid w:val="00397169"/>
    <w:rsid w:val="003975C3"/>
    <w:rsid w:val="003975CD"/>
    <w:rsid w:val="00397EAE"/>
    <w:rsid w:val="003A13E9"/>
    <w:rsid w:val="003A1BA7"/>
    <w:rsid w:val="003A1FA0"/>
    <w:rsid w:val="003A3162"/>
    <w:rsid w:val="003A3691"/>
    <w:rsid w:val="003A3E7D"/>
    <w:rsid w:val="003A446D"/>
    <w:rsid w:val="003A4A9F"/>
    <w:rsid w:val="003A4FA8"/>
    <w:rsid w:val="003A5CA3"/>
    <w:rsid w:val="003A6533"/>
    <w:rsid w:val="003A6799"/>
    <w:rsid w:val="003A6AE6"/>
    <w:rsid w:val="003A7531"/>
    <w:rsid w:val="003A7930"/>
    <w:rsid w:val="003A7A75"/>
    <w:rsid w:val="003B10D8"/>
    <w:rsid w:val="003B1D08"/>
    <w:rsid w:val="003B3258"/>
    <w:rsid w:val="003B3453"/>
    <w:rsid w:val="003B3693"/>
    <w:rsid w:val="003B487C"/>
    <w:rsid w:val="003B4B22"/>
    <w:rsid w:val="003B554A"/>
    <w:rsid w:val="003B583A"/>
    <w:rsid w:val="003B595C"/>
    <w:rsid w:val="003B6901"/>
    <w:rsid w:val="003B6EBB"/>
    <w:rsid w:val="003B70AA"/>
    <w:rsid w:val="003B7961"/>
    <w:rsid w:val="003C00AF"/>
    <w:rsid w:val="003C0FD5"/>
    <w:rsid w:val="003C10F9"/>
    <w:rsid w:val="003C186E"/>
    <w:rsid w:val="003C1EA8"/>
    <w:rsid w:val="003C2CED"/>
    <w:rsid w:val="003C30DE"/>
    <w:rsid w:val="003C380B"/>
    <w:rsid w:val="003C3BCD"/>
    <w:rsid w:val="003C3D7A"/>
    <w:rsid w:val="003C5A08"/>
    <w:rsid w:val="003C7033"/>
    <w:rsid w:val="003C7137"/>
    <w:rsid w:val="003C7937"/>
    <w:rsid w:val="003D1E4C"/>
    <w:rsid w:val="003D3BE4"/>
    <w:rsid w:val="003D49D5"/>
    <w:rsid w:val="003D4AD7"/>
    <w:rsid w:val="003D4D3B"/>
    <w:rsid w:val="003D5D41"/>
    <w:rsid w:val="003D5D56"/>
    <w:rsid w:val="003D6E46"/>
    <w:rsid w:val="003D74AC"/>
    <w:rsid w:val="003E054A"/>
    <w:rsid w:val="003E0C27"/>
    <w:rsid w:val="003E0FBA"/>
    <w:rsid w:val="003E1A46"/>
    <w:rsid w:val="003E4501"/>
    <w:rsid w:val="003E532F"/>
    <w:rsid w:val="003E5AA1"/>
    <w:rsid w:val="003E5DC5"/>
    <w:rsid w:val="003E6873"/>
    <w:rsid w:val="003F05B0"/>
    <w:rsid w:val="003F3184"/>
    <w:rsid w:val="003F3261"/>
    <w:rsid w:val="003F3690"/>
    <w:rsid w:val="003F372E"/>
    <w:rsid w:val="003F37CC"/>
    <w:rsid w:val="003F3E59"/>
    <w:rsid w:val="003F49DF"/>
    <w:rsid w:val="003F517F"/>
    <w:rsid w:val="003F585E"/>
    <w:rsid w:val="003F5B75"/>
    <w:rsid w:val="003F7336"/>
    <w:rsid w:val="003F7880"/>
    <w:rsid w:val="00400C3D"/>
    <w:rsid w:val="00401278"/>
    <w:rsid w:val="00401975"/>
    <w:rsid w:val="00401D32"/>
    <w:rsid w:val="00401D7B"/>
    <w:rsid w:val="0040275B"/>
    <w:rsid w:val="0040290F"/>
    <w:rsid w:val="00403A4D"/>
    <w:rsid w:val="00403D1E"/>
    <w:rsid w:val="00404BD0"/>
    <w:rsid w:val="00405515"/>
    <w:rsid w:val="004057A4"/>
    <w:rsid w:val="00405A28"/>
    <w:rsid w:val="00405BCF"/>
    <w:rsid w:val="00406A17"/>
    <w:rsid w:val="00410657"/>
    <w:rsid w:val="00410BD0"/>
    <w:rsid w:val="00410F59"/>
    <w:rsid w:val="00412D36"/>
    <w:rsid w:val="00412DF0"/>
    <w:rsid w:val="00413317"/>
    <w:rsid w:val="00413947"/>
    <w:rsid w:val="00413BF5"/>
    <w:rsid w:val="00414233"/>
    <w:rsid w:val="00414D61"/>
    <w:rsid w:val="00417AA6"/>
    <w:rsid w:val="00420071"/>
    <w:rsid w:val="004224D6"/>
    <w:rsid w:val="00425BDB"/>
    <w:rsid w:val="004264FA"/>
    <w:rsid w:val="004265D3"/>
    <w:rsid w:val="00426E8A"/>
    <w:rsid w:val="00427A36"/>
    <w:rsid w:val="004302D7"/>
    <w:rsid w:val="00430E06"/>
    <w:rsid w:val="00431AF8"/>
    <w:rsid w:val="0043205C"/>
    <w:rsid w:val="00432F4C"/>
    <w:rsid w:val="004337F8"/>
    <w:rsid w:val="00433CF1"/>
    <w:rsid w:val="004342A4"/>
    <w:rsid w:val="0043478E"/>
    <w:rsid w:val="00434951"/>
    <w:rsid w:val="00435230"/>
    <w:rsid w:val="00436844"/>
    <w:rsid w:val="00436996"/>
    <w:rsid w:val="00437275"/>
    <w:rsid w:val="00440566"/>
    <w:rsid w:val="0044076C"/>
    <w:rsid w:val="0044084A"/>
    <w:rsid w:val="004409E0"/>
    <w:rsid w:val="00440EA4"/>
    <w:rsid w:val="0044205D"/>
    <w:rsid w:val="00442383"/>
    <w:rsid w:val="004424A9"/>
    <w:rsid w:val="00442F35"/>
    <w:rsid w:val="00444E70"/>
    <w:rsid w:val="0044562B"/>
    <w:rsid w:val="00445D4E"/>
    <w:rsid w:val="00446834"/>
    <w:rsid w:val="00447065"/>
    <w:rsid w:val="004477B6"/>
    <w:rsid w:val="0045007E"/>
    <w:rsid w:val="004519EC"/>
    <w:rsid w:val="004528EA"/>
    <w:rsid w:val="0045315F"/>
    <w:rsid w:val="0045504C"/>
    <w:rsid w:val="00455478"/>
    <w:rsid w:val="00455705"/>
    <w:rsid w:val="00457572"/>
    <w:rsid w:val="0046046F"/>
    <w:rsid w:val="00461FBD"/>
    <w:rsid w:val="00462F8B"/>
    <w:rsid w:val="00463F3E"/>
    <w:rsid w:val="00464007"/>
    <w:rsid w:val="004641E8"/>
    <w:rsid w:val="00464A70"/>
    <w:rsid w:val="00465797"/>
    <w:rsid w:val="00465C01"/>
    <w:rsid w:val="00465CA3"/>
    <w:rsid w:val="00466B5F"/>
    <w:rsid w:val="00467340"/>
    <w:rsid w:val="00467D63"/>
    <w:rsid w:val="004705E1"/>
    <w:rsid w:val="00470D80"/>
    <w:rsid w:val="00471413"/>
    <w:rsid w:val="00471BB9"/>
    <w:rsid w:val="00472078"/>
    <w:rsid w:val="00472352"/>
    <w:rsid w:val="004727BD"/>
    <w:rsid w:val="00473425"/>
    <w:rsid w:val="0047584B"/>
    <w:rsid w:val="00475E75"/>
    <w:rsid w:val="00476627"/>
    <w:rsid w:val="00476F86"/>
    <w:rsid w:val="00477681"/>
    <w:rsid w:val="00477CCA"/>
    <w:rsid w:val="00477CE3"/>
    <w:rsid w:val="00477D42"/>
    <w:rsid w:val="00480865"/>
    <w:rsid w:val="00480CB9"/>
    <w:rsid w:val="00482016"/>
    <w:rsid w:val="0048442E"/>
    <w:rsid w:val="004848F5"/>
    <w:rsid w:val="00484A9D"/>
    <w:rsid w:val="00485A41"/>
    <w:rsid w:val="00485CAA"/>
    <w:rsid w:val="0049001E"/>
    <w:rsid w:val="00491C11"/>
    <w:rsid w:val="00491D54"/>
    <w:rsid w:val="004920AF"/>
    <w:rsid w:val="0049214B"/>
    <w:rsid w:val="00492C1B"/>
    <w:rsid w:val="00492D66"/>
    <w:rsid w:val="00494B03"/>
    <w:rsid w:val="004950D2"/>
    <w:rsid w:val="004A0095"/>
    <w:rsid w:val="004A09C9"/>
    <w:rsid w:val="004A0D97"/>
    <w:rsid w:val="004A1206"/>
    <w:rsid w:val="004A1A68"/>
    <w:rsid w:val="004A28C5"/>
    <w:rsid w:val="004A2FE0"/>
    <w:rsid w:val="004A34EC"/>
    <w:rsid w:val="004A4705"/>
    <w:rsid w:val="004A4A0B"/>
    <w:rsid w:val="004A4AD4"/>
    <w:rsid w:val="004A4B6E"/>
    <w:rsid w:val="004A4C1C"/>
    <w:rsid w:val="004A4F03"/>
    <w:rsid w:val="004A58F8"/>
    <w:rsid w:val="004A60BE"/>
    <w:rsid w:val="004A6D8B"/>
    <w:rsid w:val="004A72DC"/>
    <w:rsid w:val="004B003C"/>
    <w:rsid w:val="004B053C"/>
    <w:rsid w:val="004B3713"/>
    <w:rsid w:val="004B438F"/>
    <w:rsid w:val="004B47C1"/>
    <w:rsid w:val="004B4D68"/>
    <w:rsid w:val="004B5961"/>
    <w:rsid w:val="004B5FF5"/>
    <w:rsid w:val="004B61AD"/>
    <w:rsid w:val="004B61F5"/>
    <w:rsid w:val="004B6858"/>
    <w:rsid w:val="004B6972"/>
    <w:rsid w:val="004B7D06"/>
    <w:rsid w:val="004C0700"/>
    <w:rsid w:val="004C14C6"/>
    <w:rsid w:val="004C1E76"/>
    <w:rsid w:val="004C22A1"/>
    <w:rsid w:val="004C26A6"/>
    <w:rsid w:val="004C5EB3"/>
    <w:rsid w:val="004C6EBF"/>
    <w:rsid w:val="004C6EEE"/>
    <w:rsid w:val="004C75F0"/>
    <w:rsid w:val="004C77C0"/>
    <w:rsid w:val="004D0819"/>
    <w:rsid w:val="004D1634"/>
    <w:rsid w:val="004D19E6"/>
    <w:rsid w:val="004D2459"/>
    <w:rsid w:val="004D2983"/>
    <w:rsid w:val="004D47D4"/>
    <w:rsid w:val="004D5566"/>
    <w:rsid w:val="004D5E1E"/>
    <w:rsid w:val="004D699C"/>
    <w:rsid w:val="004D72B4"/>
    <w:rsid w:val="004D7B6B"/>
    <w:rsid w:val="004E03BB"/>
    <w:rsid w:val="004E0C69"/>
    <w:rsid w:val="004E172A"/>
    <w:rsid w:val="004E1A40"/>
    <w:rsid w:val="004E1FE6"/>
    <w:rsid w:val="004E23A7"/>
    <w:rsid w:val="004E287E"/>
    <w:rsid w:val="004E35D4"/>
    <w:rsid w:val="004E3780"/>
    <w:rsid w:val="004E3992"/>
    <w:rsid w:val="004E3E18"/>
    <w:rsid w:val="004E53F7"/>
    <w:rsid w:val="004E5521"/>
    <w:rsid w:val="004E5527"/>
    <w:rsid w:val="004E5F49"/>
    <w:rsid w:val="004E65CF"/>
    <w:rsid w:val="004E729E"/>
    <w:rsid w:val="004E7882"/>
    <w:rsid w:val="004E78B0"/>
    <w:rsid w:val="004F0B49"/>
    <w:rsid w:val="004F0D31"/>
    <w:rsid w:val="004F2713"/>
    <w:rsid w:val="004F2EB4"/>
    <w:rsid w:val="004F33F8"/>
    <w:rsid w:val="004F368E"/>
    <w:rsid w:val="004F4283"/>
    <w:rsid w:val="004F4345"/>
    <w:rsid w:val="004F441C"/>
    <w:rsid w:val="004F4502"/>
    <w:rsid w:val="004F4A18"/>
    <w:rsid w:val="004F4B8B"/>
    <w:rsid w:val="004F4C2D"/>
    <w:rsid w:val="004F4FBF"/>
    <w:rsid w:val="004F5190"/>
    <w:rsid w:val="004F595C"/>
    <w:rsid w:val="004F61EC"/>
    <w:rsid w:val="004F7775"/>
    <w:rsid w:val="005001AA"/>
    <w:rsid w:val="00500689"/>
    <w:rsid w:val="0050134C"/>
    <w:rsid w:val="00501D13"/>
    <w:rsid w:val="0050321F"/>
    <w:rsid w:val="00503DA6"/>
    <w:rsid w:val="00504664"/>
    <w:rsid w:val="00504C0C"/>
    <w:rsid w:val="00505C86"/>
    <w:rsid w:val="00505F5B"/>
    <w:rsid w:val="005060E3"/>
    <w:rsid w:val="00507267"/>
    <w:rsid w:val="005072EC"/>
    <w:rsid w:val="0050732C"/>
    <w:rsid w:val="005075F7"/>
    <w:rsid w:val="005110C7"/>
    <w:rsid w:val="00511E9A"/>
    <w:rsid w:val="00513552"/>
    <w:rsid w:val="00513DF7"/>
    <w:rsid w:val="005150AF"/>
    <w:rsid w:val="00516131"/>
    <w:rsid w:val="00516746"/>
    <w:rsid w:val="00517014"/>
    <w:rsid w:val="00517BB5"/>
    <w:rsid w:val="00517ECE"/>
    <w:rsid w:val="005201E7"/>
    <w:rsid w:val="005204CE"/>
    <w:rsid w:val="00520C84"/>
    <w:rsid w:val="0052138A"/>
    <w:rsid w:val="00521409"/>
    <w:rsid w:val="00522AD3"/>
    <w:rsid w:val="00522BE9"/>
    <w:rsid w:val="005234C7"/>
    <w:rsid w:val="0052375A"/>
    <w:rsid w:val="00523E05"/>
    <w:rsid w:val="00524AE5"/>
    <w:rsid w:val="00524BBE"/>
    <w:rsid w:val="00525B5E"/>
    <w:rsid w:val="00526762"/>
    <w:rsid w:val="00526A71"/>
    <w:rsid w:val="00526C5F"/>
    <w:rsid w:val="00530076"/>
    <w:rsid w:val="00532A93"/>
    <w:rsid w:val="00532F3C"/>
    <w:rsid w:val="005337A4"/>
    <w:rsid w:val="0053456E"/>
    <w:rsid w:val="00534C8E"/>
    <w:rsid w:val="00536032"/>
    <w:rsid w:val="005370D9"/>
    <w:rsid w:val="00540109"/>
    <w:rsid w:val="00540AE9"/>
    <w:rsid w:val="005412BD"/>
    <w:rsid w:val="00541739"/>
    <w:rsid w:val="005420F0"/>
    <w:rsid w:val="0054401D"/>
    <w:rsid w:val="00545490"/>
    <w:rsid w:val="00545868"/>
    <w:rsid w:val="00545EC9"/>
    <w:rsid w:val="00546059"/>
    <w:rsid w:val="00546CAE"/>
    <w:rsid w:val="005473FC"/>
    <w:rsid w:val="00547FEA"/>
    <w:rsid w:val="0055120B"/>
    <w:rsid w:val="00551FC7"/>
    <w:rsid w:val="0055342E"/>
    <w:rsid w:val="00555B57"/>
    <w:rsid w:val="005561AA"/>
    <w:rsid w:val="0055708B"/>
    <w:rsid w:val="00560CF0"/>
    <w:rsid w:val="00561804"/>
    <w:rsid w:val="00561C30"/>
    <w:rsid w:val="0056298E"/>
    <w:rsid w:val="005631A4"/>
    <w:rsid w:val="00563C52"/>
    <w:rsid w:val="0056413A"/>
    <w:rsid w:val="00564550"/>
    <w:rsid w:val="00565A97"/>
    <w:rsid w:val="00565BBD"/>
    <w:rsid w:val="00566657"/>
    <w:rsid w:val="00566DFD"/>
    <w:rsid w:val="00567841"/>
    <w:rsid w:val="005713F2"/>
    <w:rsid w:val="00571895"/>
    <w:rsid w:val="005722F0"/>
    <w:rsid w:val="00572450"/>
    <w:rsid w:val="0057329B"/>
    <w:rsid w:val="0057429C"/>
    <w:rsid w:val="00574F04"/>
    <w:rsid w:val="00575F61"/>
    <w:rsid w:val="00575F68"/>
    <w:rsid w:val="00575F6D"/>
    <w:rsid w:val="00576734"/>
    <w:rsid w:val="005825D5"/>
    <w:rsid w:val="00582FF6"/>
    <w:rsid w:val="00583AE8"/>
    <w:rsid w:val="00584F54"/>
    <w:rsid w:val="0058572A"/>
    <w:rsid w:val="0058773C"/>
    <w:rsid w:val="00587E87"/>
    <w:rsid w:val="00587FFB"/>
    <w:rsid w:val="005914F8"/>
    <w:rsid w:val="005917F4"/>
    <w:rsid w:val="00591B81"/>
    <w:rsid w:val="005921D4"/>
    <w:rsid w:val="00592532"/>
    <w:rsid w:val="0059356F"/>
    <w:rsid w:val="0059395E"/>
    <w:rsid w:val="00593EED"/>
    <w:rsid w:val="0059417A"/>
    <w:rsid w:val="005972D5"/>
    <w:rsid w:val="00597AA6"/>
    <w:rsid w:val="00597F10"/>
    <w:rsid w:val="005A0282"/>
    <w:rsid w:val="005A0DFE"/>
    <w:rsid w:val="005A1733"/>
    <w:rsid w:val="005A5C0E"/>
    <w:rsid w:val="005A6803"/>
    <w:rsid w:val="005A7999"/>
    <w:rsid w:val="005B0EF8"/>
    <w:rsid w:val="005B1EAF"/>
    <w:rsid w:val="005B35DE"/>
    <w:rsid w:val="005B37C3"/>
    <w:rsid w:val="005B43A2"/>
    <w:rsid w:val="005B493F"/>
    <w:rsid w:val="005B71A6"/>
    <w:rsid w:val="005B7798"/>
    <w:rsid w:val="005B7E1A"/>
    <w:rsid w:val="005C0EC3"/>
    <w:rsid w:val="005C138E"/>
    <w:rsid w:val="005C1D08"/>
    <w:rsid w:val="005C1D27"/>
    <w:rsid w:val="005C3166"/>
    <w:rsid w:val="005C3DA7"/>
    <w:rsid w:val="005C3DC8"/>
    <w:rsid w:val="005C435F"/>
    <w:rsid w:val="005C476B"/>
    <w:rsid w:val="005C50A6"/>
    <w:rsid w:val="005C533D"/>
    <w:rsid w:val="005C5EF8"/>
    <w:rsid w:val="005C642C"/>
    <w:rsid w:val="005C64B4"/>
    <w:rsid w:val="005C7742"/>
    <w:rsid w:val="005D0119"/>
    <w:rsid w:val="005D0EC7"/>
    <w:rsid w:val="005D41A0"/>
    <w:rsid w:val="005D641A"/>
    <w:rsid w:val="005D7579"/>
    <w:rsid w:val="005D7945"/>
    <w:rsid w:val="005D79F6"/>
    <w:rsid w:val="005D7CE4"/>
    <w:rsid w:val="005E0718"/>
    <w:rsid w:val="005E293F"/>
    <w:rsid w:val="005E38B5"/>
    <w:rsid w:val="005E3FC7"/>
    <w:rsid w:val="005E50A3"/>
    <w:rsid w:val="005E53A5"/>
    <w:rsid w:val="005E6055"/>
    <w:rsid w:val="005F0645"/>
    <w:rsid w:val="005F06C5"/>
    <w:rsid w:val="005F0BD1"/>
    <w:rsid w:val="005F135F"/>
    <w:rsid w:val="005F2958"/>
    <w:rsid w:val="005F2EF9"/>
    <w:rsid w:val="005F3F90"/>
    <w:rsid w:val="005F3F97"/>
    <w:rsid w:val="005F40C5"/>
    <w:rsid w:val="005F5A0D"/>
    <w:rsid w:val="005F6737"/>
    <w:rsid w:val="005F6ED5"/>
    <w:rsid w:val="00600C79"/>
    <w:rsid w:val="00601EF6"/>
    <w:rsid w:val="00601F68"/>
    <w:rsid w:val="006038D3"/>
    <w:rsid w:val="00603D12"/>
    <w:rsid w:val="00603E2E"/>
    <w:rsid w:val="00604458"/>
    <w:rsid w:val="00605023"/>
    <w:rsid w:val="00605704"/>
    <w:rsid w:val="00605EE1"/>
    <w:rsid w:val="00606896"/>
    <w:rsid w:val="006106D1"/>
    <w:rsid w:val="006110DC"/>
    <w:rsid w:val="00612A11"/>
    <w:rsid w:val="00614003"/>
    <w:rsid w:val="006143B7"/>
    <w:rsid w:val="00614812"/>
    <w:rsid w:val="00615E9B"/>
    <w:rsid w:val="00616174"/>
    <w:rsid w:val="00616B4B"/>
    <w:rsid w:val="00620AF8"/>
    <w:rsid w:val="00622062"/>
    <w:rsid w:val="006233B4"/>
    <w:rsid w:val="00623C10"/>
    <w:rsid w:val="00623E2E"/>
    <w:rsid w:val="00624342"/>
    <w:rsid w:val="00625807"/>
    <w:rsid w:val="00625BB9"/>
    <w:rsid w:val="00625F5B"/>
    <w:rsid w:val="00626675"/>
    <w:rsid w:val="00626AAF"/>
    <w:rsid w:val="00626ECB"/>
    <w:rsid w:val="0062709C"/>
    <w:rsid w:val="00631178"/>
    <w:rsid w:val="00633C02"/>
    <w:rsid w:val="006344BE"/>
    <w:rsid w:val="00635BAD"/>
    <w:rsid w:val="00636A53"/>
    <w:rsid w:val="006378E0"/>
    <w:rsid w:val="0064076B"/>
    <w:rsid w:val="00641A11"/>
    <w:rsid w:val="00641C3D"/>
    <w:rsid w:val="00642220"/>
    <w:rsid w:val="00642623"/>
    <w:rsid w:val="00642776"/>
    <w:rsid w:val="00642C1D"/>
    <w:rsid w:val="00642D2D"/>
    <w:rsid w:val="00643B9D"/>
    <w:rsid w:val="00644874"/>
    <w:rsid w:val="006449E9"/>
    <w:rsid w:val="00644DD6"/>
    <w:rsid w:val="00644E0F"/>
    <w:rsid w:val="00645D80"/>
    <w:rsid w:val="00646174"/>
    <w:rsid w:val="0064695C"/>
    <w:rsid w:val="006477E7"/>
    <w:rsid w:val="006506A6"/>
    <w:rsid w:val="00650F67"/>
    <w:rsid w:val="006512B6"/>
    <w:rsid w:val="00652E11"/>
    <w:rsid w:val="00654502"/>
    <w:rsid w:val="00654FC2"/>
    <w:rsid w:val="00655786"/>
    <w:rsid w:val="00655EFC"/>
    <w:rsid w:val="006571F7"/>
    <w:rsid w:val="006575B2"/>
    <w:rsid w:val="00660420"/>
    <w:rsid w:val="00661242"/>
    <w:rsid w:val="006626A1"/>
    <w:rsid w:val="00662CFF"/>
    <w:rsid w:val="00663C68"/>
    <w:rsid w:val="00664345"/>
    <w:rsid w:val="00664740"/>
    <w:rsid w:val="00666328"/>
    <w:rsid w:val="00666359"/>
    <w:rsid w:val="0066675E"/>
    <w:rsid w:val="0067004A"/>
    <w:rsid w:val="0067069E"/>
    <w:rsid w:val="006710CD"/>
    <w:rsid w:val="00672A45"/>
    <w:rsid w:val="00672C5C"/>
    <w:rsid w:val="00673F8A"/>
    <w:rsid w:val="00676078"/>
    <w:rsid w:val="006763E8"/>
    <w:rsid w:val="006768B5"/>
    <w:rsid w:val="00677092"/>
    <w:rsid w:val="006773F0"/>
    <w:rsid w:val="006805BC"/>
    <w:rsid w:val="00681470"/>
    <w:rsid w:val="00681482"/>
    <w:rsid w:val="00681A6A"/>
    <w:rsid w:val="00683169"/>
    <w:rsid w:val="006854CB"/>
    <w:rsid w:val="00686DFC"/>
    <w:rsid w:val="00686EE2"/>
    <w:rsid w:val="006872E8"/>
    <w:rsid w:val="00687DAA"/>
    <w:rsid w:val="006902BB"/>
    <w:rsid w:val="00690476"/>
    <w:rsid w:val="00690770"/>
    <w:rsid w:val="00691543"/>
    <w:rsid w:val="006933D8"/>
    <w:rsid w:val="00693C5E"/>
    <w:rsid w:val="00693EC7"/>
    <w:rsid w:val="006945B0"/>
    <w:rsid w:val="006948A7"/>
    <w:rsid w:val="0069507D"/>
    <w:rsid w:val="006960B7"/>
    <w:rsid w:val="00696E31"/>
    <w:rsid w:val="0069765D"/>
    <w:rsid w:val="00697A5C"/>
    <w:rsid w:val="006A0C9D"/>
    <w:rsid w:val="006A2658"/>
    <w:rsid w:val="006A3C76"/>
    <w:rsid w:val="006A4866"/>
    <w:rsid w:val="006A576B"/>
    <w:rsid w:val="006A6037"/>
    <w:rsid w:val="006A6C70"/>
    <w:rsid w:val="006A726E"/>
    <w:rsid w:val="006A7273"/>
    <w:rsid w:val="006A72A5"/>
    <w:rsid w:val="006A7D9B"/>
    <w:rsid w:val="006B1E43"/>
    <w:rsid w:val="006B2060"/>
    <w:rsid w:val="006B2077"/>
    <w:rsid w:val="006B2113"/>
    <w:rsid w:val="006B2CEE"/>
    <w:rsid w:val="006B34F4"/>
    <w:rsid w:val="006B36C1"/>
    <w:rsid w:val="006B3D0E"/>
    <w:rsid w:val="006B3D49"/>
    <w:rsid w:val="006B3F1D"/>
    <w:rsid w:val="006B4336"/>
    <w:rsid w:val="006B4E9D"/>
    <w:rsid w:val="006B581A"/>
    <w:rsid w:val="006B59D2"/>
    <w:rsid w:val="006B5BED"/>
    <w:rsid w:val="006B5E81"/>
    <w:rsid w:val="006B603D"/>
    <w:rsid w:val="006C1A1F"/>
    <w:rsid w:val="006C1D07"/>
    <w:rsid w:val="006C217C"/>
    <w:rsid w:val="006C2CFF"/>
    <w:rsid w:val="006C2FF2"/>
    <w:rsid w:val="006C3250"/>
    <w:rsid w:val="006C3327"/>
    <w:rsid w:val="006C3363"/>
    <w:rsid w:val="006C3DC8"/>
    <w:rsid w:val="006C4A77"/>
    <w:rsid w:val="006C5595"/>
    <w:rsid w:val="006C7343"/>
    <w:rsid w:val="006D0BDE"/>
    <w:rsid w:val="006D15E9"/>
    <w:rsid w:val="006D2402"/>
    <w:rsid w:val="006D297E"/>
    <w:rsid w:val="006D2EC7"/>
    <w:rsid w:val="006D3072"/>
    <w:rsid w:val="006D4246"/>
    <w:rsid w:val="006D4324"/>
    <w:rsid w:val="006D4693"/>
    <w:rsid w:val="006D69ED"/>
    <w:rsid w:val="006D6CF2"/>
    <w:rsid w:val="006E063E"/>
    <w:rsid w:val="006E16A4"/>
    <w:rsid w:val="006E1E8E"/>
    <w:rsid w:val="006E22CA"/>
    <w:rsid w:val="006E285A"/>
    <w:rsid w:val="006E3824"/>
    <w:rsid w:val="006E3ED7"/>
    <w:rsid w:val="006E42E5"/>
    <w:rsid w:val="006E4C39"/>
    <w:rsid w:val="006E508F"/>
    <w:rsid w:val="006E53A7"/>
    <w:rsid w:val="006E5CAD"/>
    <w:rsid w:val="006E6CBE"/>
    <w:rsid w:val="006E6DD8"/>
    <w:rsid w:val="006E7E30"/>
    <w:rsid w:val="006F0103"/>
    <w:rsid w:val="006F0885"/>
    <w:rsid w:val="006F0E1B"/>
    <w:rsid w:val="006F16EA"/>
    <w:rsid w:val="006F2109"/>
    <w:rsid w:val="006F2930"/>
    <w:rsid w:val="006F3ADF"/>
    <w:rsid w:val="006F432D"/>
    <w:rsid w:val="006F44D3"/>
    <w:rsid w:val="006F466E"/>
    <w:rsid w:val="006F52FA"/>
    <w:rsid w:val="006F5498"/>
    <w:rsid w:val="006F5FB4"/>
    <w:rsid w:val="006F6561"/>
    <w:rsid w:val="006F6DB0"/>
    <w:rsid w:val="006F7B2C"/>
    <w:rsid w:val="007005E3"/>
    <w:rsid w:val="007009C4"/>
    <w:rsid w:val="00700B5D"/>
    <w:rsid w:val="00702B97"/>
    <w:rsid w:val="007036AB"/>
    <w:rsid w:val="00704128"/>
    <w:rsid w:val="00705BDC"/>
    <w:rsid w:val="00706CCF"/>
    <w:rsid w:val="00706EA1"/>
    <w:rsid w:val="0070700B"/>
    <w:rsid w:val="007073E8"/>
    <w:rsid w:val="00710BE4"/>
    <w:rsid w:val="00710FA2"/>
    <w:rsid w:val="00714874"/>
    <w:rsid w:val="00714E91"/>
    <w:rsid w:val="00714FC4"/>
    <w:rsid w:val="00715201"/>
    <w:rsid w:val="007152C5"/>
    <w:rsid w:val="00715CC6"/>
    <w:rsid w:val="00716126"/>
    <w:rsid w:val="007171ED"/>
    <w:rsid w:val="00720026"/>
    <w:rsid w:val="00720092"/>
    <w:rsid w:val="007204F4"/>
    <w:rsid w:val="00720F95"/>
    <w:rsid w:val="0072288E"/>
    <w:rsid w:val="00723FF4"/>
    <w:rsid w:val="0072613D"/>
    <w:rsid w:val="007272DE"/>
    <w:rsid w:val="0072735E"/>
    <w:rsid w:val="00727E68"/>
    <w:rsid w:val="00730E2B"/>
    <w:rsid w:val="00731FCE"/>
    <w:rsid w:val="00733930"/>
    <w:rsid w:val="0073399D"/>
    <w:rsid w:val="00733ADA"/>
    <w:rsid w:val="00734E0E"/>
    <w:rsid w:val="0073506D"/>
    <w:rsid w:val="00737483"/>
    <w:rsid w:val="00737AFC"/>
    <w:rsid w:val="00740205"/>
    <w:rsid w:val="00740712"/>
    <w:rsid w:val="00740AB5"/>
    <w:rsid w:val="00740E2B"/>
    <w:rsid w:val="007414ED"/>
    <w:rsid w:val="00742CA8"/>
    <w:rsid w:val="00744F42"/>
    <w:rsid w:val="0074555B"/>
    <w:rsid w:val="0074598A"/>
    <w:rsid w:val="00745DCC"/>
    <w:rsid w:val="0074667D"/>
    <w:rsid w:val="0074760A"/>
    <w:rsid w:val="00750DC7"/>
    <w:rsid w:val="007518A0"/>
    <w:rsid w:val="00751F01"/>
    <w:rsid w:val="007531CC"/>
    <w:rsid w:val="007535C3"/>
    <w:rsid w:val="00753C56"/>
    <w:rsid w:val="0075457D"/>
    <w:rsid w:val="00754CFA"/>
    <w:rsid w:val="00754EEE"/>
    <w:rsid w:val="007554F9"/>
    <w:rsid w:val="00756289"/>
    <w:rsid w:val="00757769"/>
    <w:rsid w:val="007600BF"/>
    <w:rsid w:val="007602BA"/>
    <w:rsid w:val="00760905"/>
    <w:rsid w:val="00760C06"/>
    <w:rsid w:val="0076275D"/>
    <w:rsid w:val="00762865"/>
    <w:rsid w:val="00763320"/>
    <w:rsid w:val="00764A53"/>
    <w:rsid w:val="00765B1C"/>
    <w:rsid w:val="00767515"/>
    <w:rsid w:val="007675DF"/>
    <w:rsid w:val="00772C96"/>
    <w:rsid w:val="0077373E"/>
    <w:rsid w:val="00773C7E"/>
    <w:rsid w:val="00774186"/>
    <w:rsid w:val="00774311"/>
    <w:rsid w:val="00776C41"/>
    <w:rsid w:val="00780162"/>
    <w:rsid w:val="00780F0D"/>
    <w:rsid w:val="00781144"/>
    <w:rsid w:val="00781850"/>
    <w:rsid w:val="007823FA"/>
    <w:rsid w:val="00782836"/>
    <w:rsid w:val="00782A5C"/>
    <w:rsid w:val="007839E5"/>
    <w:rsid w:val="00785768"/>
    <w:rsid w:val="00785CC5"/>
    <w:rsid w:val="007865B1"/>
    <w:rsid w:val="00786F90"/>
    <w:rsid w:val="00787109"/>
    <w:rsid w:val="00787D74"/>
    <w:rsid w:val="00787FE1"/>
    <w:rsid w:val="00791BA0"/>
    <w:rsid w:val="00791C66"/>
    <w:rsid w:val="0079271D"/>
    <w:rsid w:val="007946ED"/>
    <w:rsid w:val="00795110"/>
    <w:rsid w:val="00795536"/>
    <w:rsid w:val="007955F3"/>
    <w:rsid w:val="0079747E"/>
    <w:rsid w:val="007975B6"/>
    <w:rsid w:val="007A204E"/>
    <w:rsid w:val="007A25B3"/>
    <w:rsid w:val="007A2657"/>
    <w:rsid w:val="007A46F4"/>
    <w:rsid w:val="007A475F"/>
    <w:rsid w:val="007A51CA"/>
    <w:rsid w:val="007A628C"/>
    <w:rsid w:val="007A6CCC"/>
    <w:rsid w:val="007B0162"/>
    <w:rsid w:val="007B0C8E"/>
    <w:rsid w:val="007B0E0D"/>
    <w:rsid w:val="007B36CD"/>
    <w:rsid w:val="007B3791"/>
    <w:rsid w:val="007B3935"/>
    <w:rsid w:val="007B4208"/>
    <w:rsid w:val="007B5236"/>
    <w:rsid w:val="007B52B6"/>
    <w:rsid w:val="007B566C"/>
    <w:rsid w:val="007B60D3"/>
    <w:rsid w:val="007B6132"/>
    <w:rsid w:val="007B63EE"/>
    <w:rsid w:val="007B6BBB"/>
    <w:rsid w:val="007B773B"/>
    <w:rsid w:val="007B7B95"/>
    <w:rsid w:val="007C0B77"/>
    <w:rsid w:val="007C10FF"/>
    <w:rsid w:val="007C229A"/>
    <w:rsid w:val="007C26FB"/>
    <w:rsid w:val="007C290C"/>
    <w:rsid w:val="007C4636"/>
    <w:rsid w:val="007C49B1"/>
    <w:rsid w:val="007C4BCD"/>
    <w:rsid w:val="007C50FB"/>
    <w:rsid w:val="007C60B8"/>
    <w:rsid w:val="007C6691"/>
    <w:rsid w:val="007D077F"/>
    <w:rsid w:val="007D0847"/>
    <w:rsid w:val="007D1051"/>
    <w:rsid w:val="007D14A3"/>
    <w:rsid w:val="007D2364"/>
    <w:rsid w:val="007D2656"/>
    <w:rsid w:val="007D268D"/>
    <w:rsid w:val="007D288C"/>
    <w:rsid w:val="007D2EA2"/>
    <w:rsid w:val="007D4E53"/>
    <w:rsid w:val="007D4F2A"/>
    <w:rsid w:val="007D5341"/>
    <w:rsid w:val="007D72B6"/>
    <w:rsid w:val="007D7438"/>
    <w:rsid w:val="007E016F"/>
    <w:rsid w:val="007E01CC"/>
    <w:rsid w:val="007E117E"/>
    <w:rsid w:val="007E29BE"/>
    <w:rsid w:val="007E2F0A"/>
    <w:rsid w:val="007E35D6"/>
    <w:rsid w:val="007E427B"/>
    <w:rsid w:val="007E47BF"/>
    <w:rsid w:val="007E6555"/>
    <w:rsid w:val="007E6A0A"/>
    <w:rsid w:val="007E6BA1"/>
    <w:rsid w:val="007F0F0A"/>
    <w:rsid w:val="007F10A8"/>
    <w:rsid w:val="007F126A"/>
    <w:rsid w:val="007F244B"/>
    <w:rsid w:val="007F359A"/>
    <w:rsid w:val="007F3C38"/>
    <w:rsid w:val="007F3EBB"/>
    <w:rsid w:val="007F5826"/>
    <w:rsid w:val="007F62A6"/>
    <w:rsid w:val="007F7446"/>
    <w:rsid w:val="0080032D"/>
    <w:rsid w:val="00801107"/>
    <w:rsid w:val="00801308"/>
    <w:rsid w:val="0080213C"/>
    <w:rsid w:val="00802CF2"/>
    <w:rsid w:val="00803386"/>
    <w:rsid w:val="008038D9"/>
    <w:rsid w:val="00803BE5"/>
    <w:rsid w:val="00805385"/>
    <w:rsid w:val="00805412"/>
    <w:rsid w:val="00805D8C"/>
    <w:rsid w:val="00805D9B"/>
    <w:rsid w:val="00806727"/>
    <w:rsid w:val="00806CD4"/>
    <w:rsid w:val="00810001"/>
    <w:rsid w:val="00810339"/>
    <w:rsid w:val="00810EE0"/>
    <w:rsid w:val="00810F3B"/>
    <w:rsid w:val="008113D6"/>
    <w:rsid w:val="00812004"/>
    <w:rsid w:val="00812D1D"/>
    <w:rsid w:val="00813600"/>
    <w:rsid w:val="008149CE"/>
    <w:rsid w:val="008164D6"/>
    <w:rsid w:val="008164FF"/>
    <w:rsid w:val="0081665A"/>
    <w:rsid w:val="00816677"/>
    <w:rsid w:val="00817032"/>
    <w:rsid w:val="0081774E"/>
    <w:rsid w:val="00817F8E"/>
    <w:rsid w:val="00820483"/>
    <w:rsid w:val="008206A9"/>
    <w:rsid w:val="00820830"/>
    <w:rsid w:val="00821C3D"/>
    <w:rsid w:val="00821C56"/>
    <w:rsid w:val="00822E0C"/>
    <w:rsid w:val="00823C36"/>
    <w:rsid w:val="00824462"/>
    <w:rsid w:val="00824A31"/>
    <w:rsid w:val="00824AF1"/>
    <w:rsid w:val="00824EF1"/>
    <w:rsid w:val="00825D7D"/>
    <w:rsid w:val="00827CF6"/>
    <w:rsid w:val="00832631"/>
    <w:rsid w:val="00832836"/>
    <w:rsid w:val="00832BA8"/>
    <w:rsid w:val="00833242"/>
    <w:rsid w:val="008351B6"/>
    <w:rsid w:val="00835867"/>
    <w:rsid w:val="00837000"/>
    <w:rsid w:val="008370D7"/>
    <w:rsid w:val="00840BED"/>
    <w:rsid w:val="008422AF"/>
    <w:rsid w:val="00842B79"/>
    <w:rsid w:val="0084367B"/>
    <w:rsid w:val="0084474A"/>
    <w:rsid w:val="00845957"/>
    <w:rsid w:val="0084635E"/>
    <w:rsid w:val="00846CD5"/>
    <w:rsid w:val="00846D69"/>
    <w:rsid w:val="00847700"/>
    <w:rsid w:val="00847839"/>
    <w:rsid w:val="00847B11"/>
    <w:rsid w:val="0085041D"/>
    <w:rsid w:val="008507EE"/>
    <w:rsid w:val="00851D2C"/>
    <w:rsid w:val="00852869"/>
    <w:rsid w:val="00852B58"/>
    <w:rsid w:val="008534F9"/>
    <w:rsid w:val="008540E0"/>
    <w:rsid w:val="00854525"/>
    <w:rsid w:val="00854C57"/>
    <w:rsid w:val="0085658D"/>
    <w:rsid w:val="0085693F"/>
    <w:rsid w:val="00857219"/>
    <w:rsid w:val="008579E0"/>
    <w:rsid w:val="008607A8"/>
    <w:rsid w:val="008612EF"/>
    <w:rsid w:val="008614B4"/>
    <w:rsid w:val="00861828"/>
    <w:rsid w:val="00862C27"/>
    <w:rsid w:val="00862C4A"/>
    <w:rsid w:val="00862C60"/>
    <w:rsid w:val="00866053"/>
    <w:rsid w:val="008678C4"/>
    <w:rsid w:val="00867BCF"/>
    <w:rsid w:val="00870A13"/>
    <w:rsid w:val="008710B7"/>
    <w:rsid w:val="0087203C"/>
    <w:rsid w:val="00873833"/>
    <w:rsid w:val="00873DEC"/>
    <w:rsid w:val="008750D3"/>
    <w:rsid w:val="00876E57"/>
    <w:rsid w:val="0087707F"/>
    <w:rsid w:val="008802E4"/>
    <w:rsid w:val="008803FC"/>
    <w:rsid w:val="00881493"/>
    <w:rsid w:val="0088198E"/>
    <w:rsid w:val="00881DDC"/>
    <w:rsid w:val="008845AC"/>
    <w:rsid w:val="00884802"/>
    <w:rsid w:val="00884850"/>
    <w:rsid w:val="008848E6"/>
    <w:rsid w:val="00885117"/>
    <w:rsid w:val="00886832"/>
    <w:rsid w:val="008870E4"/>
    <w:rsid w:val="0089031C"/>
    <w:rsid w:val="00890724"/>
    <w:rsid w:val="0089100F"/>
    <w:rsid w:val="00891CEF"/>
    <w:rsid w:val="00891EBE"/>
    <w:rsid w:val="00892760"/>
    <w:rsid w:val="00893300"/>
    <w:rsid w:val="00895477"/>
    <w:rsid w:val="00895997"/>
    <w:rsid w:val="00896B95"/>
    <w:rsid w:val="00896F79"/>
    <w:rsid w:val="00897D61"/>
    <w:rsid w:val="00897DB8"/>
    <w:rsid w:val="008A034D"/>
    <w:rsid w:val="008A047D"/>
    <w:rsid w:val="008A0A3F"/>
    <w:rsid w:val="008A12CE"/>
    <w:rsid w:val="008A14EC"/>
    <w:rsid w:val="008A1574"/>
    <w:rsid w:val="008A182C"/>
    <w:rsid w:val="008A2582"/>
    <w:rsid w:val="008A2834"/>
    <w:rsid w:val="008A2C27"/>
    <w:rsid w:val="008A42E1"/>
    <w:rsid w:val="008A5E01"/>
    <w:rsid w:val="008A6BAB"/>
    <w:rsid w:val="008A6FBD"/>
    <w:rsid w:val="008B008F"/>
    <w:rsid w:val="008B0701"/>
    <w:rsid w:val="008B1E17"/>
    <w:rsid w:val="008B3253"/>
    <w:rsid w:val="008B39E8"/>
    <w:rsid w:val="008B4641"/>
    <w:rsid w:val="008B54B1"/>
    <w:rsid w:val="008B6B1A"/>
    <w:rsid w:val="008B7D52"/>
    <w:rsid w:val="008C0464"/>
    <w:rsid w:val="008C0498"/>
    <w:rsid w:val="008C1057"/>
    <w:rsid w:val="008C1890"/>
    <w:rsid w:val="008C3C47"/>
    <w:rsid w:val="008C3E9E"/>
    <w:rsid w:val="008C52DD"/>
    <w:rsid w:val="008C5650"/>
    <w:rsid w:val="008C5B3B"/>
    <w:rsid w:val="008C5D17"/>
    <w:rsid w:val="008C68A1"/>
    <w:rsid w:val="008C69BF"/>
    <w:rsid w:val="008C7807"/>
    <w:rsid w:val="008D034F"/>
    <w:rsid w:val="008D12A6"/>
    <w:rsid w:val="008D14E7"/>
    <w:rsid w:val="008D2B65"/>
    <w:rsid w:val="008D3200"/>
    <w:rsid w:val="008D371E"/>
    <w:rsid w:val="008D441B"/>
    <w:rsid w:val="008D48EE"/>
    <w:rsid w:val="008D4F28"/>
    <w:rsid w:val="008D5690"/>
    <w:rsid w:val="008D56EB"/>
    <w:rsid w:val="008D5D97"/>
    <w:rsid w:val="008D60B3"/>
    <w:rsid w:val="008D7339"/>
    <w:rsid w:val="008D7A6D"/>
    <w:rsid w:val="008E0D09"/>
    <w:rsid w:val="008E221C"/>
    <w:rsid w:val="008E32A6"/>
    <w:rsid w:val="008E3651"/>
    <w:rsid w:val="008E4F96"/>
    <w:rsid w:val="008E6294"/>
    <w:rsid w:val="008E62FD"/>
    <w:rsid w:val="008E7C33"/>
    <w:rsid w:val="008F0002"/>
    <w:rsid w:val="008F04AF"/>
    <w:rsid w:val="008F1070"/>
    <w:rsid w:val="008F25CC"/>
    <w:rsid w:val="008F3665"/>
    <w:rsid w:val="008F3AC2"/>
    <w:rsid w:val="008F445B"/>
    <w:rsid w:val="008F4F58"/>
    <w:rsid w:val="008F56B9"/>
    <w:rsid w:val="008F5DA7"/>
    <w:rsid w:val="008F62E1"/>
    <w:rsid w:val="008F6ECD"/>
    <w:rsid w:val="008F75A9"/>
    <w:rsid w:val="008F7801"/>
    <w:rsid w:val="008F7D09"/>
    <w:rsid w:val="00900039"/>
    <w:rsid w:val="009001A2"/>
    <w:rsid w:val="009014B8"/>
    <w:rsid w:val="009018AA"/>
    <w:rsid w:val="00902540"/>
    <w:rsid w:val="00902853"/>
    <w:rsid w:val="00903A08"/>
    <w:rsid w:val="00903CFF"/>
    <w:rsid w:val="00903D74"/>
    <w:rsid w:val="00904833"/>
    <w:rsid w:val="00907CE2"/>
    <w:rsid w:val="00910677"/>
    <w:rsid w:val="00910AC8"/>
    <w:rsid w:val="00910EFD"/>
    <w:rsid w:val="0091175B"/>
    <w:rsid w:val="00911BB7"/>
    <w:rsid w:val="00911DC0"/>
    <w:rsid w:val="0091286B"/>
    <w:rsid w:val="00912D3F"/>
    <w:rsid w:val="009137F4"/>
    <w:rsid w:val="00913F6B"/>
    <w:rsid w:val="009146CF"/>
    <w:rsid w:val="00915987"/>
    <w:rsid w:val="0091630C"/>
    <w:rsid w:val="009166A9"/>
    <w:rsid w:val="00916724"/>
    <w:rsid w:val="00916906"/>
    <w:rsid w:val="009171AA"/>
    <w:rsid w:val="0091795A"/>
    <w:rsid w:val="009179B5"/>
    <w:rsid w:val="009203DD"/>
    <w:rsid w:val="00920B21"/>
    <w:rsid w:val="00920DFA"/>
    <w:rsid w:val="0092147B"/>
    <w:rsid w:val="00922C36"/>
    <w:rsid w:val="00922E7A"/>
    <w:rsid w:val="0092325F"/>
    <w:rsid w:val="00923968"/>
    <w:rsid w:val="00923D92"/>
    <w:rsid w:val="00926289"/>
    <w:rsid w:val="009263A2"/>
    <w:rsid w:val="0092659A"/>
    <w:rsid w:val="009266B5"/>
    <w:rsid w:val="009268D4"/>
    <w:rsid w:val="009270CD"/>
    <w:rsid w:val="00927C71"/>
    <w:rsid w:val="00930205"/>
    <w:rsid w:val="00930795"/>
    <w:rsid w:val="0093109A"/>
    <w:rsid w:val="009311FB"/>
    <w:rsid w:val="00931470"/>
    <w:rsid w:val="00931939"/>
    <w:rsid w:val="00932D2F"/>
    <w:rsid w:val="009330B4"/>
    <w:rsid w:val="00933945"/>
    <w:rsid w:val="00934F42"/>
    <w:rsid w:val="0093560B"/>
    <w:rsid w:val="00935E72"/>
    <w:rsid w:val="00936FD4"/>
    <w:rsid w:val="009376D5"/>
    <w:rsid w:val="00940602"/>
    <w:rsid w:val="0094258B"/>
    <w:rsid w:val="00943176"/>
    <w:rsid w:val="009431E2"/>
    <w:rsid w:val="00943F40"/>
    <w:rsid w:val="00944252"/>
    <w:rsid w:val="0094479C"/>
    <w:rsid w:val="00944CB1"/>
    <w:rsid w:val="00946DEB"/>
    <w:rsid w:val="00947CB4"/>
    <w:rsid w:val="00951086"/>
    <w:rsid w:val="009517DB"/>
    <w:rsid w:val="009518D4"/>
    <w:rsid w:val="00951A8C"/>
    <w:rsid w:val="00951F42"/>
    <w:rsid w:val="00952EE4"/>
    <w:rsid w:val="00953AD0"/>
    <w:rsid w:val="00953B8F"/>
    <w:rsid w:val="00955088"/>
    <w:rsid w:val="00955B09"/>
    <w:rsid w:val="00955E7D"/>
    <w:rsid w:val="009560DC"/>
    <w:rsid w:val="009564D7"/>
    <w:rsid w:val="009565AC"/>
    <w:rsid w:val="009569FA"/>
    <w:rsid w:val="00956A7C"/>
    <w:rsid w:val="00957FFB"/>
    <w:rsid w:val="00960A68"/>
    <w:rsid w:val="00960E04"/>
    <w:rsid w:val="00963A77"/>
    <w:rsid w:val="00963E65"/>
    <w:rsid w:val="00964198"/>
    <w:rsid w:val="009653E8"/>
    <w:rsid w:val="009666FE"/>
    <w:rsid w:val="00966D75"/>
    <w:rsid w:val="00966DD8"/>
    <w:rsid w:val="009679E2"/>
    <w:rsid w:val="00967A96"/>
    <w:rsid w:val="00967E19"/>
    <w:rsid w:val="00970F59"/>
    <w:rsid w:val="009718B3"/>
    <w:rsid w:val="00971A04"/>
    <w:rsid w:val="0097235B"/>
    <w:rsid w:val="00972923"/>
    <w:rsid w:val="00972A52"/>
    <w:rsid w:val="009738D3"/>
    <w:rsid w:val="0097404D"/>
    <w:rsid w:val="00974CAC"/>
    <w:rsid w:val="00975190"/>
    <w:rsid w:val="00975716"/>
    <w:rsid w:val="009760AE"/>
    <w:rsid w:val="00976C9B"/>
    <w:rsid w:val="00977018"/>
    <w:rsid w:val="0098006E"/>
    <w:rsid w:val="0098165A"/>
    <w:rsid w:val="00981B02"/>
    <w:rsid w:val="00981CCB"/>
    <w:rsid w:val="00982F35"/>
    <w:rsid w:val="00984D9A"/>
    <w:rsid w:val="00985520"/>
    <w:rsid w:val="00985552"/>
    <w:rsid w:val="00985948"/>
    <w:rsid w:val="00986E1E"/>
    <w:rsid w:val="00990002"/>
    <w:rsid w:val="009902CC"/>
    <w:rsid w:val="00990869"/>
    <w:rsid w:val="00990A0C"/>
    <w:rsid w:val="00990B0C"/>
    <w:rsid w:val="0099119C"/>
    <w:rsid w:val="009911E2"/>
    <w:rsid w:val="0099203B"/>
    <w:rsid w:val="009948B5"/>
    <w:rsid w:val="00995EFC"/>
    <w:rsid w:val="009A0794"/>
    <w:rsid w:val="009A0B40"/>
    <w:rsid w:val="009A1078"/>
    <w:rsid w:val="009A1EDE"/>
    <w:rsid w:val="009A2466"/>
    <w:rsid w:val="009A25A7"/>
    <w:rsid w:val="009A2E9A"/>
    <w:rsid w:val="009A492B"/>
    <w:rsid w:val="009A5102"/>
    <w:rsid w:val="009A5A5A"/>
    <w:rsid w:val="009A5FA2"/>
    <w:rsid w:val="009A7498"/>
    <w:rsid w:val="009A7702"/>
    <w:rsid w:val="009A7716"/>
    <w:rsid w:val="009B1346"/>
    <w:rsid w:val="009B1A6C"/>
    <w:rsid w:val="009B1DEA"/>
    <w:rsid w:val="009B24A6"/>
    <w:rsid w:val="009B2AAD"/>
    <w:rsid w:val="009B2D9B"/>
    <w:rsid w:val="009B4313"/>
    <w:rsid w:val="009B4FBF"/>
    <w:rsid w:val="009B5747"/>
    <w:rsid w:val="009B62EB"/>
    <w:rsid w:val="009B6619"/>
    <w:rsid w:val="009B6CE3"/>
    <w:rsid w:val="009B77A3"/>
    <w:rsid w:val="009B795E"/>
    <w:rsid w:val="009B7A6C"/>
    <w:rsid w:val="009C2143"/>
    <w:rsid w:val="009C262F"/>
    <w:rsid w:val="009C2F0F"/>
    <w:rsid w:val="009C6002"/>
    <w:rsid w:val="009C627D"/>
    <w:rsid w:val="009C78EA"/>
    <w:rsid w:val="009C7F35"/>
    <w:rsid w:val="009C7F43"/>
    <w:rsid w:val="009D0241"/>
    <w:rsid w:val="009D0679"/>
    <w:rsid w:val="009D10C6"/>
    <w:rsid w:val="009D1C01"/>
    <w:rsid w:val="009D238A"/>
    <w:rsid w:val="009D305A"/>
    <w:rsid w:val="009D3539"/>
    <w:rsid w:val="009D36DA"/>
    <w:rsid w:val="009D396B"/>
    <w:rsid w:val="009D3DF8"/>
    <w:rsid w:val="009D40B6"/>
    <w:rsid w:val="009D43BF"/>
    <w:rsid w:val="009D60BE"/>
    <w:rsid w:val="009D67D5"/>
    <w:rsid w:val="009D6911"/>
    <w:rsid w:val="009D79B6"/>
    <w:rsid w:val="009E1AE3"/>
    <w:rsid w:val="009E1E9A"/>
    <w:rsid w:val="009E27C5"/>
    <w:rsid w:val="009E2856"/>
    <w:rsid w:val="009E2AC7"/>
    <w:rsid w:val="009E2B6E"/>
    <w:rsid w:val="009E3F04"/>
    <w:rsid w:val="009E5533"/>
    <w:rsid w:val="009E55AA"/>
    <w:rsid w:val="009E5EEB"/>
    <w:rsid w:val="009E654D"/>
    <w:rsid w:val="009F07AA"/>
    <w:rsid w:val="009F16F4"/>
    <w:rsid w:val="009F33AF"/>
    <w:rsid w:val="009F4930"/>
    <w:rsid w:val="009F576F"/>
    <w:rsid w:val="009F64DC"/>
    <w:rsid w:val="009F657B"/>
    <w:rsid w:val="009F6BCE"/>
    <w:rsid w:val="009F75EC"/>
    <w:rsid w:val="009F7A4F"/>
    <w:rsid w:val="00A00D7C"/>
    <w:rsid w:val="00A0197C"/>
    <w:rsid w:val="00A023D0"/>
    <w:rsid w:val="00A02FF1"/>
    <w:rsid w:val="00A043FE"/>
    <w:rsid w:val="00A055AA"/>
    <w:rsid w:val="00A05C02"/>
    <w:rsid w:val="00A06A0F"/>
    <w:rsid w:val="00A07590"/>
    <w:rsid w:val="00A07CD5"/>
    <w:rsid w:val="00A10559"/>
    <w:rsid w:val="00A105A0"/>
    <w:rsid w:val="00A11083"/>
    <w:rsid w:val="00A1149A"/>
    <w:rsid w:val="00A11720"/>
    <w:rsid w:val="00A11976"/>
    <w:rsid w:val="00A11CB8"/>
    <w:rsid w:val="00A127EF"/>
    <w:rsid w:val="00A12AAC"/>
    <w:rsid w:val="00A13476"/>
    <w:rsid w:val="00A135AC"/>
    <w:rsid w:val="00A13660"/>
    <w:rsid w:val="00A14527"/>
    <w:rsid w:val="00A15CCF"/>
    <w:rsid w:val="00A15E91"/>
    <w:rsid w:val="00A15EE6"/>
    <w:rsid w:val="00A1658E"/>
    <w:rsid w:val="00A17FE9"/>
    <w:rsid w:val="00A205BC"/>
    <w:rsid w:val="00A211DC"/>
    <w:rsid w:val="00A21216"/>
    <w:rsid w:val="00A212CE"/>
    <w:rsid w:val="00A21505"/>
    <w:rsid w:val="00A21721"/>
    <w:rsid w:val="00A2200F"/>
    <w:rsid w:val="00A2378B"/>
    <w:rsid w:val="00A23874"/>
    <w:rsid w:val="00A23E88"/>
    <w:rsid w:val="00A2413B"/>
    <w:rsid w:val="00A24909"/>
    <w:rsid w:val="00A24E74"/>
    <w:rsid w:val="00A25375"/>
    <w:rsid w:val="00A262B3"/>
    <w:rsid w:val="00A264B1"/>
    <w:rsid w:val="00A27375"/>
    <w:rsid w:val="00A30E3E"/>
    <w:rsid w:val="00A3327E"/>
    <w:rsid w:val="00A3361D"/>
    <w:rsid w:val="00A33695"/>
    <w:rsid w:val="00A3659B"/>
    <w:rsid w:val="00A36803"/>
    <w:rsid w:val="00A36D70"/>
    <w:rsid w:val="00A376A3"/>
    <w:rsid w:val="00A378E3"/>
    <w:rsid w:val="00A42283"/>
    <w:rsid w:val="00A425D5"/>
    <w:rsid w:val="00A42B53"/>
    <w:rsid w:val="00A42EE1"/>
    <w:rsid w:val="00A438B9"/>
    <w:rsid w:val="00A444C5"/>
    <w:rsid w:val="00A4583A"/>
    <w:rsid w:val="00A4660A"/>
    <w:rsid w:val="00A467B5"/>
    <w:rsid w:val="00A46B8B"/>
    <w:rsid w:val="00A46D69"/>
    <w:rsid w:val="00A46EC4"/>
    <w:rsid w:val="00A474A4"/>
    <w:rsid w:val="00A47E11"/>
    <w:rsid w:val="00A5024F"/>
    <w:rsid w:val="00A51E25"/>
    <w:rsid w:val="00A51E51"/>
    <w:rsid w:val="00A52282"/>
    <w:rsid w:val="00A52C0A"/>
    <w:rsid w:val="00A542D6"/>
    <w:rsid w:val="00A54948"/>
    <w:rsid w:val="00A55210"/>
    <w:rsid w:val="00A55B4A"/>
    <w:rsid w:val="00A55D65"/>
    <w:rsid w:val="00A55FC8"/>
    <w:rsid w:val="00A60971"/>
    <w:rsid w:val="00A60AD7"/>
    <w:rsid w:val="00A61FCD"/>
    <w:rsid w:val="00A63339"/>
    <w:rsid w:val="00A633A7"/>
    <w:rsid w:val="00A63A63"/>
    <w:rsid w:val="00A63A7F"/>
    <w:rsid w:val="00A654FE"/>
    <w:rsid w:val="00A65604"/>
    <w:rsid w:val="00A67CE3"/>
    <w:rsid w:val="00A7059A"/>
    <w:rsid w:val="00A70C5F"/>
    <w:rsid w:val="00A713BA"/>
    <w:rsid w:val="00A723DF"/>
    <w:rsid w:val="00A72AD2"/>
    <w:rsid w:val="00A732DF"/>
    <w:rsid w:val="00A7440A"/>
    <w:rsid w:val="00A749A8"/>
    <w:rsid w:val="00A749D9"/>
    <w:rsid w:val="00A756EB"/>
    <w:rsid w:val="00A75776"/>
    <w:rsid w:val="00A75DEC"/>
    <w:rsid w:val="00A762DC"/>
    <w:rsid w:val="00A76A25"/>
    <w:rsid w:val="00A77BCC"/>
    <w:rsid w:val="00A77FB2"/>
    <w:rsid w:val="00A8037B"/>
    <w:rsid w:val="00A80CB8"/>
    <w:rsid w:val="00A80D52"/>
    <w:rsid w:val="00A81FAF"/>
    <w:rsid w:val="00A827DF"/>
    <w:rsid w:val="00A8299F"/>
    <w:rsid w:val="00A86D93"/>
    <w:rsid w:val="00A86F3C"/>
    <w:rsid w:val="00A8703A"/>
    <w:rsid w:val="00A87E54"/>
    <w:rsid w:val="00A92D15"/>
    <w:rsid w:val="00A92DC1"/>
    <w:rsid w:val="00A94700"/>
    <w:rsid w:val="00A95651"/>
    <w:rsid w:val="00A957A5"/>
    <w:rsid w:val="00A962CF"/>
    <w:rsid w:val="00A97253"/>
    <w:rsid w:val="00A975D4"/>
    <w:rsid w:val="00AA0116"/>
    <w:rsid w:val="00AA04E8"/>
    <w:rsid w:val="00AA0524"/>
    <w:rsid w:val="00AA11BA"/>
    <w:rsid w:val="00AA2184"/>
    <w:rsid w:val="00AA28AF"/>
    <w:rsid w:val="00AA2ED1"/>
    <w:rsid w:val="00AA5CAA"/>
    <w:rsid w:val="00AA5D97"/>
    <w:rsid w:val="00AA7408"/>
    <w:rsid w:val="00AA7836"/>
    <w:rsid w:val="00AA7B92"/>
    <w:rsid w:val="00AA7CC5"/>
    <w:rsid w:val="00AA7F8D"/>
    <w:rsid w:val="00AB1633"/>
    <w:rsid w:val="00AB16D7"/>
    <w:rsid w:val="00AB225C"/>
    <w:rsid w:val="00AB2C02"/>
    <w:rsid w:val="00AB3080"/>
    <w:rsid w:val="00AB337B"/>
    <w:rsid w:val="00AB3C75"/>
    <w:rsid w:val="00AB3EA3"/>
    <w:rsid w:val="00AB5EBE"/>
    <w:rsid w:val="00AB6974"/>
    <w:rsid w:val="00AB6A30"/>
    <w:rsid w:val="00AB6C79"/>
    <w:rsid w:val="00AC0BD1"/>
    <w:rsid w:val="00AC0EE7"/>
    <w:rsid w:val="00AC223F"/>
    <w:rsid w:val="00AC2615"/>
    <w:rsid w:val="00AC2FCC"/>
    <w:rsid w:val="00AC31AA"/>
    <w:rsid w:val="00AC3EA4"/>
    <w:rsid w:val="00AC3FC2"/>
    <w:rsid w:val="00AC4029"/>
    <w:rsid w:val="00AC614E"/>
    <w:rsid w:val="00AC63EB"/>
    <w:rsid w:val="00AC7350"/>
    <w:rsid w:val="00AC77A5"/>
    <w:rsid w:val="00AC7A5F"/>
    <w:rsid w:val="00AC7DD5"/>
    <w:rsid w:val="00AD0C65"/>
    <w:rsid w:val="00AD11B5"/>
    <w:rsid w:val="00AD4443"/>
    <w:rsid w:val="00AD4E3B"/>
    <w:rsid w:val="00AD54EE"/>
    <w:rsid w:val="00AD5CD5"/>
    <w:rsid w:val="00AD5D11"/>
    <w:rsid w:val="00AD6204"/>
    <w:rsid w:val="00AD65F4"/>
    <w:rsid w:val="00AD68D3"/>
    <w:rsid w:val="00AD70E4"/>
    <w:rsid w:val="00AD7573"/>
    <w:rsid w:val="00AD778D"/>
    <w:rsid w:val="00AE0694"/>
    <w:rsid w:val="00AE1045"/>
    <w:rsid w:val="00AE1828"/>
    <w:rsid w:val="00AE192E"/>
    <w:rsid w:val="00AE196C"/>
    <w:rsid w:val="00AE2E16"/>
    <w:rsid w:val="00AE37E9"/>
    <w:rsid w:val="00AE3DAD"/>
    <w:rsid w:val="00AE6126"/>
    <w:rsid w:val="00AE63C7"/>
    <w:rsid w:val="00AE68EF"/>
    <w:rsid w:val="00AE6EC3"/>
    <w:rsid w:val="00AE6F51"/>
    <w:rsid w:val="00AF03BB"/>
    <w:rsid w:val="00AF29EF"/>
    <w:rsid w:val="00AF312B"/>
    <w:rsid w:val="00AF3AA8"/>
    <w:rsid w:val="00AF43FF"/>
    <w:rsid w:val="00AF4BEA"/>
    <w:rsid w:val="00AF6433"/>
    <w:rsid w:val="00AF660C"/>
    <w:rsid w:val="00AF6784"/>
    <w:rsid w:val="00AF6BBE"/>
    <w:rsid w:val="00AF6D13"/>
    <w:rsid w:val="00AF7253"/>
    <w:rsid w:val="00AF7646"/>
    <w:rsid w:val="00B00441"/>
    <w:rsid w:val="00B00951"/>
    <w:rsid w:val="00B01546"/>
    <w:rsid w:val="00B026AB"/>
    <w:rsid w:val="00B03354"/>
    <w:rsid w:val="00B03E01"/>
    <w:rsid w:val="00B04953"/>
    <w:rsid w:val="00B04A30"/>
    <w:rsid w:val="00B05D57"/>
    <w:rsid w:val="00B05EAD"/>
    <w:rsid w:val="00B1008E"/>
    <w:rsid w:val="00B10AFA"/>
    <w:rsid w:val="00B10E88"/>
    <w:rsid w:val="00B10F3E"/>
    <w:rsid w:val="00B11363"/>
    <w:rsid w:val="00B11751"/>
    <w:rsid w:val="00B11F35"/>
    <w:rsid w:val="00B1242C"/>
    <w:rsid w:val="00B14C9E"/>
    <w:rsid w:val="00B160F4"/>
    <w:rsid w:val="00B16563"/>
    <w:rsid w:val="00B165D8"/>
    <w:rsid w:val="00B16EF3"/>
    <w:rsid w:val="00B2084F"/>
    <w:rsid w:val="00B20AD6"/>
    <w:rsid w:val="00B20D9D"/>
    <w:rsid w:val="00B2146B"/>
    <w:rsid w:val="00B22A6F"/>
    <w:rsid w:val="00B22EA6"/>
    <w:rsid w:val="00B23652"/>
    <w:rsid w:val="00B23AFD"/>
    <w:rsid w:val="00B24FED"/>
    <w:rsid w:val="00B25EC5"/>
    <w:rsid w:val="00B2601B"/>
    <w:rsid w:val="00B26F5F"/>
    <w:rsid w:val="00B270D7"/>
    <w:rsid w:val="00B2725B"/>
    <w:rsid w:val="00B277AE"/>
    <w:rsid w:val="00B27ADE"/>
    <w:rsid w:val="00B27C90"/>
    <w:rsid w:val="00B3116E"/>
    <w:rsid w:val="00B31E36"/>
    <w:rsid w:val="00B32121"/>
    <w:rsid w:val="00B32265"/>
    <w:rsid w:val="00B3487C"/>
    <w:rsid w:val="00B34EBB"/>
    <w:rsid w:val="00B35114"/>
    <w:rsid w:val="00B379BD"/>
    <w:rsid w:val="00B40292"/>
    <w:rsid w:val="00B4065C"/>
    <w:rsid w:val="00B40F7C"/>
    <w:rsid w:val="00B4188F"/>
    <w:rsid w:val="00B41FC6"/>
    <w:rsid w:val="00B42D29"/>
    <w:rsid w:val="00B430DC"/>
    <w:rsid w:val="00B436ED"/>
    <w:rsid w:val="00B45624"/>
    <w:rsid w:val="00B466B3"/>
    <w:rsid w:val="00B511FB"/>
    <w:rsid w:val="00B5134D"/>
    <w:rsid w:val="00B51E58"/>
    <w:rsid w:val="00B52A98"/>
    <w:rsid w:val="00B5303F"/>
    <w:rsid w:val="00B532F2"/>
    <w:rsid w:val="00B53C99"/>
    <w:rsid w:val="00B54057"/>
    <w:rsid w:val="00B54E85"/>
    <w:rsid w:val="00B5515C"/>
    <w:rsid w:val="00B552F2"/>
    <w:rsid w:val="00B557AF"/>
    <w:rsid w:val="00B56741"/>
    <w:rsid w:val="00B56B2A"/>
    <w:rsid w:val="00B604BC"/>
    <w:rsid w:val="00B607BD"/>
    <w:rsid w:val="00B613FB"/>
    <w:rsid w:val="00B62A33"/>
    <w:rsid w:val="00B63BF5"/>
    <w:rsid w:val="00B641FB"/>
    <w:rsid w:val="00B64323"/>
    <w:rsid w:val="00B64665"/>
    <w:rsid w:val="00B64B35"/>
    <w:rsid w:val="00B65A83"/>
    <w:rsid w:val="00B65BC5"/>
    <w:rsid w:val="00B65E89"/>
    <w:rsid w:val="00B66BD3"/>
    <w:rsid w:val="00B67003"/>
    <w:rsid w:val="00B672C4"/>
    <w:rsid w:val="00B67565"/>
    <w:rsid w:val="00B67BB2"/>
    <w:rsid w:val="00B70491"/>
    <w:rsid w:val="00B72463"/>
    <w:rsid w:val="00B724D5"/>
    <w:rsid w:val="00B72FE2"/>
    <w:rsid w:val="00B734B5"/>
    <w:rsid w:val="00B7355E"/>
    <w:rsid w:val="00B73D94"/>
    <w:rsid w:val="00B73EAE"/>
    <w:rsid w:val="00B73F70"/>
    <w:rsid w:val="00B74317"/>
    <w:rsid w:val="00B7437F"/>
    <w:rsid w:val="00B7443E"/>
    <w:rsid w:val="00B761D2"/>
    <w:rsid w:val="00B762BB"/>
    <w:rsid w:val="00B7649F"/>
    <w:rsid w:val="00B767AE"/>
    <w:rsid w:val="00B76CF7"/>
    <w:rsid w:val="00B7777F"/>
    <w:rsid w:val="00B80439"/>
    <w:rsid w:val="00B80CCD"/>
    <w:rsid w:val="00B81776"/>
    <w:rsid w:val="00B81C53"/>
    <w:rsid w:val="00B82454"/>
    <w:rsid w:val="00B8300B"/>
    <w:rsid w:val="00B8316F"/>
    <w:rsid w:val="00B83760"/>
    <w:rsid w:val="00B83875"/>
    <w:rsid w:val="00B83DF6"/>
    <w:rsid w:val="00B85261"/>
    <w:rsid w:val="00B853BC"/>
    <w:rsid w:val="00B86D73"/>
    <w:rsid w:val="00B86F6D"/>
    <w:rsid w:val="00B87B5E"/>
    <w:rsid w:val="00B90105"/>
    <w:rsid w:val="00B90C79"/>
    <w:rsid w:val="00B9156B"/>
    <w:rsid w:val="00B91B34"/>
    <w:rsid w:val="00B91F43"/>
    <w:rsid w:val="00B922AB"/>
    <w:rsid w:val="00B9230E"/>
    <w:rsid w:val="00B936A4"/>
    <w:rsid w:val="00B938A9"/>
    <w:rsid w:val="00B93A6F"/>
    <w:rsid w:val="00B93FD9"/>
    <w:rsid w:val="00B9410A"/>
    <w:rsid w:val="00B94596"/>
    <w:rsid w:val="00B9495B"/>
    <w:rsid w:val="00B94F9B"/>
    <w:rsid w:val="00B95F65"/>
    <w:rsid w:val="00B963D7"/>
    <w:rsid w:val="00B968AA"/>
    <w:rsid w:val="00B97B31"/>
    <w:rsid w:val="00BA07F2"/>
    <w:rsid w:val="00BA0EEA"/>
    <w:rsid w:val="00BA112B"/>
    <w:rsid w:val="00BA254B"/>
    <w:rsid w:val="00BA2CD1"/>
    <w:rsid w:val="00BA4E55"/>
    <w:rsid w:val="00BA549C"/>
    <w:rsid w:val="00BA5688"/>
    <w:rsid w:val="00BA633A"/>
    <w:rsid w:val="00BA67FC"/>
    <w:rsid w:val="00BA6D0F"/>
    <w:rsid w:val="00BA7DD7"/>
    <w:rsid w:val="00BB0923"/>
    <w:rsid w:val="00BB1472"/>
    <w:rsid w:val="00BB1877"/>
    <w:rsid w:val="00BB265B"/>
    <w:rsid w:val="00BB3176"/>
    <w:rsid w:val="00BB3F61"/>
    <w:rsid w:val="00BB4B98"/>
    <w:rsid w:val="00BB5304"/>
    <w:rsid w:val="00BB542E"/>
    <w:rsid w:val="00BB5FBE"/>
    <w:rsid w:val="00BB62B2"/>
    <w:rsid w:val="00BB6644"/>
    <w:rsid w:val="00BB6E73"/>
    <w:rsid w:val="00BB7C1F"/>
    <w:rsid w:val="00BC1AB8"/>
    <w:rsid w:val="00BC228A"/>
    <w:rsid w:val="00BC3935"/>
    <w:rsid w:val="00BC42DB"/>
    <w:rsid w:val="00BC441F"/>
    <w:rsid w:val="00BC46E8"/>
    <w:rsid w:val="00BC4C92"/>
    <w:rsid w:val="00BC4EF8"/>
    <w:rsid w:val="00BC4F21"/>
    <w:rsid w:val="00BC576C"/>
    <w:rsid w:val="00BC7244"/>
    <w:rsid w:val="00BD1481"/>
    <w:rsid w:val="00BD1D1B"/>
    <w:rsid w:val="00BD270B"/>
    <w:rsid w:val="00BD37CB"/>
    <w:rsid w:val="00BD380A"/>
    <w:rsid w:val="00BD3ADC"/>
    <w:rsid w:val="00BD3DB2"/>
    <w:rsid w:val="00BD42DC"/>
    <w:rsid w:val="00BD4BF0"/>
    <w:rsid w:val="00BD7089"/>
    <w:rsid w:val="00BD76F5"/>
    <w:rsid w:val="00BD7C22"/>
    <w:rsid w:val="00BE0308"/>
    <w:rsid w:val="00BE1980"/>
    <w:rsid w:val="00BE3ACA"/>
    <w:rsid w:val="00BE3C20"/>
    <w:rsid w:val="00BE49B1"/>
    <w:rsid w:val="00BE5358"/>
    <w:rsid w:val="00BE5821"/>
    <w:rsid w:val="00BE58A4"/>
    <w:rsid w:val="00BE59ED"/>
    <w:rsid w:val="00BE6087"/>
    <w:rsid w:val="00BE68D8"/>
    <w:rsid w:val="00BE6F2D"/>
    <w:rsid w:val="00BF0683"/>
    <w:rsid w:val="00BF0699"/>
    <w:rsid w:val="00BF096E"/>
    <w:rsid w:val="00BF0D80"/>
    <w:rsid w:val="00BF1ACB"/>
    <w:rsid w:val="00BF45F9"/>
    <w:rsid w:val="00BF52A1"/>
    <w:rsid w:val="00BF53B1"/>
    <w:rsid w:val="00BF56D1"/>
    <w:rsid w:val="00BF59E1"/>
    <w:rsid w:val="00BF67DD"/>
    <w:rsid w:val="00BF7AF8"/>
    <w:rsid w:val="00BF7C3B"/>
    <w:rsid w:val="00BF7F38"/>
    <w:rsid w:val="00C012F6"/>
    <w:rsid w:val="00C0287E"/>
    <w:rsid w:val="00C028E9"/>
    <w:rsid w:val="00C02C65"/>
    <w:rsid w:val="00C03260"/>
    <w:rsid w:val="00C03796"/>
    <w:rsid w:val="00C0419D"/>
    <w:rsid w:val="00C0456B"/>
    <w:rsid w:val="00C0564A"/>
    <w:rsid w:val="00C05BC1"/>
    <w:rsid w:val="00C06499"/>
    <w:rsid w:val="00C06FBC"/>
    <w:rsid w:val="00C074A7"/>
    <w:rsid w:val="00C07BEB"/>
    <w:rsid w:val="00C103FD"/>
    <w:rsid w:val="00C104B0"/>
    <w:rsid w:val="00C11C1F"/>
    <w:rsid w:val="00C11E0B"/>
    <w:rsid w:val="00C1218C"/>
    <w:rsid w:val="00C1363E"/>
    <w:rsid w:val="00C138E4"/>
    <w:rsid w:val="00C14B1F"/>
    <w:rsid w:val="00C14D7F"/>
    <w:rsid w:val="00C15BB4"/>
    <w:rsid w:val="00C16F77"/>
    <w:rsid w:val="00C170AF"/>
    <w:rsid w:val="00C17857"/>
    <w:rsid w:val="00C17E6A"/>
    <w:rsid w:val="00C17ECD"/>
    <w:rsid w:val="00C21C36"/>
    <w:rsid w:val="00C22463"/>
    <w:rsid w:val="00C2276C"/>
    <w:rsid w:val="00C232EE"/>
    <w:rsid w:val="00C23ACF"/>
    <w:rsid w:val="00C23AFA"/>
    <w:rsid w:val="00C27248"/>
    <w:rsid w:val="00C273A2"/>
    <w:rsid w:val="00C27F20"/>
    <w:rsid w:val="00C27FC8"/>
    <w:rsid w:val="00C27FE0"/>
    <w:rsid w:val="00C310B0"/>
    <w:rsid w:val="00C312A3"/>
    <w:rsid w:val="00C32447"/>
    <w:rsid w:val="00C32A82"/>
    <w:rsid w:val="00C32BD1"/>
    <w:rsid w:val="00C33E99"/>
    <w:rsid w:val="00C34340"/>
    <w:rsid w:val="00C346BC"/>
    <w:rsid w:val="00C34DEC"/>
    <w:rsid w:val="00C35ADB"/>
    <w:rsid w:val="00C3646F"/>
    <w:rsid w:val="00C4069B"/>
    <w:rsid w:val="00C40B42"/>
    <w:rsid w:val="00C41741"/>
    <w:rsid w:val="00C44EA1"/>
    <w:rsid w:val="00C451A5"/>
    <w:rsid w:val="00C4521E"/>
    <w:rsid w:val="00C45335"/>
    <w:rsid w:val="00C458A3"/>
    <w:rsid w:val="00C45C2B"/>
    <w:rsid w:val="00C47104"/>
    <w:rsid w:val="00C509DC"/>
    <w:rsid w:val="00C50E0F"/>
    <w:rsid w:val="00C51147"/>
    <w:rsid w:val="00C51FFE"/>
    <w:rsid w:val="00C5284D"/>
    <w:rsid w:val="00C5369B"/>
    <w:rsid w:val="00C541CE"/>
    <w:rsid w:val="00C54976"/>
    <w:rsid w:val="00C55338"/>
    <w:rsid w:val="00C562C8"/>
    <w:rsid w:val="00C57376"/>
    <w:rsid w:val="00C602D2"/>
    <w:rsid w:val="00C60347"/>
    <w:rsid w:val="00C6142E"/>
    <w:rsid w:val="00C61AB9"/>
    <w:rsid w:val="00C61C94"/>
    <w:rsid w:val="00C622D1"/>
    <w:rsid w:val="00C62C22"/>
    <w:rsid w:val="00C63C11"/>
    <w:rsid w:val="00C64F9E"/>
    <w:rsid w:val="00C65604"/>
    <w:rsid w:val="00C65607"/>
    <w:rsid w:val="00C65908"/>
    <w:rsid w:val="00C65974"/>
    <w:rsid w:val="00C6617F"/>
    <w:rsid w:val="00C6626A"/>
    <w:rsid w:val="00C66978"/>
    <w:rsid w:val="00C66B4A"/>
    <w:rsid w:val="00C67353"/>
    <w:rsid w:val="00C67473"/>
    <w:rsid w:val="00C674D2"/>
    <w:rsid w:val="00C67C88"/>
    <w:rsid w:val="00C67E54"/>
    <w:rsid w:val="00C70A51"/>
    <w:rsid w:val="00C71E6A"/>
    <w:rsid w:val="00C7224C"/>
    <w:rsid w:val="00C727EC"/>
    <w:rsid w:val="00C75051"/>
    <w:rsid w:val="00C75348"/>
    <w:rsid w:val="00C75438"/>
    <w:rsid w:val="00C75D8A"/>
    <w:rsid w:val="00C7700F"/>
    <w:rsid w:val="00C7735A"/>
    <w:rsid w:val="00C80ECC"/>
    <w:rsid w:val="00C80FE8"/>
    <w:rsid w:val="00C81F32"/>
    <w:rsid w:val="00C8253C"/>
    <w:rsid w:val="00C82C23"/>
    <w:rsid w:val="00C841CA"/>
    <w:rsid w:val="00C84703"/>
    <w:rsid w:val="00C873C0"/>
    <w:rsid w:val="00C901FE"/>
    <w:rsid w:val="00C907BE"/>
    <w:rsid w:val="00C91118"/>
    <w:rsid w:val="00C916D7"/>
    <w:rsid w:val="00C91EC0"/>
    <w:rsid w:val="00C927ED"/>
    <w:rsid w:val="00C95628"/>
    <w:rsid w:val="00C963F2"/>
    <w:rsid w:val="00C975E4"/>
    <w:rsid w:val="00C97856"/>
    <w:rsid w:val="00C97EDE"/>
    <w:rsid w:val="00CA000B"/>
    <w:rsid w:val="00CA033E"/>
    <w:rsid w:val="00CA0B88"/>
    <w:rsid w:val="00CA1706"/>
    <w:rsid w:val="00CA1980"/>
    <w:rsid w:val="00CA38B5"/>
    <w:rsid w:val="00CA39A2"/>
    <w:rsid w:val="00CA3A02"/>
    <w:rsid w:val="00CA4F71"/>
    <w:rsid w:val="00CA5171"/>
    <w:rsid w:val="00CA5A6B"/>
    <w:rsid w:val="00CA64BA"/>
    <w:rsid w:val="00CA7654"/>
    <w:rsid w:val="00CA7699"/>
    <w:rsid w:val="00CA7EAA"/>
    <w:rsid w:val="00CB09A0"/>
    <w:rsid w:val="00CB13E7"/>
    <w:rsid w:val="00CB20AC"/>
    <w:rsid w:val="00CB275A"/>
    <w:rsid w:val="00CB2A17"/>
    <w:rsid w:val="00CB30F4"/>
    <w:rsid w:val="00CB3258"/>
    <w:rsid w:val="00CB351A"/>
    <w:rsid w:val="00CB45A9"/>
    <w:rsid w:val="00CB48A7"/>
    <w:rsid w:val="00CB5115"/>
    <w:rsid w:val="00CB6472"/>
    <w:rsid w:val="00CB7122"/>
    <w:rsid w:val="00CB7370"/>
    <w:rsid w:val="00CB7929"/>
    <w:rsid w:val="00CC0151"/>
    <w:rsid w:val="00CC0C2C"/>
    <w:rsid w:val="00CC1CFF"/>
    <w:rsid w:val="00CC269E"/>
    <w:rsid w:val="00CC3228"/>
    <w:rsid w:val="00CC33E6"/>
    <w:rsid w:val="00CC4920"/>
    <w:rsid w:val="00CC5A36"/>
    <w:rsid w:val="00CC6724"/>
    <w:rsid w:val="00CC7C45"/>
    <w:rsid w:val="00CD1E0A"/>
    <w:rsid w:val="00CD3B25"/>
    <w:rsid w:val="00CD4773"/>
    <w:rsid w:val="00CD4F38"/>
    <w:rsid w:val="00CD565B"/>
    <w:rsid w:val="00CD614F"/>
    <w:rsid w:val="00CD6350"/>
    <w:rsid w:val="00CD63AE"/>
    <w:rsid w:val="00CD7BF3"/>
    <w:rsid w:val="00CD7C89"/>
    <w:rsid w:val="00CD7CD5"/>
    <w:rsid w:val="00CE04EA"/>
    <w:rsid w:val="00CE05A9"/>
    <w:rsid w:val="00CE1309"/>
    <w:rsid w:val="00CE2A33"/>
    <w:rsid w:val="00CE2FCF"/>
    <w:rsid w:val="00CE3A85"/>
    <w:rsid w:val="00CE3C7C"/>
    <w:rsid w:val="00CE4B20"/>
    <w:rsid w:val="00CE5814"/>
    <w:rsid w:val="00CE60F8"/>
    <w:rsid w:val="00CE6127"/>
    <w:rsid w:val="00CE7269"/>
    <w:rsid w:val="00CF06A4"/>
    <w:rsid w:val="00CF1FF4"/>
    <w:rsid w:val="00CF2325"/>
    <w:rsid w:val="00CF378C"/>
    <w:rsid w:val="00CF3DC4"/>
    <w:rsid w:val="00CF4255"/>
    <w:rsid w:val="00CF45C2"/>
    <w:rsid w:val="00CF4E25"/>
    <w:rsid w:val="00CF4E66"/>
    <w:rsid w:val="00CF6636"/>
    <w:rsid w:val="00CF7EBD"/>
    <w:rsid w:val="00D00020"/>
    <w:rsid w:val="00D00317"/>
    <w:rsid w:val="00D00C83"/>
    <w:rsid w:val="00D012D0"/>
    <w:rsid w:val="00D01D25"/>
    <w:rsid w:val="00D01FC6"/>
    <w:rsid w:val="00D02315"/>
    <w:rsid w:val="00D031D2"/>
    <w:rsid w:val="00D0334E"/>
    <w:rsid w:val="00D048EB"/>
    <w:rsid w:val="00D0622B"/>
    <w:rsid w:val="00D067A9"/>
    <w:rsid w:val="00D073EC"/>
    <w:rsid w:val="00D07843"/>
    <w:rsid w:val="00D10ACF"/>
    <w:rsid w:val="00D10DDE"/>
    <w:rsid w:val="00D117DA"/>
    <w:rsid w:val="00D12A1B"/>
    <w:rsid w:val="00D1303B"/>
    <w:rsid w:val="00D13EBA"/>
    <w:rsid w:val="00D14CB6"/>
    <w:rsid w:val="00D15538"/>
    <w:rsid w:val="00D1656E"/>
    <w:rsid w:val="00D1668F"/>
    <w:rsid w:val="00D16AF7"/>
    <w:rsid w:val="00D174ED"/>
    <w:rsid w:val="00D20C04"/>
    <w:rsid w:val="00D2103C"/>
    <w:rsid w:val="00D21557"/>
    <w:rsid w:val="00D22D23"/>
    <w:rsid w:val="00D230D4"/>
    <w:rsid w:val="00D23818"/>
    <w:rsid w:val="00D24A70"/>
    <w:rsid w:val="00D25643"/>
    <w:rsid w:val="00D2609E"/>
    <w:rsid w:val="00D270E2"/>
    <w:rsid w:val="00D27C31"/>
    <w:rsid w:val="00D309E7"/>
    <w:rsid w:val="00D30AF1"/>
    <w:rsid w:val="00D31E51"/>
    <w:rsid w:val="00D32291"/>
    <w:rsid w:val="00D32332"/>
    <w:rsid w:val="00D323A1"/>
    <w:rsid w:val="00D33774"/>
    <w:rsid w:val="00D34984"/>
    <w:rsid w:val="00D353C7"/>
    <w:rsid w:val="00D35509"/>
    <w:rsid w:val="00D35C47"/>
    <w:rsid w:val="00D35E5A"/>
    <w:rsid w:val="00D361B7"/>
    <w:rsid w:val="00D37EB7"/>
    <w:rsid w:val="00D401D9"/>
    <w:rsid w:val="00D40732"/>
    <w:rsid w:val="00D4138F"/>
    <w:rsid w:val="00D413A1"/>
    <w:rsid w:val="00D4180E"/>
    <w:rsid w:val="00D4195A"/>
    <w:rsid w:val="00D42345"/>
    <w:rsid w:val="00D4263E"/>
    <w:rsid w:val="00D42C44"/>
    <w:rsid w:val="00D433BB"/>
    <w:rsid w:val="00D446BF"/>
    <w:rsid w:val="00D45553"/>
    <w:rsid w:val="00D4577A"/>
    <w:rsid w:val="00D45AEB"/>
    <w:rsid w:val="00D46549"/>
    <w:rsid w:val="00D47094"/>
    <w:rsid w:val="00D501C8"/>
    <w:rsid w:val="00D50C70"/>
    <w:rsid w:val="00D50CC7"/>
    <w:rsid w:val="00D513DF"/>
    <w:rsid w:val="00D5220F"/>
    <w:rsid w:val="00D52C0A"/>
    <w:rsid w:val="00D5334C"/>
    <w:rsid w:val="00D534CB"/>
    <w:rsid w:val="00D54E68"/>
    <w:rsid w:val="00D5525A"/>
    <w:rsid w:val="00D55788"/>
    <w:rsid w:val="00D55C41"/>
    <w:rsid w:val="00D57B08"/>
    <w:rsid w:val="00D57C2F"/>
    <w:rsid w:val="00D6071F"/>
    <w:rsid w:val="00D61F46"/>
    <w:rsid w:val="00D62669"/>
    <w:rsid w:val="00D62D0D"/>
    <w:rsid w:val="00D63522"/>
    <w:rsid w:val="00D638FF"/>
    <w:rsid w:val="00D63C55"/>
    <w:rsid w:val="00D63CC2"/>
    <w:rsid w:val="00D65C7C"/>
    <w:rsid w:val="00D65F3F"/>
    <w:rsid w:val="00D6640B"/>
    <w:rsid w:val="00D66FDD"/>
    <w:rsid w:val="00D67B2D"/>
    <w:rsid w:val="00D67D91"/>
    <w:rsid w:val="00D71868"/>
    <w:rsid w:val="00D71A42"/>
    <w:rsid w:val="00D72F2A"/>
    <w:rsid w:val="00D7390B"/>
    <w:rsid w:val="00D73AB7"/>
    <w:rsid w:val="00D73B1A"/>
    <w:rsid w:val="00D73E96"/>
    <w:rsid w:val="00D74BB6"/>
    <w:rsid w:val="00D7544D"/>
    <w:rsid w:val="00D766F1"/>
    <w:rsid w:val="00D77829"/>
    <w:rsid w:val="00D803A5"/>
    <w:rsid w:val="00D803DE"/>
    <w:rsid w:val="00D81172"/>
    <w:rsid w:val="00D8119E"/>
    <w:rsid w:val="00D81474"/>
    <w:rsid w:val="00D81A83"/>
    <w:rsid w:val="00D81C69"/>
    <w:rsid w:val="00D8219F"/>
    <w:rsid w:val="00D82404"/>
    <w:rsid w:val="00D826E7"/>
    <w:rsid w:val="00D82BC0"/>
    <w:rsid w:val="00D833B4"/>
    <w:rsid w:val="00D83931"/>
    <w:rsid w:val="00D85EA2"/>
    <w:rsid w:val="00D86091"/>
    <w:rsid w:val="00D8659F"/>
    <w:rsid w:val="00D8668B"/>
    <w:rsid w:val="00D91B50"/>
    <w:rsid w:val="00D9204F"/>
    <w:rsid w:val="00D9214F"/>
    <w:rsid w:val="00D92B31"/>
    <w:rsid w:val="00D933A3"/>
    <w:rsid w:val="00D93FAC"/>
    <w:rsid w:val="00D947A8"/>
    <w:rsid w:val="00D949CC"/>
    <w:rsid w:val="00D960D2"/>
    <w:rsid w:val="00D965E4"/>
    <w:rsid w:val="00D9738D"/>
    <w:rsid w:val="00DA180E"/>
    <w:rsid w:val="00DA1F65"/>
    <w:rsid w:val="00DA2172"/>
    <w:rsid w:val="00DA227C"/>
    <w:rsid w:val="00DA2FD1"/>
    <w:rsid w:val="00DA3566"/>
    <w:rsid w:val="00DA3B45"/>
    <w:rsid w:val="00DA3D17"/>
    <w:rsid w:val="00DA4EB0"/>
    <w:rsid w:val="00DA507E"/>
    <w:rsid w:val="00DA62FC"/>
    <w:rsid w:val="00DA7411"/>
    <w:rsid w:val="00DA7568"/>
    <w:rsid w:val="00DA7994"/>
    <w:rsid w:val="00DB108A"/>
    <w:rsid w:val="00DB122A"/>
    <w:rsid w:val="00DB1582"/>
    <w:rsid w:val="00DB1624"/>
    <w:rsid w:val="00DB19AE"/>
    <w:rsid w:val="00DB2925"/>
    <w:rsid w:val="00DB3498"/>
    <w:rsid w:val="00DB368B"/>
    <w:rsid w:val="00DB3FB9"/>
    <w:rsid w:val="00DB4253"/>
    <w:rsid w:val="00DB4530"/>
    <w:rsid w:val="00DB4891"/>
    <w:rsid w:val="00DB4DC7"/>
    <w:rsid w:val="00DB68E3"/>
    <w:rsid w:val="00DB772B"/>
    <w:rsid w:val="00DB7875"/>
    <w:rsid w:val="00DC05E4"/>
    <w:rsid w:val="00DC084D"/>
    <w:rsid w:val="00DC0A76"/>
    <w:rsid w:val="00DC27C2"/>
    <w:rsid w:val="00DC283B"/>
    <w:rsid w:val="00DC3862"/>
    <w:rsid w:val="00DC3FBD"/>
    <w:rsid w:val="00DC5D9C"/>
    <w:rsid w:val="00DC6249"/>
    <w:rsid w:val="00DC6DEC"/>
    <w:rsid w:val="00DD161F"/>
    <w:rsid w:val="00DD23E4"/>
    <w:rsid w:val="00DD23F7"/>
    <w:rsid w:val="00DD2995"/>
    <w:rsid w:val="00DD3508"/>
    <w:rsid w:val="00DD4012"/>
    <w:rsid w:val="00DD445F"/>
    <w:rsid w:val="00DD5CA0"/>
    <w:rsid w:val="00DD6A19"/>
    <w:rsid w:val="00DD6E77"/>
    <w:rsid w:val="00DD7290"/>
    <w:rsid w:val="00DD7307"/>
    <w:rsid w:val="00DE04F7"/>
    <w:rsid w:val="00DE2DB4"/>
    <w:rsid w:val="00DE3EA3"/>
    <w:rsid w:val="00DE40C4"/>
    <w:rsid w:val="00DE433E"/>
    <w:rsid w:val="00DE599F"/>
    <w:rsid w:val="00DE6826"/>
    <w:rsid w:val="00DE759D"/>
    <w:rsid w:val="00DE7AB6"/>
    <w:rsid w:val="00DF01B8"/>
    <w:rsid w:val="00DF0357"/>
    <w:rsid w:val="00DF0581"/>
    <w:rsid w:val="00DF06A4"/>
    <w:rsid w:val="00DF0A83"/>
    <w:rsid w:val="00DF180D"/>
    <w:rsid w:val="00DF1A75"/>
    <w:rsid w:val="00DF2E85"/>
    <w:rsid w:val="00DF3DF9"/>
    <w:rsid w:val="00DF5481"/>
    <w:rsid w:val="00DF6551"/>
    <w:rsid w:val="00DF69B8"/>
    <w:rsid w:val="00DF7469"/>
    <w:rsid w:val="00E004C9"/>
    <w:rsid w:val="00E014B5"/>
    <w:rsid w:val="00E017C9"/>
    <w:rsid w:val="00E01A99"/>
    <w:rsid w:val="00E020E1"/>
    <w:rsid w:val="00E0379E"/>
    <w:rsid w:val="00E03EC2"/>
    <w:rsid w:val="00E03F76"/>
    <w:rsid w:val="00E05247"/>
    <w:rsid w:val="00E055B5"/>
    <w:rsid w:val="00E064FA"/>
    <w:rsid w:val="00E06DA8"/>
    <w:rsid w:val="00E109E6"/>
    <w:rsid w:val="00E10CB4"/>
    <w:rsid w:val="00E11598"/>
    <w:rsid w:val="00E1195D"/>
    <w:rsid w:val="00E11C3C"/>
    <w:rsid w:val="00E11E6B"/>
    <w:rsid w:val="00E12EF9"/>
    <w:rsid w:val="00E137E6"/>
    <w:rsid w:val="00E14AE3"/>
    <w:rsid w:val="00E14F20"/>
    <w:rsid w:val="00E15CC0"/>
    <w:rsid w:val="00E1641D"/>
    <w:rsid w:val="00E16573"/>
    <w:rsid w:val="00E16D31"/>
    <w:rsid w:val="00E25075"/>
    <w:rsid w:val="00E25869"/>
    <w:rsid w:val="00E2681E"/>
    <w:rsid w:val="00E26D30"/>
    <w:rsid w:val="00E27633"/>
    <w:rsid w:val="00E300BA"/>
    <w:rsid w:val="00E301DD"/>
    <w:rsid w:val="00E3022B"/>
    <w:rsid w:val="00E30473"/>
    <w:rsid w:val="00E3060B"/>
    <w:rsid w:val="00E30E92"/>
    <w:rsid w:val="00E31895"/>
    <w:rsid w:val="00E31C30"/>
    <w:rsid w:val="00E333BC"/>
    <w:rsid w:val="00E34164"/>
    <w:rsid w:val="00E348B6"/>
    <w:rsid w:val="00E3556E"/>
    <w:rsid w:val="00E3575B"/>
    <w:rsid w:val="00E35965"/>
    <w:rsid w:val="00E3613F"/>
    <w:rsid w:val="00E36A06"/>
    <w:rsid w:val="00E3736A"/>
    <w:rsid w:val="00E37F55"/>
    <w:rsid w:val="00E40608"/>
    <w:rsid w:val="00E4134B"/>
    <w:rsid w:val="00E4157E"/>
    <w:rsid w:val="00E41A6E"/>
    <w:rsid w:val="00E41B4C"/>
    <w:rsid w:val="00E41BE4"/>
    <w:rsid w:val="00E43A91"/>
    <w:rsid w:val="00E43C30"/>
    <w:rsid w:val="00E44302"/>
    <w:rsid w:val="00E455A3"/>
    <w:rsid w:val="00E45914"/>
    <w:rsid w:val="00E45979"/>
    <w:rsid w:val="00E46270"/>
    <w:rsid w:val="00E4680C"/>
    <w:rsid w:val="00E50022"/>
    <w:rsid w:val="00E50B39"/>
    <w:rsid w:val="00E5190A"/>
    <w:rsid w:val="00E521C4"/>
    <w:rsid w:val="00E524D3"/>
    <w:rsid w:val="00E54978"/>
    <w:rsid w:val="00E55CC7"/>
    <w:rsid w:val="00E56128"/>
    <w:rsid w:val="00E56412"/>
    <w:rsid w:val="00E57336"/>
    <w:rsid w:val="00E5752F"/>
    <w:rsid w:val="00E57CD5"/>
    <w:rsid w:val="00E57DC9"/>
    <w:rsid w:val="00E6136F"/>
    <w:rsid w:val="00E61663"/>
    <w:rsid w:val="00E616F4"/>
    <w:rsid w:val="00E6294A"/>
    <w:rsid w:val="00E641C6"/>
    <w:rsid w:val="00E6488D"/>
    <w:rsid w:val="00E64950"/>
    <w:rsid w:val="00E65729"/>
    <w:rsid w:val="00E663A1"/>
    <w:rsid w:val="00E66429"/>
    <w:rsid w:val="00E7004E"/>
    <w:rsid w:val="00E703F4"/>
    <w:rsid w:val="00E70E4B"/>
    <w:rsid w:val="00E70EDE"/>
    <w:rsid w:val="00E72B36"/>
    <w:rsid w:val="00E72E29"/>
    <w:rsid w:val="00E7449E"/>
    <w:rsid w:val="00E74904"/>
    <w:rsid w:val="00E751C2"/>
    <w:rsid w:val="00E761B5"/>
    <w:rsid w:val="00E76F6D"/>
    <w:rsid w:val="00E772F0"/>
    <w:rsid w:val="00E774EC"/>
    <w:rsid w:val="00E7799F"/>
    <w:rsid w:val="00E77C56"/>
    <w:rsid w:val="00E8025E"/>
    <w:rsid w:val="00E80631"/>
    <w:rsid w:val="00E81BF7"/>
    <w:rsid w:val="00E826BB"/>
    <w:rsid w:val="00E846F1"/>
    <w:rsid w:val="00E84730"/>
    <w:rsid w:val="00E847FA"/>
    <w:rsid w:val="00E86E44"/>
    <w:rsid w:val="00E87B2E"/>
    <w:rsid w:val="00E901C0"/>
    <w:rsid w:val="00E9095F"/>
    <w:rsid w:val="00E92E6D"/>
    <w:rsid w:val="00E933E5"/>
    <w:rsid w:val="00E94B06"/>
    <w:rsid w:val="00E94B88"/>
    <w:rsid w:val="00E94D53"/>
    <w:rsid w:val="00E94DA3"/>
    <w:rsid w:val="00E968F6"/>
    <w:rsid w:val="00E96EB2"/>
    <w:rsid w:val="00E976B1"/>
    <w:rsid w:val="00E9799B"/>
    <w:rsid w:val="00EA117D"/>
    <w:rsid w:val="00EA11A2"/>
    <w:rsid w:val="00EA1773"/>
    <w:rsid w:val="00EA1ED9"/>
    <w:rsid w:val="00EA27A6"/>
    <w:rsid w:val="00EA541D"/>
    <w:rsid w:val="00EA5AA6"/>
    <w:rsid w:val="00EA6E59"/>
    <w:rsid w:val="00EA6EBA"/>
    <w:rsid w:val="00EA74B0"/>
    <w:rsid w:val="00EB0872"/>
    <w:rsid w:val="00EB1F76"/>
    <w:rsid w:val="00EB214A"/>
    <w:rsid w:val="00EB29F1"/>
    <w:rsid w:val="00EB4BE2"/>
    <w:rsid w:val="00EB4E13"/>
    <w:rsid w:val="00EB5469"/>
    <w:rsid w:val="00EB5609"/>
    <w:rsid w:val="00EB5DF7"/>
    <w:rsid w:val="00EB5E85"/>
    <w:rsid w:val="00EB6D6C"/>
    <w:rsid w:val="00EB72A8"/>
    <w:rsid w:val="00EB7428"/>
    <w:rsid w:val="00EC0490"/>
    <w:rsid w:val="00EC0B30"/>
    <w:rsid w:val="00EC1578"/>
    <w:rsid w:val="00EC18FE"/>
    <w:rsid w:val="00EC1C36"/>
    <w:rsid w:val="00EC3189"/>
    <w:rsid w:val="00EC4C84"/>
    <w:rsid w:val="00EC553A"/>
    <w:rsid w:val="00EC56CA"/>
    <w:rsid w:val="00EC5800"/>
    <w:rsid w:val="00EC5AB7"/>
    <w:rsid w:val="00EC674E"/>
    <w:rsid w:val="00EC679F"/>
    <w:rsid w:val="00EC6F6D"/>
    <w:rsid w:val="00ED0A91"/>
    <w:rsid w:val="00ED0F18"/>
    <w:rsid w:val="00ED122A"/>
    <w:rsid w:val="00ED1A4D"/>
    <w:rsid w:val="00ED1B07"/>
    <w:rsid w:val="00ED2039"/>
    <w:rsid w:val="00ED328B"/>
    <w:rsid w:val="00ED362C"/>
    <w:rsid w:val="00ED42BB"/>
    <w:rsid w:val="00ED6EEA"/>
    <w:rsid w:val="00ED7160"/>
    <w:rsid w:val="00ED7D9E"/>
    <w:rsid w:val="00ED7DD8"/>
    <w:rsid w:val="00EE0886"/>
    <w:rsid w:val="00EE167F"/>
    <w:rsid w:val="00EE17B4"/>
    <w:rsid w:val="00EE1B1A"/>
    <w:rsid w:val="00EE345E"/>
    <w:rsid w:val="00EE4035"/>
    <w:rsid w:val="00EE49B3"/>
    <w:rsid w:val="00EE4AB2"/>
    <w:rsid w:val="00EE4ACD"/>
    <w:rsid w:val="00EE56DA"/>
    <w:rsid w:val="00EE5BEE"/>
    <w:rsid w:val="00EE5C9E"/>
    <w:rsid w:val="00EE60A0"/>
    <w:rsid w:val="00EE6431"/>
    <w:rsid w:val="00EE7CCF"/>
    <w:rsid w:val="00EE7F0B"/>
    <w:rsid w:val="00EF1507"/>
    <w:rsid w:val="00EF1F90"/>
    <w:rsid w:val="00EF3313"/>
    <w:rsid w:val="00EF3C42"/>
    <w:rsid w:val="00EF4CD9"/>
    <w:rsid w:val="00EF5784"/>
    <w:rsid w:val="00EF57E1"/>
    <w:rsid w:val="00EF5BFE"/>
    <w:rsid w:val="00EF67EA"/>
    <w:rsid w:val="00EF78CE"/>
    <w:rsid w:val="00EF7AFF"/>
    <w:rsid w:val="00EF7D7C"/>
    <w:rsid w:val="00EF7DB0"/>
    <w:rsid w:val="00EF7DE9"/>
    <w:rsid w:val="00EF7FD0"/>
    <w:rsid w:val="00F001D7"/>
    <w:rsid w:val="00F00B18"/>
    <w:rsid w:val="00F03386"/>
    <w:rsid w:val="00F05C6B"/>
    <w:rsid w:val="00F07581"/>
    <w:rsid w:val="00F0760E"/>
    <w:rsid w:val="00F1004E"/>
    <w:rsid w:val="00F102D0"/>
    <w:rsid w:val="00F103C4"/>
    <w:rsid w:val="00F10AFA"/>
    <w:rsid w:val="00F12465"/>
    <w:rsid w:val="00F134A9"/>
    <w:rsid w:val="00F134C1"/>
    <w:rsid w:val="00F139D5"/>
    <w:rsid w:val="00F14FF6"/>
    <w:rsid w:val="00F16AC0"/>
    <w:rsid w:val="00F175A5"/>
    <w:rsid w:val="00F21A6A"/>
    <w:rsid w:val="00F22293"/>
    <w:rsid w:val="00F222DD"/>
    <w:rsid w:val="00F233B1"/>
    <w:rsid w:val="00F24737"/>
    <w:rsid w:val="00F25274"/>
    <w:rsid w:val="00F26197"/>
    <w:rsid w:val="00F2639C"/>
    <w:rsid w:val="00F26B57"/>
    <w:rsid w:val="00F26BEF"/>
    <w:rsid w:val="00F27551"/>
    <w:rsid w:val="00F3037C"/>
    <w:rsid w:val="00F30946"/>
    <w:rsid w:val="00F30CEC"/>
    <w:rsid w:val="00F314D6"/>
    <w:rsid w:val="00F316A2"/>
    <w:rsid w:val="00F31956"/>
    <w:rsid w:val="00F31E1B"/>
    <w:rsid w:val="00F33A8B"/>
    <w:rsid w:val="00F34FEA"/>
    <w:rsid w:val="00F35A38"/>
    <w:rsid w:val="00F35B66"/>
    <w:rsid w:val="00F35C3C"/>
    <w:rsid w:val="00F371E4"/>
    <w:rsid w:val="00F37AF2"/>
    <w:rsid w:val="00F40981"/>
    <w:rsid w:val="00F4132A"/>
    <w:rsid w:val="00F41674"/>
    <w:rsid w:val="00F41D31"/>
    <w:rsid w:val="00F420EA"/>
    <w:rsid w:val="00F43A34"/>
    <w:rsid w:val="00F43B75"/>
    <w:rsid w:val="00F43F14"/>
    <w:rsid w:val="00F45331"/>
    <w:rsid w:val="00F4682A"/>
    <w:rsid w:val="00F47D27"/>
    <w:rsid w:val="00F509FD"/>
    <w:rsid w:val="00F50BC7"/>
    <w:rsid w:val="00F51096"/>
    <w:rsid w:val="00F51F6A"/>
    <w:rsid w:val="00F521A5"/>
    <w:rsid w:val="00F525E9"/>
    <w:rsid w:val="00F52B5F"/>
    <w:rsid w:val="00F52F80"/>
    <w:rsid w:val="00F5434E"/>
    <w:rsid w:val="00F54ED5"/>
    <w:rsid w:val="00F552FE"/>
    <w:rsid w:val="00F56634"/>
    <w:rsid w:val="00F57006"/>
    <w:rsid w:val="00F5731A"/>
    <w:rsid w:val="00F60E35"/>
    <w:rsid w:val="00F60E69"/>
    <w:rsid w:val="00F61568"/>
    <w:rsid w:val="00F61FBF"/>
    <w:rsid w:val="00F622C1"/>
    <w:rsid w:val="00F62541"/>
    <w:rsid w:val="00F63248"/>
    <w:rsid w:val="00F64F28"/>
    <w:rsid w:val="00F656D4"/>
    <w:rsid w:val="00F65E91"/>
    <w:rsid w:val="00F6615D"/>
    <w:rsid w:val="00F6639D"/>
    <w:rsid w:val="00F665FD"/>
    <w:rsid w:val="00F66A13"/>
    <w:rsid w:val="00F67AF5"/>
    <w:rsid w:val="00F730B9"/>
    <w:rsid w:val="00F734B7"/>
    <w:rsid w:val="00F73828"/>
    <w:rsid w:val="00F743C6"/>
    <w:rsid w:val="00F74800"/>
    <w:rsid w:val="00F74E9F"/>
    <w:rsid w:val="00F765AD"/>
    <w:rsid w:val="00F76D85"/>
    <w:rsid w:val="00F76E56"/>
    <w:rsid w:val="00F76F93"/>
    <w:rsid w:val="00F772A3"/>
    <w:rsid w:val="00F7785C"/>
    <w:rsid w:val="00F77C86"/>
    <w:rsid w:val="00F80211"/>
    <w:rsid w:val="00F828AE"/>
    <w:rsid w:val="00F82F52"/>
    <w:rsid w:val="00F83C03"/>
    <w:rsid w:val="00F845CB"/>
    <w:rsid w:val="00F84A49"/>
    <w:rsid w:val="00F84C73"/>
    <w:rsid w:val="00F8507F"/>
    <w:rsid w:val="00F85390"/>
    <w:rsid w:val="00F862FF"/>
    <w:rsid w:val="00F86C4B"/>
    <w:rsid w:val="00F871A9"/>
    <w:rsid w:val="00F905D5"/>
    <w:rsid w:val="00F90D7A"/>
    <w:rsid w:val="00F92C75"/>
    <w:rsid w:val="00F93419"/>
    <w:rsid w:val="00F93694"/>
    <w:rsid w:val="00F9386E"/>
    <w:rsid w:val="00F95738"/>
    <w:rsid w:val="00F96044"/>
    <w:rsid w:val="00F961E0"/>
    <w:rsid w:val="00FA02D8"/>
    <w:rsid w:val="00FA0C9A"/>
    <w:rsid w:val="00FA1BD3"/>
    <w:rsid w:val="00FA3639"/>
    <w:rsid w:val="00FA391E"/>
    <w:rsid w:val="00FA509E"/>
    <w:rsid w:val="00FA533E"/>
    <w:rsid w:val="00FA5B2F"/>
    <w:rsid w:val="00FA6EC6"/>
    <w:rsid w:val="00FB0A53"/>
    <w:rsid w:val="00FB111F"/>
    <w:rsid w:val="00FB3158"/>
    <w:rsid w:val="00FB31BC"/>
    <w:rsid w:val="00FB3379"/>
    <w:rsid w:val="00FB3EB8"/>
    <w:rsid w:val="00FB533A"/>
    <w:rsid w:val="00FB56A0"/>
    <w:rsid w:val="00FB6087"/>
    <w:rsid w:val="00FB69A6"/>
    <w:rsid w:val="00FB6E29"/>
    <w:rsid w:val="00FB70E1"/>
    <w:rsid w:val="00FB7857"/>
    <w:rsid w:val="00FC0021"/>
    <w:rsid w:val="00FC075A"/>
    <w:rsid w:val="00FC1152"/>
    <w:rsid w:val="00FC1340"/>
    <w:rsid w:val="00FC2E97"/>
    <w:rsid w:val="00FC43F8"/>
    <w:rsid w:val="00FC47A7"/>
    <w:rsid w:val="00FC6374"/>
    <w:rsid w:val="00FC65D3"/>
    <w:rsid w:val="00FC669D"/>
    <w:rsid w:val="00FC6B08"/>
    <w:rsid w:val="00FC7837"/>
    <w:rsid w:val="00FC7911"/>
    <w:rsid w:val="00FC7E98"/>
    <w:rsid w:val="00FD00B2"/>
    <w:rsid w:val="00FD3490"/>
    <w:rsid w:val="00FD50AA"/>
    <w:rsid w:val="00FD5EBC"/>
    <w:rsid w:val="00FD61A6"/>
    <w:rsid w:val="00FD64FD"/>
    <w:rsid w:val="00FD69E2"/>
    <w:rsid w:val="00FD6BB0"/>
    <w:rsid w:val="00FD7927"/>
    <w:rsid w:val="00FD7B16"/>
    <w:rsid w:val="00FE0475"/>
    <w:rsid w:val="00FE0C55"/>
    <w:rsid w:val="00FE1204"/>
    <w:rsid w:val="00FE18BC"/>
    <w:rsid w:val="00FE1C26"/>
    <w:rsid w:val="00FE22A4"/>
    <w:rsid w:val="00FE2BB2"/>
    <w:rsid w:val="00FE2ED7"/>
    <w:rsid w:val="00FE40CF"/>
    <w:rsid w:val="00FE4306"/>
    <w:rsid w:val="00FE4E78"/>
    <w:rsid w:val="00FE60FB"/>
    <w:rsid w:val="00FE771C"/>
    <w:rsid w:val="00FF02C1"/>
    <w:rsid w:val="00FF0A28"/>
    <w:rsid w:val="00FF0F61"/>
    <w:rsid w:val="00FF1B7B"/>
    <w:rsid w:val="00FF302D"/>
    <w:rsid w:val="00FF34DC"/>
    <w:rsid w:val="00FF3A9E"/>
    <w:rsid w:val="00FF5822"/>
    <w:rsid w:val="00FF58C5"/>
    <w:rsid w:val="00FF5A18"/>
    <w:rsid w:val="00FF5C87"/>
    <w:rsid w:val="00FF772E"/>
    <w:rsid w:val="00FF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82CB81C"/>
  <w15:chartTrackingRefBased/>
  <w15:docId w15:val="{6C5E4AE7-DAA4-4BBE-AE61-52CEB8B20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2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20026"/>
    <w:pPr>
      <w:spacing w:after="200"/>
    </w:pPr>
    <w:rPr>
      <w:rFonts w:ascii="Segoe UI" w:hAnsi="Segoe UI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2"/>
    <w:qFormat/>
    <w:pPr>
      <w:keepNext/>
      <w:keepLines/>
      <w:pBdr>
        <w:bottom w:val="single" w:sz="8" w:space="0" w:color="FCDBDB" w:themeColor="accent1" w:themeTint="33"/>
      </w:pBdr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9F16F4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solid" w:color="002060" w:fill="auto"/>
      <w:spacing w:before="120" w:after="120" w:line="240" w:lineRule="auto"/>
      <w:outlineLvl w:val="1"/>
    </w:pPr>
    <w:rPr>
      <w:rFonts w:asciiTheme="majorHAnsi" w:hAnsiTheme="majorHAnsi"/>
      <w:bCs/>
      <w:color w:val="FFFFFF" w:themeColor="background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5722F0"/>
    <w:pPr>
      <w:keepNext/>
      <w:keepLines/>
      <w:spacing w:before="360" w:after="120"/>
      <w:outlineLvl w:val="2"/>
    </w:pPr>
    <w:rPr>
      <w:rFonts w:ascii="Century Gothic" w:hAnsi="Century Gothic"/>
      <w:b/>
      <w:bCs/>
      <w:iCs/>
      <w:sz w:val="28"/>
      <w:szCs w:val="24"/>
      <w:u w:val="single"/>
    </w:rPr>
  </w:style>
  <w:style w:type="paragraph" w:styleId="Heading4">
    <w:name w:val="heading 4"/>
    <w:basedOn w:val="ListBullet"/>
    <w:next w:val="Normal"/>
    <w:link w:val="Heading4Char"/>
    <w:uiPriority w:val="2"/>
    <w:unhideWhenUsed/>
    <w:qFormat/>
    <w:rsid w:val="00EC5800"/>
    <w:pPr>
      <w:keepNext/>
      <w:keepLines/>
      <w:numPr>
        <w:numId w:val="0"/>
      </w:numPr>
      <w:spacing w:before="240" w:after="120"/>
      <w:outlineLvl w:val="3"/>
    </w:pPr>
    <w:rPr>
      <w:rFonts w:asciiTheme="majorHAnsi" w:eastAsiaTheme="majorEastAsia" w:hAnsiTheme="majorHAnsi" w:cstheme="majorBidi"/>
      <w:b/>
      <w:color w:val="C00000"/>
      <w:sz w:val="24"/>
      <w:u w:val="single"/>
    </w:rPr>
  </w:style>
  <w:style w:type="paragraph" w:styleId="Heading5">
    <w:name w:val="heading 5"/>
    <w:basedOn w:val="Normal"/>
    <w:next w:val="Normal"/>
    <w:link w:val="Heading5Char"/>
    <w:uiPriority w:val="9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F24F4F" w:themeColor="accent1"/>
    </w:rPr>
  </w:style>
  <w:style w:type="paragraph" w:styleId="Heading6">
    <w:name w:val="heading 6"/>
    <w:basedOn w:val="Normal"/>
    <w:next w:val="Normal"/>
    <w:link w:val="Heading6Char"/>
    <w:uiPriority w:val="9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24F4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2"/>
    <w:rsid w:val="009F16F4"/>
    <w:rPr>
      <w:rFonts w:asciiTheme="majorHAnsi" w:hAnsiTheme="majorHAnsi"/>
      <w:bCs/>
      <w:color w:val="FFFFFF" w:themeColor="background1"/>
      <w:sz w:val="26"/>
      <w:szCs w:val="26"/>
      <w:shd w:val="solid" w:color="002060" w:fill="auto"/>
    </w:rPr>
  </w:style>
  <w:style w:type="character" w:customStyle="1" w:styleId="Heading3Char">
    <w:name w:val="Heading 3 Char"/>
    <w:basedOn w:val="DefaultParagraphFont"/>
    <w:link w:val="Heading3"/>
    <w:uiPriority w:val="2"/>
    <w:rsid w:val="005722F0"/>
    <w:rPr>
      <w:rFonts w:ascii="Century Gothic" w:hAnsi="Century Gothic"/>
      <w:b/>
      <w:bCs/>
      <w:iCs/>
      <w:color w:val="000000" w:themeColor="text1"/>
      <w:sz w:val="28"/>
      <w:szCs w:val="24"/>
      <w:u w:val="single"/>
    </w:rPr>
  </w:style>
  <w:style w:type="paragraph" w:styleId="ListBullet">
    <w:name w:val="List Bullet"/>
    <w:basedOn w:val="Normal"/>
    <w:uiPriority w:val="2"/>
    <w:unhideWhenUsed/>
    <w:pPr>
      <w:numPr>
        <w:numId w:val="1"/>
      </w:numPr>
      <w:spacing w:after="240"/>
      <w:contextualSpacing/>
    </w:pPr>
  </w:style>
  <w:style w:type="character" w:customStyle="1" w:styleId="Heading4Char">
    <w:name w:val="Heading 4 Char"/>
    <w:basedOn w:val="DefaultParagraphFont"/>
    <w:link w:val="Heading4"/>
    <w:uiPriority w:val="2"/>
    <w:rsid w:val="00EC5800"/>
    <w:rPr>
      <w:rFonts w:asciiTheme="majorHAnsi" w:eastAsiaTheme="majorEastAsia" w:hAnsiTheme="majorHAnsi" w:cstheme="majorBidi"/>
      <w:b/>
      <w:color w:val="C00000"/>
      <w:sz w:val="24"/>
      <w:u w:val="single"/>
    </w:rPr>
  </w:style>
  <w:style w:type="character" w:customStyle="1" w:styleId="Heading5Char">
    <w:name w:val="Heading 5 Char"/>
    <w:basedOn w:val="DefaultParagraphFont"/>
    <w:link w:val="Heading5"/>
    <w:uiPriority w:val="99"/>
    <w:rPr>
      <w:rFonts w:asciiTheme="majorHAnsi" w:eastAsiaTheme="majorEastAsia" w:hAnsiTheme="majorHAnsi" w:cstheme="majorBidi"/>
      <w:color w:val="F24F4F" w:themeColor="accent1"/>
    </w:rPr>
  </w:style>
  <w:style w:type="character" w:customStyle="1" w:styleId="Heading6Char">
    <w:name w:val="Heading 6 Char"/>
    <w:basedOn w:val="DefaultParagraphFont"/>
    <w:link w:val="Heading6"/>
    <w:uiPriority w:val="99"/>
    <w:semiHidden/>
    <w:rPr>
      <w:rFonts w:asciiTheme="majorHAnsi" w:eastAsiaTheme="majorEastAsia" w:hAnsiTheme="majorHAnsi" w:cstheme="majorBidi"/>
      <w:color w:val="F24F4F" w:themeColor="accent1"/>
    </w:rPr>
  </w:style>
  <w:style w:type="paragraph" w:customStyle="1" w:styleId="Logo">
    <w:name w:val="Logo"/>
    <w:basedOn w:val="Normal"/>
    <w:uiPriority w:val="99"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F24F4F" w:themeColor="accent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4"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4"/>
    <w:rPr>
      <w:sz w:val="32"/>
      <w:szCs w:val="32"/>
    </w:rPr>
  </w:style>
  <w:style w:type="paragraph" w:styleId="NoSpacing">
    <w:name w:val="No Spacing"/>
    <w:link w:val="NoSpacingChar"/>
    <w:uiPriority w:val="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Info">
    <w:name w:val="Contact Info"/>
    <w:basedOn w:val="NoSpacing"/>
    <w:uiPriority w:val="5"/>
    <w:rPr>
      <w:color w:val="FFFFFF" w:themeColor="background1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pPr>
      <w:spacing w:before="120" w:after="120"/>
    </w:pPr>
    <w:rPr>
      <w:rFonts w:asciiTheme="minorHAnsi" w:hAnsiTheme="minorHAnsi"/>
      <w:b/>
      <w:bCs/>
      <w:caps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unhideWhenUsed/>
    <w:pPr>
      <w:spacing w:before="160" w:after="160" w:line="240" w:lineRule="auto"/>
      <w:jc w:val="center"/>
    </w:p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unhideWhenUsed/>
    <w:pPr>
      <w:spacing w:after="0"/>
      <w:ind w:left="400"/>
    </w:pPr>
    <w:rPr>
      <w:rFonts w:asciiTheme="minorHAnsi" w:hAnsiTheme="minorHAnsi"/>
      <w:i/>
      <w:iCs/>
    </w:rPr>
  </w:style>
  <w:style w:type="paragraph" w:styleId="TOC4">
    <w:name w:val="toc 4"/>
    <w:basedOn w:val="Normal"/>
    <w:next w:val="Normal"/>
    <w:autoRedefine/>
    <w:uiPriority w:val="39"/>
    <w:unhideWhenUsed/>
    <w:pPr>
      <w:spacing w:after="0"/>
      <w:ind w:left="600"/>
    </w:pPr>
    <w:rPr>
      <w:rFonts w:asciiTheme="minorHAnsi" w:hAnsiTheme="minorHAnsi"/>
      <w:sz w:val="18"/>
      <w:szCs w:val="18"/>
    </w:rPr>
  </w:style>
  <w:style w:type="paragraph" w:styleId="ListBullet2">
    <w:name w:val="List Bullet 2"/>
    <w:basedOn w:val="Normal"/>
    <w:uiPriority w:val="2"/>
    <w:unhideWhenUsed/>
    <w:qFormat/>
    <w:rsid w:val="00782A5C"/>
    <w:pPr>
      <w:numPr>
        <w:numId w:val="2"/>
      </w:numPr>
      <w:spacing w:before="120" w:after="240"/>
      <w:contextualSpacing/>
    </w:p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olor w:val="F24F4F" w:themeColor="accent1"/>
    </w:rPr>
  </w:style>
  <w:style w:type="paragraph" w:customStyle="1" w:styleId="Checkbox">
    <w:name w:val="Checkbox"/>
    <w:basedOn w:val="Normal"/>
    <w:link w:val="CheckboxChar"/>
    <w:uiPriority w:val="3"/>
    <w:qFormat/>
    <w:pPr>
      <w:spacing w:after="80" w:line="240" w:lineRule="auto"/>
    </w:pPr>
    <w:rPr>
      <w:color w:val="F24F4F" w:themeColor="accent1"/>
    </w:rPr>
  </w:style>
  <w:style w:type="character" w:customStyle="1" w:styleId="CheckboxChar">
    <w:name w:val="Checkbox Char"/>
    <w:basedOn w:val="DefaultParagraphFont"/>
    <w:link w:val="Checkbox"/>
    <w:uiPriority w:val="3"/>
    <w:rPr>
      <w:color w:val="F24F4F" w:themeColor="accent1"/>
    </w:rPr>
  </w:style>
  <w:style w:type="table" w:customStyle="1" w:styleId="SurveyTable">
    <w:name w:val="Survey Table"/>
    <w:basedOn w:val="TableNormal"/>
    <w:uiPriority w:val="99"/>
    <w:pPr>
      <w:spacing w:after="80" w:line="240" w:lineRule="auto"/>
    </w:pPr>
    <w:tblPr>
      <w:tblBorders>
        <w:top w:val="single" w:sz="4" w:space="0" w:color="BCB8AC" w:themeColor="text2" w:themeTint="66"/>
      </w:tblBorders>
      <w:tblCellMar>
        <w:left w:w="0" w:type="dxa"/>
        <w:right w:w="144" w:type="dxa"/>
      </w:tblCellMar>
    </w:tblPr>
  </w:style>
  <w:style w:type="paragraph" w:styleId="Closing">
    <w:name w:val="Closing"/>
    <w:basedOn w:val="Normal"/>
    <w:link w:val="ClosingChar"/>
    <w:uiPriority w:val="99"/>
    <w:unhideWhenUsed/>
    <w:pPr>
      <w:spacing w:before="960"/>
    </w:pPr>
  </w:style>
  <w:style w:type="character" w:customStyle="1" w:styleId="ClosingChar">
    <w:name w:val="Closing Char"/>
    <w:basedOn w:val="DefaultParagraphFont"/>
    <w:link w:val="Closing"/>
    <w:uiPriority w:val="99"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after="0" w:line="240" w:lineRule="auto"/>
    </w:pPr>
    <w:rPr>
      <w:rFonts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ListParagraph">
    <w:name w:val="List Paragraph"/>
    <w:basedOn w:val="Normal"/>
    <w:uiPriority w:val="34"/>
    <w:unhideWhenUsed/>
    <w:qFormat/>
    <w:rsid w:val="00892760"/>
    <w:pPr>
      <w:ind w:left="720"/>
      <w:contextualSpacing/>
    </w:pPr>
  </w:style>
  <w:style w:type="paragraph" w:customStyle="1" w:styleId="Output">
    <w:name w:val="Output"/>
    <w:basedOn w:val="Normal"/>
    <w:link w:val="OutputChar"/>
    <w:qFormat/>
    <w:rsid w:val="00BC576C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solid" w:color="F2F2F2" w:themeColor="background1" w:themeShade="F2" w:fill="auto"/>
      <w:spacing w:after="0" w:line="240" w:lineRule="auto"/>
    </w:pPr>
    <w:rPr>
      <w:rFonts w:ascii="Consolas" w:hAnsi="Consolas" w:cs="Consolas"/>
      <w:color w:val="auto"/>
    </w:rPr>
  </w:style>
  <w:style w:type="character" w:customStyle="1" w:styleId="OutputChar">
    <w:name w:val="Output Char"/>
    <w:basedOn w:val="DefaultParagraphFont"/>
    <w:link w:val="Output"/>
    <w:rsid w:val="00BC576C"/>
    <w:rPr>
      <w:rFonts w:ascii="Consolas" w:hAnsi="Consolas" w:cs="Consolas"/>
      <w:color w:val="auto"/>
      <w:shd w:val="solid" w:color="F2F2F2" w:themeColor="background1" w:themeShade="F2" w:fill="auto"/>
    </w:rPr>
  </w:style>
  <w:style w:type="paragraph" w:customStyle="1" w:styleId="Howitworks">
    <w:name w:val="Howitworks"/>
    <w:basedOn w:val="Normal"/>
    <w:link w:val="HowitworksChar"/>
    <w:qFormat/>
    <w:rsid w:val="00C64F9E"/>
    <w:pPr>
      <w:pBdr>
        <w:top w:val="single" w:sz="4" w:space="1" w:color="808080" w:themeColor="background1" w:themeShade="80" w:shadow="1"/>
        <w:left w:val="single" w:sz="4" w:space="4" w:color="808080" w:themeColor="background1" w:themeShade="80" w:shadow="1"/>
        <w:bottom w:val="single" w:sz="4" w:space="1" w:color="808080" w:themeColor="background1" w:themeShade="80" w:shadow="1"/>
        <w:right w:val="single" w:sz="4" w:space="4" w:color="808080" w:themeColor="background1" w:themeShade="80" w:shadow="1"/>
      </w:pBdr>
      <w:shd w:val="solid" w:color="800080" w:fill="800080"/>
      <w:spacing w:line="240" w:lineRule="auto"/>
      <w:jc w:val="center"/>
    </w:pPr>
    <w:rPr>
      <w:b/>
      <w:color w:val="FFFFFF" w:themeColor="background1"/>
      <w14:props3d w14:extrusionH="0" w14:contourW="0" w14:prstMaterial="warmMatte">
        <w14:bevelB w14:w="38100" w14:h="38100" w14:prst="angle"/>
      </w14:props3d>
    </w:rPr>
  </w:style>
  <w:style w:type="character" w:customStyle="1" w:styleId="HowitworksChar">
    <w:name w:val="Howitworks Char"/>
    <w:basedOn w:val="OutputChar"/>
    <w:link w:val="Howitworks"/>
    <w:rsid w:val="00C64F9E"/>
    <w:rPr>
      <w:rFonts w:ascii="Verdana" w:hAnsi="Verdana" w:cs="Consolas"/>
      <w:b w:val="0"/>
      <w:color w:val="FFFFFF" w:themeColor="background1"/>
      <w:sz w:val="16"/>
      <w:shd w:val="solid" w:color="800080" w:fill="800080"/>
      <w14:props3d w14:extrusionH="0" w14:contourW="0" w14:prstMaterial="warmMatte">
        <w14:bevelB w14:w="38100" w14:h="38100" w14:prst="angle"/>
      </w14:props3d>
    </w:rPr>
  </w:style>
  <w:style w:type="paragraph" w:customStyle="1" w:styleId="Qsns">
    <w:name w:val="Qsns"/>
    <w:basedOn w:val="Howitworks"/>
    <w:link w:val="QsnsChar"/>
    <w:qFormat/>
    <w:rsid w:val="009203D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solid" w:color="0099FF" w:fill="FF9900"/>
      <w:jc w:val="left"/>
    </w:pPr>
  </w:style>
  <w:style w:type="character" w:customStyle="1" w:styleId="QsnsChar">
    <w:name w:val="Qsns Char"/>
    <w:basedOn w:val="DefaultParagraphFont"/>
    <w:link w:val="Qsns"/>
    <w:rsid w:val="009203DD"/>
    <w:rPr>
      <w:rFonts w:asciiTheme="majorHAnsi" w:hAnsiTheme="majorHAnsi"/>
      <w:b/>
      <w:color w:val="FFFFFF" w:themeColor="background1"/>
      <w:sz w:val="22"/>
      <w:shd w:val="solid" w:color="0099FF" w:fill="FF9900"/>
    </w:rPr>
  </w:style>
  <w:style w:type="character" w:customStyle="1" w:styleId="apple-converted-space">
    <w:name w:val="apple-converted-space"/>
    <w:basedOn w:val="DefaultParagraphFont"/>
    <w:rsid w:val="001E420A"/>
  </w:style>
  <w:style w:type="paragraph" w:customStyle="1" w:styleId="leftheading">
    <w:name w:val="left heading"/>
    <w:basedOn w:val="Howitworks"/>
    <w:link w:val="leftheadingChar"/>
    <w:rsid w:val="00D965E4"/>
    <w:pPr>
      <w:ind w:firstLine="720"/>
      <w:jc w:val="left"/>
      <w:outlineLvl w:val="0"/>
      <w15:collapsed/>
    </w:pPr>
  </w:style>
  <w:style w:type="character" w:customStyle="1" w:styleId="leftheadingChar">
    <w:name w:val="left heading Char"/>
    <w:basedOn w:val="HowitworksChar"/>
    <w:link w:val="leftheading"/>
    <w:rsid w:val="00D965E4"/>
    <w:rPr>
      <w:rFonts w:asciiTheme="majorHAnsi" w:hAnsiTheme="majorHAnsi" w:cs="Consolas"/>
      <w:b w:val="0"/>
      <w:color w:val="FFFFFF" w:themeColor="background1"/>
      <w:sz w:val="22"/>
      <w:shd w:val="solid" w:color="006600" w:fill="FF9900"/>
      <w14:props3d w14:extrusionH="0" w14:contourW="0" w14:prstMaterial="warmMatte">
        <w14:bevelB w14:w="38100" w14:h="38100" w14:prst="angle"/>
      </w14:props3d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65E4"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5E4"/>
    <w:rPr>
      <w:rFonts w:ascii="Segoe UI" w:hAnsi="Segoe UI" w:cs="Segoe UI"/>
      <w:color w:val="000000" w:themeColor="text1"/>
      <w:sz w:val="18"/>
      <w:szCs w:val="18"/>
    </w:rPr>
  </w:style>
  <w:style w:type="paragraph" w:customStyle="1" w:styleId="NormalGothic">
    <w:name w:val="Normal Gothic"/>
    <w:basedOn w:val="Normal"/>
    <w:link w:val="NormalGothicChar"/>
    <w:rsid w:val="00D4195A"/>
    <w:pPr>
      <w:spacing w:before="120" w:after="120"/>
    </w:pPr>
    <w:rPr>
      <w:rFonts w:ascii="Century Gothic" w:hAnsi="Century Gothic"/>
    </w:rPr>
  </w:style>
  <w:style w:type="character" w:customStyle="1" w:styleId="NormalGothicChar">
    <w:name w:val="Normal Gothic Char"/>
    <w:basedOn w:val="DefaultParagraphFont"/>
    <w:link w:val="NormalGothic"/>
    <w:rsid w:val="00D4195A"/>
    <w:rPr>
      <w:rFonts w:ascii="Century Gothic" w:hAnsi="Century Gothic"/>
      <w:color w:val="000000" w:themeColor="text1"/>
      <w:sz w:val="22"/>
    </w:rPr>
  </w:style>
  <w:style w:type="paragraph" w:customStyle="1" w:styleId="Quotes">
    <w:name w:val="Quotes"/>
    <w:basedOn w:val="Normal"/>
    <w:link w:val="QuotesChar"/>
    <w:qFormat/>
    <w:rsid w:val="00521409"/>
    <w:rPr>
      <w:noProof/>
      <w:lang w:eastAsia="en-US"/>
    </w:rPr>
  </w:style>
  <w:style w:type="character" w:customStyle="1" w:styleId="QuotesChar">
    <w:name w:val="Quotes Char"/>
    <w:basedOn w:val="DefaultParagraphFont"/>
    <w:link w:val="Quotes"/>
    <w:rsid w:val="00521409"/>
    <w:rPr>
      <w:rFonts w:ascii="Segoe UI" w:hAnsi="Segoe UI"/>
      <w:noProof/>
      <w:color w:val="000000" w:themeColor="text1"/>
      <w:lang w:eastAsia="en-US"/>
    </w:rPr>
  </w:style>
  <w:style w:type="character" w:styleId="Emphasis">
    <w:name w:val="Emphasis"/>
    <w:basedOn w:val="DefaultParagraphFont"/>
    <w:uiPriority w:val="20"/>
    <w:qFormat/>
    <w:rsid w:val="00012787"/>
    <w:rPr>
      <w:i/>
      <w:iCs/>
    </w:rPr>
  </w:style>
  <w:style w:type="paragraph" w:styleId="NormalWeb">
    <w:name w:val="Normal (Web)"/>
    <w:basedOn w:val="Normal"/>
    <w:uiPriority w:val="99"/>
    <w:unhideWhenUsed/>
    <w:rsid w:val="005237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customStyle="1" w:styleId="selectionshareable">
    <w:name w:val="selectionshareable"/>
    <w:basedOn w:val="Normal"/>
    <w:rsid w:val="00FF02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4C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4CB6"/>
    <w:rPr>
      <w:rFonts w:ascii="Courier New" w:eastAsia="Times New Roman" w:hAnsi="Courier New" w:cs="Courier New"/>
      <w:color w:val="auto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D14CB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4CB6"/>
  </w:style>
  <w:style w:type="character" w:customStyle="1" w:styleId="keyword">
    <w:name w:val="keyword"/>
    <w:basedOn w:val="DefaultParagraphFont"/>
    <w:rsid w:val="00113935"/>
  </w:style>
  <w:style w:type="character" w:customStyle="1" w:styleId="comment">
    <w:name w:val="comment"/>
    <w:basedOn w:val="DefaultParagraphFont"/>
    <w:rsid w:val="00113935"/>
  </w:style>
  <w:style w:type="paragraph" w:styleId="TOC2">
    <w:name w:val="toc 2"/>
    <w:basedOn w:val="Normal"/>
    <w:next w:val="Normal"/>
    <w:autoRedefine/>
    <w:uiPriority w:val="39"/>
    <w:unhideWhenUsed/>
    <w:rsid w:val="001E6DF5"/>
    <w:pPr>
      <w:spacing w:after="0"/>
      <w:ind w:left="200"/>
    </w:pPr>
    <w:rPr>
      <w:rFonts w:asciiTheme="minorHAnsi" w:hAnsiTheme="minorHAnsi"/>
      <w:smallCaps/>
    </w:rPr>
  </w:style>
  <w:style w:type="character" w:customStyle="1" w:styleId="membernamelink">
    <w:name w:val="membernamelink"/>
    <w:basedOn w:val="DefaultParagraphFont"/>
    <w:rsid w:val="00B9156B"/>
  </w:style>
  <w:style w:type="character" w:customStyle="1" w:styleId="kwd">
    <w:name w:val="kwd"/>
    <w:basedOn w:val="DefaultParagraphFont"/>
    <w:rsid w:val="009D79B6"/>
  </w:style>
  <w:style w:type="character" w:customStyle="1" w:styleId="pln">
    <w:name w:val="pln"/>
    <w:basedOn w:val="DefaultParagraphFont"/>
    <w:rsid w:val="009D79B6"/>
  </w:style>
  <w:style w:type="character" w:customStyle="1" w:styleId="pun">
    <w:name w:val="pun"/>
    <w:basedOn w:val="DefaultParagraphFont"/>
    <w:rsid w:val="009D79B6"/>
  </w:style>
  <w:style w:type="character" w:customStyle="1" w:styleId="com">
    <w:name w:val="com"/>
    <w:basedOn w:val="DefaultParagraphFont"/>
    <w:rsid w:val="009D79B6"/>
  </w:style>
  <w:style w:type="character" w:styleId="FollowedHyperlink">
    <w:name w:val="FollowedHyperlink"/>
    <w:basedOn w:val="DefaultParagraphFont"/>
    <w:uiPriority w:val="99"/>
    <w:semiHidden/>
    <w:unhideWhenUsed/>
    <w:rsid w:val="00457572"/>
    <w:rPr>
      <w:color w:val="A3648B" w:themeColor="followedHyperlink"/>
      <w:u w:val="single"/>
    </w:rPr>
  </w:style>
  <w:style w:type="character" w:customStyle="1" w:styleId="typ">
    <w:name w:val="typ"/>
    <w:basedOn w:val="DefaultParagraphFont"/>
    <w:rsid w:val="008D4F28"/>
  </w:style>
  <w:style w:type="character" w:customStyle="1" w:styleId="number">
    <w:name w:val="number"/>
    <w:basedOn w:val="DefaultParagraphFont"/>
    <w:rsid w:val="005F0BD1"/>
  </w:style>
  <w:style w:type="character" w:customStyle="1" w:styleId="string">
    <w:name w:val="string"/>
    <w:basedOn w:val="DefaultParagraphFont"/>
    <w:rsid w:val="005F0BD1"/>
  </w:style>
  <w:style w:type="character" w:customStyle="1" w:styleId="annotation">
    <w:name w:val="annotation"/>
    <w:basedOn w:val="DefaultParagraphFont"/>
    <w:rsid w:val="00966DD8"/>
  </w:style>
  <w:style w:type="paragraph" w:styleId="TOC5">
    <w:name w:val="toc 5"/>
    <w:basedOn w:val="Normal"/>
    <w:next w:val="Normal"/>
    <w:autoRedefine/>
    <w:uiPriority w:val="39"/>
    <w:unhideWhenUsed/>
    <w:rsid w:val="003C00AF"/>
    <w:pPr>
      <w:spacing w:after="0"/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C00AF"/>
    <w:pPr>
      <w:spacing w:after="0"/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C00AF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C00AF"/>
    <w:pPr>
      <w:spacing w:after="0"/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C00AF"/>
    <w:pPr>
      <w:spacing w:after="0"/>
      <w:ind w:left="1600"/>
    </w:pPr>
    <w:rPr>
      <w:rFonts w:asciiTheme="minorHAnsi" w:hAnsiTheme="minorHAnsi"/>
      <w:sz w:val="18"/>
      <w:szCs w:val="18"/>
    </w:rPr>
  </w:style>
  <w:style w:type="character" w:customStyle="1" w:styleId="sql1-reservedword1">
    <w:name w:val="sql1-reservedword1"/>
    <w:basedOn w:val="DefaultParagraphFont"/>
    <w:rsid w:val="00AA2184"/>
    <w:rPr>
      <w:b/>
      <w:bCs/>
      <w:color w:val="0000FF"/>
    </w:rPr>
  </w:style>
  <w:style w:type="character" w:customStyle="1" w:styleId="sql1-space">
    <w:name w:val="sql1-space"/>
    <w:basedOn w:val="DefaultParagraphFont"/>
    <w:rsid w:val="00AA2184"/>
  </w:style>
  <w:style w:type="character" w:customStyle="1" w:styleId="sql1-delimitedidentifier1">
    <w:name w:val="sql1-delimitedidentifier1"/>
    <w:basedOn w:val="DefaultParagraphFont"/>
    <w:rsid w:val="00AA2184"/>
    <w:rPr>
      <w:color w:val="808000"/>
    </w:rPr>
  </w:style>
  <w:style w:type="character" w:customStyle="1" w:styleId="sql1-symbol1">
    <w:name w:val="sql1-symbol1"/>
    <w:basedOn w:val="DefaultParagraphFont"/>
    <w:rsid w:val="0038447D"/>
    <w:rPr>
      <w:color w:val="0000FF"/>
    </w:rPr>
  </w:style>
  <w:style w:type="character" w:customStyle="1" w:styleId="sql1-datatype1">
    <w:name w:val="sql1-datatype1"/>
    <w:basedOn w:val="DefaultParagraphFont"/>
    <w:rsid w:val="0038447D"/>
    <w:rPr>
      <w:b/>
      <w:bCs/>
      <w:color w:val="800000"/>
    </w:rPr>
  </w:style>
  <w:style w:type="character" w:customStyle="1" w:styleId="sql1-string1">
    <w:name w:val="sql1-string1"/>
    <w:basedOn w:val="DefaultParagraphFont"/>
    <w:rsid w:val="0038447D"/>
    <w:rPr>
      <w:color w:val="008000"/>
    </w:rPr>
  </w:style>
  <w:style w:type="character" w:customStyle="1" w:styleId="sql1-function1">
    <w:name w:val="sql1-function1"/>
    <w:basedOn w:val="DefaultParagraphFont"/>
    <w:rsid w:val="00AC7350"/>
    <w:rPr>
      <w:b/>
      <w:bCs/>
      <w:color w:val="000080"/>
    </w:rPr>
  </w:style>
  <w:style w:type="character" w:customStyle="1" w:styleId="sql1-number1">
    <w:name w:val="sql1-number1"/>
    <w:basedOn w:val="DefaultParagraphFont"/>
    <w:rsid w:val="00AC7350"/>
    <w:rPr>
      <w:color w:val="800080"/>
    </w:rPr>
  </w:style>
  <w:style w:type="character" w:customStyle="1" w:styleId="sql1-identifier1">
    <w:name w:val="sql1-identifier1"/>
    <w:basedOn w:val="DefaultParagraphFont"/>
    <w:rsid w:val="00663C68"/>
    <w:rPr>
      <w:color w:val="808000"/>
    </w:rPr>
  </w:style>
  <w:style w:type="character" w:customStyle="1" w:styleId="sql1-tablename1">
    <w:name w:val="sql1-tablename1"/>
    <w:basedOn w:val="DefaultParagraphFont"/>
    <w:rsid w:val="006C3DC8"/>
    <w:rPr>
      <w:color w:val="FF00FF"/>
    </w:rPr>
  </w:style>
  <w:style w:type="character" w:customStyle="1" w:styleId="str">
    <w:name w:val="str"/>
    <w:basedOn w:val="DefaultParagraphFont"/>
    <w:rsid w:val="007F7446"/>
  </w:style>
  <w:style w:type="character" w:customStyle="1" w:styleId="lit">
    <w:name w:val="lit"/>
    <w:basedOn w:val="DefaultParagraphFont"/>
    <w:rsid w:val="0045315F"/>
  </w:style>
  <w:style w:type="character" w:customStyle="1" w:styleId="string2">
    <w:name w:val="string2"/>
    <w:basedOn w:val="DefaultParagraphFont"/>
    <w:rsid w:val="00D50C70"/>
    <w:rPr>
      <w:color w:val="0000FF"/>
      <w:bdr w:val="none" w:sz="0" w:space="0" w:color="auto" w:frame="1"/>
    </w:rPr>
  </w:style>
  <w:style w:type="character" w:customStyle="1" w:styleId="tag">
    <w:name w:val="tag"/>
    <w:basedOn w:val="DefaultParagraphFont"/>
    <w:rsid w:val="00A15E91"/>
  </w:style>
  <w:style w:type="character" w:customStyle="1" w:styleId="tag-name">
    <w:name w:val="tag-name"/>
    <w:basedOn w:val="DefaultParagraphFont"/>
    <w:rsid w:val="00A15E91"/>
  </w:style>
  <w:style w:type="character" w:customStyle="1" w:styleId="comments">
    <w:name w:val="comments"/>
    <w:basedOn w:val="DefaultParagraphFont"/>
    <w:rsid w:val="00A15E91"/>
  </w:style>
  <w:style w:type="character" w:customStyle="1" w:styleId="attribute">
    <w:name w:val="attribute"/>
    <w:basedOn w:val="DefaultParagraphFont"/>
    <w:rsid w:val="00A15E91"/>
  </w:style>
  <w:style w:type="character" w:customStyle="1" w:styleId="attribute-value">
    <w:name w:val="attribute-value"/>
    <w:basedOn w:val="DefaultParagraphFont"/>
    <w:rsid w:val="00A15E91"/>
  </w:style>
  <w:style w:type="character" w:customStyle="1" w:styleId="crayon-r">
    <w:name w:val="crayon-r"/>
    <w:basedOn w:val="DefaultParagraphFont"/>
    <w:rsid w:val="006B1E43"/>
  </w:style>
  <w:style w:type="character" w:customStyle="1" w:styleId="crayon-e">
    <w:name w:val="crayon-e"/>
    <w:basedOn w:val="DefaultParagraphFont"/>
    <w:rsid w:val="006B1E43"/>
  </w:style>
  <w:style w:type="character" w:customStyle="1" w:styleId="crayon-o">
    <w:name w:val="crayon-o"/>
    <w:basedOn w:val="DefaultParagraphFont"/>
    <w:rsid w:val="006B1E43"/>
  </w:style>
  <w:style w:type="character" w:customStyle="1" w:styleId="crayon-s">
    <w:name w:val="crayon-s"/>
    <w:basedOn w:val="DefaultParagraphFont"/>
    <w:rsid w:val="006B1E43"/>
  </w:style>
  <w:style w:type="character" w:customStyle="1" w:styleId="crayon-h">
    <w:name w:val="crayon-h"/>
    <w:basedOn w:val="DefaultParagraphFont"/>
    <w:rsid w:val="006B1E43"/>
  </w:style>
  <w:style w:type="character" w:customStyle="1" w:styleId="crayon-i">
    <w:name w:val="crayon-i"/>
    <w:basedOn w:val="DefaultParagraphFont"/>
    <w:rsid w:val="006B1E4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3EA3"/>
    <w:rPr>
      <w:rFonts w:ascii="Verdana" w:hAnsi="Verdana"/>
      <w:color w:val="000000" w:themeColor="text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3EA3"/>
    <w:pPr>
      <w:spacing w:line="240" w:lineRule="auto"/>
    </w:pPr>
    <w:rPr>
      <w:rFonts w:ascii="Verdana" w:hAnsi="Verdana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3EA3"/>
    <w:rPr>
      <w:rFonts w:ascii="Verdana" w:hAnsi="Verdana"/>
      <w:b/>
      <w:bCs/>
      <w:color w:val="000000" w:themeColor="text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3EA3"/>
    <w:rPr>
      <w:b/>
      <w:bCs/>
    </w:rPr>
  </w:style>
  <w:style w:type="character" w:customStyle="1" w:styleId="atn">
    <w:name w:val="atn"/>
    <w:basedOn w:val="DefaultParagraphFont"/>
    <w:rsid w:val="00AB3EA3"/>
  </w:style>
  <w:style w:type="character" w:customStyle="1" w:styleId="atv">
    <w:name w:val="atv"/>
    <w:basedOn w:val="DefaultParagraphFont"/>
    <w:rsid w:val="00AB3EA3"/>
  </w:style>
  <w:style w:type="paragraph" w:styleId="Caption">
    <w:name w:val="caption"/>
    <w:basedOn w:val="Normal"/>
    <w:next w:val="Normal"/>
    <w:uiPriority w:val="35"/>
    <w:unhideWhenUsed/>
    <w:qFormat/>
    <w:rsid w:val="00A76A25"/>
    <w:pPr>
      <w:spacing w:line="240" w:lineRule="auto"/>
    </w:pPr>
    <w:rPr>
      <w:i/>
      <w:iCs/>
      <w:color w:val="4C483D" w:themeColor="text2"/>
      <w:sz w:val="18"/>
      <w:szCs w:val="18"/>
    </w:rPr>
  </w:style>
  <w:style w:type="character" w:customStyle="1" w:styleId="block">
    <w:name w:val="block"/>
    <w:basedOn w:val="DefaultParagraphFont"/>
    <w:rsid w:val="002525D8"/>
  </w:style>
  <w:style w:type="paragraph" w:customStyle="1" w:styleId="separator">
    <w:name w:val="separator"/>
    <w:basedOn w:val="Normal"/>
    <w:rsid w:val="000D6C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character" w:customStyle="1" w:styleId="crayon-t">
    <w:name w:val="crayon-t"/>
    <w:basedOn w:val="DefaultParagraphFont"/>
    <w:rsid w:val="00131E7F"/>
  </w:style>
  <w:style w:type="character" w:customStyle="1" w:styleId="crayon-sy">
    <w:name w:val="crayon-sy"/>
    <w:basedOn w:val="DefaultParagraphFont"/>
    <w:rsid w:val="00131E7F"/>
  </w:style>
  <w:style w:type="character" w:customStyle="1" w:styleId="crayon-m">
    <w:name w:val="crayon-m"/>
    <w:basedOn w:val="DefaultParagraphFont"/>
    <w:rsid w:val="00131E7F"/>
  </w:style>
  <w:style w:type="character" w:customStyle="1" w:styleId="crayon-v">
    <w:name w:val="crayon-v"/>
    <w:basedOn w:val="DefaultParagraphFont"/>
    <w:rsid w:val="00131E7F"/>
  </w:style>
  <w:style w:type="character" w:customStyle="1" w:styleId="crayon-cn">
    <w:name w:val="crayon-cn"/>
    <w:basedOn w:val="DefaultParagraphFont"/>
    <w:rsid w:val="00131E7F"/>
  </w:style>
  <w:style w:type="character" w:customStyle="1" w:styleId="crayon-c">
    <w:name w:val="crayon-c"/>
    <w:basedOn w:val="DefaultParagraphFont"/>
    <w:rsid w:val="00131E7F"/>
  </w:style>
  <w:style w:type="paragraph" w:customStyle="1" w:styleId="Heading30">
    <w:name w:val="Heading3"/>
    <w:basedOn w:val="Heading3"/>
    <w:link w:val="Heading3Char0"/>
    <w:autoRedefine/>
    <w:qFormat/>
    <w:rsid w:val="00BB6644"/>
    <w:pPr>
      <w:spacing w:before="0" w:after="0"/>
    </w:pPr>
    <w:rPr>
      <w:rFonts w:ascii="Rockwell" w:eastAsiaTheme="majorEastAsia" w:hAnsi="Rockwell" w:cstheme="majorBidi"/>
      <w:color w:val="00B050"/>
      <w:sz w:val="24"/>
      <w:u w:val="none"/>
    </w:rPr>
  </w:style>
  <w:style w:type="character" w:customStyle="1" w:styleId="Heading3Char0">
    <w:name w:val="Heading3 Char"/>
    <w:basedOn w:val="Heading3Char"/>
    <w:link w:val="Heading30"/>
    <w:rsid w:val="00BB6644"/>
    <w:rPr>
      <w:rFonts w:ascii="Rockwell" w:eastAsiaTheme="majorEastAsia" w:hAnsi="Rockwell" w:cstheme="majorBidi"/>
      <w:b/>
      <w:bCs/>
      <w:iCs/>
      <w:color w:val="00B050"/>
      <w:sz w:val="24"/>
      <w:szCs w:val="24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6472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442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4880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5517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9094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6928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726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040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1528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46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6175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687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003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7578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3797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1889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3519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1177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1699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8426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30551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86616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08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4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07225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26819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5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33969887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60222588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725490445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883471157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885634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2879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3791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2145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4537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1239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23361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730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6809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1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65543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382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0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8060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135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6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8386">
          <w:marLeft w:val="0"/>
          <w:marRight w:val="0"/>
          <w:marTop w:val="300"/>
          <w:marBottom w:val="300"/>
          <w:divBdr>
            <w:top w:val="none" w:sz="0" w:space="0" w:color="auto"/>
            <w:left w:val="single" w:sz="24" w:space="9" w:color="4CAF50"/>
            <w:bottom w:val="none" w:sz="0" w:space="0" w:color="auto"/>
            <w:right w:val="none" w:sz="0" w:space="0" w:color="auto"/>
          </w:divBdr>
          <w:divsChild>
            <w:div w:id="12434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9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4517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2127113445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405109268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1805267434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130297206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</w:divsChild>
    </w:div>
    <w:div w:id="4758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916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6152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0208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3872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117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1607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606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5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06635">
          <w:marLeft w:val="144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5100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52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17453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4836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44508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01571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9509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49664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5008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41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96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85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9034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29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098">
          <w:marLeft w:val="15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30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147228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555968328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631405488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861240269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1037896303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1224826225">
                      <w:marLeft w:val="0"/>
                      <w:marRight w:val="0"/>
                      <w:marTop w:val="150"/>
                      <w:marBottom w:val="0"/>
                      <w:divBdr>
                        <w:top w:val="single" w:sz="12" w:space="0" w:color="FFC0CB"/>
                        <w:left w:val="single" w:sz="12" w:space="0" w:color="FFC0CB"/>
                        <w:bottom w:val="single" w:sz="12" w:space="0" w:color="FFC0CB"/>
                        <w:right w:val="single" w:sz="12" w:space="0" w:color="FFC0CB"/>
                      </w:divBdr>
                    </w:div>
                    <w:div w:id="1414739747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1586959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4729548">
          <w:marLeft w:val="15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7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520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1842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252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41589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8088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61154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3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540696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19704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2515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5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7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9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0223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874910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623848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38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6249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8715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8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6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9390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73746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162407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8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2243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035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7558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464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339531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752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11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5549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92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668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9630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524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50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27119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50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7734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40395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691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3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9418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1734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118528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94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378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8812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550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0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2192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485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620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3695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5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17811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3237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8342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32379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9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4000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927009092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009797838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0137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7076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10144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1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9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539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295587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43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163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81921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37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8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1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76413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26832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3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8329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23521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31993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9876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609198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2001811595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1360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4140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6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499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0381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777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1050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5498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599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0738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0154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1057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0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07848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3554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1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739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06557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019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5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6258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0769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665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49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5748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3509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695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19665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097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2225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6962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4721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7355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83920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7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6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7103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276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0794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273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90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1784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73013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5436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6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3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1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882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8393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809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31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325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187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476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2131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123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635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692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167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281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647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460555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14818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0863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14883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2071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68825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296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78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0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36967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55240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42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90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73062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43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3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5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848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3811">
          <w:marLeft w:val="144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181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2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7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2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0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8827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9608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190888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45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64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945175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82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28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07575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60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4630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1780490318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640035089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420641197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1500581768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</w:divsChild>
    </w:div>
    <w:div w:id="176653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14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96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35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1125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3155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839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282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466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113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2203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2578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61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5010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86364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4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7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48298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29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7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1071">
          <w:marLeft w:val="0"/>
          <w:marRight w:val="0"/>
          <w:marTop w:val="300"/>
          <w:marBottom w:val="300"/>
          <w:divBdr>
            <w:top w:val="none" w:sz="0" w:space="0" w:color="auto"/>
            <w:left w:val="single" w:sz="24" w:space="9" w:color="4CAF50"/>
            <w:bottom w:val="none" w:sz="0" w:space="0" w:color="auto"/>
            <w:right w:val="none" w:sz="0" w:space="0" w:color="auto"/>
          </w:divBdr>
          <w:divsChild>
            <w:div w:id="12270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552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8540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5180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9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9514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55759105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22991761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78063536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882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83965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074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0991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716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7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678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95063180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96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18736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66011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48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51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57344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70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55444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674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82744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93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688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05361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09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6156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  <w:div w:id="50366412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0646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  <w:div w:id="196149499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5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948522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0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9270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1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7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4348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84609953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21199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1428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212156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7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25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8204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12795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146219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79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oleObject" Target="embeddings/oleObject1.bin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emf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farm4.staticflickr.com/3753/32764893633_362431a936_k.jpg" TargetMode="External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veti_S\AppData\Roaming\Microsoft\Templates\Client%20satisfaction%20survey%20report%20(Red%20design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D53010-0FF8-448C-9025-17B08B4B787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9989483-B7DB-4CF4-BB0C-C1A3BF82BD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Client satisfaction survey report (Red design).dotx</Template>
  <TotalTime>424</TotalTime>
  <Pages>8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Anderson</dc:creator>
  <cp:keywords/>
  <dc:description/>
  <cp:lastModifiedBy>Kaveti, Satyanarayana</cp:lastModifiedBy>
  <cp:revision>47</cp:revision>
  <cp:lastPrinted>2019-02-20T19:15:00Z</cp:lastPrinted>
  <dcterms:created xsi:type="dcterms:W3CDTF">2019-02-20T19:10:00Z</dcterms:created>
  <dcterms:modified xsi:type="dcterms:W3CDTF">2019-12-31T07:07:00Z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TC039786259991</vt:lpwstr>
  </property>
</Properties>
</file>